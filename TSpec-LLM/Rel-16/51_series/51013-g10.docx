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Tr="005E4BB2">
        <w:tc>
          <w:tcPr>
            <w:tcW w:w="10423" w:type="dxa"/>
            <w:gridSpan w:val="2"/>
            <w:shd w:val="clear" w:color="auto" w:fill="auto"/>
          </w:tcPr>
          <w:p w:rsidR="004F0988" w:rsidRDefault="00614D2D" w:rsidP="00133525">
            <w:pPr>
              <w:pStyle w:val="ZA"/>
              <w:framePr w:w="0" w:hRule="auto" w:wrap="auto" w:vAnchor="margin" w:hAnchor="text" w:yAlign="inline"/>
            </w:pPr>
            <w:bookmarkStart w:id="0" w:name="page1"/>
            <w:r>
              <w:rPr>
                <w:sz w:val="64"/>
                <w:szCs w:val="64"/>
              </w:rPr>
              <w:t xml:space="preserve">3GPP TS 51.013 </w:t>
            </w:r>
            <w:r>
              <w:t>V1</w:t>
            </w:r>
            <w:r w:rsidR="00E87BC6">
              <w:t>6</w:t>
            </w:r>
            <w:r>
              <w:t xml:space="preserve">.1.0 </w:t>
            </w:r>
            <w:r>
              <w:rPr>
                <w:sz w:val="32"/>
                <w:szCs w:val="32"/>
              </w:rPr>
              <w:t>(20</w:t>
            </w:r>
            <w:r w:rsidR="00A1704F">
              <w:rPr>
                <w:sz w:val="32"/>
                <w:szCs w:val="32"/>
              </w:rPr>
              <w:t>20</w:t>
            </w:r>
            <w:r>
              <w:rPr>
                <w:sz w:val="32"/>
                <w:szCs w:val="32"/>
              </w:rPr>
              <w:t>-0</w:t>
            </w:r>
            <w:r w:rsidR="00A1704F">
              <w:rPr>
                <w:sz w:val="32"/>
                <w:szCs w:val="32"/>
              </w:rPr>
              <w:t>9</w:t>
            </w:r>
            <w:r>
              <w:rPr>
                <w:sz w:val="32"/>
                <w:szCs w:val="32"/>
              </w:rPr>
              <w:t>)</w:t>
            </w:r>
          </w:p>
        </w:tc>
      </w:tr>
      <w:tr w:rsidR="004F0988" w:rsidTr="005E4BB2">
        <w:trPr>
          <w:trHeight w:hRule="exact" w:val="1134"/>
        </w:trPr>
        <w:tc>
          <w:tcPr>
            <w:tcW w:w="10423" w:type="dxa"/>
            <w:gridSpan w:val="2"/>
            <w:shd w:val="clear" w:color="auto" w:fill="auto"/>
          </w:tcPr>
          <w:p w:rsidR="004F0988" w:rsidRDefault="004F0988" w:rsidP="00133525">
            <w:pPr>
              <w:pStyle w:val="ZB"/>
              <w:framePr w:w="0" w:hRule="auto" w:wrap="auto" w:vAnchor="margin" w:hAnchor="text" w:yAlign="inline"/>
            </w:pPr>
            <w:r w:rsidRPr="004D3578">
              <w:t>Techni</w:t>
            </w:r>
            <w:r w:rsidRPr="00A1704F">
              <w:t xml:space="preserve">cal </w:t>
            </w:r>
            <w:bookmarkStart w:id="1" w:name="spectype2"/>
            <w:r w:rsidRPr="00A1704F">
              <w:t>Specification</w:t>
            </w:r>
            <w:bookmarkEnd w:id="1"/>
          </w:p>
          <w:p w:rsidR="00BA4B8D" w:rsidRPr="00614D2D" w:rsidRDefault="00BA4B8D" w:rsidP="00BA4B8D">
            <w:pPr>
              <w:pStyle w:val="Guidance"/>
              <w:rPr>
                <w:color w:val="auto"/>
              </w:rPr>
            </w:pPr>
          </w:p>
        </w:tc>
      </w:tr>
      <w:tr w:rsidR="004F0988" w:rsidTr="005E4BB2">
        <w:trPr>
          <w:trHeight w:hRule="exact" w:val="3686"/>
        </w:trPr>
        <w:tc>
          <w:tcPr>
            <w:tcW w:w="10423" w:type="dxa"/>
            <w:gridSpan w:val="2"/>
            <w:shd w:val="clear" w:color="auto" w:fill="auto"/>
          </w:tcPr>
          <w:p w:rsidR="004F0988" w:rsidRPr="004D3578" w:rsidRDefault="004F0988" w:rsidP="00133525">
            <w:pPr>
              <w:pStyle w:val="ZT"/>
              <w:framePr w:wrap="auto" w:hAnchor="text" w:yAlign="inline"/>
            </w:pPr>
            <w:r w:rsidRPr="004D3578">
              <w:t>3rd Generation Partnership Project;</w:t>
            </w:r>
          </w:p>
          <w:p w:rsidR="00614D2D" w:rsidRDefault="00614D2D" w:rsidP="00614D2D">
            <w:pPr>
              <w:pStyle w:val="ZT"/>
              <w:framePr w:wrap="auto" w:hAnchor="text" w:yAlign="inline"/>
              <w:rPr>
                <w:lang w:eastAsia="en-GB"/>
              </w:rPr>
            </w:pPr>
            <w:r>
              <w:t>Technical Specification Group Core Network and Terminals;</w:t>
            </w:r>
          </w:p>
          <w:p w:rsidR="00614D2D" w:rsidRDefault="00614D2D" w:rsidP="00614D2D">
            <w:pPr>
              <w:pStyle w:val="ZT"/>
              <w:framePr w:wrap="auto" w:hAnchor="text" w:yAlign="inline"/>
            </w:pPr>
            <w:r>
              <w:t>Test specification for Subscriber Identity Module (SIM) Application Programming Interface (API) for Java Card™</w:t>
            </w:r>
          </w:p>
          <w:p w:rsidR="004F0988" w:rsidRPr="00133525" w:rsidRDefault="00614D2D" w:rsidP="00614D2D">
            <w:pPr>
              <w:pStyle w:val="ZT"/>
              <w:framePr w:wrap="auto" w:hAnchor="text" w:yAlign="inline"/>
              <w:rPr>
                <w:i/>
                <w:sz w:val="28"/>
              </w:rPr>
            </w:pPr>
            <w:r>
              <w:t>(</w:t>
            </w:r>
            <w:r>
              <w:rPr>
                <w:rStyle w:val="ZGSM"/>
              </w:rPr>
              <w:t>Release 1</w:t>
            </w:r>
            <w:r w:rsidR="00E87BC6">
              <w:rPr>
                <w:rStyle w:val="ZGSM"/>
              </w:rPr>
              <w:t>6</w:t>
            </w:r>
            <w:bookmarkStart w:id="2" w:name="_GoBack"/>
            <w:bookmarkEnd w:id="2"/>
            <w:r>
              <w:t>)</w:t>
            </w:r>
          </w:p>
        </w:tc>
      </w:tr>
      <w:tr w:rsidR="00BF128E" w:rsidTr="005E4BB2">
        <w:tc>
          <w:tcPr>
            <w:tcW w:w="10423" w:type="dxa"/>
            <w:gridSpan w:val="2"/>
            <w:shd w:val="clear" w:color="auto" w:fill="auto"/>
          </w:tcPr>
          <w:p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rsidTr="005E4BB2">
        <w:trPr>
          <w:trHeight w:hRule="exact" w:val="1531"/>
        </w:trPr>
        <w:tc>
          <w:tcPr>
            <w:tcW w:w="4883" w:type="dxa"/>
            <w:shd w:val="clear" w:color="auto" w:fill="auto"/>
          </w:tcPr>
          <w:p w:rsidR="00D57972" w:rsidRDefault="00E87BC6">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4pt;height:66.45pt">
                  <v:imagedata r:id="rId9" o:title="5G-logo_175px"/>
                </v:shape>
              </w:pict>
            </w:r>
          </w:p>
        </w:tc>
        <w:tc>
          <w:tcPr>
            <w:tcW w:w="5540" w:type="dxa"/>
            <w:shd w:val="clear" w:color="auto" w:fill="auto"/>
          </w:tcPr>
          <w:p w:rsidR="00D57972" w:rsidRDefault="00A9620F" w:rsidP="00133525">
            <w:pPr>
              <w:jc w:val="right"/>
            </w:pPr>
            <w:bookmarkStart w:id="3" w:name="logos"/>
            <w:r>
              <w:pict>
                <v:shape id="_x0000_i1026" type="#_x0000_t75" style="width:128pt;height:75.1pt">
                  <v:imagedata r:id="rId10" o:title="3GPP-logo_web"/>
                </v:shape>
              </w:pict>
            </w:r>
            <w:bookmarkEnd w:id="3"/>
          </w:p>
        </w:tc>
      </w:tr>
      <w:tr w:rsidR="00C074DD" w:rsidTr="005E4BB2">
        <w:trPr>
          <w:trHeight w:hRule="exact" w:val="5783"/>
        </w:trPr>
        <w:tc>
          <w:tcPr>
            <w:tcW w:w="10423" w:type="dxa"/>
            <w:gridSpan w:val="2"/>
            <w:shd w:val="clear" w:color="auto" w:fill="auto"/>
          </w:tcPr>
          <w:p w:rsidR="00C074DD" w:rsidRPr="00614D2D" w:rsidRDefault="00C074DD" w:rsidP="00C074DD">
            <w:pPr>
              <w:pStyle w:val="Guidance"/>
              <w:rPr>
                <w:b/>
                <w:color w:val="auto"/>
              </w:rPr>
            </w:pPr>
          </w:p>
        </w:tc>
      </w:tr>
      <w:tr w:rsidR="00C074DD" w:rsidTr="005E4BB2">
        <w:trPr>
          <w:cantSplit/>
          <w:trHeight w:hRule="exact" w:val="964"/>
        </w:trPr>
        <w:tc>
          <w:tcPr>
            <w:tcW w:w="10423" w:type="dxa"/>
            <w:gridSpan w:val="2"/>
            <w:shd w:val="clear" w:color="auto" w:fill="auto"/>
          </w:tcPr>
          <w:p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rsidR="00C074DD" w:rsidRPr="004D3578" w:rsidRDefault="00C074DD" w:rsidP="00C074DD">
            <w:pPr>
              <w:pStyle w:val="ZV"/>
              <w:framePr w:w="0" w:wrap="auto" w:vAnchor="margin" w:hAnchor="text" w:yAlign="inline"/>
            </w:pPr>
          </w:p>
          <w:p w:rsidR="00C074DD" w:rsidRPr="00133525" w:rsidRDefault="00C074DD" w:rsidP="00C074DD">
            <w:pPr>
              <w:rPr>
                <w:sz w:val="16"/>
              </w:rPr>
            </w:pPr>
          </w:p>
        </w:tc>
      </w:tr>
      <w:bookmarkEnd w:id="0"/>
    </w:tbl>
    <w:p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Tr="00133525">
        <w:trPr>
          <w:trHeight w:hRule="exact" w:val="5670"/>
        </w:trPr>
        <w:tc>
          <w:tcPr>
            <w:tcW w:w="10423" w:type="dxa"/>
            <w:shd w:val="clear" w:color="auto" w:fill="auto"/>
          </w:tcPr>
          <w:p w:rsidR="00E16509" w:rsidRDefault="00E16509" w:rsidP="00E16509">
            <w:pPr>
              <w:pStyle w:val="Guidance"/>
            </w:pPr>
            <w:bookmarkStart w:id="5" w:name="page2"/>
          </w:p>
        </w:tc>
      </w:tr>
      <w:tr w:rsidR="00E16509" w:rsidTr="00C074DD">
        <w:trPr>
          <w:trHeight w:hRule="exact" w:val="5387"/>
        </w:trPr>
        <w:tc>
          <w:tcPr>
            <w:tcW w:w="10423" w:type="dxa"/>
            <w:shd w:val="clear" w:color="auto" w:fill="auto"/>
          </w:tcPr>
          <w:p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rsidR="00E16509" w:rsidRPr="004D3578" w:rsidRDefault="00E16509" w:rsidP="00133525">
            <w:pPr>
              <w:pStyle w:val="FP"/>
              <w:pBdr>
                <w:bottom w:val="single" w:sz="6" w:space="1" w:color="auto"/>
              </w:pBdr>
              <w:ind w:left="2835" w:right="2835"/>
              <w:jc w:val="center"/>
            </w:pPr>
            <w:r w:rsidRPr="004D3578">
              <w:t>Postal address</w:t>
            </w:r>
          </w:p>
          <w:p w:rsidR="00E16509" w:rsidRPr="00133525" w:rsidRDefault="00E16509" w:rsidP="00133525">
            <w:pPr>
              <w:pStyle w:val="FP"/>
              <w:ind w:left="2835" w:right="2835"/>
              <w:jc w:val="center"/>
              <w:rPr>
                <w:rFonts w:ascii="Arial" w:hAnsi="Arial"/>
                <w:sz w:val="18"/>
              </w:rPr>
            </w:pPr>
          </w:p>
          <w:p w:rsidR="00E16509" w:rsidRPr="004D3578" w:rsidRDefault="00E16509" w:rsidP="00133525">
            <w:pPr>
              <w:pStyle w:val="FP"/>
              <w:pBdr>
                <w:bottom w:val="single" w:sz="6" w:space="1" w:color="auto"/>
              </w:pBdr>
              <w:spacing w:before="240"/>
              <w:ind w:left="2835" w:right="2835"/>
              <w:jc w:val="center"/>
            </w:pPr>
            <w:r w:rsidRPr="004D3578">
              <w:t>3GPP support office address</w:t>
            </w:r>
          </w:p>
          <w:p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rsidR="00E16509" w:rsidRPr="004D3578" w:rsidRDefault="00E16509" w:rsidP="00133525">
            <w:pPr>
              <w:pStyle w:val="FP"/>
              <w:pBdr>
                <w:bottom w:val="single" w:sz="6" w:space="1" w:color="auto"/>
              </w:pBdr>
              <w:spacing w:before="240"/>
              <w:ind w:left="2835" w:right="2835"/>
              <w:jc w:val="center"/>
            </w:pPr>
            <w:r w:rsidRPr="004D3578">
              <w:t>Internet</w:t>
            </w:r>
          </w:p>
          <w:p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rsidR="00E16509" w:rsidRDefault="00E16509" w:rsidP="00133525"/>
        </w:tc>
      </w:tr>
      <w:tr w:rsidR="00E16509" w:rsidTr="00C074DD">
        <w:tc>
          <w:tcPr>
            <w:tcW w:w="10423" w:type="dxa"/>
            <w:shd w:val="clear" w:color="auto" w:fill="auto"/>
            <w:vAlign w:val="bottom"/>
          </w:tcPr>
          <w:p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E16509" w:rsidRPr="004D3578" w:rsidRDefault="00E16509" w:rsidP="00133525">
            <w:pPr>
              <w:pStyle w:val="FP"/>
              <w:jc w:val="center"/>
              <w:rPr>
                <w:noProof/>
              </w:rPr>
            </w:pPr>
          </w:p>
          <w:p w:rsidR="00E16509" w:rsidRPr="00133525" w:rsidRDefault="00E16509" w:rsidP="00133525">
            <w:pPr>
              <w:pStyle w:val="FP"/>
              <w:jc w:val="center"/>
              <w:rPr>
                <w:noProof/>
                <w:sz w:val="18"/>
              </w:rPr>
            </w:pPr>
            <w:r w:rsidRPr="00133525">
              <w:rPr>
                <w:noProof/>
                <w:sz w:val="18"/>
              </w:rPr>
              <w:t xml:space="preserve">© </w:t>
            </w:r>
            <w:r w:rsidR="002F39D0">
              <w:rPr>
                <w:noProof/>
                <w:sz w:val="18"/>
              </w:rPr>
              <w:t>2020</w:t>
            </w:r>
            <w:r w:rsidRPr="00133525">
              <w:rPr>
                <w:noProof/>
                <w:sz w:val="18"/>
              </w:rPr>
              <w:t>, 3GPP Organizational Partners (ARIB, ATIS, CCSA, ETSI, TSDSI, TTA, TTC).</w:t>
            </w:r>
            <w:bookmarkStart w:id="8" w:name="copyrightaddon"/>
            <w:bookmarkEnd w:id="8"/>
          </w:p>
          <w:p w:rsidR="00E16509" w:rsidRPr="00133525" w:rsidRDefault="00E16509" w:rsidP="00133525">
            <w:pPr>
              <w:pStyle w:val="FP"/>
              <w:jc w:val="center"/>
              <w:rPr>
                <w:noProof/>
                <w:sz w:val="18"/>
              </w:rPr>
            </w:pPr>
            <w:r w:rsidRPr="00133525">
              <w:rPr>
                <w:noProof/>
                <w:sz w:val="18"/>
              </w:rPr>
              <w:t>All rights reserved.</w:t>
            </w:r>
          </w:p>
          <w:p w:rsidR="00E16509" w:rsidRPr="00133525" w:rsidRDefault="00E16509" w:rsidP="00E16509">
            <w:pPr>
              <w:pStyle w:val="FP"/>
              <w:rPr>
                <w:noProof/>
                <w:sz w:val="18"/>
              </w:rPr>
            </w:pPr>
          </w:p>
          <w:p w:rsidR="00E16509" w:rsidRPr="00133525" w:rsidRDefault="00E16509" w:rsidP="00E16509">
            <w:pPr>
              <w:pStyle w:val="FP"/>
              <w:rPr>
                <w:noProof/>
                <w:sz w:val="18"/>
              </w:rPr>
            </w:pPr>
            <w:r w:rsidRPr="00133525">
              <w:rPr>
                <w:noProof/>
                <w:sz w:val="18"/>
              </w:rPr>
              <w:t>UMTS™ is a Trade Mark of ETSI registered for the benefit of its members</w:t>
            </w:r>
          </w:p>
          <w:p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rsidR="00E16509" w:rsidRPr="00133525" w:rsidRDefault="00E16509" w:rsidP="00E16509">
            <w:pPr>
              <w:pStyle w:val="FP"/>
              <w:rPr>
                <w:noProof/>
                <w:sz w:val="18"/>
              </w:rPr>
            </w:pPr>
            <w:r w:rsidRPr="00133525">
              <w:rPr>
                <w:noProof/>
                <w:sz w:val="18"/>
              </w:rPr>
              <w:t>GSM® and the GSM logo are registered and owned by the GSM Association</w:t>
            </w:r>
            <w:bookmarkEnd w:id="7"/>
          </w:p>
          <w:p w:rsidR="00E16509" w:rsidRDefault="00E16509" w:rsidP="00133525"/>
        </w:tc>
      </w:tr>
      <w:bookmarkEnd w:id="5"/>
    </w:tbl>
    <w:p w:rsidR="00080512" w:rsidRPr="004D3578" w:rsidRDefault="00080512">
      <w:pPr>
        <w:pStyle w:val="TT"/>
      </w:pPr>
      <w:r w:rsidRPr="004D3578">
        <w:br w:type="page"/>
      </w:r>
      <w:bookmarkStart w:id="9" w:name="tableOfContents"/>
      <w:bookmarkEnd w:id="9"/>
      <w:r w:rsidRPr="004D3578">
        <w:lastRenderedPageBreak/>
        <w:t>Contents</w:t>
      </w:r>
    </w:p>
    <w:p w:rsidR="00A1704F" w:rsidRPr="00C905F3" w:rsidRDefault="00A1704F">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_Toc51828089 \h </w:instrText>
      </w:r>
      <w:r>
        <w:fldChar w:fldCharType="separate"/>
      </w:r>
      <w:r>
        <w:t>9</w:t>
      </w:r>
      <w:r>
        <w:fldChar w:fldCharType="end"/>
      </w:r>
    </w:p>
    <w:p w:rsidR="00A1704F" w:rsidRPr="00C905F3" w:rsidRDefault="00A1704F">
      <w:pPr>
        <w:pStyle w:val="TOC1"/>
        <w:rPr>
          <w:rFonts w:ascii="Calibri" w:hAnsi="Calibri"/>
          <w:szCs w:val="22"/>
          <w:lang w:eastAsia="en-GB"/>
        </w:rPr>
      </w:pPr>
      <w:r>
        <w:t>1</w:t>
      </w:r>
      <w:r w:rsidRPr="00C905F3">
        <w:rPr>
          <w:rFonts w:ascii="Calibri" w:hAnsi="Calibri"/>
          <w:szCs w:val="22"/>
          <w:lang w:eastAsia="en-GB"/>
        </w:rPr>
        <w:tab/>
      </w:r>
      <w:r>
        <w:t>Scope</w:t>
      </w:r>
      <w:r>
        <w:tab/>
      </w:r>
      <w:r>
        <w:fldChar w:fldCharType="begin" w:fldLock="1"/>
      </w:r>
      <w:r>
        <w:instrText xml:space="preserve"> PAGEREF _Toc51828090 \h </w:instrText>
      </w:r>
      <w:r>
        <w:fldChar w:fldCharType="separate"/>
      </w:r>
      <w:r>
        <w:t>10</w:t>
      </w:r>
      <w:r>
        <w:fldChar w:fldCharType="end"/>
      </w:r>
    </w:p>
    <w:p w:rsidR="00A1704F" w:rsidRPr="00C905F3" w:rsidRDefault="00A1704F">
      <w:pPr>
        <w:pStyle w:val="TOC1"/>
        <w:rPr>
          <w:rFonts w:ascii="Calibri" w:hAnsi="Calibri"/>
          <w:szCs w:val="22"/>
          <w:lang w:eastAsia="en-GB"/>
        </w:rPr>
      </w:pPr>
      <w:r>
        <w:t>2</w:t>
      </w:r>
      <w:r w:rsidRPr="00C905F3">
        <w:rPr>
          <w:rFonts w:ascii="Calibri" w:hAnsi="Calibri"/>
          <w:szCs w:val="22"/>
          <w:lang w:eastAsia="en-GB"/>
        </w:rPr>
        <w:tab/>
      </w:r>
      <w:r>
        <w:t>References</w:t>
      </w:r>
      <w:r>
        <w:tab/>
      </w:r>
      <w:r>
        <w:fldChar w:fldCharType="begin" w:fldLock="1"/>
      </w:r>
      <w:r>
        <w:instrText xml:space="preserve"> PAGEREF _Toc51828091 \h </w:instrText>
      </w:r>
      <w:r>
        <w:fldChar w:fldCharType="separate"/>
      </w:r>
      <w:r>
        <w:t>10</w:t>
      </w:r>
      <w:r>
        <w:fldChar w:fldCharType="end"/>
      </w:r>
    </w:p>
    <w:p w:rsidR="00A1704F" w:rsidRPr="00C905F3" w:rsidRDefault="00A1704F">
      <w:pPr>
        <w:pStyle w:val="TOC1"/>
        <w:rPr>
          <w:rFonts w:ascii="Calibri" w:hAnsi="Calibri"/>
          <w:szCs w:val="22"/>
          <w:lang w:eastAsia="en-GB"/>
        </w:rPr>
      </w:pPr>
      <w:r>
        <w:t>3</w:t>
      </w:r>
      <w:r w:rsidRPr="00C905F3">
        <w:rPr>
          <w:rFonts w:ascii="Calibri" w:hAnsi="Calibri"/>
          <w:szCs w:val="22"/>
          <w:lang w:eastAsia="en-GB"/>
        </w:rPr>
        <w:tab/>
      </w:r>
      <w:r>
        <w:t>Definitions and abbreviations</w:t>
      </w:r>
      <w:r>
        <w:tab/>
      </w:r>
      <w:r>
        <w:fldChar w:fldCharType="begin" w:fldLock="1"/>
      </w:r>
      <w:r>
        <w:instrText xml:space="preserve"> PAGEREF _Toc51828092 \h </w:instrText>
      </w:r>
      <w:r>
        <w:fldChar w:fldCharType="separate"/>
      </w:r>
      <w:r>
        <w:t>11</w:t>
      </w:r>
      <w:r>
        <w:fldChar w:fldCharType="end"/>
      </w:r>
    </w:p>
    <w:p w:rsidR="00A1704F" w:rsidRPr="00C905F3" w:rsidRDefault="00A1704F">
      <w:pPr>
        <w:pStyle w:val="TOC2"/>
        <w:rPr>
          <w:rFonts w:ascii="Calibri" w:hAnsi="Calibri"/>
          <w:sz w:val="22"/>
          <w:szCs w:val="22"/>
          <w:lang w:eastAsia="en-GB"/>
        </w:rPr>
      </w:pPr>
      <w:r>
        <w:t>3.1</w:t>
      </w:r>
      <w:r w:rsidRPr="00C905F3">
        <w:rPr>
          <w:rFonts w:ascii="Calibri" w:hAnsi="Calibri"/>
          <w:sz w:val="22"/>
          <w:szCs w:val="22"/>
          <w:lang w:eastAsia="en-GB"/>
        </w:rPr>
        <w:tab/>
      </w:r>
      <w:r>
        <w:t>Definitions</w:t>
      </w:r>
      <w:r>
        <w:tab/>
      </w:r>
      <w:r>
        <w:fldChar w:fldCharType="begin" w:fldLock="1"/>
      </w:r>
      <w:r>
        <w:instrText xml:space="preserve"> PAGEREF _Toc51828093 \h </w:instrText>
      </w:r>
      <w:r>
        <w:fldChar w:fldCharType="separate"/>
      </w:r>
      <w:r>
        <w:t>11</w:t>
      </w:r>
      <w:r>
        <w:fldChar w:fldCharType="end"/>
      </w:r>
    </w:p>
    <w:p w:rsidR="00A1704F" w:rsidRPr="00C905F3" w:rsidRDefault="00A1704F">
      <w:pPr>
        <w:pStyle w:val="TOC2"/>
        <w:rPr>
          <w:rFonts w:ascii="Calibri" w:hAnsi="Calibri"/>
          <w:sz w:val="22"/>
          <w:szCs w:val="22"/>
          <w:lang w:eastAsia="en-GB"/>
        </w:rPr>
      </w:pPr>
      <w:r>
        <w:t>3.2</w:t>
      </w:r>
      <w:r w:rsidRPr="00C905F3">
        <w:rPr>
          <w:rFonts w:ascii="Calibri" w:hAnsi="Calibri"/>
          <w:sz w:val="22"/>
          <w:szCs w:val="22"/>
          <w:lang w:eastAsia="en-GB"/>
        </w:rPr>
        <w:tab/>
      </w:r>
      <w:r>
        <w:t>Abbreviations</w:t>
      </w:r>
      <w:r>
        <w:tab/>
      </w:r>
      <w:r>
        <w:fldChar w:fldCharType="begin" w:fldLock="1"/>
      </w:r>
      <w:r>
        <w:instrText xml:space="preserve"> PAGEREF _Toc51828094 \h </w:instrText>
      </w:r>
      <w:r>
        <w:fldChar w:fldCharType="separate"/>
      </w:r>
      <w:r>
        <w:t>12</w:t>
      </w:r>
      <w:r>
        <w:fldChar w:fldCharType="end"/>
      </w:r>
    </w:p>
    <w:p w:rsidR="00A1704F" w:rsidRPr="00C905F3" w:rsidRDefault="00A1704F">
      <w:pPr>
        <w:pStyle w:val="TOC1"/>
        <w:rPr>
          <w:rFonts w:ascii="Calibri" w:hAnsi="Calibri"/>
          <w:szCs w:val="22"/>
          <w:lang w:eastAsia="en-GB"/>
        </w:rPr>
      </w:pPr>
      <w:r>
        <w:t>4</w:t>
      </w:r>
      <w:r w:rsidRPr="00C905F3">
        <w:rPr>
          <w:rFonts w:ascii="Calibri" w:hAnsi="Calibri"/>
          <w:szCs w:val="22"/>
          <w:lang w:eastAsia="en-GB"/>
        </w:rPr>
        <w:tab/>
      </w:r>
      <w:r>
        <w:t>Test Environment</w:t>
      </w:r>
      <w:r>
        <w:tab/>
      </w:r>
      <w:r>
        <w:fldChar w:fldCharType="begin" w:fldLock="1"/>
      </w:r>
      <w:r>
        <w:instrText xml:space="preserve"> PAGEREF _Toc51828095 \h </w:instrText>
      </w:r>
      <w:r>
        <w:fldChar w:fldCharType="separate"/>
      </w:r>
      <w:r>
        <w:t>12</w:t>
      </w:r>
      <w:r>
        <w:fldChar w:fldCharType="end"/>
      </w:r>
    </w:p>
    <w:p w:rsidR="00A1704F" w:rsidRPr="00C905F3" w:rsidRDefault="00A1704F">
      <w:pPr>
        <w:pStyle w:val="TOC2"/>
        <w:rPr>
          <w:rFonts w:ascii="Calibri" w:hAnsi="Calibri"/>
          <w:sz w:val="22"/>
          <w:szCs w:val="22"/>
          <w:lang w:eastAsia="en-GB"/>
        </w:rPr>
      </w:pPr>
      <w:r>
        <w:t>4.1</w:t>
      </w:r>
      <w:r w:rsidRPr="00C905F3">
        <w:rPr>
          <w:rFonts w:ascii="Calibri" w:hAnsi="Calibri"/>
          <w:sz w:val="22"/>
          <w:szCs w:val="22"/>
          <w:lang w:eastAsia="en-GB"/>
        </w:rPr>
        <w:tab/>
      </w:r>
      <w:r>
        <w:t>Applicability</w:t>
      </w:r>
      <w:r>
        <w:tab/>
      </w:r>
      <w:r>
        <w:fldChar w:fldCharType="begin" w:fldLock="1"/>
      </w:r>
      <w:r>
        <w:instrText xml:space="preserve"> PAGEREF _Toc51828096 \h </w:instrText>
      </w:r>
      <w:r>
        <w:fldChar w:fldCharType="separate"/>
      </w:r>
      <w:r>
        <w:t>12</w:t>
      </w:r>
      <w:r>
        <w:fldChar w:fldCharType="end"/>
      </w:r>
    </w:p>
    <w:p w:rsidR="00A1704F" w:rsidRPr="00C905F3" w:rsidRDefault="00A1704F">
      <w:pPr>
        <w:pStyle w:val="TOC2"/>
        <w:rPr>
          <w:rFonts w:ascii="Calibri" w:hAnsi="Calibri"/>
          <w:sz w:val="22"/>
          <w:szCs w:val="22"/>
          <w:lang w:eastAsia="en-GB"/>
        </w:rPr>
      </w:pPr>
      <w:r>
        <w:t>4.2</w:t>
      </w:r>
      <w:r w:rsidRPr="00C905F3">
        <w:rPr>
          <w:rFonts w:ascii="Calibri" w:hAnsi="Calibri"/>
          <w:sz w:val="22"/>
          <w:szCs w:val="22"/>
          <w:lang w:eastAsia="en-GB"/>
        </w:rPr>
        <w:tab/>
      </w:r>
      <w:r>
        <w:t>Test environment description</w:t>
      </w:r>
      <w:r>
        <w:tab/>
      </w:r>
      <w:r>
        <w:fldChar w:fldCharType="begin" w:fldLock="1"/>
      </w:r>
      <w:r>
        <w:instrText xml:space="preserve"> PAGEREF _Toc51828097 \h </w:instrText>
      </w:r>
      <w:r>
        <w:fldChar w:fldCharType="separate"/>
      </w:r>
      <w:r>
        <w:t>12</w:t>
      </w:r>
      <w:r>
        <w:fldChar w:fldCharType="end"/>
      </w:r>
    </w:p>
    <w:p w:rsidR="00A1704F" w:rsidRPr="00C905F3" w:rsidRDefault="00A1704F">
      <w:pPr>
        <w:pStyle w:val="TOC2"/>
        <w:rPr>
          <w:rFonts w:ascii="Calibri" w:hAnsi="Calibri"/>
          <w:sz w:val="22"/>
          <w:szCs w:val="22"/>
          <w:lang w:eastAsia="en-GB"/>
        </w:rPr>
      </w:pPr>
      <w:r>
        <w:t>4.3</w:t>
      </w:r>
      <w:r w:rsidRPr="00C905F3">
        <w:rPr>
          <w:rFonts w:ascii="Calibri" w:hAnsi="Calibri"/>
          <w:sz w:val="22"/>
          <w:szCs w:val="22"/>
          <w:lang w:eastAsia="en-GB"/>
        </w:rPr>
        <w:tab/>
      </w:r>
      <w:r>
        <w:t>Tests format</w:t>
      </w:r>
      <w:r>
        <w:tab/>
      </w:r>
      <w:r>
        <w:fldChar w:fldCharType="begin" w:fldLock="1"/>
      </w:r>
      <w:r>
        <w:instrText xml:space="preserve"> PAGEREF _Toc51828098 \h </w:instrText>
      </w:r>
      <w:r>
        <w:fldChar w:fldCharType="separate"/>
      </w:r>
      <w:r>
        <w:t>13</w:t>
      </w:r>
      <w:r>
        <w:fldChar w:fldCharType="end"/>
      </w:r>
    </w:p>
    <w:p w:rsidR="00A1704F" w:rsidRPr="00C905F3" w:rsidRDefault="00A1704F">
      <w:pPr>
        <w:pStyle w:val="TOC3"/>
        <w:rPr>
          <w:rFonts w:ascii="Calibri" w:hAnsi="Calibri"/>
          <w:sz w:val="22"/>
          <w:szCs w:val="22"/>
          <w:lang w:eastAsia="en-GB"/>
        </w:rPr>
      </w:pPr>
      <w:r>
        <w:t>4.3.1</w:t>
      </w:r>
      <w:r w:rsidRPr="00C905F3">
        <w:rPr>
          <w:rFonts w:ascii="Calibri" w:hAnsi="Calibri"/>
          <w:sz w:val="22"/>
          <w:szCs w:val="22"/>
          <w:lang w:eastAsia="en-GB"/>
        </w:rPr>
        <w:tab/>
      </w:r>
      <w:r>
        <w:t>Test Area Reference</w:t>
      </w:r>
      <w:r>
        <w:tab/>
      </w:r>
      <w:r>
        <w:fldChar w:fldCharType="begin" w:fldLock="1"/>
      </w:r>
      <w:r>
        <w:instrText xml:space="preserve"> PAGEREF _Toc51828099 \h </w:instrText>
      </w:r>
      <w:r>
        <w:fldChar w:fldCharType="separate"/>
      </w:r>
      <w:r>
        <w:t>13</w:t>
      </w:r>
      <w:r>
        <w:fldChar w:fldCharType="end"/>
      </w:r>
    </w:p>
    <w:p w:rsidR="00A1704F" w:rsidRPr="00C905F3" w:rsidRDefault="00A1704F">
      <w:pPr>
        <w:pStyle w:val="TOC4"/>
        <w:rPr>
          <w:rFonts w:ascii="Calibri" w:hAnsi="Calibri"/>
          <w:sz w:val="22"/>
          <w:szCs w:val="22"/>
          <w:lang w:eastAsia="en-GB"/>
        </w:rPr>
      </w:pPr>
      <w:r>
        <w:t>4.3.1.1</w:t>
      </w:r>
      <w:r w:rsidRPr="00C905F3">
        <w:rPr>
          <w:rFonts w:ascii="Calibri" w:hAnsi="Calibri"/>
          <w:sz w:val="22"/>
          <w:szCs w:val="22"/>
          <w:lang w:eastAsia="en-GB"/>
        </w:rPr>
        <w:tab/>
      </w:r>
      <w:r>
        <w:t>Conformance requirements</w:t>
      </w:r>
      <w:r>
        <w:tab/>
      </w:r>
      <w:r>
        <w:fldChar w:fldCharType="begin" w:fldLock="1"/>
      </w:r>
      <w:r>
        <w:instrText xml:space="preserve"> PAGEREF _Toc51828100 \h </w:instrText>
      </w:r>
      <w:r>
        <w:fldChar w:fldCharType="separate"/>
      </w:r>
      <w:r>
        <w:t>14</w:t>
      </w:r>
      <w:r>
        <w:fldChar w:fldCharType="end"/>
      </w:r>
    </w:p>
    <w:p w:rsidR="00A1704F" w:rsidRPr="00C905F3" w:rsidRDefault="00A1704F">
      <w:pPr>
        <w:pStyle w:val="TOC4"/>
        <w:rPr>
          <w:rFonts w:ascii="Calibri" w:hAnsi="Calibri"/>
          <w:sz w:val="22"/>
          <w:szCs w:val="22"/>
          <w:lang w:eastAsia="en-GB"/>
        </w:rPr>
      </w:pPr>
      <w:r>
        <w:t>4.3.1.2</w:t>
      </w:r>
      <w:r w:rsidRPr="00C905F3">
        <w:rPr>
          <w:rFonts w:ascii="Calibri" w:hAnsi="Calibri"/>
          <w:sz w:val="22"/>
          <w:szCs w:val="22"/>
          <w:lang w:eastAsia="en-GB"/>
        </w:rPr>
        <w:tab/>
      </w:r>
      <w:r>
        <w:t>Test Area files</w:t>
      </w:r>
      <w:r>
        <w:tab/>
      </w:r>
      <w:r>
        <w:fldChar w:fldCharType="begin" w:fldLock="1"/>
      </w:r>
      <w:r>
        <w:instrText xml:space="preserve"> PAGEREF _Toc51828101 \h </w:instrText>
      </w:r>
      <w:r>
        <w:fldChar w:fldCharType="separate"/>
      </w:r>
      <w:r>
        <w:t>14</w:t>
      </w:r>
      <w:r>
        <w:fldChar w:fldCharType="end"/>
      </w:r>
    </w:p>
    <w:p w:rsidR="00A1704F" w:rsidRPr="00C905F3" w:rsidRDefault="00A1704F">
      <w:pPr>
        <w:pStyle w:val="TOC4"/>
        <w:rPr>
          <w:rFonts w:ascii="Calibri" w:hAnsi="Calibri"/>
          <w:sz w:val="22"/>
          <w:szCs w:val="22"/>
          <w:lang w:eastAsia="en-GB"/>
        </w:rPr>
      </w:pPr>
      <w:r>
        <w:t>4.3.1.3</w:t>
      </w:r>
      <w:r w:rsidRPr="00C905F3">
        <w:rPr>
          <w:rFonts w:ascii="Calibri" w:hAnsi="Calibri"/>
          <w:sz w:val="22"/>
          <w:szCs w:val="22"/>
          <w:lang w:eastAsia="en-GB"/>
        </w:rPr>
        <w:tab/>
      </w:r>
      <w:r>
        <w:t>Test Procedure</w:t>
      </w:r>
      <w:r>
        <w:tab/>
      </w:r>
      <w:r>
        <w:fldChar w:fldCharType="begin" w:fldLock="1"/>
      </w:r>
      <w:r>
        <w:instrText xml:space="preserve"> PAGEREF _Toc51828102 \h </w:instrText>
      </w:r>
      <w:r>
        <w:fldChar w:fldCharType="separate"/>
      </w:r>
      <w:r>
        <w:t>15</w:t>
      </w:r>
      <w:r>
        <w:fldChar w:fldCharType="end"/>
      </w:r>
    </w:p>
    <w:p w:rsidR="00A1704F" w:rsidRPr="00C905F3" w:rsidRDefault="00A1704F">
      <w:pPr>
        <w:pStyle w:val="TOC4"/>
        <w:rPr>
          <w:rFonts w:ascii="Calibri" w:hAnsi="Calibri"/>
          <w:sz w:val="22"/>
          <w:szCs w:val="22"/>
          <w:lang w:eastAsia="en-GB"/>
        </w:rPr>
      </w:pPr>
      <w:r>
        <w:t>4.3.1.4</w:t>
      </w:r>
      <w:r w:rsidRPr="00C905F3">
        <w:rPr>
          <w:rFonts w:ascii="Calibri" w:hAnsi="Calibri"/>
          <w:sz w:val="22"/>
          <w:szCs w:val="22"/>
          <w:lang w:eastAsia="en-GB"/>
        </w:rPr>
        <w:tab/>
      </w:r>
      <w:r>
        <w:t>Test Coverage</w:t>
      </w:r>
      <w:r>
        <w:tab/>
      </w:r>
      <w:r>
        <w:fldChar w:fldCharType="begin" w:fldLock="1"/>
      </w:r>
      <w:r>
        <w:instrText xml:space="preserve"> PAGEREF _Toc51828103 \h </w:instrText>
      </w:r>
      <w:r>
        <w:fldChar w:fldCharType="separate"/>
      </w:r>
      <w:r>
        <w:t>15</w:t>
      </w:r>
      <w:r>
        <w:fldChar w:fldCharType="end"/>
      </w:r>
    </w:p>
    <w:p w:rsidR="00A1704F" w:rsidRPr="00C905F3" w:rsidRDefault="00A1704F">
      <w:pPr>
        <w:pStyle w:val="TOC2"/>
        <w:rPr>
          <w:rFonts w:ascii="Calibri" w:hAnsi="Calibri"/>
          <w:sz w:val="22"/>
          <w:szCs w:val="22"/>
          <w:lang w:eastAsia="en-GB"/>
        </w:rPr>
      </w:pPr>
      <w:r>
        <w:t>4.4</w:t>
      </w:r>
      <w:r w:rsidRPr="00C905F3">
        <w:rPr>
          <w:rFonts w:ascii="Calibri" w:hAnsi="Calibri"/>
          <w:sz w:val="22"/>
          <w:szCs w:val="22"/>
          <w:lang w:eastAsia="en-GB"/>
        </w:rPr>
        <w:tab/>
      </w:r>
      <w:r>
        <w:t>Initial Conditions</w:t>
      </w:r>
      <w:r>
        <w:tab/>
      </w:r>
      <w:r>
        <w:fldChar w:fldCharType="begin" w:fldLock="1"/>
      </w:r>
      <w:r>
        <w:instrText xml:space="preserve"> PAGEREF _Toc51828104 \h </w:instrText>
      </w:r>
      <w:r>
        <w:fldChar w:fldCharType="separate"/>
      </w:r>
      <w:r>
        <w:t>15</w:t>
      </w:r>
      <w:r>
        <w:fldChar w:fldCharType="end"/>
      </w:r>
    </w:p>
    <w:p w:rsidR="00A1704F" w:rsidRPr="00C905F3" w:rsidRDefault="00A1704F">
      <w:pPr>
        <w:pStyle w:val="TOC2"/>
        <w:rPr>
          <w:rFonts w:ascii="Calibri" w:hAnsi="Calibri"/>
          <w:sz w:val="22"/>
          <w:szCs w:val="22"/>
          <w:lang w:eastAsia="en-GB"/>
        </w:rPr>
      </w:pPr>
      <w:r>
        <w:t>4.5</w:t>
      </w:r>
      <w:r w:rsidRPr="00C905F3">
        <w:rPr>
          <w:rFonts w:ascii="Calibri" w:hAnsi="Calibri"/>
          <w:sz w:val="22"/>
          <w:szCs w:val="22"/>
          <w:lang w:eastAsia="en-GB"/>
        </w:rPr>
        <w:tab/>
      </w:r>
      <w:r>
        <w:t>Package name</w:t>
      </w:r>
      <w:r>
        <w:tab/>
      </w:r>
      <w:r>
        <w:fldChar w:fldCharType="begin" w:fldLock="1"/>
      </w:r>
      <w:r>
        <w:instrText xml:space="preserve"> PAGEREF _Toc51828105 \h </w:instrText>
      </w:r>
      <w:r>
        <w:fldChar w:fldCharType="separate"/>
      </w:r>
      <w:r>
        <w:t>15</w:t>
      </w:r>
      <w:r>
        <w:fldChar w:fldCharType="end"/>
      </w:r>
    </w:p>
    <w:p w:rsidR="00A1704F" w:rsidRPr="00C905F3" w:rsidRDefault="00A1704F">
      <w:pPr>
        <w:pStyle w:val="TOC2"/>
        <w:rPr>
          <w:rFonts w:ascii="Calibri" w:hAnsi="Calibri"/>
          <w:sz w:val="22"/>
          <w:szCs w:val="22"/>
          <w:lang w:eastAsia="en-GB"/>
        </w:rPr>
      </w:pPr>
      <w:r>
        <w:t>4.6</w:t>
      </w:r>
      <w:r w:rsidRPr="00C905F3">
        <w:rPr>
          <w:rFonts w:ascii="Calibri" w:hAnsi="Calibri"/>
          <w:sz w:val="22"/>
          <w:szCs w:val="22"/>
          <w:lang w:eastAsia="en-GB"/>
        </w:rPr>
        <w:tab/>
      </w:r>
      <w:r>
        <w:t>AID Coding</w:t>
      </w:r>
      <w:r>
        <w:tab/>
      </w:r>
      <w:r>
        <w:fldChar w:fldCharType="begin" w:fldLock="1"/>
      </w:r>
      <w:r>
        <w:instrText xml:space="preserve"> PAGEREF _Toc51828106 \h </w:instrText>
      </w:r>
      <w:r>
        <w:fldChar w:fldCharType="separate"/>
      </w:r>
      <w:r>
        <w:t>16</w:t>
      </w:r>
      <w:r>
        <w:fldChar w:fldCharType="end"/>
      </w:r>
    </w:p>
    <w:p w:rsidR="00A1704F" w:rsidRPr="00C905F3" w:rsidRDefault="00A1704F">
      <w:pPr>
        <w:pStyle w:val="TOC3"/>
        <w:rPr>
          <w:rFonts w:ascii="Calibri" w:hAnsi="Calibri"/>
          <w:sz w:val="22"/>
          <w:szCs w:val="22"/>
          <w:lang w:eastAsia="en-GB"/>
        </w:rPr>
      </w:pPr>
      <w:r>
        <w:t>4.6.1</w:t>
      </w:r>
      <w:r w:rsidRPr="00C905F3">
        <w:rPr>
          <w:rFonts w:ascii="Calibri" w:hAnsi="Calibri"/>
          <w:sz w:val="22"/>
          <w:szCs w:val="22"/>
          <w:lang w:eastAsia="en-GB"/>
        </w:rPr>
        <w:tab/>
      </w:r>
      <w:r>
        <w:t>Specific Test Applet Name for API</w:t>
      </w:r>
      <w:r>
        <w:tab/>
      </w:r>
      <w:r>
        <w:fldChar w:fldCharType="begin" w:fldLock="1"/>
      </w:r>
      <w:r>
        <w:instrText xml:space="preserve"> PAGEREF _Toc51828107 \h </w:instrText>
      </w:r>
      <w:r>
        <w:fldChar w:fldCharType="separate"/>
      </w:r>
      <w:r>
        <w:t>16</w:t>
      </w:r>
      <w:r>
        <w:fldChar w:fldCharType="end"/>
      </w:r>
    </w:p>
    <w:p w:rsidR="00A1704F" w:rsidRPr="00C905F3" w:rsidRDefault="00A1704F">
      <w:pPr>
        <w:pStyle w:val="TOC3"/>
        <w:rPr>
          <w:rFonts w:ascii="Calibri" w:hAnsi="Calibri"/>
          <w:sz w:val="22"/>
          <w:szCs w:val="22"/>
          <w:lang w:eastAsia="en-GB"/>
        </w:rPr>
      </w:pPr>
      <w:r>
        <w:t>4.6.2</w:t>
      </w:r>
      <w:r w:rsidRPr="00C905F3">
        <w:rPr>
          <w:rFonts w:ascii="Calibri" w:hAnsi="Calibri"/>
          <w:sz w:val="22"/>
          <w:szCs w:val="22"/>
          <w:lang w:eastAsia="en-GB"/>
        </w:rPr>
        <w:tab/>
      </w:r>
      <w:r>
        <w:t>Specific Test Applet Name for Framework</w:t>
      </w:r>
      <w:r>
        <w:tab/>
      </w:r>
      <w:r>
        <w:fldChar w:fldCharType="begin" w:fldLock="1"/>
      </w:r>
      <w:r>
        <w:instrText xml:space="preserve"> PAGEREF _Toc51828108 \h </w:instrText>
      </w:r>
      <w:r>
        <w:fldChar w:fldCharType="separate"/>
      </w:r>
      <w:r>
        <w:t>17</w:t>
      </w:r>
      <w:r>
        <w:fldChar w:fldCharType="end"/>
      </w:r>
    </w:p>
    <w:p w:rsidR="00A1704F" w:rsidRPr="00C905F3" w:rsidRDefault="00A1704F">
      <w:pPr>
        <w:pStyle w:val="TOC2"/>
        <w:rPr>
          <w:rFonts w:ascii="Calibri" w:hAnsi="Calibri"/>
          <w:sz w:val="22"/>
          <w:szCs w:val="22"/>
          <w:lang w:eastAsia="en-GB"/>
        </w:rPr>
      </w:pPr>
      <w:r>
        <w:t>4.7</w:t>
      </w:r>
      <w:r w:rsidRPr="00C905F3">
        <w:rPr>
          <w:rFonts w:ascii="Calibri" w:hAnsi="Calibri"/>
          <w:sz w:val="22"/>
          <w:szCs w:val="22"/>
          <w:lang w:eastAsia="en-GB"/>
        </w:rPr>
        <w:tab/>
      </w:r>
      <w:r>
        <w:t>Test Equipment</w:t>
      </w:r>
      <w:r>
        <w:tab/>
      </w:r>
      <w:r>
        <w:fldChar w:fldCharType="begin" w:fldLock="1"/>
      </w:r>
      <w:r>
        <w:instrText xml:space="preserve"> PAGEREF _Toc51828109 \h </w:instrText>
      </w:r>
      <w:r>
        <w:fldChar w:fldCharType="separate"/>
      </w:r>
      <w:r>
        <w:t>17</w:t>
      </w:r>
      <w:r>
        <w:fldChar w:fldCharType="end"/>
      </w:r>
    </w:p>
    <w:p w:rsidR="00A1704F" w:rsidRPr="00C905F3" w:rsidRDefault="00A1704F">
      <w:pPr>
        <w:pStyle w:val="TOC3"/>
        <w:rPr>
          <w:rFonts w:ascii="Calibri" w:hAnsi="Calibri"/>
          <w:sz w:val="22"/>
          <w:szCs w:val="22"/>
          <w:lang w:eastAsia="en-GB"/>
        </w:rPr>
      </w:pPr>
      <w:r>
        <w:t>4.7.1</w:t>
      </w:r>
      <w:r w:rsidRPr="00C905F3">
        <w:rPr>
          <w:rFonts w:ascii="Calibri" w:hAnsi="Calibri"/>
          <w:sz w:val="22"/>
          <w:szCs w:val="22"/>
          <w:lang w:eastAsia="en-GB"/>
        </w:rPr>
        <w:tab/>
      </w:r>
      <w:r>
        <w:t>APDU tool</w:t>
      </w:r>
      <w:r>
        <w:tab/>
      </w:r>
      <w:r>
        <w:fldChar w:fldCharType="begin" w:fldLock="1"/>
      </w:r>
      <w:r>
        <w:instrText xml:space="preserve"> PAGEREF _Toc51828110 \h </w:instrText>
      </w:r>
      <w:r>
        <w:fldChar w:fldCharType="separate"/>
      </w:r>
      <w:r>
        <w:t>17</w:t>
      </w:r>
      <w:r>
        <w:fldChar w:fldCharType="end"/>
      </w:r>
    </w:p>
    <w:p w:rsidR="00A1704F" w:rsidRPr="00C905F3" w:rsidRDefault="00A1704F">
      <w:pPr>
        <w:pStyle w:val="TOC3"/>
        <w:rPr>
          <w:rFonts w:ascii="Calibri" w:hAnsi="Calibri"/>
          <w:sz w:val="22"/>
          <w:szCs w:val="22"/>
          <w:lang w:eastAsia="en-GB"/>
        </w:rPr>
      </w:pPr>
      <w:r>
        <w:t>4.7.2</w:t>
      </w:r>
      <w:r w:rsidRPr="00C905F3">
        <w:rPr>
          <w:rFonts w:ascii="Calibri" w:hAnsi="Calibri"/>
          <w:sz w:val="22"/>
          <w:szCs w:val="22"/>
          <w:lang w:eastAsia="en-GB"/>
        </w:rPr>
        <w:tab/>
      </w:r>
      <w:r>
        <w:t>Util package</w:t>
      </w:r>
      <w:r>
        <w:tab/>
      </w:r>
      <w:r>
        <w:fldChar w:fldCharType="begin" w:fldLock="1"/>
      </w:r>
      <w:r>
        <w:instrText xml:space="preserve"> PAGEREF _Toc51828111 \h </w:instrText>
      </w:r>
      <w:r>
        <w:fldChar w:fldCharType="separate"/>
      </w:r>
      <w:r>
        <w:t>18</w:t>
      </w:r>
      <w:r>
        <w:fldChar w:fldCharType="end"/>
      </w:r>
    </w:p>
    <w:p w:rsidR="00A1704F" w:rsidRPr="00C905F3" w:rsidRDefault="00A1704F">
      <w:pPr>
        <w:pStyle w:val="TOC3"/>
        <w:rPr>
          <w:rFonts w:ascii="Calibri" w:hAnsi="Calibri"/>
          <w:sz w:val="22"/>
          <w:szCs w:val="22"/>
          <w:lang w:eastAsia="en-GB"/>
        </w:rPr>
      </w:pPr>
      <w:r>
        <w:t>4.7.3</w:t>
      </w:r>
      <w:r w:rsidRPr="00C905F3">
        <w:rPr>
          <w:rFonts w:ascii="Calibri" w:hAnsi="Calibri"/>
          <w:sz w:val="22"/>
          <w:szCs w:val="22"/>
          <w:lang w:eastAsia="en-GB"/>
        </w:rPr>
        <w:tab/>
      </w:r>
      <w:r>
        <w:t>Applet installation parameters</w:t>
      </w:r>
      <w:r>
        <w:tab/>
      </w:r>
      <w:r>
        <w:fldChar w:fldCharType="begin" w:fldLock="1"/>
      </w:r>
      <w:r>
        <w:instrText xml:space="preserve"> PAGEREF _Toc51828112 \h </w:instrText>
      </w:r>
      <w:r>
        <w:fldChar w:fldCharType="separate"/>
      </w:r>
      <w:r>
        <w:t>18</w:t>
      </w:r>
      <w:r>
        <w:fldChar w:fldCharType="end"/>
      </w:r>
    </w:p>
    <w:p w:rsidR="00A1704F" w:rsidRPr="00C905F3" w:rsidRDefault="00A1704F">
      <w:pPr>
        <w:pStyle w:val="TOC4"/>
        <w:rPr>
          <w:rFonts w:ascii="Calibri" w:hAnsi="Calibri"/>
          <w:sz w:val="22"/>
          <w:szCs w:val="22"/>
          <w:lang w:eastAsia="en-GB"/>
        </w:rPr>
      </w:pPr>
      <w:r>
        <w:t>4.7.3.1</w:t>
      </w:r>
      <w:r w:rsidRPr="00C905F3">
        <w:rPr>
          <w:rFonts w:ascii="Calibri" w:hAnsi="Calibri"/>
          <w:sz w:val="22"/>
          <w:szCs w:val="22"/>
          <w:lang w:eastAsia="en-GB"/>
        </w:rPr>
        <w:tab/>
      </w:r>
      <w:r>
        <w:t>Security parameters</w:t>
      </w:r>
      <w:r>
        <w:tab/>
      </w:r>
      <w:r>
        <w:fldChar w:fldCharType="begin" w:fldLock="1"/>
      </w:r>
      <w:r>
        <w:instrText xml:space="preserve"> PAGEREF _Toc51828113 \h </w:instrText>
      </w:r>
      <w:r>
        <w:fldChar w:fldCharType="separate"/>
      </w:r>
      <w:r>
        <w:t>18</w:t>
      </w:r>
      <w:r>
        <w:fldChar w:fldCharType="end"/>
      </w:r>
    </w:p>
    <w:p w:rsidR="00A1704F" w:rsidRPr="00C905F3" w:rsidRDefault="00A1704F">
      <w:pPr>
        <w:pStyle w:val="TOC4"/>
        <w:rPr>
          <w:rFonts w:ascii="Calibri" w:hAnsi="Calibri"/>
          <w:sz w:val="22"/>
          <w:szCs w:val="22"/>
          <w:lang w:eastAsia="en-GB"/>
        </w:rPr>
      </w:pPr>
      <w:r>
        <w:t>4.7.3.2</w:t>
      </w:r>
      <w:r w:rsidRPr="00C905F3">
        <w:rPr>
          <w:rFonts w:ascii="Calibri" w:hAnsi="Calibri"/>
          <w:sz w:val="22"/>
          <w:szCs w:val="22"/>
          <w:lang w:eastAsia="en-GB"/>
        </w:rPr>
        <w:tab/>
      </w:r>
      <w:r>
        <w:t>Loading components</w:t>
      </w:r>
      <w:r>
        <w:tab/>
      </w:r>
      <w:r>
        <w:fldChar w:fldCharType="begin" w:fldLock="1"/>
      </w:r>
      <w:r>
        <w:instrText xml:space="preserve"> PAGEREF _Toc51828114 \h </w:instrText>
      </w:r>
      <w:r>
        <w:fldChar w:fldCharType="separate"/>
      </w:r>
      <w:r>
        <w:t>18</w:t>
      </w:r>
      <w:r>
        <w:fldChar w:fldCharType="end"/>
      </w:r>
    </w:p>
    <w:p w:rsidR="00A1704F" w:rsidRPr="00C905F3" w:rsidRDefault="00A1704F">
      <w:pPr>
        <w:pStyle w:val="TOC2"/>
        <w:rPr>
          <w:rFonts w:ascii="Calibri" w:hAnsi="Calibri"/>
          <w:sz w:val="22"/>
          <w:szCs w:val="22"/>
          <w:lang w:eastAsia="en-GB"/>
        </w:rPr>
      </w:pPr>
      <w:r>
        <w:t>4.8</w:t>
      </w:r>
      <w:r w:rsidRPr="00C905F3">
        <w:rPr>
          <w:rFonts w:ascii="Calibri" w:hAnsi="Calibri"/>
          <w:sz w:val="22"/>
          <w:szCs w:val="22"/>
          <w:lang w:eastAsia="en-GB"/>
        </w:rPr>
        <w:tab/>
      </w:r>
      <w:r>
        <w:t>Testing methodology</w:t>
      </w:r>
      <w:r>
        <w:tab/>
      </w:r>
      <w:r>
        <w:fldChar w:fldCharType="begin" w:fldLock="1"/>
      </w:r>
      <w:r>
        <w:instrText xml:space="preserve"> PAGEREF _Toc51828115 \h </w:instrText>
      </w:r>
      <w:r>
        <w:fldChar w:fldCharType="separate"/>
      </w:r>
      <w:r>
        <w:t>18</w:t>
      </w:r>
      <w:r>
        <w:fldChar w:fldCharType="end"/>
      </w:r>
    </w:p>
    <w:p w:rsidR="00A1704F" w:rsidRPr="00C905F3" w:rsidRDefault="00A1704F">
      <w:pPr>
        <w:pStyle w:val="TOC3"/>
        <w:rPr>
          <w:rFonts w:ascii="Calibri" w:hAnsi="Calibri"/>
          <w:sz w:val="22"/>
          <w:szCs w:val="22"/>
          <w:lang w:eastAsia="en-GB"/>
        </w:rPr>
      </w:pPr>
      <w:r>
        <w:t>4.8.1</w:t>
      </w:r>
      <w:r w:rsidRPr="00C905F3">
        <w:rPr>
          <w:rFonts w:ascii="Calibri" w:hAnsi="Calibri"/>
          <w:sz w:val="22"/>
          <w:szCs w:val="22"/>
          <w:lang w:eastAsia="en-GB"/>
        </w:rPr>
        <w:tab/>
      </w:r>
      <w:r>
        <w:t>Test interfaces and facilities</w:t>
      </w:r>
      <w:r>
        <w:tab/>
      </w:r>
      <w:r>
        <w:fldChar w:fldCharType="begin" w:fldLock="1"/>
      </w:r>
      <w:r>
        <w:instrText xml:space="preserve"> PAGEREF _Toc51828116 \h </w:instrText>
      </w:r>
      <w:r>
        <w:fldChar w:fldCharType="separate"/>
      </w:r>
      <w:r>
        <w:t>18</w:t>
      </w:r>
      <w:r>
        <w:fldChar w:fldCharType="end"/>
      </w:r>
    </w:p>
    <w:p w:rsidR="00A1704F" w:rsidRPr="00C905F3" w:rsidRDefault="00A1704F">
      <w:pPr>
        <w:pStyle w:val="TOC1"/>
        <w:rPr>
          <w:rFonts w:ascii="Calibri" w:hAnsi="Calibri"/>
          <w:szCs w:val="22"/>
          <w:lang w:eastAsia="en-GB"/>
        </w:rPr>
      </w:pPr>
      <w:r>
        <w:t>5</w:t>
      </w:r>
      <w:r w:rsidRPr="00C905F3">
        <w:rPr>
          <w:rFonts w:ascii="Calibri" w:hAnsi="Calibri"/>
          <w:szCs w:val="22"/>
          <w:lang w:eastAsia="en-GB"/>
        </w:rPr>
        <w:tab/>
      </w:r>
      <w:r>
        <w:t>Test plan</w:t>
      </w:r>
      <w:r>
        <w:tab/>
      </w:r>
      <w:r>
        <w:fldChar w:fldCharType="begin" w:fldLock="1"/>
      </w:r>
      <w:r>
        <w:instrText xml:space="preserve"> PAGEREF _Toc51828117 \h </w:instrText>
      </w:r>
      <w:r>
        <w:fldChar w:fldCharType="separate"/>
      </w:r>
      <w:r>
        <w:t>18</w:t>
      </w:r>
      <w:r>
        <w:fldChar w:fldCharType="end"/>
      </w:r>
    </w:p>
    <w:p w:rsidR="00A1704F" w:rsidRPr="00C905F3" w:rsidRDefault="00A1704F">
      <w:pPr>
        <w:pStyle w:val="TOC1"/>
        <w:rPr>
          <w:rFonts w:ascii="Calibri" w:hAnsi="Calibri"/>
          <w:szCs w:val="22"/>
          <w:lang w:eastAsia="en-GB"/>
        </w:rPr>
      </w:pPr>
      <w:r>
        <w:t>6</w:t>
      </w:r>
      <w:r w:rsidRPr="00C905F3">
        <w:rPr>
          <w:rFonts w:ascii="Calibri" w:hAnsi="Calibri"/>
          <w:szCs w:val="22"/>
          <w:lang w:eastAsia="en-GB"/>
        </w:rPr>
        <w:tab/>
      </w:r>
      <w:r>
        <w:t>API Test Plan</w:t>
      </w:r>
      <w:r>
        <w:tab/>
      </w:r>
      <w:r>
        <w:fldChar w:fldCharType="begin" w:fldLock="1"/>
      </w:r>
      <w:r>
        <w:instrText xml:space="preserve"> PAGEREF _Toc51828118 \h </w:instrText>
      </w:r>
      <w:r>
        <w:fldChar w:fldCharType="separate"/>
      </w:r>
      <w:r>
        <w:t>19</w:t>
      </w:r>
      <w:r>
        <w:fldChar w:fldCharType="end"/>
      </w:r>
    </w:p>
    <w:p w:rsidR="00A1704F" w:rsidRPr="00C905F3" w:rsidRDefault="00A1704F">
      <w:pPr>
        <w:pStyle w:val="TOC2"/>
        <w:rPr>
          <w:rFonts w:ascii="Calibri" w:hAnsi="Calibri"/>
          <w:sz w:val="22"/>
          <w:szCs w:val="22"/>
          <w:lang w:eastAsia="en-GB"/>
        </w:rPr>
      </w:pPr>
      <w:r>
        <w:t>6.1</w:t>
      </w:r>
      <w:r w:rsidRPr="00C905F3">
        <w:rPr>
          <w:rFonts w:ascii="Calibri" w:hAnsi="Calibri"/>
          <w:sz w:val="22"/>
          <w:szCs w:val="22"/>
          <w:lang w:eastAsia="en-GB"/>
        </w:rPr>
        <w:tab/>
      </w:r>
      <w:r>
        <w:t>Package sim.access:</w:t>
      </w:r>
      <w:r>
        <w:tab/>
      </w:r>
      <w:r>
        <w:fldChar w:fldCharType="begin" w:fldLock="1"/>
      </w:r>
      <w:r>
        <w:instrText xml:space="preserve"> PAGEREF _Toc51828119 \h </w:instrText>
      </w:r>
      <w:r>
        <w:fldChar w:fldCharType="separate"/>
      </w:r>
      <w:r>
        <w:t>19</w:t>
      </w:r>
      <w:r>
        <w:fldChar w:fldCharType="end"/>
      </w:r>
    </w:p>
    <w:p w:rsidR="00A1704F" w:rsidRPr="00C905F3" w:rsidRDefault="00A1704F">
      <w:pPr>
        <w:pStyle w:val="TOC3"/>
        <w:rPr>
          <w:rFonts w:ascii="Calibri" w:hAnsi="Calibri"/>
          <w:sz w:val="22"/>
          <w:szCs w:val="22"/>
          <w:lang w:eastAsia="en-GB"/>
        </w:rPr>
      </w:pPr>
      <w:r>
        <w:t>6.1.1</w:t>
      </w:r>
      <w:r w:rsidRPr="00C905F3">
        <w:rPr>
          <w:rFonts w:ascii="Calibri" w:hAnsi="Calibri"/>
          <w:sz w:val="22"/>
          <w:szCs w:val="22"/>
          <w:lang w:eastAsia="en-GB"/>
        </w:rPr>
        <w:tab/>
      </w:r>
      <w:r>
        <w:t>Interface SIMView</w:t>
      </w:r>
      <w:r>
        <w:tab/>
      </w:r>
      <w:r>
        <w:fldChar w:fldCharType="begin" w:fldLock="1"/>
      </w:r>
      <w:r>
        <w:instrText xml:space="preserve"> PAGEREF _Toc51828120 \h </w:instrText>
      </w:r>
      <w:r>
        <w:fldChar w:fldCharType="separate"/>
      </w:r>
      <w:r>
        <w:t>19</w:t>
      </w:r>
      <w:r>
        <w:fldChar w:fldCharType="end"/>
      </w:r>
    </w:p>
    <w:p w:rsidR="00A1704F" w:rsidRPr="00C905F3" w:rsidRDefault="00A1704F">
      <w:pPr>
        <w:pStyle w:val="TOC4"/>
        <w:rPr>
          <w:rFonts w:ascii="Calibri" w:hAnsi="Calibri"/>
          <w:sz w:val="22"/>
          <w:szCs w:val="22"/>
          <w:lang w:eastAsia="en-GB"/>
        </w:rPr>
      </w:pPr>
      <w:r>
        <w:t>6.1.1.1</w:t>
      </w:r>
      <w:r w:rsidRPr="00C905F3">
        <w:rPr>
          <w:rFonts w:ascii="Calibri" w:hAnsi="Calibri"/>
          <w:sz w:val="22"/>
          <w:szCs w:val="22"/>
          <w:lang w:eastAsia="en-GB"/>
        </w:rPr>
        <w:tab/>
      </w:r>
      <w:r>
        <w:t>Constants</w:t>
      </w:r>
      <w:r>
        <w:tab/>
      </w:r>
      <w:r>
        <w:fldChar w:fldCharType="begin" w:fldLock="1"/>
      </w:r>
      <w:r>
        <w:instrText xml:space="preserve"> PAGEREF _Toc51828121 \h </w:instrText>
      </w:r>
      <w:r>
        <w:fldChar w:fldCharType="separate"/>
      </w:r>
      <w:r>
        <w:t>19</w:t>
      </w:r>
      <w:r>
        <w:fldChar w:fldCharType="end"/>
      </w:r>
    </w:p>
    <w:p w:rsidR="00A1704F" w:rsidRPr="00C905F3" w:rsidRDefault="00A1704F">
      <w:pPr>
        <w:pStyle w:val="TOC4"/>
        <w:rPr>
          <w:rFonts w:ascii="Calibri" w:hAnsi="Calibri"/>
          <w:sz w:val="22"/>
          <w:szCs w:val="22"/>
          <w:lang w:eastAsia="en-GB"/>
        </w:rPr>
      </w:pPr>
      <w:r>
        <w:t>6.1.1.2</w:t>
      </w:r>
      <w:r w:rsidRPr="00C905F3">
        <w:rPr>
          <w:rFonts w:ascii="Calibri" w:hAnsi="Calibri"/>
          <w:sz w:val="22"/>
          <w:szCs w:val="22"/>
          <w:lang w:eastAsia="en-GB"/>
        </w:rPr>
        <w:tab/>
      </w:r>
      <w:r>
        <w:t>Method select(short fid, byte[] fci, short fciOffset, short fciLength)</w:t>
      </w:r>
      <w:r>
        <w:tab/>
      </w:r>
      <w:r>
        <w:fldChar w:fldCharType="begin" w:fldLock="1"/>
      </w:r>
      <w:r>
        <w:instrText xml:space="preserve"> PAGEREF _Toc51828122 \h </w:instrText>
      </w:r>
      <w:r>
        <w:fldChar w:fldCharType="separate"/>
      </w:r>
      <w:r>
        <w:t>19</w:t>
      </w:r>
      <w:r>
        <w:fldChar w:fldCharType="end"/>
      </w:r>
    </w:p>
    <w:p w:rsidR="00A1704F" w:rsidRPr="00C905F3" w:rsidRDefault="00A1704F">
      <w:pPr>
        <w:pStyle w:val="TOC4"/>
        <w:rPr>
          <w:rFonts w:ascii="Calibri" w:hAnsi="Calibri"/>
          <w:sz w:val="22"/>
          <w:szCs w:val="22"/>
          <w:lang w:eastAsia="en-GB"/>
        </w:rPr>
      </w:pPr>
      <w:r>
        <w:t>6.1.1.3</w:t>
      </w:r>
      <w:r w:rsidRPr="00C905F3">
        <w:rPr>
          <w:rFonts w:ascii="Calibri" w:hAnsi="Calibri"/>
          <w:sz w:val="22"/>
          <w:szCs w:val="22"/>
          <w:lang w:eastAsia="en-GB"/>
        </w:rPr>
        <w:tab/>
      </w:r>
      <w:r>
        <w:t>Method select (short fid)</w:t>
      </w:r>
      <w:r>
        <w:tab/>
      </w:r>
      <w:r>
        <w:fldChar w:fldCharType="begin" w:fldLock="1"/>
      </w:r>
      <w:r>
        <w:instrText xml:space="preserve"> PAGEREF _Toc51828123 \h </w:instrText>
      </w:r>
      <w:r>
        <w:fldChar w:fldCharType="separate"/>
      </w:r>
      <w:r>
        <w:t>23</w:t>
      </w:r>
      <w:r>
        <w:fldChar w:fldCharType="end"/>
      </w:r>
    </w:p>
    <w:p w:rsidR="00A1704F" w:rsidRPr="00C905F3" w:rsidRDefault="00A1704F">
      <w:pPr>
        <w:pStyle w:val="TOC4"/>
        <w:rPr>
          <w:rFonts w:ascii="Calibri" w:hAnsi="Calibri"/>
          <w:sz w:val="22"/>
          <w:szCs w:val="22"/>
          <w:lang w:eastAsia="en-GB"/>
        </w:rPr>
      </w:pPr>
      <w:r>
        <w:t>6.1.1.4</w:t>
      </w:r>
      <w:r w:rsidRPr="00C905F3">
        <w:rPr>
          <w:rFonts w:ascii="Calibri" w:hAnsi="Calibri"/>
          <w:sz w:val="22"/>
          <w:szCs w:val="22"/>
          <w:lang w:eastAsia="en-GB"/>
        </w:rPr>
        <w:tab/>
      </w:r>
      <w:r>
        <w:t>Method status</w:t>
      </w:r>
      <w:r>
        <w:tab/>
      </w:r>
      <w:r>
        <w:fldChar w:fldCharType="begin" w:fldLock="1"/>
      </w:r>
      <w:r>
        <w:instrText xml:space="preserve"> PAGEREF _Toc51828124 \h </w:instrText>
      </w:r>
      <w:r>
        <w:fldChar w:fldCharType="separate"/>
      </w:r>
      <w:r>
        <w:t>25</w:t>
      </w:r>
      <w:r>
        <w:fldChar w:fldCharType="end"/>
      </w:r>
    </w:p>
    <w:p w:rsidR="00A1704F" w:rsidRPr="00C905F3" w:rsidRDefault="00A1704F">
      <w:pPr>
        <w:pStyle w:val="TOC4"/>
        <w:rPr>
          <w:rFonts w:ascii="Calibri" w:hAnsi="Calibri"/>
          <w:sz w:val="22"/>
          <w:szCs w:val="22"/>
          <w:lang w:eastAsia="en-GB"/>
        </w:rPr>
      </w:pPr>
      <w:r>
        <w:t>6.1.1.5</w:t>
      </w:r>
      <w:r w:rsidRPr="00C905F3">
        <w:rPr>
          <w:rFonts w:ascii="Calibri" w:hAnsi="Calibri"/>
          <w:sz w:val="22"/>
          <w:szCs w:val="22"/>
          <w:lang w:eastAsia="en-GB"/>
        </w:rPr>
        <w:tab/>
      </w:r>
      <w:r>
        <w:t>Method readBinary</w:t>
      </w:r>
      <w:r>
        <w:tab/>
      </w:r>
      <w:r>
        <w:fldChar w:fldCharType="begin" w:fldLock="1"/>
      </w:r>
      <w:r>
        <w:instrText xml:space="preserve"> PAGEREF _Toc51828125 \h </w:instrText>
      </w:r>
      <w:r>
        <w:fldChar w:fldCharType="separate"/>
      </w:r>
      <w:r>
        <w:t>27</w:t>
      </w:r>
      <w:r>
        <w:fldChar w:fldCharType="end"/>
      </w:r>
    </w:p>
    <w:p w:rsidR="00A1704F" w:rsidRPr="00C905F3" w:rsidRDefault="00A1704F">
      <w:pPr>
        <w:pStyle w:val="TOC4"/>
        <w:rPr>
          <w:rFonts w:ascii="Calibri" w:hAnsi="Calibri"/>
          <w:sz w:val="22"/>
          <w:szCs w:val="22"/>
          <w:lang w:eastAsia="en-GB"/>
        </w:rPr>
      </w:pPr>
      <w:r>
        <w:t>6.1.1.6</w:t>
      </w:r>
      <w:r w:rsidRPr="00C905F3">
        <w:rPr>
          <w:rFonts w:ascii="Calibri" w:hAnsi="Calibri"/>
          <w:sz w:val="22"/>
          <w:szCs w:val="22"/>
          <w:lang w:eastAsia="en-GB"/>
        </w:rPr>
        <w:tab/>
      </w:r>
      <w:r>
        <w:t>Method updateBinary</w:t>
      </w:r>
      <w:r>
        <w:tab/>
      </w:r>
      <w:r>
        <w:fldChar w:fldCharType="begin" w:fldLock="1"/>
      </w:r>
      <w:r>
        <w:instrText xml:space="preserve"> PAGEREF _Toc51828126 \h </w:instrText>
      </w:r>
      <w:r>
        <w:fldChar w:fldCharType="separate"/>
      </w:r>
      <w:r>
        <w:t>30</w:t>
      </w:r>
      <w:r>
        <w:fldChar w:fldCharType="end"/>
      </w:r>
    </w:p>
    <w:p w:rsidR="00A1704F" w:rsidRPr="00C905F3" w:rsidRDefault="00A1704F">
      <w:pPr>
        <w:pStyle w:val="TOC4"/>
        <w:rPr>
          <w:rFonts w:ascii="Calibri" w:hAnsi="Calibri"/>
          <w:sz w:val="22"/>
          <w:szCs w:val="22"/>
          <w:lang w:eastAsia="en-GB"/>
        </w:rPr>
      </w:pPr>
      <w:r>
        <w:t>6.1.1.7</w:t>
      </w:r>
      <w:r w:rsidRPr="00C905F3">
        <w:rPr>
          <w:rFonts w:ascii="Calibri" w:hAnsi="Calibri"/>
          <w:sz w:val="22"/>
          <w:szCs w:val="22"/>
          <w:lang w:eastAsia="en-GB"/>
        </w:rPr>
        <w:tab/>
      </w:r>
      <w:r>
        <w:t>Method readRecord</w:t>
      </w:r>
      <w:r>
        <w:tab/>
      </w:r>
      <w:r>
        <w:fldChar w:fldCharType="begin" w:fldLock="1"/>
      </w:r>
      <w:r>
        <w:instrText xml:space="preserve"> PAGEREF _Toc51828127 \h </w:instrText>
      </w:r>
      <w:r>
        <w:fldChar w:fldCharType="separate"/>
      </w:r>
      <w:r>
        <w:t>33</w:t>
      </w:r>
      <w:r>
        <w:fldChar w:fldCharType="end"/>
      </w:r>
    </w:p>
    <w:p w:rsidR="00A1704F" w:rsidRPr="00C905F3" w:rsidRDefault="00A1704F">
      <w:pPr>
        <w:pStyle w:val="TOC4"/>
        <w:rPr>
          <w:rFonts w:ascii="Calibri" w:hAnsi="Calibri"/>
          <w:sz w:val="22"/>
          <w:szCs w:val="22"/>
          <w:lang w:eastAsia="en-GB"/>
        </w:rPr>
      </w:pPr>
      <w:r>
        <w:t>6.1.1.8</w:t>
      </w:r>
      <w:r w:rsidRPr="00C905F3">
        <w:rPr>
          <w:rFonts w:ascii="Calibri" w:hAnsi="Calibri"/>
          <w:sz w:val="22"/>
          <w:szCs w:val="22"/>
          <w:lang w:eastAsia="en-GB"/>
        </w:rPr>
        <w:tab/>
      </w:r>
      <w:r>
        <w:t>Method updateRecord</w:t>
      </w:r>
      <w:r>
        <w:tab/>
      </w:r>
      <w:r>
        <w:fldChar w:fldCharType="begin" w:fldLock="1"/>
      </w:r>
      <w:r>
        <w:instrText xml:space="preserve"> PAGEREF _Toc51828128 \h </w:instrText>
      </w:r>
      <w:r>
        <w:fldChar w:fldCharType="separate"/>
      </w:r>
      <w:r>
        <w:t>39</w:t>
      </w:r>
      <w:r>
        <w:fldChar w:fldCharType="end"/>
      </w:r>
    </w:p>
    <w:p w:rsidR="00A1704F" w:rsidRPr="00C905F3" w:rsidRDefault="00A1704F">
      <w:pPr>
        <w:pStyle w:val="TOC4"/>
        <w:rPr>
          <w:rFonts w:ascii="Calibri" w:hAnsi="Calibri"/>
          <w:sz w:val="22"/>
          <w:szCs w:val="22"/>
          <w:lang w:eastAsia="en-GB"/>
        </w:rPr>
      </w:pPr>
      <w:r>
        <w:t>6.1.1.9</w:t>
      </w:r>
      <w:r w:rsidRPr="00C905F3">
        <w:rPr>
          <w:rFonts w:ascii="Calibri" w:hAnsi="Calibri"/>
          <w:sz w:val="22"/>
          <w:szCs w:val="22"/>
          <w:lang w:eastAsia="en-GB"/>
        </w:rPr>
        <w:tab/>
      </w:r>
      <w:r>
        <w:t>Method seek</w:t>
      </w:r>
      <w:r>
        <w:tab/>
      </w:r>
      <w:r>
        <w:fldChar w:fldCharType="begin" w:fldLock="1"/>
      </w:r>
      <w:r>
        <w:instrText xml:space="preserve"> PAGEREF _Toc51828129 \h </w:instrText>
      </w:r>
      <w:r>
        <w:fldChar w:fldCharType="separate"/>
      </w:r>
      <w:r>
        <w:t>45</w:t>
      </w:r>
      <w:r>
        <w:fldChar w:fldCharType="end"/>
      </w:r>
    </w:p>
    <w:p w:rsidR="00A1704F" w:rsidRPr="00C905F3" w:rsidRDefault="00A1704F">
      <w:pPr>
        <w:pStyle w:val="TOC4"/>
        <w:rPr>
          <w:rFonts w:ascii="Calibri" w:hAnsi="Calibri"/>
          <w:sz w:val="22"/>
          <w:szCs w:val="22"/>
          <w:lang w:eastAsia="en-GB"/>
        </w:rPr>
      </w:pPr>
      <w:r>
        <w:t>6.1.1.10</w:t>
      </w:r>
      <w:r w:rsidRPr="00C905F3">
        <w:rPr>
          <w:rFonts w:ascii="Calibri" w:hAnsi="Calibri"/>
          <w:sz w:val="22"/>
          <w:szCs w:val="22"/>
          <w:lang w:eastAsia="en-GB"/>
        </w:rPr>
        <w:tab/>
      </w:r>
      <w:r>
        <w:t>Method increase</w:t>
      </w:r>
      <w:r>
        <w:tab/>
      </w:r>
      <w:r>
        <w:fldChar w:fldCharType="begin" w:fldLock="1"/>
      </w:r>
      <w:r>
        <w:instrText xml:space="preserve"> PAGEREF _Toc51828130 \h </w:instrText>
      </w:r>
      <w:r>
        <w:fldChar w:fldCharType="separate"/>
      </w:r>
      <w:r>
        <w:t>49</w:t>
      </w:r>
      <w:r>
        <w:fldChar w:fldCharType="end"/>
      </w:r>
    </w:p>
    <w:p w:rsidR="00A1704F" w:rsidRPr="00C905F3" w:rsidRDefault="00A1704F">
      <w:pPr>
        <w:pStyle w:val="TOC4"/>
        <w:rPr>
          <w:rFonts w:ascii="Calibri" w:hAnsi="Calibri"/>
          <w:sz w:val="22"/>
          <w:szCs w:val="22"/>
          <w:lang w:eastAsia="en-GB"/>
        </w:rPr>
      </w:pPr>
      <w:r>
        <w:t>6.1.1.11</w:t>
      </w:r>
      <w:r w:rsidRPr="00C905F3">
        <w:rPr>
          <w:rFonts w:ascii="Calibri" w:hAnsi="Calibri"/>
          <w:sz w:val="22"/>
          <w:szCs w:val="22"/>
          <w:lang w:eastAsia="en-GB"/>
        </w:rPr>
        <w:tab/>
      </w:r>
      <w:r>
        <w:t>Method invalidate</w:t>
      </w:r>
      <w:r>
        <w:tab/>
      </w:r>
      <w:r>
        <w:fldChar w:fldCharType="begin" w:fldLock="1"/>
      </w:r>
      <w:r>
        <w:instrText xml:space="preserve"> PAGEREF _Toc51828131 \h </w:instrText>
      </w:r>
      <w:r>
        <w:fldChar w:fldCharType="separate"/>
      </w:r>
      <w:r>
        <w:t>52</w:t>
      </w:r>
      <w:r>
        <w:fldChar w:fldCharType="end"/>
      </w:r>
    </w:p>
    <w:p w:rsidR="00A1704F" w:rsidRPr="00C905F3" w:rsidRDefault="00A1704F">
      <w:pPr>
        <w:pStyle w:val="TOC4"/>
        <w:rPr>
          <w:rFonts w:ascii="Calibri" w:hAnsi="Calibri"/>
          <w:sz w:val="22"/>
          <w:szCs w:val="22"/>
          <w:lang w:eastAsia="en-GB"/>
        </w:rPr>
      </w:pPr>
      <w:r>
        <w:t>6.1.1.12</w:t>
      </w:r>
      <w:r w:rsidRPr="00C905F3">
        <w:rPr>
          <w:rFonts w:ascii="Calibri" w:hAnsi="Calibri"/>
          <w:sz w:val="22"/>
          <w:szCs w:val="22"/>
          <w:lang w:eastAsia="en-GB"/>
        </w:rPr>
        <w:tab/>
      </w:r>
      <w:r>
        <w:t>Method rehabilitate</w:t>
      </w:r>
      <w:r>
        <w:tab/>
      </w:r>
      <w:r>
        <w:fldChar w:fldCharType="begin" w:fldLock="1"/>
      </w:r>
      <w:r>
        <w:instrText xml:space="preserve"> PAGEREF _Toc51828132 \h </w:instrText>
      </w:r>
      <w:r>
        <w:fldChar w:fldCharType="separate"/>
      </w:r>
      <w:r>
        <w:t>53</w:t>
      </w:r>
      <w:r>
        <w:fldChar w:fldCharType="end"/>
      </w:r>
    </w:p>
    <w:p w:rsidR="00A1704F" w:rsidRPr="00C905F3" w:rsidRDefault="00A1704F">
      <w:pPr>
        <w:pStyle w:val="TOC3"/>
        <w:rPr>
          <w:rFonts w:ascii="Calibri" w:hAnsi="Calibri"/>
          <w:sz w:val="22"/>
          <w:szCs w:val="22"/>
          <w:lang w:eastAsia="en-GB"/>
        </w:rPr>
      </w:pPr>
      <w:r>
        <w:t>6.1.2</w:t>
      </w:r>
      <w:r w:rsidRPr="00C905F3">
        <w:rPr>
          <w:rFonts w:ascii="Calibri" w:hAnsi="Calibri"/>
          <w:sz w:val="22"/>
          <w:szCs w:val="22"/>
          <w:lang w:eastAsia="en-GB"/>
        </w:rPr>
        <w:tab/>
      </w:r>
      <w:r>
        <w:t>Class SIMSystem</w:t>
      </w:r>
      <w:r>
        <w:tab/>
      </w:r>
      <w:r>
        <w:fldChar w:fldCharType="begin" w:fldLock="1"/>
      </w:r>
      <w:r>
        <w:instrText xml:space="preserve"> PAGEREF _Toc51828133 \h </w:instrText>
      </w:r>
      <w:r>
        <w:fldChar w:fldCharType="separate"/>
      </w:r>
      <w:r>
        <w:t>55</w:t>
      </w:r>
      <w:r>
        <w:fldChar w:fldCharType="end"/>
      </w:r>
    </w:p>
    <w:p w:rsidR="00A1704F" w:rsidRPr="00C905F3" w:rsidRDefault="00A1704F">
      <w:pPr>
        <w:pStyle w:val="TOC4"/>
        <w:rPr>
          <w:rFonts w:ascii="Calibri" w:hAnsi="Calibri"/>
          <w:sz w:val="22"/>
          <w:szCs w:val="22"/>
          <w:lang w:eastAsia="en-GB"/>
        </w:rPr>
      </w:pPr>
      <w:r>
        <w:t>6.1.2.1</w:t>
      </w:r>
      <w:r w:rsidRPr="00C905F3">
        <w:rPr>
          <w:rFonts w:ascii="Calibri" w:hAnsi="Calibri"/>
          <w:sz w:val="22"/>
          <w:szCs w:val="22"/>
          <w:lang w:eastAsia="en-GB"/>
        </w:rPr>
        <w:tab/>
      </w:r>
      <w:r>
        <w:t>Method getTheSIMView</w:t>
      </w:r>
      <w:r>
        <w:tab/>
      </w:r>
      <w:r>
        <w:fldChar w:fldCharType="begin" w:fldLock="1"/>
      </w:r>
      <w:r>
        <w:instrText xml:space="preserve"> PAGEREF _Toc51828134 \h </w:instrText>
      </w:r>
      <w:r>
        <w:fldChar w:fldCharType="separate"/>
      </w:r>
      <w:r>
        <w:t>55</w:t>
      </w:r>
      <w:r>
        <w:fldChar w:fldCharType="end"/>
      </w:r>
    </w:p>
    <w:p w:rsidR="00A1704F" w:rsidRPr="00C905F3" w:rsidRDefault="00A1704F">
      <w:pPr>
        <w:pStyle w:val="TOC3"/>
        <w:rPr>
          <w:rFonts w:ascii="Calibri" w:hAnsi="Calibri"/>
          <w:sz w:val="22"/>
          <w:szCs w:val="22"/>
          <w:lang w:eastAsia="en-GB"/>
        </w:rPr>
      </w:pPr>
      <w:r>
        <w:t>6.1.3</w:t>
      </w:r>
      <w:r w:rsidRPr="00C905F3">
        <w:rPr>
          <w:rFonts w:ascii="Calibri" w:hAnsi="Calibri"/>
          <w:sz w:val="22"/>
          <w:szCs w:val="22"/>
          <w:lang w:eastAsia="en-GB"/>
        </w:rPr>
        <w:tab/>
      </w:r>
      <w:r>
        <w:t>Class SIMViewException</w:t>
      </w:r>
      <w:r>
        <w:tab/>
      </w:r>
      <w:r>
        <w:fldChar w:fldCharType="begin" w:fldLock="1"/>
      </w:r>
      <w:r>
        <w:instrText xml:space="preserve"> PAGEREF _Toc51828135 \h </w:instrText>
      </w:r>
      <w:r>
        <w:fldChar w:fldCharType="separate"/>
      </w:r>
      <w:r>
        <w:t>56</w:t>
      </w:r>
      <w:r>
        <w:fldChar w:fldCharType="end"/>
      </w:r>
    </w:p>
    <w:p w:rsidR="00A1704F" w:rsidRPr="00C905F3" w:rsidRDefault="00A1704F">
      <w:pPr>
        <w:pStyle w:val="TOC4"/>
        <w:rPr>
          <w:rFonts w:ascii="Calibri" w:hAnsi="Calibri"/>
          <w:sz w:val="22"/>
          <w:szCs w:val="22"/>
          <w:lang w:eastAsia="en-GB"/>
        </w:rPr>
      </w:pPr>
      <w:r>
        <w:t>6.1.3.1</w:t>
      </w:r>
      <w:r w:rsidRPr="00C905F3">
        <w:rPr>
          <w:rFonts w:ascii="Calibri" w:hAnsi="Calibri"/>
          <w:sz w:val="22"/>
          <w:szCs w:val="22"/>
          <w:lang w:eastAsia="en-GB"/>
        </w:rPr>
        <w:tab/>
      </w:r>
      <w:r>
        <w:t>Method throwIt</w:t>
      </w:r>
      <w:r>
        <w:tab/>
      </w:r>
      <w:r>
        <w:fldChar w:fldCharType="begin" w:fldLock="1"/>
      </w:r>
      <w:r>
        <w:instrText xml:space="preserve"> PAGEREF _Toc51828136 \h </w:instrText>
      </w:r>
      <w:r>
        <w:fldChar w:fldCharType="separate"/>
      </w:r>
      <w:r>
        <w:t>56</w:t>
      </w:r>
      <w:r>
        <w:fldChar w:fldCharType="end"/>
      </w:r>
    </w:p>
    <w:p w:rsidR="00A1704F" w:rsidRPr="00C905F3" w:rsidRDefault="00A1704F">
      <w:pPr>
        <w:pStyle w:val="TOC4"/>
        <w:rPr>
          <w:rFonts w:ascii="Calibri" w:hAnsi="Calibri"/>
          <w:sz w:val="22"/>
          <w:szCs w:val="22"/>
          <w:lang w:eastAsia="en-GB"/>
        </w:rPr>
      </w:pPr>
      <w:r>
        <w:t>6.1.3.2</w:t>
      </w:r>
      <w:r w:rsidRPr="00C905F3">
        <w:rPr>
          <w:rFonts w:ascii="Calibri" w:hAnsi="Calibri"/>
          <w:sz w:val="22"/>
          <w:szCs w:val="22"/>
          <w:lang w:eastAsia="en-GB"/>
        </w:rPr>
        <w:tab/>
      </w:r>
      <w:r>
        <w:t>Constructor</w:t>
      </w:r>
      <w:r>
        <w:tab/>
      </w:r>
      <w:r>
        <w:fldChar w:fldCharType="begin" w:fldLock="1"/>
      </w:r>
      <w:r>
        <w:instrText xml:space="preserve"> PAGEREF _Toc51828137 \h </w:instrText>
      </w:r>
      <w:r>
        <w:fldChar w:fldCharType="separate"/>
      </w:r>
      <w:r>
        <w:t>57</w:t>
      </w:r>
      <w:r>
        <w:fldChar w:fldCharType="end"/>
      </w:r>
    </w:p>
    <w:p w:rsidR="00A1704F" w:rsidRPr="00C905F3" w:rsidRDefault="00A1704F">
      <w:pPr>
        <w:pStyle w:val="TOC4"/>
        <w:rPr>
          <w:rFonts w:ascii="Calibri" w:hAnsi="Calibri"/>
          <w:sz w:val="22"/>
          <w:szCs w:val="22"/>
          <w:lang w:eastAsia="en-GB"/>
        </w:rPr>
      </w:pPr>
      <w:r>
        <w:t>6.1.3.3</w:t>
      </w:r>
      <w:r w:rsidRPr="00C905F3">
        <w:rPr>
          <w:rFonts w:ascii="Calibri" w:hAnsi="Calibri"/>
          <w:sz w:val="22"/>
          <w:szCs w:val="22"/>
          <w:lang w:eastAsia="en-GB"/>
        </w:rPr>
        <w:tab/>
      </w:r>
      <w:r>
        <w:t>Reason Codes</w:t>
      </w:r>
      <w:r>
        <w:tab/>
      </w:r>
      <w:r>
        <w:fldChar w:fldCharType="begin" w:fldLock="1"/>
      </w:r>
      <w:r>
        <w:instrText xml:space="preserve"> PAGEREF _Toc51828138 \h </w:instrText>
      </w:r>
      <w:r>
        <w:fldChar w:fldCharType="separate"/>
      </w:r>
      <w:r>
        <w:t>58</w:t>
      </w:r>
      <w:r>
        <w:fldChar w:fldCharType="end"/>
      </w:r>
    </w:p>
    <w:p w:rsidR="00A1704F" w:rsidRPr="00C905F3" w:rsidRDefault="00A1704F">
      <w:pPr>
        <w:pStyle w:val="TOC2"/>
        <w:rPr>
          <w:rFonts w:ascii="Calibri" w:hAnsi="Calibri"/>
          <w:sz w:val="22"/>
          <w:szCs w:val="22"/>
          <w:lang w:eastAsia="en-GB"/>
        </w:rPr>
      </w:pPr>
      <w:r>
        <w:t>6.2</w:t>
      </w:r>
      <w:r w:rsidRPr="00C905F3">
        <w:rPr>
          <w:rFonts w:ascii="Calibri" w:hAnsi="Calibri"/>
          <w:sz w:val="22"/>
          <w:szCs w:val="22"/>
          <w:lang w:eastAsia="en-GB"/>
        </w:rPr>
        <w:tab/>
      </w:r>
      <w:r>
        <w:t>Package sim.toolkit</w:t>
      </w:r>
      <w:r>
        <w:tab/>
      </w:r>
      <w:r>
        <w:fldChar w:fldCharType="begin" w:fldLock="1"/>
      </w:r>
      <w:r>
        <w:instrText xml:space="preserve"> PAGEREF _Toc51828139 \h </w:instrText>
      </w:r>
      <w:r>
        <w:fldChar w:fldCharType="separate"/>
      </w:r>
      <w:r>
        <w:t>58</w:t>
      </w:r>
      <w:r>
        <w:fldChar w:fldCharType="end"/>
      </w:r>
    </w:p>
    <w:p w:rsidR="00A1704F" w:rsidRPr="00C905F3" w:rsidRDefault="00A1704F">
      <w:pPr>
        <w:pStyle w:val="TOC3"/>
        <w:rPr>
          <w:rFonts w:ascii="Calibri" w:hAnsi="Calibri"/>
          <w:sz w:val="22"/>
          <w:szCs w:val="22"/>
          <w:lang w:eastAsia="en-GB"/>
        </w:rPr>
      </w:pPr>
      <w:r>
        <w:t>6.2.1</w:t>
      </w:r>
      <w:r w:rsidRPr="00C905F3">
        <w:rPr>
          <w:rFonts w:ascii="Calibri" w:hAnsi="Calibri"/>
          <w:sz w:val="22"/>
          <w:szCs w:val="22"/>
          <w:lang w:eastAsia="en-GB"/>
        </w:rPr>
        <w:tab/>
      </w:r>
      <w:r>
        <w:t>Interface ToolkitConstants</w:t>
      </w:r>
      <w:r>
        <w:tab/>
      </w:r>
      <w:r>
        <w:fldChar w:fldCharType="begin" w:fldLock="1"/>
      </w:r>
      <w:r>
        <w:instrText xml:space="preserve"> PAGEREF _Toc51828140 \h </w:instrText>
      </w:r>
      <w:r>
        <w:fldChar w:fldCharType="separate"/>
      </w:r>
      <w:r>
        <w:t>58</w:t>
      </w:r>
      <w:r>
        <w:fldChar w:fldCharType="end"/>
      </w:r>
    </w:p>
    <w:p w:rsidR="00A1704F" w:rsidRPr="00C905F3" w:rsidRDefault="00A1704F">
      <w:pPr>
        <w:pStyle w:val="TOC4"/>
        <w:rPr>
          <w:rFonts w:ascii="Calibri" w:hAnsi="Calibri"/>
          <w:sz w:val="22"/>
          <w:szCs w:val="22"/>
          <w:lang w:eastAsia="en-GB"/>
        </w:rPr>
      </w:pPr>
      <w:r>
        <w:t>6.2.1.1</w:t>
      </w:r>
      <w:r w:rsidRPr="00C905F3">
        <w:rPr>
          <w:rFonts w:ascii="Calibri" w:hAnsi="Calibri"/>
          <w:sz w:val="22"/>
          <w:szCs w:val="22"/>
          <w:lang w:eastAsia="en-GB"/>
        </w:rPr>
        <w:tab/>
      </w:r>
      <w:r>
        <w:t>Constants</w:t>
      </w:r>
      <w:r>
        <w:tab/>
      </w:r>
      <w:r>
        <w:fldChar w:fldCharType="begin" w:fldLock="1"/>
      </w:r>
      <w:r>
        <w:instrText xml:space="preserve"> PAGEREF _Toc51828141 \h </w:instrText>
      </w:r>
      <w:r>
        <w:fldChar w:fldCharType="separate"/>
      </w:r>
      <w:r>
        <w:t>58</w:t>
      </w:r>
      <w:r>
        <w:fldChar w:fldCharType="end"/>
      </w:r>
    </w:p>
    <w:p w:rsidR="00A1704F" w:rsidRPr="00C905F3" w:rsidRDefault="00A1704F">
      <w:pPr>
        <w:pStyle w:val="TOC3"/>
        <w:rPr>
          <w:rFonts w:ascii="Calibri" w:hAnsi="Calibri"/>
          <w:sz w:val="22"/>
          <w:szCs w:val="22"/>
          <w:lang w:eastAsia="en-GB"/>
        </w:rPr>
      </w:pPr>
      <w:r>
        <w:lastRenderedPageBreak/>
        <w:t>6.2.2</w:t>
      </w:r>
      <w:r w:rsidRPr="00C905F3">
        <w:rPr>
          <w:rFonts w:ascii="Calibri" w:hAnsi="Calibri"/>
          <w:sz w:val="22"/>
          <w:szCs w:val="22"/>
          <w:lang w:eastAsia="en-GB"/>
        </w:rPr>
        <w:tab/>
      </w:r>
      <w:r>
        <w:t>Interface ToolkitInterface</w:t>
      </w:r>
      <w:r>
        <w:tab/>
      </w:r>
      <w:r>
        <w:fldChar w:fldCharType="begin" w:fldLock="1"/>
      </w:r>
      <w:r>
        <w:instrText xml:space="preserve"> PAGEREF _Toc51828142 \h </w:instrText>
      </w:r>
      <w:r>
        <w:fldChar w:fldCharType="separate"/>
      </w:r>
      <w:r>
        <w:t>59</w:t>
      </w:r>
      <w:r>
        <w:fldChar w:fldCharType="end"/>
      </w:r>
    </w:p>
    <w:p w:rsidR="00A1704F" w:rsidRPr="00C905F3" w:rsidRDefault="00A1704F">
      <w:pPr>
        <w:pStyle w:val="TOC4"/>
        <w:rPr>
          <w:rFonts w:ascii="Calibri" w:hAnsi="Calibri"/>
          <w:sz w:val="22"/>
          <w:szCs w:val="22"/>
          <w:lang w:eastAsia="en-GB"/>
        </w:rPr>
      </w:pPr>
      <w:r>
        <w:t>6.2.2.1</w:t>
      </w:r>
      <w:r w:rsidRPr="00C905F3">
        <w:rPr>
          <w:rFonts w:ascii="Calibri" w:hAnsi="Calibri"/>
          <w:sz w:val="22"/>
          <w:szCs w:val="22"/>
          <w:lang w:eastAsia="en-GB"/>
        </w:rPr>
        <w:tab/>
      </w:r>
      <w:r>
        <w:t>Method processToolkit</w:t>
      </w:r>
      <w:r>
        <w:tab/>
      </w:r>
      <w:r>
        <w:fldChar w:fldCharType="begin" w:fldLock="1"/>
      </w:r>
      <w:r>
        <w:instrText xml:space="preserve"> PAGEREF _Toc51828143 \h </w:instrText>
      </w:r>
      <w:r>
        <w:fldChar w:fldCharType="separate"/>
      </w:r>
      <w:r>
        <w:t>59</w:t>
      </w:r>
      <w:r>
        <w:fldChar w:fldCharType="end"/>
      </w:r>
    </w:p>
    <w:p w:rsidR="00A1704F" w:rsidRPr="00C905F3" w:rsidRDefault="00A1704F">
      <w:pPr>
        <w:pStyle w:val="TOC3"/>
        <w:rPr>
          <w:rFonts w:ascii="Calibri" w:hAnsi="Calibri"/>
          <w:sz w:val="22"/>
          <w:szCs w:val="22"/>
          <w:lang w:eastAsia="en-GB"/>
        </w:rPr>
      </w:pPr>
      <w:r>
        <w:t>6.2.3</w:t>
      </w:r>
      <w:r w:rsidRPr="00C905F3">
        <w:rPr>
          <w:rFonts w:ascii="Calibri" w:hAnsi="Calibri"/>
          <w:sz w:val="22"/>
          <w:szCs w:val="22"/>
          <w:lang w:eastAsia="en-GB"/>
        </w:rPr>
        <w:tab/>
      </w:r>
      <w:r>
        <w:t>Class EditHandler</w:t>
      </w:r>
      <w:r>
        <w:tab/>
      </w:r>
      <w:r>
        <w:fldChar w:fldCharType="begin" w:fldLock="1"/>
      </w:r>
      <w:r>
        <w:instrText xml:space="preserve"> PAGEREF _Toc51828144 \h </w:instrText>
      </w:r>
      <w:r>
        <w:fldChar w:fldCharType="separate"/>
      </w:r>
      <w:r>
        <w:t>60</w:t>
      </w:r>
      <w:r>
        <w:fldChar w:fldCharType="end"/>
      </w:r>
    </w:p>
    <w:p w:rsidR="00A1704F" w:rsidRPr="00C905F3" w:rsidRDefault="00A1704F">
      <w:pPr>
        <w:pStyle w:val="TOC3"/>
        <w:rPr>
          <w:rFonts w:ascii="Calibri" w:hAnsi="Calibri"/>
          <w:sz w:val="22"/>
          <w:szCs w:val="22"/>
          <w:lang w:eastAsia="en-GB"/>
        </w:rPr>
      </w:pPr>
      <w:r>
        <w:t>6.2.4</w:t>
      </w:r>
      <w:r w:rsidRPr="00C905F3">
        <w:rPr>
          <w:rFonts w:ascii="Calibri" w:hAnsi="Calibri"/>
          <w:sz w:val="22"/>
          <w:szCs w:val="22"/>
          <w:lang w:eastAsia="en-GB"/>
        </w:rPr>
        <w:tab/>
      </w:r>
      <w:r>
        <w:t>Class EnvelopeHandler</w:t>
      </w:r>
      <w:r>
        <w:tab/>
      </w:r>
      <w:r>
        <w:fldChar w:fldCharType="begin" w:fldLock="1"/>
      </w:r>
      <w:r>
        <w:instrText xml:space="preserve"> PAGEREF _Toc51828145 \h </w:instrText>
      </w:r>
      <w:r>
        <w:fldChar w:fldCharType="separate"/>
      </w:r>
      <w:r>
        <w:t>60</w:t>
      </w:r>
      <w:r>
        <w:fldChar w:fldCharType="end"/>
      </w:r>
    </w:p>
    <w:p w:rsidR="00A1704F" w:rsidRPr="00C905F3" w:rsidRDefault="00A1704F">
      <w:pPr>
        <w:pStyle w:val="TOC4"/>
        <w:rPr>
          <w:rFonts w:ascii="Calibri" w:hAnsi="Calibri"/>
          <w:sz w:val="22"/>
          <w:szCs w:val="22"/>
          <w:lang w:eastAsia="en-GB"/>
        </w:rPr>
      </w:pPr>
      <w:r>
        <w:t>6.2.4.1</w:t>
      </w:r>
      <w:r w:rsidRPr="00C905F3">
        <w:rPr>
          <w:rFonts w:ascii="Calibri" w:hAnsi="Calibri"/>
          <w:sz w:val="22"/>
          <w:szCs w:val="22"/>
          <w:lang w:eastAsia="en-GB"/>
        </w:rPr>
        <w:tab/>
      </w:r>
      <w:r>
        <w:t>Method getEnvelopeTag</w:t>
      </w:r>
      <w:r>
        <w:tab/>
      </w:r>
      <w:r>
        <w:fldChar w:fldCharType="begin" w:fldLock="1"/>
      </w:r>
      <w:r>
        <w:instrText xml:space="preserve"> PAGEREF _Toc51828146 \h </w:instrText>
      </w:r>
      <w:r>
        <w:fldChar w:fldCharType="separate"/>
      </w:r>
      <w:r>
        <w:t>60</w:t>
      </w:r>
      <w:r>
        <w:fldChar w:fldCharType="end"/>
      </w:r>
    </w:p>
    <w:p w:rsidR="00A1704F" w:rsidRPr="00C905F3" w:rsidRDefault="00A1704F">
      <w:pPr>
        <w:pStyle w:val="TOC4"/>
        <w:rPr>
          <w:rFonts w:ascii="Calibri" w:hAnsi="Calibri"/>
          <w:sz w:val="22"/>
          <w:szCs w:val="22"/>
          <w:lang w:eastAsia="en-GB"/>
        </w:rPr>
      </w:pPr>
      <w:r>
        <w:t>6.2.4.2</w:t>
      </w:r>
      <w:r w:rsidRPr="00C905F3">
        <w:rPr>
          <w:rFonts w:ascii="Calibri" w:hAnsi="Calibri"/>
          <w:sz w:val="22"/>
          <w:szCs w:val="22"/>
          <w:lang w:eastAsia="en-GB"/>
        </w:rPr>
        <w:tab/>
      </w:r>
      <w:r>
        <w:t>Method getItemIdentifier</w:t>
      </w:r>
      <w:r>
        <w:tab/>
      </w:r>
      <w:r>
        <w:fldChar w:fldCharType="begin" w:fldLock="1"/>
      </w:r>
      <w:r>
        <w:instrText xml:space="preserve"> PAGEREF _Toc51828147 \h </w:instrText>
      </w:r>
      <w:r>
        <w:fldChar w:fldCharType="separate"/>
      </w:r>
      <w:r>
        <w:t>61</w:t>
      </w:r>
      <w:r>
        <w:fldChar w:fldCharType="end"/>
      </w:r>
    </w:p>
    <w:p w:rsidR="00A1704F" w:rsidRPr="00C905F3" w:rsidRDefault="00A1704F">
      <w:pPr>
        <w:pStyle w:val="TOC4"/>
        <w:rPr>
          <w:rFonts w:ascii="Calibri" w:hAnsi="Calibri"/>
          <w:sz w:val="22"/>
          <w:szCs w:val="22"/>
          <w:lang w:eastAsia="en-GB"/>
        </w:rPr>
      </w:pPr>
      <w:r>
        <w:t>6.2.4.3</w:t>
      </w:r>
      <w:r w:rsidRPr="00C905F3">
        <w:rPr>
          <w:rFonts w:ascii="Calibri" w:hAnsi="Calibri"/>
          <w:sz w:val="22"/>
          <w:szCs w:val="22"/>
          <w:lang w:eastAsia="en-GB"/>
        </w:rPr>
        <w:tab/>
      </w:r>
      <w:r>
        <w:t>Method getSecuredDataLength</w:t>
      </w:r>
      <w:r>
        <w:tab/>
      </w:r>
      <w:r>
        <w:fldChar w:fldCharType="begin" w:fldLock="1"/>
      </w:r>
      <w:r>
        <w:instrText xml:space="preserve"> PAGEREF _Toc51828148 \h </w:instrText>
      </w:r>
      <w:r>
        <w:fldChar w:fldCharType="separate"/>
      </w:r>
      <w:r>
        <w:t>62</w:t>
      </w:r>
      <w:r>
        <w:fldChar w:fldCharType="end"/>
      </w:r>
    </w:p>
    <w:p w:rsidR="00A1704F" w:rsidRPr="00C905F3" w:rsidRDefault="00A1704F">
      <w:pPr>
        <w:pStyle w:val="TOC4"/>
        <w:rPr>
          <w:rFonts w:ascii="Calibri" w:hAnsi="Calibri"/>
          <w:sz w:val="22"/>
          <w:szCs w:val="22"/>
          <w:lang w:eastAsia="en-GB"/>
        </w:rPr>
      </w:pPr>
      <w:r>
        <w:t>6.2.4.4</w:t>
      </w:r>
      <w:r w:rsidRPr="00C905F3">
        <w:rPr>
          <w:rFonts w:ascii="Calibri" w:hAnsi="Calibri"/>
          <w:sz w:val="22"/>
          <w:szCs w:val="22"/>
          <w:lang w:eastAsia="en-GB"/>
        </w:rPr>
        <w:tab/>
      </w:r>
      <w:r>
        <w:t>Method getSecuredDataOffset</w:t>
      </w:r>
      <w:r>
        <w:tab/>
      </w:r>
      <w:r>
        <w:fldChar w:fldCharType="begin" w:fldLock="1"/>
      </w:r>
      <w:r>
        <w:instrText xml:space="preserve"> PAGEREF _Toc51828149 \h </w:instrText>
      </w:r>
      <w:r>
        <w:fldChar w:fldCharType="separate"/>
      </w:r>
      <w:r>
        <w:t>66</w:t>
      </w:r>
      <w:r>
        <w:fldChar w:fldCharType="end"/>
      </w:r>
    </w:p>
    <w:p w:rsidR="00A1704F" w:rsidRPr="00C905F3" w:rsidRDefault="00A1704F">
      <w:pPr>
        <w:pStyle w:val="TOC4"/>
        <w:rPr>
          <w:rFonts w:ascii="Calibri" w:hAnsi="Calibri"/>
          <w:sz w:val="22"/>
          <w:szCs w:val="22"/>
          <w:lang w:eastAsia="en-GB"/>
        </w:rPr>
      </w:pPr>
      <w:r>
        <w:t>6.2.4.5</w:t>
      </w:r>
      <w:r w:rsidRPr="00C905F3">
        <w:rPr>
          <w:rFonts w:ascii="Calibri" w:hAnsi="Calibri"/>
          <w:sz w:val="22"/>
          <w:szCs w:val="22"/>
          <w:lang w:eastAsia="en-GB"/>
        </w:rPr>
        <w:tab/>
      </w:r>
      <w:r>
        <w:t>Method getTheHandler</w:t>
      </w:r>
      <w:r>
        <w:tab/>
      </w:r>
      <w:r>
        <w:fldChar w:fldCharType="begin" w:fldLock="1"/>
      </w:r>
      <w:r>
        <w:instrText xml:space="preserve"> PAGEREF _Toc51828150 \h </w:instrText>
      </w:r>
      <w:r>
        <w:fldChar w:fldCharType="separate"/>
      </w:r>
      <w:r>
        <w:t>69</w:t>
      </w:r>
      <w:r>
        <w:fldChar w:fldCharType="end"/>
      </w:r>
    </w:p>
    <w:p w:rsidR="00A1704F" w:rsidRPr="00C905F3" w:rsidRDefault="00A1704F">
      <w:pPr>
        <w:pStyle w:val="TOC4"/>
        <w:rPr>
          <w:rFonts w:ascii="Calibri" w:hAnsi="Calibri"/>
          <w:sz w:val="22"/>
          <w:szCs w:val="22"/>
          <w:lang w:eastAsia="en-GB"/>
        </w:rPr>
      </w:pPr>
      <w:r>
        <w:t>6.2.4.6</w:t>
      </w:r>
      <w:r w:rsidRPr="00C905F3">
        <w:rPr>
          <w:rFonts w:ascii="Calibri" w:hAnsi="Calibri"/>
          <w:sz w:val="22"/>
          <w:szCs w:val="22"/>
          <w:lang w:eastAsia="en-GB"/>
        </w:rPr>
        <w:tab/>
      </w:r>
      <w:r>
        <w:t>Method getTPUDLOffset</w:t>
      </w:r>
      <w:r>
        <w:tab/>
      </w:r>
      <w:r>
        <w:fldChar w:fldCharType="begin" w:fldLock="1"/>
      </w:r>
      <w:r>
        <w:instrText xml:space="preserve"> PAGEREF _Toc51828151 \h </w:instrText>
      </w:r>
      <w:r>
        <w:fldChar w:fldCharType="separate"/>
      </w:r>
      <w:r>
        <w:t>70</w:t>
      </w:r>
      <w:r>
        <w:fldChar w:fldCharType="end"/>
      </w:r>
    </w:p>
    <w:p w:rsidR="00A1704F" w:rsidRPr="00C905F3" w:rsidRDefault="00A1704F">
      <w:pPr>
        <w:pStyle w:val="TOC4"/>
        <w:rPr>
          <w:rFonts w:ascii="Calibri" w:hAnsi="Calibri"/>
          <w:sz w:val="22"/>
          <w:szCs w:val="22"/>
          <w:lang w:eastAsia="en-GB"/>
        </w:rPr>
      </w:pPr>
      <w:r>
        <w:t>6.2.4.7</w:t>
      </w:r>
      <w:r w:rsidRPr="00C905F3">
        <w:rPr>
          <w:rFonts w:ascii="Calibri" w:hAnsi="Calibri"/>
          <w:sz w:val="22"/>
          <w:szCs w:val="22"/>
          <w:lang w:eastAsia="en-GB"/>
        </w:rPr>
        <w:tab/>
      </w:r>
      <w:r>
        <w:t>Method getLength</w:t>
      </w:r>
      <w:r>
        <w:tab/>
      </w:r>
      <w:r>
        <w:fldChar w:fldCharType="begin" w:fldLock="1"/>
      </w:r>
      <w:r>
        <w:instrText xml:space="preserve"> PAGEREF _Toc51828152 \h </w:instrText>
      </w:r>
      <w:r>
        <w:fldChar w:fldCharType="separate"/>
      </w:r>
      <w:r>
        <w:t>72</w:t>
      </w:r>
      <w:r>
        <w:fldChar w:fldCharType="end"/>
      </w:r>
    </w:p>
    <w:p w:rsidR="00A1704F" w:rsidRPr="00C905F3" w:rsidRDefault="00A1704F">
      <w:pPr>
        <w:pStyle w:val="TOC4"/>
        <w:rPr>
          <w:rFonts w:ascii="Calibri" w:hAnsi="Calibri"/>
          <w:sz w:val="22"/>
          <w:szCs w:val="22"/>
          <w:lang w:eastAsia="en-GB"/>
        </w:rPr>
      </w:pPr>
      <w:r>
        <w:t>6.2.4.8</w:t>
      </w:r>
      <w:r w:rsidRPr="00C905F3">
        <w:rPr>
          <w:rFonts w:ascii="Calibri" w:hAnsi="Calibri"/>
          <w:sz w:val="22"/>
          <w:szCs w:val="22"/>
          <w:lang w:eastAsia="en-GB"/>
        </w:rPr>
        <w:tab/>
      </w:r>
      <w:r>
        <w:t>Method copy</w:t>
      </w:r>
      <w:r>
        <w:tab/>
      </w:r>
      <w:r>
        <w:fldChar w:fldCharType="begin" w:fldLock="1"/>
      </w:r>
      <w:r>
        <w:instrText xml:space="preserve"> PAGEREF _Toc51828153 \h </w:instrText>
      </w:r>
      <w:r>
        <w:fldChar w:fldCharType="separate"/>
      </w:r>
      <w:r>
        <w:t>73</w:t>
      </w:r>
      <w:r>
        <w:fldChar w:fldCharType="end"/>
      </w:r>
    </w:p>
    <w:p w:rsidR="00A1704F" w:rsidRPr="00C905F3" w:rsidRDefault="00A1704F">
      <w:pPr>
        <w:pStyle w:val="TOC4"/>
        <w:rPr>
          <w:rFonts w:ascii="Calibri" w:hAnsi="Calibri"/>
          <w:sz w:val="22"/>
          <w:szCs w:val="22"/>
          <w:lang w:eastAsia="en-GB"/>
        </w:rPr>
      </w:pPr>
      <w:r>
        <w:t>6.2.4.9</w:t>
      </w:r>
      <w:r w:rsidRPr="00C905F3">
        <w:rPr>
          <w:rFonts w:ascii="Calibri" w:hAnsi="Calibri"/>
          <w:sz w:val="22"/>
          <w:szCs w:val="22"/>
          <w:lang w:eastAsia="en-GB"/>
        </w:rPr>
        <w:tab/>
      </w:r>
      <w:r>
        <w:t>Method findTLV</w:t>
      </w:r>
      <w:r>
        <w:tab/>
      </w:r>
      <w:r>
        <w:fldChar w:fldCharType="begin" w:fldLock="1"/>
      </w:r>
      <w:r>
        <w:instrText xml:space="preserve"> PAGEREF _Toc51828154 \h </w:instrText>
      </w:r>
      <w:r>
        <w:fldChar w:fldCharType="separate"/>
      </w:r>
      <w:r>
        <w:t>75</w:t>
      </w:r>
      <w:r>
        <w:fldChar w:fldCharType="end"/>
      </w:r>
    </w:p>
    <w:p w:rsidR="00A1704F" w:rsidRPr="00C905F3" w:rsidRDefault="00A1704F">
      <w:pPr>
        <w:pStyle w:val="TOC4"/>
        <w:rPr>
          <w:rFonts w:ascii="Calibri" w:hAnsi="Calibri"/>
          <w:sz w:val="22"/>
          <w:szCs w:val="22"/>
          <w:lang w:eastAsia="en-GB"/>
        </w:rPr>
      </w:pPr>
      <w:r>
        <w:t>6.2.4.10</w:t>
      </w:r>
      <w:r w:rsidRPr="00C905F3">
        <w:rPr>
          <w:rFonts w:ascii="Calibri" w:hAnsi="Calibri"/>
          <w:sz w:val="22"/>
          <w:szCs w:val="22"/>
          <w:lang w:eastAsia="en-GB"/>
        </w:rPr>
        <w:tab/>
      </w:r>
      <w:r>
        <w:t>Method getValueLength</w:t>
      </w:r>
      <w:r>
        <w:tab/>
      </w:r>
      <w:r>
        <w:fldChar w:fldCharType="begin" w:fldLock="1"/>
      </w:r>
      <w:r>
        <w:instrText xml:space="preserve"> PAGEREF _Toc51828155 \h </w:instrText>
      </w:r>
      <w:r>
        <w:fldChar w:fldCharType="separate"/>
      </w:r>
      <w:r>
        <w:t>76</w:t>
      </w:r>
      <w:r>
        <w:fldChar w:fldCharType="end"/>
      </w:r>
    </w:p>
    <w:p w:rsidR="00A1704F" w:rsidRPr="00C905F3" w:rsidRDefault="00A1704F">
      <w:pPr>
        <w:pStyle w:val="TOC4"/>
        <w:rPr>
          <w:rFonts w:ascii="Calibri" w:hAnsi="Calibri"/>
          <w:sz w:val="22"/>
          <w:szCs w:val="22"/>
          <w:lang w:eastAsia="en-GB"/>
        </w:rPr>
      </w:pPr>
      <w:r>
        <w:t>6.2.4.11</w:t>
      </w:r>
      <w:r w:rsidRPr="00C905F3">
        <w:rPr>
          <w:rFonts w:ascii="Calibri" w:hAnsi="Calibri"/>
          <w:sz w:val="22"/>
          <w:szCs w:val="22"/>
          <w:lang w:eastAsia="en-GB"/>
        </w:rPr>
        <w:tab/>
      </w:r>
      <w:r>
        <w:t>Method getValueByte</w:t>
      </w:r>
      <w:r>
        <w:tab/>
      </w:r>
      <w:r>
        <w:fldChar w:fldCharType="begin" w:fldLock="1"/>
      </w:r>
      <w:r>
        <w:instrText xml:space="preserve"> PAGEREF _Toc51828156 \h </w:instrText>
      </w:r>
      <w:r>
        <w:fldChar w:fldCharType="separate"/>
      </w:r>
      <w:r>
        <w:t>77</w:t>
      </w:r>
      <w:r>
        <w:fldChar w:fldCharType="end"/>
      </w:r>
    </w:p>
    <w:p w:rsidR="00A1704F" w:rsidRPr="00C905F3" w:rsidRDefault="00A1704F">
      <w:pPr>
        <w:pStyle w:val="TOC4"/>
        <w:rPr>
          <w:rFonts w:ascii="Calibri" w:hAnsi="Calibri"/>
          <w:sz w:val="22"/>
          <w:szCs w:val="22"/>
          <w:lang w:eastAsia="en-GB"/>
        </w:rPr>
      </w:pPr>
      <w:r>
        <w:t>6.2.4.12</w:t>
      </w:r>
      <w:r w:rsidRPr="00C905F3">
        <w:rPr>
          <w:rFonts w:ascii="Calibri" w:hAnsi="Calibri"/>
          <w:sz w:val="22"/>
          <w:szCs w:val="22"/>
          <w:lang w:eastAsia="en-GB"/>
        </w:rPr>
        <w:tab/>
      </w:r>
      <w:r>
        <w:t>Method copyValue</w:t>
      </w:r>
      <w:r>
        <w:tab/>
      </w:r>
      <w:r>
        <w:fldChar w:fldCharType="begin" w:fldLock="1"/>
      </w:r>
      <w:r>
        <w:instrText xml:space="preserve"> PAGEREF _Toc51828157 \h </w:instrText>
      </w:r>
      <w:r>
        <w:fldChar w:fldCharType="separate"/>
      </w:r>
      <w:r>
        <w:t>79</w:t>
      </w:r>
      <w:r>
        <w:fldChar w:fldCharType="end"/>
      </w:r>
    </w:p>
    <w:p w:rsidR="00A1704F" w:rsidRPr="00C905F3" w:rsidRDefault="00A1704F">
      <w:pPr>
        <w:pStyle w:val="TOC4"/>
        <w:rPr>
          <w:rFonts w:ascii="Calibri" w:hAnsi="Calibri"/>
          <w:sz w:val="22"/>
          <w:szCs w:val="22"/>
          <w:lang w:eastAsia="en-GB"/>
        </w:rPr>
      </w:pPr>
      <w:r>
        <w:t>6.2.4.13</w:t>
      </w:r>
      <w:r w:rsidRPr="00C905F3">
        <w:rPr>
          <w:rFonts w:ascii="Calibri" w:hAnsi="Calibri"/>
          <w:sz w:val="22"/>
          <w:szCs w:val="22"/>
          <w:lang w:eastAsia="en-GB"/>
        </w:rPr>
        <w:tab/>
      </w:r>
      <w:r>
        <w:t>Method compareValue</w:t>
      </w:r>
      <w:r>
        <w:tab/>
      </w:r>
      <w:r>
        <w:fldChar w:fldCharType="begin" w:fldLock="1"/>
      </w:r>
      <w:r>
        <w:instrText xml:space="preserve"> PAGEREF _Toc51828158 \h </w:instrText>
      </w:r>
      <w:r>
        <w:fldChar w:fldCharType="separate"/>
      </w:r>
      <w:r>
        <w:t>81</w:t>
      </w:r>
      <w:r>
        <w:fldChar w:fldCharType="end"/>
      </w:r>
    </w:p>
    <w:p w:rsidR="00A1704F" w:rsidRPr="00C905F3" w:rsidRDefault="00A1704F">
      <w:pPr>
        <w:pStyle w:val="TOC4"/>
        <w:rPr>
          <w:rFonts w:ascii="Calibri" w:hAnsi="Calibri"/>
          <w:sz w:val="22"/>
          <w:szCs w:val="22"/>
          <w:lang w:eastAsia="en-GB"/>
        </w:rPr>
      </w:pPr>
      <w:r>
        <w:t>6.2.4.14</w:t>
      </w:r>
      <w:r w:rsidRPr="00C905F3">
        <w:rPr>
          <w:rFonts w:ascii="Calibri" w:hAnsi="Calibri"/>
          <w:sz w:val="22"/>
          <w:szCs w:val="22"/>
          <w:lang w:eastAsia="en-GB"/>
        </w:rPr>
        <w:tab/>
      </w:r>
      <w:r>
        <w:t>Method findAndCopyValue(byte tag, byte[] dstBuffer, short dstOffset)</w:t>
      </w:r>
      <w:r>
        <w:tab/>
      </w:r>
      <w:r>
        <w:fldChar w:fldCharType="begin" w:fldLock="1"/>
      </w:r>
      <w:r>
        <w:instrText xml:space="preserve"> PAGEREF _Toc51828159 \h </w:instrText>
      </w:r>
      <w:r>
        <w:fldChar w:fldCharType="separate"/>
      </w:r>
      <w:r>
        <w:t>84</w:t>
      </w:r>
      <w:r>
        <w:fldChar w:fldCharType="end"/>
      </w:r>
    </w:p>
    <w:p w:rsidR="00A1704F" w:rsidRPr="00C905F3" w:rsidRDefault="00A1704F">
      <w:pPr>
        <w:pStyle w:val="TOC4"/>
        <w:rPr>
          <w:rFonts w:ascii="Calibri" w:hAnsi="Calibri"/>
          <w:sz w:val="22"/>
          <w:szCs w:val="22"/>
          <w:lang w:eastAsia="en-GB"/>
        </w:rPr>
      </w:pPr>
      <w:r>
        <w:t>6.2.4.15</w:t>
      </w:r>
      <w:r w:rsidRPr="00C905F3">
        <w:rPr>
          <w:rFonts w:ascii="Calibri" w:hAnsi="Calibri"/>
          <w:sz w:val="22"/>
          <w:szCs w:val="22"/>
          <w:lang w:eastAsia="en-GB"/>
        </w:rPr>
        <w:tab/>
      </w:r>
      <w:r>
        <w:t>Method findAndCopyValue(byte tag, byte occurrence, short valueOffset, byte[] dstBuffer, short dstOffset, short dstLength)</w:t>
      </w:r>
      <w:r>
        <w:tab/>
      </w:r>
      <w:r>
        <w:fldChar w:fldCharType="begin" w:fldLock="1"/>
      </w:r>
      <w:r>
        <w:instrText xml:space="preserve"> PAGEREF _Toc51828160 \h </w:instrText>
      </w:r>
      <w:r>
        <w:fldChar w:fldCharType="separate"/>
      </w:r>
      <w:r>
        <w:t>86</w:t>
      </w:r>
      <w:r>
        <w:fldChar w:fldCharType="end"/>
      </w:r>
    </w:p>
    <w:p w:rsidR="00A1704F" w:rsidRPr="00C905F3" w:rsidRDefault="00A1704F">
      <w:pPr>
        <w:pStyle w:val="TOC4"/>
        <w:rPr>
          <w:rFonts w:ascii="Calibri" w:hAnsi="Calibri"/>
          <w:sz w:val="22"/>
          <w:szCs w:val="22"/>
          <w:lang w:eastAsia="en-GB"/>
        </w:rPr>
      </w:pPr>
      <w:r>
        <w:t>6.2.4.16</w:t>
      </w:r>
      <w:r w:rsidRPr="00C905F3">
        <w:rPr>
          <w:rFonts w:ascii="Calibri" w:hAnsi="Calibri"/>
          <w:sz w:val="22"/>
          <w:szCs w:val="22"/>
          <w:lang w:eastAsia="en-GB"/>
        </w:rPr>
        <w:tab/>
      </w:r>
      <w:r>
        <w:t>Method findAndCompareValue(byte tag, byte[] compareBuffer, short compareOffset)</w:t>
      </w:r>
      <w:r>
        <w:tab/>
      </w:r>
      <w:r>
        <w:fldChar w:fldCharType="begin" w:fldLock="1"/>
      </w:r>
      <w:r>
        <w:instrText xml:space="preserve"> PAGEREF _Toc51828161 \h </w:instrText>
      </w:r>
      <w:r>
        <w:fldChar w:fldCharType="separate"/>
      </w:r>
      <w:r>
        <w:t>89</w:t>
      </w:r>
      <w:r>
        <w:fldChar w:fldCharType="end"/>
      </w:r>
    </w:p>
    <w:p w:rsidR="00A1704F" w:rsidRPr="00C905F3" w:rsidRDefault="00A1704F">
      <w:pPr>
        <w:pStyle w:val="TOC4"/>
        <w:rPr>
          <w:rFonts w:ascii="Calibri" w:hAnsi="Calibri"/>
          <w:sz w:val="22"/>
          <w:szCs w:val="22"/>
          <w:lang w:eastAsia="en-GB"/>
        </w:rPr>
      </w:pPr>
      <w:r>
        <w:t>6.2.4.17</w:t>
      </w:r>
      <w:r w:rsidRPr="00C905F3">
        <w:rPr>
          <w:rFonts w:ascii="Calibri" w:hAnsi="Calibri"/>
          <w:sz w:val="22"/>
          <w:szCs w:val="22"/>
          <w:lang w:eastAsia="en-GB"/>
        </w:rPr>
        <w:tab/>
      </w:r>
      <w:r>
        <w:t>Method findAndCompareValue(byte tag, byte occurrence, short valueOffset, byte[] compareBuffer, short compareOffset, short compareLength)</w:t>
      </w:r>
      <w:r>
        <w:tab/>
      </w:r>
      <w:r>
        <w:fldChar w:fldCharType="begin" w:fldLock="1"/>
      </w:r>
      <w:r>
        <w:instrText xml:space="preserve"> PAGEREF _Toc51828162 \h </w:instrText>
      </w:r>
      <w:r>
        <w:fldChar w:fldCharType="separate"/>
      </w:r>
      <w:r>
        <w:t>91</w:t>
      </w:r>
      <w:r>
        <w:fldChar w:fldCharType="end"/>
      </w:r>
    </w:p>
    <w:p w:rsidR="00A1704F" w:rsidRPr="00C905F3" w:rsidRDefault="00A1704F">
      <w:pPr>
        <w:pStyle w:val="TOC4"/>
        <w:rPr>
          <w:rFonts w:ascii="Calibri" w:hAnsi="Calibri"/>
          <w:sz w:val="22"/>
          <w:szCs w:val="22"/>
          <w:lang w:eastAsia="en-GB"/>
        </w:rPr>
      </w:pPr>
      <w:r>
        <w:t>6.2.4.18</w:t>
      </w:r>
      <w:r w:rsidRPr="00C905F3">
        <w:rPr>
          <w:rFonts w:ascii="Calibri" w:hAnsi="Calibri"/>
          <w:sz w:val="22"/>
          <w:szCs w:val="22"/>
          <w:lang w:eastAsia="en-GB"/>
        </w:rPr>
        <w:tab/>
      </w:r>
      <w:r>
        <w:t>Method getCapacity</w:t>
      </w:r>
      <w:r>
        <w:tab/>
      </w:r>
      <w:r>
        <w:fldChar w:fldCharType="begin" w:fldLock="1"/>
      </w:r>
      <w:r>
        <w:instrText xml:space="preserve"> PAGEREF _Toc51828163 \h </w:instrText>
      </w:r>
      <w:r>
        <w:fldChar w:fldCharType="separate"/>
      </w:r>
      <w:r>
        <w:t>95</w:t>
      </w:r>
      <w:r>
        <w:fldChar w:fldCharType="end"/>
      </w:r>
    </w:p>
    <w:p w:rsidR="00A1704F" w:rsidRPr="00C905F3" w:rsidRDefault="00A1704F">
      <w:pPr>
        <w:pStyle w:val="TOC4"/>
        <w:rPr>
          <w:rFonts w:ascii="Calibri" w:hAnsi="Calibri"/>
          <w:sz w:val="22"/>
          <w:szCs w:val="22"/>
          <w:lang w:eastAsia="en-GB"/>
        </w:rPr>
      </w:pPr>
      <w:r>
        <w:t>6.2.4.19</w:t>
      </w:r>
      <w:r w:rsidRPr="00C905F3">
        <w:rPr>
          <w:rFonts w:ascii="Calibri" w:hAnsi="Calibri"/>
          <w:sz w:val="22"/>
          <w:szCs w:val="22"/>
          <w:lang w:eastAsia="en-GB"/>
        </w:rPr>
        <w:tab/>
      </w:r>
      <w:r>
        <w:t>Method getUserDataLength</w:t>
      </w:r>
      <w:r>
        <w:tab/>
      </w:r>
      <w:r>
        <w:fldChar w:fldCharType="begin" w:fldLock="1"/>
      </w:r>
      <w:r>
        <w:instrText xml:space="preserve"> PAGEREF _Toc51828164 \h </w:instrText>
      </w:r>
      <w:r>
        <w:fldChar w:fldCharType="separate"/>
      </w:r>
      <w:r>
        <w:t>96</w:t>
      </w:r>
      <w:r>
        <w:fldChar w:fldCharType="end"/>
      </w:r>
    </w:p>
    <w:p w:rsidR="00A1704F" w:rsidRPr="00C905F3" w:rsidRDefault="00A1704F">
      <w:pPr>
        <w:pStyle w:val="TOC4"/>
        <w:rPr>
          <w:rFonts w:ascii="Calibri" w:hAnsi="Calibri"/>
          <w:sz w:val="22"/>
          <w:szCs w:val="22"/>
          <w:lang w:eastAsia="en-GB"/>
        </w:rPr>
      </w:pPr>
      <w:r>
        <w:t>6.2.4.20</w:t>
      </w:r>
      <w:r w:rsidRPr="00C905F3">
        <w:rPr>
          <w:rFonts w:ascii="Calibri" w:hAnsi="Calibri"/>
          <w:sz w:val="22"/>
          <w:szCs w:val="22"/>
          <w:lang w:eastAsia="en-GB"/>
        </w:rPr>
        <w:tab/>
      </w:r>
      <w:r>
        <w:t>Method getChannelIdentifier</w:t>
      </w:r>
      <w:r>
        <w:tab/>
      </w:r>
      <w:r>
        <w:fldChar w:fldCharType="begin" w:fldLock="1"/>
      </w:r>
      <w:r>
        <w:instrText xml:space="preserve"> PAGEREF _Toc51828165 \h </w:instrText>
      </w:r>
      <w:r>
        <w:fldChar w:fldCharType="separate"/>
      </w:r>
      <w:r>
        <w:t>98</w:t>
      </w:r>
      <w:r>
        <w:fldChar w:fldCharType="end"/>
      </w:r>
    </w:p>
    <w:p w:rsidR="00A1704F" w:rsidRPr="00C905F3" w:rsidRDefault="00A1704F">
      <w:pPr>
        <w:pStyle w:val="TOC3"/>
        <w:rPr>
          <w:rFonts w:ascii="Calibri" w:hAnsi="Calibri"/>
          <w:sz w:val="22"/>
          <w:szCs w:val="22"/>
          <w:lang w:eastAsia="en-GB"/>
        </w:rPr>
      </w:pPr>
      <w:r>
        <w:t>6.2.5</w:t>
      </w:r>
      <w:r w:rsidRPr="00C905F3">
        <w:rPr>
          <w:rFonts w:ascii="Calibri" w:hAnsi="Calibri"/>
          <w:sz w:val="22"/>
          <w:szCs w:val="22"/>
          <w:lang w:eastAsia="en-GB"/>
        </w:rPr>
        <w:tab/>
      </w:r>
      <w:r>
        <w:t>Class EnvelopeResponseHandler</w:t>
      </w:r>
      <w:r>
        <w:tab/>
      </w:r>
      <w:r>
        <w:fldChar w:fldCharType="begin" w:fldLock="1"/>
      </w:r>
      <w:r>
        <w:instrText xml:space="preserve"> PAGEREF _Toc51828166 \h </w:instrText>
      </w:r>
      <w:r>
        <w:fldChar w:fldCharType="separate"/>
      </w:r>
      <w:r>
        <w:t>100</w:t>
      </w:r>
      <w:r>
        <w:fldChar w:fldCharType="end"/>
      </w:r>
    </w:p>
    <w:p w:rsidR="00A1704F" w:rsidRPr="00C905F3" w:rsidRDefault="00A1704F">
      <w:pPr>
        <w:pStyle w:val="TOC4"/>
        <w:rPr>
          <w:rFonts w:ascii="Calibri" w:hAnsi="Calibri"/>
          <w:sz w:val="22"/>
          <w:szCs w:val="22"/>
          <w:lang w:eastAsia="en-GB"/>
        </w:rPr>
      </w:pPr>
      <w:r>
        <w:t>6.2.5.1</w:t>
      </w:r>
      <w:r w:rsidRPr="00C905F3">
        <w:rPr>
          <w:rFonts w:ascii="Calibri" w:hAnsi="Calibri"/>
          <w:sz w:val="22"/>
          <w:szCs w:val="22"/>
          <w:lang w:eastAsia="en-GB"/>
        </w:rPr>
        <w:tab/>
      </w:r>
      <w:r>
        <w:t>Method getTheHandler</w:t>
      </w:r>
      <w:r>
        <w:tab/>
      </w:r>
      <w:r>
        <w:fldChar w:fldCharType="begin" w:fldLock="1"/>
      </w:r>
      <w:r>
        <w:instrText xml:space="preserve"> PAGEREF _Toc51828167 \h </w:instrText>
      </w:r>
      <w:r>
        <w:fldChar w:fldCharType="separate"/>
      </w:r>
      <w:r>
        <w:t>100</w:t>
      </w:r>
      <w:r>
        <w:fldChar w:fldCharType="end"/>
      </w:r>
    </w:p>
    <w:p w:rsidR="00A1704F" w:rsidRPr="00C905F3" w:rsidRDefault="00A1704F">
      <w:pPr>
        <w:pStyle w:val="TOC4"/>
        <w:rPr>
          <w:rFonts w:ascii="Calibri" w:hAnsi="Calibri"/>
          <w:sz w:val="22"/>
          <w:szCs w:val="22"/>
          <w:lang w:eastAsia="en-GB"/>
        </w:rPr>
      </w:pPr>
      <w:r>
        <w:t>6.2.5.2</w:t>
      </w:r>
      <w:r w:rsidRPr="00C905F3">
        <w:rPr>
          <w:rFonts w:ascii="Calibri" w:hAnsi="Calibri"/>
          <w:sz w:val="22"/>
          <w:szCs w:val="22"/>
          <w:lang w:eastAsia="en-GB"/>
        </w:rPr>
        <w:tab/>
      </w:r>
      <w:r>
        <w:t>Method post</w:t>
      </w:r>
      <w:r>
        <w:tab/>
      </w:r>
      <w:r>
        <w:fldChar w:fldCharType="begin" w:fldLock="1"/>
      </w:r>
      <w:r>
        <w:instrText xml:space="preserve"> PAGEREF _Toc51828168 \h </w:instrText>
      </w:r>
      <w:r>
        <w:fldChar w:fldCharType="separate"/>
      </w:r>
      <w:r>
        <w:t>101</w:t>
      </w:r>
      <w:r>
        <w:fldChar w:fldCharType="end"/>
      </w:r>
    </w:p>
    <w:p w:rsidR="00A1704F" w:rsidRPr="00C905F3" w:rsidRDefault="00A1704F">
      <w:pPr>
        <w:pStyle w:val="TOC4"/>
        <w:rPr>
          <w:rFonts w:ascii="Calibri" w:hAnsi="Calibri"/>
          <w:sz w:val="22"/>
          <w:szCs w:val="22"/>
          <w:lang w:eastAsia="en-GB"/>
        </w:rPr>
      </w:pPr>
      <w:r>
        <w:t>6.2.5.3</w:t>
      </w:r>
      <w:r w:rsidRPr="00C905F3">
        <w:rPr>
          <w:rFonts w:ascii="Calibri" w:hAnsi="Calibri"/>
          <w:sz w:val="22"/>
          <w:szCs w:val="22"/>
          <w:lang w:eastAsia="en-GB"/>
        </w:rPr>
        <w:tab/>
      </w:r>
      <w:r>
        <w:t>Method postAsBERTLV</w:t>
      </w:r>
      <w:r>
        <w:tab/>
      </w:r>
      <w:r>
        <w:fldChar w:fldCharType="begin" w:fldLock="1"/>
      </w:r>
      <w:r>
        <w:instrText xml:space="preserve"> PAGEREF _Toc51828169 \h </w:instrText>
      </w:r>
      <w:r>
        <w:fldChar w:fldCharType="separate"/>
      </w:r>
      <w:r>
        <w:t>103</w:t>
      </w:r>
      <w:r>
        <w:fldChar w:fldCharType="end"/>
      </w:r>
    </w:p>
    <w:p w:rsidR="00A1704F" w:rsidRPr="00C905F3" w:rsidRDefault="00A1704F">
      <w:pPr>
        <w:pStyle w:val="TOC4"/>
        <w:rPr>
          <w:rFonts w:ascii="Calibri" w:hAnsi="Calibri"/>
          <w:sz w:val="22"/>
          <w:szCs w:val="22"/>
          <w:lang w:eastAsia="en-GB"/>
        </w:rPr>
      </w:pPr>
      <w:r>
        <w:t>6.2.5.4</w:t>
      </w:r>
      <w:r w:rsidRPr="00C905F3">
        <w:rPr>
          <w:rFonts w:ascii="Calibri" w:hAnsi="Calibri"/>
          <w:sz w:val="22"/>
          <w:szCs w:val="22"/>
          <w:lang w:eastAsia="en-GB"/>
        </w:rPr>
        <w:tab/>
      </w:r>
      <w:r>
        <w:t>Method getLength</w:t>
      </w:r>
      <w:r>
        <w:tab/>
      </w:r>
      <w:r>
        <w:fldChar w:fldCharType="begin" w:fldLock="1"/>
      </w:r>
      <w:r>
        <w:instrText xml:space="preserve"> PAGEREF _Toc51828170 \h </w:instrText>
      </w:r>
      <w:r>
        <w:fldChar w:fldCharType="separate"/>
      </w:r>
      <w:r>
        <w:t>104</w:t>
      </w:r>
      <w:r>
        <w:fldChar w:fldCharType="end"/>
      </w:r>
    </w:p>
    <w:p w:rsidR="00A1704F" w:rsidRPr="00C905F3" w:rsidRDefault="00A1704F">
      <w:pPr>
        <w:pStyle w:val="TOC4"/>
        <w:rPr>
          <w:rFonts w:ascii="Calibri" w:hAnsi="Calibri"/>
          <w:sz w:val="22"/>
          <w:szCs w:val="22"/>
          <w:lang w:eastAsia="en-GB"/>
        </w:rPr>
      </w:pPr>
      <w:r>
        <w:t>6.2.5.5</w:t>
      </w:r>
      <w:r w:rsidRPr="00C905F3">
        <w:rPr>
          <w:rFonts w:ascii="Calibri" w:hAnsi="Calibri"/>
          <w:sz w:val="22"/>
          <w:szCs w:val="22"/>
          <w:lang w:eastAsia="en-GB"/>
        </w:rPr>
        <w:tab/>
      </w:r>
      <w:r>
        <w:t>Method copy</w:t>
      </w:r>
      <w:r>
        <w:tab/>
      </w:r>
      <w:r>
        <w:fldChar w:fldCharType="begin" w:fldLock="1"/>
      </w:r>
      <w:r>
        <w:instrText xml:space="preserve"> PAGEREF _Toc51828171 \h </w:instrText>
      </w:r>
      <w:r>
        <w:fldChar w:fldCharType="separate"/>
      </w:r>
      <w:r>
        <w:t>105</w:t>
      </w:r>
      <w:r>
        <w:fldChar w:fldCharType="end"/>
      </w:r>
    </w:p>
    <w:p w:rsidR="00A1704F" w:rsidRPr="00C905F3" w:rsidRDefault="00A1704F">
      <w:pPr>
        <w:pStyle w:val="TOC4"/>
        <w:rPr>
          <w:rFonts w:ascii="Calibri" w:hAnsi="Calibri"/>
          <w:sz w:val="22"/>
          <w:szCs w:val="22"/>
          <w:lang w:eastAsia="en-GB"/>
        </w:rPr>
      </w:pPr>
      <w:r>
        <w:t>6.2.5.6</w:t>
      </w:r>
      <w:r w:rsidRPr="00C905F3">
        <w:rPr>
          <w:rFonts w:ascii="Calibri" w:hAnsi="Calibri"/>
          <w:sz w:val="22"/>
          <w:szCs w:val="22"/>
          <w:lang w:eastAsia="en-GB"/>
        </w:rPr>
        <w:tab/>
      </w:r>
      <w:r>
        <w:t>Method findTLV</w:t>
      </w:r>
      <w:r>
        <w:tab/>
      </w:r>
      <w:r>
        <w:fldChar w:fldCharType="begin" w:fldLock="1"/>
      </w:r>
      <w:r>
        <w:instrText xml:space="preserve"> PAGEREF _Toc51828172 \h </w:instrText>
      </w:r>
      <w:r>
        <w:fldChar w:fldCharType="separate"/>
      </w:r>
      <w:r>
        <w:t>107</w:t>
      </w:r>
      <w:r>
        <w:fldChar w:fldCharType="end"/>
      </w:r>
    </w:p>
    <w:p w:rsidR="00A1704F" w:rsidRPr="00C905F3" w:rsidRDefault="00A1704F">
      <w:pPr>
        <w:pStyle w:val="TOC4"/>
        <w:rPr>
          <w:rFonts w:ascii="Calibri" w:hAnsi="Calibri"/>
          <w:sz w:val="22"/>
          <w:szCs w:val="22"/>
          <w:lang w:eastAsia="en-GB"/>
        </w:rPr>
      </w:pPr>
      <w:r>
        <w:t>6.2.5.7</w:t>
      </w:r>
      <w:r w:rsidRPr="00C905F3">
        <w:rPr>
          <w:rFonts w:ascii="Calibri" w:hAnsi="Calibri"/>
          <w:sz w:val="22"/>
          <w:szCs w:val="22"/>
          <w:lang w:eastAsia="en-GB"/>
        </w:rPr>
        <w:tab/>
      </w:r>
      <w:r>
        <w:t>Method getValueLength</w:t>
      </w:r>
      <w:r>
        <w:tab/>
      </w:r>
      <w:r>
        <w:fldChar w:fldCharType="begin" w:fldLock="1"/>
      </w:r>
      <w:r>
        <w:instrText xml:space="preserve"> PAGEREF _Toc51828173 \h </w:instrText>
      </w:r>
      <w:r>
        <w:fldChar w:fldCharType="separate"/>
      </w:r>
      <w:r>
        <w:t>109</w:t>
      </w:r>
      <w:r>
        <w:fldChar w:fldCharType="end"/>
      </w:r>
    </w:p>
    <w:p w:rsidR="00A1704F" w:rsidRPr="00C905F3" w:rsidRDefault="00A1704F">
      <w:pPr>
        <w:pStyle w:val="TOC4"/>
        <w:rPr>
          <w:rFonts w:ascii="Calibri" w:hAnsi="Calibri"/>
          <w:sz w:val="22"/>
          <w:szCs w:val="22"/>
          <w:lang w:eastAsia="en-GB"/>
        </w:rPr>
      </w:pPr>
      <w:r>
        <w:t>6.2.5.8</w:t>
      </w:r>
      <w:r w:rsidRPr="00C905F3">
        <w:rPr>
          <w:rFonts w:ascii="Calibri" w:hAnsi="Calibri"/>
          <w:sz w:val="22"/>
          <w:szCs w:val="22"/>
          <w:lang w:eastAsia="en-GB"/>
        </w:rPr>
        <w:tab/>
      </w:r>
      <w:r>
        <w:t>Method getValueByte</w:t>
      </w:r>
      <w:r>
        <w:tab/>
      </w:r>
      <w:r>
        <w:fldChar w:fldCharType="begin" w:fldLock="1"/>
      </w:r>
      <w:r>
        <w:instrText xml:space="preserve"> PAGEREF _Toc51828174 \h </w:instrText>
      </w:r>
      <w:r>
        <w:fldChar w:fldCharType="separate"/>
      </w:r>
      <w:r>
        <w:t>110</w:t>
      </w:r>
      <w:r>
        <w:fldChar w:fldCharType="end"/>
      </w:r>
    </w:p>
    <w:p w:rsidR="00A1704F" w:rsidRPr="00C905F3" w:rsidRDefault="00A1704F">
      <w:pPr>
        <w:pStyle w:val="TOC4"/>
        <w:rPr>
          <w:rFonts w:ascii="Calibri" w:hAnsi="Calibri"/>
          <w:sz w:val="22"/>
          <w:szCs w:val="22"/>
          <w:lang w:eastAsia="en-GB"/>
        </w:rPr>
      </w:pPr>
      <w:r>
        <w:t>6.2.5.9</w:t>
      </w:r>
      <w:r w:rsidRPr="00C905F3">
        <w:rPr>
          <w:rFonts w:ascii="Calibri" w:hAnsi="Calibri"/>
          <w:sz w:val="22"/>
          <w:szCs w:val="22"/>
          <w:lang w:eastAsia="en-GB"/>
        </w:rPr>
        <w:tab/>
      </w:r>
      <w:r>
        <w:t>Method copyValue</w:t>
      </w:r>
      <w:r>
        <w:tab/>
      </w:r>
      <w:r>
        <w:fldChar w:fldCharType="begin" w:fldLock="1"/>
      </w:r>
      <w:r>
        <w:instrText xml:space="preserve"> PAGEREF _Toc51828175 \h </w:instrText>
      </w:r>
      <w:r>
        <w:fldChar w:fldCharType="separate"/>
      </w:r>
      <w:r>
        <w:t>111</w:t>
      </w:r>
      <w:r>
        <w:fldChar w:fldCharType="end"/>
      </w:r>
    </w:p>
    <w:p w:rsidR="00A1704F" w:rsidRPr="00C905F3" w:rsidRDefault="00A1704F">
      <w:pPr>
        <w:pStyle w:val="TOC4"/>
        <w:rPr>
          <w:rFonts w:ascii="Calibri" w:hAnsi="Calibri"/>
          <w:sz w:val="22"/>
          <w:szCs w:val="22"/>
          <w:lang w:eastAsia="en-GB"/>
        </w:rPr>
      </w:pPr>
      <w:r>
        <w:t>6.2.5.10</w:t>
      </w:r>
      <w:r w:rsidRPr="00C905F3">
        <w:rPr>
          <w:rFonts w:ascii="Calibri" w:hAnsi="Calibri"/>
          <w:sz w:val="22"/>
          <w:szCs w:val="22"/>
          <w:lang w:eastAsia="en-GB"/>
        </w:rPr>
        <w:tab/>
      </w:r>
      <w:r>
        <w:t>Method compareValue</w:t>
      </w:r>
      <w:r>
        <w:tab/>
      </w:r>
      <w:r>
        <w:fldChar w:fldCharType="begin" w:fldLock="1"/>
      </w:r>
      <w:r>
        <w:instrText xml:space="preserve"> PAGEREF _Toc51828176 \h </w:instrText>
      </w:r>
      <w:r>
        <w:fldChar w:fldCharType="separate"/>
      </w:r>
      <w:r>
        <w:t>114</w:t>
      </w:r>
      <w:r>
        <w:fldChar w:fldCharType="end"/>
      </w:r>
    </w:p>
    <w:p w:rsidR="00A1704F" w:rsidRPr="00C905F3" w:rsidRDefault="00A1704F">
      <w:pPr>
        <w:pStyle w:val="TOC4"/>
        <w:rPr>
          <w:rFonts w:ascii="Calibri" w:hAnsi="Calibri"/>
          <w:sz w:val="22"/>
          <w:szCs w:val="22"/>
          <w:lang w:eastAsia="en-GB"/>
        </w:rPr>
      </w:pPr>
      <w:r>
        <w:t>6.2.5.11</w:t>
      </w:r>
      <w:r w:rsidRPr="00C905F3">
        <w:rPr>
          <w:rFonts w:ascii="Calibri" w:hAnsi="Calibri"/>
          <w:sz w:val="22"/>
          <w:szCs w:val="22"/>
          <w:lang w:eastAsia="en-GB"/>
        </w:rPr>
        <w:tab/>
      </w:r>
      <w:r>
        <w:t>Method findAndCopyValue(byte tag, byte[] dstBuffer, short valueOffset)</w:t>
      </w:r>
      <w:r>
        <w:tab/>
      </w:r>
      <w:r>
        <w:fldChar w:fldCharType="begin" w:fldLock="1"/>
      </w:r>
      <w:r>
        <w:instrText xml:space="preserve"> PAGEREF _Toc51828177 \h </w:instrText>
      </w:r>
      <w:r>
        <w:fldChar w:fldCharType="separate"/>
      </w:r>
      <w:r>
        <w:t>116</w:t>
      </w:r>
      <w:r>
        <w:fldChar w:fldCharType="end"/>
      </w:r>
    </w:p>
    <w:p w:rsidR="00A1704F" w:rsidRPr="00C905F3" w:rsidRDefault="00A1704F">
      <w:pPr>
        <w:pStyle w:val="TOC4"/>
        <w:rPr>
          <w:rFonts w:ascii="Calibri" w:hAnsi="Calibri"/>
          <w:sz w:val="22"/>
          <w:szCs w:val="22"/>
          <w:lang w:eastAsia="en-GB"/>
        </w:rPr>
      </w:pPr>
      <w:r>
        <w:t>6.2.5.12</w:t>
      </w:r>
      <w:r w:rsidRPr="00C905F3">
        <w:rPr>
          <w:rFonts w:ascii="Calibri" w:hAnsi="Calibri"/>
          <w:sz w:val="22"/>
          <w:szCs w:val="22"/>
          <w:lang w:eastAsia="en-GB"/>
        </w:rPr>
        <w:tab/>
      </w:r>
      <w:r>
        <w:t>Method findAndCopyValue(byte tag, byte occurrence, short valueOffset, byte[] dstBuffer, short dstOffset, short dstLength)</w:t>
      </w:r>
      <w:r>
        <w:tab/>
      </w:r>
      <w:r>
        <w:fldChar w:fldCharType="begin" w:fldLock="1"/>
      </w:r>
      <w:r>
        <w:instrText xml:space="preserve"> PAGEREF _Toc51828178 \h </w:instrText>
      </w:r>
      <w:r>
        <w:fldChar w:fldCharType="separate"/>
      </w:r>
      <w:r>
        <w:t>119</w:t>
      </w:r>
      <w:r>
        <w:fldChar w:fldCharType="end"/>
      </w:r>
    </w:p>
    <w:p w:rsidR="00A1704F" w:rsidRPr="00C905F3" w:rsidRDefault="00A1704F">
      <w:pPr>
        <w:pStyle w:val="TOC4"/>
        <w:rPr>
          <w:rFonts w:ascii="Calibri" w:hAnsi="Calibri"/>
          <w:sz w:val="22"/>
          <w:szCs w:val="22"/>
          <w:lang w:eastAsia="en-GB"/>
        </w:rPr>
      </w:pPr>
      <w:r>
        <w:t>6.2.5.13</w:t>
      </w:r>
      <w:r w:rsidRPr="00C905F3">
        <w:rPr>
          <w:rFonts w:ascii="Calibri" w:hAnsi="Calibri"/>
          <w:sz w:val="22"/>
          <w:szCs w:val="22"/>
          <w:lang w:eastAsia="en-GB"/>
        </w:rPr>
        <w:tab/>
      </w:r>
      <w:r>
        <w:t>Method findAndCompareValue(byte tag, byte[] compareBuffer, short compareOffset)</w:t>
      </w:r>
      <w:r>
        <w:tab/>
      </w:r>
      <w:r>
        <w:fldChar w:fldCharType="begin" w:fldLock="1"/>
      </w:r>
      <w:r>
        <w:instrText xml:space="preserve"> PAGEREF _Toc51828179 \h </w:instrText>
      </w:r>
      <w:r>
        <w:fldChar w:fldCharType="separate"/>
      </w:r>
      <w:r>
        <w:t>122</w:t>
      </w:r>
      <w:r>
        <w:fldChar w:fldCharType="end"/>
      </w:r>
    </w:p>
    <w:p w:rsidR="00A1704F" w:rsidRPr="00C905F3" w:rsidRDefault="00A1704F">
      <w:pPr>
        <w:pStyle w:val="TOC4"/>
        <w:rPr>
          <w:rFonts w:ascii="Calibri" w:hAnsi="Calibri"/>
          <w:sz w:val="22"/>
          <w:szCs w:val="22"/>
          <w:lang w:eastAsia="en-GB"/>
        </w:rPr>
      </w:pPr>
      <w:r>
        <w:t>6.2.5.14</w:t>
      </w:r>
      <w:r w:rsidRPr="00C905F3">
        <w:rPr>
          <w:rFonts w:ascii="Calibri" w:hAnsi="Calibri"/>
          <w:sz w:val="22"/>
          <w:szCs w:val="22"/>
          <w:lang w:eastAsia="en-GB"/>
        </w:rPr>
        <w:tab/>
      </w:r>
      <w:r>
        <w:t>Method findAndCompareValue(byte tag, byte occurrence, short valueOffset, byte[] compareBuffer, short compareOffset, short compareLength)</w:t>
      </w:r>
      <w:r>
        <w:tab/>
      </w:r>
      <w:r>
        <w:fldChar w:fldCharType="begin" w:fldLock="1"/>
      </w:r>
      <w:r>
        <w:instrText xml:space="preserve"> PAGEREF _Toc51828180 \h </w:instrText>
      </w:r>
      <w:r>
        <w:fldChar w:fldCharType="separate"/>
      </w:r>
      <w:r>
        <w:t>124</w:t>
      </w:r>
      <w:r>
        <w:fldChar w:fldCharType="end"/>
      </w:r>
    </w:p>
    <w:p w:rsidR="00A1704F" w:rsidRPr="00C905F3" w:rsidRDefault="00A1704F">
      <w:pPr>
        <w:pStyle w:val="TOC4"/>
        <w:rPr>
          <w:rFonts w:ascii="Calibri" w:hAnsi="Calibri"/>
          <w:sz w:val="22"/>
          <w:szCs w:val="22"/>
          <w:lang w:eastAsia="en-GB"/>
        </w:rPr>
      </w:pPr>
      <w:r>
        <w:t>6.2.5.15</w:t>
      </w:r>
      <w:r w:rsidRPr="00C905F3">
        <w:rPr>
          <w:rFonts w:ascii="Calibri" w:hAnsi="Calibri"/>
          <w:sz w:val="22"/>
          <w:szCs w:val="22"/>
          <w:lang w:eastAsia="en-GB"/>
        </w:rPr>
        <w:tab/>
      </w:r>
      <w:r>
        <w:t>Method appendArray</w:t>
      </w:r>
      <w:r>
        <w:tab/>
      </w:r>
      <w:r>
        <w:fldChar w:fldCharType="begin" w:fldLock="1"/>
      </w:r>
      <w:r>
        <w:instrText xml:space="preserve"> PAGEREF _Toc51828181 \h </w:instrText>
      </w:r>
      <w:r>
        <w:fldChar w:fldCharType="separate"/>
      </w:r>
      <w:r>
        <w:t>128</w:t>
      </w:r>
      <w:r>
        <w:fldChar w:fldCharType="end"/>
      </w:r>
    </w:p>
    <w:p w:rsidR="00A1704F" w:rsidRPr="00C905F3" w:rsidRDefault="00A1704F">
      <w:pPr>
        <w:pStyle w:val="TOC4"/>
        <w:rPr>
          <w:rFonts w:ascii="Calibri" w:hAnsi="Calibri"/>
          <w:sz w:val="22"/>
          <w:szCs w:val="22"/>
          <w:lang w:eastAsia="en-GB"/>
        </w:rPr>
      </w:pPr>
      <w:r w:rsidRPr="0070647E">
        <w:rPr>
          <w:lang w:val="sv-SE"/>
        </w:rPr>
        <w:t>6.2.5.16</w:t>
      </w:r>
      <w:r w:rsidRPr="00C905F3">
        <w:rPr>
          <w:rFonts w:ascii="Calibri" w:hAnsi="Calibri"/>
          <w:sz w:val="22"/>
          <w:szCs w:val="22"/>
          <w:lang w:eastAsia="en-GB"/>
        </w:rPr>
        <w:tab/>
      </w:r>
      <w:r w:rsidRPr="0070647E">
        <w:rPr>
          <w:lang w:val="sv-SE"/>
        </w:rPr>
        <w:t>Method appendTLV(byte tag, byte value)</w:t>
      </w:r>
      <w:r>
        <w:tab/>
      </w:r>
      <w:r>
        <w:fldChar w:fldCharType="begin" w:fldLock="1"/>
      </w:r>
      <w:r>
        <w:instrText xml:space="preserve"> PAGEREF _Toc51828182 \h </w:instrText>
      </w:r>
      <w:r>
        <w:fldChar w:fldCharType="separate"/>
      </w:r>
      <w:r>
        <w:t>130</w:t>
      </w:r>
      <w:r>
        <w:fldChar w:fldCharType="end"/>
      </w:r>
    </w:p>
    <w:p w:rsidR="00A1704F" w:rsidRPr="00C905F3" w:rsidRDefault="00A1704F">
      <w:pPr>
        <w:pStyle w:val="TOC4"/>
        <w:rPr>
          <w:rFonts w:ascii="Calibri" w:hAnsi="Calibri"/>
          <w:sz w:val="22"/>
          <w:szCs w:val="22"/>
          <w:lang w:eastAsia="en-GB"/>
        </w:rPr>
      </w:pPr>
      <w:r>
        <w:t>6.2.5.17</w:t>
      </w:r>
      <w:r w:rsidRPr="00C905F3">
        <w:rPr>
          <w:rFonts w:ascii="Calibri" w:hAnsi="Calibri"/>
          <w:sz w:val="22"/>
          <w:szCs w:val="22"/>
          <w:lang w:eastAsia="en-GB"/>
        </w:rPr>
        <w:tab/>
      </w:r>
      <w:r>
        <w:t>Method appendTLV(byte tag, byte value1, byte value2)</w:t>
      </w:r>
      <w:r>
        <w:tab/>
      </w:r>
      <w:r>
        <w:fldChar w:fldCharType="begin" w:fldLock="1"/>
      </w:r>
      <w:r>
        <w:instrText xml:space="preserve"> PAGEREF _Toc51828183 \h </w:instrText>
      </w:r>
      <w:r>
        <w:fldChar w:fldCharType="separate"/>
      </w:r>
      <w:r>
        <w:t>131</w:t>
      </w:r>
      <w:r>
        <w:fldChar w:fldCharType="end"/>
      </w:r>
    </w:p>
    <w:p w:rsidR="00A1704F" w:rsidRPr="00C905F3" w:rsidRDefault="00A1704F">
      <w:pPr>
        <w:pStyle w:val="TOC4"/>
        <w:rPr>
          <w:rFonts w:ascii="Calibri" w:hAnsi="Calibri"/>
          <w:sz w:val="22"/>
          <w:szCs w:val="22"/>
          <w:lang w:eastAsia="en-GB"/>
        </w:rPr>
      </w:pPr>
      <w:r>
        <w:t>6.2.5.18</w:t>
      </w:r>
      <w:r w:rsidRPr="00C905F3">
        <w:rPr>
          <w:rFonts w:ascii="Calibri" w:hAnsi="Calibri"/>
          <w:sz w:val="22"/>
          <w:szCs w:val="22"/>
          <w:lang w:eastAsia="en-GB"/>
        </w:rPr>
        <w:tab/>
      </w:r>
      <w:r>
        <w:t>Method appendTLV(byte tag, byte[ ] value, short valueoffset, short valuelength)</w:t>
      </w:r>
      <w:r>
        <w:tab/>
      </w:r>
      <w:r>
        <w:fldChar w:fldCharType="begin" w:fldLock="1"/>
      </w:r>
      <w:r>
        <w:instrText xml:space="preserve"> PAGEREF _Toc51828184 \h </w:instrText>
      </w:r>
      <w:r>
        <w:fldChar w:fldCharType="separate"/>
      </w:r>
      <w:r>
        <w:t>133</w:t>
      </w:r>
      <w:r>
        <w:fldChar w:fldCharType="end"/>
      </w:r>
    </w:p>
    <w:p w:rsidR="00A1704F" w:rsidRPr="00C905F3" w:rsidRDefault="00A1704F">
      <w:pPr>
        <w:pStyle w:val="TOC4"/>
        <w:rPr>
          <w:rFonts w:ascii="Calibri" w:hAnsi="Calibri"/>
          <w:sz w:val="22"/>
          <w:szCs w:val="22"/>
          <w:lang w:eastAsia="en-GB"/>
        </w:rPr>
      </w:pPr>
      <w:r>
        <w:t>6.2.5.19</w:t>
      </w:r>
      <w:r w:rsidRPr="00C905F3">
        <w:rPr>
          <w:rFonts w:ascii="Calibri" w:hAnsi="Calibri"/>
          <w:sz w:val="22"/>
          <w:szCs w:val="22"/>
          <w:lang w:eastAsia="en-GB"/>
        </w:rPr>
        <w:tab/>
      </w:r>
      <w:r>
        <w:t>Method appendTLV(byte tag, byte value1, byte[ ] value2, short value2offset, short value2length)</w:t>
      </w:r>
      <w:r>
        <w:tab/>
      </w:r>
      <w:r>
        <w:fldChar w:fldCharType="begin" w:fldLock="1"/>
      </w:r>
      <w:r>
        <w:instrText xml:space="preserve"> PAGEREF _Toc51828185 \h </w:instrText>
      </w:r>
      <w:r>
        <w:fldChar w:fldCharType="separate"/>
      </w:r>
      <w:r>
        <w:t>135</w:t>
      </w:r>
      <w:r>
        <w:fldChar w:fldCharType="end"/>
      </w:r>
    </w:p>
    <w:p w:rsidR="00A1704F" w:rsidRPr="00C905F3" w:rsidRDefault="00A1704F">
      <w:pPr>
        <w:pStyle w:val="TOC4"/>
        <w:rPr>
          <w:rFonts w:ascii="Calibri" w:hAnsi="Calibri"/>
          <w:sz w:val="22"/>
          <w:szCs w:val="22"/>
          <w:lang w:eastAsia="en-GB"/>
        </w:rPr>
      </w:pPr>
      <w:r>
        <w:t>6.2.5.20</w:t>
      </w:r>
      <w:r w:rsidRPr="00C905F3">
        <w:rPr>
          <w:rFonts w:ascii="Calibri" w:hAnsi="Calibri"/>
          <w:sz w:val="22"/>
          <w:szCs w:val="22"/>
          <w:lang w:eastAsia="en-GB"/>
        </w:rPr>
        <w:tab/>
      </w:r>
      <w:r>
        <w:t>Method clear</w:t>
      </w:r>
      <w:r>
        <w:tab/>
      </w:r>
      <w:r>
        <w:fldChar w:fldCharType="begin" w:fldLock="1"/>
      </w:r>
      <w:r>
        <w:instrText xml:space="preserve"> PAGEREF _Toc51828186 \h </w:instrText>
      </w:r>
      <w:r>
        <w:fldChar w:fldCharType="separate"/>
      </w:r>
      <w:r>
        <w:t>138</w:t>
      </w:r>
      <w:r>
        <w:fldChar w:fldCharType="end"/>
      </w:r>
    </w:p>
    <w:p w:rsidR="00A1704F" w:rsidRPr="00C905F3" w:rsidRDefault="00A1704F">
      <w:pPr>
        <w:pStyle w:val="TOC4"/>
        <w:rPr>
          <w:rFonts w:ascii="Calibri" w:hAnsi="Calibri"/>
          <w:sz w:val="22"/>
          <w:szCs w:val="22"/>
          <w:lang w:eastAsia="en-GB"/>
        </w:rPr>
      </w:pPr>
      <w:r>
        <w:t>6.2.5.21</w:t>
      </w:r>
      <w:r w:rsidRPr="00C905F3">
        <w:rPr>
          <w:rFonts w:ascii="Calibri" w:hAnsi="Calibri"/>
          <w:sz w:val="22"/>
          <w:szCs w:val="22"/>
          <w:lang w:eastAsia="en-GB"/>
        </w:rPr>
        <w:tab/>
      </w:r>
      <w:r>
        <w:t>Method getCapacity</w:t>
      </w:r>
      <w:r>
        <w:tab/>
      </w:r>
      <w:r>
        <w:fldChar w:fldCharType="begin" w:fldLock="1"/>
      </w:r>
      <w:r>
        <w:instrText xml:space="preserve"> PAGEREF _Toc51828187 \h </w:instrText>
      </w:r>
      <w:r>
        <w:fldChar w:fldCharType="separate"/>
      </w:r>
      <w:r>
        <w:t>139</w:t>
      </w:r>
      <w:r>
        <w:fldChar w:fldCharType="end"/>
      </w:r>
    </w:p>
    <w:p w:rsidR="00A1704F" w:rsidRPr="00C905F3" w:rsidRDefault="00A1704F">
      <w:pPr>
        <w:pStyle w:val="TOC3"/>
        <w:rPr>
          <w:rFonts w:ascii="Calibri" w:hAnsi="Calibri"/>
          <w:sz w:val="22"/>
          <w:szCs w:val="22"/>
          <w:lang w:eastAsia="en-GB"/>
        </w:rPr>
      </w:pPr>
      <w:r>
        <w:t>6.2.6</w:t>
      </w:r>
      <w:r w:rsidRPr="00C905F3">
        <w:rPr>
          <w:rFonts w:ascii="Calibri" w:hAnsi="Calibri"/>
          <w:sz w:val="22"/>
          <w:szCs w:val="22"/>
          <w:lang w:eastAsia="en-GB"/>
        </w:rPr>
        <w:tab/>
      </w:r>
      <w:r>
        <w:t>Class MEProfile</w:t>
      </w:r>
      <w:r>
        <w:tab/>
      </w:r>
      <w:r>
        <w:fldChar w:fldCharType="begin" w:fldLock="1"/>
      </w:r>
      <w:r>
        <w:instrText xml:space="preserve"> PAGEREF _Toc51828188 \h </w:instrText>
      </w:r>
      <w:r>
        <w:fldChar w:fldCharType="separate"/>
      </w:r>
      <w:r>
        <w:t>140</w:t>
      </w:r>
      <w:r>
        <w:fldChar w:fldCharType="end"/>
      </w:r>
    </w:p>
    <w:p w:rsidR="00A1704F" w:rsidRPr="00C905F3" w:rsidRDefault="00A1704F">
      <w:pPr>
        <w:pStyle w:val="TOC4"/>
        <w:rPr>
          <w:rFonts w:ascii="Calibri" w:hAnsi="Calibri"/>
          <w:sz w:val="22"/>
          <w:szCs w:val="22"/>
          <w:lang w:eastAsia="en-GB"/>
        </w:rPr>
      </w:pPr>
      <w:r>
        <w:t>6.2.6.1</w:t>
      </w:r>
      <w:r w:rsidRPr="00C905F3">
        <w:rPr>
          <w:rFonts w:ascii="Calibri" w:hAnsi="Calibri"/>
          <w:sz w:val="22"/>
          <w:szCs w:val="22"/>
          <w:lang w:eastAsia="en-GB"/>
        </w:rPr>
        <w:tab/>
      </w:r>
      <w:r>
        <w:t>Method check (byte index)</w:t>
      </w:r>
      <w:r>
        <w:tab/>
      </w:r>
      <w:r>
        <w:fldChar w:fldCharType="begin" w:fldLock="1"/>
      </w:r>
      <w:r>
        <w:instrText xml:space="preserve"> PAGEREF _Toc51828189 \h </w:instrText>
      </w:r>
      <w:r>
        <w:fldChar w:fldCharType="separate"/>
      </w:r>
      <w:r>
        <w:t>140</w:t>
      </w:r>
      <w:r>
        <w:fldChar w:fldCharType="end"/>
      </w:r>
    </w:p>
    <w:p w:rsidR="00A1704F" w:rsidRPr="00C905F3" w:rsidRDefault="00A1704F">
      <w:pPr>
        <w:pStyle w:val="TOC4"/>
        <w:rPr>
          <w:rFonts w:ascii="Calibri" w:hAnsi="Calibri"/>
          <w:sz w:val="22"/>
          <w:szCs w:val="22"/>
          <w:lang w:eastAsia="en-GB"/>
        </w:rPr>
      </w:pPr>
      <w:r>
        <w:t>6.2.6.2</w:t>
      </w:r>
      <w:r w:rsidRPr="00C905F3">
        <w:rPr>
          <w:rFonts w:ascii="Calibri" w:hAnsi="Calibri"/>
          <w:sz w:val="22"/>
          <w:szCs w:val="22"/>
          <w:lang w:eastAsia="en-GB"/>
        </w:rPr>
        <w:tab/>
      </w:r>
      <w:r>
        <w:t>Method check (byte [ ] mask, short offset, short length)</w:t>
      </w:r>
      <w:r>
        <w:tab/>
      </w:r>
      <w:r>
        <w:fldChar w:fldCharType="begin" w:fldLock="1"/>
      </w:r>
      <w:r>
        <w:instrText xml:space="preserve"> PAGEREF _Toc51828190 \h </w:instrText>
      </w:r>
      <w:r>
        <w:fldChar w:fldCharType="separate"/>
      </w:r>
      <w:r>
        <w:t>141</w:t>
      </w:r>
      <w:r>
        <w:fldChar w:fldCharType="end"/>
      </w:r>
    </w:p>
    <w:p w:rsidR="00A1704F" w:rsidRPr="00C905F3" w:rsidRDefault="00A1704F">
      <w:pPr>
        <w:pStyle w:val="TOC4"/>
        <w:rPr>
          <w:rFonts w:ascii="Calibri" w:hAnsi="Calibri"/>
          <w:sz w:val="22"/>
          <w:szCs w:val="22"/>
          <w:lang w:eastAsia="en-GB"/>
        </w:rPr>
      </w:pPr>
      <w:r>
        <w:t>6.2.6.3</w:t>
      </w:r>
      <w:r w:rsidRPr="00C905F3">
        <w:rPr>
          <w:rFonts w:ascii="Calibri" w:hAnsi="Calibri"/>
          <w:sz w:val="22"/>
          <w:szCs w:val="22"/>
          <w:lang w:eastAsia="en-GB"/>
        </w:rPr>
        <w:tab/>
      </w:r>
      <w:r>
        <w:t>Method check (short index)</w:t>
      </w:r>
      <w:r>
        <w:tab/>
      </w:r>
      <w:r>
        <w:fldChar w:fldCharType="begin" w:fldLock="1"/>
      </w:r>
      <w:r>
        <w:instrText xml:space="preserve"> PAGEREF _Toc51828191 \h </w:instrText>
      </w:r>
      <w:r>
        <w:fldChar w:fldCharType="separate"/>
      </w:r>
      <w:r>
        <w:t>142</w:t>
      </w:r>
      <w:r>
        <w:fldChar w:fldCharType="end"/>
      </w:r>
    </w:p>
    <w:p w:rsidR="00A1704F" w:rsidRPr="00C905F3" w:rsidRDefault="00A1704F">
      <w:pPr>
        <w:pStyle w:val="TOC4"/>
        <w:rPr>
          <w:rFonts w:ascii="Calibri" w:hAnsi="Calibri"/>
          <w:sz w:val="22"/>
          <w:szCs w:val="22"/>
          <w:lang w:eastAsia="en-GB"/>
        </w:rPr>
      </w:pPr>
      <w:r>
        <w:t>6.2.6.4</w:t>
      </w:r>
      <w:r w:rsidRPr="00C905F3">
        <w:rPr>
          <w:rFonts w:ascii="Calibri" w:hAnsi="Calibri"/>
          <w:sz w:val="22"/>
          <w:szCs w:val="22"/>
          <w:lang w:eastAsia="en-GB"/>
        </w:rPr>
        <w:tab/>
      </w:r>
      <w:r>
        <w:t>Method getValue (short indexMSB, short indexLSB)</w:t>
      </w:r>
      <w:r>
        <w:tab/>
      </w:r>
      <w:r>
        <w:fldChar w:fldCharType="begin" w:fldLock="1"/>
      </w:r>
      <w:r>
        <w:instrText xml:space="preserve"> PAGEREF _Toc51828192 \h </w:instrText>
      </w:r>
      <w:r>
        <w:fldChar w:fldCharType="separate"/>
      </w:r>
      <w:r>
        <w:t>143</w:t>
      </w:r>
      <w:r>
        <w:fldChar w:fldCharType="end"/>
      </w:r>
    </w:p>
    <w:p w:rsidR="00A1704F" w:rsidRPr="00C905F3" w:rsidRDefault="00A1704F">
      <w:pPr>
        <w:pStyle w:val="TOC4"/>
        <w:rPr>
          <w:rFonts w:ascii="Calibri" w:hAnsi="Calibri"/>
          <w:sz w:val="22"/>
          <w:szCs w:val="22"/>
          <w:lang w:eastAsia="en-GB"/>
        </w:rPr>
      </w:pPr>
      <w:r>
        <w:t>6.2.6.5</w:t>
      </w:r>
      <w:r w:rsidRPr="00C905F3">
        <w:rPr>
          <w:rFonts w:ascii="Calibri" w:hAnsi="Calibri"/>
          <w:sz w:val="22"/>
          <w:szCs w:val="22"/>
          <w:lang w:eastAsia="en-GB"/>
        </w:rPr>
        <w:tab/>
      </w:r>
      <w:r>
        <w:t>Method copy (short startOffset, byte[] dstBuffer, short dstOffset, short dstLength)</w:t>
      </w:r>
      <w:r>
        <w:tab/>
      </w:r>
      <w:r>
        <w:fldChar w:fldCharType="begin" w:fldLock="1"/>
      </w:r>
      <w:r>
        <w:instrText xml:space="preserve"> PAGEREF _Toc51828193 \h </w:instrText>
      </w:r>
      <w:r>
        <w:fldChar w:fldCharType="separate"/>
      </w:r>
      <w:r>
        <w:t>144</w:t>
      </w:r>
      <w:r>
        <w:fldChar w:fldCharType="end"/>
      </w:r>
    </w:p>
    <w:p w:rsidR="00A1704F" w:rsidRPr="00C905F3" w:rsidRDefault="00A1704F">
      <w:pPr>
        <w:pStyle w:val="TOC3"/>
        <w:rPr>
          <w:rFonts w:ascii="Calibri" w:hAnsi="Calibri"/>
          <w:sz w:val="22"/>
          <w:szCs w:val="22"/>
          <w:lang w:eastAsia="en-GB"/>
        </w:rPr>
      </w:pPr>
      <w:r>
        <w:t>6.2.7</w:t>
      </w:r>
      <w:r w:rsidRPr="00C905F3">
        <w:rPr>
          <w:rFonts w:ascii="Calibri" w:hAnsi="Calibri"/>
          <w:sz w:val="22"/>
          <w:szCs w:val="22"/>
          <w:lang w:eastAsia="en-GB"/>
        </w:rPr>
        <w:tab/>
      </w:r>
      <w:r>
        <w:t>Class ProactiveHandler</w:t>
      </w:r>
      <w:r>
        <w:tab/>
      </w:r>
      <w:r>
        <w:fldChar w:fldCharType="begin" w:fldLock="1"/>
      </w:r>
      <w:r>
        <w:instrText xml:space="preserve"> PAGEREF _Toc51828194 \h </w:instrText>
      </w:r>
      <w:r>
        <w:fldChar w:fldCharType="separate"/>
      </w:r>
      <w:r>
        <w:t>146</w:t>
      </w:r>
      <w:r>
        <w:fldChar w:fldCharType="end"/>
      </w:r>
    </w:p>
    <w:p w:rsidR="00A1704F" w:rsidRPr="00C905F3" w:rsidRDefault="00A1704F">
      <w:pPr>
        <w:pStyle w:val="TOC4"/>
        <w:rPr>
          <w:rFonts w:ascii="Calibri" w:hAnsi="Calibri"/>
          <w:sz w:val="22"/>
          <w:szCs w:val="22"/>
          <w:lang w:eastAsia="en-GB"/>
        </w:rPr>
      </w:pPr>
      <w:r>
        <w:t>6.2.7.1</w:t>
      </w:r>
      <w:r w:rsidRPr="00C905F3">
        <w:rPr>
          <w:rFonts w:ascii="Calibri" w:hAnsi="Calibri"/>
          <w:sz w:val="22"/>
          <w:szCs w:val="22"/>
          <w:lang w:eastAsia="en-GB"/>
        </w:rPr>
        <w:tab/>
      </w:r>
      <w:r>
        <w:t>Method getTheHandler</w:t>
      </w:r>
      <w:r>
        <w:tab/>
      </w:r>
      <w:r>
        <w:fldChar w:fldCharType="begin" w:fldLock="1"/>
      </w:r>
      <w:r>
        <w:instrText xml:space="preserve"> PAGEREF _Toc51828195 \h </w:instrText>
      </w:r>
      <w:r>
        <w:fldChar w:fldCharType="separate"/>
      </w:r>
      <w:r>
        <w:t>146</w:t>
      </w:r>
      <w:r>
        <w:fldChar w:fldCharType="end"/>
      </w:r>
    </w:p>
    <w:p w:rsidR="00A1704F" w:rsidRPr="00C905F3" w:rsidRDefault="00A1704F">
      <w:pPr>
        <w:pStyle w:val="TOC4"/>
        <w:rPr>
          <w:rFonts w:ascii="Calibri" w:hAnsi="Calibri"/>
          <w:sz w:val="22"/>
          <w:szCs w:val="22"/>
          <w:lang w:eastAsia="en-GB"/>
        </w:rPr>
      </w:pPr>
      <w:r>
        <w:t>6.2.7.2</w:t>
      </w:r>
      <w:r w:rsidRPr="00C905F3">
        <w:rPr>
          <w:rFonts w:ascii="Calibri" w:hAnsi="Calibri"/>
          <w:sz w:val="22"/>
          <w:szCs w:val="22"/>
          <w:lang w:eastAsia="en-GB"/>
        </w:rPr>
        <w:tab/>
      </w:r>
      <w:r>
        <w:t>Method init</w:t>
      </w:r>
      <w:r>
        <w:tab/>
      </w:r>
      <w:r>
        <w:fldChar w:fldCharType="begin" w:fldLock="1"/>
      </w:r>
      <w:r>
        <w:instrText xml:space="preserve"> PAGEREF _Toc51828196 \h </w:instrText>
      </w:r>
      <w:r>
        <w:fldChar w:fldCharType="separate"/>
      </w:r>
      <w:r>
        <w:t>147</w:t>
      </w:r>
      <w:r>
        <w:fldChar w:fldCharType="end"/>
      </w:r>
    </w:p>
    <w:p w:rsidR="00A1704F" w:rsidRPr="00C905F3" w:rsidRDefault="00A1704F">
      <w:pPr>
        <w:pStyle w:val="TOC4"/>
        <w:rPr>
          <w:rFonts w:ascii="Calibri" w:hAnsi="Calibri"/>
          <w:sz w:val="22"/>
          <w:szCs w:val="22"/>
          <w:lang w:eastAsia="en-GB"/>
        </w:rPr>
      </w:pPr>
      <w:r>
        <w:t>6.2.7.3</w:t>
      </w:r>
      <w:r w:rsidRPr="00C905F3">
        <w:rPr>
          <w:rFonts w:ascii="Calibri" w:hAnsi="Calibri"/>
          <w:sz w:val="22"/>
          <w:szCs w:val="22"/>
          <w:lang w:eastAsia="en-GB"/>
        </w:rPr>
        <w:tab/>
      </w:r>
      <w:r>
        <w:t>Method initDisplayText</w:t>
      </w:r>
      <w:r>
        <w:tab/>
      </w:r>
      <w:r>
        <w:fldChar w:fldCharType="begin" w:fldLock="1"/>
      </w:r>
      <w:r>
        <w:instrText xml:space="preserve"> PAGEREF _Toc51828197 \h </w:instrText>
      </w:r>
      <w:r>
        <w:fldChar w:fldCharType="separate"/>
      </w:r>
      <w:r>
        <w:t>148</w:t>
      </w:r>
      <w:r>
        <w:fldChar w:fldCharType="end"/>
      </w:r>
    </w:p>
    <w:p w:rsidR="00A1704F" w:rsidRPr="00C905F3" w:rsidRDefault="00A1704F">
      <w:pPr>
        <w:pStyle w:val="TOC4"/>
        <w:rPr>
          <w:rFonts w:ascii="Calibri" w:hAnsi="Calibri"/>
          <w:sz w:val="22"/>
          <w:szCs w:val="22"/>
          <w:lang w:eastAsia="en-GB"/>
        </w:rPr>
      </w:pPr>
      <w:r>
        <w:t>6.2.7.4</w:t>
      </w:r>
      <w:r w:rsidRPr="00C905F3">
        <w:rPr>
          <w:rFonts w:ascii="Calibri" w:hAnsi="Calibri"/>
          <w:sz w:val="22"/>
          <w:szCs w:val="22"/>
          <w:lang w:eastAsia="en-GB"/>
        </w:rPr>
        <w:tab/>
      </w:r>
      <w:r>
        <w:t>Method initGetInkey</w:t>
      </w:r>
      <w:r>
        <w:tab/>
      </w:r>
      <w:r>
        <w:fldChar w:fldCharType="begin" w:fldLock="1"/>
      </w:r>
      <w:r>
        <w:instrText xml:space="preserve"> PAGEREF _Toc51828198 \h </w:instrText>
      </w:r>
      <w:r>
        <w:fldChar w:fldCharType="separate"/>
      </w:r>
      <w:r>
        <w:t>151</w:t>
      </w:r>
      <w:r>
        <w:fldChar w:fldCharType="end"/>
      </w:r>
    </w:p>
    <w:p w:rsidR="00A1704F" w:rsidRPr="00C905F3" w:rsidRDefault="00A1704F">
      <w:pPr>
        <w:pStyle w:val="TOC4"/>
        <w:rPr>
          <w:rFonts w:ascii="Calibri" w:hAnsi="Calibri"/>
          <w:sz w:val="22"/>
          <w:szCs w:val="22"/>
          <w:lang w:eastAsia="en-GB"/>
        </w:rPr>
      </w:pPr>
      <w:r>
        <w:t>6.2.7.5</w:t>
      </w:r>
      <w:r w:rsidRPr="00C905F3">
        <w:rPr>
          <w:rFonts w:ascii="Calibri" w:hAnsi="Calibri"/>
          <w:sz w:val="22"/>
          <w:szCs w:val="22"/>
          <w:lang w:eastAsia="en-GB"/>
        </w:rPr>
        <w:tab/>
      </w:r>
      <w:r>
        <w:t>Method initGetInput</w:t>
      </w:r>
      <w:r>
        <w:tab/>
      </w:r>
      <w:r>
        <w:fldChar w:fldCharType="begin" w:fldLock="1"/>
      </w:r>
      <w:r>
        <w:instrText xml:space="preserve"> PAGEREF _Toc51828199 \h </w:instrText>
      </w:r>
      <w:r>
        <w:fldChar w:fldCharType="separate"/>
      </w:r>
      <w:r>
        <w:t>154</w:t>
      </w:r>
      <w:r>
        <w:fldChar w:fldCharType="end"/>
      </w:r>
    </w:p>
    <w:p w:rsidR="00A1704F" w:rsidRPr="00C905F3" w:rsidRDefault="00A1704F">
      <w:pPr>
        <w:pStyle w:val="TOC4"/>
        <w:rPr>
          <w:rFonts w:ascii="Calibri" w:hAnsi="Calibri"/>
          <w:sz w:val="22"/>
          <w:szCs w:val="22"/>
          <w:lang w:eastAsia="en-GB"/>
        </w:rPr>
      </w:pPr>
      <w:r>
        <w:lastRenderedPageBreak/>
        <w:t>6.2.7.6</w:t>
      </w:r>
      <w:r w:rsidRPr="00C905F3">
        <w:rPr>
          <w:rFonts w:ascii="Calibri" w:hAnsi="Calibri"/>
          <w:sz w:val="22"/>
          <w:szCs w:val="22"/>
          <w:lang w:eastAsia="en-GB"/>
        </w:rPr>
        <w:tab/>
      </w:r>
      <w:r>
        <w:t>Method send</w:t>
      </w:r>
      <w:r>
        <w:tab/>
      </w:r>
      <w:r>
        <w:fldChar w:fldCharType="begin" w:fldLock="1"/>
      </w:r>
      <w:r>
        <w:instrText xml:space="preserve"> PAGEREF _Toc51828200 \h </w:instrText>
      </w:r>
      <w:r>
        <w:fldChar w:fldCharType="separate"/>
      </w:r>
      <w:r>
        <w:t>158</w:t>
      </w:r>
      <w:r>
        <w:fldChar w:fldCharType="end"/>
      </w:r>
    </w:p>
    <w:p w:rsidR="00A1704F" w:rsidRPr="00C905F3" w:rsidRDefault="00A1704F">
      <w:pPr>
        <w:pStyle w:val="TOC4"/>
        <w:rPr>
          <w:rFonts w:ascii="Calibri" w:hAnsi="Calibri"/>
          <w:sz w:val="22"/>
          <w:szCs w:val="22"/>
          <w:lang w:eastAsia="en-GB"/>
        </w:rPr>
      </w:pPr>
      <w:r>
        <w:t>6.2.7.7</w:t>
      </w:r>
      <w:r w:rsidRPr="00C905F3">
        <w:rPr>
          <w:rFonts w:ascii="Calibri" w:hAnsi="Calibri"/>
          <w:sz w:val="22"/>
          <w:szCs w:val="22"/>
          <w:lang w:eastAsia="en-GB"/>
        </w:rPr>
        <w:tab/>
      </w:r>
      <w:r>
        <w:t>Method getLength</w:t>
      </w:r>
      <w:r>
        <w:tab/>
      </w:r>
      <w:r>
        <w:fldChar w:fldCharType="begin" w:fldLock="1"/>
      </w:r>
      <w:r>
        <w:instrText xml:space="preserve"> PAGEREF _Toc51828201 \h </w:instrText>
      </w:r>
      <w:r>
        <w:fldChar w:fldCharType="separate"/>
      </w:r>
      <w:r>
        <w:t>160</w:t>
      </w:r>
      <w:r>
        <w:fldChar w:fldCharType="end"/>
      </w:r>
    </w:p>
    <w:p w:rsidR="00A1704F" w:rsidRPr="00C905F3" w:rsidRDefault="00A1704F">
      <w:pPr>
        <w:pStyle w:val="TOC4"/>
        <w:rPr>
          <w:rFonts w:ascii="Calibri" w:hAnsi="Calibri"/>
          <w:sz w:val="22"/>
          <w:szCs w:val="22"/>
          <w:lang w:eastAsia="en-GB"/>
        </w:rPr>
      </w:pPr>
      <w:r>
        <w:t>6.2.7.8</w:t>
      </w:r>
      <w:r w:rsidRPr="00C905F3">
        <w:rPr>
          <w:rFonts w:ascii="Calibri" w:hAnsi="Calibri"/>
          <w:sz w:val="22"/>
          <w:szCs w:val="22"/>
          <w:lang w:eastAsia="en-GB"/>
        </w:rPr>
        <w:tab/>
      </w:r>
      <w:r>
        <w:t>Method copy</w:t>
      </w:r>
      <w:r>
        <w:tab/>
      </w:r>
      <w:r>
        <w:fldChar w:fldCharType="begin" w:fldLock="1"/>
      </w:r>
      <w:r>
        <w:instrText xml:space="preserve"> PAGEREF _Toc51828202 \h </w:instrText>
      </w:r>
      <w:r>
        <w:fldChar w:fldCharType="separate"/>
      </w:r>
      <w:r>
        <w:t>161</w:t>
      </w:r>
      <w:r>
        <w:fldChar w:fldCharType="end"/>
      </w:r>
    </w:p>
    <w:p w:rsidR="00A1704F" w:rsidRPr="00C905F3" w:rsidRDefault="00A1704F">
      <w:pPr>
        <w:pStyle w:val="TOC4"/>
        <w:rPr>
          <w:rFonts w:ascii="Calibri" w:hAnsi="Calibri"/>
          <w:sz w:val="22"/>
          <w:szCs w:val="22"/>
          <w:lang w:eastAsia="en-GB"/>
        </w:rPr>
      </w:pPr>
      <w:r>
        <w:t>6.2.7.9</w:t>
      </w:r>
      <w:r w:rsidRPr="00C905F3">
        <w:rPr>
          <w:rFonts w:ascii="Calibri" w:hAnsi="Calibri"/>
          <w:sz w:val="22"/>
          <w:szCs w:val="22"/>
          <w:lang w:eastAsia="en-GB"/>
        </w:rPr>
        <w:tab/>
      </w:r>
      <w:r>
        <w:t>Method findTLV</w:t>
      </w:r>
      <w:r>
        <w:tab/>
      </w:r>
      <w:r>
        <w:fldChar w:fldCharType="begin" w:fldLock="1"/>
      </w:r>
      <w:r>
        <w:instrText xml:space="preserve"> PAGEREF _Toc51828203 \h </w:instrText>
      </w:r>
      <w:r>
        <w:fldChar w:fldCharType="separate"/>
      </w:r>
      <w:r>
        <w:t>163</w:t>
      </w:r>
      <w:r>
        <w:fldChar w:fldCharType="end"/>
      </w:r>
    </w:p>
    <w:p w:rsidR="00A1704F" w:rsidRPr="00C905F3" w:rsidRDefault="00A1704F">
      <w:pPr>
        <w:pStyle w:val="TOC4"/>
        <w:rPr>
          <w:rFonts w:ascii="Calibri" w:hAnsi="Calibri"/>
          <w:sz w:val="22"/>
          <w:szCs w:val="22"/>
          <w:lang w:eastAsia="en-GB"/>
        </w:rPr>
      </w:pPr>
      <w:r>
        <w:t>6.2.7.10</w:t>
      </w:r>
      <w:r w:rsidRPr="00C905F3">
        <w:rPr>
          <w:rFonts w:ascii="Calibri" w:hAnsi="Calibri"/>
          <w:sz w:val="22"/>
          <w:szCs w:val="22"/>
          <w:lang w:eastAsia="en-GB"/>
        </w:rPr>
        <w:tab/>
      </w:r>
      <w:r>
        <w:t>Method getValueLength</w:t>
      </w:r>
      <w:r>
        <w:tab/>
      </w:r>
      <w:r>
        <w:fldChar w:fldCharType="begin" w:fldLock="1"/>
      </w:r>
      <w:r>
        <w:instrText xml:space="preserve"> PAGEREF _Toc51828204 \h </w:instrText>
      </w:r>
      <w:r>
        <w:fldChar w:fldCharType="separate"/>
      </w:r>
      <w:r>
        <w:t>164</w:t>
      </w:r>
      <w:r>
        <w:fldChar w:fldCharType="end"/>
      </w:r>
    </w:p>
    <w:p w:rsidR="00A1704F" w:rsidRPr="00C905F3" w:rsidRDefault="00A1704F">
      <w:pPr>
        <w:pStyle w:val="TOC4"/>
        <w:rPr>
          <w:rFonts w:ascii="Calibri" w:hAnsi="Calibri"/>
          <w:sz w:val="22"/>
          <w:szCs w:val="22"/>
          <w:lang w:eastAsia="en-GB"/>
        </w:rPr>
      </w:pPr>
      <w:r>
        <w:t>6.2.7.11</w:t>
      </w:r>
      <w:r w:rsidRPr="00C905F3">
        <w:rPr>
          <w:rFonts w:ascii="Calibri" w:hAnsi="Calibri"/>
          <w:sz w:val="22"/>
          <w:szCs w:val="22"/>
          <w:lang w:eastAsia="en-GB"/>
        </w:rPr>
        <w:tab/>
      </w:r>
      <w:r>
        <w:t>Method getValueByte</w:t>
      </w:r>
      <w:r>
        <w:tab/>
      </w:r>
      <w:r>
        <w:fldChar w:fldCharType="begin" w:fldLock="1"/>
      </w:r>
      <w:r>
        <w:instrText xml:space="preserve"> PAGEREF _Toc51828205 \h </w:instrText>
      </w:r>
      <w:r>
        <w:fldChar w:fldCharType="separate"/>
      </w:r>
      <w:r>
        <w:t>165</w:t>
      </w:r>
      <w:r>
        <w:fldChar w:fldCharType="end"/>
      </w:r>
    </w:p>
    <w:p w:rsidR="00A1704F" w:rsidRPr="00C905F3" w:rsidRDefault="00A1704F">
      <w:pPr>
        <w:pStyle w:val="TOC4"/>
        <w:rPr>
          <w:rFonts w:ascii="Calibri" w:hAnsi="Calibri"/>
          <w:sz w:val="22"/>
          <w:szCs w:val="22"/>
          <w:lang w:eastAsia="en-GB"/>
        </w:rPr>
      </w:pPr>
      <w:r>
        <w:t>6.2.7.12</w:t>
      </w:r>
      <w:r w:rsidRPr="00C905F3">
        <w:rPr>
          <w:rFonts w:ascii="Calibri" w:hAnsi="Calibri"/>
          <w:sz w:val="22"/>
          <w:szCs w:val="22"/>
          <w:lang w:eastAsia="en-GB"/>
        </w:rPr>
        <w:tab/>
      </w:r>
      <w:r>
        <w:t>Method copyValue</w:t>
      </w:r>
      <w:r>
        <w:tab/>
      </w:r>
      <w:r>
        <w:fldChar w:fldCharType="begin" w:fldLock="1"/>
      </w:r>
      <w:r>
        <w:instrText xml:space="preserve"> PAGEREF _Toc51828206 \h </w:instrText>
      </w:r>
      <w:r>
        <w:fldChar w:fldCharType="separate"/>
      </w:r>
      <w:r>
        <w:t>167</w:t>
      </w:r>
      <w:r>
        <w:fldChar w:fldCharType="end"/>
      </w:r>
    </w:p>
    <w:p w:rsidR="00A1704F" w:rsidRPr="00C905F3" w:rsidRDefault="00A1704F">
      <w:pPr>
        <w:pStyle w:val="TOC4"/>
        <w:rPr>
          <w:rFonts w:ascii="Calibri" w:hAnsi="Calibri"/>
          <w:sz w:val="22"/>
          <w:szCs w:val="22"/>
          <w:lang w:eastAsia="en-GB"/>
        </w:rPr>
      </w:pPr>
      <w:r>
        <w:t>6.2.7.13</w:t>
      </w:r>
      <w:r w:rsidRPr="00C905F3">
        <w:rPr>
          <w:rFonts w:ascii="Calibri" w:hAnsi="Calibri"/>
          <w:sz w:val="22"/>
          <w:szCs w:val="22"/>
          <w:lang w:eastAsia="en-GB"/>
        </w:rPr>
        <w:tab/>
      </w:r>
      <w:r>
        <w:t>Method compareValue</w:t>
      </w:r>
      <w:r>
        <w:tab/>
      </w:r>
      <w:r>
        <w:fldChar w:fldCharType="begin" w:fldLock="1"/>
      </w:r>
      <w:r>
        <w:instrText xml:space="preserve"> PAGEREF _Toc51828207 \h </w:instrText>
      </w:r>
      <w:r>
        <w:fldChar w:fldCharType="separate"/>
      </w:r>
      <w:r>
        <w:t>169</w:t>
      </w:r>
      <w:r>
        <w:fldChar w:fldCharType="end"/>
      </w:r>
    </w:p>
    <w:p w:rsidR="00A1704F" w:rsidRPr="00C905F3" w:rsidRDefault="00A1704F">
      <w:pPr>
        <w:pStyle w:val="TOC4"/>
        <w:rPr>
          <w:rFonts w:ascii="Calibri" w:hAnsi="Calibri"/>
          <w:sz w:val="22"/>
          <w:szCs w:val="22"/>
          <w:lang w:eastAsia="en-GB"/>
        </w:rPr>
      </w:pPr>
      <w:r>
        <w:t>6.2.7.14</w:t>
      </w:r>
      <w:r w:rsidRPr="00C905F3">
        <w:rPr>
          <w:rFonts w:ascii="Calibri" w:hAnsi="Calibri"/>
          <w:sz w:val="22"/>
          <w:szCs w:val="22"/>
          <w:lang w:eastAsia="en-GB"/>
        </w:rPr>
        <w:tab/>
      </w:r>
      <w:r>
        <w:t>Method findAndCopyValue(byte tag, byte[] dstBuffer, short valueOffset)</w:t>
      </w:r>
      <w:r>
        <w:tab/>
      </w:r>
      <w:r>
        <w:fldChar w:fldCharType="begin" w:fldLock="1"/>
      </w:r>
      <w:r>
        <w:instrText xml:space="preserve"> PAGEREF _Toc51828208 \h </w:instrText>
      </w:r>
      <w:r>
        <w:fldChar w:fldCharType="separate"/>
      </w:r>
      <w:r>
        <w:t>172</w:t>
      </w:r>
      <w:r>
        <w:fldChar w:fldCharType="end"/>
      </w:r>
    </w:p>
    <w:p w:rsidR="00A1704F" w:rsidRPr="00C905F3" w:rsidRDefault="00A1704F">
      <w:pPr>
        <w:pStyle w:val="TOC4"/>
        <w:rPr>
          <w:rFonts w:ascii="Calibri" w:hAnsi="Calibri"/>
          <w:sz w:val="22"/>
          <w:szCs w:val="22"/>
          <w:lang w:eastAsia="en-GB"/>
        </w:rPr>
      </w:pPr>
      <w:r>
        <w:t>6.2.7.15</w:t>
      </w:r>
      <w:r w:rsidRPr="00C905F3">
        <w:rPr>
          <w:rFonts w:ascii="Calibri" w:hAnsi="Calibri"/>
          <w:sz w:val="22"/>
          <w:szCs w:val="22"/>
          <w:lang w:eastAsia="en-GB"/>
        </w:rPr>
        <w:tab/>
      </w:r>
      <w:r>
        <w:t>Method findAndCopyValue(byte tag, byte occurence, short valueOffset, byte[] dstBuffer, short dstOffset, short dstLength)</w:t>
      </w:r>
      <w:r>
        <w:tab/>
      </w:r>
      <w:r>
        <w:fldChar w:fldCharType="begin" w:fldLock="1"/>
      </w:r>
      <w:r>
        <w:instrText xml:space="preserve"> PAGEREF _Toc51828209 \h </w:instrText>
      </w:r>
      <w:r>
        <w:fldChar w:fldCharType="separate"/>
      </w:r>
      <w:r>
        <w:t>174</w:t>
      </w:r>
      <w:r>
        <w:fldChar w:fldCharType="end"/>
      </w:r>
    </w:p>
    <w:p w:rsidR="00A1704F" w:rsidRPr="00C905F3" w:rsidRDefault="00A1704F">
      <w:pPr>
        <w:pStyle w:val="TOC4"/>
        <w:rPr>
          <w:rFonts w:ascii="Calibri" w:hAnsi="Calibri"/>
          <w:sz w:val="22"/>
          <w:szCs w:val="22"/>
          <w:lang w:eastAsia="en-GB"/>
        </w:rPr>
      </w:pPr>
      <w:r>
        <w:t>6.2.7.16</w:t>
      </w:r>
      <w:r w:rsidRPr="00C905F3">
        <w:rPr>
          <w:rFonts w:ascii="Calibri" w:hAnsi="Calibri"/>
          <w:sz w:val="22"/>
          <w:szCs w:val="22"/>
          <w:lang w:eastAsia="en-GB"/>
        </w:rPr>
        <w:tab/>
      </w:r>
      <w:r>
        <w:t>Method findAndCompareValue(byte tag, byte[] compareBuffer, short compareOffset)</w:t>
      </w:r>
      <w:r>
        <w:tab/>
      </w:r>
      <w:r>
        <w:fldChar w:fldCharType="begin" w:fldLock="1"/>
      </w:r>
      <w:r>
        <w:instrText xml:space="preserve"> PAGEREF _Toc51828210 \h </w:instrText>
      </w:r>
      <w:r>
        <w:fldChar w:fldCharType="separate"/>
      </w:r>
      <w:r>
        <w:t>177</w:t>
      </w:r>
      <w:r>
        <w:fldChar w:fldCharType="end"/>
      </w:r>
    </w:p>
    <w:p w:rsidR="00A1704F" w:rsidRPr="00C905F3" w:rsidRDefault="00A1704F">
      <w:pPr>
        <w:pStyle w:val="TOC4"/>
        <w:rPr>
          <w:rFonts w:ascii="Calibri" w:hAnsi="Calibri"/>
          <w:sz w:val="22"/>
          <w:szCs w:val="22"/>
          <w:lang w:eastAsia="en-GB"/>
        </w:rPr>
      </w:pPr>
      <w:r>
        <w:t>6.2.7.17</w:t>
      </w:r>
      <w:r w:rsidRPr="00C905F3">
        <w:rPr>
          <w:rFonts w:ascii="Calibri" w:hAnsi="Calibri"/>
          <w:sz w:val="22"/>
          <w:szCs w:val="22"/>
          <w:lang w:eastAsia="en-GB"/>
        </w:rPr>
        <w:tab/>
      </w:r>
      <w:r>
        <w:t>Method findAndCompareValue(byte tag, byte occurence, short valueOffset, byte[] compareBuffer, short compareOffset, short compareLength)</w:t>
      </w:r>
      <w:r>
        <w:tab/>
      </w:r>
      <w:r>
        <w:fldChar w:fldCharType="begin" w:fldLock="1"/>
      </w:r>
      <w:r>
        <w:instrText xml:space="preserve"> PAGEREF _Toc51828211 \h </w:instrText>
      </w:r>
      <w:r>
        <w:fldChar w:fldCharType="separate"/>
      </w:r>
      <w:r>
        <w:t>180</w:t>
      </w:r>
      <w:r>
        <w:fldChar w:fldCharType="end"/>
      </w:r>
    </w:p>
    <w:p w:rsidR="00A1704F" w:rsidRPr="00C905F3" w:rsidRDefault="00A1704F">
      <w:pPr>
        <w:pStyle w:val="TOC4"/>
        <w:rPr>
          <w:rFonts w:ascii="Calibri" w:hAnsi="Calibri"/>
          <w:sz w:val="22"/>
          <w:szCs w:val="22"/>
          <w:lang w:eastAsia="en-GB"/>
        </w:rPr>
      </w:pPr>
      <w:r>
        <w:t>6.2.7.18</w:t>
      </w:r>
      <w:r w:rsidRPr="00C905F3">
        <w:rPr>
          <w:rFonts w:ascii="Calibri" w:hAnsi="Calibri"/>
          <w:sz w:val="22"/>
          <w:szCs w:val="22"/>
          <w:lang w:eastAsia="en-GB"/>
        </w:rPr>
        <w:tab/>
      </w:r>
      <w:r>
        <w:t>Method appendArray</w:t>
      </w:r>
      <w:r>
        <w:tab/>
      </w:r>
      <w:r>
        <w:fldChar w:fldCharType="begin" w:fldLock="1"/>
      </w:r>
      <w:r>
        <w:instrText xml:space="preserve"> PAGEREF _Toc51828212 \h </w:instrText>
      </w:r>
      <w:r>
        <w:fldChar w:fldCharType="separate"/>
      </w:r>
      <w:r>
        <w:t>183</w:t>
      </w:r>
      <w:r>
        <w:fldChar w:fldCharType="end"/>
      </w:r>
    </w:p>
    <w:p w:rsidR="00A1704F" w:rsidRPr="00C905F3" w:rsidRDefault="00A1704F">
      <w:pPr>
        <w:pStyle w:val="TOC4"/>
        <w:rPr>
          <w:rFonts w:ascii="Calibri" w:hAnsi="Calibri"/>
          <w:sz w:val="22"/>
          <w:szCs w:val="22"/>
          <w:lang w:eastAsia="en-GB"/>
        </w:rPr>
      </w:pPr>
      <w:r w:rsidRPr="0070647E">
        <w:rPr>
          <w:lang w:val="sv-SE"/>
        </w:rPr>
        <w:t>6.2.7.19</w:t>
      </w:r>
      <w:r w:rsidRPr="00C905F3">
        <w:rPr>
          <w:rFonts w:ascii="Calibri" w:hAnsi="Calibri"/>
          <w:sz w:val="22"/>
          <w:szCs w:val="22"/>
          <w:lang w:eastAsia="en-GB"/>
        </w:rPr>
        <w:tab/>
      </w:r>
      <w:r w:rsidRPr="0070647E">
        <w:rPr>
          <w:lang w:val="sv-SE"/>
        </w:rPr>
        <w:t>Method appendTLV(byte tag, byte value)</w:t>
      </w:r>
      <w:r>
        <w:tab/>
      </w:r>
      <w:r>
        <w:fldChar w:fldCharType="begin" w:fldLock="1"/>
      </w:r>
      <w:r>
        <w:instrText xml:space="preserve"> PAGEREF _Toc51828213 \h </w:instrText>
      </w:r>
      <w:r>
        <w:fldChar w:fldCharType="separate"/>
      </w:r>
      <w:r>
        <w:t>185</w:t>
      </w:r>
      <w:r>
        <w:fldChar w:fldCharType="end"/>
      </w:r>
    </w:p>
    <w:p w:rsidR="00A1704F" w:rsidRPr="00C905F3" w:rsidRDefault="00A1704F">
      <w:pPr>
        <w:pStyle w:val="TOC4"/>
        <w:rPr>
          <w:rFonts w:ascii="Calibri" w:hAnsi="Calibri"/>
          <w:sz w:val="22"/>
          <w:szCs w:val="22"/>
          <w:lang w:eastAsia="en-GB"/>
        </w:rPr>
      </w:pPr>
      <w:r>
        <w:t>6.2.7.20</w:t>
      </w:r>
      <w:r w:rsidRPr="00C905F3">
        <w:rPr>
          <w:rFonts w:ascii="Calibri" w:hAnsi="Calibri"/>
          <w:sz w:val="22"/>
          <w:szCs w:val="22"/>
          <w:lang w:eastAsia="en-GB"/>
        </w:rPr>
        <w:tab/>
      </w:r>
      <w:r>
        <w:t>Method appendTLV(byte tag, byte value1, byte value2)</w:t>
      </w:r>
      <w:r>
        <w:tab/>
      </w:r>
      <w:r>
        <w:fldChar w:fldCharType="begin" w:fldLock="1"/>
      </w:r>
      <w:r>
        <w:instrText xml:space="preserve"> PAGEREF _Toc51828214 \h </w:instrText>
      </w:r>
      <w:r>
        <w:fldChar w:fldCharType="separate"/>
      </w:r>
      <w:r>
        <w:t>187</w:t>
      </w:r>
      <w:r>
        <w:fldChar w:fldCharType="end"/>
      </w:r>
    </w:p>
    <w:p w:rsidR="00A1704F" w:rsidRPr="00C905F3" w:rsidRDefault="00A1704F">
      <w:pPr>
        <w:pStyle w:val="TOC4"/>
        <w:rPr>
          <w:rFonts w:ascii="Calibri" w:hAnsi="Calibri"/>
          <w:sz w:val="22"/>
          <w:szCs w:val="22"/>
          <w:lang w:eastAsia="en-GB"/>
        </w:rPr>
      </w:pPr>
      <w:r>
        <w:t>6.2.7.21</w:t>
      </w:r>
      <w:r w:rsidRPr="00C905F3">
        <w:rPr>
          <w:rFonts w:ascii="Calibri" w:hAnsi="Calibri"/>
          <w:sz w:val="22"/>
          <w:szCs w:val="22"/>
          <w:lang w:eastAsia="en-GB"/>
        </w:rPr>
        <w:tab/>
      </w:r>
      <w:r>
        <w:t>Method appendTLV(byte tag, byte[] value, short valueoffset, short valuelength)</w:t>
      </w:r>
      <w:r>
        <w:tab/>
      </w:r>
      <w:r>
        <w:fldChar w:fldCharType="begin" w:fldLock="1"/>
      </w:r>
      <w:r>
        <w:instrText xml:space="preserve"> PAGEREF _Toc51828215 \h </w:instrText>
      </w:r>
      <w:r>
        <w:fldChar w:fldCharType="separate"/>
      </w:r>
      <w:r>
        <w:t>188</w:t>
      </w:r>
      <w:r>
        <w:fldChar w:fldCharType="end"/>
      </w:r>
    </w:p>
    <w:p w:rsidR="00A1704F" w:rsidRPr="00C905F3" w:rsidRDefault="00A1704F">
      <w:pPr>
        <w:pStyle w:val="TOC4"/>
        <w:rPr>
          <w:rFonts w:ascii="Calibri" w:hAnsi="Calibri"/>
          <w:sz w:val="22"/>
          <w:szCs w:val="22"/>
          <w:lang w:eastAsia="en-GB"/>
        </w:rPr>
      </w:pPr>
      <w:r>
        <w:t>6.2.7.22</w:t>
      </w:r>
      <w:r w:rsidRPr="00C905F3">
        <w:rPr>
          <w:rFonts w:ascii="Calibri" w:hAnsi="Calibri"/>
          <w:sz w:val="22"/>
          <w:szCs w:val="22"/>
          <w:lang w:eastAsia="en-GB"/>
        </w:rPr>
        <w:tab/>
      </w:r>
      <w:r>
        <w:t>Method appendTLV(byte tag, byte value1, byte[] value2, short value2offset, short value2length)</w:t>
      </w:r>
      <w:r>
        <w:tab/>
      </w:r>
      <w:r>
        <w:fldChar w:fldCharType="begin" w:fldLock="1"/>
      </w:r>
      <w:r>
        <w:instrText xml:space="preserve"> PAGEREF _Toc51828216 \h </w:instrText>
      </w:r>
      <w:r>
        <w:fldChar w:fldCharType="separate"/>
      </w:r>
      <w:r>
        <w:t>191</w:t>
      </w:r>
      <w:r>
        <w:fldChar w:fldCharType="end"/>
      </w:r>
    </w:p>
    <w:p w:rsidR="00A1704F" w:rsidRPr="00C905F3" w:rsidRDefault="00A1704F">
      <w:pPr>
        <w:pStyle w:val="TOC4"/>
        <w:rPr>
          <w:rFonts w:ascii="Calibri" w:hAnsi="Calibri"/>
          <w:sz w:val="22"/>
          <w:szCs w:val="22"/>
          <w:lang w:eastAsia="en-GB"/>
        </w:rPr>
      </w:pPr>
      <w:r>
        <w:t>6.2.7.23</w:t>
      </w:r>
      <w:r w:rsidRPr="00C905F3">
        <w:rPr>
          <w:rFonts w:ascii="Calibri" w:hAnsi="Calibri"/>
          <w:sz w:val="22"/>
          <w:szCs w:val="22"/>
          <w:lang w:eastAsia="en-GB"/>
        </w:rPr>
        <w:tab/>
      </w:r>
      <w:r>
        <w:t>Method clear</w:t>
      </w:r>
      <w:r>
        <w:tab/>
      </w:r>
      <w:r>
        <w:fldChar w:fldCharType="begin" w:fldLock="1"/>
      </w:r>
      <w:r>
        <w:instrText xml:space="preserve"> PAGEREF _Toc51828217 \h </w:instrText>
      </w:r>
      <w:r>
        <w:fldChar w:fldCharType="separate"/>
      </w:r>
      <w:r>
        <w:t>193</w:t>
      </w:r>
      <w:r>
        <w:fldChar w:fldCharType="end"/>
      </w:r>
    </w:p>
    <w:p w:rsidR="00A1704F" w:rsidRPr="00C905F3" w:rsidRDefault="00A1704F">
      <w:pPr>
        <w:pStyle w:val="TOC4"/>
        <w:rPr>
          <w:rFonts w:ascii="Calibri" w:hAnsi="Calibri"/>
          <w:sz w:val="22"/>
          <w:szCs w:val="22"/>
          <w:lang w:eastAsia="en-GB"/>
        </w:rPr>
      </w:pPr>
      <w:r>
        <w:t>6.2.7.24</w:t>
      </w:r>
      <w:r w:rsidRPr="00C905F3">
        <w:rPr>
          <w:rFonts w:ascii="Calibri" w:hAnsi="Calibri"/>
          <w:sz w:val="22"/>
          <w:szCs w:val="22"/>
          <w:lang w:eastAsia="en-GB"/>
        </w:rPr>
        <w:tab/>
      </w:r>
      <w:r>
        <w:t>Method getCapacity</w:t>
      </w:r>
      <w:r>
        <w:tab/>
      </w:r>
      <w:r>
        <w:fldChar w:fldCharType="begin" w:fldLock="1"/>
      </w:r>
      <w:r>
        <w:instrText xml:space="preserve"> PAGEREF _Toc51828218 \h </w:instrText>
      </w:r>
      <w:r>
        <w:fldChar w:fldCharType="separate"/>
      </w:r>
      <w:r>
        <w:t>194</w:t>
      </w:r>
      <w:r>
        <w:fldChar w:fldCharType="end"/>
      </w:r>
    </w:p>
    <w:p w:rsidR="00A1704F" w:rsidRPr="00C905F3" w:rsidRDefault="00A1704F">
      <w:pPr>
        <w:pStyle w:val="TOC4"/>
        <w:rPr>
          <w:rFonts w:ascii="Calibri" w:hAnsi="Calibri"/>
          <w:sz w:val="22"/>
          <w:szCs w:val="22"/>
          <w:lang w:eastAsia="en-GB"/>
        </w:rPr>
      </w:pPr>
      <w:r>
        <w:t>6.2.7.25</w:t>
      </w:r>
      <w:r w:rsidRPr="00C905F3">
        <w:rPr>
          <w:rFonts w:ascii="Calibri" w:hAnsi="Calibri"/>
          <w:sz w:val="22"/>
          <w:szCs w:val="22"/>
          <w:lang w:eastAsia="en-GB"/>
        </w:rPr>
        <w:tab/>
      </w:r>
      <w:r>
        <w:t>Method initCloseChannel</w:t>
      </w:r>
      <w:r>
        <w:tab/>
      </w:r>
      <w:r>
        <w:fldChar w:fldCharType="begin" w:fldLock="1"/>
      </w:r>
      <w:r>
        <w:instrText xml:space="preserve"> PAGEREF _Toc51828219 \h </w:instrText>
      </w:r>
      <w:r>
        <w:fldChar w:fldCharType="separate"/>
      </w:r>
      <w:r>
        <w:t>195</w:t>
      </w:r>
      <w:r>
        <w:fldChar w:fldCharType="end"/>
      </w:r>
    </w:p>
    <w:p w:rsidR="00A1704F" w:rsidRPr="00C905F3" w:rsidRDefault="00A1704F">
      <w:pPr>
        <w:pStyle w:val="TOC3"/>
        <w:rPr>
          <w:rFonts w:ascii="Calibri" w:hAnsi="Calibri"/>
          <w:sz w:val="22"/>
          <w:szCs w:val="22"/>
          <w:lang w:eastAsia="en-GB"/>
        </w:rPr>
      </w:pPr>
      <w:r>
        <w:t>6.2.8</w:t>
      </w:r>
      <w:r w:rsidRPr="00C905F3">
        <w:rPr>
          <w:rFonts w:ascii="Calibri" w:hAnsi="Calibri"/>
          <w:sz w:val="22"/>
          <w:szCs w:val="22"/>
          <w:lang w:eastAsia="en-GB"/>
        </w:rPr>
        <w:tab/>
      </w:r>
      <w:r>
        <w:t>Class ProactiveResponseHandler</w:t>
      </w:r>
      <w:r>
        <w:tab/>
      </w:r>
      <w:r>
        <w:fldChar w:fldCharType="begin" w:fldLock="1"/>
      </w:r>
      <w:r>
        <w:instrText xml:space="preserve"> PAGEREF _Toc51828220 \h </w:instrText>
      </w:r>
      <w:r>
        <w:fldChar w:fldCharType="separate"/>
      </w:r>
      <w:r>
        <w:t>197</w:t>
      </w:r>
      <w:r>
        <w:fldChar w:fldCharType="end"/>
      </w:r>
    </w:p>
    <w:p w:rsidR="00A1704F" w:rsidRPr="00C905F3" w:rsidRDefault="00A1704F">
      <w:pPr>
        <w:pStyle w:val="TOC4"/>
        <w:rPr>
          <w:rFonts w:ascii="Calibri" w:hAnsi="Calibri"/>
          <w:sz w:val="22"/>
          <w:szCs w:val="22"/>
          <w:lang w:eastAsia="en-GB"/>
        </w:rPr>
      </w:pPr>
      <w:r>
        <w:t>6.2.8.1</w:t>
      </w:r>
      <w:r w:rsidRPr="00C905F3">
        <w:rPr>
          <w:rFonts w:ascii="Calibri" w:hAnsi="Calibri"/>
          <w:sz w:val="22"/>
          <w:szCs w:val="22"/>
          <w:lang w:eastAsia="en-GB"/>
        </w:rPr>
        <w:tab/>
      </w:r>
      <w:r>
        <w:t>Method copyAdditionalInformation</w:t>
      </w:r>
      <w:r>
        <w:tab/>
      </w:r>
      <w:r>
        <w:fldChar w:fldCharType="begin" w:fldLock="1"/>
      </w:r>
      <w:r>
        <w:instrText xml:space="preserve"> PAGEREF _Toc51828221 \h </w:instrText>
      </w:r>
      <w:r>
        <w:fldChar w:fldCharType="separate"/>
      </w:r>
      <w:r>
        <w:t>197</w:t>
      </w:r>
      <w:r>
        <w:fldChar w:fldCharType="end"/>
      </w:r>
    </w:p>
    <w:p w:rsidR="00A1704F" w:rsidRPr="00C905F3" w:rsidRDefault="00A1704F">
      <w:pPr>
        <w:pStyle w:val="TOC4"/>
        <w:rPr>
          <w:rFonts w:ascii="Calibri" w:hAnsi="Calibri"/>
          <w:sz w:val="22"/>
          <w:szCs w:val="22"/>
          <w:lang w:eastAsia="en-GB"/>
        </w:rPr>
      </w:pPr>
      <w:r>
        <w:t>6.2.8.2</w:t>
      </w:r>
      <w:r w:rsidRPr="00C905F3">
        <w:rPr>
          <w:rFonts w:ascii="Calibri" w:hAnsi="Calibri"/>
          <w:sz w:val="22"/>
          <w:szCs w:val="22"/>
          <w:lang w:eastAsia="en-GB"/>
        </w:rPr>
        <w:tab/>
      </w:r>
      <w:r>
        <w:t>Method copyTextString</w:t>
      </w:r>
      <w:r>
        <w:tab/>
      </w:r>
      <w:r>
        <w:fldChar w:fldCharType="begin" w:fldLock="1"/>
      </w:r>
      <w:r>
        <w:instrText xml:space="preserve"> PAGEREF _Toc51828222 \h </w:instrText>
      </w:r>
      <w:r>
        <w:fldChar w:fldCharType="separate"/>
      </w:r>
      <w:r>
        <w:t>200</w:t>
      </w:r>
      <w:r>
        <w:fldChar w:fldCharType="end"/>
      </w:r>
    </w:p>
    <w:p w:rsidR="00A1704F" w:rsidRPr="00C905F3" w:rsidRDefault="00A1704F">
      <w:pPr>
        <w:pStyle w:val="TOC4"/>
        <w:rPr>
          <w:rFonts w:ascii="Calibri" w:hAnsi="Calibri"/>
          <w:sz w:val="22"/>
          <w:szCs w:val="22"/>
          <w:lang w:eastAsia="en-GB"/>
        </w:rPr>
      </w:pPr>
      <w:r>
        <w:t>6.2.8.3</w:t>
      </w:r>
      <w:r w:rsidRPr="00C905F3">
        <w:rPr>
          <w:rFonts w:ascii="Calibri" w:hAnsi="Calibri"/>
          <w:sz w:val="22"/>
          <w:szCs w:val="22"/>
          <w:lang w:eastAsia="en-GB"/>
        </w:rPr>
        <w:tab/>
      </w:r>
      <w:r>
        <w:t>Method getAdditionalInformationLength</w:t>
      </w:r>
      <w:r>
        <w:tab/>
      </w:r>
      <w:r>
        <w:fldChar w:fldCharType="begin" w:fldLock="1"/>
      </w:r>
      <w:r>
        <w:instrText xml:space="preserve"> PAGEREF _Toc51828223 \h </w:instrText>
      </w:r>
      <w:r>
        <w:fldChar w:fldCharType="separate"/>
      </w:r>
      <w:r>
        <w:t>204</w:t>
      </w:r>
      <w:r>
        <w:fldChar w:fldCharType="end"/>
      </w:r>
    </w:p>
    <w:p w:rsidR="00A1704F" w:rsidRPr="00C905F3" w:rsidRDefault="00A1704F">
      <w:pPr>
        <w:pStyle w:val="TOC4"/>
        <w:rPr>
          <w:rFonts w:ascii="Calibri" w:hAnsi="Calibri"/>
          <w:sz w:val="22"/>
          <w:szCs w:val="22"/>
          <w:lang w:eastAsia="en-GB"/>
        </w:rPr>
      </w:pPr>
      <w:r>
        <w:t>6.2.8.4</w:t>
      </w:r>
      <w:r w:rsidRPr="00C905F3">
        <w:rPr>
          <w:rFonts w:ascii="Calibri" w:hAnsi="Calibri"/>
          <w:sz w:val="22"/>
          <w:szCs w:val="22"/>
          <w:lang w:eastAsia="en-GB"/>
        </w:rPr>
        <w:tab/>
      </w:r>
      <w:r>
        <w:t>Method getGeneralResult</w:t>
      </w:r>
      <w:r>
        <w:tab/>
      </w:r>
      <w:r>
        <w:fldChar w:fldCharType="begin" w:fldLock="1"/>
      </w:r>
      <w:r>
        <w:instrText xml:space="preserve"> PAGEREF _Toc51828224 \h </w:instrText>
      </w:r>
      <w:r>
        <w:fldChar w:fldCharType="separate"/>
      </w:r>
      <w:r>
        <w:t>206</w:t>
      </w:r>
      <w:r>
        <w:fldChar w:fldCharType="end"/>
      </w:r>
    </w:p>
    <w:p w:rsidR="00A1704F" w:rsidRPr="00C905F3" w:rsidRDefault="00A1704F">
      <w:pPr>
        <w:pStyle w:val="TOC4"/>
        <w:rPr>
          <w:rFonts w:ascii="Calibri" w:hAnsi="Calibri"/>
          <w:sz w:val="22"/>
          <w:szCs w:val="22"/>
          <w:lang w:eastAsia="en-GB"/>
        </w:rPr>
      </w:pPr>
      <w:r>
        <w:t>6.2.8.5</w:t>
      </w:r>
      <w:r w:rsidRPr="00C905F3">
        <w:rPr>
          <w:rFonts w:ascii="Calibri" w:hAnsi="Calibri"/>
          <w:sz w:val="22"/>
          <w:szCs w:val="22"/>
          <w:lang w:eastAsia="en-GB"/>
        </w:rPr>
        <w:tab/>
      </w:r>
      <w:r>
        <w:t>Method getItemIdentifier</w:t>
      </w:r>
      <w:r>
        <w:tab/>
      </w:r>
      <w:r>
        <w:fldChar w:fldCharType="begin" w:fldLock="1"/>
      </w:r>
      <w:r>
        <w:instrText xml:space="preserve"> PAGEREF _Toc51828225 \h </w:instrText>
      </w:r>
      <w:r>
        <w:fldChar w:fldCharType="separate"/>
      </w:r>
      <w:r>
        <w:t>208</w:t>
      </w:r>
      <w:r>
        <w:fldChar w:fldCharType="end"/>
      </w:r>
    </w:p>
    <w:p w:rsidR="00A1704F" w:rsidRPr="00C905F3" w:rsidRDefault="00A1704F">
      <w:pPr>
        <w:pStyle w:val="TOC4"/>
        <w:rPr>
          <w:rFonts w:ascii="Calibri" w:hAnsi="Calibri"/>
          <w:sz w:val="22"/>
          <w:szCs w:val="22"/>
          <w:lang w:eastAsia="en-GB"/>
        </w:rPr>
      </w:pPr>
      <w:r>
        <w:t>6.2.8.6</w:t>
      </w:r>
      <w:r w:rsidRPr="00C905F3">
        <w:rPr>
          <w:rFonts w:ascii="Calibri" w:hAnsi="Calibri"/>
          <w:sz w:val="22"/>
          <w:szCs w:val="22"/>
          <w:lang w:eastAsia="en-GB"/>
        </w:rPr>
        <w:tab/>
      </w:r>
      <w:r>
        <w:t>Method getTextStringCodingScheme</w:t>
      </w:r>
      <w:r>
        <w:tab/>
      </w:r>
      <w:r>
        <w:fldChar w:fldCharType="begin" w:fldLock="1"/>
      </w:r>
      <w:r>
        <w:instrText xml:space="preserve"> PAGEREF _Toc51828226 \h </w:instrText>
      </w:r>
      <w:r>
        <w:fldChar w:fldCharType="separate"/>
      </w:r>
      <w:r>
        <w:t>210</w:t>
      </w:r>
      <w:r>
        <w:fldChar w:fldCharType="end"/>
      </w:r>
    </w:p>
    <w:p w:rsidR="00A1704F" w:rsidRPr="00C905F3" w:rsidRDefault="00A1704F">
      <w:pPr>
        <w:pStyle w:val="TOC4"/>
        <w:rPr>
          <w:rFonts w:ascii="Calibri" w:hAnsi="Calibri"/>
          <w:sz w:val="22"/>
          <w:szCs w:val="22"/>
          <w:lang w:eastAsia="en-GB"/>
        </w:rPr>
      </w:pPr>
      <w:r>
        <w:t>6.2.8.7</w:t>
      </w:r>
      <w:r w:rsidRPr="00C905F3">
        <w:rPr>
          <w:rFonts w:ascii="Calibri" w:hAnsi="Calibri"/>
          <w:sz w:val="22"/>
          <w:szCs w:val="22"/>
          <w:lang w:eastAsia="en-GB"/>
        </w:rPr>
        <w:tab/>
      </w:r>
      <w:r>
        <w:t>Method GetTextStringLength</w:t>
      </w:r>
      <w:r>
        <w:tab/>
      </w:r>
      <w:r>
        <w:fldChar w:fldCharType="begin" w:fldLock="1"/>
      </w:r>
      <w:r>
        <w:instrText xml:space="preserve"> PAGEREF _Toc51828227 \h </w:instrText>
      </w:r>
      <w:r>
        <w:fldChar w:fldCharType="separate"/>
      </w:r>
      <w:r>
        <w:t>212</w:t>
      </w:r>
      <w:r>
        <w:fldChar w:fldCharType="end"/>
      </w:r>
    </w:p>
    <w:p w:rsidR="00A1704F" w:rsidRPr="00C905F3" w:rsidRDefault="00A1704F">
      <w:pPr>
        <w:pStyle w:val="TOC4"/>
        <w:rPr>
          <w:rFonts w:ascii="Calibri" w:hAnsi="Calibri"/>
          <w:sz w:val="22"/>
          <w:szCs w:val="22"/>
          <w:lang w:eastAsia="en-GB"/>
        </w:rPr>
      </w:pPr>
      <w:r>
        <w:t>6.2.8.8</w:t>
      </w:r>
      <w:r w:rsidRPr="00C905F3">
        <w:rPr>
          <w:rFonts w:ascii="Calibri" w:hAnsi="Calibri"/>
          <w:sz w:val="22"/>
          <w:szCs w:val="22"/>
          <w:lang w:eastAsia="en-GB"/>
        </w:rPr>
        <w:tab/>
      </w:r>
      <w:r>
        <w:t>Method getTheHandler</w:t>
      </w:r>
      <w:r>
        <w:tab/>
      </w:r>
      <w:r>
        <w:fldChar w:fldCharType="begin" w:fldLock="1"/>
      </w:r>
      <w:r>
        <w:instrText xml:space="preserve"> PAGEREF _Toc51828228 \h </w:instrText>
      </w:r>
      <w:r>
        <w:fldChar w:fldCharType="separate"/>
      </w:r>
      <w:r>
        <w:t>214</w:t>
      </w:r>
      <w:r>
        <w:fldChar w:fldCharType="end"/>
      </w:r>
    </w:p>
    <w:p w:rsidR="00A1704F" w:rsidRPr="00C905F3" w:rsidRDefault="00A1704F">
      <w:pPr>
        <w:pStyle w:val="TOC4"/>
        <w:rPr>
          <w:rFonts w:ascii="Calibri" w:hAnsi="Calibri"/>
          <w:sz w:val="22"/>
          <w:szCs w:val="22"/>
          <w:lang w:eastAsia="en-GB"/>
        </w:rPr>
      </w:pPr>
      <w:r>
        <w:t>6.2.8.9</w:t>
      </w:r>
      <w:r w:rsidRPr="00C905F3">
        <w:rPr>
          <w:rFonts w:ascii="Calibri" w:hAnsi="Calibri"/>
          <w:sz w:val="22"/>
          <w:szCs w:val="22"/>
          <w:lang w:eastAsia="en-GB"/>
        </w:rPr>
        <w:tab/>
      </w:r>
      <w:r>
        <w:t>Method getLength</w:t>
      </w:r>
      <w:r>
        <w:tab/>
      </w:r>
      <w:r>
        <w:fldChar w:fldCharType="begin" w:fldLock="1"/>
      </w:r>
      <w:r>
        <w:instrText xml:space="preserve"> PAGEREF _Toc51828229 \h </w:instrText>
      </w:r>
      <w:r>
        <w:fldChar w:fldCharType="separate"/>
      </w:r>
      <w:r>
        <w:t>215</w:t>
      </w:r>
      <w:r>
        <w:fldChar w:fldCharType="end"/>
      </w:r>
    </w:p>
    <w:p w:rsidR="00A1704F" w:rsidRPr="00C905F3" w:rsidRDefault="00A1704F">
      <w:pPr>
        <w:pStyle w:val="TOC4"/>
        <w:rPr>
          <w:rFonts w:ascii="Calibri" w:hAnsi="Calibri"/>
          <w:sz w:val="22"/>
          <w:szCs w:val="22"/>
          <w:lang w:eastAsia="en-GB"/>
        </w:rPr>
      </w:pPr>
      <w:r>
        <w:t>6.2.8.10</w:t>
      </w:r>
      <w:r w:rsidRPr="00C905F3">
        <w:rPr>
          <w:rFonts w:ascii="Calibri" w:hAnsi="Calibri"/>
          <w:sz w:val="22"/>
          <w:szCs w:val="22"/>
          <w:lang w:eastAsia="en-GB"/>
        </w:rPr>
        <w:tab/>
      </w:r>
      <w:r>
        <w:t>Method copy</w:t>
      </w:r>
      <w:r>
        <w:tab/>
      </w:r>
      <w:r>
        <w:fldChar w:fldCharType="begin" w:fldLock="1"/>
      </w:r>
      <w:r>
        <w:instrText xml:space="preserve"> PAGEREF _Toc51828230 \h </w:instrText>
      </w:r>
      <w:r>
        <w:fldChar w:fldCharType="separate"/>
      </w:r>
      <w:r>
        <w:t>216</w:t>
      </w:r>
      <w:r>
        <w:fldChar w:fldCharType="end"/>
      </w:r>
    </w:p>
    <w:p w:rsidR="00A1704F" w:rsidRPr="00C905F3" w:rsidRDefault="00A1704F">
      <w:pPr>
        <w:pStyle w:val="TOC4"/>
        <w:rPr>
          <w:rFonts w:ascii="Calibri" w:hAnsi="Calibri"/>
          <w:sz w:val="22"/>
          <w:szCs w:val="22"/>
          <w:lang w:eastAsia="en-GB"/>
        </w:rPr>
      </w:pPr>
      <w:r>
        <w:t>6.2.8.11</w:t>
      </w:r>
      <w:r w:rsidRPr="00C905F3">
        <w:rPr>
          <w:rFonts w:ascii="Calibri" w:hAnsi="Calibri"/>
          <w:sz w:val="22"/>
          <w:szCs w:val="22"/>
          <w:lang w:eastAsia="en-GB"/>
        </w:rPr>
        <w:tab/>
      </w:r>
      <w:r>
        <w:t>Method findTLV</w:t>
      </w:r>
      <w:r>
        <w:tab/>
      </w:r>
      <w:r>
        <w:fldChar w:fldCharType="begin" w:fldLock="1"/>
      </w:r>
      <w:r>
        <w:instrText xml:space="preserve"> PAGEREF _Toc51828231 \h </w:instrText>
      </w:r>
      <w:r>
        <w:fldChar w:fldCharType="separate"/>
      </w:r>
      <w:r>
        <w:t>218</w:t>
      </w:r>
      <w:r>
        <w:fldChar w:fldCharType="end"/>
      </w:r>
    </w:p>
    <w:p w:rsidR="00A1704F" w:rsidRPr="00C905F3" w:rsidRDefault="00A1704F">
      <w:pPr>
        <w:pStyle w:val="TOC4"/>
        <w:rPr>
          <w:rFonts w:ascii="Calibri" w:hAnsi="Calibri"/>
          <w:sz w:val="22"/>
          <w:szCs w:val="22"/>
          <w:lang w:eastAsia="en-GB"/>
        </w:rPr>
      </w:pPr>
      <w:r>
        <w:t>6.2.8.12</w:t>
      </w:r>
      <w:r w:rsidRPr="00C905F3">
        <w:rPr>
          <w:rFonts w:ascii="Calibri" w:hAnsi="Calibri"/>
          <w:sz w:val="22"/>
          <w:szCs w:val="22"/>
          <w:lang w:eastAsia="en-GB"/>
        </w:rPr>
        <w:tab/>
      </w:r>
      <w:r>
        <w:t>Method getValueLength</w:t>
      </w:r>
      <w:r>
        <w:tab/>
      </w:r>
      <w:r>
        <w:fldChar w:fldCharType="begin" w:fldLock="1"/>
      </w:r>
      <w:r>
        <w:instrText xml:space="preserve"> PAGEREF _Toc51828232 \h </w:instrText>
      </w:r>
      <w:r>
        <w:fldChar w:fldCharType="separate"/>
      </w:r>
      <w:r>
        <w:t>220</w:t>
      </w:r>
      <w:r>
        <w:fldChar w:fldCharType="end"/>
      </w:r>
    </w:p>
    <w:p w:rsidR="00A1704F" w:rsidRPr="00C905F3" w:rsidRDefault="00A1704F">
      <w:pPr>
        <w:pStyle w:val="TOC4"/>
        <w:rPr>
          <w:rFonts w:ascii="Calibri" w:hAnsi="Calibri"/>
          <w:sz w:val="22"/>
          <w:szCs w:val="22"/>
          <w:lang w:eastAsia="en-GB"/>
        </w:rPr>
      </w:pPr>
      <w:r>
        <w:t>6.2.8.13</w:t>
      </w:r>
      <w:r w:rsidRPr="00C905F3">
        <w:rPr>
          <w:rFonts w:ascii="Calibri" w:hAnsi="Calibri"/>
          <w:sz w:val="22"/>
          <w:szCs w:val="22"/>
          <w:lang w:eastAsia="en-GB"/>
        </w:rPr>
        <w:tab/>
      </w:r>
      <w:r>
        <w:t>Method getValueByte</w:t>
      </w:r>
      <w:r>
        <w:tab/>
      </w:r>
      <w:r>
        <w:fldChar w:fldCharType="begin" w:fldLock="1"/>
      </w:r>
      <w:r>
        <w:instrText xml:space="preserve"> PAGEREF _Toc51828233 \h </w:instrText>
      </w:r>
      <w:r>
        <w:fldChar w:fldCharType="separate"/>
      </w:r>
      <w:r>
        <w:t>221</w:t>
      </w:r>
      <w:r>
        <w:fldChar w:fldCharType="end"/>
      </w:r>
    </w:p>
    <w:p w:rsidR="00A1704F" w:rsidRPr="00C905F3" w:rsidRDefault="00A1704F">
      <w:pPr>
        <w:pStyle w:val="TOC4"/>
        <w:rPr>
          <w:rFonts w:ascii="Calibri" w:hAnsi="Calibri"/>
          <w:sz w:val="22"/>
          <w:szCs w:val="22"/>
          <w:lang w:eastAsia="en-GB"/>
        </w:rPr>
      </w:pPr>
      <w:r>
        <w:t>6.2.8.14</w:t>
      </w:r>
      <w:r w:rsidRPr="00C905F3">
        <w:rPr>
          <w:rFonts w:ascii="Calibri" w:hAnsi="Calibri"/>
          <w:sz w:val="22"/>
          <w:szCs w:val="22"/>
          <w:lang w:eastAsia="en-GB"/>
        </w:rPr>
        <w:tab/>
      </w:r>
      <w:r>
        <w:t>Method copyValue</w:t>
      </w:r>
      <w:r>
        <w:tab/>
      </w:r>
      <w:r>
        <w:fldChar w:fldCharType="begin" w:fldLock="1"/>
      </w:r>
      <w:r>
        <w:instrText xml:space="preserve"> PAGEREF _Toc51828234 \h </w:instrText>
      </w:r>
      <w:r>
        <w:fldChar w:fldCharType="separate"/>
      </w:r>
      <w:r>
        <w:t>222</w:t>
      </w:r>
      <w:r>
        <w:fldChar w:fldCharType="end"/>
      </w:r>
    </w:p>
    <w:p w:rsidR="00A1704F" w:rsidRPr="00C905F3" w:rsidRDefault="00A1704F">
      <w:pPr>
        <w:pStyle w:val="TOC4"/>
        <w:rPr>
          <w:rFonts w:ascii="Calibri" w:hAnsi="Calibri"/>
          <w:sz w:val="22"/>
          <w:szCs w:val="22"/>
          <w:lang w:eastAsia="en-GB"/>
        </w:rPr>
      </w:pPr>
      <w:r>
        <w:t>6.2.8.15</w:t>
      </w:r>
      <w:r w:rsidRPr="00C905F3">
        <w:rPr>
          <w:rFonts w:ascii="Calibri" w:hAnsi="Calibri"/>
          <w:sz w:val="22"/>
          <w:szCs w:val="22"/>
          <w:lang w:eastAsia="en-GB"/>
        </w:rPr>
        <w:tab/>
      </w:r>
      <w:r>
        <w:t>Method compareValue</w:t>
      </w:r>
      <w:r>
        <w:tab/>
      </w:r>
      <w:r>
        <w:fldChar w:fldCharType="begin" w:fldLock="1"/>
      </w:r>
      <w:r>
        <w:instrText xml:space="preserve"> PAGEREF _Toc51828235 \h </w:instrText>
      </w:r>
      <w:r>
        <w:fldChar w:fldCharType="separate"/>
      </w:r>
      <w:r>
        <w:t>225</w:t>
      </w:r>
      <w:r>
        <w:fldChar w:fldCharType="end"/>
      </w:r>
    </w:p>
    <w:p w:rsidR="00A1704F" w:rsidRPr="00C905F3" w:rsidRDefault="00A1704F">
      <w:pPr>
        <w:pStyle w:val="TOC4"/>
        <w:rPr>
          <w:rFonts w:ascii="Calibri" w:hAnsi="Calibri"/>
          <w:sz w:val="22"/>
          <w:szCs w:val="22"/>
          <w:lang w:eastAsia="en-GB"/>
        </w:rPr>
      </w:pPr>
      <w:r>
        <w:t>6.2.8.16</w:t>
      </w:r>
      <w:r w:rsidRPr="00C905F3">
        <w:rPr>
          <w:rFonts w:ascii="Calibri" w:hAnsi="Calibri"/>
          <w:sz w:val="22"/>
          <w:szCs w:val="22"/>
          <w:lang w:eastAsia="en-GB"/>
        </w:rPr>
        <w:tab/>
      </w:r>
      <w:r>
        <w:t>Method findAndCopyValue(byte tag, byte[] dstBuffer, short valueOffset)</w:t>
      </w:r>
      <w:r>
        <w:tab/>
      </w:r>
      <w:r>
        <w:fldChar w:fldCharType="begin" w:fldLock="1"/>
      </w:r>
      <w:r>
        <w:instrText xml:space="preserve"> PAGEREF _Toc51828236 \h </w:instrText>
      </w:r>
      <w:r>
        <w:fldChar w:fldCharType="separate"/>
      </w:r>
      <w:r>
        <w:t>227</w:t>
      </w:r>
      <w:r>
        <w:fldChar w:fldCharType="end"/>
      </w:r>
    </w:p>
    <w:p w:rsidR="00A1704F" w:rsidRPr="00C905F3" w:rsidRDefault="00A1704F">
      <w:pPr>
        <w:pStyle w:val="TOC4"/>
        <w:rPr>
          <w:rFonts w:ascii="Calibri" w:hAnsi="Calibri"/>
          <w:sz w:val="22"/>
          <w:szCs w:val="22"/>
          <w:lang w:eastAsia="en-GB"/>
        </w:rPr>
      </w:pPr>
      <w:r>
        <w:t>6.2.8.17</w:t>
      </w:r>
      <w:r w:rsidRPr="00C905F3">
        <w:rPr>
          <w:rFonts w:ascii="Calibri" w:hAnsi="Calibri"/>
          <w:sz w:val="22"/>
          <w:szCs w:val="22"/>
          <w:lang w:eastAsia="en-GB"/>
        </w:rPr>
        <w:tab/>
      </w:r>
      <w:r>
        <w:t>Method findAndCopyValue(byte tag, byte occurence, short valueOffset, byte[] dstBuffer, short dstOffset, short dstLength)</w:t>
      </w:r>
      <w:r>
        <w:tab/>
      </w:r>
      <w:r>
        <w:fldChar w:fldCharType="begin" w:fldLock="1"/>
      </w:r>
      <w:r>
        <w:instrText xml:space="preserve"> PAGEREF _Toc51828237 \h </w:instrText>
      </w:r>
      <w:r>
        <w:fldChar w:fldCharType="separate"/>
      </w:r>
      <w:r>
        <w:t>230</w:t>
      </w:r>
      <w:r>
        <w:fldChar w:fldCharType="end"/>
      </w:r>
    </w:p>
    <w:p w:rsidR="00A1704F" w:rsidRPr="00C905F3" w:rsidRDefault="00A1704F">
      <w:pPr>
        <w:pStyle w:val="TOC4"/>
        <w:rPr>
          <w:rFonts w:ascii="Calibri" w:hAnsi="Calibri"/>
          <w:sz w:val="22"/>
          <w:szCs w:val="22"/>
          <w:lang w:eastAsia="en-GB"/>
        </w:rPr>
      </w:pPr>
      <w:r>
        <w:t>6.2.8.18</w:t>
      </w:r>
      <w:r w:rsidRPr="00C905F3">
        <w:rPr>
          <w:rFonts w:ascii="Calibri" w:hAnsi="Calibri"/>
          <w:sz w:val="22"/>
          <w:szCs w:val="22"/>
          <w:lang w:eastAsia="en-GB"/>
        </w:rPr>
        <w:tab/>
      </w:r>
      <w:r>
        <w:t>Method findAndCompareValue(byte tag, byte[] compareBuffer, short compareOffset)</w:t>
      </w:r>
      <w:r>
        <w:tab/>
      </w:r>
      <w:r>
        <w:fldChar w:fldCharType="begin" w:fldLock="1"/>
      </w:r>
      <w:r>
        <w:instrText xml:space="preserve"> PAGEREF _Toc51828238 \h </w:instrText>
      </w:r>
      <w:r>
        <w:fldChar w:fldCharType="separate"/>
      </w:r>
      <w:r>
        <w:t>233</w:t>
      </w:r>
      <w:r>
        <w:fldChar w:fldCharType="end"/>
      </w:r>
    </w:p>
    <w:p w:rsidR="00A1704F" w:rsidRPr="00C905F3" w:rsidRDefault="00A1704F">
      <w:pPr>
        <w:pStyle w:val="TOC4"/>
        <w:rPr>
          <w:rFonts w:ascii="Calibri" w:hAnsi="Calibri"/>
          <w:sz w:val="22"/>
          <w:szCs w:val="22"/>
          <w:lang w:eastAsia="en-GB"/>
        </w:rPr>
      </w:pPr>
      <w:r>
        <w:t>6.2.8.19</w:t>
      </w:r>
      <w:r w:rsidRPr="00C905F3">
        <w:rPr>
          <w:rFonts w:ascii="Calibri" w:hAnsi="Calibri"/>
          <w:sz w:val="22"/>
          <w:szCs w:val="22"/>
          <w:lang w:eastAsia="en-GB"/>
        </w:rPr>
        <w:tab/>
      </w:r>
      <w:r>
        <w:t>Method findAndCompareValue(byte tag, byte occurence, short valueOffset, byte[] compareBuffer, short compareOffset, short compareLength)</w:t>
      </w:r>
      <w:r>
        <w:tab/>
      </w:r>
      <w:r>
        <w:fldChar w:fldCharType="begin" w:fldLock="1"/>
      </w:r>
      <w:r>
        <w:instrText xml:space="preserve"> PAGEREF _Toc51828239 \h </w:instrText>
      </w:r>
      <w:r>
        <w:fldChar w:fldCharType="separate"/>
      </w:r>
      <w:r>
        <w:t>235</w:t>
      </w:r>
      <w:r>
        <w:fldChar w:fldCharType="end"/>
      </w:r>
    </w:p>
    <w:p w:rsidR="00A1704F" w:rsidRPr="00C905F3" w:rsidRDefault="00A1704F">
      <w:pPr>
        <w:pStyle w:val="TOC4"/>
        <w:rPr>
          <w:rFonts w:ascii="Calibri" w:hAnsi="Calibri"/>
          <w:sz w:val="22"/>
          <w:szCs w:val="22"/>
          <w:lang w:eastAsia="en-GB"/>
        </w:rPr>
      </w:pPr>
      <w:r>
        <w:t>6.2.8.20</w:t>
      </w:r>
      <w:r w:rsidRPr="00C905F3">
        <w:rPr>
          <w:rFonts w:ascii="Calibri" w:hAnsi="Calibri"/>
          <w:sz w:val="22"/>
          <w:szCs w:val="22"/>
          <w:lang w:eastAsia="en-GB"/>
        </w:rPr>
        <w:tab/>
      </w:r>
      <w:r>
        <w:t>Method getCapacity</w:t>
      </w:r>
      <w:r>
        <w:tab/>
      </w:r>
      <w:r>
        <w:fldChar w:fldCharType="begin" w:fldLock="1"/>
      </w:r>
      <w:r>
        <w:instrText xml:space="preserve"> PAGEREF _Toc51828240 \h </w:instrText>
      </w:r>
      <w:r>
        <w:fldChar w:fldCharType="separate"/>
      </w:r>
      <w:r>
        <w:t>239</w:t>
      </w:r>
      <w:r>
        <w:fldChar w:fldCharType="end"/>
      </w:r>
    </w:p>
    <w:p w:rsidR="00A1704F" w:rsidRPr="00C905F3" w:rsidRDefault="00A1704F">
      <w:pPr>
        <w:pStyle w:val="TOC4"/>
        <w:rPr>
          <w:rFonts w:ascii="Calibri" w:hAnsi="Calibri"/>
          <w:sz w:val="22"/>
          <w:szCs w:val="22"/>
          <w:lang w:eastAsia="en-GB"/>
        </w:rPr>
      </w:pPr>
      <w:r>
        <w:t>6.2.8.21</w:t>
      </w:r>
      <w:r w:rsidRPr="00C905F3">
        <w:rPr>
          <w:rFonts w:ascii="Calibri" w:hAnsi="Calibri"/>
          <w:sz w:val="22"/>
          <w:szCs w:val="22"/>
          <w:lang w:eastAsia="en-GB"/>
        </w:rPr>
        <w:tab/>
      </w:r>
      <w:r>
        <w:t xml:space="preserve"> Method getChannelIdentifier</w:t>
      </w:r>
      <w:r>
        <w:tab/>
      </w:r>
      <w:r>
        <w:fldChar w:fldCharType="begin" w:fldLock="1"/>
      </w:r>
      <w:r>
        <w:instrText xml:space="preserve"> PAGEREF _Toc51828241 \h </w:instrText>
      </w:r>
      <w:r>
        <w:fldChar w:fldCharType="separate"/>
      </w:r>
      <w:r>
        <w:t>240</w:t>
      </w:r>
      <w:r>
        <w:fldChar w:fldCharType="end"/>
      </w:r>
    </w:p>
    <w:p w:rsidR="00A1704F" w:rsidRPr="00C905F3" w:rsidRDefault="00A1704F">
      <w:pPr>
        <w:pStyle w:val="TOC4"/>
        <w:rPr>
          <w:rFonts w:ascii="Calibri" w:hAnsi="Calibri"/>
          <w:sz w:val="22"/>
          <w:szCs w:val="22"/>
          <w:lang w:eastAsia="en-GB"/>
        </w:rPr>
      </w:pPr>
      <w:r>
        <w:t>6.2.8.22</w:t>
      </w:r>
      <w:r w:rsidRPr="00C905F3">
        <w:rPr>
          <w:rFonts w:ascii="Calibri" w:hAnsi="Calibri"/>
          <w:sz w:val="22"/>
          <w:szCs w:val="22"/>
          <w:lang w:eastAsia="en-GB"/>
        </w:rPr>
        <w:tab/>
      </w:r>
      <w:r>
        <w:t>Method copyChannelData</w:t>
      </w:r>
      <w:r>
        <w:tab/>
      </w:r>
      <w:r>
        <w:fldChar w:fldCharType="begin" w:fldLock="1"/>
      </w:r>
      <w:r>
        <w:instrText xml:space="preserve"> PAGEREF _Toc51828242 \h </w:instrText>
      </w:r>
      <w:r>
        <w:fldChar w:fldCharType="separate"/>
      </w:r>
      <w:r>
        <w:t>243</w:t>
      </w:r>
      <w:r>
        <w:fldChar w:fldCharType="end"/>
      </w:r>
    </w:p>
    <w:p w:rsidR="00A1704F" w:rsidRPr="00C905F3" w:rsidRDefault="00A1704F">
      <w:pPr>
        <w:pStyle w:val="TOC3"/>
        <w:rPr>
          <w:rFonts w:ascii="Calibri" w:hAnsi="Calibri"/>
          <w:sz w:val="22"/>
          <w:szCs w:val="22"/>
          <w:lang w:eastAsia="en-GB"/>
        </w:rPr>
      </w:pPr>
      <w:r>
        <w:t>6.2.9</w:t>
      </w:r>
      <w:r w:rsidRPr="00C905F3">
        <w:rPr>
          <w:rFonts w:ascii="Calibri" w:hAnsi="Calibri"/>
          <w:sz w:val="22"/>
          <w:szCs w:val="22"/>
          <w:lang w:eastAsia="en-GB"/>
        </w:rPr>
        <w:tab/>
      </w:r>
      <w:r>
        <w:t>Class ToolkitRegistry</w:t>
      </w:r>
      <w:r>
        <w:tab/>
      </w:r>
      <w:r>
        <w:fldChar w:fldCharType="begin" w:fldLock="1"/>
      </w:r>
      <w:r>
        <w:instrText xml:space="preserve"> PAGEREF _Toc51828243 \h </w:instrText>
      </w:r>
      <w:r>
        <w:fldChar w:fldCharType="separate"/>
      </w:r>
      <w:r>
        <w:t>247</w:t>
      </w:r>
      <w:r>
        <w:fldChar w:fldCharType="end"/>
      </w:r>
    </w:p>
    <w:p w:rsidR="00A1704F" w:rsidRPr="00C905F3" w:rsidRDefault="00A1704F">
      <w:pPr>
        <w:pStyle w:val="TOC4"/>
        <w:rPr>
          <w:rFonts w:ascii="Calibri" w:hAnsi="Calibri"/>
          <w:sz w:val="22"/>
          <w:szCs w:val="22"/>
          <w:lang w:eastAsia="en-GB"/>
        </w:rPr>
      </w:pPr>
      <w:r>
        <w:t>6.2.9.1</w:t>
      </w:r>
      <w:r w:rsidRPr="00C905F3">
        <w:rPr>
          <w:rFonts w:ascii="Calibri" w:hAnsi="Calibri"/>
          <w:sz w:val="22"/>
          <w:szCs w:val="22"/>
          <w:lang w:eastAsia="en-GB"/>
        </w:rPr>
        <w:tab/>
      </w:r>
      <w:r>
        <w:t>Method allocateTimer</w:t>
      </w:r>
      <w:r>
        <w:tab/>
      </w:r>
      <w:r>
        <w:fldChar w:fldCharType="begin" w:fldLock="1"/>
      </w:r>
      <w:r>
        <w:instrText xml:space="preserve"> PAGEREF _Toc51828244 \h </w:instrText>
      </w:r>
      <w:r>
        <w:fldChar w:fldCharType="separate"/>
      </w:r>
      <w:r>
        <w:t>247</w:t>
      </w:r>
      <w:r>
        <w:fldChar w:fldCharType="end"/>
      </w:r>
    </w:p>
    <w:p w:rsidR="00A1704F" w:rsidRPr="00C905F3" w:rsidRDefault="00A1704F">
      <w:pPr>
        <w:pStyle w:val="TOC4"/>
        <w:rPr>
          <w:rFonts w:ascii="Calibri" w:hAnsi="Calibri"/>
          <w:sz w:val="22"/>
          <w:szCs w:val="22"/>
          <w:lang w:eastAsia="en-GB"/>
        </w:rPr>
      </w:pPr>
      <w:r>
        <w:t>6.2.9.2</w:t>
      </w:r>
      <w:r w:rsidRPr="00C905F3">
        <w:rPr>
          <w:rFonts w:ascii="Calibri" w:hAnsi="Calibri"/>
          <w:sz w:val="22"/>
          <w:szCs w:val="22"/>
          <w:lang w:eastAsia="en-GB"/>
        </w:rPr>
        <w:tab/>
      </w:r>
      <w:r>
        <w:t>Method changeMenuEntry</w:t>
      </w:r>
      <w:r>
        <w:tab/>
      </w:r>
      <w:r>
        <w:fldChar w:fldCharType="begin" w:fldLock="1"/>
      </w:r>
      <w:r>
        <w:instrText xml:space="preserve"> PAGEREF _Toc51828245 \h </w:instrText>
      </w:r>
      <w:r>
        <w:fldChar w:fldCharType="separate"/>
      </w:r>
      <w:r>
        <w:t>248</w:t>
      </w:r>
      <w:r>
        <w:fldChar w:fldCharType="end"/>
      </w:r>
    </w:p>
    <w:p w:rsidR="00A1704F" w:rsidRPr="00C905F3" w:rsidRDefault="00A1704F">
      <w:pPr>
        <w:pStyle w:val="TOC4"/>
        <w:rPr>
          <w:rFonts w:ascii="Calibri" w:hAnsi="Calibri"/>
          <w:sz w:val="22"/>
          <w:szCs w:val="22"/>
          <w:lang w:eastAsia="en-GB"/>
        </w:rPr>
      </w:pPr>
      <w:r>
        <w:t>6.2.9.3</w:t>
      </w:r>
      <w:r w:rsidRPr="00C905F3">
        <w:rPr>
          <w:rFonts w:ascii="Calibri" w:hAnsi="Calibri"/>
          <w:sz w:val="22"/>
          <w:szCs w:val="22"/>
          <w:lang w:eastAsia="en-GB"/>
        </w:rPr>
        <w:tab/>
      </w:r>
      <w:r>
        <w:t>Method clearEvent</w:t>
      </w:r>
      <w:r>
        <w:tab/>
      </w:r>
      <w:r>
        <w:fldChar w:fldCharType="begin" w:fldLock="1"/>
      </w:r>
      <w:r>
        <w:instrText xml:space="preserve"> PAGEREF _Toc51828246 \h </w:instrText>
      </w:r>
      <w:r>
        <w:fldChar w:fldCharType="separate"/>
      </w:r>
      <w:r>
        <w:t>255</w:t>
      </w:r>
      <w:r>
        <w:fldChar w:fldCharType="end"/>
      </w:r>
    </w:p>
    <w:p w:rsidR="00A1704F" w:rsidRPr="00C905F3" w:rsidRDefault="00A1704F">
      <w:pPr>
        <w:pStyle w:val="TOC4"/>
        <w:rPr>
          <w:rFonts w:ascii="Calibri" w:hAnsi="Calibri"/>
          <w:sz w:val="22"/>
          <w:szCs w:val="22"/>
          <w:lang w:eastAsia="en-GB"/>
        </w:rPr>
      </w:pPr>
      <w:r>
        <w:t>6.2.9.4</w:t>
      </w:r>
      <w:r w:rsidRPr="00C905F3">
        <w:rPr>
          <w:rFonts w:ascii="Calibri" w:hAnsi="Calibri"/>
          <w:sz w:val="22"/>
          <w:szCs w:val="22"/>
          <w:lang w:eastAsia="en-GB"/>
        </w:rPr>
        <w:tab/>
      </w:r>
      <w:r>
        <w:t>Method disableMenuEntry</w:t>
      </w:r>
      <w:r>
        <w:tab/>
      </w:r>
      <w:r>
        <w:fldChar w:fldCharType="begin" w:fldLock="1"/>
      </w:r>
      <w:r>
        <w:instrText xml:space="preserve"> PAGEREF _Toc51828247 \h </w:instrText>
      </w:r>
      <w:r>
        <w:fldChar w:fldCharType="separate"/>
      </w:r>
      <w:r>
        <w:t>257</w:t>
      </w:r>
      <w:r>
        <w:fldChar w:fldCharType="end"/>
      </w:r>
    </w:p>
    <w:p w:rsidR="00A1704F" w:rsidRPr="00C905F3" w:rsidRDefault="00A1704F">
      <w:pPr>
        <w:pStyle w:val="TOC4"/>
        <w:rPr>
          <w:rFonts w:ascii="Calibri" w:hAnsi="Calibri"/>
          <w:sz w:val="22"/>
          <w:szCs w:val="22"/>
          <w:lang w:eastAsia="en-GB"/>
        </w:rPr>
      </w:pPr>
      <w:r>
        <w:t>6.2.9.5</w:t>
      </w:r>
      <w:r w:rsidRPr="00C905F3">
        <w:rPr>
          <w:rFonts w:ascii="Calibri" w:hAnsi="Calibri"/>
          <w:sz w:val="22"/>
          <w:szCs w:val="22"/>
          <w:lang w:eastAsia="en-GB"/>
        </w:rPr>
        <w:tab/>
      </w:r>
      <w:r>
        <w:t>Method enableMenuEntry</w:t>
      </w:r>
      <w:r>
        <w:tab/>
      </w:r>
      <w:r>
        <w:fldChar w:fldCharType="begin" w:fldLock="1"/>
      </w:r>
      <w:r>
        <w:instrText xml:space="preserve"> PAGEREF _Toc51828248 \h </w:instrText>
      </w:r>
      <w:r>
        <w:fldChar w:fldCharType="separate"/>
      </w:r>
      <w:r>
        <w:t>258</w:t>
      </w:r>
      <w:r>
        <w:fldChar w:fldCharType="end"/>
      </w:r>
    </w:p>
    <w:p w:rsidR="00A1704F" w:rsidRPr="00C905F3" w:rsidRDefault="00A1704F">
      <w:pPr>
        <w:pStyle w:val="TOC4"/>
        <w:rPr>
          <w:rFonts w:ascii="Calibri" w:hAnsi="Calibri"/>
          <w:sz w:val="22"/>
          <w:szCs w:val="22"/>
          <w:lang w:eastAsia="en-GB"/>
        </w:rPr>
      </w:pPr>
      <w:r>
        <w:t>6.2.9.6</w:t>
      </w:r>
      <w:r w:rsidRPr="00C905F3">
        <w:rPr>
          <w:rFonts w:ascii="Calibri" w:hAnsi="Calibri"/>
          <w:sz w:val="22"/>
          <w:szCs w:val="22"/>
          <w:lang w:eastAsia="en-GB"/>
        </w:rPr>
        <w:tab/>
      </w:r>
      <w:r>
        <w:t>Method getEntry</w:t>
      </w:r>
      <w:r>
        <w:tab/>
      </w:r>
      <w:r>
        <w:fldChar w:fldCharType="begin" w:fldLock="1"/>
      </w:r>
      <w:r>
        <w:instrText xml:space="preserve"> PAGEREF _Toc51828249 \h </w:instrText>
      </w:r>
      <w:r>
        <w:fldChar w:fldCharType="separate"/>
      </w:r>
      <w:r>
        <w:t>260</w:t>
      </w:r>
      <w:r>
        <w:fldChar w:fldCharType="end"/>
      </w:r>
    </w:p>
    <w:p w:rsidR="00A1704F" w:rsidRPr="00C905F3" w:rsidRDefault="00A1704F">
      <w:pPr>
        <w:pStyle w:val="TOC4"/>
        <w:rPr>
          <w:rFonts w:ascii="Calibri" w:hAnsi="Calibri"/>
          <w:sz w:val="22"/>
          <w:szCs w:val="22"/>
          <w:lang w:eastAsia="en-GB"/>
        </w:rPr>
      </w:pPr>
      <w:r>
        <w:t>6.2.9.7</w:t>
      </w:r>
      <w:r w:rsidRPr="00C905F3">
        <w:rPr>
          <w:rFonts w:ascii="Calibri" w:hAnsi="Calibri"/>
          <w:sz w:val="22"/>
          <w:szCs w:val="22"/>
          <w:lang w:eastAsia="en-GB"/>
        </w:rPr>
        <w:tab/>
      </w:r>
      <w:r>
        <w:t>Method getPollInterval</w:t>
      </w:r>
      <w:r>
        <w:tab/>
      </w:r>
      <w:r>
        <w:fldChar w:fldCharType="begin" w:fldLock="1"/>
      </w:r>
      <w:r>
        <w:instrText xml:space="preserve"> PAGEREF _Toc51828250 \h </w:instrText>
      </w:r>
      <w:r>
        <w:fldChar w:fldCharType="separate"/>
      </w:r>
      <w:r>
        <w:t>261</w:t>
      </w:r>
      <w:r>
        <w:fldChar w:fldCharType="end"/>
      </w:r>
    </w:p>
    <w:p w:rsidR="00A1704F" w:rsidRPr="00C905F3" w:rsidRDefault="00A1704F">
      <w:pPr>
        <w:pStyle w:val="TOC4"/>
        <w:rPr>
          <w:rFonts w:ascii="Calibri" w:hAnsi="Calibri"/>
          <w:sz w:val="22"/>
          <w:szCs w:val="22"/>
          <w:lang w:eastAsia="en-GB"/>
        </w:rPr>
      </w:pPr>
      <w:r>
        <w:t>6.2.9.8</w:t>
      </w:r>
      <w:r w:rsidRPr="00C905F3">
        <w:rPr>
          <w:rFonts w:ascii="Calibri" w:hAnsi="Calibri"/>
          <w:sz w:val="22"/>
          <w:szCs w:val="22"/>
          <w:lang w:eastAsia="en-GB"/>
        </w:rPr>
        <w:tab/>
      </w:r>
      <w:r>
        <w:t>Method initMenuEntry</w:t>
      </w:r>
      <w:r>
        <w:tab/>
      </w:r>
      <w:r>
        <w:fldChar w:fldCharType="begin" w:fldLock="1"/>
      </w:r>
      <w:r>
        <w:instrText xml:space="preserve"> PAGEREF _Toc51828251 \h </w:instrText>
      </w:r>
      <w:r>
        <w:fldChar w:fldCharType="separate"/>
      </w:r>
      <w:r>
        <w:t>263</w:t>
      </w:r>
      <w:r>
        <w:fldChar w:fldCharType="end"/>
      </w:r>
    </w:p>
    <w:p w:rsidR="00A1704F" w:rsidRPr="00C905F3" w:rsidRDefault="00A1704F">
      <w:pPr>
        <w:pStyle w:val="TOC4"/>
        <w:rPr>
          <w:rFonts w:ascii="Calibri" w:hAnsi="Calibri"/>
          <w:sz w:val="22"/>
          <w:szCs w:val="22"/>
          <w:lang w:eastAsia="en-GB"/>
        </w:rPr>
      </w:pPr>
      <w:r>
        <w:t>6.2.9.9</w:t>
      </w:r>
      <w:r w:rsidRPr="00C905F3">
        <w:rPr>
          <w:rFonts w:ascii="Calibri" w:hAnsi="Calibri"/>
          <w:sz w:val="22"/>
          <w:szCs w:val="22"/>
          <w:lang w:eastAsia="en-GB"/>
        </w:rPr>
        <w:tab/>
      </w:r>
      <w:r>
        <w:t>Method isEventSet</w:t>
      </w:r>
      <w:r>
        <w:tab/>
      </w:r>
      <w:r>
        <w:fldChar w:fldCharType="begin" w:fldLock="1"/>
      </w:r>
      <w:r>
        <w:instrText xml:space="preserve"> PAGEREF _Toc51828252 \h </w:instrText>
      </w:r>
      <w:r>
        <w:fldChar w:fldCharType="separate"/>
      </w:r>
      <w:r>
        <w:t>268</w:t>
      </w:r>
      <w:r>
        <w:fldChar w:fldCharType="end"/>
      </w:r>
    </w:p>
    <w:p w:rsidR="00A1704F" w:rsidRPr="00C905F3" w:rsidRDefault="00A1704F">
      <w:pPr>
        <w:pStyle w:val="TOC4"/>
        <w:rPr>
          <w:rFonts w:ascii="Calibri" w:hAnsi="Calibri"/>
          <w:sz w:val="22"/>
          <w:szCs w:val="22"/>
          <w:lang w:eastAsia="en-GB"/>
        </w:rPr>
      </w:pPr>
      <w:r>
        <w:t>6.2.9.10</w:t>
      </w:r>
      <w:r w:rsidRPr="00C905F3">
        <w:rPr>
          <w:rFonts w:ascii="Calibri" w:hAnsi="Calibri"/>
          <w:sz w:val="22"/>
          <w:szCs w:val="22"/>
          <w:lang w:eastAsia="en-GB"/>
        </w:rPr>
        <w:tab/>
      </w:r>
      <w:r>
        <w:t>Method releaseTimer</w:t>
      </w:r>
      <w:r>
        <w:tab/>
      </w:r>
      <w:r>
        <w:fldChar w:fldCharType="begin" w:fldLock="1"/>
      </w:r>
      <w:r>
        <w:instrText xml:space="preserve"> PAGEREF _Toc51828253 \h </w:instrText>
      </w:r>
      <w:r>
        <w:fldChar w:fldCharType="separate"/>
      </w:r>
      <w:r>
        <w:t>270</w:t>
      </w:r>
      <w:r>
        <w:fldChar w:fldCharType="end"/>
      </w:r>
    </w:p>
    <w:p w:rsidR="00A1704F" w:rsidRPr="00C905F3" w:rsidRDefault="00A1704F">
      <w:pPr>
        <w:pStyle w:val="TOC4"/>
        <w:rPr>
          <w:rFonts w:ascii="Calibri" w:hAnsi="Calibri"/>
          <w:sz w:val="22"/>
          <w:szCs w:val="22"/>
          <w:lang w:eastAsia="en-GB"/>
        </w:rPr>
      </w:pPr>
      <w:r>
        <w:t>6.2.9.11</w:t>
      </w:r>
      <w:r w:rsidRPr="00C905F3">
        <w:rPr>
          <w:rFonts w:ascii="Calibri" w:hAnsi="Calibri"/>
          <w:sz w:val="22"/>
          <w:szCs w:val="22"/>
          <w:lang w:eastAsia="en-GB"/>
        </w:rPr>
        <w:tab/>
      </w:r>
      <w:r>
        <w:t>Method requestPollInterval</w:t>
      </w:r>
      <w:r>
        <w:tab/>
      </w:r>
      <w:r>
        <w:fldChar w:fldCharType="begin" w:fldLock="1"/>
      </w:r>
      <w:r>
        <w:instrText xml:space="preserve"> PAGEREF _Toc51828254 \h </w:instrText>
      </w:r>
      <w:r>
        <w:fldChar w:fldCharType="separate"/>
      </w:r>
      <w:r>
        <w:t>271</w:t>
      </w:r>
      <w:r>
        <w:fldChar w:fldCharType="end"/>
      </w:r>
    </w:p>
    <w:p w:rsidR="00A1704F" w:rsidRPr="00C905F3" w:rsidRDefault="00A1704F">
      <w:pPr>
        <w:pStyle w:val="TOC4"/>
        <w:rPr>
          <w:rFonts w:ascii="Calibri" w:hAnsi="Calibri"/>
          <w:sz w:val="22"/>
          <w:szCs w:val="22"/>
          <w:lang w:eastAsia="en-GB"/>
        </w:rPr>
      </w:pPr>
      <w:r>
        <w:t>6.2.9.12</w:t>
      </w:r>
      <w:r w:rsidRPr="00C905F3">
        <w:rPr>
          <w:rFonts w:ascii="Calibri" w:hAnsi="Calibri"/>
          <w:sz w:val="22"/>
          <w:szCs w:val="22"/>
          <w:lang w:eastAsia="en-GB"/>
        </w:rPr>
        <w:tab/>
      </w:r>
      <w:r>
        <w:t>Method setEvent</w:t>
      </w:r>
      <w:r>
        <w:tab/>
      </w:r>
      <w:r>
        <w:fldChar w:fldCharType="begin" w:fldLock="1"/>
      </w:r>
      <w:r>
        <w:instrText xml:space="preserve"> PAGEREF _Toc51828255 \h </w:instrText>
      </w:r>
      <w:r>
        <w:fldChar w:fldCharType="separate"/>
      </w:r>
      <w:r>
        <w:t>273</w:t>
      </w:r>
      <w:r>
        <w:fldChar w:fldCharType="end"/>
      </w:r>
    </w:p>
    <w:p w:rsidR="00A1704F" w:rsidRPr="00C905F3" w:rsidRDefault="00A1704F">
      <w:pPr>
        <w:pStyle w:val="TOC4"/>
        <w:rPr>
          <w:rFonts w:ascii="Calibri" w:hAnsi="Calibri"/>
          <w:sz w:val="22"/>
          <w:szCs w:val="22"/>
          <w:lang w:eastAsia="en-GB"/>
        </w:rPr>
      </w:pPr>
      <w:r>
        <w:t>6.2.9.13</w:t>
      </w:r>
      <w:r w:rsidRPr="00C905F3">
        <w:rPr>
          <w:rFonts w:ascii="Calibri" w:hAnsi="Calibri"/>
          <w:sz w:val="22"/>
          <w:szCs w:val="22"/>
          <w:lang w:eastAsia="en-GB"/>
        </w:rPr>
        <w:tab/>
      </w:r>
      <w:r>
        <w:t>Method setEventList</w:t>
      </w:r>
      <w:r>
        <w:tab/>
      </w:r>
      <w:r>
        <w:fldChar w:fldCharType="begin" w:fldLock="1"/>
      </w:r>
      <w:r>
        <w:instrText xml:space="preserve"> PAGEREF _Toc51828256 \h </w:instrText>
      </w:r>
      <w:r>
        <w:fldChar w:fldCharType="separate"/>
      </w:r>
      <w:r>
        <w:t>277</w:t>
      </w:r>
      <w:r>
        <w:fldChar w:fldCharType="end"/>
      </w:r>
    </w:p>
    <w:p w:rsidR="00A1704F" w:rsidRPr="00C905F3" w:rsidRDefault="00A1704F">
      <w:pPr>
        <w:pStyle w:val="TOC3"/>
        <w:rPr>
          <w:rFonts w:ascii="Calibri" w:hAnsi="Calibri"/>
          <w:sz w:val="22"/>
          <w:szCs w:val="22"/>
          <w:lang w:eastAsia="en-GB"/>
        </w:rPr>
      </w:pPr>
      <w:r>
        <w:t>6.2.10</w:t>
      </w:r>
      <w:r w:rsidRPr="00C905F3">
        <w:rPr>
          <w:rFonts w:ascii="Calibri" w:hAnsi="Calibri"/>
          <w:sz w:val="22"/>
          <w:szCs w:val="22"/>
          <w:lang w:eastAsia="en-GB"/>
        </w:rPr>
        <w:tab/>
      </w:r>
      <w:r>
        <w:t>Class ViewHandler</w:t>
      </w:r>
      <w:r>
        <w:tab/>
      </w:r>
      <w:r>
        <w:fldChar w:fldCharType="begin" w:fldLock="1"/>
      </w:r>
      <w:r>
        <w:instrText xml:space="preserve"> PAGEREF _Toc51828257 \h </w:instrText>
      </w:r>
      <w:r>
        <w:fldChar w:fldCharType="separate"/>
      </w:r>
      <w:r>
        <w:t>282</w:t>
      </w:r>
      <w:r>
        <w:fldChar w:fldCharType="end"/>
      </w:r>
    </w:p>
    <w:p w:rsidR="00A1704F" w:rsidRPr="00C905F3" w:rsidRDefault="00A1704F">
      <w:pPr>
        <w:pStyle w:val="TOC3"/>
        <w:rPr>
          <w:rFonts w:ascii="Calibri" w:hAnsi="Calibri"/>
          <w:sz w:val="22"/>
          <w:szCs w:val="22"/>
          <w:lang w:eastAsia="en-GB"/>
        </w:rPr>
      </w:pPr>
      <w:r>
        <w:lastRenderedPageBreak/>
        <w:t>6.2.11</w:t>
      </w:r>
      <w:r w:rsidRPr="00C905F3">
        <w:rPr>
          <w:rFonts w:ascii="Calibri" w:hAnsi="Calibri"/>
          <w:sz w:val="22"/>
          <w:szCs w:val="22"/>
          <w:lang w:eastAsia="en-GB"/>
        </w:rPr>
        <w:tab/>
      </w:r>
      <w:r>
        <w:t>Class ToolkitException</w:t>
      </w:r>
      <w:r>
        <w:tab/>
      </w:r>
      <w:r>
        <w:fldChar w:fldCharType="begin" w:fldLock="1"/>
      </w:r>
      <w:r>
        <w:instrText xml:space="preserve"> PAGEREF _Toc51828258 \h </w:instrText>
      </w:r>
      <w:r>
        <w:fldChar w:fldCharType="separate"/>
      </w:r>
      <w:r>
        <w:t>282</w:t>
      </w:r>
      <w:r>
        <w:fldChar w:fldCharType="end"/>
      </w:r>
    </w:p>
    <w:p w:rsidR="00A1704F" w:rsidRPr="00C905F3" w:rsidRDefault="00A1704F">
      <w:pPr>
        <w:pStyle w:val="TOC4"/>
        <w:rPr>
          <w:rFonts w:ascii="Calibri" w:hAnsi="Calibri"/>
          <w:sz w:val="22"/>
          <w:szCs w:val="22"/>
          <w:lang w:eastAsia="en-GB"/>
        </w:rPr>
      </w:pPr>
      <w:r>
        <w:t>6.2.11.1</w:t>
      </w:r>
      <w:r w:rsidRPr="00C905F3">
        <w:rPr>
          <w:rFonts w:ascii="Calibri" w:hAnsi="Calibri"/>
          <w:sz w:val="22"/>
          <w:szCs w:val="22"/>
          <w:lang w:eastAsia="en-GB"/>
        </w:rPr>
        <w:tab/>
      </w:r>
      <w:r>
        <w:t>Exception Constants</w:t>
      </w:r>
      <w:r>
        <w:tab/>
      </w:r>
      <w:r>
        <w:fldChar w:fldCharType="begin" w:fldLock="1"/>
      </w:r>
      <w:r>
        <w:instrText xml:space="preserve"> PAGEREF _Toc51828259 \h </w:instrText>
      </w:r>
      <w:r>
        <w:fldChar w:fldCharType="separate"/>
      </w:r>
      <w:r>
        <w:t>282</w:t>
      </w:r>
      <w:r>
        <w:fldChar w:fldCharType="end"/>
      </w:r>
    </w:p>
    <w:p w:rsidR="00A1704F" w:rsidRPr="00C905F3" w:rsidRDefault="00A1704F">
      <w:pPr>
        <w:pStyle w:val="TOC4"/>
        <w:rPr>
          <w:rFonts w:ascii="Calibri" w:hAnsi="Calibri"/>
          <w:sz w:val="22"/>
          <w:szCs w:val="22"/>
          <w:lang w:eastAsia="en-GB"/>
        </w:rPr>
      </w:pPr>
      <w:r>
        <w:t>6.2.11.2</w:t>
      </w:r>
      <w:r w:rsidRPr="00C905F3">
        <w:rPr>
          <w:rFonts w:ascii="Calibri" w:hAnsi="Calibri"/>
          <w:sz w:val="22"/>
          <w:szCs w:val="22"/>
          <w:lang w:eastAsia="en-GB"/>
        </w:rPr>
        <w:tab/>
      </w:r>
      <w:r>
        <w:t>Constructor ToolkitException</w:t>
      </w:r>
      <w:r>
        <w:tab/>
      </w:r>
      <w:r>
        <w:fldChar w:fldCharType="begin" w:fldLock="1"/>
      </w:r>
      <w:r>
        <w:instrText xml:space="preserve"> PAGEREF _Toc51828260 \h </w:instrText>
      </w:r>
      <w:r>
        <w:fldChar w:fldCharType="separate"/>
      </w:r>
      <w:r>
        <w:t>282</w:t>
      </w:r>
      <w:r>
        <w:fldChar w:fldCharType="end"/>
      </w:r>
    </w:p>
    <w:p w:rsidR="00A1704F" w:rsidRPr="00C905F3" w:rsidRDefault="00A1704F">
      <w:pPr>
        <w:pStyle w:val="TOC4"/>
        <w:rPr>
          <w:rFonts w:ascii="Calibri" w:hAnsi="Calibri"/>
          <w:sz w:val="22"/>
          <w:szCs w:val="22"/>
          <w:lang w:eastAsia="en-GB"/>
        </w:rPr>
      </w:pPr>
      <w:r>
        <w:t>6.2.11.3</w:t>
      </w:r>
      <w:r w:rsidRPr="00C905F3">
        <w:rPr>
          <w:rFonts w:ascii="Calibri" w:hAnsi="Calibri"/>
          <w:sz w:val="22"/>
          <w:szCs w:val="22"/>
          <w:lang w:eastAsia="en-GB"/>
        </w:rPr>
        <w:tab/>
      </w:r>
      <w:r>
        <w:t>Method throwIt</w:t>
      </w:r>
      <w:r>
        <w:tab/>
      </w:r>
      <w:r>
        <w:fldChar w:fldCharType="begin" w:fldLock="1"/>
      </w:r>
      <w:r>
        <w:instrText xml:space="preserve"> PAGEREF _Toc51828261 \h </w:instrText>
      </w:r>
      <w:r>
        <w:fldChar w:fldCharType="separate"/>
      </w:r>
      <w:r>
        <w:t>283</w:t>
      </w:r>
      <w:r>
        <w:fldChar w:fldCharType="end"/>
      </w:r>
    </w:p>
    <w:p w:rsidR="00A1704F" w:rsidRPr="00C905F3" w:rsidRDefault="00A1704F">
      <w:pPr>
        <w:pStyle w:val="TOC2"/>
        <w:rPr>
          <w:rFonts w:ascii="Calibri" w:hAnsi="Calibri"/>
          <w:sz w:val="22"/>
          <w:szCs w:val="22"/>
          <w:lang w:eastAsia="en-GB"/>
        </w:rPr>
      </w:pPr>
      <w:r>
        <w:t>6.3</w:t>
      </w:r>
      <w:r w:rsidRPr="00C905F3">
        <w:rPr>
          <w:rFonts w:ascii="Calibri" w:hAnsi="Calibri"/>
          <w:sz w:val="22"/>
          <w:szCs w:val="22"/>
          <w:lang w:eastAsia="en-GB"/>
        </w:rPr>
        <w:tab/>
      </w:r>
      <w:r>
        <w:t>SIM Toolkit Framework</w:t>
      </w:r>
      <w:r>
        <w:tab/>
      </w:r>
      <w:r>
        <w:fldChar w:fldCharType="begin" w:fldLock="1"/>
      </w:r>
      <w:r>
        <w:instrText xml:space="preserve"> PAGEREF _Toc51828262 \h </w:instrText>
      </w:r>
      <w:r>
        <w:fldChar w:fldCharType="separate"/>
      </w:r>
      <w:r>
        <w:t>284</w:t>
      </w:r>
      <w:r>
        <w:fldChar w:fldCharType="end"/>
      </w:r>
    </w:p>
    <w:p w:rsidR="00A1704F" w:rsidRPr="00C905F3" w:rsidRDefault="00A1704F">
      <w:pPr>
        <w:pStyle w:val="TOC3"/>
        <w:rPr>
          <w:rFonts w:ascii="Calibri" w:hAnsi="Calibri"/>
          <w:sz w:val="22"/>
          <w:szCs w:val="22"/>
          <w:lang w:eastAsia="en-GB"/>
        </w:rPr>
      </w:pPr>
      <w:r>
        <w:t>6.3.1</w:t>
      </w:r>
      <w:r w:rsidRPr="00C905F3">
        <w:rPr>
          <w:rFonts w:ascii="Calibri" w:hAnsi="Calibri"/>
          <w:sz w:val="22"/>
          <w:szCs w:val="22"/>
          <w:lang w:eastAsia="en-GB"/>
        </w:rPr>
        <w:tab/>
      </w:r>
      <w:r>
        <w:t>Minimum Handler Availability</w:t>
      </w:r>
      <w:r>
        <w:tab/>
      </w:r>
      <w:r>
        <w:fldChar w:fldCharType="begin" w:fldLock="1"/>
      </w:r>
      <w:r>
        <w:instrText xml:space="preserve"> PAGEREF _Toc51828263 \h </w:instrText>
      </w:r>
      <w:r>
        <w:fldChar w:fldCharType="separate"/>
      </w:r>
      <w:r>
        <w:t>284</w:t>
      </w:r>
      <w:r>
        <w:fldChar w:fldCharType="end"/>
      </w:r>
    </w:p>
    <w:p w:rsidR="00A1704F" w:rsidRPr="00C905F3" w:rsidRDefault="00A1704F">
      <w:pPr>
        <w:pStyle w:val="TOC4"/>
        <w:rPr>
          <w:rFonts w:ascii="Calibri" w:hAnsi="Calibri"/>
          <w:sz w:val="22"/>
          <w:szCs w:val="22"/>
          <w:lang w:eastAsia="en-GB"/>
        </w:rPr>
      </w:pPr>
      <w:r>
        <w:t>6.3.1.1</w:t>
      </w:r>
      <w:r w:rsidRPr="00C905F3">
        <w:rPr>
          <w:rFonts w:ascii="Calibri" w:hAnsi="Calibri"/>
          <w:sz w:val="22"/>
          <w:szCs w:val="22"/>
          <w:lang w:eastAsia="en-GB"/>
        </w:rPr>
        <w:tab/>
      </w:r>
      <w:r>
        <w:t>ProactiveHandler</w:t>
      </w:r>
      <w:r>
        <w:tab/>
      </w:r>
      <w:r>
        <w:fldChar w:fldCharType="begin" w:fldLock="1"/>
      </w:r>
      <w:r>
        <w:instrText xml:space="preserve"> PAGEREF _Toc51828264 \h </w:instrText>
      </w:r>
      <w:r>
        <w:fldChar w:fldCharType="separate"/>
      </w:r>
      <w:r>
        <w:t>284</w:t>
      </w:r>
      <w:r>
        <w:fldChar w:fldCharType="end"/>
      </w:r>
    </w:p>
    <w:p w:rsidR="00A1704F" w:rsidRPr="00C905F3" w:rsidRDefault="00A1704F">
      <w:pPr>
        <w:pStyle w:val="TOC4"/>
        <w:rPr>
          <w:rFonts w:ascii="Calibri" w:hAnsi="Calibri"/>
          <w:sz w:val="22"/>
          <w:szCs w:val="22"/>
          <w:lang w:eastAsia="en-GB"/>
        </w:rPr>
      </w:pPr>
      <w:r>
        <w:t>6.3.1.2</w:t>
      </w:r>
      <w:r w:rsidRPr="00C905F3">
        <w:rPr>
          <w:rFonts w:ascii="Calibri" w:hAnsi="Calibri"/>
          <w:sz w:val="22"/>
          <w:szCs w:val="22"/>
          <w:lang w:eastAsia="en-GB"/>
        </w:rPr>
        <w:tab/>
      </w:r>
      <w:r>
        <w:t>ProactiveResponseHandler</w:t>
      </w:r>
      <w:r>
        <w:tab/>
      </w:r>
      <w:r>
        <w:fldChar w:fldCharType="begin" w:fldLock="1"/>
      </w:r>
      <w:r>
        <w:instrText xml:space="preserve"> PAGEREF _Toc51828265 \h </w:instrText>
      </w:r>
      <w:r>
        <w:fldChar w:fldCharType="separate"/>
      </w:r>
      <w:r>
        <w:t>292</w:t>
      </w:r>
      <w:r>
        <w:fldChar w:fldCharType="end"/>
      </w:r>
    </w:p>
    <w:p w:rsidR="00A1704F" w:rsidRPr="00C905F3" w:rsidRDefault="00A1704F">
      <w:pPr>
        <w:pStyle w:val="TOC4"/>
        <w:rPr>
          <w:rFonts w:ascii="Calibri" w:hAnsi="Calibri"/>
          <w:sz w:val="22"/>
          <w:szCs w:val="22"/>
          <w:lang w:eastAsia="en-GB"/>
        </w:rPr>
      </w:pPr>
      <w:r>
        <w:t>6.3.1.3</w:t>
      </w:r>
      <w:r w:rsidRPr="00C905F3">
        <w:rPr>
          <w:rFonts w:ascii="Calibri" w:hAnsi="Calibri"/>
          <w:sz w:val="22"/>
          <w:szCs w:val="22"/>
          <w:lang w:eastAsia="en-GB"/>
        </w:rPr>
        <w:tab/>
      </w:r>
      <w:r>
        <w:t>EnvelopeHandler</w:t>
      </w:r>
      <w:r>
        <w:tab/>
      </w:r>
      <w:r>
        <w:fldChar w:fldCharType="begin" w:fldLock="1"/>
      </w:r>
      <w:r>
        <w:instrText xml:space="preserve"> PAGEREF _Toc51828266 \h </w:instrText>
      </w:r>
      <w:r>
        <w:fldChar w:fldCharType="separate"/>
      </w:r>
      <w:r>
        <w:t>304</w:t>
      </w:r>
      <w:r>
        <w:fldChar w:fldCharType="end"/>
      </w:r>
    </w:p>
    <w:p w:rsidR="00A1704F" w:rsidRPr="00C905F3" w:rsidRDefault="00A1704F">
      <w:pPr>
        <w:pStyle w:val="TOC4"/>
        <w:rPr>
          <w:rFonts w:ascii="Calibri" w:hAnsi="Calibri"/>
          <w:sz w:val="22"/>
          <w:szCs w:val="22"/>
          <w:lang w:eastAsia="en-GB"/>
        </w:rPr>
      </w:pPr>
      <w:r>
        <w:t>6.3.1.4</w:t>
      </w:r>
      <w:r w:rsidRPr="00C905F3">
        <w:rPr>
          <w:rFonts w:ascii="Calibri" w:hAnsi="Calibri"/>
          <w:sz w:val="22"/>
          <w:szCs w:val="22"/>
          <w:lang w:eastAsia="en-GB"/>
        </w:rPr>
        <w:tab/>
      </w:r>
      <w:r>
        <w:t>EnvelopeResponseHandler</w:t>
      </w:r>
      <w:r>
        <w:tab/>
      </w:r>
      <w:r>
        <w:fldChar w:fldCharType="begin" w:fldLock="1"/>
      </w:r>
      <w:r>
        <w:instrText xml:space="preserve"> PAGEREF _Toc51828267 \h </w:instrText>
      </w:r>
      <w:r>
        <w:fldChar w:fldCharType="separate"/>
      </w:r>
      <w:r>
        <w:t>311</w:t>
      </w:r>
      <w:r>
        <w:fldChar w:fldCharType="end"/>
      </w:r>
    </w:p>
    <w:p w:rsidR="00A1704F" w:rsidRPr="00C905F3" w:rsidRDefault="00A1704F">
      <w:pPr>
        <w:pStyle w:val="TOC3"/>
        <w:rPr>
          <w:rFonts w:ascii="Calibri" w:hAnsi="Calibri"/>
          <w:sz w:val="22"/>
          <w:szCs w:val="22"/>
          <w:lang w:eastAsia="en-GB"/>
        </w:rPr>
      </w:pPr>
      <w:r>
        <w:t>6.3.2</w:t>
      </w:r>
      <w:r w:rsidRPr="00C905F3">
        <w:rPr>
          <w:rFonts w:ascii="Calibri" w:hAnsi="Calibri"/>
          <w:sz w:val="22"/>
          <w:szCs w:val="22"/>
          <w:lang w:eastAsia="en-GB"/>
        </w:rPr>
        <w:tab/>
      </w:r>
      <w:r>
        <w:t>Handler Integrity</w:t>
      </w:r>
      <w:r>
        <w:tab/>
      </w:r>
      <w:r>
        <w:fldChar w:fldCharType="begin" w:fldLock="1"/>
      </w:r>
      <w:r>
        <w:instrText xml:space="preserve"> PAGEREF _Toc51828268 \h </w:instrText>
      </w:r>
      <w:r>
        <w:fldChar w:fldCharType="separate"/>
      </w:r>
      <w:r>
        <w:t>328</w:t>
      </w:r>
      <w:r>
        <w:fldChar w:fldCharType="end"/>
      </w:r>
    </w:p>
    <w:p w:rsidR="00A1704F" w:rsidRPr="00C905F3" w:rsidRDefault="00A1704F">
      <w:pPr>
        <w:pStyle w:val="TOC4"/>
        <w:rPr>
          <w:rFonts w:ascii="Calibri" w:hAnsi="Calibri"/>
          <w:sz w:val="22"/>
          <w:szCs w:val="22"/>
          <w:lang w:eastAsia="en-GB"/>
        </w:rPr>
      </w:pPr>
      <w:r>
        <w:t>6.3.2.1</w:t>
      </w:r>
      <w:r w:rsidRPr="00C905F3">
        <w:rPr>
          <w:rFonts w:ascii="Calibri" w:hAnsi="Calibri"/>
          <w:sz w:val="22"/>
          <w:szCs w:val="22"/>
          <w:lang w:eastAsia="en-GB"/>
        </w:rPr>
        <w:tab/>
      </w:r>
      <w:r>
        <w:t>ProactiveHandler</w:t>
      </w:r>
      <w:r>
        <w:tab/>
      </w:r>
      <w:r>
        <w:fldChar w:fldCharType="begin" w:fldLock="1"/>
      </w:r>
      <w:r>
        <w:instrText xml:space="preserve"> PAGEREF _Toc51828269 \h </w:instrText>
      </w:r>
      <w:r>
        <w:fldChar w:fldCharType="separate"/>
      </w:r>
      <w:r>
        <w:t>328</w:t>
      </w:r>
      <w:r>
        <w:fldChar w:fldCharType="end"/>
      </w:r>
    </w:p>
    <w:p w:rsidR="00A1704F" w:rsidRPr="00C905F3" w:rsidRDefault="00A1704F">
      <w:pPr>
        <w:pStyle w:val="TOC4"/>
        <w:rPr>
          <w:rFonts w:ascii="Calibri" w:hAnsi="Calibri"/>
          <w:sz w:val="22"/>
          <w:szCs w:val="22"/>
          <w:lang w:eastAsia="en-GB"/>
        </w:rPr>
      </w:pPr>
      <w:r>
        <w:t>6.3.2.2</w:t>
      </w:r>
      <w:r w:rsidRPr="00C905F3">
        <w:rPr>
          <w:rFonts w:ascii="Calibri" w:hAnsi="Calibri"/>
          <w:sz w:val="22"/>
          <w:szCs w:val="22"/>
          <w:lang w:eastAsia="en-GB"/>
        </w:rPr>
        <w:tab/>
      </w:r>
      <w:r>
        <w:t>ProactiveResponseHandler</w:t>
      </w:r>
      <w:r>
        <w:tab/>
      </w:r>
      <w:r>
        <w:fldChar w:fldCharType="begin" w:fldLock="1"/>
      </w:r>
      <w:r>
        <w:instrText xml:space="preserve"> PAGEREF _Toc51828270 \h </w:instrText>
      </w:r>
      <w:r>
        <w:fldChar w:fldCharType="separate"/>
      </w:r>
      <w:r>
        <w:t>330</w:t>
      </w:r>
      <w:r>
        <w:fldChar w:fldCharType="end"/>
      </w:r>
    </w:p>
    <w:p w:rsidR="00A1704F" w:rsidRPr="00C905F3" w:rsidRDefault="00A1704F">
      <w:pPr>
        <w:pStyle w:val="TOC4"/>
        <w:rPr>
          <w:rFonts w:ascii="Calibri" w:hAnsi="Calibri"/>
          <w:sz w:val="22"/>
          <w:szCs w:val="22"/>
          <w:lang w:eastAsia="en-GB"/>
        </w:rPr>
      </w:pPr>
      <w:r>
        <w:t>6.3.2.3</w:t>
      </w:r>
      <w:r w:rsidRPr="00C905F3">
        <w:rPr>
          <w:rFonts w:ascii="Calibri" w:hAnsi="Calibri"/>
          <w:sz w:val="22"/>
          <w:szCs w:val="22"/>
          <w:lang w:eastAsia="en-GB"/>
        </w:rPr>
        <w:tab/>
      </w:r>
      <w:r>
        <w:t>EnvelopeHandler</w:t>
      </w:r>
      <w:r>
        <w:tab/>
      </w:r>
      <w:r>
        <w:fldChar w:fldCharType="begin" w:fldLock="1"/>
      </w:r>
      <w:r>
        <w:instrText xml:space="preserve"> PAGEREF _Toc51828271 \h </w:instrText>
      </w:r>
      <w:r>
        <w:fldChar w:fldCharType="separate"/>
      </w:r>
      <w:r>
        <w:t>332</w:t>
      </w:r>
      <w:r>
        <w:fldChar w:fldCharType="end"/>
      </w:r>
    </w:p>
    <w:p w:rsidR="00A1704F" w:rsidRPr="00C905F3" w:rsidRDefault="00A1704F">
      <w:pPr>
        <w:pStyle w:val="TOC4"/>
        <w:rPr>
          <w:rFonts w:ascii="Calibri" w:hAnsi="Calibri"/>
          <w:sz w:val="22"/>
          <w:szCs w:val="22"/>
          <w:lang w:eastAsia="en-GB"/>
        </w:rPr>
      </w:pPr>
      <w:r>
        <w:t>6.3.2.4</w:t>
      </w:r>
      <w:r w:rsidRPr="00C905F3">
        <w:rPr>
          <w:rFonts w:ascii="Calibri" w:hAnsi="Calibri"/>
          <w:sz w:val="22"/>
          <w:szCs w:val="22"/>
          <w:lang w:eastAsia="en-GB"/>
        </w:rPr>
        <w:tab/>
      </w:r>
      <w:r>
        <w:t>EnvelopeResponseHandler</w:t>
      </w:r>
      <w:r>
        <w:tab/>
      </w:r>
      <w:r>
        <w:fldChar w:fldCharType="begin" w:fldLock="1"/>
      </w:r>
      <w:r>
        <w:instrText xml:space="preserve"> PAGEREF _Toc51828272 \h </w:instrText>
      </w:r>
      <w:r>
        <w:fldChar w:fldCharType="separate"/>
      </w:r>
      <w:r>
        <w:t>356</w:t>
      </w:r>
      <w:r>
        <w:fldChar w:fldCharType="end"/>
      </w:r>
    </w:p>
    <w:p w:rsidR="00A1704F" w:rsidRPr="00C905F3" w:rsidRDefault="00A1704F">
      <w:pPr>
        <w:pStyle w:val="TOC3"/>
        <w:rPr>
          <w:rFonts w:ascii="Calibri" w:hAnsi="Calibri"/>
          <w:sz w:val="22"/>
          <w:szCs w:val="22"/>
          <w:lang w:eastAsia="en-GB"/>
        </w:rPr>
      </w:pPr>
      <w:r>
        <w:t>6.3.3</w:t>
      </w:r>
      <w:r w:rsidRPr="00C905F3">
        <w:rPr>
          <w:rFonts w:ascii="Calibri" w:hAnsi="Calibri"/>
          <w:sz w:val="22"/>
          <w:szCs w:val="22"/>
          <w:lang w:eastAsia="en-GB"/>
        </w:rPr>
        <w:tab/>
      </w:r>
      <w:r>
        <w:t>Applet Triggering</w:t>
      </w:r>
      <w:r>
        <w:tab/>
      </w:r>
      <w:r>
        <w:fldChar w:fldCharType="begin" w:fldLock="1"/>
      </w:r>
      <w:r>
        <w:instrText xml:space="preserve"> PAGEREF _Toc51828273 \h </w:instrText>
      </w:r>
      <w:r>
        <w:fldChar w:fldCharType="separate"/>
      </w:r>
      <w:r>
        <w:t>357</w:t>
      </w:r>
      <w:r>
        <w:fldChar w:fldCharType="end"/>
      </w:r>
    </w:p>
    <w:p w:rsidR="00A1704F" w:rsidRPr="00C905F3" w:rsidRDefault="00A1704F">
      <w:pPr>
        <w:pStyle w:val="TOC4"/>
        <w:rPr>
          <w:rFonts w:ascii="Calibri" w:hAnsi="Calibri"/>
          <w:sz w:val="22"/>
          <w:szCs w:val="22"/>
          <w:lang w:eastAsia="en-GB"/>
        </w:rPr>
      </w:pPr>
      <w:r>
        <w:t>6.3.3.1</w:t>
      </w:r>
      <w:r w:rsidRPr="00C905F3">
        <w:rPr>
          <w:rFonts w:ascii="Calibri" w:hAnsi="Calibri"/>
          <w:sz w:val="22"/>
          <w:szCs w:val="22"/>
          <w:lang w:eastAsia="en-GB"/>
        </w:rPr>
        <w:tab/>
      </w:r>
      <w:r>
        <w:t>EVENT_PROFILE_DOWNLOAD</w:t>
      </w:r>
      <w:r>
        <w:tab/>
      </w:r>
      <w:r>
        <w:fldChar w:fldCharType="begin" w:fldLock="1"/>
      </w:r>
      <w:r>
        <w:instrText xml:space="preserve"> PAGEREF _Toc51828274 \h </w:instrText>
      </w:r>
      <w:r>
        <w:fldChar w:fldCharType="separate"/>
      </w:r>
      <w:r>
        <w:t>357</w:t>
      </w:r>
      <w:r>
        <w:fldChar w:fldCharType="end"/>
      </w:r>
    </w:p>
    <w:p w:rsidR="00A1704F" w:rsidRPr="00C905F3" w:rsidRDefault="00A1704F">
      <w:pPr>
        <w:pStyle w:val="TOC4"/>
        <w:rPr>
          <w:rFonts w:ascii="Calibri" w:hAnsi="Calibri"/>
          <w:sz w:val="22"/>
          <w:szCs w:val="22"/>
          <w:lang w:eastAsia="en-GB"/>
        </w:rPr>
      </w:pPr>
      <w:r>
        <w:t>6.3.3.2</w:t>
      </w:r>
      <w:r w:rsidRPr="00C905F3">
        <w:rPr>
          <w:rFonts w:ascii="Calibri" w:hAnsi="Calibri"/>
          <w:sz w:val="22"/>
          <w:szCs w:val="22"/>
          <w:lang w:eastAsia="en-GB"/>
        </w:rPr>
        <w:tab/>
      </w:r>
      <w:r>
        <w:t>EVENT_MENU_SELECTION</w:t>
      </w:r>
      <w:r>
        <w:tab/>
      </w:r>
      <w:r>
        <w:fldChar w:fldCharType="begin" w:fldLock="1"/>
      </w:r>
      <w:r>
        <w:instrText xml:space="preserve"> PAGEREF _Toc51828275 \h </w:instrText>
      </w:r>
      <w:r>
        <w:fldChar w:fldCharType="separate"/>
      </w:r>
      <w:r>
        <w:t>358</w:t>
      </w:r>
      <w:r>
        <w:fldChar w:fldCharType="end"/>
      </w:r>
    </w:p>
    <w:p w:rsidR="00A1704F" w:rsidRPr="00C905F3" w:rsidRDefault="00A1704F">
      <w:pPr>
        <w:pStyle w:val="TOC4"/>
        <w:rPr>
          <w:rFonts w:ascii="Calibri" w:hAnsi="Calibri"/>
          <w:sz w:val="22"/>
          <w:szCs w:val="22"/>
          <w:lang w:eastAsia="en-GB"/>
        </w:rPr>
      </w:pPr>
      <w:r>
        <w:t>6.3.3.3</w:t>
      </w:r>
      <w:r w:rsidRPr="00C905F3">
        <w:rPr>
          <w:rFonts w:ascii="Calibri" w:hAnsi="Calibri"/>
          <w:sz w:val="22"/>
          <w:szCs w:val="22"/>
          <w:lang w:eastAsia="en-GB"/>
        </w:rPr>
        <w:tab/>
      </w:r>
      <w:r>
        <w:t>EVENT_MENU_SELECTION_HELP_REQUEST</w:t>
      </w:r>
      <w:r>
        <w:tab/>
      </w:r>
      <w:r>
        <w:fldChar w:fldCharType="begin" w:fldLock="1"/>
      </w:r>
      <w:r>
        <w:instrText xml:space="preserve"> PAGEREF _Toc51828276 \h </w:instrText>
      </w:r>
      <w:r>
        <w:fldChar w:fldCharType="separate"/>
      </w:r>
      <w:r>
        <w:t>360</w:t>
      </w:r>
      <w:r>
        <w:fldChar w:fldCharType="end"/>
      </w:r>
    </w:p>
    <w:p w:rsidR="00A1704F" w:rsidRPr="00C905F3" w:rsidRDefault="00A1704F">
      <w:pPr>
        <w:pStyle w:val="TOC4"/>
        <w:rPr>
          <w:rFonts w:ascii="Calibri" w:hAnsi="Calibri"/>
          <w:sz w:val="22"/>
          <w:szCs w:val="22"/>
          <w:lang w:eastAsia="en-GB"/>
        </w:rPr>
      </w:pPr>
      <w:r>
        <w:t>6.3.3.4</w:t>
      </w:r>
      <w:r w:rsidRPr="00C905F3">
        <w:rPr>
          <w:rFonts w:ascii="Calibri" w:hAnsi="Calibri"/>
          <w:sz w:val="22"/>
          <w:szCs w:val="22"/>
          <w:lang w:eastAsia="en-GB"/>
        </w:rPr>
        <w:tab/>
      </w:r>
      <w:r>
        <w:t>EVENT_FORMATTED_SMS_PP_ENV</w:t>
      </w:r>
      <w:r>
        <w:tab/>
      </w:r>
      <w:r>
        <w:fldChar w:fldCharType="begin" w:fldLock="1"/>
      </w:r>
      <w:r>
        <w:instrText xml:space="preserve"> PAGEREF _Toc51828277 \h </w:instrText>
      </w:r>
      <w:r>
        <w:fldChar w:fldCharType="separate"/>
      </w:r>
      <w:r>
        <w:t>364</w:t>
      </w:r>
      <w:r>
        <w:fldChar w:fldCharType="end"/>
      </w:r>
    </w:p>
    <w:p w:rsidR="00A1704F" w:rsidRPr="00C905F3" w:rsidRDefault="00A1704F">
      <w:pPr>
        <w:pStyle w:val="TOC4"/>
        <w:rPr>
          <w:rFonts w:ascii="Calibri" w:hAnsi="Calibri"/>
          <w:sz w:val="22"/>
          <w:szCs w:val="22"/>
          <w:lang w:eastAsia="en-GB"/>
        </w:rPr>
      </w:pPr>
      <w:r>
        <w:t>6.3.3.5</w:t>
      </w:r>
      <w:r w:rsidRPr="00C905F3">
        <w:rPr>
          <w:rFonts w:ascii="Calibri" w:hAnsi="Calibri"/>
          <w:sz w:val="22"/>
          <w:szCs w:val="22"/>
          <w:lang w:eastAsia="en-GB"/>
        </w:rPr>
        <w:tab/>
      </w:r>
      <w:r>
        <w:t>EVENT_UNFORMATTED_SMS_PP_ENV</w:t>
      </w:r>
      <w:r>
        <w:tab/>
      </w:r>
      <w:r>
        <w:fldChar w:fldCharType="begin" w:fldLock="1"/>
      </w:r>
      <w:r>
        <w:instrText xml:space="preserve"> PAGEREF _Toc51828278 \h </w:instrText>
      </w:r>
      <w:r>
        <w:fldChar w:fldCharType="separate"/>
      </w:r>
      <w:r>
        <w:t>365</w:t>
      </w:r>
      <w:r>
        <w:fldChar w:fldCharType="end"/>
      </w:r>
    </w:p>
    <w:p w:rsidR="00A1704F" w:rsidRPr="00C905F3" w:rsidRDefault="00A1704F">
      <w:pPr>
        <w:pStyle w:val="TOC4"/>
        <w:rPr>
          <w:rFonts w:ascii="Calibri" w:hAnsi="Calibri"/>
          <w:sz w:val="22"/>
          <w:szCs w:val="22"/>
          <w:lang w:eastAsia="en-GB"/>
        </w:rPr>
      </w:pPr>
      <w:r>
        <w:t>6.3.3.6</w:t>
      </w:r>
      <w:r w:rsidRPr="00C905F3">
        <w:rPr>
          <w:rFonts w:ascii="Calibri" w:hAnsi="Calibri"/>
          <w:sz w:val="22"/>
          <w:szCs w:val="22"/>
          <w:lang w:eastAsia="en-GB"/>
        </w:rPr>
        <w:tab/>
      </w:r>
      <w:r>
        <w:t>EVENT_CALL_CONTROL_BY_SIM</w:t>
      </w:r>
      <w:r>
        <w:tab/>
      </w:r>
      <w:r>
        <w:fldChar w:fldCharType="begin" w:fldLock="1"/>
      </w:r>
      <w:r>
        <w:instrText xml:space="preserve"> PAGEREF _Toc51828279 \h </w:instrText>
      </w:r>
      <w:r>
        <w:fldChar w:fldCharType="separate"/>
      </w:r>
      <w:r>
        <w:t>367</w:t>
      </w:r>
      <w:r>
        <w:fldChar w:fldCharType="end"/>
      </w:r>
    </w:p>
    <w:p w:rsidR="00A1704F" w:rsidRPr="00C905F3" w:rsidRDefault="00A1704F">
      <w:pPr>
        <w:pStyle w:val="TOC4"/>
        <w:rPr>
          <w:rFonts w:ascii="Calibri" w:hAnsi="Calibri"/>
          <w:sz w:val="22"/>
          <w:szCs w:val="22"/>
          <w:lang w:eastAsia="en-GB"/>
        </w:rPr>
      </w:pPr>
      <w:r>
        <w:t>6.3.3.7</w:t>
      </w:r>
      <w:r w:rsidRPr="00C905F3">
        <w:rPr>
          <w:rFonts w:ascii="Calibri" w:hAnsi="Calibri"/>
          <w:sz w:val="22"/>
          <w:szCs w:val="22"/>
          <w:lang w:eastAsia="en-GB"/>
        </w:rPr>
        <w:tab/>
      </w:r>
      <w:r>
        <w:t>EVENT_MO_SHORT_MESSAGE_CONTROL_BY_SIM</w:t>
      </w:r>
      <w:r>
        <w:tab/>
      </w:r>
      <w:r>
        <w:fldChar w:fldCharType="begin" w:fldLock="1"/>
      </w:r>
      <w:r>
        <w:instrText xml:space="preserve"> PAGEREF _Toc51828280 \h </w:instrText>
      </w:r>
      <w:r>
        <w:fldChar w:fldCharType="separate"/>
      </w:r>
      <w:r>
        <w:t>369</w:t>
      </w:r>
      <w:r>
        <w:fldChar w:fldCharType="end"/>
      </w:r>
    </w:p>
    <w:p w:rsidR="00A1704F" w:rsidRPr="00C905F3" w:rsidRDefault="00A1704F">
      <w:pPr>
        <w:pStyle w:val="TOC4"/>
        <w:rPr>
          <w:rFonts w:ascii="Calibri" w:hAnsi="Calibri"/>
          <w:sz w:val="22"/>
          <w:szCs w:val="22"/>
          <w:lang w:eastAsia="en-GB"/>
        </w:rPr>
      </w:pPr>
      <w:r>
        <w:t>6.3.3.8</w:t>
      </w:r>
      <w:r w:rsidRPr="00C905F3">
        <w:rPr>
          <w:rFonts w:ascii="Calibri" w:hAnsi="Calibri"/>
          <w:sz w:val="22"/>
          <w:szCs w:val="22"/>
          <w:lang w:eastAsia="en-GB"/>
        </w:rPr>
        <w:tab/>
      </w:r>
      <w:r>
        <w:t>EVENT_TIMER_EXPIRATION</w:t>
      </w:r>
      <w:r>
        <w:tab/>
      </w:r>
      <w:r>
        <w:fldChar w:fldCharType="begin" w:fldLock="1"/>
      </w:r>
      <w:r>
        <w:instrText xml:space="preserve"> PAGEREF _Toc51828281 \h </w:instrText>
      </w:r>
      <w:r>
        <w:fldChar w:fldCharType="separate"/>
      </w:r>
      <w:r>
        <w:t>370</w:t>
      </w:r>
      <w:r>
        <w:fldChar w:fldCharType="end"/>
      </w:r>
    </w:p>
    <w:p w:rsidR="00A1704F" w:rsidRPr="00C905F3" w:rsidRDefault="00A1704F">
      <w:pPr>
        <w:pStyle w:val="TOC4"/>
        <w:rPr>
          <w:rFonts w:ascii="Calibri" w:hAnsi="Calibri"/>
          <w:sz w:val="22"/>
          <w:szCs w:val="22"/>
          <w:lang w:eastAsia="en-GB"/>
        </w:rPr>
      </w:pPr>
      <w:r>
        <w:t>6.3.3.9</w:t>
      </w:r>
      <w:r w:rsidRPr="00C905F3">
        <w:rPr>
          <w:rFonts w:ascii="Calibri" w:hAnsi="Calibri"/>
          <w:sz w:val="22"/>
          <w:szCs w:val="22"/>
          <w:lang w:eastAsia="en-GB"/>
        </w:rPr>
        <w:tab/>
      </w:r>
      <w:r>
        <w:t>EVENT_UNFORMATTED_SMS_CB</w:t>
      </w:r>
      <w:r>
        <w:tab/>
      </w:r>
      <w:r>
        <w:fldChar w:fldCharType="begin" w:fldLock="1"/>
      </w:r>
      <w:r>
        <w:instrText xml:space="preserve"> PAGEREF _Toc51828282 \h </w:instrText>
      </w:r>
      <w:r>
        <w:fldChar w:fldCharType="separate"/>
      </w:r>
      <w:r>
        <w:t>372</w:t>
      </w:r>
      <w:r>
        <w:fldChar w:fldCharType="end"/>
      </w:r>
    </w:p>
    <w:p w:rsidR="00A1704F" w:rsidRPr="00C905F3" w:rsidRDefault="00A1704F">
      <w:pPr>
        <w:pStyle w:val="TOC4"/>
        <w:rPr>
          <w:rFonts w:ascii="Calibri" w:hAnsi="Calibri"/>
          <w:sz w:val="22"/>
          <w:szCs w:val="22"/>
          <w:lang w:eastAsia="en-GB"/>
        </w:rPr>
      </w:pPr>
      <w:r>
        <w:t>6.3.3.10</w:t>
      </w:r>
      <w:r w:rsidRPr="00C905F3">
        <w:rPr>
          <w:rFonts w:ascii="Calibri" w:hAnsi="Calibri"/>
          <w:sz w:val="22"/>
          <w:szCs w:val="22"/>
          <w:lang w:eastAsia="en-GB"/>
        </w:rPr>
        <w:tab/>
      </w:r>
      <w:r>
        <w:t>EVENT_EVENT_DOWNLOAD_MT_CALL</w:t>
      </w:r>
      <w:r>
        <w:tab/>
      </w:r>
      <w:r>
        <w:fldChar w:fldCharType="begin" w:fldLock="1"/>
      </w:r>
      <w:r>
        <w:instrText xml:space="preserve"> PAGEREF _Toc51828283 \h </w:instrText>
      </w:r>
      <w:r>
        <w:fldChar w:fldCharType="separate"/>
      </w:r>
      <w:r>
        <w:t>373</w:t>
      </w:r>
      <w:r>
        <w:fldChar w:fldCharType="end"/>
      </w:r>
    </w:p>
    <w:p w:rsidR="00A1704F" w:rsidRPr="00C905F3" w:rsidRDefault="00A1704F">
      <w:pPr>
        <w:pStyle w:val="TOC4"/>
        <w:rPr>
          <w:rFonts w:ascii="Calibri" w:hAnsi="Calibri"/>
          <w:sz w:val="22"/>
          <w:szCs w:val="22"/>
          <w:lang w:eastAsia="en-GB"/>
        </w:rPr>
      </w:pPr>
      <w:r>
        <w:t>6.3.3.11</w:t>
      </w:r>
      <w:r w:rsidRPr="00C905F3">
        <w:rPr>
          <w:rFonts w:ascii="Calibri" w:hAnsi="Calibri"/>
          <w:sz w:val="22"/>
          <w:szCs w:val="22"/>
          <w:lang w:eastAsia="en-GB"/>
        </w:rPr>
        <w:tab/>
      </w:r>
      <w:r>
        <w:t>EVENT_EVENT_DOWNLOAD_CALL_CONNECTED</w:t>
      </w:r>
      <w:r>
        <w:tab/>
      </w:r>
      <w:r>
        <w:fldChar w:fldCharType="begin" w:fldLock="1"/>
      </w:r>
      <w:r>
        <w:instrText xml:space="preserve"> PAGEREF _Toc51828284 \h </w:instrText>
      </w:r>
      <w:r>
        <w:fldChar w:fldCharType="separate"/>
      </w:r>
      <w:r>
        <w:t>374</w:t>
      </w:r>
      <w:r>
        <w:fldChar w:fldCharType="end"/>
      </w:r>
    </w:p>
    <w:p w:rsidR="00A1704F" w:rsidRPr="00C905F3" w:rsidRDefault="00A1704F">
      <w:pPr>
        <w:pStyle w:val="TOC4"/>
        <w:rPr>
          <w:rFonts w:ascii="Calibri" w:hAnsi="Calibri"/>
          <w:sz w:val="22"/>
          <w:szCs w:val="22"/>
          <w:lang w:eastAsia="en-GB"/>
        </w:rPr>
      </w:pPr>
      <w:r>
        <w:t>6.3.3.12</w:t>
      </w:r>
      <w:r w:rsidRPr="00C905F3">
        <w:rPr>
          <w:rFonts w:ascii="Calibri" w:hAnsi="Calibri"/>
          <w:sz w:val="22"/>
          <w:szCs w:val="22"/>
          <w:lang w:eastAsia="en-GB"/>
        </w:rPr>
        <w:tab/>
      </w:r>
      <w:r>
        <w:t>EVENT_EVENT_DOWNLOAD_CALL_DISCONNECTED</w:t>
      </w:r>
      <w:r>
        <w:tab/>
      </w:r>
      <w:r>
        <w:fldChar w:fldCharType="begin" w:fldLock="1"/>
      </w:r>
      <w:r>
        <w:instrText xml:space="preserve"> PAGEREF _Toc51828285 \h </w:instrText>
      </w:r>
      <w:r>
        <w:fldChar w:fldCharType="separate"/>
      </w:r>
      <w:r>
        <w:t>376</w:t>
      </w:r>
      <w:r>
        <w:fldChar w:fldCharType="end"/>
      </w:r>
    </w:p>
    <w:p w:rsidR="00A1704F" w:rsidRPr="00C905F3" w:rsidRDefault="00A1704F">
      <w:pPr>
        <w:pStyle w:val="TOC4"/>
        <w:rPr>
          <w:rFonts w:ascii="Calibri" w:hAnsi="Calibri"/>
          <w:sz w:val="22"/>
          <w:szCs w:val="22"/>
          <w:lang w:eastAsia="en-GB"/>
        </w:rPr>
      </w:pPr>
      <w:r>
        <w:t>6.3.3.13</w:t>
      </w:r>
      <w:r w:rsidRPr="00C905F3">
        <w:rPr>
          <w:rFonts w:ascii="Calibri" w:hAnsi="Calibri"/>
          <w:sz w:val="22"/>
          <w:szCs w:val="22"/>
          <w:lang w:eastAsia="en-GB"/>
        </w:rPr>
        <w:tab/>
      </w:r>
      <w:r>
        <w:t>EVENT_EVENT_DOWNLOAD_LOCATION_STATUS</w:t>
      </w:r>
      <w:r>
        <w:tab/>
      </w:r>
      <w:r>
        <w:fldChar w:fldCharType="begin" w:fldLock="1"/>
      </w:r>
      <w:r>
        <w:instrText xml:space="preserve"> PAGEREF _Toc51828286 \h </w:instrText>
      </w:r>
      <w:r>
        <w:fldChar w:fldCharType="separate"/>
      </w:r>
      <w:r>
        <w:t>377</w:t>
      </w:r>
      <w:r>
        <w:fldChar w:fldCharType="end"/>
      </w:r>
    </w:p>
    <w:p w:rsidR="00A1704F" w:rsidRPr="00C905F3" w:rsidRDefault="00A1704F">
      <w:pPr>
        <w:pStyle w:val="TOC4"/>
        <w:rPr>
          <w:rFonts w:ascii="Calibri" w:hAnsi="Calibri"/>
          <w:sz w:val="22"/>
          <w:szCs w:val="22"/>
          <w:lang w:eastAsia="en-GB"/>
        </w:rPr>
      </w:pPr>
      <w:r>
        <w:t>6.3.3.14</w:t>
      </w:r>
      <w:r w:rsidRPr="00C905F3">
        <w:rPr>
          <w:rFonts w:ascii="Calibri" w:hAnsi="Calibri"/>
          <w:sz w:val="22"/>
          <w:szCs w:val="22"/>
          <w:lang w:eastAsia="en-GB"/>
        </w:rPr>
        <w:tab/>
      </w:r>
      <w:r>
        <w:t>EVENT_EVENT_DOWNLOAD_USER_ACTIVITY</w:t>
      </w:r>
      <w:r>
        <w:tab/>
      </w:r>
      <w:r>
        <w:fldChar w:fldCharType="begin" w:fldLock="1"/>
      </w:r>
      <w:r>
        <w:instrText xml:space="preserve"> PAGEREF _Toc51828287 \h </w:instrText>
      </w:r>
      <w:r>
        <w:fldChar w:fldCharType="separate"/>
      </w:r>
      <w:r>
        <w:t>378</w:t>
      </w:r>
      <w:r>
        <w:fldChar w:fldCharType="end"/>
      </w:r>
    </w:p>
    <w:p w:rsidR="00A1704F" w:rsidRPr="00C905F3" w:rsidRDefault="00A1704F">
      <w:pPr>
        <w:pStyle w:val="TOC4"/>
        <w:rPr>
          <w:rFonts w:ascii="Calibri" w:hAnsi="Calibri"/>
          <w:sz w:val="22"/>
          <w:szCs w:val="22"/>
          <w:lang w:eastAsia="en-GB"/>
        </w:rPr>
      </w:pPr>
      <w:r>
        <w:t>6.3.3.15</w:t>
      </w:r>
      <w:r w:rsidRPr="00C905F3">
        <w:rPr>
          <w:rFonts w:ascii="Calibri" w:hAnsi="Calibri"/>
          <w:sz w:val="22"/>
          <w:szCs w:val="22"/>
          <w:lang w:eastAsia="en-GB"/>
        </w:rPr>
        <w:tab/>
      </w:r>
      <w:r>
        <w:t>EVENT_EVENT_DOWNLOAD_IDLE_SCREEN_AVAILABLE</w:t>
      </w:r>
      <w:r>
        <w:tab/>
      </w:r>
      <w:r>
        <w:fldChar w:fldCharType="begin" w:fldLock="1"/>
      </w:r>
      <w:r>
        <w:instrText xml:space="preserve"> PAGEREF _Toc51828288 \h </w:instrText>
      </w:r>
      <w:r>
        <w:fldChar w:fldCharType="separate"/>
      </w:r>
      <w:r>
        <w:t>380</w:t>
      </w:r>
      <w:r>
        <w:fldChar w:fldCharType="end"/>
      </w:r>
    </w:p>
    <w:p w:rsidR="00A1704F" w:rsidRPr="00C905F3" w:rsidRDefault="00A1704F">
      <w:pPr>
        <w:pStyle w:val="TOC4"/>
        <w:rPr>
          <w:rFonts w:ascii="Calibri" w:hAnsi="Calibri"/>
          <w:sz w:val="22"/>
          <w:szCs w:val="22"/>
          <w:lang w:eastAsia="en-GB"/>
        </w:rPr>
      </w:pPr>
      <w:r>
        <w:t>6.3.3.16</w:t>
      </w:r>
      <w:r w:rsidRPr="00C905F3">
        <w:rPr>
          <w:rFonts w:ascii="Calibri" w:hAnsi="Calibri"/>
          <w:sz w:val="22"/>
          <w:szCs w:val="22"/>
          <w:lang w:eastAsia="en-GB"/>
        </w:rPr>
        <w:tab/>
      </w:r>
      <w:r>
        <w:t>EVENT_EVENT_DOWNLOAD_CARD_READER_STATUS</w:t>
      </w:r>
      <w:r>
        <w:tab/>
      </w:r>
      <w:r>
        <w:fldChar w:fldCharType="begin" w:fldLock="1"/>
      </w:r>
      <w:r>
        <w:instrText xml:space="preserve"> PAGEREF _Toc51828289 \h </w:instrText>
      </w:r>
      <w:r>
        <w:fldChar w:fldCharType="separate"/>
      </w:r>
      <w:r>
        <w:t>381</w:t>
      </w:r>
      <w:r>
        <w:fldChar w:fldCharType="end"/>
      </w:r>
    </w:p>
    <w:p w:rsidR="00A1704F" w:rsidRPr="00C905F3" w:rsidRDefault="00A1704F">
      <w:pPr>
        <w:pStyle w:val="TOC4"/>
        <w:rPr>
          <w:rFonts w:ascii="Calibri" w:hAnsi="Calibri"/>
          <w:sz w:val="22"/>
          <w:szCs w:val="22"/>
          <w:lang w:eastAsia="en-GB"/>
        </w:rPr>
      </w:pPr>
      <w:r>
        <w:t>6.3.3.17</w:t>
      </w:r>
      <w:r w:rsidRPr="00C905F3">
        <w:rPr>
          <w:rFonts w:ascii="Calibri" w:hAnsi="Calibri"/>
          <w:sz w:val="22"/>
          <w:szCs w:val="22"/>
          <w:lang w:eastAsia="en-GB"/>
        </w:rPr>
        <w:tab/>
      </w:r>
      <w:r>
        <w:t>EVENT_UNRECOGNIZED_ENVELOPE</w:t>
      </w:r>
      <w:r>
        <w:tab/>
      </w:r>
      <w:r>
        <w:fldChar w:fldCharType="begin" w:fldLock="1"/>
      </w:r>
      <w:r>
        <w:instrText xml:space="preserve"> PAGEREF _Toc51828290 \h </w:instrText>
      </w:r>
      <w:r>
        <w:fldChar w:fldCharType="separate"/>
      </w:r>
      <w:r>
        <w:t>383</w:t>
      </w:r>
      <w:r>
        <w:fldChar w:fldCharType="end"/>
      </w:r>
    </w:p>
    <w:p w:rsidR="00A1704F" w:rsidRPr="00C905F3" w:rsidRDefault="00A1704F">
      <w:pPr>
        <w:pStyle w:val="TOC4"/>
        <w:rPr>
          <w:rFonts w:ascii="Calibri" w:hAnsi="Calibri"/>
          <w:sz w:val="22"/>
          <w:szCs w:val="22"/>
          <w:lang w:eastAsia="en-GB"/>
        </w:rPr>
      </w:pPr>
      <w:r>
        <w:t>6.3.3.18</w:t>
      </w:r>
      <w:r w:rsidRPr="00C905F3">
        <w:rPr>
          <w:rFonts w:ascii="Calibri" w:hAnsi="Calibri"/>
          <w:sz w:val="22"/>
          <w:szCs w:val="22"/>
          <w:lang w:eastAsia="en-GB"/>
        </w:rPr>
        <w:tab/>
      </w:r>
      <w:r>
        <w:t>EVENT_STATUS_COMMAND</w:t>
      </w:r>
      <w:r>
        <w:tab/>
      </w:r>
      <w:r>
        <w:fldChar w:fldCharType="begin" w:fldLock="1"/>
      </w:r>
      <w:r>
        <w:instrText xml:space="preserve"> PAGEREF _Toc51828291 \h </w:instrText>
      </w:r>
      <w:r>
        <w:fldChar w:fldCharType="separate"/>
      </w:r>
      <w:r>
        <w:t>384</w:t>
      </w:r>
      <w:r>
        <w:fldChar w:fldCharType="end"/>
      </w:r>
    </w:p>
    <w:p w:rsidR="00A1704F" w:rsidRPr="00C905F3" w:rsidRDefault="00A1704F">
      <w:pPr>
        <w:pStyle w:val="TOC4"/>
        <w:rPr>
          <w:rFonts w:ascii="Calibri" w:hAnsi="Calibri"/>
          <w:sz w:val="22"/>
          <w:szCs w:val="22"/>
          <w:lang w:eastAsia="en-GB"/>
        </w:rPr>
      </w:pPr>
      <w:r>
        <w:t>6.3.3.19</w:t>
      </w:r>
      <w:r w:rsidRPr="00C905F3">
        <w:rPr>
          <w:rFonts w:ascii="Calibri" w:hAnsi="Calibri"/>
          <w:sz w:val="22"/>
          <w:szCs w:val="22"/>
          <w:lang w:eastAsia="en-GB"/>
        </w:rPr>
        <w:tab/>
      </w:r>
      <w:r>
        <w:t>EVENT_FORMATTED_SMS_CB</w:t>
      </w:r>
      <w:r>
        <w:tab/>
      </w:r>
      <w:r>
        <w:fldChar w:fldCharType="begin" w:fldLock="1"/>
      </w:r>
      <w:r>
        <w:instrText xml:space="preserve"> PAGEREF _Toc51828292 \h </w:instrText>
      </w:r>
      <w:r>
        <w:fldChar w:fldCharType="separate"/>
      </w:r>
      <w:r>
        <w:t>386</w:t>
      </w:r>
      <w:r>
        <w:fldChar w:fldCharType="end"/>
      </w:r>
    </w:p>
    <w:p w:rsidR="00A1704F" w:rsidRPr="00C905F3" w:rsidRDefault="00A1704F">
      <w:pPr>
        <w:pStyle w:val="TOC4"/>
        <w:rPr>
          <w:rFonts w:ascii="Calibri" w:hAnsi="Calibri"/>
          <w:sz w:val="22"/>
          <w:szCs w:val="22"/>
          <w:lang w:eastAsia="en-GB"/>
        </w:rPr>
      </w:pPr>
      <w:r>
        <w:t>6.3.3.20</w:t>
      </w:r>
      <w:r w:rsidRPr="00C905F3">
        <w:rPr>
          <w:rFonts w:ascii="Calibri" w:hAnsi="Calibri"/>
          <w:sz w:val="22"/>
          <w:szCs w:val="22"/>
          <w:lang w:eastAsia="en-GB"/>
        </w:rPr>
        <w:tab/>
      </w:r>
      <w:r>
        <w:t>EVENT_EVENT_DOWNLOAD_LANGUAGE_SELECTION</w:t>
      </w:r>
      <w:r>
        <w:tab/>
      </w:r>
      <w:r>
        <w:fldChar w:fldCharType="begin" w:fldLock="1"/>
      </w:r>
      <w:r>
        <w:instrText xml:space="preserve"> PAGEREF _Toc51828293 \h </w:instrText>
      </w:r>
      <w:r>
        <w:fldChar w:fldCharType="separate"/>
      </w:r>
      <w:r>
        <w:t>388</w:t>
      </w:r>
      <w:r>
        <w:fldChar w:fldCharType="end"/>
      </w:r>
    </w:p>
    <w:p w:rsidR="00A1704F" w:rsidRPr="00C905F3" w:rsidRDefault="00A1704F">
      <w:pPr>
        <w:pStyle w:val="TOC4"/>
        <w:rPr>
          <w:rFonts w:ascii="Calibri" w:hAnsi="Calibri"/>
          <w:sz w:val="22"/>
          <w:szCs w:val="22"/>
          <w:lang w:eastAsia="en-GB"/>
        </w:rPr>
      </w:pPr>
      <w:r>
        <w:t>6.3.3.21</w:t>
      </w:r>
      <w:r w:rsidRPr="00C905F3">
        <w:rPr>
          <w:rFonts w:ascii="Calibri" w:hAnsi="Calibri"/>
          <w:sz w:val="22"/>
          <w:szCs w:val="22"/>
          <w:lang w:eastAsia="en-GB"/>
        </w:rPr>
        <w:tab/>
      </w:r>
      <w:r>
        <w:t>EVENT_EVENT_DOWNLOAD_BROWSER_TERMINATION</w:t>
      </w:r>
      <w:r>
        <w:tab/>
      </w:r>
      <w:r>
        <w:fldChar w:fldCharType="begin" w:fldLock="1"/>
      </w:r>
      <w:r>
        <w:instrText xml:space="preserve"> PAGEREF _Toc51828294 \h </w:instrText>
      </w:r>
      <w:r>
        <w:fldChar w:fldCharType="separate"/>
      </w:r>
      <w:r>
        <w:t>389</w:t>
      </w:r>
      <w:r>
        <w:fldChar w:fldCharType="end"/>
      </w:r>
    </w:p>
    <w:p w:rsidR="00A1704F" w:rsidRPr="00C905F3" w:rsidRDefault="00A1704F">
      <w:pPr>
        <w:pStyle w:val="TOC4"/>
        <w:rPr>
          <w:rFonts w:ascii="Calibri" w:hAnsi="Calibri"/>
          <w:sz w:val="22"/>
          <w:szCs w:val="22"/>
          <w:lang w:eastAsia="en-GB"/>
        </w:rPr>
      </w:pPr>
      <w:r>
        <w:t>6.3.3.22</w:t>
      </w:r>
      <w:r w:rsidRPr="00C905F3">
        <w:rPr>
          <w:rFonts w:ascii="Calibri" w:hAnsi="Calibri"/>
          <w:sz w:val="22"/>
          <w:szCs w:val="22"/>
          <w:lang w:eastAsia="en-GB"/>
        </w:rPr>
        <w:tab/>
      </w:r>
      <w:r>
        <w:t>EVENT_FIRST_COMMAND_AFTER_SELECT</w:t>
      </w:r>
      <w:r>
        <w:tab/>
      </w:r>
      <w:r>
        <w:fldChar w:fldCharType="begin" w:fldLock="1"/>
      </w:r>
      <w:r>
        <w:instrText xml:space="preserve"> PAGEREF _Toc51828295 \h </w:instrText>
      </w:r>
      <w:r>
        <w:fldChar w:fldCharType="separate"/>
      </w:r>
      <w:r>
        <w:t>391</w:t>
      </w:r>
      <w:r>
        <w:fldChar w:fldCharType="end"/>
      </w:r>
    </w:p>
    <w:p w:rsidR="00A1704F" w:rsidRPr="00C905F3" w:rsidRDefault="00A1704F">
      <w:pPr>
        <w:pStyle w:val="TOC4"/>
        <w:rPr>
          <w:rFonts w:ascii="Calibri" w:hAnsi="Calibri"/>
          <w:sz w:val="22"/>
          <w:szCs w:val="22"/>
          <w:lang w:eastAsia="en-GB"/>
        </w:rPr>
      </w:pPr>
      <w:r>
        <w:t>6.3.3.23</w:t>
      </w:r>
      <w:r w:rsidRPr="00C905F3">
        <w:rPr>
          <w:rFonts w:ascii="Calibri" w:hAnsi="Calibri"/>
          <w:sz w:val="22"/>
          <w:szCs w:val="22"/>
          <w:lang w:eastAsia="en-GB"/>
        </w:rPr>
        <w:tab/>
      </w:r>
      <w:r>
        <w:t>EVENT_EVENT_DOWNLOAD_DATA_AVAILABLE</w:t>
      </w:r>
      <w:r>
        <w:tab/>
      </w:r>
      <w:r>
        <w:fldChar w:fldCharType="begin" w:fldLock="1"/>
      </w:r>
      <w:r>
        <w:instrText xml:space="preserve"> PAGEREF _Toc51828296 \h </w:instrText>
      </w:r>
      <w:r>
        <w:fldChar w:fldCharType="separate"/>
      </w:r>
      <w:r>
        <w:t>393</w:t>
      </w:r>
      <w:r>
        <w:fldChar w:fldCharType="end"/>
      </w:r>
    </w:p>
    <w:p w:rsidR="00A1704F" w:rsidRPr="00C905F3" w:rsidRDefault="00A1704F">
      <w:pPr>
        <w:pStyle w:val="TOC4"/>
        <w:rPr>
          <w:rFonts w:ascii="Calibri" w:hAnsi="Calibri"/>
          <w:sz w:val="22"/>
          <w:szCs w:val="22"/>
          <w:lang w:eastAsia="en-GB"/>
        </w:rPr>
      </w:pPr>
      <w:r>
        <w:t>6.3.3.24</w:t>
      </w:r>
      <w:r w:rsidRPr="00C905F3">
        <w:rPr>
          <w:rFonts w:ascii="Calibri" w:hAnsi="Calibri"/>
          <w:sz w:val="22"/>
          <w:szCs w:val="22"/>
          <w:lang w:eastAsia="en-GB"/>
        </w:rPr>
        <w:tab/>
      </w:r>
      <w:r>
        <w:t>EVENT_EVENT_DOWNLOAD_CHANNEL_STATUS</w:t>
      </w:r>
      <w:r>
        <w:tab/>
      </w:r>
      <w:r>
        <w:fldChar w:fldCharType="begin" w:fldLock="1"/>
      </w:r>
      <w:r>
        <w:instrText xml:space="preserve"> PAGEREF _Toc51828297 \h </w:instrText>
      </w:r>
      <w:r>
        <w:fldChar w:fldCharType="separate"/>
      </w:r>
      <w:r>
        <w:t>395</w:t>
      </w:r>
      <w:r>
        <w:fldChar w:fldCharType="end"/>
      </w:r>
    </w:p>
    <w:p w:rsidR="00A1704F" w:rsidRPr="00C905F3" w:rsidRDefault="00A1704F">
      <w:pPr>
        <w:pStyle w:val="TOC4"/>
        <w:rPr>
          <w:rFonts w:ascii="Calibri" w:hAnsi="Calibri"/>
          <w:sz w:val="22"/>
          <w:szCs w:val="22"/>
          <w:lang w:eastAsia="en-GB"/>
        </w:rPr>
      </w:pPr>
      <w:r>
        <w:t>6.3.3.25</w:t>
      </w:r>
      <w:r w:rsidRPr="00C905F3">
        <w:rPr>
          <w:rFonts w:ascii="Calibri" w:hAnsi="Calibri"/>
          <w:sz w:val="22"/>
          <w:szCs w:val="22"/>
          <w:lang w:eastAsia="en-GB"/>
        </w:rPr>
        <w:tab/>
      </w:r>
      <w:r>
        <w:t>EVENT_FORMATTED_SMS_PP_UPD</w:t>
      </w:r>
      <w:r>
        <w:tab/>
      </w:r>
      <w:r>
        <w:fldChar w:fldCharType="begin" w:fldLock="1"/>
      </w:r>
      <w:r>
        <w:instrText xml:space="preserve"> PAGEREF _Toc51828298 \h </w:instrText>
      </w:r>
      <w:r>
        <w:fldChar w:fldCharType="separate"/>
      </w:r>
      <w:r>
        <w:t>398</w:t>
      </w:r>
      <w:r>
        <w:fldChar w:fldCharType="end"/>
      </w:r>
    </w:p>
    <w:p w:rsidR="00A1704F" w:rsidRPr="00C905F3" w:rsidRDefault="00A1704F">
      <w:pPr>
        <w:pStyle w:val="TOC4"/>
        <w:rPr>
          <w:rFonts w:ascii="Calibri" w:hAnsi="Calibri"/>
          <w:sz w:val="22"/>
          <w:szCs w:val="22"/>
          <w:lang w:eastAsia="en-GB"/>
        </w:rPr>
      </w:pPr>
      <w:r>
        <w:t>6.3.3.26</w:t>
      </w:r>
      <w:r w:rsidRPr="00C905F3">
        <w:rPr>
          <w:rFonts w:ascii="Calibri" w:hAnsi="Calibri"/>
          <w:sz w:val="22"/>
          <w:szCs w:val="22"/>
          <w:lang w:eastAsia="en-GB"/>
        </w:rPr>
        <w:tab/>
      </w:r>
      <w:r>
        <w:t>EVENT_UNFORMATTED_SMS_PP_UPD</w:t>
      </w:r>
      <w:r>
        <w:tab/>
      </w:r>
      <w:r>
        <w:fldChar w:fldCharType="begin" w:fldLock="1"/>
      </w:r>
      <w:r>
        <w:instrText xml:space="preserve"> PAGEREF _Toc51828299 \h </w:instrText>
      </w:r>
      <w:r>
        <w:fldChar w:fldCharType="separate"/>
      </w:r>
      <w:r>
        <w:t>401</w:t>
      </w:r>
      <w:r>
        <w:fldChar w:fldCharType="end"/>
      </w:r>
    </w:p>
    <w:p w:rsidR="00A1704F" w:rsidRPr="00C905F3" w:rsidRDefault="00A1704F">
      <w:pPr>
        <w:pStyle w:val="TOC3"/>
        <w:rPr>
          <w:rFonts w:ascii="Calibri" w:hAnsi="Calibri"/>
          <w:sz w:val="22"/>
          <w:szCs w:val="22"/>
          <w:lang w:eastAsia="en-GB"/>
        </w:rPr>
      </w:pPr>
      <w:r>
        <w:t>6.3.4</w:t>
      </w:r>
      <w:r w:rsidRPr="00C905F3">
        <w:rPr>
          <w:rFonts w:ascii="Calibri" w:hAnsi="Calibri"/>
          <w:sz w:val="22"/>
          <w:szCs w:val="22"/>
          <w:lang w:eastAsia="en-GB"/>
        </w:rPr>
        <w:tab/>
      </w:r>
      <w:r>
        <w:t>Proactive Command Sending by the STF</w:t>
      </w:r>
      <w:r>
        <w:tab/>
      </w:r>
      <w:r>
        <w:fldChar w:fldCharType="begin" w:fldLock="1"/>
      </w:r>
      <w:r>
        <w:instrText xml:space="preserve"> PAGEREF _Toc51828300 \h </w:instrText>
      </w:r>
      <w:r>
        <w:fldChar w:fldCharType="separate"/>
      </w:r>
      <w:r>
        <w:t>403</w:t>
      </w:r>
      <w:r>
        <w:fldChar w:fldCharType="end"/>
      </w:r>
    </w:p>
    <w:p w:rsidR="00A1704F" w:rsidRPr="00C905F3" w:rsidRDefault="00A1704F">
      <w:pPr>
        <w:pStyle w:val="TOC4"/>
        <w:rPr>
          <w:rFonts w:ascii="Calibri" w:hAnsi="Calibri"/>
          <w:sz w:val="22"/>
          <w:szCs w:val="22"/>
          <w:lang w:eastAsia="en-GB"/>
        </w:rPr>
      </w:pPr>
      <w:r>
        <w:t>6.3.4.1</w:t>
      </w:r>
      <w:r w:rsidRPr="00C905F3">
        <w:rPr>
          <w:rFonts w:ascii="Calibri" w:hAnsi="Calibri"/>
          <w:sz w:val="22"/>
          <w:szCs w:val="22"/>
          <w:lang w:eastAsia="en-GB"/>
        </w:rPr>
        <w:tab/>
      </w:r>
      <w:r>
        <w:t>System Proactive Commands</w:t>
      </w:r>
      <w:r>
        <w:tab/>
      </w:r>
      <w:r>
        <w:fldChar w:fldCharType="begin" w:fldLock="1"/>
      </w:r>
      <w:r>
        <w:instrText xml:space="preserve"> PAGEREF _Toc51828301 \h </w:instrText>
      </w:r>
      <w:r>
        <w:fldChar w:fldCharType="separate"/>
      </w:r>
      <w:r>
        <w:t>403</w:t>
      </w:r>
      <w:r>
        <w:fldChar w:fldCharType="end"/>
      </w:r>
    </w:p>
    <w:p w:rsidR="00A1704F" w:rsidRPr="00C905F3" w:rsidRDefault="00A1704F">
      <w:pPr>
        <w:pStyle w:val="TOC4"/>
        <w:rPr>
          <w:rFonts w:ascii="Calibri" w:hAnsi="Calibri"/>
          <w:sz w:val="22"/>
          <w:szCs w:val="22"/>
          <w:lang w:eastAsia="en-GB"/>
        </w:rPr>
      </w:pPr>
      <w:r>
        <w:t>6.3.4.2</w:t>
      </w:r>
      <w:r w:rsidRPr="00C905F3">
        <w:rPr>
          <w:rFonts w:ascii="Calibri" w:hAnsi="Calibri"/>
          <w:sz w:val="22"/>
          <w:szCs w:val="22"/>
          <w:lang w:eastAsia="en-GB"/>
        </w:rPr>
        <w:tab/>
      </w:r>
      <w:r>
        <w:t>Interaction with GSM commands</w:t>
      </w:r>
      <w:r>
        <w:tab/>
      </w:r>
      <w:r>
        <w:fldChar w:fldCharType="begin" w:fldLock="1"/>
      </w:r>
      <w:r>
        <w:instrText xml:space="preserve"> PAGEREF _Toc51828302 \h </w:instrText>
      </w:r>
      <w:r>
        <w:fldChar w:fldCharType="separate"/>
      </w:r>
      <w:r>
        <w:t>404</w:t>
      </w:r>
      <w:r>
        <w:fldChar w:fldCharType="end"/>
      </w:r>
    </w:p>
    <w:p w:rsidR="00A1704F" w:rsidRPr="00C905F3" w:rsidRDefault="00A1704F">
      <w:pPr>
        <w:pStyle w:val="TOC4"/>
        <w:rPr>
          <w:rFonts w:ascii="Calibri" w:hAnsi="Calibri"/>
          <w:sz w:val="22"/>
          <w:szCs w:val="22"/>
          <w:lang w:eastAsia="en-GB"/>
        </w:rPr>
      </w:pPr>
      <w:r>
        <w:t>6.3.4.3</w:t>
      </w:r>
      <w:r w:rsidRPr="00C905F3">
        <w:rPr>
          <w:rFonts w:ascii="Calibri" w:hAnsi="Calibri"/>
          <w:sz w:val="22"/>
          <w:szCs w:val="22"/>
          <w:lang w:eastAsia="en-GB"/>
        </w:rPr>
        <w:tab/>
      </w:r>
      <w:r>
        <w:t>Proactive Command Control</w:t>
      </w:r>
      <w:r>
        <w:tab/>
      </w:r>
      <w:r>
        <w:fldChar w:fldCharType="begin" w:fldLock="1"/>
      </w:r>
      <w:r>
        <w:instrText xml:space="preserve"> PAGEREF _Toc51828303 \h </w:instrText>
      </w:r>
      <w:r>
        <w:fldChar w:fldCharType="separate"/>
      </w:r>
      <w:r>
        <w:t>406</w:t>
      </w:r>
      <w:r>
        <w:fldChar w:fldCharType="end"/>
      </w:r>
    </w:p>
    <w:p w:rsidR="00A1704F" w:rsidRPr="00C905F3" w:rsidRDefault="00A1704F">
      <w:pPr>
        <w:pStyle w:val="TOC3"/>
        <w:rPr>
          <w:rFonts w:ascii="Calibri" w:hAnsi="Calibri"/>
          <w:sz w:val="22"/>
          <w:szCs w:val="22"/>
          <w:lang w:eastAsia="en-GB"/>
        </w:rPr>
      </w:pPr>
      <w:r>
        <w:t>6.3.5</w:t>
      </w:r>
      <w:r w:rsidRPr="00C905F3">
        <w:rPr>
          <w:rFonts w:ascii="Calibri" w:hAnsi="Calibri"/>
          <w:sz w:val="22"/>
          <w:szCs w:val="22"/>
          <w:lang w:eastAsia="en-GB"/>
        </w:rPr>
        <w:tab/>
      </w:r>
      <w:r>
        <w:t>Exception Handling</w:t>
      </w:r>
      <w:r>
        <w:tab/>
      </w:r>
      <w:r>
        <w:fldChar w:fldCharType="begin" w:fldLock="1"/>
      </w:r>
      <w:r>
        <w:instrText xml:space="preserve"> PAGEREF _Toc51828304 \h </w:instrText>
      </w:r>
      <w:r>
        <w:fldChar w:fldCharType="separate"/>
      </w:r>
      <w:r>
        <w:t>408</w:t>
      </w:r>
      <w:r>
        <w:fldChar w:fldCharType="end"/>
      </w:r>
    </w:p>
    <w:p w:rsidR="00A1704F" w:rsidRPr="00C905F3" w:rsidRDefault="00A1704F">
      <w:pPr>
        <w:pStyle w:val="TOC4"/>
        <w:rPr>
          <w:rFonts w:ascii="Calibri" w:hAnsi="Calibri"/>
          <w:sz w:val="22"/>
          <w:szCs w:val="22"/>
          <w:lang w:eastAsia="en-GB"/>
        </w:rPr>
      </w:pPr>
      <w:r>
        <w:t>6.3.5.1</w:t>
      </w:r>
      <w:r w:rsidRPr="00C905F3">
        <w:rPr>
          <w:rFonts w:ascii="Calibri" w:hAnsi="Calibri"/>
          <w:sz w:val="22"/>
          <w:szCs w:val="22"/>
          <w:lang w:eastAsia="en-GB"/>
        </w:rPr>
        <w:tab/>
      </w:r>
      <w:r>
        <w:t>Hide Exceptions from the ME</w:t>
      </w:r>
      <w:r>
        <w:tab/>
      </w:r>
      <w:r>
        <w:fldChar w:fldCharType="begin" w:fldLock="1"/>
      </w:r>
      <w:r>
        <w:instrText xml:space="preserve"> PAGEREF _Toc51828305 \h </w:instrText>
      </w:r>
      <w:r>
        <w:fldChar w:fldCharType="separate"/>
      </w:r>
      <w:r>
        <w:t>408</w:t>
      </w:r>
      <w:r>
        <w:fldChar w:fldCharType="end"/>
      </w:r>
    </w:p>
    <w:p w:rsidR="00A1704F" w:rsidRPr="00C905F3" w:rsidRDefault="00A1704F">
      <w:pPr>
        <w:pStyle w:val="TOC4"/>
        <w:rPr>
          <w:rFonts w:ascii="Calibri" w:hAnsi="Calibri"/>
          <w:sz w:val="22"/>
          <w:szCs w:val="22"/>
          <w:lang w:eastAsia="en-GB"/>
        </w:rPr>
      </w:pPr>
      <w:r>
        <w:t>6.3.5.2</w:t>
      </w:r>
      <w:r w:rsidRPr="00C905F3">
        <w:rPr>
          <w:rFonts w:ascii="Calibri" w:hAnsi="Calibri"/>
          <w:sz w:val="22"/>
          <w:szCs w:val="22"/>
          <w:lang w:eastAsia="en-GB"/>
        </w:rPr>
        <w:tab/>
      </w:r>
      <w:r>
        <w:t>Interaction with Multiple Triggering</w:t>
      </w:r>
      <w:r>
        <w:tab/>
      </w:r>
      <w:r>
        <w:fldChar w:fldCharType="begin" w:fldLock="1"/>
      </w:r>
      <w:r>
        <w:instrText xml:space="preserve"> PAGEREF _Toc51828306 \h </w:instrText>
      </w:r>
      <w:r>
        <w:fldChar w:fldCharType="separate"/>
      </w:r>
      <w:r>
        <w:t>409</w:t>
      </w:r>
      <w:r>
        <w:fldChar w:fldCharType="end"/>
      </w:r>
    </w:p>
    <w:p w:rsidR="00A1704F" w:rsidRPr="00C905F3" w:rsidRDefault="00A1704F">
      <w:pPr>
        <w:pStyle w:val="TOC3"/>
        <w:rPr>
          <w:rFonts w:ascii="Calibri" w:hAnsi="Calibri"/>
          <w:sz w:val="22"/>
          <w:szCs w:val="22"/>
          <w:lang w:eastAsia="en-GB"/>
        </w:rPr>
      </w:pPr>
      <w:r>
        <w:t>6.3.6</w:t>
      </w:r>
      <w:r w:rsidRPr="00C905F3">
        <w:rPr>
          <w:rFonts w:ascii="Calibri" w:hAnsi="Calibri"/>
          <w:sz w:val="22"/>
          <w:szCs w:val="22"/>
          <w:lang w:eastAsia="en-GB"/>
        </w:rPr>
        <w:tab/>
      </w:r>
      <w:r>
        <w:t>Framework Security Management</w:t>
      </w:r>
      <w:r>
        <w:tab/>
      </w:r>
      <w:r>
        <w:fldChar w:fldCharType="begin" w:fldLock="1"/>
      </w:r>
      <w:r>
        <w:instrText xml:space="preserve"> PAGEREF _Toc51828307 \h </w:instrText>
      </w:r>
      <w:r>
        <w:fldChar w:fldCharType="separate"/>
      </w:r>
      <w:r>
        <w:t>410</w:t>
      </w:r>
      <w:r>
        <w:fldChar w:fldCharType="end"/>
      </w:r>
    </w:p>
    <w:p w:rsidR="00A1704F" w:rsidRPr="00C905F3" w:rsidRDefault="00A1704F">
      <w:pPr>
        <w:pStyle w:val="TOC4"/>
        <w:rPr>
          <w:rFonts w:ascii="Calibri" w:hAnsi="Calibri"/>
          <w:sz w:val="22"/>
          <w:szCs w:val="22"/>
          <w:lang w:eastAsia="en-GB"/>
        </w:rPr>
      </w:pPr>
      <w:r>
        <w:t>6.3.6.1</w:t>
      </w:r>
      <w:r w:rsidRPr="00C905F3">
        <w:rPr>
          <w:rFonts w:ascii="Calibri" w:hAnsi="Calibri"/>
          <w:sz w:val="22"/>
          <w:szCs w:val="22"/>
          <w:lang w:eastAsia="en-GB"/>
        </w:rPr>
        <w:tab/>
      </w:r>
      <w:r>
        <w:t>Input Data</w:t>
      </w:r>
      <w:r>
        <w:tab/>
      </w:r>
      <w:r>
        <w:fldChar w:fldCharType="begin" w:fldLock="1"/>
      </w:r>
      <w:r>
        <w:instrText xml:space="preserve"> PAGEREF _Toc51828308 \h </w:instrText>
      </w:r>
      <w:r>
        <w:fldChar w:fldCharType="separate"/>
      </w:r>
      <w:r>
        <w:t>411</w:t>
      </w:r>
      <w:r>
        <w:fldChar w:fldCharType="end"/>
      </w:r>
    </w:p>
    <w:p w:rsidR="00A1704F" w:rsidRPr="00C905F3" w:rsidRDefault="00A1704F">
      <w:pPr>
        <w:pStyle w:val="TOC4"/>
        <w:rPr>
          <w:rFonts w:ascii="Calibri" w:hAnsi="Calibri"/>
          <w:sz w:val="22"/>
          <w:szCs w:val="22"/>
          <w:lang w:eastAsia="en-GB"/>
        </w:rPr>
      </w:pPr>
      <w:r>
        <w:t>6.3.6.2</w:t>
      </w:r>
      <w:r w:rsidRPr="00C905F3">
        <w:rPr>
          <w:rFonts w:ascii="Calibri" w:hAnsi="Calibri"/>
          <w:sz w:val="22"/>
          <w:szCs w:val="22"/>
          <w:lang w:eastAsia="en-GB"/>
        </w:rPr>
        <w:tab/>
      </w:r>
      <w:r>
        <w:t>Output Data</w:t>
      </w:r>
      <w:r>
        <w:tab/>
      </w:r>
      <w:r>
        <w:fldChar w:fldCharType="begin" w:fldLock="1"/>
      </w:r>
      <w:r>
        <w:instrText xml:space="preserve"> PAGEREF _Toc51828309 \h </w:instrText>
      </w:r>
      <w:r>
        <w:fldChar w:fldCharType="separate"/>
      </w:r>
      <w:r>
        <w:t>416</w:t>
      </w:r>
      <w:r>
        <w:fldChar w:fldCharType="end"/>
      </w:r>
    </w:p>
    <w:p w:rsidR="00A1704F" w:rsidRPr="00C905F3" w:rsidRDefault="00A1704F">
      <w:pPr>
        <w:pStyle w:val="TOC3"/>
        <w:rPr>
          <w:rFonts w:ascii="Calibri" w:hAnsi="Calibri"/>
          <w:sz w:val="22"/>
          <w:szCs w:val="22"/>
          <w:lang w:eastAsia="en-GB"/>
        </w:rPr>
      </w:pPr>
      <w:r>
        <w:t>6.3.7</w:t>
      </w:r>
      <w:r w:rsidRPr="00C905F3">
        <w:rPr>
          <w:rFonts w:ascii="Calibri" w:hAnsi="Calibri"/>
          <w:sz w:val="22"/>
          <w:szCs w:val="22"/>
          <w:lang w:eastAsia="en-GB"/>
        </w:rPr>
        <w:tab/>
      </w:r>
      <w:r>
        <w:t>Envelope Response Posting</w:t>
      </w:r>
      <w:r>
        <w:tab/>
      </w:r>
      <w:r>
        <w:fldChar w:fldCharType="begin" w:fldLock="1"/>
      </w:r>
      <w:r>
        <w:instrText xml:space="preserve"> PAGEREF _Toc51828310 \h </w:instrText>
      </w:r>
      <w:r>
        <w:fldChar w:fldCharType="separate"/>
      </w:r>
      <w:r>
        <w:t>417</w:t>
      </w:r>
      <w:r>
        <w:fldChar w:fldCharType="end"/>
      </w:r>
    </w:p>
    <w:p w:rsidR="00A1704F" w:rsidRPr="00C905F3" w:rsidRDefault="00A1704F">
      <w:pPr>
        <w:pStyle w:val="TOC4"/>
        <w:rPr>
          <w:rFonts w:ascii="Calibri" w:hAnsi="Calibri"/>
          <w:sz w:val="22"/>
          <w:szCs w:val="22"/>
          <w:lang w:eastAsia="en-GB"/>
        </w:rPr>
      </w:pPr>
      <w:r>
        <w:t>6.3.7.1</w:t>
      </w:r>
      <w:r w:rsidRPr="00C905F3">
        <w:rPr>
          <w:rFonts w:ascii="Calibri" w:hAnsi="Calibri"/>
          <w:sz w:val="22"/>
          <w:szCs w:val="22"/>
          <w:lang w:eastAsia="en-GB"/>
        </w:rPr>
        <w:tab/>
      </w:r>
      <w:r>
        <w:t>EVENT_CALL_CONTROL_BY_SIM</w:t>
      </w:r>
      <w:r>
        <w:tab/>
      </w:r>
      <w:r>
        <w:fldChar w:fldCharType="begin" w:fldLock="1"/>
      </w:r>
      <w:r>
        <w:instrText xml:space="preserve"> PAGEREF _Toc51828311 \h </w:instrText>
      </w:r>
      <w:r>
        <w:fldChar w:fldCharType="separate"/>
      </w:r>
      <w:r>
        <w:t>417</w:t>
      </w:r>
      <w:r>
        <w:fldChar w:fldCharType="end"/>
      </w:r>
    </w:p>
    <w:p w:rsidR="00A1704F" w:rsidRPr="00C905F3" w:rsidRDefault="00A1704F">
      <w:pPr>
        <w:pStyle w:val="TOC4"/>
        <w:rPr>
          <w:rFonts w:ascii="Calibri" w:hAnsi="Calibri"/>
          <w:sz w:val="22"/>
          <w:szCs w:val="22"/>
          <w:lang w:eastAsia="en-GB"/>
        </w:rPr>
      </w:pPr>
      <w:r>
        <w:t>6.3.7.2</w:t>
      </w:r>
      <w:r w:rsidRPr="00C905F3">
        <w:rPr>
          <w:rFonts w:ascii="Calibri" w:hAnsi="Calibri"/>
          <w:sz w:val="22"/>
          <w:szCs w:val="22"/>
          <w:lang w:eastAsia="en-GB"/>
        </w:rPr>
        <w:tab/>
      </w:r>
      <w:r>
        <w:t>EVENT_MO_SHORT_MESSAGE_CONTROL_BY_SIM</w:t>
      </w:r>
      <w:r>
        <w:tab/>
      </w:r>
      <w:r>
        <w:fldChar w:fldCharType="begin" w:fldLock="1"/>
      </w:r>
      <w:r>
        <w:instrText xml:space="preserve"> PAGEREF _Toc51828312 \h </w:instrText>
      </w:r>
      <w:r>
        <w:fldChar w:fldCharType="separate"/>
      </w:r>
      <w:r>
        <w:t>420</w:t>
      </w:r>
      <w:r>
        <w:fldChar w:fldCharType="end"/>
      </w:r>
    </w:p>
    <w:p w:rsidR="00A1704F" w:rsidRPr="00C905F3" w:rsidRDefault="00A1704F">
      <w:pPr>
        <w:pStyle w:val="TOC4"/>
        <w:rPr>
          <w:rFonts w:ascii="Calibri" w:hAnsi="Calibri"/>
          <w:sz w:val="22"/>
          <w:szCs w:val="22"/>
          <w:lang w:eastAsia="en-GB"/>
        </w:rPr>
      </w:pPr>
      <w:r>
        <w:t>6.3.7.3</w:t>
      </w:r>
      <w:r w:rsidRPr="00C905F3">
        <w:rPr>
          <w:rFonts w:ascii="Calibri" w:hAnsi="Calibri"/>
          <w:sz w:val="22"/>
          <w:szCs w:val="22"/>
          <w:lang w:eastAsia="en-GB"/>
        </w:rPr>
        <w:tab/>
      </w:r>
      <w:r>
        <w:t>EVENT_UNRECOGNIZED_ENVELOPE</w:t>
      </w:r>
      <w:r>
        <w:tab/>
      </w:r>
      <w:r>
        <w:fldChar w:fldCharType="begin" w:fldLock="1"/>
      </w:r>
      <w:r>
        <w:instrText xml:space="preserve"> PAGEREF _Toc51828313 \h </w:instrText>
      </w:r>
      <w:r>
        <w:fldChar w:fldCharType="separate"/>
      </w:r>
      <w:r>
        <w:t>422</w:t>
      </w:r>
      <w:r>
        <w:fldChar w:fldCharType="end"/>
      </w:r>
    </w:p>
    <w:p w:rsidR="00A1704F" w:rsidRPr="00C905F3" w:rsidRDefault="00A1704F">
      <w:pPr>
        <w:pStyle w:val="TOC4"/>
        <w:rPr>
          <w:rFonts w:ascii="Calibri" w:hAnsi="Calibri"/>
          <w:sz w:val="22"/>
          <w:szCs w:val="22"/>
          <w:lang w:eastAsia="en-GB"/>
        </w:rPr>
      </w:pPr>
      <w:r>
        <w:t>6.3.7.4</w:t>
      </w:r>
      <w:r w:rsidRPr="00C905F3">
        <w:rPr>
          <w:rFonts w:ascii="Calibri" w:hAnsi="Calibri"/>
          <w:sz w:val="22"/>
          <w:szCs w:val="22"/>
          <w:lang w:eastAsia="en-GB"/>
        </w:rPr>
        <w:tab/>
      </w:r>
      <w:r>
        <w:t>EVENT_FORMATTED_SMS_PP_ENV</w:t>
      </w:r>
      <w:r>
        <w:tab/>
      </w:r>
      <w:r>
        <w:fldChar w:fldCharType="begin" w:fldLock="1"/>
      </w:r>
      <w:r>
        <w:instrText xml:space="preserve"> PAGEREF _Toc51828314 \h </w:instrText>
      </w:r>
      <w:r>
        <w:fldChar w:fldCharType="separate"/>
      </w:r>
      <w:r>
        <w:t>422</w:t>
      </w:r>
      <w:r>
        <w:fldChar w:fldCharType="end"/>
      </w:r>
    </w:p>
    <w:p w:rsidR="00A1704F" w:rsidRPr="00C905F3" w:rsidRDefault="00A1704F">
      <w:pPr>
        <w:pStyle w:val="TOC3"/>
        <w:rPr>
          <w:rFonts w:ascii="Calibri" w:hAnsi="Calibri"/>
          <w:sz w:val="22"/>
          <w:szCs w:val="22"/>
          <w:lang w:eastAsia="en-GB"/>
        </w:rPr>
      </w:pPr>
      <w:r>
        <w:t>6.3.8</w:t>
      </w:r>
      <w:r w:rsidRPr="00C905F3">
        <w:rPr>
          <w:rFonts w:ascii="Calibri" w:hAnsi="Calibri"/>
          <w:sz w:val="22"/>
          <w:szCs w:val="22"/>
          <w:lang w:eastAsia="en-GB"/>
        </w:rPr>
        <w:tab/>
      </w:r>
      <w:r>
        <w:t>Toolkit Installation</w:t>
      </w:r>
      <w:r>
        <w:tab/>
      </w:r>
      <w:r>
        <w:fldChar w:fldCharType="begin" w:fldLock="1"/>
      </w:r>
      <w:r>
        <w:instrText xml:space="preserve"> PAGEREF _Toc51828315 \h </w:instrText>
      </w:r>
      <w:r>
        <w:fldChar w:fldCharType="separate"/>
      </w:r>
      <w:r>
        <w:t>425</w:t>
      </w:r>
      <w:r>
        <w:fldChar w:fldCharType="end"/>
      </w:r>
    </w:p>
    <w:p w:rsidR="00A1704F" w:rsidRPr="00C905F3" w:rsidRDefault="00A1704F">
      <w:pPr>
        <w:pStyle w:val="TOC4"/>
        <w:rPr>
          <w:rFonts w:ascii="Calibri" w:hAnsi="Calibri"/>
          <w:sz w:val="22"/>
          <w:szCs w:val="22"/>
          <w:lang w:eastAsia="en-GB"/>
        </w:rPr>
      </w:pPr>
      <w:r>
        <w:t>6.3.8.1</w:t>
      </w:r>
      <w:r w:rsidRPr="00C905F3">
        <w:rPr>
          <w:rFonts w:ascii="Calibri" w:hAnsi="Calibri"/>
          <w:sz w:val="22"/>
          <w:szCs w:val="22"/>
          <w:lang w:eastAsia="en-GB"/>
        </w:rPr>
        <w:tab/>
      </w:r>
      <w:r>
        <w:t>Timers Allocation</w:t>
      </w:r>
      <w:r>
        <w:tab/>
      </w:r>
      <w:r>
        <w:fldChar w:fldCharType="begin" w:fldLock="1"/>
      </w:r>
      <w:r>
        <w:instrText xml:space="preserve"> PAGEREF _Toc51828316 \h </w:instrText>
      </w:r>
      <w:r>
        <w:fldChar w:fldCharType="separate"/>
      </w:r>
      <w:r>
        <w:t>425</w:t>
      </w:r>
      <w:r>
        <w:fldChar w:fldCharType="end"/>
      </w:r>
    </w:p>
    <w:p w:rsidR="00A1704F" w:rsidRPr="00C905F3" w:rsidRDefault="00A1704F">
      <w:pPr>
        <w:pStyle w:val="TOC4"/>
        <w:rPr>
          <w:rFonts w:ascii="Calibri" w:hAnsi="Calibri"/>
          <w:sz w:val="22"/>
          <w:szCs w:val="22"/>
          <w:lang w:eastAsia="en-GB"/>
        </w:rPr>
      </w:pPr>
      <w:r>
        <w:t>6.3.8.2</w:t>
      </w:r>
      <w:r w:rsidRPr="00C905F3">
        <w:rPr>
          <w:rFonts w:ascii="Calibri" w:hAnsi="Calibri"/>
          <w:sz w:val="22"/>
          <w:szCs w:val="22"/>
          <w:lang w:eastAsia="en-GB"/>
        </w:rPr>
        <w:tab/>
      </w:r>
      <w:r>
        <w:t>Item Identifier</w:t>
      </w:r>
      <w:r>
        <w:tab/>
      </w:r>
      <w:r>
        <w:fldChar w:fldCharType="begin" w:fldLock="1"/>
      </w:r>
      <w:r>
        <w:instrText xml:space="preserve"> PAGEREF _Toc51828317 \h </w:instrText>
      </w:r>
      <w:r>
        <w:fldChar w:fldCharType="separate"/>
      </w:r>
      <w:r>
        <w:t>427</w:t>
      </w:r>
      <w:r>
        <w:fldChar w:fldCharType="end"/>
      </w:r>
    </w:p>
    <w:p w:rsidR="00A1704F" w:rsidRPr="00C905F3" w:rsidRDefault="00A1704F">
      <w:pPr>
        <w:pStyle w:val="TOC4"/>
        <w:rPr>
          <w:rFonts w:ascii="Calibri" w:hAnsi="Calibri"/>
          <w:sz w:val="22"/>
          <w:szCs w:val="22"/>
          <w:lang w:eastAsia="en-GB"/>
        </w:rPr>
      </w:pPr>
      <w:r>
        <w:t>6.3.8.3</w:t>
      </w:r>
      <w:r w:rsidRPr="00C905F3">
        <w:rPr>
          <w:rFonts w:ascii="Calibri" w:hAnsi="Calibri"/>
          <w:sz w:val="22"/>
          <w:szCs w:val="22"/>
          <w:lang w:eastAsia="en-GB"/>
        </w:rPr>
        <w:tab/>
      </w:r>
      <w:r>
        <w:t>Item Position</w:t>
      </w:r>
      <w:r>
        <w:tab/>
      </w:r>
      <w:r>
        <w:fldChar w:fldCharType="begin" w:fldLock="1"/>
      </w:r>
      <w:r>
        <w:instrText xml:space="preserve"> PAGEREF _Toc51828318 \h </w:instrText>
      </w:r>
      <w:r>
        <w:fldChar w:fldCharType="separate"/>
      </w:r>
      <w:r>
        <w:t>429</w:t>
      </w:r>
      <w:r>
        <w:fldChar w:fldCharType="end"/>
      </w:r>
    </w:p>
    <w:p w:rsidR="00A1704F" w:rsidRPr="00C905F3" w:rsidRDefault="00A1704F">
      <w:pPr>
        <w:pStyle w:val="TOC4"/>
        <w:rPr>
          <w:rFonts w:ascii="Calibri" w:hAnsi="Calibri"/>
          <w:sz w:val="22"/>
          <w:szCs w:val="22"/>
          <w:lang w:eastAsia="en-GB"/>
        </w:rPr>
      </w:pPr>
      <w:r>
        <w:t>6.3.8.4</w:t>
      </w:r>
      <w:r w:rsidRPr="00C905F3">
        <w:rPr>
          <w:rFonts w:ascii="Calibri" w:hAnsi="Calibri"/>
          <w:sz w:val="22"/>
          <w:szCs w:val="22"/>
          <w:lang w:eastAsia="en-GB"/>
        </w:rPr>
        <w:tab/>
      </w:r>
      <w:r>
        <w:t>Maximum Text Length for a menu entry</w:t>
      </w:r>
      <w:r>
        <w:tab/>
      </w:r>
      <w:r>
        <w:fldChar w:fldCharType="begin" w:fldLock="1"/>
      </w:r>
      <w:r>
        <w:instrText xml:space="preserve"> PAGEREF _Toc51828319 \h </w:instrText>
      </w:r>
      <w:r>
        <w:fldChar w:fldCharType="separate"/>
      </w:r>
      <w:r>
        <w:t>430</w:t>
      </w:r>
      <w:r>
        <w:fldChar w:fldCharType="end"/>
      </w:r>
    </w:p>
    <w:p w:rsidR="00A1704F" w:rsidRPr="00C905F3" w:rsidRDefault="00A1704F">
      <w:pPr>
        <w:pStyle w:val="TOC4"/>
        <w:rPr>
          <w:rFonts w:ascii="Calibri" w:hAnsi="Calibri"/>
          <w:sz w:val="22"/>
          <w:szCs w:val="22"/>
          <w:lang w:eastAsia="en-GB"/>
        </w:rPr>
      </w:pPr>
      <w:r>
        <w:lastRenderedPageBreak/>
        <w:t>6.3.8.5</w:t>
      </w:r>
      <w:r w:rsidRPr="00C905F3">
        <w:rPr>
          <w:rFonts w:ascii="Calibri" w:hAnsi="Calibri"/>
          <w:sz w:val="22"/>
          <w:szCs w:val="22"/>
          <w:lang w:eastAsia="en-GB"/>
        </w:rPr>
        <w:tab/>
      </w:r>
      <w:r>
        <w:t>Maximum number of menu entries</w:t>
      </w:r>
      <w:r>
        <w:tab/>
      </w:r>
      <w:r>
        <w:fldChar w:fldCharType="begin" w:fldLock="1"/>
      </w:r>
      <w:r>
        <w:instrText xml:space="preserve"> PAGEREF _Toc51828320 \h </w:instrText>
      </w:r>
      <w:r>
        <w:fldChar w:fldCharType="separate"/>
      </w:r>
      <w:r>
        <w:t>432</w:t>
      </w:r>
      <w:r>
        <w:fldChar w:fldCharType="end"/>
      </w:r>
    </w:p>
    <w:p w:rsidR="00A1704F" w:rsidRPr="00C905F3" w:rsidRDefault="00A1704F">
      <w:pPr>
        <w:pStyle w:val="TOC4"/>
        <w:rPr>
          <w:rFonts w:ascii="Calibri" w:hAnsi="Calibri"/>
          <w:sz w:val="22"/>
          <w:szCs w:val="22"/>
          <w:lang w:eastAsia="en-GB"/>
        </w:rPr>
      </w:pPr>
      <w:r>
        <w:t>6.3.8.6</w:t>
      </w:r>
      <w:r w:rsidRPr="00C905F3">
        <w:rPr>
          <w:rFonts w:ascii="Calibri" w:hAnsi="Calibri"/>
          <w:sz w:val="22"/>
          <w:szCs w:val="22"/>
          <w:lang w:eastAsia="en-GB"/>
        </w:rPr>
        <w:tab/>
      </w:r>
      <w:r>
        <w:t>Access Domain</w:t>
      </w:r>
      <w:r>
        <w:tab/>
      </w:r>
      <w:r>
        <w:fldChar w:fldCharType="begin" w:fldLock="1"/>
      </w:r>
      <w:r>
        <w:instrText xml:space="preserve"> PAGEREF _Toc51828321 \h </w:instrText>
      </w:r>
      <w:r>
        <w:fldChar w:fldCharType="separate"/>
      </w:r>
      <w:r>
        <w:t>433</w:t>
      </w:r>
      <w:r>
        <w:fldChar w:fldCharType="end"/>
      </w:r>
    </w:p>
    <w:p w:rsidR="00A1704F" w:rsidRPr="00C905F3" w:rsidRDefault="00A1704F">
      <w:pPr>
        <w:pStyle w:val="TOC4"/>
        <w:rPr>
          <w:rFonts w:ascii="Calibri" w:hAnsi="Calibri"/>
          <w:sz w:val="22"/>
          <w:szCs w:val="22"/>
          <w:lang w:eastAsia="en-GB"/>
        </w:rPr>
      </w:pPr>
      <w:r>
        <w:t>6.3.8.7</w:t>
      </w:r>
      <w:r w:rsidRPr="00C905F3">
        <w:rPr>
          <w:rFonts w:ascii="Calibri" w:hAnsi="Calibri"/>
          <w:sz w:val="22"/>
          <w:szCs w:val="22"/>
          <w:lang w:eastAsia="en-GB"/>
        </w:rPr>
        <w:tab/>
      </w:r>
      <w:r>
        <w:t>Priority Level</w:t>
      </w:r>
      <w:r>
        <w:tab/>
      </w:r>
      <w:r>
        <w:fldChar w:fldCharType="begin" w:fldLock="1"/>
      </w:r>
      <w:r>
        <w:instrText xml:space="preserve"> PAGEREF _Toc51828322 \h </w:instrText>
      </w:r>
      <w:r>
        <w:fldChar w:fldCharType="separate"/>
      </w:r>
      <w:r>
        <w:t>439</w:t>
      </w:r>
      <w:r>
        <w:fldChar w:fldCharType="end"/>
      </w:r>
    </w:p>
    <w:p w:rsidR="00A1704F" w:rsidRPr="00C905F3" w:rsidRDefault="00A1704F">
      <w:pPr>
        <w:pStyle w:val="TOC4"/>
        <w:rPr>
          <w:rFonts w:ascii="Calibri" w:hAnsi="Calibri"/>
          <w:sz w:val="22"/>
          <w:szCs w:val="22"/>
          <w:lang w:eastAsia="en-GB"/>
        </w:rPr>
      </w:pPr>
      <w:r>
        <w:t>6.3.8.8</w:t>
      </w:r>
      <w:r w:rsidRPr="00C905F3">
        <w:rPr>
          <w:rFonts w:ascii="Calibri" w:hAnsi="Calibri"/>
          <w:sz w:val="22"/>
          <w:szCs w:val="22"/>
          <w:lang w:eastAsia="en-GB"/>
        </w:rPr>
        <w:tab/>
      </w:r>
      <w:r>
        <w:t>Channel Allocation</w:t>
      </w:r>
      <w:r>
        <w:tab/>
      </w:r>
      <w:r>
        <w:fldChar w:fldCharType="begin" w:fldLock="1"/>
      </w:r>
      <w:r>
        <w:instrText xml:space="preserve"> PAGEREF _Toc51828323 \h </w:instrText>
      </w:r>
      <w:r>
        <w:fldChar w:fldCharType="separate"/>
      </w:r>
      <w:r>
        <w:t>443</w:t>
      </w:r>
      <w:r>
        <w:fldChar w:fldCharType="end"/>
      </w:r>
    </w:p>
    <w:p w:rsidR="00A1704F" w:rsidRPr="00C905F3" w:rsidRDefault="00A1704F">
      <w:pPr>
        <w:pStyle w:val="TOC4"/>
        <w:rPr>
          <w:rFonts w:ascii="Calibri" w:hAnsi="Calibri"/>
          <w:sz w:val="22"/>
          <w:szCs w:val="22"/>
          <w:lang w:eastAsia="en-GB"/>
        </w:rPr>
      </w:pPr>
      <w:r>
        <w:t>6.3.8.9</w:t>
      </w:r>
      <w:r w:rsidRPr="00C905F3">
        <w:rPr>
          <w:rFonts w:ascii="Calibri" w:hAnsi="Calibri"/>
          <w:sz w:val="22"/>
          <w:szCs w:val="22"/>
          <w:lang w:eastAsia="en-GB"/>
        </w:rPr>
        <w:tab/>
      </w:r>
      <w:r>
        <w:t>Minimum Security Level</w:t>
      </w:r>
      <w:r>
        <w:tab/>
      </w:r>
      <w:r>
        <w:fldChar w:fldCharType="begin" w:fldLock="1"/>
      </w:r>
      <w:r>
        <w:instrText xml:space="preserve"> PAGEREF _Toc51828324 \h </w:instrText>
      </w:r>
      <w:r>
        <w:fldChar w:fldCharType="separate"/>
      </w:r>
      <w:r>
        <w:t>445</w:t>
      </w:r>
      <w:r>
        <w:fldChar w:fldCharType="end"/>
      </w:r>
    </w:p>
    <w:p w:rsidR="00A1704F" w:rsidRPr="00C905F3" w:rsidRDefault="00A1704F">
      <w:pPr>
        <w:pStyle w:val="TOC3"/>
        <w:rPr>
          <w:rFonts w:ascii="Calibri" w:hAnsi="Calibri"/>
          <w:sz w:val="22"/>
          <w:szCs w:val="22"/>
          <w:lang w:eastAsia="en-GB"/>
        </w:rPr>
      </w:pPr>
      <w:r>
        <w:t>6.3.9</w:t>
      </w:r>
      <w:r w:rsidRPr="00C905F3">
        <w:rPr>
          <w:rFonts w:ascii="Calibri" w:hAnsi="Calibri"/>
          <w:sz w:val="22"/>
          <w:szCs w:val="22"/>
          <w:lang w:eastAsia="en-GB"/>
        </w:rPr>
        <w:tab/>
      </w:r>
      <w:r>
        <w:t>File System Context</w:t>
      </w:r>
      <w:r>
        <w:tab/>
      </w:r>
      <w:r>
        <w:fldChar w:fldCharType="begin" w:fldLock="1"/>
      </w:r>
      <w:r>
        <w:instrText xml:space="preserve"> PAGEREF _Toc51828325 \h </w:instrText>
      </w:r>
      <w:r>
        <w:fldChar w:fldCharType="separate"/>
      </w:r>
      <w:r>
        <w:t>446</w:t>
      </w:r>
      <w:r>
        <w:fldChar w:fldCharType="end"/>
      </w:r>
    </w:p>
    <w:p w:rsidR="00A1704F" w:rsidRPr="00C905F3" w:rsidRDefault="00A1704F">
      <w:pPr>
        <w:pStyle w:val="TOC4"/>
        <w:rPr>
          <w:rFonts w:ascii="Calibri" w:hAnsi="Calibri"/>
          <w:sz w:val="22"/>
          <w:szCs w:val="22"/>
          <w:lang w:eastAsia="en-GB"/>
        </w:rPr>
      </w:pPr>
      <w:r>
        <w:t>6.3.9.1</w:t>
      </w:r>
      <w:r w:rsidRPr="00C905F3">
        <w:rPr>
          <w:rFonts w:ascii="Calibri" w:hAnsi="Calibri"/>
          <w:sz w:val="22"/>
          <w:szCs w:val="22"/>
          <w:lang w:eastAsia="en-GB"/>
        </w:rPr>
        <w:tab/>
      </w:r>
      <w:r>
        <w:t>Initial Context</w:t>
      </w:r>
      <w:r>
        <w:tab/>
      </w:r>
      <w:r>
        <w:fldChar w:fldCharType="begin" w:fldLock="1"/>
      </w:r>
      <w:r>
        <w:instrText xml:space="preserve"> PAGEREF _Toc51828326 \h </w:instrText>
      </w:r>
      <w:r>
        <w:fldChar w:fldCharType="separate"/>
      </w:r>
      <w:r>
        <w:t>446</w:t>
      </w:r>
      <w:r>
        <w:fldChar w:fldCharType="end"/>
      </w:r>
    </w:p>
    <w:p w:rsidR="00A1704F" w:rsidRPr="00C905F3" w:rsidRDefault="00A1704F">
      <w:pPr>
        <w:pStyle w:val="TOC4"/>
        <w:rPr>
          <w:rFonts w:ascii="Calibri" w:hAnsi="Calibri"/>
          <w:sz w:val="22"/>
          <w:szCs w:val="22"/>
          <w:lang w:eastAsia="en-GB"/>
        </w:rPr>
      </w:pPr>
      <w:r>
        <w:t>6.3.9.2</w:t>
      </w:r>
      <w:r w:rsidRPr="00C905F3">
        <w:rPr>
          <w:rFonts w:ascii="Calibri" w:hAnsi="Calibri"/>
          <w:sz w:val="22"/>
          <w:szCs w:val="22"/>
          <w:lang w:eastAsia="en-GB"/>
        </w:rPr>
        <w:tab/>
      </w:r>
      <w:r>
        <w:t>Context Preservation (current file)</w:t>
      </w:r>
      <w:r>
        <w:tab/>
      </w:r>
      <w:r>
        <w:fldChar w:fldCharType="begin" w:fldLock="1"/>
      </w:r>
      <w:r>
        <w:instrText xml:space="preserve"> PAGEREF _Toc51828327 \h </w:instrText>
      </w:r>
      <w:r>
        <w:fldChar w:fldCharType="separate"/>
      </w:r>
      <w:r>
        <w:t>447</w:t>
      </w:r>
      <w:r>
        <w:fldChar w:fldCharType="end"/>
      </w:r>
    </w:p>
    <w:p w:rsidR="00A1704F" w:rsidRPr="00C905F3" w:rsidRDefault="00A1704F">
      <w:pPr>
        <w:pStyle w:val="TOC4"/>
        <w:rPr>
          <w:rFonts w:ascii="Calibri" w:hAnsi="Calibri"/>
          <w:sz w:val="22"/>
          <w:szCs w:val="22"/>
          <w:lang w:eastAsia="en-GB"/>
        </w:rPr>
      </w:pPr>
      <w:r>
        <w:t>6.3.9.3</w:t>
      </w:r>
      <w:r w:rsidRPr="00C905F3">
        <w:rPr>
          <w:rFonts w:ascii="Calibri" w:hAnsi="Calibri"/>
          <w:sz w:val="22"/>
          <w:szCs w:val="22"/>
          <w:lang w:eastAsia="en-GB"/>
        </w:rPr>
        <w:tab/>
      </w:r>
      <w:r>
        <w:t>Context Preservation (current record pointer)</w:t>
      </w:r>
      <w:r>
        <w:tab/>
      </w:r>
      <w:r>
        <w:fldChar w:fldCharType="begin" w:fldLock="1"/>
      </w:r>
      <w:r>
        <w:instrText xml:space="preserve"> PAGEREF _Toc51828328 \h </w:instrText>
      </w:r>
      <w:r>
        <w:fldChar w:fldCharType="separate"/>
      </w:r>
      <w:r>
        <w:t>449</w:t>
      </w:r>
      <w:r>
        <w:fldChar w:fldCharType="end"/>
      </w:r>
    </w:p>
    <w:p w:rsidR="00A1704F" w:rsidRPr="00C905F3" w:rsidRDefault="00A1704F">
      <w:pPr>
        <w:pStyle w:val="TOC3"/>
        <w:rPr>
          <w:rFonts w:ascii="Calibri" w:hAnsi="Calibri"/>
          <w:sz w:val="22"/>
          <w:szCs w:val="22"/>
          <w:lang w:eastAsia="en-GB"/>
        </w:rPr>
      </w:pPr>
      <w:r>
        <w:t>6.3.10</w:t>
      </w:r>
      <w:r w:rsidRPr="00C905F3">
        <w:rPr>
          <w:rFonts w:ascii="Calibri" w:hAnsi="Calibri"/>
          <w:sz w:val="22"/>
          <w:szCs w:val="22"/>
          <w:lang w:eastAsia="en-GB"/>
        </w:rPr>
        <w:tab/>
      </w:r>
      <w:r>
        <w:t>Other parts transferred to framework from API</w:t>
      </w:r>
      <w:r>
        <w:tab/>
      </w:r>
      <w:r>
        <w:fldChar w:fldCharType="begin" w:fldLock="1"/>
      </w:r>
      <w:r>
        <w:instrText xml:space="preserve"> PAGEREF _Toc51828329 \h </w:instrText>
      </w:r>
      <w:r>
        <w:fldChar w:fldCharType="separate"/>
      </w:r>
      <w:r>
        <w:t>452</w:t>
      </w:r>
      <w:r>
        <w:fldChar w:fldCharType="end"/>
      </w:r>
    </w:p>
    <w:p w:rsidR="00A1704F" w:rsidRPr="00C905F3" w:rsidRDefault="00A1704F">
      <w:pPr>
        <w:pStyle w:val="TOC4"/>
        <w:rPr>
          <w:rFonts w:ascii="Calibri" w:hAnsi="Calibri"/>
          <w:sz w:val="22"/>
          <w:szCs w:val="22"/>
          <w:lang w:eastAsia="en-GB"/>
        </w:rPr>
      </w:pPr>
      <w:r>
        <w:t>6.3.10.1</w:t>
      </w:r>
      <w:r w:rsidRPr="00C905F3">
        <w:rPr>
          <w:rFonts w:ascii="Calibri" w:hAnsi="Calibri"/>
          <w:sz w:val="22"/>
          <w:szCs w:val="22"/>
          <w:lang w:eastAsia="en-GB"/>
        </w:rPr>
        <w:tab/>
      </w:r>
      <w:r>
        <w:t>A handler is a temporary JCRE Entry Point object</w:t>
      </w:r>
      <w:r>
        <w:tab/>
      </w:r>
      <w:r>
        <w:fldChar w:fldCharType="begin" w:fldLock="1"/>
      </w:r>
      <w:r>
        <w:instrText xml:space="preserve"> PAGEREF _Toc51828330 \h </w:instrText>
      </w:r>
      <w:r>
        <w:fldChar w:fldCharType="separate"/>
      </w:r>
      <w:r>
        <w:t>452</w:t>
      </w:r>
      <w:r>
        <w:fldChar w:fldCharType="end"/>
      </w:r>
    </w:p>
    <w:p w:rsidR="00A1704F" w:rsidRPr="00C905F3" w:rsidRDefault="00A1704F">
      <w:pPr>
        <w:pStyle w:val="TOC4"/>
        <w:rPr>
          <w:rFonts w:ascii="Calibri" w:hAnsi="Calibri"/>
          <w:sz w:val="22"/>
          <w:szCs w:val="22"/>
          <w:lang w:eastAsia="en-GB"/>
        </w:rPr>
      </w:pPr>
      <w:r w:rsidRPr="0070647E">
        <w:rPr>
          <w:lang w:val="fr-FR"/>
        </w:rPr>
        <w:t>6.3.10.2</w:t>
      </w:r>
      <w:r w:rsidRPr="00C905F3">
        <w:rPr>
          <w:rFonts w:ascii="Calibri" w:hAnsi="Calibri"/>
          <w:sz w:val="22"/>
          <w:szCs w:val="22"/>
          <w:lang w:eastAsia="en-GB"/>
        </w:rPr>
        <w:tab/>
      </w:r>
      <w:r w:rsidRPr="0070647E">
        <w:rPr>
          <w:lang w:val="fr-FR"/>
        </w:rPr>
        <w:t>Transaction</w:t>
      </w:r>
      <w:r>
        <w:tab/>
      </w:r>
      <w:r>
        <w:fldChar w:fldCharType="begin" w:fldLock="1"/>
      </w:r>
      <w:r>
        <w:instrText xml:space="preserve"> PAGEREF _Toc51828331 \h </w:instrText>
      </w:r>
      <w:r>
        <w:fldChar w:fldCharType="separate"/>
      </w:r>
      <w:r>
        <w:t>453</w:t>
      </w:r>
      <w:r>
        <w:fldChar w:fldCharType="end"/>
      </w:r>
    </w:p>
    <w:p w:rsidR="00A1704F" w:rsidRPr="00C905F3" w:rsidRDefault="00A1704F">
      <w:pPr>
        <w:pStyle w:val="TOC4"/>
        <w:rPr>
          <w:rFonts w:ascii="Calibri" w:hAnsi="Calibri"/>
          <w:sz w:val="22"/>
          <w:szCs w:val="22"/>
          <w:lang w:eastAsia="en-GB"/>
        </w:rPr>
      </w:pPr>
      <w:r>
        <w:t>6.3.10.3</w:t>
      </w:r>
      <w:r w:rsidRPr="00C905F3">
        <w:rPr>
          <w:rFonts w:ascii="Calibri" w:hAnsi="Calibri"/>
          <w:sz w:val="22"/>
          <w:szCs w:val="22"/>
          <w:lang w:eastAsia="en-GB"/>
        </w:rPr>
        <w:tab/>
      </w:r>
      <w:r>
        <w:t>Timer Id between Applets</w:t>
      </w:r>
      <w:r>
        <w:tab/>
      </w:r>
      <w:r>
        <w:fldChar w:fldCharType="begin" w:fldLock="1"/>
      </w:r>
      <w:r>
        <w:instrText xml:space="preserve"> PAGEREF _Toc51828332 \h </w:instrText>
      </w:r>
      <w:r>
        <w:fldChar w:fldCharType="separate"/>
      </w:r>
      <w:r>
        <w:t>454</w:t>
      </w:r>
      <w:r>
        <w:fldChar w:fldCharType="end"/>
      </w:r>
    </w:p>
    <w:p w:rsidR="00A1704F" w:rsidRPr="00C905F3" w:rsidRDefault="00A1704F">
      <w:pPr>
        <w:pStyle w:val="TOC3"/>
        <w:rPr>
          <w:rFonts w:ascii="Calibri" w:hAnsi="Calibri"/>
          <w:sz w:val="22"/>
          <w:szCs w:val="22"/>
          <w:lang w:eastAsia="en-GB"/>
        </w:rPr>
      </w:pPr>
      <w:r>
        <w:t>6.3.11</w:t>
      </w:r>
      <w:r w:rsidRPr="00C905F3">
        <w:rPr>
          <w:rFonts w:ascii="Calibri" w:hAnsi="Calibri"/>
          <w:sz w:val="22"/>
          <w:szCs w:val="22"/>
          <w:lang w:eastAsia="en-GB"/>
        </w:rPr>
        <w:tab/>
      </w:r>
      <w:r>
        <w:t>Concatenated SMS</w:t>
      </w:r>
      <w:r>
        <w:tab/>
      </w:r>
      <w:r>
        <w:fldChar w:fldCharType="begin" w:fldLock="1"/>
      </w:r>
      <w:r>
        <w:instrText xml:space="preserve"> PAGEREF _Toc51828333 \h </w:instrText>
      </w:r>
      <w:r>
        <w:fldChar w:fldCharType="separate"/>
      </w:r>
      <w:r>
        <w:t>455</w:t>
      </w:r>
      <w:r>
        <w:fldChar w:fldCharType="end"/>
      </w:r>
    </w:p>
    <w:p w:rsidR="00A1704F" w:rsidRPr="00C905F3" w:rsidRDefault="00A1704F">
      <w:pPr>
        <w:pStyle w:val="TOC4"/>
        <w:rPr>
          <w:rFonts w:ascii="Calibri" w:hAnsi="Calibri"/>
          <w:sz w:val="22"/>
          <w:szCs w:val="22"/>
          <w:lang w:eastAsia="en-GB"/>
        </w:rPr>
      </w:pPr>
      <w:r>
        <w:t>6.3.11.1</w:t>
      </w:r>
      <w:r w:rsidRPr="00C905F3">
        <w:rPr>
          <w:rFonts w:ascii="Calibri" w:hAnsi="Calibri"/>
          <w:sz w:val="22"/>
          <w:szCs w:val="22"/>
          <w:lang w:eastAsia="en-GB"/>
        </w:rPr>
        <w:tab/>
      </w:r>
      <w:r>
        <w:t>Concatenation processing</w:t>
      </w:r>
      <w:r>
        <w:tab/>
      </w:r>
      <w:r>
        <w:fldChar w:fldCharType="begin" w:fldLock="1"/>
      </w:r>
      <w:r>
        <w:instrText xml:space="preserve"> PAGEREF _Toc51828334 \h </w:instrText>
      </w:r>
      <w:r>
        <w:fldChar w:fldCharType="separate"/>
      </w:r>
      <w:r>
        <w:t>455</w:t>
      </w:r>
      <w:r>
        <w:fldChar w:fldCharType="end"/>
      </w:r>
    </w:p>
    <w:p w:rsidR="00A1704F" w:rsidRPr="00C905F3" w:rsidRDefault="00A1704F">
      <w:pPr>
        <w:pStyle w:val="TOC8"/>
        <w:rPr>
          <w:rFonts w:ascii="Calibri" w:hAnsi="Calibri"/>
          <w:b w:val="0"/>
          <w:szCs w:val="22"/>
          <w:lang w:eastAsia="en-GB"/>
        </w:rPr>
      </w:pPr>
      <w:r>
        <w:t>Annex A (normative): Class and Methods AID numbering and acronyms</w:t>
      </w:r>
      <w:r>
        <w:tab/>
      </w:r>
      <w:r>
        <w:fldChar w:fldCharType="begin" w:fldLock="1"/>
      </w:r>
      <w:r>
        <w:instrText xml:space="preserve"> PAGEREF _Toc51828335 \h </w:instrText>
      </w:r>
      <w:r>
        <w:fldChar w:fldCharType="separate"/>
      </w:r>
      <w:r>
        <w:t>458</w:t>
      </w:r>
      <w:r>
        <w:fldChar w:fldCharType="end"/>
      </w:r>
    </w:p>
    <w:p w:rsidR="00A1704F" w:rsidRPr="00C905F3" w:rsidRDefault="00A1704F">
      <w:pPr>
        <w:pStyle w:val="TOC1"/>
        <w:rPr>
          <w:rFonts w:ascii="Calibri" w:hAnsi="Calibri"/>
          <w:szCs w:val="22"/>
          <w:lang w:eastAsia="en-GB"/>
        </w:rPr>
      </w:pPr>
      <w:r>
        <w:t>A.1</w:t>
      </w:r>
      <w:r w:rsidRPr="00C905F3">
        <w:rPr>
          <w:rFonts w:ascii="Calibri" w:hAnsi="Calibri"/>
          <w:szCs w:val="22"/>
          <w:lang w:eastAsia="en-GB"/>
        </w:rPr>
        <w:tab/>
      </w:r>
      <w:r>
        <w:t>Sim.access</w:t>
      </w:r>
      <w:r>
        <w:tab/>
      </w:r>
      <w:r>
        <w:fldChar w:fldCharType="begin" w:fldLock="1"/>
      </w:r>
      <w:r>
        <w:instrText xml:space="preserve"> PAGEREF _Toc51828336 \h </w:instrText>
      </w:r>
      <w:r>
        <w:fldChar w:fldCharType="separate"/>
      </w:r>
      <w:r>
        <w:t>458</w:t>
      </w:r>
      <w:r>
        <w:fldChar w:fldCharType="end"/>
      </w:r>
    </w:p>
    <w:p w:rsidR="00A1704F" w:rsidRPr="00C905F3" w:rsidRDefault="00A1704F">
      <w:pPr>
        <w:pStyle w:val="TOC2"/>
        <w:rPr>
          <w:rFonts w:ascii="Calibri" w:hAnsi="Calibri"/>
          <w:sz w:val="22"/>
          <w:szCs w:val="22"/>
          <w:lang w:eastAsia="en-GB"/>
        </w:rPr>
      </w:pPr>
      <w:r>
        <w:t>A.1.1</w:t>
      </w:r>
      <w:r w:rsidRPr="00C905F3">
        <w:rPr>
          <w:rFonts w:ascii="Calibri" w:hAnsi="Calibri"/>
          <w:sz w:val="22"/>
          <w:szCs w:val="22"/>
          <w:lang w:eastAsia="en-GB"/>
        </w:rPr>
        <w:tab/>
      </w:r>
      <w:r>
        <w:t>SIMView methods</w:t>
      </w:r>
      <w:r>
        <w:tab/>
      </w:r>
      <w:r>
        <w:fldChar w:fldCharType="begin" w:fldLock="1"/>
      </w:r>
      <w:r>
        <w:instrText xml:space="preserve"> PAGEREF _Toc51828337 \h </w:instrText>
      </w:r>
      <w:r>
        <w:fldChar w:fldCharType="separate"/>
      </w:r>
      <w:r>
        <w:t>458</w:t>
      </w:r>
      <w:r>
        <w:fldChar w:fldCharType="end"/>
      </w:r>
    </w:p>
    <w:p w:rsidR="00A1704F" w:rsidRPr="00C905F3" w:rsidRDefault="00A1704F">
      <w:pPr>
        <w:pStyle w:val="TOC2"/>
        <w:rPr>
          <w:rFonts w:ascii="Calibri" w:hAnsi="Calibri"/>
          <w:sz w:val="22"/>
          <w:szCs w:val="22"/>
          <w:lang w:eastAsia="en-GB"/>
        </w:rPr>
      </w:pPr>
      <w:r>
        <w:t>A.1.2</w:t>
      </w:r>
      <w:r w:rsidRPr="00C905F3">
        <w:rPr>
          <w:rFonts w:ascii="Calibri" w:hAnsi="Calibri"/>
          <w:sz w:val="22"/>
          <w:szCs w:val="22"/>
          <w:lang w:eastAsia="en-GB"/>
        </w:rPr>
        <w:tab/>
      </w:r>
      <w:r>
        <w:t>SIMSystem methods</w:t>
      </w:r>
      <w:r>
        <w:tab/>
      </w:r>
      <w:r>
        <w:fldChar w:fldCharType="begin" w:fldLock="1"/>
      </w:r>
      <w:r>
        <w:instrText xml:space="preserve"> PAGEREF _Toc51828338 \h </w:instrText>
      </w:r>
      <w:r>
        <w:fldChar w:fldCharType="separate"/>
      </w:r>
      <w:r>
        <w:t>458</w:t>
      </w:r>
      <w:r>
        <w:fldChar w:fldCharType="end"/>
      </w:r>
    </w:p>
    <w:p w:rsidR="00A1704F" w:rsidRPr="00C905F3" w:rsidRDefault="00A1704F">
      <w:pPr>
        <w:pStyle w:val="TOC2"/>
        <w:rPr>
          <w:rFonts w:ascii="Calibri" w:hAnsi="Calibri"/>
          <w:sz w:val="22"/>
          <w:szCs w:val="22"/>
          <w:lang w:eastAsia="en-GB"/>
        </w:rPr>
      </w:pPr>
      <w:r>
        <w:t>A.1.3</w:t>
      </w:r>
      <w:r w:rsidRPr="00C905F3">
        <w:rPr>
          <w:rFonts w:ascii="Calibri" w:hAnsi="Calibri"/>
          <w:sz w:val="22"/>
          <w:szCs w:val="22"/>
          <w:lang w:eastAsia="en-GB"/>
        </w:rPr>
        <w:tab/>
      </w:r>
      <w:r>
        <w:t>SIMViewException methods</w:t>
      </w:r>
      <w:r>
        <w:tab/>
      </w:r>
      <w:r>
        <w:fldChar w:fldCharType="begin" w:fldLock="1"/>
      </w:r>
      <w:r>
        <w:instrText xml:space="preserve"> PAGEREF _Toc51828339 \h </w:instrText>
      </w:r>
      <w:r>
        <w:fldChar w:fldCharType="separate"/>
      </w:r>
      <w:r>
        <w:t>458</w:t>
      </w:r>
      <w:r>
        <w:fldChar w:fldCharType="end"/>
      </w:r>
    </w:p>
    <w:p w:rsidR="00A1704F" w:rsidRPr="00C905F3" w:rsidRDefault="00A1704F">
      <w:pPr>
        <w:pStyle w:val="TOC1"/>
        <w:rPr>
          <w:rFonts w:ascii="Calibri" w:hAnsi="Calibri"/>
          <w:szCs w:val="22"/>
          <w:lang w:eastAsia="en-GB"/>
        </w:rPr>
      </w:pPr>
      <w:r>
        <w:t>A.2</w:t>
      </w:r>
      <w:r w:rsidRPr="00C905F3">
        <w:rPr>
          <w:rFonts w:ascii="Calibri" w:hAnsi="Calibri"/>
          <w:szCs w:val="22"/>
          <w:lang w:eastAsia="en-GB"/>
        </w:rPr>
        <w:tab/>
      </w:r>
      <w:r>
        <w:t>Sim.toolkit</w:t>
      </w:r>
      <w:r>
        <w:tab/>
      </w:r>
      <w:r>
        <w:fldChar w:fldCharType="begin" w:fldLock="1"/>
      </w:r>
      <w:r>
        <w:instrText xml:space="preserve"> PAGEREF _Toc51828340 \h </w:instrText>
      </w:r>
      <w:r>
        <w:fldChar w:fldCharType="separate"/>
      </w:r>
      <w:r>
        <w:t>458</w:t>
      </w:r>
      <w:r>
        <w:fldChar w:fldCharType="end"/>
      </w:r>
    </w:p>
    <w:p w:rsidR="00A1704F" w:rsidRPr="00C905F3" w:rsidRDefault="00A1704F">
      <w:pPr>
        <w:pStyle w:val="TOC2"/>
        <w:rPr>
          <w:rFonts w:ascii="Calibri" w:hAnsi="Calibri"/>
          <w:sz w:val="22"/>
          <w:szCs w:val="22"/>
          <w:lang w:eastAsia="en-GB"/>
        </w:rPr>
      </w:pPr>
      <w:r>
        <w:t>A.2.1</w:t>
      </w:r>
      <w:r w:rsidRPr="00C905F3">
        <w:rPr>
          <w:rFonts w:ascii="Calibri" w:hAnsi="Calibri"/>
          <w:sz w:val="22"/>
          <w:szCs w:val="22"/>
          <w:lang w:eastAsia="en-GB"/>
        </w:rPr>
        <w:tab/>
      </w:r>
      <w:r>
        <w:t>ToolkitConstants</w:t>
      </w:r>
      <w:r>
        <w:tab/>
      </w:r>
      <w:r>
        <w:fldChar w:fldCharType="begin" w:fldLock="1"/>
      </w:r>
      <w:r>
        <w:instrText xml:space="preserve"> PAGEREF _Toc51828341 \h </w:instrText>
      </w:r>
      <w:r>
        <w:fldChar w:fldCharType="separate"/>
      </w:r>
      <w:r>
        <w:t>459</w:t>
      </w:r>
      <w:r>
        <w:fldChar w:fldCharType="end"/>
      </w:r>
    </w:p>
    <w:p w:rsidR="00A1704F" w:rsidRPr="00C905F3" w:rsidRDefault="00A1704F">
      <w:pPr>
        <w:pStyle w:val="TOC2"/>
        <w:rPr>
          <w:rFonts w:ascii="Calibri" w:hAnsi="Calibri"/>
          <w:sz w:val="22"/>
          <w:szCs w:val="22"/>
          <w:lang w:eastAsia="en-GB"/>
        </w:rPr>
      </w:pPr>
      <w:r>
        <w:t>A.2.2</w:t>
      </w:r>
      <w:r w:rsidRPr="00C905F3">
        <w:rPr>
          <w:rFonts w:ascii="Calibri" w:hAnsi="Calibri"/>
          <w:sz w:val="22"/>
          <w:szCs w:val="22"/>
          <w:lang w:eastAsia="en-GB"/>
        </w:rPr>
        <w:tab/>
      </w:r>
      <w:r>
        <w:t>ToolkitInterface methods</w:t>
      </w:r>
      <w:r>
        <w:tab/>
      </w:r>
      <w:r>
        <w:fldChar w:fldCharType="begin" w:fldLock="1"/>
      </w:r>
      <w:r>
        <w:instrText xml:space="preserve"> PAGEREF _Toc51828342 \h </w:instrText>
      </w:r>
      <w:r>
        <w:fldChar w:fldCharType="separate"/>
      </w:r>
      <w:r>
        <w:t>459</w:t>
      </w:r>
      <w:r>
        <w:fldChar w:fldCharType="end"/>
      </w:r>
    </w:p>
    <w:p w:rsidR="00A1704F" w:rsidRPr="00C905F3" w:rsidRDefault="00A1704F">
      <w:pPr>
        <w:pStyle w:val="TOC2"/>
        <w:rPr>
          <w:rFonts w:ascii="Calibri" w:hAnsi="Calibri"/>
          <w:sz w:val="22"/>
          <w:szCs w:val="22"/>
          <w:lang w:eastAsia="en-GB"/>
        </w:rPr>
      </w:pPr>
      <w:r>
        <w:t>A.2.3</w:t>
      </w:r>
      <w:r w:rsidRPr="00C905F3">
        <w:rPr>
          <w:rFonts w:ascii="Calibri" w:hAnsi="Calibri"/>
          <w:sz w:val="22"/>
          <w:szCs w:val="22"/>
          <w:lang w:eastAsia="en-GB"/>
        </w:rPr>
        <w:tab/>
      </w:r>
      <w:r>
        <w:t>EditHandler methods</w:t>
      </w:r>
      <w:r>
        <w:tab/>
      </w:r>
      <w:r>
        <w:fldChar w:fldCharType="begin" w:fldLock="1"/>
      </w:r>
      <w:r>
        <w:instrText xml:space="preserve"> PAGEREF _Toc51828343 \h </w:instrText>
      </w:r>
      <w:r>
        <w:fldChar w:fldCharType="separate"/>
      </w:r>
      <w:r>
        <w:t>459</w:t>
      </w:r>
      <w:r>
        <w:fldChar w:fldCharType="end"/>
      </w:r>
    </w:p>
    <w:p w:rsidR="00A1704F" w:rsidRPr="00C905F3" w:rsidRDefault="00A1704F">
      <w:pPr>
        <w:pStyle w:val="TOC2"/>
        <w:rPr>
          <w:rFonts w:ascii="Calibri" w:hAnsi="Calibri"/>
          <w:sz w:val="22"/>
          <w:szCs w:val="22"/>
          <w:lang w:eastAsia="en-GB"/>
        </w:rPr>
      </w:pPr>
      <w:r>
        <w:t>A.2.4</w:t>
      </w:r>
      <w:r w:rsidRPr="00C905F3">
        <w:rPr>
          <w:rFonts w:ascii="Calibri" w:hAnsi="Calibri"/>
          <w:sz w:val="22"/>
          <w:szCs w:val="22"/>
          <w:lang w:eastAsia="en-GB"/>
        </w:rPr>
        <w:tab/>
      </w:r>
      <w:r>
        <w:t>EnvelopeHandler methods</w:t>
      </w:r>
      <w:r>
        <w:tab/>
      </w:r>
      <w:r>
        <w:fldChar w:fldCharType="begin" w:fldLock="1"/>
      </w:r>
      <w:r>
        <w:instrText xml:space="preserve"> PAGEREF _Toc51828344 \h </w:instrText>
      </w:r>
      <w:r>
        <w:fldChar w:fldCharType="separate"/>
      </w:r>
      <w:r>
        <w:t>459</w:t>
      </w:r>
      <w:r>
        <w:fldChar w:fldCharType="end"/>
      </w:r>
    </w:p>
    <w:p w:rsidR="00A1704F" w:rsidRPr="00C905F3" w:rsidRDefault="00A1704F">
      <w:pPr>
        <w:pStyle w:val="TOC2"/>
        <w:rPr>
          <w:rFonts w:ascii="Calibri" w:hAnsi="Calibri"/>
          <w:sz w:val="22"/>
          <w:szCs w:val="22"/>
          <w:lang w:eastAsia="en-GB"/>
        </w:rPr>
      </w:pPr>
      <w:r>
        <w:t>A.2.5</w:t>
      </w:r>
      <w:r w:rsidRPr="00C905F3">
        <w:rPr>
          <w:rFonts w:ascii="Calibri" w:hAnsi="Calibri"/>
          <w:sz w:val="22"/>
          <w:szCs w:val="22"/>
          <w:lang w:eastAsia="en-GB"/>
        </w:rPr>
        <w:tab/>
      </w:r>
      <w:r>
        <w:t>EnvelopeResponseHandler methods</w:t>
      </w:r>
      <w:r>
        <w:tab/>
      </w:r>
      <w:r>
        <w:fldChar w:fldCharType="begin" w:fldLock="1"/>
      </w:r>
      <w:r>
        <w:instrText xml:space="preserve"> PAGEREF _Toc51828345 \h </w:instrText>
      </w:r>
      <w:r>
        <w:fldChar w:fldCharType="separate"/>
      </w:r>
      <w:r>
        <w:t>460</w:t>
      </w:r>
      <w:r>
        <w:fldChar w:fldCharType="end"/>
      </w:r>
    </w:p>
    <w:p w:rsidR="00A1704F" w:rsidRPr="00C905F3" w:rsidRDefault="00A1704F">
      <w:pPr>
        <w:pStyle w:val="TOC2"/>
        <w:rPr>
          <w:rFonts w:ascii="Calibri" w:hAnsi="Calibri"/>
          <w:sz w:val="22"/>
          <w:szCs w:val="22"/>
          <w:lang w:eastAsia="en-GB"/>
        </w:rPr>
      </w:pPr>
      <w:r>
        <w:t>A.2.6</w:t>
      </w:r>
      <w:r w:rsidRPr="00C905F3">
        <w:rPr>
          <w:rFonts w:ascii="Calibri" w:hAnsi="Calibri"/>
          <w:sz w:val="22"/>
          <w:szCs w:val="22"/>
          <w:lang w:eastAsia="en-GB"/>
        </w:rPr>
        <w:tab/>
      </w:r>
      <w:r>
        <w:t>MEProfile methods</w:t>
      </w:r>
      <w:r>
        <w:tab/>
      </w:r>
      <w:r>
        <w:fldChar w:fldCharType="begin" w:fldLock="1"/>
      </w:r>
      <w:r>
        <w:instrText xml:space="preserve"> PAGEREF _Toc51828346 \h </w:instrText>
      </w:r>
      <w:r>
        <w:fldChar w:fldCharType="separate"/>
      </w:r>
      <w:r>
        <w:t>460</w:t>
      </w:r>
      <w:r>
        <w:fldChar w:fldCharType="end"/>
      </w:r>
    </w:p>
    <w:p w:rsidR="00A1704F" w:rsidRPr="00C905F3" w:rsidRDefault="00A1704F">
      <w:pPr>
        <w:pStyle w:val="TOC2"/>
        <w:rPr>
          <w:rFonts w:ascii="Calibri" w:hAnsi="Calibri"/>
          <w:sz w:val="22"/>
          <w:szCs w:val="22"/>
          <w:lang w:eastAsia="en-GB"/>
        </w:rPr>
      </w:pPr>
      <w:r>
        <w:t>A.2.7</w:t>
      </w:r>
      <w:r w:rsidRPr="00C905F3">
        <w:rPr>
          <w:rFonts w:ascii="Calibri" w:hAnsi="Calibri"/>
          <w:sz w:val="22"/>
          <w:szCs w:val="22"/>
          <w:lang w:eastAsia="en-GB"/>
        </w:rPr>
        <w:tab/>
      </w:r>
      <w:r>
        <w:t>ProactiveHandler methods</w:t>
      </w:r>
      <w:r>
        <w:tab/>
      </w:r>
      <w:r>
        <w:fldChar w:fldCharType="begin" w:fldLock="1"/>
      </w:r>
      <w:r>
        <w:instrText xml:space="preserve"> PAGEREF _Toc51828347 \h </w:instrText>
      </w:r>
      <w:r>
        <w:fldChar w:fldCharType="separate"/>
      </w:r>
      <w:r>
        <w:t>461</w:t>
      </w:r>
      <w:r>
        <w:fldChar w:fldCharType="end"/>
      </w:r>
    </w:p>
    <w:p w:rsidR="00A1704F" w:rsidRPr="00C905F3" w:rsidRDefault="00A1704F">
      <w:pPr>
        <w:pStyle w:val="TOC2"/>
        <w:rPr>
          <w:rFonts w:ascii="Calibri" w:hAnsi="Calibri"/>
          <w:sz w:val="22"/>
          <w:szCs w:val="22"/>
          <w:lang w:eastAsia="en-GB"/>
        </w:rPr>
      </w:pPr>
      <w:r>
        <w:t>A.2.8</w:t>
      </w:r>
      <w:r w:rsidRPr="00C905F3">
        <w:rPr>
          <w:rFonts w:ascii="Calibri" w:hAnsi="Calibri"/>
          <w:sz w:val="22"/>
          <w:szCs w:val="22"/>
          <w:lang w:eastAsia="en-GB"/>
        </w:rPr>
        <w:tab/>
      </w:r>
      <w:r>
        <w:t>ProactiveResponseHandler methods</w:t>
      </w:r>
      <w:r>
        <w:tab/>
      </w:r>
      <w:r>
        <w:fldChar w:fldCharType="begin" w:fldLock="1"/>
      </w:r>
      <w:r>
        <w:instrText xml:space="preserve"> PAGEREF _Toc51828348 \h </w:instrText>
      </w:r>
      <w:r>
        <w:fldChar w:fldCharType="separate"/>
      </w:r>
      <w:r>
        <w:t>462</w:t>
      </w:r>
      <w:r>
        <w:fldChar w:fldCharType="end"/>
      </w:r>
    </w:p>
    <w:p w:rsidR="00A1704F" w:rsidRPr="00C905F3" w:rsidRDefault="00A1704F">
      <w:pPr>
        <w:pStyle w:val="TOC2"/>
        <w:rPr>
          <w:rFonts w:ascii="Calibri" w:hAnsi="Calibri"/>
          <w:sz w:val="22"/>
          <w:szCs w:val="22"/>
          <w:lang w:eastAsia="en-GB"/>
        </w:rPr>
      </w:pPr>
      <w:r>
        <w:t>A.2.9</w:t>
      </w:r>
      <w:r w:rsidRPr="00C905F3">
        <w:rPr>
          <w:rFonts w:ascii="Calibri" w:hAnsi="Calibri"/>
          <w:sz w:val="22"/>
          <w:szCs w:val="22"/>
          <w:lang w:eastAsia="en-GB"/>
        </w:rPr>
        <w:tab/>
      </w:r>
      <w:r>
        <w:t>ToolkitRegistry methods</w:t>
      </w:r>
      <w:r>
        <w:tab/>
      </w:r>
      <w:r>
        <w:fldChar w:fldCharType="begin" w:fldLock="1"/>
      </w:r>
      <w:r>
        <w:instrText xml:space="preserve"> PAGEREF _Toc51828349 \h </w:instrText>
      </w:r>
      <w:r>
        <w:fldChar w:fldCharType="separate"/>
      </w:r>
      <w:r>
        <w:t>462</w:t>
      </w:r>
      <w:r>
        <w:fldChar w:fldCharType="end"/>
      </w:r>
    </w:p>
    <w:p w:rsidR="00A1704F" w:rsidRPr="00C905F3" w:rsidRDefault="00A1704F">
      <w:pPr>
        <w:pStyle w:val="TOC2"/>
        <w:rPr>
          <w:rFonts w:ascii="Calibri" w:hAnsi="Calibri"/>
          <w:sz w:val="22"/>
          <w:szCs w:val="22"/>
          <w:lang w:eastAsia="en-GB"/>
        </w:rPr>
      </w:pPr>
      <w:r>
        <w:t>A.2.10</w:t>
      </w:r>
      <w:r w:rsidRPr="00C905F3">
        <w:rPr>
          <w:rFonts w:ascii="Calibri" w:hAnsi="Calibri"/>
          <w:sz w:val="22"/>
          <w:szCs w:val="22"/>
          <w:lang w:eastAsia="en-GB"/>
        </w:rPr>
        <w:tab/>
      </w:r>
      <w:r>
        <w:t>ViewHandler methods</w:t>
      </w:r>
      <w:r>
        <w:tab/>
      </w:r>
      <w:r>
        <w:fldChar w:fldCharType="begin" w:fldLock="1"/>
      </w:r>
      <w:r>
        <w:instrText xml:space="preserve"> PAGEREF _Toc51828350 \h </w:instrText>
      </w:r>
      <w:r>
        <w:fldChar w:fldCharType="separate"/>
      </w:r>
      <w:r>
        <w:t>463</w:t>
      </w:r>
      <w:r>
        <w:fldChar w:fldCharType="end"/>
      </w:r>
    </w:p>
    <w:p w:rsidR="00A1704F" w:rsidRPr="00C905F3" w:rsidRDefault="00A1704F">
      <w:pPr>
        <w:pStyle w:val="TOC2"/>
        <w:rPr>
          <w:rFonts w:ascii="Calibri" w:hAnsi="Calibri"/>
          <w:sz w:val="22"/>
          <w:szCs w:val="22"/>
          <w:lang w:eastAsia="en-GB"/>
        </w:rPr>
      </w:pPr>
      <w:r>
        <w:t>A.2.11</w:t>
      </w:r>
      <w:r w:rsidRPr="00C905F3">
        <w:rPr>
          <w:rFonts w:ascii="Calibri" w:hAnsi="Calibri"/>
          <w:sz w:val="22"/>
          <w:szCs w:val="22"/>
          <w:lang w:eastAsia="en-GB"/>
        </w:rPr>
        <w:tab/>
      </w:r>
      <w:r>
        <w:t>ToolkitException methods</w:t>
      </w:r>
      <w:r>
        <w:tab/>
      </w:r>
      <w:r>
        <w:fldChar w:fldCharType="begin" w:fldLock="1"/>
      </w:r>
      <w:r>
        <w:instrText xml:space="preserve"> PAGEREF _Toc51828351 \h </w:instrText>
      </w:r>
      <w:r>
        <w:fldChar w:fldCharType="separate"/>
      </w:r>
      <w:r>
        <w:t>463</w:t>
      </w:r>
      <w:r>
        <w:fldChar w:fldCharType="end"/>
      </w:r>
    </w:p>
    <w:p w:rsidR="00A1704F" w:rsidRPr="00C905F3" w:rsidRDefault="00A1704F">
      <w:pPr>
        <w:pStyle w:val="TOC8"/>
        <w:rPr>
          <w:rFonts w:ascii="Calibri" w:hAnsi="Calibri"/>
          <w:b w:val="0"/>
          <w:szCs w:val="22"/>
          <w:lang w:eastAsia="en-GB"/>
        </w:rPr>
      </w:pPr>
      <w:r w:rsidRPr="0070647E">
        <w:rPr>
          <w:lang w:val="fr-FR"/>
        </w:rPr>
        <w:t>Annex B (normative): Script file syntax and format description</w:t>
      </w:r>
      <w:r>
        <w:tab/>
      </w:r>
      <w:r>
        <w:fldChar w:fldCharType="begin" w:fldLock="1"/>
      </w:r>
      <w:r>
        <w:instrText xml:space="preserve"> PAGEREF _Toc51828352 \h </w:instrText>
      </w:r>
      <w:r>
        <w:fldChar w:fldCharType="separate"/>
      </w:r>
      <w:r>
        <w:t>464</w:t>
      </w:r>
      <w:r>
        <w:fldChar w:fldCharType="end"/>
      </w:r>
    </w:p>
    <w:p w:rsidR="00A1704F" w:rsidRPr="00C905F3" w:rsidRDefault="00A1704F">
      <w:pPr>
        <w:pStyle w:val="TOC1"/>
        <w:rPr>
          <w:rFonts w:ascii="Calibri" w:hAnsi="Calibri"/>
          <w:szCs w:val="22"/>
          <w:lang w:eastAsia="en-GB"/>
        </w:rPr>
      </w:pPr>
      <w:r w:rsidRPr="0070647E">
        <w:rPr>
          <w:lang w:val="fr-FR"/>
        </w:rPr>
        <w:t>B.1</w:t>
      </w:r>
      <w:r w:rsidRPr="00C905F3">
        <w:rPr>
          <w:rFonts w:ascii="Calibri" w:hAnsi="Calibri"/>
          <w:szCs w:val="22"/>
          <w:lang w:eastAsia="en-GB"/>
        </w:rPr>
        <w:tab/>
      </w:r>
      <w:r w:rsidRPr="0070647E">
        <w:rPr>
          <w:lang w:val="fr-FR"/>
        </w:rPr>
        <w:t>Syntax description</w:t>
      </w:r>
      <w:r>
        <w:tab/>
      </w:r>
      <w:r>
        <w:fldChar w:fldCharType="begin" w:fldLock="1"/>
      </w:r>
      <w:r>
        <w:instrText xml:space="preserve"> PAGEREF _Toc51828353 \h </w:instrText>
      </w:r>
      <w:r>
        <w:fldChar w:fldCharType="separate"/>
      </w:r>
      <w:r>
        <w:t>464</w:t>
      </w:r>
      <w:r>
        <w:fldChar w:fldCharType="end"/>
      </w:r>
    </w:p>
    <w:p w:rsidR="00A1704F" w:rsidRPr="00C905F3" w:rsidRDefault="00A1704F">
      <w:pPr>
        <w:pStyle w:val="TOC1"/>
        <w:rPr>
          <w:rFonts w:ascii="Calibri" w:hAnsi="Calibri"/>
          <w:szCs w:val="22"/>
          <w:lang w:eastAsia="en-GB"/>
        </w:rPr>
      </w:pPr>
      <w:r>
        <w:t>B.2</w:t>
      </w:r>
      <w:r w:rsidRPr="00C905F3">
        <w:rPr>
          <w:rFonts w:ascii="Calibri" w:hAnsi="Calibri"/>
          <w:szCs w:val="22"/>
          <w:lang w:eastAsia="en-GB"/>
        </w:rPr>
        <w:tab/>
      </w:r>
      <w:r>
        <w:t>Semantics</w:t>
      </w:r>
      <w:r>
        <w:tab/>
      </w:r>
      <w:r>
        <w:fldChar w:fldCharType="begin" w:fldLock="1"/>
      </w:r>
      <w:r>
        <w:instrText xml:space="preserve"> PAGEREF _Toc51828354 \h </w:instrText>
      </w:r>
      <w:r>
        <w:fldChar w:fldCharType="separate"/>
      </w:r>
      <w:r>
        <w:t>465</w:t>
      </w:r>
      <w:r>
        <w:fldChar w:fldCharType="end"/>
      </w:r>
    </w:p>
    <w:p w:rsidR="00A1704F" w:rsidRPr="00C905F3" w:rsidRDefault="00A1704F">
      <w:pPr>
        <w:pStyle w:val="TOC1"/>
        <w:rPr>
          <w:rFonts w:ascii="Calibri" w:hAnsi="Calibri"/>
          <w:szCs w:val="22"/>
          <w:lang w:eastAsia="en-GB"/>
        </w:rPr>
      </w:pPr>
      <w:r>
        <w:t>B.3</w:t>
      </w:r>
      <w:r w:rsidRPr="00C905F3">
        <w:rPr>
          <w:rFonts w:ascii="Calibri" w:hAnsi="Calibri"/>
          <w:szCs w:val="22"/>
          <w:lang w:eastAsia="en-GB"/>
        </w:rPr>
        <w:tab/>
      </w:r>
      <w:r>
        <w:t>Example</w:t>
      </w:r>
      <w:r>
        <w:tab/>
      </w:r>
      <w:r>
        <w:fldChar w:fldCharType="begin" w:fldLock="1"/>
      </w:r>
      <w:r>
        <w:instrText xml:space="preserve"> PAGEREF _Toc51828355 \h </w:instrText>
      </w:r>
      <w:r>
        <w:fldChar w:fldCharType="separate"/>
      </w:r>
      <w:r>
        <w:t>465</w:t>
      </w:r>
      <w:r>
        <w:fldChar w:fldCharType="end"/>
      </w:r>
    </w:p>
    <w:p w:rsidR="00A1704F" w:rsidRPr="00C905F3" w:rsidRDefault="00A1704F">
      <w:pPr>
        <w:pStyle w:val="TOC1"/>
        <w:rPr>
          <w:rFonts w:ascii="Calibri" w:hAnsi="Calibri"/>
          <w:szCs w:val="22"/>
          <w:lang w:eastAsia="en-GB"/>
        </w:rPr>
      </w:pPr>
      <w:r>
        <w:t>B.4</w:t>
      </w:r>
      <w:r w:rsidRPr="00C905F3">
        <w:rPr>
          <w:rFonts w:ascii="Calibri" w:hAnsi="Calibri"/>
          <w:szCs w:val="22"/>
          <w:lang w:eastAsia="en-GB"/>
        </w:rPr>
        <w:tab/>
      </w:r>
      <w:r>
        <w:t>Style and formatting</w:t>
      </w:r>
      <w:r>
        <w:tab/>
      </w:r>
      <w:r>
        <w:fldChar w:fldCharType="begin" w:fldLock="1"/>
      </w:r>
      <w:r>
        <w:instrText xml:space="preserve"> PAGEREF _Toc51828356 \h </w:instrText>
      </w:r>
      <w:r>
        <w:fldChar w:fldCharType="separate"/>
      </w:r>
      <w:r>
        <w:t>466</w:t>
      </w:r>
      <w:r>
        <w:fldChar w:fldCharType="end"/>
      </w:r>
    </w:p>
    <w:p w:rsidR="00A1704F" w:rsidRPr="00C905F3" w:rsidRDefault="00A1704F">
      <w:pPr>
        <w:pStyle w:val="TOC8"/>
        <w:rPr>
          <w:rFonts w:ascii="Calibri" w:hAnsi="Calibri"/>
          <w:b w:val="0"/>
          <w:szCs w:val="22"/>
          <w:lang w:eastAsia="en-GB"/>
        </w:rPr>
      </w:pPr>
      <w:r>
        <w:t>Annex C (normative): Default Prepersonalization</w:t>
      </w:r>
      <w:r>
        <w:tab/>
      </w:r>
      <w:r>
        <w:fldChar w:fldCharType="begin" w:fldLock="1"/>
      </w:r>
      <w:r>
        <w:instrText xml:space="preserve"> PAGEREF _Toc51828357 \h </w:instrText>
      </w:r>
      <w:r>
        <w:fldChar w:fldCharType="separate"/>
      </w:r>
      <w:r>
        <w:t>467</w:t>
      </w:r>
      <w:r>
        <w:fldChar w:fldCharType="end"/>
      </w:r>
    </w:p>
    <w:p w:rsidR="00A1704F" w:rsidRPr="00C905F3" w:rsidRDefault="00A1704F">
      <w:pPr>
        <w:pStyle w:val="TOC1"/>
        <w:rPr>
          <w:rFonts w:ascii="Calibri" w:hAnsi="Calibri"/>
          <w:szCs w:val="22"/>
          <w:lang w:eastAsia="en-GB"/>
        </w:rPr>
      </w:pPr>
      <w:r>
        <w:t>C.1</w:t>
      </w:r>
      <w:r w:rsidRPr="00C905F3">
        <w:rPr>
          <w:rFonts w:ascii="Calibri" w:hAnsi="Calibri"/>
          <w:szCs w:val="22"/>
          <w:lang w:eastAsia="en-GB"/>
        </w:rPr>
        <w:tab/>
      </w:r>
      <w:r>
        <w:t>General Default Prepersonalization</w:t>
      </w:r>
      <w:r>
        <w:tab/>
      </w:r>
      <w:r>
        <w:fldChar w:fldCharType="begin" w:fldLock="1"/>
      </w:r>
      <w:r>
        <w:instrText xml:space="preserve"> PAGEREF _Toc51828358 \h </w:instrText>
      </w:r>
      <w:r>
        <w:fldChar w:fldCharType="separate"/>
      </w:r>
      <w:r>
        <w:t>467</w:t>
      </w:r>
      <w:r>
        <w:fldChar w:fldCharType="end"/>
      </w:r>
    </w:p>
    <w:p w:rsidR="00A1704F" w:rsidRPr="00C905F3" w:rsidRDefault="00A1704F">
      <w:pPr>
        <w:pStyle w:val="TOC1"/>
        <w:rPr>
          <w:rFonts w:ascii="Calibri" w:hAnsi="Calibri"/>
          <w:szCs w:val="22"/>
          <w:lang w:eastAsia="en-GB"/>
        </w:rPr>
      </w:pPr>
      <w:r>
        <w:t>C.2</w:t>
      </w:r>
      <w:r w:rsidRPr="00C905F3">
        <w:rPr>
          <w:rFonts w:ascii="Calibri" w:hAnsi="Calibri"/>
          <w:szCs w:val="22"/>
          <w:lang w:eastAsia="en-GB"/>
        </w:rPr>
        <w:tab/>
      </w:r>
      <w:r>
        <w:t>Sim.Access.SimView test default prepersonalization</w:t>
      </w:r>
      <w:r>
        <w:tab/>
      </w:r>
      <w:r>
        <w:fldChar w:fldCharType="begin" w:fldLock="1"/>
      </w:r>
      <w:r>
        <w:instrText xml:space="preserve"> PAGEREF _Toc51828359 \h </w:instrText>
      </w:r>
      <w:r>
        <w:fldChar w:fldCharType="separate"/>
      </w:r>
      <w:r>
        <w:t>468</w:t>
      </w:r>
      <w:r>
        <w:fldChar w:fldCharType="end"/>
      </w:r>
    </w:p>
    <w:p w:rsidR="00A1704F" w:rsidRPr="00C905F3" w:rsidRDefault="00A1704F">
      <w:pPr>
        <w:pStyle w:val="TOC2"/>
        <w:rPr>
          <w:rFonts w:ascii="Calibri" w:hAnsi="Calibri"/>
          <w:sz w:val="22"/>
          <w:szCs w:val="22"/>
          <w:lang w:eastAsia="en-GB"/>
        </w:rPr>
      </w:pPr>
      <w:r>
        <w:t>C.2.1</w:t>
      </w:r>
      <w:r w:rsidRPr="00C905F3">
        <w:rPr>
          <w:rFonts w:ascii="Calibri" w:hAnsi="Calibri"/>
          <w:sz w:val="22"/>
          <w:szCs w:val="22"/>
          <w:lang w:eastAsia="en-GB"/>
        </w:rPr>
        <w:tab/>
      </w:r>
      <w:r>
        <w:t>DF</w:t>
      </w:r>
      <w:r w:rsidRPr="0070647E">
        <w:rPr>
          <w:vertAlign w:val="subscript"/>
        </w:rPr>
        <w:t>SIMTEST</w:t>
      </w:r>
      <w:r>
        <w:t xml:space="preserve"> (SIM Test)</w:t>
      </w:r>
      <w:r>
        <w:tab/>
      </w:r>
      <w:r>
        <w:fldChar w:fldCharType="begin" w:fldLock="1"/>
      </w:r>
      <w:r>
        <w:instrText xml:space="preserve"> PAGEREF _Toc51828360 \h </w:instrText>
      </w:r>
      <w:r>
        <w:fldChar w:fldCharType="separate"/>
      </w:r>
      <w:r>
        <w:t>468</w:t>
      </w:r>
      <w:r>
        <w:fldChar w:fldCharType="end"/>
      </w:r>
    </w:p>
    <w:p w:rsidR="00A1704F" w:rsidRPr="00C905F3" w:rsidRDefault="00A1704F">
      <w:pPr>
        <w:pStyle w:val="TOC2"/>
        <w:rPr>
          <w:rFonts w:ascii="Calibri" w:hAnsi="Calibri"/>
          <w:sz w:val="22"/>
          <w:szCs w:val="22"/>
          <w:lang w:eastAsia="en-GB"/>
        </w:rPr>
      </w:pPr>
      <w:r>
        <w:t>C.2.2</w:t>
      </w:r>
      <w:r w:rsidRPr="00C905F3">
        <w:rPr>
          <w:rFonts w:ascii="Calibri" w:hAnsi="Calibri"/>
          <w:sz w:val="22"/>
          <w:szCs w:val="22"/>
          <w:lang w:eastAsia="en-GB"/>
        </w:rPr>
        <w:tab/>
      </w:r>
      <w:r>
        <w:t>EF</w:t>
      </w:r>
      <w:r w:rsidRPr="0070647E">
        <w:rPr>
          <w:vertAlign w:val="subscript"/>
        </w:rPr>
        <w:t>TNR</w:t>
      </w:r>
      <w:r>
        <w:t xml:space="preserve"> (Transparent Never Read)</w:t>
      </w:r>
      <w:r>
        <w:tab/>
      </w:r>
      <w:r>
        <w:fldChar w:fldCharType="begin" w:fldLock="1"/>
      </w:r>
      <w:r>
        <w:instrText xml:space="preserve"> PAGEREF _Toc51828361 \h </w:instrText>
      </w:r>
      <w:r>
        <w:fldChar w:fldCharType="separate"/>
      </w:r>
      <w:r>
        <w:t>468</w:t>
      </w:r>
      <w:r>
        <w:fldChar w:fldCharType="end"/>
      </w:r>
    </w:p>
    <w:p w:rsidR="00A1704F" w:rsidRPr="00C905F3" w:rsidRDefault="00A1704F">
      <w:pPr>
        <w:pStyle w:val="TOC2"/>
        <w:rPr>
          <w:rFonts w:ascii="Calibri" w:hAnsi="Calibri"/>
          <w:sz w:val="22"/>
          <w:szCs w:val="22"/>
          <w:lang w:eastAsia="en-GB"/>
        </w:rPr>
      </w:pPr>
      <w:r w:rsidRPr="0070647E">
        <w:rPr>
          <w:lang w:val="sv-SE"/>
        </w:rPr>
        <w:t>C.2.3</w:t>
      </w:r>
      <w:r w:rsidRPr="00C905F3">
        <w:rPr>
          <w:rFonts w:ascii="Calibri" w:hAnsi="Calibri"/>
          <w:sz w:val="22"/>
          <w:szCs w:val="22"/>
          <w:lang w:eastAsia="en-GB"/>
        </w:rPr>
        <w:tab/>
      </w:r>
      <w:r w:rsidRPr="0070647E">
        <w:rPr>
          <w:lang w:val="sv-SE"/>
        </w:rPr>
        <w:t>EF</w:t>
      </w:r>
      <w:r w:rsidRPr="0070647E">
        <w:rPr>
          <w:vertAlign w:val="subscript"/>
          <w:lang w:val="sv-SE"/>
        </w:rPr>
        <w:t>TNU</w:t>
      </w:r>
      <w:r w:rsidRPr="0070647E">
        <w:rPr>
          <w:lang w:val="sv-SE"/>
        </w:rPr>
        <w:t xml:space="preserve"> (Transparent Never Update)</w:t>
      </w:r>
      <w:r>
        <w:tab/>
      </w:r>
      <w:r>
        <w:fldChar w:fldCharType="begin" w:fldLock="1"/>
      </w:r>
      <w:r>
        <w:instrText xml:space="preserve"> PAGEREF _Toc51828362 \h </w:instrText>
      </w:r>
      <w:r>
        <w:fldChar w:fldCharType="separate"/>
      </w:r>
      <w:r>
        <w:t>468</w:t>
      </w:r>
      <w:r>
        <w:fldChar w:fldCharType="end"/>
      </w:r>
    </w:p>
    <w:p w:rsidR="00A1704F" w:rsidRPr="00C905F3" w:rsidRDefault="00A1704F">
      <w:pPr>
        <w:pStyle w:val="TOC2"/>
        <w:rPr>
          <w:rFonts w:ascii="Calibri" w:hAnsi="Calibri"/>
          <w:sz w:val="22"/>
          <w:szCs w:val="22"/>
          <w:lang w:eastAsia="en-GB"/>
        </w:rPr>
      </w:pPr>
      <w:r>
        <w:t>C.2.4</w:t>
      </w:r>
      <w:r w:rsidRPr="00C905F3">
        <w:rPr>
          <w:rFonts w:ascii="Calibri" w:hAnsi="Calibri"/>
          <w:sz w:val="22"/>
          <w:szCs w:val="22"/>
          <w:lang w:eastAsia="en-GB"/>
        </w:rPr>
        <w:tab/>
      </w:r>
      <w:r>
        <w:t>EF</w:t>
      </w:r>
      <w:r w:rsidRPr="0070647E">
        <w:rPr>
          <w:vertAlign w:val="subscript"/>
        </w:rPr>
        <w:t>TARU</w:t>
      </w:r>
      <w:r>
        <w:t xml:space="preserve"> (Transparent Always Read and Update)</w:t>
      </w:r>
      <w:r>
        <w:tab/>
      </w:r>
      <w:r>
        <w:fldChar w:fldCharType="begin" w:fldLock="1"/>
      </w:r>
      <w:r>
        <w:instrText xml:space="preserve"> PAGEREF _Toc51828363 \h </w:instrText>
      </w:r>
      <w:r>
        <w:fldChar w:fldCharType="separate"/>
      </w:r>
      <w:r>
        <w:t>468</w:t>
      </w:r>
      <w:r>
        <w:fldChar w:fldCharType="end"/>
      </w:r>
    </w:p>
    <w:p w:rsidR="00A1704F" w:rsidRPr="00C905F3" w:rsidRDefault="00A1704F">
      <w:pPr>
        <w:pStyle w:val="TOC2"/>
        <w:rPr>
          <w:rFonts w:ascii="Calibri" w:hAnsi="Calibri"/>
          <w:sz w:val="22"/>
          <w:szCs w:val="22"/>
          <w:lang w:eastAsia="en-GB"/>
        </w:rPr>
      </w:pPr>
      <w:r>
        <w:t>C.2.5</w:t>
      </w:r>
      <w:r w:rsidRPr="00C905F3">
        <w:rPr>
          <w:rFonts w:ascii="Calibri" w:hAnsi="Calibri"/>
          <w:sz w:val="22"/>
          <w:szCs w:val="22"/>
          <w:lang w:eastAsia="en-GB"/>
        </w:rPr>
        <w:tab/>
      </w:r>
      <w:r>
        <w:t>EF</w:t>
      </w:r>
      <w:r w:rsidRPr="0070647E">
        <w:rPr>
          <w:vertAlign w:val="subscript"/>
        </w:rPr>
        <w:t>CNR</w:t>
      </w:r>
      <w:r>
        <w:t xml:space="preserve"> (Cyclic Never Read)</w:t>
      </w:r>
      <w:r>
        <w:tab/>
      </w:r>
      <w:r>
        <w:fldChar w:fldCharType="begin" w:fldLock="1"/>
      </w:r>
      <w:r>
        <w:instrText xml:space="preserve"> PAGEREF _Toc51828364 \h </w:instrText>
      </w:r>
      <w:r>
        <w:fldChar w:fldCharType="separate"/>
      </w:r>
      <w:r>
        <w:t>469</w:t>
      </w:r>
      <w:r>
        <w:fldChar w:fldCharType="end"/>
      </w:r>
    </w:p>
    <w:p w:rsidR="00A1704F" w:rsidRPr="00C905F3" w:rsidRDefault="00A1704F">
      <w:pPr>
        <w:pStyle w:val="TOC2"/>
        <w:rPr>
          <w:rFonts w:ascii="Calibri" w:hAnsi="Calibri"/>
          <w:sz w:val="22"/>
          <w:szCs w:val="22"/>
          <w:lang w:eastAsia="en-GB"/>
        </w:rPr>
      </w:pPr>
      <w:r>
        <w:t>C.2.6</w:t>
      </w:r>
      <w:r w:rsidRPr="00C905F3">
        <w:rPr>
          <w:rFonts w:ascii="Calibri" w:hAnsi="Calibri"/>
          <w:sz w:val="22"/>
          <w:szCs w:val="22"/>
          <w:lang w:eastAsia="en-GB"/>
        </w:rPr>
        <w:tab/>
      </w:r>
      <w:r>
        <w:t>EF</w:t>
      </w:r>
      <w:r w:rsidRPr="0070647E">
        <w:rPr>
          <w:vertAlign w:val="subscript"/>
        </w:rPr>
        <w:t>CNU</w:t>
      </w:r>
      <w:r>
        <w:t xml:space="preserve"> (Cyclic Never Update)</w:t>
      </w:r>
      <w:r>
        <w:tab/>
      </w:r>
      <w:r>
        <w:fldChar w:fldCharType="begin" w:fldLock="1"/>
      </w:r>
      <w:r>
        <w:instrText xml:space="preserve"> PAGEREF _Toc51828365 \h </w:instrText>
      </w:r>
      <w:r>
        <w:fldChar w:fldCharType="separate"/>
      </w:r>
      <w:r>
        <w:t>469</w:t>
      </w:r>
      <w:r>
        <w:fldChar w:fldCharType="end"/>
      </w:r>
    </w:p>
    <w:p w:rsidR="00A1704F" w:rsidRPr="00C905F3" w:rsidRDefault="00A1704F">
      <w:pPr>
        <w:pStyle w:val="TOC2"/>
        <w:rPr>
          <w:rFonts w:ascii="Calibri" w:hAnsi="Calibri"/>
          <w:sz w:val="22"/>
          <w:szCs w:val="22"/>
          <w:lang w:eastAsia="en-GB"/>
        </w:rPr>
      </w:pPr>
      <w:r>
        <w:t>C.2.7</w:t>
      </w:r>
      <w:r w:rsidRPr="00C905F3">
        <w:rPr>
          <w:rFonts w:ascii="Calibri" w:hAnsi="Calibri"/>
          <w:sz w:val="22"/>
          <w:szCs w:val="22"/>
          <w:lang w:eastAsia="en-GB"/>
        </w:rPr>
        <w:tab/>
      </w:r>
      <w:r>
        <w:t>EF</w:t>
      </w:r>
      <w:r w:rsidRPr="0070647E">
        <w:rPr>
          <w:vertAlign w:val="subscript"/>
        </w:rPr>
        <w:t>CNIC</w:t>
      </w:r>
      <w:r>
        <w:t xml:space="preserve"> (Cyclic Never Increase)</w:t>
      </w:r>
      <w:r>
        <w:tab/>
      </w:r>
      <w:r>
        <w:fldChar w:fldCharType="begin" w:fldLock="1"/>
      </w:r>
      <w:r>
        <w:instrText xml:space="preserve"> PAGEREF _Toc51828366 \h </w:instrText>
      </w:r>
      <w:r>
        <w:fldChar w:fldCharType="separate"/>
      </w:r>
      <w:r>
        <w:t>469</w:t>
      </w:r>
      <w:r>
        <w:fldChar w:fldCharType="end"/>
      </w:r>
    </w:p>
    <w:p w:rsidR="00A1704F" w:rsidRPr="00C905F3" w:rsidRDefault="00A1704F">
      <w:pPr>
        <w:pStyle w:val="TOC2"/>
        <w:rPr>
          <w:rFonts w:ascii="Calibri" w:hAnsi="Calibri"/>
          <w:sz w:val="22"/>
          <w:szCs w:val="22"/>
          <w:lang w:eastAsia="en-GB"/>
        </w:rPr>
      </w:pPr>
      <w:r>
        <w:t>C.2.8</w:t>
      </w:r>
      <w:r w:rsidRPr="00C905F3">
        <w:rPr>
          <w:rFonts w:ascii="Calibri" w:hAnsi="Calibri"/>
          <w:sz w:val="22"/>
          <w:szCs w:val="22"/>
          <w:lang w:eastAsia="en-GB"/>
        </w:rPr>
        <w:tab/>
      </w:r>
      <w:r>
        <w:t>EF</w:t>
      </w:r>
      <w:r w:rsidRPr="0070647E">
        <w:rPr>
          <w:vertAlign w:val="subscript"/>
        </w:rPr>
        <w:t>CNIV</w:t>
      </w:r>
      <w:r>
        <w:t xml:space="preserve"> (Cyclic Never Invalidate)</w:t>
      </w:r>
      <w:r>
        <w:tab/>
      </w:r>
      <w:r>
        <w:fldChar w:fldCharType="begin" w:fldLock="1"/>
      </w:r>
      <w:r>
        <w:instrText xml:space="preserve"> PAGEREF _Toc51828367 \h </w:instrText>
      </w:r>
      <w:r>
        <w:fldChar w:fldCharType="separate"/>
      </w:r>
      <w:r>
        <w:t>470</w:t>
      </w:r>
      <w:r>
        <w:fldChar w:fldCharType="end"/>
      </w:r>
    </w:p>
    <w:p w:rsidR="00A1704F" w:rsidRPr="00C905F3" w:rsidRDefault="00A1704F">
      <w:pPr>
        <w:pStyle w:val="TOC2"/>
        <w:rPr>
          <w:rFonts w:ascii="Calibri" w:hAnsi="Calibri"/>
          <w:sz w:val="22"/>
          <w:szCs w:val="22"/>
          <w:lang w:eastAsia="en-GB"/>
        </w:rPr>
      </w:pPr>
      <w:r>
        <w:t>C.2.9</w:t>
      </w:r>
      <w:r w:rsidRPr="00C905F3">
        <w:rPr>
          <w:rFonts w:ascii="Calibri" w:hAnsi="Calibri"/>
          <w:sz w:val="22"/>
          <w:szCs w:val="22"/>
          <w:lang w:eastAsia="en-GB"/>
        </w:rPr>
        <w:tab/>
      </w:r>
      <w:r>
        <w:t>EF</w:t>
      </w:r>
      <w:r w:rsidRPr="0070647E">
        <w:rPr>
          <w:vertAlign w:val="subscript"/>
        </w:rPr>
        <w:t>CNRH</w:t>
      </w:r>
      <w:r>
        <w:t xml:space="preserve"> (Cyclic Never Rehabilitate)</w:t>
      </w:r>
      <w:r>
        <w:tab/>
      </w:r>
      <w:r>
        <w:fldChar w:fldCharType="begin" w:fldLock="1"/>
      </w:r>
      <w:r>
        <w:instrText xml:space="preserve"> PAGEREF _Toc51828368 \h </w:instrText>
      </w:r>
      <w:r>
        <w:fldChar w:fldCharType="separate"/>
      </w:r>
      <w:r>
        <w:t>470</w:t>
      </w:r>
      <w:r>
        <w:fldChar w:fldCharType="end"/>
      </w:r>
    </w:p>
    <w:p w:rsidR="00A1704F" w:rsidRPr="00C905F3" w:rsidRDefault="00A1704F">
      <w:pPr>
        <w:pStyle w:val="TOC2"/>
        <w:rPr>
          <w:rFonts w:ascii="Calibri" w:hAnsi="Calibri"/>
          <w:sz w:val="22"/>
          <w:szCs w:val="22"/>
          <w:lang w:eastAsia="en-GB"/>
        </w:rPr>
      </w:pPr>
      <w:r>
        <w:t>C.2.10</w:t>
      </w:r>
      <w:r w:rsidRPr="00C905F3">
        <w:rPr>
          <w:rFonts w:ascii="Calibri" w:hAnsi="Calibri"/>
          <w:sz w:val="22"/>
          <w:szCs w:val="22"/>
          <w:lang w:eastAsia="en-GB"/>
        </w:rPr>
        <w:tab/>
      </w:r>
      <w:r>
        <w:t>EF</w:t>
      </w:r>
      <w:r w:rsidRPr="0070647E">
        <w:rPr>
          <w:vertAlign w:val="subscript"/>
        </w:rPr>
        <w:t>CARU</w:t>
      </w:r>
      <w:r>
        <w:t xml:space="preserve"> (Cyclic Always Read and Update)</w:t>
      </w:r>
      <w:r>
        <w:tab/>
      </w:r>
      <w:r>
        <w:fldChar w:fldCharType="begin" w:fldLock="1"/>
      </w:r>
      <w:r>
        <w:instrText xml:space="preserve"> PAGEREF _Toc51828369 \h </w:instrText>
      </w:r>
      <w:r>
        <w:fldChar w:fldCharType="separate"/>
      </w:r>
      <w:r>
        <w:t>470</w:t>
      </w:r>
      <w:r>
        <w:fldChar w:fldCharType="end"/>
      </w:r>
    </w:p>
    <w:p w:rsidR="00A1704F" w:rsidRPr="00C905F3" w:rsidRDefault="00A1704F">
      <w:pPr>
        <w:pStyle w:val="TOC2"/>
        <w:rPr>
          <w:rFonts w:ascii="Calibri" w:hAnsi="Calibri"/>
          <w:sz w:val="22"/>
          <w:szCs w:val="22"/>
          <w:lang w:eastAsia="en-GB"/>
        </w:rPr>
      </w:pPr>
      <w:r>
        <w:t>C.2.11</w:t>
      </w:r>
      <w:r w:rsidRPr="00C905F3">
        <w:rPr>
          <w:rFonts w:ascii="Calibri" w:hAnsi="Calibri"/>
          <w:sz w:val="22"/>
          <w:szCs w:val="22"/>
          <w:lang w:eastAsia="en-GB"/>
        </w:rPr>
        <w:tab/>
      </w:r>
      <w:r>
        <w:t>EF</w:t>
      </w:r>
      <w:r w:rsidRPr="0070647E">
        <w:rPr>
          <w:vertAlign w:val="subscript"/>
        </w:rPr>
        <w:t>LNR</w:t>
      </w:r>
      <w:r>
        <w:t xml:space="preserve"> (Linear Fixed Never Read)</w:t>
      </w:r>
      <w:r>
        <w:tab/>
      </w:r>
      <w:r>
        <w:fldChar w:fldCharType="begin" w:fldLock="1"/>
      </w:r>
      <w:r>
        <w:instrText xml:space="preserve"> PAGEREF _Toc51828370 \h </w:instrText>
      </w:r>
      <w:r>
        <w:fldChar w:fldCharType="separate"/>
      </w:r>
      <w:r>
        <w:t>471</w:t>
      </w:r>
      <w:r>
        <w:fldChar w:fldCharType="end"/>
      </w:r>
    </w:p>
    <w:p w:rsidR="00A1704F" w:rsidRPr="00C905F3" w:rsidRDefault="00A1704F">
      <w:pPr>
        <w:pStyle w:val="TOC2"/>
        <w:rPr>
          <w:rFonts w:ascii="Calibri" w:hAnsi="Calibri"/>
          <w:sz w:val="22"/>
          <w:szCs w:val="22"/>
          <w:lang w:eastAsia="en-GB"/>
        </w:rPr>
      </w:pPr>
      <w:r>
        <w:t>C.2.12</w:t>
      </w:r>
      <w:r w:rsidRPr="00C905F3">
        <w:rPr>
          <w:rFonts w:ascii="Calibri" w:hAnsi="Calibri"/>
          <w:sz w:val="22"/>
          <w:szCs w:val="22"/>
          <w:lang w:eastAsia="en-GB"/>
        </w:rPr>
        <w:tab/>
      </w:r>
      <w:r>
        <w:t>EF</w:t>
      </w:r>
      <w:r w:rsidRPr="0070647E">
        <w:rPr>
          <w:vertAlign w:val="subscript"/>
        </w:rPr>
        <w:t>LNU</w:t>
      </w:r>
      <w:r>
        <w:t xml:space="preserve"> (Linear Fixed Never Update)</w:t>
      </w:r>
      <w:r>
        <w:tab/>
      </w:r>
      <w:r>
        <w:fldChar w:fldCharType="begin" w:fldLock="1"/>
      </w:r>
      <w:r>
        <w:instrText xml:space="preserve"> PAGEREF _Toc51828371 \h </w:instrText>
      </w:r>
      <w:r>
        <w:fldChar w:fldCharType="separate"/>
      </w:r>
      <w:r>
        <w:t>471</w:t>
      </w:r>
      <w:r>
        <w:fldChar w:fldCharType="end"/>
      </w:r>
    </w:p>
    <w:p w:rsidR="00A1704F" w:rsidRPr="00C905F3" w:rsidRDefault="00A1704F">
      <w:pPr>
        <w:pStyle w:val="TOC2"/>
        <w:rPr>
          <w:rFonts w:ascii="Calibri" w:hAnsi="Calibri"/>
          <w:sz w:val="22"/>
          <w:szCs w:val="22"/>
          <w:lang w:eastAsia="en-GB"/>
        </w:rPr>
      </w:pPr>
      <w:r>
        <w:t>C.2.13</w:t>
      </w:r>
      <w:r w:rsidRPr="00C905F3">
        <w:rPr>
          <w:rFonts w:ascii="Calibri" w:hAnsi="Calibri"/>
          <w:sz w:val="22"/>
          <w:szCs w:val="22"/>
          <w:lang w:eastAsia="en-GB"/>
        </w:rPr>
        <w:tab/>
      </w:r>
      <w:r>
        <w:t>EF</w:t>
      </w:r>
      <w:r w:rsidRPr="0070647E">
        <w:rPr>
          <w:vertAlign w:val="subscript"/>
        </w:rPr>
        <w:t>LARU</w:t>
      </w:r>
      <w:r>
        <w:t xml:space="preserve"> (Linear Fixed Always Read and Update)</w:t>
      </w:r>
      <w:r>
        <w:tab/>
      </w:r>
      <w:r>
        <w:fldChar w:fldCharType="begin" w:fldLock="1"/>
      </w:r>
      <w:r>
        <w:instrText xml:space="preserve"> PAGEREF _Toc51828372 \h </w:instrText>
      </w:r>
      <w:r>
        <w:fldChar w:fldCharType="separate"/>
      </w:r>
      <w:r>
        <w:t>471</w:t>
      </w:r>
      <w:r>
        <w:fldChar w:fldCharType="end"/>
      </w:r>
    </w:p>
    <w:p w:rsidR="00A1704F" w:rsidRPr="00C905F3" w:rsidRDefault="00A1704F">
      <w:pPr>
        <w:pStyle w:val="TOC2"/>
        <w:rPr>
          <w:rFonts w:ascii="Calibri" w:hAnsi="Calibri"/>
          <w:sz w:val="22"/>
          <w:szCs w:val="22"/>
          <w:lang w:eastAsia="en-GB"/>
        </w:rPr>
      </w:pPr>
      <w:r>
        <w:t>C.2.14</w:t>
      </w:r>
      <w:r w:rsidRPr="00C905F3">
        <w:rPr>
          <w:rFonts w:ascii="Calibri" w:hAnsi="Calibri"/>
          <w:sz w:val="22"/>
          <w:szCs w:val="22"/>
          <w:lang w:eastAsia="en-GB"/>
        </w:rPr>
        <w:tab/>
      </w:r>
      <w:r>
        <w:t>EF</w:t>
      </w:r>
      <w:r w:rsidRPr="0070647E">
        <w:rPr>
          <w:vertAlign w:val="subscript"/>
        </w:rPr>
        <w:t>CINA</w:t>
      </w:r>
      <w:r>
        <w:t xml:space="preserve"> (Cyclic Increase Not Allowed)</w:t>
      </w:r>
      <w:r>
        <w:tab/>
      </w:r>
      <w:r>
        <w:fldChar w:fldCharType="begin" w:fldLock="1"/>
      </w:r>
      <w:r>
        <w:instrText xml:space="preserve"> PAGEREF _Toc51828373 \h </w:instrText>
      </w:r>
      <w:r>
        <w:fldChar w:fldCharType="separate"/>
      </w:r>
      <w:r>
        <w:t>472</w:t>
      </w:r>
      <w:r>
        <w:fldChar w:fldCharType="end"/>
      </w:r>
    </w:p>
    <w:p w:rsidR="00A1704F" w:rsidRPr="00C905F3" w:rsidRDefault="00A1704F">
      <w:pPr>
        <w:pStyle w:val="TOC2"/>
        <w:rPr>
          <w:rFonts w:ascii="Calibri" w:hAnsi="Calibri"/>
          <w:sz w:val="22"/>
          <w:szCs w:val="22"/>
          <w:lang w:eastAsia="en-GB"/>
        </w:rPr>
      </w:pPr>
      <w:r>
        <w:lastRenderedPageBreak/>
        <w:t>C.2.15</w:t>
      </w:r>
      <w:r w:rsidRPr="00C905F3">
        <w:rPr>
          <w:rFonts w:ascii="Calibri" w:hAnsi="Calibri"/>
          <w:sz w:val="22"/>
          <w:szCs w:val="22"/>
          <w:lang w:eastAsia="en-GB"/>
        </w:rPr>
        <w:tab/>
      </w:r>
      <w:r>
        <w:t>EF</w:t>
      </w:r>
      <w:r w:rsidRPr="0070647E">
        <w:rPr>
          <w:vertAlign w:val="subscript"/>
        </w:rPr>
        <w:t>TRAC</w:t>
      </w:r>
      <w:r>
        <w:t xml:space="preserve"> (Transparent Read Access Condition CHV2)</w:t>
      </w:r>
      <w:r>
        <w:tab/>
      </w:r>
      <w:r>
        <w:fldChar w:fldCharType="begin" w:fldLock="1"/>
      </w:r>
      <w:r>
        <w:instrText xml:space="preserve"> PAGEREF _Toc51828374 \h </w:instrText>
      </w:r>
      <w:r>
        <w:fldChar w:fldCharType="separate"/>
      </w:r>
      <w:r>
        <w:t>472</w:t>
      </w:r>
      <w:r>
        <w:fldChar w:fldCharType="end"/>
      </w:r>
    </w:p>
    <w:p w:rsidR="00A1704F" w:rsidRPr="00C905F3" w:rsidRDefault="00A1704F">
      <w:pPr>
        <w:pStyle w:val="TOC2"/>
        <w:rPr>
          <w:rFonts w:ascii="Calibri" w:hAnsi="Calibri"/>
          <w:sz w:val="22"/>
          <w:szCs w:val="22"/>
          <w:lang w:eastAsia="en-GB"/>
        </w:rPr>
      </w:pPr>
      <w:r>
        <w:t>C.2.16</w:t>
      </w:r>
      <w:r w:rsidRPr="00C905F3">
        <w:rPr>
          <w:rFonts w:ascii="Calibri" w:hAnsi="Calibri"/>
          <w:sz w:val="22"/>
          <w:szCs w:val="22"/>
          <w:lang w:eastAsia="en-GB"/>
        </w:rPr>
        <w:tab/>
      </w:r>
      <w:r>
        <w:t>EF</w:t>
      </w:r>
      <w:r w:rsidRPr="0070647E">
        <w:rPr>
          <w:vertAlign w:val="subscript"/>
        </w:rPr>
        <w:t>TIAC</w:t>
      </w:r>
      <w:r>
        <w:t xml:space="preserve"> (Transparent Invalidate Access Condition CHV1)</w:t>
      </w:r>
      <w:r>
        <w:tab/>
      </w:r>
      <w:r>
        <w:fldChar w:fldCharType="begin" w:fldLock="1"/>
      </w:r>
      <w:r>
        <w:instrText xml:space="preserve"> PAGEREF _Toc51828375 \h </w:instrText>
      </w:r>
      <w:r>
        <w:fldChar w:fldCharType="separate"/>
      </w:r>
      <w:r>
        <w:t>472</w:t>
      </w:r>
      <w:r>
        <w:fldChar w:fldCharType="end"/>
      </w:r>
    </w:p>
    <w:p w:rsidR="00A1704F" w:rsidRPr="00C905F3" w:rsidRDefault="00A1704F">
      <w:pPr>
        <w:pStyle w:val="TOC2"/>
        <w:rPr>
          <w:rFonts w:ascii="Calibri" w:hAnsi="Calibri"/>
          <w:sz w:val="22"/>
          <w:szCs w:val="22"/>
          <w:lang w:eastAsia="en-GB"/>
        </w:rPr>
      </w:pPr>
      <w:r>
        <w:t>C.2.17</w:t>
      </w:r>
      <w:r w:rsidRPr="00C905F3">
        <w:rPr>
          <w:rFonts w:ascii="Calibri" w:hAnsi="Calibri"/>
          <w:sz w:val="22"/>
          <w:szCs w:val="22"/>
          <w:lang w:eastAsia="en-GB"/>
        </w:rPr>
        <w:tab/>
      </w:r>
      <w:r>
        <w:t>EF</w:t>
      </w:r>
      <w:r w:rsidRPr="0070647E">
        <w:rPr>
          <w:vertAlign w:val="subscript"/>
        </w:rPr>
        <w:t>CIAC</w:t>
      </w:r>
      <w:r>
        <w:t xml:space="preserve"> (Cyclic Increase Access Condition CHV2)</w:t>
      </w:r>
      <w:r>
        <w:tab/>
      </w:r>
      <w:r>
        <w:fldChar w:fldCharType="begin" w:fldLock="1"/>
      </w:r>
      <w:r>
        <w:instrText xml:space="preserve"> PAGEREF _Toc51828376 \h </w:instrText>
      </w:r>
      <w:r>
        <w:fldChar w:fldCharType="separate"/>
      </w:r>
      <w:r>
        <w:t>473</w:t>
      </w:r>
      <w:r>
        <w:fldChar w:fldCharType="end"/>
      </w:r>
    </w:p>
    <w:p w:rsidR="00A1704F" w:rsidRPr="00C905F3" w:rsidRDefault="00A1704F">
      <w:pPr>
        <w:pStyle w:val="TOC2"/>
        <w:rPr>
          <w:rFonts w:ascii="Calibri" w:hAnsi="Calibri"/>
          <w:sz w:val="22"/>
          <w:szCs w:val="22"/>
          <w:lang w:eastAsia="en-GB"/>
        </w:rPr>
      </w:pPr>
      <w:r>
        <w:t>C.2.18</w:t>
      </w:r>
      <w:r w:rsidRPr="00C905F3">
        <w:rPr>
          <w:rFonts w:ascii="Calibri" w:hAnsi="Calibri"/>
          <w:sz w:val="22"/>
          <w:szCs w:val="22"/>
          <w:lang w:eastAsia="en-GB"/>
        </w:rPr>
        <w:tab/>
      </w:r>
      <w:r>
        <w:t>EF</w:t>
      </w:r>
      <w:r w:rsidRPr="0070647E">
        <w:rPr>
          <w:vertAlign w:val="subscript"/>
        </w:rPr>
        <w:t>CIAA</w:t>
      </w:r>
      <w:r>
        <w:t xml:space="preserve"> (Cyclic Increase Access Condition ADM)</w:t>
      </w:r>
      <w:r>
        <w:tab/>
      </w:r>
      <w:r>
        <w:fldChar w:fldCharType="begin" w:fldLock="1"/>
      </w:r>
      <w:r>
        <w:instrText xml:space="preserve"> PAGEREF _Toc51828377 \h </w:instrText>
      </w:r>
      <w:r>
        <w:fldChar w:fldCharType="separate"/>
      </w:r>
      <w:r>
        <w:t>473</w:t>
      </w:r>
      <w:r>
        <w:fldChar w:fldCharType="end"/>
      </w:r>
    </w:p>
    <w:p w:rsidR="00A1704F" w:rsidRPr="00C905F3" w:rsidRDefault="00A1704F">
      <w:pPr>
        <w:pStyle w:val="TOC2"/>
        <w:rPr>
          <w:rFonts w:ascii="Calibri" w:hAnsi="Calibri"/>
          <w:sz w:val="22"/>
          <w:szCs w:val="22"/>
          <w:lang w:eastAsia="en-GB"/>
        </w:rPr>
      </w:pPr>
      <w:r>
        <w:t>C.2.19</w:t>
      </w:r>
      <w:r w:rsidRPr="00C905F3">
        <w:rPr>
          <w:rFonts w:ascii="Calibri" w:hAnsi="Calibri"/>
          <w:sz w:val="22"/>
          <w:szCs w:val="22"/>
          <w:lang w:eastAsia="en-GB"/>
        </w:rPr>
        <w:tab/>
      </w:r>
      <w:r>
        <w:t>EF</w:t>
      </w:r>
      <w:r w:rsidRPr="0070647E">
        <w:rPr>
          <w:vertAlign w:val="subscript"/>
        </w:rPr>
        <w:t>CNRI</w:t>
      </w:r>
      <w:r>
        <w:t xml:space="preserve"> (Cyclic Never Rehabilitate Invalidated)</w:t>
      </w:r>
      <w:r>
        <w:tab/>
      </w:r>
      <w:r>
        <w:fldChar w:fldCharType="begin" w:fldLock="1"/>
      </w:r>
      <w:r>
        <w:instrText xml:space="preserve"> PAGEREF _Toc51828378 \h </w:instrText>
      </w:r>
      <w:r>
        <w:fldChar w:fldCharType="separate"/>
      </w:r>
      <w:r>
        <w:t>473</w:t>
      </w:r>
      <w:r>
        <w:fldChar w:fldCharType="end"/>
      </w:r>
    </w:p>
    <w:p w:rsidR="00A1704F" w:rsidRPr="00C905F3" w:rsidRDefault="00A1704F">
      <w:pPr>
        <w:pStyle w:val="TOC8"/>
        <w:rPr>
          <w:rFonts w:ascii="Calibri" w:hAnsi="Calibri"/>
          <w:b w:val="0"/>
          <w:szCs w:val="22"/>
          <w:lang w:eastAsia="en-GB"/>
        </w:rPr>
      </w:pPr>
      <w:r>
        <w:t>Annex D (normative): sim.test.util package and loading, testing and cleaning script examples</w:t>
      </w:r>
      <w:r>
        <w:tab/>
      </w:r>
      <w:r>
        <w:fldChar w:fldCharType="begin" w:fldLock="1"/>
      </w:r>
      <w:r>
        <w:instrText xml:space="preserve"> PAGEREF _Toc51828379 \h </w:instrText>
      </w:r>
      <w:r>
        <w:fldChar w:fldCharType="separate"/>
      </w:r>
      <w:r>
        <w:t>474</w:t>
      </w:r>
      <w:r>
        <w:fldChar w:fldCharType="end"/>
      </w:r>
    </w:p>
    <w:p w:rsidR="00A1704F" w:rsidRPr="00C905F3" w:rsidRDefault="00A1704F">
      <w:pPr>
        <w:pStyle w:val="TOC8"/>
        <w:rPr>
          <w:rFonts w:ascii="Calibri" w:hAnsi="Calibri"/>
          <w:b w:val="0"/>
          <w:szCs w:val="22"/>
          <w:lang w:eastAsia="en-GB"/>
        </w:rPr>
      </w:pPr>
      <w:r>
        <w:t>Annex E (normative): Test Area files</w:t>
      </w:r>
      <w:r>
        <w:tab/>
      </w:r>
      <w:r>
        <w:fldChar w:fldCharType="begin" w:fldLock="1"/>
      </w:r>
      <w:r>
        <w:instrText xml:space="preserve"> PAGEREF _Toc51828380 \h </w:instrText>
      </w:r>
      <w:r>
        <w:fldChar w:fldCharType="separate"/>
      </w:r>
      <w:r>
        <w:t>475</w:t>
      </w:r>
      <w:r>
        <w:fldChar w:fldCharType="end"/>
      </w:r>
    </w:p>
    <w:p w:rsidR="00A1704F" w:rsidRPr="00C905F3" w:rsidRDefault="00A1704F">
      <w:pPr>
        <w:pStyle w:val="TOC8"/>
        <w:rPr>
          <w:rFonts w:ascii="Calibri" w:hAnsi="Calibri"/>
          <w:b w:val="0"/>
          <w:szCs w:val="22"/>
          <w:lang w:eastAsia="en-GB"/>
        </w:rPr>
      </w:pPr>
      <w:r>
        <w:t>Annex F (normative): AID numbering and acronyms for Framework tests</w:t>
      </w:r>
      <w:r>
        <w:tab/>
      </w:r>
      <w:r>
        <w:fldChar w:fldCharType="begin" w:fldLock="1"/>
      </w:r>
      <w:r>
        <w:instrText xml:space="preserve"> PAGEREF _Toc51828381 \h </w:instrText>
      </w:r>
      <w:r>
        <w:fldChar w:fldCharType="separate"/>
      </w:r>
      <w:r>
        <w:t>476</w:t>
      </w:r>
      <w:r>
        <w:fldChar w:fldCharType="end"/>
      </w:r>
    </w:p>
    <w:p w:rsidR="00A1704F" w:rsidRPr="00C905F3" w:rsidRDefault="00A1704F">
      <w:pPr>
        <w:pStyle w:val="TOC1"/>
        <w:rPr>
          <w:rFonts w:ascii="Calibri" w:hAnsi="Calibri"/>
          <w:szCs w:val="22"/>
          <w:lang w:eastAsia="en-GB"/>
        </w:rPr>
      </w:pPr>
      <w:r>
        <w:t>F.1</w:t>
      </w:r>
      <w:r w:rsidRPr="00C905F3">
        <w:rPr>
          <w:rFonts w:ascii="Calibri" w:hAnsi="Calibri"/>
          <w:szCs w:val="22"/>
          <w:lang w:eastAsia="en-GB"/>
        </w:rPr>
        <w:tab/>
      </w:r>
      <w:r>
        <w:t>Toolkit Installation Parameters (TIN)</w:t>
      </w:r>
      <w:r>
        <w:tab/>
      </w:r>
      <w:r>
        <w:fldChar w:fldCharType="begin" w:fldLock="1"/>
      </w:r>
      <w:r>
        <w:instrText xml:space="preserve"> PAGEREF _Toc51828382 \h </w:instrText>
      </w:r>
      <w:r>
        <w:fldChar w:fldCharType="separate"/>
      </w:r>
      <w:r>
        <w:t>476</w:t>
      </w:r>
      <w:r>
        <w:fldChar w:fldCharType="end"/>
      </w:r>
    </w:p>
    <w:p w:rsidR="00A1704F" w:rsidRPr="00C905F3" w:rsidRDefault="00A1704F">
      <w:pPr>
        <w:pStyle w:val="TOC1"/>
        <w:rPr>
          <w:rFonts w:ascii="Calibri" w:hAnsi="Calibri"/>
          <w:szCs w:val="22"/>
          <w:lang w:eastAsia="en-GB"/>
        </w:rPr>
      </w:pPr>
      <w:r>
        <w:t>F.2</w:t>
      </w:r>
      <w:r w:rsidRPr="00C905F3">
        <w:rPr>
          <w:rFonts w:ascii="Calibri" w:hAnsi="Calibri"/>
          <w:szCs w:val="22"/>
          <w:lang w:eastAsia="en-GB"/>
        </w:rPr>
        <w:tab/>
      </w:r>
      <w:r>
        <w:t>Minimum Handler Availability (MHA)</w:t>
      </w:r>
      <w:r>
        <w:tab/>
      </w:r>
      <w:r>
        <w:fldChar w:fldCharType="begin" w:fldLock="1"/>
      </w:r>
      <w:r>
        <w:instrText xml:space="preserve"> PAGEREF _Toc51828383 \h </w:instrText>
      </w:r>
      <w:r>
        <w:fldChar w:fldCharType="separate"/>
      </w:r>
      <w:r>
        <w:t>476</w:t>
      </w:r>
      <w:r>
        <w:fldChar w:fldCharType="end"/>
      </w:r>
    </w:p>
    <w:p w:rsidR="00A1704F" w:rsidRPr="00C905F3" w:rsidRDefault="00A1704F">
      <w:pPr>
        <w:pStyle w:val="TOC1"/>
        <w:rPr>
          <w:rFonts w:ascii="Calibri" w:hAnsi="Calibri"/>
          <w:szCs w:val="22"/>
          <w:lang w:eastAsia="en-GB"/>
        </w:rPr>
      </w:pPr>
      <w:r>
        <w:t>F.3</w:t>
      </w:r>
      <w:r w:rsidRPr="00C905F3">
        <w:rPr>
          <w:rFonts w:ascii="Calibri" w:hAnsi="Calibri"/>
          <w:szCs w:val="22"/>
          <w:lang w:eastAsia="en-GB"/>
        </w:rPr>
        <w:tab/>
      </w:r>
      <w:r>
        <w:t>Handler Integrity (HIN)</w:t>
      </w:r>
      <w:r>
        <w:tab/>
      </w:r>
      <w:r>
        <w:fldChar w:fldCharType="begin" w:fldLock="1"/>
      </w:r>
      <w:r>
        <w:instrText xml:space="preserve"> PAGEREF _Toc51828384 \h </w:instrText>
      </w:r>
      <w:r>
        <w:fldChar w:fldCharType="separate"/>
      </w:r>
      <w:r>
        <w:t>476</w:t>
      </w:r>
      <w:r>
        <w:fldChar w:fldCharType="end"/>
      </w:r>
    </w:p>
    <w:p w:rsidR="00A1704F" w:rsidRPr="00C905F3" w:rsidRDefault="00A1704F">
      <w:pPr>
        <w:pStyle w:val="TOC1"/>
        <w:rPr>
          <w:rFonts w:ascii="Calibri" w:hAnsi="Calibri"/>
          <w:szCs w:val="22"/>
          <w:lang w:eastAsia="en-GB"/>
        </w:rPr>
      </w:pPr>
      <w:r>
        <w:t>F.4</w:t>
      </w:r>
      <w:r w:rsidRPr="00C905F3">
        <w:rPr>
          <w:rFonts w:ascii="Calibri" w:hAnsi="Calibri"/>
          <w:szCs w:val="22"/>
          <w:lang w:eastAsia="en-GB"/>
        </w:rPr>
        <w:tab/>
      </w:r>
      <w:r>
        <w:t>Applet Triggering (APT)</w:t>
      </w:r>
      <w:r>
        <w:tab/>
      </w:r>
      <w:r>
        <w:fldChar w:fldCharType="begin" w:fldLock="1"/>
      </w:r>
      <w:r>
        <w:instrText xml:space="preserve"> PAGEREF _Toc51828385 \h </w:instrText>
      </w:r>
      <w:r>
        <w:fldChar w:fldCharType="separate"/>
      </w:r>
      <w:r>
        <w:t>476</w:t>
      </w:r>
      <w:r>
        <w:fldChar w:fldCharType="end"/>
      </w:r>
    </w:p>
    <w:p w:rsidR="00A1704F" w:rsidRPr="00C905F3" w:rsidRDefault="00A1704F">
      <w:pPr>
        <w:pStyle w:val="TOC1"/>
        <w:rPr>
          <w:rFonts w:ascii="Calibri" w:hAnsi="Calibri"/>
          <w:szCs w:val="22"/>
          <w:lang w:eastAsia="en-GB"/>
        </w:rPr>
      </w:pPr>
      <w:r>
        <w:t>F.5</w:t>
      </w:r>
      <w:r w:rsidRPr="00C905F3">
        <w:rPr>
          <w:rFonts w:ascii="Calibri" w:hAnsi="Calibri"/>
          <w:szCs w:val="22"/>
          <w:lang w:eastAsia="en-GB"/>
        </w:rPr>
        <w:tab/>
      </w:r>
      <w:r>
        <w:t>Proactive Command Sending (PCS)</w:t>
      </w:r>
      <w:r>
        <w:tab/>
      </w:r>
      <w:r>
        <w:fldChar w:fldCharType="begin" w:fldLock="1"/>
      </w:r>
      <w:r>
        <w:instrText xml:space="preserve"> PAGEREF _Toc51828386 \h </w:instrText>
      </w:r>
      <w:r>
        <w:fldChar w:fldCharType="separate"/>
      </w:r>
      <w:r>
        <w:t>477</w:t>
      </w:r>
      <w:r>
        <w:fldChar w:fldCharType="end"/>
      </w:r>
    </w:p>
    <w:p w:rsidR="00A1704F" w:rsidRPr="00C905F3" w:rsidRDefault="00A1704F">
      <w:pPr>
        <w:pStyle w:val="TOC1"/>
        <w:rPr>
          <w:rFonts w:ascii="Calibri" w:hAnsi="Calibri"/>
          <w:szCs w:val="22"/>
          <w:lang w:eastAsia="en-GB"/>
        </w:rPr>
      </w:pPr>
      <w:r>
        <w:t>F.6</w:t>
      </w:r>
      <w:r w:rsidRPr="00C905F3">
        <w:rPr>
          <w:rFonts w:ascii="Calibri" w:hAnsi="Calibri"/>
          <w:szCs w:val="22"/>
          <w:lang w:eastAsia="en-GB"/>
        </w:rPr>
        <w:tab/>
      </w:r>
      <w:r>
        <w:t>Envelope Response Posting (ERP)</w:t>
      </w:r>
      <w:r>
        <w:tab/>
      </w:r>
      <w:r>
        <w:fldChar w:fldCharType="begin" w:fldLock="1"/>
      </w:r>
      <w:r>
        <w:instrText xml:space="preserve"> PAGEREF _Toc51828387 \h </w:instrText>
      </w:r>
      <w:r>
        <w:fldChar w:fldCharType="separate"/>
      </w:r>
      <w:r>
        <w:t>477</w:t>
      </w:r>
      <w:r>
        <w:fldChar w:fldCharType="end"/>
      </w:r>
    </w:p>
    <w:p w:rsidR="00A1704F" w:rsidRPr="00C905F3" w:rsidRDefault="00A1704F">
      <w:pPr>
        <w:pStyle w:val="TOC1"/>
        <w:rPr>
          <w:rFonts w:ascii="Calibri" w:hAnsi="Calibri"/>
          <w:szCs w:val="22"/>
          <w:lang w:eastAsia="en-GB"/>
        </w:rPr>
      </w:pPr>
      <w:r>
        <w:t>F.7</w:t>
      </w:r>
      <w:r w:rsidRPr="00C905F3">
        <w:rPr>
          <w:rFonts w:ascii="Calibri" w:hAnsi="Calibri"/>
          <w:szCs w:val="22"/>
          <w:lang w:eastAsia="en-GB"/>
        </w:rPr>
        <w:tab/>
      </w:r>
      <w:r>
        <w:t>Framework Security (FWS)</w:t>
      </w:r>
      <w:r>
        <w:tab/>
      </w:r>
      <w:r>
        <w:fldChar w:fldCharType="begin" w:fldLock="1"/>
      </w:r>
      <w:r>
        <w:instrText xml:space="preserve"> PAGEREF _Toc51828388 \h </w:instrText>
      </w:r>
      <w:r>
        <w:fldChar w:fldCharType="separate"/>
      </w:r>
      <w:r>
        <w:t>477</w:t>
      </w:r>
      <w:r>
        <w:fldChar w:fldCharType="end"/>
      </w:r>
    </w:p>
    <w:p w:rsidR="00A1704F" w:rsidRPr="00C905F3" w:rsidRDefault="00A1704F">
      <w:pPr>
        <w:pStyle w:val="TOC1"/>
        <w:rPr>
          <w:rFonts w:ascii="Calibri" w:hAnsi="Calibri"/>
          <w:szCs w:val="22"/>
          <w:lang w:eastAsia="en-GB"/>
        </w:rPr>
      </w:pPr>
      <w:r>
        <w:t>F.8</w:t>
      </w:r>
      <w:r w:rsidRPr="00C905F3">
        <w:rPr>
          <w:rFonts w:ascii="Calibri" w:hAnsi="Calibri"/>
          <w:szCs w:val="22"/>
          <w:lang w:eastAsia="en-GB"/>
        </w:rPr>
        <w:tab/>
      </w:r>
      <w:r>
        <w:t>File System Context (FSC)</w:t>
      </w:r>
      <w:r>
        <w:tab/>
      </w:r>
      <w:r>
        <w:fldChar w:fldCharType="begin" w:fldLock="1"/>
      </w:r>
      <w:r>
        <w:instrText xml:space="preserve"> PAGEREF _Toc51828389 \h </w:instrText>
      </w:r>
      <w:r>
        <w:fldChar w:fldCharType="separate"/>
      </w:r>
      <w:r>
        <w:t>477</w:t>
      </w:r>
      <w:r>
        <w:fldChar w:fldCharType="end"/>
      </w:r>
    </w:p>
    <w:p w:rsidR="00A1704F" w:rsidRPr="00C905F3" w:rsidRDefault="00A1704F">
      <w:pPr>
        <w:pStyle w:val="TOC1"/>
        <w:rPr>
          <w:rFonts w:ascii="Calibri" w:hAnsi="Calibri"/>
          <w:szCs w:val="22"/>
          <w:lang w:eastAsia="en-GB"/>
        </w:rPr>
      </w:pPr>
      <w:r>
        <w:t>F.9</w:t>
      </w:r>
      <w:r w:rsidRPr="00C905F3">
        <w:rPr>
          <w:rFonts w:ascii="Calibri" w:hAnsi="Calibri"/>
          <w:szCs w:val="22"/>
          <w:lang w:eastAsia="en-GB"/>
        </w:rPr>
        <w:tab/>
      </w:r>
      <w:r>
        <w:t>Exception Handling (EXH)</w:t>
      </w:r>
      <w:r>
        <w:tab/>
      </w:r>
      <w:r>
        <w:fldChar w:fldCharType="begin" w:fldLock="1"/>
      </w:r>
      <w:r>
        <w:instrText xml:space="preserve"> PAGEREF _Toc51828390 \h </w:instrText>
      </w:r>
      <w:r>
        <w:fldChar w:fldCharType="separate"/>
      </w:r>
      <w:r>
        <w:t>477</w:t>
      </w:r>
      <w:r>
        <w:fldChar w:fldCharType="end"/>
      </w:r>
    </w:p>
    <w:p w:rsidR="00A1704F" w:rsidRPr="00C905F3" w:rsidRDefault="00A1704F">
      <w:pPr>
        <w:pStyle w:val="TOC1"/>
        <w:rPr>
          <w:rFonts w:ascii="Calibri" w:hAnsi="Calibri"/>
          <w:szCs w:val="22"/>
          <w:lang w:eastAsia="en-GB"/>
        </w:rPr>
      </w:pPr>
      <w:r>
        <w:t>F.10</w:t>
      </w:r>
      <w:r w:rsidRPr="00C905F3">
        <w:rPr>
          <w:rFonts w:ascii="Calibri" w:hAnsi="Calibri"/>
          <w:szCs w:val="22"/>
          <w:lang w:eastAsia="en-GB"/>
        </w:rPr>
        <w:tab/>
      </w:r>
      <w:r>
        <w:t>Other parts transferred to framework from API (API)</w:t>
      </w:r>
      <w:r>
        <w:tab/>
      </w:r>
      <w:r>
        <w:fldChar w:fldCharType="begin" w:fldLock="1"/>
      </w:r>
      <w:r>
        <w:instrText xml:space="preserve"> PAGEREF _Toc51828391 \h </w:instrText>
      </w:r>
      <w:r>
        <w:fldChar w:fldCharType="separate"/>
      </w:r>
      <w:r>
        <w:t>478</w:t>
      </w:r>
      <w:r>
        <w:fldChar w:fldCharType="end"/>
      </w:r>
    </w:p>
    <w:p w:rsidR="00A1704F" w:rsidRPr="00C905F3" w:rsidRDefault="00A1704F">
      <w:pPr>
        <w:pStyle w:val="TOC1"/>
        <w:rPr>
          <w:rFonts w:ascii="Calibri" w:hAnsi="Calibri"/>
          <w:szCs w:val="22"/>
          <w:lang w:eastAsia="en-GB"/>
        </w:rPr>
      </w:pPr>
      <w:r>
        <w:t>F.11</w:t>
      </w:r>
      <w:r w:rsidRPr="00C905F3">
        <w:rPr>
          <w:rFonts w:ascii="Calibri" w:hAnsi="Calibri"/>
          <w:szCs w:val="22"/>
          <w:lang w:eastAsia="en-GB"/>
        </w:rPr>
        <w:tab/>
      </w:r>
      <w:r>
        <w:t>Concatenation processing (PROC)</w:t>
      </w:r>
      <w:r>
        <w:tab/>
      </w:r>
      <w:r>
        <w:fldChar w:fldCharType="begin" w:fldLock="1"/>
      </w:r>
      <w:r>
        <w:instrText xml:space="preserve"> PAGEREF _Toc51828392 \h </w:instrText>
      </w:r>
      <w:r>
        <w:fldChar w:fldCharType="separate"/>
      </w:r>
      <w:r>
        <w:t>478</w:t>
      </w:r>
      <w:r>
        <w:fldChar w:fldCharType="end"/>
      </w:r>
    </w:p>
    <w:p w:rsidR="00A1704F" w:rsidRPr="00C905F3" w:rsidRDefault="00A1704F">
      <w:pPr>
        <w:pStyle w:val="TOC8"/>
        <w:rPr>
          <w:rFonts w:ascii="Calibri" w:hAnsi="Calibri"/>
          <w:b w:val="0"/>
          <w:szCs w:val="22"/>
          <w:lang w:eastAsia="en-GB"/>
        </w:rPr>
      </w:pPr>
      <w:r>
        <w:t>Annex G (normative): Configuration Parameters File</w:t>
      </w:r>
      <w:r>
        <w:tab/>
      </w:r>
      <w:r>
        <w:fldChar w:fldCharType="begin" w:fldLock="1"/>
      </w:r>
      <w:r>
        <w:instrText xml:space="preserve"> PAGEREF _Toc51828393 \h </w:instrText>
      </w:r>
      <w:r>
        <w:fldChar w:fldCharType="separate"/>
      </w:r>
      <w:r>
        <w:t>479</w:t>
      </w:r>
      <w:r>
        <w:fldChar w:fldCharType="end"/>
      </w:r>
    </w:p>
    <w:p w:rsidR="00A1704F" w:rsidRPr="00C905F3" w:rsidRDefault="00A1704F">
      <w:pPr>
        <w:pStyle w:val="TOC1"/>
        <w:rPr>
          <w:rFonts w:ascii="Calibri" w:hAnsi="Calibri"/>
          <w:szCs w:val="22"/>
          <w:lang w:eastAsia="en-GB"/>
        </w:rPr>
      </w:pPr>
      <w:r>
        <w:t>G.1</w:t>
      </w:r>
      <w:r w:rsidRPr="00C905F3">
        <w:rPr>
          <w:rFonts w:ascii="Calibri" w:hAnsi="Calibri"/>
          <w:szCs w:val="22"/>
          <w:lang w:eastAsia="en-GB"/>
        </w:rPr>
        <w:tab/>
      </w:r>
      <w:r>
        <w:t>Syntax</w:t>
      </w:r>
      <w:r>
        <w:tab/>
      </w:r>
      <w:r>
        <w:fldChar w:fldCharType="begin" w:fldLock="1"/>
      </w:r>
      <w:r>
        <w:instrText xml:space="preserve"> PAGEREF _Toc51828394 \h </w:instrText>
      </w:r>
      <w:r>
        <w:fldChar w:fldCharType="separate"/>
      </w:r>
      <w:r>
        <w:t>479</w:t>
      </w:r>
      <w:r>
        <w:fldChar w:fldCharType="end"/>
      </w:r>
    </w:p>
    <w:p w:rsidR="00A1704F" w:rsidRPr="00C905F3" w:rsidRDefault="00A1704F">
      <w:pPr>
        <w:pStyle w:val="TOC1"/>
        <w:rPr>
          <w:rFonts w:ascii="Calibri" w:hAnsi="Calibri"/>
          <w:szCs w:val="22"/>
          <w:lang w:eastAsia="en-GB"/>
        </w:rPr>
      </w:pPr>
      <w:r>
        <w:t>G.2</w:t>
      </w:r>
      <w:r w:rsidRPr="00C905F3">
        <w:rPr>
          <w:rFonts w:ascii="Calibri" w:hAnsi="Calibri"/>
          <w:szCs w:val="22"/>
          <w:lang w:eastAsia="en-GB"/>
        </w:rPr>
        <w:tab/>
      </w:r>
      <w:r>
        <w:t>File Contents and Organization</w:t>
      </w:r>
      <w:r>
        <w:tab/>
      </w:r>
      <w:r>
        <w:fldChar w:fldCharType="begin" w:fldLock="1"/>
      </w:r>
      <w:r>
        <w:instrText xml:space="preserve"> PAGEREF _Toc51828395 \h </w:instrText>
      </w:r>
      <w:r>
        <w:fldChar w:fldCharType="separate"/>
      </w:r>
      <w:r>
        <w:t>480</w:t>
      </w:r>
      <w:r>
        <w:fldChar w:fldCharType="end"/>
      </w:r>
    </w:p>
    <w:p w:rsidR="00A1704F" w:rsidRPr="00C905F3" w:rsidRDefault="00A1704F">
      <w:pPr>
        <w:pStyle w:val="TOC2"/>
        <w:rPr>
          <w:rFonts w:ascii="Calibri" w:hAnsi="Calibri"/>
          <w:sz w:val="22"/>
          <w:szCs w:val="22"/>
          <w:lang w:eastAsia="en-GB"/>
        </w:rPr>
      </w:pPr>
      <w:r>
        <w:t>G.2.1</w:t>
      </w:r>
      <w:r w:rsidRPr="00C905F3">
        <w:rPr>
          <w:rFonts w:ascii="Calibri" w:hAnsi="Calibri"/>
          <w:sz w:val="22"/>
          <w:szCs w:val="22"/>
          <w:lang w:eastAsia="en-GB"/>
        </w:rPr>
        <w:tab/>
      </w:r>
      <w:r>
        <w:t>Default values, order and processing</w:t>
      </w:r>
      <w:r>
        <w:tab/>
      </w:r>
      <w:r>
        <w:fldChar w:fldCharType="begin" w:fldLock="1"/>
      </w:r>
      <w:r>
        <w:instrText xml:space="preserve"> PAGEREF _Toc51828396 \h </w:instrText>
      </w:r>
      <w:r>
        <w:fldChar w:fldCharType="separate"/>
      </w:r>
      <w:r>
        <w:t>480</w:t>
      </w:r>
      <w:r>
        <w:fldChar w:fldCharType="end"/>
      </w:r>
    </w:p>
    <w:p w:rsidR="00A1704F" w:rsidRPr="00C905F3" w:rsidRDefault="00A1704F">
      <w:pPr>
        <w:pStyle w:val="TOC2"/>
        <w:rPr>
          <w:rFonts w:ascii="Calibri" w:hAnsi="Calibri"/>
          <w:sz w:val="22"/>
          <w:szCs w:val="22"/>
          <w:lang w:eastAsia="en-GB"/>
        </w:rPr>
      </w:pPr>
      <w:r>
        <w:t>G.2.2</w:t>
      </w:r>
      <w:r w:rsidRPr="00C905F3">
        <w:rPr>
          <w:rFonts w:ascii="Calibri" w:hAnsi="Calibri"/>
          <w:sz w:val="22"/>
          <w:szCs w:val="22"/>
          <w:lang w:eastAsia="en-GB"/>
        </w:rPr>
        <w:tab/>
      </w:r>
      <w:r>
        <w:t>CONVERT Clause</w:t>
      </w:r>
      <w:r>
        <w:tab/>
      </w:r>
      <w:r>
        <w:fldChar w:fldCharType="begin" w:fldLock="1"/>
      </w:r>
      <w:r>
        <w:instrText xml:space="preserve"> PAGEREF _Toc51828397 \h </w:instrText>
      </w:r>
      <w:r>
        <w:fldChar w:fldCharType="separate"/>
      </w:r>
      <w:r>
        <w:t>480</w:t>
      </w:r>
      <w:r>
        <w:fldChar w:fldCharType="end"/>
      </w:r>
    </w:p>
    <w:p w:rsidR="00A1704F" w:rsidRPr="00C905F3" w:rsidRDefault="00A1704F">
      <w:pPr>
        <w:pStyle w:val="TOC2"/>
        <w:rPr>
          <w:rFonts w:ascii="Calibri" w:hAnsi="Calibri"/>
          <w:sz w:val="22"/>
          <w:szCs w:val="22"/>
          <w:lang w:eastAsia="en-GB"/>
        </w:rPr>
      </w:pPr>
      <w:r>
        <w:t>G.2.3</w:t>
      </w:r>
      <w:r w:rsidRPr="00C905F3">
        <w:rPr>
          <w:rFonts w:ascii="Calibri" w:hAnsi="Calibri"/>
          <w:sz w:val="22"/>
          <w:szCs w:val="22"/>
          <w:lang w:eastAsia="en-GB"/>
        </w:rPr>
        <w:tab/>
      </w:r>
      <w:r>
        <w:t>INSTALL(load) Clause</w:t>
      </w:r>
      <w:r>
        <w:tab/>
      </w:r>
      <w:r>
        <w:fldChar w:fldCharType="begin" w:fldLock="1"/>
      </w:r>
      <w:r>
        <w:instrText xml:space="preserve"> PAGEREF _Toc51828398 \h </w:instrText>
      </w:r>
      <w:r>
        <w:fldChar w:fldCharType="separate"/>
      </w:r>
      <w:r>
        <w:t>480</w:t>
      </w:r>
      <w:r>
        <w:fldChar w:fldCharType="end"/>
      </w:r>
    </w:p>
    <w:p w:rsidR="00A1704F" w:rsidRPr="00C905F3" w:rsidRDefault="00A1704F">
      <w:pPr>
        <w:pStyle w:val="TOC2"/>
        <w:rPr>
          <w:rFonts w:ascii="Calibri" w:hAnsi="Calibri"/>
          <w:sz w:val="22"/>
          <w:szCs w:val="22"/>
          <w:lang w:eastAsia="en-GB"/>
        </w:rPr>
      </w:pPr>
      <w:r>
        <w:t>G.2.4</w:t>
      </w:r>
      <w:r w:rsidRPr="00C905F3">
        <w:rPr>
          <w:rFonts w:ascii="Calibri" w:hAnsi="Calibri"/>
          <w:sz w:val="22"/>
          <w:szCs w:val="22"/>
          <w:lang w:eastAsia="en-GB"/>
        </w:rPr>
        <w:tab/>
      </w:r>
      <w:r>
        <w:t>LOAD Clause</w:t>
      </w:r>
      <w:r>
        <w:tab/>
      </w:r>
      <w:r>
        <w:fldChar w:fldCharType="begin" w:fldLock="1"/>
      </w:r>
      <w:r>
        <w:instrText xml:space="preserve"> PAGEREF _Toc51828399 \h </w:instrText>
      </w:r>
      <w:r>
        <w:fldChar w:fldCharType="separate"/>
      </w:r>
      <w:r>
        <w:t>480</w:t>
      </w:r>
      <w:r>
        <w:fldChar w:fldCharType="end"/>
      </w:r>
    </w:p>
    <w:p w:rsidR="00A1704F" w:rsidRPr="00C905F3" w:rsidRDefault="00A1704F">
      <w:pPr>
        <w:pStyle w:val="TOC2"/>
        <w:rPr>
          <w:rFonts w:ascii="Calibri" w:hAnsi="Calibri"/>
          <w:sz w:val="22"/>
          <w:szCs w:val="22"/>
          <w:lang w:eastAsia="en-GB"/>
        </w:rPr>
      </w:pPr>
      <w:r>
        <w:t>G.2.5</w:t>
      </w:r>
      <w:r w:rsidRPr="00C905F3">
        <w:rPr>
          <w:rFonts w:ascii="Calibri" w:hAnsi="Calibri"/>
          <w:sz w:val="22"/>
          <w:szCs w:val="22"/>
          <w:lang w:eastAsia="en-GB"/>
        </w:rPr>
        <w:tab/>
      </w:r>
      <w:r>
        <w:t>INSTALL(install) Clause</w:t>
      </w:r>
      <w:r>
        <w:tab/>
      </w:r>
      <w:r>
        <w:fldChar w:fldCharType="begin" w:fldLock="1"/>
      </w:r>
      <w:r>
        <w:instrText xml:space="preserve"> PAGEREF _Toc51828400 \h </w:instrText>
      </w:r>
      <w:r>
        <w:fldChar w:fldCharType="separate"/>
      </w:r>
      <w:r>
        <w:t>481</w:t>
      </w:r>
      <w:r>
        <w:fldChar w:fldCharType="end"/>
      </w:r>
    </w:p>
    <w:p w:rsidR="00A1704F" w:rsidRPr="00C905F3" w:rsidRDefault="00A1704F">
      <w:pPr>
        <w:pStyle w:val="TOC1"/>
        <w:rPr>
          <w:rFonts w:ascii="Calibri" w:hAnsi="Calibri"/>
          <w:szCs w:val="22"/>
          <w:lang w:eastAsia="en-GB"/>
        </w:rPr>
      </w:pPr>
      <w:r>
        <w:t>G.3</w:t>
      </w:r>
      <w:r w:rsidRPr="00C905F3">
        <w:rPr>
          <w:rFonts w:ascii="Calibri" w:hAnsi="Calibri"/>
          <w:szCs w:val="22"/>
          <w:lang w:eastAsia="en-GB"/>
        </w:rPr>
        <w:tab/>
      </w:r>
      <w:r>
        <w:t>Full example</w:t>
      </w:r>
      <w:r>
        <w:tab/>
      </w:r>
      <w:r>
        <w:fldChar w:fldCharType="begin" w:fldLock="1"/>
      </w:r>
      <w:r>
        <w:instrText xml:space="preserve"> PAGEREF _Toc51828401 \h </w:instrText>
      </w:r>
      <w:r>
        <w:fldChar w:fldCharType="separate"/>
      </w:r>
      <w:r>
        <w:t>481</w:t>
      </w:r>
      <w:r>
        <w:fldChar w:fldCharType="end"/>
      </w:r>
    </w:p>
    <w:p w:rsidR="00A1704F" w:rsidRPr="00C905F3" w:rsidRDefault="00A1704F">
      <w:pPr>
        <w:pStyle w:val="TOC8"/>
        <w:rPr>
          <w:rFonts w:ascii="Calibri" w:hAnsi="Calibri"/>
          <w:b w:val="0"/>
          <w:szCs w:val="22"/>
          <w:lang w:eastAsia="en-GB"/>
        </w:rPr>
      </w:pPr>
      <w:r>
        <w:t>Annex H (informative): Change History</w:t>
      </w:r>
      <w:r>
        <w:tab/>
      </w:r>
      <w:r>
        <w:fldChar w:fldCharType="begin" w:fldLock="1"/>
      </w:r>
      <w:r>
        <w:instrText xml:space="preserve"> PAGEREF _Toc51828402 \h </w:instrText>
      </w:r>
      <w:r>
        <w:fldChar w:fldCharType="separate"/>
      </w:r>
      <w:r>
        <w:t>483</w:t>
      </w:r>
      <w:r>
        <w:fldChar w:fldCharType="end"/>
      </w:r>
    </w:p>
    <w:p w:rsidR="00080512" w:rsidRPr="004D3578" w:rsidRDefault="00A1704F">
      <w:r>
        <w:rPr>
          <w:noProof/>
          <w:sz w:val="22"/>
        </w:rPr>
        <w:fldChar w:fldCharType="end"/>
      </w:r>
    </w:p>
    <w:p w:rsidR="00080512" w:rsidRDefault="00080512" w:rsidP="00A1704F">
      <w:pPr>
        <w:pStyle w:val="Heading1"/>
      </w:pPr>
      <w:r w:rsidRPr="004D3578">
        <w:br w:type="page"/>
      </w:r>
      <w:bookmarkStart w:id="10" w:name="foreword"/>
      <w:bookmarkStart w:id="11" w:name="_Toc2086433"/>
      <w:bookmarkStart w:id="12" w:name="_Toc51828089"/>
      <w:bookmarkEnd w:id="10"/>
      <w:r w:rsidRPr="004D3578">
        <w:lastRenderedPageBreak/>
        <w:t>Foreword</w:t>
      </w:r>
      <w:bookmarkEnd w:id="11"/>
      <w:bookmarkEnd w:id="12"/>
    </w:p>
    <w:p w:rsidR="00080512" w:rsidRPr="004D3578" w:rsidRDefault="00080512">
      <w:r w:rsidRPr="004D3578">
        <w:t>This Tech</w:t>
      </w:r>
      <w:r w:rsidRPr="00A1704F">
        <w:t xml:space="preserve">nical </w:t>
      </w:r>
      <w:bookmarkStart w:id="13" w:name="spectype3"/>
      <w:r w:rsidRPr="00A1704F">
        <w:t>Specification</w:t>
      </w:r>
      <w:bookmarkEnd w:id="13"/>
      <w:r w:rsidRPr="00A1704F">
        <w:t xml:space="preserve"> has been</w:t>
      </w:r>
      <w:r w:rsidRPr="004D3578">
        <w:t xml:space="preserve">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Default="00080512">
      <w:pPr>
        <w:pStyle w:val="B2"/>
      </w:pPr>
      <w:r w:rsidRPr="004D3578">
        <w:t>z</w:t>
      </w:r>
      <w:r w:rsidRPr="004D3578">
        <w:tab/>
        <w:t>the third digit is incremented when editorial only changes have been incorporated in the document.</w:t>
      </w:r>
    </w:p>
    <w:p w:rsidR="008C384C" w:rsidRDefault="008C384C" w:rsidP="008C384C">
      <w:r>
        <w:t xml:space="preserve">In </w:t>
      </w:r>
      <w:r w:rsidR="0074026F">
        <w:t>the present</w:t>
      </w:r>
      <w:r>
        <w:t xml:space="preserve"> document, modal verbs have the following meanings:</w:t>
      </w:r>
    </w:p>
    <w:p w:rsidR="008C384C" w:rsidRDefault="008C384C" w:rsidP="00774DA4">
      <w:pPr>
        <w:pStyle w:val="EX"/>
      </w:pPr>
      <w:r w:rsidRPr="008C384C">
        <w:rPr>
          <w:b/>
        </w:rPr>
        <w:t>shall</w:t>
      </w:r>
      <w:r w:rsidR="00A1704F">
        <w:tab/>
      </w:r>
      <w:r>
        <w:t>indicates a mandatory requirement to do something</w:t>
      </w:r>
    </w:p>
    <w:p w:rsidR="008C384C" w:rsidRDefault="008C384C" w:rsidP="00774DA4">
      <w:pPr>
        <w:pStyle w:val="EX"/>
      </w:pPr>
      <w:r w:rsidRPr="008C384C">
        <w:rPr>
          <w:b/>
        </w:rPr>
        <w:t>shall not</w:t>
      </w:r>
      <w:r>
        <w:tab/>
        <w:t>indicates an interdiction (</w:t>
      </w:r>
      <w:r w:rsidR="001F1132">
        <w:t>prohibition</w:t>
      </w:r>
      <w:r>
        <w:t>) to do something</w:t>
      </w:r>
    </w:p>
    <w:p w:rsidR="00BA19ED" w:rsidRPr="004D3578" w:rsidRDefault="00BA19ED" w:rsidP="00A27486">
      <w:r>
        <w:t>The constructions "shall" and "shall not" are confined to the context of normative provisions, and do not appear in Technical Reports.</w:t>
      </w:r>
    </w:p>
    <w:p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8C384C" w:rsidRDefault="008C384C" w:rsidP="00774DA4">
      <w:pPr>
        <w:pStyle w:val="EX"/>
      </w:pPr>
      <w:r w:rsidRPr="008C384C">
        <w:rPr>
          <w:b/>
        </w:rPr>
        <w:t>should</w:t>
      </w:r>
      <w:r w:rsidR="00A1704F">
        <w:tab/>
      </w:r>
      <w:r>
        <w:t>indicates a recommendation to do something</w:t>
      </w:r>
    </w:p>
    <w:p w:rsidR="008C384C" w:rsidRDefault="008C384C" w:rsidP="00774DA4">
      <w:pPr>
        <w:pStyle w:val="EX"/>
      </w:pPr>
      <w:r w:rsidRPr="008C384C">
        <w:rPr>
          <w:b/>
        </w:rPr>
        <w:t>should not</w:t>
      </w:r>
      <w:r>
        <w:tab/>
        <w:t>indicates a recommendation not to do something</w:t>
      </w:r>
    </w:p>
    <w:p w:rsidR="008C384C" w:rsidRDefault="008C384C" w:rsidP="00774DA4">
      <w:pPr>
        <w:pStyle w:val="EX"/>
      </w:pPr>
      <w:r w:rsidRPr="00774DA4">
        <w:rPr>
          <w:b/>
        </w:rPr>
        <w:t>may</w:t>
      </w:r>
      <w:r w:rsidR="00A1704F">
        <w:tab/>
      </w:r>
      <w:r>
        <w:t>indicates permission to do something</w:t>
      </w:r>
    </w:p>
    <w:p w:rsidR="008C384C" w:rsidRDefault="008C384C" w:rsidP="00774DA4">
      <w:pPr>
        <w:pStyle w:val="EX"/>
      </w:pPr>
      <w:r w:rsidRPr="00774DA4">
        <w:rPr>
          <w:b/>
        </w:rPr>
        <w:t>need not</w:t>
      </w:r>
      <w:r>
        <w:tab/>
        <w:t>indicates permission not to do something</w:t>
      </w:r>
    </w:p>
    <w:p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rsidR="008C384C" w:rsidRDefault="008C384C" w:rsidP="00774DA4">
      <w:pPr>
        <w:pStyle w:val="EX"/>
      </w:pPr>
      <w:r w:rsidRPr="00774DA4">
        <w:rPr>
          <w:b/>
        </w:rPr>
        <w:t>can</w:t>
      </w:r>
      <w:r w:rsidR="00A1704F">
        <w:tab/>
      </w:r>
      <w:r>
        <w:t>indicates</w:t>
      </w:r>
      <w:r w:rsidR="00774DA4">
        <w:t xml:space="preserve"> that something is possible</w:t>
      </w:r>
    </w:p>
    <w:p w:rsidR="00774DA4" w:rsidRDefault="00774DA4" w:rsidP="00774DA4">
      <w:pPr>
        <w:pStyle w:val="EX"/>
      </w:pPr>
      <w:r w:rsidRPr="00774DA4">
        <w:rPr>
          <w:b/>
        </w:rPr>
        <w:t>cannot</w:t>
      </w:r>
      <w:r w:rsidR="00A1704F">
        <w:tab/>
      </w:r>
      <w:r>
        <w:t>indicates that something is impossible</w:t>
      </w:r>
    </w:p>
    <w:p w:rsidR="00774DA4" w:rsidRDefault="00774DA4" w:rsidP="00A27486">
      <w:r>
        <w:t xml:space="preserve">The constructions "can" and "cannot" </w:t>
      </w:r>
      <w:r w:rsidR="00F9008D">
        <w:t xml:space="preserve">are not </w:t>
      </w:r>
      <w:r>
        <w:t>substitute</w:t>
      </w:r>
      <w:r w:rsidR="003765B8">
        <w:t>s</w:t>
      </w:r>
      <w:r>
        <w:t xml:space="preserve"> for "may" and "need not".</w:t>
      </w:r>
    </w:p>
    <w:p w:rsidR="00774DA4" w:rsidRDefault="00774DA4" w:rsidP="00774DA4">
      <w:pPr>
        <w:pStyle w:val="EX"/>
      </w:pPr>
      <w:r w:rsidRPr="00774DA4">
        <w:rPr>
          <w:b/>
        </w:rPr>
        <w:t>will</w:t>
      </w:r>
      <w:r w:rsidR="00A1704F">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rsidR="00774DA4" w:rsidRDefault="00774DA4" w:rsidP="00774DA4">
      <w:pPr>
        <w:pStyle w:val="EX"/>
      </w:pPr>
      <w:r w:rsidRPr="00774DA4">
        <w:rPr>
          <w:b/>
        </w:rPr>
        <w:t>will</w:t>
      </w:r>
      <w:r>
        <w:rPr>
          <w:b/>
        </w:rPr>
        <w:t xml:space="preserve"> not</w:t>
      </w:r>
      <w:r w:rsidR="00A1704F">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1F1132" w:rsidRDefault="001F1132" w:rsidP="001F1132">
      <w:r>
        <w:t>In addition:</w:t>
      </w:r>
    </w:p>
    <w:p w:rsidR="00774DA4" w:rsidRDefault="00774DA4" w:rsidP="00774DA4">
      <w:pPr>
        <w:pStyle w:val="EX"/>
      </w:pPr>
      <w:r w:rsidRPr="00647114">
        <w:rPr>
          <w:b/>
        </w:rPr>
        <w:t>is</w:t>
      </w:r>
      <w:r>
        <w:tab/>
        <w:t>(or any other verb in the indicative</w:t>
      </w:r>
      <w:r w:rsidR="001F1132">
        <w:t xml:space="preserve"> mood</w:t>
      </w:r>
      <w:r>
        <w:t>) indicates a statement of fact</w:t>
      </w:r>
    </w:p>
    <w:p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rsidR="00774DA4" w:rsidRPr="004D3578" w:rsidRDefault="00647114" w:rsidP="00A27486">
      <w:r>
        <w:t>The constructions "is" and "is not" do not indicate requirements.</w:t>
      </w:r>
    </w:p>
    <w:p w:rsidR="00614D2D" w:rsidRDefault="00614D2D" w:rsidP="00614D2D">
      <w:pPr>
        <w:pStyle w:val="Heading1"/>
        <w:keepNext w:val="0"/>
        <w:keepLines w:val="0"/>
        <w:tabs>
          <w:tab w:val="left" w:pos="1134"/>
        </w:tabs>
        <w:jc w:val="both"/>
        <w:rPr>
          <w:lang w:eastAsia="en-GB"/>
        </w:rPr>
      </w:pPr>
      <w:bookmarkStart w:id="14" w:name="introduction"/>
      <w:bookmarkStart w:id="15" w:name="_Toc51826647"/>
      <w:bookmarkStart w:id="16" w:name="_Toc117070328"/>
      <w:bookmarkStart w:id="17" w:name="_Toc51828090"/>
      <w:bookmarkEnd w:id="14"/>
      <w:r>
        <w:t>1</w:t>
      </w:r>
      <w:r>
        <w:tab/>
        <w:t>Scope</w:t>
      </w:r>
      <w:bookmarkEnd w:id="15"/>
      <w:bookmarkEnd w:id="16"/>
      <w:bookmarkEnd w:id="17"/>
    </w:p>
    <w:p w:rsidR="00614D2D" w:rsidRDefault="00614D2D" w:rsidP="00614D2D">
      <w:pPr>
        <w:jc w:val="both"/>
      </w:pPr>
      <w:r>
        <w:t>The present document covers the minimum characteristics considered necessary in order to provide compliance to 3GPP TS 43.019 [7].</w:t>
      </w:r>
    </w:p>
    <w:p w:rsidR="00614D2D" w:rsidRDefault="00614D2D" w:rsidP="00614D2D">
      <w:r>
        <w:t>The present document describes the technical characteristics and methods of test for testing the SIM API for Java Card</w:t>
      </w:r>
      <w:r>
        <w:rPr>
          <w:vertAlign w:val="superscript"/>
        </w:rPr>
        <w:t>TM</w:t>
      </w:r>
      <w:r>
        <w:t xml:space="preserve"> (3GPP TS 43.019 [7]) implemented in the Subscriber Identity Modules (SIMs) for GSM. It specifies the following parts:</w:t>
      </w:r>
    </w:p>
    <w:p w:rsidR="00614D2D" w:rsidRDefault="00614D2D" w:rsidP="00614D2D">
      <w:pPr>
        <w:pStyle w:val="B1"/>
      </w:pPr>
      <w:r>
        <w:t>-</w:t>
      </w:r>
      <w:r>
        <w:tab/>
        <w:t>test applicability;</w:t>
      </w:r>
    </w:p>
    <w:p w:rsidR="00614D2D" w:rsidRDefault="00614D2D" w:rsidP="00614D2D">
      <w:pPr>
        <w:pStyle w:val="B1"/>
      </w:pPr>
      <w:r>
        <w:t>-</w:t>
      </w:r>
      <w:r>
        <w:tab/>
        <w:t>test environment description;</w:t>
      </w:r>
    </w:p>
    <w:p w:rsidR="00614D2D" w:rsidRDefault="00614D2D" w:rsidP="00614D2D">
      <w:pPr>
        <w:pStyle w:val="B1"/>
      </w:pPr>
      <w:r>
        <w:t>-</w:t>
      </w:r>
      <w:r>
        <w:tab/>
        <w:t>tests format;</w:t>
      </w:r>
    </w:p>
    <w:p w:rsidR="00614D2D" w:rsidRDefault="00614D2D" w:rsidP="00614D2D">
      <w:pPr>
        <w:pStyle w:val="B1"/>
      </w:pPr>
      <w:r>
        <w:t>-</w:t>
      </w:r>
      <w:r>
        <w:tab/>
        <w:t>test area reference;</w:t>
      </w:r>
    </w:p>
    <w:p w:rsidR="00614D2D" w:rsidRDefault="00614D2D" w:rsidP="00614D2D">
      <w:pPr>
        <w:pStyle w:val="B1"/>
      </w:pPr>
      <w:r>
        <w:t>-</w:t>
      </w:r>
      <w:r>
        <w:tab/>
        <w:t>conformance requirements;</w:t>
      </w:r>
    </w:p>
    <w:p w:rsidR="00614D2D" w:rsidRDefault="00614D2D" w:rsidP="00614D2D">
      <w:pPr>
        <w:pStyle w:val="B1"/>
      </w:pPr>
      <w:r>
        <w:t>-</w:t>
      </w:r>
      <w:r>
        <w:tab/>
        <w:t>test auite files;</w:t>
      </w:r>
    </w:p>
    <w:p w:rsidR="00614D2D" w:rsidRDefault="00614D2D" w:rsidP="00614D2D">
      <w:pPr>
        <w:pStyle w:val="B1"/>
      </w:pPr>
      <w:r>
        <w:t>-</w:t>
      </w:r>
      <w:r>
        <w:tab/>
        <w:t>test procedure;</w:t>
      </w:r>
    </w:p>
    <w:p w:rsidR="00614D2D" w:rsidRDefault="00614D2D" w:rsidP="00614D2D">
      <w:pPr>
        <w:pStyle w:val="B1"/>
      </w:pPr>
      <w:r>
        <w:t>-</w:t>
      </w:r>
      <w:r>
        <w:tab/>
        <w:t>test coverage; and</w:t>
      </w:r>
    </w:p>
    <w:p w:rsidR="00614D2D" w:rsidRDefault="00614D2D" w:rsidP="00614D2D">
      <w:pPr>
        <w:pStyle w:val="B1"/>
      </w:pPr>
      <w:r>
        <w:t>-</w:t>
      </w:r>
      <w:r>
        <w:tab/>
        <w:t>a description of the associated testing tools that shall be used.</w:t>
      </w:r>
    </w:p>
    <w:p w:rsidR="00614D2D" w:rsidRDefault="00614D2D" w:rsidP="00614D2D">
      <w:pPr>
        <w:pStyle w:val="Heading1"/>
        <w:keepNext w:val="0"/>
        <w:keepLines w:val="0"/>
      </w:pPr>
      <w:bookmarkStart w:id="18" w:name="_Toc51826648"/>
      <w:bookmarkStart w:id="19" w:name="_Toc117070329"/>
      <w:bookmarkStart w:id="20" w:name="_Toc51828091"/>
      <w:r>
        <w:t>2</w:t>
      </w:r>
      <w:r>
        <w:tab/>
        <w:t>References</w:t>
      </w:r>
      <w:bookmarkEnd w:id="18"/>
      <w:bookmarkEnd w:id="19"/>
      <w:bookmarkEnd w:id="20"/>
    </w:p>
    <w:p w:rsidR="00614D2D" w:rsidRDefault="00614D2D" w:rsidP="00614D2D">
      <w:r>
        <w:t>The following documents contain provisions which, through reference in this text, constitute provisions of the present document.</w:t>
      </w:r>
    </w:p>
    <w:p w:rsidR="00614D2D" w:rsidRDefault="00A1704F" w:rsidP="00A1704F">
      <w:pPr>
        <w:pStyle w:val="B1"/>
      </w:pPr>
      <w:r>
        <w:rPr>
          <w:rFonts w:ascii="Symbol" w:hAnsi="Symbol"/>
        </w:rPr>
        <w:t>-</w:t>
      </w:r>
      <w:r>
        <w:rPr>
          <w:rFonts w:ascii="Symbol" w:hAnsi="Symbol"/>
        </w:rPr>
        <w:tab/>
      </w:r>
      <w:r w:rsidR="00614D2D">
        <w:t>References are either specific (identified by date of publication, edition number, version number, etc.) or non</w:t>
      </w:r>
      <w:r w:rsidR="00614D2D">
        <w:noBreakHyphen/>
        <w:t>specific.</w:t>
      </w:r>
    </w:p>
    <w:p w:rsidR="00614D2D" w:rsidRDefault="00A1704F" w:rsidP="00A1704F">
      <w:pPr>
        <w:pStyle w:val="B1"/>
      </w:pPr>
      <w:r>
        <w:rPr>
          <w:rFonts w:ascii="Symbol" w:hAnsi="Symbol"/>
        </w:rPr>
        <w:t>-</w:t>
      </w:r>
      <w:r>
        <w:rPr>
          <w:rFonts w:ascii="Symbol" w:hAnsi="Symbol"/>
        </w:rPr>
        <w:tab/>
      </w:r>
      <w:r w:rsidR="00614D2D">
        <w:t>For a specific reference, subsequent revisions do not apply.</w:t>
      </w:r>
    </w:p>
    <w:p w:rsidR="00614D2D" w:rsidRDefault="00A1704F" w:rsidP="00A1704F">
      <w:pPr>
        <w:pStyle w:val="B1"/>
      </w:pPr>
      <w:r>
        <w:rPr>
          <w:rFonts w:ascii="Symbol" w:hAnsi="Symbol"/>
        </w:rPr>
        <w:t>-</w:t>
      </w:r>
      <w:r>
        <w:rPr>
          <w:rFonts w:ascii="Symbol" w:hAnsi="Symbol"/>
        </w:rPr>
        <w:tab/>
      </w:r>
      <w:r w:rsidR="00614D2D">
        <w:t xml:space="preserve">For a non-specific reference, the latest version applies. In the case of a reference to a 3GPP document (including a GSM document), a non-specific reference implicitly refers to the latest version of that document </w:t>
      </w:r>
      <w:r w:rsidR="00614D2D">
        <w:rPr>
          <w:i/>
          <w:iCs/>
        </w:rPr>
        <w:t>in the same Release as the present document</w:t>
      </w:r>
      <w:r w:rsidR="00614D2D">
        <w:t>.</w:t>
      </w:r>
    </w:p>
    <w:p w:rsidR="00614D2D" w:rsidRDefault="00614D2D" w:rsidP="00614D2D">
      <w:pPr>
        <w:pStyle w:val="EX"/>
        <w:keepLines w:val="0"/>
      </w:pPr>
      <w:r>
        <w:t>[1]</w:t>
      </w:r>
      <w:r>
        <w:tab/>
        <w:t>Void.</w:t>
      </w:r>
    </w:p>
    <w:p w:rsidR="00614D2D" w:rsidRDefault="00614D2D" w:rsidP="00614D2D">
      <w:pPr>
        <w:pStyle w:val="EX"/>
        <w:keepLines w:val="0"/>
      </w:pPr>
      <w:r>
        <w:t>[2]</w:t>
      </w:r>
      <w:r>
        <w:tab/>
        <w:t>Void.</w:t>
      </w:r>
    </w:p>
    <w:p w:rsidR="00614D2D" w:rsidRDefault="00614D2D" w:rsidP="00614D2D">
      <w:pPr>
        <w:pStyle w:val="EX"/>
        <w:keepLines w:val="0"/>
      </w:pPr>
      <w:r>
        <w:t>[3]</w:t>
      </w:r>
      <w:r>
        <w:tab/>
        <w:t>3GPP TS 51.011: "Specification of the Subscriber Identity Module - Mobile Equipment (SIM - ME) interface (Release 4)".</w:t>
      </w:r>
    </w:p>
    <w:p w:rsidR="00614D2D" w:rsidRDefault="00614D2D" w:rsidP="00614D2D">
      <w:pPr>
        <w:pStyle w:val="EX"/>
        <w:keepLines w:val="0"/>
      </w:pPr>
      <w:r>
        <w:t>[4]</w:t>
      </w:r>
      <w:r>
        <w:tab/>
        <w:t>3GPP TS 11.14: "Specification of the Subscriber Identity Module - Mobile Equipment (SIM - ME) interface (Release 99)".</w:t>
      </w:r>
    </w:p>
    <w:p w:rsidR="00614D2D" w:rsidRDefault="00614D2D" w:rsidP="00614D2D">
      <w:pPr>
        <w:pStyle w:val="EX"/>
        <w:keepLines w:val="0"/>
      </w:pPr>
      <w:r>
        <w:lastRenderedPageBreak/>
        <w:t>[5]</w:t>
      </w:r>
      <w:r>
        <w:tab/>
        <w:t>3GPP TS 11.17: "Digital cellular telecommunications system (Phase 2+); Subscriber Identity Module (SIM) test specification (Release 99)".</w:t>
      </w:r>
    </w:p>
    <w:p w:rsidR="00614D2D" w:rsidRDefault="00614D2D" w:rsidP="00614D2D">
      <w:pPr>
        <w:pStyle w:val="EX"/>
        <w:keepLines w:val="0"/>
      </w:pPr>
      <w:r>
        <w:t>[6]</w:t>
      </w:r>
      <w:r>
        <w:tab/>
        <w:t>Void.</w:t>
      </w:r>
    </w:p>
    <w:p w:rsidR="00614D2D" w:rsidRDefault="00614D2D" w:rsidP="00614D2D">
      <w:pPr>
        <w:pStyle w:val="EX"/>
        <w:keepLines w:val="0"/>
      </w:pPr>
      <w:r>
        <w:t>[7]</w:t>
      </w:r>
      <w:r>
        <w:tab/>
        <w:t>3GPP TS 43.019: "Subscriber Identity Module Application Programming Interface (SIM API) for Java Card™; Stage 2 (Release 5)".</w:t>
      </w:r>
    </w:p>
    <w:p w:rsidR="00614D2D" w:rsidRDefault="00614D2D" w:rsidP="00614D2D">
      <w:pPr>
        <w:pStyle w:val="EX"/>
        <w:keepLines w:val="0"/>
      </w:pPr>
      <w:r>
        <w:t>[8]</w:t>
      </w:r>
      <w:r>
        <w:tab/>
        <w:t>3GPP TS 23.048: "Security Mechanisms for the (U)SIM application toolkit; Stage 2 (Release 5)".</w:t>
      </w:r>
    </w:p>
    <w:p w:rsidR="00614D2D" w:rsidRDefault="00614D2D" w:rsidP="00614D2D">
      <w:pPr>
        <w:pStyle w:val="EX"/>
        <w:keepLines w:val="0"/>
      </w:pPr>
      <w:r>
        <w:t xml:space="preserve"> [9]</w:t>
      </w:r>
      <w:r>
        <w:tab/>
        <w:t>ISO/IEC 7816-3 (1997): "Information technology - Identification cards - Integrated circuit(s) cards with contacts - Part 3: Electronic signals and transmission protocols".</w:t>
      </w:r>
    </w:p>
    <w:p w:rsidR="00614D2D" w:rsidRDefault="00614D2D" w:rsidP="00614D2D">
      <w:pPr>
        <w:pStyle w:val="EX"/>
        <w:keepLines w:val="0"/>
      </w:pPr>
      <w:r>
        <w:t>[10]</w:t>
      </w:r>
      <w:r>
        <w:tab/>
        <w:t>3GPP TS 42.019: "Subscriber Identity Module Application Programming Interface (SIM API); Stage 1 (Release 5)".</w:t>
      </w:r>
    </w:p>
    <w:p w:rsidR="00614D2D" w:rsidRDefault="00614D2D" w:rsidP="00614D2D">
      <w:pPr>
        <w:pStyle w:val="EX"/>
        <w:keepLines w:val="0"/>
      </w:pPr>
      <w:r>
        <w:t>[11]</w:t>
      </w:r>
      <w:r>
        <w:tab/>
        <w:t>SUN Java Card Specification "Java Card 2.1 API Specification".</w:t>
      </w:r>
    </w:p>
    <w:p w:rsidR="00614D2D" w:rsidRDefault="00614D2D" w:rsidP="00614D2D">
      <w:pPr>
        <w:pStyle w:val="EX"/>
        <w:keepLines w:val="0"/>
      </w:pPr>
      <w:r>
        <w:t>[12]</w:t>
      </w:r>
      <w:r>
        <w:tab/>
        <w:t>SUN Java Card Specification "Java Card 2.1 Runtime Environment Specification".</w:t>
      </w:r>
    </w:p>
    <w:p w:rsidR="00614D2D" w:rsidRDefault="00614D2D" w:rsidP="00614D2D">
      <w:pPr>
        <w:pStyle w:val="EX"/>
        <w:keepLines w:val="0"/>
      </w:pPr>
      <w:r>
        <w:t>[13]</w:t>
      </w:r>
      <w:r>
        <w:tab/>
        <w:t>SUN Java Card Specification "Java Card 2.1 VM Architecture Specification".</w:t>
      </w:r>
    </w:p>
    <w:p w:rsidR="00614D2D" w:rsidRDefault="00614D2D" w:rsidP="00614D2D">
      <w:pPr>
        <w:pStyle w:val="NO"/>
      </w:pPr>
      <w:r>
        <w:t>NOTE:</w:t>
      </w:r>
      <w:r>
        <w:tab/>
        <w:t xml:space="preserve">SUN Java Card Specifications can be downloaded at </w:t>
      </w:r>
      <w:hyperlink r:id="rId11" w:history="1">
        <w:r>
          <w:rPr>
            <w:rStyle w:val="Hyperlink"/>
          </w:rPr>
          <w:t>http://java.sun.com/products/javacard</w:t>
        </w:r>
      </w:hyperlink>
      <w:r>
        <w:t>.</w:t>
      </w:r>
    </w:p>
    <w:p w:rsidR="00614D2D" w:rsidRDefault="00614D2D" w:rsidP="00614D2D">
      <w:pPr>
        <w:pStyle w:val="EX"/>
        <w:keepLines w:val="0"/>
      </w:pPr>
      <w:r>
        <w:t>[14]</w:t>
      </w:r>
      <w:r>
        <w:tab/>
        <w:t>ETSI TS 101 220: "Smart Cards; ETSI numbering system for telecommunication application providers".</w:t>
      </w:r>
    </w:p>
    <w:p w:rsidR="00614D2D" w:rsidRDefault="00614D2D" w:rsidP="00614D2D">
      <w:pPr>
        <w:pStyle w:val="EX"/>
        <w:keepLines w:val="0"/>
      </w:pPr>
      <w:r>
        <w:t>[15]</w:t>
      </w:r>
      <w:r>
        <w:tab/>
        <w:t>3GPP TS 51.010-1: "</w:t>
      </w:r>
      <w:smartTag w:uri="urn:schemas-microsoft-com:office:smarttags" w:element="place">
        <w:r>
          <w:t>Mobile</w:t>
        </w:r>
      </w:smartTag>
      <w:r>
        <w:t xml:space="preserve"> Station (MS) conformance specification; Part 1: Conformance specification (Release 5)".</w:t>
      </w:r>
    </w:p>
    <w:p w:rsidR="00614D2D" w:rsidRDefault="00614D2D" w:rsidP="00614D2D">
      <w:pPr>
        <w:pStyle w:val="EX"/>
      </w:pPr>
      <w:r>
        <w:t>[16]</w:t>
      </w:r>
      <w:r>
        <w:tab/>
        <w:t>3GPP TS 51.014: "Specification of the SIM Application Toolkit for the Subscriber Identity Module - Mobile Equipment (SIM - ME) interface".</w:t>
      </w:r>
    </w:p>
    <w:p w:rsidR="00614D2D" w:rsidRDefault="00614D2D" w:rsidP="00614D2D">
      <w:pPr>
        <w:pStyle w:val="Heading1"/>
        <w:keepNext w:val="0"/>
        <w:keepLines w:val="0"/>
        <w:tabs>
          <w:tab w:val="left" w:pos="1134"/>
        </w:tabs>
      </w:pPr>
      <w:bookmarkStart w:id="21" w:name="_Toc51826649"/>
      <w:bookmarkStart w:id="22" w:name="_Toc117070330"/>
      <w:bookmarkStart w:id="23" w:name="_Toc51828092"/>
      <w:r>
        <w:t>3</w:t>
      </w:r>
      <w:r>
        <w:tab/>
        <w:t>Definitions and abbreviations</w:t>
      </w:r>
      <w:bookmarkEnd w:id="21"/>
      <w:bookmarkEnd w:id="22"/>
      <w:bookmarkEnd w:id="23"/>
    </w:p>
    <w:p w:rsidR="00614D2D" w:rsidRDefault="00614D2D" w:rsidP="00614D2D">
      <w:pPr>
        <w:pStyle w:val="Heading2"/>
        <w:keepNext w:val="0"/>
        <w:keepLines w:val="0"/>
      </w:pPr>
      <w:bookmarkStart w:id="24" w:name="_Toc51826650"/>
      <w:bookmarkStart w:id="25" w:name="_Toc117070331"/>
      <w:bookmarkStart w:id="26" w:name="_Toc51828093"/>
      <w:r>
        <w:t>3.1</w:t>
      </w:r>
      <w:r>
        <w:tab/>
        <w:t>Definitions</w:t>
      </w:r>
      <w:bookmarkEnd w:id="24"/>
      <w:bookmarkEnd w:id="25"/>
      <w:bookmarkEnd w:id="26"/>
    </w:p>
    <w:p w:rsidR="00614D2D" w:rsidRDefault="00614D2D" w:rsidP="00614D2D">
      <w:r>
        <w:t>For the purposes of the present document, the terms and definitions given in 3GPP TS 51.010-1 [15] and the following apply:</w:t>
      </w:r>
    </w:p>
    <w:p w:rsidR="00614D2D" w:rsidRDefault="00614D2D" w:rsidP="00614D2D">
      <w:pPr>
        <w:rPr>
          <w:bCs/>
        </w:rPr>
      </w:pPr>
      <w:r>
        <w:rPr>
          <w:b/>
          <w:bCs/>
        </w:rPr>
        <w:t>applet:</w:t>
      </w:r>
      <w:r>
        <w:t xml:space="preserve"> application built up using a number of classes which will run under the control of the Java Card virtual machine</w:t>
      </w:r>
    </w:p>
    <w:p w:rsidR="00614D2D" w:rsidRDefault="00614D2D" w:rsidP="00614D2D">
      <w:r>
        <w:rPr>
          <w:b/>
          <w:bCs/>
        </w:rPr>
        <w:t xml:space="preserve">applet installation parameters: </w:t>
      </w:r>
      <w:r>
        <w:t>default values for applet installation parameters</w:t>
      </w:r>
    </w:p>
    <w:p w:rsidR="00614D2D" w:rsidRDefault="00614D2D" w:rsidP="00614D2D">
      <w:r>
        <w:rPr>
          <w:b/>
          <w:bCs/>
        </w:rPr>
        <w:t>applet loading script</w:t>
      </w:r>
      <w:r>
        <w:rPr>
          <w:b/>
        </w:rPr>
        <w:t>:</w:t>
      </w:r>
      <w:r>
        <w:t xml:space="preserve"> file containing the APDU commands that will load and install the test applet in the card</w:t>
      </w:r>
    </w:p>
    <w:p w:rsidR="00614D2D" w:rsidRDefault="00614D2D" w:rsidP="00614D2D">
      <w:pPr>
        <w:rPr>
          <w:bCs/>
        </w:rPr>
      </w:pPr>
      <w:r>
        <w:rPr>
          <w:b/>
          <w:bCs/>
        </w:rPr>
        <w:t>CleanUp Script file:</w:t>
      </w:r>
      <w:r>
        <w:t xml:space="preserve"> file containing the APDU commands that will restore the Default Initial Conditions on the SIM</w:t>
      </w:r>
    </w:p>
    <w:p w:rsidR="00614D2D" w:rsidRDefault="00614D2D" w:rsidP="00614D2D">
      <w:r>
        <w:rPr>
          <w:b/>
          <w:bCs/>
        </w:rPr>
        <w:t>Conformance Requirement Reference</w:t>
      </w:r>
      <w:r>
        <w:rPr>
          <w:b/>
        </w:rPr>
        <w:t>:</w:t>
      </w:r>
      <w:r>
        <w:t xml:space="preserve"> description of the expected card behaviour according to 3GPP TS 43.019 [7]</w:t>
      </w:r>
    </w:p>
    <w:p w:rsidR="00614D2D" w:rsidRDefault="00614D2D" w:rsidP="00614D2D">
      <w:pPr>
        <w:rPr>
          <w:bCs/>
        </w:rPr>
      </w:pPr>
      <w:r>
        <w:rPr>
          <w:b/>
          <w:bCs/>
        </w:rPr>
        <w:t xml:space="preserve">expected state: </w:t>
      </w:r>
      <w:r>
        <w:t>state in which the SIM is supposed to be after the execution of the test procedure applied on the relevant initial conditions</w:t>
      </w:r>
    </w:p>
    <w:p w:rsidR="00614D2D" w:rsidRDefault="00614D2D" w:rsidP="00614D2D">
      <w:r>
        <w:rPr>
          <w:b/>
          <w:bCs/>
        </w:rPr>
        <w:t xml:space="preserve">security parameters: </w:t>
      </w:r>
      <w:r>
        <w:t>minimum security requirements defined for the applet installation process</w:t>
      </w:r>
    </w:p>
    <w:p w:rsidR="00614D2D" w:rsidRDefault="00614D2D" w:rsidP="00614D2D">
      <w:r>
        <w:rPr>
          <w:b/>
          <w:bCs/>
        </w:rPr>
        <w:t>test area</w:t>
      </w:r>
      <w:r>
        <w:rPr>
          <w:b/>
        </w:rPr>
        <w:t>:</w:t>
      </w:r>
      <w:r>
        <w:t xml:space="preserve"> set of Test Cases applicable to a specific part (class method, framework behaviour, …) of the 3GPP TS 43.019 [7].</w:t>
      </w:r>
    </w:p>
    <w:p w:rsidR="00614D2D" w:rsidRDefault="00614D2D" w:rsidP="00614D2D">
      <w:r>
        <w:rPr>
          <w:b/>
          <w:bCs/>
        </w:rPr>
        <w:t>test case</w:t>
      </w:r>
      <w:r>
        <w:rPr>
          <w:b/>
        </w:rPr>
        <w:t>:</w:t>
      </w:r>
      <w:r>
        <w:t xml:space="preserve"> elementary test that checks for compliance with one or more Conformance Requirement References</w:t>
      </w:r>
    </w:p>
    <w:p w:rsidR="00614D2D" w:rsidRDefault="00614D2D" w:rsidP="00614D2D">
      <w:r>
        <w:rPr>
          <w:b/>
          <w:bCs/>
        </w:rPr>
        <w:t xml:space="preserve">test Output file: </w:t>
      </w:r>
      <w:r>
        <w:t>TBD.</w:t>
      </w:r>
    </w:p>
    <w:p w:rsidR="00614D2D" w:rsidRDefault="00614D2D" w:rsidP="00614D2D">
      <w:r>
        <w:rPr>
          <w:b/>
          <w:bCs/>
        </w:rPr>
        <w:t xml:space="preserve">test procedure: </w:t>
      </w:r>
      <w:r>
        <w:t>the sequence of actions/commands to perform all the test cases defined in a test area</w:t>
      </w:r>
    </w:p>
    <w:p w:rsidR="00614D2D" w:rsidRDefault="00614D2D" w:rsidP="00614D2D">
      <w:pPr>
        <w:rPr>
          <w:bCs/>
        </w:rPr>
      </w:pPr>
      <w:r>
        <w:rPr>
          <w:b/>
          <w:bCs/>
        </w:rPr>
        <w:lastRenderedPageBreak/>
        <w:t xml:space="preserve">test script file: </w:t>
      </w:r>
      <w:r>
        <w:t>file containing the APDU commands that will execute and verify the test results</w:t>
      </w:r>
    </w:p>
    <w:p w:rsidR="00614D2D" w:rsidRDefault="00614D2D" w:rsidP="00614D2D">
      <w:r>
        <w:rPr>
          <w:b/>
          <w:bCs/>
        </w:rPr>
        <w:t xml:space="preserve">Test Toolkit Applet: </w:t>
      </w:r>
      <w:r>
        <w:t>applet designed to test a specific functionality of the SIM API (3GPP TS 43.019 [7])</w:t>
      </w:r>
    </w:p>
    <w:p w:rsidR="00614D2D" w:rsidRDefault="00614D2D" w:rsidP="00614D2D">
      <w:pPr>
        <w:pStyle w:val="Heading2"/>
        <w:keepNext w:val="0"/>
        <w:keepLines w:val="0"/>
      </w:pPr>
      <w:bookmarkStart w:id="27" w:name="_Toc51826651"/>
      <w:bookmarkStart w:id="28" w:name="_Toc117070332"/>
      <w:bookmarkStart w:id="29" w:name="_Toc51828094"/>
      <w:r>
        <w:t>3.2</w:t>
      </w:r>
      <w:r>
        <w:tab/>
        <w:t>Abbreviations</w:t>
      </w:r>
      <w:bookmarkEnd w:id="27"/>
      <w:bookmarkEnd w:id="28"/>
      <w:bookmarkEnd w:id="29"/>
    </w:p>
    <w:p w:rsidR="00614D2D" w:rsidRDefault="00614D2D" w:rsidP="00614D2D">
      <w:r>
        <w:t>For the purpose of the present document, the abbreviations given in GSM 01.04 [2] and the following apply:</w:t>
      </w:r>
    </w:p>
    <w:p w:rsidR="00614D2D" w:rsidRDefault="00614D2D" w:rsidP="00614D2D">
      <w:pPr>
        <w:pStyle w:val="EW"/>
        <w:keepLines w:val="0"/>
        <w:rPr>
          <w:lang w:val="fr-FR"/>
        </w:rPr>
      </w:pPr>
      <w:r>
        <w:rPr>
          <w:lang w:val="fr-FR"/>
        </w:rPr>
        <w:t>AC</w:t>
      </w:r>
      <w:r>
        <w:rPr>
          <w:lang w:val="fr-FR"/>
        </w:rPr>
        <w:tab/>
        <w:t>Application Code</w:t>
      </w:r>
    </w:p>
    <w:p w:rsidR="00614D2D" w:rsidRDefault="00614D2D" w:rsidP="00614D2D">
      <w:pPr>
        <w:pStyle w:val="EW"/>
        <w:keepLines w:val="0"/>
        <w:rPr>
          <w:lang w:val="fr-FR"/>
        </w:rPr>
      </w:pPr>
      <w:r>
        <w:rPr>
          <w:lang w:val="fr-FR"/>
        </w:rPr>
        <w:t>AID</w:t>
      </w:r>
      <w:r>
        <w:rPr>
          <w:lang w:val="fr-FR"/>
        </w:rPr>
        <w:tab/>
        <w:t>Application Identifier</w:t>
      </w:r>
    </w:p>
    <w:p w:rsidR="00614D2D" w:rsidRDefault="00614D2D" w:rsidP="00614D2D">
      <w:pPr>
        <w:pStyle w:val="EW"/>
        <w:keepLines w:val="0"/>
        <w:rPr>
          <w:lang w:val="fr-FR"/>
        </w:rPr>
      </w:pPr>
      <w:r>
        <w:rPr>
          <w:lang w:val="fr-FR"/>
        </w:rPr>
        <w:t>APDU</w:t>
      </w:r>
      <w:r>
        <w:rPr>
          <w:lang w:val="fr-FR"/>
        </w:rPr>
        <w:tab/>
        <w:t>Application Protocol Data Unit</w:t>
      </w:r>
    </w:p>
    <w:p w:rsidR="00614D2D" w:rsidRDefault="00614D2D" w:rsidP="00614D2D">
      <w:pPr>
        <w:pStyle w:val="EW"/>
        <w:keepLines w:val="0"/>
        <w:rPr>
          <w:lang w:val="fr-FR"/>
        </w:rPr>
      </w:pPr>
      <w:r>
        <w:rPr>
          <w:lang w:val="fr-FR"/>
        </w:rPr>
        <w:t>API</w:t>
      </w:r>
      <w:r>
        <w:rPr>
          <w:lang w:val="fr-FR"/>
        </w:rPr>
        <w:tab/>
        <w:t>Application Programming Interface</w:t>
      </w:r>
    </w:p>
    <w:p w:rsidR="00614D2D" w:rsidRDefault="00614D2D" w:rsidP="00614D2D">
      <w:pPr>
        <w:pStyle w:val="EW"/>
        <w:keepLines w:val="0"/>
        <w:rPr>
          <w:lang w:val="fr-FR"/>
        </w:rPr>
      </w:pPr>
      <w:r>
        <w:rPr>
          <w:lang w:val="fr-FR"/>
        </w:rPr>
        <w:t>CAD</w:t>
      </w:r>
      <w:r>
        <w:rPr>
          <w:lang w:val="fr-FR"/>
        </w:rPr>
        <w:tab/>
        <w:t>Card Acceptance Device</w:t>
      </w:r>
    </w:p>
    <w:p w:rsidR="00614D2D" w:rsidRDefault="00614D2D" w:rsidP="00614D2D">
      <w:pPr>
        <w:pStyle w:val="EW"/>
        <w:rPr>
          <w:lang w:val="fr-FR"/>
        </w:rPr>
      </w:pPr>
      <w:r>
        <w:rPr>
          <w:lang w:val="fr-FR"/>
        </w:rPr>
        <w:t>CRR</w:t>
      </w:r>
      <w:r>
        <w:rPr>
          <w:lang w:val="fr-FR"/>
        </w:rPr>
        <w:tab/>
        <w:t>Conformance Requirements Reference</w:t>
      </w:r>
    </w:p>
    <w:p w:rsidR="00614D2D" w:rsidRDefault="00614D2D" w:rsidP="00614D2D">
      <w:pPr>
        <w:pStyle w:val="EW"/>
        <w:keepLines w:val="0"/>
        <w:rPr>
          <w:lang w:val="fr-FR"/>
        </w:rPr>
      </w:pPr>
      <w:r>
        <w:rPr>
          <w:lang w:val="fr-FR"/>
        </w:rPr>
        <w:t>CRRC</w:t>
      </w:r>
      <w:r>
        <w:rPr>
          <w:lang w:val="fr-FR"/>
        </w:rPr>
        <w:tab/>
        <w:t>Conformance Requirement Reference Context Error</w:t>
      </w:r>
    </w:p>
    <w:p w:rsidR="00614D2D" w:rsidRDefault="00614D2D" w:rsidP="00614D2D">
      <w:pPr>
        <w:pStyle w:val="EW"/>
        <w:keepLines w:val="0"/>
      </w:pPr>
      <w:r>
        <w:t>CRRN</w:t>
      </w:r>
      <w:r>
        <w:tab/>
        <w:t xml:space="preserve">Conformance Requirement Reference </w:t>
      </w:r>
      <w:smartTag w:uri="urn:schemas-microsoft-com:office:smarttags" w:element="place">
        <w:smartTag w:uri="urn:schemas-microsoft-com:office:smarttags" w:element="City">
          <w:r>
            <w:t>Normal</w:t>
          </w:r>
        </w:smartTag>
      </w:smartTag>
    </w:p>
    <w:p w:rsidR="00614D2D" w:rsidRDefault="00614D2D" w:rsidP="00614D2D">
      <w:pPr>
        <w:pStyle w:val="EW"/>
        <w:keepLines w:val="0"/>
      </w:pPr>
      <w:r>
        <w:t>CRRP</w:t>
      </w:r>
      <w:r>
        <w:tab/>
        <w:t>Conformance Requirement Reference Parameter Error</w:t>
      </w:r>
    </w:p>
    <w:p w:rsidR="00614D2D" w:rsidRDefault="00614D2D" w:rsidP="00614D2D">
      <w:pPr>
        <w:pStyle w:val="EW"/>
        <w:keepLines w:val="0"/>
      </w:pPr>
      <w:r>
        <w:t>FFS</w:t>
      </w:r>
      <w:r>
        <w:tab/>
        <w:t>For Further Study</w:t>
      </w:r>
    </w:p>
    <w:p w:rsidR="00614D2D" w:rsidRDefault="00614D2D" w:rsidP="00614D2D">
      <w:pPr>
        <w:pStyle w:val="EW"/>
        <w:keepLines w:val="0"/>
      </w:pPr>
      <w:r>
        <w:t>IFD</w:t>
      </w:r>
      <w:r>
        <w:tab/>
        <w:t>Interface Device</w:t>
      </w:r>
    </w:p>
    <w:p w:rsidR="00614D2D" w:rsidRDefault="00614D2D" w:rsidP="00614D2D">
      <w:pPr>
        <w:pStyle w:val="EW"/>
        <w:keepLines w:val="0"/>
      </w:pPr>
      <w:r>
        <w:t>JCRE</w:t>
      </w:r>
      <w:r>
        <w:tab/>
        <w:t>Java Card™ Run Time Environment</w:t>
      </w:r>
    </w:p>
    <w:p w:rsidR="00614D2D" w:rsidRDefault="00614D2D" w:rsidP="00614D2D">
      <w:pPr>
        <w:pStyle w:val="EW"/>
        <w:keepLines w:val="0"/>
      </w:pPr>
      <w:r>
        <w:t>JVM</w:t>
      </w:r>
      <w:r>
        <w:tab/>
        <w:t>Java Virtual Machine</w:t>
      </w:r>
    </w:p>
    <w:p w:rsidR="00614D2D" w:rsidRDefault="00614D2D" w:rsidP="00614D2D">
      <w:pPr>
        <w:pStyle w:val="EW"/>
        <w:keepLines w:val="0"/>
      </w:pPr>
      <w:r>
        <w:t>SE</w:t>
      </w:r>
      <w:r>
        <w:tab/>
        <w:t>Sending Entity</w:t>
      </w:r>
    </w:p>
    <w:p w:rsidR="00614D2D" w:rsidRDefault="00614D2D" w:rsidP="00614D2D">
      <w:pPr>
        <w:pStyle w:val="EX"/>
      </w:pPr>
      <w:r>
        <w:t>SIM</w:t>
      </w:r>
      <w:r>
        <w:tab/>
        <w:t>Subscriber Identity Module</w:t>
      </w:r>
    </w:p>
    <w:p w:rsidR="00614D2D" w:rsidRDefault="00614D2D" w:rsidP="00614D2D">
      <w:pPr>
        <w:pStyle w:val="Heading1"/>
        <w:keepNext w:val="0"/>
        <w:keepLines w:val="0"/>
        <w:tabs>
          <w:tab w:val="left" w:pos="1134"/>
        </w:tabs>
      </w:pPr>
      <w:bookmarkStart w:id="30" w:name="_Toc51826652"/>
      <w:bookmarkStart w:id="31" w:name="_Toc117070333"/>
      <w:bookmarkStart w:id="32" w:name="_Toc51828095"/>
      <w:r>
        <w:t>4</w:t>
      </w:r>
      <w:r>
        <w:tab/>
        <w:t>Test Environment</w:t>
      </w:r>
      <w:bookmarkEnd w:id="30"/>
      <w:bookmarkEnd w:id="31"/>
      <w:bookmarkEnd w:id="32"/>
    </w:p>
    <w:p w:rsidR="00614D2D" w:rsidRDefault="00614D2D" w:rsidP="00614D2D">
      <w:r>
        <w:t>This clause specifies requirements that shall be met and the testing rules that shall be followed during the test procedure.</w:t>
      </w:r>
    </w:p>
    <w:p w:rsidR="00614D2D" w:rsidRDefault="00614D2D" w:rsidP="00614D2D">
      <w:pPr>
        <w:pStyle w:val="Heading2"/>
        <w:keepNext w:val="0"/>
        <w:keepLines w:val="0"/>
      </w:pPr>
      <w:bookmarkStart w:id="33" w:name="_Toc51826653"/>
      <w:bookmarkStart w:id="34" w:name="_Toc117070334"/>
      <w:bookmarkStart w:id="35" w:name="_Toc51828096"/>
      <w:r>
        <w:t>4.1</w:t>
      </w:r>
      <w:r>
        <w:tab/>
        <w:t>Applicability</w:t>
      </w:r>
      <w:bookmarkEnd w:id="33"/>
      <w:bookmarkEnd w:id="34"/>
      <w:bookmarkEnd w:id="35"/>
    </w:p>
    <w:p w:rsidR="00614D2D" w:rsidRDefault="00614D2D" w:rsidP="00614D2D">
      <w:r>
        <w:t>The tests defined in the present document shall be performed taking into account the services supported by the card as specified in the EF</w:t>
      </w:r>
      <w:r>
        <w:rPr>
          <w:vertAlign w:val="subscript"/>
        </w:rPr>
        <w:t>SST</w:t>
      </w:r>
      <w:r>
        <w:t xml:space="preserve"> file.</w:t>
      </w:r>
    </w:p>
    <w:p w:rsidR="00614D2D" w:rsidRDefault="00614D2D" w:rsidP="00614D2D">
      <w:r>
        <w:t>The test defined in the present document are applicable to cards implementing 3GPP TS 43.019 [7] unless otherwise stated.</w:t>
      </w:r>
    </w:p>
    <w:p w:rsidR="00614D2D" w:rsidRDefault="00614D2D" w:rsidP="00614D2D">
      <w:r>
        <w:t>The tests defined in the present document require that the card support the concatenation process with 2 concatenated SMS. Therefore the envelope handler shall support 280 bytes of data.</w:t>
      </w:r>
    </w:p>
    <w:p w:rsidR="00614D2D" w:rsidRDefault="00614D2D" w:rsidP="00614D2D">
      <w:pPr>
        <w:pStyle w:val="Heading2"/>
        <w:keepNext w:val="0"/>
        <w:keepLines w:val="0"/>
      </w:pPr>
      <w:bookmarkStart w:id="36" w:name="_Toc51826654"/>
      <w:bookmarkStart w:id="37" w:name="_Toc117070335"/>
      <w:bookmarkStart w:id="38" w:name="_Toc51828097"/>
      <w:r>
        <w:t>4.2</w:t>
      </w:r>
      <w:r>
        <w:tab/>
        <w:t>Test environment description</w:t>
      </w:r>
      <w:bookmarkEnd w:id="36"/>
      <w:bookmarkEnd w:id="37"/>
      <w:bookmarkEnd w:id="38"/>
    </w:p>
    <w:p w:rsidR="00614D2D" w:rsidRDefault="00614D2D" w:rsidP="00614D2D">
      <w:r>
        <w:t>The general architecture for the test environment is.</w:t>
      </w:r>
    </w:p>
    <w:p w:rsidR="00614D2D" w:rsidRDefault="00614D2D" w:rsidP="00614D2D">
      <w:pPr>
        <w:pStyle w:val="TH"/>
        <w:keepNext w:val="0"/>
        <w:keepLines w:val="0"/>
      </w:pPr>
      <w:r>
        <w:object w:dxaOrig="9030" w:dyaOrig="6510">
          <v:shape id="_x0000_i1027" type="#_x0000_t75" style="width:451.7pt;height:325.55pt" o:ole="" fillcolor="window">
            <v:imagedata r:id="rId12" o:title=""/>
          </v:shape>
          <o:OLEObject Type="Embed" ProgID="Word.Picture.8" ShapeID="_x0000_i1027" DrawAspect="Content" ObjectID="_1662442720" r:id="rId13"/>
        </w:object>
      </w:r>
    </w:p>
    <w:p w:rsidR="00614D2D" w:rsidRDefault="00614D2D" w:rsidP="00614D2D">
      <w:pPr>
        <w:pStyle w:val="NF"/>
        <w:keepNext w:val="0"/>
        <w:keepLines w:val="0"/>
      </w:pPr>
      <w:r>
        <w:t>NOTE:</w:t>
      </w:r>
      <w:r>
        <w:tab/>
        <w:t>Figure 4.2 shows the test architecture required to test interoperability at both API and bytcode level. The latter is currently not included in the current specification. The diagram is for information.</w:t>
      </w:r>
    </w:p>
    <w:p w:rsidR="00614D2D" w:rsidRDefault="00614D2D" w:rsidP="00614D2D">
      <w:pPr>
        <w:pStyle w:val="NF"/>
        <w:keepNext w:val="0"/>
        <w:keepLines w:val="0"/>
      </w:pPr>
    </w:p>
    <w:p w:rsidR="00614D2D" w:rsidRDefault="00614D2D" w:rsidP="00614D2D">
      <w:pPr>
        <w:pStyle w:val="TF"/>
        <w:keepLines w:val="0"/>
      </w:pPr>
      <w:r>
        <w:t>Figure 4.2</w:t>
      </w:r>
    </w:p>
    <w:p w:rsidR="00614D2D" w:rsidRDefault="00614D2D" w:rsidP="00614D2D">
      <w:pPr>
        <w:pStyle w:val="Heading2"/>
        <w:keepNext w:val="0"/>
        <w:keepLines w:val="0"/>
      </w:pPr>
      <w:bookmarkStart w:id="39" w:name="_Toc51826655"/>
      <w:bookmarkStart w:id="40" w:name="_Toc117070336"/>
      <w:bookmarkStart w:id="41" w:name="_Toc51828098"/>
      <w:r>
        <w:t>4.3</w:t>
      </w:r>
      <w:r>
        <w:tab/>
        <w:t>Tests format</w:t>
      </w:r>
      <w:bookmarkEnd w:id="39"/>
      <w:bookmarkEnd w:id="40"/>
      <w:bookmarkEnd w:id="41"/>
    </w:p>
    <w:p w:rsidR="00614D2D" w:rsidRDefault="00614D2D" w:rsidP="00614D2D">
      <w:pPr>
        <w:pStyle w:val="Heading3"/>
        <w:keepNext w:val="0"/>
        <w:keepLines w:val="0"/>
      </w:pPr>
      <w:bookmarkStart w:id="42" w:name="_Toc51826656"/>
      <w:bookmarkStart w:id="43" w:name="_Toc117070337"/>
      <w:bookmarkStart w:id="44" w:name="_Toc51828099"/>
      <w:r>
        <w:rPr>
          <w:szCs w:val="24"/>
        </w:rPr>
        <w:t>4.3.1</w:t>
      </w:r>
      <w:r>
        <w:rPr>
          <w:szCs w:val="24"/>
        </w:rPr>
        <w:tab/>
        <w:t>Test Area Reference</w:t>
      </w:r>
      <w:bookmarkEnd w:id="42"/>
      <w:bookmarkEnd w:id="43"/>
      <w:bookmarkEnd w:id="44"/>
    </w:p>
    <w:p w:rsidR="00614D2D" w:rsidRDefault="00614D2D" w:rsidP="00614D2D">
      <w:pPr>
        <w:ind w:firstLine="60"/>
        <w:rPr>
          <w:szCs w:val="24"/>
        </w:rPr>
      </w:pPr>
      <w:r>
        <w:rPr>
          <w:szCs w:val="24"/>
        </w:rPr>
        <w:t>Each test area is referenced as follows:</w:t>
      </w:r>
    </w:p>
    <w:p w:rsidR="00614D2D" w:rsidRDefault="00614D2D" w:rsidP="00614D2D">
      <w:pPr>
        <w:ind w:firstLine="60"/>
        <w:rPr>
          <w:szCs w:val="24"/>
        </w:rPr>
      </w:pPr>
      <w:r>
        <w:rPr>
          <w:szCs w:val="24"/>
        </w:rPr>
        <w:t>API Testing:: 'API_[package name]_[classname]_[methodname]' where</w:t>
      </w:r>
    </w:p>
    <w:p w:rsidR="00614D2D" w:rsidRDefault="00614D2D" w:rsidP="00614D2D">
      <w:pPr>
        <w:pStyle w:val="B2"/>
        <w:rPr>
          <w:rFonts w:ascii="Arial" w:hAnsi="Arial" w:cs="Arial"/>
          <w:sz w:val="24"/>
          <w:szCs w:val="24"/>
        </w:rPr>
      </w:pPr>
      <w:r>
        <w:rPr>
          <w:szCs w:val="24"/>
        </w:rPr>
        <w:t>package name:</w:t>
      </w:r>
    </w:p>
    <w:p w:rsidR="00614D2D" w:rsidRDefault="00614D2D" w:rsidP="00614D2D">
      <w:pPr>
        <w:pStyle w:val="B3"/>
        <w:rPr>
          <w:szCs w:val="24"/>
        </w:rPr>
      </w:pPr>
      <w:r>
        <w:rPr>
          <w:szCs w:val="24"/>
        </w:rPr>
        <w:t>sim.access package: '1'</w:t>
      </w:r>
    </w:p>
    <w:p w:rsidR="00614D2D" w:rsidRDefault="00614D2D" w:rsidP="00614D2D">
      <w:pPr>
        <w:pStyle w:val="B3"/>
        <w:rPr>
          <w:rFonts w:ascii="Arial" w:hAnsi="Arial" w:cs="Arial"/>
          <w:sz w:val="24"/>
          <w:szCs w:val="24"/>
        </w:rPr>
      </w:pPr>
      <w:r>
        <w:rPr>
          <w:szCs w:val="24"/>
        </w:rPr>
        <w:t>sim.toolkit package: '2'</w:t>
      </w:r>
    </w:p>
    <w:p w:rsidR="00614D2D" w:rsidRDefault="00614D2D" w:rsidP="00614D2D">
      <w:pPr>
        <w:pStyle w:val="B2"/>
        <w:rPr>
          <w:szCs w:val="24"/>
        </w:rPr>
      </w:pPr>
      <w:r>
        <w:rPr>
          <w:szCs w:val="24"/>
        </w:rPr>
        <w:t>class name:</w:t>
      </w:r>
    </w:p>
    <w:p w:rsidR="00614D2D" w:rsidRDefault="00614D2D" w:rsidP="00614D2D">
      <w:pPr>
        <w:pStyle w:val="B3"/>
        <w:rPr>
          <w:szCs w:val="24"/>
        </w:rPr>
      </w:pPr>
      <w:r>
        <w:rPr>
          <w:szCs w:val="24"/>
        </w:rPr>
        <w:t>yyy: 3 letters for each class.</w:t>
      </w:r>
    </w:p>
    <w:p w:rsidR="00614D2D" w:rsidRDefault="00614D2D" w:rsidP="00614D2D">
      <w:pPr>
        <w:pStyle w:val="B3"/>
        <w:rPr>
          <w:rFonts w:ascii="Arial" w:hAnsi="Arial" w:cs="Arial"/>
          <w:sz w:val="24"/>
          <w:szCs w:val="24"/>
        </w:rPr>
      </w:pPr>
      <w:r>
        <w:rPr>
          <w:szCs w:val="24"/>
        </w:rPr>
        <w:t>See Annex A for full classes acronyms list.</w:t>
      </w:r>
    </w:p>
    <w:p w:rsidR="00614D2D" w:rsidRDefault="00614D2D" w:rsidP="00614D2D">
      <w:pPr>
        <w:pStyle w:val="B2"/>
        <w:rPr>
          <w:szCs w:val="24"/>
        </w:rPr>
      </w:pPr>
      <w:r>
        <w:rPr>
          <w:szCs w:val="24"/>
        </w:rPr>
        <w:t>method name:</w:t>
      </w:r>
    </w:p>
    <w:p w:rsidR="00614D2D" w:rsidRDefault="00614D2D" w:rsidP="00614D2D">
      <w:pPr>
        <w:pStyle w:val="B3"/>
        <w:rPr>
          <w:szCs w:val="24"/>
        </w:rPr>
      </w:pPr>
      <w:r>
        <w:rPr>
          <w:szCs w:val="24"/>
        </w:rPr>
        <w:t>zzzz[input parameters]:</w:t>
      </w:r>
    </w:p>
    <w:p w:rsidR="00614D2D" w:rsidRDefault="00614D2D" w:rsidP="00614D2D">
      <w:pPr>
        <w:pStyle w:val="B3"/>
        <w:rPr>
          <w:rFonts w:ascii="Arial" w:hAnsi="Arial" w:cs="Arial"/>
          <w:sz w:val="24"/>
          <w:szCs w:val="24"/>
        </w:rPr>
      </w:pPr>
      <w:r>
        <w:rPr>
          <w:szCs w:val="24"/>
        </w:rPr>
        <w:t>See Annex A for full methods name acronyms list.</w:t>
      </w:r>
    </w:p>
    <w:p w:rsidR="00614D2D" w:rsidRDefault="00614D2D" w:rsidP="00614D2D">
      <w:pPr>
        <w:pStyle w:val="B1"/>
        <w:rPr>
          <w:szCs w:val="24"/>
        </w:rPr>
      </w:pPr>
      <w:r>
        <w:rPr>
          <w:szCs w:val="24"/>
        </w:rPr>
        <w:t>FWK: framework testing</w:t>
      </w:r>
    </w:p>
    <w:p w:rsidR="00614D2D" w:rsidRDefault="00614D2D" w:rsidP="00614D2D">
      <w:pPr>
        <w:pStyle w:val="B2"/>
        <w:rPr>
          <w:szCs w:val="24"/>
        </w:rPr>
      </w:pPr>
      <w:r>
        <w:rPr>
          <w:szCs w:val="24"/>
        </w:rPr>
        <w:t>Chapter name:</w:t>
      </w:r>
    </w:p>
    <w:p w:rsidR="00614D2D" w:rsidRDefault="00614D2D" w:rsidP="00614D2D">
      <w:pPr>
        <w:pStyle w:val="B3"/>
      </w:pPr>
      <w:r>
        <w:lastRenderedPageBreak/>
        <w:t xml:space="preserve">xxx: 3 letters for each chapter </w:t>
      </w:r>
    </w:p>
    <w:p w:rsidR="00614D2D" w:rsidRDefault="00614D2D" w:rsidP="00614D2D">
      <w:pPr>
        <w:pStyle w:val="B3"/>
        <w:rPr>
          <w:szCs w:val="24"/>
        </w:rPr>
      </w:pPr>
      <w:r>
        <w:t xml:space="preserve">See annex F for </w:t>
      </w:r>
      <w:r>
        <w:rPr>
          <w:szCs w:val="24"/>
        </w:rPr>
        <w:t>full chapter acronyms list</w:t>
      </w:r>
    </w:p>
    <w:p w:rsidR="00614D2D" w:rsidRDefault="00614D2D" w:rsidP="00614D2D">
      <w:pPr>
        <w:pStyle w:val="B2"/>
      </w:pPr>
      <w:r>
        <w:t>Subchapter name</w:t>
      </w:r>
    </w:p>
    <w:p w:rsidR="00614D2D" w:rsidRDefault="00614D2D" w:rsidP="00614D2D">
      <w:pPr>
        <w:pStyle w:val="B3"/>
      </w:pPr>
      <w:r>
        <w:t xml:space="preserve">yyyy: : 4 letters for each subchapter </w:t>
      </w:r>
    </w:p>
    <w:p w:rsidR="00614D2D" w:rsidRDefault="00614D2D" w:rsidP="00614D2D">
      <w:pPr>
        <w:pStyle w:val="B3"/>
      </w:pPr>
      <w:r>
        <w:t>See annex F for full subchapter acronyms list</w:t>
      </w:r>
    </w:p>
    <w:p w:rsidR="00614D2D" w:rsidRDefault="00614D2D" w:rsidP="00614D2D">
      <w:pPr>
        <w:pStyle w:val="B1"/>
        <w:rPr>
          <w:szCs w:val="24"/>
        </w:rPr>
      </w:pPr>
      <w:r>
        <w:rPr>
          <w:szCs w:val="24"/>
        </w:rPr>
        <w:t>LDR: loader testing</w:t>
      </w:r>
    </w:p>
    <w:p w:rsidR="00614D2D" w:rsidRDefault="00614D2D" w:rsidP="00614D2D">
      <w:pPr>
        <w:pStyle w:val="B2"/>
        <w:rPr>
          <w:szCs w:val="24"/>
        </w:rPr>
      </w:pPr>
      <w:r>
        <w:rPr>
          <w:szCs w:val="24"/>
        </w:rPr>
        <w:t>[TBD]</w:t>
      </w:r>
    </w:p>
    <w:p w:rsidR="00614D2D" w:rsidRDefault="00614D2D" w:rsidP="00614D2D">
      <w:pPr>
        <w:pStyle w:val="Heading4"/>
        <w:keepNext w:val="0"/>
        <w:keepLines w:val="0"/>
      </w:pPr>
      <w:bookmarkStart w:id="45" w:name="_Toc51826657"/>
      <w:bookmarkStart w:id="46" w:name="_Toc117070338"/>
      <w:bookmarkStart w:id="47" w:name="_Toc51828100"/>
      <w:r>
        <w:t>4.3.1.1</w:t>
      </w:r>
      <w:r>
        <w:tab/>
        <w:t>Conformance requirements</w:t>
      </w:r>
      <w:bookmarkEnd w:id="45"/>
      <w:bookmarkEnd w:id="46"/>
      <w:bookmarkEnd w:id="47"/>
    </w:p>
    <w:p w:rsidR="00614D2D" w:rsidRDefault="00614D2D" w:rsidP="00614D2D">
      <w:pPr>
        <w:rPr>
          <w:szCs w:val="24"/>
        </w:rPr>
      </w:pPr>
      <w:r>
        <w:rPr>
          <w:szCs w:val="24"/>
        </w:rPr>
        <w:t>The conformance requirements are expressed in the following way:</w:t>
      </w:r>
    </w:p>
    <w:p w:rsidR="00614D2D" w:rsidRDefault="00614D2D" w:rsidP="00614D2D">
      <w:pPr>
        <w:pStyle w:val="B1"/>
        <w:rPr>
          <w:szCs w:val="24"/>
        </w:rPr>
      </w:pPr>
      <w:r>
        <w:rPr>
          <w:szCs w:val="24"/>
        </w:rPr>
        <w:t>-</w:t>
      </w:r>
      <w:r>
        <w:rPr>
          <w:szCs w:val="24"/>
        </w:rPr>
        <w:tab/>
        <w:t xml:space="preserve">Method prototype as listed in 3GPP </w:t>
      </w:r>
      <w:r>
        <w:t>TS 43.019 [7]</w:t>
      </w:r>
      <w:r>
        <w:rPr>
          <w:szCs w:val="24"/>
        </w:rPr>
        <w:t>.</w:t>
      </w:r>
    </w:p>
    <w:p w:rsidR="00614D2D" w:rsidRDefault="00614D2D" w:rsidP="00614D2D">
      <w:pPr>
        <w:pStyle w:val="B1"/>
        <w:rPr>
          <w:szCs w:val="24"/>
        </w:rPr>
      </w:pPr>
      <w:r>
        <w:rPr>
          <w:szCs w:val="24"/>
        </w:rPr>
        <w:t>-</w:t>
      </w:r>
      <w:r>
        <w:rPr>
          <w:szCs w:val="24"/>
        </w:rPr>
        <w:tab/>
        <w:t>Normal execution:</w:t>
      </w:r>
    </w:p>
    <w:p w:rsidR="00614D2D" w:rsidRDefault="00614D2D" w:rsidP="00614D2D">
      <w:pPr>
        <w:pStyle w:val="B2"/>
        <w:rPr>
          <w:rFonts w:ascii="Arial" w:hAnsi="Arial" w:cs="Arial"/>
          <w:szCs w:val="24"/>
        </w:rPr>
      </w:pPr>
      <w:r>
        <w:rPr>
          <w:szCs w:val="24"/>
        </w:rPr>
        <w:t>-</w:t>
      </w:r>
      <w:r>
        <w:rPr>
          <w:szCs w:val="24"/>
        </w:rPr>
        <w:tab/>
        <w:t>Contains normal execution and correct parameters limit values, each referenced as a Conformance Requirement Reference Normal (CRRN).</w:t>
      </w:r>
    </w:p>
    <w:p w:rsidR="00614D2D" w:rsidRDefault="00614D2D" w:rsidP="00614D2D">
      <w:pPr>
        <w:pStyle w:val="B1"/>
        <w:rPr>
          <w:rFonts w:ascii="Arial" w:hAnsi="Arial" w:cs="Arial"/>
          <w:szCs w:val="24"/>
        </w:rPr>
      </w:pPr>
      <w:r>
        <w:rPr>
          <w:szCs w:val="24"/>
        </w:rPr>
        <w:t>-</w:t>
      </w:r>
      <w:r>
        <w:rPr>
          <w:szCs w:val="24"/>
        </w:rPr>
        <w:tab/>
        <w:t>Parameters error:</w:t>
      </w:r>
    </w:p>
    <w:p w:rsidR="00614D2D" w:rsidRDefault="00614D2D" w:rsidP="00614D2D">
      <w:pPr>
        <w:pStyle w:val="B2"/>
        <w:rPr>
          <w:rFonts w:ascii="Arial" w:hAnsi="Arial" w:cs="Arial"/>
          <w:szCs w:val="24"/>
        </w:rPr>
      </w:pPr>
      <w:r>
        <w:rPr>
          <w:szCs w:val="24"/>
        </w:rPr>
        <w:t>-</w:t>
      </w:r>
      <w:r>
        <w:rPr>
          <w:szCs w:val="24"/>
        </w:rPr>
        <w:tab/>
        <w:t>Contains parameter errors and incorrect parameter limit values, each referenced as a Conformance Requirement Reference Parameter Error (CRRP).</w:t>
      </w:r>
    </w:p>
    <w:p w:rsidR="00614D2D" w:rsidRDefault="00614D2D" w:rsidP="00614D2D">
      <w:pPr>
        <w:pStyle w:val="B1"/>
        <w:rPr>
          <w:rFonts w:ascii="Arial" w:hAnsi="Arial" w:cs="Arial"/>
          <w:szCs w:val="24"/>
        </w:rPr>
      </w:pPr>
      <w:r>
        <w:rPr>
          <w:szCs w:val="24"/>
        </w:rPr>
        <w:t>-</w:t>
      </w:r>
      <w:r>
        <w:rPr>
          <w:szCs w:val="24"/>
        </w:rPr>
        <w:tab/>
        <w:t>Context error:</w:t>
      </w:r>
    </w:p>
    <w:p w:rsidR="00614D2D" w:rsidRDefault="00614D2D" w:rsidP="00614D2D">
      <w:pPr>
        <w:pStyle w:val="B2"/>
        <w:rPr>
          <w:szCs w:val="24"/>
        </w:rPr>
      </w:pPr>
      <w:r>
        <w:rPr>
          <w:szCs w:val="24"/>
        </w:rPr>
        <w:t>-</w:t>
      </w:r>
      <w:r>
        <w:rPr>
          <w:szCs w:val="24"/>
        </w:rPr>
        <w:tab/>
        <w:t>Contains errors due to the context the method is used in, each referenced as a Conformance Requirement Reference Context Error (CRRC).</w:t>
      </w:r>
    </w:p>
    <w:p w:rsidR="00614D2D" w:rsidRDefault="00614D2D" w:rsidP="00614D2D">
      <w:pPr>
        <w:pStyle w:val="Heading4"/>
        <w:keepNext w:val="0"/>
        <w:keepLines w:val="0"/>
      </w:pPr>
      <w:bookmarkStart w:id="48" w:name="_Toc51826658"/>
      <w:bookmarkStart w:id="49" w:name="_Toc117070339"/>
      <w:bookmarkStart w:id="50" w:name="_Toc51828101"/>
      <w:r>
        <w:t>4.3.1.2</w:t>
      </w:r>
      <w:r>
        <w:tab/>
        <w:t>Test Area files</w:t>
      </w:r>
      <w:bookmarkEnd w:id="48"/>
      <w:bookmarkEnd w:id="49"/>
      <w:bookmarkEnd w:id="50"/>
    </w:p>
    <w:p w:rsidR="00614D2D" w:rsidRDefault="00614D2D" w:rsidP="00614D2D">
      <w:r>
        <w:rPr>
          <w:szCs w:val="24"/>
        </w:rPr>
        <w:t>The files included in the Test Area use the following naming convention:</w:t>
      </w:r>
    </w:p>
    <w:p w:rsidR="00614D2D" w:rsidRDefault="00614D2D" w:rsidP="00614D2D">
      <w:pPr>
        <w:pStyle w:val="B1"/>
        <w:tabs>
          <w:tab w:val="left" w:pos="2835"/>
        </w:tabs>
        <w:rPr>
          <w:szCs w:val="24"/>
        </w:rPr>
      </w:pPr>
      <w:r>
        <w:rPr>
          <w:szCs w:val="24"/>
        </w:rPr>
        <w:t>-</w:t>
      </w:r>
      <w:r>
        <w:rPr>
          <w:szCs w:val="24"/>
        </w:rPr>
        <w:tab/>
        <w:t>Test Script:</w:t>
      </w:r>
      <w:r w:rsidR="00A1704F">
        <w:rPr>
          <w:szCs w:val="24"/>
        </w:rPr>
        <w:tab/>
      </w:r>
      <w:r>
        <w:rPr>
          <w:szCs w:val="24"/>
        </w:rPr>
        <w:t>[Test Area Reference]_[Test script number].scr</w:t>
      </w:r>
    </w:p>
    <w:p w:rsidR="00614D2D" w:rsidRDefault="00614D2D" w:rsidP="00614D2D">
      <w:pPr>
        <w:pStyle w:val="B1"/>
        <w:tabs>
          <w:tab w:val="left" w:pos="2835"/>
        </w:tabs>
        <w:rPr>
          <w:szCs w:val="24"/>
        </w:rPr>
      </w:pPr>
      <w:r>
        <w:rPr>
          <w:szCs w:val="24"/>
        </w:rPr>
        <w:t>-</w:t>
      </w:r>
      <w:r>
        <w:rPr>
          <w:szCs w:val="24"/>
        </w:rPr>
        <w:tab/>
        <w:t>Test Applet:</w:t>
      </w:r>
      <w:r w:rsidR="00A1704F">
        <w:rPr>
          <w:szCs w:val="24"/>
        </w:rPr>
        <w:tab/>
      </w:r>
      <w:r>
        <w:rPr>
          <w:szCs w:val="24"/>
        </w:rPr>
        <w:t>[Test Area Reference]_[Test applet number].java</w:t>
      </w:r>
    </w:p>
    <w:p w:rsidR="00614D2D" w:rsidRDefault="00614D2D" w:rsidP="00614D2D">
      <w:pPr>
        <w:pStyle w:val="B1"/>
        <w:tabs>
          <w:tab w:val="left" w:pos="2835"/>
        </w:tabs>
        <w:rPr>
          <w:szCs w:val="24"/>
        </w:rPr>
      </w:pPr>
      <w:r>
        <w:rPr>
          <w:szCs w:val="24"/>
        </w:rPr>
        <w:t>-</w:t>
      </w:r>
      <w:r>
        <w:rPr>
          <w:szCs w:val="24"/>
        </w:rPr>
        <w:tab/>
        <w:t>Load Script:</w:t>
      </w:r>
      <w:r w:rsidR="00A1704F">
        <w:rPr>
          <w:szCs w:val="24"/>
        </w:rPr>
        <w:tab/>
      </w:r>
      <w:r>
        <w:rPr>
          <w:szCs w:val="24"/>
        </w:rPr>
        <w:t>[Test Area Reference]_[Load Script number].ldr</w:t>
      </w:r>
    </w:p>
    <w:p w:rsidR="00614D2D" w:rsidRDefault="00614D2D" w:rsidP="00614D2D">
      <w:pPr>
        <w:pStyle w:val="B1"/>
        <w:tabs>
          <w:tab w:val="left" w:pos="2835"/>
        </w:tabs>
        <w:rPr>
          <w:szCs w:val="24"/>
        </w:rPr>
      </w:pPr>
      <w:r>
        <w:rPr>
          <w:szCs w:val="24"/>
        </w:rPr>
        <w:t>-</w:t>
      </w:r>
      <w:r>
        <w:rPr>
          <w:szCs w:val="24"/>
        </w:rPr>
        <w:tab/>
        <w:t>Cleanup Script:</w:t>
      </w:r>
      <w:r w:rsidR="00A1704F">
        <w:rPr>
          <w:szCs w:val="24"/>
        </w:rPr>
        <w:tab/>
      </w:r>
      <w:r>
        <w:rPr>
          <w:szCs w:val="24"/>
        </w:rPr>
        <w:t>[Test Area Reference]_[Cleanup Script number].clr</w:t>
      </w:r>
    </w:p>
    <w:p w:rsidR="00614D2D" w:rsidRDefault="00614D2D" w:rsidP="00614D2D">
      <w:pPr>
        <w:pStyle w:val="B1"/>
        <w:tabs>
          <w:tab w:val="left" w:pos="2410"/>
          <w:tab w:val="left" w:pos="2835"/>
        </w:tabs>
        <w:rPr>
          <w:szCs w:val="24"/>
        </w:rPr>
      </w:pPr>
      <w:r>
        <w:t>-</w:t>
      </w:r>
      <w:r>
        <w:tab/>
        <w:t>Parameter File:</w:t>
      </w:r>
      <w:r w:rsidR="00A1704F">
        <w:tab/>
      </w:r>
      <w:r>
        <w:t>[Test Area Reference]_[Parameter File number].par</w:t>
      </w:r>
    </w:p>
    <w:p w:rsidR="00614D2D" w:rsidRDefault="00614D2D" w:rsidP="00614D2D">
      <w:pPr>
        <w:rPr>
          <w:szCs w:val="24"/>
        </w:rPr>
      </w:pPr>
      <w:r>
        <w:rPr>
          <w:szCs w:val="24"/>
        </w:rPr>
        <w:t>The test script, applet, installation parameters, load script, cleanup script and conversion parameters numbers start from '1'.</w:t>
      </w:r>
    </w:p>
    <w:p w:rsidR="00614D2D" w:rsidRDefault="00614D2D" w:rsidP="00614D2D">
      <w:pPr>
        <w:rPr>
          <w:szCs w:val="24"/>
        </w:rPr>
      </w:pPr>
      <w:r>
        <w:rPr>
          <w:szCs w:val="24"/>
        </w:rPr>
        <w:t>The test script, load script and cleanup script shall share a common syntax and format (see Annex B).</w:t>
      </w:r>
    </w:p>
    <w:p w:rsidR="00614D2D" w:rsidRDefault="00614D2D" w:rsidP="00614D2D">
      <w:r>
        <w:t>The parameter file has an own syntax (see annex G) and contains parameters to be used for CAP-file conversion and loading/cleanup script generation.</w:t>
      </w:r>
    </w:p>
    <w:p w:rsidR="00614D2D" w:rsidRDefault="00614D2D" w:rsidP="00614D2D">
      <w:pPr>
        <w:rPr>
          <w:szCs w:val="24"/>
        </w:rPr>
      </w:pPr>
      <w:r>
        <w:rPr>
          <w:szCs w:val="24"/>
        </w:rPr>
        <w:t>Scripts file shall be run in the following order:</w:t>
      </w:r>
    </w:p>
    <w:p w:rsidR="00614D2D" w:rsidRDefault="00614D2D" w:rsidP="00614D2D">
      <w:pPr>
        <w:pStyle w:val="B1"/>
        <w:rPr>
          <w:szCs w:val="24"/>
        </w:rPr>
      </w:pPr>
      <w:r>
        <w:rPr>
          <w:szCs w:val="24"/>
        </w:rPr>
        <w:t>[Test Area Reference]_1.ldr</w:t>
      </w:r>
    </w:p>
    <w:p w:rsidR="00614D2D" w:rsidRDefault="00614D2D" w:rsidP="00614D2D">
      <w:pPr>
        <w:pStyle w:val="B1"/>
        <w:rPr>
          <w:szCs w:val="24"/>
        </w:rPr>
      </w:pPr>
      <w:r>
        <w:rPr>
          <w:szCs w:val="24"/>
        </w:rPr>
        <w:t>[Test Area Reference]_1.scr</w:t>
      </w:r>
    </w:p>
    <w:p w:rsidR="00614D2D" w:rsidRDefault="00614D2D" w:rsidP="00614D2D">
      <w:pPr>
        <w:pStyle w:val="B1"/>
        <w:rPr>
          <w:szCs w:val="24"/>
        </w:rPr>
      </w:pPr>
      <w:r>
        <w:rPr>
          <w:szCs w:val="24"/>
        </w:rPr>
        <w:t>[Test Area Reference]_1.clr</w:t>
      </w:r>
    </w:p>
    <w:p w:rsidR="00614D2D" w:rsidRDefault="00614D2D" w:rsidP="00614D2D">
      <w:pPr>
        <w:pStyle w:val="B1"/>
        <w:rPr>
          <w:szCs w:val="24"/>
        </w:rPr>
      </w:pPr>
      <w:r>
        <w:rPr>
          <w:szCs w:val="24"/>
        </w:rPr>
        <w:t>[Test Area Reference]_2.ldr</w:t>
      </w:r>
    </w:p>
    <w:p w:rsidR="00614D2D" w:rsidRDefault="00614D2D" w:rsidP="00614D2D">
      <w:pPr>
        <w:pStyle w:val="B1"/>
        <w:rPr>
          <w:szCs w:val="24"/>
        </w:rPr>
      </w:pPr>
      <w:r>
        <w:rPr>
          <w:szCs w:val="24"/>
        </w:rPr>
        <w:lastRenderedPageBreak/>
        <w:t>[Test Area Reference]_2.scr</w:t>
      </w:r>
    </w:p>
    <w:p w:rsidR="00614D2D" w:rsidRDefault="00614D2D" w:rsidP="00614D2D">
      <w:pPr>
        <w:pStyle w:val="B1"/>
        <w:rPr>
          <w:szCs w:val="24"/>
        </w:rPr>
      </w:pPr>
      <w:r>
        <w:rPr>
          <w:szCs w:val="24"/>
        </w:rPr>
        <w:t>[Test Area Reference]_2.clr</w:t>
      </w:r>
    </w:p>
    <w:p w:rsidR="00614D2D" w:rsidRDefault="00614D2D" w:rsidP="00614D2D">
      <w:pPr>
        <w:pStyle w:val="B1"/>
        <w:rPr>
          <w:szCs w:val="24"/>
        </w:rPr>
      </w:pPr>
      <w:r>
        <w:rPr>
          <w:szCs w:val="24"/>
        </w:rPr>
        <w:t>….</w:t>
      </w:r>
    </w:p>
    <w:p w:rsidR="00614D2D" w:rsidRDefault="00614D2D" w:rsidP="00614D2D">
      <w:pPr>
        <w:pStyle w:val="B1"/>
        <w:rPr>
          <w:szCs w:val="24"/>
        </w:rPr>
      </w:pPr>
      <w:r>
        <w:rPr>
          <w:szCs w:val="24"/>
        </w:rPr>
        <w:t>[Test Area Reference]_n.ldr</w:t>
      </w:r>
    </w:p>
    <w:p w:rsidR="00614D2D" w:rsidRDefault="00614D2D" w:rsidP="00614D2D">
      <w:pPr>
        <w:pStyle w:val="B1"/>
        <w:rPr>
          <w:szCs w:val="24"/>
        </w:rPr>
      </w:pPr>
      <w:r>
        <w:rPr>
          <w:szCs w:val="24"/>
        </w:rPr>
        <w:t>[Test Area Reference]_n.scr</w:t>
      </w:r>
    </w:p>
    <w:p w:rsidR="00614D2D" w:rsidRDefault="00614D2D" w:rsidP="00614D2D">
      <w:pPr>
        <w:pStyle w:val="B1"/>
        <w:rPr>
          <w:szCs w:val="24"/>
        </w:rPr>
      </w:pPr>
      <w:r>
        <w:rPr>
          <w:szCs w:val="24"/>
        </w:rPr>
        <w:t>[Test Area Reference]_n.clr</w:t>
      </w:r>
    </w:p>
    <w:p w:rsidR="00614D2D" w:rsidRDefault="00614D2D" w:rsidP="00614D2D">
      <w:pPr>
        <w:rPr>
          <w:szCs w:val="24"/>
        </w:rPr>
      </w:pPr>
      <w:r>
        <w:rPr>
          <w:szCs w:val="24"/>
        </w:rPr>
        <w:t>In case that one of the files is not needed, it shall be skipped during the tests execution.</w:t>
      </w:r>
    </w:p>
    <w:p w:rsidR="00614D2D" w:rsidRDefault="00614D2D" w:rsidP="00614D2D">
      <w:pPr>
        <w:pStyle w:val="Heading4"/>
        <w:keepNext w:val="0"/>
        <w:keepLines w:val="0"/>
      </w:pPr>
      <w:bookmarkStart w:id="51" w:name="_Toc51826659"/>
      <w:bookmarkStart w:id="52" w:name="_Toc117070340"/>
      <w:bookmarkStart w:id="53" w:name="_Toc51828102"/>
      <w:r>
        <w:t>4.3.1.3</w:t>
      </w:r>
      <w:r>
        <w:tab/>
        <w:t>Test Procedure</w:t>
      </w:r>
      <w:bookmarkEnd w:id="51"/>
      <w:bookmarkEnd w:id="52"/>
      <w:bookmarkEnd w:id="53"/>
    </w:p>
    <w:p w:rsidR="00614D2D" w:rsidRDefault="00614D2D" w:rsidP="00614D2D">
      <w:pPr>
        <w:rPr>
          <w:szCs w:val="24"/>
        </w:rPr>
      </w:pPr>
      <w:r>
        <w:rPr>
          <w:szCs w:val="24"/>
        </w:rPr>
        <w:t>Each test procedure contains a table to indicate the expected responses form the API and/or the APDU level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851"/>
        <w:gridCol w:w="2693"/>
        <w:gridCol w:w="2835"/>
        <w:gridCol w:w="2694"/>
      </w:tblGrid>
      <w:tr w:rsidR="00614D2D" w:rsidTr="00614D2D">
        <w:trPr>
          <w:jc w:val="center"/>
        </w:trPr>
        <w:tc>
          <w:tcPr>
            <w:tcW w:w="9073" w:type="dxa"/>
            <w:gridSpan w:val="4"/>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w:t>
            </w:r>
          </w:p>
        </w:tc>
      </w:tr>
      <w:tr w:rsidR="00614D2D" w:rsidTr="00614D2D">
        <w:trPr>
          <w:jc w:val="center"/>
        </w:trPr>
        <w:tc>
          <w:tcPr>
            <w:tcW w:w="85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2693"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API Expectation</w:t>
            </w:r>
          </w:p>
        </w:tc>
        <w:tc>
          <w:tcPr>
            <w:tcW w:w="269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APDU Expectation</w:t>
            </w:r>
          </w:p>
        </w:tc>
      </w:tr>
      <w:tr w:rsidR="00614D2D" w:rsidTr="00614D2D">
        <w:trPr>
          <w:jc w:val="center"/>
        </w:trPr>
        <w:tc>
          <w:tcPr>
            <w:tcW w:w="851"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rPr>
                <w:szCs w:val="24"/>
                <w:lang w:val="fr-FR"/>
              </w:rPr>
            </w:pPr>
          </w:p>
        </w:tc>
        <w:tc>
          <w:tcPr>
            <w:tcW w:w="269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i/>
                <w:szCs w:val="24"/>
              </w:rPr>
            </w:pPr>
            <w:r>
              <w:rPr>
                <w:i/>
                <w:szCs w:val="24"/>
              </w:rPr>
              <w:t>Test Case detailed 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i/>
                <w:szCs w:val="24"/>
              </w:rPr>
            </w:pPr>
            <w:r>
              <w:rPr>
                <w:i/>
                <w:szCs w:val="24"/>
              </w:rPr>
              <w:t>API expected behaviour.</w:t>
            </w:r>
          </w:p>
        </w:tc>
        <w:tc>
          <w:tcPr>
            <w:tcW w:w="2694"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i/>
                <w:szCs w:val="24"/>
              </w:rPr>
            </w:pPr>
            <w:r>
              <w:rPr>
                <w:i/>
                <w:szCs w:val="24"/>
              </w:rPr>
              <w:t>Expected response at APDU level.</w:t>
            </w:r>
          </w:p>
        </w:tc>
      </w:tr>
    </w:tbl>
    <w:p w:rsidR="00614D2D" w:rsidRDefault="00614D2D" w:rsidP="00614D2D">
      <w:pPr>
        <w:rPr>
          <w:szCs w:val="24"/>
        </w:rPr>
      </w:pPr>
    </w:p>
    <w:p w:rsidR="00614D2D" w:rsidRDefault="00614D2D" w:rsidP="00614D2D">
      <w:pPr>
        <w:pStyle w:val="Heading4"/>
        <w:keepNext w:val="0"/>
        <w:keepLines w:val="0"/>
      </w:pPr>
      <w:bookmarkStart w:id="54" w:name="_Toc51826660"/>
      <w:bookmarkStart w:id="55" w:name="_Toc117070341"/>
      <w:bookmarkStart w:id="56" w:name="_Toc51828103"/>
      <w:r>
        <w:t>4.3.1.4</w:t>
      </w:r>
      <w:r>
        <w:tab/>
        <w:t>Test Coverage</w:t>
      </w:r>
      <w:bookmarkEnd w:id="54"/>
      <w:bookmarkEnd w:id="55"/>
      <w:bookmarkEnd w:id="56"/>
    </w:p>
    <w:p w:rsidR="00614D2D" w:rsidRDefault="00614D2D" w:rsidP="00614D2D">
      <w:pPr>
        <w:rPr>
          <w:szCs w:val="24"/>
        </w:rPr>
      </w:pPr>
      <w:r>
        <w:rPr>
          <w:szCs w:val="24"/>
        </w:rPr>
        <w:t>The table at the end of each test procedure indicates the correspondence between the Conformance Requirements Reference (CRR) and the different test cases.</w:t>
      </w:r>
    </w:p>
    <w:p w:rsidR="00614D2D" w:rsidRDefault="00614D2D" w:rsidP="00614D2D">
      <w:pPr>
        <w:pStyle w:val="Heading2"/>
        <w:keepNext w:val="0"/>
        <w:keepLines w:val="0"/>
      </w:pPr>
      <w:bookmarkStart w:id="57" w:name="_Toc51826661"/>
      <w:bookmarkStart w:id="58" w:name="_Toc117070342"/>
      <w:bookmarkStart w:id="59" w:name="_Toc51828104"/>
      <w:r>
        <w:t>4.4</w:t>
      </w:r>
      <w:r>
        <w:tab/>
        <w:t>Initial Conditions</w:t>
      </w:r>
      <w:bookmarkEnd w:id="57"/>
      <w:bookmarkEnd w:id="58"/>
      <w:bookmarkEnd w:id="59"/>
    </w:p>
    <w:p w:rsidR="00614D2D" w:rsidRDefault="00614D2D" w:rsidP="00614D2D">
      <w:pPr>
        <w:rPr>
          <w:szCs w:val="24"/>
        </w:rPr>
      </w:pPr>
      <w:r>
        <w:rPr>
          <w:szCs w:val="24"/>
        </w:rPr>
        <w:t>The Initial Conditions are a set of general prerequisites for the SIM prior to the execution of testing. For each test procedure described in the present document, the following rules apply to the Initial Conditions:</w:t>
      </w:r>
    </w:p>
    <w:p w:rsidR="00614D2D" w:rsidRDefault="00614D2D" w:rsidP="00614D2D">
      <w:pPr>
        <w:pStyle w:val="B1"/>
        <w:rPr>
          <w:szCs w:val="24"/>
        </w:rPr>
      </w:pPr>
      <w:r>
        <w:rPr>
          <w:szCs w:val="24"/>
        </w:rPr>
        <w:t>-</w:t>
      </w:r>
      <w:r>
        <w:rPr>
          <w:szCs w:val="24"/>
        </w:rPr>
        <w:tab/>
        <w:t>unless otherwise stated, the file system and the files' content shall fulfil the requirements described in annex C;</w:t>
      </w:r>
    </w:p>
    <w:p w:rsidR="00614D2D" w:rsidRDefault="00614D2D" w:rsidP="00614D2D">
      <w:pPr>
        <w:pStyle w:val="B1"/>
        <w:rPr>
          <w:szCs w:val="24"/>
        </w:rPr>
      </w:pPr>
      <w:r>
        <w:rPr>
          <w:szCs w:val="24"/>
        </w:rPr>
        <w:t>-</w:t>
      </w:r>
      <w:r>
        <w:rPr>
          <w:szCs w:val="24"/>
        </w:rPr>
        <w:tab/>
        <w:t>unless otherwise stated, before installing the applet(s) relevant to the current test procedure, all packages specific to other test procedures shall not be present.</w:t>
      </w:r>
    </w:p>
    <w:p w:rsidR="00614D2D" w:rsidRDefault="00614D2D" w:rsidP="00614D2D">
      <w:pPr>
        <w:rPr>
          <w:szCs w:val="24"/>
        </w:rPr>
      </w:pPr>
      <w:r>
        <w:rPr>
          <w:szCs w:val="24"/>
        </w:rPr>
        <w:t>When both statements apply, a test procedure is said to be in the "Default Initial Conditions" state.</w:t>
      </w:r>
    </w:p>
    <w:p w:rsidR="00614D2D" w:rsidRDefault="00614D2D" w:rsidP="00614D2D">
      <w:pPr>
        <w:pStyle w:val="Heading2"/>
        <w:keepNext w:val="0"/>
        <w:keepLines w:val="0"/>
      </w:pPr>
      <w:bookmarkStart w:id="60" w:name="_Toc51826662"/>
      <w:bookmarkStart w:id="61" w:name="_Toc117070343"/>
      <w:bookmarkStart w:id="62" w:name="_Toc51828105"/>
      <w:r>
        <w:t>4.5</w:t>
      </w:r>
      <w:r>
        <w:tab/>
        <w:t>Package name</w:t>
      </w:r>
      <w:bookmarkEnd w:id="60"/>
      <w:bookmarkEnd w:id="61"/>
      <w:bookmarkEnd w:id="62"/>
    </w:p>
    <w:p w:rsidR="00614D2D" w:rsidRDefault="00614D2D" w:rsidP="00614D2D">
      <w:pPr>
        <w:rPr>
          <w:szCs w:val="24"/>
        </w:rPr>
      </w:pPr>
      <w:r>
        <w:rPr>
          <w:szCs w:val="24"/>
        </w:rPr>
        <w:t>Java packages integrating this Test Suite shall follow this naming convention:</w:t>
      </w:r>
    </w:p>
    <w:p w:rsidR="00614D2D" w:rsidRDefault="00614D2D" w:rsidP="00614D2D">
      <w:pPr>
        <w:rPr>
          <w:szCs w:val="24"/>
        </w:rPr>
      </w:pPr>
      <w:r>
        <w:rPr>
          <w:b/>
          <w:szCs w:val="24"/>
        </w:rPr>
        <w:t>sim.test.access.[Test Area Reference</w:t>
      </w:r>
      <w:r>
        <w:rPr>
          <w:b/>
          <w:sz w:val="22"/>
          <w:szCs w:val="24"/>
        </w:rPr>
        <w:t>]</w:t>
      </w:r>
      <w:r>
        <w:rPr>
          <w:b/>
          <w:szCs w:val="24"/>
        </w:rPr>
        <w:t xml:space="preserve">: </w:t>
      </w:r>
      <w:r>
        <w:rPr>
          <w:szCs w:val="24"/>
        </w:rPr>
        <w:t>Java Card packages containing Test Area References for the 3GPP </w:t>
      </w:r>
      <w:r>
        <w:t>TS 43.019 [7]</w:t>
      </w:r>
      <w:r>
        <w:rPr>
          <w:szCs w:val="24"/>
        </w:rPr>
        <w:t xml:space="preserve"> sim.access package.</w:t>
      </w:r>
    </w:p>
    <w:p w:rsidR="00614D2D" w:rsidRDefault="00614D2D" w:rsidP="00614D2D">
      <w:pPr>
        <w:rPr>
          <w:szCs w:val="24"/>
        </w:rPr>
      </w:pPr>
      <w:r>
        <w:rPr>
          <w:b/>
          <w:szCs w:val="24"/>
        </w:rPr>
        <w:t>sim.test.framework.[Test Area Reference</w:t>
      </w:r>
      <w:r>
        <w:rPr>
          <w:b/>
          <w:sz w:val="22"/>
          <w:szCs w:val="24"/>
        </w:rPr>
        <w:t>]</w:t>
      </w:r>
      <w:r>
        <w:rPr>
          <w:b/>
          <w:szCs w:val="24"/>
        </w:rPr>
        <w:t>:</w:t>
      </w:r>
      <w:r>
        <w:rPr>
          <w:szCs w:val="24"/>
        </w:rPr>
        <w:t xml:space="preserve"> Java Card packages containing Test Area References for the 3GPP </w:t>
      </w:r>
      <w:r>
        <w:t>TS 43.019 [7]</w:t>
      </w:r>
      <w:r>
        <w:rPr>
          <w:szCs w:val="24"/>
        </w:rPr>
        <w:t xml:space="preserve"> framework.</w:t>
      </w:r>
    </w:p>
    <w:p w:rsidR="00614D2D" w:rsidRDefault="00614D2D" w:rsidP="00614D2D">
      <w:pPr>
        <w:rPr>
          <w:szCs w:val="24"/>
        </w:rPr>
      </w:pPr>
      <w:r>
        <w:rPr>
          <w:b/>
          <w:szCs w:val="24"/>
        </w:rPr>
        <w:t>sim.test.util:</w:t>
      </w:r>
      <w:r>
        <w:rPr>
          <w:szCs w:val="24"/>
        </w:rPr>
        <w:t xml:space="preserve"> for the Test util package defined in this Test Suite.</w:t>
      </w:r>
    </w:p>
    <w:p w:rsidR="00614D2D" w:rsidRDefault="00614D2D" w:rsidP="00614D2D">
      <w:pPr>
        <w:rPr>
          <w:szCs w:val="24"/>
        </w:rPr>
      </w:pPr>
      <w:r>
        <w:rPr>
          <w:b/>
          <w:szCs w:val="24"/>
        </w:rPr>
        <w:t>sim.test.toolkit.[Test Area Reference</w:t>
      </w:r>
      <w:r>
        <w:rPr>
          <w:b/>
          <w:sz w:val="22"/>
          <w:szCs w:val="24"/>
        </w:rPr>
        <w:t>]</w:t>
      </w:r>
      <w:r>
        <w:rPr>
          <w:b/>
          <w:szCs w:val="24"/>
        </w:rPr>
        <w:t>:</w:t>
      </w:r>
      <w:r>
        <w:rPr>
          <w:szCs w:val="24"/>
        </w:rPr>
        <w:t xml:space="preserve"> Java Card packages containing Test Area References for the 3GPP </w:t>
      </w:r>
      <w:r>
        <w:t>TS 43.019 [7]</w:t>
      </w:r>
      <w:r>
        <w:rPr>
          <w:szCs w:val="24"/>
        </w:rPr>
        <w:t xml:space="preserve"> sim.toolkit package.</w:t>
      </w:r>
    </w:p>
    <w:p w:rsidR="00614D2D" w:rsidRDefault="00614D2D" w:rsidP="00614D2D">
      <w:pPr>
        <w:pStyle w:val="EX"/>
        <w:keepLines w:val="0"/>
        <w:rPr>
          <w:szCs w:val="24"/>
        </w:rPr>
      </w:pPr>
      <w:r>
        <w:rPr>
          <w:szCs w:val="24"/>
        </w:rPr>
        <w:t>EXAMPLE:</w:t>
      </w:r>
      <w:r>
        <w:rPr>
          <w:szCs w:val="24"/>
        </w:rPr>
        <w:tab/>
        <w:t xml:space="preserve">The package </w:t>
      </w:r>
      <w:r>
        <w:rPr>
          <w:i/>
          <w:szCs w:val="24"/>
        </w:rPr>
        <w:t>../sim.test.access.[Test Area Reference</w:t>
      </w:r>
      <w:r>
        <w:rPr>
          <w:i/>
          <w:sz w:val="22"/>
          <w:szCs w:val="24"/>
        </w:rPr>
        <w:t xml:space="preserve">] </w:t>
      </w:r>
      <w:r>
        <w:rPr>
          <w:sz w:val="22"/>
          <w:szCs w:val="24"/>
        </w:rPr>
        <w:t xml:space="preserve">creates the following directory structure </w:t>
      </w:r>
      <w:r>
        <w:rPr>
          <w:i/>
          <w:szCs w:val="24"/>
        </w:rPr>
        <w:t>../sim/test/access/[Test Area Reference</w:t>
      </w:r>
      <w:r>
        <w:rPr>
          <w:i/>
          <w:sz w:val="22"/>
          <w:szCs w:val="24"/>
        </w:rPr>
        <w:t>]/</w:t>
      </w:r>
      <w:r>
        <w:rPr>
          <w:i/>
          <w:szCs w:val="24"/>
        </w:rPr>
        <w:t xml:space="preserve">API_1_..._[1..n].*, </w:t>
      </w:r>
      <w:r>
        <w:rPr>
          <w:szCs w:val="24"/>
        </w:rPr>
        <w:t>where '</w:t>
      </w:r>
      <w:r>
        <w:rPr>
          <w:i/>
          <w:szCs w:val="24"/>
        </w:rPr>
        <w:t xml:space="preserve">API_1_..._[1..n].*' </w:t>
      </w:r>
      <w:r>
        <w:rPr>
          <w:szCs w:val="24"/>
        </w:rPr>
        <w:t xml:space="preserve">are the different test applets Java source files used in </w:t>
      </w:r>
      <w:r>
        <w:rPr>
          <w:i/>
          <w:szCs w:val="24"/>
        </w:rPr>
        <w:t>[Test Area Reference]</w:t>
      </w:r>
      <w:r>
        <w:rPr>
          <w:szCs w:val="24"/>
        </w:rPr>
        <w:t>.</w:t>
      </w:r>
    </w:p>
    <w:p w:rsidR="00614D2D" w:rsidRDefault="00614D2D" w:rsidP="00614D2D">
      <w:pPr>
        <w:pStyle w:val="Heading2"/>
      </w:pPr>
      <w:bookmarkStart w:id="63" w:name="_Toc51826663"/>
      <w:bookmarkStart w:id="64" w:name="_Toc117070344"/>
      <w:bookmarkStart w:id="65" w:name="_Toc51828106"/>
      <w:r>
        <w:lastRenderedPageBreak/>
        <w:t>4.6</w:t>
      </w:r>
      <w:r>
        <w:tab/>
        <w:t>AID Coding</w:t>
      </w:r>
      <w:bookmarkEnd w:id="63"/>
      <w:bookmarkEnd w:id="64"/>
      <w:bookmarkEnd w:id="65"/>
    </w:p>
    <w:p w:rsidR="00614D2D" w:rsidRDefault="00614D2D" w:rsidP="00614D2D">
      <w:pPr>
        <w:keepNext/>
        <w:keepLines/>
      </w:pPr>
      <w:r>
        <w:t>The AID coding for the Test Packages, Applet classes and Applet shall be as specified in TS 101 220 [14]. In addition, the following TAR values are defined for use within the present document:</w:t>
      </w:r>
    </w:p>
    <w:p w:rsidR="00614D2D" w:rsidRDefault="00614D2D" w:rsidP="00614D2D">
      <w:pPr>
        <w:pStyle w:val="B1"/>
      </w:pPr>
      <w:r>
        <w:t xml:space="preserve">TAR Coding (3 bytes/ 24 bits):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31"/>
        <w:gridCol w:w="231"/>
        <w:gridCol w:w="231"/>
        <w:gridCol w:w="231"/>
        <w:gridCol w:w="231"/>
        <w:gridCol w:w="231"/>
        <w:gridCol w:w="244"/>
        <w:gridCol w:w="218"/>
        <w:gridCol w:w="231"/>
        <w:gridCol w:w="231"/>
        <w:gridCol w:w="231"/>
        <w:gridCol w:w="231"/>
        <w:gridCol w:w="231"/>
        <w:gridCol w:w="231"/>
        <w:gridCol w:w="231"/>
        <w:gridCol w:w="231"/>
        <w:gridCol w:w="231"/>
        <w:gridCol w:w="231"/>
        <w:gridCol w:w="231"/>
        <w:gridCol w:w="231"/>
        <w:gridCol w:w="231"/>
        <w:gridCol w:w="231"/>
        <w:gridCol w:w="231"/>
        <w:gridCol w:w="231"/>
        <w:gridCol w:w="462"/>
        <w:gridCol w:w="462"/>
        <w:gridCol w:w="462"/>
        <w:gridCol w:w="462"/>
        <w:gridCol w:w="462"/>
        <w:gridCol w:w="462"/>
      </w:tblGrid>
      <w:tr w:rsidR="00614D2D" w:rsidTr="00614D2D">
        <w:trPr>
          <w:jc w:val="center"/>
        </w:trPr>
        <w:tc>
          <w:tcPr>
            <w:tcW w:w="462" w:type="dxa"/>
            <w:gridSpan w:val="2"/>
            <w:tcBorders>
              <w:top w:val="single" w:sz="4" w:space="0" w:color="auto"/>
              <w:left w:val="single" w:sz="4" w:space="0" w:color="auto"/>
              <w:bottom w:val="single" w:sz="4" w:space="0" w:color="auto"/>
              <w:right w:val="single" w:sz="4" w:space="0" w:color="auto"/>
            </w:tcBorders>
            <w:hideMark/>
          </w:tcPr>
          <w:p w:rsidR="00614D2D" w:rsidRDefault="00614D2D">
            <w:pPr>
              <w:pStyle w:val="PL"/>
            </w:pPr>
            <w:r>
              <w:t>b1</w:t>
            </w:r>
          </w:p>
        </w:tc>
        <w:tc>
          <w:tcPr>
            <w:tcW w:w="462" w:type="dxa"/>
            <w:gridSpan w:val="2"/>
            <w:tcBorders>
              <w:top w:val="single" w:sz="4" w:space="0" w:color="auto"/>
              <w:left w:val="single" w:sz="4" w:space="0" w:color="auto"/>
              <w:bottom w:val="single" w:sz="4" w:space="0" w:color="auto"/>
              <w:right w:val="single" w:sz="4" w:space="0" w:color="auto"/>
            </w:tcBorders>
            <w:hideMark/>
          </w:tcPr>
          <w:p w:rsidR="00614D2D" w:rsidRDefault="00614D2D">
            <w:pPr>
              <w:pStyle w:val="PL"/>
            </w:pPr>
            <w:r>
              <w:t>b2</w:t>
            </w:r>
          </w:p>
        </w:tc>
        <w:tc>
          <w:tcPr>
            <w:tcW w:w="462" w:type="dxa"/>
            <w:gridSpan w:val="2"/>
            <w:tcBorders>
              <w:top w:val="single" w:sz="4" w:space="0" w:color="auto"/>
              <w:left w:val="single" w:sz="4" w:space="0" w:color="auto"/>
              <w:bottom w:val="single" w:sz="4" w:space="0" w:color="auto"/>
              <w:right w:val="single" w:sz="4" w:space="0" w:color="auto"/>
            </w:tcBorders>
            <w:hideMark/>
          </w:tcPr>
          <w:p w:rsidR="00614D2D" w:rsidRDefault="00614D2D">
            <w:pPr>
              <w:pStyle w:val="PL"/>
            </w:pPr>
            <w:r>
              <w:t>b3</w:t>
            </w:r>
          </w:p>
        </w:tc>
        <w:tc>
          <w:tcPr>
            <w:tcW w:w="462" w:type="dxa"/>
            <w:gridSpan w:val="2"/>
            <w:tcBorders>
              <w:top w:val="single" w:sz="4" w:space="0" w:color="auto"/>
              <w:left w:val="single" w:sz="4" w:space="0" w:color="auto"/>
              <w:bottom w:val="single" w:sz="4" w:space="0" w:color="auto"/>
              <w:right w:val="single" w:sz="4" w:space="0" w:color="auto"/>
            </w:tcBorders>
            <w:hideMark/>
          </w:tcPr>
          <w:p w:rsidR="00614D2D" w:rsidRDefault="00614D2D">
            <w:pPr>
              <w:pStyle w:val="PL"/>
            </w:pPr>
            <w:r>
              <w:t>b4</w:t>
            </w:r>
          </w:p>
        </w:tc>
        <w:tc>
          <w:tcPr>
            <w:tcW w:w="462" w:type="dxa"/>
            <w:gridSpan w:val="2"/>
            <w:tcBorders>
              <w:top w:val="single" w:sz="4" w:space="0" w:color="auto"/>
              <w:left w:val="single" w:sz="4" w:space="0" w:color="auto"/>
              <w:bottom w:val="single" w:sz="4" w:space="0" w:color="auto"/>
              <w:right w:val="single" w:sz="4" w:space="0" w:color="auto"/>
            </w:tcBorders>
            <w:hideMark/>
          </w:tcPr>
          <w:p w:rsidR="00614D2D" w:rsidRDefault="00614D2D">
            <w:pPr>
              <w:pStyle w:val="PL"/>
            </w:pPr>
            <w:r>
              <w:t>b5</w:t>
            </w:r>
          </w:p>
        </w:tc>
        <w:tc>
          <w:tcPr>
            <w:tcW w:w="462" w:type="dxa"/>
            <w:gridSpan w:val="2"/>
            <w:tcBorders>
              <w:top w:val="single" w:sz="4" w:space="0" w:color="auto"/>
              <w:left w:val="single" w:sz="4" w:space="0" w:color="auto"/>
              <w:bottom w:val="single" w:sz="4" w:space="0" w:color="auto"/>
              <w:right w:val="nil"/>
            </w:tcBorders>
            <w:hideMark/>
          </w:tcPr>
          <w:p w:rsidR="00614D2D" w:rsidRDefault="00614D2D">
            <w:pPr>
              <w:pStyle w:val="PL"/>
            </w:pPr>
            <w:r>
              <w:t>b6</w:t>
            </w:r>
          </w:p>
        </w:tc>
        <w:tc>
          <w:tcPr>
            <w:tcW w:w="462" w:type="dxa"/>
            <w:gridSpan w:val="2"/>
            <w:tcBorders>
              <w:top w:val="dashed" w:sz="4" w:space="0" w:color="auto"/>
              <w:left w:val="dashed" w:sz="4" w:space="0" w:color="auto"/>
              <w:bottom w:val="dashed" w:sz="4" w:space="0" w:color="auto"/>
              <w:right w:val="nil"/>
            </w:tcBorders>
          </w:tcPr>
          <w:p w:rsidR="00614D2D" w:rsidRDefault="00614D2D">
            <w:pPr>
              <w:pStyle w:val="PL"/>
            </w:pPr>
          </w:p>
        </w:tc>
        <w:tc>
          <w:tcPr>
            <w:tcW w:w="462" w:type="dxa"/>
            <w:gridSpan w:val="2"/>
            <w:tcBorders>
              <w:top w:val="dashed" w:sz="4" w:space="0" w:color="auto"/>
              <w:left w:val="nil"/>
              <w:bottom w:val="dashed" w:sz="4" w:space="0" w:color="auto"/>
              <w:right w:val="dashed" w:sz="4" w:space="0" w:color="auto"/>
            </w:tcBorders>
          </w:tcPr>
          <w:p w:rsidR="00614D2D" w:rsidRDefault="00614D2D">
            <w:pPr>
              <w:pStyle w:val="PL"/>
            </w:pPr>
          </w:p>
        </w:tc>
        <w:tc>
          <w:tcPr>
            <w:tcW w:w="462" w:type="dxa"/>
            <w:gridSpan w:val="2"/>
            <w:tcBorders>
              <w:top w:val="single" w:sz="4" w:space="0" w:color="auto"/>
              <w:left w:val="nil"/>
              <w:bottom w:val="single" w:sz="4" w:space="0" w:color="auto"/>
              <w:right w:val="single" w:sz="4" w:space="0" w:color="auto"/>
            </w:tcBorders>
            <w:hideMark/>
          </w:tcPr>
          <w:p w:rsidR="00614D2D" w:rsidRDefault="00614D2D">
            <w:pPr>
              <w:pStyle w:val="PL"/>
            </w:pPr>
            <w:r>
              <w:t>b21</w:t>
            </w:r>
          </w:p>
        </w:tc>
        <w:tc>
          <w:tcPr>
            <w:tcW w:w="462" w:type="dxa"/>
            <w:gridSpan w:val="2"/>
            <w:tcBorders>
              <w:top w:val="single" w:sz="4" w:space="0" w:color="auto"/>
              <w:left w:val="single" w:sz="4" w:space="0" w:color="auto"/>
              <w:bottom w:val="single" w:sz="4" w:space="0" w:color="auto"/>
              <w:right w:val="single" w:sz="4" w:space="0" w:color="auto"/>
            </w:tcBorders>
            <w:hideMark/>
          </w:tcPr>
          <w:p w:rsidR="00614D2D" w:rsidRDefault="00614D2D">
            <w:pPr>
              <w:pStyle w:val="PL"/>
            </w:pPr>
            <w:r>
              <w:t>b22</w:t>
            </w:r>
          </w:p>
        </w:tc>
        <w:tc>
          <w:tcPr>
            <w:tcW w:w="462" w:type="dxa"/>
            <w:gridSpan w:val="2"/>
            <w:tcBorders>
              <w:top w:val="single" w:sz="4" w:space="0" w:color="auto"/>
              <w:left w:val="single" w:sz="4" w:space="0" w:color="auto"/>
              <w:bottom w:val="single" w:sz="4" w:space="0" w:color="auto"/>
              <w:right w:val="single" w:sz="4" w:space="0" w:color="auto"/>
            </w:tcBorders>
            <w:hideMark/>
          </w:tcPr>
          <w:p w:rsidR="00614D2D" w:rsidRDefault="00614D2D">
            <w:pPr>
              <w:pStyle w:val="PL"/>
            </w:pPr>
            <w:r>
              <w:t>b23</w:t>
            </w:r>
          </w:p>
        </w:tc>
        <w:tc>
          <w:tcPr>
            <w:tcW w:w="462" w:type="dxa"/>
            <w:gridSpan w:val="2"/>
            <w:tcBorders>
              <w:top w:val="single" w:sz="4" w:space="0" w:color="auto"/>
              <w:left w:val="single" w:sz="4" w:space="0" w:color="auto"/>
              <w:bottom w:val="single" w:sz="4" w:space="0" w:color="auto"/>
              <w:right w:val="single" w:sz="4" w:space="0" w:color="auto"/>
            </w:tcBorders>
            <w:hideMark/>
          </w:tcPr>
          <w:p w:rsidR="00614D2D" w:rsidRDefault="00614D2D">
            <w:pPr>
              <w:pStyle w:val="PL"/>
            </w:pPr>
            <w:r>
              <w:t>b24</w:t>
            </w:r>
          </w:p>
        </w:tc>
        <w:tc>
          <w:tcPr>
            <w:tcW w:w="462" w:type="dxa"/>
            <w:tcBorders>
              <w:top w:val="nil"/>
              <w:left w:val="single" w:sz="4" w:space="0" w:color="auto"/>
              <w:bottom w:val="nil"/>
              <w:right w:val="nil"/>
            </w:tcBorders>
          </w:tcPr>
          <w:p w:rsidR="00614D2D" w:rsidRDefault="00614D2D">
            <w:pPr>
              <w:pStyle w:val="PL"/>
            </w:pPr>
          </w:p>
        </w:tc>
        <w:tc>
          <w:tcPr>
            <w:tcW w:w="462" w:type="dxa"/>
            <w:tcBorders>
              <w:top w:val="nil"/>
              <w:left w:val="nil"/>
              <w:bottom w:val="nil"/>
              <w:right w:val="nil"/>
            </w:tcBorders>
          </w:tcPr>
          <w:p w:rsidR="00614D2D" w:rsidRDefault="00614D2D">
            <w:pPr>
              <w:pStyle w:val="PL"/>
            </w:pPr>
          </w:p>
        </w:tc>
        <w:tc>
          <w:tcPr>
            <w:tcW w:w="462" w:type="dxa"/>
            <w:tcBorders>
              <w:top w:val="nil"/>
              <w:left w:val="nil"/>
              <w:bottom w:val="nil"/>
              <w:right w:val="nil"/>
            </w:tcBorders>
          </w:tcPr>
          <w:p w:rsidR="00614D2D" w:rsidRDefault="00614D2D">
            <w:pPr>
              <w:pStyle w:val="PL"/>
            </w:pPr>
          </w:p>
        </w:tc>
        <w:tc>
          <w:tcPr>
            <w:tcW w:w="462" w:type="dxa"/>
            <w:tcBorders>
              <w:top w:val="nil"/>
              <w:left w:val="nil"/>
              <w:bottom w:val="nil"/>
              <w:right w:val="nil"/>
            </w:tcBorders>
          </w:tcPr>
          <w:p w:rsidR="00614D2D" w:rsidRDefault="00614D2D">
            <w:pPr>
              <w:pStyle w:val="PL"/>
            </w:pPr>
          </w:p>
        </w:tc>
        <w:tc>
          <w:tcPr>
            <w:tcW w:w="462" w:type="dxa"/>
            <w:tcBorders>
              <w:top w:val="nil"/>
              <w:left w:val="nil"/>
              <w:bottom w:val="nil"/>
              <w:right w:val="nil"/>
            </w:tcBorders>
          </w:tcPr>
          <w:p w:rsidR="00614D2D" w:rsidRDefault="00614D2D">
            <w:pPr>
              <w:pStyle w:val="PL"/>
            </w:pPr>
          </w:p>
        </w:tc>
        <w:tc>
          <w:tcPr>
            <w:tcW w:w="462" w:type="dxa"/>
            <w:tcBorders>
              <w:top w:val="nil"/>
              <w:left w:val="nil"/>
              <w:bottom w:val="nil"/>
              <w:right w:val="nil"/>
            </w:tcBorders>
          </w:tcPr>
          <w:p w:rsidR="00614D2D" w:rsidRDefault="00614D2D">
            <w:pPr>
              <w:pStyle w:val="PL"/>
            </w:pPr>
          </w:p>
        </w:tc>
      </w:tr>
      <w:tr w:rsidR="00614D2D" w:rsidTr="00614D2D">
        <w:trPr>
          <w:cantSplit/>
          <w:jc w:val="center"/>
        </w:trPr>
        <w:tc>
          <w:tcPr>
            <w:tcW w:w="231" w:type="dxa"/>
            <w:tcBorders>
              <w:top w:val="nil"/>
              <w:left w:val="nil"/>
              <w:bottom w:val="nil"/>
              <w:right w:val="single" w:sz="4" w:space="0" w:color="auto"/>
            </w:tcBorders>
          </w:tcPr>
          <w:p w:rsidR="00614D2D" w:rsidRDefault="00614D2D">
            <w:pPr>
              <w:pStyle w:val="PL"/>
            </w:pPr>
          </w:p>
        </w:tc>
        <w:tc>
          <w:tcPr>
            <w:tcW w:w="231" w:type="dxa"/>
            <w:tcBorders>
              <w:top w:val="nil"/>
              <w:left w:val="single" w:sz="4" w:space="0" w:color="auto"/>
              <w:bottom w:val="nil"/>
              <w:right w:val="nil"/>
            </w:tcBorders>
          </w:tcPr>
          <w:p w:rsidR="00614D2D" w:rsidRDefault="00614D2D">
            <w:pPr>
              <w:pStyle w:val="PL"/>
            </w:pPr>
          </w:p>
        </w:tc>
        <w:tc>
          <w:tcPr>
            <w:tcW w:w="231" w:type="dxa"/>
            <w:tcBorders>
              <w:top w:val="nil"/>
              <w:left w:val="nil"/>
              <w:bottom w:val="nil"/>
              <w:right w:val="single" w:sz="4" w:space="0" w:color="auto"/>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31" w:type="dxa"/>
            <w:tcBorders>
              <w:top w:val="nil"/>
              <w:left w:val="nil"/>
              <w:bottom w:val="nil"/>
              <w:right w:val="single" w:sz="4" w:space="0" w:color="auto"/>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44" w:type="dxa"/>
            <w:tcBorders>
              <w:top w:val="nil"/>
              <w:left w:val="nil"/>
              <w:bottom w:val="nil"/>
              <w:right w:val="single" w:sz="4" w:space="0" w:color="auto"/>
            </w:tcBorders>
          </w:tcPr>
          <w:p w:rsidR="00614D2D" w:rsidRDefault="00614D2D">
            <w:pPr>
              <w:pStyle w:val="PL"/>
            </w:pPr>
          </w:p>
        </w:tc>
        <w:tc>
          <w:tcPr>
            <w:tcW w:w="218" w:type="dxa"/>
            <w:tcBorders>
              <w:top w:val="nil"/>
              <w:left w:val="nil"/>
              <w:bottom w:val="nil"/>
              <w:right w:val="nil"/>
            </w:tcBorders>
          </w:tcPr>
          <w:p w:rsidR="00614D2D" w:rsidRDefault="00614D2D">
            <w:pPr>
              <w:pStyle w:val="PL"/>
            </w:pPr>
          </w:p>
        </w:tc>
        <w:tc>
          <w:tcPr>
            <w:tcW w:w="231" w:type="dxa"/>
            <w:tcBorders>
              <w:top w:val="nil"/>
              <w:left w:val="nil"/>
              <w:bottom w:val="nil"/>
              <w:right w:val="single" w:sz="4" w:space="0" w:color="auto"/>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31" w:type="dxa"/>
            <w:tcBorders>
              <w:top w:val="nil"/>
              <w:left w:val="nil"/>
              <w:bottom w:val="nil"/>
              <w:right w:val="single" w:sz="4" w:space="0" w:color="auto"/>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31" w:type="dxa"/>
            <w:tcBorders>
              <w:top w:val="nil"/>
              <w:left w:val="nil"/>
              <w:bottom w:val="nil"/>
              <w:right w:val="single" w:sz="4" w:space="0" w:color="auto"/>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31" w:type="dxa"/>
            <w:tcBorders>
              <w:top w:val="nil"/>
              <w:left w:val="nil"/>
              <w:bottom w:val="nil"/>
              <w:right w:val="single" w:sz="4" w:space="0" w:color="auto"/>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31" w:type="dxa"/>
            <w:tcBorders>
              <w:top w:val="nil"/>
              <w:left w:val="nil"/>
              <w:bottom w:val="nil"/>
              <w:right w:val="single" w:sz="4" w:space="0" w:color="auto"/>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31" w:type="dxa"/>
            <w:tcBorders>
              <w:top w:val="nil"/>
              <w:left w:val="nil"/>
              <w:bottom w:val="nil"/>
              <w:right w:val="single" w:sz="4" w:space="0" w:color="auto"/>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772" w:type="dxa"/>
            <w:gridSpan w:val="6"/>
            <w:vMerge w:val="restart"/>
            <w:tcBorders>
              <w:top w:val="nil"/>
              <w:left w:val="nil"/>
              <w:bottom w:val="nil"/>
              <w:right w:val="nil"/>
            </w:tcBorders>
            <w:vAlign w:val="bottom"/>
            <w:hideMark/>
          </w:tcPr>
          <w:p w:rsidR="00614D2D" w:rsidRDefault="00614D2D">
            <w:pPr>
              <w:pStyle w:val="PL"/>
            </w:pPr>
            <w:r>
              <w:t>Specific Test Applet Name</w:t>
            </w:r>
          </w:p>
        </w:tc>
      </w:tr>
      <w:tr w:rsidR="00614D2D" w:rsidTr="00614D2D">
        <w:trPr>
          <w:cantSplit/>
          <w:jc w:val="center"/>
        </w:trPr>
        <w:tc>
          <w:tcPr>
            <w:tcW w:w="231" w:type="dxa"/>
            <w:tcBorders>
              <w:top w:val="nil"/>
              <w:left w:val="nil"/>
              <w:bottom w:val="nil"/>
              <w:right w:val="single" w:sz="4" w:space="0" w:color="auto"/>
            </w:tcBorders>
          </w:tcPr>
          <w:p w:rsidR="00614D2D" w:rsidRDefault="00614D2D">
            <w:pPr>
              <w:pStyle w:val="PL"/>
            </w:pPr>
          </w:p>
        </w:tc>
        <w:tc>
          <w:tcPr>
            <w:tcW w:w="231" w:type="dxa"/>
            <w:tcBorders>
              <w:top w:val="nil"/>
              <w:left w:val="single" w:sz="4" w:space="0" w:color="auto"/>
              <w:bottom w:val="nil"/>
              <w:right w:val="nil"/>
            </w:tcBorders>
          </w:tcPr>
          <w:p w:rsidR="00614D2D" w:rsidRDefault="00614D2D">
            <w:pPr>
              <w:pStyle w:val="PL"/>
            </w:pPr>
          </w:p>
        </w:tc>
        <w:tc>
          <w:tcPr>
            <w:tcW w:w="231" w:type="dxa"/>
            <w:tcBorders>
              <w:top w:val="nil"/>
              <w:left w:val="nil"/>
              <w:bottom w:val="nil"/>
              <w:right w:val="single" w:sz="4" w:space="0" w:color="auto"/>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31" w:type="dxa"/>
            <w:tcBorders>
              <w:top w:val="nil"/>
              <w:left w:val="nil"/>
              <w:bottom w:val="nil"/>
              <w:right w:val="single" w:sz="4" w:space="0" w:color="auto"/>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44" w:type="dxa"/>
            <w:tcBorders>
              <w:top w:val="nil"/>
              <w:left w:val="nil"/>
              <w:bottom w:val="nil"/>
              <w:right w:val="single" w:sz="4" w:space="0" w:color="auto"/>
            </w:tcBorders>
          </w:tcPr>
          <w:p w:rsidR="00614D2D" w:rsidRDefault="00614D2D">
            <w:pPr>
              <w:pStyle w:val="PL"/>
            </w:pPr>
          </w:p>
        </w:tc>
        <w:tc>
          <w:tcPr>
            <w:tcW w:w="218" w:type="dxa"/>
            <w:tcBorders>
              <w:top w:val="nil"/>
              <w:left w:val="nil"/>
              <w:bottom w:val="single" w:sz="4" w:space="0" w:color="auto"/>
              <w:right w:val="nil"/>
            </w:tcBorders>
          </w:tcPr>
          <w:p w:rsidR="00614D2D" w:rsidRDefault="00614D2D">
            <w:pPr>
              <w:pStyle w:val="PL"/>
            </w:pPr>
          </w:p>
        </w:tc>
        <w:tc>
          <w:tcPr>
            <w:tcW w:w="231" w:type="dxa"/>
            <w:tcBorders>
              <w:top w:val="nil"/>
              <w:left w:val="nil"/>
              <w:bottom w:val="single" w:sz="4" w:space="0" w:color="auto"/>
              <w:right w:val="single" w:sz="4" w:space="0" w:color="auto"/>
            </w:tcBorders>
          </w:tcPr>
          <w:p w:rsidR="00614D2D" w:rsidRDefault="00614D2D">
            <w:pPr>
              <w:pStyle w:val="PL"/>
            </w:pPr>
          </w:p>
        </w:tc>
        <w:tc>
          <w:tcPr>
            <w:tcW w:w="231" w:type="dxa"/>
            <w:tcBorders>
              <w:top w:val="nil"/>
              <w:left w:val="nil"/>
              <w:bottom w:val="single" w:sz="4" w:space="0" w:color="auto"/>
              <w:right w:val="nil"/>
            </w:tcBorders>
          </w:tcPr>
          <w:p w:rsidR="00614D2D" w:rsidRDefault="00614D2D">
            <w:pPr>
              <w:pStyle w:val="PL"/>
            </w:pPr>
          </w:p>
        </w:tc>
        <w:tc>
          <w:tcPr>
            <w:tcW w:w="231" w:type="dxa"/>
            <w:tcBorders>
              <w:top w:val="nil"/>
              <w:left w:val="nil"/>
              <w:bottom w:val="single" w:sz="4" w:space="0" w:color="auto"/>
              <w:right w:val="single" w:sz="4" w:space="0" w:color="auto"/>
            </w:tcBorders>
          </w:tcPr>
          <w:p w:rsidR="00614D2D" w:rsidRDefault="00614D2D">
            <w:pPr>
              <w:pStyle w:val="PL"/>
            </w:pPr>
          </w:p>
        </w:tc>
        <w:tc>
          <w:tcPr>
            <w:tcW w:w="231" w:type="dxa"/>
            <w:tcBorders>
              <w:top w:val="nil"/>
              <w:left w:val="nil"/>
              <w:bottom w:val="single" w:sz="4" w:space="0" w:color="auto"/>
              <w:right w:val="nil"/>
            </w:tcBorders>
          </w:tcPr>
          <w:p w:rsidR="00614D2D" w:rsidRDefault="00614D2D">
            <w:pPr>
              <w:pStyle w:val="PL"/>
            </w:pPr>
          </w:p>
        </w:tc>
        <w:tc>
          <w:tcPr>
            <w:tcW w:w="231" w:type="dxa"/>
            <w:tcBorders>
              <w:top w:val="nil"/>
              <w:left w:val="nil"/>
              <w:bottom w:val="single" w:sz="4" w:space="0" w:color="auto"/>
              <w:right w:val="nil"/>
            </w:tcBorders>
          </w:tcPr>
          <w:p w:rsidR="00614D2D" w:rsidRDefault="00614D2D">
            <w:pPr>
              <w:pStyle w:val="PL"/>
            </w:pPr>
          </w:p>
        </w:tc>
        <w:tc>
          <w:tcPr>
            <w:tcW w:w="231" w:type="dxa"/>
            <w:tcBorders>
              <w:top w:val="nil"/>
              <w:left w:val="nil"/>
              <w:bottom w:val="single" w:sz="4" w:space="0" w:color="auto"/>
              <w:right w:val="nil"/>
            </w:tcBorders>
          </w:tcPr>
          <w:p w:rsidR="00614D2D" w:rsidRDefault="00614D2D">
            <w:pPr>
              <w:pStyle w:val="PL"/>
            </w:pPr>
          </w:p>
        </w:tc>
        <w:tc>
          <w:tcPr>
            <w:tcW w:w="231" w:type="dxa"/>
            <w:tcBorders>
              <w:top w:val="nil"/>
              <w:left w:val="nil"/>
              <w:bottom w:val="single" w:sz="4" w:space="0" w:color="auto"/>
              <w:right w:val="nil"/>
            </w:tcBorders>
          </w:tcPr>
          <w:p w:rsidR="00614D2D" w:rsidRDefault="00614D2D">
            <w:pPr>
              <w:pStyle w:val="PL"/>
            </w:pPr>
          </w:p>
        </w:tc>
        <w:tc>
          <w:tcPr>
            <w:tcW w:w="231" w:type="dxa"/>
            <w:tcBorders>
              <w:top w:val="nil"/>
              <w:left w:val="nil"/>
              <w:bottom w:val="single" w:sz="4" w:space="0" w:color="auto"/>
              <w:right w:val="nil"/>
            </w:tcBorders>
          </w:tcPr>
          <w:p w:rsidR="00614D2D" w:rsidRDefault="00614D2D">
            <w:pPr>
              <w:pStyle w:val="PL"/>
            </w:pPr>
          </w:p>
        </w:tc>
        <w:tc>
          <w:tcPr>
            <w:tcW w:w="231" w:type="dxa"/>
            <w:tcBorders>
              <w:top w:val="nil"/>
              <w:left w:val="nil"/>
              <w:bottom w:val="single" w:sz="4" w:space="0" w:color="auto"/>
              <w:right w:val="single" w:sz="4" w:space="0" w:color="auto"/>
            </w:tcBorders>
          </w:tcPr>
          <w:p w:rsidR="00614D2D" w:rsidRDefault="00614D2D">
            <w:pPr>
              <w:pStyle w:val="PL"/>
            </w:pPr>
          </w:p>
        </w:tc>
        <w:tc>
          <w:tcPr>
            <w:tcW w:w="231" w:type="dxa"/>
            <w:tcBorders>
              <w:top w:val="nil"/>
              <w:left w:val="nil"/>
              <w:bottom w:val="single" w:sz="4" w:space="0" w:color="auto"/>
              <w:right w:val="nil"/>
            </w:tcBorders>
          </w:tcPr>
          <w:p w:rsidR="00614D2D" w:rsidRDefault="00614D2D">
            <w:pPr>
              <w:pStyle w:val="PL"/>
            </w:pPr>
          </w:p>
        </w:tc>
        <w:tc>
          <w:tcPr>
            <w:tcW w:w="231" w:type="dxa"/>
            <w:tcBorders>
              <w:top w:val="nil"/>
              <w:left w:val="nil"/>
              <w:bottom w:val="single" w:sz="4" w:space="0" w:color="auto"/>
              <w:right w:val="single" w:sz="4" w:space="0" w:color="auto"/>
            </w:tcBorders>
          </w:tcPr>
          <w:p w:rsidR="00614D2D" w:rsidRDefault="00614D2D">
            <w:pPr>
              <w:pStyle w:val="PL"/>
            </w:pPr>
          </w:p>
        </w:tc>
        <w:tc>
          <w:tcPr>
            <w:tcW w:w="231" w:type="dxa"/>
            <w:tcBorders>
              <w:top w:val="nil"/>
              <w:left w:val="nil"/>
              <w:bottom w:val="single" w:sz="4" w:space="0" w:color="auto"/>
              <w:right w:val="nil"/>
            </w:tcBorders>
          </w:tcPr>
          <w:p w:rsidR="00614D2D" w:rsidRDefault="00614D2D">
            <w:pPr>
              <w:pStyle w:val="PL"/>
            </w:pPr>
          </w:p>
        </w:tc>
        <w:tc>
          <w:tcPr>
            <w:tcW w:w="231" w:type="dxa"/>
            <w:tcBorders>
              <w:top w:val="nil"/>
              <w:left w:val="nil"/>
              <w:bottom w:val="single" w:sz="4" w:space="0" w:color="auto"/>
              <w:right w:val="single" w:sz="4" w:space="0" w:color="auto"/>
            </w:tcBorders>
          </w:tcPr>
          <w:p w:rsidR="00614D2D" w:rsidRDefault="00614D2D">
            <w:pPr>
              <w:pStyle w:val="PL"/>
            </w:pPr>
          </w:p>
        </w:tc>
        <w:tc>
          <w:tcPr>
            <w:tcW w:w="231" w:type="dxa"/>
            <w:tcBorders>
              <w:top w:val="nil"/>
              <w:left w:val="nil"/>
              <w:bottom w:val="single" w:sz="4" w:space="0" w:color="auto"/>
              <w:right w:val="nil"/>
            </w:tcBorders>
          </w:tcPr>
          <w:p w:rsidR="00614D2D" w:rsidRDefault="00614D2D">
            <w:pPr>
              <w:pStyle w:val="PL"/>
            </w:pPr>
          </w:p>
        </w:tc>
        <w:tc>
          <w:tcPr>
            <w:tcW w:w="231" w:type="dxa"/>
            <w:tcBorders>
              <w:top w:val="nil"/>
              <w:left w:val="nil"/>
              <w:bottom w:val="single" w:sz="4" w:space="0" w:color="auto"/>
              <w:right w:val="single" w:sz="4" w:space="0" w:color="auto"/>
            </w:tcBorders>
          </w:tcPr>
          <w:p w:rsidR="00614D2D" w:rsidRDefault="00614D2D">
            <w:pPr>
              <w:pStyle w:val="PL"/>
            </w:pPr>
          </w:p>
        </w:tc>
        <w:tc>
          <w:tcPr>
            <w:tcW w:w="231" w:type="dxa"/>
            <w:tcBorders>
              <w:top w:val="nil"/>
              <w:left w:val="nil"/>
              <w:bottom w:val="single" w:sz="4" w:space="0" w:color="auto"/>
              <w:right w:val="nil"/>
            </w:tcBorders>
          </w:tcPr>
          <w:p w:rsidR="00614D2D" w:rsidRDefault="00614D2D">
            <w:pPr>
              <w:pStyle w:val="PL"/>
            </w:pPr>
          </w:p>
        </w:tc>
        <w:tc>
          <w:tcPr>
            <w:tcW w:w="5082" w:type="dxa"/>
            <w:gridSpan w:val="6"/>
            <w:vMerge/>
            <w:tcBorders>
              <w:top w:val="nil"/>
              <w:left w:val="nil"/>
              <w:bottom w:val="single" w:sz="4" w:space="0" w:color="auto"/>
              <w:right w:val="nil"/>
            </w:tcBorders>
            <w:vAlign w:val="center"/>
            <w:hideMark/>
          </w:tcPr>
          <w:p w:rsidR="00614D2D" w:rsidRDefault="00614D2D">
            <w:pPr>
              <w:spacing w:after="0"/>
              <w:rPr>
                <w:rFonts w:ascii="Courier New" w:hAnsi="Courier New"/>
                <w:noProof/>
                <w:sz w:val="16"/>
              </w:rPr>
            </w:pPr>
          </w:p>
        </w:tc>
      </w:tr>
      <w:tr w:rsidR="00614D2D" w:rsidTr="00614D2D">
        <w:trPr>
          <w:cantSplit/>
          <w:jc w:val="center"/>
        </w:trPr>
        <w:tc>
          <w:tcPr>
            <w:tcW w:w="231" w:type="dxa"/>
            <w:tcBorders>
              <w:top w:val="nil"/>
              <w:left w:val="nil"/>
              <w:bottom w:val="nil"/>
              <w:right w:val="single" w:sz="4" w:space="0" w:color="auto"/>
            </w:tcBorders>
          </w:tcPr>
          <w:p w:rsidR="00614D2D" w:rsidRDefault="00614D2D">
            <w:pPr>
              <w:pStyle w:val="PL"/>
            </w:pPr>
          </w:p>
        </w:tc>
        <w:tc>
          <w:tcPr>
            <w:tcW w:w="231" w:type="dxa"/>
            <w:tcBorders>
              <w:top w:val="nil"/>
              <w:left w:val="single" w:sz="4" w:space="0" w:color="auto"/>
              <w:bottom w:val="nil"/>
              <w:right w:val="nil"/>
            </w:tcBorders>
          </w:tcPr>
          <w:p w:rsidR="00614D2D" w:rsidRDefault="00614D2D">
            <w:pPr>
              <w:pStyle w:val="PL"/>
            </w:pPr>
          </w:p>
        </w:tc>
        <w:tc>
          <w:tcPr>
            <w:tcW w:w="231" w:type="dxa"/>
            <w:tcBorders>
              <w:top w:val="nil"/>
              <w:left w:val="nil"/>
              <w:bottom w:val="nil"/>
              <w:right w:val="single" w:sz="4" w:space="0" w:color="auto"/>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31" w:type="dxa"/>
            <w:tcBorders>
              <w:top w:val="nil"/>
              <w:left w:val="nil"/>
              <w:bottom w:val="nil"/>
              <w:right w:val="single" w:sz="4" w:space="0" w:color="auto"/>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44" w:type="dxa"/>
            <w:tcBorders>
              <w:top w:val="nil"/>
              <w:left w:val="nil"/>
              <w:bottom w:val="nil"/>
              <w:right w:val="nil"/>
            </w:tcBorders>
          </w:tcPr>
          <w:p w:rsidR="00614D2D" w:rsidRDefault="00614D2D">
            <w:pPr>
              <w:pStyle w:val="PL"/>
            </w:pPr>
          </w:p>
        </w:tc>
        <w:tc>
          <w:tcPr>
            <w:tcW w:w="218" w:type="dxa"/>
            <w:tcBorders>
              <w:top w:val="nil"/>
              <w:left w:val="nil"/>
              <w:bottom w:val="nil"/>
              <w:right w:val="nil"/>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31" w:type="dxa"/>
            <w:tcBorders>
              <w:top w:val="nil"/>
              <w:left w:val="nil"/>
              <w:bottom w:val="nil"/>
              <w:right w:val="nil"/>
            </w:tcBorders>
          </w:tcPr>
          <w:p w:rsidR="00614D2D" w:rsidRDefault="00614D2D">
            <w:pPr>
              <w:pStyle w:val="PL"/>
            </w:pPr>
          </w:p>
        </w:tc>
        <w:tc>
          <w:tcPr>
            <w:tcW w:w="2772" w:type="dxa"/>
            <w:gridSpan w:val="6"/>
            <w:vMerge w:val="restart"/>
            <w:tcBorders>
              <w:top w:val="nil"/>
              <w:left w:val="nil"/>
              <w:bottom w:val="nil"/>
              <w:right w:val="nil"/>
            </w:tcBorders>
            <w:vAlign w:val="bottom"/>
            <w:hideMark/>
          </w:tcPr>
          <w:p w:rsidR="00614D2D" w:rsidRDefault="00614D2D">
            <w:pPr>
              <w:pStyle w:val="PL"/>
            </w:pPr>
            <w:r>
              <w:t>Test Package Identifier</w:t>
            </w:r>
          </w:p>
        </w:tc>
      </w:tr>
      <w:tr w:rsidR="00614D2D" w:rsidTr="00614D2D">
        <w:trPr>
          <w:cantSplit/>
          <w:jc w:val="center"/>
        </w:trPr>
        <w:tc>
          <w:tcPr>
            <w:tcW w:w="231" w:type="dxa"/>
            <w:tcBorders>
              <w:top w:val="nil"/>
              <w:left w:val="nil"/>
              <w:bottom w:val="nil"/>
              <w:right w:val="single" w:sz="4" w:space="0" w:color="auto"/>
            </w:tcBorders>
          </w:tcPr>
          <w:p w:rsidR="00614D2D" w:rsidRDefault="00614D2D">
            <w:pPr>
              <w:pStyle w:val="PL"/>
            </w:pPr>
          </w:p>
        </w:tc>
        <w:tc>
          <w:tcPr>
            <w:tcW w:w="231" w:type="dxa"/>
            <w:tcBorders>
              <w:top w:val="nil"/>
              <w:left w:val="single" w:sz="4" w:space="0" w:color="auto"/>
              <w:bottom w:val="single" w:sz="4" w:space="0" w:color="auto"/>
              <w:right w:val="nil"/>
            </w:tcBorders>
          </w:tcPr>
          <w:p w:rsidR="00614D2D" w:rsidRDefault="00614D2D">
            <w:pPr>
              <w:pStyle w:val="PL"/>
            </w:pPr>
          </w:p>
        </w:tc>
        <w:tc>
          <w:tcPr>
            <w:tcW w:w="231" w:type="dxa"/>
            <w:tcBorders>
              <w:top w:val="nil"/>
              <w:left w:val="nil"/>
              <w:bottom w:val="single" w:sz="4" w:space="0" w:color="auto"/>
              <w:right w:val="single" w:sz="4" w:space="0" w:color="auto"/>
            </w:tcBorders>
          </w:tcPr>
          <w:p w:rsidR="00614D2D" w:rsidRDefault="00614D2D">
            <w:pPr>
              <w:pStyle w:val="PL"/>
            </w:pPr>
          </w:p>
        </w:tc>
        <w:tc>
          <w:tcPr>
            <w:tcW w:w="231" w:type="dxa"/>
            <w:tcBorders>
              <w:top w:val="nil"/>
              <w:left w:val="nil"/>
              <w:bottom w:val="single" w:sz="4" w:space="0" w:color="auto"/>
              <w:right w:val="nil"/>
            </w:tcBorders>
          </w:tcPr>
          <w:p w:rsidR="00614D2D" w:rsidRDefault="00614D2D">
            <w:pPr>
              <w:pStyle w:val="PL"/>
            </w:pPr>
          </w:p>
        </w:tc>
        <w:tc>
          <w:tcPr>
            <w:tcW w:w="231" w:type="dxa"/>
            <w:tcBorders>
              <w:top w:val="nil"/>
              <w:left w:val="nil"/>
              <w:bottom w:val="single" w:sz="4" w:space="0" w:color="auto"/>
              <w:right w:val="single" w:sz="4" w:space="0" w:color="auto"/>
            </w:tcBorders>
          </w:tcPr>
          <w:p w:rsidR="00614D2D" w:rsidRDefault="00614D2D">
            <w:pPr>
              <w:pStyle w:val="PL"/>
            </w:pPr>
          </w:p>
        </w:tc>
        <w:tc>
          <w:tcPr>
            <w:tcW w:w="231" w:type="dxa"/>
            <w:tcBorders>
              <w:top w:val="nil"/>
              <w:left w:val="nil"/>
              <w:bottom w:val="single" w:sz="4" w:space="0" w:color="auto"/>
              <w:right w:val="nil"/>
            </w:tcBorders>
          </w:tcPr>
          <w:p w:rsidR="00614D2D" w:rsidRDefault="00614D2D">
            <w:pPr>
              <w:pStyle w:val="PL"/>
            </w:pPr>
          </w:p>
        </w:tc>
        <w:tc>
          <w:tcPr>
            <w:tcW w:w="244" w:type="dxa"/>
            <w:tcBorders>
              <w:top w:val="nil"/>
              <w:left w:val="nil"/>
              <w:bottom w:val="single" w:sz="4" w:space="0" w:color="auto"/>
              <w:right w:val="nil"/>
            </w:tcBorders>
          </w:tcPr>
          <w:p w:rsidR="00614D2D" w:rsidRDefault="00614D2D">
            <w:pPr>
              <w:pStyle w:val="PL"/>
            </w:pPr>
          </w:p>
        </w:tc>
        <w:tc>
          <w:tcPr>
            <w:tcW w:w="218" w:type="dxa"/>
            <w:tcBorders>
              <w:top w:val="nil"/>
              <w:left w:val="nil"/>
              <w:bottom w:val="single" w:sz="4" w:space="0" w:color="auto"/>
              <w:right w:val="nil"/>
            </w:tcBorders>
          </w:tcPr>
          <w:p w:rsidR="00614D2D" w:rsidRDefault="00614D2D">
            <w:pPr>
              <w:pStyle w:val="PL"/>
            </w:pPr>
          </w:p>
        </w:tc>
        <w:tc>
          <w:tcPr>
            <w:tcW w:w="231" w:type="dxa"/>
            <w:tcBorders>
              <w:top w:val="nil"/>
              <w:left w:val="nil"/>
              <w:bottom w:val="single" w:sz="4" w:space="0" w:color="auto"/>
              <w:right w:val="nil"/>
            </w:tcBorders>
          </w:tcPr>
          <w:p w:rsidR="00614D2D" w:rsidRDefault="00614D2D">
            <w:pPr>
              <w:pStyle w:val="PL"/>
            </w:pPr>
          </w:p>
        </w:tc>
        <w:tc>
          <w:tcPr>
            <w:tcW w:w="231" w:type="dxa"/>
            <w:tcBorders>
              <w:top w:val="nil"/>
              <w:left w:val="nil"/>
              <w:bottom w:val="single" w:sz="4" w:space="0" w:color="auto"/>
              <w:right w:val="nil"/>
            </w:tcBorders>
          </w:tcPr>
          <w:p w:rsidR="00614D2D" w:rsidRDefault="00614D2D">
            <w:pPr>
              <w:pStyle w:val="PL"/>
            </w:pPr>
          </w:p>
        </w:tc>
        <w:tc>
          <w:tcPr>
            <w:tcW w:w="231" w:type="dxa"/>
            <w:tcBorders>
              <w:top w:val="nil"/>
              <w:left w:val="nil"/>
              <w:bottom w:val="single" w:sz="4" w:space="0" w:color="auto"/>
              <w:right w:val="nil"/>
            </w:tcBorders>
          </w:tcPr>
          <w:p w:rsidR="00614D2D" w:rsidRDefault="00614D2D">
            <w:pPr>
              <w:pStyle w:val="PL"/>
            </w:pPr>
          </w:p>
        </w:tc>
        <w:tc>
          <w:tcPr>
            <w:tcW w:w="231" w:type="dxa"/>
            <w:tcBorders>
              <w:top w:val="nil"/>
              <w:left w:val="nil"/>
              <w:bottom w:val="single" w:sz="4" w:space="0" w:color="auto"/>
              <w:right w:val="nil"/>
            </w:tcBorders>
          </w:tcPr>
          <w:p w:rsidR="00614D2D" w:rsidRDefault="00614D2D">
            <w:pPr>
              <w:pStyle w:val="PL"/>
            </w:pPr>
          </w:p>
        </w:tc>
        <w:tc>
          <w:tcPr>
            <w:tcW w:w="231" w:type="dxa"/>
            <w:tcBorders>
              <w:top w:val="nil"/>
              <w:left w:val="nil"/>
              <w:bottom w:val="single" w:sz="4" w:space="0" w:color="auto"/>
              <w:right w:val="nil"/>
            </w:tcBorders>
          </w:tcPr>
          <w:p w:rsidR="00614D2D" w:rsidRDefault="00614D2D">
            <w:pPr>
              <w:pStyle w:val="PL"/>
            </w:pPr>
          </w:p>
        </w:tc>
        <w:tc>
          <w:tcPr>
            <w:tcW w:w="231" w:type="dxa"/>
            <w:tcBorders>
              <w:top w:val="nil"/>
              <w:left w:val="nil"/>
              <w:bottom w:val="single" w:sz="4" w:space="0" w:color="auto"/>
              <w:right w:val="nil"/>
            </w:tcBorders>
          </w:tcPr>
          <w:p w:rsidR="00614D2D" w:rsidRDefault="00614D2D">
            <w:pPr>
              <w:pStyle w:val="PL"/>
            </w:pPr>
          </w:p>
        </w:tc>
        <w:tc>
          <w:tcPr>
            <w:tcW w:w="231" w:type="dxa"/>
            <w:tcBorders>
              <w:top w:val="nil"/>
              <w:left w:val="nil"/>
              <w:bottom w:val="single" w:sz="4" w:space="0" w:color="auto"/>
              <w:right w:val="nil"/>
            </w:tcBorders>
          </w:tcPr>
          <w:p w:rsidR="00614D2D" w:rsidRDefault="00614D2D">
            <w:pPr>
              <w:pStyle w:val="PL"/>
            </w:pPr>
          </w:p>
        </w:tc>
        <w:tc>
          <w:tcPr>
            <w:tcW w:w="231" w:type="dxa"/>
            <w:tcBorders>
              <w:top w:val="nil"/>
              <w:left w:val="nil"/>
              <w:bottom w:val="single" w:sz="4" w:space="0" w:color="auto"/>
              <w:right w:val="nil"/>
            </w:tcBorders>
          </w:tcPr>
          <w:p w:rsidR="00614D2D" w:rsidRDefault="00614D2D">
            <w:pPr>
              <w:pStyle w:val="PL"/>
            </w:pPr>
          </w:p>
        </w:tc>
        <w:tc>
          <w:tcPr>
            <w:tcW w:w="231" w:type="dxa"/>
            <w:tcBorders>
              <w:top w:val="nil"/>
              <w:left w:val="nil"/>
              <w:bottom w:val="single" w:sz="4" w:space="0" w:color="auto"/>
              <w:right w:val="nil"/>
            </w:tcBorders>
          </w:tcPr>
          <w:p w:rsidR="00614D2D" w:rsidRDefault="00614D2D">
            <w:pPr>
              <w:pStyle w:val="PL"/>
            </w:pPr>
          </w:p>
        </w:tc>
        <w:tc>
          <w:tcPr>
            <w:tcW w:w="231" w:type="dxa"/>
            <w:tcBorders>
              <w:top w:val="nil"/>
              <w:left w:val="nil"/>
              <w:bottom w:val="single" w:sz="4" w:space="0" w:color="auto"/>
              <w:right w:val="nil"/>
            </w:tcBorders>
          </w:tcPr>
          <w:p w:rsidR="00614D2D" w:rsidRDefault="00614D2D">
            <w:pPr>
              <w:pStyle w:val="PL"/>
            </w:pPr>
          </w:p>
        </w:tc>
        <w:tc>
          <w:tcPr>
            <w:tcW w:w="231" w:type="dxa"/>
            <w:tcBorders>
              <w:top w:val="nil"/>
              <w:left w:val="nil"/>
              <w:bottom w:val="single" w:sz="4" w:space="0" w:color="auto"/>
              <w:right w:val="nil"/>
            </w:tcBorders>
          </w:tcPr>
          <w:p w:rsidR="00614D2D" w:rsidRDefault="00614D2D">
            <w:pPr>
              <w:pStyle w:val="PL"/>
            </w:pPr>
          </w:p>
        </w:tc>
        <w:tc>
          <w:tcPr>
            <w:tcW w:w="231" w:type="dxa"/>
            <w:tcBorders>
              <w:top w:val="nil"/>
              <w:left w:val="nil"/>
              <w:bottom w:val="single" w:sz="4" w:space="0" w:color="auto"/>
              <w:right w:val="nil"/>
            </w:tcBorders>
          </w:tcPr>
          <w:p w:rsidR="00614D2D" w:rsidRDefault="00614D2D">
            <w:pPr>
              <w:pStyle w:val="PL"/>
            </w:pPr>
          </w:p>
        </w:tc>
        <w:tc>
          <w:tcPr>
            <w:tcW w:w="231" w:type="dxa"/>
            <w:tcBorders>
              <w:top w:val="nil"/>
              <w:left w:val="nil"/>
              <w:bottom w:val="single" w:sz="4" w:space="0" w:color="auto"/>
              <w:right w:val="nil"/>
            </w:tcBorders>
          </w:tcPr>
          <w:p w:rsidR="00614D2D" w:rsidRDefault="00614D2D">
            <w:pPr>
              <w:pStyle w:val="PL"/>
            </w:pPr>
          </w:p>
        </w:tc>
        <w:tc>
          <w:tcPr>
            <w:tcW w:w="231" w:type="dxa"/>
            <w:tcBorders>
              <w:top w:val="nil"/>
              <w:left w:val="nil"/>
              <w:bottom w:val="single" w:sz="4" w:space="0" w:color="auto"/>
              <w:right w:val="nil"/>
            </w:tcBorders>
          </w:tcPr>
          <w:p w:rsidR="00614D2D" w:rsidRDefault="00614D2D">
            <w:pPr>
              <w:pStyle w:val="PL"/>
            </w:pPr>
          </w:p>
        </w:tc>
        <w:tc>
          <w:tcPr>
            <w:tcW w:w="231" w:type="dxa"/>
            <w:tcBorders>
              <w:top w:val="nil"/>
              <w:left w:val="nil"/>
              <w:bottom w:val="single" w:sz="4" w:space="0" w:color="auto"/>
              <w:right w:val="nil"/>
            </w:tcBorders>
          </w:tcPr>
          <w:p w:rsidR="00614D2D" w:rsidRDefault="00614D2D">
            <w:pPr>
              <w:pStyle w:val="PL"/>
            </w:pPr>
          </w:p>
        </w:tc>
        <w:tc>
          <w:tcPr>
            <w:tcW w:w="231" w:type="dxa"/>
            <w:tcBorders>
              <w:top w:val="nil"/>
              <w:left w:val="nil"/>
              <w:bottom w:val="single" w:sz="4" w:space="0" w:color="auto"/>
              <w:right w:val="nil"/>
            </w:tcBorders>
          </w:tcPr>
          <w:p w:rsidR="00614D2D" w:rsidRDefault="00614D2D">
            <w:pPr>
              <w:pStyle w:val="PL"/>
            </w:pPr>
          </w:p>
        </w:tc>
        <w:tc>
          <w:tcPr>
            <w:tcW w:w="5082" w:type="dxa"/>
            <w:gridSpan w:val="6"/>
            <w:vMerge/>
            <w:tcBorders>
              <w:top w:val="nil"/>
              <w:left w:val="nil"/>
              <w:bottom w:val="single" w:sz="4" w:space="0" w:color="auto"/>
              <w:right w:val="nil"/>
            </w:tcBorders>
            <w:vAlign w:val="center"/>
            <w:hideMark/>
          </w:tcPr>
          <w:p w:rsidR="00614D2D" w:rsidRDefault="00614D2D">
            <w:pPr>
              <w:spacing w:after="0"/>
              <w:rPr>
                <w:rFonts w:ascii="Courier New" w:hAnsi="Courier New"/>
                <w:noProof/>
                <w:sz w:val="16"/>
              </w:rPr>
            </w:pPr>
          </w:p>
        </w:tc>
      </w:tr>
    </w:tbl>
    <w:p w:rsidR="00614D2D" w:rsidRDefault="00614D2D" w:rsidP="00614D2D">
      <w:pPr>
        <w:pStyle w:val="B1"/>
        <w:ind w:left="0" w:firstLine="0"/>
      </w:pPr>
    </w:p>
    <w:p w:rsidR="00614D2D" w:rsidRDefault="00614D2D" w:rsidP="00614D2D">
      <w:pPr>
        <w:pStyle w:val="B1"/>
      </w:pPr>
      <w:r>
        <w:t>Test package Identifier( bits b1-b3):</w:t>
      </w:r>
    </w:p>
    <w:p w:rsidR="00614D2D" w:rsidRDefault="00614D2D" w:rsidP="00614D2D">
      <w:pPr>
        <w:pStyle w:val="B2"/>
      </w:pPr>
      <w:r>
        <w:t>000:</w:t>
      </w:r>
      <w:r>
        <w:tab/>
        <w:t>reserved (as TAR= '00.00.00' is reserved for Card Manager)</w:t>
      </w:r>
    </w:p>
    <w:p w:rsidR="00614D2D" w:rsidRDefault="00614D2D" w:rsidP="00614D2D">
      <w:pPr>
        <w:pStyle w:val="B2"/>
      </w:pPr>
      <w:r>
        <w:t>001:</w:t>
      </w:r>
      <w:r w:rsidR="00A1704F">
        <w:tab/>
      </w:r>
      <w:r>
        <w:t>API</w:t>
      </w:r>
    </w:p>
    <w:p w:rsidR="00614D2D" w:rsidRDefault="00614D2D" w:rsidP="00614D2D">
      <w:pPr>
        <w:pStyle w:val="B2"/>
      </w:pPr>
      <w:r>
        <w:t>010:</w:t>
      </w:r>
      <w:r>
        <w:tab/>
        <w:t>Framework</w:t>
      </w:r>
    </w:p>
    <w:p w:rsidR="00614D2D" w:rsidRDefault="00614D2D" w:rsidP="00614D2D">
      <w:pPr>
        <w:pStyle w:val="B2"/>
      </w:pPr>
      <w:r>
        <w:t>011:</w:t>
      </w:r>
      <w:r>
        <w:tab/>
        <w:t>Loader</w:t>
      </w:r>
    </w:p>
    <w:p w:rsidR="00614D2D" w:rsidRDefault="00614D2D" w:rsidP="00614D2D">
      <w:pPr>
        <w:pStyle w:val="B2"/>
      </w:pPr>
      <w:r>
        <w:t>111:</w:t>
      </w:r>
      <w:r>
        <w:tab/>
        <w:t>sim.test.util</w:t>
      </w:r>
    </w:p>
    <w:p w:rsidR="00614D2D" w:rsidRDefault="00614D2D" w:rsidP="00614D2D">
      <w:pPr>
        <w:pStyle w:val="B2"/>
      </w:pPr>
      <w:r>
        <w:t>other values are RFU</w:t>
      </w:r>
    </w:p>
    <w:p w:rsidR="00614D2D" w:rsidRDefault="00614D2D" w:rsidP="00614D2D">
      <w:pPr>
        <w:pStyle w:val="B1"/>
      </w:pPr>
      <w:r>
        <w:t>Application Provider specific data (1 byte):</w:t>
      </w:r>
    </w:p>
    <w:p w:rsidR="00614D2D" w:rsidRDefault="00614D2D" w:rsidP="00614D2D">
      <w:pPr>
        <w:pStyle w:val="B2"/>
      </w:pPr>
      <w:r>
        <w:t>'00':</w:t>
      </w:r>
      <w:r>
        <w:tab/>
        <w:t>for Package</w:t>
      </w:r>
    </w:p>
    <w:p w:rsidR="00614D2D" w:rsidRDefault="00614D2D" w:rsidP="00614D2D">
      <w:pPr>
        <w:pStyle w:val="B2"/>
      </w:pPr>
      <w:r>
        <w:t>'01':</w:t>
      </w:r>
      <w:r>
        <w:tab/>
        <w:t xml:space="preserve">for Applet class </w:t>
      </w:r>
    </w:p>
    <w:p w:rsidR="00614D2D" w:rsidRDefault="00614D2D" w:rsidP="00614D2D">
      <w:pPr>
        <w:pStyle w:val="B2"/>
      </w:pPr>
      <w:r>
        <w:t>'02':</w:t>
      </w:r>
      <w:r>
        <w:tab/>
        <w:t xml:space="preserve">for Applet Instance </w:t>
      </w:r>
    </w:p>
    <w:p w:rsidR="00614D2D" w:rsidRDefault="00614D2D" w:rsidP="00614D2D">
      <w:pPr>
        <w:pStyle w:val="EX"/>
        <w:keepLines w:val="0"/>
      </w:pPr>
      <w:r>
        <w:t>EXAMPLE:</w:t>
      </w:r>
      <w:r>
        <w:tab/>
        <w:t>The AID of Package sim.test.util is 'A0 00 00 00 09 00 02  FF FF   FF FF 89  E0 00 00   00'.</w:t>
      </w:r>
    </w:p>
    <w:p w:rsidR="00614D2D" w:rsidRDefault="00614D2D" w:rsidP="00614D2D">
      <w:pPr>
        <w:pStyle w:val="Heading3"/>
        <w:keepNext w:val="0"/>
        <w:keepLines w:val="0"/>
      </w:pPr>
      <w:bookmarkStart w:id="66" w:name="_Toc51826664"/>
      <w:bookmarkStart w:id="67" w:name="_Toc117070345"/>
      <w:bookmarkStart w:id="68" w:name="_Toc51828107"/>
      <w:r>
        <w:t>4.6.1</w:t>
      </w:r>
      <w:r>
        <w:tab/>
        <w:t>Specific Test Applet Name for API</w:t>
      </w:r>
      <w:bookmarkEnd w:id="66"/>
      <w:bookmarkEnd w:id="67"/>
      <w:bookmarkEnd w:id="68"/>
    </w:p>
    <w:p w:rsidR="00614D2D" w:rsidRDefault="00614D2D" w:rsidP="00614D2D">
      <w:pPr>
        <w:pStyle w:val="B1"/>
      </w:pPr>
      <w:r>
        <w:t>Specific applet test name (bits b4-b24):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38"/>
        <w:gridCol w:w="146"/>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2237"/>
      </w:tblGrid>
      <w:tr w:rsidR="00614D2D" w:rsidTr="00614D2D">
        <w:trPr>
          <w:cantSplit/>
          <w:jc w:val="center"/>
        </w:trPr>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b4</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b5</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b6</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b7</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b8</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b9</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b10</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b11</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b12</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b13</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b14</w:t>
            </w:r>
          </w:p>
        </w:tc>
        <w:tc>
          <w:tcPr>
            <w:tcW w:w="284" w:type="dxa"/>
            <w:gridSpan w:val="2"/>
            <w:tcBorders>
              <w:top w:val="single" w:sz="4" w:space="0" w:color="auto"/>
              <w:left w:val="single" w:sz="4" w:space="0" w:color="auto"/>
              <w:bottom w:val="nil"/>
              <w:right w:val="single" w:sz="4" w:space="0" w:color="auto"/>
            </w:tcBorders>
            <w:vAlign w:val="center"/>
            <w:hideMark/>
          </w:tcPr>
          <w:p w:rsidR="00614D2D" w:rsidRDefault="00614D2D">
            <w:pPr>
              <w:pStyle w:val="PL"/>
              <w:rPr>
                <w:sz w:val="14"/>
                <w:szCs w:val="14"/>
              </w:rPr>
            </w:pPr>
            <w:r>
              <w:rPr>
                <w:sz w:val="14"/>
                <w:szCs w:val="14"/>
              </w:rPr>
              <w:t>b15</w:t>
            </w:r>
          </w:p>
        </w:tc>
        <w:tc>
          <w:tcPr>
            <w:tcW w:w="284" w:type="dxa"/>
            <w:gridSpan w:val="2"/>
            <w:tcBorders>
              <w:top w:val="single" w:sz="4" w:space="0" w:color="auto"/>
              <w:left w:val="single" w:sz="4" w:space="0" w:color="auto"/>
              <w:bottom w:val="nil"/>
              <w:right w:val="single" w:sz="4" w:space="0" w:color="auto"/>
            </w:tcBorders>
            <w:vAlign w:val="center"/>
            <w:hideMark/>
          </w:tcPr>
          <w:p w:rsidR="00614D2D" w:rsidRDefault="00614D2D">
            <w:pPr>
              <w:pStyle w:val="PL"/>
              <w:rPr>
                <w:sz w:val="14"/>
                <w:szCs w:val="14"/>
              </w:rPr>
            </w:pPr>
            <w:r>
              <w:rPr>
                <w:sz w:val="14"/>
                <w:szCs w:val="14"/>
              </w:rPr>
              <w:t>b16</w:t>
            </w:r>
          </w:p>
        </w:tc>
        <w:tc>
          <w:tcPr>
            <w:tcW w:w="284" w:type="dxa"/>
            <w:gridSpan w:val="2"/>
            <w:tcBorders>
              <w:top w:val="single" w:sz="4" w:space="0" w:color="auto"/>
              <w:left w:val="single" w:sz="4" w:space="0" w:color="auto"/>
              <w:bottom w:val="nil"/>
              <w:right w:val="single" w:sz="4" w:space="0" w:color="auto"/>
            </w:tcBorders>
            <w:vAlign w:val="center"/>
            <w:hideMark/>
          </w:tcPr>
          <w:p w:rsidR="00614D2D" w:rsidRDefault="00614D2D">
            <w:pPr>
              <w:pStyle w:val="PL"/>
              <w:rPr>
                <w:sz w:val="14"/>
                <w:szCs w:val="14"/>
              </w:rPr>
            </w:pPr>
            <w:r>
              <w:rPr>
                <w:sz w:val="14"/>
                <w:szCs w:val="14"/>
              </w:rPr>
              <w:t>b17</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b18</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b19</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b20</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b21</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b22</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b23</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b24</w:t>
            </w:r>
          </w:p>
        </w:tc>
        <w:tc>
          <w:tcPr>
            <w:tcW w:w="2237" w:type="dxa"/>
            <w:tcBorders>
              <w:top w:val="nil"/>
              <w:left w:val="single" w:sz="4" w:space="0" w:color="auto"/>
              <w:bottom w:val="nil"/>
              <w:right w:val="nil"/>
            </w:tcBorders>
          </w:tcPr>
          <w:p w:rsidR="00614D2D" w:rsidRDefault="00614D2D">
            <w:pPr>
              <w:pStyle w:val="PL"/>
              <w:rPr>
                <w:sz w:val="14"/>
                <w:szCs w:val="14"/>
              </w:rPr>
            </w:pPr>
          </w:p>
        </w:tc>
      </w:tr>
      <w:tr w:rsidR="00614D2D" w:rsidTr="00614D2D">
        <w:trPr>
          <w:cantSplit/>
          <w:jc w:val="center"/>
        </w:trPr>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38" w:type="dxa"/>
            <w:tcBorders>
              <w:top w:val="nil"/>
              <w:left w:val="nil"/>
              <w:bottom w:val="nil"/>
              <w:right w:val="single" w:sz="4" w:space="0" w:color="auto"/>
            </w:tcBorders>
          </w:tcPr>
          <w:p w:rsidR="00614D2D" w:rsidRDefault="00614D2D">
            <w:pPr>
              <w:pStyle w:val="PL"/>
            </w:pPr>
          </w:p>
        </w:tc>
        <w:tc>
          <w:tcPr>
            <w:tcW w:w="146" w:type="dxa"/>
            <w:tcBorders>
              <w:top w:val="nil"/>
              <w:left w:val="single" w:sz="4" w:space="0" w:color="auto"/>
              <w:bottom w:val="nil"/>
              <w:right w:val="nil"/>
            </w:tcBorders>
          </w:tcPr>
          <w:p w:rsidR="00614D2D" w:rsidRDefault="00614D2D">
            <w:pPr>
              <w:pStyle w:val="PL"/>
            </w:pPr>
          </w:p>
        </w:tc>
        <w:tc>
          <w:tcPr>
            <w:tcW w:w="142" w:type="dxa"/>
            <w:tcBorders>
              <w:top w:val="nil"/>
              <w:left w:val="nil"/>
              <w:bottom w:val="nil"/>
              <w:right w:val="single" w:sz="4" w:space="0" w:color="auto"/>
            </w:tcBorders>
          </w:tcPr>
          <w:p w:rsidR="00614D2D" w:rsidRDefault="00614D2D">
            <w:pPr>
              <w:pStyle w:val="PL"/>
            </w:pPr>
          </w:p>
        </w:tc>
        <w:tc>
          <w:tcPr>
            <w:tcW w:w="142" w:type="dxa"/>
            <w:tcBorders>
              <w:top w:val="nil"/>
              <w:left w:val="single" w:sz="4" w:space="0" w:color="auto"/>
              <w:bottom w:val="nil"/>
              <w:right w:val="nil"/>
            </w:tcBorders>
          </w:tcPr>
          <w:p w:rsidR="00614D2D" w:rsidRDefault="00614D2D">
            <w:pPr>
              <w:pStyle w:val="PL"/>
            </w:pPr>
          </w:p>
        </w:tc>
        <w:tc>
          <w:tcPr>
            <w:tcW w:w="142" w:type="dxa"/>
            <w:tcBorders>
              <w:top w:val="single" w:sz="4" w:space="0" w:color="auto"/>
              <w:left w:val="nil"/>
              <w:bottom w:val="nil"/>
              <w:right w:val="single" w:sz="4" w:space="0" w:color="auto"/>
            </w:tcBorders>
          </w:tcPr>
          <w:p w:rsidR="00614D2D" w:rsidRDefault="00614D2D">
            <w:pPr>
              <w:pStyle w:val="PL"/>
            </w:pPr>
          </w:p>
        </w:tc>
        <w:tc>
          <w:tcPr>
            <w:tcW w:w="142" w:type="dxa"/>
            <w:tcBorders>
              <w:top w:val="single" w:sz="4" w:space="0" w:color="auto"/>
              <w:left w:val="single" w:sz="4" w:space="0" w:color="auto"/>
              <w:bottom w:val="nil"/>
              <w:right w:val="nil"/>
            </w:tcBorders>
            <w:vAlign w:val="bottom"/>
          </w:tcPr>
          <w:p w:rsidR="00614D2D" w:rsidRDefault="00614D2D">
            <w:pPr>
              <w:pStyle w:val="PL"/>
            </w:pPr>
          </w:p>
        </w:tc>
        <w:tc>
          <w:tcPr>
            <w:tcW w:w="142" w:type="dxa"/>
            <w:tcBorders>
              <w:top w:val="single" w:sz="4" w:space="0" w:color="auto"/>
              <w:left w:val="nil"/>
              <w:bottom w:val="nil"/>
              <w:right w:val="single" w:sz="4" w:space="0" w:color="auto"/>
            </w:tcBorders>
            <w:vAlign w:val="bottom"/>
          </w:tcPr>
          <w:p w:rsidR="00614D2D" w:rsidRDefault="00614D2D">
            <w:pPr>
              <w:pStyle w:val="PL"/>
            </w:pPr>
          </w:p>
        </w:tc>
        <w:tc>
          <w:tcPr>
            <w:tcW w:w="142" w:type="dxa"/>
            <w:tcBorders>
              <w:top w:val="single" w:sz="4" w:space="0" w:color="auto"/>
              <w:left w:val="single" w:sz="4" w:space="0" w:color="auto"/>
              <w:bottom w:val="nil"/>
              <w:right w:val="nil"/>
            </w:tcBorders>
            <w:vAlign w:val="bottom"/>
          </w:tcPr>
          <w:p w:rsidR="00614D2D" w:rsidRDefault="00614D2D">
            <w:pPr>
              <w:pStyle w:val="PL"/>
            </w:pPr>
          </w:p>
        </w:tc>
        <w:tc>
          <w:tcPr>
            <w:tcW w:w="142" w:type="dxa"/>
            <w:tcBorders>
              <w:top w:val="single" w:sz="4" w:space="0" w:color="auto"/>
              <w:left w:val="nil"/>
              <w:bottom w:val="nil"/>
              <w:right w:val="single" w:sz="4" w:space="0" w:color="auto"/>
            </w:tcBorders>
            <w:vAlign w:val="bottom"/>
          </w:tcPr>
          <w:p w:rsidR="00614D2D" w:rsidRDefault="00614D2D">
            <w:pPr>
              <w:pStyle w:val="PL"/>
            </w:pPr>
          </w:p>
        </w:tc>
        <w:tc>
          <w:tcPr>
            <w:tcW w:w="142" w:type="dxa"/>
            <w:tcBorders>
              <w:top w:val="single" w:sz="4" w:space="0" w:color="auto"/>
              <w:left w:val="single" w:sz="4" w:space="0" w:color="auto"/>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single" w:sz="4" w:space="0" w:color="auto"/>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single" w:sz="4" w:space="0" w:color="auto"/>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single" w:sz="4" w:space="0" w:color="auto"/>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single" w:sz="4" w:space="0" w:color="auto"/>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single" w:sz="4" w:space="0" w:color="auto"/>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single" w:sz="4" w:space="0" w:color="auto"/>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single" w:sz="4" w:space="0" w:color="auto"/>
            </w:tcBorders>
            <w:vAlign w:val="bottom"/>
          </w:tcPr>
          <w:p w:rsidR="00614D2D" w:rsidRDefault="00614D2D">
            <w:pPr>
              <w:pStyle w:val="PL"/>
            </w:pPr>
          </w:p>
        </w:tc>
        <w:tc>
          <w:tcPr>
            <w:tcW w:w="142" w:type="dxa"/>
            <w:tcBorders>
              <w:top w:val="single" w:sz="4" w:space="0" w:color="auto"/>
              <w:left w:val="single" w:sz="4" w:space="0" w:color="auto"/>
              <w:bottom w:val="single" w:sz="4" w:space="0" w:color="auto"/>
              <w:right w:val="nil"/>
            </w:tcBorders>
          </w:tcPr>
          <w:p w:rsidR="00614D2D" w:rsidRDefault="00614D2D">
            <w:pPr>
              <w:pStyle w:val="PL"/>
            </w:pPr>
          </w:p>
        </w:tc>
        <w:tc>
          <w:tcPr>
            <w:tcW w:w="2237" w:type="dxa"/>
            <w:tcBorders>
              <w:top w:val="nil"/>
              <w:left w:val="nil"/>
              <w:bottom w:val="nil"/>
              <w:right w:val="nil"/>
            </w:tcBorders>
            <w:vAlign w:val="bottom"/>
            <w:hideMark/>
          </w:tcPr>
          <w:p w:rsidR="00614D2D" w:rsidRDefault="00614D2D">
            <w:pPr>
              <w:pStyle w:val="PL"/>
            </w:pPr>
            <w:r>
              <w:t>Applet instance Number</w:t>
            </w:r>
          </w:p>
        </w:tc>
      </w:tr>
      <w:tr w:rsidR="00614D2D" w:rsidTr="00614D2D">
        <w:trPr>
          <w:cantSplit/>
          <w:jc w:val="center"/>
        </w:trPr>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38" w:type="dxa"/>
            <w:tcBorders>
              <w:top w:val="nil"/>
              <w:left w:val="nil"/>
              <w:bottom w:val="nil"/>
              <w:right w:val="single" w:sz="4" w:space="0" w:color="auto"/>
            </w:tcBorders>
          </w:tcPr>
          <w:p w:rsidR="00614D2D" w:rsidRDefault="00614D2D">
            <w:pPr>
              <w:pStyle w:val="PL"/>
            </w:pPr>
          </w:p>
        </w:tc>
        <w:tc>
          <w:tcPr>
            <w:tcW w:w="146" w:type="dxa"/>
            <w:tcBorders>
              <w:top w:val="nil"/>
              <w:left w:val="single" w:sz="4" w:space="0" w:color="auto"/>
              <w:bottom w:val="nil"/>
              <w:right w:val="nil"/>
            </w:tcBorders>
          </w:tcPr>
          <w:p w:rsidR="00614D2D" w:rsidRDefault="00614D2D">
            <w:pPr>
              <w:pStyle w:val="PL"/>
            </w:pPr>
          </w:p>
        </w:tc>
        <w:tc>
          <w:tcPr>
            <w:tcW w:w="142" w:type="dxa"/>
            <w:tcBorders>
              <w:top w:val="nil"/>
              <w:left w:val="nil"/>
              <w:bottom w:val="nil"/>
              <w:right w:val="single" w:sz="4" w:space="0" w:color="auto"/>
            </w:tcBorders>
          </w:tcPr>
          <w:p w:rsidR="00614D2D" w:rsidRDefault="00614D2D">
            <w:pPr>
              <w:pStyle w:val="PL"/>
            </w:pPr>
          </w:p>
        </w:tc>
        <w:tc>
          <w:tcPr>
            <w:tcW w:w="142" w:type="dxa"/>
            <w:tcBorders>
              <w:top w:val="nil"/>
              <w:left w:val="single" w:sz="4" w:space="0" w:color="auto"/>
              <w:bottom w:val="nil"/>
              <w:right w:val="nil"/>
            </w:tcBorders>
          </w:tcPr>
          <w:p w:rsidR="00614D2D" w:rsidRDefault="00614D2D">
            <w:pPr>
              <w:pStyle w:val="PL"/>
            </w:pPr>
          </w:p>
        </w:tc>
        <w:tc>
          <w:tcPr>
            <w:tcW w:w="142" w:type="dxa"/>
            <w:tcBorders>
              <w:top w:val="nil"/>
              <w:left w:val="nil"/>
              <w:bottom w:val="nil"/>
              <w:right w:val="single" w:sz="4" w:space="0" w:color="auto"/>
            </w:tcBorders>
          </w:tcPr>
          <w:p w:rsidR="00614D2D" w:rsidRDefault="00614D2D">
            <w:pPr>
              <w:pStyle w:val="PL"/>
            </w:pPr>
          </w:p>
        </w:tc>
        <w:tc>
          <w:tcPr>
            <w:tcW w:w="142" w:type="dxa"/>
            <w:tcBorders>
              <w:top w:val="nil"/>
              <w:left w:val="single" w:sz="4" w:space="0" w:color="auto"/>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single" w:sz="4" w:space="0" w:color="auto"/>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single" w:sz="4" w:space="0" w:color="auto"/>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single" w:sz="4" w:space="0" w:color="auto"/>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single" w:sz="4" w:space="0" w:color="auto"/>
            </w:tcBorders>
            <w:vAlign w:val="bottom"/>
          </w:tcPr>
          <w:p w:rsidR="00614D2D" w:rsidRDefault="00614D2D">
            <w:pPr>
              <w:pStyle w:val="PL"/>
            </w:pPr>
          </w:p>
        </w:tc>
        <w:tc>
          <w:tcPr>
            <w:tcW w:w="142" w:type="dxa"/>
            <w:tcBorders>
              <w:top w:val="nil"/>
              <w:left w:val="single" w:sz="4" w:space="0" w:color="auto"/>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single" w:sz="4" w:space="0" w:color="auto"/>
            </w:tcBorders>
            <w:vAlign w:val="bottom"/>
          </w:tcPr>
          <w:p w:rsidR="00614D2D" w:rsidRDefault="00614D2D">
            <w:pPr>
              <w:pStyle w:val="PL"/>
            </w:pPr>
          </w:p>
        </w:tc>
        <w:tc>
          <w:tcPr>
            <w:tcW w:w="142" w:type="dxa"/>
            <w:tcBorders>
              <w:top w:val="nil"/>
              <w:left w:val="single" w:sz="4" w:space="0" w:color="auto"/>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single" w:sz="4" w:space="0" w:color="auto"/>
            </w:tcBorders>
            <w:vAlign w:val="bottom"/>
          </w:tcPr>
          <w:p w:rsidR="00614D2D" w:rsidRDefault="00614D2D">
            <w:pPr>
              <w:pStyle w:val="PL"/>
            </w:pPr>
          </w:p>
        </w:tc>
        <w:tc>
          <w:tcPr>
            <w:tcW w:w="142" w:type="dxa"/>
            <w:tcBorders>
              <w:top w:val="nil"/>
              <w:left w:val="single" w:sz="4" w:space="0" w:color="auto"/>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single" w:sz="4" w:space="0" w:color="auto"/>
            </w:tcBorders>
            <w:vAlign w:val="bottom"/>
          </w:tcPr>
          <w:p w:rsidR="00614D2D" w:rsidRDefault="00614D2D">
            <w:pPr>
              <w:pStyle w:val="PL"/>
            </w:pPr>
          </w:p>
        </w:tc>
        <w:tc>
          <w:tcPr>
            <w:tcW w:w="142" w:type="dxa"/>
            <w:tcBorders>
              <w:top w:val="nil"/>
              <w:left w:val="single" w:sz="4" w:space="0" w:color="auto"/>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tcPr>
          <w:p w:rsidR="00614D2D" w:rsidRDefault="00614D2D">
            <w:pPr>
              <w:pStyle w:val="PL"/>
            </w:pPr>
          </w:p>
        </w:tc>
        <w:tc>
          <w:tcPr>
            <w:tcW w:w="2237" w:type="dxa"/>
            <w:tcBorders>
              <w:top w:val="nil"/>
              <w:left w:val="nil"/>
              <w:bottom w:val="nil"/>
              <w:right w:val="nil"/>
            </w:tcBorders>
            <w:vAlign w:val="bottom"/>
            <w:hideMark/>
          </w:tcPr>
          <w:p w:rsidR="00614D2D" w:rsidRDefault="00614D2D">
            <w:pPr>
              <w:pStyle w:val="PL"/>
            </w:pPr>
            <w:r>
              <w:t>Applet Class Number</w:t>
            </w:r>
          </w:p>
        </w:tc>
      </w:tr>
      <w:tr w:rsidR="00614D2D" w:rsidTr="00614D2D">
        <w:trPr>
          <w:cantSplit/>
          <w:jc w:val="center"/>
        </w:trPr>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38" w:type="dxa"/>
            <w:tcBorders>
              <w:top w:val="nil"/>
              <w:left w:val="nil"/>
              <w:bottom w:val="single" w:sz="4" w:space="0" w:color="auto"/>
              <w:right w:val="single" w:sz="4" w:space="0" w:color="auto"/>
            </w:tcBorders>
          </w:tcPr>
          <w:p w:rsidR="00614D2D" w:rsidRDefault="00614D2D">
            <w:pPr>
              <w:pStyle w:val="PL"/>
            </w:pPr>
          </w:p>
        </w:tc>
        <w:tc>
          <w:tcPr>
            <w:tcW w:w="146" w:type="dxa"/>
            <w:tcBorders>
              <w:top w:val="nil"/>
              <w:left w:val="single" w:sz="4" w:space="0" w:color="auto"/>
              <w:bottom w:val="single" w:sz="4" w:space="0" w:color="auto"/>
              <w:right w:val="nil"/>
            </w:tcBorders>
          </w:tcPr>
          <w:p w:rsidR="00614D2D" w:rsidRDefault="00614D2D">
            <w:pPr>
              <w:pStyle w:val="PL"/>
            </w:pPr>
          </w:p>
        </w:tc>
        <w:tc>
          <w:tcPr>
            <w:tcW w:w="142" w:type="dxa"/>
            <w:tcBorders>
              <w:top w:val="nil"/>
              <w:left w:val="nil"/>
              <w:bottom w:val="single" w:sz="4" w:space="0" w:color="auto"/>
              <w:right w:val="single" w:sz="4" w:space="0" w:color="auto"/>
            </w:tcBorders>
          </w:tcPr>
          <w:p w:rsidR="00614D2D" w:rsidRDefault="00614D2D">
            <w:pPr>
              <w:pStyle w:val="PL"/>
            </w:pPr>
          </w:p>
        </w:tc>
        <w:tc>
          <w:tcPr>
            <w:tcW w:w="142" w:type="dxa"/>
            <w:tcBorders>
              <w:top w:val="nil"/>
              <w:left w:val="single" w:sz="4" w:space="0" w:color="auto"/>
              <w:bottom w:val="single" w:sz="4" w:space="0" w:color="auto"/>
              <w:right w:val="nil"/>
            </w:tcBorders>
          </w:tcPr>
          <w:p w:rsidR="00614D2D" w:rsidRDefault="00614D2D">
            <w:pPr>
              <w:pStyle w:val="PL"/>
            </w:pPr>
          </w:p>
        </w:tc>
        <w:tc>
          <w:tcPr>
            <w:tcW w:w="142" w:type="dxa"/>
            <w:tcBorders>
              <w:top w:val="nil"/>
              <w:left w:val="nil"/>
              <w:bottom w:val="single" w:sz="4" w:space="0" w:color="auto"/>
              <w:right w:val="single" w:sz="4" w:space="0" w:color="auto"/>
            </w:tcBorders>
          </w:tcPr>
          <w:p w:rsidR="00614D2D" w:rsidRDefault="00614D2D">
            <w:pPr>
              <w:pStyle w:val="PL"/>
            </w:pPr>
          </w:p>
        </w:tc>
        <w:tc>
          <w:tcPr>
            <w:tcW w:w="142" w:type="dxa"/>
            <w:tcBorders>
              <w:top w:val="nil"/>
              <w:left w:val="single" w:sz="4" w:space="0" w:color="auto"/>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single" w:sz="4" w:space="0" w:color="auto"/>
            </w:tcBorders>
            <w:vAlign w:val="bottom"/>
          </w:tcPr>
          <w:p w:rsidR="00614D2D" w:rsidRDefault="00614D2D">
            <w:pPr>
              <w:pStyle w:val="PL"/>
            </w:pPr>
          </w:p>
        </w:tc>
        <w:tc>
          <w:tcPr>
            <w:tcW w:w="142" w:type="dxa"/>
            <w:tcBorders>
              <w:top w:val="nil"/>
              <w:left w:val="single" w:sz="4" w:space="0" w:color="auto"/>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single" w:sz="4" w:space="0" w:color="auto"/>
            </w:tcBorders>
            <w:vAlign w:val="bottom"/>
          </w:tcPr>
          <w:p w:rsidR="00614D2D" w:rsidRDefault="00614D2D">
            <w:pPr>
              <w:pStyle w:val="PL"/>
            </w:pPr>
          </w:p>
        </w:tc>
        <w:tc>
          <w:tcPr>
            <w:tcW w:w="142" w:type="dxa"/>
            <w:tcBorders>
              <w:top w:val="nil"/>
              <w:left w:val="single" w:sz="4" w:space="0" w:color="auto"/>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nil"/>
              <w:right w:val="nil"/>
            </w:tcBorders>
          </w:tcPr>
          <w:p w:rsidR="00614D2D" w:rsidRDefault="00614D2D">
            <w:pPr>
              <w:pStyle w:val="PL"/>
            </w:pPr>
          </w:p>
        </w:tc>
        <w:tc>
          <w:tcPr>
            <w:tcW w:w="2237" w:type="dxa"/>
            <w:tcBorders>
              <w:top w:val="nil"/>
              <w:left w:val="nil"/>
              <w:bottom w:val="nil"/>
              <w:right w:val="nil"/>
            </w:tcBorders>
            <w:vAlign w:val="bottom"/>
            <w:hideMark/>
          </w:tcPr>
          <w:p w:rsidR="00614D2D" w:rsidRDefault="00614D2D">
            <w:pPr>
              <w:pStyle w:val="PL"/>
            </w:pPr>
            <w:r>
              <w:t>Method</w:t>
            </w:r>
          </w:p>
        </w:tc>
      </w:tr>
      <w:tr w:rsidR="00614D2D" w:rsidTr="00614D2D">
        <w:trPr>
          <w:cantSplit/>
          <w:jc w:val="center"/>
        </w:trPr>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single" w:sz="4" w:space="0" w:color="auto"/>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single" w:sz="4" w:space="0" w:color="auto"/>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single" w:sz="4" w:space="0" w:color="auto"/>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single" w:sz="4" w:space="0" w:color="auto"/>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38" w:type="dxa"/>
            <w:tcBorders>
              <w:top w:val="nil"/>
              <w:left w:val="nil"/>
              <w:bottom w:val="single" w:sz="4" w:space="0" w:color="auto"/>
              <w:right w:val="nil"/>
            </w:tcBorders>
          </w:tcPr>
          <w:p w:rsidR="00614D2D" w:rsidRDefault="00614D2D">
            <w:pPr>
              <w:pStyle w:val="PL"/>
            </w:pPr>
          </w:p>
        </w:tc>
        <w:tc>
          <w:tcPr>
            <w:tcW w:w="146" w:type="dxa"/>
            <w:tcBorders>
              <w:top w:val="nil"/>
              <w:left w:val="nil"/>
              <w:bottom w:val="single" w:sz="4" w:space="0" w:color="auto"/>
              <w:right w:val="nil"/>
            </w:tcBorders>
          </w:tcPr>
          <w:p w:rsidR="00614D2D" w:rsidRDefault="00614D2D">
            <w:pPr>
              <w:pStyle w:val="PL"/>
            </w:pPr>
          </w:p>
        </w:tc>
        <w:tc>
          <w:tcPr>
            <w:tcW w:w="142" w:type="dxa"/>
            <w:tcBorders>
              <w:top w:val="nil"/>
              <w:left w:val="nil"/>
              <w:bottom w:val="single" w:sz="4" w:space="0" w:color="auto"/>
              <w:right w:val="nil"/>
            </w:tcBorders>
          </w:tcPr>
          <w:p w:rsidR="00614D2D" w:rsidRDefault="00614D2D">
            <w:pPr>
              <w:pStyle w:val="PL"/>
            </w:pPr>
          </w:p>
        </w:tc>
        <w:tc>
          <w:tcPr>
            <w:tcW w:w="142" w:type="dxa"/>
            <w:tcBorders>
              <w:top w:val="nil"/>
              <w:left w:val="nil"/>
              <w:bottom w:val="single" w:sz="4" w:space="0" w:color="auto"/>
              <w:right w:val="nil"/>
            </w:tcBorders>
          </w:tcPr>
          <w:p w:rsidR="00614D2D" w:rsidRDefault="00614D2D">
            <w:pPr>
              <w:pStyle w:val="PL"/>
            </w:pPr>
          </w:p>
        </w:tc>
        <w:tc>
          <w:tcPr>
            <w:tcW w:w="142" w:type="dxa"/>
            <w:tcBorders>
              <w:top w:val="nil"/>
              <w:left w:val="nil"/>
              <w:bottom w:val="single" w:sz="4" w:space="0" w:color="auto"/>
              <w:right w:val="nil"/>
            </w:tcBorders>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single" w:sz="4" w:space="0" w:color="auto"/>
              <w:left w:val="nil"/>
              <w:bottom w:val="single" w:sz="4" w:space="0" w:color="auto"/>
              <w:right w:val="nil"/>
            </w:tcBorders>
          </w:tcPr>
          <w:p w:rsidR="00614D2D" w:rsidRDefault="00614D2D">
            <w:pPr>
              <w:pStyle w:val="PL"/>
            </w:pPr>
          </w:p>
        </w:tc>
        <w:tc>
          <w:tcPr>
            <w:tcW w:w="2237" w:type="dxa"/>
            <w:tcBorders>
              <w:top w:val="nil"/>
              <w:left w:val="nil"/>
              <w:bottom w:val="nil"/>
              <w:right w:val="nil"/>
            </w:tcBorders>
            <w:vAlign w:val="bottom"/>
            <w:hideMark/>
          </w:tcPr>
          <w:p w:rsidR="00614D2D" w:rsidRDefault="00614D2D">
            <w:pPr>
              <w:pStyle w:val="PL"/>
            </w:pPr>
            <w:r>
              <w:t>Class</w:t>
            </w:r>
          </w:p>
        </w:tc>
      </w:tr>
      <w:tr w:rsidR="00614D2D" w:rsidTr="00614D2D">
        <w:trPr>
          <w:cantSplit/>
          <w:jc w:val="center"/>
        </w:trPr>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single" w:sz="4" w:space="0" w:color="auto"/>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single" w:sz="4" w:space="0" w:color="auto"/>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38" w:type="dxa"/>
            <w:tcBorders>
              <w:top w:val="nil"/>
              <w:left w:val="nil"/>
              <w:bottom w:val="single" w:sz="4" w:space="0" w:color="auto"/>
              <w:right w:val="nil"/>
            </w:tcBorders>
          </w:tcPr>
          <w:p w:rsidR="00614D2D" w:rsidRDefault="00614D2D">
            <w:pPr>
              <w:pStyle w:val="PL"/>
            </w:pPr>
          </w:p>
        </w:tc>
        <w:tc>
          <w:tcPr>
            <w:tcW w:w="146" w:type="dxa"/>
            <w:tcBorders>
              <w:top w:val="nil"/>
              <w:left w:val="nil"/>
              <w:bottom w:val="single" w:sz="4" w:space="0" w:color="auto"/>
              <w:right w:val="nil"/>
            </w:tcBorders>
          </w:tcPr>
          <w:p w:rsidR="00614D2D" w:rsidRDefault="00614D2D">
            <w:pPr>
              <w:pStyle w:val="PL"/>
            </w:pPr>
          </w:p>
        </w:tc>
        <w:tc>
          <w:tcPr>
            <w:tcW w:w="142" w:type="dxa"/>
            <w:tcBorders>
              <w:top w:val="nil"/>
              <w:left w:val="nil"/>
              <w:bottom w:val="single" w:sz="4" w:space="0" w:color="auto"/>
              <w:right w:val="nil"/>
            </w:tcBorders>
          </w:tcPr>
          <w:p w:rsidR="00614D2D" w:rsidRDefault="00614D2D">
            <w:pPr>
              <w:pStyle w:val="PL"/>
            </w:pPr>
          </w:p>
        </w:tc>
        <w:tc>
          <w:tcPr>
            <w:tcW w:w="142" w:type="dxa"/>
            <w:tcBorders>
              <w:top w:val="nil"/>
              <w:left w:val="nil"/>
              <w:bottom w:val="single" w:sz="4" w:space="0" w:color="auto"/>
              <w:right w:val="nil"/>
            </w:tcBorders>
          </w:tcPr>
          <w:p w:rsidR="00614D2D" w:rsidRDefault="00614D2D">
            <w:pPr>
              <w:pStyle w:val="PL"/>
            </w:pPr>
          </w:p>
        </w:tc>
        <w:tc>
          <w:tcPr>
            <w:tcW w:w="142" w:type="dxa"/>
            <w:tcBorders>
              <w:top w:val="nil"/>
              <w:left w:val="nil"/>
              <w:bottom w:val="single" w:sz="4" w:space="0" w:color="auto"/>
              <w:right w:val="nil"/>
            </w:tcBorders>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tcPr>
          <w:p w:rsidR="00614D2D" w:rsidRDefault="00614D2D">
            <w:pPr>
              <w:pStyle w:val="PL"/>
            </w:pPr>
          </w:p>
        </w:tc>
        <w:tc>
          <w:tcPr>
            <w:tcW w:w="2237" w:type="dxa"/>
            <w:tcBorders>
              <w:top w:val="nil"/>
              <w:left w:val="nil"/>
              <w:bottom w:val="nil"/>
              <w:right w:val="nil"/>
            </w:tcBorders>
            <w:vAlign w:val="bottom"/>
            <w:hideMark/>
          </w:tcPr>
          <w:p w:rsidR="00614D2D" w:rsidRDefault="00614D2D">
            <w:pPr>
              <w:pStyle w:val="PL"/>
            </w:pPr>
            <w:r>
              <w:t>API Test Package</w:t>
            </w:r>
          </w:p>
        </w:tc>
      </w:tr>
    </w:tbl>
    <w:p w:rsidR="00614D2D" w:rsidRDefault="00614D2D" w:rsidP="00614D2D"/>
    <w:p w:rsidR="00614D2D" w:rsidRDefault="00614D2D" w:rsidP="00614D2D">
      <w:pPr>
        <w:pStyle w:val="B2"/>
      </w:pPr>
      <w:r>
        <w:t>for API Test Package(3 bits)</w:t>
      </w:r>
    </w:p>
    <w:p w:rsidR="00614D2D" w:rsidRDefault="00614D2D" w:rsidP="00614D2D">
      <w:pPr>
        <w:pStyle w:val="B3"/>
      </w:pPr>
      <w:r>
        <w:t>001 sim.access</w:t>
      </w:r>
    </w:p>
    <w:p w:rsidR="00614D2D" w:rsidRDefault="00614D2D" w:rsidP="00614D2D">
      <w:pPr>
        <w:pStyle w:val="B3"/>
      </w:pPr>
      <w:r>
        <w:t>010 sim.toolkit</w:t>
      </w:r>
    </w:p>
    <w:p w:rsidR="00614D2D" w:rsidRDefault="00614D2D" w:rsidP="00614D2D">
      <w:pPr>
        <w:pStyle w:val="B3"/>
      </w:pPr>
      <w:r>
        <w:t>other are RFU</w:t>
      </w:r>
    </w:p>
    <w:p w:rsidR="00614D2D" w:rsidRDefault="00614D2D" w:rsidP="00614D2D">
      <w:pPr>
        <w:pStyle w:val="B2"/>
      </w:pPr>
      <w:r>
        <w:t>Class (5 bits): need to be assigned specification order see Annex A for the full list</w:t>
      </w:r>
    </w:p>
    <w:p w:rsidR="00614D2D" w:rsidRDefault="00614D2D" w:rsidP="00614D2D">
      <w:pPr>
        <w:pStyle w:val="B2"/>
      </w:pPr>
      <w:r>
        <w:t>Method (6 bits): need to be assigned specification order see Annex A for the full list</w:t>
      </w:r>
    </w:p>
    <w:p w:rsidR="00614D2D" w:rsidRDefault="00614D2D" w:rsidP="00614D2D">
      <w:pPr>
        <w:pStyle w:val="B2"/>
      </w:pPr>
      <w:r>
        <w:t>Applet Class Number (5 bits): linked to Test Area, it shall start with 1 for classes and shall be 0 for package.</w:t>
      </w:r>
    </w:p>
    <w:p w:rsidR="00614D2D" w:rsidRDefault="00614D2D" w:rsidP="00614D2D">
      <w:pPr>
        <w:pStyle w:val="B2"/>
        <w:ind w:left="567" w:firstLine="0"/>
      </w:pPr>
      <w:r>
        <w:t>Applet Instance Number (2 bits) defined in the test procedure it shall start with 01 for applet instance and shall be 00 for package and class.</w:t>
      </w:r>
    </w:p>
    <w:p w:rsidR="00614D2D" w:rsidRDefault="00614D2D" w:rsidP="00614D2D">
      <w:pPr>
        <w:pStyle w:val="Heading3"/>
        <w:keepNext w:val="0"/>
        <w:keepLines w:val="0"/>
      </w:pPr>
      <w:bookmarkStart w:id="69" w:name="_Toc51826665"/>
      <w:bookmarkStart w:id="70" w:name="_Toc117070346"/>
      <w:bookmarkStart w:id="71" w:name="_Toc51828108"/>
      <w:r>
        <w:lastRenderedPageBreak/>
        <w:t>4.6.2</w:t>
      </w:r>
      <w:r>
        <w:tab/>
        <w:t>Specific Test Applet Name for Framework</w:t>
      </w:r>
      <w:bookmarkEnd w:id="69"/>
      <w:bookmarkEnd w:id="70"/>
      <w:bookmarkEnd w:id="71"/>
    </w:p>
    <w:p w:rsidR="00614D2D" w:rsidRDefault="00614D2D" w:rsidP="00614D2D">
      <w:pPr>
        <w:pStyle w:val="B1"/>
      </w:pPr>
      <w:r>
        <w:t>Specific applet test name (bits b4-b24):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4A0" w:firstRow="1" w:lastRow="0" w:firstColumn="1" w:lastColumn="0" w:noHBand="0" w:noVBand="1"/>
      </w:tblPr>
      <w:tblGrid>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38"/>
        <w:gridCol w:w="146"/>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142"/>
        <w:gridCol w:w="2817"/>
      </w:tblGrid>
      <w:tr w:rsidR="00614D2D" w:rsidTr="00614D2D">
        <w:trPr>
          <w:cantSplit/>
          <w:jc w:val="center"/>
        </w:trPr>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b4</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b5</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b6</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b7</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b8</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b9</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b10</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b11</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b12</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b13</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b14</w:t>
            </w:r>
          </w:p>
        </w:tc>
        <w:tc>
          <w:tcPr>
            <w:tcW w:w="284" w:type="dxa"/>
            <w:gridSpan w:val="2"/>
            <w:tcBorders>
              <w:top w:val="single" w:sz="4" w:space="0" w:color="auto"/>
              <w:left w:val="single" w:sz="4" w:space="0" w:color="auto"/>
              <w:bottom w:val="nil"/>
              <w:right w:val="single" w:sz="4" w:space="0" w:color="auto"/>
            </w:tcBorders>
            <w:vAlign w:val="center"/>
            <w:hideMark/>
          </w:tcPr>
          <w:p w:rsidR="00614D2D" w:rsidRDefault="00614D2D">
            <w:pPr>
              <w:pStyle w:val="PL"/>
              <w:rPr>
                <w:sz w:val="14"/>
                <w:szCs w:val="14"/>
              </w:rPr>
            </w:pPr>
            <w:r>
              <w:rPr>
                <w:sz w:val="14"/>
                <w:szCs w:val="14"/>
              </w:rPr>
              <w:t>b15</w:t>
            </w:r>
          </w:p>
        </w:tc>
        <w:tc>
          <w:tcPr>
            <w:tcW w:w="284" w:type="dxa"/>
            <w:gridSpan w:val="2"/>
            <w:tcBorders>
              <w:top w:val="single" w:sz="4" w:space="0" w:color="auto"/>
              <w:left w:val="single" w:sz="4" w:space="0" w:color="auto"/>
              <w:bottom w:val="nil"/>
              <w:right w:val="single" w:sz="4" w:space="0" w:color="auto"/>
            </w:tcBorders>
            <w:vAlign w:val="center"/>
            <w:hideMark/>
          </w:tcPr>
          <w:p w:rsidR="00614D2D" w:rsidRDefault="00614D2D">
            <w:pPr>
              <w:pStyle w:val="PL"/>
              <w:rPr>
                <w:sz w:val="14"/>
                <w:szCs w:val="14"/>
              </w:rPr>
            </w:pPr>
            <w:r>
              <w:rPr>
                <w:sz w:val="14"/>
                <w:szCs w:val="14"/>
              </w:rPr>
              <w:t>b16</w:t>
            </w:r>
          </w:p>
        </w:tc>
        <w:tc>
          <w:tcPr>
            <w:tcW w:w="284" w:type="dxa"/>
            <w:gridSpan w:val="2"/>
            <w:tcBorders>
              <w:top w:val="single" w:sz="4" w:space="0" w:color="auto"/>
              <w:left w:val="single" w:sz="4" w:space="0" w:color="auto"/>
              <w:bottom w:val="nil"/>
              <w:right w:val="single" w:sz="4" w:space="0" w:color="auto"/>
            </w:tcBorders>
            <w:vAlign w:val="center"/>
            <w:hideMark/>
          </w:tcPr>
          <w:p w:rsidR="00614D2D" w:rsidRDefault="00614D2D">
            <w:pPr>
              <w:pStyle w:val="PL"/>
              <w:rPr>
                <w:sz w:val="14"/>
                <w:szCs w:val="14"/>
              </w:rPr>
            </w:pPr>
            <w:r>
              <w:rPr>
                <w:sz w:val="14"/>
                <w:szCs w:val="14"/>
              </w:rPr>
              <w:t>b17</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b18</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b19</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b20</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b21</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b22</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b23</w:t>
            </w:r>
          </w:p>
        </w:tc>
        <w:tc>
          <w:tcPr>
            <w:tcW w:w="284" w:type="dxa"/>
            <w:gridSpan w:val="2"/>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PL"/>
              <w:rPr>
                <w:sz w:val="14"/>
                <w:szCs w:val="14"/>
              </w:rPr>
            </w:pPr>
            <w:r>
              <w:rPr>
                <w:sz w:val="14"/>
                <w:szCs w:val="14"/>
              </w:rPr>
              <w:t>b24</w:t>
            </w:r>
          </w:p>
        </w:tc>
        <w:tc>
          <w:tcPr>
            <w:tcW w:w="2817" w:type="dxa"/>
            <w:tcBorders>
              <w:top w:val="nil"/>
              <w:left w:val="single" w:sz="4" w:space="0" w:color="auto"/>
              <w:bottom w:val="nil"/>
              <w:right w:val="nil"/>
            </w:tcBorders>
          </w:tcPr>
          <w:p w:rsidR="00614D2D" w:rsidRDefault="00614D2D">
            <w:pPr>
              <w:pStyle w:val="PL"/>
              <w:rPr>
                <w:sz w:val="14"/>
                <w:szCs w:val="14"/>
              </w:rPr>
            </w:pPr>
          </w:p>
        </w:tc>
      </w:tr>
      <w:tr w:rsidR="00614D2D" w:rsidTr="00614D2D">
        <w:trPr>
          <w:cantSplit/>
          <w:jc w:val="center"/>
        </w:trPr>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38" w:type="dxa"/>
            <w:tcBorders>
              <w:top w:val="nil"/>
              <w:left w:val="nil"/>
              <w:bottom w:val="nil"/>
              <w:right w:val="single" w:sz="4" w:space="0" w:color="auto"/>
            </w:tcBorders>
          </w:tcPr>
          <w:p w:rsidR="00614D2D" w:rsidRDefault="00614D2D">
            <w:pPr>
              <w:pStyle w:val="PL"/>
            </w:pPr>
          </w:p>
        </w:tc>
        <w:tc>
          <w:tcPr>
            <w:tcW w:w="146" w:type="dxa"/>
            <w:tcBorders>
              <w:top w:val="nil"/>
              <w:left w:val="single" w:sz="4" w:space="0" w:color="auto"/>
              <w:bottom w:val="nil"/>
              <w:right w:val="nil"/>
            </w:tcBorders>
          </w:tcPr>
          <w:p w:rsidR="00614D2D" w:rsidRDefault="00614D2D">
            <w:pPr>
              <w:pStyle w:val="PL"/>
            </w:pPr>
          </w:p>
        </w:tc>
        <w:tc>
          <w:tcPr>
            <w:tcW w:w="142" w:type="dxa"/>
            <w:tcBorders>
              <w:top w:val="nil"/>
              <w:left w:val="nil"/>
              <w:bottom w:val="nil"/>
              <w:right w:val="single" w:sz="4" w:space="0" w:color="auto"/>
            </w:tcBorders>
          </w:tcPr>
          <w:p w:rsidR="00614D2D" w:rsidRDefault="00614D2D">
            <w:pPr>
              <w:pStyle w:val="PL"/>
            </w:pPr>
          </w:p>
        </w:tc>
        <w:tc>
          <w:tcPr>
            <w:tcW w:w="142" w:type="dxa"/>
            <w:tcBorders>
              <w:top w:val="nil"/>
              <w:left w:val="single" w:sz="4" w:space="0" w:color="auto"/>
              <w:bottom w:val="nil"/>
              <w:right w:val="nil"/>
            </w:tcBorders>
          </w:tcPr>
          <w:p w:rsidR="00614D2D" w:rsidRDefault="00614D2D">
            <w:pPr>
              <w:pStyle w:val="PL"/>
            </w:pPr>
          </w:p>
        </w:tc>
        <w:tc>
          <w:tcPr>
            <w:tcW w:w="142" w:type="dxa"/>
            <w:tcBorders>
              <w:top w:val="single" w:sz="4" w:space="0" w:color="auto"/>
              <w:left w:val="nil"/>
              <w:bottom w:val="nil"/>
              <w:right w:val="single" w:sz="4" w:space="0" w:color="auto"/>
            </w:tcBorders>
          </w:tcPr>
          <w:p w:rsidR="00614D2D" w:rsidRDefault="00614D2D">
            <w:pPr>
              <w:pStyle w:val="PL"/>
            </w:pPr>
          </w:p>
        </w:tc>
        <w:tc>
          <w:tcPr>
            <w:tcW w:w="142" w:type="dxa"/>
            <w:tcBorders>
              <w:top w:val="single" w:sz="4" w:space="0" w:color="auto"/>
              <w:left w:val="single" w:sz="4" w:space="0" w:color="auto"/>
              <w:bottom w:val="nil"/>
              <w:right w:val="nil"/>
            </w:tcBorders>
            <w:vAlign w:val="bottom"/>
          </w:tcPr>
          <w:p w:rsidR="00614D2D" w:rsidRDefault="00614D2D">
            <w:pPr>
              <w:pStyle w:val="PL"/>
            </w:pPr>
          </w:p>
        </w:tc>
        <w:tc>
          <w:tcPr>
            <w:tcW w:w="142" w:type="dxa"/>
            <w:tcBorders>
              <w:top w:val="single" w:sz="4" w:space="0" w:color="auto"/>
              <w:left w:val="nil"/>
              <w:bottom w:val="nil"/>
              <w:right w:val="single" w:sz="4" w:space="0" w:color="auto"/>
            </w:tcBorders>
            <w:vAlign w:val="bottom"/>
          </w:tcPr>
          <w:p w:rsidR="00614D2D" w:rsidRDefault="00614D2D">
            <w:pPr>
              <w:pStyle w:val="PL"/>
            </w:pPr>
          </w:p>
        </w:tc>
        <w:tc>
          <w:tcPr>
            <w:tcW w:w="142" w:type="dxa"/>
            <w:tcBorders>
              <w:top w:val="single" w:sz="4" w:space="0" w:color="auto"/>
              <w:left w:val="single" w:sz="4" w:space="0" w:color="auto"/>
              <w:bottom w:val="nil"/>
              <w:right w:val="nil"/>
            </w:tcBorders>
            <w:vAlign w:val="bottom"/>
          </w:tcPr>
          <w:p w:rsidR="00614D2D" w:rsidRDefault="00614D2D">
            <w:pPr>
              <w:pStyle w:val="PL"/>
            </w:pPr>
          </w:p>
        </w:tc>
        <w:tc>
          <w:tcPr>
            <w:tcW w:w="142" w:type="dxa"/>
            <w:tcBorders>
              <w:top w:val="single" w:sz="4" w:space="0" w:color="auto"/>
              <w:left w:val="nil"/>
              <w:bottom w:val="nil"/>
              <w:right w:val="single" w:sz="4" w:space="0" w:color="auto"/>
            </w:tcBorders>
            <w:vAlign w:val="bottom"/>
          </w:tcPr>
          <w:p w:rsidR="00614D2D" w:rsidRDefault="00614D2D">
            <w:pPr>
              <w:pStyle w:val="PL"/>
            </w:pPr>
          </w:p>
        </w:tc>
        <w:tc>
          <w:tcPr>
            <w:tcW w:w="142" w:type="dxa"/>
            <w:tcBorders>
              <w:top w:val="single" w:sz="4" w:space="0" w:color="auto"/>
              <w:left w:val="single" w:sz="4" w:space="0" w:color="auto"/>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single" w:sz="4" w:space="0" w:color="auto"/>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single" w:sz="4" w:space="0" w:color="auto"/>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single" w:sz="4" w:space="0" w:color="auto"/>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single" w:sz="4" w:space="0" w:color="auto"/>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single" w:sz="4" w:space="0" w:color="auto"/>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single" w:sz="4" w:space="0" w:color="auto"/>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single" w:sz="4" w:space="0" w:color="auto"/>
            </w:tcBorders>
            <w:vAlign w:val="bottom"/>
          </w:tcPr>
          <w:p w:rsidR="00614D2D" w:rsidRDefault="00614D2D">
            <w:pPr>
              <w:pStyle w:val="PL"/>
            </w:pPr>
          </w:p>
        </w:tc>
        <w:tc>
          <w:tcPr>
            <w:tcW w:w="142" w:type="dxa"/>
            <w:tcBorders>
              <w:top w:val="single" w:sz="4" w:space="0" w:color="auto"/>
              <w:left w:val="single" w:sz="4" w:space="0" w:color="auto"/>
              <w:bottom w:val="single" w:sz="4" w:space="0" w:color="auto"/>
              <w:right w:val="nil"/>
            </w:tcBorders>
          </w:tcPr>
          <w:p w:rsidR="00614D2D" w:rsidRDefault="00614D2D">
            <w:pPr>
              <w:pStyle w:val="PL"/>
            </w:pPr>
          </w:p>
        </w:tc>
        <w:tc>
          <w:tcPr>
            <w:tcW w:w="2813" w:type="dxa"/>
            <w:tcBorders>
              <w:top w:val="nil"/>
              <w:left w:val="nil"/>
              <w:bottom w:val="nil"/>
              <w:right w:val="nil"/>
            </w:tcBorders>
            <w:vAlign w:val="bottom"/>
            <w:hideMark/>
          </w:tcPr>
          <w:p w:rsidR="00614D2D" w:rsidRDefault="00614D2D">
            <w:pPr>
              <w:pStyle w:val="PL"/>
            </w:pPr>
            <w:r>
              <w:t>RFU ( set to 0 )</w:t>
            </w:r>
          </w:p>
        </w:tc>
      </w:tr>
      <w:tr w:rsidR="00614D2D" w:rsidTr="00614D2D">
        <w:trPr>
          <w:cantSplit/>
          <w:jc w:val="center"/>
        </w:trPr>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38" w:type="dxa"/>
            <w:tcBorders>
              <w:top w:val="nil"/>
              <w:left w:val="nil"/>
              <w:bottom w:val="nil"/>
              <w:right w:val="single" w:sz="4" w:space="0" w:color="auto"/>
            </w:tcBorders>
          </w:tcPr>
          <w:p w:rsidR="00614D2D" w:rsidRDefault="00614D2D">
            <w:pPr>
              <w:pStyle w:val="PL"/>
            </w:pPr>
          </w:p>
        </w:tc>
        <w:tc>
          <w:tcPr>
            <w:tcW w:w="146" w:type="dxa"/>
            <w:tcBorders>
              <w:top w:val="nil"/>
              <w:left w:val="single" w:sz="4" w:space="0" w:color="auto"/>
              <w:bottom w:val="nil"/>
              <w:right w:val="nil"/>
            </w:tcBorders>
          </w:tcPr>
          <w:p w:rsidR="00614D2D" w:rsidRDefault="00614D2D">
            <w:pPr>
              <w:pStyle w:val="PL"/>
            </w:pPr>
          </w:p>
        </w:tc>
        <w:tc>
          <w:tcPr>
            <w:tcW w:w="142" w:type="dxa"/>
            <w:tcBorders>
              <w:top w:val="nil"/>
              <w:left w:val="nil"/>
              <w:bottom w:val="nil"/>
              <w:right w:val="single" w:sz="4" w:space="0" w:color="auto"/>
            </w:tcBorders>
          </w:tcPr>
          <w:p w:rsidR="00614D2D" w:rsidRDefault="00614D2D">
            <w:pPr>
              <w:pStyle w:val="PL"/>
            </w:pPr>
          </w:p>
        </w:tc>
        <w:tc>
          <w:tcPr>
            <w:tcW w:w="142" w:type="dxa"/>
            <w:tcBorders>
              <w:top w:val="nil"/>
              <w:left w:val="single" w:sz="4" w:space="0" w:color="auto"/>
              <w:bottom w:val="nil"/>
              <w:right w:val="nil"/>
            </w:tcBorders>
          </w:tcPr>
          <w:p w:rsidR="00614D2D" w:rsidRDefault="00614D2D">
            <w:pPr>
              <w:pStyle w:val="PL"/>
            </w:pPr>
          </w:p>
        </w:tc>
        <w:tc>
          <w:tcPr>
            <w:tcW w:w="142" w:type="dxa"/>
            <w:tcBorders>
              <w:top w:val="nil"/>
              <w:left w:val="nil"/>
              <w:bottom w:val="nil"/>
              <w:right w:val="single" w:sz="4" w:space="0" w:color="auto"/>
            </w:tcBorders>
          </w:tcPr>
          <w:p w:rsidR="00614D2D" w:rsidRDefault="00614D2D">
            <w:pPr>
              <w:pStyle w:val="PL"/>
            </w:pPr>
          </w:p>
        </w:tc>
        <w:tc>
          <w:tcPr>
            <w:tcW w:w="142" w:type="dxa"/>
            <w:tcBorders>
              <w:top w:val="nil"/>
              <w:left w:val="single" w:sz="4" w:space="0" w:color="auto"/>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single" w:sz="4" w:space="0" w:color="auto"/>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single" w:sz="4" w:space="0" w:color="auto"/>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single" w:sz="4" w:space="0" w:color="auto"/>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single" w:sz="4" w:space="0" w:color="auto"/>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single" w:sz="4" w:space="0" w:color="auto"/>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single" w:sz="4" w:space="0" w:color="auto"/>
            </w:tcBorders>
            <w:vAlign w:val="bottom"/>
          </w:tcPr>
          <w:p w:rsidR="00614D2D" w:rsidRDefault="00614D2D">
            <w:pPr>
              <w:pStyle w:val="PL"/>
            </w:pPr>
          </w:p>
        </w:tc>
        <w:tc>
          <w:tcPr>
            <w:tcW w:w="142" w:type="dxa"/>
            <w:tcBorders>
              <w:top w:val="nil"/>
              <w:left w:val="single" w:sz="4" w:space="0" w:color="auto"/>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single" w:sz="4" w:space="0" w:color="auto"/>
            </w:tcBorders>
            <w:vAlign w:val="bottom"/>
          </w:tcPr>
          <w:p w:rsidR="00614D2D" w:rsidRDefault="00614D2D">
            <w:pPr>
              <w:pStyle w:val="PL"/>
            </w:pPr>
          </w:p>
        </w:tc>
        <w:tc>
          <w:tcPr>
            <w:tcW w:w="142" w:type="dxa"/>
            <w:tcBorders>
              <w:top w:val="nil"/>
              <w:left w:val="single" w:sz="4" w:space="0" w:color="auto"/>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tcPr>
          <w:p w:rsidR="00614D2D" w:rsidRDefault="00614D2D">
            <w:pPr>
              <w:pStyle w:val="PL"/>
            </w:pPr>
          </w:p>
        </w:tc>
        <w:tc>
          <w:tcPr>
            <w:tcW w:w="2813" w:type="dxa"/>
            <w:tcBorders>
              <w:top w:val="nil"/>
              <w:left w:val="nil"/>
              <w:bottom w:val="nil"/>
              <w:right w:val="nil"/>
            </w:tcBorders>
            <w:vAlign w:val="bottom"/>
            <w:hideMark/>
          </w:tcPr>
          <w:p w:rsidR="00614D2D" w:rsidRDefault="00614D2D">
            <w:pPr>
              <w:pStyle w:val="PL"/>
            </w:pPr>
            <w:r>
              <w:t xml:space="preserve">Applet instance Number </w:t>
            </w:r>
          </w:p>
        </w:tc>
      </w:tr>
      <w:tr w:rsidR="00614D2D" w:rsidTr="00614D2D">
        <w:trPr>
          <w:cantSplit/>
          <w:jc w:val="center"/>
        </w:trPr>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38" w:type="dxa"/>
            <w:tcBorders>
              <w:top w:val="nil"/>
              <w:left w:val="nil"/>
              <w:bottom w:val="nil"/>
              <w:right w:val="single" w:sz="4" w:space="0" w:color="auto"/>
            </w:tcBorders>
          </w:tcPr>
          <w:p w:rsidR="00614D2D" w:rsidRDefault="00614D2D">
            <w:pPr>
              <w:pStyle w:val="PL"/>
            </w:pPr>
          </w:p>
        </w:tc>
        <w:tc>
          <w:tcPr>
            <w:tcW w:w="146" w:type="dxa"/>
            <w:tcBorders>
              <w:top w:val="nil"/>
              <w:left w:val="single" w:sz="4" w:space="0" w:color="auto"/>
              <w:bottom w:val="nil"/>
              <w:right w:val="nil"/>
            </w:tcBorders>
          </w:tcPr>
          <w:p w:rsidR="00614D2D" w:rsidRDefault="00614D2D">
            <w:pPr>
              <w:pStyle w:val="PL"/>
            </w:pPr>
          </w:p>
        </w:tc>
        <w:tc>
          <w:tcPr>
            <w:tcW w:w="142" w:type="dxa"/>
            <w:tcBorders>
              <w:top w:val="nil"/>
              <w:left w:val="nil"/>
              <w:bottom w:val="nil"/>
              <w:right w:val="single" w:sz="4" w:space="0" w:color="auto"/>
            </w:tcBorders>
          </w:tcPr>
          <w:p w:rsidR="00614D2D" w:rsidRDefault="00614D2D">
            <w:pPr>
              <w:pStyle w:val="PL"/>
            </w:pPr>
          </w:p>
        </w:tc>
        <w:tc>
          <w:tcPr>
            <w:tcW w:w="142" w:type="dxa"/>
            <w:tcBorders>
              <w:top w:val="nil"/>
              <w:left w:val="single" w:sz="4" w:space="0" w:color="auto"/>
              <w:bottom w:val="nil"/>
              <w:right w:val="nil"/>
            </w:tcBorders>
          </w:tcPr>
          <w:p w:rsidR="00614D2D" w:rsidRDefault="00614D2D">
            <w:pPr>
              <w:pStyle w:val="PL"/>
            </w:pPr>
          </w:p>
        </w:tc>
        <w:tc>
          <w:tcPr>
            <w:tcW w:w="142" w:type="dxa"/>
            <w:tcBorders>
              <w:top w:val="nil"/>
              <w:left w:val="nil"/>
              <w:bottom w:val="nil"/>
              <w:right w:val="single" w:sz="4" w:space="0" w:color="auto"/>
            </w:tcBorders>
          </w:tcPr>
          <w:p w:rsidR="00614D2D" w:rsidRDefault="00614D2D">
            <w:pPr>
              <w:pStyle w:val="PL"/>
            </w:pPr>
          </w:p>
        </w:tc>
        <w:tc>
          <w:tcPr>
            <w:tcW w:w="142" w:type="dxa"/>
            <w:tcBorders>
              <w:top w:val="nil"/>
              <w:left w:val="single" w:sz="4" w:space="0" w:color="auto"/>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single" w:sz="4" w:space="0" w:color="auto"/>
            </w:tcBorders>
            <w:vAlign w:val="bottom"/>
          </w:tcPr>
          <w:p w:rsidR="00614D2D" w:rsidRDefault="00614D2D">
            <w:pPr>
              <w:pStyle w:val="PL"/>
            </w:pPr>
          </w:p>
        </w:tc>
        <w:tc>
          <w:tcPr>
            <w:tcW w:w="142" w:type="dxa"/>
            <w:tcBorders>
              <w:top w:val="nil"/>
              <w:left w:val="single" w:sz="4" w:space="0" w:color="auto"/>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single" w:sz="4" w:space="0" w:color="auto"/>
            </w:tcBorders>
            <w:vAlign w:val="bottom"/>
          </w:tcPr>
          <w:p w:rsidR="00614D2D" w:rsidRDefault="00614D2D">
            <w:pPr>
              <w:pStyle w:val="PL"/>
            </w:pPr>
          </w:p>
        </w:tc>
        <w:tc>
          <w:tcPr>
            <w:tcW w:w="142" w:type="dxa"/>
            <w:tcBorders>
              <w:top w:val="nil"/>
              <w:left w:val="single" w:sz="4" w:space="0" w:color="auto"/>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single" w:sz="4" w:space="0" w:color="auto"/>
            </w:tcBorders>
            <w:vAlign w:val="bottom"/>
          </w:tcPr>
          <w:p w:rsidR="00614D2D" w:rsidRDefault="00614D2D">
            <w:pPr>
              <w:pStyle w:val="PL"/>
            </w:pPr>
          </w:p>
        </w:tc>
        <w:tc>
          <w:tcPr>
            <w:tcW w:w="142" w:type="dxa"/>
            <w:tcBorders>
              <w:top w:val="nil"/>
              <w:left w:val="single" w:sz="4" w:space="0" w:color="auto"/>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single" w:sz="4" w:space="0" w:color="auto"/>
            </w:tcBorders>
            <w:vAlign w:val="bottom"/>
          </w:tcPr>
          <w:p w:rsidR="00614D2D" w:rsidRDefault="00614D2D">
            <w:pPr>
              <w:pStyle w:val="PL"/>
            </w:pPr>
          </w:p>
        </w:tc>
        <w:tc>
          <w:tcPr>
            <w:tcW w:w="142" w:type="dxa"/>
            <w:tcBorders>
              <w:top w:val="nil"/>
              <w:left w:val="single" w:sz="4" w:space="0" w:color="auto"/>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nil"/>
              <w:right w:val="nil"/>
            </w:tcBorders>
          </w:tcPr>
          <w:p w:rsidR="00614D2D" w:rsidRDefault="00614D2D">
            <w:pPr>
              <w:pStyle w:val="PL"/>
            </w:pPr>
          </w:p>
        </w:tc>
        <w:tc>
          <w:tcPr>
            <w:tcW w:w="2813" w:type="dxa"/>
            <w:tcBorders>
              <w:top w:val="nil"/>
              <w:left w:val="nil"/>
              <w:bottom w:val="nil"/>
              <w:right w:val="nil"/>
            </w:tcBorders>
            <w:vAlign w:val="bottom"/>
            <w:hideMark/>
          </w:tcPr>
          <w:p w:rsidR="00614D2D" w:rsidRDefault="00614D2D">
            <w:pPr>
              <w:pStyle w:val="PL"/>
            </w:pPr>
            <w:r>
              <w:t>Applet Class Number</w:t>
            </w:r>
          </w:p>
        </w:tc>
      </w:tr>
      <w:tr w:rsidR="00614D2D" w:rsidTr="00614D2D">
        <w:trPr>
          <w:cantSplit/>
          <w:jc w:val="center"/>
        </w:trPr>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nil"/>
              <w:right w:val="nil"/>
            </w:tcBorders>
            <w:vAlign w:val="bottom"/>
          </w:tcPr>
          <w:p w:rsidR="00614D2D" w:rsidRDefault="00614D2D">
            <w:pPr>
              <w:pStyle w:val="PL"/>
            </w:pPr>
          </w:p>
        </w:tc>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single" w:sz="4" w:space="0" w:color="auto"/>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single" w:sz="4" w:space="0" w:color="auto"/>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single" w:sz="4" w:space="0" w:color="auto"/>
            </w:tcBorders>
            <w:vAlign w:val="bottom"/>
          </w:tcPr>
          <w:p w:rsidR="00614D2D" w:rsidRDefault="00614D2D">
            <w:pPr>
              <w:pStyle w:val="PL"/>
            </w:pPr>
          </w:p>
        </w:tc>
        <w:tc>
          <w:tcPr>
            <w:tcW w:w="142" w:type="dxa"/>
            <w:tcBorders>
              <w:top w:val="nil"/>
              <w:left w:val="single" w:sz="4" w:space="0" w:color="auto"/>
              <w:bottom w:val="single" w:sz="4" w:space="0" w:color="auto"/>
              <w:right w:val="nil"/>
            </w:tcBorders>
            <w:vAlign w:val="bottom"/>
          </w:tcPr>
          <w:p w:rsidR="00614D2D" w:rsidRDefault="00614D2D">
            <w:pPr>
              <w:pStyle w:val="PL"/>
            </w:pPr>
          </w:p>
        </w:tc>
        <w:tc>
          <w:tcPr>
            <w:tcW w:w="138" w:type="dxa"/>
            <w:tcBorders>
              <w:top w:val="nil"/>
              <w:left w:val="nil"/>
              <w:bottom w:val="single" w:sz="4" w:space="0" w:color="auto"/>
              <w:right w:val="single" w:sz="4" w:space="0" w:color="auto"/>
            </w:tcBorders>
          </w:tcPr>
          <w:p w:rsidR="00614D2D" w:rsidRDefault="00614D2D">
            <w:pPr>
              <w:pStyle w:val="PL"/>
            </w:pPr>
          </w:p>
        </w:tc>
        <w:tc>
          <w:tcPr>
            <w:tcW w:w="146" w:type="dxa"/>
            <w:tcBorders>
              <w:top w:val="nil"/>
              <w:left w:val="single" w:sz="4" w:space="0" w:color="auto"/>
              <w:bottom w:val="single" w:sz="4" w:space="0" w:color="auto"/>
              <w:right w:val="nil"/>
            </w:tcBorders>
          </w:tcPr>
          <w:p w:rsidR="00614D2D" w:rsidRDefault="00614D2D">
            <w:pPr>
              <w:pStyle w:val="PL"/>
            </w:pPr>
          </w:p>
        </w:tc>
        <w:tc>
          <w:tcPr>
            <w:tcW w:w="142" w:type="dxa"/>
            <w:tcBorders>
              <w:top w:val="nil"/>
              <w:left w:val="nil"/>
              <w:bottom w:val="single" w:sz="4" w:space="0" w:color="auto"/>
              <w:right w:val="single" w:sz="4" w:space="0" w:color="auto"/>
            </w:tcBorders>
          </w:tcPr>
          <w:p w:rsidR="00614D2D" w:rsidRDefault="00614D2D">
            <w:pPr>
              <w:pStyle w:val="PL"/>
            </w:pPr>
          </w:p>
        </w:tc>
        <w:tc>
          <w:tcPr>
            <w:tcW w:w="142" w:type="dxa"/>
            <w:tcBorders>
              <w:top w:val="nil"/>
              <w:left w:val="single" w:sz="4" w:space="0" w:color="auto"/>
              <w:bottom w:val="single" w:sz="4" w:space="0" w:color="auto"/>
              <w:right w:val="nil"/>
            </w:tcBorders>
          </w:tcPr>
          <w:p w:rsidR="00614D2D" w:rsidRDefault="00614D2D">
            <w:pPr>
              <w:pStyle w:val="PL"/>
            </w:pPr>
          </w:p>
        </w:tc>
        <w:tc>
          <w:tcPr>
            <w:tcW w:w="142" w:type="dxa"/>
            <w:tcBorders>
              <w:top w:val="nil"/>
              <w:left w:val="nil"/>
              <w:bottom w:val="single" w:sz="4" w:space="0" w:color="auto"/>
              <w:right w:val="nil"/>
            </w:tcBorders>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single" w:sz="4" w:space="0" w:color="auto"/>
              <w:left w:val="nil"/>
              <w:bottom w:val="single" w:sz="4" w:space="0" w:color="auto"/>
              <w:right w:val="nil"/>
            </w:tcBorders>
          </w:tcPr>
          <w:p w:rsidR="00614D2D" w:rsidRDefault="00614D2D">
            <w:pPr>
              <w:pStyle w:val="PL"/>
            </w:pPr>
          </w:p>
        </w:tc>
        <w:tc>
          <w:tcPr>
            <w:tcW w:w="2813" w:type="dxa"/>
            <w:tcBorders>
              <w:top w:val="nil"/>
              <w:left w:val="nil"/>
              <w:bottom w:val="nil"/>
              <w:right w:val="nil"/>
            </w:tcBorders>
            <w:vAlign w:val="bottom"/>
            <w:hideMark/>
          </w:tcPr>
          <w:p w:rsidR="00614D2D" w:rsidRDefault="00614D2D">
            <w:pPr>
              <w:pStyle w:val="PL"/>
            </w:pPr>
            <w:r>
              <w:t>Test Area within the chapter</w:t>
            </w:r>
          </w:p>
        </w:tc>
      </w:tr>
      <w:tr w:rsidR="00614D2D" w:rsidTr="00614D2D">
        <w:trPr>
          <w:cantSplit/>
          <w:jc w:val="center"/>
        </w:trPr>
        <w:tc>
          <w:tcPr>
            <w:tcW w:w="142" w:type="dxa"/>
            <w:tcBorders>
              <w:top w:val="nil"/>
              <w:left w:val="nil"/>
              <w:bottom w:val="nil"/>
              <w:right w:val="single" w:sz="4" w:space="0" w:color="auto"/>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single" w:sz="4" w:space="0" w:color="auto"/>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single" w:sz="4" w:space="0" w:color="auto"/>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single" w:sz="4" w:space="0" w:color="auto"/>
            </w:tcBorders>
            <w:vAlign w:val="bottom"/>
          </w:tcPr>
          <w:p w:rsidR="00614D2D" w:rsidRDefault="00614D2D">
            <w:pPr>
              <w:pStyle w:val="PL"/>
            </w:pPr>
          </w:p>
        </w:tc>
        <w:tc>
          <w:tcPr>
            <w:tcW w:w="142" w:type="dxa"/>
            <w:tcBorders>
              <w:top w:val="nil"/>
              <w:left w:val="single" w:sz="4" w:space="0" w:color="auto"/>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single" w:sz="4" w:space="0" w:color="auto"/>
            </w:tcBorders>
            <w:vAlign w:val="bottom"/>
          </w:tcPr>
          <w:p w:rsidR="00614D2D" w:rsidRDefault="00614D2D">
            <w:pPr>
              <w:pStyle w:val="PL"/>
            </w:pPr>
          </w:p>
        </w:tc>
        <w:tc>
          <w:tcPr>
            <w:tcW w:w="142" w:type="dxa"/>
            <w:tcBorders>
              <w:top w:val="nil"/>
              <w:left w:val="single" w:sz="4" w:space="0" w:color="auto"/>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38" w:type="dxa"/>
            <w:tcBorders>
              <w:top w:val="nil"/>
              <w:left w:val="nil"/>
              <w:bottom w:val="single" w:sz="4" w:space="0" w:color="auto"/>
              <w:right w:val="nil"/>
            </w:tcBorders>
          </w:tcPr>
          <w:p w:rsidR="00614D2D" w:rsidRDefault="00614D2D">
            <w:pPr>
              <w:pStyle w:val="PL"/>
            </w:pPr>
          </w:p>
        </w:tc>
        <w:tc>
          <w:tcPr>
            <w:tcW w:w="146" w:type="dxa"/>
            <w:tcBorders>
              <w:top w:val="nil"/>
              <w:left w:val="nil"/>
              <w:bottom w:val="single" w:sz="4" w:space="0" w:color="auto"/>
              <w:right w:val="nil"/>
            </w:tcBorders>
          </w:tcPr>
          <w:p w:rsidR="00614D2D" w:rsidRDefault="00614D2D">
            <w:pPr>
              <w:pStyle w:val="PL"/>
            </w:pPr>
          </w:p>
        </w:tc>
        <w:tc>
          <w:tcPr>
            <w:tcW w:w="142" w:type="dxa"/>
            <w:tcBorders>
              <w:top w:val="nil"/>
              <w:left w:val="nil"/>
              <w:bottom w:val="single" w:sz="4" w:space="0" w:color="auto"/>
              <w:right w:val="nil"/>
            </w:tcBorders>
          </w:tcPr>
          <w:p w:rsidR="00614D2D" w:rsidRDefault="00614D2D">
            <w:pPr>
              <w:pStyle w:val="PL"/>
            </w:pPr>
          </w:p>
        </w:tc>
        <w:tc>
          <w:tcPr>
            <w:tcW w:w="142" w:type="dxa"/>
            <w:tcBorders>
              <w:top w:val="nil"/>
              <w:left w:val="nil"/>
              <w:bottom w:val="single" w:sz="4" w:space="0" w:color="auto"/>
              <w:right w:val="nil"/>
            </w:tcBorders>
          </w:tcPr>
          <w:p w:rsidR="00614D2D" w:rsidRDefault="00614D2D">
            <w:pPr>
              <w:pStyle w:val="PL"/>
            </w:pPr>
          </w:p>
        </w:tc>
        <w:tc>
          <w:tcPr>
            <w:tcW w:w="142" w:type="dxa"/>
            <w:tcBorders>
              <w:top w:val="nil"/>
              <w:left w:val="nil"/>
              <w:bottom w:val="single" w:sz="4" w:space="0" w:color="auto"/>
              <w:right w:val="nil"/>
            </w:tcBorders>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vAlign w:val="bottom"/>
          </w:tcPr>
          <w:p w:rsidR="00614D2D" w:rsidRDefault="00614D2D">
            <w:pPr>
              <w:pStyle w:val="PL"/>
            </w:pPr>
          </w:p>
        </w:tc>
        <w:tc>
          <w:tcPr>
            <w:tcW w:w="142" w:type="dxa"/>
            <w:tcBorders>
              <w:top w:val="nil"/>
              <w:left w:val="nil"/>
              <w:bottom w:val="single" w:sz="4" w:space="0" w:color="auto"/>
              <w:right w:val="nil"/>
            </w:tcBorders>
          </w:tcPr>
          <w:p w:rsidR="00614D2D" w:rsidRDefault="00614D2D">
            <w:pPr>
              <w:pStyle w:val="PL"/>
            </w:pPr>
          </w:p>
        </w:tc>
        <w:tc>
          <w:tcPr>
            <w:tcW w:w="2813" w:type="dxa"/>
            <w:tcBorders>
              <w:top w:val="nil"/>
              <w:left w:val="nil"/>
              <w:bottom w:val="nil"/>
              <w:right w:val="nil"/>
            </w:tcBorders>
            <w:vAlign w:val="bottom"/>
            <w:hideMark/>
          </w:tcPr>
          <w:p w:rsidR="00614D2D" w:rsidRDefault="00614D2D">
            <w:pPr>
              <w:pStyle w:val="PL"/>
            </w:pPr>
            <w:r>
              <w:t>Chapter</w:t>
            </w:r>
          </w:p>
        </w:tc>
      </w:tr>
    </w:tbl>
    <w:p w:rsidR="00614D2D" w:rsidRDefault="00614D2D" w:rsidP="00614D2D">
      <w:pPr>
        <w:pStyle w:val="B1"/>
      </w:pPr>
    </w:p>
    <w:p w:rsidR="00614D2D" w:rsidRDefault="00614D2D" w:rsidP="00614D2D">
      <w:pPr>
        <w:pStyle w:val="B2"/>
      </w:pPr>
      <w:r>
        <w:t>for Chapter (5 bits)</w:t>
      </w:r>
    </w:p>
    <w:p w:rsidR="00614D2D" w:rsidRDefault="00614D2D" w:rsidP="00614D2D">
      <w:pPr>
        <w:pStyle w:val="B3"/>
      </w:pPr>
      <w:r>
        <w:t>00001 Toolkit Installation Parameters</w:t>
      </w:r>
    </w:p>
    <w:p w:rsidR="00614D2D" w:rsidRDefault="00614D2D" w:rsidP="00614D2D">
      <w:pPr>
        <w:pStyle w:val="B3"/>
      </w:pPr>
      <w:r>
        <w:t>00010 Minimum Handler Availability</w:t>
      </w:r>
    </w:p>
    <w:p w:rsidR="00614D2D" w:rsidRDefault="00614D2D" w:rsidP="00614D2D">
      <w:pPr>
        <w:pStyle w:val="B3"/>
      </w:pPr>
      <w:r>
        <w:t>00011 Handler Integrity</w:t>
      </w:r>
    </w:p>
    <w:p w:rsidR="00614D2D" w:rsidRDefault="00614D2D" w:rsidP="00614D2D">
      <w:pPr>
        <w:pStyle w:val="B3"/>
      </w:pPr>
      <w:r>
        <w:t>00100 Applet Triggering</w:t>
      </w:r>
    </w:p>
    <w:p w:rsidR="00614D2D" w:rsidRDefault="00614D2D" w:rsidP="00614D2D">
      <w:pPr>
        <w:pStyle w:val="B3"/>
      </w:pPr>
      <w:r>
        <w:t>00101 Proactive Command Sending</w:t>
      </w:r>
    </w:p>
    <w:p w:rsidR="00614D2D" w:rsidRDefault="00614D2D" w:rsidP="00614D2D">
      <w:pPr>
        <w:pStyle w:val="B3"/>
      </w:pPr>
      <w:r>
        <w:t>00110 Framework Security</w:t>
      </w:r>
    </w:p>
    <w:p w:rsidR="00614D2D" w:rsidRDefault="00614D2D" w:rsidP="00614D2D">
      <w:pPr>
        <w:pStyle w:val="B3"/>
      </w:pPr>
      <w:r>
        <w:t>00111 Envelope Response Posting</w:t>
      </w:r>
    </w:p>
    <w:p w:rsidR="00614D2D" w:rsidRDefault="00614D2D" w:rsidP="00614D2D">
      <w:pPr>
        <w:pStyle w:val="B3"/>
      </w:pPr>
      <w:r>
        <w:t>01000 File System Context</w:t>
      </w:r>
    </w:p>
    <w:p w:rsidR="00614D2D" w:rsidRDefault="00614D2D" w:rsidP="00614D2D">
      <w:pPr>
        <w:pStyle w:val="B3"/>
      </w:pPr>
      <w:r>
        <w:t>01001 Exception Handling</w:t>
      </w:r>
    </w:p>
    <w:p w:rsidR="00614D2D" w:rsidRDefault="00614D2D" w:rsidP="00614D2D">
      <w:pPr>
        <w:pStyle w:val="B3"/>
      </w:pPr>
      <w:r>
        <w:t>01010 Other parts transferred to framework from API</w:t>
      </w:r>
    </w:p>
    <w:p w:rsidR="00614D2D" w:rsidRDefault="00614D2D" w:rsidP="00614D2D">
      <w:pPr>
        <w:pStyle w:val="B3"/>
      </w:pPr>
      <w:r>
        <w:t>01011 Concatenation processing</w:t>
      </w:r>
    </w:p>
    <w:p w:rsidR="00614D2D" w:rsidRDefault="00614D2D" w:rsidP="00614D2D">
      <w:pPr>
        <w:pStyle w:val="B3"/>
      </w:pPr>
      <w:r>
        <w:t>other are RFU</w:t>
      </w:r>
    </w:p>
    <w:p w:rsidR="00614D2D" w:rsidRDefault="00614D2D" w:rsidP="00614D2D">
      <w:pPr>
        <w:pStyle w:val="B2"/>
      </w:pPr>
      <w:r>
        <w:t>Test Area within the chapter (6 bits): values are defined in Annex F</w:t>
      </w:r>
    </w:p>
    <w:p w:rsidR="00614D2D" w:rsidRDefault="00614D2D" w:rsidP="00614D2D">
      <w:pPr>
        <w:pStyle w:val="B2"/>
      </w:pPr>
      <w:r>
        <w:t>Applet Class number (5 bits): linked to Test Area, it shall start with 1 for classes and shall be 0 for package.</w:t>
      </w:r>
    </w:p>
    <w:p w:rsidR="00614D2D" w:rsidRDefault="00614D2D" w:rsidP="00614D2D">
      <w:pPr>
        <w:pStyle w:val="B2"/>
        <w:ind w:left="567" w:firstLine="0"/>
        <w:rPr>
          <w:szCs w:val="24"/>
        </w:rPr>
      </w:pPr>
      <w:r>
        <w:t>Applet Instance number (3 bits) defined in the test procedure it shall start with 01 for applet instance and shall be 00 for package and class.</w:t>
      </w:r>
    </w:p>
    <w:p w:rsidR="00614D2D" w:rsidRDefault="00614D2D" w:rsidP="00614D2D">
      <w:pPr>
        <w:pStyle w:val="Heading2"/>
        <w:keepNext w:val="0"/>
        <w:keepLines w:val="0"/>
      </w:pPr>
      <w:bookmarkStart w:id="72" w:name="_Toc51826666"/>
      <w:bookmarkStart w:id="73" w:name="_Toc117070347"/>
      <w:bookmarkStart w:id="74" w:name="_Toc51828109"/>
      <w:r>
        <w:t>4.7</w:t>
      </w:r>
      <w:r>
        <w:tab/>
        <w:t>Test Equipment</w:t>
      </w:r>
      <w:bookmarkEnd w:id="72"/>
      <w:bookmarkEnd w:id="73"/>
      <w:bookmarkEnd w:id="74"/>
    </w:p>
    <w:p w:rsidR="00614D2D" w:rsidRDefault="00614D2D" w:rsidP="00614D2D">
      <w:pPr>
        <w:rPr>
          <w:szCs w:val="24"/>
        </w:rPr>
      </w:pPr>
      <w:r>
        <w:rPr>
          <w:szCs w:val="24"/>
        </w:rPr>
        <w:t xml:space="preserve">These </w:t>
      </w:r>
      <w:r w:rsidR="00A1704F">
        <w:rPr>
          <w:szCs w:val="24"/>
        </w:rPr>
        <w:t>clause</w:t>
      </w:r>
      <w:r>
        <w:rPr>
          <w:szCs w:val="24"/>
        </w:rPr>
        <w:t>s recommend a minimum specification for each of the items of test equipment referenced in the tests.</w:t>
      </w:r>
    </w:p>
    <w:p w:rsidR="00614D2D" w:rsidRDefault="00614D2D" w:rsidP="00614D2D">
      <w:pPr>
        <w:pStyle w:val="Heading3"/>
        <w:keepNext w:val="0"/>
        <w:keepLines w:val="0"/>
      </w:pPr>
      <w:bookmarkStart w:id="75" w:name="_Toc51826667"/>
      <w:bookmarkStart w:id="76" w:name="_Toc117070348"/>
      <w:bookmarkStart w:id="77" w:name="_Toc51828110"/>
      <w:r>
        <w:rPr>
          <w:szCs w:val="24"/>
        </w:rPr>
        <w:t>4.7.1</w:t>
      </w:r>
      <w:r>
        <w:rPr>
          <w:szCs w:val="24"/>
        </w:rPr>
        <w:tab/>
        <w:t>APDU tool</w:t>
      </w:r>
      <w:bookmarkEnd w:id="75"/>
      <w:bookmarkEnd w:id="76"/>
      <w:bookmarkEnd w:id="77"/>
    </w:p>
    <w:p w:rsidR="00614D2D" w:rsidRDefault="00614D2D" w:rsidP="00614D2D">
      <w:pPr>
        <w:rPr>
          <w:szCs w:val="24"/>
        </w:rPr>
      </w:pPr>
      <w:r>
        <w:rPr>
          <w:szCs w:val="24"/>
        </w:rPr>
        <w:t>This test tool shall meet the following requirements:</w:t>
      </w:r>
    </w:p>
    <w:p w:rsidR="00614D2D" w:rsidRDefault="00614D2D" w:rsidP="00614D2D">
      <w:pPr>
        <w:pStyle w:val="B1"/>
        <w:rPr>
          <w:szCs w:val="24"/>
        </w:rPr>
      </w:pPr>
      <w:r>
        <w:rPr>
          <w:szCs w:val="24"/>
        </w:rPr>
        <w:t>-</w:t>
      </w:r>
      <w:r>
        <w:rPr>
          <w:szCs w:val="24"/>
        </w:rPr>
        <w:tab/>
        <w:t>be able to send command to the card TPDU;</w:t>
      </w:r>
    </w:p>
    <w:p w:rsidR="00614D2D" w:rsidRDefault="00614D2D" w:rsidP="00614D2D">
      <w:pPr>
        <w:pStyle w:val="B1"/>
        <w:rPr>
          <w:szCs w:val="24"/>
        </w:rPr>
      </w:pPr>
      <w:r>
        <w:rPr>
          <w:szCs w:val="24"/>
        </w:rPr>
        <w:t>-</w:t>
      </w:r>
      <w:r>
        <w:rPr>
          <w:szCs w:val="24"/>
        </w:rPr>
        <w:tab/>
        <w:t>be able to check none, only a part, or all of the data returned;</w:t>
      </w:r>
    </w:p>
    <w:p w:rsidR="00614D2D" w:rsidRDefault="00614D2D" w:rsidP="00614D2D">
      <w:pPr>
        <w:pStyle w:val="B1"/>
        <w:rPr>
          <w:szCs w:val="24"/>
        </w:rPr>
      </w:pPr>
      <w:r>
        <w:rPr>
          <w:szCs w:val="24"/>
        </w:rPr>
        <w:t>-</w:t>
      </w:r>
      <w:r>
        <w:rPr>
          <w:szCs w:val="24"/>
        </w:rPr>
        <w:tab/>
        <w:t>be able to check none, only part, or all of the status returned;</w:t>
      </w:r>
    </w:p>
    <w:p w:rsidR="00614D2D" w:rsidRDefault="00614D2D" w:rsidP="00614D2D">
      <w:pPr>
        <w:pStyle w:val="B1"/>
        <w:rPr>
          <w:szCs w:val="24"/>
        </w:rPr>
      </w:pPr>
      <w:r>
        <w:rPr>
          <w:szCs w:val="24"/>
        </w:rPr>
        <w:t>-</w:t>
      </w:r>
      <w:r>
        <w:rPr>
          <w:szCs w:val="24"/>
        </w:rPr>
        <w:tab/>
        <w:t>be able to accept all valid status codes returned;</w:t>
      </w:r>
    </w:p>
    <w:p w:rsidR="00614D2D" w:rsidRDefault="00614D2D" w:rsidP="00614D2D">
      <w:pPr>
        <w:pStyle w:val="B1"/>
        <w:rPr>
          <w:szCs w:val="24"/>
        </w:rPr>
      </w:pPr>
      <w:r>
        <w:rPr>
          <w:szCs w:val="24"/>
        </w:rPr>
        <w:t>-</w:t>
      </w:r>
      <w:r>
        <w:rPr>
          <w:szCs w:val="24"/>
        </w:rPr>
        <w:tab/>
        <w:t>be able to support Reader commands;</w:t>
      </w:r>
    </w:p>
    <w:p w:rsidR="00614D2D" w:rsidRDefault="00614D2D" w:rsidP="00614D2D">
      <w:pPr>
        <w:pStyle w:val="B1"/>
        <w:rPr>
          <w:szCs w:val="24"/>
        </w:rPr>
      </w:pPr>
      <w:r>
        <w:rPr>
          <w:szCs w:val="24"/>
        </w:rPr>
        <w:t>-</w:t>
      </w:r>
      <w:r>
        <w:rPr>
          <w:szCs w:val="24"/>
        </w:rPr>
        <w:tab/>
        <w:t>be able to generate a log file for each test execution.</w:t>
      </w:r>
    </w:p>
    <w:p w:rsidR="00614D2D" w:rsidRDefault="00614D2D" w:rsidP="00614D2D">
      <w:pPr>
        <w:pStyle w:val="B1"/>
        <w:rPr>
          <w:szCs w:val="24"/>
        </w:rPr>
      </w:pPr>
      <w:r>
        <w:rPr>
          <w:szCs w:val="24"/>
        </w:rPr>
        <w:t>-</w:t>
      </w:r>
      <w:r>
        <w:rPr>
          <w:szCs w:val="24"/>
        </w:rPr>
        <w:tab/>
        <w:t>if more data is returned than defined in the test specification, the tool shall continue;</w:t>
      </w:r>
    </w:p>
    <w:p w:rsidR="00614D2D" w:rsidRDefault="00614D2D" w:rsidP="00614D2D">
      <w:pPr>
        <w:pStyle w:val="B1"/>
        <w:rPr>
          <w:szCs w:val="24"/>
        </w:rPr>
      </w:pPr>
      <w:r>
        <w:rPr>
          <w:szCs w:val="24"/>
        </w:rPr>
        <w:lastRenderedPageBreak/>
        <w:t>-</w:t>
      </w:r>
      <w:r>
        <w:rPr>
          <w:szCs w:val="24"/>
        </w:rPr>
        <w:tab/>
        <w:t>if less data is returned than defined in the test specification, the tool shall aborts and return an error;</w:t>
      </w:r>
    </w:p>
    <w:p w:rsidR="00614D2D" w:rsidRDefault="00614D2D" w:rsidP="00614D2D">
      <w:pPr>
        <w:pStyle w:val="B1"/>
        <w:rPr>
          <w:szCs w:val="24"/>
        </w:rPr>
      </w:pPr>
      <w:r>
        <w:rPr>
          <w:szCs w:val="24"/>
        </w:rPr>
        <w:t>-</w:t>
      </w:r>
      <w:r>
        <w:rPr>
          <w:szCs w:val="24"/>
        </w:rPr>
        <w:tab/>
        <w:t>if there is an error in data or status returned, the tool shall abort and return an error.</w:t>
      </w:r>
    </w:p>
    <w:p w:rsidR="00614D2D" w:rsidRDefault="00614D2D" w:rsidP="00614D2D">
      <w:pPr>
        <w:rPr>
          <w:szCs w:val="24"/>
        </w:rPr>
      </w:pPr>
      <w:r>
        <w:rPr>
          <w:szCs w:val="24"/>
        </w:rPr>
        <w:t>The log file produced by the test tool shall include the following information:</w:t>
      </w:r>
    </w:p>
    <w:p w:rsidR="00614D2D" w:rsidRDefault="00614D2D" w:rsidP="00614D2D">
      <w:pPr>
        <w:pStyle w:val="B1"/>
        <w:rPr>
          <w:szCs w:val="24"/>
        </w:rPr>
      </w:pPr>
      <w:r>
        <w:rPr>
          <w:szCs w:val="24"/>
        </w:rPr>
        <w:t>-</w:t>
      </w:r>
      <w:r>
        <w:rPr>
          <w:szCs w:val="24"/>
        </w:rPr>
        <w:tab/>
        <w:t>all commands issued;</w:t>
      </w:r>
    </w:p>
    <w:p w:rsidR="00614D2D" w:rsidRDefault="00614D2D" w:rsidP="00614D2D">
      <w:pPr>
        <w:pStyle w:val="B1"/>
        <w:rPr>
          <w:szCs w:val="24"/>
        </w:rPr>
      </w:pPr>
      <w:r>
        <w:rPr>
          <w:szCs w:val="24"/>
        </w:rPr>
        <w:t>-</w:t>
      </w:r>
      <w:r>
        <w:rPr>
          <w:szCs w:val="24"/>
        </w:rPr>
        <w:tab/>
        <w:t>all data returned;</w:t>
      </w:r>
    </w:p>
    <w:p w:rsidR="00614D2D" w:rsidRDefault="00614D2D" w:rsidP="00614D2D">
      <w:pPr>
        <w:pStyle w:val="B1"/>
        <w:rPr>
          <w:szCs w:val="24"/>
        </w:rPr>
      </w:pPr>
      <w:r>
        <w:rPr>
          <w:szCs w:val="24"/>
        </w:rPr>
        <w:t>-</w:t>
      </w:r>
      <w:r>
        <w:rPr>
          <w:szCs w:val="24"/>
        </w:rPr>
        <w:tab/>
        <w:t>all status returned;</w:t>
      </w:r>
    </w:p>
    <w:p w:rsidR="00614D2D" w:rsidRDefault="00614D2D" w:rsidP="00614D2D">
      <w:pPr>
        <w:pStyle w:val="B1"/>
        <w:rPr>
          <w:szCs w:val="24"/>
        </w:rPr>
      </w:pPr>
      <w:r>
        <w:rPr>
          <w:szCs w:val="24"/>
        </w:rPr>
        <w:t>-</w:t>
      </w:r>
      <w:r>
        <w:rPr>
          <w:szCs w:val="24"/>
        </w:rPr>
        <w:tab/>
        <w:t>all errors codes;</w:t>
      </w:r>
    </w:p>
    <w:p w:rsidR="00614D2D" w:rsidRDefault="00614D2D" w:rsidP="00614D2D">
      <w:pPr>
        <w:pStyle w:val="B1"/>
        <w:rPr>
          <w:szCs w:val="24"/>
        </w:rPr>
      </w:pPr>
      <w:r>
        <w:rPr>
          <w:szCs w:val="24"/>
        </w:rPr>
        <w:t>-</w:t>
      </w:r>
      <w:r>
        <w:rPr>
          <w:szCs w:val="24"/>
        </w:rPr>
        <w:tab/>
        <w:t>expected data and status in case of error;</w:t>
      </w:r>
    </w:p>
    <w:p w:rsidR="00614D2D" w:rsidRDefault="00614D2D" w:rsidP="00614D2D">
      <w:pPr>
        <w:pStyle w:val="B1"/>
        <w:rPr>
          <w:szCs w:val="24"/>
        </w:rPr>
      </w:pPr>
      <w:r>
        <w:rPr>
          <w:szCs w:val="24"/>
        </w:rPr>
        <w:t>-</w:t>
      </w:r>
      <w:r>
        <w:rPr>
          <w:szCs w:val="24"/>
        </w:rPr>
        <w:tab/>
        <w:t>comments from the scripts;</w:t>
      </w:r>
    </w:p>
    <w:p w:rsidR="00614D2D" w:rsidRDefault="00614D2D" w:rsidP="00614D2D">
      <w:pPr>
        <w:pStyle w:val="B1"/>
        <w:rPr>
          <w:szCs w:val="24"/>
        </w:rPr>
      </w:pPr>
      <w:r>
        <w:rPr>
          <w:szCs w:val="24"/>
        </w:rPr>
        <w:t>-</w:t>
      </w:r>
      <w:r>
        <w:rPr>
          <w:szCs w:val="24"/>
        </w:rPr>
        <w:tab/>
        <w:t>a log message to report success or failure of the test.</w:t>
      </w:r>
    </w:p>
    <w:p w:rsidR="00614D2D" w:rsidRDefault="00614D2D" w:rsidP="00614D2D">
      <w:pPr>
        <w:pStyle w:val="Heading3"/>
        <w:keepNext w:val="0"/>
        <w:keepLines w:val="0"/>
      </w:pPr>
      <w:bookmarkStart w:id="78" w:name="_Toc51826668"/>
      <w:bookmarkStart w:id="79" w:name="_Toc117070349"/>
      <w:bookmarkStart w:id="80" w:name="_Toc51828111"/>
      <w:r>
        <w:rPr>
          <w:szCs w:val="24"/>
        </w:rPr>
        <w:t>4.7.2</w:t>
      </w:r>
      <w:r>
        <w:rPr>
          <w:szCs w:val="24"/>
        </w:rPr>
        <w:tab/>
        <w:t>Util package</w:t>
      </w:r>
      <w:bookmarkEnd w:id="78"/>
      <w:bookmarkEnd w:id="79"/>
      <w:bookmarkEnd w:id="80"/>
    </w:p>
    <w:p w:rsidR="00614D2D" w:rsidRDefault="00614D2D" w:rsidP="00614D2D">
      <w:pPr>
        <w:rPr>
          <w:szCs w:val="24"/>
        </w:rPr>
      </w:pPr>
      <w:r>
        <w:rPr>
          <w:szCs w:val="24"/>
        </w:rPr>
        <w:t>Annex D includes java source code for the sim.test.util package as well as loading , testing and cleaning script examples.</w:t>
      </w:r>
    </w:p>
    <w:p w:rsidR="00614D2D" w:rsidRDefault="00614D2D" w:rsidP="00614D2D">
      <w:pPr>
        <w:pStyle w:val="Heading3"/>
        <w:keepNext w:val="0"/>
        <w:keepLines w:val="0"/>
      </w:pPr>
      <w:bookmarkStart w:id="81" w:name="_Toc51826669"/>
      <w:bookmarkStart w:id="82" w:name="_Toc117070350"/>
      <w:bookmarkStart w:id="83" w:name="_Toc51828112"/>
      <w:r>
        <w:rPr>
          <w:szCs w:val="24"/>
        </w:rPr>
        <w:t>4.7.3</w:t>
      </w:r>
      <w:r>
        <w:rPr>
          <w:szCs w:val="24"/>
        </w:rPr>
        <w:tab/>
        <w:t>Applet installation parameters</w:t>
      </w:r>
      <w:bookmarkEnd w:id="81"/>
      <w:bookmarkEnd w:id="82"/>
      <w:bookmarkEnd w:id="83"/>
    </w:p>
    <w:p w:rsidR="00614D2D" w:rsidRDefault="00614D2D" w:rsidP="00614D2D">
      <w:pPr>
        <w:pStyle w:val="Heading4"/>
        <w:keepNext w:val="0"/>
        <w:keepLines w:val="0"/>
      </w:pPr>
      <w:bookmarkStart w:id="84" w:name="_Toc51826670"/>
      <w:bookmarkStart w:id="85" w:name="_Toc117070351"/>
      <w:bookmarkStart w:id="86" w:name="_Toc51828113"/>
      <w:r>
        <w:t>4.7.3.1</w:t>
      </w:r>
      <w:r>
        <w:tab/>
        <w:t>Security parameters</w:t>
      </w:r>
      <w:bookmarkEnd w:id="84"/>
      <w:bookmarkEnd w:id="85"/>
      <w:bookmarkEnd w:id="86"/>
    </w:p>
    <w:p w:rsidR="00614D2D" w:rsidRDefault="00614D2D" w:rsidP="00614D2D">
      <w:pPr>
        <w:rPr>
          <w:szCs w:val="24"/>
        </w:rPr>
      </w:pPr>
      <w:r>
        <w:rPr>
          <w:szCs w:val="24"/>
        </w:rPr>
        <w:t xml:space="preserve">Loading scripts shall use the following security parameters as stated in 3GPP </w:t>
      </w:r>
      <w:r>
        <w:t>TS 23.048</w:t>
      </w:r>
      <w:r>
        <w:rPr>
          <w:szCs w:val="24"/>
        </w:rPr>
        <w:t xml:space="preserve"> [8] for applet installation: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134"/>
        <w:gridCol w:w="8151"/>
      </w:tblGrid>
      <w:tr w:rsidR="00614D2D" w:rsidTr="00614D2D">
        <w:trPr>
          <w:jc w:val="center"/>
        </w:trPr>
        <w:tc>
          <w:tcPr>
            <w:tcW w:w="11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bCs/>
                <w:szCs w:val="24"/>
              </w:rPr>
            </w:pPr>
            <w:r>
              <w:rPr>
                <w:bCs/>
                <w:szCs w:val="24"/>
              </w:rPr>
              <w:t>Parameter</w:t>
            </w:r>
          </w:p>
        </w:tc>
        <w:tc>
          <w:tcPr>
            <w:tcW w:w="815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bCs/>
                <w:szCs w:val="24"/>
              </w:rPr>
            </w:pPr>
            <w:r>
              <w:rPr>
                <w:bCs/>
                <w:szCs w:val="24"/>
              </w:rPr>
              <w:t>Value in hexadecimal</w:t>
            </w:r>
          </w:p>
        </w:tc>
      </w:tr>
      <w:tr w:rsidR="00614D2D" w:rsidTr="00614D2D">
        <w:trPr>
          <w:jc w:val="center"/>
        </w:trPr>
        <w:tc>
          <w:tcPr>
            <w:tcW w:w="1134"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szCs w:val="24"/>
              </w:rPr>
            </w:pPr>
            <w:r>
              <w:rPr>
                <w:szCs w:val="24"/>
              </w:rPr>
              <w:t>SPI</w:t>
            </w:r>
          </w:p>
        </w:tc>
        <w:tc>
          <w:tcPr>
            <w:tcW w:w="815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szCs w:val="24"/>
              </w:rPr>
            </w:pPr>
            <w:r>
              <w:rPr>
                <w:szCs w:val="24"/>
              </w:rPr>
              <w:t>0A 00</w:t>
            </w:r>
          </w:p>
        </w:tc>
      </w:tr>
      <w:tr w:rsidR="00614D2D" w:rsidTr="00614D2D">
        <w:trPr>
          <w:jc w:val="center"/>
        </w:trPr>
        <w:tc>
          <w:tcPr>
            <w:tcW w:w="1134"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szCs w:val="24"/>
              </w:rPr>
            </w:pPr>
            <w:r>
              <w:rPr>
                <w:szCs w:val="24"/>
              </w:rPr>
              <w:t>KIC</w:t>
            </w:r>
          </w:p>
        </w:tc>
        <w:tc>
          <w:tcPr>
            <w:tcW w:w="815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szCs w:val="24"/>
              </w:rPr>
            </w:pPr>
            <w:r>
              <w:rPr>
                <w:szCs w:val="24"/>
              </w:rPr>
              <w:t>00</w:t>
            </w:r>
          </w:p>
        </w:tc>
      </w:tr>
      <w:tr w:rsidR="00614D2D" w:rsidTr="00614D2D">
        <w:trPr>
          <w:jc w:val="center"/>
        </w:trPr>
        <w:tc>
          <w:tcPr>
            <w:tcW w:w="1134"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szCs w:val="24"/>
              </w:rPr>
            </w:pPr>
            <w:r>
              <w:rPr>
                <w:szCs w:val="24"/>
              </w:rPr>
              <w:t>KID</w:t>
            </w:r>
          </w:p>
        </w:tc>
        <w:tc>
          <w:tcPr>
            <w:tcW w:w="815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szCs w:val="24"/>
              </w:rPr>
            </w:pPr>
            <w:r>
              <w:rPr>
                <w:lang w:eastAsia="zh-CN"/>
              </w:rPr>
              <w:t>Value as described in the TS 23.048[8] (recommended value: 15)</w:t>
            </w:r>
          </w:p>
        </w:tc>
      </w:tr>
      <w:tr w:rsidR="00614D2D" w:rsidTr="00614D2D">
        <w:trPr>
          <w:jc w:val="center"/>
        </w:trPr>
        <w:tc>
          <w:tcPr>
            <w:tcW w:w="1134"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szCs w:val="24"/>
              </w:rPr>
            </w:pPr>
            <w:r>
              <w:rPr>
                <w:szCs w:val="24"/>
              </w:rPr>
              <w:t>TAR</w:t>
            </w:r>
          </w:p>
        </w:tc>
        <w:tc>
          <w:tcPr>
            <w:tcW w:w="815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szCs w:val="24"/>
              </w:rPr>
            </w:pPr>
            <w:r>
              <w:rPr>
                <w:szCs w:val="24"/>
              </w:rPr>
              <w:t>00 00 00</w:t>
            </w:r>
          </w:p>
        </w:tc>
      </w:tr>
      <w:tr w:rsidR="00614D2D" w:rsidTr="00614D2D">
        <w:trPr>
          <w:jc w:val="center"/>
        </w:trPr>
        <w:tc>
          <w:tcPr>
            <w:tcW w:w="1134"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szCs w:val="24"/>
              </w:rPr>
            </w:pPr>
            <w:r>
              <w:rPr>
                <w:szCs w:val="24"/>
              </w:rPr>
              <w:t>CNTR</w:t>
            </w:r>
          </w:p>
        </w:tc>
        <w:tc>
          <w:tcPr>
            <w:tcW w:w="815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szCs w:val="24"/>
              </w:rPr>
            </w:pPr>
            <w:r>
              <w:rPr>
                <w:szCs w:val="24"/>
              </w:rPr>
              <w:t>00 00 00 00 01</w:t>
            </w:r>
          </w:p>
        </w:tc>
      </w:tr>
      <w:tr w:rsidR="00614D2D" w:rsidTr="00614D2D">
        <w:trPr>
          <w:jc w:val="center"/>
        </w:trPr>
        <w:tc>
          <w:tcPr>
            <w:tcW w:w="1134"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szCs w:val="24"/>
              </w:rPr>
            </w:pPr>
            <w:r>
              <w:rPr>
                <w:szCs w:val="24"/>
              </w:rPr>
              <w:t>PCNTR</w:t>
            </w:r>
          </w:p>
        </w:tc>
        <w:tc>
          <w:tcPr>
            <w:tcW w:w="815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szCs w:val="24"/>
              </w:rPr>
            </w:pPr>
            <w:r>
              <w:rPr>
                <w:szCs w:val="24"/>
              </w:rPr>
              <w:t>00</w:t>
            </w:r>
          </w:p>
        </w:tc>
      </w:tr>
      <w:tr w:rsidR="00614D2D" w:rsidTr="00614D2D">
        <w:trPr>
          <w:jc w:val="center"/>
        </w:trPr>
        <w:tc>
          <w:tcPr>
            <w:tcW w:w="1134"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szCs w:val="24"/>
              </w:rPr>
            </w:pPr>
            <w:r>
              <w:rPr>
                <w:szCs w:val="24"/>
              </w:rPr>
              <w:t>Key</w:t>
            </w:r>
          </w:p>
        </w:tc>
        <w:tc>
          <w:tcPr>
            <w:tcW w:w="815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szCs w:val="24"/>
              </w:rPr>
            </w:pPr>
            <w:r>
              <w:rPr>
                <w:lang w:val="de-DE" w:eastAsia="zh-CN"/>
              </w:rPr>
              <w:t>Corresponding to KID (</w:t>
            </w:r>
            <w:r>
              <w:rPr>
                <w:lang w:eastAsia="zh-CN"/>
              </w:rPr>
              <w:t>recommended value:</w:t>
            </w:r>
            <w:r>
              <w:rPr>
                <w:lang w:val="de-DE" w:eastAsia="zh-CN"/>
              </w:rPr>
              <w:t xml:space="preserve"> </w:t>
            </w:r>
            <w:r>
              <w:rPr>
                <w:szCs w:val="24"/>
              </w:rPr>
              <w:t>01 23 45 67 89 AB CD EF</w:t>
            </w:r>
            <w:r>
              <w:rPr>
                <w:lang w:val="de-DE" w:eastAsia="zh-CN"/>
              </w:rPr>
              <w:t xml:space="preserve"> EF CD AB 89 67 45 23 01)</w:t>
            </w:r>
          </w:p>
        </w:tc>
      </w:tr>
    </w:tbl>
    <w:p w:rsidR="00614D2D" w:rsidRDefault="00614D2D" w:rsidP="00614D2D">
      <w:pPr>
        <w:rPr>
          <w:szCs w:val="24"/>
        </w:rPr>
      </w:pPr>
    </w:p>
    <w:p w:rsidR="00614D2D" w:rsidRDefault="00614D2D" w:rsidP="00614D2D">
      <w:pPr>
        <w:pStyle w:val="Heading4"/>
        <w:keepNext w:val="0"/>
        <w:keepLines w:val="0"/>
      </w:pPr>
      <w:bookmarkStart w:id="87" w:name="_Toc51826671"/>
      <w:bookmarkStart w:id="88" w:name="_Toc117070352"/>
      <w:bookmarkStart w:id="89" w:name="_Toc51828114"/>
      <w:r>
        <w:t>4.7.3.2</w:t>
      </w:r>
      <w:r>
        <w:tab/>
        <w:t>Loading components</w:t>
      </w:r>
      <w:bookmarkEnd w:id="87"/>
      <w:bookmarkEnd w:id="88"/>
      <w:bookmarkEnd w:id="89"/>
    </w:p>
    <w:p w:rsidR="00614D2D" w:rsidRDefault="00614D2D" w:rsidP="00614D2D">
      <w:pPr>
        <w:rPr>
          <w:szCs w:val="24"/>
        </w:rPr>
      </w:pPr>
      <w:r>
        <w:rPr>
          <w:szCs w:val="24"/>
        </w:rPr>
        <w:t>Cap files in loading scripts shall not include the descriptor component as described in Java Card 2.1 VM Architecture Specification [13].</w:t>
      </w:r>
    </w:p>
    <w:p w:rsidR="00614D2D" w:rsidRDefault="00614D2D" w:rsidP="00614D2D">
      <w:pPr>
        <w:pStyle w:val="Heading2"/>
        <w:keepNext w:val="0"/>
        <w:keepLines w:val="0"/>
      </w:pPr>
      <w:bookmarkStart w:id="90" w:name="_Toc51826672"/>
      <w:bookmarkStart w:id="91" w:name="_Toc117070353"/>
      <w:bookmarkStart w:id="92" w:name="_Toc51828115"/>
      <w:r>
        <w:t>4.8</w:t>
      </w:r>
      <w:r>
        <w:tab/>
        <w:t>Testing methodology</w:t>
      </w:r>
      <w:bookmarkEnd w:id="90"/>
      <w:bookmarkEnd w:id="91"/>
      <w:bookmarkEnd w:id="92"/>
    </w:p>
    <w:p w:rsidR="00614D2D" w:rsidRDefault="00614D2D" w:rsidP="00614D2D">
      <w:pPr>
        <w:pStyle w:val="Heading3"/>
        <w:keepNext w:val="0"/>
        <w:keepLines w:val="0"/>
      </w:pPr>
      <w:bookmarkStart w:id="93" w:name="_Toc51826673"/>
      <w:bookmarkStart w:id="94" w:name="_Toc117070354"/>
      <w:bookmarkStart w:id="95" w:name="_Toc51828116"/>
      <w:r>
        <w:rPr>
          <w:szCs w:val="24"/>
        </w:rPr>
        <w:t>4.8.1</w:t>
      </w:r>
      <w:r>
        <w:rPr>
          <w:szCs w:val="24"/>
        </w:rPr>
        <w:tab/>
        <w:t>Test interfaces and facilities</w:t>
      </w:r>
      <w:bookmarkEnd w:id="93"/>
      <w:bookmarkEnd w:id="94"/>
      <w:bookmarkEnd w:id="95"/>
    </w:p>
    <w:p w:rsidR="00614D2D" w:rsidRDefault="00614D2D" w:rsidP="00614D2D">
      <w:pPr>
        <w:jc w:val="both"/>
        <w:rPr>
          <w:szCs w:val="24"/>
        </w:rPr>
      </w:pPr>
      <w:r>
        <w:rPr>
          <w:szCs w:val="24"/>
        </w:rPr>
        <w:t>The SIM-ME interface provides the main transport interface for the purpose of performing conformance tests.</w:t>
      </w:r>
    </w:p>
    <w:p w:rsidR="00614D2D" w:rsidRDefault="00614D2D" w:rsidP="00614D2D">
      <w:pPr>
        <w:jc w:val="both"/>
        <w:rPr>
          <w:szCs w:val="24"/>
        </w:rPr>
      </w:pPr>
      <w:r>
        <w:rPr>
          <w:szCs w:val="24"/>
        </w:rPr>
        <w:t>The SIM API interface provides the main test interface for the purpose of performing conformance tests.</w:t>
      </w:r>
    </w:p>
    <w:p w:rsidR="00614D2D" w:rsidRDefault="00614D2D" w:rsidP="00614D2D">
      <w:pPr>
        <w:pStyle w:val="Heading1"/>
        <w:keepNext w:val="0"/>
        <w:keepLines w:val="0"/>
        <w:rPr>
          <w:szCs w:val="24"/>
        </w:rPr>
      </w:pPr>
      <w:bookmarkStart w:id="96" w:name="_Toc51826674"/>
      <w:bookmarkStart w:id="97" w:name="_Toc117070355"/>
      <w:bookmarkStart w:id="98" w:name="_Toc51828117"/>
      <w:r>
        <w:rPr>
          <w:szCs w:val="24"/>
        </w:rPr>
        <w:t>5</w:t>
      </w:r>
      <w:r>
        <w:rPr>
          <w:szCs w:val="24"/>
        </w:rPr>
        <w:tab/>
        <w:t>Test plan</w:t>
      </w:r>
      <w:bookmarkEnd w:id="96"/>
      <w:bookmarkEnd w:id="97"/>
      <w:bookmarkEnd w:id="98"/>
    </w:p>
    <w:p w:rsidR="00614D2D" w:rsidRDefault="00614D2D" w:rsidP="00614D2D">
      <w:pPr>
        <w:rPr>
          <w:szCs w:val="24"/>
        </w:rPr>
      </w:pPr>
      <w:r>
        <w:rPr>
          <w:szCs w:val="24"/>
        </w:rPr>
        <w:t>The test plan is divided according to the SIM API specification, that way the tests will follow the class hierarchy for the sim.toolkit and sim.access package; for the SIM Toolkit framework this test plan describes the different points that will be tested with the present test specification.</w:t>
      </w:r>
    </w:p>
    <w:p w:rsidR="00614D2D" w:rsidRDefault="00614D2D" w:rsidP="00614D2D">
      <w:pPr>
        <w:pStyle w:val="Heading1"/>
        <w:keepNext w:val="0"/>
        <w:keepLines w:val="0"/>
      </w:pPr>
      <w:bookmarkStart w:id="99" w:name="_Toc51826675"/>
      <w:bookmarkStart w:id="100" w:name="_Toc117070356"/>
      <w:bookmarkStart w:id="101" w:name="_Toc51828118"/>
      <w:r>
        <w:lastRenderedPageBreak/>
        <w:t>6</w:t>
      </w:r>
      <w:r>
        <w:tab/>
        <w:t>API Test Plan</w:t>
      </w:r>
      <w:bookmarkEnd w:id="99"/>
      <w:bookmarkEnd w:id="100"/>
      <w:bookmarkEnd w:id="101"/>
    </w:p>
    <w:p w:rsidR="00614D2D" w:rsidRDefault="00614D2D" w:rsidP="00614D2D">
      <w:pPr>
        <w:pStyle w:val="Heading2"/>
        <w:keepNext w:val="0"/>
        <w:keepLines w:val="0"/>
      </w:pPr>
      <w:bookmarkStart w:id="102" w:name="_Toc51826676"/>
      <w:bookmarkStart w:id="103" w:name="_Toc117070357"/>
      <w:bookmarkStart w:id="104" w:name="_Toc51828119"/>
      <w:r>
        <w:t>6.1</w:t>
      </w:r>
      <w:r>
        <w:tab/>
        <w:t>Package sim.access:</w:t>
      </w:r>
      <w:bookmarkEnd w:id="102"/>
      <w:bookmarkEnd w:id="103"/>
      <w:bookmarkEnd w:id="104"/>
    </w:p>
    <w:p w:rsidR="00614D2D" w:rsidRDefault="00614D2D" w:rsidP="00614D2D">
      <w:pPr>
        <w:pStyle w:val="Heading3"/>
        <w:keepNext w:val="0"/>
        <w:keepLines w:val="0"/>
      </w:pPr>
      <w:bookmarkStart w:id="105" w:name="_Toc51826677"/>
      <w:bookmarkStart w:id="106" w:name="_Toc117070358"/>
      <w:bookmarkStart w:id="107" w:name="_Toc51828120"/>
      <w:r>
        <w:t>6.1.1</w:t>
      </w:r>
      <w:r>
        <w:tab/>
        <w:t>Interface SIMView</w:t>
      </w:r>
      <w:bookmarkEnd w:id="105"/>
      <w:bookmarkEnd w:id="106"/>
      <w:bookmarkEnd w:id="107"/>
    </w:p>
    <w:p w:rsidR="00614D2D" w:rsidRDefault="00614D2D" w:rsidP="00614D2D">
      <w:pPr>
        <w:pStyle w:val="NO"/>
        <w:keepLines w:val="0"/>
      </w:pPr>
      <w:r>
        <w:t>NOTE:</w:t>
      </w:r>
      <w:r>
        <w:tab/>
        <w:t>The Test applet shall be run on a class that implements this interface.</w:t>
      </w:r>
    </w:p>
    <w:p w:rsidR="00614D2D" w:rsidRDefault="00614D2D" w:rsidP="00614D2D">
      <w:pPr>
        <w:pStyle w:val="Heading4"/>
        <w:keepNext w:val="0"/>
        <w:keepLines w:val="0"/>
      </w:pPr>
      <w:bookmarkStart w:id="108" w:name="_Toc51826678"/>
      <w:bookmarkStart w:id="109" w:name="_Toc117070359"/>
      <w:bookmarkStart w:id="110" w:name="_Toc51828121"/>
      <w:r>
        <w:t>6.1.1.1</w:t>
      </w:r>
      <w:r>
        <w:tab/>
        <w:t>Constants</w:t>
      </w:r>
      <w:bookmarkEnd w:id="108"/>
      <w:bookmarkEnd w:id="109"/>
      <w:bookmarkEnd w:id="110"/>
    </w:p>
    <w:p w:rsidR="00614D2D" w:rsidRDefault="00614D2D" w:rsidP="00614D2D">
      <w:r>
        <w:t>Test Area Reference: API_1_SVW_CONST</w:t>
      </w:r>
    </w:p>
    <w:p w:rsidR="00614D2D" w:rsidRDefault="00614D2D" w:rsidP="00614D2D">
      <w:pPr>
        <w:pStyle w:val="H6"/>
        <w:keepNext w:val="0"/>
        <w:keepLines w:val="0"/>
      </w:pPr>
      <w:r>
        <w:t>6.1.1.1.1</w:t>
      </w:r>
      <w:r>
        <w:tab/>
        <w:t>Conformance Requirements</w:t>
      </w:r>
    </w:p>
    <w:p w:rsidR="00614D2D" w:rsidRDefault="00614D2D" w:rsidP="00614D2D">
      <w:r>
        <w:t xml:space="preserve">This </w:t>
      </w:r>
      <w:r w:rsidR="00A1704F">
        <w:t>clause</w:t>
      </w:r>
      <w:r>
        <w:t xml:space="preserve"> does not describe the conformance requirements for a method, but rather for the constants of the interface.</w:t>
      </w:r>
    </w:p>
    <w:p w:rsidR="00614D2D" w:rsidRDefault="00614D2D" w:rsidP="00614D2D">
      <w:pPr>
        <w:pStyle w:val="H6"/>
        <w:keepNext w:val="0"/>
        <w:keepLines w:val="0"/>
      </w:pPr>
      <w:r>
        <w:t>6.1.1.1.1.1</w:t>
      </w:r>
      <w:r>
        <w:tab/>
        <w:t>Normal execution</w:t>
      </w:r>
    </w:p>
    <w:p w:rsidR="00614D2D" w:rsidRDefault="00614D2D" w:rsidP="00614D2D">
      <w:r>
        <w:t>CRRN1: The constants shall have the same name and value that is defined in 3GPP TS 43.019 [7].</w:t>
      </w:r>
    </w:p>
    <w:p w:rsidR="00614D2D" w:rsidRDefault="00614D2D" w:rsidP="00614D2D">
      <w:pPr>
        <w:pStyle w:val="H6"/>
        <w:keepNext w:val="0"/>
        <w:keepLines w:val="0"/>
      </w:pPr>
      <w:r>
        <w:t>6.1.1.1.2</w:t>
      </w:r>
      <w:r>
        <w:tab/>
        <w:t>Test Suite Files</w:t>
      </w:r>
    </w:p>
    <w:p w:rsidR="00614D2D" w:rsidRDefault="00614D2D" w:rsidP="00614D2D">
      <w:r>
        <w:t>None.</w:t>
      </w:r>
    </w:p>
    <w:p w:rsidR="00614D2D" w:rsidRDefault="00614D2D" w:rsidP="00614D2D">
      <w:pPr>
        <w:pStyle w:val="H6"/>
        <w:keepNext w:val="0"/>
        <w:keepLines w:val="0"/>
      </w:pPr>
      <w:r>
        <w:t>6.1.1.1.3</w:t>
      </w:r>
      <w:r>
        <w:tab/>
        <w:t>Test Procedure</w:t>
      </w:r>
    </w:p>
    <w:p w:rsidR="00614D2D" w:rsidRDefault="00614D2D" w:rsidP="00614D2D">
      <w:r>
        <w:t>The constants in Java are resolved at compilation time, therefore a runtime test is not useful. No test of constants will be performed.</w:t>
      </w:r>
    </w:p>
    <w:p w:rsidR="00614D2D" w:rsidRDefault="00614D2D" w:rsidP="00614D2D">
      <w:pPr>
        <w:pStyle w:val="Heading4"/>
        <w:keepNext w:val="0"/>
        <w:keepLines w:val="0"/>
      </w:pPr>
      <w:bookmarkStart w:id="111" w:name="_Toc51826679"/>
      <w:bookmarkStart w:id="112" w:name="_Toc117070360"/>
      <w:bookmarkStart w:id="113" w:name="_Toc51828122"/>
      <w:r>
        <w:t>6.1.1.2</w:t>
      </w:r>
      <w:r>
        <w:tab/>
        <w:t>Method select(short fid, byte[] fci, short fciOffset, short fciLength)</w:t>
      </w:r>
      <w:bookmarkEnd w:id="111"/>
      <w:bookmarkEnd w:id="112"/>
      <w:bookmarkEnd w:id="113"/>
    </w:p>
    <w:p w:rsidR="00614D2D" w:rsidRDefault="00614D2D" w:rsidP="00614D2D">
      <w:r>
        <w:t>Test Area Reference: API_1_SVW_SLCTS_BSS</w:t>
      </w:r>
    </w:p>
    <w:p w:rsidR="00614D2D" w:rsidRDefault="00614D2D" w:rsidP="00614D2D">
      <w:pPr>
        <w:pStyle w:val="H6"/>
        <w:keepNext w:val="0"/>
        <w:keepLines w:val="0"/>
      </w:pPr>
      <w:r>
        <w:t>6.1.1.2.1</w:t>
      </w:r>
      <w:r>
        <w:tab/>
        <w:t>Conformance Requirements</w:t>
      </w:r>
    </w:p>
    <w:p w:rsidR="00614D2D" w:rsidRDefault="00614D2D" w:rsidP="00614D2D">
      <w:r>
        <w:t>The method with the following header shall be compliant to its definition in the API.</w:t>
      </w:r>
    </w:p>
    <w:p w:rsidR="00614D2D" w:rsidRDefault="00614D2D" w:rsidP="00614D2D">
      <w:pPr>
        <w:pStyle w:val="PL"/>
        <w:rPr>
          <w:noProof w:val="0"/>
        </w:rPr>
      </w:pPr>
      <w:r>
        <w:rPr>
          <w:noProof w:val="0"/>
        </w:rPr>
        <w:t xml:space="preserve">    public short select(short fid,</w:t>
      </w:r>
    </w:p>
    <w:p w:rsidR="00614D2D" w:rsidRDefault="00614D2D" w:rsidP="00614D2D">
      <w:pPr>
        <w:pStyle w:val="PL"/>
        <w:rPr>
          <w:noProof w:val="0"/>
        </w:rPr>
      </w:pPr>
      <w:r>
        <w:rPr>
          <w:noProof w:val="0"/>
        </w:rPr>
        <w:t xml:space="preserve">                        byte[] fci,</w:t>
      </w:r>
    </w:p>
    <w:p w:rsidR="00614D2D" w:rsidRDefault="00614D2D" w:rsidP="00614D2D">
      <w:pPr>
        <w:pStyle w:val="PL"/>
        <w:rPr>
          <w:noProof w:val="0"/>
        </w:rPr>
      </w:pPr>
      <w:r>
        <w:rPr>
          <w:noProof w:val="0"/>
        </w:rPr>
        <w:t xml:space="preserve">                        short fciOffset,</w:t>
      </w:r>
    </w:p>
    <w:p w:rsidR="00614D2D" w:rsidRDefault="00614D2D" w:rsidP="00614D2D">
      <w:pPr>
        <w:pStyle w:val="PL"/>
        <w:rPr>
          <w:noProof w:val="0"/>
        </w:rPr>
      </w:pPr>
      <w:r>
        <w:rPr>
          <w:noProof w:val="0"/>
        </w:rPr>
        <w:t xml:space="preserve">                        short fciLength)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SIMViewException</w:t>
      </w:r>
    </w:p>
    <w:p w:rsidR="00614D2D" w:rsidRDefault="00614D2D" w:rsidP="00614D2D">
      <w:pPr>
        <w:pStyle w:val="PL"/>
      </w:pPr>
    </w:p>
    <w:p w:rsidR="00614D2D" w:rsidRDefault="00614D2D" w:rsidP="00614D2D">
      <w:pPr>
        <w:pStyle w:val="H6"/>
        <w:keepNext w:val="0"/>
        <w:keepLines w:val="0"/>
      </w:pPr>
      <w:r>
        <w:t>6.1.1.2.1.1</w:t>
      </w:r>
      <w:r>
        <w:tab/>
        <w:t>Normal execution</w:t>
      </w:r>
    </w:p>
    <w:p w:rsidR="00614D2D" w:rsidRDefault="00A1704F" w:rsidP="00A1704F">
      <w:pPr>
        <w:pStyle w:val="B1"/>
      </w:pPr>
      <w:r>
        <w:rPr>
          <w:rFonts w:ascii="Symbol" w:hAnsi="Symbol"/>
        </w:rPr>
        <w:t>-</w:t>
      </w:r>
      <w:r>
        <w:rPr>
          <w:rFonts w:ascii="Symbol" w:hAnsi="Symbol"/>
        </w:rPr>
        <w:tab/>
      </w:r>
      <w:r w:rsidR="00614D2D">
        <w:t>CRRN1: If the desired file is selected, the length of the FCI (File Control Information) which has been written to the array fci is returned.</w:t>
      </w:r>
    </w:p>
    <w:p w:rsidR="00614D2D" w:rsidRDefault="00A1704F" w:rsidP="00A1704F">
      <w:pPr>
        <w:pStyle w:val="B1"/>
      </w:pPr>
      <w:r>
        <w:rPr>
          <w:rFonts w:ascii="Symbol" w:hAnsi="Symbol"/>
        </w:rPr>
        <w:t>-</w:t>
      </w:r>
      <w:r>
        <w:rPr>
          <w:rFonts w:ascii="Symbol" w:hAnsi="Symbol"/>
        </w:rPr>
        <w:tab/>
      </w:r>
      <w:r w:rsidR="00614D2D">
        <w:t>CRRN2: If the length fciLength is greater than or equal to the length of the FCI structure, the whole FCI structure is copied into the array fci and the length of the FCI which has been written to the array fci is returned.</w:t>
      </w:r>
    </w:p>
    <w:p w:rsidR="00614D2D" w:rsidRDefault="00A1704F" w:rsidP="00A1704F">
      <w:pPr>
        <w:pStyle w:val="B1"/>
      </w:pPr>
      <w:r>
        <w:rPr>
          <w:rFonts w:ascii="Symbol" w:hAnsi="Symbol"/>
        </w:rPr>
        <w:t>-</w:t>
      </w:r>
      <w:r>
        <w:rPr>
          <w:rFonts w:ascii="Symbol" w:hAnsi="Symbol"/>
        </w:rPr>
        <w:tab/>
      </w:r>
      <w:r w:rsidR="00614D2D">
        <w:t>CRRN3: If the length fciLength is less than the length of the FCI structure, the first part of the FCI structure is copied into the array fci and the length of the FCI which has been written to the array fci is returned.</w:t>
      </w:r>
    </w:p>
    <w:p w:rsidR="00614D2D" w:rsidRDefault="00A1704F" w:rsidP="00A1704F">
      <w:pPr>
        <w:pStyle w:val="B1"/>
      </w:pPr>
      <w:r>
        <w:rPr>
          <w:rFonts w:ascii="Symbol" w:hAnsi="Symbol"/>
        </w:rPr>
        <w:t>-</w:t>
      </w:r>
      <w:r>
        <w:rPr>
          <w:rFonts w:ascii="Symbol" w:hAnsi="Symbol"/>
        </w:rPr>
        <w:tab/>
      </w:r>
      <w:r w:rsidR="00614D2D">
        <w:t xml:space="preserve">CRRN4: After selecting a DF/MF no EF is selected. </w:t>
      </w:r>
    </w:p>
    <w:p w:rsidR="00614D2D" w:rsidRDefault="00A1704F" w:rsidP="00A1704F">
      <w:pPr>
        <w:pStyle w:val="B1"/>
      </w:pPr>
      <w:r>
        <w:rPr>
          <w:rFonts w:ascii="Symbol" w:hAnsi="Symbol"/>
        </w:rPr>
        <w:t>-</w:t>
      </w:r>
      <w:r>
        <w:rPr>
          <w:rFonts w:ascii="Symbol" w:hAnsi="Symbol"/>
        </w:rPr>
        <w:tab/>
      </w:r>
      <w:r w:rsidR="00614D2D">
        <w:t>CRRN5: After selecting a linear fixed EF no record is selected.</w:t>
      </w:r>
    </w:p>
    <w:p w:rsidR="00614D2D" w:rsidRDefault="00A1704F" w:rsidP="00A1704F">
      <w:pPr>
        <w:pStyle w:val="B1"/>
      </w:pPr>
      <w:r>
        <w:rPr>
          <w:rFonts w:ascii="Symbol" w:hAnsi="Symbol"/>
        </w:rPr>
        <w:lastRenderedPageBreak/>
        <w:t>-</w:t>
      </w:r>
      <w:r>
        <w:rPr>
          <w:rFonts w:ascii="Symbol" w:hAnsi="Symbol"/>
        </w:rPr>
        <w:tab/>
      </w:r>
      <w:r w:rsidR="00614D2D">
        <w:t>CRRN6: After selecting a cyclic EF the first record which is the last updated record is selected.</w:t>
      </w:r>
    </w:p>
    <w:p w:rsidR="00614D2D" w:rsidRDefault="00A1704F" w:rsidP="00A1704F">
      <w:pPr>
        <w:pStyle w:val="B1"/>
      </w:pPr>
      <w:r>
        <w:rPr>
          <w:rFonts w:ascii="Symbol" w:hAnsi="Symbol"/>
        </w:rPr>
        <w:t>-</w:t>
      </w:r>
      <w:r>
        <w:rPr>
          <w:rFonts w:ascii="Symbol" w:hAnsi="Symbol"/>
        </w:rPr>
        <w:tab/>
      </w:r>
      <w:r w:rsidR="00614D2D">
        <w:t xml:space="preserve">CRRN7: The current files (file context) of any other applets shall not be changed. See TS 43.019 [7] - </w:t>
      </w:r>
      <w:r>
        <w:t>clause</w:t>
      </w:r>
      <w:r w:rsidR="00614D2D">
        <w:t>5.2. This will be tested during the testing of the framework.</w:t>
      </w:r>
    </w:p>
    <w:p w:rsidR="00614D2D" w:rsidRDefault="00A1704F" w:rsidP="00A1704F">
      <w:pPr>
        <w:pStyle w:val="B1"/>
      </w:pPr>
      <w:r>
        <w:rPr>
          <w:rFonts w:ascii="Symbol" w:hAnsi="Symbol"/>
        </w:rPr>
        <w:t>-</w:t>
      </w:r>
      <w:r>
        <w:rPr>
          <w:rFonts w:ascii="Symbol" w:hAnsi="Symbol"/>
        </w:rPr>
        <w:tab/>
      </w:r>
      <w:r w:rsidR="00614D2D">
        <w:t xml:space="preserve">CRRN8: The information returned by fci shall be formatted as described in TS 51.011 [3], </w:t>
      </w:r>
      <w:r>
        <w:t>clause</w:t>
      </w:r>
      <w:r w:rsidR="00614D2D">
        <w:t>9.2.1.</w:t>
      </w:r>
    </w:p>
    <w:p w:rsidR="00614D2D" w:rsidRDefault="00A1704F" w:rsidP="00A1704F">
      <w:pPr>
        <w:pStyle w:val="B1"/>
      </w:pPr>
      <w:r>
        <w:rPr>
          <w:rFonts w:ascii="Symbol" w:hAnsi="Symbol"/>
        </w:rPr>
        <w:t>-</w:t>
      </w:r>
      <w:r>
        <w:rPr>
          <w:rFonts w:ascii="Symbol" w:hAnsi="Symbol"/>
        </w:rPr>
        <w:tab/>
      </w:r>
      <w:r w:rsidR="00614D2D">
        <w:t>CRRN9: The file with a File-ID that matches fid shall be found according to the following selection rules:</w:t>
      </w:r>
    </w:p>
    <w:p w:rsidR="00614D2D" w:rsidRDefault="00614D2D" w:rsidP="00614D2D">
      <w:pPr>
        <w:pStyle w:val="B2"/>
      </w:pPr>
      <w:r>
        <w:t>1)</w:t>
      </w:r>
      <w:r>
        <w:tab/>
        <w:t>An immediate child EF or DF of the current MF/DF can be selected,</w:t>
      </w:r>
    </w:p>
    <w:p w:rsidR="00614D2D" w:rsidRDefault="00614D2D" w:rsidP="00614D2D">
      <w:pPr>
        <w:pStyle w:val="B2"/>
      </w:pPr>
      <w:r>
        <w:t>2)</w:t>
      </w:r>
      <w:r>
        <w:tab/>
        <w:t>A sibling DF of the current DF can be selected,</w:t>
      </w:r>
    </w:p>
    <w:p w:rsidR="00614D2D" w:rsidRDefault="00614D2D" w:rsidP="00614D2D">
      <w:pPr>
        <w:pStyle w:val="B2"/>
      </w:pPr>
      <w:r>
        <w:t>3)</w:t>
      </w:r>
      <w:r>
        <w:tab/>
        <w:t>The current MF/DF it self can be selected,</w:t>
      </w:r>
    </w:p>
    <w:p w:rsidR="00614D2D" w:rsidRDefault="00614D2D" w:rsidP="00614D2D">
      <w:pPr>
        <w:pStyle w:val="B2"/>
      </w:pPr>
      <w:r>
        <w:t>4)</w:t>
      </w:r>
      <w:r>
        <w:tab/>
        <w:t>The parent MF/DF of the current DF can be selected,</w:t>
      </w:r>
    </w:p>
    <w:p w:rsidR="00614D2D" w:rsidRDefault="00614D2D" w:rsidP="00614D2D">
      <w:pPr>
        <w:pStyle w:val="B2"/>
      </w:pPr>
      <w:r>
        <w:t>5)</w:t>
      </w:r>
      <w:r>
        <w:tab/>
        <w:t>The MF can always be selected.</w:t>
      </w:r>
    </w:p>
    <w:p w:rsidR="00614D2D" w:rsidRDefault="00614D2D" w:rsidP="00614D2D">
      <w:pPr>
        <w:pStyle w:val="H6"/>
        <w:keepNext w:val="0"/>
        <w:keepLines w:val="0"/>
      </w:pPr>
      <w:r>
        <w:t>6.1.1.2.1.2</w:t>
      </w:r>
      <w:r>
        <w:tab/>
        <w:t>Parameter errors</w:t>
      </w:r>
    </w:p>
    <w:p w:rsidR="00614D2D" w:rsidRDefault="00A1704F" w:rsidP="00A1704F">
      <w:pPr>
        <w:pStyle w:val="B1"/>
      </w:pPr>
      <w:r>
        <w:rPr>
          <w:rFonts w:ascii="Symbol" w:hAnsi="Symbol"/>
        </w:rPr>
        <w:t>-</w:t>
      </w:r>
      <w:r>
        <w:rPr>
          <w:rFonts w:ascii="Symbol" w:hAnsi="Symbol"/>
        </w:rPr>
        <w:tab/>
      </w:r>
      <w:r w:rsidR="00614D2D">
        <w:t>CRRP1: If the array fci is null, an instance of NullPointerException shall be thrown.</w:t>
      </w:r>
    </w:p>
    <w:p w:rsidR="00614D2D" w:rsidRDefault="00A1704F" w:rsidP="00A1704F">
      <w:pPr>
        <w:pStyle w:val="B1"/>
      </w:pPr>
      <w:r>
        <w:rPr>
          <w:rFonts w:ascii="Symbol" w:hAnsi="Symbol"/>
        </w:rPr>
        <w:t>-</w:t>
      </w:r>
      <w:r>
        <w:rPr>
          <w:rFonts w:ascii="Symbol" w:hAnsi="Symbol"/>
        </w:rPr>
        <w:tab/>
      </w:r>
      <w:r w:rsidR="00614D2D">
        <w:t>CRRP2: If fciOffset is less than 0, an instance of ArrayIndexOutOfBoundsException shall be thrown.</w:t>
      </w:r>
    </w:p>
    <w:p w:rsidR="00614D2D" w:rsidRDefault="00A1704F" w:rsidP="00A1704F">
      <w:pPr>
        <w:pStyle w:val="B1"/>
      </w:pPr>
      <w:r>
        <w:rPr>
          <w:rFonts w:ascii="Symbol" w:hAnsi="Symbol"/>
        </w:rPr>
        <w:t>-</w:t>
      </w:r>
      <w:r>
        <w:rPr>
          <w:rFonts w:ascii="Symbol" w:hAnsi="Symbol"/>
        </w:rPr>
        <w:tab/>
      </w:r>
      <w:r w:rsidR="00614D2D">
        <w:t>CRRP3: If fciLength is less than 0, an instance of ArrayIndexOutOfBoundsException shall be thrown.</w:t>
      </w:r>
    </w:p>
    <w:p w:rsidR="00614D2D" w:rsidRDefault="00A1704F" w:rsidP="00A1704F">
      <w:pPr>
        <w:pStyle w:val="B1"/>
      </w:pPr>
      <w:r>
        <w:rPr>
          <w:rFonts w:ascii="Symbol" w:hAnsi="Symbol"/>
        </w:rPr>
        <w:t>-</w:t>
      </w:r>
      <w:r>
        <w:rPr>
          <w:rFonts w:ascii="Symbol" w:hAnsi="Symbol"/>
        </w:rPr>
        <w:tab/>
      </w:r>
      <w:r w:rsidR="00614D2D">
        <w:t>CRRP4: If fciOffset plus fciLength is greater than the length of the array fci.length, or fciOffset equals fci.length, an instance of ArrayIndexOutOfBoundsException shall be thrown.</w:t>
      </w:r>
    </w:p>
    <w:p w:rsidR="00614D2D" w:rsidRDefault="00614D2D" w:rsidP="00614D2D">
      <w:pPr>
        <w:pStyle w:val="H6"/>
        <w:keepNext w:val="0"/>
        <w:keepLines w:val="0"/>
      </w:pPr>
      <w:r>
        <w:t>6.1.1.2.1.3</w:t>
      </w:r>
      <w:r>
        <w:tab/>
        <w:t>Context errors</w:t>
      </w:r>
    </w:p>
    <w:p w:rsidR="00614D2D" w:rsidRDefault="00A1704F" w:rsidP="00A1704F">
      <w:pPr>
        <w:pStyle w:val="B1"/>
      </w:pPr>
      <w:r>
        <w:rPr>
          <w:rFonts w:ascii="Symbol" w:hAnsi="Symbol"/>
        </w:rPr>
        <w:t>-</w:t>
      </w:r>
      <w:r>
        <w:rPr>
          <w:rFonts w:ascii="Symbol" w:hAnsi="Symbol"/>
        </w:rPr>
        <w:tab/>
      </w:r>
      <w:r w:rsidR="00614D2D">
        <w:t>CRRC1: If the file with a File-ID which matches fid could not be found according to the selection rules listed in CRRN9, an instance of SIMViewException shall be thrown. The reason code shall be SIMViewException.FILE_NOT_FOUND.</w:t>
      </w:r>
    </w:p>
    <w:p w:rsidR="00614D2D" w:rsidRDefault="00A1704F" w:rsidP="00A1704F">
      <w:pPr>
        <w:pStyle w:val="B1"/>
      </w:pPr>
      <w:r>
        <w:rPr>
          <w:rFonts w:ascii="Symbol" w:hAnsi="Symbol"/>
        </w:rPr>
        <w:t>-</w:t>
      </w:r>
      <w:r>
        <w:rPr>
          <w:rFonts w:ascii="Symbol" w:hAnsi="Symbol"/>
        </w:rPr>
        <w:tab/>
      </w:r>
      <w:r w:rsidR="00614D2D">
        <w:t>CRRC2: If the method call causes a memory problem (e.g. memory access error), an instance of SIMViewException shall be thrown. The reason code shall be SIMViewException.MEMORY_PROBLEM.</w:t>
      </w:r>
    </w:p>
    <w:p w:rsidR="00614D2D" w:rsidRDefault="00A1704F" w:rsidP="00A1704F">
      <w:pPr>
        <w:pStyle w:val="B1"/>
      </w:pPr>
      <w:r>
        <w:rPr>
          <w:rFonts w:ascii="Symbol" w:hAnsi="Symbol"/>
        </w:rPr>
        <w:t>-</w:t>
      </w:r>
      <w:r>
        <w:rPr>
          <w:rFonts w:ascii="Symbol" w:hAnsi="Symbol"/>
        </w:rPr>
        <w:tab/>
      </w:r>
      <w:r w:rsidR="00614D2D">
        <w:t>CRRC3: If the method call causes an error to occur that is not expected and thus not handled, an instance of SIMViewException shall be thrown. The reason code shall be SIMViewException.INTERNAL_ERROR.</w:t>
      </w:r>
    </w:p>
    <w:p w:rsidR="00614D2D" w:rsidRDefault="00614D2D" w:rsidP="00614D2D">
      <w:pPr>
        <w:pStyle w:val="H6"/>
        <w:keepNext w:val="0"/>
        <w:keepLines w:val="0"/>
      </w:pPr>
      <w:r>
        <w:t>6.1.1.2.2</w:t>
      </w:r>
      <w:r>
        <w:tab/>
        <w:t>Test Suite Files</w:t>
      </w:r>
    </w:p>
    <w:p w:rsidR="00614D2D" w:rsidRDefault="00614D2D" w:rsidP="00614D2D">
      <w:r>
        <w:t>Additional requirements for the GSM personalization: None</w:t>
      </w:r>
    </w:p>
    <w:p w:rsidR="00614D2D" w:rsidRDefault="00614D2D" w:rsidP="00614D2D">
      <w:pPr>
        <w:pStyle w:val="B1"/>
        <w:tabs>
          <w:tab w:val="left" w:pos="2268"/>
        </w:tabs>
      </w:pPr>
      <w:r>
        <w:t>Test Script:</w:t>
      </w:r>
      <w:r w:rsidR="00A1704F">
        <w:tab/>
      </w:r>
      <w:r>
        <w:t>API_1_SVW_SLCTS_BSS_1.scr</w:t>
      </w:r>
    </w:p>
    <w:p w:rsidR="00614D2D" w:rsidRDefault="00614D2D" w:rsidP="00614D2D">
      <w:pPr>
        <w:pStyle w:val="B1"/>
        <w:tabs>
          <w:tab w:val="left" w:pos="2268"/>
        </w:tabs>
      </w:pPr>
      <w:r>
        <w:t>Test Applet:</w:t>
      </w:r>
      <w:r w:rsidR="00A1704F">
        <w:tab/>
      </w:r>
      <w:r>
        <w:t>API_1_SVW_SLCTS_BSS_1.java</w:t>
      </w:r>
    </w:p>
    <w:p w:rsidR="00614D2D" w:rsidRDefault="00614D2D" w:rsidP="00614D2D">
      <w:pPr>
        <w:pStyle w:val="B1"/>
        <w:tabs>
          <w:tab w:val="left" w:pos="2268"/>
        </w:tabs>
      </w:pPr>
      <w:r>
        <w:t>Load Script:</w:t>
      </w:r>
      <w:r w:rsidR="00A1704F">
        <w:tab/>
      </w:r>
      <w:r>
        <w:t>API_1_SVW_SLCTS_BSS_1.ldr</w:t>
      </w:r>
    </w:p>
    <w:p w:rsidR="00614D2D" w:rsidRDefault="00614D2D" w:rsidP="00614D2D">
      <w:pPr>
        <w:pStyle w:val="B1"/>
        <w:tabs>
          <w:tab w:val="left" w:pos="2268"/>
        </w:tabs>
      </w:pPr>
      <w:r>
        <w:t>Cleanup Script:</w:t>
      </w:r>
      <w:r w:rsidR="00A1704F">
        <w:tab/>
      </w:r>
      <w:r>
        <w:t>API_1_SVW_SLCTS_BSS_1.clr</w:t>
      </w:r>
    </w:p>
    <w:p w:rsidR="00614D2D" w:rsidRDefault="00614D2D" w:rsidP="00614D2D">
      <w:pPr>
        <w:pStyle w:val="B1"/>
        <w:tabs>
          <w:tab w:val="left" w:pos="2268"/>
        </w:tabs>
      </w:pPr>
      <w:r>
        <w:t>Parameter File:</w:t>
      </w:r>
      <w:r>
        <w:tab/>
        <w:t>API_1_SVW_SLCTS_BSS_1.par</w:t>
      </w:r>
    </w:p>
    <w:p w:rsidR="00614D2D" w:rsidRDefault="00614D2D" w:rsidP="00614D2D">
      <w:pPr>
        <w:pStyle w:val="H6"/>
      </w:pPr>
      <w:r>
        <w:lastRenderedPageBreak/>
        <w:t>6.1.1.2.3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rFonts w:ascii="Times New Roman" w:hAnsi="Times New Roman"/>
                <w:b/>
              </w:rPr>
            </w:pPr>
            <w:r>
              <w:rPr>
                <w:b/>
              </w:rPr>
              <w:t>SIM Initialization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Responses ignored.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Select EFICCID in MF (Transparent EF)</w:t>
            </w:r>
          </w:p>
          <w:p w:rsidR="00614D2D" w:rsidRDefault="00614D2D">
            <w:pPr>
              <w:pStyle w:val="PL"/>
              <w:keepNext/>
              <w:keepLines/>
              <w:rPr>
                <w:noProof w:val="0"/>
              </w:rPr>
            </w:pPr>
            <w:r>
              <w:rPr>
                <w:noProof w:val="0"/>
              </w:rPr>
              <w:t>fid = SIMView.FID_EF_ICCID</w:t>
            </w:r>
          </w:p>
          <w:p w:rsidR="00614D2D" w:rsidRDefault="00614D2D">
            <w:pPr>
              <w:pStyle w:val="PL"/>
              <w:keepNext/>
              <w:keepLines/>
              <w:rPr>
                <w:noProof w:val="0"/>
              </w:rPr>
            </w:pPr>
            <w:r>
              <w:rPr>
                <w:noProof w:val="0"/>
              </w:rPr>
              <w:t>byte[] fci = new byte[34]</w:t>
            </w:r>
          </w:p>
          <w:p w:rsidR="00614D2D" w:rsidRDefault="00614D2D">
            <w:pPr>
              <w:pStyle w:val="PL"/>
              <w:keepNext/>
              <w:keepLines/>
              <w:rPr>
                <w:noProof w:val="0"/>
              </w:rPr>
            </w:pPr>
            <w:r>
              <w:rPr>
                <w:noProof w:val="0"/>
              </w:rPr>
              <w:t>fciOffset = 0</w:t>
            </w:r>
          </w:p>
          <w:p w:rsidR="00614D2D" w:rsidRDefault="00614D2D">
            <w:pPr>
              <w:pStyle w:val="PL"/>
              <w:keepNext/>
              <w:keepLines/>
              <w:rPr>
                <w:noProof w:val="0"/>
              </w:rPr>
            </w:pPr>
            <w:r>
              <w:rPr>
                <w:noProof w:val="0"/>
              </w:rPr>
              <w:t>fciLength = 20</w:t>
            </w:r>
          </w:p>
          <w:p w:rsidR="00614D2D" w:rsidRDefault="00614D2D">
            <w:pPr>
              <w:pStyle w:val="PL"/>
              <w:keepNext/>
              <w:keepLines/>
              <w:rPr>
                <w:noProof w:val="0"/>
              </w:rPr>
            </w:pPr>
            <w:r>
              <w:rPr>
                <w:noProof w:val="0"/>
              </w:rPr>
              <w:t>select()</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r>
              <w:t>No exception shall be thrown.</w:t>
            </w:r>
          </w:p>
          <w:p w:rsidR="00614D2D" w:rsidRDefault="00614D2D">
            <w:pPr>
              <w:pStyle w:val="TAL"/>
            </w:pPr>
            <w:r>
              <w:t>Shall return a value not greater than 20.</w:t>
            </w:r>
          </w:p>
          <w:p w:rsidR="00614D2D" w:rsidRDefault="00614D2D">
            <w:pPr>
              <w:pStyle w:val="TAL"/>
            </w:pPr>
          </w:p>
          <w:p w:rsidR="00614D2D" w:rsidRDefault="00614D2D">
            <w:pPr>
              <w:pStyle w:val="TAL"/>
            </w:pPr>
            <w:r>
              <w:t>&lt;Description of fci:</w:t>
            </w:r>
          </w:p>
          <w:p w:rsidR="00614D2D" w:rsidRDefault="00614D2D">
            <w:pPr>
              <w:pStyle w:val="TAL"/>
            </w:pPr>
            <w:r>
              <w:t xml:space="preserve">XX XX </w:t>
            </w:r>
          </w:p>
          <w:p w:rsidR="00614D2D" w:rsidRDefault="00614D2D">
            <w:pPr>
              <w:pStyle w:val="TAL"/>
            </w:pPr>
            <w:r>
              <w:t>XX XX</w:t>
            </w:r>
          </w:p>
          <w:p w:rsidR="00614D2D" w:rsidRDefault="00614D2D">
            <w:pPr>
              <w:pStyle w:val="TAL"/>
            </w:pPr>
            <w:r>
              <w:t>2F E2</w:t>
            </w:r>
          </w:p>
          <w:p w:rsidR="00614D2D" w:rsidRDefault="00614D2D">
            <w:pPr>
              <w:pStyle w:val="TAL"/>
            </w:pPr>
            <w:r>
              <w:t>04</w:t>
            </w:r>
          </w:p>
          <w:p w:rsidR="00614D2D" w:rsidRDefault="00614D2D">
            <w:pPr>
              <w:pStyle w:val="TAL"/>
            </w:pPr>
            <w:r>
              <w:t>&gt;</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pPr>
            <w:r>
              <w:t>Select EF</w:t>
            </w:r>
            <w:r>
              <w:rPr>
                <w:vertAlign w:val="subscript"/>
              </w:rPr>
              <w:t>ICCID</w:t>
            </w:r>
            <w:r>
              <w:t xml:space="preserve"> in MF (Transparent EF)</w:t>
            </w:r>
          </w:p>
          <w:p w:rsidR="00614D2D" w:rsidRDefault="00614D2D">
            <w:pPr>
              <w:pStyle w:val="PL"/>
              <w:keepNext/>
              <w:keepLines/>
              <w:rPr>
                <w:noProof w:val="0"/>
              </w:rPr>
            </w:pPr>
            <w:r>
              <w:rPr>
                <w:noProof w:val="0"/>
              </w:rPr>
              <w:t>fid = SIMView.FID_EF_ICCID</w:t>
            </w:r>
          </w:p>
          <w:p w:rsidR="00614D2D" w:rsidRDefault="00614D2D">
            <w:pPr>
              <w:pStyle w:val="PL"/>
              <w:keepNext/>
              <w:keepLines/>
              <w:rPr>
                <w:noProof w:val="0"/>
              </w:rPr>
            </w:pPr>
            <w:r>
              <w:rPr>
                <w:noProof w:val="0"/>
              </w:rPr>
              <w:t>fciOffset = 0</w:t>
            </w:r>
          </w:p>
          <w:p w:rsidR="00614D2D" w:rsidRDefault="00614D2D">
            <w:pPr>
              <w:pStyle w:val="PL"/>
              <w:keepNext/>
              <w:keepLines/>
              <w:rPr>
                <w:noProof w:val="0"/>
              </w:rPr>
            </w:pPr>
            <w:r>
              <w:rPr>
                <w:noProof w:val="0"/>
              </w:rPr>
              <w:t>fciLength = 13</w:t>
            </w:r>
          </w:p>
          <w:p w:rsidR="00614D2D" w:rsidRDefault="00614D2D">
            <w:pPr>
              <w:pStyle w:val="PL"/>
              <w:keepNext/>
              <w:keepLines/>
              <w:rPr>
                <w:noProof w:val="0"/>
              </w:rPr>
            </w:pPr>
            <w:r>
              <w:rPr>
                <w:noProof w:val="0"/>
              </w:rPr>
              <w:t>select()</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pPr>
            <w:r>
              <w:t>No exception shall be thrown.</w:t>
            </w:r>
          </w:p>
          <w:p w:rsidR="00614D2D" w:rsidRDefault="00614D2D">
            <w:pPr>
              <w:pStyle w:val="TAL"/>
            </w:pPr>
            <w:r>
              <w:t>Shall return 13.</w:t>
            </w:r>
          </w:p>
          <w:p w:rsidR="00614D2D" w:rsidRDefault="00614D2D">
            <w:pPr>
              <w:pStyle w:val="TAL"/>
            </w:pPr>
            <w:r>
              <w:t>fci shall contain the first 13 bytes of the FCI structure.</w:t>
            </w:r>
          </w:p>
        </w:tc>
        <w:tc>
          <w:tcPr>
            <w:tcW w:w="2334" w:type="dxa"/>
            <w:tcBorders>
              <w:top w:val="nil"/>
              <w:left w:val="single" w:sz="4" w:space="0" w:color="auto"/>
              <w:bottom w:val="single" w:sz="4" w:space="0" w:color="auto"/>
              <w:right w:val="single" w:sz="4" w:space="0" w:color="auto"/>
            </w:tcBorders>
          </w:tcPr>
          <w:p w:rsidR="00614D2D" w:rsidRDefault="00614D2D">
            <w:pPr>
              <w:pStyle w:val="TAL"/>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Select DF</w:t>
            </w:r>
            <w:r>
              <w:rPr>
                <w:vertAlign w:val="subscript"/>
              </w:rPr>
              <w:t>GSM</w:t>
            </w:r>
            <w:r>
              <w:t xml:space="preserve"> in MF</w:t>
            </w:r>
          </w:p>
          <w:p w:rsidR="00614D2D" w:rsidRDefault="00614D2D">
            <w:pPr>
              <w:pStyle w:val="PL"/>
              <w:rPr>
                <w:noProof w:val="0"/>
              </w:rPr>
            </w:pPr>
            <w:r>
              <w:rPr>
                <w:noProof w:val="0"/>
              </w:rPr>
              <w:t>fid = SIMView.FID_DF_GSM</w:t>
            </w:r>
          </w:p>
          <w:p w:rsidR="00614D2D" w:rsidRDefault="00614D2D">
            <w:pPr>
              <w:pStyle w:val="PL"/>
              <w:rPr>
                <w:noProof w:val="0"/>
              </w:rPr>
            </w:pPr>
            <w:r>
              <w:rPr>
                <w:noProof w:val="0"/>
              </w:rPr>
              <w:t>fciOffset = 0</w:t>
            </w:r>
          </w:p>
          <w:p w:rsidR="00614D2D" w:rsidRDefault="00614D2D">
            <w:pPr>
              <w:pStyle w:val="PL"/>
              <w:rPr>
                <w:noProof w:val="0"/>
              </w:rPr>
            </w:pPr>
            <w:r>
              <w:rPr>
                <w:noProof w:val="0"/>
              </w:rPr>
              <w:t>fciLength = 7</w:t>
            </w:r>
          </w:p>
          <w:p w:rsidR="00614D2D" w:rsidRDefault="00614D2D">
            <w:pPr>
              <w:pStyle w:val="PL"/>
              <w:rPr>
                <w:b/>
                <w:noProof w:val="0"/>
              </w:rPr>
            </w:pPr>
            <w:r>
              <w:rPr>
                <w:noProof w:val="0"/>
              </w:rPr>
              <w:t>select()</w:t>
            </w: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r>
              <w:t>No exception shall be thrown.</w:t>
            </w:r>
          </w:p>
          <w:p w:rsidR="00614D2D" w:rsidRDefault="00614D2D">
            <w:pPr>
              <w:pStyle w:val="TAL"/>
              <w:keepNext w:val="0"/>
              <w:keepLines w:val="0"/>
            </w:pPr>
            <w:r>
              <w:t>Shall return 7.</w:t>
            </w:r>
          </w:p>
          <w:p w:rsidR="00614D2D" w:rsidRDefault="00614D2D">
            <w:pPr>
              <w:pStyle w:val="TAL"/>
              <w:keepNext w:val="0"/>
              <w:keepLines w:val="0"/>
            </w:pPr>
            <w:r>
              <w:rPr>
                <w:rFonts w:cs="Arial"/>
                <w:sz w:val="20"/>
              </w:rPr>
              <w:t>fci shall contain the first 7 bytes of the FCI</w:t>
            </w:r>
            <w:r>
              <w:t>.</w:t>
            </w:r>
          </w:p>
          <w:p w:rsidR="00614D2D" w:rsidRDefault="00614D2D">
            <w:pPr>
              <w:pStyle w:val="TAL"/>
              <w:keepNext w:val="0"/>
              <w:keepLines w:val="0"/>
              <w:rPr>
                <w:i/>
              </w:rPr>
            </w:pPr>
            <w:r>
              <w:rPr>
                <w:i/>
              </w:rPr>
              <w:t>&lt;Description of fci:</w:t>
            </w:r>
          </w:p>
          <w:p w:rsidR="00614D2D" w:rsidRDefault="00614D2D">
            <w:pPr>
              <w:pStyle w:val="TAL"/>
              <w:keepNext w:val="0"/>
              <w:keepLines w:val="0"/>
              <w:rPr>
                <w:rFonts w:ascii="Courier New" w:hAnsi="Courier New"/>
                <w:i/>
              </w:rPr>
            </w:pPr>
            <w:r>
              <w:rPr>
                <w:rFonts w:ascii="Courier New" w:hAnsi="Courier New"/>
                <w:i/>
              </w:rPr>
              <w:t>XX XX</w:t>
            </w:r>
          </w:p>
          <w:p w:rsidR="00614D2D" w:rsidRDefault="00614D2D">
            <w:pPr>
              <w:pStyle w:val="TAL"/>
              <w:keepNext w:val="0"/>
              <w:keepLines w:val="0"/>
              <w:rPr>
                <w:rFonts w:ascii="Courier New" w:hAnsi="Courier New"/>
                <w:i/>
              </w:rPr>
            </w:pPr>
            <w:r>
              <w:rPr>
                <w:rFonts w:ascii="Courier New" w:hAnsi="Courier New"/>
                <w:i/>
              </w:rPr>
              <w:t>XX XX</w:t>
            </w:r>
          </w:p>
          <w:p w:rsidR="00614D2D" w:rsidRDefault="00614D2D">
            <w:pPr>
              <w:pStyle w:val="TAL"/>
              <w:keepNext w:val="0"/>
              <w:keepLines w:val="0"/>
              <w:rPr>
                <w:rFonts w:ascii="Courier New" w:hAnsi="Courier New"/>
                <w:i/>
              </w:rPr>
            </w:pPr>
            <w:r>
              <w:rPr>
                <w:rFonts w:ascii="Courier New" w:hAnsi="Courier New"/>
                <w:i/>
              </w:rPr>
              <w:t>7F 20</w:t>
            </w:r>
          </w:p>
          <w:p w:rsidR="00614D2D" w:rsidRDefault="00614D2D">
            <w:pPr>
              <w:pStyle w:val="TAL"/>
              <w:keepNext w:val="0"/>
              <w:keepLines w:val="0"/>
              <w:rPr>
                <w:rFonts w:ascii="Courier New" w:hAnsi="Courier New"/>
                <w:i/>
              </w:rPr>
            </w:pPr>
            <w:r>
              <w:rPr>
                <w:rFonts w:ascii="Courier New" w:hAnsi="Courier New"/>
                <w:i/>
              </w:rPr>
              <w:t>02</w:t>
            </w:r>
          </w:p>
          <w:p w:rsidR="00614D2D" w:rsidRDefault="00614D2D">
            <w:pPr>
              <w:pStyle w:val="TAL"/>
              <w:keepNext w:val="0"/>
              <w:keepLines w:val="0"/>
              <w:rPr>
                <w:i/>
              </w:rPr>
            </w:pPr>
            <w:r>
              <w:rPr>
                <w:i/>
              </w:rPr>
              <w:t>&gt;</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Select DF</w:t>
            </w:r>
            <w:r>
              <w:rPr>
                <w:vertAlign w:val="subscript"/>
              </w:rPr>
              <w:t>GSM</w:t>
            </w:r>
            <w:r>
              <w:t xml:space="preserve"> in MF</w:t>
            </w:r>
          </w:p>
          <w:p w:rsidR="00614D2D" w:rsidRDefault="00614D2D">
            <w:pPr>
              <w:pStyle w:val="PL"/>
              <w:rPr>
                <w:noProof w:val="0"/>
              </w:rPr>
            </w:pPr>
            <w:r>
              <w:rPr>
                <w:noProof w:val="0"/>
              </w:rPr>
              <w:t>fid = SIMView.FID_DF_GSM</w:t>
            </w:r>
          </w:p>
          <w:p w:rsidR="00614D2D" w:rsidRDefault="00614D2D">
            <w:pPr>
              <w:pStyle w:val="PL"/>
              <w:rPr>
                <w:noProof w:val="0"/>
              </w:rPr>
            </w:pPr>
            <w:r>
              <w:rPr>
                <w:noProof w:val="0"/>
              </w:rPr>
              <w:t>fciOffset = 0</w:t>
            </w:r>
          </w:p>
          <w:p w:rsidR="00614D2D" w:rsidRDefault="00614D2D">
            <w:pPr>
              <w:pStyle w:val="PL"/>
              <w:rPr>
                <w:noProof w:val="0"/>
              </w:rPr>
            </w:pPr>
            <w:r>
              <w:rPr>
                <w:noProof w:val="0"/>
              </w:rPr>
              <w:t>fciLength = 7</w:t>
            </w:r>
          </w:p>
          <w:p w:rsidR="00614D2D" w:rsidRDefault="00614D2D">
            <w:pPr>
              <w:pStyle w:val="PL"/>
              <w:rPr>
                <w:b/>
                <w:noProof w:val="0"/>
              </w:rPr>
            </w:pPr>
            <w:r>
              <w:rPr>
                <w:noProof w:val="0"/>
              </w:rPr>
              <w:t>select()</w:t>
            </w: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r>
              <w:t>No exception shall be thrown.</w:t>
            </w:r>
          </w:p>
          <w:p w:rsidR="00614D2D" w:rsidRDefault="00614D2D">
            <w:pPr>
              <w:pStyle w:val="TAL"/>
              <w:keepNext w:val="0"/>
              <w:keepLines w:val="0"/>
            </w:pPr>
            <w:r>
              <w:t>Shall return 7.</w:t>
            </w:r>
          </w:p>
          <w:p w:rsidR="00614D2D" w:rsidRDefault="00614D2D">
            <w:pPr>
              <w:pStyle w:val="TAL"/>
              <w:keepNext w:val="0"/>
              <w:keepLines w:val="0"/>
            </w:pPr>
            <w:r>
              <w:t>fci shall contain the entire FCI structure.</w:t>
            </w:r>
          </w:p>
          <w:p w:rsidR="00614D2D" w:rsidRDefault="00614D2D">
            <w:pPr>
              <w:pStyle w:val="TAL"/>
              <w:keepNext w:val="0"/>
              <w:keepLines w:val="0"/>
              <w:rPr>
                <w:i/>
              </w:rPr>
            </w:pPr>
            <w:r>
              <w:rPr>
                <w:i/>
              </w:rPr>
              <w:t>&lt;Description of fci:</w:t>
            </w:r>
          </w:p>
          <w:p w:rsidR="00614D2D" w:rsidRDefault="00614D2D">
            <w:pPr>
              <w:pStyle w:val="TAL"/>
              <w:keepNext w:val="0"/>
              <w:keepLines w:val="0"/>
              <w:rPr>
                <w:rFonts w:ascii="Courier New" w:hAnsi="Courier New"/>
                <w:i/>
              </w:rPr>
            </w:pPr>
            <w:r>
              <w:rPr>
                <w:rFonts w:ascii="Courier New" w:hAnsi="Courier New"/>
                <w:i/>
              </w:rPr>
              <w:t>XX XX</w:t>
            </w:r>
          </w:p>
          <w:p w:rsidR="00614D2D" w:rsidRDefault="00614D2D">
            <w:pPr>
              <w:pStyle w:val="TAL"/>
              <w:keepNext w:val="0"/>
              <w:keepLines w:val="0"/>
              <w:rPr>
                <w:rFonts w:ascii="Courier New" w:hAnsi="Courier New"/>
                <w:i/>
              </w:rPr>
            </w:pPr>
            <w:r>
              <w:rPr>
                <w:rFonts w:ascii="Courier New" w:hAnsi="Courier New"/>
                <w:i/>
              </w:rPr>
              <w:t>XX XX</w:t>
            </w:r>
          </w:p>
          <w:p w:rsidR="00614D2D" w:rsidRDefault="00614D2D">
            <w:pPr>
              <w:pStyle w:val="TAL"/>
              <w:keepNext w:val="0"/>
              <w:keepLines w:val="0"/>
              <w:rPr>
                <w:rFonts w:ascii="Courier New" w:hAnsi="Courier New"/>
                <w:i/>
              </w:rPr>
            </w:pPr>
            <w:r>
              <w:rPr>
                <w:rFonts w:ascii="Courier New" w:hAnsi="Courier New"/>
                <w:i/>
              </w:rPr>
              <w:t>7F 20</w:t>
            </w:r>
          </w:p>
          <w:p w:rsidR="00614D2D" w:rsidRDefault="00614D2D">
            <w:pPr>
              <w:pStyle w:val="TAL"/>
              <w:keepNext w:val="0"/>
              <w:keepLines w:val="0"/>
              <w:rPr>
                <w:rFonts w:ascii="Courier New" w:hAnsi="Courier New"/>
                <w:i/>
              </w:rPr>
            </w:pPr>
            <w:r>
              <w:rPr>
                <w:rFonts w:ascii="Courier New" w:hAnsi="Courier New"/>
                <w:i/>
              </w:rPr>
              <w:t>02</w:t>
            </w:r>
          </w:p>
          <w:p w:rsidR="00614D2D" w:rsidRDefault="00614D2D">
            <w:pPr>
              <w:pStyle w:val="TAL"/>
              <w:keepNext w:val="0"/>
              <w:keepLines w:val="0"/>
              <w:rPr>
                <w:i/>
              </w:rPr>
            </w:pPr>
            <w:r>
              <w:rPr>
                <w:i/>
              </w:rPr>
              <w:t>&gt;</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Select EF</w:t>
            </w:r>
            <w:r>
              <w:rPr>
                <w:vertAlign w:val="subscript"/>
              </w:rPr>
              <w:t>ACM</w:t>
            </w:r>
            <w:r>
              <w:t xml:space="preserve"> in DF</w:t>
            </w:r>
            <w:r>
              <w:rPr>
                <w:vertAlign w:val="subscript"/>
              </w:rPr>
              <w:t>GSM</w:t>
            </w:r>
            <w:r>
              <w:t xml:space="preserve"> (CyclicEF)</w:t>
            </w:r>
          </w:p>
          <w:p w:rsidR="00614D2D" w:rsidRDefault="00614D2D">
            <w:pPr>
              <w:pStyle w:val="PL"/>
              <w:rPr>
                <w:noProof w:val="0"/>
              </w:rPr>
            </w:pPr>
            <w:r>
              <w:rPr>
                <w:noProof w:val="0"/>
              </w:rPr>
              <w:t>fid = SIMView.FID_EF_ACM</w:t>
            </w:r>
          </w:p>
          <w:p w:rsidR="00614D2D" w:rsidRDefault="00614D2D">
            <w:pPr>
              <w:pStyle w:val="PL"/>
              <w:rPr>
                <w:noProof w:val="0"/>
              </w:rPr>
            </w:pPr>
            <w:r>
              <w:rPr>
                <w:noProof w:val="0"/>
              </w:rPr>
              <w:t>fciOffset = 0</w:t>
            </w:r>
          </w:p>
          <w:p w:rsidR="00614D2D" w:rsidRDefault="00614D2D">
            <w:pPr>
              <w:pStyle w:val="PL"/>
              <w:rPr>
                <w:noProof w:val="0"/>
              </w:rPr>
            </w:pPr>
            <w:r>
              <w:rPr>
                <w:noProof w:val="0"/>
              </w:rPr>
              <w:t>fciLength = 20</w:t>
            </w:r>
          </w:p>
          <w:p w:rsidR="00614D2D" w:rsidRDefault="00614D2D">
            <w:pPr>
              <w:pStyle w:val="PL"/>
              <w:rPr>
                <w:noProof w:val="0"/>
              </w:rPr>
            </w:pPr>
            <w:r>
              <w:rPr>
                <w:noProof w:val="0"/>
              </w:rPr>
              <w:t>select()</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No exception shall be thrown.</w:t>
            </w:r>
          </w:p>
          <w:p w:rsidR="00614D2D" w:rsidRDefault="00614D2D">
            <w:pPr>
              <w:pStyle w:val="TAL"/>
              <w:keepNext w:val="0"/>
              <w:keepLines w:val="0"/>
            </w:pPr>
            <w:r>
              <w:t>Shall return a value between 15 and 20. (Cyclic EF)</w:t>
            </w:r>
          </w:p>
          <w:p w:rsidR="00614D2D" w:rsidRDefault="00614D2D">
            <w:pPr>
              <w:pStyle w:val="TAL"/>
              <w:keepNext w:val="0"/>
              <w:keepLines w:val="0"/>
            </w:pPr>
            <w:r>
              <w:t>fci shall contain the first 15 or more bytes of the FCI structure.</w:t>
            </w:r>
          </w:p>
          <w:p w:rsidR="00614D2D" w:rsidRDefault="00614D2D">
            <w:pPr>
              <w:pStyle w:val="TAL"/>
              <w:keepNext w:val="0"/>
              <w:keepLines w:val="0"/>
            </w:pPr>
            <w:r>
              <w:t>fci[14] shall have the value 3 (length of record).</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Select MF</w:t>
            </w:r>
          </w:p>
          <w:p w:rsidR="00614D2D" w:rsidRDefault="00614D2D">
            <w:pPr>
              <w:pStyle w:val="PL"/>
              <w:rPr>
                <w:noProof w:val="0"/>
              </w:rPr>
            </w:pPr>
            <w:r>
              <w:rPr>
                <w:noProof w:val="0"/>
              </w:rPr>
              <w:t>fid = SIMView.FID_MF</w:t>
            </w:r>
          </w:p>
          <w:p w:rsidR="00614D2D" w:rsidRDefault="00614D2D">
            <w:pPr>
              <w:pStyle w:val="PL"/>
              <w:rPr>
                <w:noProof w:val="0"/>
              </w:rPr>
            </w:pPr>
            <w:r>
              <w:rPr>
                <w:noProof w:val="0"/>
              </w:rPr>
              <w:t>fciOffset = 0</w:t>
            </w:r>
          </w:p>
          <w:p w:rsidR="00614D2D" w:rsidRDefault="00614D2D">
            <w:pPr>
              <w:pStyle w:val="PL"/>
              <w:rPr>
                <w:noProof w:val="0"/>
              </w:rPr>
            </w:pPr>
            <w:r>
              <w:rPr>
                <w:noProof w:val="0"/>
              </w:rPr>
              <w:t>fciLength = 34</w:t>
            </w:r>
          </w:p>
          <w:p w:rsidR="00614D2D" w:rsidRDefault="00614D2D">
            <w:pPr>
              <w:pStyle w:val="PL"/>
              <w:rPr>
                <w:noProof w:val="0"/>
              </w:rPr>
            </w:pPr>
            <w:r>
              <w:rPr>
                <w:noProof w:val="0"/>
              </w:rPr>
              <w:t>select()</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No exception shall be thrown.</w:t>
            </w:r>
          </w:p>
          <w:p w:rsidR="00614D2D" w:rsidRDefault="00614D2D">
            <w:pPr>
              <w:pStyle w:val="TAL"/>
              <w:keepNext w:val="0"/>
              <w:keepLines w:val="0"/>
            </w:pPr>
            <w:r>
              <w:t>Shall return a value between 22 and 34.</w:t>
            </w:r>
          </w:p>
          <w:p w:rsidR="00614D2D" w:rsidRDefault="00614D2D">
            <w:pPr>
              <w:pStyle w:val="TAL"/>
              <w:keepNext w:val="0"/>
              <w:keepLines w:val="0"/>
            </w:pPr>
            <w:r>
              <w:t>fci shall contain the entire FCI structure.</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Select DF</w:t>
            </w:r>
            <w:r>
              <w:rPr>
                <w:vertAlign w:val="subscript"/>
              </w:rPr>
              <w:t>TELECOM</w:t>
            </w:r>
            <w:r>
              <w:t xml:space="preserve"> in MF</w:t>
            </w:r>
          </w:p>
          <w:p w:rsidR="00614D2D" w:rsidRDefault="00614D2D">
            <w:pPr>
              <w:pStyle w:val="PL"/>
              <w:rPr>
                <w:noProof w:val="0"/>
              </w:rPr>
            </w:pPr>
            <w:r>
              <w:rPr>
                <w:noProof w:val="0"/>
              </w:rPr>
              <w:t>fid = SIMView.FID_DF_TELECOM</w:t>
            </w:r>
          </w:p>
          <w:p w:rsidR="00614D2D" w:rsidRDefault="00614D2D">
            <w:pPr>
              <w:pStyle w:val="PL"/>
              <w:rPr>
                <w:noProof w:val="0"/>
              </w:rPr>
            </w:pPr>
            <w:r>
              <w:rPr>
                <w:noProof w:val="0"/>
              </w:rPr>
              <w:t>fci[0] = fci[1] = '05'</w:t>
            </w:r>
          </w:p>
          <w:p w:rsidR="00614D2D" w:rsidRDefault="00614D2D">
            <w:pPr>
              <w:pStyle w:val="PL"/>
              <w:rPr>
                <w:noProof w:val="0"/>
              </w:rPr>
            </w:pPr>
            <w:r>
              <w:rPr>
                <w:noProof w:val="0"/>
              </w:rPr>
              <w:t>fciOffset = 2</w:t>
            </w:r>
          </w:p>
          <w:p w:rsidR="00614D2D" w:rsidRDefault="00614D2D">
            <w:pPr>
              <w:pStyle w:val="PL"/>
              <w:rPr>
                <w:noProof w:val="0"/>
              </w:rPr>
            </w:pPr>
            <w:r>
              <w:rPr>
                <w:noProof w:val="0"/>
              </w:rPr>
              <w:t>fciLength = 20</w:t>
            </w:r>
          </w:p>
          <w:p w:rsidR="00614D2D" w:rsidRDefault="00614D2D">
            <w:pPr>
              <w:pStyle w:val="PL"/>
              <w:rPr>
                <w:noProof w:val="0"/>
              </w:rPr>
            </w:pPr>
            <w:r>
              <w:rPr>
                <w:noProof w:val="0"/>
              </w:rPr>
              <w:t>select()</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No exception shall be thrown.</w:t>
            </w:r>
          </w:p>
          <w:p w:rsidR="00614D2D" w:rsidRDefault="00614D2D">
            <w:pPr>
              <w:pStyle w:val="TAL"/>
              <w:keepNext w:val="0"/>
              <w:keepLines w:val="0"/>
            </w:pPr>
            <w:r>
              <w:t>Shall return 20.</w:t>
            </w:r>
          </w:p>
          <w:p w:rsidR="00614D2D" w:rsidRDefault="00614D2D">
            <w:pPr>
              <w:pStyle w:val="TAL"/>
              <w:keepNext w:val="0"/>
              <w:keepLines w:val="0"/>
            </w:pPr>
            <w:r>
              <w:t>fci shall contain the first 20 bytes of the FCI structure starting at index 2. The first two bytes shall (still) have the value '05'.</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Select EF</w:t>
            </w:r>
            <w:r>
              <w:rPr>
                <w:vertAlign w:val="subscript"/>
              </w:rPr>
              <w:t>FDN</w:t>
            </w:r>
            <w:r>
              <w:t xml:space="preserve"> in DF</w:t>
            </w:r>
            <w:r>
              <w:rPr>
                <w:vertAlign w:val="subscript"/>
              </w:rPr>
              <w:t>TELECOM</w:t>
            </w:r>
            <w:r>
              <w:t xml:space="preserve"> (Linear FixedEF)</w:t>
            </w:r>
          </w:p>
          <w:p w:rsidR="00614D2D" w:rsidRDefault="00614D2D">
            <w:pPr>
              <w:pStyle w:val="PL"/>
              <w:rPr>
                <w:noProof w:val="0"/>
              </w:rPr>
            </w:pPr>
            <w:r>
              <w:rPr>
                <w:noProof w:val="0"/>
              </w:rPr>
              <w:t>fid = SIMView.FID_EF_FDN</w:t>
            </w:r>
          </w:p>
          <w:p w:rsidR="00614D2D" w:rsidRDefault="00614D2D">
            <w:pPr>
              <w:pStyle w:val="PL"/>
              <w:rPr>
                <w:noProof w:val="0"/>
              </w:rPr>
            </w:pPr>
            <w:r>
              <w:rPr>
                <w:noProof w:val="0"/>
              </w:rPr>
              <w:t>fciOffset = 0</w:t>
            </w:r>
          </w:p>
          <w:p w:rsidR="00614D2D" w:rsidRDefault="00614D2D">
            <w:pPr>
              <w:pStyle w:val="PL"/>
              <w:rPr>
                <w:noProof w:val="0"/>
              </w:rPr>
            </w:pPr>
            <w:r>
              <w:rPr>
                <w:noProof w:val="0"/>
              </w:rPr>
              <w:t>fciLength = 15</w:t>
            </w:r>
          </w:p>
          <w:p w:rsidR="00614D2D" w:rsidRDefault="00614D2D">
            <w:pPr>
              <w:pStyle w:val="PL"/>
              <w:rPr>
                <w:noProof w:val="0"/>
              </w:rPr>
            </w:pPr>
            <w:r>
              <w:rPr>
                <w:noProof w:val="0"/>
              </w:rPr>
              <w:t>select()</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No exception shall be thrown.</w:t>
            </w:r>
          </w:p>
          <w:p w:rsidR="00614D2D" w:rsidRDefault="00614D2D">
            <w:pPr>
              <w:pStyle w:val="TAL"/>
              <w:keepNext w:val="0"/>
              <w:keepLines w:val="0"/>
            </w:pPr>
            <w:r>
              <w:t>Shall return 15.</w:t>
            </w:r>
          </w:p>
          <w:p w:rsidR="00614D2D" w:rsidRDefault="00614D2D">
            <w:pPr>
              <w:pStyle w:val="TAL"/>
              <w:keepNext w:val="0"/>
              <w:keepLines w:val="0"/>
            </w:pPr>
            <w:r>
              <w:t>fci shall contain the first 15 bytes of the FCI structure.</w:t>
            </w:r>
          </w:p>
          <w:p w:rsidR="00614D2D" w:rsidRDefault="00614D2D">
            <w:pPr>
              <w:pStyle w:val="TAL"/>
              <w:keepNext w:val="0"/>
              <w:keepLines w:val="0"/>
            </w:pPr>
            <w:r>
              <w:t>fci[14] shall have the value 28 (length of record).</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fci is null</w:t>
            </w:r>
          </w:p>
          <w:p w:rsidR="00614D2D" w:rsidRDefault="00614D2D">
            <w:pPr>
              <w:pStyle w:val="PL"/>
              <w:rPr>
                <w:noProof w:val="0"/>
              </w:rPr>
            </w:pPr>
            <w:r>
              <w:rPr>
                <w:noProof w:val="0"/>
              </w:rPr>
              <w:t>fid = SIMView.FID_EF_FDN</w:t>
            </w:r>
          </w:p>
          <w:p w:rsidR="00614D2D" w:rsidRDefault="00614D2D">
            <w:pPr>
              <w:pStyle w:val="PL"/>
              <w:rPr>
                <w:noProof w:val="0"/>
              </w:rPr>
            </w:pPr>
            <w:r>
              <w:rPr>
                <w:noProof w:val="0"/>
              </w:rPr>
              <w:t>byte[] nullBuffer = null</w:t>
            </w:r>
          </w:p>
          <w:p w:rsidR="00614D2D" w:rsidRDefault="00614D2D">
            <w:pPr>
              <w:pStyle w:val="PL"/>
              <w:rPr>
                <w:noProof w:val="0"/>
              </w:rPr>
            </w:pPr>
            <w:r>
              <w:rPr>
                <w:noProof w:val="0"/>
              </w:rPr>
              <w:t>fciOffset = 0</w:t>
            </w:r>
          </w:p>
          <w:p w:rsidR="00614D2D" w:rsidRDefault="00614D2D">
            <w:pPr>
              <w:pStyle w:val="PL"/>
              <w:rPr>
                <w:noProof w:val="0"/>
              </w:rPr>
            </w:pPr>
            <w:r>
              <w:rPr>
                <w:noProof w:val="0"/>
              </w:rPr>
              <w:t>fciLength = 15</w:t>
            </w:r>
          </w:p>
          <w:p w:rsidR="00614D2D" w:rsidRDefault="00614D2D">
            <w:pPr>
              <w:pStyle w:val="PL"/>
              <w:rPr>
                <w:noProof w:val="0"/>
              </w:rPr>
            </w:pPr>
            <w:r>
              <w:rPr>
                <w:noProof w:val="0"/>
              </w:rPr>
              <w:t>select()</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java.lang.NullPointerException.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lastRenderedPageBreak/>
              <w:t>9</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fciOffset &lt; 0</w:t>
            </w:r>
          </w:p>
          <w:p w:rsidR="00614D2D" w:rsidRDefault="00614D2D">
            <w:pPr>
              <w:pStyle w:val="PL"/>
              <w:rPr>
                <w:noProof w:val="0"/>
              </w:rPr>
            </w:pPr>
            <w:r>
              <w:rPr>
                <w:noProof w:val="0"/>
              </w:rPr>
              <w:t>fid = SIMView.FID_EF_FDN</w:t>
            </w:r>
          </w:p>
          <w:p w:rsidR="00614D2D" w:rsidRDefault="00614D2D">
            <w:pPr>
              <w:pStyle w:val="PL"/>
              <w:rPr>
                <w:noProof w:val="0"/>
              </w:rPr>
            </w:pPr>
            <w:r>
              <w:rPr>
                <w:noProof w:val="0"/>
              </w:rPr>
              <w:t>fciOffset = -1</w:t>
            </w:r>
          </w:p>
          <w:p w:rsidR="00614D2D" w:rsidRDefault="00614D2D">
            <w:pPr>
              <w:pStyle w:val="PL"/>
              <w:rPr>
                <w:noProof w:val="0"/>
              </w:rPr>
            </w:pPr>
            <w:r>
              <w:rPr>
                <w:noProof w:val="0"/>
              </w:rPr>
              <w:t>fciLength = 15</w:t>
            </w:r>
          </w:p>
          <w:p w:rsidR="00614D2D" w:rsidRDefault="00614D2D">
            <w:pPr>
              <w:pStyle w:val="PL"/>
              <w:rPr>
                <w:noProof w:val="0"/>
              </w:rPr>
            </w:pPr>
            <w:r>
              <w:rPr>
                <w:noProof w:val="0"/>
              </w:rPr>
              <w:t>select()</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java.lang.ArrayIndexOutOfBoundsException.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fciLength &lt; 0</w:t>
            </w:r>
          </w:p>
          <w:p w:rsidR="00614D2D" w:rsidRDefault="00614D2D">
            <w:pPr>
              <w:pStyle w:val="PL"/>
              <w:rPr>
                <w:noProof w:val="0"/>
              </w:rPr>
            </w:pPr>
            <w:r>
              <w:rPr>
                <w:noProof w:val="0"/>
              </w:rPr>
              <w:t>fid = SIMView.FID_EF_FDN</w:t>
            </w:r>
          </w:p>
          <w:p w:rsidR="00614D2D" w:rsidRDefault="00614D2D">
            <w:pPr>
              <w:pStyle w:val="PL"/>
              <w:rPr>
                <w:noProof w:val="0"/>
              </w:rPr>
            </w:pPr>
            <w:r>
              <w:rPr>
                <w:noProof w:val="0"/>
              </w:rPr>
              <w:t>fciOffset = 0</w:t>
            </w:r>
          </w:p>
          <w:p w:rsidR="00614D2D" w:rsidRDefault="00614D2D">
            <w:pPr>
              <w:pStyle w:val="PL"/>
              <w:rPr>
                <w:noProof w:val="0"/>
              </w:rPr>
            </w:pPr>
            <w:r>
              <w:rPr>
                <w:noProof w:val="0"/>
              </w:rPr>
              <w:t>fciLength = -1</w:t>
            </w:r>
          </w:p>
          <w:p w:rsidR="00614D2D" w:rsidRDefault="00614D2D">
            <w:pPr>
              <w:pStyle w:val="PL"/>
              <w:rPr>
                <w:noProof w:val="0"/>
              </w:rPr>
            </w:pPr>
            <w:r>
              <w:rPr>
                <w:noProof w:val="0"/>
              </w:rPr>
              <w:t>select()</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java.lang.ArrayIndexOutOfBoundsException.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fciOffset + fciLength &gt; fci.length</w:t>
            </w:r>
          </w:p>
          <w:p w:rsidR="00614D2D" w:rsidRDefault="00614D2D">
            <w:pPr>
              <w:pStyle w:val="PL"/>
              <w:rPr>
                <w:noProof w:val="0"/>
              </w:rPr>
            </w:pPr>
            <w:r>
              <w:rPr>
                <w:noProof w:val="0"/>
              </w:rPr>
              <w:t>fid = SIMView.FID_EF_FDN</w:t>
            </w:r>
          </w:p>
          <w:p w:rsidR="00614D2D" w:rsidRDefault="00614D2D">
            <w:pPr>
              <w:pStyle w:val="PL"/>
              <w:rPr>
                <w:noProof w:val="0"/>
              </w:rPr>
            </w:pPr>
            <w:r>
              <w:rPr>
                <w:noProof w:val="0"/>
              </w:rPr>
              <w:t>fciOffset = 20</w:t>
            </w:r>
          </w:p>
          <w:p w:rsidR="00614D2D" w:rsidRDefault="00614D2D">
            <w:pPr>
              <w:pStyle w:val="PL"/>
              <w:rPr>
                <w:noProof w:val="0"/>
              </w:rPr>
            </w:pPr>
            <w:r>
              <w:rPr>
                <w:noProof w:val="0"/>
              </w:rPr>
              <w:t>fciLength = 15</w:t>
            </w:r>
          </w:p>
          <w:p w:rsidR="00614D2D" w:rsidRDefault="00614D2D">
            <w:pPr>
              <w:pStyle w:val="PL"/>
              <w:rPr>
                <w:noProof w:val="0"/>
              </w:rPr>
            </w:pPr>
            <w:r>
              <w:rPr>
                <w:noProof w:val="0"/>
              </w:rPr>
              <w:t>select()</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java.lang.ArrayIndexOutOfBoundsException.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 xml:space="preserve">fciOffset </w:t>
            </w:r>
            <w:r>
              <w:sym w:font="Arial" w:char="F0B3"/>
            </w:r>
            <w:r>
              <w:t xml:space="preserve"> fci.length</w:t>
            </w:r>
          </w:p>
          <w:p w:rsidR="00614D2D" w:rsidRDefault="00614D2D">
            <w:pPr>
              <w:pStyle w:val="PL"/>
              <w:rPr>
                <w:noProof w:val="0"/>
              </w:rPr>
            </w:pPr>
            <w:r>
              <w:rPr>
                <w:noProof w:val="0"/>
              </w:rPr>
              <w:t>fid = SIMView.FID_EF_FDN</w:t>
            </w:r>
          </w:p>
          <w:p w:rsidR="00614D2D" w:rsidRDefault="00614D2D">
            <w:pPr>
              <w:pStyle w:val="PL"/>
              <w:rPr>
                <w:noProof w:val="0"/>
              </w:rPr>
            </w:pPr>
            <w:r>
              <w:rPr>
                <w:noProof w:val="0"/>
              </w:rPr>
              <w:t>fciOffset = 34</w:t>
            </w:r>
          </w:p>
          <w:p w:rsidR="00614D2D" w:rsidRDefault="00614D2D">
            <w:pPr>
              <w:pStyle w:val="PL"/>
              <w:rPr>
                <w:noProof w:val="0"/>
              </w:rPr>
            </w:pPr>
            <w:r>
              <w:rPr>
                <w:noProof w:val="0"/>
              </w:rPr>
              <w:t>fciLength = 1</w:t>
            </w:r>
          </w:p>
          <w:p w:rsidR="00614D2D" w:rsidRDefault="00614D2D">
            <w:pPr>
              <w:pStyle w:val="PL"/>
              <w:rPr>
                <w:noProof w:val="0"/>
              </w:rPr>
            </w:pPr>
            <w:r>
              <w:rPr>
                <w:noProof w:val="0"/>
              </w:rPr>
              <w:t>select()</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java.lang.ArrayIndexOutOfBoundsException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Selection possibilities</w:t>
            </w:r>
          </w:p>
          <w:p w:rsidR="00614D2D" w:rsidRDefault="00614D2D">
            <w:pPr>
              <w:pStyle w:val="PL"/>
              <w:rPr>
                <w:noProof w:val="0"/>
              </w:rPr>
            </w:pPr>
            <w:r>
              <w:rPr>
                <w:noProof w:val="0"/>
              </w:rPr>
              <w:t>1 - fid = SIMView.FID_MF</w:t>
            </w:r>
          </w:p>
          <w:p w:rsidR="00614D2D" w:rsidRDefault="00614D2D">
            <w:pPr>
              <w:pStyle w:val="PL"/>
              <w:rPr>
                <w:noProof w:val="0"/>
              </w:rPr>
            </w:pPr>
            <w:r>
              <w:rPr>
                <w:noProof w:val="0"/>
              </w:rPr>
              <w:t>fciOffset = 0</w:t>
            </w:r>
          </w:p>
          <w:p w:rsidR="00614D2D" w:rsidRDefault="00614D2D">
            <w:pPr>
              <w:pStyle w:val="PL"/>
              <w:rPr>
                <w:noProof w:val="0"/>
              </w:rPr>
            </w:pPr>
            <w:r>
              <w:rPr>
                <w:noProof w:val="0"/>
              </w:rPr>
              <w:t>fciLength = 15</w:t>
            </w:r>
          </w:p>
          <w:p w:rsidR="00614D2D" w:rsidRDefault="00614D2D">
            <w:pPr>
              <w:pStyle w:val="PL"/>
              <w:rPr>
                <w:noProof w:val="0"/>
              </w:rPr>
            </w:pPr>
            <w:r>
              <w:rPr>
                <w:noProof w:val="0"/>
              </w:rPr>
              <w:t>select()</w:t>
            </w:r>
          </w:p>
          <w:p w:rsidR="00614D2D" w:rsidRDefault="00614D2D">
            <w:pPr>
              <w:pStyle w:val="PL"/>
              <w:rPr>
                <w:noProof w:val="0"/>
              </w:rPr>
            </w:pPr>
            <w:r>
              <w:rPr>
                <w:noProof w:val="0"/>
              </w:rPr>
              <w:t>2 - fid = SIMView.FID_DF_TELECOM</w:t>
            </w:r>
          </w:p>
          <w:p w:rsidR="00614D2D" w:rsidRDefault="00614D2D">
            <w:pPr>
              <w:pStyle w:val="PL"/>
              <w:rPr>
                <w:noProof w:val="0"/>
              </w:rPr>
            </w:pPr>
            <w:r>
              <w:rPr>
                <w:noProof w:val="0"/>
              </w:rPr>
              <w:t>select()</w:t>
            </w:r>
          </w:p>
          <w:p w:rsidR="00614D2D" w:rsidRDefault="00614D2D">
            <w:pPr>
              <w:pStyle w:val="PL"/>
              <w:rPr>
                <w:noProof w:val="0"/>
              </w:rPr>
            </w:pPr>
            <w:r>
              <w:rPr>
                <w:noProof w:val="0"/>
              </w:rPr>
              <w:t>3 - fid = SIMView.FID_DF_GRAPHICS</w:t>
            </w:r>
          </w:p>
          <w:p w:rsidR="00614D2D" w:rsidRDefault="00614D2D">
            <w:pPr>
              <w:pStyle w:val="PL"/>
              <w:rPr>
                <w:noProof w:val="0"/>
              </w:rPr>
            </w:pPr>
            <w:r>
              <w:rPr>
                <w:noProof w:val="0"/>
              </w:rPr>
              <w:t>select()</w:t>
            </w:r>
          </w:p>
          <w:p w:rsidR="00614D2D" w:rsidRDefault="00614D2D">
            <w:pPr>
              <w:pStyle w:val="PL"/>
              <w:rPr>
                <w:noProof w:val="0"/>
              </w:rPr>
            </w:pPr>
            <w:r>
              <w:rPr>
                <w:noProof w:val="0"/>
              </w:rPr>
              <w:t>4 - fid = SIMView.FID_DF_TELECOM</w:t>
            </w:r>
          </w:p>
          <w:p w:rsidR="00614D2D" w:rsidRDefault="00614D2D">
            <w:pPr>
              <w:pStyle w:val="PL"/>
              <w:rPr>
                <w:noProof w:val="0"/>
              </w:rPr>
            </w:pPr>
            <w:r>
              <w:rPr>
                <w:noProof w:val="0"/>
              </w:rPr>
              <w:t>select()</w:t>
            </w:r>
          </w:p>
          <w:p w:rsidR="00614D2D" w:rsidRDefault="00614D2D">
            <w:pPr>
              <w:pStyle w:val="PL"/>
              <w:rPr>
                <w:noProof w:val="0"/>
              </w:rPr>
            </w:pPr>
            <w:r>
              <w:rPr>
                <w:noProof w:val="0"/>
              </w:rPr>
              <w:t>5 - fid = SIMView.FID_DF_GRAPHICS</w:t>
            </w:r>
          </w:p>
          <w:p w:rsidR="00614D2D" w:rsidRDefault="00614D2D">
            <w:pPr>
              <w:pStyle w:val="PL"/>
              <w:rPr>
                <w:noProof w:val="0"/>
              </w:rPr>
            </w:pPr>
            <w:r>
              <w:rPr>
                <w:noProof w:val="0"/>
              </w:rPr>
              <w:t>select()</w:t>
            </w:r>
          </w:p>
          <w:p w:rsidR="00614D2D" w:rsidRDefault="00614D2D">
            <w:pPr>
              <w:pStyle w:val="PL"/>
              <w:rPr>
                <w:noProof w:val="0"/>
              </w:rPr>
            </w:pPr>
            <w:r>
              <w:rPr>
                <w:noProof w:val="0"/>
              </w:rPr>
              <w:t>6 - fid = SIMView.FID_MF</w:t>
            </w:r>
          </w:p>
          <w:p w:rsidR="00614D2D" w:rsidRDefault="00614D2D">
            <w:pPr>
              <w:pStyle w:val="PL"/>
              <w:rPr>
                <w:noProof w:val="0"/>
              </w:rPr>
            </w:pPr>
            <w:r>
              <w:rPr>
                <w:noProof w:val="0"/>
              </w:rPr>
              <w:t>select()</w:t>
            </w:r>
          </w:p>
          <w:p w:rsidR="00614D2D" w:rsidRDefault="00614D2D">
            <w:pPr>
              <w:pStyle w:val="PL"/>
              <w:rPr>
                <w:noProof w:val="0"/>
              </w:rPr>
            </w:pPr>
            <w:r>
              <w:rPr>
                <w:noProof w:val="0"/>
              </w:rPr>
              <w:t>7 - fid = SIMView.FID_DF_GSM</w:t>
            </w:r>
          </w:p>
          <w:p w:rsidR="00614D2D" w:rsidRDefault="00614D2D">
            <w:pPr>
              <w:pStyle w:val="PL"/>
              <w:rPr>
                <w:noProof w:val="0"/>
              </w:rPr>
            </w:pPr>
            <w:r>
              <w:rPr>
                <w:noProof w:val="0"/>
              </w:rPr>
              <w:t>select()</w:t>
            </w:r>
          </w:p>
          <w:p w:rsidR="00614D2D" w:rsidRDefault="00614D2D">
            <w:pPr>
              <w:pStyle w:val="PL"/>
              <w:rPr>
                <w:noProof w:val="0"/>
              </w:rPr>
            </w:pPr>
            <w:r>
              <w:rPr>
                <w:noProof w:val="0"/>
              </w:rPr>
              <w:t>8 - fid = SIMView.FID_DF_TELECOM</w:t>
            </w:r>
          </w:p>
          <w:p w:rsidR="00614D2D" w:rsidRDefault="00614D2D">
            <w:pPr>
              <w:pStyle w:val="PL"/>
              <w:rPr>
                <w:noProof w:val="0"/>
              </w:rPr>
            </w:pPr>
            <w:r>
              <w:rPr>
                <w:noProof w:val="0"/>
              </w:rPr>
              <w:t>select()</w:t>
            </w:r>
          </w:p>
          <w:p w:rsidR="00614D2D" w:rsidRDefault="00614D2D">
            <w:pPr>
              <w:pStyle w:val="PL"/>
              <w:rPr>
                <w:noProof w:val="0"/>
              </w:rPr>
            </w:pPr>
            <w:r>
              <w:rPr>
                <w:noProof w:val="0"/>
              </w:rPr>
              <w:t>9 - fid = SIMView.FID_DF_TELECOM</w:t>
            </w:r>
          </w:p>
          <w:p w:rsidR="00614D2D" w:rsidRDefault="00614D2D">
            <w:pPr>
              <w:pStyle w:val="PL"/>
              <w:rPr>
                <w:noProof w:val="0"/>
              </w:rPr>
            </w:pPr>
            <w:r>
              <w:rPr>
                <w:noProof w:val="0"/>
              </w:rPr>
              <w:t>select()</w:t>
            </w:r>
          </w:p>
          <w:p w:rsidR="00614D2D" w:rsidRDefault="00614D2D">
            <w:pPr>
              <w:pStyle w:val="PL"/>
              <w:rPr>
                <w:noProof w:val="0"/>
              </w:rPr>
            </w:pPr>
            <w:r>
              <w:rPr>
                <w:noProof w:val="0"/>
              </w:rPr>
              <w:t>-</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No exception shall be thrown.</w:t>
            </w:r>
          </w:p>
          <w:p w:rsidR="00614D2D" w:rsidRDefault="00614D2D">
            <w:pPr>
              <w:pStyle w:val="TAL"/>
              <w:keepNext w:val="0"/>
              <w:keepLines w:val="0"/>
            </w:pPr>
            <w:r>
              <w:t>3 - No exception shall be thrown.</w:t>
            </w:r>
          </w:p>
          <w:p w:rsidR="00614D2D" w:rsidRDefault="00614D2D">
            <w:pPr>
              <w:pStyle w:val="TAL"/>
              <w:keepNext w:val="0"/>
              <w:keepLines w:val="0"/>
            </w:pPr>
            <w:r>
              <w:t>4 - No exception shall be thrown.</w:t>
            </w:r>
          </w:p>
          <w:p w:rsidR="00614D2D" w:rsidRDefault="00614D2D">
            <w:pPr>
              <w:pStyle w:val="TAL"/>
              <w:keepNext w:val="0"/>
              <w:keepLines w:val="0"/>
            </w:pPr>
            <w:r>
              <w:t>5 - No exception shall be thrown.</w:t>
            </w:r>
          </w:p>
          <w:p w:rsidR="00614D2D" w:rsidRDefault="00614D2D">
            <w:pPr>
              <w:pStyle w:val="TAL"/>
              <w:keepNext w:val="0"/>
              <w:keepLines w:val="0"/>
            </w:pPr>
            <w:r>
              <w:t>6 - No exception shall be thrown.</w:t>
            </w:r>
          </w:p>
          <w:p w:rsidR="00614D2D" w:rsidRDefault="00614D2D">
            <w:pPr>
              <w:pStyle w:val="TAL"/>
              <w:keepNext w:val="0"/>
              <w:keepLines w:val="0"/>
            </w:pPr>
            <w:r>
              <w:t>7 - No exception shall be thrown.</w:t>
            </w:r>
          </w:p>
          <w:p w:rsidR="00614D2D" w:rsidRDefault="00614D2D">
            <w:pPr>
              <w:pStyle w:val="TAL"/>
              <w:keepNext w:val="0"/>
              <w:keepLines w:val="0"/>
            </w:pPr>
            <w:r>
              <w:t>8 - No exception shall be thrown.</w:t>
            </w:r>
          </w:p>
          <w:p w:rsidR="00614D2D" w:rsidRDefault="00614D2D">
            <w:pPr>
              <w:pStyle w:val="TAL"/>
              <w:keepNext w:val="0"/>
              <w:keepLines w:val="0"/>
            </w:pPr>
            <w:r>
              <w:t>9 - No exception shall be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 xml:space="preserve">EF not selected after MF/DF selection </w:t>
            </w:r>
          </w:p>
          <w:p w:rsidR="00614D2D" w:rsidRDefault="00614D2D">
            <w:pPr>
              <w:pStyle w:val="PL"/>
              <w:rPr>
                <w:noProof w:val="0"/>
              </w:rPr>
            </w:pPr>
            <w:r>
              <w:rPr>
                <w:noProof w:val="0"/>
              </w:rPr>
              <w:t>1 - fid = SIMView.FID_MF</w:t>
            </w:r>
          </w:p>
          <w:p w:rsidR="00614D2D" w:rsidRDefault="00614D2D">
            <w:pPr>
              <w:pStyle w:val="PL"/>
              <w:rPr>
                <w:noProof w:val="0"/>
              </w:rPr>
            </w:pPr>
            <w:r>
              <w:rPr>
                <w:noProof w:val="0"/>
              </w:rPr>
              <w:t>select()</w:t>
            </w:r>
          </w:p>
          <w:p w:rsidR="00614D2D" w:rsidRDefault="00614D2D">
            <w:pPr>
              <w:pStyle w:val="PL"/>
              <w:rPr>
                <w:noProof w:val="0"/>
              </w:rPr>
            </w:pPr>
            <w:r>
              <w:rPr>
                <w:noProof w:val="0"/>
              </w:rPr>
              <w:t>fid = SIMView.FID_EF_ICCID</w:t>
            </w:r>
          </w:p>
          <w:p w:rsidR="00614D2D" w:rsidRDefault="00614D2D">
            <w:pPr>
              <w:pStyle w:val="PL"/>
              <w:rPr>
                <w:noProof w:val="0"/>
              </w:rPr>
            </w:pPr>
            <w:r>
              <w:rPr>
                <w:noProof w:val="0"/>
              </w:rPr>
              <w:t>select()</w:t>
            </w:r>
          </w:p>
          <w:p w:rsidR="00614D2D" w:rsidRDefault="00614D2D">
            <w:pPr>
              <w:pStyle w:val="PL"/>
              <w:rPr>
                <w:noProof w:val="0"/>
              </w:rPr>
            </w:pPr>
            <w:r>
              <w:rPr>
                <w:noProof w:val="0"/>
              </w:rPr>
              <w:t>2 - fid = SIMView.FID_MF</w:t>
            </w:r>
          </w:p>
          <w:p w:rsidR="00614D2D" w:rsidRDefault="00614D2D">
            <w:pPr>
              <w:pStyle w:val="PL"/>
              <w:rPr>
                <w:noProof w:val="0"/>
              </w:rPr>
            </w:pPr>
            <w:r>
              <w:rPr>
                <w:noProof w:val="0"/>
              </w:rPr>
              <w:t>select()</w:t>
            </w:r>
          </w:p>
          <w:p w:rsidR="00614D2D" w:rsidRDefault="00614D2D">
            <w:pPr>
              <w:pStyle w:val="PL"/>
              <w:rPr>
                <w:noProof w:val="0"/>
              </w:rPr>
            </w:pPr>
            <w:r>
              <w:rPr>
                <w:noProof w:val="0"/>
              </w:rPr>
              <w:t>readBinary()</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Shall throw sim.access.SIMViewException with reason code NO_EF_SELECTED.</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No selection of non-reachable file</w:t>
            </w:r>
          </w:p>
          <w:p w:rsidR="00614D2D" w:rsidRDefault="00614D2D">
            <w:pPr>
              <w:pStyle w:val="PL"/>
              <w:rPr>
                <w:noProof w:val="0"/>
              </w:rPr>
            </w:pPr>
            <w:r>
              <w:rPr>
                <w:noProof w:val="0"/>
              </w:rPr>
              <w:t>1 - fid = SIMView.FID_MF</w:t>
            </w:r>
          </w:p>
          <w:p w:rsidR="00614D2D" w:rsidRDefault="00614D2D">
            <w:pPr>
              <w:pStyle w:val="PL"/>
              <w:rPr>
                <w:noProof w:val="0"/>
              </w:rPr>
            </w:pPr>
            <w:r>
              <w:rPr>
                <w:noProof w:val="0"/>
              </w:rPr>
              <w:t>select()</w:t>
            </w:r>
          </w:p>
          <w:p w:rsidR="00614D2D" w:rsidRDefault="00614D2D">
            <w:pPr>
              <w:pStyle w:val="PL"/>
              <w:rPr>
                <w:noProof w:val="0"/>
              </w:rPr>
            </w:pPr>
            <w:r>
              <w:rPr>
                <w:noProof w:val="0"/>
              </w:rPr>
              <w:t>2 - fid = SIMView.FID_EF_ACM</w:t>
            </w:r>
          </w:p>
          <w:p w:rsidR="00614D2D" w:rsidRDefault="00614D2D">
            <w:pPr>
              <w:pStyle w:val="PL"/>
              <w:rPr>
                <w:noProof w:val="0"/>
              </w:rPr>
            </w:pPr>
            <w:r>
              <w:rPr>
                <w:noProof w:val="0"/>
              </w:rPr>
              <w:t>select()</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 xml:space="preserve">1 - No exception shall be thrown. </w:t>
            </w:r>
          </w:p>
          <w:p w:rsidR="00614D2D" w:rsidRDefault="00614D2D">
            <w:pPr>
              <w:pStyle w:val="TAL"/>
              <w:keepNext w:val="0"/>
              <w:keepLines w:val="0"/>
            </w:pPr>
            <w:r>
              <w:t>2 - Shall throw sim.access.SIMViewException with reason code FILE_NOT_FOUND.</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No record is selected after selecting linear fixed EF</w:t>
            </w:r>
          </w:p>
          <w:p w:rsidR="00614D2D" w:rsidRDefault="00614D2D">
            <w:pPr>
              <w:pStyle w:val="PL"/>
              <w:rPr>
                <w:noProof w:val="0"/>
              </w:rPr>
            </w:pPr>
            <w:r>
              <w:rPr>
                <w:noProof w:val="0"/>
              </w:rPr>
              <w:t>1 - fid = SIMView.FID_MF</w:t>
            </w:r>
          </w:p>
          <w:p w:rsidR="00614D2D" w:rsidRDefault="00614D2D">
            <w:pPr>
              <w:pStyle w:val="PL"/>
              <w:rPr>
                <w:noProof w:val="0"/>
              </w:rPr>
            </w:pPr>
            <w:r>
              <w:rPr>
                <w:noProof w:val="0"/>
              </w:rPr>
              <w:t>select()</w:t>
            </w:r>
          </w:p>
          <w:p w:rsidR="00614D2D" w:rsidRDefault="00614D2D">
            <w:pPr>
              <w:pStyle w:val="PL"/>
              <w:rPr>
                <w:noProof w:val="0"/>
              </w:rPr>
            </w:pPr>
            <w:r>
              <w:rPr>
                <w:noProof w:val="0"/>
              </w:rPr>
              <w:t>2 - fid = FID_DF_SIMTEST</w:t>
            </w:r>
          </w:p>
          <w:p w:rsidR="00614D2D" w:rsidRDefault="00614D2D">
            <w:pPr>
              <w:pStyle w:val="PL"/>
              <w:rPr>
                <w:noProof w:val="0"/>
              </w:rPr>
            </w:pPr>
            <w:r>
              <w:rPr>
                <w:noProof w:val="0"/>
              </w:rPr>
              <w:t>select()</w:t>
            </w:r>
          </w:p>
          <w:p w:rsidR="00614D2D" w:rsidRDefault="00614D2D">
            <w:pPr>
              <w:pStyle w:val="PL"/>
              <w:rPr>
                <w:noProof w:val="0"/>
              </w:rPr>
            </w:pPr>
            <w:r>
              <w:rPr>
                <w:noProof w:val="0"/>
              </w:rPr>
              <w:t>3 - fid = FID_EF_LARU</w:t>
            </w:r>
          </w:p>
          <w:p w:rsidR="00614D2D" w:rsidRDefault="00614D2D">
            <w:pPr>
              <w:pStyle w:val="PL"/>
              <w:rPr>
                <w:noProof w:val="0"/>
              </w:rPr>
            </w:pPr>
            <w:r>
              <w:rPr>
                <w:noProof w:val="0"/>
              </w:rPr>
              <w:t>select()</w:t>
            </w:r>
          </w:p>
          <w:p w:rsidR="00614D2D" w:rsidRDefault="00614D2D">
            <w:pPr>
              <w:pStyle w:val="PL"/>
              <w:rPr>
                <w:noProof w:val="0"/>
                <w:lang w:val="fr-FR"/>
              </w:rPr>
            </w:pPr>
            <w:r>
              <w:rPr>
                <w:noProof w:val="0"/>
                <w:lang w:val="fr-FR"/>
              </w:rPr>
              <w:t>4 - recNumber = 0</w:t>
            </w:r>
          </w:p>
          <w:p w:rsidR="00614D2D" w:rsidRDefault="00614D2D">
            <w:pPr>
              <w:pStyle w:val="PL"/>
              <w:rPr>
                <w:noProof w:val="0"/>
                <w:lang w:val="fr-FR"/>
              </w:rPr>
            </w:pPr>
            <w:r>
              <w:rPr>
                <w:noProof w:val="0"/>
                <w:lang w:val="fr-FR"/>
              </w:rPr>
              <w:t>mode = REC_ACC_MODE_ABSOLUTE_CURRENT</w:t>
            </w:r>
          </w:p>
          <w:p w:rsidR="00614D2D" w:rsidRDefault="00614D2D">
            <w:pPr>
              <w:pStyle w:val="PL"/>
              <w:rPr>
                <w:noProof w:val="0"/>
              </w:rPr>
            </w:pPr>
            <w:r>
              <w:rPr>
                <w:noProof w:val="0"/>
              </w:rPr>
              <w:t>readRecord()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No exception shall be thrown.</w:t>
            </w:r>
          </w:p>
          <w:p w:rsidR="00614D2D" w:rsidRDefault="00614D2D">
            <w:pPr>
              <w:pStyle w:val="TAL"/>
              <w:keepNext w:val="0"/>
              <w:keepLines w:val="0"/>
            </w:pPr>
            <w:r>
              <w:t>3 - No exception shall be thrown.</w:t>
            </w:r>
          </w:p>
          <w:p w:rsidR="00614D2D" w:rsidRDefault="00614D2D">
            <w:pPr>
              <w:pStyle w:val="TAL"/>
              <w:keepNext w:val="0"/>
              <w:keepLines w:val="0"/>
            </w:pPr>
            <w:r>
              <w:t>4 - Shall throw sim.access.SIMViewException with reason code RECORD_NUMBER_NOT_AVAILABLE.</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lastRenderedPageBreak/>
              <w:t>17</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 xml:space="preserve">Record pointer in selected cyclic EF </w:t>
            </w:r>
          </w:p>
          <w:p w:rsidR="00614D2D" w:rsidRDefault="00614D2D">
            <w:pPr>
              <w:pStyle w:val="PL"/>
              <w:rPr>
                <w:noProof w:val="0"/>
              </w:rPr>
            </w:pPr>
            <w:r>
              <w:rPr>
                <w:noProof w:val="0"/>
              </w:rPr>
              <w:t>1 - fid = SIMView.FID_MF</w:t>
            </w:r>
          </w:p>
          <w:p w:rsidR="00614D2D" w:rsidRDefault="00614D2D">
            <w:pPr>
              <w:pStyle w:val="PL"/>
              <w:rPr>
                <w:noProof w:val="0"/>
              </w:rPr>
            </w:pPr>
            <w:r>
              <w:rPr>
                <w:noProof w:val="0"/>
              </w:rPr>
              <w:t>select()</w:t>
            </w:r>
          </w:p>
          <w:p w:rsidR="00614D2D" w:rsidRDefault="00614D2D">
            <w:pPr>
              <w:pStyle w:val="PL"/>
              <w:rPr>
                <w:noProof w:val="0"/>
              </w:rPr>
            </w:pPr>
            <w:r>
              <w:rPr>
                <w:noProof w:val="0"/>
              </w:rPr>
              <w:t>2 - fid = FID_DF_SIMTEST</w:t>
            </w:r>
          </w:p>
          <w:p w:rsidR="00614D2D" w:rsidRDefault="00614D2D">
            <w:pPr>
              <w:pStyle w:val="PL"/>
              <w:rPr>
                <w:noProof w:val="0"/>
              </w:rPr>
            </w:pPr>
            <w:r>
              <w:rPr>
                <w:noProof w:val="0"/>
              </w:rPr>
              <w:t>select()</w:t>
            </w:r>
          </w:p>
          <w:p w:rsidR="00614D2D" w:rsidRDefault="00614D2D">
            <w:pPr>
              <w:pStyle w:val="PL"/>
              <w:rPr>
                <w:noProof w:val="0"/>
              </w:rPr>
            </w:pPr>
            <w:r>
              <w:rPr>
                <w:noProof w:val="0"/>
              </w:rPr>
              <w:t>3 - fid = FID_EF_CARU</w:t>
            </w:r>
          </w:p>
          <w:p w:rsidR="00614D2D" w:rsidRDefault="00614D2D">
            <w:pPr>
              <w:pStyle w:val="PL"/>
              <w:rPr>
                <w:noProof w:val="0"/>
              </w:rPr>
            </w:pPr>
            <w:r>
              <w:rPr>
                <w:noProof w:val="0"/>
              </w:rPr>
              <w:t>select()</w:t>
            </w:r>
          </w:p>
          <w:p w:rsidR="00614D2D" w:rsidRDefault="00614D2D">
            <w:pPr>
              <w:pStyle w:val="PL"/>
              <w:rPr>
                <w:noProof w:val="0"/>
              </w:rPr>
            </w:pPr>
            <w:r>
              <w:rPr>
                <w:noProof w:val="0"/>
              </w:rPr>
              <w:t>4 - byte[] data1 = { 1,2,3 }</w:t>
            </w:r>
          </w:p>
          <w:p w:rsidR="00614D2D" w:rsidRDefault="00614D2D">
            <w:pPr>
              <w:pStyle w:val="PL"/>
              <w:rPr>
                <w:noProof w:val="0"/>
              </w:rPr>
            </w:pPr>
            <w:r>
              <w:rPr>
                <w:noProof w:val="0"/>
              </w:rPr>
              <w:t>mode = REC_ACC_MODE_PREVIOUS</w:t>
            </w:r>
          </w:p>
          <w:p w:rsidR="00614D2D" w:rsidRDefault="00614D2D">
            <w:pPr>
              <w:pStyle w:val="PL"/>
              <w:rPr>
                <w:noProof w:val="0"/>
              </w:rPr>
            </w:pPr>
            <w:r>
              <w:rPr>
                <w:noProof w:val="0"/>
              </w:rPr>
              <w:t>updateRecord(data1)</w:t>
            </w:r>
          </w:p>
          <w:p w:rsidR="00614D2D" w:rsidRDefault="00614D2D">
            <w:pPr>
              <w:pStyle w:val="PL"/>
              <w:rPr>
                <w:noProof w:val="0"/>
              </w:rPr>
            </w:pPr>
            <w:r>
              <w:rPr>
                <w:noProof w:val="0"/>
              </w:rPr>
              <w:t>5 - fid = FID_EF_CARU</w:t>
            </w:r>
          </w:p>
          <w:p w:rsidR="00614D2D" w:rsidRDefault="00614D2D">
            <w:pPr>
              <w:pStyle w:val="PL"/>
              <w:rPr>
                <w:noProof w:val="0"/>
              </w:rPr>
            </w:pPr>
            <w:r>
              <w:rPr>
                <w:noProof w:val="0"/>
              </w:rPr>
              <w:t>select()</w:t>
            </w:r>
          </w:p>
          <w:p w:rsidR="00614D2D" w:rsidRDefault="00614D2D">
            <w:pPr>
              <w:pStyle w:val="PL"/>
              <w:rPr>
                <w:noProof w:val="0"/>
              </w:rPr>
            </w:pPr>
            <w:r>
              <w:rPr>
                <w:noProof w:val="0"/>
              </w:rPr>
              <w:t>readRecord(data2)</w:t>
            </w:r>
          </w:p>
          <w:p w:rsidR="00614D2D" w:rsidRDefault="00614D2D">
            <w:pPr>
              <w:pStyle w:val="PL"/>
              <w:rPr>
                <w:noProof w:val="0"/>
              </w:rPr>
            </w:pPr>
            <w:r>
              <w:rPr>
                <w:noProof w:val="0"/>
              </w:rPr>
              <w:t>compare data1 to data2</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No exception shall be thrown.</w:t>
            </w:r>
          </w:p>
          <w:p w:rsidR="00614D2D" w:rsidRDefault="00614D2D">
            <w:pPr>
              <w:pStyle w:val="TAL"/>
              <w:keepNext w:val="0"/>
              <w:keepLines w:val="0"/>
            </w:pPr>
            <w:r>
              <w:t>3 - No exception shall be thrown.</w:t>
            </w:r>
          </w:p>
          <w:p w:rsidR="00614D2D" w:rsidRDefault="00614D2D">
            <w:pPr>
              <w:pStyle w:val="TAL"/>
              <w:keepNext w:val="0"/>
              <w:keepLines w:val="0"/>
            </w:pPr>
            <w:r>
              <w:t>4 - No exception shall be thrown.</w:t>
            </w:r>
          </w:p>
          <w:p w:rsidR="00614D2D" w:rsidRDefault="00614D2D">
            <w:pPr>
              <w:pStyle w:val="TAL"/>
              <w:keepNext w:val="0"/>
              <w:keepLines w:val="0"/>
            </w:pPr>
            <w:r>
              <w:t>5 - The contents of data1 and data2 shall be identical.</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6.1.1.2.4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1-7</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3, 5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1, 2, 4, 6, 7</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14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N5</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16</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N6</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17</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N8</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N9</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1-7, 13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11, 12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 C3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Not Tested</w:t>
            </w:r>
          </w:p>
        </w:tc>
      </w:tr>
    </w:tbl>
    <w:p w:rsidR="00614D2D" w:rsidRDefault="00614D2D" w:rsidP="00614D2D"/>
    <w:p w:rsidR="00614D2D" w:rsidRDefault="00614D2D" w:rsidP="00614D2D">
      <w:pPr>
        <w:pStyle w:val="Heading4"/>
        <w:keepNext w:val="0"/>
        <w:keepLines w:val="0"/>
      </w:pPr>
      <w:bookmarkStart w:id="114" w:name="_Toc51826680"/>
      <w:bookmarkStart w:id="115" w:name="_Toc117070361"/>
      <w:bookmarkStart w:id="116" w:name="_Toc51828123"/>
      <w:r>
        <w:t>6.1.1.3</w:t>
      </w:r>
      <w:r>
        <w:tab/>
        <w:t>Method select (short fid)</w:t>
      </w:r>
      <w:bookmarkEnd w:id="114"/>
      <w:bookmarkEnd w:id="115"/>
      <w:bookmarkEnd w:id="116"/>
    </w:p>
    <w:p w:rsidR="00614D2D" w:rsidRDefault="00614D2D" w:rsidP="00614D2D">
      <w:r>
        <w:t>Test Area Reference: API_1_SVW_SLCTS</w:t>
      </w:r>
    </w:p>
    <w:p w:rsidR="00614D2D" w:rsidRDefault="00614D2D" w:rsidP="00614D2D">
      <w:pPr>
        <w:pStyle w:val="H6"/>
        <w:keepNext w:val="0"/>
        <w:keepLines w:val="0"/>
      </w:pPr>
      <w:r>
        <w:t>6.1.1.3.1</w:t>
      </w:r>
      <w:r>
        <w:tab/>
        <w:t>Conformance Requirements</w:t>
      </w:r>
    </w:p>
    <w:p w:rsidR="00614D2D" w:rsidRDefault="00614D2D" w:rsidP="00614D2D">
      <w:r>
        <w:t>The method with the following header shall be compliant to its definition in the API.</w:t>
      </w:r>
    </w:p>
    <w:p w:rsidR="00614D2D" w:rsidRDefault="00614D2D" w:rsidP="00614D2D">
      <w:pPr>
        <w:pStyle w:val="PL"/>
        <w:rPr>
          <w:noProof w:val="0"/>
        </w:rPr>
      </w:pPr>
      <w:r>
        <w:rPr>
          <w:noProof w:val="0"/>
        </w:rPr>
        <w:t xml:space="preserve">    public void select(short fid)</w:t>
      </w:r>
    </w:p>
    <w:p w:rsidR="00614D2D" w:rsidRDefault="00614D2D" w:rsidP="00614D2D">
      <w:pPr>
        <w:pStyle w:val="PL"/>
        <w:rPr>
          <w:noProof w:val="0"/>
        </w:rPr>
      </w:pPr>
      <w:r>
        <w:rPr>
          <w:noProof w:val="0"/>
        </w:rPr>
        <w:t xml:space="preserve">               throws SIMViewException</w:t>
      </w:r>
    </w:p>
    <w:p w:rsidR="00614D2D" w:rsidRDefault="00614D2D" w:rsidP="00614D2D">
      <w:pPr>
        <w:pStyle w:val="PL"/>
        <w:rPr>
          <w:noProof w:val="0"/>
        </w:rPr>
      </w:pPr>
    </w:p>
    <w:p w:rsidR="00614D2D" w:rsidRDefault="00614D2D" w:rsidP="00614D2D">
      <w:pPr>
        <w:pStyle w:val="H6"/>
        <w:keepNext w:val="0"/>
        <w:keepLines w:val="0"/>
      </w:pPr>
      <w:r>
        <w:t>6.1.1.3.1.1</w:t>
      </w:r>
      <w:r>
        <w:tab/>
        <w:t>Normal execution</w:t>
      </w:r>
    </w:p>
    <w:p w:rsidR="00614D2D" w:rsidRDefault="00A1704F" w:rsidP="00A1704F">
      <w:pPr>
        <w:pStyle w:val="B1"/>
      </w:pPr>
      <w:r>
        <w:rPr>
          <w:rFonts w:ascii="Symbol" w:hAnsi="Symbol"/>
        </w:rPr>
        <w:t>-</w:t>
      </w:r>
      <w:r>
        <w:rPr>
          <w:rFonts w:ascii="Symbol" w:hAnsi="Symbol"/>
        </w:rPr>
        <w:tab/>
      </w:r>
      <w:r w:rsidR="00614D2D">
        <w:t>CRRN1: If the desired file is selected, no exception is thrown.</w:t>
      </w:r>
    </w:p>
    <w:p w:rsidR="00614D2D" w:rsidRDefault="00A1704F" w:rsidP="00A1704F">
      <w:pPr>
        <w:pStyle w:val="B1"/>
      </w:pPr>
      <w:r>
        <w:rPr>
          <w:rFonts w:ascii="Symbol" w:hAnsi="Symbol"/>
        </w:rPr>
        <w:t>-</w:t>
      </w:r>
      <w:r>
        <w:rPr>
          <w:rFonts w:ascii="Symbol" w:hAnsi="Symbol"/>
        </w:rPr>
        <w:tab/>
      </w:r>
      <w:r w:rsidR="00614D2D">
        <w:t xml:space="preserve">CRRN2: After selecting a DF/MF no EF is selected. </w:t>
      </w:r>
    </w:p>
    <w:p w:rsidR="00614D2D" w:rsidRDefault="00A1704F" w:rsidP="00A1704F">
      <w:pPr>
        <w:pStyle w:val="B1"/>
      </w:pPr>
      <w:r>
        <w:rPr>
          <w:rFonts w:ascii="Symbol" w:hAnsi="Symbol"/>
        </w:rPr>
        <w:t>-</w:t>
      </w:r>
      <w:r>
        <w:rPr>
          <w:rFonts w:ascii="Symbol" w:hAnsi="Symbol"/>
        </w:rPr>
        <w:tab/>
      </w:r>
      <w:r w:rsidR="00614D2D">
        <w:t>CRRN3: After selecting a linear fixed EF no record is selected.</w:t>
      </w:r>
    </w:p>
    <w:p w:rsidR="00614D2D" w:rsidRDefault="00A1704F" w:rsidP="00A1704F">
      <w:pPr>
        <w:pStyle w:val="B1"/>
      </w:pPr>
      <w:r>
        <w:rPr>
          <w:rFonts w:ascii="Symbol" w:hAnsi="Symbol"/>
        </w:rPr>
        <w:t>-</w:t>
      </w:r>
      <w:r>
        <w:rPr>
          <w:rFonts w:ascii="Symbol" w:hAnsi="Symbol"/>
        </w:rPr>
        <w:tab/>
      </w:r>
      <w:r w:rsidR="00614D2D">
        <w:t>CRRN4: After selecting a cyclic EF the first record which is the last updated record is selected.</w:t>
      </w:r>
    </w:p>
    <w:p w:rsidR="00614D2D" w:rsidRDefault="00A1704F" w:rsidP="00A1704F">
      <w:pPr>
        <w:pStyle w:val="B1"/>
      </w:pPr>
      <w:r>
        <w:rPr>
          <w:rFonts w:ascii="Symbol" w:hAnsi="Symbol"/>
        </w:rPr>
        <w:t>-</w:t>
      </w:r>
      <w:r>
        <w:rPr>
          <w:rFonts w:ascii="Symbol" w:hAnsi="Symbol"/>
        </w:rPr>
        <w:tab/>
      </w:r>
      <w:r w:rsidR="00614D2D">
        <w:t xml:space="preserve">CRRN5: The current files (file context) of any other applets shall not be changed [TS 43.019 [7] - </w:t>
      </w:r>
      <w:r>
        <w:t>clause</w:t>
      </w:r>
      <w:r w:rsidR="00614D2D">
        <w:t>5.2]. This will be tested during the testing of the framework.</w:t>
      </w:r>
    </w:p>
    <w:p w:rsidR="00614D2D" w:rsidRDefault="00A1704F" w:rsidP="00A1704F">
      <w:pPr>
        <w:pStyle w:val="B1"/>
      </w:pPr>
      <w:r>
        <w:rPr>
          <w:rFonts w:ascii="Symbol" w:hAnsi="Symbol"/>
        </w:rPr>
        <w:t>-</w:t>
      </w:r>
      <w:r>
        <w:rPr>
          <w:rFonts w:ascii="Symbol" w:hAnsi="Symbol"/>
        </w:rPr>
        <w:tab/>
      </w:r>
    </w:p>
    <w:p w:rsidR="00614D2D" w:rsidRDefault="00614D2D" w:rsidP="00A1704F">
      <w:pPr>
        <w:pStyle w:val="B2"/>
      </w:pPr>
      <w:r>
        <w:t>1)</w:t>
      </w:r>
      <w:r>
        <w:tab/>
        <w:t>An immediate child EF or DF of the current MF/DF can be selected,</w:t>
      </w:r>
    </w:p>
    <w:p w:rsidR="00614D2D" w:rsidRDefault="00614D2D" w:rsidP="00A1704F">
      <w:pPr>
        <w:pStyle w:val="B2"/>
      </w:pPr>
      <w:r>
        <w:t>2)</w:t>
      </w:r>
      <w:r>
        <w:tab/>
        <w:t>A sibling DF of the current DF can be selected,</w:t>
      </w:r>
    </w:p>
    <w:p w:rsidR="00614D2D" w:rsidRDefault="00614D2D" w:rsidP="00A1704F">
      <w:pPr>
        <w:pStyle w:val="B2"/>
      </w:pPr>
      <w:r>
        <w:t>3)</w:t>
      </w:r>
      <w:r>
        <w:tab/>
        <w:t>The current MF/DF it self can be selected,</w:t>
      </w:r>
    </w:p>
    <w:p w:rsidR="00614D2D" w:rsidRDefault="00614D2D" w:rsidP="00A1704F">
      <w:pPr>
        <w:pStyle w:val="B2"/>
      </w:pPr>
      <w:r>
        <w:lastRenderedPageBreak/>
        <w:t>4)</w:t>
      </w:r>
      <w:r>
        <w:tab/>
        <w:t>The parent MF/DF of the current DF can be selected,</w:t>
      </w:r>
    </w:p>
    <w:p w:rsidR="00614D2D" w:rsidRDefault="00614D2D" w:rsidP="00A1704F">
      <w:pPr>
        <w:pStyle w:val="B2"/>
      </w:pPr>
      <w:r>
        <w:t>5)</w:t>
      </w:r>
      <w:r>
        <w:tab/>
        <w:t>The MF can always be selected.</w:t>
      </w:r>
    </w:p>
    <w:p w:rsidR="00614D2D" w:rsidRDefault="00614D2D" w:rsidP="00614D2D">
      <w:pPr>
        <w:pStyle w:val="H6"/>
        <w:keepNext w:val="0"/>
        <w:keepLines w:val="0"/>
      </w:pPr>
      <w:r>
        <w:t>6.1.1.3.1.2</w:t>
      </w:r>
      <w:r>
        <w:tab/>
        <w:t>Parameter errors</w:t>
      </w:r>
    </w:p>
    <w:p w:rsidR="00614D2D" w:rsidRDefault="00614D2D" w:rsidP="00614D2D">
      <w:r>
        <w:t>No requirements.</w:t>
      </w:r>
    </w:p>
    <w:p w:rsidR="00614D2D" w:rsidRDefault="00614D2D" w:rsidP="00614D2D">
      <w:pPr>
        <w:pStyle w:val="H6"/>
        <w:keepNext w:val="0"/>
        <w:keepLines w:val="0"/>
      </w:pPr>
      <w:r>
        <w:t>6.1.1.3.1.3</w:t>
      </w:r>
      <w:r>
        <w:tab/>
        <w:t>Context errors</w:t>
      </w:r>
    </w:p>
    <w:p w:rsidR="00614D2D" w:rsidRDefault="00A1704F" w:rsidP="00A1704F">
      <w:pPr>
        <w:pStyle w:val="B1"/>
      </w:pPr>
      <w:r>
        <w:rPr>
          <w:rFonts w:ascii="Symbol" w:hAnsi="Symbol"/>
        </w:rPr>
        <w:t>-</w:t>
      </w:r>
      <w:r>
        <w:rPr>
          <w:rFonts w:ascii="Symbol" w:hAnsi="Symbol"/>
        </w:rPr>
        <w:tab/>
      </w:r>
      <w:r w:rsidR="00614D2D">
        <w:t>CRRC1: If the file with a File-ID which matches fid could not be found according to the selection rules listed in CCRN6, an instance of SIMViewException shall be thrown. The reason code shall be SIMViewException.FILE_NOT_FOUND.</w:t>
      </w:r>
    </w:p>
    <w:p w:rsidR="00614D2D" w:rsidRDefault="00A1704F" w:rsidP="00A1704F">
      <w:pPr>
        <w:pStyle w:val="B1"/>
      </w:pPr>
      <w:r>
        <w:rPr>
          <w:rFonts w:ascii="Symbol" w:hAnsi="Symbol"/>
        </w:rPr>
        <w:t>-</w:t>
      </w:r>
      <w:r>
        <w:rPr>
          <w:rFonts w:ascii="Symbol" w:hAnsi="Symbol"/>
        </w:rPr>
        <w:tab/>
      </w:r>
      <w:r w:rsidR="00614D2D">
        <w:t>CRRC2: If the method call causes a memory problem (e.g. memory access error), an instance of SIMViewException shall be thrown. The reason code shall be SIMViewException.MEMORY_PROBLEM.</w:t>
      </w:r>
    </w:p>
    <w:p w:rsidR="00614D2D" w:rsidRDefault="00A1704F" w:rsidP="00A1704F">
      <w:pPr>
        <w:pStyle w:val="B1"/>
      </w:pPr>
      <w:r>
        <w:rPr>
          <w:rFonts w:ascii="Symbol" w:hAnsi="Symbol"/>
        </w:rPr>
        <w:t>-</w:t>
      </w:r>
      <w:r>
        <w:rPr>
          <w:rFonts w:ascii="Symbol" w:hAnsi="Symbol"/>
        </w:rPr>
        <w:tab/>
      </w:r>
      <w:r w:rsidR="00614D2D">
        <w:t>CRRC3: If the method call causes an error to occur that is not expected and thus not handled, an instance of SIMViewException shall be thrown. The reason code shall be SIMViewException.INTERNAL_ERROR.</w:t>
      </w:r>
    </w:p>
    <w:p w:rsidR="00614D2D" w:rsidRDefault="00614D2D" w:rsidP="00614D2D">
      <w:pPr>
        <w:pStyle w:val="H6"/>
        <w:keepNext w:val="0"/>
        <w:keepLines w:val="0"/>
      </w:pPr>
      <w:r>
        <w:t>6.1.1.3.2</w:t>
      </w:r>
      <w:r>
        <w:tab/>
        <w:t>Test Suite Files</w:t>
      </w:r>
    </w:p>
    <w:p w:rsidR="00614D2D" w:rsidRDefault="00614D2D" w:rsidP="00614D2D">
      <w:r>
        <w:t>Additional requirements for the GSM personalization: None</w:t>
      </w:r>
    </w:p>
    <w:p w:rsidR="00614D2D" w:rsidRDefault="00614D2D" w:rsidP="00614D2D">
      <w:pPr>
        <w:pStyle w:val="B1"/>
        <w:tabs>
          <w:tab w:val="left" w:pos="2268"/>
        </w:tabs>
      </w:pPr>
      <w:r>
        <w:t>Test Script:</w:t>
      </w:r>
      <w:r w:rsidR="00A1704F">
        <w:tab/>
      </w:r>
      <w:r>
        <w:t>API_1_SVW_SLCTS_1.scr</w:t>
      </w:r>
    </w:p>
    <w:p w:rsidR="00614D2D" w:rsidRDefault="00614D2D" w:rsidP="00614D2D">
      <w:pPr>
        <w:pStyle w:val="B1"/>
        <w:tabs>
          <w:tab w:val="left" w:pos="2268"/>
        </w:tabs>
      </w:pPr>
      <w:r>
        <w:t>Test Applet:</w:t>
      </w:r>
      <w:r w:rsidR="00A1704F">
        <w:tab/>
      </w:r>
      <w:r>
        <w:t>API_1_SVW_SLCTS_1.java</w:t>
      </w:r>
    </w:p>
    <w:p w:rsidR="00614D2D" w:rsidRDefault="00614D2D" w:rsidP="00614D2D">
      <w:pPr>
        <w:pStyle w:val="B1"/>
        <w:tabs>
          <w:tab w:val="left" w:pos="2268"/>
        </w:tabs>
      </w:pPr>
      <w:r>
        <w:t>Load Script:</w:t>
      </w:r>
      <w:r w:rsidR="00A1704F">
        <w:tab/>
      </w:r>
      <w:r>
        <w:t>API_1_SVW_SLCTS_1.ldr</w:t>
      </w:r>
    </w:p>
    <w:p w:rsidR="00614D2D" w:rsidRDefault="00614D2D" w:rsidP="00614D2D">
      <w:pPr>
        <w:pStyle w:val="B1"/>
        <w:tabs>
          <w:tab w:val="left" w:pos="2268"/>
        </w:tabs>
      </w:pPr>
      <w:r>
        <w:t>Cleanup Script:</w:t>
      </w:r>
      <w:r w:rsidR="00A1704F">
        <w:tab/>
      </w:r>
      <w:r>
        <w:t>API_1_SVW_SLCTS_1.clr</w:t>
      </w:r>
    </w:p>
    <w:p w:rsidR="00614D2D" w:rsidRDefault="00614D2D" w:rsidP="00614D2D">
      <w:pPr>
        <w:pStyle w:val="B1"/>
        <w:tabs>
          <w:tab w:val="left" w:pos="2268"/>
        </w:tabs>
      </w:pPr>
      <w:r>
        <w:t>Parameter File:</w:t>
      </w:r>
      <w:r w:rsidR="00A1704F">
        <w:tab/>
      </w:r>
      <w:r>
        <w:t>API_1_SVW_SLCTS_1.par</w:t>
      </w:r>
    </w:p>
    <w:p w:rsidR="00614D2D" w:rsidRDefault="00614D2D" w:rsidP="00614D2D">
      <w:pPr>
        <w:pStyle w:val="H6"/>
        <w:keepNext w:val="0"/>
        <w:keepLines w:val="0"/>
      </w:pPr>
      <w:r>
        <w:t>6.1.1.3.3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F"/>
              <w:keepLines w:val="0"/>
              <w:spacing w:after="120"/>
              <w:rPr>
                <w:rFonts w:ascii="Times New Roman" w:hAnsi="Times New Roman"/>
              </w:rPr>
            </w:pPr>
            <w:r>
              <w:t>SIM Initialization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Responses ignored.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Select EF</w:t>
            </w:r>
            <w:r>
              <w:rPr>
                <w:vertAlign w:val="subscript"/>
              </w:rPr>
              <w:t>ICCID</w:t>
            </w:r>
            <w:r>
              <w:t xml:space="preserve"> in MF (Transparent EF)</w:t>
            </w:r>
          </w:p>
          <w:p w:rsidR="00614D2D" w:rsidRDefault="00614D2D">
            <w:pPr>
              <w:pStyle w:val="PL"/>
              <w:rPr>
                <w:noProof w:val="0"/>
              </w:rPr>
            </w:pPr>
            <w:r>
              <w:rPr>
                <w:noProof w:val="0"/>
              </w:rPr>
              <w:t>fid = SIMView.FID_EF_ICCID</w:t>
            </w:r>
          </w:p>
          <w:p w:rsidR="00614D2D" w:rsidRDefault="00614D2D">
            <w:pPr>
              <w:pStyle w:val="PL"/>
              <w:rPr>
                <w:noProof w:val="0"/>
              </w:rPr>
            </w:pPr>
            <w:r>
              <w:rPr>
                <w:noProof w:val="0"/>
              </w:rPr>
              <w:t>select()</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No exception shall be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 xml:space="preserve">EF not selected after MF/DF selection </w:t>
            </w:r>
          </w:p>
          <w:p w:rsidR="00614D2D" w:rsidRDefault="00614D2D">
            <w:pPr>
              <w:pStyle w:val="PL"/>
              <w:rPr>
                <w:noProof w:val="0"/>
              </w:rPr>
            </w:pPr>
            <w:r>
              <w:rPr>
                <w:noProof w:val="0"/>
              </w:rPr>
              <w:t>1 - fid = SIMView.FID_MF</w:t>
            </w:r>
          </w:p>
          <w:p w:rsidR="00614D2D" w:rsidRDefault="00614D2D">
            <w:pPr>
              <w:pStyle w:val="PL"/>
              <w:rPr>
                <w:noProof w:val="0"/>
              </w:rPr>
            </w:pPr>
            <w:r>
              <w:rPr>
                <w:noProof w:val="0"/>
              </w:rPr>
              <w:t>select()</w:t>
            </w:r>
          </w:p>
          <w:p w:rsidR="00614D2D" w:rsidRDefault="00614D2D">
            <w:pPr>
              <w:pStyle w:val="PL"/>
              <w:rPr>
                <w:noProof w:val="0"/>
              </w:rPr>
            </w:pPr>
            <w:r>
              <w:rPr>
                <w:noProof w:val="0"/>
              </w:rPr>
              <w:t>fid = SIMView.FID_EF_ICCID</w:t>
            </w:r>
          </w:p>
          <w:p w:rsidR="00614D2D" w:rsidRDefault="00614D2D">
            <w:pPr>
              <w:pStyle w:val="PL"/>
              <w:rPr>
                <w:noProof w:val="0"/>
              </w:rPr>
            </w:pPr>
            <w:r>
              <w:rPr>
                <w:noProof w:val="0"/>
              </w:rPr>
              <w:t>select()</w:t>
            </w:r>
          </w:p>
          <w:p w:rsidR="00614D2D" w:rsidRDefault="00614D2D">
            <w:pPr>
              <w:pStyle w:val="PL"/>
              <w:rPr>
                <w:noProof w:val="0"/>
              </w:rPr>
            </w:pPr>
            <w:r>
              <w:rPr>
                <w:noProof w:val="0"/>
              </w:rPr>
              <w:t>2 - fid = SIMView.FID_MF</w:t>
            </w:r>
          </w:p>
          <w:p w:rsidR="00614D2D" w:rsidRDefault="00614D2D">
            <w:pPr>
              <w:pStyle w:val="PL"/>
              <w:rPr>
                <w:noProof w:val="0"/>
              </w:rPr>
            </w:pPr>
            <w:r>
              <w:rPr>
                <w:noProof w:val="0"/>
              </w:rPr>
              <w:t>select()</w:t>
            </w:r>
          </w:p>
          <w:p w:rsidR="00614D2D" w:rsidRDefault="00614D2D">
            <w:pPr>
              <w:pStyle w:val="PL"/>
              <w:rPr>
                <w:noProof w:val="0"/>
              </w:rPr>
            </w:pPr>
            <w:r>
              <w:rPr>
                <w:noProof w:val="0"/>
              </w:rPr>
              <w:t>readBinary()</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Shall throw sim.access.SIMViewException with reason code NO_EF_SELECTED.</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No record is selected after selecting linear fixed EF</w:t>
            </w:r>
          </w:p>
          <w:p w:rsidR="00614D2D" w:rsidRDefault="00614D2D">
            <w:pPr>
              <w:pStyle w:val="PL"/>
              <w:rPr>
                <w:noProof w:val="0"/>
              </w:rPr>
            </w:pPr>
            <w:r>
              <w:rPr>
                <w:noProof w:val="0"/>
              </w:rPr>
              <w:t>1 - fid = SIMView.FID_MF</w:t>
            </w:r>
          </w:p>
          <w:p w:rsidR="00614D2D" w:rsidRDefault="00614D2D">
            <w:pPr>
              <w:pStyle w:val="PL"/>
              <w:rPr>
                <w:noProof w:val="0"/>
              </w:rPr>
            </w:pPr>
            <w:r>
              <w:rPr>
                <w:noProof w:val="0"/>
              </w:rPr>
              <w:t>select()</w:t>
            </w:r>
          </w:p>
          <w:p w:rsidR="00614D2D" w:rsidRDefault="00614D2D">
            <w:pPr>
              <w:pStyle w:val="PL"/>
              <w:rPr>
                <w:noProof w:val="0"/>
              </w:rPr>
            </w:pPr>
            <w:r>
              <w:rPr>
                <w:noProof w:val="0"/>
              </w:rPr>
              <w:t>2 - fid = FID_DF_SIMTEST</w:t>
            </w:r>
          </w:p>
          <w:p w:rsidR="00614D2D" w:rsidRDefault="00614D2D">
            <w:pPr>
              <w:pStyle w:val="PL"/>
              <w:rPr>
                <w:noProof w:val="0"/>
              </w:rPr>
            </w:pPr>
            <w:r>
              <w:rPr>
                <w:noProof w:val="0"/>
              </w:rPr>
              <w:t>select()</w:t>
            </w:r>
          </w:p>
          <w:p w:rsidR="00614D2D" w:rsidRDefault="00614D2D">
            <w:pPr>
              <w:pStyle w:val="PL"/>
              <w:rPr>
                <w:noProof w:val="0"/>
              </w:rPr>
            </w:pPr>
            <w:r>
              <w:rPr>
                <w:noProof w:val="0"/>
              </w:rPr>
              <w:t>3 - fid =FID_EF_LARU</w:t>
            </w:r>
          </w:p>
          <w:p w:rsidR="00614D2D" w:rsidRDefault="00614D2D">
            <w:pPr>
              <w:pStyle w:val="PL"/>
              <w:rPr>
                <w:noProof w:val="0"/>
              </w:rPr>
            </w:pPr>
            <w:r>
              <w:rPr>
                <w:noProof w:val="0"/>
              </w:rPr>
              <w:t>select()</w:t>
            </w:r>
          </w:p>
          <w:p w:rsidR="00614D2D" w:rsidRDefault="00614D2D">
            <w:pPr>
              <w:pStyle w:val="PL"/>
              <w:rPr>
                <w:noProof w:val="0"/>
                <w:lang w:val="fr-FR"/>
              </w:rPr>
            </w:pPr>
            <w:r>
              <w:rPr>
                <w:noProof w:val="0"/>
                <w:lang w:val="fr-FR"/>
              </w:rPr>
              <w:t>4 - recNumber = 0</w:t>
            </w:r>
          </w:p>
          <w:p w:rsidR="00614D2D" w:rsidRDefault="00614D2D">
            <w:pPr>
              <w:pStyle w:val="PL"/>
              <w:rPr>
                <w:noProof w:val="0"/>
                <w:lang w:val="fr-FR"/>
              </w:rPr>
            </w:pPr>
            <w:r>
              <w:rPr>
                <w:noProof w:val="0"/>
                <w:lang w:val="fr-FR"/>
              </w:rPr>
              <w:t>mode = REC_ACC_MODE_ABSOLUTE_CURRENT</w:t>
            </w:r>
          </w:p>
          <w:p w:rsidR="00614D2D" w:rsidRDefault="00614D2D">
            <w:pPr>
              <w:pStyle w:val="PL"/>
              <w:rPr>
                <w:noProof w:val="0"/>
              </w:rPr>
            </w:pPr>
            <w:r>
              <w:rPr>
                <w:noProof w:val="0"/>
              </w:rPr>
              <w:t>readRecord()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No exception shall be thrown.</w:t>
            </w:r>
          </w:p>
          <w:p w:rsidR="00614D2D" w:rsidRDefault="00614D2D">
            <w:pPr>
              <w:pStyle w:val="TAL"/>
              <w:keepNext w:val="0"/>
              <w:keepLines w:val="0"/>
            </w:pPr>
            <w:r>
              <w:t>3 - No exception shall be thrown.</w:t>
            </w:r>
          </w:p>
          <w:p w:rsidR="00614D2D" w:rsidRDefault="00614D2D">
            <w:pPr>
              <w:pStyle w:val="TAL"/>
              <w:keepNext w:val="0"/>
              <w:keepLines w:val="0"/>
            </w:pPr>
            <w:r>
              <w:t>4 - Shall throw sim.access.SIMViewException with reason code RECORD_NUMBER_NOT_AVAILABLE.</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lastRenderedPageBreak/>
              <w:t>4</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pPr>
            <w:r>
              <w:t xml:space="preserve">Record pointer in selected cyclic EF </w:t>
            </w:r>
          </w:p>
          <w:p w:rsidR="00614D2D" w:rsidRDefault="00614D2D">
            <w:pPr>
              <w:pStyle w:val="PL"/>
              <w:keepNext/>
              <w:keepLines/>
              <w:rPr>
                <w:noProof w:val="0"/>
              </w:rPr>
            </w:pPr>
            <w:r>
              <w:rPr>
                <w:noProof w:val="0"/>
              </w:rPr>
              <w:t>1 - fid = SIMView.FID_MF</w:t>
            </w:r>
          </w:p>
          <w:p w:rsidR="00614D2D" w:rsidRDefault="00614D2D">
            <w:pPr>
              <w:pStyle w:val="PL"/>
              <w:keepNext/>
              <w:keepLines/>
              <w:rPr>
                <w:noProof w:val="0"/>
              </w:rPr>
            </w:pPr>
            <w:r>
              <w:rPr>
                <w:noProof w:val="0"/>
              </w:rPr>
              <w:t>select()</w:t>
            </w:r>
          </w:p>
          <w:p w:rsidR="00614D2D" w:rsidRDefault="00614D2D">
            <w:pPr>
              <w:pStyle w:val="PL"/>
              <w:keepNext/>
              <w:keepLines/>
              <w:rPr>
                <w:noProof w:val="0"/>
              </w:rPr>
            </w:pPr>
            <w:r>
              <w:rPr>
                <w:noProof w:val="0"/>
              </w:rPr>
              <w:t>2 - fid =FID_DF_SIMTEST</w:t>
            </w:r>
          </w:p>
          <w:p w:rsidR="00614D2D" w:rsidRDefault="00614D2D">
            <w:pPr>
              <w:pStyle w:val="PL"/>
              <w:keepNext/>
              <w:keepLines/>
              <w:rPr>
                <w:noProof w:val="0"/>
              </w:rPr>
            </w:pPr>
            <w:r>
              <w:rPr>
                <w:noProof w:val="0"/>
              </w:rPr>
              <w:t>select()</w:t>
            </w:r>
          </w:p>
          <w:p w:rsidR="00614D2D" w:rsidRDefault="00614D2D">
            <w:pPr>
              <w:pStyle w:val="PL"/>
              <w:keepNext/>
              <w:keepLines/>
              <w:rPr>
                <w:noProof w:val="0"/>
              </w:rPr>
            </w:pPr>
            <w:r>
              <w:rPr>
                <w:noProof w:val="0"/>
              </w:rPr>
              <w:t>3 - fid = FID_EF_CARU</w:t>
            </w:r>
          </w:p>
          <w:p w:rsidR="00614D2D" w:rsidRDefault="00614D2D">
            <w:pPr>
              <w:pStyle w:val="PL"/>
              <w:keepNext/>
              <w:keepLines/>
              <w:rPr>
                <w:noProof w:val="0"/>
              </w:rPr>
            </w:pPr>
            <w:r>
              <w:rPr>
                <w:noProof w:val="0"/>
              </w:rPr>
              <w:t>select()</w:t>
            </w:r>
          </w:p>
          <w:p w:rsidR="00614D2D" w:rsidRDefault="00614D2D">
            <w:pPr>
              <w:pStyle w:val="PL"/>
              <w:keepNext/>
              <w:keepLines/>
              <w:rPr>
                <w:noProof w:val="0"/>
              </w:rPr>
            </w:pPr>
            <w:r>
              <w:rPr>
                <w:noProof w:val="0"/>
              </w:rPr>
              <w:t>4 - byte[] data1 = { 1,2,3 }</w:t>
            </w:r>
          </w:p>
          <w:p w:rsidR="00614D2D" w:rsidRDefault="00614D2D">
            <w:pPr>
              <w:pStyle w:val="PL"/>
              <w:keepNext/>
              <w:keepLines/>
              <w:rPr>
                <w:noProof w:val="0"/>
              </w:rPr>
            </w:pPr>
            <w:r>
              <w:rPr>
                <w:noProof w:val="0"/>
              </w:rPr>
              <w:t>updateRecord(data1)</w:t>
            </w:r>
          </w:p>
          <w:p w:rsidR="00614D2D" w:rsidRDefault="00614D2D">
            <w:pPr>
              <w:pStyle w:val="PL"/>
              <w:keepNext/>
              <w:keepLines/>
              <w:rPr>
                <w:noProof w:val="0"/>
              </w:rPr>
            </w:pPr>
            <w:r>
              <w:rPr>
                <w:noProof w:val="0"/>
              </w:rPr>
              <w:t>5 - fid = FID_EF_CARU</w:t>
            </w:r>
          </w:p>
          <w:p w:rsidR="00614D2D" w:rsidRDefault="00614D2D">
            <w:pPr>
              <w:pStyle w:val="PL"/>
              <w:keepNext/>
              <w:keepLines/>
              <w:rPr>
                <w:noProof w:val="0"/>
              </w:rPr>
            </w:pPr>
            <w:r>
              <w:rPr>
                <w:noProof w:val="0"/>
              </w:rPr>
              <w:t>select()</w:t>
            </w:r>
          </w:p>
          <w:p w:rsidR="00614D2D" w:rsidRDefault="00614D2D">
            <w:pPr>
              <w:pStyle w:val="PL"/>
              <w:keepNext/>
              <w:keepLines/>
              <w:rPr>
                <w:noProof w:val="0"/>
              </w:rPr>
            </w:pPr>
            <w:r>
              <w:rPr>
                <w:noProof w:val="0"/>
              </w:rPr>
              <w:t>readRecord(data2)</w:t>
            </w:r>
          </w:p>
          <w:p w:rsidR="00614D2D" w:rsidRDefault="00614D2D">
            <w:pPr>
              <w:pStyle w:val="PL"/>
              <w:keepNext/>
              <w:keepLines/>
              <w:rPr>
                <w:noProof w:val="0"/>
              </w:rPr>
            </w:pPr>
            <w:r>
              <w:rPr>
                <w:noProof w:val="0"/>
              </w:rPr>
              <w:t>compare data1 to data2</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pPr>
            <w:r>
              <w:t>1 - No exception shall be thrown.</w:t>
            </w:r>
          </w:p>
          <w:p w:rsidR="00614D2D" w:rsidRDefault="00614D2D">
            <w:pPr>
              <w:pStyle w:val="TAL"/>
            </w:pPr>
            <w:r>
              <w:t>2 - No exception shall be thrown.</w:t>
            </w:r>
          </w:p>
          <w:p w:rsidR="00614D2D" w:rsidRDefault="00614D2D">
            <w:pPr>
              <w:pStyle w:val="TAL"/>
            </w:pPr>
            <w:r>
              <w:t>3 - No exception shall be thrown.</w:t>
            </w:r>
          </w:p>
          <w:p w:rsidR="00614D2D" w:rsidRDefault="00614D2D">
            <w:pPr>
              <w:pStyle w:val="TAL"/>
            </w:pPr>
            <w:r>
              <w:t>4 - No exception shall be thrown.</w:t>
            </w:r>
          </w:p>
          <w:p w:rsidR="00614D2D" w:rsidRDefault="00614D2D">
            <w:pPr>
              <w:pStyle w:val="TAL"/>
            </w:pPr>
            <w:r>
              <w:t>5 - The contents of data1 and data2 shall be identical.</w:t>
            </w:r>
          </w:p>
        </w:tc>
        <w:tc>
          <w:tcPr>
            <w:tcW w:w="2334" w:type="dxa"/>
            <w:tcBorders>
              <w:top w:val="nil"/>
              <w:left w:val="single" w:sz="4" w:space="0" w:color="auto"/>
              <w:bottom w:val="single" w:sz="4" w:space="0" w:color="auto"/>
              <w:right w:val="single" w:sz="4" w:space="0" w:color="auto"/>
            </w:tcBorders>
          </w:tcPr>
          <w:p w:rsidR="00614D2D" w:rsidRDefault="00614D2D">
            <w:pPr>
              <w:pStyle w:val="TAL"/>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Selection possibilities</w:t>
            </w:r>
          </w:p>
          <w:p w:rsidR="00614D2D" w:rsidRDefault="00614D2D">
            <w:pPr>
              <w:pStyle w:val="PL"/>
              <w:rPr>
                <w:noProof w:val="0"/>
              </w:rPr>
            </w:pPr>
            <w:r>
              <w:rPr>
                <w:noProof w:val="0"/>
              </w:rPr>
              <w:t>1 - fid = SIMView.FID_MF</w:t>
            </w:r>
          </w:p>
          <w:p w:rsidR="00614D2D" w:rsidRDefault="00614D2D">
            <w:pPr>
              <w:pStyle w:val="PL"/>
              <w:rPr>
                <w:noProof w:val="0"/>
              </w:rPr>
            </w:pPr>
            <w:r>
              <w:rPr>
                <w:noProof w:val="0"/>
              </w:rPr>
              <w:t>select()</w:t>
            </w:r>
          </w:p>
          <w:p w:rsidR="00614D2D" w:rsidRDefault="00614D2D">
            <w:pPr>
              <w:pStyle w:val="PL"/>
              <w:rPr>
                <w:noProof w:val="0"/>
              </w:rPr>
            </w:pPr>
            <w:r>
              <w:rPr>
                <w:noProof w:val="0"/>
              </w:rPr>
              <w:t>2 - fid = SIMView.FID_DF_TELECOM</w:t>
            </w:r>
          </w:p>
          <w:p w:rsidR="00614D2D" w:rsidRDefault="00614D2D">
            <w:pPr>
              <w:pStyle w:val="PL"/>
              <w:rPr>
                <w:noProof w:val="0"/>
              </w:rPr>
            </w:pPr>
            <w:r>
              <w:rPr>
                <w:noProof w:val="0"/>
              </w:rPr>
              <w:t>select()</w:t>
            </w:r>
          </w:p>
          <w:p w:rsidR="00614D2D" w:rsidRDefault="00614D2D">
            <w:pPr>
              <w:pStyle w:val="PL"/>
              <w:rPr>
                <w:noProof w:val="0"/>
              </w:rPr>
            </w:pPr>
            <w:r>
              <w:rPr>
                <w:noProof w:val="0"/>
              </w:rPr>
              <w:t>3 - fid = SIMView.FID_DF_GRAPHICS</w:t>
            </w:r>
          </w:p>
          <w:p w:rsidR="00614D2D" w:rsidRDefault="00614D2D">
            <w:pPr>
              <w:pStyle w:val="PL"/>
              <w:rPr>
                <w:noProof w:val="0"/>
              </w:rPr>
            </w:pPr>
            <w:r>
              <w:rPr>
                <w:noProof w:val="0"/>
              </w:rPr>
              <w:t>select()</w:t>
            </w:r>
          </w:p>
          <w:p w:rsidR="00614D2D" w:rsidRDefault="00614D2D">
            <w:pPr>
              <w:pStyle w:val="PL"/>
              <w:rPr>
                <w:noProof w:val="0"/>
              </w:rPr>
            </w:pPr>
            <w:r>
              <w:rPr>
                <w:noProof w:val="0"/>
              </w:rPr>
              <w:t>4 - fid = SIMView.FID_DF_TELECOM</w:t>
            </w:r>
          </w:p>
          <w:p w:rsidR="00614D2D" w:rsidRDefault="00614D2D">
            <w:pPr>
              <w:pStyle w:val="PL"/>
              <w:rPr>
                <w:noProof w:val="0"/>
              </w:rPr>
            </w:pPr>
            <w:r>
              <w:rPr>
                <w:noProof w:val="0"/>
              </w:rPr>
              <w:t>select()</w:t>
            </w:r>
          </w:p>
          <w:p w:rsidR="00614D2D" w:rsidRDefault="00614D2D">
            <w:pPr>
              <w:pStyle w:val="PL"/>
              <w:rPr>
                <w:noProof w:val="0"/>
              </w:rPr>
            </w:pPr>
            <w:r>
              <w:rPr>
                <w:noProof w:val="0"/>
              </w:rPr>
              <w:t>5 - fid = SIMView.FID_DF_GRAPHICS</w:t>
            </w:r>
          </w:p>
          <w:p w:rsidR="00614D2D" w:rsidRDefault="00614D2D">
            <w:pPr>
              <w:pStyle w:val="PL"/>
              <w:rPr>
                <w:noProof w:val="0"/>
              </w:rPr>
            </w:pPr>
            <w:r>
              <w:rPr>
                <w:noProof w:val="0"/>
              </w:rPr>
              <w:t>select()</w:t>
            </w:r>
          </w:p>
          <w:p w:rsidR="00614D2D" w:rsidRDefault="00614D2D">
            <w:pPr>
              <w:pStyle w:val="PL"/>
              <w:rPr>
                <w:noProof w:val="0"/>
              </w:rPr>
            </w:pPr>
            <w:r>
              <w:rPr>
                <w:noProof w:val="0"/>
              </w:rPr>
              <w:t>6 - fid = SIMView.FID_MF</w:t>
            </w:r>
          </w:p>
          <w:p w:rsidR="00614D2D" w:rsidRDefault="00614D2D">
            <w:pPr>
              <w:pStyle w:val="PL"/>
              <w:rPr>
                <w:noProof w:val="0"/>
              </w:rPr>
            </w:pPr>
            <w:r>
              <w:rPr>
                <w:noProof w:val="0"/>
              </w:rPr>
              <w:t>select()</w:t>
            </w:r>
          </w:p>
          <w:p w:rsidR="00614D2D" w:rsidRDefault="00614D2D">
            <w:pPr>
              <w:pStyle w:val="PL"/>
              <w:rPr>
                <w:noProof w:val="0"/>
              </w:rPr>
            </w:pPr>
            <w:r>
              <w:rPr>
                <w:noProof w:val="0"/>
              </w:rPr>
              <w:t>7 - fid = SIMView.FID_DF_GSM</w:t>
            </w:r>
          </w:p>
          <w:p w:rsidR="00614D2D" w:rsidRDefault="00614D2D">
            <w:pPr>
              <w:pStyle w:val="PL"/>
              <w:rPr>
                <w:noProof w:val="0"/>
              </w:rPr>
            </w:pPr>
            <w:r>
              <w:rPr>
                <w:noProof w:val="0"/>
              </w:rPr>
              <w:t>select()</w:t>
            </w:r>
          </w:p>
          <w:p w:rsidR="00614D2D" w:rsidRDefault="00614D2D">
            <w:pPr>
              <w:pStyle w:val="PL"/>
              <w:rPr>
                <w:noProof w:val="0"/>
              </w:rPr>
            </w:pPr>
            <w:r>
              <w:rPr>
                <w:noProof w:val="0"/>
              </w:rPr>
              <w:t>8 - fid = SIMView.FID_DF_TELECOM</w:t>
            </w:r>
          </w:p>
          <w:p w:rsidR="00614D2D" w:rsidRDefault="00614D2D">
            <w:pPr>
              <w:pStyle w:val="PL"/>
              <w:rPr>
                <w:noProof w:val="0"/>
              </w:rPr>
            </w:pPr>
            <w:r>
              <w:rPr>
                <w:noProof w:val="0"/>
              </w:rPr>
              <w:t>select()</w:t>
            </w:r>
          </w:p>
          <w:p w:rsidR="00614D2D" w:rsidRDefault="00614D2D">
            <w:pPr>
              <w:pStyle w:val="PL"/>
              <w:rPr>
                <w:noProof w:val="0"/>
              </w:rPr>
            </w:pPr>
            <w:r>
              <w:rPr>
                <w:noProof w:val="0"/>
              </w:rPr>
              <w:t>9 - fid = SIMView.FID_DF_TELECOM</w:t>
            </w:r>
          </w:p>
          <w:p w:rsidR="00614D2D" w:rsidRDefault="00614D2D">
            <w:pPr>
              <w:pStyle w:val="PL"/>
              <w:rPr>
                <w:noProof w:val="0"/>
              </w:rPr>
            </w:pPr>
            <w:r>
              <w:rPr>
                <w:noProof w:val="0"/>
              </w:rPr>
              <w:t>select()</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No exception shall be thrown.</w:t>
            </w:r>
          </w:p>
          <w:p w:rsidR="00614D2D" w:rsidRDefault="00614D2D">
            <w:pPr>
              <w:pStyle w:val="TAL"/>
              <w:keepNext w:val="0"/>
              <w:keepLines w:val="0"/>
            </w:pPr>
            <w:r>
              <w:t>3 - No exception shall be thrown.</w:t>
            </w:r>
          </w:p>
          <w:p w:rsidR="00614D2D" w:rsidRDefault="00614D2D">
            <w:pPr>
              <w:pStyle w:val="TAL"/>
              <w:keepNext w:val="0"/>
              <w:keepLines w:val="0"/>
            </w:pPr>
            <w:r>
              <w:t>4 - No exception shall be thrown.</w:t>
            </w:r>
          </w:p>
          <w:p w:rsidR="00614D2D" w:rsidRDefault="00614D2D">
            <w:pPr>
              <w:pStyle w:val="TAL"/>
              <w:keepNext w:val="0"/>
              <w:keepLines w:val="0"/>
            </w:pPr>
            <w:r>
              <w:t>5 - No exception shall be thrown.</w:t>
            </w:r>
          </w:p>
          <w:p w:rsidR="00614D2D" w:rsidRDefault="00614D2D">
            <w:pPr>
              <w:pStyle w:val="TAL"/>
              <w:keepNext w:val="0"/>
              <w:keepLines w:val="0"/>
            </w:pPr>
            <w:r>
              <w:t>6 - No exception shall be thrown.</w:t>
            </w:r>
          </w:p>
          <w:p w:rsidR="00614D2D" w:rsidRDefault="00614D2D">
            <w:pPr>
              <w:pStyle w:val="TAL"/>
              <w:keepNext w:val="0"/>
              <w:keepLines w:val="0"/>
            </w:pPr>
            <w:r>
              <w:t>7 - No exception shall be thrown.</w:t>
            </w:r>
          </w:p>
          <w:p w:rsidR="00614D2D" w:rsidRDefault="00614D2D">
            <w:pPr>
              <w:pStyle w:val="TAL"/>
              <w:keepNext w:val="0"/>
              <w:keepLines w:val="0"/>
            </w:pPr>
            <w:r>
              <w:t>8 - No exception shall be thrown.</w:t>
            </w:r>
          </w:p>
          <w:p w:rsidR="00614D2D" w:rsidRDefault="00614D2D">
            <w:pPr>
              <w:pStyle w:val="TAL"/>
              <w:keepNext w:val="0"/>
              <w:keepLines w:val="0"/>
            </w:pPr>
            <w:r>
              <w:t>9 - No exception shall be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No selection of unreachable file</w:t>
            </w:r>
          </w:p>
          <w:p w:rsidR="00614D2D" w:rsidRDefault="00614D2D">
            <w:pPr>
              <w:pStyle w:val="PL"/>
              <w:rPr>
                <w:noProof w:val="0"/>
              </w:rPr>
            </w:pPr>
            <w:r>
              <w:rPr>
                <w:noProof w:val="0"/>
              </w:rPr>
              <w:t>1 - fid = SIMView.FID_MF</w:t>
            </w:r>
          </w:p>
          <w:p w:rsidR="00614D2D" w:rsidRDefault="00614D2D">
            <w:pPr>
              <w:pStyle w:val="PL"/>
              <w:rPr>
                <w:noProof w:val="0"/>
              </w:rPr>
            </w:pPr>
            <w:r>
              <w:rPr>
                <w:noProof w:val="0"/>
              </w:rPr>
              <w:t>select()</w:t>
            </w:r>
          </w:p>
          <w:p w:rsidR="00614D2D" w:rsidRDefault="00614D2D">
            <w:pPr>
              <w:pStyle w:val="PL"/>
              <w:rPr>
                <w:noProof w:val="0"/>
              </w:rPr>
            </w:pPr>
            <w:r>
              <w:rPr>
                <w:noProof w:val="0"/>
              </w:rPr>
              <w:t>2 - fid = SIMView.FID_EF_ACM</w:t>
            </w:r>
          </w:p>
          <w:p w:rsidR="00614D2D" w:rsidRDefault="00614D2D">
            <w:pPr>
              <w:pStyle w:val="PL"/>
              <w:rPr>
                <w:noProof w:val="0"/>
              </w:rPr>
            </w:pPr>
            <w:r>
              <w:rPr>
                <w:noProof w:val="0"/>
              </w:rPr>
              <w:t>select()</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 xml:space="preserve">1 - No exception shall be thrown. </w:t>
            </w:r>
          </w:p>
          <w:p w:rsidR="00614D2D" w:rsidRDefault="00614D2D">
            <w:pPr>
              <w:pStyle w:val="TAL"/>
              <w:keepNext w:val="0"/>
              <w:keepLines w:val="0"/>
            </w:pPr>
            <w:r>
              <w:t>2 - Shall throw sim.access.SIMViewException with reason code FILE_NOT_FOUND.</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Pr>
        <w:pStyle w:val="H6"/>
        <w:keepNext w:val="0"/>
        <w:keepLines w:val="0"/>
      </w:pPr>
      <w:r>
        <w:t>6.1.1.3.4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N6</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 C3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Not Tested</w:t>
            </w:r>
          </w:p>
        </w:tc>
      </w:tr>
    </w:tbl>
    <w:p w:rsidR="00614D2D" w:rsidRDefault="00614D2D" w:rsidP="00614D2D"/>
    <w:p w:rsidR="00614D2D" w:rsidRDefault="00614D2D" w:rsidP="00614D2D">
      <w:pPr>
        <w:pStyle w:val="Heading4"/>
        <w:keepNext w:val="0"/>
        <w:keepLines w:val="0"/>
      </w:pPr>
      <w:bookmarkStart w:id="117" w:name="_Toc51826681"/>
      <w:bookmarkStart w:id="118" w:name="_Toc117070362"/>
      <w:bookmarkStart w:id="119" w:name="_Toc51828124"/>
      <w:r>
        <w:t>6.1.1.4</w:t>
      </w:r>
      <w:r>
        <w:tab/>
        <w:t>Method status</w:t>
      </w:r>
      <w:bookmarkEnd w:id="117"/>
      <w:bookmarkEnd w:id="118"/>
      <w:bookmarkEnd w:id="119"/>
    </w:p>
    <w:p w:rsidR="00614D2D" w:rsidRDefault="00614D2D" w:rsidP="00614D2D">
      <w:r>
        <w:t>Test Area Reference: API_1_SVW_STAT_BSS</w:t>
      </w:r>
    </w:p>
    <w:p w:rsidR="00614D2D" w:rsidRDefault="00614D2D" w:rsidP="00614D2D">
      <w:pPr>
        <w:pStyle w:val="H6"/>
        <w:keepNext w:val="0"/>
        <w:keepLines w:val="0"/>
      </w:pPr>
      <w:r>
        <w:t>6.1.1.4.1</w:t>
      </w:r>
      <w:r>
        <w:tab/>
        <w:t>Conformance Requirements</w:t>
      </w:r>
    </w:p>
    <w:p w:rsidR="00614D2D" w:rsidRDefault="00614D2D" w:rsidP="00614D2D">
      <w:r>
        <w:t>The method with the following header shall be compliant to its definition in the API.</w:t>
      </w:r>
    </w:p>
    <w:p w:rsidR="00614D2D" w:rsidRDefault="00614D2D" w:rsidP="00614D2D">
      <w:pPr>
        <w:pStyle w:val="PL"/>
        <w:rPr>
          <w:noProof w:val="0"/>
        </w:rPr>
      </w:pPr>
      <w:r>
        <w:rPr>
          <w:noProof w:val="0"/>
        </w:rPr>
        <w:t xml:space="preserve">    public short status(byte[] fci,</w:t>
      </w:r>
    </w:p>
    <w:p w:rsidR="00614D2D" w:rsidRDefault="00614D2D" w:rsidP="00614D2D">
      <w:pPr>
        <w:pStyle w:val="PL"/>
        <w:rPr>
          <w:noProof w:val="0"/>
        </w:rPr>
      </w:pPr>
      <w:r>
        <w:rPr>
          <w:noProof w:val="0"/>
        </w:rPr>
        <w:t xml:space="preserve">                        short fciOffset,</w:t>
      </w:r>
    </w:p>
    <w:p w:rsidR="00614D2D" w:rsidRDefault="00614D2D" w:rsidP="00614D2D">
      <w:pPr>
        <w:pStyle w:val="PL"/>
        <w:rPr>
          <w:noProof w:val="0"/>
        </w:rPr>
      </w:pPr>
      <w:r>
        <w:rPr>
          <w:noProof w:val="0"/>
        </w:rPr>
        <w:t xml:space="preserve">                        short fciLength)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SIMViewException</w:t>
      </w:r>
    </w:p>
    <w:p w:rsidR="00614D2D" w:rsidRDefault="00614D2D" w:rsidP="00614D2D">
      <w:pPr>
        <w:pStyle w:val="PL"/>
        <w:rPr>
          <w:noProof w:val="0"/>
        </w:rPr>
      </w:pPr>
    </w:p>
    <w:p w:rsidR="00614D2D" w:rsidRDefault="00614D2D" w:rsidP="00614D2D">
      <w:pPr>
        <w:pStyle w:val="H6"/>
        <w:keepNext w:val="0"/>
        <w:keepLines w:val="0"/>
      </w:pPr>
      <w:r>
        <w:t>6.1.1.4.1.1</w:t>
      </w:r>
      <w:r>
        <w:tab/>
        <w:t>Normal execution</w:t>
      </w:r>
    </w:p>
    <w:p w:rsidR="00614D2D" w:rsidRDefault="00A1704F" w:rsidP="00A1704F">
      <w:pPr>
        <w:pStyle w:val="B1"/>
      </w:pPr>
      <w:r>
        <w:rPr>
          <w:rFonts w:ascii="Symbol" w:hAnsi="Symbol"/>
        </w:rPr>
        <w:t>-</w:t>
      </w:r>
      <w:r>
        <w:rPr>
          <w:rFonts w:ascii="Symbol" w:hAnsi="Symbol"/>
        </w:rPr>
        <w:tab/>
      </w:r>
      <w:r w:rsidR="00614D2D">
        <w:t xml:space="preserve">CRRN1: The FCI (File Control Information) of the current DF (or MF) is returned in the same format as for a SELECT command in case of selecting an MF/DF (described in 3GPP TS 43.019 [7], </w:t>
      </w:r>
      <w:r>
        <w:t>clause</w:t>
      </w:r>
      <w:r w:rsidR="00614D2D">
        <w:t xml:space="preserve"> 9.2.1).</w:t>
      </w:r>
    </w:p>
    <w:p w:rsidR="00614D2D" w:rsidRDefault="00A1704F" w:rsidP="00A1704F">
      <w:pPr>
        <w:pStyle w:val="B1"/>
      </w:pPr>
      <w:r>
        <w:rPr>
          <w:rFonts w:ascii="Symbol" w:hAnsi="Symbol"/>
        </w:rPr>
        <w:lastRenderedPageBreak/>
        <w:t>-</w:t>
      </w:r>
      <w:r>
        <w:rPr>
          <w:rFonts w:ascii="Symbol" w:hAnsi="Symbol"/>
        </w:rPr>
        <w:tab/>
      </w:r>
      <w:r w:rsidR="00614D2D">
        <w:t>CRRN2: If the length fciLength is greater than or equal to the length of the FCI structure, the whole FCI structure is copied into the array fci and the length of the FCI which has been written to the array fci is returned.</w:t>
      </w:r>
    </w:p>
    <w:p w:rsidR="00614D2D" w:rsidRDefault="00A1704F" w:rsidP="00A1704F">
      <w:pPr>
        <w:pStyle w:val="B1"/>
      </w:pPr>
      <w:r>
        <w:rPr>
          <w:rFonts w:ascii="Symbol" w:hAnsi="Symbol"/>
        </w:rPr>
        <w:t>-</w:t>
      </w:r>
      <w:r>
        <w:rPr>
          <w:rFonts w:ascii="Symbol" w:hAnsi="Symbol"/>
        </w:rPr>
        <w:tab/>
      </w:r>
      <w:r w:rsidR="00614D2D">
        <w:t>CRRN3: If the length fciLength is less than the length of the FCI structure, the first part of the FCI structure is copied into the array fci and the length of the FCI which has been written to the array fci is returned.</w:t>
      </w:r>
    </w:p>
    <w:p w:rsidR="00614D2D" w:rsidRDefault="00614D2D" w:rsidP="00614D2D">
      <w:pPr>
        <w:pStyle w:val="H6"/>
        <w:keepNext w:val="0"/>
        <w:keepLines w:val="0"/>
      </w:pPr>
      <w:r>
        <w:t>6.1.1.4.1.2</w:t>
      </w:r>
      <w:r>
        <w:tab/>
        <w:t>Parameter errors</w:t>
      </w:r>
    </w:p>
    <w:p w:rsidR="00614D2D" w:rsidRDefault="00A1704F" w:rsidP="00A1704F">
      <w:pPr>
        <w:pStyle w:val="B1"/>
      </w:pPr>
      <w:r>
        <w:rPr>
          <w:rFonts w:ascii="Symbol" w:hAnsi="Symbol"/>
        </w:rPr>
        <w:t>-</w:t>
      </w:r>
      <w:r>
        <w:rPr>
          <w:rFonts w:ascii="Symbol" w:hAnsi="Symbol"/>
        </w:rPr>
        <w:tab/>
      </w:r>
      <w:r w:rsidR="00614D2D">
        <w:t>CRRP1: If the array fci is null, an instance of NullPointerException shall be thrown.</w:t>
      </w:r>
    </w:p>
    <w:p w:rsidR="00614D2D" w:rsidRDefault="00A1704F" w:rsidP="00A1704F">
      <w:pPr>
        <w:pStyle w:val="B1"/>
      </w:pPr>
      <w:r>
        <w:rPr>
          <w:rFonts w:ascii="Symbol" w:hAnsi="Symbol"/>
        </w:rPr>
        <w:t>-</w:t>
      </w:r>
      <w:r>
        <w:rPr>
          <w:rFonts w:ascii="Symbol" w:hAnsi="Symbol"/>
        </w:rPr>
        <w:tab/>
      </w:r>
      <w:r w:rsidR="00614D2D">
        <w:t>CRRP2: If fciOffset is less than 0, an instance of ArrayIndexOutOfBoundsException shall be thrown.</w:t>
      </w:r>
    </w:p>
    <w:p w:rsidR="00614D2D" w:rsidRDefault="00A1704F" w:rsidP="00A1704F">
      <w:pPr>
        <w:pStyle w:val="B1"/>
      </w:pPr>
      <w:r>
        <w:rPr>
          <w:rFonts w:ascii="Symbol" w:hAnsi="Symbol"/>
        </w:rPr>
        <w:t>-</w:t>
      </w:r>
      <w:r>
        <w:rPr>
          <w:rFonts w:ascii="Symbol" w:hAnsi="Symbol"/>
        </w:rPr>
        <w:tab/>
      </w:r>
      <w:r w:rsidR="00614D2D">
        <w:t>CRRP3: If fciLength is less than 0, an instance of ArrayIndexOutOfBoundsException shall be thrown.</w:t>
      </w:r>
    </w:p>
    <w:p w:rsidR="00614D2D" w:rsidRDefault="00A1704F" w:rsidP="00A1704F">
      <w:pPr>
        <w:pStyle w:val="B1"/>
      </w:pPr>
      <w:r>
        <w:rPr>
          <w:rFonts w:ascii="Symbol" w:hAnsi="Symbol"/>
        </w:rPr>
        <w:t>-</w:t>
      </w:r>
      <w:r>
        <w:rPr>
          <w:rFonts w:ascii="Symbol" w:hAnsi="Symbol"/>
        </w:rPr>
        <w:tab/>
      </w:r>
      <w:r w:rsidR="00614D2D">
        <w:t>CRRP4: If fciOffset plus fciLength is greater than the length of the array fci.length, or fciOffset equals fci.length, an instance of ArrayIndexOutOfBoundsException shall be thrown.</w:t>
      </w:r>
    </w:p>
    <w:p w:rsidR="00614D2D" w:rsidRDefault="00614D2D" w:rsidP="00614D2D">
      <w:pPr>
        <w:pStyle w:val="H6"/>
        <w:keepNext w:val="0"/>
        <w:keepLines w:val="0"/>
      </w:pPr>
      <w:r>
        <w:t>6.1.1.4.1.3</w:t>
      </w:r>
      <w:r>
        <w:tab/>
        <w:t>Context errors</w:t>
      </w:r>
    </w:p>
    <w:p w:rsidR="00614D2D" w:rsidRDefault="00A1704F" w:rsidP="00A1704F">
      <w:pPr>
        <w:pStyle w:val="B1"/>
      </w:pPr>
      <w:r>
        <w:rPr>
          <w:rFonts w:ascii="Symbol" w:hAnsi="Symbol"/>
        </w:rPr>
        <w:t>-</w:t>
      </w:r>
      <w:r>
        <w:rPr>
          <w:rFonts w:ascii="Symbol" w:hAnsi="Symbol"/>
        </w:rPr>
        <w:tab/>
      </w:r>
      <w:r w:rsidR="00614D2D">
        <w:t>CRRC1: If the method call causes a memory problem (e.g. memory access error), an instance of SIMViewException shall be thrown. The reason code shall be SIMViewException.MEMORY_PROBLEM.</w:t>
      </w:r>
    </w:p>
    <w:p w:rsidR="00614D2D" w:rsidRDefault="00A1704F" w:rsidP="00A1704F">
      <w:pPr>
        <w:pStyle w:val="B1"/>
      </w:pPr>
      <w:r>
        <w:rPr>
          <w:rFonts w:ascii="Symbol" w:hAnsi="Symbol"/>
        </w:rPr>
        <w:t>-</w:t>
      </w:r>
      <w:r>
        <w:rPr>
          <w:rFonts w:ascii="Symbol" w:hAnsi="Symbol"/>
        </w:rPr>
        <w:tab/>
      </w:r>
      <w:r w:rsidR="00614D2D">
        <w:t>CRRC2: If the method call causes an error to occur that is not expected and thus not handled, an instance of SIMViewException shall be thrown. The reason code shall be SIMViewException.INTERNAL_ERROR.</w:t>
      </w:r>
    </w:p>
    <w:p w:rsidR="00614D2D" w:rsidRDefault="00614D2D" w:rsidP="00614D2D">
      <w:pPr>
        <w:pStyle w:val="H6"/>
        <w:keepNext w:val="0"/>
        <w:keepLines w:val="0"/>
      </w:pPr>
      <w:r>
        <w:t>6.1.1.4.2</w:t>
      </w:r>
      <w:r>
        <w:tab/>
        <w:t>Test Suite Files</w:t>
      </w:r>
    </w:p>
    <w:p w:rsidR="00614D2D" w:rsidRDefault="00614D2D" w:rsidP="00614D2D">
      <w:r>
        <w:t>Additional requirements for the GSM personalization:</w:t>
      </w:r>
    </w:p>
    <w:p w:rsidR="00614D2D" w:rsidRDefault="00614D2D" w:rsidP="00614D2D">
      <w:pPr>
        <w:pStyle w:val="B1"/>
        <w:tabs>
          <w:tab w:val="left" w:pos="2268"/>
        </w:tabs>
      </w:pPr>
      <w:r>
        <w:t>Test Script:</w:t>
      </w:r>
      <w:r w:rsidR="00A1704F">
        <w:tab/>
      </w:r>
      <w:r>
        <w:t>API_1_SVW_STAT_BSS_1.scr</w:t>
      </w:r>
    </w:p>
    <w:p w:rsidR="00614D2D" w:rsidRDefault="00614D2D" w:rsidP="00614D2D">
      <w:pPr>
        <w:pStyle w:val="B1"/>
        <w:tabs>
          <w:tab w:val="left" w:pos="2268"/>
        </w:tabs>
      </w:pPr>
      <w:r>
        <w:t>Test Applet:</w:t>
      </w:r>
      <w:r w:rsidR="00A1704F">
        <w:tab/>
      </w:r>
      <w:r>
        <w:t>API_1_SVW_STAT_BSS_1.java</w:t>
      </w:r>
    </w:p>
    <w:p w:rsidR="00614D2D" w:rsidRDefault="00614D2D" w:rsidP="00614D2D">
      <w:pPr>
        <w:pStyle w:val="B1"/>
        <w:tabs>
          <w:tab w:val="left" w:pos="2268"/>
        </w:tabs>
      </w:pPr>
      <w:r>
        <w:t>Load Script:</w:t>
      </w:r>
      <w:r w:rsidR="00A1704F">
        <w:tab/>
      </w:r>
      <w:r>
        <w:t>API_1_SVW_STAT_BSS_1.ldr</w:t>
      </w:r>
    </w:p>
    <w:p w:rsidR="00614D2D" w:rsidRDefault="00614D2D" w:rsidP="00614D2D">
      <w:pPr>
        <w:pStyle w:val="B1"/>
        <w:tabs>
          <w:tab w:val="left" w:pos="2268"/>
        </w:tabs>
      </w:pPr>
      <w:r>
        <w:t>Cleanup Script:</w:t>
      </w:r>
      <w:r w:rsidR="00A1704F">
        <w:tab/>
      </w:r>
      <w:r>
        <w:t>API_1_SVW_STAT_BSS_1.clr</w:t>
      </w:r>
    </w:p>
    <w:p w:rsidR="00614D2D" w:rsidRDefault="00614D2D" w:rsidP="00614D2D">
      <w:pPr>
        <w:pStyle w:val="B1"/>
        <w:tabs>
          <w:tab w:val="left" w:pos="2268"/>
        </w:tabs>
      </w:pPr>
      <w:r>
        <w:t>Parameter File:</w:t>
      </w:r>
      <w:r w:rsidR="00A1704F">
        <w:tab/>
      </w:r>
      <w:r>
        <w:t>API_1_SVW_STAT_BSS_1.par</w:t>
      </w:r>
    </w:p>
    <w:p w:rsidR="00614D2D" w:rsidRDefault="00614D2D" w:rsidP="00614D2D">
      <w:pPr>
        <w:pStyle w:val="H6"/>
        <w:keepNext w:val="0"/>
        <w:keepLines w:val="0"/>
      </w:pPr>
      <w:r>
        <w:t>6.1.1.4.3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SIM Initialization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Responses ignored.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Status of MF</w:t>
            </w:r>
          </w:p>
          <w:p w:rsidR="00614D2D" w:rsidRDefault="00614D2D">
            <w:pPr>
              <w:pStyle w:val="PL"/>
              <w:rPr>
                <w:noProof w:val="0"/>
              </w:rPr>
            </w:pPr>
            <w:r>
              <w:rPr>
                <w:noProof w:val="0"/>
              </w:rPr>
              <w:t>byte[] fci = new byte[34]</w:t>
            </w:r>
          </w:p>
          <w:p w:rsidR="00614D2D" w:rsidRDefault="00614D2D">
            <w:pPr>
              <w:pStyle w:val="PL"/>
              <w:rPr>
                <w:noProof w:val="0"/>
              </w:rPr>
            </w:pPr>
            <w:r>
              <w:rPr>
                <w:noProof w:val="0"/>
              </w:rPr>
              <w:t>fciOffset = 0</w:t>
            </w:r>
          </w:p>
          <w:p w:rsidR="00614D2D" w:rsidRDefault="00614D2D">
            <w:pPr>
              <w:pStyle w:val="PL"/>
              <w:rPr>
                <w:noProof w:val="0"/>
              </w:rPr>
            </w:pPr>
            <w:r>
              <w:rPr>
                <w:noProof w:val="0"/>
              </w:rPr>
              <w:t>fciLength = 7</w:t>
            </w:r>
          </w:p>
          <w:p w:rsidR="00614D2D" w:rsidRDefault="00614D2D">
            <w:pPr>
              <w:pStyle w:val="PL"/>
              <w:rPr>
                <w:rFonts w:ascii="Arial" w:hAnsi="Arial"/>
                <w:noProof w:val="0"/>
                <w:sz w:val="18"/>
              </w:rPr>
            </w:pPr>
            <w:r>
              <w:rPr>
                <w:noProof w:val="0"/>
              </w:rPr>
              <w:t>status()</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No exception shall be thrown.</w:t>
            </w:r>
          </w:p>
          <w:p w:rsidR="00614D2D" w:rsidRDefault="00614D2D">
            <w:pPr>
              <w:pStyle w:val="TAL"/>
              <w:keepNext w:val="0"/>
              <w:keepLines w:val="0"/>
            </w:pPr>
            <w:r>
              <w:t>Shall return 7.</w:t>
            </w:r>
          </w:p>
          <w:p w:rsidR="00614D2D" w:rsidRDefault="00614D2D">
            <w:pPr>
              <w:pStyle w:val="TAL"/>
              <w:keepNext w:val="0"/>
              <w:keepLines w:val="0"/>
            </w:pPr>
            <w:r>
              <w:t>fci shall contain the entire FCI structure.</w:t>
            </w:r>
          </w:p>
          <w:p w:rsidR="00614D2D" w:rsidRDefault="00614D2D">
            <w:pPr>
              <w:pStyle w:val="TAL"/>
              <w:keepNext w:val="0"/>
              <w:keepLines w:val="0"/>
              <w:rPr>
                <w:i/>
              </w:rPr>
            </w:pPr>
            <w:r>
              <w:rPr>
                <w:i/>
              </w:rPr>
              <w:t>&lt;Description of fci:</w:t>
            </w:r>
          </w:p>
          <w:p w:rsidR="00614D2D" w:rsidRDefault="00614D2D">
            <w:pPr>
              <w:pStyle w:val="TAL"/>
              <w:keepNext w:val="0"/>
              <w:keepLines w:val="0"/>
              <w:rPr>
                <w:i/>
              </w:rPr>
            </w:pPr>
            <w:r>
              <w:rPr>
                <w:i/>
              </w:rPr>
              <w:t>XX XX</w:t>
            </w:r>
          </w:p>
          <w:p w:rsidR="00614D2D" w:rsidRDefault="00614D2D">
            <w:pPr>
              <w:pStyle w:val="TAL"/>
              <w:keepNext w:val="0"/>
              <w:keepLines w:val="0"/>
              <w:rPr>
                <w:i/>
              </w:rPr>
            </w:pPr>
            <w:r>
              <w:rPr>
                <w:i/>
              </w:rPr>
              <w:t>XX XX</w:t>
            </w:r>
          </w:p>
          <w:p w:rsidR="00614D2D" w:rsidRDefault="00614D2D">
            <w:pPr>
              <w:pStyle w:val="TAL"/>
              <w:keepNext w:val="0"/>
              <w:keepLines w:val="0"/>
              <w:rPr>
                <w:i/>
              </w:rPr>
            </w:pPr>
            <w:r>
              <w:rPr>
                <w:i/>
              </w:rPr>
              <w:t>3F 00</w:t>
            </w:r>
          </w:p>
          <w:p w:rsidR="00614D2D" w:rsidRDefault="00614D2D">
            <w:pPr>
              <w:pStyle w:val="TAL"/>
              <w:keepNext w:val="0"/>
              <w:keepLines w:val="0"/>
              <w:rPr>
                <w:i/>
              </w:rPr>
            </w:pPr>
            <w:r>
              <w:rPr>
                <w:i/>
              </w:rPr>
              <w:t>01</w:t>
            </w:r>
          </w:p>
          <w:p w:rsidR="00614D2D" w:rsidRDefault="00614D2D">
            <w:pPr>
              <w:pStyle w:val="TAL"/>
              <w:keepNext w:val="0"/>
              <w:keepLines w:val="0"/>
            </w:pPr>
            <w:r>
              <w:rPr>
                <w:i/>
              </w:rPr>
              <w:t>&gt;</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Status after select EF</w:t>
            </w:r>
            <w:r>
              <w:rPr>
                <w:vertAlign w:val="subscript"/>
              </w:rPr>
              <w:t>ICCID</w:t>
            </w:r>
            <w:r>
              <w:t xml:space="preserve"> in MF</w:t>
            </w:r>
          </w:p>
          <w:p w:rsidR="00614D2D" w:rsidRDefault="00614D2D">
            <w:pPr>
              <w:pStyle w:val="PL"/>
              <w:rPr>
                <w:noProof w:val="0"/>
              </w:rPr>
            </w:pPr>
            <w:r>
              <w:rPr>
                <w:noProof w:val="0"/>
              </w:rPr>
              <w:t>1 - fid = SIMView.FID_DF_GSM</w:t>
            </w:r>
          </w:p>
          <w:p w:rsidR="00614D2D" w:rsidRDefault="00614D2D">
            <w:pPr>
              <w:pStyle w:val="PL"/>
              <w:rPr>
                <w:noProof w:val="0"/>
              </w:rPr>
            </w:pPr>
            <w:r>
              <w:rPr>
                <w:noProof w:val="0"/>
              </w:rPr>
              <w:t>fciOffset = 0</w:t>
            </w:r>
          </w:p>
          <w:p w:rsidR="00614D2D" w:rsidRDefault="00614D2D">
            <w:pPr>
              <w:pStyle w:val="PL"/>
              <w:rPr>
                <w:noProof w:val="0"/>
              </w:rPr>
            </w:pPr>
            <w:r>
              <w:rPr>
                <w:noProof w:val="0"/>
              </w:rPr>
              <w:t>fciLength = 34</w:t>
            </w:r>
          </w:p>
          <w:p w:rsidR="00614D2D" w:rsidRDefault="00614D2D">
            <w:pPr>
              <w:pStyle w:val="PL"/>
              <w:rPr>
                <w:noProof w:val="0"/>
              </w:rPr>
            </w:pPr>
            <w:r>
              <w:rPr>
                <w:noProof w:val="0"/>
              </w:rPr>
              <w:t>len = select()</w:t>
            </w:r>
          </w:p>
          <w:p w:rsidR="00614D2D" w:rsidRDefault="00614D2D">
            <w:pPr>
              <w:pStyle w:val="PL"/>
              <w:rPr>
                <w:noProof w:val="0"/>
              </w:rPr>
            </w:pPr>
            <w:r>
              <w:rPr>
                <w:noProof w:val="0"/>
              </w:rPr>
              <w:t>2 - byte[] fci2 = new byte[34]</w:t>
            </w:r>
          </w:p>
          <w:p w:rsidR="00614D2D" w:rsidRDefault="00614D2D">
            <w:pPr>
              <w:pStyle w:val="PL"/>
              <w:rPr>
                <w:noProof w:val="0"/>
              </w:rPr>
            </w:pPr>
          </w:p>
          <w:p w:rsidR="00614D2D" w:rsidRDefault="00614D2D">
            <w:pPr>
              <w:pStyle w:val="PL"/>
              <w:rPr>
                <w:noProof w:val="0"/>
              </w:rPr>
            </w:pPr>
            <w:r>
              <w:rPr>
                <w:noProof w:val="0"/>
              </w:rPr>
              <w:t>len2 = status()</w:t>
            </w:r>
          </w:p>
          <w:p w:rsidR="00614D2D" w:rsidRDefault="00614D2D">
            <w:pPr>
              <w:pStyle w:val="PL"/>
              <w:rPr>
                <w:noProof w:val="0"/>
              </w:rPr>
            </w:pPr>
            <w:r>
              <w:rPr>
                <w:noProof w:val="0"/>
              </w:rPr>
              <w:t>3 - Compare len and len2</w:t>
            </w:r>
          </w:p>
          <w:p w:rsidR="00614D2D" w:rsidRDefault="00614D2D">
            <w:pPr>
              <w:pStyle w:val="PL"/>
              <w:rPr>
                <w:rFonts w:ascii="Arial" w:hAnsi="Arial"/>
                <w:noProof w:val="0"/>
                <w:sz w:val="18"/>
              </w:rPr>
            </w:pPr>
            <w:r>
              <w:rPr>
                <w:noProof w:val="0"/>
              </w:rPr>
              <w:t>4 - Compare the len bytes of fci and fci2</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Shall return a value between 22 and 34.</w:t>
            </w:r>
          </w:p>
          <w:p w:rsidR="00614D2D" w:rsidRDefault="00614D2D">
            <w:pPr>
              <w:pStyle w:val="TAL"/>
              <w:keepNext w:val="0"/>
              <w:keepLines w:val="0"/>
            </w:pPr>
            <w:r>
              <w:t xml:space="preserve">2 - No exception shall be thrown. </w:t>
            </w:r>
          </w:p>
          <w:p w:rsidR="00614D2D" w:rsidRDefault="00614D2D">
            <w:pPr>
              <w:pStyle w:val="TAL"/>
              <w:keepNext w:val="0"/>
              <w:keepLines w:val="0"/>
              <w:rPr>
                <w:i/>
              </w:rPr>
            </w:pPr>
            <w:r>
              <w:t>Shall return 22 or more.</w:t>
            </w:r>
          </w:p>
          <w:p w:rsidR="00614D2D" w:rsidRDefault="00614D2D">
            <w:pPr>
              <w:pStyle w:val="TAL"/>
              <w:keepNext w:val="0"/>
              <w:keepLines w:val="0"/>
            </w:pPr>
            <w:r>
              <w:t>3 - len and len2 shall be identical</w:t>
            </w:r>
          </w:p>
          <w:p w:rsidR="00614D2D" w:rsidRDefault="00614D2D">
            <w:pPr>
              <w:pStyle w:val="TAL"/>
              <w:keepNext w:val="0"/>
              <w:keepLines w:val="0"/>
            </w:pPr>
            <w:r>
              <w:t>4 - fci and fci2 shall be identical</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lastRenderedPageBreak/>
              <w:t>3</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Status of DF</w:t>
            </w:r>
            <w:r>
              <w:rPr>
                <w:vertAlign w:val="subscript"/>
              </w:rPr>
              <w:t>Telecom</w:t>
            </w:r>
          </w:p>
          <w:p w:rsidR="00614D2D" w:rsidRDefault="00614D2D">
            <w:pPr>
              <w:pStyle w:val="PL"/>
              <w:rPr>
                <w:noProof w:val="0"/>
              </w:rPr>
            </w:pPr>
            <w:r>
              <w:rPr>
                <w:noProof w:val="0"/>
              </w:rPr>
              <w:t>1 - fid = SIMView.FID_DF_TELECOM</w:t>
            </w:r>
          </w:p>
          <w:p w:rsidR="00614D2D" w:rsidRDefault="00614D2D">
            <w:pPr>
              <w:pStyle w:val="PL"/>
              <w:rPr>
                <w:noProof w:val="0"/>
              </w:rPr>
            </w:pPr>
            <w:r>
              <w:rPr>
                <w:noProof w:val="0"/>
              </w:rPr>
              <w:t>select()</w:t>
            </w:r>
          </w:p>
          <w:p w:rsidR="00614D2D" w:rsidRDefault="00614D2D">
            <w:pPr>
              <w:pStyle w:val="PL"/>
              <w:rPr>
                <w:noProof w:val="0"/>
              </w:rPr>
            </w:pPr>
            <w:r>
              <w:rPr>
                <w:noProof w:val="0"/>
              </w:rPr>
              <w:t>2 - fciOffset = 0</w:t>
            </w:r>
          </w:p>
          <w:p w:rsidR="00614D2D" w:rsidRDefault="00614D2D">
            <w:pPr>
              <w:pStyle w:val="PL"/>
              <w:rPr>
                <w:noProof w:val="0"/>
              </w:rPr>
            </w:pPr>
            <w:r>
              <w:rPr>
                <w:noProof w:val="0"/>
              </w:rPr>
              <w:t>fciLength = 100</w:t>
            </w:r>
          </w:p>
          <w:p w:rsidR="00614D2D" w:rsidRDefault="00614D2D">
            <w:pPr>
              <w:pStyle w:val="PL"/>
              <w:rPr>
                <w:noProof w:val="0"/>
              </w:rPr>
            </w:pPr>
            <w:r>
              <w:rPr>
                <w:noProof w:val="0"/>
              </w:rPr>
              <w:t>status()</w:t>
            </w: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r>
              <w:t>1 - No exception shall be thrown.</w:t>
            </w:r>
          </w:p>
          <w:p w:rsidR="00614D2D" w:rsidRDefault="00614D2D">
            <w:pPr>
              <w:pStyle w:val="TAL"/>
              <w:keepNext w:val="0"/>
              <w:keepLines w:val="0"/>
            </w:pPr>
            <w:r>
              <w:t>Shall return a value between 22 and 34.</w:t>
            </w:r>
          </w:p>
          <w:p w:rsidR="00614D2D" w:rsidRDefault="00614D2D">
            <w:pPr>
              <w:pStyle w:val="TAL"/>
              <w:keepNext w:val="0"/>
              <w:keepLines w:val="0"/>
            </w:pPr>
            <w:r>
              <w:t>2 - No exception shall be thrown.</w:t>
            </w:r>
          </w:p>
          <w:p w:rsidR="00614D2D" w:rsidRDefault="00614D2D">
            <w:pPr>
              <w:pStyle w:val="TAL"/>
              <w:keepNext w:val="0"/>
              <w:keepLines w:val="0"/>
            </w:pPr>
            <w:r>
              <w:t>Shall return a value between 22 and34.</w:t>
            </w:r>
          </w:p>
          <w:p w:rsidR="00614D2D" w:rsidRDefault="00614D2D">
            <w:pPr>
              <w:pStyle w:val="TAL"/>
              <w:keepNext w:val="0"/>
              <w:keepLines w:val="0"/>
            </w:pPr>
            <w:r>
              <w:t>fci shall contain the entire FCI structure (check that returned value is equal to 13 plus the "length of following data" - fci[12]).FID of the returned fci (fci[4:5]) is FID_DF_TELECOM.</w:t>
            </w: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Status DF</w:t>
            </w:r>
            <w:r>
              <w:rPr>
                <w:vertAlign w:val="subscript"/>
              </w:rPr>
              <w:t>TELECOM</w:t>
            </w:r>
          </w:p>
          <w:p w:rsidR="00614D2D" w:rsidRDefault="00614D2D">
            <w:pPr>
              <w:pStyle w:val="PL"/>
              <w:rPr>
                <w:noProof w:val="0"/>
              </w:rPr>
            </w:pPr>
            <w:r>
              <w:rPr>
                <w:noProof w:val="0"/>
              </w:rPr>
              <w:t>fciOffset = 0</w:t>
            </w:r>
          </w:p>
          <w:p w:rsidR="00614D2D" w:rsidRDefault="00614D2D">
            <w:pPr>
              <w:pStyle w:val="PL"/>
              <w:rPr>
                <w:noProof w:val="0"/>
              </w:rPr>
            </w:pPr>
            <w:r>
              <w:rPr>
                <w:noProof w:val="0"/>
              </w:rPr>
              <w:t>fciLength = 7</w:t>
            </w:r>
          </w:p>
          <w:p w:rsidR="00614D2D" w:rsidRDefault="00614D2D">
            <w:pPr>
              <w:pStyle w:val="PL"/>
              <w:rPr>
                <w:rFonts w:ascii="Arial" w:hAnsi="Arial"/>
                <w:noProof w:val="0"/>
                <w:sz w:val="18"/>
              </w:rPr>
            </w:pPr>
            <w:r>
              <w:rPr>
                <w:noProof w:val="0"/>
              </w:rPr>
              <w:t>status()</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No exception shall be thrown.</w:t>
            </w:r>
          </w:p>
          <w:p w:rsidR="00614D2D" w:rsidRDefault="00614D2D">
            <w:pPr>
              <w:pStyle w:val="TAL"/>
              <w:keepNext w:val="0"/>
              <w:keepLines w:val="0"/>
            </w:pPr>
            <w:r>
              <w:t>Shall return 7.</w:t>
            </w:r>
          </w:p>
          <w:p w:rsidR="00614D2D" w:rsidRDefault="00614D2D">
            <w:pPr>
              <w:pStyle w:val="TAL"/>
              <w:keepNext w:val="0"/>
              <w:keepLines w:val="0"/>
            </w:pPr>
            <w:r>
              <w:t>fci shall contain the first 7 bytes of the FCI structure starting at index 0.</w:t>
            </w:r>
          </w:p>
          <w:p w:rsidR="00614D2D" w:rsidRDefault="00614D2D">
            <w:pPr>
              <w:pStyle w:val="TAL"/>
              <w:keepNext w:val="0"/>
              <w:keepLines w:val="0"/>
            </w:pPr>
            <w:r>
              <w:t>FID of the returned fci (fci[4:5]) is FID_DF_TELECOM.</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fci is null</w:t>
            </w:r>
          </w:p>
          <w:p w:rsidR="00614D2D" w:rsidRDefault="00614D2D">
            <w:pPr>
              <w:pStyle w:val="PL"/>
              <w:rPr>
                <w:noProof w:val="0"/>
              </w:rPr>
            </w:pPr>
            <w:r>
              <w:rPr>
                <w:noProof w:val="0"/>
              </w:rPr>
              <w:t>byte[] nullBuffer = null</w:t>
            </w:r>
          </w:p>
          <w:p w:rsidR="00614D2D" w:rsidRDefault="00614D2D">
            <w:pPr>
              <w:pStyle w:val="PL"/>
              <w:rPr>
                <w:noProof w:val="0"/>
              </w:rPr>
            </w:pPr>
            <w:r>
              <w:rPr>
                <w:noProof w:val="0"/>
              </w:rPr>
              <w:t>fciOffset = 0</w:t>
            </w:r>
          </w:p>
          <w:p w:rsidR="00614D2D" w:rsidRDefault="00614D2D">
            <w:pPr>
              <w:pStyle w:val="PL"/>
              <w:rPr>
                <w:noProof w:val="0"/>
              </w:rPr>
            </w:pPr>
            <w:r>
              <w:rPr>
                <w:noProof w:val="0"/>
              </w:rPr>
              <w:t>fciLength = 34</w:t>
            </w:r>
          </w:p>
          <w:p w:rsidR="00614D2D" w:rsidRDefault="00614D2D">
            <w:pPr>
              <w:pStyle w:val="PL"/>
              <w:rPr>
                <w:rFonts w:ascii="Arial" w:hAnsi="Arial"/>
                <w:noProof w:val="0"/>
                <w:sz w:val="18"/>
              </w:rPr>
            </w:pPr>
            <w:r>
              <w:rPr>
                <w:noProof w:val="0"/>
              </w:rPr>
              <w:t>status()</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java.lang.NullPointerException.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fciOffset &lt; 0</w:t>
            </w:r>
          </w:p>
          <w:p w:rsidR="00614D2D" w:rsidRDefault="00614D2D">
            <w:pPr>
              <w:pStyle w:val="PL"/>
              <w:rPr>
                <w:noProof w:val="0"/>
              </w:rPr>
            </w:pPr>
            <w:r>
              <w:rPr>
                <w:noProof w:val="0"/>
              </w:rPr>
              <w:t>fciOffset = -1</w:t>
            </w:r>
          </w:p>
          <w:p w:rsidR="00614D2D" w:rsidRDefault="00614D2D">
            <w:pPr>
              <w:pStyle w:val="PL"/>
              <w:rPr>
                <w:noProof w:val="0"/>
              </w:rPr>
            </w:pPr>
            <w:r>
              <w:rPr>
                <w:noProof w:val="0"/>
              </w:rPr>
              <w:t>fciLength = 34</w:t>
            </w:r>
          </w:p>
          <w:p w:rsidR="00614D2D" w:rsidRDefault="00614D2D">
            <w:pPr>
              <w:pStyle w:val="PL"/>
              <w:rPr>
                <w:rFonts w:ascii="Arial" w:hAnsi="Arial"/>
                <w:noProof w:val="0"/>
                <w:sz w:val="18"/>
              </w:rPr>
            </w:pPr>
            <w:r>
              <w:rPr>
                <w:noProof w:val="0"/>
              </w:rPr>
              <w:t>status()</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java.lang.ArrayIndexOutOfBoundsException.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fciLength &lt; 0</w:t>
            </w:r>
          </w:p>
          <w:p w:rsidR="00614D2D" w:rsidRDefault="00614D2D">
            <w:pPr>
              <w:pStyle w:val="PL"/>
              <w:rPr>
                <w:noProof w:val="0"/>
              </w:rPr>
            </w:pPr>
            <w:r>
              <w:rPr>
                <w:noProof w:val="0"/>
              </w:rPr>
              <w:t>fciOffset = 0</w:t>
            </w:r>
          </w:p>
          <w:p w:rsidR="00614D2D" w:rsidRDefault="00614D2D">
            <w:pPr>
              <w:pStyle w:val="PL"/>
              <w:rPr>
                <w:noProof w:val="0"/>
              </w:rPr>
            </w:pPr>
            <w:r>
              <w:rPr>
                <w:noProof w:val="0"/>
              </w:rPr>
              <w:t>fciLength = -1</w:t>
            </w:r>
          </w:p>
          <w:p w:rsidR="00614D2D" w:rsidRDefault="00614D2D">
            <w:pPr>
              <w:pStyle w:val="PL"/>
              <w:rPr>
                <w:rFonts w:ascii="Arial" w:hAnsi="Arial"/>
                <w:noProof w:val="0"/>
                <w:sz w:val="18"/>
              </w:rPr>
            </w:pPr>
            <w:r>
              <w:rPr>
                <w:noProof w:val="0"/>
              </w:rPr>
              <w:t>status()</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java.lang.ArrayIndexOutOfBoundsException.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fciOffset + fciLength &gt; fci.length</w:t>
            </w:r>
          </w:p>
          <w:p w:rsidR="00614D2D" w:rsidRDefault="00614D2D">
            <w:pPr>
              <w:pStyle w:val="PL"/>
              <w:rPr>
                <w:noProof w:val="0"/>
              </w:rPr>
            </w:pPr>
            <w:r>
              <w:rPr>
                <w:noProof w:val="0"/>
              </w:rPr>
              <w:t>fciOffset = 20</w:t>
            </w:r>
          </w:p>
          <w:p w:rsidR="00614D2D" w:rsidRDefault="00614D2D">
            <w:pPr>
              <w:pStyle w:val="PL"/>
              <w:rPr>
                <w:noProof w:val="0"/>
              </w:rPr>
            </w:pPr>
            <w:r>
              <w:rPr>
                <w:noProof w:val="0"/>
              </w:rPr>
              <w:t>fciLength = 15</w:t>
            </w:r>
          </w:p>
          <w:p w:rsidR="00614D2D" w:rsidRDefault="00614D2D">
            <w:pPr>
              <w:pStyle w:val="PL"/>
              <w:rPr>
                <w:rFonts w:ascii="Arial" w:hAnsi="Arial"/>
                <w:noProof w:val="0"/>
                <w:sz w:val="18"/>
              </w:rPr>
            </w:pPr>
            <w:r>
              <w:rPr>
                <w:noProof w:val="0"/>
              </w:rPr>
              <w:t>status()</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java.lang.ArrayIndexOutOfBoundsException.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 xml:space="preserve">fciOffset </w:t>
            </w:r>
            <w:r>
              <w:sym w:font="Arial" w:char="F0B3"/>
            </w:r>
            <w:r>
              <w:t xml:space="preserve"> fci.length</w:t>
            </w:r>
          </w:p>
          <w:p w:rsidR="00614D2D" w:rsidRDefault="00614D2D">
            <w:pPr>
              <w:pStyle w:val="PL"/>
              <w:rPr>
                <w:noProof w:val="0"/>
              </w:rPr>
            </w:pPr>
            <w:r>
              <w:rPr>
                <w:noProof w:val="0"/>
              </w:rPr>
              <w:t>fciOffset = 34</w:t>
            </w:r>
          </w:p>
          <w:p w:rsidR="00614D2D" w:rsidRDefault="00614D2D">
            <w:pPr>
              <w:pStyle w:val="PL"/>
              <w:rPr>
                <w:noProof w:val="0"/>
              </w:rPr>
            </w:pPr>
            <w:r>
              <w:rPr>
                <w:noProof w:val="0"/>
              </w:rPr>
              <w:t>fciLength = 1</w:t>
            </w:r>
          </w:p>
          <w:p w:rsidR="00614D2D" w:rsidRDefault="00614D2D">
            <w:pPr>
              <w:pStyle w:val="PL"/>
              <w:rPr>
                <w:rFonts w:ascii="Arial" w:hAnsi="Arial"/>
                <w:noProof w:val="0"/>
                <w:sz w:val="18"/>
              </w:rPr>
            </w:pPr>
            <w:r>
              <w:rPr>
                <w:noProof w:val="0"/>
              </w:rPr>
              <w:t>status()</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java.lang.ArrayIndexOutOfBoundsException.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6.1.1.4.4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8, 9</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 C2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Not Tested</w:t>
            </w:r>
          </w:p>
        </w:tc>
      </w:tr>
    </w:tbl>
    <w:p w:rsidR="00614D2D" w:rsidRDefault="00614D2D" w:rsidP="00614D2D"/>
    <w:p w:rsidR="00614D2D" w:rsidRDefault="00614D2D" w:rsidP="00614D2D">
      <w:pPr>
        <w:pStyle w:val="Heading4"/>
        <w:keepNext w:val="0"/>
        <w:keepLines w:val="0"/>
      </w:pPr>
      <w:bookmarkStart w:id="120" w:name="_Toc51826682"/>
      <w:bookmarkStart w:id="121" w:name="_Toc117070363"/>
      <w:bookmarkStart w:id="122" w:name="_Toc51828125"/>
      <w:r>
        <w:t>6.1.1.5</w:t>
      </w:r>
      <w:r>
        <w:tab/>
        <w:t>Method readBinary</w:t>
      </w:r>
      <w:bookmarkEnd w:id="120"/>
      <w:bookmarkEnd w:id="121"/>
      <w:bookmarkEnd w:id="122"/>
    </w:p>
    <w:p w:rsidR="00614D2D" w:rsidRDefault="00614D2D" w:rsidP="00614D2D">
      <w:r>
        <w:t>Test Area Reference: API_1_SVW_REDBS_BSS</w:t>
      </w:r>
    </w:p>
    <w:p w:rsidR="00614D2D" w:rsidRDefault="00614D2D" w:rsidP="00614D2D">
      <w:pPr>
        <w:pStyle w:val="H6"/>
      </w:pPr>
      <w:r>
        <w:lastRenderedPageBreak/>
        <w:t>6.1.1.5.1</w:t>
      </w:r>
      <w:r>
        <w:tab/>
        <w:t>Conformance Requirements</w:t>
      </w:r>
    </w:p>
    <w:p w:rsidR="00614D2D" w:rsidRDefault="00614D2D" w:rsidP="00614D2D">
      <w:pPr>
        <w:keepNext/>
        <w:keepLines/>
      </w:pPr>
      <w:r>
        <w:t>The method with the following header shall be compliant to its definition in the API.</w:t>
      </w:r>
    </w:p>
    <w:p w:rsidR="00614D2D" w:rsidRDefault="00614D2D" w:rsidP="00614D2D">
      <w:pPr>
        <w:pStyle w:val="PL"/>
        <w:keepNext/>
        <w:keepLines/>
        <w:rPr>
          <w:noProof w:val="0"/>
        </w:rPr>
      </w:pPr>
      <w:r>
        <w:rPr>
          <w:noProof w:val="0"/>
        </w:rPr>
        <w:t xml:space="preserve">    public short readBinary(short fileOffset,</w:t>
      </w:r>
    </w:p>
    <w:p w:rsidR="00614D2D" w:rsidRDefault="00614D2D" w:rsidP="00614D2D">
      <w:pPr>
        <w:pStyle w:val="PL"/>
        <w:keepNext/>
        <w:keepLines/>
        <w:rPr>
          <w:noProof w:val="0"/>
        </w:rPr>
      </w:pPr>
      <w:r>
        <w:rPr>
          <w:noProof w:val="0"/>
        </w:rPr>
        <w:t xml:space="preserve">                            byte[] resp,</w:t>
      </w:r>
    </w:p>
    <w:p w:rsidR="00614D2D" w:rsidRDefault="00614D2D" w:rsidP="00614D2D">
      <w:pPr>
        <w:pStyle w:val="PL"/>
        <w:keepNext/>
        <w:keepLines/>
        <w:rPr>
          <w:noProof w:val="0"/>
        </w:rPr>
      </w:pPr>
      <w:r>
        <w:rPr>
          <w:noProof w:val="0"/>
        </w:rPr>
        <w:t xml:space="preserve">                            short respOffset,</w:t>
      </w:r>
    </w:p>
    <w:p w:rsidR="00614D2D" w:rsidRDefault="00614D2D" w:rsidP="00614D2D">
      <w:pPr>
        <w:pStyle w:val="PL"/>
        <w:keepNext/>
        <w:keepLines/>
        <w:rPr>
          <w:noProof w:val="0"/>
        </w:rPr>
      </w:pPr>
      <w:r>
        <w:rPr>
          <w:noProof w:val="0"/>
        </w:rPr>
        <w:t xml:space="preserve">                            short respLength)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SIMViewException</w:t>
      </w:r>
    </w:p>
    <w:p w:rsidR="00614D2D" w:rsidRDefault="00614D2D" w:rsidP="00614D2D">
      <w:pPr>
        <w:pStyle w:val="PL"/>
        <w:rPr>
          <w:noProof w:val="0"/>
        </w:rPr>
      </w:pPr>
    </w:p>
    <w:p w:rsidR="00614D2D" w:rsidRDefault="00614D2D" w:rsidP="00614D2D">
      <w:pPr>
        <w:pStyle w:val="H6"/>
        <w:keepNext w:val="0"/>
        <w:keepLines w:val="0"/>
      </w:pPr>
      <w:r>
        <w:t>6.1.1.5.1.1</w:t>
      </w:r>
      <w:r>
        <w:tab/>
        <w:t>Normal execution</w:t>
      </w:r>
    </w:p>
    <w:p w:rsidR="00614D2D" w:rsidRDefault="00A1704F" w:rsidP="00A1704F">
      <w:pPr>
        <w:pStyle w:val="B1"/>
      </w:pPr>
      <w:r>
        <w:rPr>
          <w:rFonts w:ascii="Symbol" w:hAnsi="Symbol"/>
        </w:rPr>
        <w:t>-</w:t>
      </w:r>
      <w:r>
        <w:rPr>
          <w:rFonts w:ascii="Symbol" w:hAnsi="Symbol"/>
        </w:rPr>
        <w:tab/>
      </w:r>
      <w:r w:rsidR="00614D2D">
        <w:t>CRRN1: If data can be accessed at the specified offset, the value respOffset plus respLength are returned and the data bytes of the currently selected transparent file are returned in resp.</w:t>
      </w:r>
    </w:p>
    <w:p w:rsidR="00614D2D" w:rsidRDefault="00614D2D" w:rsidP="00614D2D">
      <w:pPr>
        <w:pStyle w:val="H6"/>
        <w:keepNext w:val="0"/>
        <w:keepLines w:val="0"/>
      </w:pPr>
      <w:r>
        <w:t>6.1.1.5.1.2</w:t>
      </w:r>
      <w:r>
        <w:tab/>
        <w:t>Parameter errors</w:t>
      </w:r>
    </w:p>
    <w:p w:rsidR="00614D2D" w:rsidRDefault="00A1704F" w:rsidP="00A1704F">
      <w:pPr>
        <w:pStyle w:val="B1"/>
      </w:pPr>
      <w:r>
        <w:rPr>
          <w:rFonts w:ascii="Symbol" w:hAnsi="Symbol"/>
        </w:rPr>
        <w:t>-</w:t>
      </w:r>
      <w:r>
        <w:rPr>
          <w:rFonts w:ascii="Symbol" w:hAnsi="Symbol"/>
        </w:rPr>
        <w:tab/>
      </w:r>
      <w:r w:rsidR="00614D2D">
        <w:t>CRRP1: If fileOffset is less than 0, an instance of SIMViewException shall be thrown. The reason code shall be SIMViewException.OUT_OF_FILE_BOUNDARIES.</w:t>
      </w:r>
    </w:p>
    <w:p w:rsidR="00614D2D" w:rsidRDefault="00A1704F" w:rsidP="00A1704F">
      <w:pPr>
        <w:pStyle w:val="B1"/>
      </w:pPr>
      <w:r>
        <w:rPr>
          <w:rFonts w:ascii="Symbol" w:hAnsi="Symbol"/>
        </w:rPr>
        <w:t>-</w:t>
      </w:r>
      <w:r>
        <w:rPr>
          <w:rFonts w:ascii="Symbol" w:hAnsi="Symbol"/>
        </w:rPr>
        <w:tab/>
      </w:r>
      <w:r w:rsidR="00614D2D">
        <w:t>CRRP2: If fileOffset plus respLength exceeds the length of the file, an instance of SIMViewException shall be thrown. The reason code shall be SIMViewException.OUT_OF_FILE_BOUNDARIES.</w:t>
      </w:r>
    </w:p>
    <w:p w:rsidR="00614D2D" w:rsidRDefault="00A1704F" w:rsidP="00A1704F">
      <w:pPr>
        <w:pStyle w:val="B1"/>
      </w:pPr>
      <w:r>
        <w:rPr>
          <w:rFonts w:ascii="Symbol" w:hAnsi="Symbol"/>
        </w:rPr>
        <w:t>-</w:t>
      </w:r>
      <w:r>
        <w:rPr>
          <w:rFonts w:ascii="Symbol" w:hAnsi="Symbol"/>
        </w:rPr>
        <w:tab/>
      </w:r>
      <w:r w:rsidR="00614D2D">
        <w:t>CRRP3: If the array resp is null, an instance of NullPointerException shall be thrown.</w:t>
      </w:r>
    </w:p>
    <w:p w:rsidR="00614D2D" w:rsidRDefault="00A1704F" w:rsidP="00A1704F">
      <w:pPr>
        <w:pStyle w:val="B1"/>
      </w:pPr>
      <w:r>
        <w:rPr>
          <w:rFonts w:ascii="Symbol" w:hAnsi="Symbol"/>
        </w:rPr>
        <w:t>-</w:t>
      </w:r>
      <w:r>
        <w:rPr>
          <w:rFonts w:ascii="Symbol" w:hAnsi="Symbol"/>
        </w:rPr>
        <w:tab/>
      </w:r>
      <w:r w:rsidR="00614D2D">
        <w:t>CRRP4: If respOffset is less than 0, an instance of ArrayIndexOutOfBoundsException shall be thrown.</w:t>
      </w:r>
    </w:p>
    <w:p w:rsidR="00614D2D" w:rsidRDefault="00A1704F" w:rsidP="00A1704F">
      <w:pPr>
        <w:pStyle w:val="B1"/>
      </w:pPr>
      <w:r>
        <w:rPr>
          <w:rFonts w:ascii="Symbol" w:hAnsi="Symbol"/>
        </w:rPr>
        <w:t>-</w:t>
      </w:r>
      <w:r>
        <w:rPr>
          <w:rFonts w:ascii="Symbol" w:hAnsi="Symbol"/>
        </w:rPr>
        <w:tab/>
      </w:r>
      <w:r w:rsidR="00614D2D">
        <w:t>CRRP5: If respLength is less than 0, an instance of ArrayIndexOutOfBoundsException shall be thrown.</w:t>
      </w:r>
    </w:p>
    <w:p w:rsidR="00614D2D" w:rsidRDefault="00A1704F" w:rsidP="00A1704F">
      <w:pPr>
        <w:pStyle w:val="B1"/>
      </w:pPr>
      <w:r>
        <w:rPr>
          <w:rFonts w:ascii="Symbol" w:hAnsi="Symbol"/>
        </w:rPr>
        <w:t>-</w:t>
      </w:r>
      <w:r>
        <w:rPr>
          <w:rFonts w:ascii="Symbol" w:hAnsi="Symbol"/>
        </w:rPr>
        <w:tab/>
      </w:r>
      <w:r w:rsidR="00614D2D">
        <w:t>CRRP6: If respOffset plus respLength is greater than the length of the array resp.length, an instance of ArrayIndexOutOfBoundsException shall be thrown.</w:t>
      </w:r>
    </w:p>
    <w:p w:rsidR="00614D2D" w:rsidRDefault="00614D2D" w:rsidP="00614D2D">
      <w:pPr>
        <w:pStyle w:val="H6"/>
        <w:keepNext w:val="0"/>
        <w:keepLines w:val="0"/>
      </w:pPr>
      <w:r>
        <w:t>6.1.1.5.1.3</w:t>
      </w:r>
      <w:r>
        <w:tab/>
        <w:t>Context errors</w:t>
      </w:r>
    </w:p>
    <w:p w:rsidR="00614D2D" w:rsidRDefault="00A1704F" w:rsidP="00A1704F">
      <w:pPr>
        <w:pStyle w:val="B1"/>
      </w:pPr>
      <w:r>
        <w:rPr>
          <w:rFonts w:ascii="Symbol" w:hAnsi="Symbol"/>
        </w:rPr>
        <w:t>-</w:t>
      </w:r>
      <w:r>
        <w:rPr>
          <w:rFonts w:ascii="Symbol" w:hAnsi="Symbol"/>
        </w:rPr>
        <w:tab/>
      </w:r>
      <w:r w:rsidR="00614D2D">
        <w:t>CRRC1: If the calling applet has currently no EF selected, an instance of SIMViewException shall be thrown. The reason code shall be SIMViewException.NO_EF_SELECTED.</w:t>
      </w:r>
    </w:p>
    <w:p w:rsidR="00614D2D" w:rsidRDefault="00A1704F" w:rsidP="00A1704F">
      <w:pPr>
        <w:pStyle w:val="B1"/>
      </w:pPr>
      <w:r>
        <w:rPr>
          <w:rFonts w:ascii="Symbol" w:hAnsi="Symbol"/>
        </w:rPr>
        <w:t>-</w:t>
      </w:r>
      <w:r>
        <w:rPr>
          <w:rFonts w:ascii="Symbol" w:hAnsi="Symbol"/>
        </w:rPr>
        <w:tab/>
      </w:r>
      <w:r w:rsidR="00614D2D">
        <w:t>CRRC2: If the currently selected EF is not transparent, an instance of SIMViewException shall be thrown. The reason code shall be SIMViewException.FILE_INCONSISTENT.</w:t>
      </w:r>
    </w:p>
    <w:p w:rsidR="00614D2D" w:rsidRDefault="00A1704F" w:rsidP="00A1704F">
      <w:pPr>
        <w:pStyle w:val="B1"/>
      </w:pPr>
      <w:r>
        <w:rPr>
          <w:rFonts w:ascii="Symbol" w:hAnsi="Symbol"/>
        </w:rPr>
        <w:t>-</w:t>
      </w:r>
      <w:r>
        <w:rPr>
          <w:rFonts w:ascii="Symbol" w:hAnsi="Symbol"/>
        </w:rPr>
        <w:tab/>
      </w:r>
      <w:r w:rsidR="00614D2D">
        <w:t>CRRC3: If the calling applet does not fulfil the access condition, READ, to perform this function, an instance of SIMViewException shall be thrown. The reason code shall be SIMViewException.AC_NOT_FULFILLED.</w:t>
      </w:r>
    </w:p>
    <w:p w:rsidR="00614D2D" w:rsidRDefault="00A1704F" w:rsidP="00A1704F">
      <w:pPr>
        <w:pStyle w:val="B1"/>
      </w:pPr>
      <w:r>
        <w:rPr>
          <w:rFonts w:ascii="Symbol" w:hAnsi="Symbol"/>
        </w:rPr>
        <w:t>-</w:t>
      </w:r>
      <w:r>
        <w:rPr>
          <w:rFonts w:ascii="Symbol" w:hAnsi="Symbol"/>
        </w:rPr>
        <w:tab/>
      </w:r>
      <w:r w:rsidR="00614D2D">
        <w:t>CRRC4: If the currently selected EF is invalidated and the file status of the EF does not allow for the reading of an invalidated file, an instance of SIMViewException shall be thrown. The reason code shall be SIMViewException.INVALIDATION_STATUS_CONTRADICTION.</w:t>
      </w:r>
    </w:p>
    <w:p w:rsidR="00614D2D" w:rsidRDefault="00A1704F" w:rsidP="00A1704F">
      <w:pPr>
        <w:pStyle w:val="B1"/>
      </w:pPr>
      <w:r>
        <w:rPr>
          <w:rFonts w:ascii="Symbol" w:hAnsi="Symbol"/>
        </w:rPr>
        <w:t>-</w:t>
      </w:r>
      <w:r>
        <w:rPr>
          <w:rFonts w:ascii="Symbol" w:hAnsi="Symbol"/>
        </w:rPr>
        <w:tab/>
      </w:r>
      <w:r w:rsidR="00614D2D">
        <w:t>CRRC5: If the method call causes a memory problem (e.g. memory access error), an instance of SIMViewException shall be thrown. The reason code shall be SIMViewException.MEMORY_PROBLEM.</w:t>
      </w:r>
    </w:p>
    <w:p w:rsidR="00614D2D" w:rsidRDefault="00A1704F" w:rsidP="00A1704F">
      <w:pPr>
        <w:pStyle w:val="B1"/>
      </w:pPr>
      <w:r>
        <w:rPr>
          <w:rFonts w:ascii="Symbol" w:hAnsi="Symbol"/>
        </w:rPr>
        <w:t>-</w:t>
      </w:r>
      <w:r>
        <w:rPr>
          <w:rFonts w:ascii="Symbol" w:hAnsi="Symbol"/>
        </w:rPr>
        <w:tab/>
      </w:r>
      <w:r w:rsidR="00614D2D">
        <w:t>CRRC6: If the method call causes an error to occur that is not expected and thus not handled, an instance of SIMViewException shall be thrown. The reason code shall be SIMViewException.INTERNAL_ERROR.</w:t>
      </w:r>
    </w:p>
    <w:p w:rsidR="00614D2D" w:rsidRDefault="00614D2D" w:rsidP="00614D2D">
      <w:pPr>
        <w:pStyle w:val="H6"/>
        <w:keepNext w:val="0"/>
        <w:keepLines w:val="0"/>
      </w:pPr>
      <w:r>
        <w:t>6.1.1.5.2</w:t>
      </w:r>
      <w:r>
        <w:tab/>
        <w:t>Test Suite Files</w:t>
      </w:r>
    </w:p>
    <w:p w:rsidR="00614D2D" w:rsidRDefault="00614D2D" w:rsidP="00614D2D">
      <w:r>
        <w:t>Additional requirements for the GSM personalization: none.</w:t>
      </w:r>
    </w:p>
    <w:p w:rsidR="00614D2D" w:rsidRDefault="00614D2D" w:rsidP="00614D2D">
      <w:pPr>
        <w:pStyle w:val="B1"/>
        <w:tabs>
          <w:tab w:val="left" w:pos="2268"/>
        </w:tabs>
      </w:pPr>
      <w:r>
        <w:t>Test Script:</w:t>
      </w:r>
      <w:r w:rsidR="00A1704F">
        <w:tab/>
      </w:r>
      <w:r>
        <w:t>API_1_SVW_REDBS_BSS_1.scr</w:t>
      </w:r>
    </w:p>
    <w:p w:rsidR="00614D2D" w:rsidRDefault="00614D2D" w:rsidP="00614D2D">
      <w:pPr>
        <w:pStyle w:val="B1"/>
        <w:tabs>
          <w:tab w:val="left" w:pos="2268"/>
        </w:tabs>
      </w:pPr>
      <w:r>
        <w:t>Test Applet:</w:t>
      </w:r>
      <w:r w:rsidR="00A1704F">
        <w:tab/>
      </w:r>
      <w:r>
        <w:t>API_1_SVW_REDBS_BSS_1.java</w:t>
      </w:r>
    </w:p>
    <w:p w:rsidR="00614D2D" w:rsidRDefault="00614D2D" w:rsidP="00614D2D">
      <w:pPr>
        <w:pStyle w:val="B1"/>
        <w:tabs>
          <w:tab w:val="left" w:pos="2268"/>
        </w:tabs>
      </w:pPr>
      <w:r>
        <w:t>Load Script:</w:t>
      </w:r>
      <w:r w:rsidR="00A1704F">
        <w:tab/>
      </w:r>
      <w:r>
        <w:t>API_1_SVW_REDBS_BSS_1.ldr</w:t>
      </w:r>
    </w:p>
    <w:p w:rsidR="00614D2D" w:rsidRDefault="00614D2D" w:rsidP="00614D2D">
      <w:pPr>
        <w:pStyle w:val="B1"/>
        <w:tabs>
          <w:tab w:val="left" w:pos="2268"/>
        </w:tabs>
      </w:pPr>
      <w:r>
        <w:lastRenderedPageBreak/>
        <w:t>Cleanup Script:</w:t>
      </w:r>
      <w:r w:rsidR="00A1704F">
        <w:tab/>
      </w:r>
      <w:r>
        <w:t>API_1_SVW_REDBS_BSS_1.clr</w:t>
      </w:r>
    </w:p>
    <w:p w:rsidR="00614D2D" w:rsidRDefault="00614D2D" w:rsidP="00614D2D">
      <w:pPr>
        <w:pStyle w:val="B1"/>
        <w:tabs>
          <w:tab w:val="left" w:pos="2268"/>
        </w:tabs>
      </w:pPr>
      <w:r>
        <w:t>Parameter File:</w:t>
      </w:r>
      <w:r w:rsidR="00A1704F">
        <w:tab/>
      </w:r>
      <w:r>
        <w:t>API_1_SVW_REDBS_BSS_1.par</w:t>
      </w:r>
    </w:p>
    <w:p w:rsidR="00614D2D" w:rsidRDefault="00614D2D" w:rsidP="00614D2D">
      <w:pPr>
        <w:pStyle w:val="H6"/>
        <w:keepNext w:val="0"/>
        <w:keepLines w:val="0"/>
      </w:pPr>
      <w:r>
        <w:t>6.1.1.5.3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cantSplit/>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SIM Initialization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Responses ignored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Read from EFICCID in MF (Transparent EF)</w:t>
            </w:r>
          </w:p>
          <w:p w:rsidR="00614D2D" w:rsidRDefault="00614D2D">
            <w:pPr>
              <w:pStyle w:val="PL"/>
              <w:rPr>
                <w:noProof w:val="0"/>
              </w:rPr>
            </w:pPr>
            <w:r>
              <w:rPr>
                <w:noProof w:val="0"/>
              </w:rPr>
              <w:t>1 - fid = SIMView.FID_EF_ICCID</w:t>
            </w:r>
          </w:p>
          <w:p w:rsidR="00614D2D" w:rsidRDefault="00614D2D">
            <w:pPr>
              <w:pStyle w:val="PL"/>
              <w:rPr>
                <w:noProof w:val="0"/>
              </w:rPr>
            </w:pPr>
            <w:r>
              <w:rPr>
                <w:noProof w:val="0"/>
              </w:rPr>
              <w:t>select()</w:t>
            </w:r>
          </w:p>
          <w:p w:rsidR="00614D2D" w:rsidRDefault="00614D2D">
            <w:pPr>
              <w:pStyle w:val="PL"/>
              <w:rPr>
                <w:noProof w:val="0"/>
              </w:rPr>
            </w:pPr>
            <w:r>
              <w:rPr>
                <w:noProof w:val="0"/>
              </w:rPr>
              <w:t>2 - fileOffset = 0</w:t>
            </w:r>
          </w:p>
          <w:p w:rsidR="00614D2D" w:rsidRDefault="00614D2D">
            <w:pPr>
              <w:pStyle w:val="PL"/>
              <w:rPr>
                <w:noProof w:val="0"/>
              </w:rPr>
            </w:pPr>
            <w:r>
              <w:rPr>
                <w:noProof w:val="0"/>
              </w:rPr>
              <w:t xml:space="preserve">byte[] resp = new byte[20] </w:t>
            </w:r>
          </w:p>
          <w:p w:rsidR="00614D2D" w:rsidRDefault="00614D2D">
            <w:pPr>
              <w:pStyle w:val="PL"/>
              <w:rPr>
                <w:noProof w:val="0"/>
              </w:rPr>
            </w:pPr>
            <w:r>
              <w:rPr>
                <w:noProof w:val="0"/>
              </w:rPr>
              <w:t>resp[0:19] = '55'</w:t>
            </w:r>
          </w:p>
          <w:p w:rsidR="00614D2D" w:rsidRDefault="00614D2D">
            <w:pPr>
              <w:pStyle w:val="PL"/>
              <w:rPr>
                <w:noProof w:val="0"/>
              </w:rPr>
            </w:pPr>
            <w:r>
              <w:rPr>
                <w:noProof w:val="0"/>
              </w:rPr>
              <w:t>respOffset = 10</w:t>
            </w:r>
          </w:p>
          <w:p w:rsidR="00614D2D" w:rsidRDefault="00614D2D">
            <w:pPr>
              <w:pStyle w:val="PL"/>
              <w:rPr>
                <w:noProof w:val="0"/>
              </w:rPr>
            </w:pPr>
            <w:r>
              <w:rPr>
                <w:noProof w:val="0"/>
              </w:rPr>
              <w:t>respLength = 10</w:t>
            </w:r>
          </w:p>
          <w:p w:rsidR="00614D2D" w:rsidRDefault="00614D2D">
            <w:pPr>
              <w:pStyle w:val="PL"/>
              <w:rPr>
                <w:noProof w:val="0"/>
              </w:rPr>
            </w:pPr>
            <w:r>
              <w:rPr>
                <w:noProof w:val="0"/>
              </w:rPr>
              <w:t>readBinary()</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 xml:space="preserve">1 - No exception shall be thrown. </w:t>
            </w:r>
          </w:p>
          <w:p w:rsidR="00614D2D" w:rsidRDefault="00614D2D">
            <w:pPr>
              <w:pStyle w:val="TAL"/>
              <w:keepNext w:val="0"/>
              <w:keepLines w:val="0"/>
            </w:pPr>
            <w:r>
              <w:t>2 - No exception shall be thrown.</w:t>
            </w:r>
          </w:p>
          <w:p w:rsidR="00614D2D" w:rsidRDefault="00614D2D">
            <w:pPr>
              <w:pStyle w:val="TAL"/>
              <w:keepNext w:val="0"/>
              <w:keepLines w:val="0"/>
            </w:pPr>
            <w:r>
              <w:t>Shall return 20.</w:t>
            </w:r>
          </w:p>
          <w:p w:rsidR="00614D2D" w:rsidRDefault="00614D2D">
            <w:pPr>
              <w:pStyle w:val="TAL"/>
              <w:keepNext w:val="0"/>
              <w:keepLines w:val="0"/>
            </w:pPr>
            <w:r>
              <w:t>resp shall contain the entire contents of EFICCID starting at index 10.</w:t>
            </w:r>
          </w:p>
          <w:p w:rsidR="00614D2D" w:rsidRDefault="00614D2D">
            <w:pPr>
              <w:pStyle w:val="TAL"/>
              <w:keepNext w:val="0"/>
              <w:keepLines w:val="0"/>
            </w:pPr>
            <w:r>
              <w:t>&lt;Description of resp:</w:t>
            </w:r>
          </w:p>
          <w:p w:rsidR="00614D2D" w:rsidRDefault="00614D2D">
            <w:pPr>
              <w:pStyle w:val="TAL"/>
              <w:keepNext w:val="0"/>
              <w:keepLines w:val="0"/>
            </w:pPr>
            <w:r>
              <w:t>55 55 55 55 55 55 55 55 55 55</w:t>
            </w:r>
          </w:p>
          <w:p w:rsidR="00614D2D" w:rsidRDefault="00614D2D">
            <w:pPr>
              <w:pStyle w:val="TAL"/>
              <w:keepNext w:val="0"/>
              <w:keepLines w:val="0"/>
            </w:pPr>
            <w:r>
              <w:t>0F FF FF FF FF FF FF FF FF FF</w:t>
            </w:r>
          </w:p>
          <w:p w:rsidR="00614D2D" w:rsidRDefault="00614D2D">
            <w:pPr>
              <w:pStyle w:val="TAL"/>
              <w:keepNext w:val="0"/>
              <w:keepLines w:val="0"/>
            </w:pPr>
            <w:r>
              <w:t>&gt;</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Read from EFICCID in MF</w:t>
            </w:r>
          </w:p>
          <w:p w:rsidR="00614D2D" w:rsidRDefault="00614D2D">
            <w:pPr>
              <w:pStyle w:val="PL"/>
              <w:rPr>
                <w:noProof w:val="0"/>
              </w:rPr>
            </w:pPr>
            <w:r>
              <w:rPr>
                <w:noProof w:val="0"/>
              </w:rPr>
              <w:t>resp[0:19] = '55'</w:t>
            </w:r>
          </w:p>
          <w:p w:rsidR="00614D2D" w:rsidRDefault="00614D2D">
            <w:pPr>
              <w:pStyle w:val="PL"/>
              <w:rPr>
                <w:noProof w:val="0"/>
              </w:rPr>
            </w:pPr>
            <w:r>
              <w:rPr>
                <w:noProof w:val="0"/>
              </w:rPr>
              <w:t>fileOffset = 5</w:t>
            </w:r>
          </w:p>
          <w:p w:rsidR="00614D2D" w:rsidRDefault="00614D2D">
            <w:pPr>
              <w:pStyle w:val="PL"/>
              <w:rPr>
                <w:noProof w:val="0"/>
              </w:rPr>
            </w:pPr>
            <w:r>
              <w:rPr>
                <w:noProof w:val="0"/>
              </w:rPr>
              <w:t>respOffset = 10</w:t>
            </w:r>
          </w:p>
          <w:p w:rsidR="00614D2D" w:rsidRDefault="00614D2D">
            <w:pPr>
              <w:pStyle w:val="PL"/>
              <w:rPr>
                <w:noProof w:val="0"/>
              </w:rPr>
            </w:pPr>
            <w:r>
              <w:rPr>
                <w:noProof w:val="0"/>
              </w:rPr>
              <w:t>respLength = 5</w:t>
            </w:r>
          </w:p>
          <w:p w:rsidR="00614D2D" w:rsidRDefault="00614D2D">
            <w:pPr>
              <w:pStyle w:val="PL"/>
              <w:rPr>
                <w:noProof w:val="0"/>
              </w:rPr>
            </w:pPr>
            <w:r>
              <w:rPr>
                <w:noProof w:val="0"/>
              </w:rPr>
              <w:t>readBinary()</w:t>
            </w: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r>
              <w:t>No exception shall be thrown.</w:t>
            </w:r>
          </w:p>
          <w:p w:rsidR="00614D2D" w:rsidRDefault="00614D2D">
            <w:pPr>
              <w:pStyle w:val="TAL"/>
              <w:keepNext w:val="0"/>
              <w:keepLines w:val="0"/>
            </w:pPr>
            <w:r>
              <w:t>Shall return 15.</w:t>
            </w:r>
          </w:p>
          <w:p w:rsidR="00614D2D" w:rsidRDefault="00614D2D">
            <w:pPr>
              <w:pStyle w:val="TAL"/>
              <w:keepNext w:val="0"/>
              <w:keepLines w:val="0"/>
            </w:pPr>
            <w:r>
              <w:t>resp shall contain the last 5 bytes of EFICCID starting at index 10.</w:t>
            </w:r>
          </w:p>
          <w:p w:rsidR="00614D2D" w:rsidRDefault="00614D2D">
            <w:pPr>
              <w:pStyle w:val="TAL"/>
              <w:keepNext w:val="0"/>
              <w:keepLines w:val="0"/>
            </w:pPr>
            <w:r>
              <w:t>&lt;Description of resp:</w:t>
            </w:r>
          </w:p>
          <w:p w:rsidR="00614D2D" w:rsidRDefault="00614D2D">
            <w:pPr>
              <w:pStyle w:val="TAL"/>
              <w:keepNext w:val="0"/>
              <w:keepLines w:val="0"/>
            </w:pPr>
            <w:r>
              <w:t>55 55 55 55 55 55 55 55 55 55</w:t>
            </w:r>
          </w:p>
          <w:p w:rsidR="00614D2D" w:rsidRDefault="00614D2D">
            <w:pPr>
              <w:pStyle w:val="TAL"/>
              <w:keepNext w:val="0"/>
              <w:keepLines w:val="0"/>
            </w:pPr>
            <w:r>
              <w:t>FF FF FF FF FF 55 55 55 55 55</w:t>
            </w:r>
          </w:p>
          <w:p w:rsidR="00614D2D" w:rsidRDefault="00614D2D">
            <w:pPr>
              <w:pStyle w:val="TAL"/>
              <w:keepNext w:val="0"/>
              <w:keepLines w:val="0"/>
            </w:pPr>
            <w:r>
              <w:t>&gt;</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Offset into File out of bounds</w:t>
            </w:r>
          </w:p>
          <w:p w:rsidR="00614D2D" w:rsidRDefault="00614D2D">
            <w:pPr>
              <w:pStyle w:val="PL"/>
              <w:rPr>
                <w:noProof w:val="0"/>
              </w:rPr>
            </w:pPr>
            <w:r>
              <w:rPr>
                <w:noProof w:val="0"/>
              </w:rPr>
              <w:t>fileOffset = -1</w:t>
            </w:r>
          </w:p>
          <w:p w:rsidR="00614D2D" w:rsidRDefault="00614D2D">
            <w:pPr>
              <w:pStyle w:val="PL"/>
              <w:rPr>
                <w:noProof w:val="0"/>
              </w:rPr>
            </w:pPr>
            <w:r>
              <w:rPr>
                <w:noProof w:val="0"/>
              </w:rPr>
              <w:t>respOffset = 0</w:t>
            </w:r>
          </w:p>
          <w:p w:rsidR="00614D2D" w:rsidRDefault="00614D2D">
            <w:pPr>
              <w:pStyle w:val="PL"/>
              <w:rPr>
                <w:noProof w:val="0"/>
              </w:rPr>
            </w:pPr>
            <w:r>
              <w:rPr>
                <w:noProof w:val="0"/>
              </w:rPr>
              <w:t>respLength = 10</w:t>
            </w:r>
          </w:p>
          <w:p w:rsidR="00614D2D" w:rsidRDefault="00614D2D">
            <w:pPr>
              <w:pStyle w:val="PL"/>
              <w:rPr>
                <w:noProof w:val="0"/>
              </w:rPr>
            </w:pPr>
            <w:r>
              <w:rPr>
                <w:noProof w:val="0"/>
              </w:rPr>
              <w:t>readBinary()</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sim.access.SIMViewException with reason code OUT_OF_FILE_BOUNDARIES.</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fileOffset + respLength &gt; EF length</w:t>
            </w:r>
          </w:p>
          <w:p w:rsidR="00614D2D" w:rsidRDefault="00614D2D">
            <w:pPr>
              <w:pStyle w:val="PL"/>
              <w:rPr>
                <w:noProof w:val="0"/>
              </w:rPr>
            </w:pPr>
            <w:r>
              <w:rPr>
                <w:noProof w:val="0"/>
              </w:rPr>
              <w:t>fileOffset = 9</w:t>
            </w:r>
          </w:p>
          <w:p w:rsidR="00614D2D" w:rsidRDefault="00614D2D">
            <w:pPr>
              <w:pStyle w:val="PL"/>
              <w:rPr>
                <w:noProof w:val="0"/>
              </w:rPr>
            </w:pPr>
            <w:r>
              <w:rPr>
                <w:noProof w:val="0"/>
              </w:rPr>
              <w:t>respOffset = 0</w:t>
            </w:r>
          </w:p>
          <w:p w:rsidR="00614D2D" w:rsidRDefault="00614D2D">
            <w:pPr>
              <w:pStyle w:val="PL"/>
              <w:rPr>
                <w:noProof w:val="0"/>
              </w:rPr>
            </w:pPr>
            <w:r>
              <w:rPr>
                <w:noProof w:val="0"/>
              </w:rPr>
              <w:t>respLength = 2</w:t>
            </w:r>
          </w:p>
          <w:p w:rsidR="00614D2D" w:rsidRDefault="00614D2D">
            <w:pPr>
              <w:pStyle w:val="PL"/>
              <w:rPr>
                <w:noProof w:val="0"/>
              </w:rPr>
            </w:pPr>
            <w:r>
              <w:rPr>
                <w:noProof w:val="0"/>
              </w:rPr>
              <w:t>readBinary()</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sim.access.SIMViewException with reason code OUT_OF_FILE_BOUNDARIES.</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resp is null</w:t>
            </w:r>
          </w:p>
          <w:p w:rsidR="00614D2D" w:rsidRDefault="00614D2D">
            <w:pPr>
              <w:pStyle w:val="PL"/>
              <w:rPr>
                <w:noProof w:val="0"/>
              </w:rPr>
            </w:pPr>
            <w:r>
              <w:rPr>
                <w:noProof w:val="0"/>
              </w:rPr>
              <w:t>byte[] nullBuffer = null</w:t>
            </w:r>
          </w:p>
          <w:p w:rsidR="00614D2D" w:rsidRDefault="00614D2D">
            <w:pPr>
              <w:pStyle w:val="PL"/>
              <w:rPr>
                <w:noProof w:val="0"/>
              </w:rPr>
            </w:pPr>
            <w:r>
              <w:rPr>
                <w:noProof w:val="0"/>
              </w:rPr>
              <w:t>fileOffset = 0</w:t>
            </w:r>
          </w:p>
          <w:p w:rsidR="00614D2D" w:rsidRDefault="00614D2D">
            <w:pPr>
              <w:pStyle w:val="PL"/>
              <w:rPr>
                <w:noProof w:val="0"/>
              </w:rPr>
            </w:pPr>
            <w:r>
              <w:rPr>
                <w:noProof w:val="0"/>
              </w:rPr>
              <w:t>respOffset = 0</w:t>
            </w:r>
          </w:p>
          <w:p w:rsidR="00614D2D" w:rsidRDefault="00614D2D">
            <w:pPr>
              <w:pStyle w:val="PL"/>
              <w:rPr>
                <w:noProof w:val="0"/>
              </w:rPr>
            </w:pPr>
            <w:r>
              <w:rPr>
                <w:noProof w:val="0"/>
              </w:rPr>
              <w:t>respLength = 10</w:t>
            </w:r>
          </w:p>
          <w:p w:rsidR="00614D2D" w:rsidRDefault="00614D2D">
            <w:pPr>
              <w:pStyle w:val="PL"/>
              <w:rPr>
                <w:noProof w:val="0"/>
              </w:rPr>
            </w:pPr>
            <w:r>
              <w:rPr>
                <w:noProof w:val="0"/>
              </w:rPr>
              <w:t>readBinary()</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java.lang.NullPointerException.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respOffset &lt; 0</w:t>
            </w:r>
          </w:p>
          <w:p w:rsidR="00614D2D" w:rsidRDefault="00614D2D">
            <w:pPr>
              <w:pStyle w:val="PL"/>
              <w:rPr>
                <w:noProof w:val="0"/>
              </w:rPr>
            </w:pPr>
            <w:r>
              <w:rPr>
                <w:noProof w:val="0"/>
              </w:rPr>
              <w:t>fileOffset = 0</w:t>
            </w:r>
          </w:p>
          <w:p w:rsidR="00614D2D" w:rsidRDefault="00614D2D">
            <w:pPr>
              <w:pStyle w:val="PL"/>
              <w:rPr>
                <w:noProof w:val="0"/>
              </w:rPr>
            </w:pPr>
            <w:r>
              <w:rPr>
                <w:noProof w:val="0"/>
              </w:rPr>
              <w:t>respOffset = -1</w:t>
            </w:r>
          </w:p>
          <w:p w:rsidR="00614D2D" w:rsidRDefault="00614D2D">
            <w:pPr>
              <w:pStyle w:val="PL"/>
              <w:rPr>
                <w:noProof w:val="0"/>
              </w:rPr>
            </w:pPr>
            <w:r>
              <w:rPr>
                <w:noProof w:val="0"/>
              </w:rPr>
              <w:t>respLength = 10</w:t>
            </w:r>
          </w:p>
          <w:p w:rsidR="00614D2D" w:rsidRDefault="00614D2D">
            <w:pPr>
              <w:pStyle w:val="PL"/>
              <w:rPr>
                <w:noProof w:val="0"/>
              </w:rPr>
            </w:pPr>
            <w:r>
              <w:rPr>
                <w:noProof w:val="0"/>
              </w:rPr>
              <w:t>readBinary()</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 xml:space="preserve">Shall throw </w:t>
            </w:r>
          </w:p>
          <w:p w:rsidR="00614D2D" w:rsidRDefault="00614D2D">
            <w:pPr>
              <w:pStyle w:val="TAL"/>
              <w:keepNext w:val="0"/>
              <w:keepLines w:val="0"/>
            </w:pPr>
            <w:r>
              <w:t>java.lang. 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respLength &lt; 0</w:t>
            </w:r>
          </w:p>
          <w:p w:rsidR="00614D2D" w:rsidRDefault="00614D2D">
            <w:pPr>
              <w:pStyle w:val="PL"/>
              <w:rPr>
                <w:noProof w:val="0"/>
              </w:rPr>
            </w:pPr>
            <w:r>
              <w:rPr>
                <w:noProof w:val="0"/>
              </w:rPr>
              <w:t>fileOffset = 0</w:t>
            </w:r>
          </w:p>
          <w:p w:rsidR="00614D2D" w:rsidRDefault="00614D2D">
            <w:pPr>
              <w:pStyle w:val="PL"/>
              <w:rPr>
                <w:noProof w:val="0"/>
              </w:rPr>
            </w:pPr>
            <w:r>
              <w:rPr>
                <w:noProof w:val="0"/>
              </w:rPr>
              <w:t>respOffset = 0</w:t>
            </w:r>
          </w:p>
          <w:p w:rsidR="00614D2D" w:rsidRDefault="00614D2D">
            <w:pPr>
              <w:pStyle w:val="PL"/>
              <w:rPr>
                <w:noProof w:val="0"/>
              </w:rPr>
            </w:pPr>
            <w:r>
              <w:rPr>
                <w:noProof w:val="0"/>
              </w:rPr>
              <w:t>respLength = -1</w:t>
            </w:r>
          </w:p>
          <w:p w:rsidR="00614D2D" w:rsidRDefault="00614D2D">
            <w:pPr>
              <w:pStyle w:val="PL"/>
              <w:rPr>
                <w:noProof w:val="0"/>
              </w:rPr>
            </w:pPr>
            <w:r>
              <w:rPr>
                <w:noProof w:val="0"/>
              </w:rPr>
              <w:t>readBinary()</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 xml:space="preserve">Shall throw </w:t>
            </w:r>
          </w:p>
          <w:p w:rsidR="00614D2D" w:rsidRDefault="00614D2D">
            <w:pPr>
              <w:pStyle w:val="TAL"/>
              <w:keepNext w:val="0"/>
              <w:keepLines w:val="0"/>
            </w:pPr>
            <w:r>
              <w:t>java.lang. 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respOffset + respLength &gt; resp.length</w:t>
            </w:r>
          </w:p>
          <w:p w:rsidR="00614D2D" w:rsidRDefault="00614D2D">
            <w:pPr>
              <w:pStyle w:val="PL"/>
              <w:rPr>
                <w:noProof w:val="0"/>
              </w:rPr>
            </w:pPr>
            <w:r>
              <w:rPr>
                <w:noProof w:val="0"/>
              </w:rPr>
              <w:t>fileOffset = 0</w:t>
            </w:r>
          </w:p>
          <w:p w:rsidR="00614D2D" w:rsidRDefault="00614D2D">
            <w:pPr>
              <w:pStyle w:val="PL"/>
              <w:rPr>
                <w:noProof w:val="0"/>
              </w:rPr>
            </w:pPr>
            <w:r>
              <w:rPr>
                <w:noProof w:val="0"/>
              </w:rPr>
              <w:t>respOffset = 10</w:t>
            </w:r>
          </w:p>
          <w:p w:rsidR="00614D2D" w:rsidRDefault="00614D2D">
            <w:pPr>
              <w:pStyle w:val="PL"/>
              <w:rPr>
                <w:noProof w:val="0"/>
              </w:rPr>
            </w:pPr>
            <w:r>
              <w:rPr>
                <w:noProof w:val="0"/>
              </w:rPr>
              <w:t>respLength = 11</w:t>
            </w:r>
          </w:p>
          <w:p w:rsidR="00614D2D" w:rsidRDefault="00614D2D">
            <w:pPr>
              <w:pStyle w:val="PL"/>
              <w:rPr>
                <w:noProof w:val="0"/>
              </w:rPr>
            </w:pPr>
            <w:r>
              <w:rPr>
                <w:noProof w:val="0"/>
              </w:rPr>
              <w:t>readBinary()</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 xml:space="preserve">Shall throw </w:t>
            </w:r>
          </w:p>
          <w:p w:rsidR="00614D2D" w:rsidRDefault="00614D2D">
            <w:pPr>
              <w:pStyle w:val="TAL"/>
              <w:keepNext w:val="0"/>
              <w:keepLines w:val="0"/>
            </w:pPr>
            <w:r>
              <w:t>java.lang. 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EF is not Transparent</w:t>
            </w:r>
          </w:p>
          <w:p w:rsidR="00614D2D" w:rsidRDefault="00614D2D">
            <w:pPr>
              <w:pStyle w:val="PL"/>
              <w:rPr>
                <w:noProof w:val="0"/>
              </w:rPr>
            </w:pPr>
            <w:r>
              <w:rPr>
                <w:noProof w:val="0"/>
              </w:rPr>
              <w:t>1 - fid = FID_DF_SIMTEST</w:t>
            </w:r>
          </w:p>
          <w:p w:rsidR="00614D2D" w:rsidRDefault="00614D2D">
            <w:pPr>
              <w:pStyle w:val="PL"/>
              <w:rPr>
                <w:noProof w:val="0"/>
              </w:rPr>
            </w:pPr>
            <w:r>
              <w:rPr>
                <w:noProof w:val="0"/>
              </w:rPr>
              <w:t>select()</w:t>
            </w:r>
          </w:p>
          <w:p w:rsidR="00614D2D" w:rsidRDefault="00614D2D">
            <w:pPr>
              <w:pStyle w:val="PL"/>
              <w:rPr>
                <w:noProof w:val="0"/>
              </w:rPr>
            </w:pPr>
            <w:r>
              <w:rPr>
                <w:noProof w:val="0"/>
              </w:rPr>
              <w:t>2 - fid = FID_EF_LARU</w:t>
            </w:r>
          </w:p>
          <w:p w:rsidR="00614D2D" w:rsidRDefault="00614D2D">
            <w:pPr>
              <w:pStyle w:val="PL"/>
              <w:rPr>
                <w:noProof w:val="0"/>
              </w:rPr>
            </w:pPr>
            <w:r>
              <w:rPr>
                <w:noProof w:val="0"/>
              </w:rPr>
              <w:t>select()</w:t>
            </w:r>
          </w:p>
          <w:p w:rsidR="00614D2D" w:rsidRDefault="00614D2D">
            <w:pPr>
              <w:pStyle w:val="PL"/>
              <w:rPr>
                <w:noProof w:val="0"/>
              </w:rPr>
            </w:pPr>
            <w:r>
              <w:rPr>
                <w:noProof w:val="0"/>
              </w:rPr>
              <w:t>3 - fileOffset = 0</w:t>
            </w:r>
          </w:p>
          <w:p w:rsidR="00614D2D" w:rsidRDefault="00614D2D">
            <w:pPr>
              <w:pStyle w:val="PL"/>
              <w:rPr>
                <w:noProof w:val="0"/>
              </w:rPr>
            </w:pPr>
            <w:r>
              <w:rPr>
                <w:noProof w:val="0"/>
              </w:rPr>
              <w:t>respOffset = 0</w:t>
            </w:r>
          </w:p>
          <w:p w:rsidR="00614D2D" w:rsidRDefault="00614D2D">
            <w:pPr>
              <w:pStyle w:val="PL"/>
              <w:rPr>
                <w:noProof w:val="0"/>
              </w:rPr>
            </w:pPr>
            <w:r>
              <w:rPr>
                <w:noProof w:val="0"/>
              </w:rPr>
              <w:t>respLength = 1</w:t>
            </w:r>
          </w:p>
          <w:p w:rsidR="00614D2D" w:rsidRDefault="00614D2D">
            <w:pPr>
              <w:pStyle w:val="PL"/>
              <w:rPr>
                <w:noProof w:val="0"/>
              </w:rPr>
            </w:pPr>
            <w:r>
              <w:rPr>
                <w:noProof w:val="0"/>
              </w:rPr>
              <w:t>readBinary()</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No exception shall be thrown.</w:t>
            </w:r>
          </w:p>
          <w:p w:rsidR="00614D2D" w:rsidRDefault="00614D2D">
            <w:pPr>
              <w:pStyle w:val="TAL"/>
              <w:keepNext w:val="0"/>
              <w:keepLines w:val="0"/>
            </w:pPr>
            <w:r>
              <w:t>3 - Shall throw sim.access.SIMViewException with reason code FILE_INCONSISTENT.</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lastRenderedPageBreak/>
              <w:t>10</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Access condition not fulfilled</w:t>
            </w:r>
          </w:p>
          <w:p w:rsidR="00614D2D" w:rsidRDefault="00614D2D">
            <w:pPr>
              <w:pStyle w:val="PL"/>
              <w:rPr>
                <w:noProof w:val="0"/>
              </w:rPr>
            </w:pPr>
            <w:r>
              <w:rPr>
                <w:noProof w:val="0"/>
              </w:rPr>
              <w:t>1 - fid = DFSIMTTEST</w:t>
            </w:r>
          </w:p>
          <w:p w:rsidR="00614D2D" w:rsidRDefault="00614D2D">
            <w:pPr>
              <w:pStyle w:val="PL"/>
              <w:rPr>
                <w:noProof w:val="0"/>
              </w:rPr>
            </w:pPr>
            <w:r>
              <w:rPr>
                <w:noProof w:val="0"/>
              </w:rPr>
              <w:t>select()</w:t>
            </w:r>
          </w:p>
          <w:p w:rsidR="00614D2D" w:rsidRDefault="00614D2D">
            <w:pPr>
              <w:pStyle w:val="PL"/>
              <w:rPr>
                <w:noProof w:val="0"/>
              </w:rPr>
            </w:pPr>
            <w:r>
              <w:rPr>
                <w:noProof w:val="0"/>
              </w:rPr>
              <w:t>2 - fid = EFTNR</w:t>
            </w:r>
          </w:p>
          <w:p w:rsidR="00614D2D" w:rsidRDefault="00614D2D">
            <w:pPr>
              <w:pStyle w:val="PL"/>
              <w:rPr>
                <w:noProof w:val="0"/>
              </w:rPr>
            </w:pPr>
            <w:r>
              <w:rPr>
                <w:noProof w:val="0"/>
              </w:rPr>
              <w:t>select()</w:t>
            </w:r>
          </w:p>
          <w:p w:rsidR="00614D2D" w:rsidRDefault="00614D2D">
            <w:pPr>
              <w:pStyle w:val="PL"/>
              <w:rPr>
                <w:noProof w:val="0"/>
              </w:rPr>
            </w:pPr>
            <w:r>
              <w:rPr>
                <w:noProof w:val="0"/>
              </w:rPr>
              <w:t>3 - fileOffset = 0</w:t>
            </w:r>
          </w:p>
          <w:p w:rsidR="00614D2D" w:rsidRDefault="00614D2D">
            <w:pPr>
              <w:pStyle w:val="PL"/>
              <w:rPr>
                <w:noProof w:val="0"/>
              </w:rPr>
            </w:pPr>
            <w:r>
              <w:rPr>
                <w:noProof w:val="0"/>
              </w:rPr>
              <w:t>respOffset = 0</w:t>
            </w:r>
          </w:p>
          <w:p w:rsidR="00614D2D" w:rsidRDefault="00614D2D">
            <w:pPr>
              <w:pStyle w:val="PL"/>
              <w:rPr>
                <w:noProof w:val="0"/>
              </w:rPr>
            </w:pPr>
            <w:r>
              <w:rPr>
                <w:noProof w:val="0"/>
              </w:rPr>
              <w:t>respLength = 1</w:t>
            </w:r>
          </w:p>
          <w:p w:rsidR="00614D2D" w:rsidRDefault="00614D2D">
            <w:pPr>
              <w:pStyle w:val="PL"/>
              <w:rPr>
                <w:noProof w:val="0"/>
              </w:rPr>
            </w:pPr>
            <w:r>
              <w:rPr>
                <w:noProof w:val="0"/>
              </w:rPr>
              <w:t>readBinary()</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sim.access.SIMViewException with reason code AC_NOT_FULFILLED.</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EF is invalidated</w:t>
            </w:r>
          </w:p>
          <w:p w:rsidR="00614D2D" w:rsidRDefault="00614D2D">
            <w:pPr>
              <w:pStyle w:val="PL"/>
              <w:rPr>
                <w:noProof w:val="0"/>
              </w:rPr>
            </w:pPr>
            <w:r>
              <w:rPr>
                <w:noProof w:val="0"/>
              </w:rPr>
              <w:t>1 - fid = EFTNU</w:t>
            </w:r>
          </w:p>
          <w:p w:rsidR="00614D2D" w:rsidRDefault="00614D2D">
            <w:pPr>
              <w:pStyle w:val="PL"/>
              <w:rPr>
                <w:noProof w:val="0"/>
              </w:rPr>
            </w:pPr>
            <w:r>
              <w:rPr>
                <w:noProof w:val="0"/>
              </w:rPr>
              <w:t>invalidate()</w:t>
            </w:r>
          </w:p>
          <w:p w:rsidR="00614D2D" w:rsidRDefault="00614D2D">
            <w:pPr>
              <w:pStyle w:val="PL"/>
              <w:rPr>
                <w:noProof w:val="0"/>
              </w:rPr>
            </w:pPr>
            <w:r>
              <w:rPr>
                <w:noProof w:val="0"/>
              </w:rPr>
              <w:t>2 - readBinary()</w:t>
            </w:r>
          </w:p>
          <w:p w:rsidR="00614D2D" w:rsidRDefault="00614D2D">
            <w:pPr>
              <w:pStyle w:val="PL"/>
              <w:rPr>
                <w:noProof w:val="0"/>
              </w:rPr>
            </w:pPr>
            <w:r>
              <w:rPr>
                <w:noProof w:val="0"/>
              </w:rPr>
              <w:t>3 - rehabilitate()</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Shall throw sim.access.SIMViewException with reason code INVALIDATION_STATUS_CONTRADICTION.</w:t>
            </w:r>
          </w:p>
          <w:p w:rsidR="00614D2D" w:rsidRDefault="00614D2D">
            <w:pPr>
              <w:pStyle w:val="TAL"/>
              <w:keepNext w:val="0"/>
              <w:keepLines w:val="0"/>
            </w:pPr>
            <w:r>
              <w:t>3 - No exception shall be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No EF selected</w:t>
            </w:r>
          </w:p>
          <w:p w:rsidR="00614D2D" w:rsidRDefault="00614D2D">
            <w:pPr>
              <w:pStyle w:val="PL"/>
              <w:rPr>
                <w:noProof w:val="0"/>
              </w:rPr>
            </w:pPr>
            <w:r>
              <w:rPr>
                <w:noProof w:val="0"/>
              </w:rPr>
              <w:t>1- fid = SIMView.FID_MF</w:t>
            </w:r>
          </w:p>
          <w:p w:rsidR="00614D2D" w:rsidRDefault="00614D2D">
            <w:pPr>
              <w:pStyle w:val="PL"/>
              <w:rPr>
                <w:noProof w:val="0"/>
              </w:rPr>
            </w:pPr>
            <w:r>
              <w:rPr>
                <w:noProof w:val="0"/>
              </w:rPr>
              <w:t>select()</w:t>
            </w:r>
          </w:p>
          <w:p w:rsidR="00614D2D" w:rsidRDefault="00614D2D">
            <w:pPr>
              <w:pStyle w:val="PL"/>
              <w:rPr>
                <w:noProof w:val="0"/>
              </w:rPr>
            </w:pPr>
            <w:r>
              <w:rPr>
                <w:noProof w:val="0"/>
              </w:rPr>
              <w:t>2 readBinary()</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Shall throw sim.access.SIMViewException with reason code NO_EF_SELECTED.</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6.1.1.5.4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P5</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P6</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 xml:space="preserve">8, </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C5, C6</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Not Tested</w:t>
            </w:r>
          </w:p>
        </w:tc>
      </w:tr>
    </w:tbl>
    <w:p w:rsidR="00614D2D" w:rsidRDefault="00614D2D" w:rsidP="00614D2D"/>
    <w:p w:rsidR="00614D2D" w:rsidRDefault="00614D2D" w:rsidP="00614D2D">
      <w:pPr>
        <w:pStyle w:val="Heading4"/>
        <w:keepNext w:val="0"/>
        <w:keepLines w:val="0"/>
      </w:pPr>
      <w:bookmarkStart w:id="123" w:name="_Toc51826683"/>
      <w:bookmarkStart w:id="124" w:name="_Toc117070364"/>
      <w:bookmarkStart w:id="125" w:name="_Toc51828126"/>
      <w:r>
        <w:t>6.1.1.6</w:t>
      </w:r>
      <w:r>
        <w:tab/>
        <w:t>Method updateBinary</w:t>
      </w:r>
      <w:bookmarkEnd w:id="123"/>
      <w:bookmarkEnd w:id="124"/>
      <w:bookmarkEnd w:id="125"/>
      <w:r>
        <w:t xml:space="preserve"> </w:t>
      </w:r>
    </w:p>
    <w:p w:rsidR="00614D2D" w:rsidRDefault="00614D2D" w:rsidP="00614D2D">
      <w:r>
        <w:t>Test Area Reference: API_1_SVW_UPDBS_BSS</w:t>
      </w:r>
    </w:p>
    <w:p w:rsidR="00614D2D" w:rsidRDefault="00614D2D" w:rsidP="00614D2D">
      <w:pPr>
        <w:pStyle w:val="H6"/>
        <w:keepNext w:val="0"/>
        <w:keepLines w:val="0"/>
      </w:pPr>
      <w:r>
        <w:t>6.1.1.6.1</w:t>
      </w:r>
      <w:r>
        <w:tab/>
        <w:t>Conformance Requirements</w:t>
      </w:r>
    </w:p>
    <w:p w:rsidR="00614D2D" w:rsidRDefault="00614D2D" w:rsidP="00614D2D">
      <w:r>
        <w:t>The method with the following header shall be compliant to its definition in the API.</w:t>
      </w:r>
    </w:p>
    <w:p w:rsidR="00614D2D" w:rsidRDefault="00614D2D" w:rsidP="00614D2D">
      <w:pPr>
        <w:pStyle w:val="PL"/>
        <w:rPr>
          <w:noProof w:val="0"/>
        </w:rPr>
      </w:pPr>
      <w:r>
        <w:rPr>
          <w:noProof w:val="0"/>
        </w:rPr>
        <w:t xml:space="preserve">    public void updateBinary(short fileOffset,</w:t>
      </w:r>
    </w:p>
    <w:p w:rsidR="00614D2D" w:rsidRDefault="00614D2D" w:rsidP="00614D2D">
      <w:pPr>
        <w:pStyle w:val="PL"/>
        <w:rPr>
          <w:noProof w:val="0"/>
        </w:rPr>
      </w:pPr>
      <w:r>
        <w:rPr>
          <w:noProof w:val="0"/>
        </w:rPr>
        <w:t xml:space="preserve">                             byte[] data,</w:t>
      </w:r>
    </w:p>
    <w:p w:rsidR="00614D2D" w:rsidRDefault="00614D2D" w:rsidP="00614D2D">
      <w:pPr>
        <w:pStyle w:val="PL"/>
        <w:rPr>
          <w:noProof w:val="0"/>
        </w:rPr>
      </w:pPr>
      <w:r>
        <w:rPr>
          <w:noProof w:val="0"/>
        </w:rPr>
        <w:t xml:space="preserve">                             short dataOffset,</w:t>
      </w:r>
    </w:p>
    <w:p w:rsidR="00614D2D" w:rsidRDefault="00614D2D" w:rsidP="00614D2D">
      <w:pPr>
        <w:pStyle w:val="PL"/>
        <w:rPr>
          <w:noProof w:val="0"/>
        </w:rPr>
      </w:pPr>
      <w:r>
        <w:rPr>
          <w:noProof w:val="0"/>
        </w:rPr>
        <w:t xml:space="preserve">                             short dataLength)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SIMViewException</w:t>
      </w:r>
    </w:p>
    <w:p w:rsidR="00614D2D" w:rsidRDefault="00614D2D" w:rsidP="00614D2D">
      <w:pPr>
        <w:pStyle w:val="PL"/>
        <w:rPr>
          <w:noProof w:val="0"/>
        </w:rPr>
      </w:pPr>
    </w:p>
    <w:p w:rsidR="00614D2D" w:rsidRDefault="00614D2D" w:rsidP="00614D2D">
      <w:pPr>
        <w:pStyle w:val="H6"/>
        <w:keepNext w:val="0"/>
        <w:keepLines w:val="0"/>
      </w:pPr>
      <w:r>
        <w:t>6.1.1.6.1.1</w:t>
      </w:r>
      <w:r>
        <w:tab/>
        <w:t>Normal execution</w:t>
      </w:r>
    </w:p>
    <w:p w:rsidR="00614D2D" w:rsidRDefault="00A1704F" w:rsidP="00A1704F">
      <w:pPr>
        <w:pStyle w:val="B1"/>
      </w:pPr>
      <w:r>
        <w:rPr>
          <w:rFonts w:ascii="Symbol" w:hAnsi="Symbol"/>
        </w:rPr>
        <w:t>-</w:t>
      </w:r>
      <w:r>
        <w:rPr>
          <w:rFonts w:ascii="Symbol" w:hAnsi="Symbol"/>
        </w:rPr>
        <w:tab/>
      </w:r>
      <w:r w:rsidR="00614D2D">
        <w:t>CRRN1: The currently selected transparent file is updated starting at fileOffset, with the string of dataLength bytes in the array data starting at dataOffset.</w:t>
      </w:r>
    </w:p>
    <w:p w:rsidR="00614D2D" w:rsidRDefault="00614D2D" w:rsidP="00614D2D">
      <w:pPr>
        <w:pStyle w:val="H6"/>
        <w:keepNext w:val="0"/>
        <w:keepLines w:val="0"/>
      </w:pPr>
      <w:r>
        <w:t>6.1.1.6.1.2</w:t>
      </w:r>
      <w:r>
        <w:tab/>
        <w:t>Parameter errors</w:t>
      </w:r>
    </w:p>
    <w:p w:rsidR="00614D2D" w:rsidRDefault="00A1704F" w:rsidP="00A1704F">
      <w:pPr>
        <w:pStyle w:val="B1"/>
      </w:pPr>
      <w:r>
        <w:rPr>
          <w:rFonts w:ascii="Symbol" w:hAnsi="Symbol"/>
        </w:rPr>
        <w:t>-</w:t>
      </w:r>
      <w:r>
        <w:rPr>
          <w:rFonts w:ascii="Symbol" w:hAnsi="Symbol"/>
        </w:rPr>
        <w:tab/>
      </w:r>
      <w:r w:rsidR="00614D2D">
        <w:t>CRRP1: If fileOffset is less than 0, an instance of SIMViewException shall be thrown. The reason code shall be SIMViewException.OUT_OF_FILE_BOUNDARIES.</w:t>
      </w:r>
    </w:p>
    <w:p w:rsidR="00614D2D" w:rsidRDefault="00A1704F" w:rsidP="00A1704F">
      <w:pPr>
        <w:pStyle w:val="B1"/>
      </w:pPr>
      <w:r>
        <w:rPr>
          <w:rFonts w:ascii="Symbol" w:hAnsi="Symbol"/>
        </w:rPr>
        <w:lastRenderedPageBreak/>
        <w:t>-</w:t>
      </w:r>
      <w:r>
        <w:rPr>
          <w:rFonts w:ascii="Symbol" w:hAnsi="Symbol"/>
        </w:rPr>
        <w:tab/>
      </w:r>
      <w:r w:rsidR="00614D2D">
        <w:t>CRRP2: If fileOffset plus dataLength exceeds the length of the file, an instance of SIMViewException shall be thrown. The reason code shall be SIMViewException.OUT_OF_FILE_BOUNDARIES.</w:t>
      </w:r>
    </w:p>
    <w:p w:rsidR="00614D2D" w:rsidRDefault="00A1704F" w:rsidP="00A1704F">
      <w:pPr>
        <w:pStyle w:val="B1"/>
      </w:pPr>
      <w:r>
        <w:rPr>
          <w:rFonts w:ascii="Symbol" w:hAnsi="Symbol"/>
        </w:rPr>
        <w:t>-</w:t>
      </w:r>
      <w:r>
        <w:rPr>
          <w:rFonts w:ascii="Symbol" w:hAnsi="Symbol"/>
        </w:rPr>
        <w:tab/>
      </w:r>
      <w:r w:rsidR="00614D2D">
        <w:t>CRRP3: If the array data is null, an instance of NullPointerException shall be thrown.</w:t>
      </w:r>
    </w:p>
    <w:p w:rsidR="00614D2D" w:rsidRDefault="00A1704F" w:rsidP="00A1704F">
      <w:pPr>
        <w:pStyle w:val="B1"/>
      </w:pPr>
      <w:r>
        <w:rPr>
          <w:rFonts w:ascii="Symbol" w:hAnsi="Symbol"/>
        </w:rPr>
        <w:t>-</w:t>
      </w:r>
      <w:r>
        <w:rPr>
          <w:rFonts w:ascii="Symbol" w:hAnsi="Symbol"/>
        </w:rPr>
        <w:tab/>
      </w:r>
      <w:r w:rsidR="00614D2D">
        <w:t>CRRP4: If dataOffset is less than 0, an instance of ArrayIndexOutOfBoundsException shall be thrown.</w:t>
      </w:r>
    </w:p>
    <w:p w:rsidR="00614D2D" w:rsidRDefault="00A1704F" w:rsidP="00A1704F">
      <w:pPr>
        <w:pStyle w:val="B1"/>
      </w:pPr>
      <w:r>
        <w:rPr>
          <w:rFonts w:ascii="Symbol" w:hAnsi="Symbol"/>
        </w:rPr>
        <w:t>-</w:t>
      </w:r>
      <w:r>
        <w:rPr>
          <w:rFonts w:ascii="Symbol" w:hAnsi="Symbol"/>
        </w:rPr>
        <w:tab/>
      </w:r>
      <w:r w:rsidR="00614D2D">
        <w:t>CRRP5: If dataLength is less than 0, an instance of ArrayIndexOutOfBoundsException shall be thrown.</w:t>
      </w:r>
    </w:p>
    <w:p w:rsidR="00614D2D" w:rsidRDefault="00A1704F" w:rsidP="00A1704F">
      <w:pPr>
        <w:pStyle w:val="B1"/>
      </w:pPr>
      <w:r>
        <w:rPr>
          <w:rFonts w:ascii="Symbol" w:hAnsi="Symbol"/>
        </w:rPr>
        <w:t>-</w:t>
      </w:r>
      <w:r>
        <w:rPr>
          <w:rFonts w:ascii="Symbol" w:hAnsi="Symbol"/>
        </w:rPr>
        <w:tab/>
      </w:r>
      <w:r w:rsidR="00614D2D">
        <w:t>CRRP6: If dataOffset plus dataLength greater than the length of the array data.length an instance of ArrayIndexOutOfBoundsException shall be thrown.</w:t>
      </w:r>
    </w:p>
    <w:p w:rsidR="00614D2D" w:rsidRDefault="00614D2D" w:rsidP="00614D2D">
      <w:pPr>
        <w:pStyle w:val="H6"/>
        <w:keepNext w:val="0"/>
        <w:keepLines w:val="0"/>
      </w:pPr>
      <w:r>
        <w:t>6.1.1.6.1.3</w:t>
      </w:r>
      <w:r>
        <w:tab/>
        <w:t>Context errors</w:t>
      </w:r>
    </w:p>
    <w:p w:rsidR="00614D2D" w:rsidRDefault="00A1704F" w:rsidP="00A1704F">
      <w:pPr>
        <w:pStyle w:val="B1"/>
      </w:pPr>
      <w:r>
        <w:rPr>
          <w:rFonts w:ascii="Symbol" w:hAnsi="Symbol"/>
        </w:rPr>
        <w:t>-</w:t>
      </w:r>
      <w:r>
        <w:rPr>
          <w:rFonts w:ascii="Symbol" w:hAnsi="Symbol"/>
        </w:rPr>
        <w:tab/>
      </w:r>
      <w:r w:rsidR="00614D2D">
        <w:t>CRRC1: If the calling applet has currently no EF selected, an instance of SIMViewException shall be thrown. The reason code shall be SIMViewException.NO_EF_SELECTED.</w:t>
      </w:r>
    </w:p>
    <w:p w:rsidR="00614D2D" w:rsidRDefault="00A1704F" w:rsidP="00A1704F">
      <w:pPr>
        <w:pStyle w:val="B1"/>
      </w:pPr>
      <w:r>
        <w:rPr>
          <w:rFonts w:ascii="Symbol" w:hAnsi="Symbol"/>
        </w:rPr>
        <w:t>-</w:t>
      </w:r>
      <w:r>
        <w:rPr>
          <w:rFonts w:ascii="Symbol" w:hAnsi="Symbol"/>
        </w:rPr>
        <w:tab/>
      </w:r>
      <w:r w:rsidR="00614D2D">
        <w:t>CRRC2: If the currently selected EF is not transparent, an instance of SIMViewException shall be thrown. The reason code shall be SIMViewException.FILE_INCONSISTENT.</w:t>
      </w:r>
    </w:p>
    <w:p w:rsidR="00614D2D" w:rsidRDefault="00A1704F" w:rsidP="00A1704F">
      <w:pPr>
        <w:pStyle w:val="B1"/>
      </w:pPr>
      <w:r>
        <w:rPr>
          <w:rFonts w:ascii="Symbol" w:hAnsi="Symbol"/>
        </w:rPr>
        <w:t>-</w:t>
      </w:r>
      <w:r>
        <w:rPr>
          <w:rFonts w:ascii="Symbol" w:hAnsi="Symbol"/>
        </w:rPr>
        <w:tab/>
      </w:r>
      <w:r w:rsidR="00614D2D">
        <w:t>CRRC3: If the calling applet does not fulfil the access condition, UPDATE, to perform this function, an instance of SIMViewException shall be thrown. The reason code shall be SIMViewException.AC_NOT_FULFILLED.</w:t>
      </w:r>
    </w:p>
    <w:p w:rsidR="00614D2D" w:rsidRDefault="00A1704F" w:rsidP="00A1704F">
      <w:pPr>
        <w:pStyle w:val="B1"/>
      </w:pPr>
      <w:r>
        <w:rPr>
          <w:rFonts w:ascii="Symbol" w:hAnsi="Symbol"/>
        </w:rPr>
        <w:t>-</w:t>
      </w:r>
      <w:r>
        <w:rPr>
          <w:rFonts w:ascii="Symbol" w:hAnsi="Symbol"/>
        </w:rPr>
        <w:tab/>
      </w:r>
      <w:r w:rsidR="00614D2D">
        <w:t>CRRC4: If the currently selected EF is invalidated and the file status of the EF does not allow for updating of an invalidated file, an instance of SIMViewException shall be thrown. The reason code shall be SIMViewException.INVALIDATION_STATUS_CONTRADICTION.</w:t>
      </w:r>
    </w:p>
    <w:p w:rsidR="00614D2D" w:rsidRDefault="00A1704F" w:rsidP="00A1704F">
      <w:pPr>
        <w:pStyle w:val="B1"/>
      </w:pPr>
      <w:r>
        <w:rPr>
          <w:rFonts w:ascii="Symbol" w:hAnsi="Symbol"/>
        </w:rPr>
        <w:t>-</w:t>
      </w:r>
      <w:r>
        <w:rPr>
          <w:rFonts w:ascii="Symbol" w:hAnsi="Symbol"/>
        </w:rPr>
        <w:tab/>
      </w:r>
      <w:r w:rsidR="00614D2D">
        <w:t>CRRC5: If the method call causes a memory problem (e.g. memory access error), an instance of SIMViewException shall be thrown. The reason code shall be SIMViewException.MEMORY_PROBLEM.</w:t>
      </w:r>
    </w:p>
    <w:p w:rsidR="00614D2D" w:rsidRDefault="00A1704F" w:rsidP="00A1704F">
      <w:pPr>
        <w:pStyle w:val="B1"/>
      </w:pPr>
      <w:r>
        <w:rPr>
          <w:rFonts w:ascii="Symbol" w:hAnsi="Symbol"/>
        </w:rPr>
        <w:t>-</w:t>
      </w:r>
      <w:r>
        <w:rPr>
          <w:rFonts w:ascii="Symbol" w:hAnsi="Symbol"/>
        </w:rPr>
        <w:tab/>
      </w:r>
      <w:r w:rsidR="00614D2D">
        <w:t>CRRC6: If the method call causes an error to occur that is not expected and thus not handled, an instance of SIMViewException shall be thrown. The reason code shall be SIMViewException.INTERNAL_ERROR.</w:t>
      </w:r>
    </w:p>
    <w:p w:rsidR="00614D2D" w:rsidRDefault="00614D2D" w:rsidP="00614D2D">
      <w:pPr>
        <w:pStyle w:val="H6"/>
        <w:keepNext w:val="0"/>
        <w:keepLines w:val="0"/>
      </w:pPr>
      <w:r>
        <w:t>6.1.1.6.2</w:t>
      </w:r>
      <w:r>
        <w:tab/>
        <w:t>Test Suite Files</w:t>
      </w:r>
    </w:p>
    <w:p w:rsidR="00614D2D" w:rsidRDefault="00614D2D" w:rsidP="00614D2D">
      <w:r>
        <w:t>Additional requirements for the GSM personalization: None</w:t>
      </w:r>
    </w:p>
    <w:p w:rsidR="00614D2D" w:rsidRDefault="00614D2D" w:rsidP="00614D2D">
      <w:pPr>
        <w:pStyle w:val="B1"/>
        <w:tabs>
          <w:tab w:val="left" w:pos="2268"/>
        </w:tabs>
      </w:pPr>
      <w:r>
        <w:t>Test Script:</w:t>
      </w:r>
      <w:r w:rsidR="00A1704F">
        <w:tab/>
      </w:r>
      <w:r>
        <w:t>API_1_SVW_UPDBS_BSS_1.scr</w:t>
      </w:r>
    </w:p>
    <w:p w:rsidR="00614D2D" w:rsidRDefault="00614D2D" w:rsidP="00614D2D">
      <w:pPr>
        <w:pStyle w:val="B1"/>
        <w:tabs>
          <w:tab w:val="left" w:pos="2268"/>
        </w:tabs>
      </w:pPr>
      <w:r>
        <w:t>Test Applet:</w:t>
      </w:r>
      <w:r w:rsidR="00A1704F">
        <w:tab/>
      </w:r>
      <w:r>
        <w:t>API_1_SVW_UPDBS_BSS_1.java</w:t>
      </w:r>
    </w:p>
    <w:p w:rsidR="00614D2D" w:rsidRDefault="00614D2D" w:rsidP="00614D2D">
      <w:pPr>
        <w:pStyle w:val="B1"/>
        <w:tabs>
          <w:tab w:val="left" w:pos="2268"/>
        </w:tabs>
      </w:pPr>
      <w:r>
        <w:t>Load Script:</w:t>
      </w:r>
      <w:r w:rsidR="00A1704F">
        <w:tab/>
      </w:r>
      <w:r>
        <w:t>API_1_SVW_UPDBS_BSS_1.ldr</w:t>
      </w:r>
    </w:p>
    <w:p w:rsidR="00614D2D" w:rsidRDefault="00614D2D" w:rsidP="00614D2D">
      <w:pPr>
        <w:pStyle w:val="B1"/>
        <w:tabs>
          <w:tab w:val="left" w:pos="2268"/>
        </w:tabs>
      </w:pPr>
      <w:r>
        <w:t>Cleanup Script:</w:t>
      </w:r>
      <w:r w:rsidR="00A1704F">
        <w:tab/>
      </w:r>
      <w:r>
        <w:t>API_1_SVW_UPDBS_BSS_1.clr</w:t>
      </w:r>
    </w:p>
    <w:p w:rsidR="00614D2D" w:rsidRDefault="00614D2D" w:rsidP="00614D2D">
      <w:pPr>
        <w:pStyle w:val="B1"/>
        <w:tabs>
          <w:tab w:val="left" w:pos="2268"/>
        </w:tabs>
      </w:pPr>
      <w:r>
        <w:t>Parameter File:</w:t>
      </w:r>
      <w:r w:rsidR="00A1704F">
        <w:tab/>
      </w:r>
      <w:r>
        <w:t>API_1_SVW_UPDBS_BSS_1.par</w:t>
      </w:r>
    </w:p>
    <w:p w:rsidR="00614D2D" w:rsidRDefault="00614D2D" w:rsidP="00614D2D">
      <w:pPr>
        <w:pStyle w:val="H6"/>
        <w:keepNext w:val="0"/>
        <w:keepLines w:val="0"/>
      </w:pPr>
      <w:r>
        <w:t>6.1.1.6.3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cantSplit/>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SIM Initialization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Responses ignored.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No EF selected</w:t>
            </w:r>
          </w:p>
          <w:p w:rsidR="00614D2D" w:rsidRDefault="00614D2D">
            <w:pPr>
              <w:pStyle w:val="PL"/>
              <w:rPr>
                <w:noProof w:val="0"/>
              </w:rPr>
            </w:pPr>
            <w:r>
              <w:rPr>
                <w:noProof w:val="0"/>
              </w:rPr>
              <w:t>fileOffset = 0</w:t>
            </w:r>
          </w:p>
          <w:p w:rsidR="00614D2D" w:rsidRDefault="00614D2D">
            <w:pPr>
              <w:pStyle w:val="PL"/>
              <w:rPr>
                <w:noProof w:val="0"/>
              </w:rPr>
            </w:pPr>
            <w:r>
              <w:rPr>
                <w:noProof w:val="0"/>
              </w:rPr>
              <w:t>byte[] data = new byte[20]</w:t>
            </w:r>
          </w:p>
          <w:p w:rsidR="00614D2D" w:rsidRDefault="00614D2D">
            <w:pPr>
              <w:pStyle w:val="PL"/>
              <w:rPr>
                <w:noProof w:val="0"/>
              </w:rPr>
            </w:pPr>
            <w:r>
              <w:rPr>
                <w:noProof w:val="0"/>
              </w:rPr>
              <w:t>data[0] = '55'</w:t>
            </w:r>
          </w:p>
          <w:p w:rsidR="00614D2D" w:rsidRDefault="00614D2D">
            <w:pPr>
              <w:pStyle w:val="PL"/>
              <w:rPr>
                <w:noProof w:val="0"/>
              </w:rPr>
            </w:pPr>
            <w:r>
              <w:rPr>
                <w:noProof w:val="0"/>
              </w:rPr>
              <w:t>dataOffset = 0</w:t>
            </w:r>
          </w:p>
          <w:p w:rsidR="00614D2D" w:rsidRDefault="00614D2D">
            <w:pPr>
              <w:pStyle w:val="PL"/>
              <w:rPr>
                <w:noProof w:val="0"/>
              </w:rPr>
            </w:pPr>
            <w:r>
              <w:rPr>
                <w:noProof w:val="0"/>
              </w:rPr>
              <w:t>dataLength = 10</w:t>
            </w:r>
          </w:p>
          <w:p w:rsidR="00614D2D" w:rsidRDefault="00614D2D">
            <w:pPr>
              <w:pStyle w:val="PL"/>
              <w:rPr>
                <w:rFonts w:ascii="Arial" w:hAnsi="Arial"/>
                <w:noProof w:val="0"/>
                <w:sz w:val="18"/>
              </w:rPr>
            </w:pPr>
            <w:r>
              <w:rPr>
                <w:noProof w:val="0"/>
              </w:rPr>
              <w:t>updateBinary()</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Shall throw sim.access.SIMViewException with reason code NO_EF_SELECTED.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lastRenderedPageBreak/>
              <w:t>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Update Transparent EF</w:t>
            </w:r>
          </w:p>
          <w:p w:rsidR="00614D2D" w:rsidRDefault="00614D2D">
            <w:pPr>
              <w:pStyle w:val="PL"/>
              <w:rPr>
                <w:noProof w:val="0"/>
              </w:rPr>
            </w:pPr>
            <w:r>
              <w:rPr>
                <w:noProof w:val="0"/>
              </w:rPr>
              <w:t>1 - fid = DFSIMTEST</w:t>
            </w:r>
          </w:p>
          <w:p w:rsidR="00614D2D" w:rsidRDefault="00614D2D">
            <w:pPr>
              <w:pStyle w:val="PL"/>
              <w:rPr>
                <w:noProof w:val="0"/>
              </w:rPr>
            </w:pPr>
            <w:r>
              <w:rPr>
                <w:noProof w:val="0"/>
              </w:rPr>
              <w:t>select()</w:t>
            </w:r>
          </w:p>
          <w:p w:rsidR="00614D2D" w:rsidRDefault="00614D2D">
            <w:pPr>
              <w:pStyle w:val="PL"/>
              <w:rPr>
                <w:noProof w:val="0"/>
              </w:rPr>
            </w:pPr>
            <w:r>
              <w:rPr>
                <w:noProof w:val="0"/>
              </w:rPr>
              <w:t>2 - fid = EFTARU</w:t>
            </w:r>
          </w:p>
          <w:p w:rsidR="00614D2D" w:rsidRDefault="00614D2D">
            <w:pPr>
              <w:pStyle w:val="PL"/>
              <w:rPr>
                <w:noProof w:val="0"/>
              </w:rPr>
            </w:pPr>
            <w:r>
              <w:rPr>
                <w:noProof w:val="0"/>
              </w:rPr>
              <w:t>select()</w:t>
            </w:r>
          </w:p>
          <w:p w:rsidR="00614D2D" w:rsidRDefault="00614D2D">
            <w:pPr>
              <w:pStyle w:val="PL"/>
              <w:rPr>
                <w:noProof w:val="0"/>
              </w:rPr>
            </w:pPr>
            <w:r>
              <w:rPr>
                <w:noProof w:val="0"/>
              </w:rPr>
              <w:t>3 - fileOffset = 3</w:t>
            </w:r>
          </w:p>
          <w:p w:rsidR="00614D2D" w:rsidRDefault="00614D2D">
            <w:pPr>
              <w:pStyle w:val="PL"/>
              <w:rPr>
                <w:noProof w:val="0"/>
              </w:rPr>
            </w:pPr>
            <w:r>
              <w:rPr>
                <w:noProof w:val="0"/>
              </w:rPr>
              <w:t>data[0] = '55'</w:t>
            </w:r>
          </w:p>
          <w:p w:rsidR="00614D2D" w:rsidRDefault="00614D2D">
            <w:pPr>
              <w:pStyle w:val="PL"/>
              <w:rPr>
                <w:noProof w:val="0"/>
              </w:rPr>
            </w:pPr>
            <w:r>
              <w:rPr>
                <w:noProof w:val="0"/>
              </w:rPr>
              <w:t>dataOffset = 0</w:t>
            </w:r>
          </w:p>
          <w:p w:rsidR="00614D2D" w:rsidRDefault="00614D2D">
            <w:pPr>
              <w:pStyle w:val="PL"/>
              <w:rPr>
                <w:noProof w:val="0"/>
              </w:rPr>
            </w:pPr>
            <w:r>
              <w:rPr>
                <w:noProof w:val="0"/>
              </w:rPr>
              <w:t>dataLength = 1</w:t>
            </w:r>
          </w:p>
          <w:p w:rsidR="00614D2D" w:rsidRDefault="00614D2D">
            <w:pPr>
              <w:pStyle w:val="PL"/>
              <w:rPr>
                <w:noProof w:val="0"/>
              </w:rPr>
            </w:pPr>
            <w:r>
              <w:rPr>
                <w:noProof w:val="0"/>
              </w:rPr>
              <w:t>updateBinary()</w:t>
            </w:r>
          </w:p>
          <w:p w:rsidR="00614D2D" w:rsidRDefault="00614D2D">
            <w:pPr>
              <w:pStyle w:val="PL"/>
              <w:rPr>
                <w:noProof w:val="0"/>
              </w:rPr>
            </w:pPr>
            <w:r>
              <w:rPr>
                <w:noProof w:val="0"/>
              </w:rPr>
              <w:t>4 - fileOffset = 3</w:t>
            </w:r>
          </w:p>
          <w:p w:rsidR="00614D2D" w:rsidRDefault="00614D2D">
            <w:pPr>
              <w:pStyle w:val="PL"/>
              <w:rPr>
                <w:noProof w:val="0"/>
              </w:rPr>
            </w:pPr>
            <w:r>
              <w:rPr>
                <w:noProof w:val="0"/>
              </w:rPr>
              <w:t>respOffset = 0</w:t>
            </w:r>
          </w:p>
          <w:p w:rsidR="00614D2D" w:rsidRDefault="00614D2D">
            <w:pPr>
              <w:pStyle w:val="PL"/>
              <w:rPr>
                <w:noProof w:val="0"/>
              </w:rPr>
            </w:pPr>
            <w:r>
              <w:rPr>
                <w:noProof w:val="0"/>
              </w:rPr>
              <w:t>respLength = 1</w:t>
            </w:r>
          </w:p>
          <w:p w:rsidR="00614D2D" w:rsidRDefault="00614D2D">
            <w:pPr>
              <w:pStyle w:val="PL"/>
              <w:rPr>
                <w:rFonts w:ascii="Arial" w:hAnsi="Arial"/>
                <w:noProof w:val="0"/>
                <w:sz w:val="18"/>
              </w:rPr>
            </w:pPr>
            <w:r>
              <w:rPr>
                <w:noProof w:val="0"/>
              </w:rPr>
              <w:t>readBinary()</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No exception shall be thrown.</w:t>
            </w:r>
          </w:p>
          <w:p w:rsidR="00614D2D" w:rsidRDefault="00614D2D">
            <w:pPr>
              <w:pStyle w:val="TAL"/>
              <w:keepNext w:val="0"/>
              <w:keepLines w:val="0"/>
            </w:pPr>
            <w:r>
              <w:t>3 - No exception shall be thrown.</w:t>
            </w:r>
          </w:p>
          <w:p w:rsidR="00614D2D" w:rsidRDefault="00614D2D">
            <w:pPr>
              <w:pStyle w:val="TAL"/>
              <w:keepNext w:val="0"/>
              <w:keepLines w:val="0"/>
            </w:pPr>
            <w:r>
              <w:t>4 - No exception shall be thrown.</w:t>
            </w:r>
          </w:p>
          <w:p w:rsidR="00614D2D" w:rsidRDefault="00614D2D">
            <w:pPr>
              <w:pStyle w:val="TAL"/>
              <w:keepNext w:val="0"/>
              <w:keepLines w:val="0"/>
            </w:pPr>
            <w:r>
              <w:t>Data in resp[0] shall be '55'.</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rPr>
                <w:lang w:val="pt-BR"/>
              </w:rPr>
            </w:pPr>
            <w:r>
              <w:rPr>
                <w:lang w:val="pt-BR"/>
              </w:rPr>
              <w:t>1 - fileOffset = 254</w:t>
            </w:r>
          </w:p>
          <w:p w:rsidR="00614D2D" w:rsidRDefault="00614D2D">
            <w:pPr>
              <w:pStyle w:val="PL"/>
              <w:rPr>
                <w:noProof w:val="0"/>
                <w:lang w:val="pt-BR"/>
              </w:rPr>
            </w:pPr>
            <w:r>
              <w:rPr>
                <w:noProof w:val="0"/>
                <w:lang w:val="pt-BR"/>
              </w:rPr>
              <w:t>data[0] = '55'</w:t>
            </w:r>
          </w:p>
          <w:p w:rsidR="00614D2D" w:rsidRDefault="00614D2D">
            <w:pPr>
              <w:pStyle w:val="PL"/>
              <w:rPr>
                <w:noProof w:val="0"/>
                <w:lang w:val="pt-BR"/>
              </w:rPr>
            </w:pPr>
            <w:r>
              <w:rPr>
                <w:noProof w:val="0"/>
                <w:lang w:val="pt-BR"/>
              </w:rPr>
              <w:t>data[1] = 'AA'</w:t>
            </w:r>
          </w:p>
          <w:p w:rsidR="00614D2D" w:rsidRDefault="00614D2D">
            <w:pPr>
              <w:pStyle w:val="PL"/>
              <w:rPr>
                <w:noProof w:val="0"/>
                <w:lang w:val="pt-BR"/>
              </w:rPr>
            </w:pPr>
            <w:r>
              <w:rPr>
                <w:noProof w:val="0"/>
                <w:lang w:val="pt-BR"/>
              </w:rPr>
              <w:t>data[2] = '66'</w:t>
            </w:r>
          </w:p>
          <w:p w:rsidR="00614D2D" w:rsidRDefault="00614D2D">
            <w:pPr>
              <w:pStyle w:val="PL"/>
              <w:rPr>
                <w:noProof w:val="0"/>
                <w:lang w:val="pt-BR"/>
              </w:rPr>
            </w:pPr>
            <w:r>
              <w:rPr>
                <w:noProof w:val="0"/>
                <w:lang w:val="pt-BR"/>
              </w:rPr>
              <w:t>dataOffset = 0</w:t>
            </w:r>
          </w:p>
          <w:p w:rsidR="00614D2D" w:rsidRDefault="00614D2D">
            <w:pPr>
              <w:pStyle w:val="PL"/>
              <w:rPr>
                <w:noProof w:val="0"/>
              </w:rPr>
            </w:pPr>
            <w:r>
              <w:rPr>
                <w:noProof w:val="0"/>
              </w:rPr>
              <w:t>dataLength = 3</w:t>
            </w:r>
          </w:p>
          <w:p w:rsidR="00614D2D" w:rsidRDefault="00614D2D">
            <w:pPr>
              <w:pStyle w:val="PL"/>
              <w:rPr>
                <w:noProof w:val="0"/>
              </w:rPr>
            </w:pPr>
            <w:r>
              <w:rPr>
                <w:noProof w:val="0"/>
              </w:rPr>
              <w:t>updateBinary()</w:t>
            </w:r>
          </w:p>
          <w:p w:rsidR="00614D2D" w:rsidRDefault="00614D2D">
            <w:pPr>
              <w:pStyle w:val="PL"/>
              <w:rPr>
                <w:noProof w:val="0"/>
              </w:rPr>
            </w:pPr>
            <w:r>
              <w:rPr>
                <w:noProof w:val="0"/>
              </w:rPr>
              <w:t>2 - fileOffset = 254</w:t>
            </w:r>
          </w:p>
          <w:p w:rsidR="00614D2D" w:rsidRDefault="00614D2D">
            <w:pPr>
              <w:pStyle w:val="PL"/>
              <w:rPr>
                <w:noProof w:val="0"/>
              </w:rPr>
            </w:pPr>
            <w:r>
              <w:rPr>
                <w:noProof w:val="0"/>
              </w:rPr>
              <w:t>respOffset = 0</w:t>
            </w:r>
          </w:p>
          <w:p w:rsidR="00614D2D" w:rsidRDefault="00614D2D">
            <w:pPr>
              <w:pStyle w:val="PL"/>
              <w:rPr>
                <w:noProof w:val="0"/>
              </w:rPr>
            </w:pPr>
            <w:r>
              <w:rPr>
                <w:noProof w:val="0"/>
              </w:rPr>
              <w:t>respLength = 3</w:t>
            </w:r>
          </w:p>
          <w:p w:rsidR="00614D2D" w:rsidRDefault="00614D2D">
            <w:pPr>
              <w:pStyle w:val="PL"/>
              <w:rPr>
                <w:noProof w:val="0"/>
              </w:rPr>
            </w:pPr>
            <w:r>
              <w:rPr>
                <w:noProof w:val="0"/>
              </w:rPr>
              <w:t>readBinary()</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No exception shall be thrown.</w:t>
            </w:r>
          </w:p>
          <w:p w:rsidR="00614D2D" w:rsidRDefault="00614D2D">
            <w:pPr>
              <w:pStyle w:val="TAL"/>
              <w:keepNext w:val="0"/>
              <w:keepLines w:val="0"/>
            </w:pPr>
            <w:r>
              <w:t xml:space="preserve">Data in resp shall be </w:t>
            </w:r>
          </w:p>
          <w:p w:rsidR="00614D2D" w:rsidRDefault="00614D2D">
            <w:pPr>
              <w:pStyle w:val="TAL"/>
              <w:keepNext w:val="0"/>
              <w:keepLines w:val="0"/>
            </w:pPr>
            <w:r>
              <w:t>resp[0] = '55'</w:t>
            </w:r>
          </w:p>
          <w:p w:rsidR="00614D2D" w:rsidRDefault="00614D2D">
            <w:pPr>
              <w:pStyle w:val="TAL"/>
              <w:keepNext w:val="0"/>
              <w:keepLines w:val="0"/>
            </w:pPr>
            <w:r>
              <w:t>resp[1] = 'AA'</w:t>
            </w:r>
          </w:p>
          <w:p w:rsidR="00614D2D" w:rsidRDefault="00614D2D">
            <w:pPr>
              <w:pStyle w:val="TAL"/>
              <w:keepNext w:val="0"/>
              <w:keepLines w:val="0"/>
            </w:pPr>
            <w:r>
              <w:t>resp[2] = '66'</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Offset into File out of bounds</w:t>
            </w:r>
          </w:p>
          <w:p w:rsidR="00614D2D" w:rsidRDefault="00614D2D">
            <w:pPr>
              <w:pStyle w:val="PL"/>
              <w:rPr>
                <w:noProof w:val="0"/>
              </w:rPr>
            </w:pPr>
            <w:r>
              <w:rPr>
                <w:noProof w:val="0"/>
              </w:rPr>
              <w:t>fileOffset = -1</w:t>
            </w:r>
          </w:p>
          <w:p w:rsidR="00614D2D" w:rsidRDefault="00614D2D">
            <w:pPr>
              <w:pStyle w:val="PL"/>
              <w:rPr>
                <w:noProof w:val="0"/>
              </w:rPr>
            </w:pPr>
            <w:r>
              <w:rPr>
                <w:noProof w:val="0"/>
              </w:rPr>
              <w:t>dataOffset = 0</w:t>
            </w:r>
          </w:p>
          <w:p w:rsidR="00614D2D" w:rsidRDefault="00614D2D">
            <w:pPr>
              <w:pStyle w:val="PL"/>
              <w:rPr>
                <w:noProof w:val="0"/>
              </w:rPr>
            </w:pPr>
            <w:r>
              <w:rPr>
                <w:noProof w:val="0"/>
              </w:rPr>
              <w:t>dataLength = 10</w:t>
            </w:r>
          </w:p>
          <w:p w:rsidR="00614D2D" w:rsidRDefault="00614D2D">
            <w:pPr>
              <w:pStyle w:val="PL"/>
              <w:rPr>
                <w:rFonts w:ascii="Arial" w:hAnsi="Arial"/>
                <w:noProof w:val="0"/>
                <w:sz w:val="18"/>
              </w:rPr>
            </w:pPr>
            <w:r>
              <w:rPr>
                <w:noProof w:val="0"/>
              </w:rPr>
              <w:t>updateBinary()</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sim.access.SIMViewException with reason code OUT_OF_FILE_BOUNDARIES.</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fileOffset + dataLength &gt; EF length</w:t>
            </w:r>
          </w:p>
          <w:p w:rsidR="00614D2D" w:rsidRDefault="00614D2D">
            <w:pPr>
              <w:pStyle w:val="PL"/>
              <w:rPr>
                <w:noProof w:val="0"/>
              </w:rPr>
            </w:pPr>
            <w:r>
              <w:rPr>
                <w:noProof w:val="0"/>
              </w:rPr>
              <w:t>fileOffset = 259</w:t>
            </w:r>
          </w:p>
          <w:p w:rsidR="00614D2D" w:rsidRDefault="00614D2D">
            <w:pPr>
              <w:pStyle w:val="PL"/>
              <w:rPr>
                <w:noProof w:val="0"/>
              </w:rPr>
            </w:pPr>
            <w:r>
              <w:rPr>
                <w:noProof w:val="0"/>
              </w:rPr>
              <w:t>dataOffset = 0</w:t>
            </w:r>
          </w:p>
          <w:p w:rsidR="00614D2D" w:rsidRDefault="00614D2D">
            <w:pPr>
              <w:pStyle w:val="PL"/>
              <w:rPr>
                <w:noProof w:val="0"/>
              </w:rPr>
            </w:pPr>
            <w:r>
              <w:rPr>
                <w:noProof w:val="0"/>
              </w:rPr>
              <w:t>dataLength = 2</w:t>
            </w:r>
          </w:p>
          <w:p w:rsidR="00614D2D" w:rsidRDefault="00614D2D">
            <w:pPr>
              <w:pStyle w:val="PL"/>
              <w:rPr>
                <w:noProof w:val="0"/>
              </w:rPr>
            </w:pPr>
            <w:r>
              <w:rPr>
                <w:noProof w:val="0"/>
              </w:rPr>
              <w:t>updateBinary()</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sim.access.SIMViewException with reason code OUT_OF_FILE_BOUNDARIES.</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data is null</w:t>
            </w:r>
          </w:p>
          <w:p w:rsidR="00614D2D" w:rsidRDefault="00614D2D">
            <w:pPr>
              <w:pStyle w:val="PL"/>
              <w:rPr>
                <w:noProof w:val="0"/>
              </w:rPr>
            </w:pPr>
            <w:r>
              <w:rPr>
                <w:noProof w:val="0"/>
              </w:rPr>
              <w:t>byte[] nullBuffer = null</w:t>
            </w:r>
          </w:p>
          <w:p w:rsidR="00614D2D" w:rsidRDefault="00614D2D">
            <w:pPr>
              <w:pStyle w:val="PL"/>
              <w:rPr>
                <w:noProof w:val="0"/>
              </w:rPr>
            </w:pPr>
            <w:r>
              <w:rPr>
                <w:noProof w:val="0"/>
              </w:rPr>
              <w:t>fileOffset = 0</w:t>
            </w:r>
          </w:p>
          <w:p w:rsidR="00614D2D" w:rsidRDefault="00614D2D">
            <w:pPr>
              <w:pStyle w:val="PL"/>
              <w:rPr>
                <w:noProof w:val="0"/>
              </w:rPr>
            </w:pPr>
            <w:r>
              <w:rPr>
                <w:noProof w:val="0"/>
              </w:rPr>
              <w:t>dataOffset = 0</w:t>
            </w:r>
          </w:p>
          <w:p w:rsidR="00614D2D" w:rsidRDefault="00614D2D">
            <w:pPr>
              <w:pStyle w:val="PL"/>
              <w:rPr>
                <w:noProof w:val="0"/>
              </w:rPr>
            </w:pPr>
            <w:r>
              <w:rPr>
                <w:noProof w:val="0"/>
              </w:rPr>
              <w:t>dataLength = 10</w:t>
            </w:r>
          </w:p>
          <w:p w:rsidR="00614D2D" w:rsidRDefault="00614D2D">
            <w:pPr>
              <w:pStyle w:val="PL"/>
              <w:rPr>
                <w:rFonts w:ascii="Arial" w:hAnsi="Arial"/>
                <w:noProof w:val="0"/>
                <w:sz w:val="18"/>
              </w:rPr>
            </w:pPr>
            <w:r>
              <w:rPr>
                <w:noProof w:val="0"/>
              </w:rPr>
              <w:t>updateBinary()</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java.lang.NullPointerException.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dataOffset &lt; 0</w:t>
            </w:r>
          </w:p>
          <w:p w:rsidR="00614D2D" w:rsidRDefault="00614D2D">
            <w:pPr>
              <w:pStyle w:val="PL"/>
              <w:rPr>
                <w:noProof w:val="0"/>
              </w:rPr>
            </w:pPr>
            <w:r>
              <w:rPr>
                <w:noProof w:val="0"/>
              </w:rPr>
              <w:t>fileOffset = 0</w:t>
            </w:r>
          </w:p>
          <w:p w:rsidR="00614D2D" w:rsidRDefault="00614D2D">
            <w:pPr>
              <w:pStyle w:val="PL"/>
              <w:rPr>
                <w:noProof w:val="0"/>
              </w:rPr>
            </w:pPr>
          </w:p>
          <w:p w:rsidR="00614D2D" w:rsidRDefault="00614D2D">
            <w:pPr>
              <w:pStyle w:val="PL"/>
              <w:rPr>
                <w:noProof w:val="0"/>
              </w:rPr>
            </w:pPr>
            <w:r>
              <w:rPr>
                <w:noProof w:val="0"/>
              </w:rPr>
              <w:t>dataOffset = -1</w:t>
            </w:r>
          </w:p>
          <w:p w:rsidR="00614D2D" w:rsidRDefault="00614D2D">
            <w:pPr>
              <w:pStyle w:val="PL"/>
              <w:rPr>
                <w:noProof w:val="0"/>
              </w:rPr>
            </w:pPr>
            <w:r>
              <w:rPr>
                <w:noProof w:val="0"/>
              </w:rPr>
              <w:t>dataLength = 10</w:t>
            </w:r>
          </w:p>
          <w:p w:rsidR="00614D2D" w:rsidRDefault="00614D2D">
            <w:pPr>
              <w:pStyle w:val="PL"/>
              <w:rPr>
                <w:rFonts w:ascii="Arial" w:hAnsi="Arial"/>
                <w:noProof w:val="0"/>
                <w:sz w:val="18"/>
              </w:rPr>
            </w:pPr>
            <w:r>
              <w:rPr>
                <w:noProof w:val="0"/>
              </w:rPr>
              <w:t>updateBinary()</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 xml:space="preserve">Shall throw </w:t>
            </w:r>
          </w:p>
          <w:p w:rsidR="00614D2D" w:rsidRDefault="00614D2D">
            <w:pPr>
              <w:pStyle w:val="TAL"/>
              <w:keepNext w:val="0"/>
              <w:keepLines w:val="0"/>
            </w:pPr>
            <w:r>
              <w:t>java.lang. 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dataLength &lt; 0</w:t>
            </w:r>
          </w:p>
          <w:p w:rsidR="00614D2D" w:rsidRDefault="00614D2D">
            <w:pPr>
              <w:pStyle w:val="PL"/>
              <w:rPr>
                <w:noProof w:val="0"/>
              </w:rPr>
            </w:pPr>
            <w:r>
              <w:rPr>
                <w:noProof w:val="0"/>
              </w:rPr>
              <w:t>fileOffset = 0</w:t>
            </w:r>
          </w:p>
          <w:p w:rsidR="00614D2D" w:rsidRDefault="00614D2D">
            <w:pPr>
              <w:pStyle w:val="PL"/>
              <w:rPr>
                <w:noProof w:val="0"/>
              </w:rPr>
            </w:pPr>
            <w:r>
              <w:rPr>
                <w:noProof w:val="0"/>
              </w:rPr>
              <w:t>dataOffset = 0</w:t>
            </w:r>
          </w:p>
          <w:p w:rsidR="00614D2D" w:rsidRDefault="00614D2D">
            <w:pPr>
              <w:pStyle w:val="PL"/>
              <w:rPr>
                <w:noProof w:val="0"/>
              </w:rPr>
            </w:pPr>
            <w:r>
              <w:rPr>
                <w:noProof w:val="0"/>
              </w:rPr>
              <w:t>dataLength = -1</w:t>
            </w:r>
          </w:p>
          <w:p w:rsidR="00614D2D" w:rsidRDefault="00614D2D">
            <w:pPr>
              <w:pStyle w:val="PL"/>
              <w:rPr>
                <w:rFonts w:ascii="Arial" w:hAnsi="Arial"/>
                <w:noProof w:val="0"/>
                <w:sz w:val="18"/>
              </w:rPr>
            </w:pPr>
            <w:r>
              <w:rPr>
                <w:noProof w:val="0"/>
              </w:rPr>
              <w:t>updateBinary()</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 xml:space="preserve">Shall throw </w:t>
            </w:r>
          </w:p>
          <w:p w:rsidR="00614D2D" w:rsidRDefault="00614D2D">
            <w:pPr>
              <w:pStyle w:val="TAL"/>
              <w:keepNext w:val="0"/>
              <w:keepLines w:val="0"/>
            </w:pPr>
            <w:r>
              <w:t>java.lang. 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dataOffset + dataLength &gt; data.length</w:t>
            </w:r>
          </w:p>
          <w:p w:rsidR="00614D2D" w:rsidRDefault="00614D2D">
            <w:pPr>
              <w:pStyle w:val="PL"/>
              <w:rPr>
                <w:noProof w:val="0"/>
              </w:rPr>
            </w:pPr>
            <w:r>
              <w:rPr>
                <w:noProof w:val="0"/>
              </w:rPr>
              <w:t>fileOffset = 0</w:t>
            </w:r>
          </w:p>
          <w:p w:rsidR="00614D2D" w:rsidRDefault="00614D2D">
            <w:pPr>
              <w:pStyle w:val="PL"/>
              <w:rPr>
                <w:noProof w:val="0"/>
              </w:rPr>
            </w:pPr>
            <w:r>
              <w:rPr>
                <w:noProof w:val="0"/>
              </w:rPr>
              <w:t>dataOffset = 10</w:t>
            </w:r>
          </w:p>
          <w:p w:rsidR="00614D2D" w:rsidRDefault="00614D2D">
            <w:pPr>
              <w:pStyle w:val="PL"/>
              <w:rPr>
                <w:noProof w:val="0"/>
              </w:rPr>
            </w:pPr>
            <w:r>
              <w:rPr>
                <w:noProof w:val="0"/>
              </w:rPr>
              <w:t>dataLength = 11</w:t>
            </w:r>
          </w:p>
          <w:p w:rsidR="00614D2D" w:rsidRDefault="00614D2D">
            <w:pPr>
              <w:pStyle w:val="PL"/>
              <w:rPr>
                <w:rFonts w:ascii="Arial" w:hAnsi="Arial"/>
                <w:noProof w:val="0"/>
                <w:sz w:val="18"/>
              </w:rPr>
            </w:pPr>
            <w:r>
              <w:rPr>
                <w:noProof w:val="0"/>
              </w:rPr>
              <w:t>updateBinary()</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 xml:space="preserve">Shall throw </w:t>
            </w:r>
          </w:p>
          <w:p w:rsidR="00614D2D" w:rsidRDefault="00614D2D">
            <w:pPr>
              <w:pStyle w:val="TAL"/>
              <w:keepNext w:val="0"/>
              <w:keepLines w:val="0"/>
            </w:pPr>
            <w:r>
              <w:t>java.lang. 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EF is not Transparent</w:t>
            </w:r>
          </w:p>
          <w:p w:rsidR="00614D2D" w:rsidRDefault="00614D2D">
            <w:pPr>
              <w:pStyle w:val="PL"/>
              <w:rPr>
                <w:noProof w:val="0"/>
              </w:rPr>
            </w:pPr>
            <w:r>
              <w:rPr>
                <w:noProof w:val="0"/>
              </w:rPr>
              <w:t>1 - fid = FID_DF_SIMTEST</w:t>
            </w:r>
          </w:p>
          <w:p w:rsidR="00614D2D" w:rsidRDefault="00614D2D">
            <w:pPr>
              <w:pStyle w:val="PL"/>
              <w:rPr>
                <w:noProof w:val="0"/>
              </w:rPr>
            </w:pPr>
            <w:r>
              <w:rPr>
                <w:noProof w:val="0"/>
              </w:rPr>
              <w:t>select()</w:t>
            </w:r>
          </w:p>
          <w:p w:rsidR="00614D2D" w:rsidRDefault="00614D2D">
            <w:pPr>
              <w:pStyle w:val="PL"/>
              <w:rPr>
                <w:noProof w:val="0"/>
              </w:rPr>
            </w:pPr>
            <w:r>
              <w:rPr>
                <w:noProof w:val="0"/>
              </w:rPr>
              <w:t>2 - fid = FID_EF_LARU</w:t>
            </w:r>
          </w:p>
          <w:p w:rsidR="00614D2D" w:rsidRDefault="00614D2D">
            <w:pPr>
              <w:pStyle w:val="PL"/>
              <w:rPr>
                <w:noProof w:val="0"/>
              </w:rPr>
            </w:pPr>
            <w:r>
              <w:rPr>
                <w:noProof w:val="0"/>
              </w:rPr>
              <w:t>select()</w:t>
            </w:r>
          </w:p>
          <w:p w:rsidR="00614D2D" w:rsidRDefault="00614D2D">
            <w:pPr>
              <w:pStyle w:val="PL"/>
              <w:rPr>
                <w:noProof w:val="0"/>
              </w:rPr>
            </w:pPr>
            <w:r>
              <w:rPr>
                <w:noProof w:val="0"/>
              </w:rPr>
              <w:t>3 - fileOffset = 0</w:t>
            </w:r>
          </w:p>
          <w:p w:rsidR="00614D2D" w:rsidRDefault="00614D2D">
            <w:pPr>
              <w:pStyle w:val="PL"/>
              <w:rPr>
                <w:noProof w:val="0"/>
              </w:rPr>
            </w:pPr>
            <w:r>
              <w:rPr>
                <w:noProof w:val="0"/>
              </w:rPr>
              <w:t>data[0] = '55'</w:t>
            </w:r>
          </w:p>
          <w:p w:rsidR="00614D2D" w:rsidRDefault="00614D2D">
            <w:pPr>
              <w:pStyle w:val="PL"/>
              <w:rPr>
                <w:noProof w:val="0"/>
              </w:rPr>
            </w:pPr>
            <w:r>
              <w:rPr>
                <w:noProof w:val="0"/>
              </w:rPr>
              <w:t>dataOffset = 0</w:t>
            </w:r>
          </w:p>
          <w:p w:rsidR="00614D2D" w:rsidRDefault="00614D2D">
            <w:pPr>
              <w:pStyle w:val="PL"/>
              <w:rPr>
                <w:noProof w:val="0"/>
              </w:rPr>
            </w:pPr>
            <w:r>
              <w:rPr>
                <w:noProof w:val="0"/>
              </w:rPr>
              <w:t>dataLength = 1</w:t>
            </w:r>
          </w:p>
          <w:p w:rsidR="00614D2D" w:rsidRDefault="00614D2D">
            <w:pPr>
              <w:pStyle w:val="PL"/>
              <w:rPr>
                <w:rFonts w:ascii="Arial" w:hAnsi="Arial"/>
                <w:noProof w:val="0"/>
                <w:sz w:val="18"/>
              </w:rPr>
            </w:pPr>
            <w:r>
              <w:rPr>
                <w:noProof w:val="0"/>
              </w:rPr>
              <w:t>updateBinary()</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No exception shall be thrown.</w:t>
            </w:r>
          </w:p>
          <w:p w:rsidR="00614D2D" w:rsidRDefault="00614D2D">
            <w:pPr>
              <w:pStyle w:val="TAL"/>
              <w:keepNext w:val="0"/>
              <w:keepLines w:val="0"/>
            </w:pPr>
            <w:r>
              <w:t>3 - Shall throw sim.access.SIMViewException with reason code FILE_INCONSISTENT.</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lastRenderedPageBreak/>
              <w:t>11</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Access condition not fulfilled</w:t>
            </w:r>
          </w:p>
          <w:p w:rsidR="00614D2D" w:rsidRDefault="00614D2D">
            <w:pPr>
              <w:pStyle w:val="PL"/>
              <w:rPr>
                <w:noProof w:val="0"/>
              </w:rPr>
            </w:pPr>
            <w:r>
              <w:rPr>
                <w:noProof w:val="0"/>
              </w:rPr>
              <w:t>1 - fid = DFSIMTEST</w:t>
            </w:r>
          </w:p>
          <w:p w:rsidR="00614D2D" w:rsidRDefault="00614D2D">
            <w:pPr>
              <w:pStyle w:val="PL"/>
              <w:rPr>
                <w:noProof w:val="0"/>
              </w:rPr>
            </w:pPr>
            <w:r>
              <w:rPr>
                <w:noProof w:val="0"/>
              </w:rPr>
              <w:t>select()</w:t>
            </w:r>
          </w:p>
          <w:p w:rsidR="00614D2D" w:rsidRDefault="00614D2D">
            <w:pPr>
              <w:pStyle w:val="PL"/>
              <w:rPr>
                <w:noProof w:val="0"/>
              </w:rPr>
            </w:pPr>
            <w:r>
              <w:rPr>
                <w:noProof w:val="0"/>
              </w:rPr>
              <w:t>fid = EFTNU</w:t>
            </w:r>
          </w:p>
          <w:p w:rsidR="00614D2D" w:rsidRDefault="00614D2D">
            <w:pPr>
              <w:pStyle w:val="PL"/>
              <w:rPr>
                <w:noProof w:val="0"/>
              </w:rPr>
            </w:pPr>
            <w:r>
              <w:rPr>
                <w:noProof w:val="0"/>
              </w:rPr>
              <w:t>select()</w:t>
            </w:r>
          </w:p>
          <w:p w:rsidR="00614D2D" w:rsidRDefault="00614D2D">
            <w:pPr>
              <w:pStyle w:val="PL"/>
              <w:rPr>
                <w:noProof w:val="0"/>
              </w:rPr>
            </w:pPr>
            <w:r>
              <w:rPr>
                <w:noProof w:val="0"/>
              </w:rPr>
              <w:t>2 - fileOffset = 0</w:t>
            </w:r>
          </w:p>
          <w:p w:rsidR="00614D2D" w:rsidRDefault="00614D2D">
            <w:pPr>
              <w:pStyle w:val="PL"/>
              <w:rPr>
                <w:noProof w:val="0"/>
              </w:rPr>
            </w:pPr>
            <w:r>
              <w:rPr>
                <w:noProof w:val="0"/>
              </w:rPr>
              <w:t>data[0] = '55'</w:t>
            </w:r>
          </w:p>
          <w:p w:rsidR="00614D2D" w:rsidRDefault="00614D2D">
            <w:pPr>
              <w:pStyle w:val="PL"/>
              <w:rPr>
                <w:noProof w:val="0"/>
              </w:rPr>
            </w:pPr>
            <w:r>
              <w:rPr>
                <w:noProof w:val="0"/>
              </w:rPr>
              <w:t>dataOffset = 0</w:t>
            </w:r>
          </w:p>
          <w:p w:rsidR="00614D2D" w:rsidRDefault="00614D2D">
            <w:pPr>
              <w:pStyle w:val="PL"/>
              <w:rPr>
                <w:noProof w:val="0"/>
              </w:rPr>
            </w:pPr>
            <w:r>
              <w:rPr>
                <w:noProof w:val="0"/>
              </w:rPr>
              <w:t>dataLength = 1</w:t>
            </w:r>
          </w:p>
          <w:p w:rsidR="00614D2D" w:rsidRDefault="00614D2D">
            <w:pPr>
              <w:pStyle w:val="PL"/>
              <w:rPr>
                <w:rFonts w:ascii="Arial" w:hAnsi="Arial"/>
                <w:noProof w:val="0"/>
                <w:sz w:val="18"/>
              </w:rPr>
            </w:pPr>
            <w:r>
              <w:rPr>
                <w:noProof w:val="0"/>
              </w:rPr>
              <w:t>updateBinary()</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Shall throw sim.access.SIMViewException with reason code AC_NOT_FULFILLED.</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EF is invalidated</w:t>
            </w:r>
          </w:p>
          <w:p w:rsidR="00614D2D" w:rsidRDefault="00614D2D">
            <w:pPr>
              <w:pStyle w:val="PL"/>
              <w:rPr>
                <w:noProof w:val="0"/>
              </w:rPr>
            </w:pPr>
            <w:r>
              <w:rPr>
                <w:noProof w:val="0"/>
              </w:rPr>
              <w:t>1 - fid = EFTNR</w:t>
            </w:r>
          </w:p>
          <w:p w:rsidR="00614D2D" w:rsidRDefault="00614D2D">
            <w:pPr>
              <w:pStyle w:val="PL"/>
              <w:rPr>
                <w:noProof w:val="0"/>
              </w:rPr>
            </w:pPr>
            <w:r>
              <w:rPr>
                <w:noProof w:val="0"/>
              </w:rPr>
              <w:t>invalidate()</w:t>
            </w:r>
          </w:p>
          <w:p w:rsidR="00614D2D" w:rsidRDefault="00614D2D">
            <w:pPr>
              <w:pStyle w:val="PL"/>
              <w:rPr>
                <w:noProof w:val="0"/>
              </w:rPr>
            </w:pPr>
            <w:r>
              <w:rPr>
                <w:noProof w:val="0"/>
              </w:rPr>
              <w:t>2 - fileOffset = 0</w:t>
            </w:r>
          </w:p>
          <w:p w:rsidR="00614D2D" w:rsidRDefault="00614D2D">
            <w:pPr>
              <w:pStyle w:val="PL"/>
              <w:rPr>
                <w:noProof w:val="0"/>
              </w:rPr>
            </w:pPr>
            <w:r>
              <w:rPr>
                <w:noProof w:val="0"/>
              </w:rPr>
              <w:t>data[0] = '55'</w:t>
            </w:r>
          </w:p>
          <w:p w:rsidR="00614D2D" w:rsidRDefault="00614D2D">
            <w:pPr>
              <w:pStyle w:val="PL"/>
              <w:rPr>
                <w:noProof w:val="0"/>
              </w:rPr>
            </w:pPr>
            <w:r>
              <w:rPr>
                <w:noProof w:val="0"/>
              </w:rPr>
              <w:t>dataOffset = 0</w:t>
            </w:r>
          </w:p>
          <w:p w:rsidR="00614D2D" w:rsidRDefault="00614D2D">
            <w:pPr>
              <w:pStyle w:val="PL"/>
              <w:rPr>
                <w:noProof w:val="0"/>
              </w:rPr>
            </w:pPr>
            <w:r>
              <w:rPr>
                <w:noProof w:val="0"/>
              </w:rPr>
              <w:t>dataLength = 1</w:t>
            </w:r>
          </w:p>
          <w:p w:rsidR="00614D2D" w:rsidRDefault="00614D2D">
            <w:pPr>
              <w:pStyle w:val="PL"/>
              <w:rPr>
                <w:noProof w:val="0"/>
              </w:rPr>
            </w:pPr>
            <w:r>
              <w:rPr>
                <w:noProof w:val="0"/>
              </w:rPr>
              <w:t>updateBinary()</w:t>
            </w:r>
          </w:p>
          <w:p w:rsidR="00614D2D" w:rsidRDefault="00614D2D">
            <w:pPr>
              <w:pStyle w:val="PL"/>
              <w:rPr>
                <w:rFonts w:ascii="Arial" w:hAnsi="Arial"/>
                <w:noProof w:val="0"/>
                <w:sz w:val="18"/>
              </w:rPr>
            </w:pPr>
            <w:r>
              <w:rPr>
                <w:noProof w:val="0"/>
              </w:rPr>
              <w:t>3 - rehabilitate()</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Shall throw sim.access.SIMViewException with reason code INVALIDATION_STATUS_CONTRADICTION.</w:t>
            </w:r>
          </w:p>
          <w:p w:rsidR="00614D2D" w:rsidRDefault="00614D2D">
            <w:pPr>
              <w:pStyle w:val="TAL"/>
              <w:keepNext w:val="0"/>
              <w:keepLines w:val="0"/>
            </w:pPr>
            <w:r>
              <w:t>3 - No exception shall be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6.1.1.6.4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P5</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P6</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C5, C6</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Not Tested</w:t>
            </w:r>
          </w:p>
        </w:tc>
      </w:tr>
    </w:tbl>
    <w:p w:rsidR="00614D2D" w:rsidRDefault="00614D2D" w:rsidP="00614D2D"/>
    <w:p w:rsidR="00614D2D" w:rsidRDefault="00614D2D" w:rsidP="00614D2D">
      <w:pPr>
        <w:pStyle w:val="Heading4"/>
        <w:keepNext w:val="0"/>
        <w:keepLines w:val="0"/>
      </w:pPr>
      <w:bookmarkStart w:id="126" w:name="_Toc51826684"/>
      <w:bookmarkStart w:id="127" w:name="_Toc117070365"/>
      <w:bookmarkStart w:id="128" w:name="_Toc51828127"/>
      <w:r>
        <w:t>6.1.1.7</w:t>
      </w:r>
      <w:r>
        <w:tab/>
        <w:t>Method readRecord</w:t>
      </w:r>
      <w:bookmarkEnd w:id="126"/>
      <w:bookmarkEnd w:id="127"/>
      <w:bookmarkEnd w:id="128"/>
    </w:p>
    <w:p w:rsidR="00614D2D" w:rsidRDefault="00614D2D" w:rsidP="00614D2D">
      <w:r>
        <w:t>Test Area Reference: API_1_SVW_REDRSBS_BSS</w:t>
      </w:r>
    </w:p>
    <w:p w:rsidR="00614D2D" w:rsidRDefault="00614D2D" w:rsidP="00614D2D">
      <w:pPr>
        <w:pStyle w:val="H6"/>
        <w:keepNext w:val="0"/>
        <w:keepLines w:val="0"/>
      </w:pPr>
      <w:r>
        <w:t>6.1.1.7.1</w:t>
      </w:r>
      <w:r>
        <w:tab/>
        <w:t>Conformance Requirements</w:t>
      </w:r>
    </w:p>
    <w:p w:rsidR="00614D2D" w:rsidRDefault="00614D2D" w:rsidP="00614D2D">
      <w:r>
        <w:t>The method with the following header shall be compliant to its definition in the API.</w:t>
      </w:r>
    </w:p>
    <w:p w:rsidR="00614D2D" w:rsidRDefault="00614D2D" w:rsidP="00614D2D">
      <w:pPr>
        <w:pStyle w:val="PL"/>
        <w:rPr>
          <w:noProof w:val="0"/>
        </w:rPr>
      </w:pPr>
      <w:r>
        <w:rPr>
          <w:noProof w:val="0"/>
        </w:rPr>
        <w:t xml:space="preserve">    public short readRecord(short recNumber,</w:t>
      </w:r>
    </w:p>
    <w:p w:rsidR="00614D2D" w:rsidRDefault="00614D2D" w:rsidP="00614D2D">
      <w:pPr>
        <w:pStyle w:val="PL"/>
        <w:rPr>
          <w:noProof w:val="0"/>
        </w:rPr>
      </w:pPr>
      <w:r>
        <w:rPr>
          <w:noProof w:val="0"/>
        </w:rPr>
        <w:t xml:space="preserve">                            byte mode,</w:t>
      </w:r>
    </w:p>
    <w:p w:rsidR="00614D2D" w:rsidRDefault="00614D2D" w:rsidP="00614D2D">
      <w:pPr>
        <w:pStyle w:val="PL"/>
        <w:rPr>
          <w:noProof w:val="0"/>
        </w:rPr>
      </w:pPr>
      <w:r>
        <w:rPr>
          <w:noProof w:val="0"/>
        </w:rPr>
        <w:t xml:space="preserve">                            short recOffset,</w:t>
      </w:r>
    </w:p>
    <w:p w:rsidR="00614D2D" w:rsidRDefault="00614D2D" w:rsidP="00614D2D">
      <w:pPr>
        <w:pStyle w:val="PL"/>
        <w:rPr>
          <w:noProof w:val="0"/>
        </w:rPr>
      </w:pPr>
      <w:r>
        <w:rPr>
          <w:noProof w:val="0"/>
        </w:rPr>
        <w:t xml:space="preserve">                            byte[] resp,</w:t>
      </w:r>
    </w:p>
    <w:p w:rsidR="00614D2D" w:rsidRDefault="00614D2D" w:rsidP="00614D2D">
      <w:pPr>
        <w:pStyle w:val="PL"/>
        <w:rPr>
          <w:noProof w:val="0"/>
        </w:rPr>
      </w:pPr>
      <w:r>
        <w:rPr>
          <w:noProof w:val="0"/>
        </w:rPr>
        <w:t xml:space="preserve">                            short respOffset,</w:t>
      </w:r>
    </w:p>
    <w:p w:rsidR="00614D2D" w:rsidRDefault="00614D2D" w:rsidP="00614D2D">
      <w:pPr>
        <w:pStyle w:val="PL"/>
        <w:rPr>
          <w:noProof w:val="0"/>
        </w:rPr>
      </w:pPr>
      <w:r>
        <w:rPr>
          <w:noProof w:val="0"/>
        </w:rPr>
        <w:t xml:space="preserve">                            short respLength)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SIMViewException</w:t>
      </w:r>
    </w:p>
    <w:p w:rsidR="00614D2D" w:rsidRDefault="00614D2D" w:rsidP="00614D2D">
      <w:pPr>
        <w:pStyle w:val="PL"/>
        <w:rPr>
          <w:noProof w:val="0"/>
        </w:rPr>
      </w:pPr>
    </w:p>
    <w:p w:rsidR="00614D2D" w:rsidRDefault="00614D2D" w:rsidP="00614D2D">
      <w:pPr>
        <w:pStyle w:val="H6"/>
        <w:keepNext w:val="0"/>
        <w:keepLines w:val="0"/>
      </w:pPr>
      <w:r>
        <w:t>6.1.1.7.1.1</w:t>
      </w:r>
      <w:r>
        <w:tab/>
        <w:t>Normal execution</w:t>
      </w:r>
    </w:p>
    <w:p w:rsidR="00614D2D" w:rsidRDefault="00A1704F" w:rsidP="00A1704F">
      <w:pPr>
        <w:pStyle w:val="B1"/>
      </w:pPr>
      <w:r>
        <w:rPr>
          <w:rFonts w:ascii="Symbol" w:hAnsi="Symbol"/>
        </w:rPr>
        <w:t>-</w:t>
      </w:r>
      <w:r>
        <w:rPr>
          <w:rFonts w:ascii="Symbol" w:hAnsi="Symbol"/>
        </w:rPr>
        <w:tab/>
      </w:r>
      <w:r w:rsidR="00614D2D">
        <w:t>CRRN1: The data bytes from the record, specified by mode and recNumber of the currently selected linear fixed or cyclic EF, is read at recOffset. A total of respLength bytes of this data is copied to the array resp at respOffset.</w:t>
      </w:r>
    </w:p>
    <w:p w:rsidR="00614D2D" w:rsidRDefault="00A1704F" w:rsidP="00A1704F">
      <w:pPr>
        <w:pStyle w:val="B1"/>
      </w:pPr>
      <w:r>
        <w:rPr>
          <w:rFonts w:ascii="Symbol" w:hAnsi="Symbol"/>
        </w:rPr>
        <w:t>-</w:t>
      </w:r>
      <w:r>
        <w:rPr>
          <w:rFonts w:ascii="Symbol" w:hAnsi="Symbol"/>
        </w:rPr>
        <w:tab/>
      </w:r>
      <w:r w:rsidR="00614D2D">
        <w:t>CRRN2: If the access mode is REC_ACC_MODE_ABSOLUTE_CURRENT:</w:t>
      </w:r>
    </w:p>
    <w:p w:rsidR="00614D2D" w:rsidRDefault="00614D2D" w:rsidP="00614D2D">
      <w:pPr>
        <w:pStyle w:val="B2"/>
      </w:pPr>
      <w:r>
        <w:rPr>
          <w:sz w:val="16"/>
        </w:rPr>
        <w:t>-</w:t>
      </w:r>
      <w:r>
        <w:rPr>
          <w:sz w:val="16"/>
        </w:rPr>
        <w:tab/>
      </w:r>
      <w:r>
        <w:t xml:space="preserve">if recNumber is not 0, the record addressed by recNumber will be read; </w:t>
      </w:r>
    </w:p>
    <w:p w:rsidR="00614D2D" w:rsidRDefault="00614D2D" w:rsidP="00614D2D">
      <w:pPr>
        <w:pStyle w:val="B2"/>
      </w:pPr>
      <w:r>
        <w:rPr>
          <w:sz w:val="16"/>
        </w:rPr>
        <w:t>-</w:t>
      </w:r>
      <w:r>
        <w:rPr>
          <w:sz w:val="16"/>
        </w:rPr>
        <w:tab/>
      </w:r>
      <w:r>
        <w:t>if recNumber is 0 the current selected record will be read; and</w:t>
      </w:r>
    </w:p>
    <w:p w:rsidR="00614D2D" w:rsidRDefault="00614D2D" w:rsidP="00614D2D">
      <w:pPr>
        <w:pStyle w:val="B2"/>
      </w:pPr>
      <w:r>
        <w:rPr>
          <w:sz w:val="16"/>
        </w:rPr>
        <w:lastRenderedPageBreak/>
        <w:t>-</w:t>
      </w:r>
      <w:r>
        <w:rPr>
          <w:sz w:val="16"/>
        </w:rPr>
        <w:tab/>
      </w:r>
      <w:r>
        <w:t>the current record pointer shall not change.</w:t>
      </w:r>
    </w:p>
    <w:p w:rsidR="00614D2D" w:rsidRDefault="00A1704F" w:rsidP="00A1704F">
      <w:pPr>
        <w:pStyle w:val="B1"/>
      </w:pPr>
      <w:r>
        <w:rPr>
          <w:rFonts w:ascii="Symbol" w:hAnsi="Symbol"/>
        </w:rPr>
        <w:t>-</w:t>
      </w:r>
      <w:r>
        <w:rPr>
          <w:rFonts w:ascii="Symbol" w:hAnsi="Symbol"/>
        </w:rPr>
        <w:tab/>
      </w:r>
      <w:r w:rsidR="00614D2D">
        <w:t xml:space="preserve">CRRN3: If the access mode is REC_ACC_MODE_NEXT: </w:t>
      </w:r>
    </w:p>
    <w:p w:rsidR="00614D2D" w:rsidRDefault="00614D2D" w:rsidP="00614D2D">
      <w:pPr>
        <w:pStyle w:val="B2"/>
      </w:pPr>
      <w:r>
        <w:rPr>
          <w:sz w:val="16"/>
        </w:rPr>
        <w:t>-</w:t>
      </w:r>
      <w:r>
        <w:rPr>
          <w:sz w:val="16"/>
        </w:rPr>
        <w:tab/>
      </w:r>
      <w:r>
        <w:t>the next record relative to the current selected record will be selected and read;</w:t>
      </w:r>
    </w:p>
    <w:p w:rsidR="00614D2D" w:rsidRDefault="00614D2D" w:rsidP="00614D2D">
      <w:pPr>
        <w:pStyle w:val="B2"/>
      </w:pPr>
      <w:r>
        <w:rPr>
          <w:sz w:val="16"/>
        </w:rPr>
        <w:t>-</w:t>
      </w:r>
      <w:r>
        <w:rPr>
          <w:sz w:val="16"/>
        </w:rPr>
        <w:tab/>
      </w:r>
      <w:r>
        <w:t>if no current record is selected, the first record will be selected and read;</w:t>
      </w:r>
    </w:p>
    <w:p w:rsidR="00614D2D" w:rsidRDefault="00614D2D" w:rsidP="00614D2D">
      <w:pPr>
        <w:pStyle w:val="B2"/>
      </w:pPr>
      <w:r>
        <w:rPr>
          <w:sz w:val="16"/>
        </w:rPr>
        <w:t>-</w:t>
      </w:r>
      <w:r>
        <w:rPr>
          <w:sz w:val="16"/>
        </w:rPr>
        <w:tab/>
      </w:r>
      <w:r>
        <w:t>if the current record pointer is set to the last record for a cyclic EF the record pointer is set to the first record and the record is read;</w:t>
      </w:r>
    </w:p>
    <w:p w:rsidR="00614D2D" w:rsidRDefault="00614D2D" w:rsidP="00614D2D">
      <w:pPr>
        <w:pStyle w:val="B2"/>
      </w:pPr>
      <w:r>
        <w:rPr>
          <w:sz w:val="16"/>
        </w:rPr>
        <w:t>-</w:t>
      </w:r>
      <w:r>
        <w:rPr>
          <w:sz w:val="16"/>
        </w:rPr>
        <w:tab/>
      </w:r>
      <w:r>
        <w:t>the current record pointer of any other applet shall not be changed.</w:t>
      </w:r>
    </w:p>
    <w:p w:rsidR="00614D2D" w:rsidRDefault="00A1704F" w:rsidP="00A1704F">
      <w:pPr>
        <w:pStyle w:val="B1"/>
      </w:pPr>
      <w:r>
        <w:rPr>
          <w:rFonts w:ascii="Symbol" w:hAnsi="Symbol"/>
        </w:rPr>
        <w:t>-</w:t>
      </w:r>
      <w:r>
        <w:rPr>
          <w:rFonts w:ascii="Symbol" w:hAnsi="Symbol"/>
        </w:rPr>
        <w:tab/>
      </w:r>
      <w:r w:rsidR="00614D2D">
        <w:t>CRRN4: If the access mode is REC_ACC_MODE_PREVIOUS:</w:t>
      </w:r>
    </w:p>
    <w:p w:rsidR="00614D2D" w:rsidRDefault="00614D2D" w:rsidP="00614D2D">
      <w:pPr>
        <w:pStyle w:val="B2"/>
      </w:pPr>
      <w:r>
        <w:rPr>
          <w:sz w:val="16"/>
        </w:rPr>
        <w:t>-</w:t>
      </w:r>
      <w:r>
        <w:rPr>
          <w:sz w:val="16"/>
        </w:rPr>
        <w:tab/>
      </w:r>
      <w:r>
        <w:t xml:space="preserve">the previous record relative to the current selected record will be selected and read; </w:t>
      </w:r>
    </w:p>
    <w:p w:rsidR="00614D2D" w:rsidRDefault="00614D2D" w:rsidP="00614D2D">
      <w:pPr>
        <w:pStyle w:val="B2"/>
      </w:pPr>
      <w:r>
        <w:rPr>
          <w:sz w:val="16"/>
        </w:rPr>
        <w:t>-</w:t>
      </w:r>
      <w:r>
        <w:rPr>
          <w:sz w:val="16"/>
        </w:rPr>
        <w:tab/>
      </w:r>
      <w:r>
        <w:t xml:space="preserve">if no current record is selected, the last record will be selected and read; </w:t>
      </w:r>
    </w:p>
    <w:p w:rsidR="00614D2D" w:rsidRDefault="00614D2D" w:rsidP="00614D2D">
      <w:pPr>
        <w:pStyle w:val="B2"/>
      </w:pPr>
      <w:r>
        <w:rPr>
          <w:sz w:val="16"/>
        </w:rPr>
        <w:t>-</w:t>
      </w:r>
      <w:r>
        <w:rPr>
          <w:sz w:val="16"/>
        </w:rPr>
        <w:tab/>
      </w:r>
      <w:r>
        <w:t xml:space="preserve">if the current record pointer is set to the first record, for a linear fixed EF the method responses with an error exception and for a cyclic EF the record pointer is set to the last record and the record is read; </w:t>
      </w:r>
    </w:p>
    <w:p w:rsidR="00614D2D" w:rsidRDefault="00614D2D" w:rsidP="00614D2D">
      <w:pPr>
        <w:pStyle w:val="B2"/>
      </w:pPr>
      <w:r>
        <w:rPr>
          <w:sz w:val="16"/>
        </w:rPr>
        <w:t>-</w:t>
      </w:r>
      <w:r>
        <w:rPr>
          <w:sz w:val="16"/>
        </w:rPr>
        <w:tab/>
      </w:r>
      <w:r>
        <w:t>the current record pointer of any other applet shall not be changed.</w:t>
      </w:r>
    </w:p>
    <w:p w:rsidR="00614D2D" w:rsidRDefault="00614D2D" w:rsidP="00614D2D">
      <w:pPr>
        <w:pStyle w:val="H6"/>
        <w:keepNext w:val="0"/>
        <w:keepLines w:val="0"/>
      </w:pPr>
      <w:r>
        <w:t>6.1.1.7.1.2</w:t>
      </w:r>
      <w:r>
        <w:tab/>
        <w:t>Parameter errors</w:t>
      </w:r>
    </w:p>
    <w:p w:rsidR="00614D2D" w:rsidRDefault="00A1704F" w:rsidP="00A1704F">
      <w:pPr>
        <w:pStyle w:val="B1"/>
      </w:pPr>
      <w:r>
        <w:rPr>
          <w:rFonts w:ascii="Symbol" w:hAnsi="Symbol"/>
        </w:rPr>
        <w:t>-</w:t>
      </w:r>
      <w:r>
        <w:rPr>
          <w:rFonts w:ascii="Symbol" w:hAnsi="Symbol"/>
        </w:rPr>
        <w:tab/>
      </w:r>
      <w:r w:rsidR="00614D2D">
        <w:t>CRRP1: If the currently selected EF is linear fixed and the access mode is REC_ACC_MODE_ABSOLUTE_CURRENT and recNumber is less than 0 or greater than records available, an instance of SIMViewException shall be thrown. The reason code shall be SIMViewException.RECORD_NUMBER_NOT_AVAILABLE.</w:t>
      </w:r>
    </w:p>
    <w:p w:rsidR="00614D2D" w:rsidRDefault="00A1704F" w:rsidP="00A1704F">
      <w:pPr>
        <w:pStyle w:val="B1"/>
      </w:pPr>
      <w:r>
        <w:rPr>
          <w:rFonts w:ascii="Symbol" w:hAnsi="Symbol"/>
        </w:rPr>
        <w:t>-</w:t>
      </w:r>
      <w:r>
        <w:rPr>
          <w:rFonts w:ascii="Symbol" w:hAnsi="Symbol"/>
        </w:rPr>
        <w:tab/>
      </w:r>
      <w:r w:rsidR="00614D2D">
        <w:t>CRRP2: If the currently selected EF is linear fixed and the access mode is REC_ACC_MODE_ABSOLUTE_CURRENT, recNumber is 0 and there is no current record selected, an instance of SIMViewException shall be thrown. The reason code shall be SIMViewException.RECORD_NUMBER_NOT_AVAILABLE.</w:t>
      </w:r>
    </w:p>
    <w:p w:rsidR="00614D2D" w:rsidRDefault="00A1704F" w:rsidP="00A1704F">
      <w:pPr>
        <w:pStyle w:val="B1"/>
      </w:pPr>
      <w:r>
        <w:rPr>
          <w:rFonts w:ascii="Symbol" w:hAnsi="Symbol"/>
        </w:rPr>
        <w:t>-</w:t>
      </w:r>
      <w:r>
        <w:rPr>
          <w:rFonts w:ascii="Symbol" w:hAnsi="Symbol"/>
        </w:rPr>
        <w:tab/>
      </w:r>
      <w:r w:rsidR="00614D2D">
        <w:t>CRRP3: If the currently selected EF is linear fixed and the access mode is REC_ACC_MODE_NEXT and the current record pointer is set to the last record, an instance of SIMViewException shall be thrown. The reason code shall be SIMViewException.RECORD_NUMBER_NOT_AVAILABLE.</w:t>
      </w:r>
    </w:p>
    <w:p w:rsidR="00614D2D" w:rsidRDefault="00A1704F" w:rsidP="00A1704F">
      <w:pPr>
        <w:pStyle w:val="B1"/>
      </w:pPr>
      <w:r>
        <w:rPr>
          <w:rFonts w:ascii="Symbol" w:hAnsi="Symbol"/>
        </w:rPr>
        <w:t>-</w:t>
      </w:r>
      <w:r>
        <w:rPr>
          <w:rFonts w:ascii="Symbol" w:hAnsi="Symbol"/>
        </w:rPr>
        <w:tab/>
      </w:r>
      <w:r w:rsidR="00614D2D">
        <w:t>CRRP4: If the currently selected EF is linear fixed and the access mode is REC_ACC_MODE_PREVIOUS and the current record pointer is set to the first record, an instance of SIMViewException shall be thrown. The reason code shall be SIMViewException.RECORD_NUMBER_NOT_AVAILABLE.</w:t>
      </w:r>
    </w:p>
    <w:p w:rsidR="00614D2D" w:rsidRDefault="00A1704F" w:rsidP="00A1704F">
      <w:pPr>
        <w:pStyle w:val="B1"/>
      </w:pPr>
      <w:r>
        <w:rPr>
          <w:rFonts w:ascii="Symbol" w:hAnsi="Symbol"/>
        </w:rPr>
        <w:t>-</w:t>
      </w:r>
      <w:r>
        <w:rPr>
          <w:rFonts w:ascii="Symbol" w:hAnsi="Symbol"/>
        </w:rPr>
        <w:tab/>
      </w:r>
      <w:r w:rsidR="00614D2D">
        <w:t>CRRP5: If the specified offset into the selected record recOffset is less than 0, an instance of SIMViewException shall be thrown. The reason code shall be SIMViewException.OUT_OF_RECORD_BOUNDARIES.</w:t>
      </w:r>
    </w:p>
    <w:p w:rsidR="00614D2D" w:rsidRDefault="00A1704F" w:rsidP="00A1704F">
      <w:pPr>
        <w:pStyle w:val="B1"/>
      </w:pPr>
      <w:r>
        <w:rPr>
          <w:rFonts w:ascii="Symbol" w:hAnsi="Symbol"/>
        </w:rPr>
        <w:t>-</w:t>
      </w:r>
      <w:r>
        <w:rPr>
          <w:rFonts w:ascii="Symbol" w:hAnsi="Symbol"/>
        </w:rPr>
        <w:tab/>
      </w:r>
      <w:r w:rsidR="00614D2D">
        <w:t>CRRP6: If recOffset plus respLength is greater than the record length, an instance of SIMViewException shall be thrown. The reason code shall be SIMViewException.OUT_OF_RECORD_BOUNDARIES.</w:t>
      </w:r>
    </w:p>
    <w:p w:rsidR="00614D2D" w:rsidRDefault="00A1704F" w:rsidP="00A1704F">
      <w:pPr>
        <w:pStyle w:val="B1"/>
      </w:pPr>
      <w:r>
        <w:rPr>
          <w:rFonts w:ascii="Symbol" w:hAnsi="Symbol"/>
        </w:rPr>
        <w:t>-</w:t>
      </w:r>
      <w:r>
        <w:rPr>
          <w:rFonts w:ascii="Symbol" w:hAnsi="Symbol"/>
        </w:rPr>
        <w:tab/>
      </w:r>
      <w:r w:rsidR="00614D2D">
        <w:t>CRRP7: If the access mode is not between 2 and 4 inclusive (2 = REC_ACC_MODE_NEXT, etc.), an instance of SIMViewException shall be thrown. The reason code shall be SIMViewException.INVALID_MODE.</w:t>
      </w:r>
    </w:p>
    <w:p w:rsidR="00614D2D" w:rsidRDefault="00A1704F" w:rsidP="00A1704F">
      <w:pPr>
        <w:pStyle w:val="B1"/>
      </w:pPr>
      <w:r>
        <w:rPr>
          <w:rFonts w:ascii="Symbol" w:hAnsi="Symbol"/>
        </w:rPr>
        <w:t>-</w:t>
      </w:r>
      <w:r>
        <w:rPr>
          <w:rFonts w:ascii="Symbol" w:hAnsi="Symbol"/>
        </w:rPr>
        <w:tab/>
      </w:r>
      <w:r w:rsidR="00614D2D">
        <w:t>CRRP8: If the array resp is null, an instance of NullPointerException shall be thrown.</w:t>
      </w:r>
    </w:p>
    <w:p w:rsidR="00614D2D" w:rsidRDefault="00A1704F" w:rsidP="00A1704F">
      <w:pPr>
        <w:pStyle w:val="B1"/>
      </w:pPr>
      <w:r>
        <w:rPr>
          <w:rFonts w:ascii="Symbol" w:hAnsi="Symbol"/>
        </w:rPr>
        <w:t>-</w:t>
      </w:r>
      <w:r>
        <w:rPr>
          <w:rFonts w:ascii="Symbol" w:hAnsi="Symbol"/>
        </w:rPr>
        <w:tab/>
      </w:r>
      <w:r w:rsidR="00614D2D">
        <w:t>CRRP9: If respOffset is less than 0, an instance of ArrayIndexOutOfBoundsException shall be thrown.</w:t>
      </w:r>
    </w:p>
    <w:p w:rsidR="00614D2D" w:rsidRDefault="00A1704F" w:rsidP="00A1704F">
      <w:pPr>
        <w:pStyle w:val="B1"/>
      </w:pPr>
      <w:r>
        <w:rPr>
          <w:rFonts w:ascii="Symbol" w:hAnsi="Symbol"/>
        </w:rPr>
        <w:t>-</w:t>
      </w:r>
      <w:r>
        <w:rPr>
          <w:rFonts w:ascii="Symbol" w:hAnsi="Symbol"/>
        </w:rPr>
        <w:tab/>
      </w:r>
      <w:r w:rsidR="00614D2D">
        <w:t>CRRP10: If respLength is less than 0, an instance of ArrayIndexOutOfBoundsException shall be thrown.</w:t>
      </w:r>
    </w:p>
    <w:p w:rsidR="00614D2D" w:rsidRDefault="00A1704F" w:rsidP="00A1704F">
      <w:pPr>
        <w:pStyle w:val="B1"/>
      </w:pPr>
      <w:r>
        <w:rPr>
          <w:rFonts w:ascii="Symbol" w:hAnsi="Symbol"/>
        </w:rPr>
        <w:t>-</w:t>
      </w:r>
      <w:r>
        <w:rPr>
          <w:rFonts w:ascii="Symbol" w:hAnsi="Symbol"/>
        </w:rPr>
        <w:tab/>
      </w:r>
      <w:r w:rsidR="00614D2D">
        <w:t>CRRP11: If respOffset plus respLength is greater than the length of the array resp.length, or respOffset equals resp.length, an instance of ArrayIndexOutOfBoundsException shall be thrown.</w:t>
      </w:r>
    </w:p>
    <w:p w:rsidR="00614D2D" w:rsidRDefault="00614D2D" w:rsidP="00614D2D">
      <w:pPr>
        <w:pStyle w:val="H6"/>
      </w:pPr>
      <w:r>
        <w:lastRenderedPageBreak/>
        <w:t>6.1.1.7.1.3</w:t>
      </w:r>
      <w:r>
        <w:tab/>
        <w:t>Context errors</w:t>
      </w:r>
    </w:p>
    <w:p w:rsidR="00614D2D" w:rsidRDefault="00A1704F" w:rsidP="00A1704F">
      <w:pPr>
        <w:pStyle w:val="B1"/>
      </w:pPr>
      <w:r>
        <w:rPr>
          <w:rFonts w:ascii="Symbol" w:hAnsi="Symbol"/>
        </w:rPr>
        <w:t>-</w:t>
      </w:r>
      <w:r>
        <w:rPr>
          <w:rFonts w:ascii="Symbol" w:hAnsi="Symbol"/>
        </w:rPr>
        <w:tab/>
      </w:r>
      <w:r w:rsidR="00614D2D">
        <w:t>CRRC1: If the calling applet has currently no EF selected, an instance of SIMViewException shall be thrown. The reason code shall be SIMViewException.NO_EF_SELECTED.</w:t>
      </w:r>
    </w:p>
    <w:p w:rsidR="00614D2D" w:rsidRDefault="00A1704F" w:rsidP="00A1704F">
      <w:pPr>
        <w:pStyle w:val="B1"/>
      </w:pPr>
      <w:r>
        <w:rPr>
          <w:rFonts w:ascii="Symbol" w:hAnsi="Symbol"/>
        </w:rPr>
        <w:t>-</w:t>
      </w:r>
      <w:r>
        <w:rPr>
          <w:rFonts w:ascii="Symbol" w:hAnsi="Symbol"/>
        </w:rPr>
        <w:tab/>
      </w:r>
      <w:r w:rsidR="00614D2D">
        <w:t>CRRC2: If the currently selected EF is neither linear fixed nor cyclic, an instance of SIMViewException shall be thrown. The reason code shall be SIMViewException.FILE_INCONSISTENT.</w:t>
      </w:r>
    </w:p>
    <w:p w:rsidR="00614D2D" w:rsidRDefault="00A1704F" w:rsidP="00A1704F">
      <w:pPr>
        <w:pStyle w:val="B1"/>
      </w:pPr>
      <w:r>
        <w:rPr>
          <w:rFonts w:ascii="Symbol" w:hAnsi="Symbol"/>
        </w:rPr>
        <w:t>-</w:t>
      </w:r>
      <w:r>
        <w:rPr>
          <w:rFonts w:ascii="Symbol" w:hAnsi="Symbol"/>
        </w:rPr>
        <w:tab/>
      </w:r>
      <w:r w:rsidR="00614D2D">
        <w:t>CRRC3: If the calling applet does not fulfil the access condition, READ, to perform this function, an instance of SIMViewException shall be thrown. The reason code shall be SIMViewException.AC_NOT_FULFILLED.</w:t>
      </w:r>
    </w:p>
    <w:p w:rsidR="00614D2D" w:rsidRDefault="00A1704F" w:rsidP="00A1704F">
      <w:pPr>
        <w:pStyle w:val="B1"/>
      </w:pPr>
      <w:r>
        <w:rPr>
          <w:rFonts w:ascii="Symbol" w:hAnsi="Symbol"/>
        </w:rPr>
        <w:t>-</w:t>
      </w:r>
      <w:r>
        <w:rPr>
          <w:rFonts w:ascii="Symbol" w:hAnsi="Symbol"/>
        </w:rPr>
        <w:tab/>
      </w:r>
      <w:r w:rsidR="00614D2D">
        <w:t>CRRC4: If the currently selected EF is invalidated and the file status of the EF does not allow for reading an invalidated file, an instance of SIMViewException shall be thrown. The reason code shall be SIMViewException.INVALIDATION_STATUS_CONTRADICTION.</w:t>
      </w:r>
    </w:p>
    <w:p w:rsidR="00614D2D" w:rsidRDefault="00A1704F" w:rsidP="00A1704F">
      <w:pPr>
        <w:pStyle w:val="B1"/>
      </w:pPr>
      <w:r>
        <w:rPr>
          <w:rFonts w:ascii="Symbol" w:hAnsi="Symbol"/>
        </w:rPr>
        <w:t>-</w:t>
      </w:r>
      <w:r>
        <w:rPr>
          <w:rFonts w:ascii="Symbol" w:hAnsi="Symbol"/>
        </w:rPr>
        <w:tab/>
      </w:r>
      <w:r w:rsidR="00614D2D">
        <w:t>CRRC5: If the method call causes a memory problem (e.g. memory access error), an instance of SIMViewException shall be thrown. The reason code shall be SIMViewException.MEMORY_PROBLEM.</w:t>
      </w:r>
    </w:p>
    <w:p w:rsidR="00614D2D" w:rsidRDefault="00A1704F" w:rsidP="00A1704F">
      <w:pPr>
        <w:pStyle w:val="B1"/>
      </w:pPr>
      <w:r>
        <w:rPr>
          <w:rFonts w:ascii="Symbol" w:hAnsi="Symbol"/>
        </w:rPr>
        <w:t>-</w:t>
      </w:r>
      <w:r>
        <w:rPr>
          <w:rFonts w:ascii="Symbol" w:hAnsi="Symbol"/>
        </w:rPr>
        <w:tab/>
      </w:r>
      <w:r w:rsidR="00614D2D">
        <w:t>CRRC6: If the method call causes an error to occur that is not expected and thus not handled, an instance of SIMViewException shall be thrown. The reason code shall be SIMViewException.INTERNAL_ERROR.</w:t>
      </w:r>
    </w:p>
    <w:p w:rsidR="00614D2D" w:rsidRDefault="00614D2D" w:rsidP="00614D2D">
      <w:pPr>
        <w:pStyle w:val="H6"/>
        <w:keepNext w:val="0"/>
        <w:keepLines w:val="0"/>
      </w:pPr>
      <w:r>
        <w:t>6.1.1.7.2</w:t>
      </w:r>
      <w:r>
        <w:tab/>
        <w:t>Test Suite Files</w:t>
      </w:r>
    </w:p>
    <w:p w:rsidR="00614D2D" w:rsidRDefault="00614D2D" w:rsidP="00614D2D">
      <w:r>
        <w:t>Additional requirements for the GSM personalization: None</w:t>
      </w:r>
    </w:p>
    <w:p w:rsidR="00614D2D" w:rsidRDefault="00614D2D" w:rsidP="00614D2D">
      <w:pPr>
        <w:pStyle w:val="B1"/>
        <w:tabs>
          <w:tab w:val="left" w:pos="2268"/>
        </w:tabs>
      </w:pPr>
      <w:r>
        <w:t>Test Script:</w:t>
      </w:r>
      <w:r w:rsidR="00A1704F">
        <w:tab/>
      </w:r>
      <w:r>
        <w:t>API_1_SVW_REDRSBS_BSS_1.scr</w:t>
      </w:r>
    </w:p>
    <w:p w:rsidR="00614D2D" w:rsidRDefault="00614D2D" w:rsidP="00614D2D">
      <w:pPr>
        <w:pStyle w:val="B1"/>
        <w:tabs>
          <w:tab w:val="left" w:pos="2268"/>
        </w:tabs>
      </w:pPr>
      <w:r>
        <w:t>Test Applet:</w:t>
      </w:r>
      <w:r w:rsidR="00A1704F">
        <w:tab/>
      </w:r>
      <w:r>
        <w:t>API_1_SVW_REDRSBS_BSS_1.java</w:t>
      </w:r>
    </w:p>
    <w:p w:rsidR="00614D2D" w:rsidRDefault="00614D2D" w:rsidP="00614D2D">
      <w:pPr>
        <w:pStyle w:val="B1"/>
        <w:tabs>
          <w:tab w:val="left" w:pos="2268"/>
        </w:tabs>
      </w:pPr>
      <w:r>
        <w:t>Load Script:</w:t>
      </w:r>
      <w:r w:rsidR="00A1704F">
        <w:tab/>
      </w:r>
      <w:r>
        <w:t>API_1_SVW_REDRSBS_BSS_1.ldr</w:t>
      </w:r>
    </w:p>
    <w:p w:rsidR="00614D2D" w:rsidRDefault="00614D2D" w:rsidP="00614D2D">
      <w:pPr>
        <w:pStyle w:val="B1"/>
        <w:tabs>
          <w:tab w:val="left" w:pos="2268"/>
        </w:tabs>
      </w:pPr>
      <w:r>
        <w:t>Cleanup Script:</w:t>
      </w:r>
      <w:r w:rsidR="00A1704F">
        <w:tab/>
      </w:r>
      <w:r>
        <w:t>API_1_SVW_REDRSBS_BSS_1.clr</w:t>
      </w:r>
    </w:p>
    <w:p w:rsidR="00614D2D" w:rsidRDefault="00614D2D" w:rsidP="00614D2D">
      <w:pPr>
        <w:pStyle w:val="B1"/>
        <w:tabs>
          <w:tab w:val="left" w:pos="2268"/>
        </w:tabs>
      </w:pPr>
      <w:r>
        <w:t>Parameter File:</w:t>
      </w:r>
      <w:r w:rsidR="00A1704F">
        <w:tab/>
      </w:r>
      <w:r>
        <w:t>API_1_SVW_REDRSBS_BSS_1.par</w:t>
      </w:r>
    </w:p>
    <w:p w:rsidR="00614D2D" w:rsidRDefault="00614D2D" w:rsidP="00614D2D">
      <w:pPr>
        <w:pStyle w:val="H6"/>
        <w:keepNext w:val="0"/>
        <w:keepLines w:val="0"/>
      </w:pPr>
      <w:r>
        <w:t>6.1.1.7.3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cantSplit/>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APDU Expectation</w:t>
            </w: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SIM Initialization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Responses ignored.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No EF selected</w:t>
            </w:r>
          </w:p>
          <w:p w:rsidR="00614D2D" w:rsidRDefault="00614D2D">
            <w:pPr>
              <w:pStyle w:val="PL"/>
              <w:rPr>
                <w:noProof w:val="0"/>
              </w:rPr>
            </w:pPr>
            <w:r>
              <w:rPr>
                <w:noProof w:val="0"/>
              </w:rPr>
              <w:t>recNumber = 1</w:t>
            </w:r>
          </w:p>
          <w:p w:rsidR="00614D2D" w:rsidRDefault="00614D2D">
            <w:pPr>
              <w:pStyle w:val="PL"/>
              <w:rPr>
                <w:noProof w:val="0"/>
              </w:rPr>
            </w:pPr>
            <w:r>
              <w:rPr>
                <w:noProof w:val="0"/>
              </w:rPr>
              <w:t>mode = REC_ACC_MODE_ABSOLUTE_CURRENT</w:t>
            </w:r>
          </w:p>
          <w:p w:rsidR="00614D2D" w:rsidRDefault="00614D2D">
            <w:pPr>
              <w:pStyle w:val="PL"/>
              <w:rPr>
                <w:noProof w:val="0"/>
              </w:rPr>
            </w:pPr>
            <w:r>
              <w:rPr>
                <w:noProof w:val="0"/>
              </w:rPr>
              <w:t>recOffset = 0</w:t>
            </w:r>
          </w:p>
          <w:p w:rsidR="00614D2D" w:rsidRDefault="00614D2D">
            <w:pPr>
              <w:pStyle w:val="PL"/>
              <w:rPr>
                <w:noProof w:val="0"/>
              </w:rPr>
            </w:pPr>
            <w:r>
              <w:rPr>
                <w:noProof w:val="0"/>
              </w:rPr>
              <w:t>byte[] resp = new byte[20]</w:t>
            </w:r>
          </w:p>
          <w:p w:rsidR="00614D2D" w:rsidRDefault="00614D2D">
            <w:pPr>
              <w:pStyle w:val="PL"/>
              <w:rPr>
                <w:noProof w:val="0"/>
              </w:rPr>
            </w:pPr>
            <w:r>
              <w:rPr>
                <w:noProof w:val="0"/>
              </w:rPr>
              <w:t>respOffset = 0</w:t>
            </w:r>
          </w:p>
          <w:p w:rsidR="00614D2D" w:rsidRDefault="00614D2D">
            <w:pPr>
              <w:pStyle w:val="PL"/>
              <w:rPr>
                <w:noProof w:val="0"/>
              </w:rPr>
            </w:pPr>
            <w:r>
              <w:rPr>
                <w:noProof w:val="0"/>
              </w:rPr>
              <w:t>respLength = 10</w:t>
            </w:r>
          </w:p>
          <w:p w:rsidR="00614D2D" w:rsidRDefault="00614D2D">
            <w:pPr>
              <w:pStyle w:val="PL"/>
              <w:rPr>
                <w:rFonts w:ascii="Arial" w:hAnsi="Arial"/>
                <w:noProof w:val="0"/>
                <w:sz w:val="18"/>
              </w:rPr>
            </w:pPr>
            <w:r>
              <w:rPr>
                <w:noProof w:val="0"/>
              </w:rPr>
              <w:t>readRecord()</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Shall throw sim.access.SIMViewException with reason code NO_EF_SELECTED.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lastRenderedPageBreak/>
              <w:t>2</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Read Absolute and Current from Linear Fixed EF</w:t>
            </w:r>
          </w:p>
          <w:p w:rsidR="00614D2D" w:rsidRDefault="00614D2D">
            <w:pPr>
              <w:pStyle w:val="PL"/>
              <w:rPr>
                <w:noProof w:val="0"/>
              </w:rPr>
            </w:pPr>
            <w:r>
              <w:rPr>
                <w:noProof w:val="0"/>
              </w:rPr>
              <w:t>1 - fid = DFSIMTEST</w:t>
            </w:r>
          </w:p>
          <w:p w:rsidR="00614D2D" w:rsidRDefault="00614D2D">
            <w:pPr>
              <w:pStyle w:val="PL"/>
              <w:rPr>
                <w:noProof w:val="0"/>
              </w:rPr>
            </w:pPr>
            <w:r>
              <w:rPr>
                <w:noProof w:val="0"/>
              </w:rPr>
              <w:t>select()</w:t>
            </w:r>
          </w:p>
          <w:p w:rsidR="00614D2D" w:rsidRDefault="00614D2D">
            <w:pPr>
              <w:pStyle w:val="PL"/>
              <w:rPr>
                <w:noProof w:val="0"/>
              </w:rPr>
            </w:pPr>
            <w:r>
              <w:rPr>
                <w:noProof w:val="0"/>
              </w:rPr>
              <w:t>2 - fid = EFLARU</w:t>
            </w:r>
          </w:p>
          <w:p w:rsidR="00614D2D" w:rsidRDefault="00614D2D">
            <w:pPr>
              <w:pStyle w:val="PL"/>
              <w:rPr>
                <w:noProof w:val="0"/>
              </w:rPr>
            </w:pPr>
            <w:r>
              <w:rPr>
                <w:noProof w:val="0"/>
              </w:rPr>
              <w:t>select()</w:t>
            </w:r>
          </w:p>
          <w:p w:rsidR="00614D2D" w:rsidRDefault="00614D2D">
            <w:pPr>
              <w:pStyle w:val="PL"/>
              <w:rPr>
                <w:noProof w:val="0"/>
              </w:rPr>
            </w:pPr>
            <w:r>
              <w:rPr>
                <w:noProof w:val="0"/>
              </w:rPr>
              <w:t>// Record pointer not set.</w:t>
            </w:r>
          </w:p>
          <w:p w:rsidR="00614D2D" w:rsidRDefault="00614D2D">
            <w:pPr>
              <w:pStyle w:val="PL"/>
              <w:rPr>
                <w:noProof w:val="0"/>
              </w:rPr>
            </w:pPr>
            <w:r>
              <w:rPr>
                <w:noProof w:val="0"/>
              </w:rPr>
              <w:t>3 - recNumber = 0</w:t>
            </w:r>
          </w:p>
          <w:p w:rsidR="00614D2D" w:rsidRDefault="00614D2D">
            <w:pPr>
              <w:pStyle w:val="PL"/>
              <w:rPr>
                <w:noProof w:val="0"/>
                <w:lang w:val="fr-FR"/>
              </w:rPr>
            </w:pPr>
            <w:r>
              <w:rPr>
                <w:noProof w:val="0"/>
                <w:lang w:val="fr-FR"/>
              </w:rPr>
              <w:t>mode = REC_ACC_MODE_NEXT</w:t>
            </w:r>
          </w:p>
          <w:p w:rsidR="00614D2D" w:rsidRDefault="00614D2D">
            <w:pPr>
              <w:pStyle w:val="PL"/>
              <w:rPr>
                <w:noProof w:val="0"/>
                <w:lang w:val="fr-FR"/>
              </w:rPr>
            </w:pPr>
            <w:r>
              <w:rPr>
                <w:noProof w:val="0"/>
                <w:lang w:val="fr-FR"/>
              </w:rPr>
              <w:t>recOffset = 0</w:t>
            </w:r>
          </w:p>
          <w:p w:rsidR="00614D2D" w:rsidRDefault="00614D2D">
            <w:pPr>
              <w:pStyle w:val="PL"/>
              <w:rPr>
                <w:noProof w:val="0"/>
              </w:rPr>
            </w:pPr>
            <w:r>
              <w:rPr>
                <w:noProof w:val="0"/>
              </w:rPr>
              <w:t>respOffset = 0</w:t>
            </w:r>
          </w:p>
          <w:p w:rsidR="00614D2D" w:rsidRDefault="00614D2D">
            <w:pPr>
              <w:pStyle w:val="PL"/>
              <w:rPr>
                <w:noProof w:val="0"/>
              </w:rPr>
            </w:pPr>
            <w:r>
              <w:rPr>
                <w:noProof w:val="0"/>
              </w:rPr>
              <w:t>respLength = 4</w:t>
            </w:r>
          </w:p>
          <w:p w:rsidR="00614D2D" w:rsidRDefault="00614D2D">
            <w:pPr>
              <w:pStyle w:val="PL"/>
              <w:rPr>
                <w:noProof w:val="0"/>
              </w:rPr>
            </w:pPr>
            <w:r>
              <w:rPr>
                <w:noProof w:val="0"/>
              </w:rPr>
              <w:t>readRecord()</w:t>
            </w:r>
          </w:p>
          <w:p w:rsidR="00614D2D" w:rsidRDefault="00614D2D">
            <w:pPr>
              <w:pStyle w:val="PL"/>
              <w:rPr>
                <w:noProof w:val="0"/>
              </w:rPr>
            </w:pPr>
            <w:r>
              <w:rPr>
                <w:noProof w:val="0"/>
              </w:rPr>
              <w:t>4 - recNumber = 2</w:t>
            </w:r>
          </w:p>
          <w:p w:rsidR="00614D2D" w:rsidRDefault="00614D2D">
            <w:pPr>
              <w:pStyle w:val="PL"/>
              <w:rPr>
                <w:noProof w:val="0"/>
              </w:rPr>
            </w:pPr>
            <w:r>
              <w:rPr>
                <w:noProof w:val="0"/>
              </w:rPr>
              <w:t>mode = REC_ACC_MODE_ABSOLUTE_CURRENT</w:t>
            </w:r>
          </w:p>
          <w:p w:rsidR="00614D2D" w:rsidRDefault="00614D2D">
            <w:pPr>
              <w:pStyle w:val="PL"/>
              <w:rPr>
                <w:noProof w:val="0"/>
              </w:rPr>
            </w:pPr>
            <w:r>
              <w:rPr>
                <w:noProof w:val="0"/>
              </w:rPr>
              <w:t>readRecord()</w:t>
            </w:r>
          </w:p>
          <w:p w:rsidR="00614D2D" w:rsidRDefault="00614D2D">
            <w:pPr>
              <w:pStyle w:val="PL"/>
              <w:rPr>
                <w:noProof w:val="0"/>
              </w:rPr>
            </w:pPr>
            <w:r>
              <w:rPr>
                <w:noProof w:val="0"/>
              </w:rPr>
              <w:t>5 - recNumber = 1</w:t>
            </w:r>
          </w:p>
          <w:p w:rsidR="00614D2D" w:rsidRDefault="00614D2D">
            <w:pPr>
              <w:pStyle w:val="PL"/>
              <w:rPr>
                <w:noProof w:val="0"/>
              </w:rPr>
            </w:pPr>
            <w:r>
              <w:rPr>
                <w:noProof w:val="0"/>
              </w:rPr>
              <w:t>readRecord()</w:t>
            </w:r>
          </w:p>
          <w:p w:rsidR="00614D2D" w:rsidRDefault="00614D2D">
            <w:pPr>
              <w:pStyle w:val="PL"/>
              <w:rPr>
                <w:noProof w:val="0"/>
              </w:rPr>
            </w:pPr>
            <w:r>
              <w:rPr>
                <w:noProof w:val="0"/>
              </w:rPr>
              <w:t>6 - recNumber = 0</w:t>
            </w:r>
          </w:p>
          <w:p w:rsidR="00614D2D" w:rsidRDefault="00614D2D">
            <w:pPr>
              <w:pStyle w:val="PL"/>
              <w:rPr>
                <w:noProof w:val="0"/>
              </w:rPr>
            </w:pPr>
            <w:r>
              <w:rPr>
                <w:noProof w:val="0"/>
              </w:rPr>
              <w:t>resp[0] = resp[1] = resp[2] = resp[3] = '00'</w:t>
            </w:r>
          </w:p>
          <w:p w:rsidR="00614D2D" w:rsidRDefault="00614D2D">
            <w:pPr>
              <w:pStyle w:val="PL"/>
              <w:rPr>
                <w:noProof w:val="0"/>
              </w:rPr>
            </w:pPr>
            <w:r>
              <w:rPr>
                <w:noProof w:val="0"/>
              </w:rPr>
              <w:t>readRecord()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No exception shall be thrown.</w:t>
            </w:r>
          </w:p>
          <w:p w:rsidR="00614D2D" w:rsidRDefault="00614D2D">
            <w:pPr>
              <w:pStyle w:val="TAL"/>
              <w:keepNext w:val="0"/>
              <w:keepLines w:val="0"/>
            </w:pPr>
            <w:r>
              <w:t>3 - No exception shall be thrown.</w:t>
            </w:r>
          </w:p>
          <w:p w:rsidR="00614D2D" w:rsidRDefault="00614D2D">
            <w:pPr>
              <w:pStyle w:val="TAL"/>
              <w:keepNext w:val="0"/>
              <w:keepLines w:val="0"/>
            </w:pPr>
            <w:r>
              <w:t>resp shall be:</w:t>
            </w:r>
          </w:p>
          <w:p w:rsidR="00614D2D" w:rsidRDefault="00614D2D">
            <w:pPr>
              <w:pStyle w:val="TAL"/>
              <w:keepNext w:val="0"/>
              <w:keepLines w:val="0"/>
            </w:pPr>
            <w:r>
              <w:t>resp[0] = '55'</w:t>
            </w:r>
          </w:p>
          <w:p w:rsidR="00614D2D" w:rsidRDefault="00614D2D">
            <w:pPr>
              <w:pStyle w:val="TAL"/>
              <w:keepNext w:val="0"/>
              <w:keepLines w:val="0"/>
            </w:pPr>
            <w:r>
              <w:t>resp[1] = '55'</w:t>
            </w:r>
          </w:p>
          <w:p w:rsidR="00614D2D" w:rsidRDefault="00614D2D">
            <w:pPr>
              <w:pStyle w:val="TAL"/>
              <w:keepNext w:val="0"/>
              <w:keepLines w:val="0"/>
            </w:pPr>
            <w:r>
              <w:t>resp[2] = '55'</w:t>
            </w:r>
          </w:p>
          <w:p w:rsidR="00614D2D" w:rsidRDefault="00614D2D">
            <w:pPr>
              <w:pStyle w:val="TAL"/>
              <w:keepNext w:val="0"/>
              <w:keepLines w:val="0"/>
            </w:pPr>
            <w:r>
              <w:t>resp[3] = '55'</w:t>
            </w:r>
          </w:p>
          <w:p w:rsidR="00614D2D" w:rsidRDefault="00614D2D">
            <w:pPr>
              <w:pStyle w:val="TAL"/>
              <w:keepNext w:val="0"/>
              <w:keepLines w:val="0"/>
            </w:pPr>
            <w:r>
              <w:t>4 - No exception shall be thrown.</w:t>
            </w:r>
          </w:p>
          <w:p w:rsidR="00614D2D" w:rsidRDefault="00614D2D">
            <w:pPr>
              <w:pStyle w:val="TAL"/>
              <w:keepNext w:val="0"/>
              <w:keepLines w:val="0"/>
            </w:pPr>
            <w:r>
              <w:t>resp shall be:</w:t>
            </w:r>
          </w:p>
          <w:p w:rsidR="00614D2D" w:rsidRDefault="00614D2D">
            <w:pPr>
              <w:pStyle w:val="TAL"/>
              <w:keepNext w:val="0"/>
              <w:keepLines w:val="0"/>
            </w:pPr>
            <w:r>
              <w:t>resp[0] = 'AA'</w:t>
            </w:r>
          </w:p>
          <w:p w:rsidR="00614D2D" w:rsidRDefault="00614D2D">
            <w:pPr>
              <w:pStyle w:val="TAL"/>
              <w:keepNext w:val="0"/>
              <w:keepLines w:val="0"/>
            </w:pPr>
            <w:r>
              <w:t>resp[1] = 'AA'</w:t>
            </w:r>
          </w:p>
          <w:p w:rsidR="00614D2D" w:rsidRDefault="00614D2D">
            <w:pPr>
              <w:pStyle w:val="TAL"/>
              <w:keepNext w:val="0"/>
              <w:keepLines w:val="0"/>
            </w:pPr>
            <w:r>
              <w:t>resp[2] = 'AA'</w:t>
            </w:r>
          </w:p>
          <w:p w:rsidR="00614D2D" w:rsidRDefault="00614D2D">
            <w:pPr>
              <w:pStyle w:val="TAL"/>
              <w:keepNext w:val="0"/>
              <w:keepLines w:val="0"/>
            </w:pPr>
            <w:r>
              <w:t>resp[3] = 'AA'</w:t>
            </w:r>
          </w:p>
          <w:p w:rsidR="00614D2D" w:rsidRDefault="00614D2D">
            <w:pPr>
              <w:pStyle w:val="TAL"/>
              <w:keepNext w:val="0"/>
              <w:keepLines w:val="0"/>
            </w:pPr>
            <w:r>
              <w:t>5 - No exception shall be thrown.</w:t>
            </w:r>
          </w:p>
          <w:p w:rsidR="00614D2D" w:rsidRDefault="00614D2D">
            <w:pPr>
              <w:pStyle w:val="TAL"/>
              <w:keepNext w:val="0"/>
              <w:keepLines w:val="0"/>
            </w:pPr>
            <w:r>
              <w:t>resp shall be:</w:t>
            </w:r>
          </w:p>
          <w:p w:rsidR="00614D2D" w:rsidRDefault="00614D2D">
            <w:pPr>
              <w:pStyle w:val="TAL"/>
              <w:keepNext w:val="0"/>
              <w:keepLines w:val="0"/>
            </w:pPr>
            <w:r>
              <w:t>resp[0] = '55'</w:t>
            </w:r>
          </w:p>
          <w:p w:rsidR="00614D2D" w:rsidRDefault="00614D2D">
            <w:pPr>
              <w:pStyle w:val="TAL"/>
              <w:keepNext w:val="0"/>
              <w:keepLines w:val="0"/>
            </w:pPr>
            <w:r>
              <w:t>resp[1] = '55'</w:t>
            </w:r>
          </w:p>
          <w:p w:rsidR="00614D2D" w:rsidRDefault="00614D2D">
            <w:pPr>
              <w:pStyle w:val="TAL"/>
              <w:keepNext w:val="0"/>
              <w:keepLines w:val="0"/>
            </w:pPr>
            <w:r>
              <w:t>resp[2] = '55'</w:t>
            </w:r>
          </w:p>
          <w:p w:rsidR="00614D2D" w:rsidRDefault="00614D2D">
            <w:pPr>
              <w:pStyle w:val="TAL"/>
              <w:keepNext w:val="0"/>
              <w:keepLines w:val="0"/>
            </w:pPr>
            <w:r>
              <w:t>resp[3] = '55'</w:t>
            </w:r>
          </w:p>
          <w:p w:rsidR="00614D2D" w:rsidRDefault="00614D2D">
            <w:pPr>
              <w:pStyle w:val="TAL"/>
              <w:keepNext w:val="0"/>
              <w:keepLines w:val="0"/>
            </w:pPr>
            <w:r>
              <w:t>6 - No exception shall be thrown.</w:t>
            </w:r>
          </w:p>
          <w:p w:rsidR="00614D2D" w:rsidRDefault="00614D2D">
            <w:pPr>
              <w:pStyle w:val="TAL"/>
              <w:keepNext w:val="0"/>
              <w:keepLines w:val="0"/>
            </w:pPr>
            <w:r>
              <w:t>resp shall be:</w:t>
            </w:r>
          </w:p>
          <w:p w:rsidR="00614D2D" w:rsidRDefault="00614D2D">
            <w:pPr>
              <w:pStyle w:val="TAL"/>
              <w:keepNext w:val="0"/>
              <w:keepLines w:val="0"/>
            </w:pPr>
            <w:r>
              <w:t>resp[0] = '55'</w:t>
            </w:r>
          </w:p>
          <w:p w:rsidR="00614D2D" w:rsidRDefault="00614D2D">
            <w:pPr>
              <w:pStyle w:val="TAL"/>
              <w:keepNext w:val="0"/>
              <w:keepLines w:val="0"/>
            </w:pPr>
            <w:r>
              <w:t>resp[1] = '55'</w:t>
            </w:r>
          </w:p>
          <w:p w:rsidR="00614D2D" w:rsidRDefault="00614D2D">
            <w:pPr>
              <w:pStyle w:val="TAL"/>
              <w:keepNext w:val="0"/>
              <w:keepLines w:val="0"/>
            </w:pPr>
            <w:r>
              <w:t>resp[2] = '55'</w:t>
            </w:r>
          </w:p>
          <w:p w:rsidR="00614D2D" w:rsidRDefault="00614D2D">
            <w:pPr>
              <w:pStyle w:val="TAL"/>
              <w:keepNext w:val="0"/>
              <w:keepLines w:val="0"/>
            </w:pPr>
            <w:r>
              <w:t>resp[3] = '55'</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Read Next from Linear Fixed EF</w:t>
            </w:r>
          </w:p>
          <w:p w:rsidR="00614D2D" w:rsidRDefault="00614D2D">
            <w:pPr>
              <w:pStyle w:val="PL"/>
              <w:rPr>
                <w:noProof w:val="0"/>
                <w:lang w:val="fr-FR"/>
              </w:rPr>
            </w:pPr>
            <w:r>
              <w:rPr>
                <w:noProof w:val="0"/>
                <w:lang w:val="fr-FR"/>
              </w:rPr>
              <w:t>recNumber = 0</w:t>
            </w:r>
          </w:p>
          <w:p w:rsidR="00614D2D" w:rsidRDefault="00614D2D">
            <w:pPr>
              <w:pStyle w:val="PL"/>
              <w:rPr>
                <w:noProof w:val="0"/>
                <w:lang w:val="fr-FR"/>
              </w:rPr>
            </w:pPr>
            <w:r>
              <w:rPr>
                <w:noProof w:val="0"/>
                <w:lang w:val="fr-FR"/>
              </w:rPr>
              <w:t>mode = REC_ACC_MODE_NEXT</w:t>
            </w:r>
          </w:p>
          <w:p w:rsidR="00614D2D" w:rsidRDefault="00614D2D">
            <w:pPr>
              <w:pStyle w:val="PL"/>
              <w:rPr>
                <w:noProof w:val="0"/>
              </w:rPr>
            </w:pPr>
            <w:r>
              <w:rPr>
                <w:noProof w:val="0"/>
              </w:rPr>
              <w:t>recOffset = 0</w:t>
            </w:r>
          </w:p>
          <w:p w:rsidR="00614D2D" w:rsidRDefault="00614D2D">
            <w:pPr>
              <w:pStyle w:val="PL"/>
              <w:rPr>
                <w:noProof w:val="0"/>
              </w:rPr>
            </w:pPr>
            <w:r>
              <w:rPr>
                <w:noProof w:val="0"/>
              </w:rPr>
              <w:t>respOffset = 0</w:t>
            </w:r>
          </w:p>
          <w:p w:rsidR="00614D2D" w:rsidRDefault="00614D2D">
            <w:pPr>
              <w:pStyle w:val="PL"/>
              <w:rPr>
                <w:noProof w:val="0"/>
              </w:rPr>
            </w:pPr>
            <w:r>
              <w:rPr>
                <w:noProof w:val="0"/>
              </w:rPr>
              <w:t>respLength = 4</w:t>
            </w:r>
          </w:p>
          <w:p w:rsidR="00614D2D" w:rsidRDefault="00614D2D">
            <w:pPr>
              <w:pStyle w:val="PL"/>
              <w:rPr>
                <w:noProof w:val="0"/>
              </w:rPr>
            </w:pPr>
            <w:r>
              <w:rPr>
                <w:noProof w:val="0"/>
              </w:rPr>
              <w:t>readRecord()</w:t>
            </w: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r>
              <w:t>No exception shall be thrown.</w:t>
            </w:r>
          </w:p>
          <w:p w:rsidR="00614D2D" w:rsidRDefault="00614D2D">
            <w:pPr>
              <w:pStyle w:val="TAL"/>
              <w:keepNext w:val="0"/>
              <w:keepLines w:val="0"/>
            </w:pPr>
            <w:r>
              <w:t>resp shall be:</w:t>
            </w:r>
          </w:p>
          <w:p w:rsidR="00614D2D" w:rsidRDefault="00614D2D">
            <w:pPr>
              <w:pStyle w:val="TAL"/>
              <w:keepNext w:val="0"/>
              <w:keepLines w:val="0"/>
            </w:pPr>
            <w:r>
              <w:t>resp[0] = 'AA'</w:t>
            </w:r>
          </w:p>
          <w:p w:rsidR="00614D2D" w:rsidRDefault="00614D2D">
            <w:pPr>
              <w:pStyle w:val="TAL"/>
              <w:keepNext w:val="0"/>
              <w:keepLines w:val="0"/>
            </w:pPr>
            <w:r>
              <w:t>resp[1] = 'AA'</w:t>
            </w:r>
          </w:p>
          <w:p w:rsidR="00614D2D" w:rsidRDefault="00614D2D">
            <w:pPr>
              <w:pStyle w:val="TAL"/>
              <w:keepNext w:val="0"/>
              <w:keepLines w:val="0"/>
            </w:pPr>
            <w:r>
              <w:t>resp[2] = 'AA'</w:t>
            </w:r>
          </w:p>
          <w:p w:rsidR="00614D2D" w:rsidRDefault="00614D2D">
            <w:pPr>
              <w:pStyle w:val="TAL"/>
              <w:keepNext w:val="0"/>
              <w:keepLines w:val="0"/>
            </w:pPr>
            <w:r>
              <w:t>resp[3] = 'AA'</w:t>
            </w: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Read Next from Linear Fixed EF</w:t>
            </w:r>
          </w:p>
          <w:p w:rsidR="00614D2D" w:rsidRDefault="00614D2D">
            <w:pPr>
              <w:pStyle w:val="PL"/>
              <w:rPr>
                <w:noProof w:val="0"/>
                <w:lang w:val="fr-FR"/>
              </w:rPr>
            </w:pPr>
            <w:r>
              <w:rPr>
                <w:noProof w:val="0"/>
                <w:lang w:val="fr-FR"/>
              </w:rPr>
              <w:t>recNumber = 0</w:t>
            </w:r>
          </w:p>
          <w:p w:rsidR="00614D2D" w:rsidRDefault="00614D2D">
            <w:pPr>
              <w:pStyle w:val="PL"/>
              <w:rPr>
                <w:noProof w:val="0"/>
                <w:lang w:val="fr-FR"/>
              </w:rPr>
            </w:pPr>
            <w:r>
              <w:rPr>
                <w:noProof w:val="0"/>
                <w:lang w:val="fr-FR"/>
              </w:rPr>
              <w:t>mode = REC_ACC_MODE_NEXT</w:t>
            </w:r>
          </w:p>
          <w:p w:rsidR="00614D2D" w:rsidRDefault="00614D2D">
            <w:pPr>
              <w:pStyle w:val="PL"/>
              <w:rPr>
                <w:noProof w:val="0"/>
              </w:rPr>
            </w:pPr>
            <w:r>
              <w:rPr>
                <w:noProof w:val="0"/>
              </w:rPr>
              <w:t>recOffset = 0</w:t>
            </w:r>
          </w:p>
          <w:p w:rsidR="00614D2D" w:rsidRDefault="00614D2D">
            <w:pPr>
              <w:pStyle w:val="PL"/>
              <w:rPr>
                <w:noProof w:val="0"/>
              </w:rPr>
            </w:pPr>
            <w:r>
              <w:rPr>
                <w:noProof w:val="0"/>
              </w:rPr>
              <w:t>respOffset = 0</w:t>
            </w:r>
          </w:p>
          <w:p w:rsidR="00614D2D" w:rsidRDefault="00614D2D">
            <w:pPr>
              <w:pStyle w:val="PL"/>
              <w:rPr>
                <w:noProof w:val="0"/>
              </w:rPr>
            </w:pPr>
            <w:r>
              <w:rPr>
                <w:noProof w:val="0"/>
              </w:rPr>
              <w:t>respLength = 4</w:t>
            </w:r>
          </w:p>
          <w:p w:rsidR="00614D2D" w:rsidRDefault="00614D2D">
            <w:pPr>
              <w:pStyle w:val="PL"/>
              <w:rPr>
                <w:noProof w:val="0"/>
              </w:rPr>
            </w:pPr>
            <w:r>
              <w:rPr>
                <w:noProof w:val="0"/>
              </w:rPr>
              <w:t>readRecord()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sim.access.SIMViewException with reason code RECORD_NUMBER_NOT_AVAILABLE.</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Read Previous from Linear Fixed EF</w:t>
            </w:r>
          </w:p>
          <w:p w:rsidR="00614D2D" w:rsidRDefault="00614D2D">
            <w:pPr>
              <w:pStyle w:val="PL"/>
              <w:rPr>
                <w:noProof w:val="0"/>
                <w:lang w:val="fr-FR"/>
              </w:rPr>
            </w:pPr>
            <w:r>
              <w:rPr>
                <w:noProof w:val="0"/>
                <w:lang w:val="fr-FR"/>
              </w:rPr>
              <w:t>recNumber = 0</w:t>
            </w:r>
          </w:p>
          <w:p w:rsidR="00614D2D" w:rsidRDefault="00614D2D">
            <w:pPr>
              <w:pStyle w:val="PL"/>
              <w:rPr>
                <w:noProof w:val="0"/>
                <w:lang w:val="fr-FR"/>
              </w:rPr>
            </w:pPr>
            <w:r>
              <w:rPr>
                <w:noProof w:val="0"/>
                <w:lang w:val="fr-FR"/>
              </w:rPr>
              <w:t>mode = REC_ACC_MODE_PREVIOUS</w:t>
            </w:r>
          </w:p>
          <w:p w:rsidR="00614D2D" w:rsidRDefault="00614D2D">
            <w:pPr>
              <w:pStyle w:val="PL"/>
              <w:rPr>
                <w:noProof w:val="0"/>
              </w:rPr>
            </w:pPr>
            <w:r>
              <w:rPr>
                <w:noProof w:val="0"/>
              </w:rPr>
              <w:t>recOffset = 0</w:t>
            </w:r>
          </w:p>
          <w:p w:rsidR="00614D2D" w:rsidRDefault="00614D2D">
            <w:pPr>
              <w:pStyle w:val="PL"/>
              <w:rPr>
                <w:noProof w:val="0"/>
              </w:rPr>
            </w:pPr>
            <w:r>
              <w:rPr>
                <w:noProof w:val="0"/>
              </w:rPr>
              <w:t>respOffset = 0</w:t>
            </w:r>
          </w:p>
          <w:p w:rsidR="00614D2D" w:rsidRDefault="00614D2D">
            <w:pPr>
              <w:pStyle w:val="PL"/>
              <w:rPr>
                <w:noProof w:val="0"/>
              </w:rPr>
            </w:pPr>
            <w:r>
              <w:rPr>
                <w:noProof w:val="0"/>
              </w:rPr>
              <w:t>respLength = 4</w:t>
            </w:r>
          </w:p>
          <w:p w:rsidR="00614D2D" w:rsidRDefault="00614D2D">
            <w:pPr>
              <w:pStyle w:val="PL"/>
              <w:rPr>
                <w:noProof w:val="0"/>
              </w:rPr>
            </w:pPr>
            <w:r>
              <w:rPr>
                <w:noProof w:val="0"/>
              </w:rPr>
              <w:t>readRecord()</w:t>
            </w: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r>
              <w:t>No exception shall be thrown.</w:t>
            </w:r>
          </w:p>
          <w:p w:rsidR="00614D2D" w:rsidRDefault="00614D2D">
            <w:pPr>
              <w:pStyle w:val="TAL"/>
              <w:keepNext w:val="0"/>
              <w:keepLines w:val="0"/>
            </w:pPr>
            <w:r>
              <w:t>resp shall be:</w:t>
            </w:r>
          </w:p>
          <w:p w:rsidR="00614D2D" w:rsidRDefault="00614D2D">
            <w:pPr>
              <w:pStyle w:val="TAL"/>
              <w:keepNext w:val="0"/>
              <w:keepLines w:val="0"/>
            </w:pPr>
            <w:r>
              <w:t>resp[0] = '55'</w:t>
            </w:r>
          </w:p>
          <w:p w:rsidR="00614D2D" w:rsidRDefault="00614D2D">
            <w:pPr>
              <w:pStyle w:val="TAL"/>
              <w:keepNext w:val="0"/>
              <w:keepLines w:val="0"/>
            </w:pPr>
            <w:r>
              <w:t>resp[1] = '55'</w:t>
            </w:r>
          </w:p>
          <w:p w:rsidR="00614D2D" w:rsidRDefault="00614D2D">
            <w:pPr>
              <w:pStyle w:val="TAL"/>
              <w:keepNext w:val="0"/>
              <w:keepLines w:val="0"/>
            </w:pPr>
            <w:r>
              <w:t>resp[2] = '55'</w:t>
            </w:r>
          </w:p>
          <w:p w:rsidR="00614D2D" w:rsidRDefault="00614D2D">
            <w:pPr>
              <w:pStyle w:val="TAL"/>
              <w:keepNext w:val="0"/>
              <w:keepLines w:val="0"/>
            </w:pPr>
            <w:r>
              <w:t>resp[3] = '55'</w:t>
            </w: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Read Previous from Linear Fixed EF</w:t>
            </w:r>
          </w:p>
          <w:p w:rsidR="00614D2D" w:rsidRDefault="00614D2D">
            <w:pPr>
              <w:pStyle w:val="PL"/>
              <w:rPr>
                <w:noProof w:val="0"/>
                <w:lang w:val="fr-FR"/>
              </w:rPr>
            </w:pPr>
            <w:r>
              <w:rPr>
                <w:noProof w:val="0"/>
                <w:lang w:val="fr-FR"/>
              </w:rPr>
              <w:t>recNumber = 0</w:t>
            </w:r>
          </w:p>
          <w:p w:rsidR="00614D2D" w:rsidRDefault="00614D2D">
            <w:pPr>
              <w:pStyle w:val="PL"/>
              <w:rPr>
                <w:noProof w:val="0"/>
                <w:lang w:val="fr-FR"/>
              </w:rPr>
            </w:pPr>
            <w:r>
              <w:rPr>
                <w:noProof w:val="0"/>
                <w:lang w:val="fr-FR"/>
              </w:rPr>
              <w:t>mode = REC_ACC_MODE_PREVIOUS</w:t>
            </w:r>
          </w:p>
          <w:p w:rsidR="00614D2D" w:rsidRDefault="00614D2D">
            <w:pPr>
              <w:pStyle w:val="PL"/>
              <w:rPr>
                <w:noProof w:val="0"/>
              </w:rPr>
            </w:pPr>
            <w:r>
              <w:rPr>
                <w:noProof w:val="0"/>
              </w:rPr>
              <w:t>recOffset = 0</w:t>
            </w:r>
          </w:p>
          <w:p w:rsidR="00614D2D" w:rsidRDefault="00614D2D">
            <w:pPr>
              <w:pStyle w:val="PL"/>
              <w:rPr>
                <w:noProof w:val="0"/>
              </w:rPr>
            </w:pPr>
            <w:r>
              <w:rPr>
                <w:noProof w:val="0"/>
              </w:rPr>
              <w:t>respOffset = 0</w:t>
            </w:r>
          </w:p>
          <w:p w:rsidR="00614D2D" w:rsidRDefault="00614D2D">
            <w:pPr>
              <w:pStyle w:val="PL"/>
              <w:rPr>
                <w:noProof w:val="0"/>
              </w:rPr>
            </w:pPr>
            <w:r>
              <w:rPr>
                <w:noProof w:val="0"/>
              </w:rPr>
              <w:t>respLength = 4</w:t>
            </w:r>
          </w:p>
          <w:p w:rsidR="00614D2D" w:rsidRDefault="00614D2D">
            <w:pPr>
              <w:pStyle w:val="PL"/>
              <w:rPr>
                <w:noProof w:val="0"/>
              </w:rPr>
            </w:pPr>
            <w:r>
              <w:rPr>
                <w:noProof w:val="0"/>
              </w:rPr>
              <w:t>readRecord()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sim.access.SIMViewException with reason code RECORD_NUMBER_NOT_AVAILABLE.</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lastRenderedPageBreak/>
              <w:t>7</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Read Absolute and Current from Cyclic EF</w:t>
            </w:r>
          </w:p>
          <w:p w:rsidR="00614D2D" w:rsidRDefault="00614D2D">
            <w:pPr>
              <w:pStyle w:val="PL"/>
              <w:rPr>
                <w:noProof w:val="0"/>
                <w:lang w:val="fr-FR"/>
              </w:rPr>
            </w:pPr>
            <w:r>
              <w:rPr>
                <w:noProof w:val="0"/>
                <w:lang w:val="fr-FR"/>
              </w:rPr>
              <w:t>1 - fid = EFCARU</w:t>
            </w:r>
          </w:p>
          <w:p w:rsidR="00614D2D" w:rsidRDefault="00614D2D">
            <w:pPr>
              <w:pStyle w:val="PL"/>
              <w:rPr>
                <w:noProof w:val="0"/>
                <w:lang w:val="fr-FR"/>
              </w:rPr>
            </w:pPr>
            <w:r>
              <w:rPr>
                <w:noProof w:val="0"/>
                <w:lang w:val="fr-FR"/>
              </w:rPr>
              <w:t>select()</w:t>
            </w:r>
          </w:p>
          <w:p w:rsidR="00614D2D" w:rsidRDefault="00614D2D">
            <w:pPr>
              <w:pStyle w:val="PL"/>
              <w:rPr>
                <w:noProof w:val="0"/>
                <w:lang w:val="fr-FR"/>
              </w:rPr>
            </w:pPr>
            <w:r>
              <w:rPr>
                <w:noProof w:val="0"/>
                <w:lang w:val="fr-FR"/>
              </w:rPr>
              <w:t>2 - recNumber = 2</w:t>
            </w:r>
          </w:p>
          <w:p w:rsidR="00614D2D" w:rsidRDefault="00614D2D">
            <w:pPr>
              <w:pStyle w:val="PL"/>
              <w:rPr>
                <w:noProof w:val="0"/>
                <w:lang w:val="fr-FR"/>
              </w:rPr>
            </w:pPr>
            <w:r>
              <w:rPr>
                <w:noProof w:val="0"/>
                <w:lang w:val="fr-FR"/>
              </w:rPr>
              <w:t>mode = REC_ACC_MODE_ABSOLUTE_CURRENT</w:t>
            </w:r>
          </w:p>
          <w:p w:rsidR="00614D2D" w:rsidRDefault="00614D2D">
            <w:pPr>
              <w:pStyle w:val="PL"/>
              <w:rPr>
                <w:noProof w:val="0"/>
              </w:rPr>
            </w:pPr>
            <w:r>
              <w:rPr>
                <w:noProof w:val="0"/>
              </w:rPr>
              <w:t>recOffset = 0</w:t>
            </w:r>
          </w:p>
          <w:p w:rsidR="00614D2D" w:rsidRDefault="00614D2D">
            <w:pPr>
              <w:pStyle w:val="PL"/>
              <w:rPr>
                <w:noProof w:val="0"/>
              </w:rPr>
            </w:pPr>
            <w:r>
              <w:rPr>
                <w:noProof w:val="0"/>
              </w:rPr>
              <w:t>respOffset = 0</w:t>
            </w:r>
          </w:p>
          <w:p w:rsidR="00614D2D" w:rsidRDefault="00614D2D">
            <w:pPr>
              <w:pStyle w:val="PL"/>
              <w:rPr>
                <w:noProof w:val="0"/>
              </w:rPr>
            </w:pPr>
            <w:r>
              <w:rPr>
                <w:noProof w:val="0"/>
              </w:rPr>
              <w:t>respLength = 3</w:t>
            </w:r>
          </w:p>
          <w:p w:rsidR="00614D2D" w:rsidRDefault="00614D2D">
            <w:pPr>
              <w:pStyle w:val="PL"/>
              <w:rPr>
                <w:noProof w:val="0"/>
              </w:rPr>
            </w:pPr>
            <w:r>
              <w:rPr>
                <w:noProof w:val="0"/>
              </w:rPr>
              <w:t>readRecord()</w:t>
            </w:r>
          </w:p>
          <w:p w:rsidR="00614D2D" w:rsidRDefault="00614D2D">
            <w:pPr>
              <w:pStyle w:val="PL"/>
              <w:rPr>
                <w:noProof w:val="0"/>
              </w:rPr>
            </w:pPr>
            <w:r>
              <w:rPr>
                <w:noProof w:val="0"/>
              </w:rPr>
              <w:t>3 - recNumber = 1</w:t>
            </w:r>
          </w:p>
          <w:p w:rsidR="00614D2D" w:rsidRDefault="00614D2D">
            <w:pPr>
              <w:pStyle w:val="PL"/>
              <w:rPr>
                <w:noProof w:val="0"/>
              </w:rPr>
            </w:pPr>
            <w:r>
              <w:rPr>
                <w:noProof w:val="0"/>
              </w:rPr>
              <w:t>readRecord()</w:t>
            </w:r>
          </w:p>
          <w:p w:rsidR="00614D2D" w:rsidRDefault="00614D2D">
            <w:pPr>
              <w:pStyle w:val="PL"/>
              <w:rPr>
                <w:noProof w:val="0"/>
              </w:rPr>
            </w:pPr>
            <w:r>
              <w:rPr>
                <w:noProof w:val="0"/>
              </w:rPr>
              <w:t>4 - recNumber = 0</w:t>
            </w:r>
          </w:p>
          <w:p w:rsidR="00614D2D" w:rsidRDefault="00614D2D">
            <w:pPr>
              <w:pStyle w:val="PL"/>
              <w:rPr>
                <w:noProof w:val="0"/>
              </w:rPr>
            </w:pPr>
            <w:r>
              <w:rPr>
                <w:noProof w:val="0"/>
              </w:rPr>
              <w:t>resp[0] = resp[1] = resp[2] = '00</w:t>
            </w:r>
          </w:p>
          <w:p w:rsidR="00614D2D" w:rsidRDefault="00614D2D">
            <w:pPr>
              <w:pStyle w:val="PL"/>
              <w:rPr>
                <w:noProof w:val="0"/>
              </w:rPr>
            </w:pPr>
            <w:r>
              <w:rPr>
                <w:noProof w:val="0"/>
              </w:rPr>
              <w:t>readRecord()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No exception shall be thrown.</w:t>
            </w:r>
          </w:p>
          <w:p w:rsidR="00614D2D" w:rsidRDefault="00614D2D">
            <w:pPr>
              <w:pStyle w:val="TAL"/>
              <w:keepNext w:val="0"/>
              <w:keepLines w:val="0"/>
            </w:pPr>
            <w:r>
              <w:t>resp shall be:</w:t>
            </w:r>
          </w:p>
          <w:p w:rsidR="00614D2D" w:rsidRDefault="00614D2D">
            <w:pPr>
              <w:pStyle w:val="TAL"/>
              <w:keepNext w:val="0"/>
              <w:keepLines w:val="0"/>
            </w:pPr>
            <w:r>
              <w:t>resp[0] = ' AA'</w:t>
            </w:r>
          </w:p>
          <w:p w:rsidR="00614D2D" w:rsidRDefault="00614D2D">
            <w:pPr>
              <w:pStyle w:val="TAL"/>
              <w:keepNext w:val="0"/>
              <w:keepLines w:val="0"/>
            </w:pPr>
            <w:r>
              <w:t>resp[1] = ' AA'</w:t>
            </w:r>
          </w:p>
          <w:p w:rsidR="00614D2D" w:rsidRDefault="00614D2D">
            <w:pPr>
              <w:pStyle w:val="TAL"/>
              <w:keepNext w:val="0"/>
              <w:keepLines w:val="0"/>
            </w:pPr>
            <w:r>
              <w:t>resp[2] = ' AA'</w:t>
            </w:r>
          </w:p>
          <w:p w:rsidR="00614D2D" w:rsidRDefault="00614D2D">
            <w:pPr>
              <w:pStyle w:val="TAL"/>
              <w:keepNext w:val="0"/>
              <w:keepLines w:val="0"/>
            </w:pPr>
            <w:r>
              <w:t>3 - No exception shall be thrown.</w:t>
            </w:r>
          </w:p>
          <w:p w:rsidR="00614D2D" w:rsidRDefault="00614D2D">
            <w:pPr>
              <w:pStyle w:val="TAL"/>
              <w:keepNext w:val="0"/>
              <w:keepLines w:val="0"/>
            </w:pPr>
            <w:r>
              <w:t>resp shall be:</w:t>
            </w:r>
          </w:p>
          <w:p w:rsidR="00614D2D" w:rsidRDefault="00614D2D">
            <w:pPr>
              <w:pStyle w:val="TAL"/>
              <w:keepNext w:val="0"/>
              <w:keepLines w:val="0"/>
            </w:pPr>
            <w:r>
              <w:t>resp[0] = '55'</w:t>
            </w:r>
          </w:p>
          <w:p w:rsidR="00614D2D" w:rsidRDefault="00614D2D">
            <w:pPr>
              <w:pStyle w:val="TAL"/>
              <w:keepNext w:val="0"/>
              <w:keepLines w:val="0"/>
            </w:pPr>
            <w:r>
              <w:t>resp[1] = '55'</w:t>
            </w:r>
          </w:p>
          <w:p w:rsidR="00614D2D" w:rsidRDefault="00614D2D">
            <w:pPr>
              <w:pStyle w:val="TAL"/>
              <w:keepNext w:val="0"/>
              <w:keepLines w:val="0"/>
            </w:pPr>
            <w:r>
              <w:t>resp[2] = '55'</w:t>
            </w:r>
          </w:p>
          <w:p w:rsidR="00614D2D" w:rsidRDefault="00614D2D">
            <w:pPr>
              <w:pStyle w:val="TAL"/>
              <w:keepNext w:val="0"/>
              <w:keepLines w:val="0"/>
            </w:pPr>
            <w:r>
              <w:t>4 - No exception shall be thrown.</w:t>
            </w:r>
          </w:p>
          <w:p w:rsidR="00614D2D" w:rsidRDefault="00614D2D">
            <w:pPr>
              <w:pStyle w:val="TAL"/>
              <w:keepNext w:val="0"/>
              <w:keepLines w:val="0"/>
            </w:pPr>
            <w:r>
              <w:t>resp shall be:</w:t>
            </w:r>
          </w:p>
          <w:p w:rsidR="00614D2D" w:rsidRDefault="00614D2D">
            <w:pPr>
              <w:pStyle w:val="TAL"/>
              <w:keepNext w:val="0"/>
              <w:keepLines w:val="0"/>
            </w:pPr>
            <w:r>
              <w:t>resp[0] = '55'</w:t>
            </w:r>
          </w:p>
          <w:p w:rsidR="00614D2D" w:rsidRDefault="00614D2D">
            <w:pPr>
              <w:pStyle w:val="TAL"/>
              <w:keepNext w:val="0"/>
              <w:keepLines w:val="0"/>
            </w:pPr>
            <w:r>
              <w:t>resp[1] = '55'</w:t>
            </w:r>
          </w:p>
          <w:p w:rsidR="00614D2D" w:rsidRDefault="00614D2D">
            <w:pPr>
              <w:pStyle w:val="TAL"/>
              <w:keepNext w:val="0"/>
              <w:keepLines w:val="0"/>
            </w:pPr>
            <w:r>
              <w:t>resp[2] = '55'</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Read Next from Cyclic EF</w:t>
            </w:r>
          </w:p>
          <w:p w:rsidR="00614D2D" w:rsidRDefault="00614D2D">
            <w:pPr>
              <w:pStyle w:val="PL"/>
              <w:rPr>
                <w:noProof w:val="0"/>
              </w:rPr>
            </w:pPr>
            <w:r>
              <w:rPr>
                <w:noProof w:val="0"/>
              </w:rPr>
              <w:t>recNumber = 0</w:t>
            </w:r>
          </w:p>
          <w:p w:rsidR="00614D2D" w:rsidRDefault="00614D2D">
            <w:pPr>
              <w:pStyle w:val="PL"/>
              <w:rPr>
                <w:noProof w:val="0"/>
                <w:lang w:val="fr-FR"/>
              </w:rPr>
            </w:pPr>
            <w:r>
              <w:rPr>
                <w:noProof w:val="0"/>
                <w:lang w:val="fr-FR"/>
              </w:rPr>
              <w:t>mode = REC_ACC_MODE_NEXT</w:t>
            </w:r>
          </w:p>
          <w:p w:rsidR="00614D2D" w:rsidRDefault="00614D2D">
            <w:pPr>
              <w:pStyle w:val="PL"/>
              <w:rPr>
                <w:noProof w:val="0"/>
                <w:lang w:val="fr-FR"/>
              </w:rPr>
            </w:pPr>
            <w:r>
              <w:rPr>
                <w:noProof w:val="0"/>
                <w:lang w:val="fr-FR"/>
              </w:rPr>
              <w:t>recOffset = 0</w:t>
            </w:r>
          </w:p>
          <w:p w:rsidR="00614D2D" w:rsidRDefault="00614D2D">
            <w:pPr>
              <w:pStyle w:val="PL"/>
              <w:rPr>
                <w:noProof w:val="0"/>
              </w:rPr>
            </w:pPr>
            <w:r>
              <w:rPr>
                <w:noProof w:val="0"/>
              </w:rPr>
              <w:t>respOffset = 0</w:t>
            </w:r>
          </w:p>
          <w:p w:rsidR="00614D2D" w:rsidRDefault="00614D2D">
            <w:pPr>
              <w:pStyle w:val="PL"/>
              <w:rPr>
                <w:noProof w:val="0"/>
              </w:rPr>
            </w:pPr>
            <w:r>
              <w:rPr>
                <w:noProof w:val="0"/>
              </w:rPr>
              <w:t>respLength = 3</w:t>
            </w:r>
          </w:p>
          <w:p w:rsidR="00614D2D" w:rsidRDefault="00614D2D">
            <w:pPr>
              <w:pStyle w:val="PL"/>
              <w:rPr>
                <w:noProof w:val="0"/>
              </w:rPr>
            </w:pPr>
            <w:r>
              <w:rPr>
                <w:noProof w:val="0"/>
              </w:rPr>
              <w:t>readRecord()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No exception shall be thrown.</w:t>
            </w:r>
          </w:p>
          <w:p w:rsidR="00614D2D" w:rsidRDefault="00614D2D">
            <w:pPr>
              <w:pStyle w:val="TAL"/>
              <w:keepNext w:val="0"/>
              <w:keepLines w:val="0"/>
            </w:pPr>
            <w:r>
              <w:t>resp shall be:</w:t>
            </w:r>
          </w:p>
          <w:p w:rsidR="00614D2D" w:rsidRDefault="00614D2D">
            <w:pPr>
              <w:pStyle w:val="TAL"/>
              <w:keepNext w:val="0"/>
              <w:keepLines w:val="0"/>
            </w:pPr>
            <w:r>
              <w:t>resp[0] = 'AA'</w:t>
            </w:r>
          </w:p>
          <w:p w:rsidR="00614D2D" w:rsidRDefault="00614D2D">
            <w:pPr>
              <w:pStyle w:val="TAL"/>
              <w:keepNext w:val="0"/>
              <w:keepLines w:val="0"/>
            </w:pPr>
            <w:r>
              <w:t>resp[1] = 'AA'</w:t>
            </w:r>
          </w:p>
          <w:p w:rsidR="00614D2D" w:rsidRDefault="00614D2D">
            <w:pPr>
              <w:pStyle w:val="TAL"/>
              <w:keepNext w:val="0"/>
              <w:keepLines w:val="0"/>
            </w:pPr>
            <w:r>
              <w:t>resp[2] = 'AA'</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Read Next from Cyclic EF</w:t>
            </w:r>
          </w:p>
          <w:p w:rsidR="00614D2D" w:rsidRDefault="00614D2D">
            <w:pPr>
              <w:pStyle w:val="PL"/>
              <w:rPr>
                <w:noProof w:val="0"/>
              </w:rPr>
            </w:pPr>
            <w:r>
              <w:rPr>
                <w:noProof w:val="0"/>
              </w:rPr>
              <w:t>recNumber = 0</w:t>
            </w:r>
          </w:p>
          <w:p w:rsidR="00614D2D" w:rsidRDefault="00614D2D">
            <w:pPr>
              <w:pStyle w:val="PL"/>
              <w:rPr>
                <w:noProof w:val="0"/>
                <w:lang w:val="fr-FR"/>
              </w:rPr>
            </w:pPr>
            <w:r>
              <w:rPr>
                <w:noProof w:val="0"/>
                <w:lang w:val="fr-FR"/>
              </w:rPr>
              <w:t>mode = REC_ACC_MODE_NEXT</w:t>
            </w:r>
          </w:p>
          <w:p w:rsidR="00614D2D" w:rsidRDefault="00614D2D">
            <w:pPr>
              <w:pStyle w:val="PL"/>
              <w:rPr>
                <w:noProof w:val="0"/>
                <w:lang w:val="fr-FR"/>
              </w:rPr>
            </w:pPr>
            <w:r>
              <w:rPr>
                <w:noProof w:val="0"/>
                <w:lang w:val="fr-FR"/>
              </w:rPr>
              <w:t>recOffset = 0</w:t>
            </w:r>
          </w:p>
          <w:p w:rsidR="00614D2D" w:rsidRDefault="00614D2D">
            <w:pPr>
              <w:pStyle w:val="PL"/>
              <w:rPr>
                <w:noProof w:val="0"/>
              </w:rPr>
            </w:pPr>
            <w:r>
              <w:rPr>
                <w:noProof w:val="0"/>
              </w:rPr>
              <w:t>respOffset = 0</w:t>
            </w:r>
          </w:p>
          <w:p w:rsidR="00614D2D" w:rsidRDefault="00614D2D">
            <w:pPr>
              <w:pStyle w:val="PL"/>
              <w:rPr>
                <w:noProof w:val="0"/>
              </w:rPr>
            </w:pPr>
            <w:r>
              <w:rPr>
                <w:noProof w:val="0"/>
              </w:rPr>
              <w:t>respLength = 3</w:t>
            </w:r>
          </w:p>
          <w:p w:rsidR="00614D2D" w:rsidRDefault="00614D2D">
            <w:pPr>
              <w:pStyle w:val="PL"/>
              <w:rPr>
                <w:noProof w:val="0"/>
              </w:rPr>
            </w:pPr>
            <w:r>
              <w:rPr>
                <w:noProof w:val="0"/>
              </w:rPr>
              <w:t>readRecord()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No exception shall be thrown.</w:t>
            </w:r>
          </w:p>
          <w:p w:rsidR="00614D2D" w:rsidRDefault="00614D2D">
            <w:pPr>
              <w:pStyle w:val="TAL"/>
              <w:keepNext w:val="0"/>
              <w:keepLines w:val="0"/>
            </w:pPr>
            <w:r>
              <w:t>resp shall be:</w:t>
            </w:r>
          </w:p>
          <w:p w:rsidR="00614D2D" w:rsidRDefault="00614D2D">
            <w:pPr>
              <w:pStyle w:val="TAL"/>
              <w:keepNext w:val="0"/>
              <w:keepLines w:val="0"/>
            </w:pPr>
            <w:r>
              <w:t>resp[0] = '55'</w:t>
            </w:r>
          </w:p>
          <w:p w:rsidR="00614D2D" w:rsidRDefault="00614D2D">
            <w:pPr>
              <w:pStyle w:val="TAL"/>
              <w:keepNext w:val="0"/>
              <w:keepLines w:val="0"/>
            </w:pPr>
            <w:r>
              <w:t>resp[1] = '55'</w:t>
            </w:r>
          </w:p>
          <w:p w:rsidR="00614D2D" w:rsidRDefault="00614D2D">
            <w:pPr>
              <w:pStyle w:val="TAL"/>
              <w:keepNext w:val="0"/>
              <w:keepLines w:val="0"/>
            </w:pPr>
            <w:r>
              <w:t>resp[2] = '55'</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Read Previous from Cyclic EF</w:t>
            </w:r>
          </w:p>
          <w:p w:rsidR="00614D2D" w:rsidRDefault="00614D2D">
            <w:pPr>
              <w:pStyle w:val="PL"/>
              <w:rPr>
                <w:noProof w:val="0"/>
              </w:rPr>
            </w:pPr>
            <w:r>
              <w:rPr>
                <w:noProof w:val="0"/>
              </w:rPr>
              <w:t>recNumber = 0</w:t>
            </w:r>
          </w:p>
          <w:p w:rsidR="00614D2D" w:rsidRDefault="00614D2D">
            <w:pPr>
              <w:pStyle w:val="PL"/>
              <w:rPr>
                <w:noProof w:val="0"/>
                <w:lang w:val="fr-FR"/>
              </w:rPr>
            </w:pPr>
            <w:r>
              <w:rPr>
                <w:noProof w:val="0"/>
                <w:lang w:val="fr-FR"/>
              </w:rPr>
              <w:t>mode = REC_ACC_MODE_PREVIOUS</w:t>
            </w:r>
          </w:p>
          <w:p w:rsidR="00614D2D" w:rsidRDefault="00614D2D">
            <w:pPr>
              <w:pStyle w:val="PL"/>
              <w:rPr>
                <w:noProof w:val="0"/>
                <w:lang w:val="fr-FR"/>
              </w:rPr>
            </w:pPr>
            <w:r>
              <w:rPr>
                <w:noProof w:val="0"/>
                <w:lang w:val="fr-FR"/>
              </w:rPr>
              <w:t>recOffset = 0</w:t>
            </w:r>
          </w:p>
          <w:p w:rsidR="00614D2D" w:rsidRDefault="00614D2D">
            <w:pPr>
              <w:pStyle w:val="PL"/>
              <w:rPr>
                <w:noProof w:val="0"/>
              </w:rPr>
            </w:pPr>
            <w:r>
              <w:rPr>
                <w:noProof w:val="0"/>
              </w:rPr>
              <w:t>respOffset = 0</w:t>
            </w:r>
          </w:p>
          <w:p w:rsidR="00614D2D" w:rsidRDefault="00614D2D">
            <w:pPr>
              <w:pStyle w:val="PL"/>
              <w:rPr>
                <w:noProof w:val="0"/>
              </w:rPr>
            </w:pPr>
            <w:r>
              <w:rPr>
                <w:noProof w:val="0"/>
              </w:rPr>
              <w:t>respLength = 3</w:t>
            </w:r>
          </w:p>
          <w:p w:rsidR="00614D2D" w:rsidRDefault="00614D2D">
            <w:pPr>
              <w:pStyle w:val="PL"/>
              <w:rPr>
                <w:noProof w:val="0"/>
              </w:rPr>
            </w:pPr>
            <w:r>
              <w:rPr>
                <w:noProof w:val="0"/>
              </w:rPr>
              <w:t>readRecord()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No exception shall be thrown.</w:t>
            </w:r>
          </w:p>
          <w:p w:rsidR="00614D2D" w:rsidRDefault="00614D2D">
            <w:pPr>
              <w:pStyle w:val="TAL"/>
              <w:keepNext w:val="0"/>
              <w:keepLines w:val="0"/>
            </w:pPr>
            <w:r>
              <w:t>resp shall be:</w:t>
            </w:r>
          </w:p>
          <w:p w:rsidR="00614D2D" w:rsidRDefault="00614D2D">
            <w:pPr>
              <w:pStyle w:val="TAL"/>
              <w:keepNext w:val="0"/>
              <w:keepLines w:val="0"/>
            </w:pPr>
            <w:r>
              <w:t>resp[0] = 'AA'</w:t>
            </w:r>
          </w:p>
          <w:p w:rsidR="00614D2D" w:rsidRDefault="00614D2D">
            <w:pPr>
              <w:pStyle w:val="TAL"/>
              <w:keepNext w:val="0"/>
              <w:keepLines w:val="0"/>
            </w:pPr>
            <w:r>
              <w:t>resp[1] = 'AA'</w:t>
            </w:r>
          </w:p>
          <w:p w:rsidR="00614D2D" w:rsidRDefault="00614D2D">
            <w:pPr>
              <w:pStyle w:val="TAL"/>
              <w:keepNext w:val="0"/>
              <w:keepLines w:val="0"/>
            </w:pPr>
            <w:r>
              <w:t>resp[2] = 'AA'</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Read Previous from Cyclic EF</w:t>
            </w:r>
          </w:p>
          <w:p w:rsidR="00614D2D" w:rsidRDefault="00614D2D">
            <w:pPr>
              <w:pStyle w:val="PL"/>
              <w:rPr>
                <w:noProof w:val="0"/>
              </w:rPr>
            </w:pPr>
            <w:r>
              <w:rPr>
                <w:noProof w:val="0"/>
              </w:rPr>
              <w:t>recNumber = 0</w:t>
            </w:r>
          </w:p>
          <w:p w:rsidR="00614D2D" w:rsidRDefault="00614D2D">
            <w:pPr>
              <w:pStyle w:val="PL"/>
              <w:rPr>
                <w:noProof w:val="0"/>
                <w:lang w:val="fr-FR"/>
              </w:rPr>
            </w:pPr>
            <w:r>
              <w:rPr>
                <w:noProof w:val="0"/>
                <w:lang w:val="fr-FR"/>
              </w:rPr>
              <w:t>mode = REC_ACC_MODE_PREVIOUS</w:t>
            </w:r>
          </w:p>
          <w:p w:rsidR="00614D2D" w:rsidRDefault="00614D2D">
            <w:pPr>
              <w:pStyle w:val="PL"/>
              <w:rPr>
                <w:noProof w:val="0"/>
                <w:lang w:val="fr-FR"/>
              </w:rPr>
            </w:pPr>
            <w:r>
              <w:rPr>
                <w:noProof w:val="0"/>
                <w:lang w:val="fr-FR"/>
              </w:rPr>
              <w:t>recOffset = 0</w:t>
            </w:r>
          </w:p>
          <w:p w:rsidR="00614D2D" w:rsidRDefault="00614D2D">
            <w:pPr>
              <w:pStyle w:val="PL"/>
              <w:rPr>
                <w:noProof w:val="0"/>
              </w:rPr>
            </w:pPr>
            <w:r>
              <w:rPr>
                <w:noProof w:val="0"/>
              </w:rPr>
              <w:t>respOffset = 0</w:t>
            </w:r>
          </w:p>
          <w:p w:rsidR="00614D2D" w:rsidRDefault="00614D2D">
            <w:pPr>
              <w:pStyle w:val="PL"/>
              <w:rPr>
                <w:noProof w:val="0"/>
              </w:rPr>
            </w:pPr>
            <w:r>
              <w:rPr>
                <w:noProof w:val="0"/>
              </w:rPr>
              <w:t>respLength = 3</w:t>
            </w:r>
          </w:p>
          <w:p w:rsidR="00614D2D" w:rsidRDefault="00614D2D">
            <w:pPr>
              <w:pStyle w:val="PL"/>
              <w:rPr>
                <w:noProof w:val="0"/>
              </w:rPr>
            </w:pPr>
            <w:r>
              <w:rPr>
                <w:noProof w:val="0"/>
              </w:rPr>
              <w:t>readRecord()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No exception shall be thrown.</w:t>
            </w:r>
          </w:p>
          <w:p w:rsidR="00614D2D" w:rsidRDefault="00614D2D">
            <w:pPr>
              <w:pStyle w:val="TAL"/>
              <w:keepNext w:val="0"/>
              <w:keepLines w:val="0"/>
            </w:pPr>
            <w:r>
              <w:t>resp shall be:</w:t>
            </w:r>
          </w:p>
          <w:p w:rsidR="00614D2D" w:rsidRDefault="00614D2D">
            <w:pPr>
              <w:pStyle w:val="TAL"/>
              <w:keepNext w:val="0"/>
              <w:keepLines w:val="0"/>
            </w:pPr>
            <w:r>
              <w:t>resp[0] = '55'</w:t>
            </w:r>
          </w:p>
          <w:p w:rsidR="00614D2D" w:rsidRDefault="00614D2D">
            <w:pPr>
              <w:pStyle w:val="TAL"/>
              <w:keepNext w:val="0"/>
              <w:keepLines w:val="0"/>
            </w:pPr>
            <w:r>
              <w:t>resp[1] = '55'</w:t>
            </w:r>
          </w:p>
          <w:p w:rsidR="00614D2D" w:rsidRDefault="00614D2D">
            <w:pPr>
              <w:pStyle w:val="TAL"/>
              <w:keepNext w:val="0"/>
              <w:keepLines w:val="0"/>
            </w:pPr>
            <w:r>
              <w:t>resp[2] = '55'</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11" w:type="dxa"/>
            <w:tcBorders>
              <w:top w:val="nil"/>
              <w:left w:val="single" w:sz="4" w:space="0" w:color="auto"/>
              <w:bottom w:val="single" w:sz="4" w:space="0" w:color="auto"/>
              <w:right w:val="single" w:sz="4" w:space="0" w:color="auto"/>
            </w:tcBorders>
            <w:hideMark/>
          </w:tcPr>
          <w:p w:rsidR="00614D2D" w:rsidRDefault="00614D2D">
            <w:pPr>
              <w:pStyle w:val="PL"/>
              <w:rPr>
                <w:noProof w:val="0"/>
              </w:rPr>
            </w:pPr>
            <w:r>
              <w:rPr>
                <w:rFonts w:ascii="Arial" w:hAnsi="Arial"/>
                <w:b/>
                <w:noProof w:val="0"/>
                <w:sz w:val="18"/>
              </w:rPr>
              <w:t xml:space="preserve">Read Absolute from Linear Fixed EF beyond </w:t>
            </w:r>
            <w:r>
              <w:rPr>
                <w:noProof w:val="0"/>
              </w:rPr>
              <w:t>Records</w:t>
            </w:r>
          </w:p>
          <w:p w:rsidR="00614D2D" w:rsidRDefault="00614D2D">
            <w:pPr>
              <w:pStyle w:val="PL"/>
              <w:rPr>
                <w:noProof w:val="0"/>
                <w:lang w:val="fr-FR"/>
              </w:rPr>
            </w:pPr>
            <w:r>
              <w:rPr>
                <w:noProof w:val="0"/>
                <w:lang w:val="fr-FR"/>
              </w:rPr>
              <w:t>1 - fid = EFLARU</w:t>
            </w:r>
          </w:p>
          <w:p w:rsidR="00614D2D" w:rsidRDefault="00614D2D">
            <w:pPr>
              <w:pStyle w:val="PL"/>
              <w:rPr>
                <w:noProof w:val="0"/>
                <w:lang w:val="fr-FR"/>
              </w:rPr>
            </w:pPr>
            <w:r>
              <w:rPr>
                <w:noProof w:val="0"/>
                <w:lang w:val="fr-FR"/>
              </w:rPr>
              <w:t>select()</w:t>
            </w:r>
          </w:p>
          <w:p w:rsidR="00614D2D" w:rsidRDefault="00614D2D">
            <w:pPr>
              <w:pStyle w:val="PL"/>
              <w:rPr>
                <w:noProof w:val="0"/>
                <w:lang w:val="fr-FR"/>
              </w:rPr>
            </w:pPr>
            <w:r>
              <w:rPr>
                <w:noProof w:val="0"/>
                <w:lang w:val="fr-FR"/>
              </w:rPr>
              <w:t>2 - recNumber = -1</w:t>
            </w:r>
          </w:p>
          <w:p w:rsidR="00614D2D" w:rsidRDefault="00614D2D">
            <w:pPr>
              <w:pStyle w:val="PL"/>
              <w:rPr>
                <w:noProof w:val="0"/>
                <w:lang w:val="fr-FR"/>
              </w:rPr>
            </w:pPr>
            <w:r>
              <w:rPr>
                <w:noProof w:val="0"/>
                <w:lang w:val="fr-FR"/>
              </w:rPr>
              <w:t>mode = REC_ACC_MODE_ABSOLUTE_CURRENT</w:t>
            </w:r>
          </w:p>
          <w:p w:rsidR="00614D2D" w:rsidRDefault="00614D2D">
            <w:pPr>
              <w:pStyle w:val="PL"/>
              <w:rPr>
                <w:noProof w:val="0"/>
              </w:rPr>
            </w:pPr>
            <w:r>
              <w:rPr>
                <w:noProof w:val="0"/>
              </w:rPr>
              <w:t>recOffset = 0</w:t>
            </w:r>
          </w:p>
          <w:p w:rsidR="00614D2D" w:rsidRDefault="00614D2D">
            <w:pPr>
              <w:pStyle w:val="PL"/>
              <w:rPr>
                <w:noProof w:val="0"/>
              </w:rPr>
            </w:pPr>
            <w:r>
              <w:rPr>
                <w:noProof w:val="0"/>
              </w:rPr>
              <w:t>respOffset = 0</w:t>
            </w:r>
          </w:p>
          <w:p w:rsidR="00614D2D" w:rsidRDefault="00614D2D">
            <w:pPr>
              <w:pStyle w:val="PL"/>
              <w:rPr>
                <w:noProof w:val="0"/>
              </w:rPr>
            </w:pPr>
            <w:r>
              <w:rPr>
                <w:noProof w:val="0"/>
              </w:rPr>
              <w:t>respLength = 4</w:t>
            </w:r>
          </w:p>
          <w:p w:rsidR="00614D2D" w:rsidRDefault="00614D2D">
            <w:pPr>
              <w:pStyle w:val="PL"/>
              <w:rPr>
                <w:noProof w:val="0"/>
              </w:rPr>
            </w:pPr>
            <w:r>
              <w:rPr>
                <w:noProof w:val="0"/>
              </w:rPr>
              <w:t>readRecord()</w:t>
            </w:r>
          </w:p>
          <w:p w:rsidR="00614D2D" w:rsidRDefault="00614D2D">
            <w:pPr>
              <w:pStyle w:val="PL"/>
              <w:rPr>
                <w:noProof w:val="0"/>
              </w:rPr>
            </w:pPr>
            <w:r>
              <w:rPr>
                <w:noProof w:val="0"/>
              </w:rPr>
              <w:t>3 - recNumber = 3</w:t>
            </w:r>
          </w:p>
          <w:p w:rsidR="00614D2D" w:rsidRDefault="00614D2D">
            <w:pPr>
              <w:pStyle w:val="PL"/>
              <w:rPr>
                <w:rFonts w:ascii="Arial" w:hAnsi="Arial"/>
                <w:noProof w:val="0"/>
                <w:sz w:val="18"/>
              </w:rPr>
            </w:pPr>
            <w:r>
              <w:rPr>
                <w:noProof w:val="0"/>
              </w:rPr>
              <w:t>readRecord()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rPr>
                <w:u w:val="single"/>
              </w:rPr>
            </w:pPr>
            <w:r>
              <w:t>1 - No exception shall be thrown.</w:t>
            </w:r>
          </w:p>
          <w:p w:rsidR="00614D2D" w:rsidRDefault="00614D2D">
            <w:pPr>
              <w:pStyle w:val="TAL"/>
              <w:keepNext w:val="0"/>
              <w:keepLines w:val="0"/>
            </w:pPr>
            <w:r>
              <w:t>2 - Shall throw sim.access.SIMViewException with reason code RECORD_NUMBER_NOT_AVAILABLE.</w:t>
            </w:r>
          </w:p>
          <w:p w:rsidR="00614D2D" w:rsidRDefault="00614D2D">
            <w:pPr>
              <w:pStyle w:val="TAL"/>
              <w:keepNext w:val="0"/>
              <w:keepLines w:val="0"/>
            </w:pPr>
            <w:r>
              <w:t>3 - Shall throw sim.access.SIMViewException with reason code RECORD_NUMBER_NOT_AVAILABLE.</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111" w:type="dxa"/>
            <w:tcBorders>
              <w:top w:val="nil"/>
              <w:left w:val="single" w:sz="4" w:space="0" w:color="auto"/>
              <w:bottom w:val="single" w:sz="4" w:space="0" w:color="auto"/>
              <w:right w:val="single" w:sz="4" w:space="0" w:color="auto"/>
            </w:tcBorders>
            <w:hideMark/>
          </w:tcPr>
          <w:p w:rsidR="00614D2D" w:rsidRDefault="00614D2D">
            <w:pPr>
              <w:pStyle w:val="PL"/>
              <w:rPr>
                <w:noProof w:val="0"/>
              </w:rPr>
            </w:pPr>
            <w:r>
              <w:rPr>
                <w:rFonts w:ascii="Arial" w:hAnsi="Arial"/>
                <w:b/>
                <w:noProof w:val="0"/>
                <w:sz w:val="18"/>
              </w:rPr>
              <w:t xml:space="preserve">No current record in linear fixed EF, read </w:t>
            </w:r>
            <w:r>
              <w:rPr>
                <w:noProof w:val="0"/>
              </w:rPr>
              <w:t>current</w:t>
            </w:r>
          </w:p>
          <w:p w:rsidR="00614D2D" w:rsidRDefault="00614D2D">
            <w:pPr>
              <w:pStyle w:val="PL"/>
              <w:rPr>
                <w:noProof w:val="0"/>
              </w:rPr>
            </w:pPr>
            <w:r>
              <w:rPr>
                <w:noProof w:val="0"/>
              </w:rPr>
              <w:t>1 - fid = EFLARU</w:t>
            </w:r>
          </w:p>
          <w:p w:rsidR="00614D2D" w:rsidRDefault="00614D2D">
            <w:pPr>
              <w:pStyle w:val="PL"/>
              <w:rPr>
                <w:noProof w:val="0"/>
              </w:rPr>
            </w:pPr>
            <w:r>
              <w:rPr>
                <w:noProof w:val="0"/>
              </w:rPr>
              <w:t>select()     // No curr rec</w:t>
            </w:r>
          </w:p>
          <w:p w:rsidR="00614D2D" w:rsidRDefault="00614D2D">
            <w:pPr>
              <w:pStyle w:val="PL"/>
              <w:rPr>
                <w:noProof w:val="0"/>
                <w:lang w:val="fr-FR"/>
              </w:rPr>
            </w:pPr>
            <w:r>
              <w:rPr>
                <w:noProof w:val="0"/>
                <w:lang w:val="fr-FR"/>
              </w:rPr>
              <w:t>2 - recNumber = 0  // curr rec</w:t>
            </w:r>
          </w:p>
          <w:p w:rsidR="00614D2D" w:rsidRDefault="00614D2D">
            <w:pPr>
              <w:pStyle w:val="PL"/>
              <w:rPr>
                <w:noProof w:val="0"/>
                <w:lang w:val="fr-FR"/>
              </w:rPr>
            </w:pPr>
            <w:r>
              <w:rPr>
                <w:noProof w:val="0"/>
                <w:lang w:val="fr-FR"/>
              </w:rPr>
              <w:t>mode = REC_ACC_MODE_ABSOLUTE_CURRENT</w:t>
            </w:r>
          </w:p>
          <w:p w:rsidR="00614D2D" w:rsidRDefault="00614D2D">
            <w:pPr>
              <w:pStyle w:val="PL"/>
              <w:rPr>
                <w:noProof w:val="0"/>
              </w:rPr>
            </w:pPr>
            <w:r>
              <w:rPr>
                <w:noProof w:val="0"/>
              </w:rPr>
              <w:t>recOffset = 0</w:t>
            </w:r>
          </w:p>
          <w:p w:rsidR="00614D2D" w:rsidRDefault="00614D2D">
            <w:pPr>
              <w:pStyle w:val="PL"/>
              <w:rPr>
                <w:noProof w:val="0"/>
              </w:rPr>
            </w:pPr>
            <w:r>
              <w:rPr>
                <w:noProof w:val="0"/>
              </w:rPr>
              <w:t>respOffset = 0</w:t>
            </w:r>
          </w:p>
          <w:p w:rsidR="00614D2D" w:rsidRDefault="00614D2D">
            <w:pPr>
              <w:pStyle w:val="PL"/>
              <w:rPr>
                <w:noProof w:val="0"/>
              </w:rPr>
            </w:pPr>
            <w:r>
              <w:rPr>
                <w:noProof w:val="0"/>
              </w:rPr>
              <w:t>respLength = 4</w:t>
            </w:r>
          </w:p>
          <w:p w:rsidR="00614D2D" w:rsidRDefault="00614D2D">
            <w:pPr>
              <w:pStyle w:val="PL"/>
              <w:rPr>
                <w:rFonts w:ascii="Arial" w:hAnsi="Arial"/>
                <w:noProof w:val="0"/>
                <w:sz w:val="18"/>
              </w:rPr>
            </w:pPr>
            <w:r>
              <w:rPr>
                <w:noProof w:val="0"/>
              </w:rPr>
              <w:t>readRecord()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Shall throw sim.access.SIMViewException with reason code RECORD_NUMBER_NOT_AVAILABLE.</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lastRenderedPageBreak/>
              <w:t>14</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recOffset &lt; 0</w:t>
            </w:r>
          </w:p>
          <w:p w:rsidR="00614D2D" w:rsidRDefault="00614D2D">
            <w:pPr>
              <w:pStyle w:val="PL"/>
              <w:rPr>
                <w:noProof w:val="0"/>
              </w:rPr>
            </w:pPr>
            <w:r>
              <w:rPr>
                <w:noProof w:val="0"/>
              </w:rPr>
              <w:t>1 - fid = EFLARU</w:t>
            </w:r>
          </w:p>
          <w:p w:rsidR="00614D2D" w:rsidRDefault="00614D2D">
            <w:pPr>
              <w:pStyle w:val="PL"/>
              <w:rPr>
                <w:noProof w:val="0"/>
              </w:rPr>
            </w:pPr>
            <w:r>
              <w:rPr>
                <w:noProof w:val="0"/>
              </w:rPr>
              <w:t>select()</w:t>
            </w:r>
          </w:p>
          <w:p w:rsidR="00614D2D" w:rsidRDefault="00614D2D">
            <w:pPr>
              <w:pStyle w:val="PL"/>
              <w:rPr>
                <w:noProof w:val="0"/>
              </w:rPr>
            </w:pPr>
            <w:r>
              <w:rPr>
                <w:noProof w:val="0"/>
              </w:rPr>
              <w:t>2 - recNumber = 1  // rec 1</w:t>
            </w:r>
          </w:p>
          <w:p w:rsidR="00614D2D" w:rsidRDefault="00614D2D">
            <w:pPr>
              <w:pStyle w:val="PL"/>
              <w:rPr>
                <w:noProof w:val="0"/>
                <w:lang w:val="fr-FR"/>
              </w:rPr>
            </w:pPr>
            <w:r>
              <w:rPr>
                <w:noProof w:val="0"/>
                <w:lang w:val="fr-FR"/>
              </w:rPr>
              <w:t>mode = REC_ACC_MODE_ABSOLUTE_CURRENT</w:t>
            </w:r>
          </w:p>
          <w:p w:rsidR="00614D2D" w:rsidRDefault="00614D2D">
            <w:pPr>
              <w:pStyle w:val="PL"/>
              <w:rPr>
                <w:noProof w:val="0"/>
              </w:rPr>
            </w:pPr>
            <w:r>
              <w:rPr>
                <w:noProof w:val="0"/>
              </w:rPr>
              <w:t>recOffset = -1</w:t>
            </w:r>
          </w:p>
          <w:p w:rsidR="00614D2D" w:rsidRDefault="00614D2D">
            <w:pPr>
              <w:pStyle w:val="PL"/>
              <w:rPr>
                <w:noProof w:val="0"/>
              </w:rPr>
            </w:pPr>
            <w:r>
              <w:rPr>
                <w:noProof w:val="0"/>
              </w:rPr>
              <w:t>respOffset = 0</w:t>
            </w:r>
          </w:p>
          <w:p w:rsidR="00614D2D" w:rsidRDefault="00614D2D">
            <w:pPr>
              <w:pStyle w:val="PL"/>
              <w:rPr>
                <w:noProof w:val="0"/>
              </w:rPr>
            </w:pPr>
            <w:r>
              <w:rPr>
                <w:noProof w:val="0"/>
              </w:rPr>
              <w:t>respLength = 4</w:t>
            </w:r>
          </w:p>
          <w:p w:rsidR="00614D2D" w:rsidRDefault="00614D2D">
            <w:pPr>
              <w:pStyle w:val="PL"/>
              <w:rPr>
                <w:rFonts w:ascii="Arial" w:hAnsi="Arial"/>
                <w:noProof w:val="0"/>
                <w:sz w:val="18"/>
              </w:rPr>
            </w:pPr>
            <w:r>
              <w:rPr>
                <w:noProof w:val="0"/>
              </w:rPr>
              <w:t>readRecord()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Shall throw sim.access.SIMViewException with reason code OUT_OF_RECORD_BOUNDARIES.</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 xml:space="preserve">recOffset + respLength &gt; Record Length </w:t>
            </w:r>
          </w:p>
          <w:p w:rsidR="00614D2D" w:rsidRDefault="00614D2D">
            <w:pPr>
              <w:pStyle w:val="PL"/>
              <w:rPr>
                <w:noProof w:val="0"/>
              </w:rPr>
            </w:pPr>
            <w:r>
              <w:rPr>
                <w:noProof w:val="0"/>
              </w:rPr>
              <w:t>1 - fid = EFLARU</w:t>
            </w:r>
          </w:p>
          <w:p w:rsidR="00614D2D" w:rsidRDefault="00614D2D">
            <w:pPr>
              <w:pStyle w:val="PL"/>
              <w:rPr>
                <w:noProof w:val="0"/>
                <w:lang w:val="fr-FR"/>
              </w:rPr>
            </w:pPr>
            <w:r>
              <w:rPr>
                <w:noProof w:val="0"/>
                <w:lang w:val="fr-FR"/>
              </w:rPr>
              <w:t>select()</w:t>
            </w:r>
          </w:p>
          <w:p w:rsidR="00614D2D" w:rsidRDefault="00614D2D">
            <w:pPr>
              <w:pStyle w:val="PL"/>
              <w:rPr>
                <w:noProof w:val="0"/>
                <w:lang w:val="fr-FR"/>
              </w:rPr>
            </w:pPr>
            <w:r>
              <w:rPr>
                <w:noProof w:val="0"/>
                <w:lang w:val="fr-FR"/>
              </w:rPr>
              <w:t>2 - recNumber = 1</w:t>
            </w:r>
          </w:p>
          <w:p w:rsidR="00614D2D" w:rsidRDefault="00614D2D">
            <w:pPr>
              <w:pStyle w:val="PL"/>
              <w:rPr>
                <w:noProof w:val="0"/>
                <w:lang w:val="fr-FR"/>
              </w:rPr>
            </w:pPr>
            <w:r>
              <w:rPr>
                <w:noProof w:val="0"/>
                <w:lang w:val="fr-FR"/>
              </w:rPr>
              <w:t>mode = REC_ACC_MODE_ABSOLUTE_CURRENT</w:t>
            </w:r>
          </w:p>
          <w:p w:rsidR="00614D2D" w:rsidRDefault="00614D2D">
            <w:pPr>
              <w:pStyle w:val="PL"/>
              <w:rPr>
                <w:noProof w:val="0"/>
              </w:rPr>
            </w:pPr>
            <w:r>
              <w:rPr>
                <w:noProof w:val="0"/>
              </w:rPr>
              <w:t>recOffset = 2</w:t>
            </w:r>
          </w:p>
          <w:p w:rsidR="00614D2D" w:rsidRDefault="00614D2D">
            <w:pPr>
              <w:pStyle w:val="PL"/>
              <w:rPr>
                <w:noProof w:val="0"/>
              </w:rPr>
            </w:pPr>
            <w:r>
              <w:rPr>
                <w:noProof w:val="0"/>
              </w:rPr>
              <w:t>respOffset = 0</w:t>
            </w:r>
          </w:p>
          <w:p w:rsidR="00614D2D" w:rsidRDefault="00614D2D">
            <w:pPr>
              <w:pStyle w:val="PL"/>
              <w:rPr>
                <w:noProof w:val="0"/>
              </w:rPr>
            </w:pPr>
            <w:r>
              <w:rPr>
                <w:noProof w:val="0"/>
              </w:rPr>
              <w:t>respLength = 4</w:t>
            </w:r>
          </w:p>
          <w:p w:rsidR="00614D2D" w:rsidRDefault="00614D2D">
            <w:pPr>
              <w:pStyle w:val="PL"/>
              <w:rPr>
                <w:rFonts w:ascii="Arial" w:hAnsi="Arial"/>
                <w:noProof w:val="0"/>
                <w:sz w:val="18"/>
              </w:rPr>
            </w:pPr>
            <w:r>
              <w:rPr>
                <w:noProof w:val="0"/>
              </w:rPr>
              <w:t>readRecord()</w:t>
            </w: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r>
              <w:t>1 - No exception shall be thrown.</w:t>
            </w:r>
          </w:p>
          <w:p w:rsidR="00614D2D" w:rsidRDefault="00614D2D">
            <w:pPr>
              <w:pStyle w:val="TAL"/>
              <w:keepNext w:val="0"/>
              <w:keepLines w:val="0"/>
            </w:pPr>
            <w:r>
              <w:t>2 - Shall throw sim.access.SIMViewException with reason code OUT_OF_RECORD_BOUNDARIES.</w:t>
            </w: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smartTag w:uri="urn:schemas-microsoft-com:office:smarttags" w:element="place">
              <w:smartTag w:uri="urn:schemas-microsoft-com:office:smarttags" w:element="City">
                <w:r>
                  <w:t>Reading</w:t>
                </w:r>
              </w:smartTag>
            </w:smartTag>
            <w:r>
              <w:t xml:space="preserve"> with invalid mode </w:t>
            </w:r>
          </w:p>
          <w:p w:rsidR="00614D2D" w:rsidRDefault="00614D2D">
            <w:pPr>
              <w:pStyle w:val="PL"/>
              <w:rPr>
                <w:noProof w:val="0"/>
              </w:rPr>
            </w:pPr>
            <w:r>
              <w:rPr>
                <w:noProof w:val="0"/>
              </w:rPr>
              <w:t>1 - fid = EFLARU</w:t>
            </w:r>
          </w:p>
          <w:p w:rsidR="00614D2D" w:rsidRDefault="00614D2D">
            <w:pPr>
              <w:pStyle w:val="PL"/>
              <w:rPr>
                <w:noProof w:val="0"/>
              </w:rPr>
            </w:pPr>
            <w:r>
              <w:rPr>
                <w:noProof w:val="0"/>
              </w:rPr>
              <w:t>select()</w:t>
            </w:r>
          </w:p>
          <w:p w:rsidR="00614D2D" w:rsidRDefault="00614D2D">
            <w:pPr>
              <w:pStyle w:val="PL"/>
              <w:rPr>
                <w:noProof w:val="0"/>
              </w:rPr>
            </w:pPr>
            <w:r>
              <w:rPr>
                <w:noProof w:val="0"/>
              </w:rPr>
              <w:t>2 - recNumber = 0</w:t>
            </w:r>
          </w:p>
          <w:p w:rsidR="00614D2D" w:rsidRDefault="00614D2D">
            <w:pPr>
              <w:pStyle w:val="PL"/>
              <w:rPr>
                <w:noProof w:val="0"/>
              </w:rPr>
            </w:pPr>
            <w:r>
              <w:rPr>
                <w:noProof w:val="0"/>
              </w:rPr>
              <w:t>mode = 1</w:t>
            </w:r>
          </w:p>
          <w:p w:rsidR="00614D2D" w:rsidRDefault="00614D2D">
            <w:pPr>
              <w:pStyle w:val="PL"/>
              <w:rPr>
                <w:noProof w:val="0"/>
              </w:rPr>
            </w:pPr>
            <w:r>
              <w:rPr>
                <w:noProof w:val="0"/>
              </w:rPr>
              <w:t>recOffset = 0</w:t>
            </w:r>
          </w:p>
          <w:p w:rsidR="00614D2D" w:rsidRDefault="00614D2D">
            <w:pPr>
              <w:pStyle w:val="PL"/>
              <w:rPr>
                <w:noProof w:val="0"/>
              </w:rPr>
            </w:pPr>
            <w:r>
              <w:rPr>
                <w:noProof w:val="0"/>
              </w:rPr>
              <w:t>respOffset = 0</w:t>
            </w:r>
          </w:p>
          <w:p w:rsidR="00614D2D" w:rsidRDefault="00614D2D">
            <w:pPr>
              <w:pStyle w:val="PL"/>
              <w:rPr>
                <w:noProof w:val="0"/>
              </w:rPr>
            </w:pPr>
            <w:r>
              <w:rPr>
                <w:noProof w:val="0"/>
              </w:rPr>
              <w:t>respLength = 4</w:t>
            </w:r>
          </w:p>
          <w:p w:rsidR="00614D2D" w:rsidRDefault="00614D2D">
            <w:pPr>
              <w:pStyle w:val="PL"/>
              <w:rPr>
                <w:noProof w:val="0"/>
              </w:rPr>
            </w:pPr>
            <w:r>
              <w:rPr>
                <w:noProof w:val="0"/>
              </w:rPr>
              <w:t>readRecord()</w:t>
            </w:r>
          </w:p>
          <w:p w:rsidR="00614D2D" w:rsidRDefault="00614D2D">
            <w:pPr>
              <w:pStyle w:val="PL"/>
              <w:rPr>
                <w:noProof w:val="0"/>
              </w:rPr>
            </w:pPr>
            <w:r>
              <w:rPr>
                <w:noProof w:val="0"/>
              </w:rPr>
              <w:t>3 - mode = 5</w:t>
            </w:r>
          </w:p>
          <w:p w:rsidR="00614D2D" w:rsidRDefault="00614D2D">
            <w:pPr>
              <w:pStyle w:val="PL"/>
              <w:rPr>
                <w:rFonts w:ascii="Arial" w:hAnsi="Arial"/>
                <w:noProof w:val="0"/>
                <w:sz w:val="18"/>
              </w:rPr>
            </w:pPr>
            <w:r>
              <w:rPr>
                <w:noProof w:val="0"/>
              </w:rPr>
              <w:t>readRecord()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Shall throw sim.access.SIMViewException with reason code INVALID_MODE.</w:t>
            </w:r>
          </w:p>
          <w:p w:rsidR="00614D2D" w:rsidRDefault="00614D2D">
            <w:pPr>
              <w:pStyle w:val="TAL"/>
              <w:keepNext w:val="0"/>
              <w:keepLines w:val="0"/>
            </w:pPr>
            <w:r>
              <w:t>3 - Shall throw sim.access.SIMViewException with reason code INVALID_MODE.</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17</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resp is null</w:t>
            </w:r>
          </w:p>
          <w:p w:rsidR="00614D2D" w:rsidRDefault="00614D2D">
            <w:pPr>
              <w:pStyle w:val="PL"/>
              <w:rPr>
                <w:noProof w:val="0"/>
              </w:rPr>
            </w:pPr>
            <w:r>
              <w:rPr>
                <w:noProof w:val="0"/>
              </w:rPr>
              <w:t>byte[] nullBuffer = null</w:t>
            </w:r>
          </w:p>
          <w:p w:rsidR="00614D2D" w:rsidRDefault="00614D2D">
            <w:pPr>
              <w:pStyle w:val="PL"/>
              <w:rPr>
                <w:noProof w:val="0"/>
                <w:lang w:val="fr-FR"/>
              </w:rPr>
            </w:pPr>
            <w:r>
              <w:rPr>
                <w:noProof w:val="0"/>
                <w:lang w:val="fr-FR"/>
              </w:rPr>
              <w:t>mode = REC_ACC_MODE_ABSOLUTE_CURRENT</w:t>
            </w:r>
          </w:p>
          <w:p w:rsidR="00614D2D" w:rsidRDefault="00614D2D">
            <w:pPr>
              <w:pStyle w:val="PL"/>
              <w:rPr>
                <w:noProof w:val="0"/>
              </w:rPr>
            </w:pPr>
            <w:r>
              <w:rPr>
                <w:noProof w:val="0"/>
              </w:rPr>
              <w:t>respOffset = 0</w:t>
            </w:r>
          </w:p>
          <w:p w:rsidR="00614D2D" w:rsidRDefault="00614D2D">
            <w:pPr>
              <w:pStyle w:val="PL"/>
              <w:rPr>
                <w:noProof w:val="0"/>
              </w:rPr>
            </w:pPr>
            <w:r>
              <w:rPr>
                <w:noProof w:val="0"/>
              </w:rPr>
              <w:t>respLength = 10</w:t>
            </w:r>
          </w:p>
          <w:p w:rsidR="00614D2D" w:rsidRDefault="00614D2D">
            <w:pPr>
              <w:pStyle w:val="PL"/>
              <w:rPr>
                <w:rFonts w:ascii="Arial" w:hAnsi="Arial"/>
                <w:noProof w:val="0"/>
                <w:sz w:val="18"/>
              </w:rPr>
            </w:pPr>
            <w:r>
              <w:rPr>
                <w:noProof w:val="0"/>
              </w:rPr>
              <w:t>readRecord()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java.lang.NullPointerException.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18</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respOffset &lt; 0</w:t>
            </w:r>
          </w:p>
          <w:p w:rsidR="00614D2D" w:rsidRDefault="00614D2D">
            <w:pPr>
              <w:pStyle w:val="PL"/>
              <w:rPr>
                <w:noProof w:val="0"/>
              </w:rPr>
            </w:pPr>
          </w:p>
          <w:p w:rsidR="00614D2D" w:rsidRDefault="00614D2D">
            <w:pPr>
              <w:pStyle w:val="PL"/>
              <w:rPr>
                <w:noProof w:val="0"/>
              </w:rPr>
            </w:pPr>
            <w:r>
              <w:rPr>
                <w:noProof w:val="0"/>
              </w:rPr>
              <w:t>respOffset = -1</w:t>
            </w:r>
          </w:p>
          <w:p w:rsidR="00614D2D" w:rsidRDefault="00614D2D">
            <w:pPr>
              <w:pStyle w:val="PL"/>
              <w:rPr>
                <w:noProof w:val="0"/>
              </w:rPr>
            </w:pPr>
            <w:r>
              <w:rPr>
                <w:noProof w:val="0"/>
              </w:rPr>
              <w:t>respLength = 10</w:t>
            </w:r>
          </w:p>
          <w:p w:rsidR="00614D2D" w:rsidRDefault="00614D2D">
            <w:pPr>
              <w:pStyle w:val="PL"/>
              <w:rPr>
                <w:rFonts w:ascii="Arial" w:hAnsi="Arial"/>
                <w:noProof w:val="0"/>
                <w:sz w:val="18"/>
              </w:rPr>
            </w:pPr>
            <w:r>
              <w:rPr>
                <w:noProof w:val="0"/>
              </w:rPr>
              <w:t>readRecord ()</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 xml:space="preserve">Shall throw </w:t>
            </w:r>
          </w:p>
          <w:p w:rsidR="00614D2D" w:rsidRDefault="00614D2D">
            <w:pPr>
              <w:pStyle w:val="TAL"/>
              <w:keepNext w:val="0"/>
              <w:keepLines w:val="0"/>
            </w:pPr>
            <w:r>
              <w:t>java.lang. 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19</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respLength &lt; 0</w:t>
            </w:r>
          </w:p>
          <w:p w:rsidR="00614D2D" w:rsidRDefault="00614D2D">
            <w:pPr>
              <w:pStyle w:val="PL"/>
              <w:rPr>
                <w:noProof w:val="0"/>
              </w:rPr>
            </w:pPr>
            <w:r>
              <w:rPr>
                <w:noProof w:val="0"/>
              </w:rPr>
              <w:t>respOffset = 0</w:t>
            </w:r>
          </w:p>
          <w:p w:rsidR="00614D2D" w:rsidRDefault="00614D2D">
            <w:pPr>
              <w:pStyle w:val="PL"/>
              <w:rPr>
                <w:noProof w:val="0"/>
              </w:rPr>
            </w:pPr>
            <w:r>
              <w:rPr>
                <w:noProof w:val="0"/>
              </w:rPr>
              <w:t>respLength = -1</w:t>
            </w:r>
          </w:p>
          <w:p w:rsidR="00614D2D" w:rsidRDefault="00614D2D">
            <w:pPr>
              <w:pStyle w:val="PL"/>
              <w:rPr>
                <w:rFonts w:ascii="Arial" w:hAnsi="Arial"/>
                <w:noProof w:val="0"/>
                <w:sz w:val="18"/>
              </w:rPr>
            </w:pPr>
            <w:r>
              <w:rPr>
                <w:noProof w:val="0"/>
              </w:rPr>
              <w:t>readRecord ()</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 xml:space="preserve">Shall throw </w:t>
            </w:r>
          </w:p>
          <w:p w:rsidR="00614D2D" w:rsidRDefault="00614D2D">
            <w:pPr>
              <w:pStyle w:val="TAL"/>
              <w:keepNext w:val="0"/>
              <w:keepLines w:val="0"/>
            </w:pPr>
            <w:r>
              <w:t>java.lang. 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20</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respOffset + respLength &gt; resp.length</w:t>
            </w:r>
          </w:p>
          <w:p w:rsidR="00614D2D" w:rsidRDefault="00614D2D">
            <w:pPr>
              <w:pStyle w:val="PL"/>
              <w:rPr>
                <w:noProof w:val="0"/>
              </w:rPr>
            </w:pPr>
            <w:r>
              <w:rPr>
                <w:noProof w:val="0"/>
              </w:rPr>
              <w:t>respOffset = 10</w:t>
            </w:r>
          </w:p>
          <w:p w:rsidR="00614D2D" w:rsidRDefault="00614D2D">
            <w:pPr>
              <w:pStyle w:val="PL"/>
              <w:rPr>
                <w:noProof w:val="0"/>
              </w:rPr>
            </w:pPr>
            <w:r>
              <w:rPr>
                <w:noProof w:val="0"/>
              </w:rPr>
              <w:t>respLength = 11</w:t>
            </w:r>
          </w:p>
          <w:p w:rsidR="00614D2D" w:rsidRDefault="00614D2D">
            <w:pPr>
              <w:pStyle w:val="PL"/>
              <w:rPr>
                <w:rFonts w:ascii="Arial" w:hAnsi="Arial"/>
                <w:noProof w:val="0"/>
                <w:sz w:val="18"/>
              </w:rPr>
            </w:pPr>
            <w:r>
              <w:rPr>
                <w:noProof w:val="0"/>
              </w:rPr>
              <w:t>readRecord ()</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 xml:space="preserve">Shall throw </w:t>
            </w:r>
          </w:p>
          <w:p w:rsidR="00614D2D" w:rsidRDefault="00614D2D">
            <w:pPr>
              <w:pStyle w:val="TAL"/>
              <w:keepNext w:val="0"/>
              <w:keepLines w:val="0"/>
            </w:pPr>
            <w:r>
              <w:t>java.lang. 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21</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EF is neither Cyclic nor Linear Fixed</w:t>
            </w:r>
          </w:p>
          <w:p w:rsidR="00614D2D" w:rsidRDefault="00614D2D">
            <w:pPr>
              <w:pStyle w:val="PL"/>
              <w:rPr>
                <w:noProof w:val="0"/>
              </w:rPr>
            </w:pPr>
            <w:r>
              <w:rPr>
                <w:noProof w:val="0"/>
              </w:rPr>
              <w:t>1 - fid = DFSIMTEST</w:t>
            </w:r>
          </w:p>
          <w:p w:rsidR="00614D2D" w:rsidRDefault="00614D2D">
            <w:pPr>
              <w:pStyle w:val="PL"/>
              <w:rPr>
                <w:noProof w:val="0"/>
              </w:rPr>
            </w:pPr>
            <w:r>
              <w:rPr>
                <w:noProof w:val="0"/>
              </w:rPr>
              <w:t>select()</w:t>
            </w:r>
          </w:p>
          <w:p w:rsidR="00614D2D" w:rsidRDefault="00614D2D">
            <w:pPr>
              <w:pStyle w:val="PL"/>
              <w:rPr>
                <w:noProof w:val="0"/>
              </w:rPr>
            </w:pPr>
            <w:r>
              <w:rPr>
                <w:noProof w:val="0"/>
              </w:rPr>
              <w:t>2 - fid = EFTNU</w:t>
            </w:r>
          </w:p>
          <w:p w:rsidR="00614D2D" w:rsidRDefault="00614D2D">
            <w:pPr>
              <w:pStyle w:val="PL"/>
              <w:rPr>
                <w:noProof w:val="0"/>
              </w:rPr>
            </w:pPr>
            <w:r>
              <w:rPr>
                <w:noProof w:val="0"/>
              </w:rPr>
              <w:t>select()</w:t>
            </w:r>
          </w:p>
          <w:p w:rsidR="00614D2D" w:rsidRDefault="00614D2D">
            <w:pPr>
              <w:pStyle w:val="PL"/>
              <w:rPr>
                <w:noProof w:val="0"/>
              </w:rPr>
            </w:pPr>
            <w:r>
              <w:rPr>
                <w:noProof w:val="0"/>
              </w:rPr>
              <w:t>3 - respOffset = 0</w:t>
            </w:r>
          </w:p>
          <w:p w:rsidR="00614D2D" w:rsidRDefault="00614D2D">
            <w:pPr>
              <w:pStyle w:val="PL"/>
              <w:rPr>
                <w:noProof w:val="0"/>
              </w:rPr>
            </w:pPr>
            <w:r>
              <w:rPr>
                <w:noProof w:val="0"/>
              </w:rPr>
              <w:t>respLength = 4</w:t>
            </w:r>
          </w:p>
          <w:p w:rsidR="00614D2D" w:rsidRDefault="00614D2D">
            <w:pPr>
              <w:pStyle w:val="PL"/>
              <w:rPr>
                <w:rFonts w:ascii="Arial" w:hAnsi="Arial"/>
                <w:noProof w:val="0"/>
                <w:sz w:val="18"/>
              </w:rPr>
            </w:pPr>
            <w:r>
              <w:rPr>
                <w:noProof w:val="0"/>
              </w:rPr>
              <w:t>readRecord()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No exception shall be thrown.</w:t>
            </w:r>
          </w:p>
          <w:p w:rsidR="00614D2D" w:rsidRDefault="00614D2D">
            <w:pPr>
              <w:pStyle w:val="TAL"/>
              <w:keepNext w:val="0"/>
              <w:keepLines w:val="0"/>
            </w:pPr>
            <w:r>
              <w:t>3 - Shall throw sim.access.SIMViewException with reason code FILE_INCONSISTENT.</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22</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Access condition not fulfilled</w:t>
            </w:r>
          </w:p>
          <w:p w:rsidR="00614D2D" w:rsidRDefault="00614D2D">
            <w:pPr>
              <w:pStyle w:val="PL"/>
              <w:rPr>
                <w:noProof w:val="0"/>
              </w:rPr>
            </w:pPr>
            <w:r>
              <w:rPr>
                <w:noProof w:val="0"/>
              </w:rPr>
              <w:t>1 - fid = EFCNR</w:t>
            </w:r>
          </w:p>
          <w:p w:rsidR="00614D2D" w:rsidRDefault="00614D2D">
            <w:pPr>
              <w:pStyle w:val="PL"/>
              <w:rPr>
                <w:noProof w:val="0"/>
              </w:rPr>
            </w:pPr>
            <w:r>
              <w:rPr>
                <w:noProof w:val="0"/>
              </w:rPr>
              <w:t>select()</w:t>
            </w:r>
          </w:p>
          <w:p w:rsidR="00614D2D" w:rsidRDefault="00614D2D">
            <w:pPr>
              <w:pStyle w:val="PL"/>
              <w:rPr>
                <w:noProof w:val="0"/>
              </w:rPr>
            </w:pPr>
            <w:r>
              <w:rPr>
                <w:noProof w:val="0"/>
              </w:rPr>
              <w:t>2 - respLength = 3</w:t>
            </w:r>
          </w:p>
          <w:p w:rsidR="00614D2D" w:rsidRDefault="00614D2D">
            <w:pPr>
              <w:pStyle w:val="PL"/>
              <w:rPr>
                <w:rFonts w:ascii="Arial" w:hAnsi="Arial"/>
                <w:noProof w:val="0"/>
                <w:sz w:val="18"/>
              </w:rPr>
            </w:pPr>
            <w:r>
              <w:rPr>
                <w:noProof w:val="0"/>
              </w:rPr>
              <w:t>readRecord()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Shall throw sim.access.SIMViewException with reason code AC_NOT_FULFILLED.</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23</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EF is invalidated</w:t>
            </w:r>
          </w:p>
          <w:p w:rsidR="00614D2D" w:rsidRDefault="00614D2D">
            <w:pPr>
              <w:pStyle w:val="PL"/>
              <w:rPr>
                <w:noProof w:val="0"/>
              </w:rPr>
            </w:pPr>
            <w:r>
              <w:rPr>
                <w:noProof w:val="0"/>
              </w:rPr>
              <w:t>1 - fid = EFCNU</w:t>
            </w:r>
          </w:p>
          <w:p w:rsidR="00614D2D" w:rsidRDefault="00614D2D">
            <w:pPr>
              <w:pStyle w:val="PL"/>
              <w:rPr>
                <w:noProof w:val="0"/>
              </w:rPr>
            </w:pPr>
            <w:r>
              <w:rPr>
                <w:noProof w:val="0"/>
              </w:rPr>
              <w:t>invalidate()</w:t>
            </w:r>
          </w:p>
          <w:p w:rsidR="00614D2D" w:rsidRDefault="00614D2D">
            <w:pPr>
              <w:pStyle w:val="PL"/>
              <w:rPr>
                <w:noProof w:val="0"/>
              </w:rPr>
            </w:pPr>
            <w:r>
              <w:rPr>
                <w:noProof w:val="0"/>
              </w:rPr>
              <w:t>2 - readRecord()</w:t>
            </w:r>
          </w:p>
          <w:p w:rsidR="00614D2D" w:rsidRDefault="00614D2D">
            <w:pPr>
              <w:pStyle w:val="PL"/>
              <w:rPr>
                <w:rFonts w:ascii="Arial" w:hAnsi="Arial"/>
                <w:noProof w:val="0"/>
                <w:sz w:val="18"/>
              </w:rPr>
            </w:pPr>
            <w:r>
              <w:rPr>
                <w:noProof w:val="0"/>
              </w:rPr>
              <w:t>3 - rehabilitate()</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Shall throw sim.access.SIMViewException with reason code INVALIDATION_STATUS_CONTRADICTION.</w:t>
            </w:r>
          </w:p>
          <w:p w:rsidR="00614D2D" w:rsidRDefault="00614D2D">
            <w:pPr>
              <w:pStyle w:val="TAL"/>
              <w:keepNext w:val="0"/>
              <w:keepLines w:val="0"/>
            </w:pPr>
            <w:r>
              <w:t>3 - No exception shall be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pPr>
      <w:r>
        <w:lastRenderedPageBreak/>
        <w:t>6.1.1.7.4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2-5, 7-11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2, 7</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3, 8, 9</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5, 10, 11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P5</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P6</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 xml:space="preserve">15 </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P7</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P8</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17</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P9</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18</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P10</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19</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20</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C5, C6</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Not Tested</w:t>
            </w:r>
          </w:p>
        </w:tc>
      </w:tr>
    </w:tbl>
    <w:p w:rsidR="00614D2D" w:rsidRDefault="00614D2D" w:rsidP="00614D2D"/>
    <w:p w:rsidR="00614D2D" w:rsidRDefault="00614D2D" w:rsidP="00614D2D">
      <w:pPr>
        <w:pStyle w:val="Heading4"/>
        <w:keepNext w:val="0"/>
        <w:keepLines w:val="0"/>
      </w:pPr>
      <w:bookmarkStart w:id="129" w:name="_Toc51826685"/>
      <w:bookmarkStart w:id="130" w:name="_Toc117070366"/>
      <w:bookmarkStart w:id="131" w:name="_Toc51828128"/>
      <w:r>
        <w:t>6.1.1.8</w:t>
      </w:r>
      <w:r>
        <w:tab/>
        <w:t>Method updateRecord</w:t>
      </w:r>
      <w:bookmarkEnd w:id="129"/>
      <w:bookmarkEnd w:id="130"/>
      <w:bookmarkEnd w:id="131"/>
    </w:p>
    <w:p w:rsidR="00614D2D" w:rsidRDefault="00614D2D" w:rsidP="00614D2D">
      <w:r>
        <w:t>Test Area Reference: API_1_SVW_UPDRSBS_BSS</w:t>
      </w:r>
    </w:p>
    <w:p w:rsidR="00614D2D" w:rsidRDefault="00614D2D" w:rsidP="00614D2D">
      <w:pPr>
        <w:pStyle w:val="H6"/>
        <w:keepNext w:val="0"/>
        <w:keepLines w:val="0"/>
      </w:pPr>
      <w:r>
        <w:t>6.1.1.8.1</w:t>
      </w:r>
      <w:r>
        <w:tab/>
        <w:t>Conformance Requirements</w:t>
      </w:r>
    </w:p>
    <w:p w:rsidR="00614D2D" w:rsidRDefault="00614D2D" w:rsidP="00614D2D">
      <w:r>
        <w:t>The method with the following header shall be compliant to its definition in the API.</w:t>
      </w:r>
    </w:p>
    <w:p w:rsidR="00614D2D" w:rsidRDefault="00614D2D" w:rsidP="00614D2D">
      <w:pPr>
        <w:pStyle w:val="PL"/>
        <w:rPr>
          <w:noProof w:val="0"/>
        </w:rPr>
      </w:pPr>
      <w:r>
        <w:rPr>
          <w:noProof w:val="0"/>
        </w:rPr>
        <w:t xml:space="preserve">    public void updateRecord(short recNumber,</w:t>
      </w:r>
    </w:p>
    <w:p w:rsidR="00614D2D" w:rsidRDefault="00614D2D" w:rsidP="00614D2D">
      <w:pPr>
        <w:pStyle w:val="PL"/>
        <w:rPr>
          <w:noProof w:val="0"/>
        </w:rPr>
      </w:pPr>
      <w:r>
        <w:rPr>
          <w:noProof w:val="0"/>
        </w:rPr>
        <w:t xml:space="preserve">                             byte mode,</w:t>
      </w:r>
    </w:p>
    <w:p w:rsidR="00614D2D" w:rsidRDefault="00614D2D" w:rsidP="00614D2D">
      <w:pPr>
        <w:pStyle w:val="PL"/>
        <w:rPr>
          <w:noProof w:val="0"/>
        </w:rPr>
      </w:pPr>
      <w:r>
        <w:rPr>
          <w:noProof w:val="0"/>
        </w:rPr>
        <w:t xml:space="preserve">                             short recOffset,</w:t>
      </w:r>
    </w:p>
    <w:p w:rsidR="00614D2D" w:rsidRDefault="00614D2D" w:rsidP="00614D2D">
      <w:pPr>
        <w:pStyle w:val="PL"/>
        <w:rPr>
          <w:noProof w:val="0"/>
        </w:rPr>
      </w:pPr>
      <w:r>
        <w:rPr>
          <w:noProof w:val="0"/>
        </w:rPr>
        <w:t xml:space="preserve">                             byte[] data,</w:t>
      </w:r>
    </w:p>
    <w:p w:rsidR="00614D2D" w:rsidRDefault="00614D2D" w:rsidP="00614D2D">
      <w:pPr>
        <w:pStyle w:val="PL"/>
        <w:rPr>
          <w:noProof w:val="0"/>
        </w:rPr>
      </w:pPr>
      <w:r>
        <w:rPr>
          <w:noProof w:val="0"/>
        </w:rPr>
        <w:t xml:space="preserve">                             short dataOffset,</w:t>
      </w:r>
    </w:p>
    <w:p w:rsidR="00614D2D" w:rsidRDefault="00614D2D" w:rsidP="00614D2D">
      <w:pPr>
        <w:pStyle w:val="PL"/>
        <w:rPr>
          <w:noProof w:val="0"/>
        </w:rPr>
      </w:pPr>
      <w:r>
        <w:rPr>
          <w:noProof w:val="0"/>
        </w:rPr>
        <w:t xml:space="preserve">                             short dataLength)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SIMViewException</w:t>
      </w:r>
    </w:p>
    <w:p w:rsidR="00614D2D" w:rsidRDefault="00614D2D" w:rsidP="00614D2D">
      <w:pPr>
        <w:pStyle w:val="PL"/>
        <w:rPr>
          <w:noProof w:val="0"/>
        </w:rPr>
      </w:pPr>
    </w:p>
    <w:p w:rsidR="00614D2D" w:rsidRDefault="00614D2D" w:rsidP="00614D2D">
      <w:pPr>
        <w:pStyle w:val="H6"/>
        <w:keepNext w:val="0"/>
        <w:keepLines w:val="0"/>
      </w:pPr>
      <w:r>
        <w:t>6.1.1.8.1.1</w:t>
      </w:r>
      <w:r>
        <w:tab/>
        <w:t>Normal execution</w:t>
      </w:r>
    </w:p>
    <w:p w:rsidR="00614D2D" w:rsidRDefault="00A1704F" w:rsidP="00A1704F">
      <w:pPr>
        <w:pStyle w:val="B1"/>
      </w:pPr>
      <w:r>
        <w:rPr>
          <w:rFonts w:ascii="Symbol" w:hAnsi="Symbol"/>
        </w:rPr>
        <w:t>-</w:t>
      </w:r>
      <w:r>
        <w:rPr>
          <w:rFonts w:ascii="Symbol" w:hAnsi="Symbol"/>
        </w:rPr>
        <w:tab/>
      </w:r>
      <w:r w:rsidR="00614D2D">
        <w:rPr>
          <w:rStyle w:val="ListBulletChar1Char"/>
        </w:rPr>
        <w:t>CRRN1: dataLength bytes of the record specified by mode and recNumber of the current selected linear fixed or</w:t>
      </w:r>
      <w:r w:rsidR="00614D2D">
        <w:t xml:space="preserve"> cyclic EF are updated at recOffset, by using the string of bytes in the array data starting at dataOffset.</w:t>
      </w:r>
    </w:p>
    <w:p w:rsidR="00614D2D" w:rsidRDefault="00A1704F" w:rsidP="00A1704F">
      <w:pPr>
        <w:pStyle w:val="B1"/>
      </w:pPr>
      <w:r>
        <w:rPr>
          <w:rFonts w:ascii="Symbol" w:hAnsi="Symbol"/>
        </w:rPr>
        <w:t>-</w:t>
      </w:r>
      <w:r>
        <w:rPr>
          <w:rFonts w:ascii="Symbol" w:hAnsi="Symbol"/>
        </w:rPr>
        <w:tab/>
      </w:r>
      <w:r w:rsidR="00614D2D">
        <w:t>CRRN2: If the access mode is REC_ACC_MODE_ABSOLUTE_CURRENT and the file is a linear fixed EF:</w:t>
      </w:r>
    </w:p>
    <w:p w:rsidR="00614D2D" w:rsidRDefault="00614D2D" w:rsidP="00614D2D">
      <w:pPr>
        <w:pStyle w:val="B2"/>
      </w:pPr>
      <w:r>
        <w:rPr>
          <w:sz w:val="16"/>
        </w:rPr>
        <w:t>-</w:t>
      </w:r>
      <w:r>
        <w:rPr>
          <w:sz w:val="16"/>
        </w:rPr>
        <w:tab/>
      </w:r>
      <w:r>
        <w:t>the record addressed by recNumber will be updated;</w:t>
      </w:r>
    </w:p>
    <w:p w:rsidR="00614D2D" w:rsidRDefault="00614D2D" w:rsidP="00614D2D">
      <w:pPr>
        <w:pStyle w:val="B2"/>
      </w:pPr>
      <w:r>
        <w:rPr>
          <w:sz w:val="16"/>
        </w:rPr>
        <w:t>-</w:t>
      </w:r>
      <w:r>
        <w:rPr>
          <w:sz w:val="16"/>
        </w:rPr>
        <w:tab/>
      </w:r>
      <w:r>
        <w:t>if recNumber is 0 the current selected record will be updated; and</w:t>
      </w:r>
    </w:p>
    <w:p w:rsidR="00614D2D" w:rsidRDefault="00614D2D" w:rsidP="00614D2D">
      <w:pPr>
        <w:pStyle w:val="B2"/>
      </w:pPr>
      <w:r>
        <w:rPr>
          <w:sz w:val="16"/>
        </w:rPr>
        <w:t>-</w:t>
      </w:r>
      <w:r>
        <w:rPr>
          <w:sz w:val="16"/>
        </w:rPr>
        <w:tab/>
      </w:r>
      <w:r>
        <w:t>the current record pointer shall not change.</w:t>
      </w:r>
    </w:p>
    <w:p w:rsidR="00614D2D" w:rsidRDefault="00A1704F" w:rsidP="00A1704F">
      <w:pPr>
        <w:pStyle w:val="B1"/>
      </w:pPr>
      <w:r>
        <w:rPr>
          <w:rFonts w:ascii="Symbol" w:hAnsi="Symbol"/>
        </w:rPr>
        <w:t>-</w:t>
      </w:r>
      <w:r>
        <w:rPr>
          <w:rFonts w:ascii="Symbol" w:hAnsi="Symbol"/>
        </w:rPr>
        <w:tab/>
      </w:r>
      <w:r w:rsidR="00614D2D">
        <w:t xml:space="preserve">CRRN3: If the access mode is REC_ACC_MODE_NEXT and the file is a linear fixed EF: </w:t>
      </w:r>
    </w:p>
    <w:p w:rsidR="00614D2D" w:rsidRDefault="00614D2D" w:rsidP="00614D2D">
      <w:pPr>
        <w:pStyle w:val="B2"/>
      </w:pPr>
      <w:r>
        <w:rPr>
          <w:sz w:val="16"/>
        </w:rPr>
        <w:t>-</w:t>
      </w:r>
      <w:r>
        <w:rPr>
          <w:sz w:val="16"/>
        </w:rPr>
        <w:tab/>
      </w:r>
      <w:r>
        <w:t xml:space="preserve">the next record relative to the current selected record will be selected and updated; </w:t>
      </w:r>
    </w:p>
    <w:p w:rsidR="00614D2D" w:rsidRDefault="00614D2D" w:rsidP="00614D2D">
      <w:pPr>
        <w:pStyle w:val="B2"/>
      </w:pPr>
      <w:r>
        <w:rPr>
          <w:sz w:val="16"/>
        </w:rPr>
        <w:t>-</w:t>
      </w:r>
      <w:r>
        <w:rPr>
          <w:sz w:val="16"/>
        </w:rPr>
        <w:tab/>
      </w:r>
      <w:r>
        <w:t xml:space="preserve">if no current record is selected, the first record will be selected and updated; </w:t>
      </w:r>
    </w:p>
    <w:p w:rsidR="00614D2D" w:rsidRDefault="00614D2D" w:rsidP="00614D2D">
      <w:pPr>
        <w:pStyle w:val="B2"/>
      </w:pPr>
      <w:r>
        <w:rPr>
          <w:sz w:val="16"/>
        </w:rPr>
        <w:t>-</w:t>
      </w:r>
      <w:r>
        <w:rPr>
          <w:sz w:val="16"/>
        </w:rPr>
        <w:tab/>
      </w:r>
      <w:r>
        <w:t>the current record pointer of any other applet shall not be changed.</w:t>
      </w:r>
    </w:p>
    <w:p w:rsidR="00614D2D" w:rsidRDefault="00A1704F" w:rsidP="00A1704F">
      <w:pPr>
        <w:pStyle w:val="B1"/>
      </w:pPr>
      <w:r>
        <w:rPr>
          <w:rFonts w:ascii="Symbol" w:hAnsi="Symbol"/>
        </w:rPr>
        <w:t>-</w:t>
      </w:r>
      <w:r>
        <w:rPr>
          <w:rFonts w:ascii="Symbol" w:hAnsi="Symbol"/>
        </w:rPr>
        <w:tab/>
      </w:r>
      <w:r w:rsidR="00614D2D">
        <w:t>CRRN4: If the access mode is REC_ACC_MODE_PREVIOUS:</w:t>
      </w:r>
    </w:p>
    <w:p w:rsidR="00614D2D" w:rsidRDefault="00614D2D" w:rsidP="00614D2D">
      <w:pPr>
        <w:pStyle w:val="B2"/>
      </w:pPr>
      <w:r>
        <w:rPr>
          <w:sz w:val="16"/>
        </w:rPr>
        <w:t>-</w:t>
      </w:r>
      <w:r>
        <w:rPr>
          <w:sz w:val="16"/>
        </w:rPr>
        <w:tab/>
      </w:r>
      <w:r>
        <w:t xml:space="preserve">the previous record relative to the current selected record will be selected and updated; </w:t>
      </w:r>
    </w:p>
    <w:p w:rsidR="00614D2D" w:rsidRDefault="00614D2D" w:rsidP="00614D2D">
      <w:pPr>
        <w:pStyle w:val="B2"/>
      </w:pPr>
      <w:r>
        <w:rPr>
          <w:sz w:val="16"/>
        </w:rPr>
        <w:lastRenderedPageBreak/>
        <w:t>-</w:t>
      </w:r>
      <w:r>
        <w:rPr>
          <w:sz w:val="16"/>
        </w:rPr>
        <w:tab/>
      </w:r>
      <w:r>
        <w:t>if no current record is selected, the last record will be selected and updated;</w:t>
      </w:r>
    </w:p>
    <w:p w:rsidR="00614D2D" w:rsidRDefault="00614D2D" w:rsidP="00614D2D">
      <w:pPr>
        <w:pStyle w:val="B2"/>
      </w:pPr>
      <w:r>
        <w:rPr>
          <w:sz w:val="16"/>
        </w:rPr>
        <w:t>-</w:t>
      </w:r>
      <w:r>
        <w:rPr>
          <w:sz w:val="16"/>
        </w:rPr>
        <w:tab/>
      </w:r>
      <w:r>
        <w:t xml:space="preserve">if a cyclic EF is updated, the oldest record will be updated independent of the current record pointer and this record becomes record number 1 and the current record; </w:t>
      </w:r>
    </w:p>
    <w:p w:rsidR="00614D2D" w:rsidRDefault="00614D2D" w:rsidP="00614D2D">
      <w:pPr>
        <w:pStyle w:val="B2"/>
      </w:pPr>
      <w:r>
        <w:rPr>
          <w:sz w:val="16"/>
        </w:rPr>
        <w:t>-</w:t>
      </w:r>
      <w:r>
        <w:rPr>
          <w:sz w:val="16"/>
        </w:rPr>
        <w:tab/>
      </w:r>
      <w:r>
        <w:t>the current record pointer of any other applet shall not be changed in case of a linear fixed EF.</w:t>
      </w:r>
    </w:p>
    <w:p w:rsidR="00614D2D" w:rsidRDefault="00614D2D" w:rsidP="00614D2D">
      <w:pPr>
        <w:pStyle w:val="H6"/>
        <w:keepNext w:val="0"/>
        <w:keepLines w:val="0"/>
      </w:pPr>
      <w:r>
        <w:t>6.1.1.8.1.2</w:t>
      </w:r>
      <w:r>
        <w:tab/>
        <w:t>Parameter errors</w:t>
      </w:r>
    </w:p>
    <w:p w:rsidR="00614D2D" w:rsidRDefault="00A1704F" w:rsidP="00A1704F">
      <w:pPr>
        <w:pStyle w:val="B1"/>
      </w:pPr>
      <w:r>
        <w:rPr>
          <w:rFonts w:ascii="Symbol" w:hAnsi="Symbol"/>
        </w:rPr>
        <w:t>-</w:t>
      </w:r>
      <w:r>
        <w:rPr>
          <w:rFonts w:ascii="Symbol" w:hAnsi="Symbol"/>
        </w:rPr>
        <w:tab/>
      </w:r>
      <w:r w:rsidR="00614D2D">
        <w:t>CRRP1: If the currently selected EF is linear fixed and the access mode is REC_ACC_MODE_ABSOLUTE_CURRENT and recNumber is less than 0 or greater than records available, an instance of SIMViewException shall be thrown. The reason code shall be SIMViewException.RECORD_NUMBER_NOT_AVAILABLE.</w:t>
      </w:r>
    </w:p>
    <w:p w:rsidR="00614D2D" w:rsidRDefault="00A1704F" w:rsidP="00A1704F">
      <w:pPr>
        <w:pStyle w:val="B1"/>
      </w:pPr>
      <w:r>
        <w:rPr>
          <w:rFonts w:ascii="Symbol" w:hAnsi="Symbol"/>
        </w:rPr>
        <w:t>-</w:t>
      </w:r>
      <w:r>
        <w:rPr>
          <w:rFonts w:ascii="Symbol" w:hAnsi="Symbol"/>
        </w:rPr>
        <w:tab/>
      </w:r>
      <w:r w:rsidR="00614D2D">
        <w:t>CRRP2: If the currently selected EF is linear fixed and the access mode is REC_ACC_MODE_ABSOLUTE_CURRENT, recNumber is 0 and there is no current record selected, an instance of SIMViewException shall be thrown. The reason code shall be SIMViewException.RECORD_NUMBER_NOT_AVAILABLE.</w:t>
      </w:r>
    </w:p>
    <w:p w:rsidR="00614D2D" w:rsidRDefault="00A1704F" w:rsidP="00A1704F">
      <w:pPr>
        <w:pStyle w:val="B1"/>
      </w:pPr>
      <w:r>
        <w:rPr>
          <w:rFonts w:ascii="Symbol" w:hAnsi="Symbol"/>
        </w:rPr>
        <w:t>-</w:t>
      </w:r>
      <w:r>
        <w:rPr>
          <w:rFonts w:ascii="Symbol" w:hAnsi="Symbol"/>
        </w:rPr>
        <w:tab/>
      </w:r>
      <w:r w:rsidR="00614D2D">
        <w:t>CRRP3: If the currently selected EF is linear fixed and the access mode is REC_ACC_MODE_NEXT and the current record pointer is set to the last record, an instance of SIMViewException shall be thrown. The reason code shall be SIMViewException.RECORD_NUMBER_NOT_AVAILABLE.</w:t>
      </w:r>
    </w:p>
    <w:p w:rsidR="00614D2D" w:rsidRDefault="00A1704F" w:rsidP="00A1704F">
      <w:pPr>
        <w:pStyle w:val="B1"/>
      </w:pPr>
      <w:r>
        <w:rPr>
          <w:rFonts w:ascii="Symbol" w:hAnsi="Symbol"/>
        </w:rPr>
        <w:t>-</w:t>
      </w:r>
      <w:r>
        <w:rPr>
          <w:rFonts w:ascii="Symbol" w:hAnsi="Symbol"/>
        </w:rPr>
        <w:tab/>
      </w:r>
      <w:r w:rsidR="00614D2D">
        <w:t>CRRP4: If the currently selected EF is linear fixed and the access mode is REC_ACC_MODE_PREVIOUS and the current record pointer is set to the first record; an instance of SIMViewException shall be thrown. The reason code shall be SIMViewException.RECORD_NUMBER_NOT_AVAILABLE.</w:t>
      </w:r>
    </w:p>
    <w:p w:rsidR="00614D2D" w:rsidRDefault="00A1704F" w:rsidP="00A1704F">
      <w:pPr>
        <w:pStyle w:val="B1"/>
      </w:pPr>
      <w:r>
        <w:rPr>
          <w:rFonts w:ascii="Symbol" w:hAnsi="Symbol"/>
        </w:rPr>
        <w:t>-</w:t>
      </w:r>
      <w:r>
        <w:rPr>
          <w:rFonts w:ascii="Symbol" w:hAnsi="Symbol"/>
        </w:rPr>
        <w:tab/>
      </w:r>
      <w:r w:rsidR="00614D2D">
        <w:t>CRRP5: If the specified offset into the selected record recOffset is less than 0, an instance of SIMViewException shall be thrown. The reason code shall be SIMViewException.OUT_OF_RECORD_BOUNDARIES.</w:t>
      </w:r>
    </w:p>
    <w:p w:rsidR="00614D2D" w:rsidRDefault="00A1704F" w:rsidP="00A1704F">
      <w:pPr>
        <w:pStyle w:val="B1"/>
      </w:pPr>
      <w:r>
        <w:rPr>
          <w:rFonts w:ascii="Symbol" w:hAnsi="Symbol"/>
        </w:rPr>
        <w:t>-</w:t>
      </w:r>
      <w:r>
        <w:rPr>
          <w:rFonts w:ascii="Symbol" w:hAnsi="Symbol"/>
        </w:rPr>
        <w:tab/>
      </w:r>
      <w:r w:rsidR="00614D2D">
        <w:t>CRRP6: If recOffset plus dataLength is greater than the record length, an instance of SIMViewException shall be thrown. The reason code shall be SIMViewException.OUT_OF_RECORD_BOUNDARIES.</w:t>
      </w:r>
    </w:p>
    <w:p w:rsidR="00614D2D" w:rsidRDefault="00A1704F" w:rsidP="00A1704F">
      <w:pPr>
        <w:pStyle w:val="B1"/>
      </w:pPr>
      <w:r>
        <w:rPr>
          <w:rFonts w:ascii="Symbol" w:hAnsi="Symbol"/>
        </w:rPr>
        <w:t>-</w:t>
      </w:r>
      <w:r>
        <w:rPr>
          <w:rFonts w:ascii="Symbol" w:hAnsi="Symbol"/>
        </w:rPr>
        <w:tab/>
      </w:r>
      <w:r w:rsidR="00614D2D">
        <w:t>CRRP7: If the access mode is not between 2 and 4 inclusive (2 = REC_ACC_MODE_NEXT, etc.), an instance of SIMViewException shall be thrown. The reason code shall be SIMViewException.INVALID_MODE.</w:t>
      </w:r>
    </w:p>
    <w:p w:rsidR="00614D2D" w:rsidRDefault="00A1704F" w:rsidP="00A1704F">
      <w:pPr>
        <w:pStyle w:val="B1"/>
      </w:pPr>
      <w:r>
        <w:rPr>
          <w:rFonts w:ascii="Symbol" w:hAnsi="Symbol"/>
        </w:rPr>
        <w:t>-</w:t>
      </w:r>
      <w:r>
        <w:rPr>
          <w:rFonts w:ascii="Symbol" w:hAnsi="Symbol"/>
        </w:rPr>
        <w:tab/>
      </w:r>
      <w:r w:rsidR="00614D2D">
        <w:t>CRRP8: If the currently selected EF is cyclic and the mode of record access mode is not REC_ACC_MODE_PREVIOUS, an instance of SIMViewException shall be thrown. The reason code shall be SIMViewException.INVALID_MODE.</w:t>
      </w:r>
    </w:p>
    <w:p w:rsidR="00614D2D" w:rsidRDefault="00A1704F" w:rsidP="00A1704F">
      <w:pPr>
        <w:pStyle w:val="B1"/>
      </w:pPr>
      <w:r>
        <w:rPr>
          <w:rFonts w:ascii="Symbol" w:hAnsi="Symbol"/>
        </w:rPr>
        <w:t>-</w:t>
      </w:r>
      <w:r>
        <w:rPr>
          <w:rFonts w:ascii="Symbol" w:hAnsi="Symbol"/>
        </w:rPr>
        <w:tab/>
      </w:r>
      <w:r w:rsidR="00614D2D">
        <w:t>CRRP9: If the array data is null, an instance of NullPointerException shall be thrown.</w:t>
      </w:r>
    </w:p>
    <w:p w:rsidR="00614D2D" w:rsidRDefault="00A1704F" w:rsidP="00A1704F">
      <w:pPr>
        <w:pStyle w:val="B1"/>
      </w:pPr>
      <w:r>
        <w:rPr>
          <w:rFonts w:ascii="Symbol" w:hAnsi="Symbol"/>
        </w:rPr>
        <w:t>-</w:t>
      </w:r>
      <w:r>
        <w:rPr>
          <w:rFonts w:ascii="Symbol" w:hAnsi="Symbol"/>
        </w:rPr>
        <w:tab/>
      </w:r>
      <w:r w:rsidR="00614D2D">
        <w:t>CRRP10: If dataOffset is less than 0, an instance of ArrayIndexOutOfBoundsException shall be thrown.</w:t>
      </w:r>
    </w:p>
    <w:p w:rsidR="00614D2D" w:rsidRDefault="00A1704F" w:rsidP="00A1704F">
      <w:pPr>
        <w:pStyle w:val="B1"/>
      </w:pPr>
      <w:r>
        <w:rPr>
          <w:rFonts w:ascii="Symbol" w:hAnsi="Symbol"/>
        </w:rPr>
        <w:t>-</w:t>
      </w:r>
      <w:r>
        <w:rPr>
          <w:rFonts w:ascii="Symbol" w:hAnsi="Symbol"/>
        </w:rPr>
        <w:tab/>
      </w:r>
      <w:r w:rsidR="00614D2D">
        <w:t>CRRP11: If dataLength is less than 0, an instance of ArrayIndexOutOfBoundsException shall be thrown.</w:t>
      </w:r>
    </w:p>
    <w:p w:rsidR="00614D2D" w:rsidRDefault="00A1704F" w:rsidP="00A1704F">
      <w:pPr>
        <w:pStyle w:val="B1"/>
      </w:pPr>
      <w:r>
        <w:rPr>
          <w:rFonts w:ascii="Symbol" w:hAnsi="Symbol"/>
        </w:rPr>
        <w:t>-</w:t>
      </w:r>
      <w:r>
        <w:rPr>
          <w:rFonts w:ascii="Symbol" w:hAnsi="Symbol"/>
        </w:rPr>
        <w:tab/>
      </w:r>
      <w:r w:rsidR="00614D2D">
        <w:t>CRRP12: If dataOffset plus dataLength, is greater than the length of the array data.length, or dataOffset equals data.length, an instance of ArrayIndexOutOfBoundsException shall be thrown.</w:t>
      </w:r>
    </w:p>
    <w:p w:rsidR="00614D2D" w:rsidRDefault="00614D2D" w:rsidP="00614D2D">
      <w:pPr>
        <w:pStyle w:val="H6"/>
        <w:keepNext w:val="0"/>
        <w:keepLines w:val="0"/>
      </w:pPr>
      <w:r>
        <w:t>6.1.1.8.1.3</w:t>
      </w:r>
      <w:r>
        <w:tab/>
        <w:t>Context errors</w:t>
      </w:r>
    </w:p>
    <w:p w:rsidR="00614D2D" w:rsidRDefault="00A1704F" w:rsidP="00A1704F">
      <w:pPr>
        <w:pStyle w:val="B1"/>
      </w:pPr>
      <w:r>
        <w:rPr>
          <w:rFonts w:ascii="Symbol" w:hAnsi="Symbol"/>
        </w:rPr>
        <w:t>-</w:t>
      </w:r>
      <w:r>
        <w:rPr>
          <w:rFonts w:ascii="Symbol" w:hAnsi="Symbol"/>
        </w:rPr>
        <w:tab/>
      </w:r>
      <w:r w:rsidR="00614D2D">
        <w:t>CRRC1: If the calling applet has currently no EF selected, an instance of SIMViewException shall be thrown. The reason code shall be SIMViewException.NO_EF_SELECTED.</w:t>
      </w:r>
    </w:p>
    <w:p w:rsidR="00614D2D" w:rsidRDefault="00A1704F" w:rsidP="00A1704F">
      <w:pPr>
        <w:pStyle w:val="B1"/>
      </w:pPr>
      <w:r>
        <w:rPr>
          <w:rFonts w:ascii="Symbol" w:hAnsi="Symbol"/>
        </w:rPr>
        <w:t>-</w:t>
      </w:r>
      <w:r>
        <w:rPr>
          <w:rFonts w:ascii="Symbol" w:hAnsi="Symbol"/>
        </w:rPr>
        <w:tab/>
      </w:r>
      <w:r w:rsidR="00614D2D">
        <w:t>CRRC2: If the currently selected EF is neither linear fixed nor cyclic, an instance of SIMViewException shall be thrown. The reason code shall be SIMViewException.FILE_INCONSISTENT.</w:t>
      </w:r>
    </w:p>
    <w:p w:rsidR="00614D2D" w:rsidRDefault="00A1704F" w:rsidP="00A1704F">
      <w:pPr>
        <w:pStyle w:val="B1"/>
      </w:pPr>
      <w:r>
        <w:rPr>
          <w:rFonts w:ascii="Symbol" w:hAnsi="Symbol"/>
        </w:rPr>
        <w:t>-</w:t>
      </w:r>
      <w:r>
        <w:rPr>
          <w:rFonts w:ascii="Symbol" w:hAnsi="Symbol"/>
        </w:rPr>
        <w:tab/>
      </w:r>
      <w:r w:rsidR="00614D2D">
        <w:t>CRRC3: If the calling applet does not fulfil the access condition, UPDATE, to perform this function, an instance of SIMViewException shall be thrown. The reason code shall be SIMViewException.AC_NOT_FULFILLED.</w:t>
      </w:r>
    </w:p>
    <w:p w:rsidR="00614D2D" w:rsidRDefault="00A1704F" w:rsidP="00A1704F">
      <w:pPr>
        <w:pStyle w:val="B1"/>
      </w:pPr>
      <w:r>
        <w:rPr>
          <w:rFonts w:ascii="Symbol" w:hAnsi="Symbol"/>
        </w:rPr>
        <w:t>-</w:t>
      </w:r>
      <w:r>
        <w:rPr>
          <w:rFonts w:ascii="Symbol" w:hAnsi="Symbol"/>
        </w:rPr>
        <w:tab/>
      </w:r>
      <w:r w:rsidR="00614D2D">
        <w:t>CRRC4: If the currently selected EF is invalidated and the file status of the EF does not allow for updating an invalidated file, an instance of SIMViewException shall be thrown. The reason code shall be SIMViewException.INVALIDATION_STATUS_CONTRADICTION.</w:t>
      </w:r>
    </w:p>
    <w:p w:rsidR="00614D2D" w:rsidRDefault="00A1704F" w:rsidP="00A1704F">
      <w:pPr>
        <w:pStyle w:val="B1"/>
      </w:pPr>
      <w:r>
        <w:rPr>
          <w:rFonts w:ascii="Symbol" w:hAnsi="Symbol"/>
        </w:rPr>
        <w:lastRenderedPageBreak/>
        <w:t>-</w:t>
      </w:r>
      <w:r>
        <w:rPr>
          <w:rFonts w:ascii="Symbol" w:hAnsi="Symbol"/>
        </w:rPr>
        <w:tab/>
      </w:r>
      <w:r w:rsidR="00614D2D">
        <w:t>CRRC5: If the method call causes a memory problem (e.g. memory access error), an instance of SIMViewException shall be thrown. The reason code shall be SIMViewException.MEMORY_PROBLEM.</w:t>
      </w:r>
    </w:p>
    <w:p w:rsidR="00614D2D" w:rsidRDefault="00A1704F" w:rsidP="00A1704F">
      <w:pPr>
        <w:pStyle w:val="B1"/>
      </w:pPr>
      <w:r>
        <w:rPr>
          <w:rFonts w:ascii="Symbol" w:hAnsi="Symbol"/>
        </w:rPr>
        <w:t>-</w:t>
      </w:r>
      <w:r>
        <w:rPr>
          <w:rFonts w:ascii="Symbol" w:hAnsi="Symbol"/>
        </w:rPr>
        <w:tab/>
      </w:r>
      <w:r w:rsidR="00614D2D">
        <w:t>CRRC6: If the method call causes an error to occur that is not expected and thus not handled, an instance of SIMViewException shall be thrown. The reason code shall be SIMViewException.INTERNAL_ERROR.</w:t>
      </w:r>
    </w:p>
    <w:p w:rsidR="00614D2D" w:rsidRDefault="00614D2D" w:rsidP="00614D2D">
      <w:pPr>
        <w:pStyle w:val="H6"/>
        <w:keepNext w:val="0"/>
        <w:keepLines w:val="0"/>
      </w:pPr>
      <w:r>
        <w:t>6.1.1.8.2</w:t>
      </w:r>
      <w:r>
        <w:tab/>
        <w:t>Test Suite Files</w:t>
      </w:r>
    </w:p>
    <w:p w:rsidR="00614D2D" w:rsidRDefault="00614D2D" w:rsidP="00614D2D">
      <w:r>
        <w:t>Additional requirements for the GSM personalization: This test is based on the assumption that the contents of the EFs in DF</w:t>
      </w:r>
      <w:r>
        <w:rPr>
          <w:vertAlign w:val="subscript"/>
        </w:rPr>
        <w:t>SIMTEST</w:t>
      </w:r>
      <w:r>
        <w:t xml:space="preserve"> are identical to those defined in the default pre-personalization and the current record pointers have not been altered.</w:t>
      </w:r>
    </w:p>
    <w:p w:rsidR="00614D2D" w:rsidRDefault="00614D2D" w:rsidP="00614D2D">
      <w:pPr>
        <w:pStyle w:val="B1"/>
        <w:tabs>
          <w:tab w:val="left" w:pos="2268"/>
        </w:tabs>
      </w:pPr>
      <w:r>
        <w:t>Test Script:</w:t>
      </w:r>
      <w:r w:rsidR="00A1704F">
        <w:tab/>
      </w:r>
      <w:r>
        <w:t>API_1_SVW_UPDRSBS_BSS_1.scr</w:t>
      </w:r>
    </w:p>
    <w:p w:rsidR="00614D2D" w:rsidRDefault="00614D2D" w:rsidP="00614D2D">
      <w:pPr>
        <w:pStyle w:val="B1"/>
        <w:tabs>
          <w:tab w:val="left" w:pos="2268"/>
        </w:tabs>
      </w:pPr>
      <w:r>
        <w:t>Test Applet:</w:t>
      </w:r>
      <w:r w:rsidR="00A1704F">
        <w:tab/>
      </w:r>
      <w:r>
        <w:t>API_1_SVW_UPDRSBS_BSS_1.java</w:t>
      </w:r>
    </w:p>
    <w:p w:rsidR="00614D2D" w:rsidRDefault="00614D2D" w:rsidP="00614D2D">
      <w:pPr>
        <w:pStyle w:val="B1"/>
        <w:tabs>
          <w:tab w:val="left" w:pos="2268"/>
        </w:tabs>
      </w:pPr>
      <w:r>
        <w:t>Load Script:</w:t>
      </w:r>
      <w:r w:rsidR="00A1704F">
        <w:tab/>
      </w:r>
      <w:r>
        <w:t>API_1_SVW_UPDRSBS_BSS_1.ldr</w:t>
      </w:r>
    </w:p>
    <w:p w:rsidR="00614D2D" w:rsidRDefault="00614D2D" w:rsidP="00614D2D">
      <w:pPr>
        <w:pStyle w:val="B1"/>
        <w:tabs>
          <w:tab w:val="left" w:pos="2268"/>
        </w:tabs>
      </w:pPr>
      <w:r>
        <w:t>Cleanup Script:</w:t>
      </w:r>
      <w:r w:rsidR="00A1704F">
        <w:tab/>
      </w:r>
      <w:r>
        <w:t>API_1_SVW_UPDRSBS_BSS_1.clr</w:t>
      </w:r>
    </w:p>
    <w:p w:rsidR="00614D2D" w:rsidRDefault="00614D2D" w:rsidP="00614D2D">
      <w:pPr>
        <w:pStyle w:val="B1"/>
        <w:tabs>
          <w:tab w:val="left" w:pos="2268"/>
        </w:tabs>
      </w:pPr>
      <w:r>
        <w:t>Parameter File:</w:t>
      </w:r>
      <w:r w:rsidR="00A1704F">
        <w:tab/>
      </w:r>
      <w:r>
        <w:t>API_1_SVW_UPDRSBS_BSS_1.par</w:t>
      </w:r>
    </w:p>
    <w:p w:rsidR="00614D2D" w:rsidRDefault="00614D2D" w:rsidP="00614D2D">
      <w:pPr>
        <w:pStyle w:val="H6"/>
        <w:keepNext w:val="0"/>
        <w:keepLines w:val="0"/>
      </w:pPr>
      <w:r>
        <w:t>6.1.1.8.3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SIM Initialization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Responses ignored.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No EF selected</w:t>
            </w:r>
          </w:p>
          <w:p w:rsidR="00614D2D" w:rsidRDefault="00614D2D">
            <w:pPr>
              <w:pStyle w:val="PL"/>
              <w:rPr>
                <w:noProof w:val="0"/>
              </w:rPr>
            </w:pPr>
            <w:r>
              <w:rPr>
                <w:noProof w:val="0"/>
              </w:rPr>
              <w:t>recNumber = 1</w:t>
            </w:r>
          </w:p>
          <w:p w:rsidR="00614D2D" w:rsidRDefault="00614D2D">
            <w:pPr>
              <w:pStyle w:val="PL"/>
              <w:rPr>
                <w:noProof w:val="0"/>
              </w:rPr>
            </w:pPr>
            <w:r>
              <w:rPr>
                <w:noProof w:val="0"/>
              </w:rPr>
              <w:t>mode = REC_ACC_MODE_ABSOLUTE_CURRENT</w:t>
            </w:r>
          </w:p>
          <w:p w:rsidR="00614D2D" w:rsidRDefault="00614D2D">
            <w:pPr>
              <w:pStyle w:val="PL"/>
              <w:rPr>
                <w:noProof w:val="0"/>
              </w:rPr>
            </w:pPr>
            <w:r>
              <w:rPr>
                <w:noProof w:val="0"/>
              </w:rPr>
              <w:t>recOffset = 0</w:t>
            </w:r>
          </w:p>
          <w:p w:rsidR="00614D2D" w:rsidRDefault="00614D2D">
            <w:pPr>
              <w:pStyle w:val="PL"/>
              <w:rPr>
                <w:noProof w:val="0"/>
              </w:rPr>
            </w:pPr>
            <w:r>
              <w:rPr>
                <w:noProof w:val="0"/>
              </w:rPr>
              <w:t>byte[] data = new byte[20]</w:t>
            </w:r>
          </w:p>
          <w:p w:rsidR="00614D2D" w:rsidRDefault="00614D2D">
            <w:pPr>
              <w:pStyle w:val="PL"/>
              <w:rPr>
                <w:noProof w:val="0"/>
              </w:rPr>
            </w:pPr>
            <w:r>
              <w:rPr>
                <w:noProof w:val="0"/>
              </w:rPr>
              <w:t>dataOffset = 0</w:t>
            </w:r>
          </w:p>
          <w:p w:rsidR="00614D2D" w:rsidRDefault="00614D2D">
            <w:pPr>
              <w:pStyle w:val="PL"/>
              <w:rPr>
                <w:noProof w:val="0"/>
              </w:rPr>
            </w:pPr>
            <w:r>
              <w:rPr>
                <w:noProof w:val="0"/>
              </w:rPr>
              <w:t>dataLength = 10</w:t>
            </w:r>
          </w:p>
          <w:p w:rsidR="00614D2D" w:rsidRDefault="00614D2D">
            <w:pPr>
              <w:pStyle w:val="PL"/>
              <w:rPr>
                <w:rFonts w:ascii="Arial" w:hAnsi="Arial"/>
                <w:noProof w:val="0"/>
                <w:sz w:val="18"/>
              </w:rPr>
            </w:pPr>
            <w:r>
              <w:rPr>
                <w:noProof w:val="0"/>
              </w:rPr>
              <w:t>updateRecord()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sim.access.SIMViewException with reason code NO_EF_SELECTED.</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Update Absolute and Current from Linear Fixed EF</w:t>
            </w:r>
          </w:p>
          <w:p w:rsidR="00614D2D" w:rsidRDefault="00614D2D">
            <w:pPr>
              <w:pStyle w:val="PL"/>
              <w:rPr>
                <w:noProof w:val="0"/>
              </w:rPr>
            </w:pPr>
            <w:r>
              <w:rPr>
                <w:noProof w:val="0"/>
              </w:rPr>
              <w:t>1 - fid = DFSIMTEST</w:t>
            </w:r>
          </w:p>
          <w:p w:rsidR="00614D2D" w:rsidRDefault="00614D2D">
            <w:pPr>
              <w:pStyle w:val="PL"/>
              <w:rPr>
                <w:noProof w:val="0"/>
              </w:rPr>
            </w:pPr>
            <w:r>
              <w:rPr>
                <w:noProof w:val="0"/>
              </w:rPr>
              <w:t>select()</w:t>
            </w:r>
          </w:p>
          <w:p w:rsidR="00614D2D" w:rsidRDefault="00614D2D">
            <w:pPr>
              <w:pStyle w:val="PL"/>
              <w:rPr>
                <w:noProof w:val="0"/>
              </w:rPr>
            </w:pPr>
            <w:r>
              <w:rPr>
                <w:noProof w:val="0"/>
              </w:rPr>
              <w:t>2 - fid = EFLARU</w:t>
            </w:r>
          </w:p>
          <w:p w:rsidR="00614D2D" w:rsidRDefault="00614D2D">
            <w:pPr>
              <w:pStyle w:val="PL"/>
              <w:rPr>
                <w:noProof w:val="0"/>
              </w:rPr>
            </w:pPr>
            <w:r>
              <w:rPr>
                <w:noProof w:val="0"/>
              </w:rPr>
              <w:t>select()</w:t>
            </w:r>
          </w:p>
          <w:p w:rsidR="00614D2D" w:rsidRDefault="00614D2D">
            <w:pPr>
              <w:pStyle w:val="PL"/>
              <w:rPr>
                <w:noProof w:val="0"/>
              </w:rPr>
            </w:pPr>
            <w:r>
              <w:rPr>
                <w:noProof w:val="0"/>
              </w:rPr>
              <w:t>// Record pointer not set.</w:t>
            </w:r>
          </w:p>
          <w:p w:rsidR="00614D2D" w:rsidRDefault="00614D2D">
            <w:pPr>
              <w:pStyle w:val="PL"/>
              <w:rPr>
                <w:noProof w:val="0"/>
              </w:rPr>
            </w:pPr>
          </w:p>
          <w:p w:rsidR="00614D2D" w:rsidRDefault="00614D2D">
            <w:pPr>
              <w:pStyle w:val="PL"/>
              <w:rPr>
                <w:noProof w:val="0"/>
              </w:rPr>
            </w:pPr>
            <w:r>
              <w:rPr>
                <w:noProof w:val="0"/>
              </w:rPr>
              <w:t>3 - recNumber = 2</w:t>
            </w:r>
          </w:p>
          <w:p w:rsidR="00614D2D" w:rsidRDefault="00614D2D">
            <w:pPr>
              <w:pStyle w:val="PL"/>
              <w:rPr>
                <w:noProof w:val="0"/>
                <w:lang w:val="fr-FR"/>
              </w:rPr>
            </w:pPr>
            <w:r>
              <w:rPr>
                <w:noProof w:val="0"/>
                <w:lang w:val="fr-FR"/>
              </w:rPr>
              <w:t>mode = REC_ACC_MODE_ABSOLUTE_CURRENT</w:t>
            </w:r>
          </w:p>
          <w:p w:rsidR="00614D2D" w:rsidRDefault="00614D2D">
            <w:pPr>
              <w:pStyle w:val="PL"/>
              <w:rPr>
                <w:noProof w:val="0"/>
              </w:rPr>
            </w:pPr>
            <w:r>
              <w:rPr>
                <w:noProof w:val="0"/>
              </w:rPr>
              <w:t>data[0:3] = '11'</w:t>
            </w:r>
          </w:p>
          <w:p w:rsidR="00614D2D" w:rsidRDefault="00614D2D">
            <w:pPr>
              <w:pStyle w:val="PL"/>
              <w:rPr>
                <w:noProof w:val="0"/>
              </w:rPr>
            </w:pPr>
            <w:r>
              <w:rPr>
                <w:noProof w:val="0"/>
              </w:rPr>
              <w:t>recOffset = 0</w:t>
            </w:r>
          </w:p>
          <w:p w:rsidR="00614D2D" w:rsidRDefault="00614D2D">
            <w:pPr>
              <w:pStyle w:val="PL"/>
              <w:rPr>
                <w:noProof w:val="0"/>
              </w:rPr>
            </w:pPr>
            <w:r>
              <w:rPr>
                <w:noProof w:val="0"/>
              </w:rPr>
              <w:t>dataOffset = 0</w:t>
            </w:r>
          </w:p>
          <w:p w:rsidR="00614D2D" w:rsidRDefault="00614D2D">
            <w:pPr>
              <w:pStyle w:val="PL"/>
              <w:rPr>
                <w:noProof w:val="0"/>
              </w:rPr>
            </w:pPr>
            <w:r>
              <w:rPr>
                <w:noProof w:val="0"/>
              </w:rPr>
              <w:t>dataLength = 4</w:t>
            </w:r>
          </w:p>
          <w:p w:rsidR="00614D2D" w:rsidRDefault="00614D2D">
            <w:pPr>
              <w:pStyle w:val="PL"/>
              <w:rPr>
                <w:noProof w:val="0"/>
              </w:rPr>
            </w:pPr>
            <w:r>
              <w:rPr>
                <w:noProof w:val="0"/>
              </w:rPr>
              <w:t>updateRecord()</w:t>
            </w:r>
          </w:p>
          <w:p w:rsidR="00614D2D" w:rsidRDefault="00614D2D">
            <w:pPr>
              <w:pStyle w:val="PL"/>
              <w:rPr>
                <w:noProof w:val="0"/>
              </w:rPr>
            </w:pPr>
            <w:r>
              <w:rPr>
                <w:noProof w:val="0"/>
              </w:rPr>
              <w:t>respOffset = 0</w:t>
            </w:r>
          </w:p>
          <w:p w:rsidR="00614D2D" w:rsidRDefault="00614D2D">
            <w:pPr>
              <w:pStyle w:val="PL"/>
              <w:rPr>
                <w:noProof w:val="0"/>
              </w:rPr>
            </w:pPr>
            <w:r>
              <w:rPr>
                <w:noProof w:val="0"/>
              </w:rPr>
              <w:t>respLength = 0</w:t>
            </w:r>
          </w:p>
          <w:p w:rsidR="00614D2D" w:rsidRDefault="00614D2D">
            <w:pPr>
              <w:pStyle w:val="PL"/>
              <w:rPr>
                <w:noProof w:val="0"/>
              </w:rPr>
            </w:pPr>
            <w:r>
              <w:rPr>
                <w:noProof w:val="0"/>
              </w:rPr>
              <w:t>readRecord()</w:t>
            </w:r>
          </w:p>
          <w:p w:rsidR="00614D2D" w:rsidRDefault="00614D2D">
            <w:pPr>
              <w:pStyle w:val="PL"/>
              <w:rPr>
                <w:noProof w:val="0"/>
              </w:rPr>
            </w:pP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r>
              <w:t>1 - No exception shall be thrown.</w:t>
            </w:r>
          </w:p>
          <w:p w:rsidR="00614D2D" w:rsidRDefault="00614D2D">
            <w:pPr>
              <w:pStyle w:val="TAL"/>
              <w:keepNext w:val="0"/>
              <w:keepLines w:val="0"/>
            </w:pPr>
            <w:r>
              <w:t>2 - No exception shall be thrown.</w:t>
            </w:r>
          </w:p>
          <w:p w:rsidR="00614D2D" w:rsidRDefault="00614D2D">
            <w:pPr>
              <w:pStyle w:val="TAL"/>
              <w:keepNext w:val="0"/>
              <w:keepLines w:val="0"/>
            </w:pPr>
            <w:r>
              <w:t>3 - No exception shall be thrown.</w:t>
            </w:r>
          </w:p>
          <w:p w:rsidR="00614D2D" w:rsidRDefault="00614D2D">
            <w:pPr>
              <w:pStyle w:val="TAL"/>
              <w:keepNext w:val="0"/>
              <w:keepLines w:val="0"/>
            </w:pPr>
            <w:r>
              <w:t>Resp shall be:</w:t>
            </w:r>
          </w:p>
          <w:p w:rsidR="00614D2D" w:rsidRDefault="00614D2D">
            <w:pPr>
              <w:pStyle w:val="TAL"/>
              <w:keepNext w:val="0"/>
              <w:keepLines w:val="0"/>
            </w:pPr>
            <w:r>
              <w:t>Resp[0] = '11'</w:t>
            </w:r>
          </w:p>
          <w:p w:rsidR="00614D2D" w:rsidRDefault="00614D2D">
            <w:pPr>
              <w:pStyle w:val="TAL"/>
              <w:keepNext w:val="0"/>
              <w:keepLines w:val="0"/>
            </w:pPr>
            <w:r>
              <w:t>Resp[1] = '11'</w:t>
            </w:r>
          </w:p>
          <w:p w:rsidR="00614D2D" w:rsidRDefault="00614D2D">
            <w:pPr>
              <w:pStyle w:val="TAL"/>
              <w:keepNext w:val="0"/>
              <w:keepLines w:val="0"/>
            </w:pPr>
            <w:r>
              <w:t>Resp[2] = '11'</w:t>
            </w:r>
          </w:p>
          <w:p w:rsidR="00614D2D" w:rsidRDefault="00614D2D">
            <w:pPr>
              <w:pStyle w:val="TAL"/>
              <w:keepNext w:val="0"/>
              <w:keepLines w:val="0"/>
            </w:pPr>
            <w:r>
              <w:t>Resp[3] = '11'</w:t>
            </w: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 xml:space="preserve"> = 4</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lastRenderedPageBreak/>
              <w:t>3</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rPr>
                <w:rFonts w:ascii="Times New Roman" w:hAnsi="Times New Roman"/>
              </w:rPr>
            </w:pPr>
            <w:r>
              <w:t>Update Current from Linear Fixed EF</w:t>
            </w:r>
          </w:p>
          <w:p w:rsidR="00614D2D" w:rsidRDefault="00614D2D">
            <w:pPr>
              <w:pStyle w:val="PL"/>
              <w:keepNext/>
              <w:keepLines/>
              <w:rPr>
                <w:noProof w:val="0"/>
              </w:rPr>
            </w:pPr>
            <w:r>
              <w:rPr>
                <w:noProof w:val="0"/>
              </w:rPr>
              <w:t>1 - fid = DFSIMTEST</w:t>
            </w:r>
          </w:p>
          <w:p w:rsidR="00614D2D" w:rsidRDefault="00614D2D">
            <w:pPr>
              <w:pStyle w:val="PL"/>
              <w:keepNext/>
              <w:keepLines/>
              <w:rPr>
                <w:noProof w:val="0"/>
              </w:rPr>
            </w:pPr>
            <w:r>
              <w:rPr>
                <w:noProof w:val="0"/>
              </w:rPr>
              <w:t>select()</w:t>
            </w:r>
          </w:p>
          <w:p w:rsidR="00614D2D" w:rsidRDefault="00614D2D">
            <w:pPr>
              <w:pStyle w:val="PL"/>
              <w:keepNext/>
              <w:keepLines/>
              <w:rPr>
                <w:noProof w:val="0"/>
              </w:rPr>
            </w:pPr>
            <w:r>
              <w:rPr>
                <w:noProof w:val="0"/>
              </w:rPr>
              <w:t>2 - fid = EFLARU</w:t>
            </w:r>
          </w:p>
          <w:p w:rsidR="00614D2D" w:rsidRDefault="00614D2D">
            <w:pPr>
              <w:pStyle w:val="PL"/>
              <w:keepNext/>
              <w:keepLines/>
              <w:rPr>
                <w:noProof w:val="0"/>
              </w:rPr>
            </w:pPr>
            <w:r>
              <w:rPr>
                <w:noProof w:val="0"/>
              </w:rPr>
              <w:t>select()</w:t>
            </w:r>
          </w:p>
          <w:p w:rsidR="00614D2D" w:rsidRDefault="00614D2D">
            <w:pPr>
              <w:pStyle w:val="PL"/>
              <w:keepNext/>
              <w:keepLines/>
              <w:rPr>
                <w:noProof w:val="0"/>
              </w:rPr>
            </w:pPr>
            <w:r>
              <w:rPr>
                <w:noProof w:val="0"/>
              </w:rPr>
              <w:t>// Set record pointer with mode "next".</w:t>
            </w:r>
          </w:p>
          <w:p w:rsidR="00614D2D" w:rsidRDefault="00614D2D">
            <w:pPr>
              <w:pStyle w:val="PL"/>
              <w:keepNext/>
              <w:keepLines/>
              <w:rPr>
                <w:noProof w:val="0"/>
                <w:lang w:val="fr-FR"/>
              </w:rPr>
            </w:pPr>
            <w:r>
              <w:rPr>
                <w:noProof w:val="0"/>
                <w:lang w:val="fr-FR"/>
              </w:rPr>
              <w:t>3 - recNumber = 0</w:t>
            </w:r>
          </w:p>
          <w:p w:rsidR="00614D2D" w:rsidRDefault="00614D2D">
            <w:pPr>
              <w:pStyle w:val="PL"/>
              <w:keepNext/>
              <w:keepLines/>
              <w:rPr>
                <w:noProof w:val="0"/>
                <w:lang w:val="fr-FR"/>
              </w:rPr>
            </w:pPr>
            <w:r>
              <w:rPr>
                <w:noProof w:val="0"/>
                <w:lang w:val="fr-FR"/>
              </w:rPr>
              <w:t>mode = REC_ACC_MODE_NEXT</w:t>
            </w:r>
          </w:p>
          <w:p w:rsidR="00614D2D" w:rsidRDefault="00614D2D">
            <w:pPr>
              <w:pStyle w:val="PL"/>
              <w:keepNext/>
              <w:keepLines/>
              <w:rPr>
                <w:noProof w:val="0"/>
              </w:rPr>
            </w:pPr>
            <w:r>
              <w:rPr>
                <w:noProof w:val="0"/>
              </w:rPr>
              <w:t>recOffset = 0</w:t>
            </w:r>
          </w:p>
          <w:p w:rsidR="00614D2D" w:rsidRDefault="00614D2D">
            <w:pPr>
              <w:pStyle w:val="PL"/>
              <w:keepNext/>
              <w:keepLines/>
              <w:rPr>
                <w:noProof w:val="0"/>
              </w:rPr>
            </w:pPr>
            <w:r>
              <w:rPr>
                <w:noProof w:val="0"/>
              </w:rPr>
              <w:t>data[0:3] = '00'</w:t>
            </w:r>
          </w:p>
          <w:p w:rsidR="00614D2D" w:rsidRDefault="00614D2D">
            <w:pPr>
              <w:pStyle w:val="PL"/>
              <w:keepNext/>
              <w:keepLines/>
              <w:rPr>
                <w:noProof w:val="0"/>
              </w:rPr>
            </w:pPr>
            <w:r>
              <w:rPr>
                <w:noProof w:val="0"/>
              </w:rPr>
              <w:t>dataOffset = 0</w:t>
            </w:r>
          </w:p>
          <w:p w:rsidR="00614D2D" w:rsidRDefault="00614D2D">
            <w:pPr>
              <w:pStyle w:val="PL"/>
              <w:keepNext/>
              <w:keepLines/>
              <w:rPr>
                <w:noProof w:val="0"/>
              </w:rPr>
            </w:pPr>
            <w:r>
              <w:rPr>
                <w:noProof w:val="0"/>
              </w:rPr>
              <w:t>dataLength = 4</w:t>
            </w:r>
          </w:p>
          <w:p w:rsidR="00614D2D" w:rsidRDefault="00614D2D">
            <w:pPr>
              <w:pStyle w:val="PL"/>
              <w:keepNext/>
              <w:keepLines/>
              <w:rPr>
                <w:noProof w:val="0"/>
              </w:rPr>
            </w:pPr>
            <w:r>
              <w:rPr>
                <w:noProof w:val="0"/>
              </w:rPr>
              <w:t>updateRecord()</w:t>
            </w:r>
          </w:p>
          <w:p w:rsidR="00614D2D" w:rsidRDefault="00614D2D">
            <w:pPr>
              <w:pStyle w:val="PL"/>
              <w:keepNext/>
              <w:keepLines/>
              <w:rPr>
                <w:noProof w:val="0"/>
              </w:rPr>
            </w:pPr>
            <w:r>
              <w:rPr>
                <w:noProof w:val="0"/>
              </w:rPr>
              <w:t>// write data with mode "current"</w:t>
            </w:r>
          </w:p>
          <w:p w:rsidR="00614D2D" w:rsidRDefault="00614D2D">
            <w:pPr>
              <w:pStyle w:val="PL"/>
              <w:keepNext/>
              <w:keepLines/>
              <w:rPr>
                <w:noProof w:val="0"/>
                <w:lang w:val="fr-FR"/>
              </w:rPr>
            </w:pPr>
            <w:r>
              <w:rPr>
                <w:noProof w:val="0"/>
                <w:lang w:val="fr-FR"/>
              </w:rPr>
              <w:t>4 - recNumber = 0</w:t>
            </w:r>
          </w:p>
          <w:p w:rsidR="00614D2D" w:rsidRDefault="00614D2D">
            <w:pPr>
              <w:pStyle w:val="PL"/>
              <w:keepNext/>
              <w:keepLines/>
              <w:rPr>
                <w:noProof w:val="0"/>
                <w:lang w:val="fr-FR"/>
              </w:rPr>
            </w:pPr>
            <w:r>
              <w:rPr>
                <w:noProof w:val="0"/>
                <w:lang w:val="fr-FR"/>
              </w:rPr>
              <w:t>data[0:3] = '22'</w:t>
            </w:r>
          </w:p>
          <w:p w:rsidR="00614D2D" w:rsidRDefault="00614D2D">
            <w:pPr>
              <w:pStyle w:val="PL"/>
              <w:keepNext/>
              <w:keepLines/>
              <w:rPr>
                <w:noProof w:val="0"/>
                <w:lang w:val="fr-FR"/>
              </w:rPr>
            </w:pPr>
            <w:r>
              <w:rPr>
                <w:noProof w:val="0"/>
                <w:lang w:val="fr-FR"/>
              </w:rPr>
              <w:t>mode = REC_ACC_MODE_ABSOLUTE_CURRENT</w:t>
            </w:r>
          </w:p>
          <w:p w:rsidR="00614D2D" w:rsidRDefault="00614D2D">
            <w:pPr>
              <w:pStyle w:val="PL"/>
              <w:keepNext/>
              <w:keepLines/>
              <w:rPr>
                <w:noProof w:val="0"/>
              </w:rPr>
            </w:pPr>
            <w:r>
              <w:rPr>
                <w:noProof w:val="0"/>
              </w:rPr>
              <w:t>updateRecord()</w:t>
            </w:r>
          </w:p>
          <w:p w:rsidR="00614D2D" w:rsidRDefault="00614D2D">
            <w:pPr>
              <w:pStyle w:val="PL"/>
              <w:keepNext/>
              <w:keepLines/>
              <w:rPr>
                <w:noProof w:val="0"/>
              </w:rPr>
            </w:pPr>
            <w:r>
              <w:rPr>
                <w:noProof w:val="0"/>
              </w:rPr>
              <w:t>// read result with mode "absolute"</w:t>
            </w:r>
          </w:p>
          <w:p w:rsidR="00614D2D" w:rsidRDefault="00614D2D">
            <w:pPr>
              <w:pStyle w:val="PL"/>
              <w:keepNext/>
              <w:keepLines/>
              <w:rPr>
                <w:noProof w:val="0"/>
              </w:rPr>
            </w:pPr>
            <w:r>
              <w:rPr>
                <w:noProof w:val="0"/>
              </w:rPr>
              <w:t>respOffset = 0</w:t>
            </w:r>
          </w:p>
          <w:p w:rsidR="00614D2D" w:rsidRDefault="00614D2D">
            <w:pPr>
              <w:pStyle w:val="PL"/>
              <w:keepNext/>
              <w:keepLines/>
              <w:rPr>
                <w:noProof w:val="0"/>
              </w:rPr>
            </w:pPr>
            <w:r>
              <w:rPr>
                <w:noProof w:val="0"/>
              </w:rPr>
              <w:t>respLength = 4</w:t>
            </w:r>
          </w:p>
          <w:p w:rsidR="00614D2D" w:rsidRDefault="00614D2D">
            <w:pPr>
              <w:pStyle w:val="PL"/>
              <w:keepNext/>
              <w:keepLines/>
              <w:rPr>
                <w:noProof w:val="0"/>
              </w:rPr>
            </w:pPr>
            <w:r>
              <w:rPr>
                <w:noProof w:val="0"/>
              </w:rPr>
              <w:t>recNumber = 1</w:t>
            </w:r>
          </w:p>
          <w:p w:rsidR="00614D2D" w:rsidRDefault="00614D2D">
            <w:pPr>
              <w:pStyle w:val="PL"/>
              <w:keepNext/>
              <w:keepLines/>
              <w:rPr>
                <w:noProof w:val="0"/>
                <w:lang w:val="fr-FR"/>
              </w:rPr>
            </w:pPr>
            <w:r>
              <w:rPr>
                <w:noProof w:val="0"/>
                <w:lang w:val="fr-FR"/>
              </w:rPr>
              <w:t>mode = REC_ACC_MODE_ABSOLUTE_CURRENT</w:t>
            </w:r>
          </w:p>
          <w:p w:rsidR="00614D2D" w:rsidRDefault="00614D2D">
            <w:pPr>
              <w:pStyle w:val="PL"/>
              <w:keepNext/>
              <w:keepLines/>
              <w:rPr>
                <w:noProof w:val="0"/>
              </w:rPr>
            </w:pPr>
            <w:r>
              <w:rPr>
                <w:noProof w:val="0"/>
              </w:rPr>
              <w:t>readRecord()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pPr>
            <w:r>
              <w:t>1 - No exception shall be thrown.</w:t>
            </w:r>
          </w:p>
          <w:p w:rsidR="00614D2D" w:rsidRDefault="00614D2D">
            <w:pPr>
              <w:pStyle w:val="TAL"/>
            </w:pPr>
            <w:r>
              <w:t>2 - No exception shall be thrown.</w:t>
            </w:r>
          </w:p>
          <w:p w:rsidR="00614D2D" w:rsidRDefault="00614D2D">
            <w:pPr>
              <w:pStyle w:val="TAL"/>
            </w:pPr>
            <w:r>
              <w:t>3 - No exception shall be thrown.</w:t>
            </w:r>
          </w:p>
          <w:p w:rsidR="00614D2D" w:rsidRDefault="00614D2D">
            <w:pPr>
              <w:pStyle w:val="TAL"/>
            </w:pPr>
            <w:r>
              <w:t>4 - No exception shall be thrown.</w:t>
            </w:r>
          </w:p>
          <w:p w:rsidR="00614D2D" w:rsidRDefault="00614D2D">
            <w:pPr>
              <w:pStyle w:val="TAL"/>
            </w:pPr>
            <w:r>
              <w:t>resp shall be:</w:t>
            </w:r>
          </w:p>
          <w:p w:rsidR="00614D2D" w:rsidRDefault="00614D2D">
            <w:pPr>
              <w:pStyle w:val="TAL"/>
            </w:pPr>
            <w:r>
              <w:t>resp[0] = '22'</w:t>
            </w:r>
          </w:p>
          <w:p w:rsidR="00614D2D" w:rsidRDefault="00614D2D">
            <w:pPr>
              <w:pStyle w:val="TAL"/>
            </w:pPr>
            <w:r>
              <w:t>resp[1] = '22'</w:t>
            </w:r>
          </w:p>
          <w:p w:rsidR="00614D2D" w:rsidRDefault="00614D2D">
            <w:pPr>
              <w:pStyle w:val="TAL"/>
            </w:pPr>
            <w:r>
              <w:t>resp[2] = '22'</w:t>
            </w:r>
          </w:p>
          <w:p w:rsidR="00614D2D" w:rsidRDefault="00614D2D">
            <w:pPr>
              <w:pStyle w:val="TAL"/>
            </w:pPr>
            <w:r>
              <w:t>resp[3] = '22'</w:t>
            </w:r>
          </w:p>
        </w:tc>
        <w:tc>
          <w:tcPr>
            <w:tcW w:w="2334" w:type="dxa"/>
            <w:tcBorders>
              <w:top w:val="nil"/>
              <w:left w:val="single" w:sz="4" w:space="0" w:color="auto"/>
              <w:bottom w:val="single" w:sz="4" w:space="0" w:color="auto"/>
              <w:right w:val="single" w:sz="4" w:space="0" w:color="auto"/>
            </w:tcBorders>
          </w:tcPr>
          <w:p w:rsidR="00614D2D" w:rsidRDefault="00614D2D">
            <w:pPr>
              <w:pStyle w:val="textcell"/>
              <w:keepNext/>
              <w:keepLines/>
              <w:rPr>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Update Next from Linear Fixed EF, no record pointer set</w:t>
            </w:r>
          </w:p>
          <w:p w:rsidR="00614D2D" w:rsidRDefault="00614D2D">
            <w:pPr>
              <w:pStyle w:val="PL"/>
              <w:rPr>
                <w:noProof w:val="0"/>
              </w:rPr>
            </w:pPr>
            <w:r>
              <w:rPr>
                <w:noProof w:val="0"/>
              </w:rPr>
              <w:t>1 - fid = FID_DF_SIMTEST</w:t>
            </w:r>
          </w:p>
          <w:p w:rsidR="00614D2D" w:rsidRDefault="00614D2D">
            <w:pPr>
              <w:pStyle w:val="PL"/>
              <w:rPr>
                <w:noProof w:val="0"/>
              </w:rPr>
            </w:pPr>
            <w:r>
              <w:rPr>
                <w:noProof w:val="0"/>
              </w:rPr>
              <w:t>select()</w:t>
            </w:r>
          </w:p>
          <w:p w:rsidR="00614D2D" w:rsidRDefault="00614D2D">
            <w:pPr>
              <w:pStyle w:val="PL"/>
              <w:rPr>
                <w:noProof w:val="0"/>
              </w:rPr>
            </w:pPr>
            <w:r>
              <w:rPr>
                <w:noProof w:val="0"/>
              </w:rPr>
              <w:t>2 - fid = FID_EF_LARU</w:t>
            </w:r>
          </w:p>
          <w:p w:rsidR="00614D2D" w:rsidRDefault="00614D2D">
            <w:pPr>
              <w:pStyle w:val="PL"/>
              <w:rPr>
                <w:noProof w:val="0"/>
              </w:rPr>
            </w:pPr>
            <w:r>
              <w:rPr>
                <w:noProof w:val="0"/>
              </w:rPr>
              <w:t>select</w:t>
            </w:r>
          </w:p>
          <w:p w:rsidR="00614D2D" w:rsidRDefault="00614D2D">
            <w:pPr>
              <w:pStyle w:val="PL"/>
              <w:rPr>
                <w:noProof w:val="0"/>
              </w:rPr>
            </w:pPr>
            <w:r>
              <w:rPr>
                <w:noProof w:val="0"/>
              </w:rPr>
              <w:t>3 - recNumber = 0</w:t>
            </w:r>
          </w:p>
          <w:p w:rsidR="00614D2D" w:rsidRDefault="00614D2D">
            <w:pPr>
              <w:pStyle w:val="PL"/>
              <w:rPr>
                <w:noProof w:val="0"/>
                <w:lang w:val="fr-FR"/>
              </w:rPr>
            </w:pPr>
            <w:r>
              <w:rPr>
                <w:noProof w:val="0"/>
                <w:lang w:val="fr-FR"/>
              </w:rPr>
              <w:t>mode = REC_ACC_MODE_NEXT</w:t>
            </w:r>
          </w:p>
          <w:p w:rsidR="00614D2D" w:rsidRDefault="00614D2D">
            <w:pPr>
              <w:pStyle w:val="PL"/>
              <w:rPr>
                <w:noProof w:val="0"/>
                <w:lang w:val="fr-FR"/>
              </w:rPr>
            </w:pPr>
            <w:r>
              <w:rPr>
                <w:noProof w:val="0"/>
                <w:lang w:val="fr-FR"/>
              </w:rPr>
              <w:t>recOffset = 0</w:t>
            </w:r>
          </w:p>
          <w:p w:rsidR="00614D2D" w:rsidRDefault="00614D2D">
            <w:pPr>
              <w:pStyle w:val="PL"/>
              <w:rPr>
                <w:noProof w:val="0"/>
              </w:rPr>
            </w:pPr>
            <w:r>
              <w:rPr>
                <w:noProof w:val="0"/>
              </w:rPr>
              <w:t>data[0:3] = '33'</w:t>
            </w:r>
          </w:p>
          <w:p w:rsidR="00614D2D" w:rsidRDefault="00614D2D">
            <w:pPr>
              <w:pStyle w:val="PL"/>
              <w:rPr>
                <w:noProof w:val="0"/>
              </w:rPr>
            </w:pPr>
            <w:r>
              <w:rPr>
                <w:noProof w:val="0"/>
              </w:rPr>
              <w:t>dataOffset = respOffset = 0</w:t>
            </w:r>
          </w:p>
          <w:p w:rsidR="00614D2D" w:rsidRDefault="00614D2D">
            <w:pPr>
              <w:pStyle w:val="PL"/>
              <w:rPr>
                <w:noProof w:val="0"/>
              </w:rPr>
            </w:pPr>
            <w:r>
              <w:rPr>
                <w:noProof w:val="0"/>
              </w:rPr>
              <w:t>dataLength = respLength = 4</w:t>
            </w:r>
          </w:p>
          <w:p w:rsidR="00614D2D" w:rsidRDefault="00614D2D">
            <w:pPr>
              <w:pStyle w:val="PL"/>
              <w:rPr>
                <w:noProof w:val="0"/>
                <w:lang w:val="fr-FR"/>
              </w:rPr>
            </w:pPr>
            <w:r>
              <w:rPr>
                <w:noProof w:val="0"/>
                <w:lang w:val="fr-FR"/>
              </w:rPr>
              <w:t>updateRecord()</w:t>
            </w:r>
          </w:p>
          <w:p w:rsidR="00614D2D" w:rsidRDefault="00614D2D">
            <w:pPr>
              <w:pStyle w:val="PL"/>
              <w:rPr>
                <w:noProof w:val="0"/>
                <w:lang w:val="fr-FR"/>
              </w:rPr>
            </w:pPr>
            <w:r>
              <w:rPr>
                <w:noProof w:val="0"/>
                <w:lang w:val="fr-FR"/>
              </w:rPr>
              <w:t>mode = REC_ACC_MODE_ABSOLUTE_CURRENT</w:t>
            </w:r>
          </w:p>
          <w:p w:rsidR="00614D2D" w:rsidRDefault="00614D2D">
            <w:pPr>
              <w:pStyle w:val="PL"/>
              <w:rPr>
                <w:noProof w:val="0"/>
              </w:rPr>
            </w:pPr>
            <w:r>
              <w:rPr>
                <w:noProof w:val="0"/>
              </w:rPr>
              <w:t>readRecord()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No exception shall be thrown.</w:t>
            </w:r>
          </w:p>
          <w:p w:rsidR="00614D2D" w:rsidRDefault="00614D2D">
            <w:pPr>
              <w:pStyle w:val="TAL"/>
              <w:keepNext w:val="0"/>
              <w:keepLines w:val="0"/>
            </w:pPr>
            <w:r>
              <w:t>3 - No exception shall be thrown.</w:t>
            </w:r>
          </w:p>
          <w:p w:rsidR="00614D2D" w:rsidRDefault="00614D2D">
            <w:pPr>
              <w:pStyle w:val="TAL"/>
              <w:keepNext w:val="0"/>
              <w:keepLines w:val="0"/>
            </w:pPr>
            <w:r>
              <w:t>Resp shall be:</w:t>
            </w:r>
          </w:p>
          <w:p w:rsidR="00614D2D" w:rsidRDefault="00614D2D">
            <w:pPr>
              <w:pStyle w:val="TAL"/>
              <w:keepNext w:val="0"/>
              <w:keepLines w:val="0"/>
            </w:pPr>
            <w:r>
              <w:t>Resp[0] = '33'</w:t>
            </w:r>
          </w:p>
          <w:p w:rsidR="00614D2D" w:rsidRDefault="00614D2D">
            <w:pPr>
              <w:pStyle w:val="TAL"/>
              <w:keepNext w:val="0"/>
              <w:keepLines w:val="0"/>
            </w:pPr>
            <w:r>
              <w:t>Resp[1] = '33'</w:t>
            </w:r>
          </w:p>
          <w:p w:rsidR="00614D2D" w:rsidRDefault="00614D2D">
            <w:pPr>
              <w:pStyle w:val="TAL"/>
              <w:keepNext w:val="0"/>
              <w:keepLines w:val="0"/>
            </w:pPr>
            <w:r>
              <w:t>Resp[2] = '33'</w:t>
            </w:r>
          </w:p>
          <w:p w:rsidR="00614D2D" w:rsidRDefault="00614D2D">
            <w:pPr>
              <w:pStyle w:val="TAL"/>
              <w:keepNext w:val="0"/>
              <w:keepLines w:val="0"/>
            </w:pPr>
            <w:r>
              <w:t>Resp[3] = '33'</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rPr>
                <w:rFonts w:ascii="Times New Roman" w:hAnsi="Times New Roman"/>
              </w:rPr>
            </w:pPr>
            <w:r>
              <w:t>Update Next from Linear Fixed EF, record pointer set</w:t>
            </w:r>
          </w:p>
          <w:p w:rsidR="00614D2D" w:rsidRDefault="00614D2D">
            <w:pPr>
              <w:pStyle w:val="PL"/>
              <w:rPr>
                <w:noProof w:val="0"/>
                <w:lang w:val="fr-FR"/>
              </w:rPr>
            </w:pPr>
            <w:r>
              <w:rPr>
                <w:noProof w:val="0"/>
                <w:lang w:val="fr-FR"/>
              </w:rPr>
              <w:t>1 - recNumber = 0</w:t>
            </w:r>
          </w:p>
          <w:p w:rsidR="00614D2D" w:rsidRDefault="00614D2D">
            <w:pPr>
              <w:pStyle w:val="PL"/>
              <w:rPr>
                <w:noProof w:val="0"/>
                <w:lang w:val="fr-FR"/>
              </w:rPr>
            </w:pPr>
            <w:r>
              <w:rPr>
                <w:noProof w:val="0"/>
                <w:lang w:val="fr-FR"/>
              </w:rPr>
              <w:t>mode = REC_ACC_MODE_NEXT</w:t>
            </w:r>
          </w:p>
          <w:p w:rsidR="00614D2D" w:rsidRDefault="00614D2D">
            <w:pPr>
              <w:pStyle w:val="PL"/>
              <w:rPr>
                <w:noProof w:val="0"/>
              </w:rPr>
            </w:pPr>
            <w:r>
              <w:rPr>
                <w:noProof w:val="0"/>
              </w:rPr>
              <w:t>recOffset = 0</w:t>
            </w:r>
          </w:p>
          <w:p w:rsidR="00614D2D" w:rsidRDefault="00614D2D">
            <w:pPr>
              <w:pStyle w:val="PL"/>
              <w:rPr>
                <w:noProof w:val="0"/>
              </w:rPr>
            </w:pPr>
            <w:r>
              <w:rPr>
                <w:noProof w:val="0"/>
              </w:rPr>
              <w:t>data[0:3] = '44'</w:t>
            </w:r>
          </w:p>
          <w:p w:rsidR="00614D2D" w:rsidRDefault="00614D2D">
            <w:pPr>
              <w:pStyle w:val="PL"/>
              <w:rPr>
                <w:noProof w:val="0"/>
              </w:rPr>
            </w:pPr>
            <w:r>
              <w:rPr>
                <w:noProof w:val="0"/>
              </w:rPr>
              <w:t>dataOffset = 0</w:t>
            </w:r>
          </w:p>
          <w:p w:rsidR="00614D2D" w:rsidRDefault="00614D2D">
            <w:pPr>
              <w:pStyle w:val="PL"/>
              <w:rPr>
                <w:noProof w:val="0"/>
              </w:rPr>
            </w:pPr>
            <w:r>
              <w:rPr>
                <w:noProof w:val="0"/>
              </w:rPr>
              <w:t>dataLength = 4</w:t>
            </w:r>
          </w:p>
          <w:p w:rsidR="00614D2D" w:rsidRDefault="00614D2D">
            <w:pPr>
              <w:pStyle w:val="PL"/>
              <w:rPr>
                <w:noProof w:val="0"/>
                <w:lang w:val="fr-FR"/>
              </w:rPr>
            </w:pPr>
            <w:r>
              <w:rPr>
                <w:noProof w:val="0"/>
                <w:lang w:val="fr-FR"/>
              </w:rPr>
              <w:t>updateRecord()</w:t>
            </w:r>
          </w:p>
          <w:p w:rsidR="00614D2D" w:rsidRDefault="00614D2D">
            <w:pPr>
              <w:pStyle w:val="PL"/>
              <w:rPr>
                <w:noProof w:val="0"/>
                <w:lang w:val="fr-FR"/>
              </w:rPr>
            </w:pPr>
            <w:r>
              <w:rPr>
                <w:noProof w:val="0"/>
                <w:lang w:val="fr-FR"/>
              </w:rPr>
              <w:t>2 - mode = REC_ACC_MODE_ABSOLUTE_CURRENT</w:t>
            </w:r>
          </w:p>
          <w:p w:rsidR="00614D2D" w:rsidRDefault="00614D2D">
            <w:pPr>
              <w:pStyle w:val="PL"/>
              <w:rPr>
                <w:noProof w:val="0"/>
              </w:rPr>
            </w:pPr>
            <w:r>
              <w:rPr>
                <w:noProof w:val="0"/>
              </w:rPr>
              <w:t>readRecord()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No exception shall be thrown.</w:t>
            </w:r>
          </w:p>
          <w:p w:rsidR="00614D2D" w:rsidRDefault="00614D2D">
            <w:pPr>
              <w:pStyle w:val="TAL"/>
              <w:keepNext w:val="0"/>
              <w:keepLines w:val="0"/>
            </w:pPr>
            <w:r>
              <w:t>resp shall be:</w:t>
            </w:r>
          </w:p>
          <w:p w:rsidR="00614D2D" w:rsidRDefault="00614D2D">
            <w:pPr>
              <w:pStyle w:val="TAL"/>
              <w:keepNext w:val="0"/>
              <w:keepLines w:val="0"/>
            </w:pPr>
            <w:r>
              <w:t>resp[0] = '44'</w:t>
            </w:r>
          </w:p>
          <w:p w:rsidR="00614D2D" w:rsidRDefault="00614D2D">
            <w:pPr>
              <w:pStyle w:val="TAL"/>
              <w:keepNext w:val="0"/>
              <w:keepLines w:val="0"/>
            </w:pPr>
            <w:r>
              <w:t>resp[1] = '44'</w:t>
            </w:r>
          </w:p>
          <w:p w:rsidR="00614D2D" w:rsidRDefault="00614D2D">
            <w:pPr>
              <w:pStyle w:val="TAL"/>
              <w:keepNext w:val="0"/>
              <w:keepLines w:val="0"/>
            </w:pPr>
            <w:r>
              <w:t>resp[2] = '44'</w:t>
            </w:r>
          </w:p>
          <w:p w:rsidR="00614D2D" w:rsidRDefault="00614D2D">
            <w:pPr>
              <w:pStyle w:val="TAL"/>
              <w:keepNext w:val="0"/>
              <w:keepLines w:val="0"/>
            </w:pPr>
            <w:r>
              <w:t>resp[3] = '44'</w:t>
            </w:r>
          </w:p>
        </w:tc>
        <w:tc>
          <w:tcPr>
            <w:tcW w:w="2334" w:type="dxa"/>
            <w:tcBorders>
              <w:top w:val="nil"/>
              <w:left w:val="single" w:sz="4" w:space="0" w:color="auto"/>
              <w:bottom w:val="single" w:sz="4" w:space="0" w:color="auto"/>
              <w:right w:val="single" w:sz="4" w:space="0" w:color="auto"/>
            </w:tcBorders>
          </w:tcPr>
          <w:p w:rsidR="00614D2D" w:rsidRDefault="00614D2D">
            <w:pPr>
              <w:pStyle w:val="textcell"/>
              <w:rPr>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Update Next from Linear Fixed EF, no more records</w:t>
            </w:r>
          </w:p>
          <w:p w:rsidR="00614D2D" w:rsidRDefault="00614D2D">
            <w:pPr>
              <w:pStyle w:val="PL"/>
              <w:rPr>
                <w:noProof w:val="0"/>
                <w:lang w:val="fr-FR"/>
              </w:rPr>
            </w:pPr>
            <w:r>
              <w:rPr>
                <w:noProof w:val="0"/>
                <w:lang w:val="fr-FR"/>
              </w:rPr>
              <w:t>recNumber = 0</w:t>
            </w:r>
          </w:p>
          <w:p w:rsidR="00614D2D" w:rsidRDefault="00614D2D">
            <w:pPr>
              <w:pStyle w:val="PL"/>
              <w:rPr>
                <w:noProof w:val="0"/>
                <w:lang w:val="fr-FR"/>
              </w:rPr>
            </w:pPr>
            <w:r>
              <w:rPr>
                <w:noProof w:val="0"/>
                <w:lang w:val="fr-FR"/>
              </w:rPr>
              <w:t>mode = REC_ACC_MODE_NEXT</w:t>
            </w:r>
          </w:p>
          <w:p w:rsidR="00614D2D" w:rsidRDefault="00614D2D">
            <w:pPr>
              <w:pStyle w:val="PL"/>
              <w:rPr>
                <w:noProof w:val="0"/>
              </w:rPr>
            </w:pPr>
            <w:r>
              <w:rPr>
                <w:noProof w:val="0"/>
              </w:rPr>
              <w:t>recOffset = 0</w:t>
            </w:r>
          </w:p>
          <w:p w:rsidR="00614D2D" w:rsidRDefault="00614D2D">
            <w:pPr>
              <w:pStyle w:val="PL"/>
              <w:rPr>
                <w:noProof w:val="0"/>
              </w:rPr>
            </w:pPr>
            <w:r>
              <w:rPr>
                <w:noProof w:val="0"/>
              </w:rPr>
              <w:t>data[0:3] = '55'</w:t>
            </w:r>
          </w:p>
          <w:p w:rsidR="00614D2D" w:rsidRDefault="00614D2D">
            <w:pPr>
              <w:pStyle w:val="PL"/>
              <w:rPr>
                <w:noProof w:val="0"/>
              </w:rPr>
            </w:pPr>
            <w:r>
              <w:rPr>
                <w:noProof w:val="0"/>
              </w:rPr>
              <w:t>dataOffset = 0</w:t>
            </w:r>
          </w:p>
          <w:p w:rsidR="00614D2D" w:rsidRDefault="00614D2D">
            <w:pPr>
              <w:pStyle w:val="PL"/>
              <w:rPr>
                <w:noProof w:val="0"/>
              </w:rPr>
            </w:pPr>
            <w:r>
              <w:rPr>
                <w:noProof w:val="0"/>
              </w:rPr>
              <w:t>dataLength = 4</w:t>
            </w:r>
          </w:p>
          <w:p w:rsidR="00614D2D" w:rsidRDefault="00614D2D">
            <w:pPr>
              <w:pStyle w:val="PL"/>
              <w:rPr>
                <w:noProof w:val="0"/>
              </w:rPr>
            </w:pPr>
            <w:r>
              <w:rPr>
                <w:noProof w:val="0"/>
              </w:rPr>
              <w:t>updateRecord()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sim.access.SIMViewException with reason code RECORD_NUMBER_NOT_AVAILABLE.</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Update Previous from Linear Fixed EF, no record pointer set</w:t>
            </w:r>
          </w:p>
          <w:p w:rsidR="00614D2D" w:rsidRDefault="00614D2D">
            <w:pPr>
              <w:pStyle w:val="PL"/>
              <w:rPr>
                <w:noProof w:val="0"/>
              </w:rPr>
            </w:pPr>
            <w:r>
              <w:rPr>
                <w:noProof w:val="0"/>
              </w:rPr>
              <w:t>1 - fid = DFSIMTEST</w:t>
            </w:r>
          </w:p>
          <w:p w:rsidR="00614D2D" w:rsidRDefault="00614D2D">
            <w:pPr>
              <w:pStyle w:val="PL"/>
              <w:rPr>
                <w:noProof w:val="0"/>
              </w:rPr>
            </w:pPr>
            <w:r>
              <w:rPr>
                <w:noProof w:val="0"/>
              </w:rPr>
              <w:t>select()</w:t>
            </w:r>
          </w:p>
          <w:p w:rsidR="00614D2D" w:rsidRDefault="00614D2D">
            <w:pPr>
              <w:pStyle w:val="PL"/>
              <w:rPr>
                <w:noProof w:val="0"/>
              </w:rPr>
            </w:pPr>
            <w:r>
              <w:rPr>
                <w:noProof w:val="0"/>
              </w:rPr>
              <w:t>2 - fid = EFLARU</w:t>
            </w:r>
          </w:p>
          <w:p w:rsidR="00614D2D" w:rsidRDefault="00614D2D">
            <w:pPr>
              <w:pStyle w:val="PL"/>
              <w:rPr>
                <w:noProof w:val="0"/>
              </w:rPr>
            </w:pPr>
            <w:r>
              <w:rPr>
                <w:noProof w:val="0"/>
              </w:rPr>
              <w:t>select()</w:t>
            </w:r>
          </w:p>
          <w:p w:rsidR="00614D2D" w:rsidRDefault="00614D2D">
            <w:pPr>
              <w:pStyle w:val="PL"/>
              <w:rPr>
                <w:noProof w:val="0"/>
                <w:lang w:val="fr-FR"/>
              </w:rPr>
            </w:pPr>
            <w:r>
              <w:rPr>
                <w:noProof w:val="0"/>
                <w:lang w:val="fr-FR"/>
              </w:rPr>
              <w:t>3 - recNumber = 0</w:t>
            </w:r>
          </w:p>
          <w:p w:rsidR="00614D2D" w:rsidRDefault="00614D2D">
            <w:pPr>
              <w:pStyle w:val="PL"/>
              <w:rPr>
                <w:noProof w:val="0"/>
                <w:lang w:val="fr-FR"/>
              </w:rPr>
            </w:pPr>
            <w:r>
              <w:rPr>
                <w:noProof w:val="0"/>
                <w:lang w:val="fr-FR"/>
              </w:rPr>
              <w:t>mode = REC_ACC_MODE_PREVIOUS</w:t>
            </w:r>
          </w:p>
          <w:p w:rsidR="00614D2D" w:rsidRDefault="00614D2D">
            <w:pPr>
              <w:pStyle w:val="PL"/>
              <w:rPr>
                <w:noProof w:val="0"/>
              </w:rPr>
            </w:pPr>
            <w:r>
              <w:rPr>
                <w:noProof w:val="0"/>
              </w:rPr>
              <w:t>recOffset = 0</w:t>
            </w:r>
          </w:p>
          <w:p w:rsidR="00614D2D" w:rsidRDefault="00614D2D">
            <w:pPr>
              <w:pStyle w:val="PL"/>
              <w:rPr>
                <w:noProof w:val="0"/>
              </w:rPr>
            </w:pPr>
            <w:r>
              <w:rPr>
                <w:noProof w:val="0"/>
              </w:rPr>
              <w:t>data[0:3] = '66'</w:t>
            </w:r>
          </w:p>
          <w:p w:rsidR="00614D2D" w:rsidRDefault="00614D2D">
            <w:pPr>
              <w:pStyle w:val="PL"/>
              <w:rPr>
                <w:noProof w:val="0"/>
              </w:rPr>
            </w:pPr>
            <w:r>
              <w:rPr>
                <w:noProof w:val="0"/>
              </w:rPr>
              <w:t>dataOffset = respOffset = 0</w:t>
            </w:r>
          </w:p>
          <w:p w:rsidR="00614D2D" w:rsidRDefault="00614D2D">
            <w:pPr>
              <w:pStyle w:val="PL"/>
              <w:rPr>
                <w:noProof w:val="0"/>
              </w:rPr>
            </w:pPr>
            <w:r>
              <w:rPr>
                <w:noProof w:val="0"/>
              </w:rPr>
              <w:t>dataLength = respLength = 4</w:t>
            </w:r>
          </w:p>
          <w:p w:rsidR="00614D2D" w:rsidRDefault="00614D2D">
            <w:pPr>
              <w:pStyle w:val="PL"/>
              <w:rPr>
                <w:noProof w:val="0"/>
              </w:rPr>
            </w:pPr>
            <w:r>
              <w:rPr>
                <w:noProof w:val="0"/>
              </w:rPr>
              <w:t>updateRecord()</w:t>
            </w:r>
          </w:p>
          <w:p w:rsidR="00614D2D" w:rsidRDefault="00614D2D">
            <w:pPr>
              <w:pStyle w:val="PL"/>
              <w:rPr>
                <w:noProof w:val="0"/>
              </w:rPr>
            </w:pPr>
            <w:r>
              <w:rPr>
                <w:noProof w:val="0"/>
              </w:rPr>
              <w:t>4 - mode = REC_ACC_MODE_ABSOLUTE_CURRENT</w:t>
            </w:r>
          </w:p>
          <w:p w:rsidR="00614D2D" w:rsidRDefault="00614D2D">
            <w:pPr>
              <w:pStyle w:val="PL"/>
              <w:rPr>
                <w:noProof w:val="0"/>
              </w:rPr>
            </w:pPr>
            <w:r>
              <w:rPr>
                <w:noProof w:val="0"/>
              </w:rPr>
              <w:t>readRecord()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No exception shall be thrown.</w:t>
            </w:r>
          </w:p>
          <w:p w:rsidR="00614D2D" w:rsidRDefault="00614D2D">
            <w:pPr>
              <w:pStyle w:val="TAL"/>
              <w:keepNext w:val="0"/>
              <w:keepLines w:val="0"/>
            </w:pPr>
            <w:r>
              <w:t>3 - No exception shall be thrown.</w:t>
            </w:r>
          </w:p>
          <w:p w:rsidR="00614D2D" w:rsidRDefault="00614D2D">
            <w:pPr>
              <w:pStyle w:val="TAL"/>
              <w:keepNext w:val="0"/>
              <w:keepLines w:val="0"/>
            </w:pPr>
            <w:r>
              <w:t>4 - No exception shall be thrown.</w:t>
            </w:r>
          </w:p>
          <w:p w:rsidR="00614D2D" w:rsidRDefault="00614D2D">
            <w:pPr>
              <w:pStyle w:val="TAL"/>
              <w:keepNext w:val="0"/>
              <w:keepLines w:val="0"/>
            </w:pPr>
            <w:r>
              <w:t>resp shall be:</w:t>
            </w:r>
          </w:p>
          <w:p w:rsidR="00614D2D" w:rsidRDefault="00614D2D">
            <w:pPr>
              <w:pStyle w:val="TAL"/>
              <w:keepNext w:val="0"/>
              <w:keepLines w:val="0"/>
            </w:pPr>
            <w:r>
              <w:t>resp[0] = '66'</w:t>
            </w:r>
          </w:p>
          <w:p w:rsidR="00614D2D" w:rsidRDefault="00614D2D">
            <w:pPr>
              <w:pStyle w:val="TAL"/>
              <w:keepNext w:val="0"/>
              <w:keepLines w:val="0"/>
            </w:pPr>
            <w:r>
              <w:t>resp[1] = '66'</w:t>
            </w:r>
          </w:p>
          <w:p w:rsidR="00614D2D" w:rsidRDefault="00614D2D">
            <w:pPr>
              <w:pStyle w:val="TAL"/>
              <w:keepNext w:val="0"/>
              <w:keepLines w:val="0"/>
            </w:pPr>
            <w:r>
              <w:t>resp[2] = '66'</w:t>
            </w:r>
          </w:p>
          <w:p w:rsidR="00614D2D" w:rsidRDefault="00614D2D">
            <w:pPr>
              <w:pStyle w:val="TAL"/>
              <w:keepNext w:val="0"/>
              <w:keepLines w:val="0"/>
            </w:pPr>
            <w:r>
              <w:t>resp[3] = '66'</w:t>
            </w:r>
          </w:p>
        </w:tc>
        <w:tc>
          <w:tcPr>
            <w:tcW w:w="2334" w:type="dxa"/>
            <w:tcBorders>
              <w:top w:val="nil"/>
              <w:left w:val="single" w:sz="4" w:space="0" w:color="auto"/>
              <w:bottom w:val="single" w:sz="4" w:space="0" w:color="auto"/>
              <w:right w:val="single" w:sz="4" w:space="0" w:color="auto"/>
            </w:tcBorders>
          </w:tcPr>
          <w:p w:rsidR="00614D2D" w:rsidRDefault="00614D2D">
            <w:pPr>
              <w:pStyle w:val="textcell"/>
              <w:rPr>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lastRenderedPageBreak/>
              <w:t>8</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pPr>
            <w:r>
              <w:t>Update Previous from Linear Fixed EF, record pointer set</w:t>
            </w:r>
          </w:p>
          <w:p w:rsidR="00614D2D" w:rsidRDefault="00614D2D">
            <w:pPr>
              <w:pStyle w:val="PL"/>
              <w:keepNext/>
              <w:keepLines/>
              <w:rPr>
                <w:noProof w:val="0"/>
                <w:lang w:val="fr-FR"/>
              </w:rPr>
            </w:pPr>
            <w:r>
              <w:rPr>
                <w:noProof w:val="0"/>
                <w:lang w:val="fr-FR"/>
              </w:rPr>
              <w:t>1 - recNumber = 0</w:t>
            </w:r>
          </w:p>
          <w:p w:rsidR="00614D2D" w:rsidRDefault="00614D2D">
            <w:pPr>
              <w:pStyle w:val="PL"/>
              <w:keepNext/>
              <w:keepLines/>
              <w:rPr>
                <w:noProof w:val="0"/>
                <w:lang w:val="fr-FR"/>
              </w:rPr>
            </w:pPr>
            <w:r>
              <w:rPr>
                <w:noProof w:val="0"/>
                <w:lang w:val="fr-FR"/>
              </w:rPr>
              <w:t>mode = REC_ACC_MODE_PREVIOUS</w:t>
            </w:r>
          </w:p>
          <w:p w:rsidR="00614D2D" w:rsidRDefault="00614D2D">
            <w:pPr>
              <w:pStyle w:val="PL"/>
              <w:keepNext/>
              <w:keepLines/>
              <w:rPr>
                <w:noProof w:val="0"/>
              </w:rPr>
            </w:pPr>
            <w:r>
              <w:rPr>
                <w:noProof w:val="0"/>
              </w:rPr>
              <w:t>recOffset = 0</w:t>
            </w:r>
          </w:p>
          <w:p w:rsidR="00614D2D" w:rsidRDefault="00614D2D">
            <w:pPr>
              <w:pStyle w:val="PL"/>
              <w:keepNext/>
              <w:keepLines/>
              <w:rPr>
                <w:noProof w:val="0"/>
              </w:rPr>
            </w:pPr>
            <w:r>
              <w:rPr>
                <w:noProof w:val="0"/>
              </w:rPr>
              <w:t>data[0:3] = '77'</w:t>
            </w:r>
          </w:p>
          <w:p w:rsidR="00614D2D" w:rsidRDefault="00614D2D">
            <w:pPr>
              <w:pStyle w:val="PL"/>
              <w:keepNext/>
              <w:keepLines/>
              <w:rPr>
                <w:noProof w:val="0"/>
              </w:rPr>
            </w:pPr>
            <w:r>
              <w:rPr>
                <w:noProof w:val="0"/>
              </w:rPr>
              <w:t>dataOffset = respOffset = 0</w:t>
            </w:r>
          </w:p>
          <w:p w:rsidR="00614D2D" w:rsidRDefault="00614D2D">
            <w:pPr>
              <w:pStyle w:val="PL"/>
              <w:keepNext/>
              <w:keepLines/>
              <w:rPr>
                <w:noProof w:val="0"/>
              </w:rPr>
            </w:pPr>
            <w:r>
              <w:rPr>
                <w:noProof w:val="0"/>
              </w:rPr>
              <w:t>dataLength = respLength = 4</w:t>
            </w:r>
          </w:p>
          <w:p w:rsidR="00614D2D" w:rsidRDefault="00614D2D">
            <w:pPr>
              <w:pStyle w:val="PL"/>
              <w:keepNext/>
              <w:keepLines/>
              <w:rPr>
                <w:noProof w:val="0"/>
              </w:rPr>
            </w:pPr>
            <w:r>
              <w:rPr>
                <w:noProof w:val="0"/>
              </w:rPr>
              <w:t>updateRecord()</w:t>
            </w:r>
          </w:p>
          <w:p w:rsidR="00614D2D" w:rsidRDefault="00614D2D">
            <w:pPr>
              <w:pStyle w:val="PL"/>
              <w:keepNext/>
              <w:keepLines/>
              <w:rPr>
                <w:noProof w:val="0"/>
              </w:rPr>
            </w:pPr>
            <w:r>
              <w:rPr>
                <w:noProof w:val="0"/>
              </w:rPr>
              <w:t>readRecord()</w:t>
            </w:r>
          </w:p>
          <w:p w:rsidR="00614D2D" w:rsidRDefault="00614D2D">
            <w:pPr>
              <w:pStyle w:val="PL"/>
              <w:keepNext/>
              <w:keepLines/>
              <w:rPr>
                <w:noProof w:val="0"/>
              </w:rPr>
            </w:pPr>
            <w:r>
              <w:rPr>
                <w:noProof w:val="0"/>
              </w:rPr>
              <w:t>2 - mode = REC_ACC_MODE_ABSOLUTE_CURRENT</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pPr>
            <w:r>
              <w:t>1 - No exception shall be thrown</w:t>
            </w:r>
          </w:p>
          <w:p w:rsidR="00614D2D" w:rsidRDefault="00614D2D">
            <w:pPr>
              <w:pStyle w:val="TAL"/>
            </w:pPr>
            <w:r>
              <w:t>2 - No exception shall be thrown.</w:t>
            </w:r>
          </w:p>
          <w:p w:rsidR="00614D2D" w:rsidRDefault="00614D2D">
            <w:pPr>
              <w:pStyle w:val="TAL"/>
            </w:pPr>
            <w:r>
              <w:t>Resp shall be:</w:t>
            </w:r>
          </w:p>
          <w:p w:rsidR="00614D2D" w:rsidRDefault="00614D2D">
            <w:pPr>
              <w:pStyle w:val="TAL"/>
            </w:pPr>
            <w:r>
              <w:t>Resp[0] = '7744'</w:t>
            </w:r>
          </w:p>
          <w:p w:rsidR="00614D2D" w:rsidRDefault="00614D2D">
            <w:pPr>
              <w:pStyle w:val="TAL"/>
            </w:pPr>
            <w:r>
              <w:t>Resp[1] = '7744'</w:t>
            </w:r>
          </w:p>
          <w:p w:rsidR="00614D2D" w:rsidRDefault="00614D2D">
            <w:pPr>
              <w:pStyle w:val="TAL"/>
            </w:pPr>
            <w:r>
              <w:t>Resp[2] = '7744'</w:t>
            </w:r>
          </w:p>
          <w:p w:rsidR="00614D2D" w:rsidRDefault="00614D2D">
            <w:pPr>
              <w:pStyle w:val="TAL"/>
            </w:pPr>
            <w:r>
              <w:t>Resp[3] = '7744'</w:t>
            </w:r>
          </w:p>
        </w:tc>
        <w:tc>
          <w:tcPr>
            <w:tcW w:w="2334" w:type="dxa"/>
            <w:tcBorders>
              <w:top w:val="nil"/>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Update Previous from Linear Fixed EF , no more records</w:t>
            </w:r>
          </w:p>
          <w:p w:rsidR="00614D2D" w:rsidRDefault="00614D2D">
            <w:pPr>
              <w:pStyle w:val="PL"/>
              <w:rPr>
                <w:noProof w:val="0"/>
                <w:lang w:val="fr-FR"/>
              </w:rPr>
            </w:pPr>
            <w:r>
              <w:rPr>
                <w:noProof w:val="0"/>
                <w:lang w:val="fr-FR"/>
              </w:rPr>
              <w:t>recNumber = 0</w:t>
            </w:r>
          </w:p>
          <w:p w:rsidR="00614D2D" w:rsidRDefault="00614D2D">
            <w:pPr>
              <w:pStyle w:val="PL"/>
              <w:rPr>
                <w:noProof w:val="0"/>
                <w:lang w:val="fr-FR"/>
              </w:rPr>
            </w:pPr>
            <w:r>
              <w:rPr>
                <w:noProof w:val="0"/>
                <w:lang w:val="fr-FR"/>
              </w:rPr>
              <w:t>mode = REC_ACC_MODE_PREVIOUS</w:t>
            </w:r>
          </w:p>
          <w:p w:rsidR="00614D2D" w:rsidRDefault="00614D2D">
            <w:pPr>
              <w:pStyle w:val="PL"/>
              <w:rPr>
                <w:noProof w:val="0"/>
              </w:rPr>
            </w:pPr>
            <w:r>
              <w:rPr>
                <w:noProof w:val="0"/>
              </w:rPr>
              <w:t>recOffset = 0</w:t>
            </w:r>
          </w:p>
          <w:p w:rsidR="00614D2D" w:rsidRDefault="00614D2D">
            <w:pPr>
              <w:pStyle w:val="PL"/>
              <w:rPr>
                <w:noProof w:val="0"/>
              </w:rPr>
            </w:pPr>
            <w:r>
              <w:rPr>
                <w:noProof w:val="0"/>
              </w:rPr>
              <w:t>data[0:3] = '88'</w:t>
            </w:r>
          </w:p>
          <w:p w:rsidR="00614D2D" w:rsidRDefault="00614D2D">
            <w:pPr>
              <w:pStyle w:val="PL"/>
              <w:rPr>
                <w:noProof w:val="0"/>
              </w:rPr>
            </w:pPr>
            <w:r>
              <w:rPr>
                <w:noProof w:val="0"/>
              </w:rPr>
              <w:t>dataOffset = respOffset = 0</w:t>
            </w:r>
          </w:p>
          <w:p w:rsidR="00614D2D" w:rsidRDefault="00614D2D">
            <w:pPr>
              <w:pStyle w:val="PL"/>
              <w:rPr>
                <w:noProof w:val="0"/>
              </w:rPr>
            </w:pPr>
            <w:r>
              <w:rPr>
                <w:noProof w:val="0"/>
              </w:rPr>
              <w:t>dataLength = respLength = 4</w:t>
            </w:r>
          </w:p>
          <w:p w:rsidR="00614D2D" w:rsidRDefault="00614D2D">
            <w:pPr>
              <w:pStyle w:val="PL"/>
              <w:rPr>
                <w:noProof w:val="0"/>
              </w:rPr>
            </w:pPr>
            <w:r>
              <w:rPr>
                <w:noProof w:val="0"/>
              </w:rPr>
              <w:t>updateRecord()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sim.access.SIMViewException with reason code RECORD_NUMBER_NOT_AVAILABLE.</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Update Previous from Cyclic EF</w:t>
            </w:r>
          </w:p>
          <w:p w:rsidR="00614D2D" w:rsidRDefault="00614D2D">
            <w:pPr>
              <w:pStyle w:val="PL"/>
              <w:rPr>
                <w:noProof w:val="0"/>
              </w:rPr>
            </w:pPr>
            <w:r>
              <w:rPr>
                <w:noProof w:val="0"/>
              </w:rPr>
              <w:t>1 - fid = FID_DF_SIMTEST</w:t>
            </w:r>
          </w:p>
          <w:p w:rsidR="00614D2D" w:rsidRDefault="00614D2D">
            <w:pPr>
              <w:pStyle w:val="PL"/>
              <w:rPr>
                <w:noProof w:val="0"/>
              </w:rPr>
            </w:pPr>
            <w:r>
              <w:rPr>
                <w:noProof w:val="0"/>
              </w:rPr>
              <w:t>select()</w:t>
            </w:r>
          </w:p>
          <w:p w:rsidR="00614D2D" w:rsidRDefault="00614D2D">
            <w:pPr>
              <w:pStyle w:val="PL"/>
              <w:rPr>
                <w:noProof w:val="0"/>
              </w:rPr>
            </w:pPr>
            <w:r>
              <w:rPr>
                <w:noProof w:val="0"/>
              </w:rPr>
              <w:t>2 - fid = FID_EF_CARU</w:t>
            </w:r>
          </w:p>
          <w:p w:rsidR="00614D2D" w:rsidRDefault="00614D2D">
            <w:pPr>
              <w:pStyle w:val="PL"/>
              <w:rPr>
                <w:noProof w:val="0"/>
              </w:rPr>
            </w:pPr>
            <w:r>
              <w:rPr>
                <w:noProof w:val="0"/>
              </w:rPr>
              <w:t>select()</w:t>
            </w:r>
          </w:p>
          <w:p w:rsidR="00614D2D" w:rsidRDefault="00614D2D">
            <w:pPr>
              <w:pStyle w:val="PL"/>
              <w:rPr>
                <w:noProof w:val="0"/>
                <w:lang w:val="fr-FR"/>
              </w:rPr>
            </w:pPr>
            <w:r>
              <w:rPr>
                <w:noProof w:val="0"/>
                <w:lang w:val="fr-FR"/>
              </w:rPr>
              <w:t>3 - recNumber = 2</w:t>
            </w:r>
          </w:p>
          <w:p w:rsidR="00614D2D" w:rsidRDefault="00614D2D">
            <w:pPr>
              <w:pStyle w:val="PL"/>
              <w:rPr>
                <w:noProof w:val="0"/>
                <w:lang w:val="fr-FR"/>
              </w:rPr>
            </w:pPr>
            <w:r>
              <w:rPr>
                <w:noProof w:val="0"/>
                <w:lang w:val="fr-FR"/>
              </w:rPr>
              <w:t>mode = REC_ACC_MODE_ABSOLUTE_CURRENT</w:t>
            </w:r>
          </w:p>
          <w:p w:rsidR="00614D2D" w:rsidRDefault="00614D2D">
            <w:pPr>
              <w:pStyle w:val="PL"/>
              <w:rPr>
                <w:noProof w:val="0"/>
              </w:rPr>
            </w:pPr>
            <w:r>
              <w:rPr>
                <w:noProof w:val="0"/>
              </w:rPr>
              <w:t>recOffset = 0</w:t>
            </w:r>
          </w:p>
          <w:p w:rsidR="00614D2D" w:rsidRDefault="00614D2D">
            <w:pPr>
              <w:pStyle w:val="PL"/>
              <w:rPr>
                <w:noProof w:val="0"/>
              </w:rPr>
            </w:pPr>
            <w:r>
              <w:rPr>
                <w:noProof w:val="0"/>
              </w:rPr>
              <w:t>respOffset = 0</w:t>
            </w:r>
          </w:p>
          <w:p w:rsidR="00614D2D" w:rsidRDefault="00614D2D">
            <w:pPr>
              <w:pStyle w:val="PL"/>
              <w:rPr>
                <w:noProof w:val="0"/>
              </w:rPr>
            </w:pPr>
            <w:r>
              <w:rPr>
                <w:noProof w:val="0"/>
              </w:rPr>
              <w:t>respLength = 3</w:t>
            </w:r>
          </w:p>
          <w:p w:rsidR="00614D2D" w:rsidRDefault="00614D2D">
            <w:pPr>
              <w:pStyle w:val="PL"/>
              <w:rPr>
                <w:noProof w:val="0"/>
              </w:rPr>
            </w:pPr>
            <w:r>
              <w:rPr>
                <w:noProof w:val="0"/>
              </w:rPr>
              <w:t>readRecord()</w:t>
            </w:r>
          </w:p>
          <w:p w:rsidR="00614D2D" w:rsidRDefault="00614D2D">
            <w:pPr>
              <w:pStyle w:val="PL"/>
              <w:rPr>
                <w:noProof w:val="0"/>
              </w:rPr>
            </w:pPr>
            <w:r>
              <w:rPr>
                <w:noProof w:val="0"/>
              </w:rPr>
              <w:t>4 - recNumber = 2</w:t>
            </w:r>
          </w:p>
          <w:p w:rsidR="00614D2D" w:rsidRDefault="00614D2D">
            <w:pPr>
              <w:pStyle w:val="PL"/>
              <w:rPr>
                <w:noProof w:val="0"/>
                <w:lang w:val="fr-FR"/>
              </w:rPr>
            </w:pPr>
            <w:r>
              <w:rPr>
                <w:noProof w:val="0"/>
                <w:lang w:val="fr-FR"/>
              </w:rPr>
              <w:t>mode = REC_ACC_MODE_PREVIOUS</w:t>
            </w:r>
          </w:p>
          <w:p w:rsidR="00614D2D" w:rsidRDefault="00614D2D">
            <w:pPr>
              <w:pStyle w:val="PL"/>
              <w:rPr>
                <w:noProof w:val="0"/>
                <w:lang w:val="fr-FR"/>
              </w:rPr>
            </w:pPr>
            <w:r>
              <w:rPr>
                <w:noProof w:val="0"/>
                <w:lang w:val="fr-FR"/>
              </w:rPr>
              <w:t>data[0:2] = resp[0:2] ^ 'FF'</w:t>
            </w:r>
          </w:p>
          <w:p w:rsidR="00614D2D" w:rsidRDefault="00614D2D">
            <w:pPr>
              <w:pStyle w:val="PL"/>
              <w:rPr>
                <w:noProof w:val="0"/>
              </w:rPr>
            </w:pPr>
            <w:r>
              <w:rPr>
                <w:noProof w:val="0"/>
              </w:rPr>
              <w:t>dataOffset = 0</w:t>
            </w:r>
          </w:p>
          <w:p w:rsidR="00614D2D" w:rsidRDefault="00614D2D">
            <w:pPr>
              <w:pStyle w:val="PL"/>
              <w:rPr>
                <w:noProof w:val="0"/>
              </w:rPr>
            </w:pPr>
            <w:r>
              <w:rPr>
                <w:noProof w:val="0"/>
              </w:rPr>
              <w:t>dataLength = 3</w:t>
            </w:r>
          </w:p>
          <w:p w:rsidR="00614D2D" w:rsidRDefault="00614D2D">
            <w:pPr>
              <w:pStyle w:val="PL"/>
              <w:rPr>
                <w:noProof w:val="0"/>
              </w:rPr>
            </w:pPr>
            <w:r>
              <w:rPr>
                <w:noProof w:val="0"/>
              </w:rPr>
              <w:t>updateRecord()</w:t>
            </w:r>
          </w:p>
          <w:p w:rsidR="00614D2D" w:rsidRDefault="00614D2D">
            <w:pPr>
              <w:pStyle w:val="PL"/>
              <w:rPr>
                <w:noProof w:val="0"/>
              </w:rPr>
            </w:pPr>
            <w:r>
              <w:rPr>
                <w:noProof w:val="0"/>
              </w:rPr>
              <w:t>5 - recNumber = 0</w:t>
            </w:r>
          </w:p>
          <w:p w:rsidR="00614D2D" w:rsidRDefault="00614D2D">
            <w:pPr>
              <w:pStyle w:val="PL"/>
              <w:rPr>
                <w:noProof w:val="0"/>
              </w:rPr>
            </w:pPr>
            <w:r>
              <w:rPr>
                <w:noProof w:val="0"/>
              </w:rPr>
              <w:t>mode = REC_ACC_MODE_ABSOLUTE_CURRENT</w:t>
            </w:r>
          </w:p>
          <w:p w:rsidR="00614D2D" w:rsidRDefault="00614D2D">
            <w:pPr>
              <w:pStyle w:val="PL"/>
              <w:rPr>
                <w:noProof w:val="0"/>
              </w:rPr>
            </w:pPr>
            <w:r>
              <w:rPr>
                <w:noProof w:val="0"/>
              </w:rPr>
              <w:t>respOffset = 0</w:t>
            </w:r>
          </w:p>
          <w:p w:rsidR="00614D2D" w:rsidRDefault="00614D2D">
            <w:pPr>
              <w:pStyle w:val="PL"/>
              <w:rPr>
                <w:noProof w:val="0"/>
              </w:rPr>
            </w:pPr>
            <w:r>
              <w:rPr>
                <w:noProof w:val="0"/>
              </w:rPr>
              <w:t>respLength = 3</w:t>
            </w:r>
          </w:p>
          <w:p w:rsidR="00614D2D" w:rsidRDefault="00614D2D">
            <w:pPr>
              <w:pStyle w:val="PL"/>
              <w:rPr>
                <w:noProof w:val="0"/>
              </w:rPr>
            </w:pPr>
            <w:r>
              <w:rPr>
                <w:noProof w:val="0"/>
              </w:rPr>
              <w:t>readRecord()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No exception shall be thrown.</w:t>
            </w:r>
          </w:p>
          <w:p w:rsidR="00614D2D" w:rsidRDefault="00614D2D">
            <w:pPr>
              <w:pStyle w:val="TAL"/>
              <w:keepNext w:val="0"/>
              <w:keepLines w:val="0"/>
            </w:pPr>
            <w:r>
              <w:t>3 - No exception shall be thrown.</w:t>
            </w:r>
          </w:p>
          <w:p w:rsidR="00614D2D" w:rsidRDefault="00614D2D">
            <w:pPr>
              <w:pStyle w:val="TAL"/>
              <w:keepNext w:val="0"/>
              <w:keepLines w:val="0"/>
            </w:pPr>
            <w:r>
              <w:t>4 - No exception shall be thrown.</w:t>
            </w:r>
          </w:p>
          <w:p w:rsidR="00614D2D" w:rsidRDefault="00614D2D">
            <w:pPr>
              <w:pStyle w:val="TAL"/>
              <w:keepNext w:val="0"/>
              <w:keepLines w:val="0"/>
            </w:pPr>
            <w:r>
              <w:t>5 - No exception shall be thrown.</w:t>
            </w:r>
          </w:p>
          <w:p w:rsidR="00614D2D" w:rsidRDefault="00614D2D">
            <w:pPr>
              <w:pStyle w:val="TAL"/>
              <w:keepNext w:val="0"/>
              <w:keepLines w:val="0"/>
            </w:pPr>
            <w:r>
              <w:t>resp shall be:</w:t>
            </w:r>
          </w:p>
          <w:p w:rsidR="00614D2D" w:rsidRDefault="00614D2D">
            <w:pPr>
              <w:pStyle w:val="TAL"/>
              <w:keepNext w:val="0"/>
              <w:keepLines w:val="0"/>
            </w:pPr>
            <w:r>
              <w:t>resp[0] = data[0]</w:t>
            </w:r>
          </w:p>
          <w:p w:rsidR="00614D2D" w:rsidRDefault="00614D2D">
            <w:pPr>
              <w:pStyle w:val="TAL"/>
              <w:keepNext w:val="0"/>
              <w:keepLines w:val="0"/>
            </w:pPr>
            <w:r>
              <w:t>resp[1] = data[1]</w:t>
            </w:r>
          </w:p>
          <w:p w:rsidR="00614D2D" w:rsidRDefault="00614D2D">
            <w:pPr>
              <w:pStyle w:val="TAL"/>
              <w:keepNext w:val="0"/>
              <w:keepLines w:val="0"/>
            </w:pPr>
            <w:r>
              <w:t>resp[2] = data[2]</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Update Absolute from Linear Fixed EF beyond Records</w:t>
            </w:r>
          </w:p>
          <w:p w:rsidR="00614D2D" w:rsidRDefault="00614D2D">
            <w:pPr>
              <w:pStyle w:val="PL"/>
              <w:rPr>
                <w:noProof w:val="0"/>
                <w:lang w:val="fr-FR"/>
              </w:rPr>
            </w:pPr>
            <w:r>
              <w:rPr>
                <w:noProof w:val="0"/>
                <w:lang w:val="fr-FR"/>
              </w:rPr>
              <w:t>1 - fid = EFLARU</w:t>
            </w:r>
          </w:p>
          <w:p w:rsidR="00614D2D" w:rsidRDefault="00614D2D">
            <w:pPr>
              <w:pStyle w:val="PL"/>
              <w:rPr>
                <w:noProof w:val="0"/>
                <w:lang w:val="fr-FR"/>
              </w:rPr>
            </w:pPr>
            <w:r>
              <w:rPr>
                <w:noProof w:val="0"/>
                <w:lang w:val="fr-FR"/>
              </w:rPr>
              <w:t>select()</w:t>
            </w:r>
          </w:p>
          <w:p w:rsidR="00614D2D" w:rsidRDefault="00614D2D">
            <w:pPr>
              <w:pStyle w:val="PL"/>
              <w:rPr>
                <w:noProof w:val="0"/>
                <w:lang w:val="fr-FR"/>
              </w:rPr>
            </w:pPr>
            <w:r>
              <w:rPr>
                <w:noProof w:val="0"/>
                <w:lang w:val="fr-FR"/>
              </w:rPr>
              <w:t>2 -recNumber = -1</w:t>
            </w:r>
          </w:p>
          <w:p w:rsidR="00614D2D" w:rsidRDefault="00614D2D">
            <w:pPr>
              <w:pStyle w:val="PL"/>
              <w:rPr>
                <w:noProof w:val="0"/>
                <w:lang w:val="fr-FR"/>
              </w:rPr>
            </w:pPr>
            <w:r>
              <w:rPr>
                <w:noProof w:val="0"/>
                <w:lang w:val="fr-FR"/>
              </w:rPr>
              <w:t>mode = REC_ACC_MODE_ABSOLUTE_CURRENT</w:t>
            </w:r>
          </w:p>
          <w:p w:rsidR="00614D2D" w:rsidRDefault="00614D2D">
            <w:pPr>
              <w:pStyle w:val="PL"/>
              <w:rPr>
                <w:noProof w:val="0"/>
              </w:rPr>
            </w:pPr>
            <w:r>
              <w:rPr>
                <w:noProof w:val="0"/>
              </w:rPr>
              <w:t>recOffset = 0</w:t>
            </w:r>
          </w:p>
          <w:p w:rsidR="00614D2D" w:rsidRDefault="00614D2D">
            <w:pPr>
              <w:pStyle w:val="PL"/>
              <w:rPr>
                <w:noProof w:val="0"/>
              </w:rPr>
            </w:pPr>
            <w:r>
              <w:rPr>
                <w:noProof w:val="0"/>
              </w:rPr>
              <w:t>dataOffset = 0</w:t>
            </w:r>
          </w:p>
          <w:p w:rsidR="00614D2D" w:rsidRDefault="00614D2D">
            <w:pPr>
              <w:pStyle w:val="PL"/>
              <w:rPr>
                <w:noProof w:val="0"/>
              </w:rPr>
            </w:pPr>
            <w:r>
              <w:rPr>
                <w:noProof w:val="0"/>
              </w:rPr>
              <w:t>dataLength = 4</w:t>
            </w:r>
          </w:p>
          <w:p w:rsidR="00614D2D" w:rsidRDefault="00614D2D">
            <w:pPr>
              <w:pStyle w:val="PL"/>
              <w:rPr>
                <w:noProof w:val="0"/>
              </w:rPr>
            </w:pPr>
            <w:r>
              <w:rPr>
                <w:noProof w:val="0"/>
              </w:rPr>
              <w:t>updateRecord()</w:t>
            </w:r>
          </w:p>
          <w:p w:rsidR="00614D2D" w:rsidRDefault="00614D2D">
            <w:pPr>
              <w:pStyle w:val="PL"/>
              <w:rPr>
                <w:noProof w:val="0"/>
              </w:rPr>
            </w:pPr>
            <w:r>
              <w:rPr>
                <w:noProof w:val="0"/>
              </w:rPr>
              <w:t>2 - recNumber = 3</w:t>
            </w:r>
          </w:p>
          <w:p w:rsidR="00614D2D" w:rsidRDefault="00614D2D">
            <w:pPr>
              <w:pStyle w:val="PL"/>
              <w:rPr>
                <w:rFonts w:ascii="Arial" w:hAnsi="Arial"/>
                <w:noProof w:val="0"/>
                <w:sz w:val="18"/>
              </w:rPr>
            </w:pPr>
            <w:r>
              <w:rPr>
                <w:noProof w:val="0"/>
              </w:rPr>
              <w:t>updateRecord()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Shall throw sim.access.SIMViewException with reason code RECORD_NUMBER_NOT_AVAILABLE.</w:t>
            </w:r>
          </w:p>
          <w:p w:rsidR="00614D2D" w:rsidRDefault="00614D2D">
            <w:pPr>
              <w:pStyle w:val="TAL"/>
              <w:keepNext w:val="0"/>
              <w:keepLines w:val="0"/>
            </w:pPr>
            <w:r>
              <w:t>3 - Shall throw sim.access.SIMViewException with reason code RECORD_NUMBER_NOT_AVAILABLE.</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No current record in linear fixed EF, update current</w:t>
            </w:r>
          </w:p>
          <w:p w:rsidR="00614D2D" w:rsidRDefault="00614D2D">
            <w:pPr>
              <w:pStyle w:val="PL"/>
              <w:rPr>
                <w:noProof w:val="0"/>
              </w:rPr>
            </w:pPr>
            <w:r>
              <w:rPr>
                <w:noProof w:val="0"/>
              </w:rPr>
              <w:t>1 - fid = EFLARU</w:t>
            </w:r>
          </w:p>
          <w:p w:rsidR="00614D2D" w:rsidRDefault="00614D2D">
            <w:pPr>
              <w:pStyle w:val="PL"/>
              <w:rPr>
                <w:noProof w:val="0"/>
              </w:rPr>
            </w:pPr>
            <w:r>
              <w:rPr>
                <w:noProof w:val="0"/>
              </w:rPr>
              <w:t>select()     // No curr rec</w:t>
            </w:r>
          </w:p>
          <w:p w:rsidR="00614D2D" w:rsidRDefault="00614D2D">
            <w:pPr>
              <w:pStyle w:val="PL"/>
              <w:rPr>
                <w:noProof w:val="0"/>
                <w:lang w:val="fr-FR"/>
              </w:rPr>
            </w:pPr>
            <w:r>
              <w:rPr>
                <w:noProof w:val="0"/>
                <w:lang w:val="fr-FR"/>
              </w:rPr>
              <w:t>2 - recNumber = 0  // curr rec</w:t>
            </w:r>
          </w:p>
          <w:p w:rsidR="00614D2D" w:rsidRDefault="00614D2D">
            <w:pPr>
              <w:pStyle w:val="PL"/>
              <w:rPr>
                <w:noProof w:val="0"/>
                <w:lang w:val="fr-FR"/>
              </w:rPr>
            </w:pPr>
            <w:r>
              <w:rPr>
                <w:noProof w:val="0"/>
                <w:lang w:val="fr-FR"/>
              </w:rPr>
              <w:t>mode = REC_ACC_MODE_ABSOLUTE_CURRENT</w:t>
            </w:r>
          </w:p>
          <w:p w:rsidR="00614D2D" w:rsidRDefault="00614D2D">
            <w:pPr>
              <w:pStyle w:val="PL"/>
              <w:rPr>
                <w:noProof w:val="0"/>
              </w:rPr>
            </w:pPr>
            <w:r>
              <w:rPr>
                <w:noProof w:val="0"/>
              </w:rPr>
              <w:t>recOffset = 0</w:t>
            </w:r>
          </w:p>
          <w:p w:rsidR="00614D2D" w:rsidRDefault="00614D2D">
            <w:pPr>
              <w:pStyle w:val="PL"/>
              <w:rPr>
                <w:noProof w:val="0"/>
              </w:rPr>
            </w:pPr>
            <w:r>
              <w:rPr>
                <w:noProof w:val="0"/>
              </w:rPr>
              <w:t>dataOffset = 0</w:t>
            </w:r>
          </w:p>
          <w:p w:rsidR="00614D2D" w:rsidRDefault="00614D2D">
            <w:pPr>
              <w:pStyle w:val="PL"/>
              <w:rPr>
                <w:noProof w:val="0"/>
              </w:rPr>
            </w:pPr>
            <w:r>
              <w:rPr>
                <w:noProof w:val="0"/>
              </w:rPr>
              <w:t>dataLength = 4</w:t>
            </w:r>
          </w:p>
          <w:p w:rsidR="00614D2D" w:rsidRDefault="00614D2D">
            <w:pPr>
              <w:pStyle w:val="PL"/>
              <w:rPr>
                <w:rFonts w:ascii="Arial" w:hAnsi="Arial"/>
                <w:noProof w:val="0"/>
                <w:sz w:val="18"/>
              </w:rPr>
            </w:pPr>
            <w:r>
              <w:rPr>
                <w:noProof w:val="0"/>
              </w:rPr>
              <w:t>updateRecord()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Shall throw sim.access.SIMViewException with reason code RECORD_NUMBER_NOT_AVAILABLE.</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recOffset &lt; 0</w:t>
            </w:r>
          </w:p>
          <w:p w:rsidR="00614D2D" w:rsidRDefault="00614D2D">
            <w:pPr>
              <w:pStyle w:val="PL"/>
              <w:rPr>
                <w:noProof w:val="0"/>
              </w:rPr>
            </w:pPr>
            <w:r>
              <w:rPr>
                <w:noProof w:val="0"/>
              </w:rPr>
              <w:t>1 - fid = EFLARU</w:t>
            </w:r>
          </w:p>
          <w:p w:rsidR="00614D2D" w:rsidRDefault="00614D2D">
            <w:pPr>
              <w:pStyle w:val="PL"/>
              <w:rPr>
                <w:noProof w:val="0"/>
              </w:rPr>
            </w:pPr>
            <w:r>
              <w:rPr>
                <w:noProof w:val="0"/>
              </w:rPr>
              <w:t>select()</w:t>
            </w:r>
          </w:p>
          <w:p w:rsidR="00614D2D" w:rsidRDefault="00614D2D">
            <w:pPr>
              <w:pStyle w:val="PL"/>
              <w:rPr>
                <w:noProof w:val="0"/>
              </w:rPr>
            </w:pPr>
            <w:r>
              <w:rPr>
                <w:noProof w:val="0"/>
              </w:rPr>
              <w:t>2 - recNumber = 1  // rec 1</w:t>
            </w:r>
          </w:p>
          <w:p w:rsidR="00614D2D" w:rsidRDefault="00614D2D">
            <w:pPr>
              <w:pStyle w:val="PL"/>
              <w:rPr>
                <w:noProof w:val="0"/>
                <w:lang w:val="fr-FR"/>
              </w:rPr>
            </w:pPr>
            <w:r>
              <w:rPr>
                <w:noProof w:val="0"/>
                <w:lang w:val="fr-FR"/>
              </w:rPr>
              <w:t>mode = REC_ACC_MODE_ABSOLUTE_CURRENT</w:t>
            </w:r>
          </w:p>
          <w:p w:rsidR="00614D2D" w:rsidRDefault="00614D2D">
            <w:pPr>
              <w:pStyle w:val="PL"/>
              <w:rPr>
                <w:noProof w:val="0"/>
              </w:rPr>
            </w:pPr>
            <w:r>
              <w:rPr>
                <w:noProof w:val="0"/>
              </w:rPr>
              <w:t>recOffset = -1</w:t>
            </w:r>
          </w:p>
          <w:p w:rsidR="00614D2D" w:rsidRDefault="00614D2D">
            <w:pPr>
              <w:pStyle w:val="PL"/>
              <w:rPr>
                <w:noProof w:val="0"/>
              </w:rPr>
            </w:pPr>
            <w:r>
              <w:rPr>
                <w:noProof w:val="0"/>
              </w:rPr>
              <w:t>dataOffset = 0</w:t>
            </w:r>
          </w:p>
          <w:p w:rsidR="00614D2D" w:rsidRDefault="00614D2D">
            <w:pPr>
              <w:pStyle w:val="PL"/>
              <w:rPr>
                <w:noProof w:val="0"/>
              </w:rPr>
            </w:pPr>
            <w:r>
              <w:rPr>
                <w:noProof w:val="0"/>
              </w:rPr>
              <w:t>dataLength = 4</w:t>
            </w:r>
          </w:p>
          <w:p w:rsidR="00614D2D" w:rsidRDefault="00614D2D">
            <w:pPr>
              <w:pStyle w:val="PL"/>
              <w:rPr>
                <w:rFonts w:ascii="Arial" w:hAnsi="Arial"/>
                <w:noProof w:val="0"/>
                <w:sz w:val="18"/>
              </w:rPr>
            </w:pPr>
            <w:r>
              <w:rPr>
                <w:noProof w:val="0"/>
              </w:rPr>
              <w:t>updateRecord()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Shall throw sim.access.SIMViewException with reason code OUT_OF_RECORD_BOUNDARIES.</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lastRenderedPageBreak/>
              <w:t>14</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pPr>
            <w:r>
              <w:t xml:space="preserve">recOffset + dataLength &gt; Record Length </w:t>
            </w:r>
          </w:p>
          <w:p w:rsidR="00614D2D" w:rsidRDefault="00614D2D">
            <w:pPr>
              <w:pStyle w:val="PL"/>
              <w:keepNext/>
              <w:keepLines/>
              <w:rPr>
                <w:noProof w:val="0"/>
              </w:rPr>
            </w:pPr>
            <w:r>
              <w:rPr>
                <w:noProof w:val="0"/>
              </w:rPr>
              <w:t>1 - fid = EFLARU</w:t>
            </w:r>
          </w:p>
          <w:p w:rsidR="00614D2D" w:rsidRDefault="00614D2D">
            <w:pPr>
              <w:pStyle w:val="PL"/>
              <w:keepNext/>
              <w:keepLines/>
              <w:rPr>
                <w:noProof w:val="0"/>
                <w:lang w:val="fr-FR"/>
              </w:rPr>
            </w:pPr>
            <w:r>
              <w:rPr>
                <w:noProof w:val="0"/>
                <w:lang w:val="fr-FR"/>
              </w:rPr>
              <w:t>select()</w:t>
            </w:r>
          </w:p>
          <w:p w:rsidR="00614D2D" w:rsidRDefault="00614D2D">
            <w:pPr>
              <w:pStyle w:val="PL"/>
              <w:keepNext/>
              <w:keepLines/>
              <w:rPr>
                <w:noProof w:val="0"/>
                <w:lang w:val="fr-FR"/>
              </w:rPr>
            </w:pPr>
            <w:r>
              <w:rPr>
                <w:noProof w:val="0"/>
                <w:lang w:val="fr-FR"/>
              </w:rPr>
              <w:t>2 - recNumber = 1</w:t>
            </w:r>
          </w:p>
          <w:p w:rsidR="00614D2D" w:rsidRDefault="00614D2D">
            <w:pPr>
              <w:pStyle w:val="PL"/>
              <w:keepNext/>
              <w:keepLines/>
              <w:rPr>
                <w:noProof w:val="0"/>
                <w:lang w:val="fr-FR"/>
              </w:rPr>
            </w:pPr>
            <w:r>
              <w:rPr>
                <w:noProof w:val="0"/>
                <w:lang w:val="fr-FR"/>
              </w:rPr>
              <w:t>mode = REC_ACC_MODE_ABSOLUTE_CURRENT</w:t>
            </w:r>
          </w:p>
          <w:p w:rsidR="00614D2D" w:rsidRDefault="00614D2D">
            <w:pPr>
              <w:pStyle w:val="PL"/>
              <w:keepNext/>
              <w:keepLines/>
              <w:rPr>
                <w:noProof w:val="0"/>
              </w:rPr>
            </w:pPr>
            <w:r>
              <w:rPr>
                <w:noProof w:val="0"/>
              </w:rPr>
              <w:t>recOffset = 2</w:t>
            </w:r>
          </w:p>
          <w:p w:rsidR="00614D2D" w:rsidRDefault="00614D2D">
            <w:pPr>
              <w:pStyle w:val="PL"/>
              <w:keepNext/>
              <w:keepLines/>
              <w:rPr>
                <w:noProof w:val="0"/>
              </w:rPr>
            </w:pPr>
            <w:r>
              <w:rPr>
                <w:noProof w:val="0"/>
              </w:rPr>
              <w:t>dataOffset = 0</w:t>
            </w:r>
          </w:p>
          <w:p w:rsidR="00614D2D" w:rsidRDefault="00614D2D">
            <w:pPr>
              <w:pStyle w:val="PL"/>
              <w:keepNext/>
              <w:keepLines/>
              <w:rPr>
                <w:noProof w:val="0"/>
              </w:rPr>
            </w:pPr>
            <w:r>
              <w:rPr>
                <w:noProof w:val="0"/>
              </w:rPr>
              <w:t>dataLength = 4</w:t>
            </w:r>
          </w:p>
          <w:p w:rsidR="00614D2D" w:rsidRDefault="00614D2D">
            <w:pPr>
              <w:pStyle w:val="PL"/>
              <w:keepNext/>
              <w:keepLines/>
              <w:rPr>
                <w:rFonts w:ascii="Arial" w:hAnsi="Arial"/>
                <w:noProof w:val="0"/>
                <w:sz w:val="18"/>
              </w:rPr>
            </w:pPr>
            <w:r>
              <w:rPr>
                <w:noProof w:val="0"/>
              </w:rPr>
              <w:t>updateRecord()</w:t>
            </w:r>
          </w:p>
        </w:tc>
        <w:tc>
          <w:tcPr>
            <w:tcW w:w="2911" w:type="dxa"/>
            <w:tcBorders>
              <w:top w:val="nil"/>
              <w:left w:val="single" w:sz="4" w:space="0" w:color="auto"/>
              <w:bottom w:val="single" w:sz="4" w:space="0" w:color="auto"/>
              <w:right w:val="single" w:sz="4" w:space="0" w:color="auto"/>
            </w:tcBorders>
          </w:tcPr>
          <w:p w:rsidR="00614D2D" w:rsidRDefault="00614D2D">
            <w:pPr>
              <w:pStyle w:val="TAL"/>
            </w:pPr>
            <w:r>
              <w:t>1 - No exception shall be thrown.</w:t>
            </w:r>
          </w:p>
          <w:p w:rsidR="00614D2D" w:rsidRDefault="00614D2D">
            <w:pPr>
              <w:pStyle w:val="TAL"/>
            </w:pPr>
            <w:r>
              <w:t>2 - Shall throw sim.access.SIMViewException with reason code OUT_OF_RECORD_BOUNDARIES.</w:t>
            </w:r>
          </w:p>
          <w:p w:rsidR="00614D2D" w:rsidRDefault="00614D2D">
            <w:pPr>
              <w:pStyle w:val="TAL"/>
            </w:pPr>
          </w:p>
        </w:tc>
        <w:tc>
          <w:tcPr>
            <w:tcW w:w="2334" w:type="dxa"/>
            <w:tcBorders>
              <w:top w:val="nil"/>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 xml:space="preserve">Updating with invalid mode </w:t>
            </w:r>
          </w:p>
          <w:p w:rsidR="00614D2D" w:rsidRDefault="00614D2D">
            <w:pPr>
              <w:pStyle w:val="PL"/>
              <w:rPr>
                <w:noProof w:val="0"/>
              </w:rPr>
            </w:pPr>
            <w:r>
              <w:rPr>
                <w:noProof w:val="0"/>
              </w:rPr>
              <w:t>1 - fid = EFLARU</w:t>
            </w:r>
          </w:p>
          <w:p w:rsidR="00614D2D" w:rsidRDefault="00614D2D">
            <w:pPr>
              <w:pStyle w:val="PL"/>
              <w:rPr>
                <w:noProof w:val="0"/>
              </w:rPr>
            </w:pPr>
            <w:r>
              <w:rPr>
                <w:noProof w:val="0"/>
              </w:rPr>
              <w:t>select()</w:t>
            </w:r>
          </w:p>
          <w:p w:rsidR="00614D2D" w:rsidRDefault="00614D2D">
            <w:pPr>
              <w:pStyle w:val="PL"/>
              <w:rPr>
                <w:noProof w:val="0"/>
              </w:rPr>
            </w:pPr>
            <w:r>
              <w:rPr>
                <w:noProof w:val="0"/>
              </w:rPr>
              <w:t>2 - recNumber = 0</w:t>
            </w:r>
          </w:p>
          <w:p w:rsidR="00614D2D" w:rsidRDefault="00614D2D">
            <w:pPr>
              <w:pStyle w:val="PL"/>
              <w:rPr>
                <w:noProof w:val="0"/>
              </w:rPr>
            </w:pPr>
            <w:r>
              <w:rPr>
                <w:noProof w:val="0"/>
              </w:rPr>
              <w:t>mode = 1</w:t>
            </w:r>
          </w:p>
          <w:p w:rsidR="00614D2D" w:rsidRDefault="00614D2D">
            <w:pPr>
              <w:pStyle w:val="PL"/>
              <w:rPr>
                <w:noProof w:val="0"/>
              </w:rPr>
            </w:pPr>
            <w:r>
              <w:rPr>
                <w:noProof w:val="0"/>
              </w:rPr>
              <w:t>recOffset = 0</w:t>
            </w:r>
          </w:p>
          <w:p w:rsidR="00614D2D" w:rsidRDefault="00614D2D">
            <w:pPr>
              <w:pStyle w:val="PL"/>
              <w:rPr>
                <w:noProof w:val="0"/>
              </w:rPr>
            </w:pPr>
            <w:r>
              <w:rPr>
                <w:noProof w:val="0"/>
              </w:rPr>
              <w:t>dataOffset = 0</w:t>
            </w:r>
          </w:p>
          <w:p w:rsidR="00614D2D" w:rsidRDefault="00614D2D">
            <w:pPr>
              <w:pStyle w:val="PL"/>
              <w:rPr>
                <w:noProof w:val="0"/>
              </w:rPr>
            </w:pPr>
            <w:r>
              <w:rPr>
                <w:noProof w:val="0"/>
              </w:rPr>
              <w:t>dataLength = 4</w:t>
            </w:r>
          </w:p>
          <w:p w:rsidR="00614D2D" w:rsidRDefault="00614D2D">
            <w:pPr>
              <w:pStyle w:val="PL"/>
              <w:rPr>
                <w:noProof w:val="0"/>
              </w:rPr>
            </w:pPr>
            <w:r>
              <w:rPr>
                <w:noProof w:val="0"/>
              </w:rPr>
              <w:t>updateRecord()</w:t>
            </w:r>
          </w:p>
          <w:p w:rsidR="00614D2D" w:rsidRDefault="00614D2D">
            <w:pPr>
              <w:pStyle w:val="PL"/>
              <w:rPr>
                <w:noProof w:val="0"/>
              </w:rPr>
            </w:pPr>
            <w:r>
              <w:rPr>
                <w:noProof w:val="0"/>
              </w:rPr>
              <w:t>3 - mode = 5</w:t>
            </w:r>
          </w:p>
          <w:p w:rsidR="00614D2D" w:rsidRDefault="00614D2D">
            <w:pPr>
              <w:pStyle w:val="PL"/>
              <w:rPr>
                <w:rFonts w:ascii="Arial" w:hAnsi="Arial"/>
                <w:noProof w:val="0"/>
                <w:sz w:val="18"/>
              </w:rPr>
            </w:pPr>
            <w:r>
              <w:rPr>
                <w:noProof w:val="0"/>
              </w:rPr>
              <w:t>updateRecord()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Shall throw sim.access.SIMViewException with reason code INVALID_MODE.</w:t>
            </w:r>
          </w:p>
          <w:p w:rsidR="00614D2D" w:rsidRDefault="00614D2D">
            <w:pPr>
              <w:pStyle w:val="TAL"/>
              <w:keepNext w:val="0"/>
              <w:keepLines w:val="0"/>
            </w:pPr>
            <w:r>
              <w:t>3 - Shall throw sim.access.SIMViewException with reason code INVALID_MODE.</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Updating Cyclic EF with invalid mode</w:t>
            </w:r>
          </w:p>
          <w:p w:rsidR="00614D2D" w:rsidRDefault="00614D2D">
            <w:pPr>
              <w:pStyle w:val="PL"/>
              <w:rPr>
                <w:noProof w:val="0"/>
              </w:rPr>
            </w:pPr>
            <w:r>
              <w:rPr>
                <w:noProof w:val="0"/>
              </w:rPr>
              <w:t>1 - fid = DFSIMTEST</w:t>
            </w:r>
          </w:p>
          <w:p w:rsidR="00614D2D" w:rsidRDefault="00614D2D">
            <w:pPr>
              <w:pStyle w:val="PL"/>
              <w:rPr>
                <w:noProof w:val="0"/>
              </w:rPr>
            </w:pPr>
            <w:r>
              <w:rPr>
                <w:noProof w:val="0"/>
              </w:rPr>
              <w:t>select()</w:t>
            </w:r>
          </w:p>
          <w:p w:rsidR="00614D2D" w:rsidRDefault="00614D2D">
            <w:pPr>
              <w:pStyle w:val="PL"/>
              <w:rPr>
                <w:noProof w:val="0"/>
              </w:rPr>
            </w:pPr>
            <w:r>
              <w:rPr>
                <w:noProof w:val="0"/>
              </w:rPr>
              <w:t>2 - fid = EFCARU</w:t>
            </w:r>
          </w:p>
          <w:p w:rsidR="00614D2D" w:rsidRDefault="00614D2D">
            <w:pPr>
              <w:pStyle w:val="PL"/>
              <w:rPr>
                <w:noProof w:val="0"/>
              </w:rPr>
            </w:pPr>
            <w:r>
              <w:rPr>
                <w:noProof w:val="0"/>
              </w:rPr>
              <w:t>select()</w:t>
            </w:r>
          </w:p>
          <w:p w:rsidR="00614D2D" w:rsidRDefault="00614D2D">
            <w:pPr>
              <w:pStyle w:val="PL"/>
              <w:rPr>
                <w:noProof w:val="0"/>
                <w:lang w:val="fr-FR"/>
              </w:rPr>
            </w:pPr>
            <w:r>
              <w:rPr>
                <w:noProof w:val="0"/>
                <w:lang w:val="fr-FR"/>
              </w:rPr>
              <w:t>3 - recNumber = 0</w:t>
            </w:r>
          </w:p>
          <w:p w:rsidR="00614D2D" w:rsidRDefault="00614D2D">
            <w:pPr>
              <w:pStyle w:val="PL"/>
              <w:rPr>
                <w:noProof w:val="0"/>
                <w:lang w:val="fr-FR"/>
              </w:rPr>
            </w:pPr>
            <w:r>
              <w:rPr>
                <w:noProof w:val="0"/>
                <w:lang w:val="fr-FR"/>
              </w:rPr>
              <w:t>mode = REC_ACC_MODE_NEXT</w:t>
            </w:r>
          </w:p>
          <w:p w:rsidR="00614D2D" w:rsidRDefault="00614D2D">
            <w:pPr>
              <w:pStyle w:val="PL"/>
              <w:rPr>
                <w:noProof w:val="0"/>
              </w:rPr>
            </w:pPr>
            <w:r>
              <w:rPr>
                <w:noProof w:val="0"/>
              </w:rPr>
              <w:t>recOffset = 0</w:t>
            </w:r>
          </w:p>
          <w:p w:rsidR="00614D2D" w:rsidRDefault="00614D2D">
            <w:pPr>
              <w:pStyle w:val="PL"/>
              <w:rPr>
                <w:noProof w:val="0"/>
              </w:rPr>
            </w:pPr>
            <w:r>
              <w:rPr>
                <w:noProof w:val="0"/>
              </w:rPr>
              <w:t>data[0:2] = '00'</w:t>
            </w:r>
          </w:p>
          <w:p w:rsidR="00614D2D" w:rsidRDefault="00614D2D">
            <w:pPr>
              <w:pStyle w:val="PL"/>
              <w:rPr>
                <w:noProof w:val="0"/>
              </w:rPr>
            </w:pPr>
            <w:r>
              <w:rPr>
                <w:noProof w:val="0"/>
              </w:rPr>
              <w:t>dataOffset = 0</w:t>
            </w:r>
          </w:p>
          <w:p w:rsidR="00614D2D" w:rsidRDefault="00614D2D">
            <w:pPr>
              <w:pStyle w:val="PL"/>
              <w:rPr>
                <w:noProof w:val="0"/>
              </w:rPr>
            </w:pPr>
            <w:r>
              <w:rPr>
                <w:noProof w:val="0"/>
              </w:rPr>
              <w:t>dataLength = 3</w:t>
            </w:r>
          </w:p>
          <w:p w:rsidR="00614D2D" w:rsidRDefault="00614D2D">
            <w:pPr>
              <w:pStyle w:val="PL"/>
              <w:rPr>
                <w:noProof w:val="0"/>
                <w:lang w:val="fr-FR"/>
              </w:rPr>
            </w:pPr>
            <w:r>
              <w:rPr>
                <w:noProof w:val="0"/>
                <w:lang w:val="fr-FR"/>
              </w:rPr>
              <w:t>updateRecord()</w:t>
            </w:r>
          </w:p>
          <w:p w:rsidR="00614D2D" w:rsidRDefault="00614D2D">
            <w:pPr>
              <w:pStyle w:val="PL"/>
              <w:rPr>
                <w:noProof w:val="0"/>
                <w:lang w:val="fr-FR"/>
              </w:rPr>
            </w:pPr>
            <w:r>
              <w:rPr>
                <w:noProof w:val="0"/>
                <w:lang w:val="fr-FR"/>
              </w:rPr>
              <w:t>4 - recNumber = 0</w:t>
            </w:r>
          </w:p>
          <w:p w:rsidR="00614D2D" w:rsidRDefault="00614D2D">
            <w:pPr>
              <w:pStyle w:val="PL"/>
              <w:rPr>
                <w:noProof w:val="0"/>
                <w:lang w:val="fr-FR"/>
              </w:rPr>
            </w:pPr>
            <w:r>
              <w:rPr>
                <w:noProof w:val="0"/>
                <w:lang w:val="fr-FR"/>
              </w:rPr>
              <w:t>mode = REC_ACC_MODE_ABSOLUTE_CURRENT</w:t>
            </w:r>
          </w:p>
          <w:p w:rsidR="00614D2D" w:rsidRDefault="00614D2D">
            <w:pPr>
              <w:pStyle w:val="PL"/>
              <w:rPr>
                <w:noProof w:val="0"/>
                <w:lang w:val="fr-FR"/>
              </w:rPr>
            </w:pPr>
            <w:r>
              <w:rPr>
                <w:noProof w:val="0"/>
                <w:lang w:val="fr-FR"/>
              </w:rPr>
              <w:t>updateRecord()</w:t>
            </w:r>
          </w:p>
          <w:p w:rsidR="00614D2D" w:rsidRDefault="00614D2D">
            <w:pPr>
              <w:pStyle w:val="PL"/>
              <w:rPr>
                <w:noProof w:val="0"/>
                <w:lang w:val="fr-FR"/>
              </w:rPr>
            </w:pPr>
            <w:r>
              <w:rPr>
                <w:noProof w:val="0"/>
                <w:lang w:val="fr-FR"/>
              </w:rPr>
              <w:t>5 - recNumber = 2</w:t>
            </w:r>
          </w:p>
          <w:p w:rsidR="00614D2D" w:rsidRDefault="00614D2D">
            <w:pPr>
              <w:pStyle w:val="PL"/>
              <w:rPr>
                <w:noProof w:val="0"/>
                <w:lang w:val="fr-FR"/>
              </w:rPr>
            </w:pPr>
            <w:r>
              <w:rPr>
                <w:noProof w:val="0"/>
                <w:lang w:val="fr-FR"/>
              </w:rPr>
              <w:t>mode = REC_ACC_MODE_ABSOLUTE_CURRENT</w:t>
            </w:r>
          </w:p>
          <w:p w:rsidR="00614D2D" w:rsidRDefault="00614D2D">
            <w:pPr>
              <w:pStyle w:val="PL"/>
              <w:rPr>
                <w:noProof w:val="0"/>
              </w:rPr>
            </w:pPr>
            <w:r>
              <w:rPr>
                <w:noProof w:val="0"/>
              </w:rPr>
              <w:t>updateRecord()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No exception shall be thrown.</w:t>
            </w:r>
          </w:p>
          <w:p w:rsidR="00614D2D" w:rsidRDefault="00614D2D">
            <w:pPr>
              <w:pStyle w:val="TAL"/>
              <w:keepNext w:val="0"/>
              <w:keepLines w:val="0"/>
            </w:pPr>
            <w:r>
              <w:t>3 - Shall throw sim.access.SIMViewException with reason code INVALID_MODE.</w:t>
            </w:r>
          </w:p>
          <w:p w:rsidR="00614D2D" w:rsidRDefault="00614D2D">
            <w:pPr>
              <w:pStyle w:val="TAL"/>
              <w:keepNext w:val="0"/>
              <w:keepLines w:val="0"/>
            </w:pPr>
            <w:r>
              <w:t>4 - Shall throw sim.access.SIMViewException with reason code INVALID_MODE.</w:t>
            </w:r>
          </w:p>
          <w:p w:rsidR="00614D2D" w:rsidRDefault="00614D2D">
            <w:pPr>
              <w:pStyle w:val="TAL"/>
              <w:keepNext w:val="0"/>
              <w:keepLines w:val="0"/>
            </w:pPr>
            <w:r>
              <w:t>5 - Shall throw sim.access.SIMViewException with reason code INVALID_MODE.</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17</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data is null</w:t>
            </w:r>
          </w:p>
          <w:p w:rsidR="00614D2D" w:rsidRDefault="00614D2D">
            <w:pPr>
              <w:pStyle w:val="PL"/>
              <w:rPr>
                <w:noProof w:val="0"/>
              </w:rPr>
            </w:pPr>
            <w:r>
              <w:rPr>
                <w:noProof w:val="0"/>
              </w:rPr>
              <w:t>byte[] nullBuffer = null</w:t>
            </w:r>
          </w:p>
          <w:p w:rsidR="00614D2D" w:rsidRDefault="00614D2D">
            <w:pPr>
              <w:pStyle w:val="PL"/>
              <w:rPr>
                <w:noProof w:val="0"/>
              </w:rPr>
            </w:pPr>
            <w:r>
              <w:rPr>
                <w:noProof w:val="0"/>
              </w:rPr>
              <w:t>dataOffset = 0</w:t>
            </w:r>
          </w:p>
          <w:p w:rsidR="00614D2D" w:rsidRDefault="00614D2D">
            <w:pPr>
              <w:pStyle w:val="PL"/>
              <w:rPr>
                <w:noProof w:val="0"/>
              </w:rPr>
            </w:pPr>
            <w:r>
              <w:rPr>
                <w:noProof w:val="0"/>
              </w:rPr>
              <w:t>dataLength = 10</w:t>
            </w:r>
          </w:p>
          <w:p w:rsidR="00614D2D" w:rsidRDefault="00614D2D">
            <w:pPr>
              <w:pStyle w:val="PL"/>
              <w:rPr>
                <w:rFonts w:ascii="Arial" w:hAnsi="Arial"/>
                <w:noProof w:val="0"/>
                <w:sz w:val="18"/>
              </w:rPr>
            </w:pPr>
            <w:r>
              <w:rPr>
                <w:noProof w:val="0"/>
              </w:rPr>
              <w:t>updateRecord()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java.lang.NullPointerException.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18</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dataOffset &lt; 0</w:t>
            </w:r>
          </w:p>
          <w:p w:rsidR="00614D2D" w:rsidRDefault="00614D2D">
            <w:pPr>
              <w:pStyle w:val="PL"/>
              <w:rPr>
                <w:noProof w:val="0"/>
              </w:rPr>
            </w:pPr>
            <w:r>
              <w:rPr>
                <w:noProof w:val="0"/>
              </w:rPr>
              <w:t>dataOffset = -1</w:t>
            </w:r>
          </w:p>
          <w:p w:rsidR="00614D2D" w:rsidRDefault="00614D2D">
            <w:pPr>
              <w:pStyle w:val="PL"/>
              <w:rPr>
                <w:noProof w:val="0"/>
              </w:rPr>
            </w:pPr>
            <w:r>
              <w:rPr>
                <w:noProof w:val="0"/>
              </w:rPr>
              <w:t>dataLength = 10</w:t>
            </w:r>
          </w:p>
          <w:p w:rsidR="00614D2D" w:rsidRDefault="00614D2D">
            <w:pPr>
              <w:pStyle w:val="PL"/>
              <w:rPr>
                <w:rFonts w:ascii="Arial" w:hAnsi="Arial"/>
                <w:noProof w:val="0"/>
                <w:sz w:val="18"/>
              </w:rPr>
            </w:pPr>
            <w:r>
              <w:rPr>
                <w:noProof w:val="0"/>
              </w:rPr>
              <w:t>updateRecord()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 xml:space="preserve">Shall throw </w:t>
            </w:r>
          </w:p>
          <w:p w:rsidR="00614D2D" w:rsidRDefault="00614D2D">
            <w:pPr>
              <w:pStyle w:val="TAL"/>
              <w:keepNext w:val="0"/>
              <w:keepLines w:val="0"/>
            </w:pPr>
            <w:r>
              <w:t>java.lang. 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19</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dataLength &lt; 0</w:t>
            </w:r>
          </w:p>
          <w:p w:rsidR="00614D2D" w:rsidRDefault="00614D2D">
            <w:pPr>
              <w:pStyle w:val="PL"/>
              <w:rPr>
                <w:noProof w:val="0"/>
              </w:rPr>
            </w:pPr>
            <w:r>
              <w:rPr>
                <w:noProof w:val="0"/>
              </w:rPr>
              <w:t>dataOffset = 0</w:t>
            </w:r>
          </w:p>
          <w:p w:rsidR="00614D2D" w:rsidRDefault="00614D2D">
            <w:pPr>
              <w:pStyle w:val="PL"/>
              <w:rPr>
                <w:noProof w:val="0"/>
              </w:rPr>
            </w:pPr>
            <w:r>
              <w:rPr>
                <w:noProof w:val="0"/>
              </w:rPr>
              <w:t>dataLength = -1</w:t>
            </w:r>
          </w:p>
          <w:p w:rsidR="00614D2D" w:rsidRDefault="00614D2D">
            <w:pPr>
              <w:pStyle w:val="PL"/>
              <w:rPr>
                <w:rFonts w:ascii="Arial" w:hAnsi="Arial"/>
                <w:noProof w:val="0"/>
                <w:sz w:val="18"/>
              </w:rPr>
            </w:pPr>
            <w:r>
              <w:rPr>
                <w:noProof w:val="0"/>
              </w:rPr>
              <w:t>updateRecord()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 xml:space="preserve">Shall throw </w:t>
            </w:r>
          </w:p>
          <w:p w:rsidR="00614D2D" w:rsidRDefault="00614D2D">
            <w:pPr>
              <w:pStyle w:val="TAL"/>
              <w:keepNext w:val="0"/>
              <w:keepLines w:val="0"/>
            </w:pPr>
            <w:r>
              <w:t>java.lang. 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20</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dataOffset + dataLength &gt; data.length</w:t>
            </w:r>
          </w:p>
          <w:p w:rsidR="00614D2D" w:rsidRDefault="00614D2D">
            <w:pPr>
              <w:pStyle w:val="PL"/>
              <w:rPr>
                <w:noProof w:val="0"/>
              </w:rPr>
            </w:pPr>
            <w:r>
              <w:rPr>
                <w:noProof w:val="0"/>
              </w:rPr>
              <w:t>dataOffset = 10</w:t>
            </w:r>
          </w:p>
          <w:p w:rsidR="00614D2D" w:rsidRDefault="00614D2D">
            <w:pPr>
              <w:pStyle w:val="PL"/>
              <w:rPr>
                <w:noProof w:val="0"/>
              </w:rPr>
            </w:pPr>
            <w:r>
              <w:rPr>
                <w:noProof w:val="0"/>
              </w:rPr>
              <w:t>dataLength = 11</w:t>
            </w:r>
          </w:p>
          <w:p w:rsidR="00614D2D" w:rsidRDefault="00614D2D">
            <w:pPr>
              <w:pStyle w:val="PL"/>
              <w:rPr>
                <w:rFonts w:ascii="Arial" w:hAnsi="Arial"/>
                <w:noProof w:val="0"/>
                <w:sz w:val="18"/>
              </w:rPr>
            </w:pPr>
            <w:r>
              <w:rPr>
                <w:noProof w:val="0"/>
              </w:rPr>
              <w:t>updateRecord()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 xml:space="preserve">Shall throw </w:t>
            </w:r>
          </w:p>
          <w:p w:rsidR="00614D2D" w:rsidRDefault="00614D2D">
            <w:pPr>
              <w:pStyle w:val="TAL"/>
              <w:keepNext w:val="0"/>
              <w:keepLines w:val="0"/>
            </w:pPr>
            <w:r>
              <w:t>java.lang. 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21</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EF is neither Cyclic nor Linear Fixed</w:t>
            </w:r>
          </w:p>
          <w:p w:rsidR="00614D2D" w:rsidRDefault="00614D2D">
            <w:pPr>
              <w:pStyle w:val="PL"/>
              <w:rPr>
                <w:noProof w:val="0"/>
              </w:rPr>
            </w:pPr>
            <w:r>
              <w:rPr>
                <w:noProof w:val="0"/>
              </w:rPr>
              <w:t>1 - fid = DFSIMTEST</w:t>
            </w:r>
          </w:p>
          <w:p w:rsidR="00614D2D" w:rsidRDefault="00614D2D">
            <w:pPr>
              <w:pStyle w:val="PL"/>
              <w:rPr>
                <w:noProof w:val="0"/>
              </w:rPr>
            </w:pPr>
            <w:r>
              <w:rPr>
                <w:noProof w:val="0"/>
              </w:rPr>
              <w:t>select()</w:t>
            </w:r>
          </w:p>
          <w:p w:rsidR="00614D2D" w:rsidRDefault="00614D2D">
            <w:pPr>
              <w:pStyle w:val="PL"/>
              <w:rPr>
                <w:noProof w:val="0"/>
              </w:rPr>
            </w:pPr>
            <w:r>
              <w:rPr>
                <w:noProof w:val="0"/>
              </w:rPr>
              <w:t>2 - fid = EFTNR</w:t>
            </w:r>
          </w:p>
          <w:p w:rsidR="00614D2D" w:rsidRDefault="00614D2D">
            <w:pPr>
              <w:pStyle w:val="PL"/>
              <w:rPr>
                <w:noProof w:val="0"/>
              </w:rPr>
            </w:pPr>
            <w:r>
              <w:rPr>
                <w:noProof w:val="0"/>
              </w:rPr>
              <w:t>select()</w:t>
            </w:r>
          </w:p>
          <w:p w:rsidR="00614D2D" w:rsidRDefault="00614D2D">
            <w:pPr>
              <w:pStyle w:val="PL"/>
              <w:rPr>
                <w:noProof w:val="0"/>
              </w:rPr>
            </w:pPr>
            <w:r>
              <w:rPr>
                <w:noProof w:val="0"/>
              </w:rPr>
              <w:t>3 - dataOffset = 0</w:t>
            </w:r>
          </w:p>
          <w:p w:rsidR="00614D2D" w:rsidRDefault="00614D2D">
            <w:pPr>
              <w:pStyle w:val="PL"/>
              <w:rPr>
                <w:noProof w:val="0"/>
              </w:rPr>
            </w:pPr>
            <w:r>
              <w:rPr>
                <w:noProof w:val="0"/>
              </w:rPr>
              <w:t>dataLength = 4</w:t>
            </w:r>
          </w:p>
          <w:p w:rsidR="00614D2D" w:rsidRDefault="00614D2D">
            <w:pPr>
              <w:pStyle w:val="PL"/>
              <w:rPr>
                <w:rFonts w:ascii="Arial" w:hAnsi="Arial"/>
                <w:noProof w:val="0"/>
                <w:sz w:val="18"/>
              </w:rPr>
            </w:pPr>
            <w:r>
              <w:rPr>
                <w:noProof w:val="0"/>
              </w:rPr>
              <w:t>updateRecord()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No exception shall be thrown.</w:t>
            </w:r>
          </w:p>
          <w:p w:rsidR="00614D2D" w:rsidRDefault="00614D2D">
            <w:pPr>
              <w:pStyle w:val="TAL"/>
              <w:keepNext w:val="0"/>
              <w:keepLines w:val="0"/>
            </w:pPr>
            <w:r>
              <w:t>3 - Shall throw sim.access.SIMViewException with reason code FILE_INCONSISTENT.</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lastRenderedPageBreak/>
              <w:t>22</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pPr>
            <w:r>
              <w:t>Access condition not fulfilled</w:t>
            </w:r>
          </w:p>
          <w:p w:rsidR="00614D2D" w:rsidRDefault="00614D2D">
            <w:pPr>
              <w:pStyle w:val="PL"/>
              <w:keepNext/>
              <w:keepLines/>
              <w:rPr>
                <w:noProof w:val="0"/>
              </w:rPr>
            </w:pPr>
            <w:r>
              <w:rPr>
                <w:noProof w:val="0"/>
              </w:rPr>
              <w:t>1 - fid = EFCNU</w:t>
            </w:r>
          </w:p>
          <w:p w:rsidR="00614D2D" w:rsidRDefault="00614D2D">
            <w:pPr>
              <w:pStyle w:val="PL"/>
              <w:keepNext/>
              <w:keepLines/>
              <w:rPr>
                <w:noProof w:val="0"/>
              </w:rPr>
            </w:pPr>
            <w:r>
              <w:rPr>
                <w:noProof w:val="0"/>
              </w:rPr>
              <w:t>select()</w:t>
            </w:r>
          </w:p>
          <w:p w:rsidR="00614D2D" w:rsidRDefault="00614D2D">
            <w:pPr>
              <w:pStyle w:val="PL"/>
              <w:keepNext/>
              <w:keepLines/>
              <w:rPr>
                <w:noProof w:val="0"/>
              </w:rPr>
            </w:pPr>
            <w:r>
              <w:rPr>
                <w:noProof w:val="0"/>
              </w:rPr>
              <w:t>2 - recOffset = 0</w:t>
            </w:r>
          </w:p>
          <w:p w:rsidR="00614D2D" w:rsidRDefault="00614D2D">
            <w:pPr>
              <w:pStyle w:val="PL"/>
              <w:keepNext/>
              <w:keepLines/>
              <w:rPr>
                <w:noProof w:val="0"/>
              </w:rPr>
            </w:pPr>
            <w:r>
              <w:rPr>
                <w:noProof w:val="0"/>
              </w:rPr>
              <w:t>dataOffset = 0</w:t>
            </w:r>
          </w:p>
          <w:p w:rsidR="00614D2D" w:rsidRDefault="00614D2D">
            <w:pPr>
              <w:pStyle w:val="PL"/>
              <w:keepNext/>
              <w:keepLines/>
              <w:rPr>
                <w:noProof w:val="0"/>
              </w:rPr>
            </w:pPr>
            <w:r>
              <w:rPr>
                <w:noProof w:val="0"/>
              </w:rPr>
              <w:t>dataLength = 1</w:t>
            </w:r>
          </w:p>
          <w:p w:rsidR="00614D2D" w:rsidRDefault="00614D2D">
            <w:pPr>
              <w:pStyle w:val="PL"/>
              <w:keepNext/>
              <w:keepLines/>
              <w:rPr>
                <w:noProof w:val="0"/>
              </w:rPr>
            </w:pPr>
            <w:r>
              <w:rPr>
                <w:noProof w:val="0"/>
              </w:rPr>
              <w:t>mode = REC_ACC_MODE_PREVIOUS</w:t>
            </w:r>
          </w:p>
          <w:p w:rsidR="00614D2D" w:rsidRDefault="00614D2D">
            <w:pPr>
              <w:pStyle w:val="PL"/>
              <w:keepNext/>
              <w:keepLines/>
              <w:rPr>
                <w:noProof w:val="0"/>
              </w:rPr>
            </w:pPr>
            <w:r>
              <w:rPr>
                <w:noProof w:val="0"/>
              </w:rPr>
              <w:t>updateRecord()</w:t>
            </w:r>
          </w:p>
          <w:p w:rsidR="00614D2D" w:rsidRDefault="00614D2D">
            <w:pPr>
              <w:pStyle w:val="PL"/>
              <w:keepNext/>
              <w:keepLines/>
              <w:rPr>
                <w:noProof w:val="0"/>
              </w:rPr>
            </w:pPr>
            <w:r>
              <w:rPr>
                <w:noProof w:val="0"/>
              </w:rPr>
              <w:t>3 - fid = EFLNU</w:t>
            </w:r>
          </w:p>
          <w:p w:rsidR="00614D2D" w:rsidRDefault="00614D2D">
            <w:pPr>
              <w:pStyle w:val="PL"/>
              <w:keepNext/>
              <w:keepLines/>
              <w:rPr>
                <w:noProof w:val="0"/>
              </w:rPr>
            </w:pPr>
            <w:r>
              <w:rPr>
                <w:noProof w:val="0"/>
              </w:rPr>
              <w:t>select()</w:t>
            </w:r>
          </w:p>
          <w:p w:rsidR="00614D2D" w:rsidRDefault="00614D2D">
            <w:pPr>
              <w:pStyle w:val="PL"/>
              <w:keepNext/>
              <w:keepLines/>
              <w:rPr>
                <w:noProof w:val="0"/>
              </w:rPr>
            </w:pPr>
            <w:r>
              <w:rPr>
                <w:noProof w:val="0"/>
              </w:rPr>
              <w:t>4 - recNumber = 1</w:t>
            </w:r>
          </w:p>
          <w:p w:rsidR="00614D2D" w:rsidRDefault="00614D2D">
            <w:pPr>
              <w:pStyle w:val="PL"/>
              <w:keepNext/>
              <w:keepLines/>
              <w:rPr>
                <w:noProof w:val="0"/>
                <w:lang w:val="fr-FR"/>
              </w:rPr>
            </w:pPr>
            <w:r>
              <w:rPr>
                <w:noProof w:val="0"/>
                <w:lang w:val="fr-FR"/>
              </w:rPr>
              <w:t>mode = REC_ACC_MODE_ABSOLUTE_CURRENT</w:t>
            </w:r>
          </w:p>
          <w:p w:rsidR="00614D2D" w:rsidRDefault="00614D2D">
            <w:pPr>
              <w:pStyle w:val="PL"/>
              <w:keepNext/>
              <w:keepLines/>
              <w:rPr>
                <w:noProof w:val="0"/>
              </w:rPr>
            </w:pPr>
            <w:r>
              <w:rPr>
                <w:noProof w:val="0"/>
              </w:rPr>
              <w:t>recOffset = 0</w:t>
            </w:r>
          </w:p>
          <w:p w:rsidR="00614D2D" w:rsidRDefault="00614D2D">
            <w:pPr>
              <w:pStyle w:val="PL"/>
              <w:keepNext/>
              <w:keepLines/>
              <w:rPr>
                <w:noProof w:val="0"/>
              </w:rPr>
            </w:pPr>
            <w:r>
              <w:rPr>
                <w:noProof w:val="0"/>
              </w:rPr>
              <w:t>dataOffset = 0</w:t>
            </w:r>
          </w:p>
          <w:p w:rsidR="00614D2D" w:rsidRDefault="00614D2D">
            <w:pPr>
              <w:pStyle w:val="PL"/>
              <w:keepNext/>
              <w:keepLines/>
              <w:rPr>
                <w:noProof w:val="0"/>
              </w:rPr>
            </w:pPr>
            <w:r>
              <w:rPr>
                <w:noProof w:val="0"/>
              </w:rPr>
              <w:t>dataLength = 1</w:t>
            </w:r>
          </w:p>
          <w:p w:rsidR="00614D2D" w:rsidRDefault="00614D2D">
            <w:pPr>
              <w:pStyle w:val="PL"/>
              <w:keepNext/>
              <w:keepLines/>
              <w:rPr>
                <w:rFonts w:ascii="Arial" w:hAnsi="Arial"/>
                <w:noProof w:val="0"/>
                <w:sz w:val="18"/>
              </w:rPr>
            </w:pPr>
            <w:r>
              <w:rPr>
                <w:noProof w:val="0"/>
              </w:rPr>
              <w:t>updateRecord()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pPr>
            <w:r>
              <w:t>1 - No exception shall be thrown.</w:t>
            </w:r>
          </w:p>
          <w:p w:rsidR="00614D2D" w:rsidRDefault="00614D2D">
            <w:pPr>
              <w:pStyle w:val="TAL"/>
            </w:pPr>
            <w:r>
              <w:t>2 - Shall throw sim.access.SIMViewException with reason code AC_NOT_FULFILLED.</w:t>
            </w:r>
          </w:p>
          <w:p w:rsidR="00614D2D" w:rsidRDefault="00614D2D">
            <w:pPr>
              <w:pStyle w:val="TAL"/>
            </w:pPr>
            <w:r>
              <w:t>3 - No exception shall be thrown.</w:t>
            </w:r>
          </w:p>
          <w:p w:rsidR="00614D2D" w:rsidRDefault="00614D2D">
            <w:pPr>
              <w:pStyle w:val="TAL"/>
            </w:pPr>
            <w:r>
              <w:t>4 - Shall throw sim.access.SIMViewException with reason code AC_NOT_FULFILLED.</w:t>
            </w:r>
          </w:p>
        </w:tc>
        <w:tc>
          <w:tcPr>
            <w:tcW w:w="2334" w:type="dxa"/>
            <w:tcBorders>
              <w:top w:val="nil"/>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23</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EF is invalidated</w:t>
            </w:r>
          </w:p>
          <w:p w:rsidR="00614D2D" w:rsidRDefault="00614D2D">
            <w:pPr>
              <w:pStyle w:val="PL"/>
              <w:rPr>
                <w:noProof w:val="0"/>
              </w:rPr>
            </w:pPr>
            <w:r>
              <w:rPr>
                <w:noProof w:val="0"/>
              </w:rPr>
              <w:t>1 - fid = EFCNR</w:t>
            </w:r>
          </w:p>
          <w:p w:rsidR="00614D2D" w:rsidRDefault="00614D2D">
            <w:pPr>
              <w:pStyle w:val="PL"/>
              <w:rPr>
                <w:noProof w:val="0"/>
              </w:rPr>
            </w:pPr>
            <w:r>
              <w:rPr>
                <w:noProof w:val="0"/>
              </w:rPr>
              <w:t>mode = REC_ACC_MODE_PREVIOUS</w:t>
            </w:r>
          </w:p>
          <w:p w:rsidR="00614D2D" w:rsidRDefault="00614D2D">
            <w:pPr>
              <w:pStyle w:val="PL"/>
              <w:rPr>
                <w:noProof w:val="0"/>
              </w:rPr>
            </w:pPr>
            <w:r>
              <w:rPr>
                <w:noProof w:val="0"/>
              </w:rPr>
              <w:t>invalidate()</w:t>
            </w:r>
          </w:p>
          <w:p w:rsidR="00614D2D" w:rsidRDefault="00614D2D">
            <w:pPr>
              <w:pStyle w:val="PL"/>
              <w:rPr>
                <w:noProof w:val="0"/>
              </w:rPr>
            </w:pPr>
            <w:r>
              <w:rPr>
                <w:noProof w:val="0"/>
              </w:rPr>
              <w:t>2 - updateRecord()</w:t>
            </w:r>
          </w:p>
          <w:p w:rsidR="00614D2D" w:rsidRDefault="00614D2D">
            <w:pPr>
              <w:pStyle w:val="PL"/>
              <w:rPr>
                <w:rFonts w:ascii="Arial" w:hAnsi="Arial"/>
                <w:noProof w:val="0"/>
                <w:sz w:val="18"/>
                <w:u w:val="single"/>
              </w:rPr>
            </w:pPr>
            <w:r>
              <w:rPr>
                <w:noProof w:val="0"/>
              </w:rPr>
              <w:t>3 - rehabilitate()</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Shall throw sim.access.SIMViewException with reason code INVALIDATION_STATUS_CONTRADICTION.</w:t>
            </w:r>
          </w:p>
          <w:p w:rsidR="00614D2D" w:rsidRDefault="00614D2D">
            <w:pPr>
              <w:pStyle w:val="TAL"/>
              <w:keepNext w:val="0"/>
              <w:keepLines w:val="0"/>
            </w:pPr>
            <w:r>
              <w:t>3 - No exception shall be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6.1.1.8.4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2, 3,4, 5, 7, 8, 10</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5, 6</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7, 8, 9, 10</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P5</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P6</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P7</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P8</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P9</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17</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P10</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18</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19</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20</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C5, C6</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Not Tested</w:t>
            </w:r>
          </w:p>
        </w:tc>
      </w:tr>
    </w:tbl>
    <w:p w:rsidR="00614D2D" w:rsidRDefault="00614D2D" w:rsidP="00614D2D"/>
    <w:p w:rsidR="00614D2D" w:rsidRDefault="00614D2D" w:rsidP="00614D2D">
      <w:pPr>
        <w:pStyle w:val="Heading4"/>
        <w:keepNext w:val="0"/>
        <w:keepLines w:val="0"/>
      </w:pPr>
      <w:bookmarkStart w:id="132" w:name="_Toc51826686"/>
      <w:bookmarkStart w:id="133" w:name="_Toc117070367"/>
      <w:bookmarkStart w:id="134" w:name="_Toc51828129"/>
      <w:r>
        <w:t>6.1.1.9</w:t>
      </w:r>
      <w:r>
        <w:tab/>
        <w:t>Method seek</w:t>
      </w:r>
      <w:bookmarkEnd w:id="132"/>
      <w:bookmarkEnd w:id="133"/>
      <w:bookmarkEnd w:id="134"/>
    </w:p>
    <w:p w:rsidR="00614D2D" w:rsidRDefault="00614D2D" w:rsidP="00614D2D">
      <w:r>
        <w:t>Test Area Reference: API_1_SVW_SEEKB_BSS</w:t>
      </w:r>
    </w:p>
    <w:p w:rsidR="00614D2D" w:rsidRDefault="00614D2D" w:rsidP="00614D2D">
      <w:pPr>
        <w:pStyle w:val="H6"/>
        <w:keepNext w:val="0"/>
        <w:keepLines w:val="0"/>
      </w:pPr>
      <w:r>
        <w:t>6.1.1.9.1</w:t>
      </w:r>
      <w:r>
        <w:tab/>
        <w:t>Conformance Requirements</w:t>
      </w:r>
    </w:p>
    <w:p w:rsidR="00614D2D" w:rsidRDefault="00614D2D" w:rsidP="00614D2D">
      <w:r>
        <w:t>The method with the following header shall be compliant to its definition in the API.</w:t>
      </w:r>
    </w:p>
    <w:p w:rsidR="00614D2D" w:rsidRDefault="00614D2D" w:rsidP="00614D2D">
      <w:pPr>
        <w:pStyle w:val="PL"/>
        <w:rPr>
          <w:noProof w:val="0"/>
        </w:rPr>
      </w:pPr>
      <w:r>
        <w:rPr>
          <w:noProof w:val="0"/>
        </w:rPr>
        <w:t xml:space="preserve">    public short seek(byte mode,</w:t>
      </w:r>
    </w:p>
    <w:p w:rsidR="00614D2D" w:rsidRDefault="00614D2D" w:rsidP="00614D2D">
      <w:pPr>
        <w:pStyle w:val="PL"/>
        <w:rPr>
          <w:noProof w:val="0"/>
        </w:rPr>
      </w:pPr>
      <w:r>
        <w:rPr>
          <w:noProof w:val="0"/>
        </w:rPr>
        <w:t xml:space="preserve">                      byte[] patt,</w:t>
      </w:r>
    </w:p>
    <w:p w:rsidR="00614D2D" w:rsidRDefault="00614D2D" w:rsidP="00614D2D">
      <w:pPr>
        <w:pStyle w:val="PL"/>
        <w:rPr>
          <w:noProof w:val="0"/>
        </w:rPr>
      </w:pPr>
      <w:r>
        <w:rPr>
          <w:noProof w:val="0"/>
        </w:rPr>
        <w:t xml:space="preserve">                      short pattOffset,</w:t>
      </w:r>
    </w:p>
    <w:p w:rsidR="00614D2D" w:rsidRDefault="00614D2D" w:rsidP="00614D2D">
      <w:pPr>
        <w:pStyle w:val="PL"/>
        <w:rPr>
          <w:noProof w:val="0"/>
        </w:rPr>
      </w:pPr>
      <w:r>
        <w:rPr>
          <w:noProof w:val="0"/>
        </w:rPr>
        <w:t xml:space="preserve">                      short pattLength)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SIMViewException</w:t>
      </w:r>
    </w:p>
    <w:p w:rsidR="00614D2D" w:rsidRDefault="00614D2D" w:rsidP="00614D2D">
      <w:pPr>
        <w:pStyle w:val="PL"/>
        <w:rPr>
          <w:noProof w:val="0"/>
        </w:rPr>
      </w:pPr>
    </w:p>
    <w:p w:rsidR="00614D2D" w:rsidRDefault="00614D2D" w:rsidP="00614D2D">
      <w:pPr>
        <w:pStyle w:val="H6"/>
        <w:keepNext w:val="0"/>
        <w:keepLines w:val="0"/>
      </w:pPr>
      <w:r>
        <w:lastRenderedPageBreak/>
        <w:t>6.1.1.9.1.1</w:t>
      </w:r>
      <w:r>
        <w:tab/>
        <w:t>Normal execution</w:t>
      </w:r>
    </w:p>
    <w:p w:rsidR="00614D2D" w:rsidRDefault="00A1704F" w:rsidP="00A1704F">
      <w:pPr>
        <w:pStyle w:val="B1"/>
      </w:pPr>
      <w:r>
        <w:rPr>
          <w:rFonts w:ascii="Symbol" w:hAnsi="Symbol"/>
        </w:rPr>
        <w:t>-</w:t>
      </w:r>
      <w:r>
        <w:rPr>
          <w:rFonts w:ascii="Symbol" w:hAnsi="Symbol"/>
        </w:rPr>
        <w:tab/>
      </w:r>
      <w:r w:rsidR="00614D2D">
        <w:t>CRRN1: If the pattern in patt with the length pattLength at offset pattOffset is found in the record being specified by mode, the current record pointer is set to that record and the record number is returned. The record pointer of any other applet is not changed. This will be tested during the testing of the framework.</w:t>
      </w:r>
    </w:p>
    <w:p w:rsidR="00614D2D" w:rsidRDefault="00A1704F" w:rsidP="00A1704F">
      <w:pPr>
        <w:pStyle w:val="B1"/>
      </w:pPr>
      <w:r>
        <w:rPr>
          <w:rFonts w:ascii="Symbol" w:hAnsi="Symbol"/>
        </w:rPr>
        <w:t>-</w:t>
      </w:r>
      <w:r>
        <w:rPr>
          <w:rFonts w:ascii="Symbol" w:hAnsi="Symbol"/>
        </w:rPr>
        <w:tab/>
      </w:r>
      <w:r w:rsidR="00614D2D">
        <w:t xml:space="preserve">CRRN2: If mode is SEEK_FROM_BEGINNING_FORWARD, the search starts with the first record forward towards the end of the file. </w:t>
      </w:r>
    </w:p>
    <w:p w:rsidR="00614D2D" w:rsidRDefault="00A1704F" w:rsidP="00A1704F">
      <w:pPr>
        <w:pStyle w:val="B1"/>
      </w:pPr>
      <w:r>
        <w:rPr>
          <w:rFonts w:ascii="Symbol" w:hAnsi="Symbol"/>
        </w:rPr>
        <w:t>-</w:t>
      </w:r>
      <w:r>
        <w:rPr>
          <w:rFonts w:ascii="Symbol" w:hAnsi="Symbol"/>
        </w:rPr>
        <w:tab/>
      </w:r>
      <w:r w:rsidR="00614D2D">
        <w:t>CRRN3: If mode is SEEK_FROM_END_BACKWARD, the search starts with the last record backward towards the beginning of the file.</w:t>
      </w:r>
    </w:p>
    <w:p w:rsidR="00614D2D" w:rsidRDefault="00A1704F" w:rsidP="00A1704F">
      <w:pPr>
        <w:pStyle w:val="B1"/>
      </w:pPr>
      <w:r>
        <w:rPr>
          <w:rFonts w:ascii="Symbol" w:hAnsi="Symbol"/>
        </w:rPr>
        <w:t>-</w:t>
      </w:r>
      <w:r>
        <w:rPr>
          <w:rFonts w:ascii="Symbol" w:hAnsi="Symbol"/>
        </w:rPr>
        <w:tab/>
      </w:r>
      <w:r w:rsidR="00614D2D">
        <w:t>CRRN4: If mode is SEEK_FROM_NEXT_FORWARD, the search starts from the next record after the current record pointer forward towards the end of file. If no current record pointer is selected, the search starts with the first record.</w:t>
      </w:r>
    </w:p>
    <w:p w:rsidR="00614D2D" w:rsidRDefault="00A1704F" w:rsidP="00A1704F">
      <w:pPr>
        <w:pStyle w:val="B1"/>
      </w:pPr>
      <w:r>
        <w:rPr>
          <w:rFonts w:ascii="Symbol" w:hAnsi="Symbol"/>
        </w:rPr>
        <w:t>-</w:t>
      </w:r>
      <w:r>
        <w:rPr>
          <w:rFonts w:ascii="Symbol" w:hAnsi="Symbol"/>
        </w:rPr>
        <w:tab/>
      </w:r>
      <w:r w:rsidR="00614D2D">
        <w:t>CRRN5: If mode is SEEK_FROM_PREVIOUS_BACKWARD, the search starts from the previous record before the current record pointer backward towards the beginning of the file. If no current record pointer is selected the search starts with the last record.</w:t>
      </w:r>
    </w:p>
    <w:p w:rsidR="00614D2D" w:rsidRDefault="00A1704F" w:rsidP="00A1704F">
      <w:pPr>
        <w:pStyle w:val="B1"/>
      </w:pPr>
      <w:r>
        <w:rPr>
          <w:rFonts w:ascii="Symbol" w:hAnsi="Symbol"/>
        </w:rPr>
        <w:t>-</w:t>
      </w:r>
      <w:r>
        <w:rPr>
          <w:rFonts w:ascii="Symbol" w:hAnsi="Symbol"/>
        </w:rPr>
        <w:tab/>
      </w:r>
      <w:r w:rsidR="00614D2D">
        <w:t>CRRN6: If pattern in patt is not found, an instance of SIMViewException shall be thrown. The reason code shall be SIMViewException.PATTERN_NOT_FOUND.</w:t>
      </w:r>
    </w:p>
    <w:p w:rsidR="00614D2D" w:rsidRDefault="00A1704F" w:rsidP="00A1704F">
      <w:pPr>
        <w:pStyle w:val="B1"/>
      </w:pPr>
      <w:r>
        <w:rPr>
          <w:rFonts w:ascii="Symbol" w:hAnsi="Symbol"/>
        </w:rPr>
        <w:t>-</w:t>
      </w:r>
      <w:r>
        <w:rPr>
          <w:rFonts w:ascii="Symbol" w:hAnsi="Symbol"/>
        </w:rPr>
        <w:tab/>
      </w:r>
      <w:r w:rsidR="00614D2D">
        <w:t>CRRN7: If mode is SEEK_FROM_NEXT_FORWARD and the record pointer is at the last record, an instance of SIMViewException shall be thrown. The reason code shall be SIMViewException.PATTERN_NOT_FOUND.</w:t>
      </w:r>
    </w:p>
    <w:p w:rsidR="00614D2D" w:rsidRDefault="00A1704F" w:rsidP="00A1704F">
      <w:pPr>
        <w:pStyle w:val="B1"/>
      </w:pPr>
      <w:r>
        <w:rPr>
          <w:rFonts w:ascii="Symbol" w:hAnsi="Symbol"/>
        </w:rPr>
        <w:t>-</w:t>
      </w:r>
      <w:r>
        <w:rPr>
          <w:rFonts w:ascii="Symbol" w:hAnsi="Symbol"/>
        </w:rPr>
        <w:tab/>
      </w:r>
      <w:r w:rsidR="00614D2D">
        <w:t>CRRN8: If mode is SEEK_FROM_PREVIOUS_BACKWARD and the record pointer is at the first record, an instance of SIMViewException shall be thrown. The reason code shall be SIMViewException.PATTERN_NOT_FOUND.</w:t>
      </w:r>
    </w:p>
    <w:p w:rsidR="00614D2D" w:rsidRDefault="00614D2D" w:rsidP="00614D2D">
      <w:pPr>
        <w:pStyle w:val="H6"/>
        <w:keepNext w:val="0"/>
        <w:keepLines w:val="0"/>
      </w:pPr>
      <w:r>
        <w:t>6.1.1.9.1.2</w:t>
      </w:r>
      <w:r>
        <w:tab/>
        <w:t>Parameter errors</w:t>
      </w:r>
    </w:p>
    <w:p w:rsidR="00614D2D" w:rsidRDefault="00A1704F" w:rsidP="00A1704F">
      <w:pPr>
        <w:pStyle w:val="B1"/>
      </w:pPr>
      <w:r>
        <w:rPr>
          <w:rFonts w:ascii="Symbol" w:hAnsi="Symbol"/>
        </w:rPr>
        <w:t>-</w:t>
      </w:r>
      <w:r>
        <w:rPr>
          <w:rFonts w:ascii="Symbol" w:hAnsi="Symbol"/>
        </w:rPr>
        <w:tab/>
      </w:r>
      <w:r w:rsidR="00614D2D">
        <w:t>CRRP1: If mode is not between 0 and 3 inclusive (0 = SEEK_FROM_BEGINNING_FORWARD, etc.), an instance of SIMViewException shall be thrown. The reason code shall be SIMViewException.INVALID_MODE.</w:t>
      </w:r>
    </w:p>
    <w:p w:rsidR="00614D2D" w:rsidRDefault="00A1704F" w:rsidP="00A1704F">
      <w:pPr>
        <w:pStyle w:val="B1"/>
      </w:pPr>
      <w:r>
        <w:rPr>
          <w:rFonts w:ascii="Symbol" w:hAnsi="Symbol"/>
        </w:rPr>
        <w:t>-</w:t>
      </w:r>
      <w:r>
        <w:rPr>
          <w:rFonts w:ascii="Symbol" w:hAnsi="Symbol"/>
        </w:rPr>
        <w:tab/>
      </w:r>
      <w:r w:rsidR="00614D2D">
        <w:t>CRRP2: If the pattern array patt is null, an instance of NullPointerException shall be thrown.</w:t>
      </w:r>
    </w:p>
    <w:p w:rsidR="00614D2D" w:rsidRDefault="00A1704F" w:rsidP="00A1704F">
      <w:pPr>
        <w:pStyle w:val="B1"/>
      </w:pPr>
      <w:r>
        <w:rPr>
          <w:rFonts w:ascii="Symbol" w:hAnsi="Symbol"/>
        </w:rPr>
        <w:t>-</w:t>
      </w:r>
      <w:r>
        <w:rPr>
          <w:rFonts w:ascii="Symbol" w:hAnsi="Symbol"/>
        </w:rPr>
        <w:tab/>
      </w:r>
      <w:r w:rsidR="00614D2D">
        <w:t>CRRP3: If pattOffset is less than 0, an instance of ArrayIndexOutOfBoundsException shall be thrown.</w:t>
      </w:r>
    </w:p>
    <w:p w:rsidR="00614D2D" w:rsidRDefault="00A1704F" w:rsidP="00A1704F">
      <w:pPr>
        <w:pStyle w:val="B1"/>
      </w:pPr>
      <w:r>
        <w:rPr>
          <w:rFonts w:ascii="Symbol" w:hAnsi="Symbol"/>
        </w:rPr>
        <w:t>-</w:t>
      </w:r>
      <w:r>
        <w:rPr>
          <w:rFonts w:ascii="Symbol" w:hAnsi="Symbol"/>
        </w:rPr>
        <w:tab/>
      </w:r>
      <w:r w:rsidR="00614D2D">
        <w:t>CRRP4: If pattLength is less than 0, an instance of ArrayIndexOutOfBoundsException shall be thrown.</w:t>
      </w:r>
    </w:p>
    <w:p w:rsidR="00614D2D" w:rsidRDefault="00A1704F" w:rsidP="00A1704F">
      <w:pPr>
        <w:pStyle w:val="B1"/>
      </w:pPr>
      <w:r>
        <w:rPr>
          <w:rFonts w:ascii="Symbol" w:hAnsi="Symbol"/>
        </w:rPr>
        <w:t>-</w:t>
      </w:r>
      <w:r>
        <w:rPr>
          <w:rFonts w:ascii="Symbol" w:hAnsi="Symbol"/>
        </w:rPr>
        <w:tab/>
      </w:r>
      <w:r w:rsidR="00614D2D">
        <w:t>CRRP5: If pattLength is greater than the size of the record of the currently selected EF, an instance of SIMViewException shall be thrown. The reason code shall be SIMViewException.OUT_OF_RECORD_BOUNDARIES.</w:t>
      </w:r>
    </w:p>
    <w:p w:rsidR="00614D2D" w:rsidRDefault="00A1704F" w:rsidP="00A1704F">
      <w:pPr>
        <w:pStyle w:val="B1"/>
      </w:pPr>
      <w:r>
        <w:rPr>
          <w:rFonts w:ascii="Symbol" w:hAnsi="Symbol"/>
        </w:rPr>
        <w:t>-</w:t>
      </w:r>
      <w:r>
        <w:rPr>
          <w:rFonts w:ascii="Symbol" w:hAnsi="Symbol"/>
        </w:rPr>
        <w:tab/>
      </w:r>
      <w:r w:rsidR="00614D2D">
        <w:t>CRRP6: If pattOffset plus pattLength is greater than the length of the pattern array patt.length, an instance of ArrayIndexOutOfBoundsException shall be thrown.</w:t>
      </w:r>
    </w:p>
    <w:p w:rsidR="00614D2D" w:rsidRDefault="00614D2D" w:rsidP="00614D2D">
      <w:pPr>
        <w:pStyle w:val="H6"/>
        <w:keepNext w:val="0"/>
        <w:keepLines w:val="0"/>
      </w:pPr>
      <w:r>
        <w:t>6.1.1.9.1.3</w:t>
      </w:r>
      <w:r>
        <w:tab/>
        <w:t>Context errors</w:t>
      </w:r>
    </w:p>
    <w:p w:rsidR="00614D2D" w:rsidRDefault="00A1704F" w:rsidP="00A1704F">
      <w:pPr>
        <w:pStyle w:val="B1"/>
      </w:pPr>
      <w:r>
        <w:rPr>
          <w:rFonts w:ascii="Symbol" w:hAnsi="Symbol"/>
        </w:rPr>
        <w:t>-</w:t>
      </w:r>
      <w:r>
        <w:rPr>
          <w:rFonts w:ascii="Symbol" w:hAnsi="Symbol"/>
        </w:rPr>
        <w:tab/>
      </w:r>
      <w:r w:rsidR="00614D2D">
        <w:t>CRRC1: If the calling applet has currently no EF selected, an instance of SIMViewException shall be thrown. The reason code shall be SIMViewException.NO_EF_SELECTED.</w:t>
      </w:r>
    </w:p>
    <w:p w:rsidR="00614D2D" w:rsidRDefault="00A1704F" w:rsidP="00A1704F">
      <w:pPr>
        <w:pStyle w:val="B1"/>
      </w:pPr>
      <w:r>
        <w:rPr>
          <w:rFonts w:ascii="Symbol" w:hAnsi="Symbol"/>
        </w:rPr>
        <w:t>-</w:t>
      </w:r>
      <w:r>
        <w:rPr>
          <w:rFonts w:ascii="Symbol" w:hAnsi="Symbol"/>
        </w:rPr>
        <w:tab/>
      </w:r>
      <w:r w:rsidR="00614D2D">
        <w:t>CRRC2: If the currently selected EF is not linear fixed, an instance of SIMViewException shall be thrown. The reason code shall be SIMViewException.FILE_INCONSISTENT.</w:t>
      </w:r>
    </w:p>
    <w:p w:rsidR="00614D2D" w:rsidRDefault="00A1704F" w:rsidP="00A1704F">
      <w:pPr>
        <w:pStyle w:val="B1"/>
      </w:pPr>
      <w:r>
        <w:rPr>
          <w:rFonts w:ascii="Symbol" w:hAnsi="Symbol"/>
        </w:rPr>
        <w:t>-</w:t>
      </w:r>
      <w:r>
        <w:rPr>
          <w:rFonts w:ascii="Symbol" w:hAnsi="Symbol"/>
        </w:rPr>
        <w:tab/>
      </w:r>
      <w:r w:rsidR="00614D2D">
        <w:t>CRRC3: If the calling applet does not fulfil the access condition, READ, to perform this function, an instance of SIMViewException shall be thrown. The reason code shall be SIMViewException.AC_NOT_FULFILLED.</w:t>
      </w:r>
    </w:p>
    <w:p w:rsidR="00614D2D" w:rsidRDefault="00A1704F" w:rsidP="00A1704F">
      <w:pPr>
        <w:pStyle w:val="B1"/>
      </w:pPr>
      <w:r>
        <w:rPr>
          <w:rFonts w:ascii="Symbol" w:hAnsi="Symbol"/>
        </w:rPr>
        <w:t>-</w:t>
      </w:r>
      <w:r>
        <w:rPr>
          <w:rFonts w:ascii="Symbol" w:hAnsi="Symbol"/>
        </w:rPr>
        <w:tab/>
      </w:r>
      <w:r w:rsidR="00614D2D">
        <w:t>CRRC4: If the currently selected EF is invalidated and the file status of the EF does not allow for reading an invalidated file, an instance of SIMViewException shall be thrown. The reason code shall be SIMViewException.INVALIDATION_STATUS_CONTRADICTION.</w:t>
      </w:r>
    </w:p>
    <w:p w:rsidR="00614D2D" w:rsidRDefault="00A1704F" w:rsidP="00A1704F">
      <w:pPr>
        <w:pStyle w:val="B1"/>
      </w:pPr>
      <w:r>
        <w:rPr>
          <w:rFonts w:ascii="Symbol" w:hAnsi="Symbol"/>
        </w:rPr>
        <w:lastRenderedPageBreak/>
        <w:t>-</w:t>
      </w:r>
      <w:r>
        <w:rPr>
          <w:rFonts w:ascii="Symbol" w:hAnsi="Symbol"/>
        </w:rPr>
        <w:tab/>
      </w:r>
      <w:r w:rsidR="00614D2D">
        <w:t>CRRC5: If the method call causes a memory problem (e.g. memory access error), an instance of SIMViewException shall be thrown. The reason code shall be SIMViewException.MEMORY_PROBLEM.</w:t>
      </w:r>
    </w:p>
    <w:p w:rsidR="00614D2D" w:rsidRDefault="00A1704F" w:rsidP="00A1704F">
      <w:pPr>
        <w:pStyle w:val="B1"/>
      </w:pPr>
      <w:r>
        <w:rPr>
          <w:rFonts w:ascii="Symbol" w:hAnsi="Symbol"/>
        </w:rPr>
        <w:t>-</w:t>
      </w:r>
      <w:r>
        <w:rPr>
          <w:rFonts w:ascii="Symbol" w:hAnsi="Symbol"/>
        </w:rPr>
        <w:tab/>
      </w:r>
      <w:r w:rsidR="00614D2D">
        <w:t>CRRC6: If the method call causes an error to occur that is not expected and thus not handled, an instance of SIMViewException shall be thrown. The reason code shall be SIMViewException.INTERNAL_ERROR.</w:t>
      </w:r>
    </w:p>
    <w:p w:rsidR="00614D2D" w:rsidRDefault="00614D2D" w:rsidP="00614D2D">
      <w:pPr>
        <w:pStyle w:val="H6"/>
        <w:keepNext w:val="0"/>
        <w:keepLines w:val="0"/>
      </w:pPr>
      <w:r>
        <w:t>6.1.1.9.2</w:t>
      </w:r>
      <w:r>
        <w:tab/>
        <w:t>Test Suite Files</w:t>
      </w:r>
    </w:p>
    <w:p w:rsidR="00614D2D" w:rsidRDefault="00614D2D" w:rsidP="00614D2D">
      <w:r>
        <w:t>Additional requirements for the GSM personalization: None</w:t>
      </w:r>
    </w:p>
    <w:p w:rsidR="00614D2D" w:rsidRDefault="00614D2D" w:rsidP="00614D2D">
      <w:pPr>
        <w:pStyle w:val="B1"/>
        <w:tabs>
          <w:tab w:val="left" w:pos="2268"/>
        </w:tabs>
      </w:pPr>
      <w:r>
        <w:t>Test Script:</w:t>
      </w:r>
      <w:r w:rsidR="00A1704F">
        <w:tab/>
      </w:r>
      <w:r>
        <w:t>API_1_SVW_SEEKB_BSS_1.scr</w:t>
      </w:r>
    </w:p>
    <w:p w:rsidR="00614D2D" w:rsidRDefault="00614D2D" w:rsidP="00614D2D">
      <w:pPr>
        <w:pStyle w:val="B1"/>
        <w:tabs>
          <w:tab w:val="left" w:pos="2268"/>
        </w:tabs>
      </w:pPr>
      <w:r>
        <w:t>Test Applet:</w:t>
      </w:r>
      <w:r w:rsidR="00A1704F">
        <w:tab/>
      </w:r>
      <w:r>
        <w:t>API_1_SVW_SEEKB_BSS_1.java</w:t>
      </w:r>
    </w:p>
    <w:p w:rsidR="00614D2D" w:rsidRDefault="00614D2D" w:rsidP="00614D2D">
      <w:pPr>
        <w:pStyle w:val="B1"/>
        <w:tabs>
          <w:tab w:val="left" w:pos="2268"/>
        </w:tabs>
      </w:pPr>
      <w:r>
        <w:t>Load Script:</w:t>
      </w:r>
      <w:r w:rsidR="00A1704F">
        <w:tab/>
      </w:r>
      <w:r>
        <w:t>API_1_SVW_SEEKB_BSS_1.ldr</w:t>
      </w:r>
    </w:p>
    <w:p w:rsidR="00614D2D" w:rsidRDefault="00614D2D" w:rsidP="00614D2D">
      <w:pPr>
        <w:pStyle w:val="B1"/>
        <w:tabs>
          <w:tab w:val="left" w:pos="2268"/>
        </w:tabs>
      </w:pPr>
      <w:r>
        <w:t>Cleanup Script:</w:t>
      </w:r>
      <w:r w:rsidR="00A1704F">
        <w:tab/>
      </w:r>
      <w:r>
        <w:t>API_1_SVW_SEEKB_BSS_1.ldr</w:t>
      </w:r>
    </w:p>
    <w:p w:rsidR="00614D2D" w:rsidRDefault="00614D2D" w:rsidP="00614D2D">
      <w:pPr>
        <w:pStyle w:val="B1"/>
        <w:tabs>
          <w:tab w:val="left" w:pos="2268"/>
        </w:tabs>
      </w:pPr>
      <w:r>
        <w:t>Parameter File:</w:t>
      </w:r>
      <w:r w:rsidR="00A1704F">
        <w:tab/>
      </w:r>
      <w:r>
        <w:t>API_1_SVW_SEEKB_BSS_1.par</w:t>
      </w:r>
    </w:p>
    <w:p w:rsidR="00614D2D" w:rsidRDefault="00614D2D" w:rsidP="00614D2D">
      <w:pPr>
        <w:pStyle w:val="H6"/>
        <w:keepNext w:val="0"/>
        <w:keepLines w:val="0"/>
      </w:pPr>
      <w:r>
        <w:t>6.1.1.9.3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SIM Initialization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Responses ignored.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No EF selected</w:t>
            </w:r>
          </w:p>
          <w:p w:rsidR="00614D2D" w:rsidRDefault="00614D2D">
            <w:pPr>
              <w:pStyle w:val="PL"/>
              <w:rPr>
                <w:noProof w:val="0"/>
              </w:rPr>
            </w:pPr>
            <w:r>
              <w:rPr>
                <w:noProof w:val="0"/>
              </w:rPr>
              <w:t>Byte[] patt = new byte[20]</w:t>
            </w:r>
          </w:p>
          <w:p w:rsidR="00614D2D" w:rsidRDefault="00614D2D">
            <w:pPr>
              <w:pStyle w:val="PL"/>
              <w:rPr>
                <w:noProof w:val="0"/>
              </w:rPr>
            </w:pPr>
            <w:r>
              <w:rPr>
                <w:noProof w:val="0"/>
              </w:rPr>
              <w:t>pattOffset = 0</w:t>
            </w:r>
          </w:p>
          <w:p w:rsidR="00614D2D" w:rsidRDefault="00614D2D">
            <w:pPr>
              <w:pStyle w:val="PL"/>
              <w:rPr>
                <w:noProof w:val="0"/>
              </w:rPr>
            </w:pPr>
            <w:r>
              <w:rPr>
                <w:noProof w:val="0"/>
              </w:rPr>
              <w:t>pattLength = 10</w:t>
            </w:r>
          </w:p>
          <w:p w:rsidR="00614D2D" w:rsidRDefault="00614D2D">
            <w:pPr>
              <w:pStyle w:val="PL"/>
              <w:rPr>
                <w:noProof w:val="0"/>
              </w:rPr>
            </w:pPr>
            <w:r>
              <w:rPr>
                <w:noProof w:val="0"/>
              </w:rPr>
              <w:t>mode = SEEK_FROM_BEGINNING_FORWARD</w:t>
            </w:r>
          </w:p>
          <w:p w:rsidR="00614D2D" w:rsidRDefault="00614D2D">
            <w:pPr>
              <w:pStyle w:val="PL"/>
              <w:rPr>
                <w:noProof w:val="0"/>
              </w:rPr>
            </w:pPr>
            <w:r>
              <w:rPr>
                <w:noProof w:val="0"/>
              </w:rPr>
              <w:t>seek()</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Shall throw sim.access.SIMViewException with reason code NO_EF_SELECTED.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Pattern not Found</w:t>
            </w:r>
          </w:p>
          <w:p w:rsidR="00614D2D" w:rsidRDefault="00614D2D">
            <w:pPr>
              <w:pStyle w:val="PL"/>
              <w:rPr>
                <w:noProof w:val="0"/>
              </w:rPr>
            </w:pPr>
            <w:r>
              <w:rPr>
                <w:noProof w:val="0"/>
              </w:rPr>
              <w:t>1 - fid = DFSIMTEST</w:t>
            </w:r>
          </w:p>
          <w:p w:rsidR="00614D2D" w:rsidRDefault="00614D2D">
            <w:pPr>
              <w:pStyle w:val="PL"/>
              <w:rPr>
                <w:noProof w:val="0"/>
              </w:rPr>
            </w:pPr>
            <w:r>
              <w:rPr>
                <w:noProof w:val="0"/>
              </w:rPr>
              <w:t>select()</w:t>
            </w:r>
          </w:p>
          <w:p w:rsidR="00614D2D" w:rsidRDefault="00614D2D">
            <w:pPr>
              <w:pStyle w:val="PL"/>
              <w:rPr>
                <w:noProof w:val="0"/>
              </w:rPr>
            </w:pPr>
            <w:r>
              <w:rPr>
                <w:noProof w:val="0"/>
              </w:rPr>
              <w:t>2 - fid = EFLARU</w:t>
            </w:r>
          </w:p>
          <w:p w:rsidR="00614D2D" w:rsidRDefault="00614D2D">
            <w:pPr>
              <w:pStyle w:val="PL"/>
              <w:rPr>
                <w:noProof w:val="0"/>
              </w:rPr>
            </w:pPr>
            <w:r>
              <w:rPr>
                <w:noProof w:val="0"/>
              </w:rPr>
              <w:t>select()</w:t>
            </w:r>
          </w:p>
          <w:p w:rsidR="00614D2D" w:rsidRDefault="00614D2D">
            <w:pPr>
              <w:pStyle w:val="PL"/>
              <w:rPr>
                <w:noProof w:val="0"/>
              </w:rPr>
            </w:pPr>
            <w:r>
              <w:rPr>
                <w:noProof w:val="0"/>
              </w:rPr>
              <w:t>3 - patt[0] = 'DA'</w:t>
            </w:r>
          </w:p>
          <w:p w:rsidR="00614D2D" w:rsidRDefault="00614D2D">
            <w:pPr>
              <w:pStyle w:val="PL"/>
              <w:rPr>
                <w:noProof w:val="0"/>
              </w:rPr>
            </w:pPr>
            <w:r>
              <w:rPr>
                <w:noProof w:val="0"/>
              </w:rPr>
              <w:t>pattOffset = 0</w:t>
            </w:r>
          </w:p>
          <w:p w:rsidR="00614D2D" w:rsidRDefault="00614D2D">
            <w:pPr>
              <w:pStyle w:val="PL"/>
              <w:rPr>
                <w:noProof w:val="0"/>
              </w:rPr>
            </w:pPr>
            <w:r>
              <w:rPr>
                <w:noProof w:val="0"/>
              </w:rPr>
              <w:t>pattLength = 1</w:t>
            </w:r>
          </w:p>
          <w:p w:rsidR="00614D2D" w:rsidRDefault="00614D2D">
            <w:pPr>
              <w:pStyle w:val="PL"/>
              <w:rPr>
                <w:noProof w:val="0"/>
              </w:rPr>
            </w:pPr>
            <w:r>
              <w:rPr>
                <w:noProof w:val="0"/>
              </w:rPr>
              <w:t>mode = SEEK_FROM_BEGINNING_FORWARD</w:t>
            </w:r>
          </w:p>
          <w:p w:rsidR="00614D2D" w:rsidRDefault="00614D2D">
            <w:pPr>
              <w:pStyle w:val="PL"/>
              <w:rPr>
                <w:rFonts w:ascii="Arial" w:hAnsi="Arial"/>
                <w:noProof w:val="0"/>
                <w:sz w:val="18"/>
              </w:rPr>
            </w:pPr>
            <w:r>
              <w:rPr>
                <w:noProof w:val="0"/>
              </w:rPr>
              <w:t>seek()</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No exception shall be thrown.</w:t>
            </w:r>
          </w:p>
          <w:p w:rsidR="00614D2D" w:rsidRDefault="00614D2D">
            <w:pPr>
              <w:pStyle w:val="TAL"/>
              <w:keepNext w:val="0"/>
              <w:keepLines w:val="0"/>
            </w:pPr>
            <w:r>
              <w:t>3 - Shall throw sim.access.SIMViewException with reason code PATTERN_NOT_FOUND.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Seek from Beginning Forward</w:t>
            </w:r>
          </w:p>
          <w:p w:rsidR="00614D2D" w:rsidRDefault="00614D2D">
            <w:pPr>
              <w:pStyle w:val="PL"/>
              <w:rPr>
                <w:noProof w:val="0"/>
              </w:rPr>
            </w:pPr>
            <w:r>
              <w:rPr>
                <w:noProof w:val="0"/>
              </w:rPr>
              <w:t>patt[0:2] = '55'</w:t>
            </w:r>
          </w:p>
          <w:p w:rsidR="00614D2D" w:rsidRDefault="00614D2D">
            <w:pPr>
              <w:pStyle w:val="PL"/>
              <w:rPr>
                <w:noProof w:val="0"/>
              </w:rPr>
            </w:pPr>
            <w:r>
              <w:rPr>
                <w:noProof w:val="0"/>
              </w:rPr>
              <w:t>pattOffset = 0</w:t>
            </w:r>
          </w:p>
          <w:p w:rsidR="00614D2D" w:rsidRDefault="00614D2D">
            <w:pPr>
              <w:pStyle w:val="PL"/>
              <w:rPr>
                <w:noProof w:val="0"/>
              </w:rPr>
            </w:pPr>
            <w:r>
              <w:rPr>
                <w:noProof w:val="0"/>
              </w:rPr>
              <w:t>pattLength = 3</w:t>
            </w:r>
          </w:p>
          <w:p w:rsidR="00614D2D" w:rsidRDefault="00614D2D">
            <w:pPr>
              <w:pStyle w:val="PL"/>
              <w:rPr>
                <w:noProof w:val="0"/>
              </w:rPr>
            </w:pPr>
            <w:r>
              <w:rPr>
                <w:noProof w:val="0"/>
              </w:rPr>
              <w:t>mode = SEEK_FROM_BEGINNING_FORWARD</w:t>
            </w:r>
          </w:p>
          <w:p w:rsidR="00614D2D" w:rsidRDefault="00614D2D">
            <w:pPr>
              <w:pStyle w:val="PL"/>
              <w:rPr>
                <w:rFonts w:ascii="Arial" w:hAnsi="Arial"/>
                <w:noProof w:val="0"/>
                <w:sz w:val="18"/>
              </w:rPr>
            </w:pPr>
            <w:r>
              <w:rPr>
                <w:noProof w:val="0"/>
              </w:rPr>
              <w:t>seek()</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No exception shall be thrown. Shall return 1</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Seek from End Backward</w:t>
            </w:r>
          </w:p>
          <w:p w:rsidR="00614D2D" w:rsidRDefault="00614D2D">
            <w:pPr>
              <w:pStyle w:val="PL"/>
              <w:rPr>
                <w:noProof w:val="0"/>
              </w:rPr>
            </w:pPr>
            <w:r>
              <w:rPr>
                <w:noProof w:val="0"/>
              </w:rPr>
              <w:t>patt[0:2] = '55'</w:t>
            </w:r>
          </w:p>
          <w:p w:rsidR="00614D2D" w:rsidRDefault="00614D2D">
            <w:pPr>
              <w:pStyle w:val="PL"/>
              <w:rPr>
                <w:noProof w:val="0"/>
              </w:rPr>
            </w:pPr>
            <w:r>
              <w:rPr>
                <w:noProof w:val="0"/>
              </w:rPr>
              <w:t>pattOffset = 0</w:t>
            </w:r>
          </w:p>
          <w:p w:rsidR="00614D2D" w:rsidRDefault="00614D2D">
            <w:pPr>
              <w:pStyle w:val="PL"/>
              <w:rPr>
                <w:noProof w:val="0"/>
              </w:rPr>
            </w:pPr>
            <w:r>
              <w:rPr>
                <w:noProof w:val="0"/>
              </w:rPr>
              <w:t>pattLength = 3</w:t>
            </w:r>
          </w:p>
          <w:p w:rsidR="00614D2D" w:rsidRDefault="00614D2D">
            <w:pPr>
              <w:pStyle w:val="PL"/>
              <w:rPr>
                <w:noProof w:val="0"/>
              </w:rPr>
            </w:pPr>
            <w:r>
              <w:rPr>
                <w:noProof w:val="0"/>
              </w:rPr>
              <w:t>mode = SEEK_FROM_END_BACKWARD</w:t>
            </w:r>
          </w:p>
          <w:p w:rsidR="00614D2D" w:rsidRDefault="00614D2D">
            <w:pPr>
              <w:pStyle w:val="PL"/>
              <w:rPr>
                <w:noProof w:val="0"/>
              </w:rPr>
            </w:pPr>
            <w:r>
              <w:rPr>
                <w:noProof w:val="0"/>
              </w:rPr>
              <w:t>seek()</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No exception shall be thrown. Shall return 1</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Seek from Next Forward</w:t>
            </w:r>
          </w:p>
          <w:p w:rsidR="00614D2D" w:rsidRDefault="00614D2D">
            <w:pPr>
              <w:pStyle w:val="PL"/>
              <w:rPr>
                <w:noProof w:val="0"/>
              </w:rPr>
            </w:pPr>
            <w:r>
              <w:rPr>
                <w:noProof w:val="0"/>
              </w:rPr>
              <w:t>patt[0:2] = 'AA'</w:t>
            </w:r>
          </w:p>
          <w:p w:rsidR="00614D2D" w:rsidRDefault="00614D2D">
            <w:pPr>
              <w:pStyle w:val="PL"/>
              <w:rPr>
                <w:noProof w:val="0"/>
              </w:rPr>
            </w:pPr>
            <w:r>
              <w:rPr>
                <w:noProof w:val="0"/>
              </w:rPr>
              <w:t>pattOffset = 0</w:t>
            </w:r>
          </w:p>
          <w:p w:rsidR="00614D2D" w:rsidRDefault="00614D2D">
            <w:pPr>
              <w:pStyle w:val="PL"/>
              <w:rPr>
                <w:noProof w:val="0"/>
              </w:rPr>
            </w:pPr>
            <w:r>
              <w:rPr>
                <w:noProof w:val="0"/>
              </w:rPr>
              <w:t>pattLength = 3</w:t>
            </w:r>
          </w:p>
          <w:p w:rsidR="00614D2D" w:rsidRDefault="00614D2D">
            <w:pPr>
              <w:pStyle w:val="PL"/>
              <w:rPr>
                <w:noProof w:val="0"/>
              </w:rPr>
            </w:pPr>
            <w:r>
              <w:rPr>
                <w:noProof w:val="0"/>
              </w:rPr>
              <w:t>mode = SEEK_FROM_NEXT_FORWARD</w:t>
            </w:r>
          </w:p>
          <w:p w:rsidR="00614D2D" w:rsidRDefault="00614D2D">
            <w:pPr>
              <w:pStyle w:val="PL"/>
              <w:rPr>
                <w:rFonts w:ascii="Arial" w:hAnsi="Arial"/>
                <w:noProof w:val="0"/>
                <w:sz w:val="18"/>
              </w:rPr>
            </w:pPr>
            <w:r>
              <w:rPr>
                <w:noProof w:val="0"/>
              </w:rPr>
              <w:t>seek()</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No exception shall be thrown. Shall return 2</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Last Record, Seek from Next Forward</w:t>
            </w:r>
          </w:p>
          <w:p w:rsidR="00614D2D" w:rsidRDefault="00614D2D">
            <w:pPr>
              <w:pStyle w:val="PL"/>
              <w:rPr>
                <w:noProof w:val="0"/>
              </w:rPr>
            </w:pPr>
            <w:r>
              <w:rPr>
                <w:noProof w:val="0"/>
              </w:rPr>
              <w:t>mode = SEEK_FROM_NEXT_FORWARD</w:t>
            </w:r>
          </w:p>
          <w:p w:rsidR="00614D2D" w:rsidRDefault="00614D2D">
            <w:pPr>
              <w:pStyle w:val="PL"/>
              <w:rPr>
                <w:noProof w:val="0"/>
              </w:rPr>
            </w:pPr>
            <w:r>
              <w:rPr>
                <w:noProof w:val="0"/>
              </w:rPr>
              <w:t>seek()</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sim.access.SIMViewException with reason code PATTERN_NOT_FOUND.</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Seek from Previous Backward</w:t>
            </w:r>
          </w:p>
          <w:p w:rsidR="00614D2D" w:rsidRDefault="00614D2D">
            <w:pPr>
              <w:pStyle w:val="PL"/>
              <w:rPr>
                <w:noProof w:val="0"/>
              </w:rPr>
            </w:pPr>
            <w:r>
              <w:rPr>
                <w:noProof w:val="0"/>
              </w:rPr>
              <w:t>patt[0:2] = '55'</w:t>
            </w:r>
          </w:p>
          <w:p w:rsidR="00614D2D" w:rsidRDefault="00614D2D">
            <w:pPr>
              <w:pStyle w:val="PL"/>
              <w:rPr>
                <w:noProof w:val="0"/>
              </w:rPr>
            </w:pPr>
            <w:r>
              <w:rPr>
                <w:noProof w:val="0"/>
              </w:rPr>
              <w:t>pattOffset = 0</w:t>
            </w:r>
          </w:p>
          <w:p w:rsidR="00614D2D" w:rsidRDefault="00614D2D">
            <w:pPr>
              <w:pStyle w:val="PL"/>
              <w:rPr>
                <w:noProof w:val="0"/>
              </w:rPr>
            </w:pPr>
            <w:r>
              <w:rPr>
                <w:noProof w:val="0"/>
              </w:rPr>
              <w:t>pattLength = 3</w:t>
            </w:r>
          </w:p>
          <w:p w:rsidR="00614D2D" w:rsidRDefault="00614D2D">
            <w:pPr>
              <w:pStyle w:val="PL"/>
              <w:rPr>
                <w:noProof w:val="0"/>
              </w:rPr>
            </w:pPr>
            <w:r>
              <w:rPr>
                <w:noProof w:val="0"/>
              </w:rPr>
              <w:t>mode = SEEK_FROM_PREVIOUS_BACKWARD</w:t>
            </w:r>
          </w:p>
          <w:p w:rsidR="00614D2D" w:rsidRDefault="00614D2D">
            <w:pPr>
              <w:pStyle w:val="PL"/>
              <w:rPr>
                <w:noProof w:val="0"/>
              </w:rPr>
            </w:pPr>
            <w:r>
              <w:rPr>
                <w:noProof w:val="0"/>
              </w:rPr>
              <w:t>seek()</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No exception shall be thrown. Shall return 1</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lastRenderedPageBreak/>
              <w:t>8</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pPr>
            <w:r>
              <w:t>First Record, Seek from Previous Backward</w:t>
            </w:r>
          </w:p>
          <w:p w:rsidR="00614D2D" w:rsidRDefault="00614D2D">
            <w:pPr>
              <w:pStyle w:val="PL"/>
              <w:keepNext/>
              <w:keepLines/>
              <w:rPr>
                <w:noProof w:val="0"/>
              </w:rPr>
            </w:pPr>
            <w:r>
              <w:rPr>
                <w:noProof w:val="0"/>
              </w:rPr>
              <w:t>SEEK_FROM_PREVIOUS_BACKWARD</w:t>
            </w:r>
          </w:p>
          <w:p w:rsidR="00614D2D" w:rsidRDefault="00614D2D">
            <w:pPr>
              <w:pStyle w:val="PL"/>
              <w:keepNext/>
              <w:keepLines/>
              <w:rPr>
                <w:rFonts w:ascii="Arial" w:hAnsi="Arial"/>
                <w:noProof w:val="0"/>
                <w:sz w:val="18"/>
              </w:rPr>
            </w:pPr>
            <w:r>
              <w:rPr>
                <w:noProof w:val="0"/>
              </w:rPr>
              <w:t>seek()</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pPr>
            <w:r>
              <w:t>Shall throw sim.access.SIMViewException with reason code PATTERN_NOT_FOUND.</w:t>
            </w:r>
          </w:p>
        </w:tc>
        <w:tc>
          <w:tcPr>
            <w:tcW w:w="2334" w:type="dxa"/>
            <w:tcBorders>
              <w:top w:val="nil"/>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Pattern not Found (out of reach)</w:t>
            </w:r>
          </w:p>
          <w:p w:rsidR="00614D2D" w:rsidRDefault="00614D2D">
            <w:pPr>
              <w:pStyle w:val="PL"/>
              <w:rPr>
                <w:noProof w:val="0"/>
              </w:rPr>
            </w:pPr>
            <w:r>
              <w:rPr>
                <w:noProof w:val="0"/>
              </w:rPr>
              <w:t>patt[0:2] = '55'</w:t>
            </w:r>
          </w:p>
          <w:p w:rsidR="00614D2D" w:rsidRDefault="00614D2D">
            <w:pPr>
              <w:pStyle w:val="PL"/>
              <w:rPr>
                <w:noProof w:val="0"/>
              </w:rPr>
            </w:pPr>
            <w:r>
              <w:rPr>
                <w:noProof w:val="0"/>
              </w:rPr>
              <w:t>pattOffset = 0</w:t>
            </w:r>
          </w:p>
          <w:p w:rsidR="00614D2D" w:rsidRDefault="00614D2D">
            <w:pPr>
              <w:pStyle w:val="PL"/>
              <w:rPr>
                <w:noProof w:val="0"/>
              </w:rPr>
            </w:pPr>
            <w:r>
              <w:rPr>
                <w:noProof w:val="0"/>
              </w:rPr>
              <w:t>pattLength = 3</w:t>
            </w:r>
          </w:p>
          <w:p w:rsidR="00614D2D" w:rsidRDefault="00614D2D">
            <w:pPr>
              <w:pStyle w:val="PL"/>
              <w:rPr>
                <w:noProof w:val="0"/>
              </w:rPr>
            </w:pPr>
            <w:r>
              <w:rPr>
                <w:noProof w:val="0"/>
              </w:rPr>
              <w:t>mode = SEEK_FROM_NEXT_FORWARD</w:t>
            </w:r>
          </w:p>
          <w:p w:rsidR="00614D2D" w:rsidRDefault="00614D2D">
            <w:pPr>
              <w:pStyle w:val="PL"/>
              <w:rPr>
                <w:rFonts w:ascii="Arial" w:hAnsi="Arial"/>
                <w:noProof w:val="0"/>
                <w:sz w:val="18"/>
              </w:rPr>
            </w:pPr>
            <w:r>
              <w:rPr>
                <w:noProof w:val="0"/>
              </w:rPr>
              <w:t>seek()</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sim.access.SIMViewException with reason code PATTERN_NOT_FOUND.</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10</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Invalid mode</w:t>
            </w:r>
          </w:p>
          <w:p w:rsidR="00614D2D" w:rsidRDefault="00614D2D">
            <w:pPr>
              <w:pStyle w:val="PL"/>
              <w:rPr>
                <w:noProof w:val="0"/>
                <w:lang w:val="fr-FR"/>
              </w:rPr>
            </w:pPr>
            <w:r>
              <w:rPr>
                <w:noProof w:val="0"/>
                <w:lang w:val="fr-FR"/>
              </w:rPr>
              <w:t>1 - mode = 4</w:t>
            </w:r>
          </w:p>
          <w:p w:rsidR="00614D2D" w:rsidRDefault="00614D2D">
            <w:pPr>
              <w:pStyle w:val="PL"/>
              <w:rPr>
                <w:noProof w:val="0"/>
                <w:lang w:val="fr-FR"/>
              </w:rPr>
            </w:pPr>
            <w:r>
              <w:rPr>
                <w:noProof w:val="0"/>
                <w:lang w:val="fr-FR"/>
              </w:rPr>
              <w:t>seek()</w:t>
            </w:r>
          </w:p>
          <w:p w:rsidR="00614D2D" w:rsidRDefault="00614D2D">
            <w:pPr>
              <w:pStyle w:val="PL"/>
              <w:rPr>
                <w:noProof w:val="0"/>
                <w:lang w:val="fr-FR"/>
              </w:rPr>
            </w:pPr>
            <w:r>
              <w:rPr>
                <w:noProof w:val="0"/>
                <w:lang w:val="fr-FR"/>
              </w:rPr>
              <w:t>2 - mode = -1</w:t>
            </w:r>
          </w:p>
          <w:p w:rsidR="00614D2D" w:rsidRDefault="00614D2D">
            <w:pPr>
              <w:pStyle w:val="PL"/>
              <w:rPr>
                <w:rFonts w:ascii="Arial" w:hAnsi="Arial"/>
                <w:noProof w:val="0"/>
                <w:sz w:val="18"/>
              </w:rPr>
            </w:pPr>
            <w:r>
              <w:rPr>
                <w:noProof w:val="0"/>
              </w:rPr>
              <w:t>seek()</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 xml:space="preserve">1 - Shall throw sim.access.SIMViewException with reason code INVALID_MODE </w:t>
            </w:r>
          </w:p>
          <w:p w:rsidR="00614D2D" w:rsidRDefault="00614D2D">
            <w:pPr>
              <w:pStyle w:val="TAL"/>
              <w:keepNext w:val="0"/>
              <w:keepLines w:val="0"/>
            </w:pPr>
            <w:r>
              <w:t>2 - Shall throw sim.access.SIMViewException with reason code INVALID_MODE</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rPr>
                <w:lang w:val="sv-SE"/>
              </w:rPr>
            </w:pPr>
            <w:r>
              <w:rPr>
                <w:lang w:val="sv-SE"/>
              </w:rPr>
              <w:t>patt is null</w:t>
            </w:r>
          </w:p>
          <w:p w:rsidR="00614D2D" w:rsidRDefault="00614D2D">
            <w:pPr>
              <w:pStyle w:val="PL"/>
              <w:rPr>
                <w:noProof w:val="0"/>
                <w:lang w:val="sv-SE"/>
              </w:rPr>
            </w:pPr>
            <w:r>
              <w:rPr>
                <w:noProof w:val="0"/>
                <w:lang w:val="sv-SE"/>
              </w:rPr>
              <w:t>byte[] nullBuffer = null</w:t>
            </w:r>
          </w:p>
          <w:p w:rsidR="00614D2D" w:rsidRDefault="00614D2D">
            <w:pPr>
              <w:pStyle w:val="PL"/>
              <w:rPr>
                <w:noProof w:val="0"/>
              </w:rPr>
            </w:pPr>
            <w:r>
              <w:rPr>
                <w:noProof w:val="0"/>
              </w:rPr>
              <w:t>mode = SEEK_FROM_BEGINNING_FORWARD</w:t>
            </w:r>
          </w:p>
          <w:p w:rsidR="00614D2D" w:rsidRDefault="00614D2D">
            <w:pPr>
              <w:pStyle w:val="PL"/>
              <w:rPr>
                <w:rFonts w:ascii="Arial" w:hAnsi="Arial"/>
                <w:noProof w:val="0"/>
                <w:sz w:val="18"/>
              </w:rPr>
            </w:pPr>
            <w:r>
              <w:rPr>
                <w:noProof w:val="0"/>
              </w:rPr>
              <w:t>seek ()</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java.lang.NullPointerException.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pattOffset &lt; 0</w:t>
            </w:r>
          </w:p>
          <w:p w:rsidR="00614D2D" w:rsidRDefault="00614D2D">
            <w:pPr>
              <w:pStyle w:val="PL"/>
              <w:rPr>
                <w:noProof w:val="0"/>
              </w:rPr>
            </w:pPr>
            <w:r>
              <w:rPr>
                <w:noProof w:val="0"/>
              </w:rPr>
              <w:t>patt[0:2] = '55'</w:t>
            </w:r>
          </w:p>
          <w:p w:rsidR="00614D2D" w:rsidRDefault="00614D2D">
            <w:pPr>
              <w:pStyle w:val="PL"/>
              <w:rPr>
                <w:noProof w:val="0"/>
              </w:rPr>
            </w:pPr>
            <w:r>
              <w:rPr>
                <w:noProof w:val="0"/>
              </w:rPr>
              <w:t>pattOffset = -1</w:t>
            </w:r>
          </w:p>
          <w:p w:rsidR="00614D2D" w:rsidRDefault="00614D2D">
            <w:pPr>
              <w:pStyle w:val="PL"/>
              <w:rPr>
                <w:noProof w:val="0"/>
              </w:rPr>
            </w:pPr>
            <w:r>
              <w:rPr>
                <w:noProof w:val="0"/>
              </w:rPr>
              <w:t>pattLength = 3</w:t>
            </w:r>
          </w:p>
          <w:p w:rsidR="00614D2D" w:rsidRDefault="00614D2D">
            <w:pPr>
              <w:pStyle w:val="PL"/>
              <w:rPr>
                <w:noProof w:val="0"/>
              </w:rPr>
            </w:pPr>
            <w:r>
              <w:rPr>
                <w:noProof w:val="0"/>
              </w:rPr>
              <w:t>mode = SEEK_FROM_BEGINNING_FORWARD</w:t>
            </w:r>
          </w:p>
          <w:p w:rsidR="00614D2D" w:rsidRDefault="00614D2D">
            <w:pPr>
              <w:pStyle w:val="PL"/>
              <w:rPr>
                <w:rFonts w:ascii="Arial" w:hAnsi="Arial"/>
                <w:noProof w:val="0"/>
                <w:sz w:val="18"/>
              </w:rPr>
            </w:pPr>
            <w:r>
              <w:rPr>
                <w:noProof w:val="0"/>
              </w:rPr>
              <w:t>seek()</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 xml:space="preserve">Shall throw </w:t>
            </w:r>
          </w:p>
          <w:p w:rsidR="00614D2D" w:rsidRDefault="00614D2D">
            <w:pPr>
              <w:pStyle w:val="TAL"/>
              <w:keepNext w:val="0"/>
              <w:keepLines w:val="0"/>
            </w:pPr>
            <w:r>
              <w:t>java.lang. 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pattLength &lt; 0</w:t>
            </w:r>
          </w:p>
          <w:p w:rsidR="00614D2D" w:rsidRDefault="00614D2D">
            <w:pPr>
              <w:pStyle w:val="PL"/>
              <w:rPr>
                <w:noProof w:val="0"/>
              </w:rPr>
            </w:pPr>
            <w:r>
              <w:rPr>
                <w:noProof w:val="0"/>
              </w:rPr>
              <w:t>patt[0:2] = '55'</w:t>
            </w:r>
          </w:p>
          <w:p w:rsidR="00614D2D" w:rsidRDefault="00614D2D">
            <w:pPr>
              <w:pStyle w:val="PL"/>
              <w:rPr>
                <w:noProof w:val="0"/>
              </w:rPr>
            </w:pPr>
            <w:r>
              <w:rPr>
                <w:noProof w:val="0"/>
              </w:rPr>
              <w:t>pattOffset = 0</w:t>
            </w:r>
          </w:p>
          <w:p w:rsidR="00614D2D" w:rsidRDefault="00614D2D">
            <w:pPr>
              <w:pStyle w:val="PL"/>
              <w:rPr>
                <w:noProof w:val="0"/>
              </w:rPr>
            </w:pPr>
            <w:r>
              <w:rPr>
                <w:noProof w:val="0"/>
              </w:rPr>
              <w:t>pattLength = -1</w:t>
            </w:r>
          </w:p>
          <w:p w:rsidR="00614D2D" w:rsidRDefault="00614D2D">
            <w:pPr>
              <w:pStyle w:val="PL"/>
              <w:rPr>
                <w:noProof w:val="0"/>
              </w:rPr>
            </w:pPr>
            <w:r>
              <w:rPr>
                <w:noProof w:val="0"/>
              </w:rPr>
              <w:t>mode = SEEK_FROM_BEGINNING_FORWARD</w:t>
            </w:r>
          </w:p>
          <w:p w:rsidR="00614D2D" w:rsidRDefault="00614D2D">
            <w:pPr>
              <w:pStyle w:val="PL"/>
              <w:rPr>
                <w:rFonts w:ascii="Arial" w:hAnsi="Arial"/>
                <w:noProof w:val="0"/>
                <w:sz w:val="18"/>
              </w:rPr>
            </w:pPr>
            <w:r>
              <w:rPr>
                <w:noProof w:val="0"/>
              </w:rPr>
              <w:t>seek()</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 xml:space="preserve">Shall throw </w:t>
            </w:r>
          </w:p>
          <w:p w:rsidR="00614D2D" w:rsidRDefault="00614D2D">
            <w:pPr>
              <w:pStyle w:val="TAL"/>
              <w:keepNext w:val="0"/>
              <w:keepLines w:val="0"/>
            </w:pPr>
            <w:r>
              <w:t>java.lang. 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pattLength &gt; size of record</w:t>
            </w:r>
          </w:p>
          <w:p w:rsidR="00614D2D" w:rsidRDefault="00614D2D">
            <w:pPr>
              <w:pStyle w:val="PL"/>
              <w:rPr>
                <w:noProof w:val="0"/>
              </w:rPr>
            </w:pPr>
            <w:r>
              <w:rPr>
                <w:noProof w:val="0"/>
              </w:rPr>
              <w:t>patt[0:4] = '55'</w:t>
            </w:r>
          </w:p>
          <w:p w:rsidR="00614D2D" w:rsidRDefault="00614D2D">
            <w:pPr>
              <w:pStyle w:val="PL"/>
              <w:rPr>
                <w:noProof w:val="0"/>
              </w:rPr>
            </w:pPr>
            <w:r>
              <w:rPr>
                <w:noProof w:val="0"/>
              </w:rPr>
              <w:t>pattOffset = 0</w:t>
            </w:r>
          </w:p>
          <w:p w:rsidR="00614D2D" w:rsidRDefault="00614D2D">
            <w:pPr>
              <w:pStyle w:val="PL"/>
              <w:rPr>
                <w:noProof w:val="0"/>
              </w:rPr>
            </w:pPr>
            <w:r>
              <w:rPr>
                <w:noProof w:val="0"/>
              </w:rPr>
              <w:t>pattLength = 4</w:t>
            </w:r>
          </w:p>
          <w:p w:rsidR="00614D2D" w:rsidRDefault="00614D2D">
            <w:pPr>
              <w:pStyle w:val="PL"/>
              <w:rPr>
                <w:noProof w:val="0"/>
              </w:rPr>
            </w:pPr>
            <w:r>
              <w:rPr>
                <w:noProof w:val="0"/>
              </w:rPr>
              <w:t>mode = SEEK_FROM_BEGINNING_FORWARD</w:t>
            </w:r>
          </w:p>
          <w:p w:rsidR="00614D2D" w:rsidRDefault="00614D2D">
            <w:pPr>
              <w:pStyle w:val="PL"/>
              <w:rPr>
                <w:rFonts w:ascii="Arial" w:hAnsi="Arial"/>
                <w:noProof w:val="0"/>
                <w:sz w:val="18"/>
              </w:rPr>
            </w:pPr>
            <w:r>
              <w:rPr>
                <w:noProof w:val="0"/>
              </w:rPr>
              <w:t>seek()</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sim.access.SIMViewException with reason code OUT_OF_RECORD_BOUNDARIES</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pattOffset + pattLength &gt; patt.length</w:t>
            </w:r>
          </w:p>
          <w:p w:rsidR="00614D2D" w:rsidRDefault="00614D2D">
            <w:pPr>
              <w:pStyle w:val="PL"/>
              <w:rPr>
                <w:noProof w:val="0"/>
              </w:rPr>
            </w:pPr>
            <w:r>
              <w:rPr>
                <w:noProof w:val="0"/>
              </w:rPr>
              <w:t>patt[0:2] = '55'</w:t>
            </w:r>
          </w:p>
          <w:p w:rsidR="00614D2D" w:rsidRDefault="00614D2D">
            <w:pPr>
              <w:pStyle w:val="PL"/>
              <w:rPr>
                <w:noProof w:val="0"/>
              </w:rPr>
            </w:pPr>
            <w:r>
              <w:rPr>
                <w:noProof w:val="0"/>
              </w:rPr>
              <w:t>pattOffset = 1</w:t>
            </w:r>
          </w:p>
          <w:p w:rsidR="00614D2D" w:rsidRDefault="00614D2D">
            <w:pPr>
              <w:pStyle w:val="PL"/>
              <w:rPr>
                <w:noProof w:val="0"/>
              </w:rPr>
            </w:pPr>
            <w:r>
              <w:rPr>
                <w:noProof w:val="0"/>
              </w:rPr>
              <w:t>pattLength = 3</w:t>
            </w:r>
          </w:p>
          <w:p w:rsidR="00614D2D" w:rsidRDefault="00614D2D">
            <w:pPr>
              <w:pStyle w:val="PL"/>
              <w:rPr>
                <w:noProof w:val="0"/>
              </w:rPr>
            </w:pPr>
            <w:r>
              <w:rPr>
                <w:noProof w:val="0"/>
              </w:rPr>
              <w:t>mode = SEEK_FROM_BEGINNING_FORWARD</w:t>
            </w:r>
          </w:p>
          <w:p w:rsidR="00614D2D" w:rsidRDefault="00614D2D">
            <w:pPr>
              <w:pStyle w:val="PL"/>
              <w:rPr>
                <w:rFonts w:ascii="Arial" w:hAnsi="Arial"/>
                <w:noProof w:val="0"/>
                <w:sz w:val="18"/>
              </w:rPr>
            </w:pPr>
            <w:r>
              <w:rPr>
                <w:noProof w:val="0"/>
              </w:rPr>
              <w:t>seek()</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 xml:space="preserve">Shall throw </w:t>
            </w:r>
          </w:p>
          <w:p w:rsidR="00614D2D" w:rsidRDefault="00614D2D">
            <w:pPr>
              <w:pStyle w:val="TAL"/>
              <w:keepNext w:val="0"/>
              <w:keepLines w:val="0"/>
            </w:pPr>
            <w:r>
              <w:t>java.lang. 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EF is not Linear Fixed</w:t>
            </w:r>
          </w:p>
          <w:p w:rsidR="00614D2D" w:rsidRDefault="00614D2D">
            <w:pPr>
              <w:pStyle w:val="PL"/>
              <w:rPr>
                <w:noProof w:val="0"/>
              </w:rPr>
            </w:pPr>
            <w:r>
              <w:rPr>
                <w:noProof w:val="0"/>
              </w:rPr>
              <w:t>1 - fid = EFTNU</w:t>
            </w:r>
          </w:p>
          <w:p w:rsidR="00614D2D" w:rsidRDefault="00614D2D">
            <w:pPr>
              <w:pStyle w:val="PL"/>
              <w:rPr>
                <w:noProof w:val="0"/>
              </w:rPr>
            </w:pPr>
            <w:r>
              <w:rPr>
                <w:noProof w:val="0"/>
              </w:rPr>
              <w:t>select()</w:t>
            </w:r>
          </w:p>
          <w:p w:rsidR="00614D2D" w:rsidRDefault="00614D2D">
            <w:pPr>
              <w:pStyle w:val="PL"/>
              <w:rPr>
                <w:noProof w:val="0"/>
              </w:rPr>
            </w:pPr>
            <w:r>
              <w:rPr>
                <w:noProof w:val="0"/>
              </w:rPr>
              <w:t>2 - pattOffset = 0</w:t>
            </w:r>
          </w:p>
          <w:p w:rsidR="00614D2D" w:rsidRDefault="00614D2D">
            <w:pPr>
              <w:pStyle w:val="PL"/>
              <w:rPr>
                <w:noProof w:val="0"/>
              </w:rPr>
            </w:pPr>
            <w:r>
              <w:rPr>
                <w:noProof w:val="0"/>
              </w:rPr>
              <w:t>pattLength = 3</w:t>
            </w:r>
          </w:p>
          <w:p w:rsidR="00614D2D" w:rsidRDefault="00614D2D">
            <w:pPr>
              <w:pStyle w:val="PL"/>
              <w:rPr>
                <w:noProof w:val="0"/>
              </w:rPr>
            </w:pPr>
            <w:r>
              <w:rPr>
                <w:noProof w:val="0"/>
              </w:rPr>
              <w:t>mode = SEEK_FROM_BEGINNING_FORWARD</w:t>
            </w:r>
          </w:p>
          <w:p w:rsidR="00614D2D" w:rsidRDefault="00614D2D">
            <w:pPr>
              <w:pStyle w:val="PL"/>
              <w:rPr>
                <w:noProof w:val="0"/>
              </w:rPr>
            </w:pPr>
            <w:r>
              <w:rPr>
                <w:noProof w:val="0"/>
              </w:rPr>
              <w:t>seek()</w:t>
            </w:r>
          </w:p>
          <w:p w:rsidR="00614D2D" w:rsidRDefault="00614D2D">
            <w:pPr>
              <w:pStyle w:val="PL"/>
              <w:rPr>
                <w:noProof w:val="0"/>
              </w:rPr>
            </w:pPr>
            <w:r>
              <w:rPr>
                <w:noProof w:val="0"/>
              </w:rPr>
              <w:t>3 - fid = EFCNU</w:t>
            </w:r>
          </w:p>
          <w:p w:rsidR="00614D2D" w:rsidRDefault="00614D2D">
            <w:pPr>
              <w:pStyle w:val="PL"/>
              <w:rPr>
                <w:noProof w:val="0"/>
              </w:rPr>
            </w:pPr>
            <w:r>
              <w:rPr>
                <w:noProof w:val="0"/>
              </w:rPr>
              <w:t>select()</w:t>
            </w:r>
          </w:p>
          <w:p w:rsidR="00614D2D" w:rsidRDefault="00614D2D">
            <w:pPr>
              <w:pStyle w:val="PL"/>
              <w:rPr>
                <w:rFonts w:ascii="Arial" w:hAnsi="Arial"/>
                <w:noProof w:val="0"/>
                <w:sz w:val="18"/>
              </w:rPr>
            </w:pPr>
            <w:r>
              <w:rPr>
                <w:noProof w:val="0"/>
              </w:rPr>
              <w:t>seek()</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Shall throw sim.access.SIMViewException with reason code FILE_INCONSISTENT</w:t>
            </w:r>
          </w:p>
          <w:p w:rsidR="00614D2D" w:rsidRDefault="00614D2D">
            <w:pPr>
              <w:pStyle w:val="TAL"/>
              <w:keepNext w:val="0"/>
              <w:keepLines w:val="0"/>
            </w:pPr>
            <w:r>
              <w:t>3 - Shall throw sim.access.SIMViewException with reason code FILE_INCONSISTENT</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17</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Access condition not fulfilled</w:t>
            </w:r>
          </w:p>
          <w:p w:rsidR="00614D2D" w:rsidRDefault="00614D2D">
            <w:pPr>
              <w:pStyle w:val="PL"/>
              <w:rPr>
                <w:noProof w:val="0"/>
              </w:rPr>
            </w:pPr>
            <w:r>
              <w:rPr>
                <w:noProof w:val="0"/>
              </w:rPr>
              <w:t>1 - fid = EFLNR</w:t>
            </w:r>
          </w:p>
          <w:p w:rsidR="00614D2D" w:rsidRDefault="00614D2D">
            <w:pPr>
              <w:pStyle w:val="PL"/>
              <w:rPr>
                <w:noProof w:val="0"/>
              </w:rPr>
            </w:pPr>
            <w:r>
              <w:rPr>
                <w:noProof w:val="0"/>
              </w:rPr>
              <w:t>select()</w:t>
            </w:r>
          </w:p>
          <w:p w:rsidR="00614D2D" w:rsidRDefault="00614D2D">
            <w:pPr>
              <w:pStyle w:val="PL"/>
              <w:rPr>
                <w:noProof w:val="0"/>
              </w:rPr>
            </w:pPr>
            <w:r>
              <w:rPr>
                <w:noProof w:val="0"/>
              </w:rPr>
              <w:t>2 - patt[0] = '55'</w:t>
            </w:r>
          </w:p>
          <w:p w:rsidR="00614D2D" w:rsidRDefault="00614D2D">
            <w:pPr>
              <w:pStyle w:val="PL"/>
              <w:rPr>
                <w:noProof w:val="0"/>
              </w:rPr>
            </w:pPr>
            <w:r>
              <w:rPr>
                <w:noProof w:val="0"/>
              </w:rPr>
              <w:t>pattOffset = 0</w:t>
            </w:r>
          </w:p>
          <w:p w:rsidR="00614D2D" w:rsidRDefault="00614D2D">
            <w:pPr>
              <w:pStyle w:val="PL"/>
              <w:rPr>
                <w:noProof w:val="0"/>
              </w:rPr>
            </w:pPr>
            <w:r>
              <w:rPr>
                <w:noProof w:val="0"/>
              </w:rPr>
              <w:t>pattLength = 1</w:t>
            </w:r>
          </w:p>
          <w:p w:rsidR="00614D2D" w:rsidRDefault="00614D2D">
            <w:pPr>
              <w:pStyle w:val="PL"/>
              <w:rPr>
                <w:noProof w:val="0"/>
              </w:rPr>
            </w:pPr>
            <w:r>
              <w:rPr>
                <w:noProof w:val="0"/>
              </w:rPr>
              <w:t>mode = SEEK_FROM_BEGINNING_FORWARD</w:t>
            </w:r>
          </w:p>
          <w:p w:rsidR="00614D2D" w:rsidRDefault="00614D2D">
            <w:pPr>
              <w:pStyle w:val="PL"/>
              <w:rPr>
                <w:rFonts w:ascii="Arial" w:hAnsi="Arial"/>
                <w:noProof w:val="0"/>
                <w:sz w:val="18"/>
              </w:rPr>
            </w:pPr>
            <w:r>
              <w:rPr>
                <w:noProof w:val="0"/>
              </w:rPr>
              <w:t>seek()</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Shall throw sim.access.SIMViewException with reason code AC_NOT_FULFILLED.</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18</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EF is invalidated</w:t>
            </w:r>
          </w:p>
          <w:p w:rsidR="00614D2D" w:rsidRDefault="00614D2D">
            <w:pPr>
              <w:pStyle w:val="PL"/>
              <w:rPr>
                <w:noProof w:val="0"/>
              </w:rPr>
            </w:pPr>
            <w:r>
              <w:rPr>
                <w:noProof w:val="0"/>
              </w:rPr>
              <w:t>1 - fid = EFLARU</w:t>
            </w:r>
          </w:p>
          <w:p w:rsidR="00614D2D" w:rsidRDefault="00614D2D">
            <w:pPr>
              <w:pStyle w:val="PL"/>
              <w:rPr>
                <w:noProof w:val="0"/>
              </w:rPr>
            </w:pPr>
            <w:r>
              <w:rPr>
                <w:noProof w:val="0"/>
              </w:rPr>
              <w:t>select()</w:t>
            </w:r>
          </w:p>
          <w:p w:rsidR="00614D2D" w:rsidRDefault="00614D2D">
            <w:pPr>
              <w:pStyle w:val="PL"/>
              <w:rPr>
                <w:noProof w:val="0"/>
              </w:rPr>
            </w:pPr>
            <w:r>
              <w:rPr>
                <w:noProof w:val="0"/>
              </w:rPr>
              <w:t>2 - invalidate()</w:t>
            </w:r>
          </w:p>
          <w:p w:rsidR="00614D2D" w:rsidRDefault="00614D2D">
            <w:pPr>
              <w:pStyle w:val="PL"/>
              <w:rPr>
                <w:noProof w:val="0"/>
              </w:rPr>
            </w:pPr>
            <w:r>
              <w:rPr>
                <w:noProof w:val="0"/>
              </w:rPr>
              <w:t>3 - patt[0] = '55</w:t>
            </w:r>
          </w:p>
          <w:p w:rsidR="00614D2D" w:rsidRDefault="00614D2D">
            <w:pPr>
              <w:pStyle w:val="PL"/>
              <w:rPr>
                <w:noProof w:val="0"/>
              </w:rPr>
            </w:pPr>
            <w:r>
              <w:rPr>
                <w:noProof w:val="0"/>
              </w:rPr>
              <w:t>pattOffset = 0</w:t>
            </w:r>
          </w:p>
          <w:p w:rsidR="00614D2D" w:rsidRDefault="00614D2D">
            <w:pPr>
              <w:pStyle w:val="PL"/>
              <w:rPr>
                <w:noProof w:val="0"/>
              </w:rPr>
            </w:pPr>
            <w:r>
              <w:rPr>
                <w:noProof w:val="0"/>
              </w:rPr>
              <w:t>pattLength = 1</w:t>
            </w:r>
          </w:p>
          <w:p w:rsidR="00614D2D" w:rsidRDefault="00614D2D">
            <w:pPr>
              <w:pStyle w:val="PL"/>
              <w:rPr>
                <w:noProof w:val="0"/>
              </w:rPr>
            </w:pPr>
            <w:r>
              <w:rPr>
                <w:noProof w:val="0"/>
              </w:rPr>
              <w:t>mode = SEEK_FROM_BEGINNING_FORWARD</w:t>
            </w:r>
          </w:p>
          <w:p w:rsidR="00614D2D" w:rsidRDefault="00614D2D">
            <w:pPr>
              <w:pStyle w:val="PL"/>
              <w:rPr>
                <w:noProof w:val="0"/>
              </w:rPr>
            </w:pPr>
            <w:r>
              <w:rPr>
                <w:noProof w:val="0"/>
              </w:rPr>
              <w:t>seek()</w:t>
            </w:r>
          </w:p>
          <w:p w:rsidR="00614D2D" w:rsidRDefault="00614D2D">
            <w:pPr>
              <w:pStyle w:val="PL"/>
              <w:rPr>
                <w:rFonts w:ascii="Arial" w:hAnsi="Arial"/>
                <w:noProof w:val="0"/>
                <w:sz w:val="18"/>
              </w:rPr>
            </w:pPr>
            <w:r>
              <w:rPr>
                <w:noProof w:val="0"/>
              </w:rPr>
              <w:t>4 - rehabilitate()</w:t>
            </w: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r>
              <w:t>1 - No exception shall be thrown.</w:t>
            </w:r>
          </w:p>
          <w:p w:rsidR="00614D2D" w:rsidRDefault="00614D2D">
            <w:pPr>
              <w:pStyle w:val="TAL"/>
              <w:keepNext w:val="0"/>
              <w:keepLines w:val="0"/>
            </w:pPr>
            <w:r>
              <w:t>2 - No exception shall be thrown.</w:t>
            </w:r>
          </w:p>
          <w:p w:rsidR="00614D2D" w:rsidRDefault="00614D2D">
            <w:pPr>
              <w:pStyle w:val="TAL"/>
              <w:keepNext w:val="0"/>
              <w:keepLines w:val="0"/>
            </w:pPr>
            <w:r>
              <w:t>3 - Shall throw sim.access.SIMViewException with reason code INVALIDATION_STATUS_CONTRADICTION.</w:t>
            </w:r>
          </w:p>
          <w:p w:rsidR="00614D2D" w:rsidRDefault="00614D2D">
            <w:pPr>
              <w:pStyle w:val="TAL"/>
              <w:keepNext w:val="0"/>
              <w:keepLines w:val="0"/>
            </w:pPr>
            <w:r>
              <w:t>4 - No exception shall be thrown.</w:t>
            </w: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lastRenderedPageBreak/>
        <w:t>6.1.1.9.4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2, 3 - 6, 7</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N5</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7</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N6</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2, 6, 8, 9</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N7</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N8</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P5</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P6</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17</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18</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C5, C6</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Not Tested</w:t>
            </w:r>
          </w:p>
        </w:tc>
      </w:tr>
    </w:tbl>
    <w:p w:rsidR="00614D2D" w:rsidRDefault="00614D2D" w:rsidP="00614D2D"/>
    <w:p w:rsidR="00614D2D" w:rsidRDefault="00614D2D" w:rsidP="00614D2D">
      <w:pPr>
        <w:pStyle w:val="Heading4"/>
        <w:keepNext w:val="0"/>
        <w:keepLines w:val="0"/>
      </w:pPr>
      <w:bookmarkStart w:id="135" w:name="_Toc51826687"/>
      <w:bookmarkStart w:id="136" w:name="_Toc117070368"/>
      <w:bookmarkStart w:id="137" w:name="_Toc51828130"/>
      <w:r>
        <w:t>6.1.1.10</w:t>
      </w:r>
      <w:r>
        <w:tab/>
        <w:t>Method increase</w:t>
      </w:r>
      <w:bookmarkEnd w:id="135"/>
      <w:bookmarkEnd w:id="136"/>
      <w:bookmarkEnd w:id="137"/>
    </w:p>
    <w:p w:rsidR="00614D2D" w:rsidRDefault="00614D2D" w:rsidP="00614D2D">
      <w:r>
        <w:t>Test Area Reference: API_1_SVW_INCR_BS_BS</w:t>
      </w:r>
    </w:p>
    <w:p w:rsidR="00614D2D" w:rsidRDefault="00614D2D" w:rsidP="00614D2D">
      <w:pPr>
        <w:pStyle w:val="H6"/>
        <w:keepNext w:val="0"/>
        <w:keepLines w:val="0"/>
      </w:pPr>
      <w:r>
        <w:t>6.1.1.10.1</w:t>
      </w:r>
      <w:r>
        <w:tab/>
        <w:t>Conformance Requirements</w:t>
      </w:r>
    </w:p>
    <w:p w:rsidR="00614D2D" w:rsidRDefault="00614D2D" w:rsidP="00614D2D">
      <w:r>
        <w:t>The method with the following header shall be compliant to its definition in the API.</w:t>
      </w:r>
    </w:p>
    <w:p w:rsidR="00614D2D" w:rsidRDefault="00614D2D" w:rsidP="00614D2D">
      <w:pPr>
        <w:pStyle w:val="PL"/>
        <w:rPr>
          <w:noProof w:val="0"/>
        </w:rPr>
      </w:pPr>
      <w:r>
        <w:rPr>
          <w:noProof w:val="0"/>
        </w:rPr>
        <w:t xml:space="preserve">    public short increase(byte[] incr,</w:t>
      </w:r>
    </w:p>
    <w:p w:rsidR="00614D2D" w:rsidRDefault="00614D2D" w:rsidP="00614D2D">
      <w:pPr>
        <w:pStyle w:val="PL"/>
        <w:rPr>
          <w:noProof w:val="0"/>
        </w:rPr>
      </w:pPr>
      <w:r>
        <w:rPr>
          <w:noProof w:val="0"/>
        </w:rPr>
        <w:t xml:space="preserve">                          short incrOffset,</w:t>
      </w:r>
    </w:p>
    <w:p w:rsidR="00614D2D" w:rsidRDefault="00614D2D" w:rsidP="00614D2D">
      <w:pPr>
        <w:pStyle w:val="PL"/>
        <w:rPr>
          <w:noProof w:val="0"/>
        </w:rPr>
      </w:pPr>
      <w:r>
        <w:rPr>
          <w:noProof w:val="0"/>
        </w:rPr>
        <w:t xml:space="preserve">                          byte[] resp,</w:t>
      </w:r>
    </w:p>
    <w:p w:rsidR="00614D2D" w:rsidRDefault="00614D2D" w:rsidP="00614D2D">
      <w:pPr>
        <w:pStyle w:val="PL"/>
        <w:rPr>
          <w:noProof w:val="0"/>
        </w:rPr>
      </w:pPr>
      <w:r>
        <w:rPr>
          <w:noProof w:val="0"/>
        </w:rPr>
        <w:t xml:space="preserve">                          short respOffset)</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SIMViewException</w:t>
      </w:r>
    </w:p>
    <w:p w:rsidR="00614D2D" w:rsidRDefault="00614D2D" w:rsidP="00614D2D">
      <w:pPr>
        <w:pStyle w:val="PL"/>
        <w:rPr>
          <w:noProof w:val="0"/>
        </w:rPr>
      </w:pPr>
    </w:p>
    <w:p w:rsidR="00614D2D" w:rsidRDefault="00614D2D" w:rsidP="00614D2D">
      <w:pPr>
        <w:pStyle w:val="H6"/>
        <w:keepNext w:val="0"/>
        <w:keepLines w:val="0"/>
      </w:pPr>
      <w:r>
        <w:t>6.1.1.10.1.1</w:t>
      </w:r>
      <w:r>
        <w:tab/>
        <w:t>Normal execution</w:t>
      </w:r>
    </w:p>
    <w:p w:rsidR="00614D2D" w:rsidRDefault="00A1704F" w:rsidP="00A1704F">
      <w:pPr>
        <w:pStyle w:val="B1"/>
      </w:pPr>
      <w:r>
        <w:rPr>
          <w:rFonts w:ascii="Symbol" w:hAnsi="Symbol"/>
        </w:rPr>
        <w:t>-</w:t>
      </w:r>
      <w:r>
        <w:rPr>
          <w:rFonts w:ascii="Symbol" w:hAnsi="Symbol"/>
        </w:rPr>
        <w:tab/>
      </w:r>
      <w:r w:rsidR="00614D2D">
        <w:t>CRRN1: The value in the array incr is added to the value of the last increased / updated record in the currently selected cyclic EF. The result is stored in the oldest record and returned in the array resp. The updated record becomes record number 1 and is selected as current record. The number of bytes of valid data in resp is returned.</w:t>
      </w:r>
    </w:p>
    <w:p w:rsidR="00614D2D" w:rsidRDefault="00614D2D" w:rsidP="00614D2D">
      <w:pPr>
        <w:pStyle w:val="H6"/>
        <w:keepNext w:val="0"/>
        <w:keepLines w:val="0"/>
      </w:pPr>
      <w:r>
        <w:t>6.1.1.10.1.2</w:t>
      </w:r>
      <w:r>
        <w:tab/>
        <w:t>Parameter errors</w:t>
      </w:r>
    </w:p>
    <w:p w:rsidR="00614D2D" w:rsidRDefault="00A1704F" w:rsidP="00A1704F">
      <w:pPr>
        <w:pStyle w:val="B1"/>
      </w:pPr>
      <w:r>
        <w:rPr>
          <w:rFonts w:ascii="Symbol" w:hAnsi="Symbol"/>
        </w:rPr>
        <w:t>-</w:t>
      </w:r>
      <w:r>
        <w:rPr>
          <w:rFonts w:ascii="Symbol" w:hAnsi="Symbol"/>
        </w:rPr>
        <w:tab/>
      </w:r>
      <w:r w:rsidR="00614D2D">
        <w:t>CRRP1: If the array incr is null, an instance of NullPointerException shall be thrown.</w:t>
      </w:r>
    </w:p>
    <w:p w:rsidR="00614D2D" w:rsidRDefault="00A1704F" w:rsidP="00A1704F">
      <w:pPr>
        <w:pStyle w:val="B1"/>
      </w:pPr>
      <w:r>
        <w:rPr>
          <w:rFonts w:ascii="Symbol" w:hAnsi="Symbol"/>
        </w:rPr>
        <w:t>-</w:t>
      </w:r>
      <w:r>
        <w:rPr>
          <w:rFonts w:ascii="Symbol" w:hAnsi="Symbol"/>
        </w:rPr>
        <w:tab/>
      </w:r>
      <w:r w:rsidR="00614D2D">
        <w:t>CRRP2: If incrOffset is less than 0, an instance of ArrayIndexOutOfBoundsException shall be thrown.</w:t>
      </w:r>
    </w:p>
    <w:p w:rsidR="00614D2D" w:rsidRDefault="00A1704F" w:rsidP="00A1704F">
      <w:pPr>
        <w:pStyle w:val="B1"/>
      </w:pPr>
      <w:r>
        <w:rPr>
          <w:rFonts w:ascii="Symbol" w:hAnsi="Symbol"/>
        </w:rPr>
        <w:t>-</w:t>
      </w:r>
      <w:r>
        <w:rPr>
          <w:rFonts w:ascii="Symbol" w:hAnsi="Symbol"/>
        </w:rPr>
        <w:tab/>
      </w:r>
      <w:r w:rsidR="00614D2D">
        <w:t>CRRP3: If incrOffset plus the value 3, is greater than the length of the array incr.length, an instance of ArrayIndexOutOfBoundsException shall be thrown.</w:t>
      </w:r>
    </w:p>
    <w:p w:rsidR="00614D2D" w:rsidRDefault="00A1704F" w:rsidP="00A1704F">
      <w:pPr>
        <w:pStyle w:val="B1"/>
      </w:pPr>
      <w:r>
        <w:rPr>
          <w:rFonts w:ascii="Symbol" w:hAnsi="Symbol"/>
        </w:rPr>
        <w:t>-</w:t>
      </w:r>
      <w:r>
        <w:rPr>
          <w:rFonts w:ascii="Symbol" w:hAnsi="Symbol"/>
        </w:rPr>
        <w:tab/>
      </w:r>
      <w:r w:rsidR="00614D2D">
        <w:t>CRRP4: If the result of the addition is greater than the maximum value of the record (represented by all bytes set to 'FF'), an instance of SIMViewException shall be thrown. The reason code shall be SIMViewException.MAX_VALUE_REACHED.</w:t>
      </w:r>
    </w:p>
    <w:p w:rsidR="00614D2D" w:rsidRDefault="00A1704F" w:rsidP="00A1704F">
      <w:pPr>
        <w:pStyle w:val="B1"/>
      </w:pPr>
      <w:r>
        <w:rPr>
          <w:rFonts w:ascii="Symbol" w:hAnsi="Symbol"/>
        </w:rPr>
        <w:t>-</w:t>
      </w:r>
      <w:r>
        <w:rPr>
          <w:rFonts w:ascii="Symbol" w:hAnsi="Symbol"/>
        </w:rPr>
        <w:tab/>
      </w:r>
      <w:r w:rsidR="00614D2D">
        <w:t>CRRP5: If the array resp is null, an instance of NullPointerException shall be thrown.</w:t>
      </w:r>
    </w:p>
    <w:p w:rsidR="00614D2D" w:rsidRDefault="00A1704F" w:rsidP="00A1704F">
      <w:pPr>
        <w:pStyle w:val="B1"/>
      </w:pPr>
      <w:r>
        <w:rPr>
          <w:rFonts w:ascii="Symbol" w:hAnsi="Symbol"/>
        </w:rPr>
        <w:t>-</w:t>
      </w:r>
      <w:r>
        <w:rPr>
          <w:rFonts w:ascii="Symbol" w:hAnsi="Symbol"/>
        </w:rPr>
        <w:tab/>
      </w:r>
      <w:r w:rsidR="00614D2D">
        <w:t>CRRP6: If respOffset is less than 0, an instance of ArrayIndexOutOfBoundsException shall be thrown.</w:t>
      </w:r>
    </w:p>
    <w:p w:rsidR="00614D2D" w:rsidRDefault="00A1704F" w:rsidP="00A1704F">
      <w:pPr>
        <w:pStyle w:val="B1"/>
      </w:pPr>
      <w:r>
        <w:rPr>
          <w:rFonts w:ascii="Symbol" w:hAnsi="Symbol"/>
        </w:rPr>
        <w:t>-</w:t>
      </w:r>
      <w:r>
        <w:rPr>
          <w:rFonts w:ascii="Symbol" w:hAnsi="Symbol"/>
        </w:rPr>
        <w:tab/>
      </w:r>
      <w:r w:rsidR="00614D2D">
        <w:t>CRRP7: If the remaining length of the array resp at the offset respOffset is less than the length of the record, an instance of ArrayIndexOutOfBoundsException shall be thrown.</w:t>
      </w:r>
    </w:p>
    <w:p w:rsidR="00614D2D" w:rsidRDefault="00614D2D" w:rsidP="00614D2D">
      <w:pPr>
        <w:pStyle w:val="H6"/>
        <w:keepNext w:val="0"/>
        <w:keepLines w:val="0"/>
      </w:pPr>
      <w:r>
        <w:lastRenderedPageBreak/>
        <w:t>6.1.1.10.1.3</w:t>
      </w:r>
      <w:r>
        <w:tab/>
        <w:t>Context errors</w:t>
      </w:r>
    </w:p>
    <w:p w:rsidR="00614D2D" w:rsidRDefault="00A1704F" w:rsidP="00A1704F">
      <w:pPr>
        <w:pStyle w:val="B1"/>
      </w:pPr>
      <w:r>
        <w:rPr>
          <w:rFonts w:ascii="Symbol" w:hAnsi="Symbol"/>
        </w:rPr>
        <w:t>-</w:t>
      </w:r>
      <w:r>
        <w:rPr>
          <w:rFonts w:ascii="Symbol" w:hAnsi="Symbol"/>
        </w:rPr>
        <w:tab/>
      </w:r>
      <w:r w:rsidR="00614D2D">
        <w:t>CRRC1: If the calling applet has currently no EF selected, an instance of SIMViewException shall be thrown. The reason code shall be SIMViewException.NO_EF_SELECTED.</w:t>
      </w:r>
    </w:p>
    <w:p w:rsidR="00614D2D" w:rsidRDefault="00A1704F" w:rsidP="00A1704F">
      <w:pPr>
        <w:pStyle w:val="B1"/>
      </w:pPr>
      <w:r>
        <w:rPr>
          <w:rFonts w:ascii="Symbol" w:hAnsi="Symbol"/>
        </w:rPr>
        <w:t>-</w:t>
      </w:r>
      <w:r>
        <w:rPr>
          <w:rFonts w:ascii="Symbol" w:hAnsi="Symbol"/>
        </w:rPr>
        <w:tab/>
      </w:r>
      <w:r w:rsidR="00614D2D">
        <w:t>CRRC2: If the currently selected EF is not cyclic, an instance of SIMViewException shall be thrown. The reason code shall be SIMViewException.FILE_INCONSISTENT.</w:t>
      </w:r>
    </w:p>
    <w:p w:rsidR="00614D2D" w:rsidRDefault="00A1704F" w:rsidP="00A1704F">
      <w:pPr>
        <w:pStyle w:val="B1"/>
      </w:pPr>
      <w:r>
        <w:rPr>
          <w:rFonts w:ascii="Symbol" w:hAnsi="Symbol"/>
        </w:rPr>
        <w:t>-</w:t>
      </w:r>
      <w:r>
        <w:rPr>
          <w:rFonts w:ascii="Symbol" w:hAnsi="Symbol"/>
        </w:rPr>
        <w:tab/>
      </w:r>
      <w:r w:rsidR="00614D2D">
        <w:t>CRRC3: If increase is not allowed as indicated by the FCI byte 8 (TS 51.011 [3]: FCI structure of an EF returned by the SELECT command), an instance of SIMViewException shall be thrown. The reason code shall be SIMViewException.FILE_INCONSISTENT.</w:t>
      </w:r>
    </w:p>
    <w:p w:rsidR="00614D2D" w:rsidRDefault="00A1704F" w:rsidP="00A1704F">
      <w:pPr>
        <w:pStyle w:val="B1"/>
      </w:pPr>
      <w:r>
        <w:rPr>
          <w:rFonts w:ascii="Symbol" w:hAnsi="Symbol"/>
        </w:rPr>
        <w:t>-</w:t>
      </w:r>
      <w:r>
        <w:rPr>
          <w:rFonts w:ascii="Symbol" w:hAnsi="Symbol"/>
        </w:rPr>
        <w:tab/>
      </w:r>
      <w:r w:rsidR="00614D2D">
        <w:t>CRRC4: If the calling applet does not fulfil the access condition, INCREASE, to perform this function, an instance of SIMViewException shall be thrown. The reason code shall be SIMViewException.AC_NOT_FULFILLED.</w:t>
      </w:r>
    </w:p>
    <w:p w:rsidR="00614D2D" w:rsidRDefault="00A1704F" w:rsidP="00A1704F">
      <w:pPr>
        <w:pStyle w:val="B1"/>
      </w:pPr>
      <w:r>
        <w:rPr>
          <w:rFonts w:ascii="Symbol" w:hAnsi="Symbol"/>
        </w:rPr>
        <w:t>-</w:t>
      </w:r>
      <w:r>
        <w:rPr>
          <w:rFonts w:ascii="Symbol" w:hAnsi="Symbol"/>
        </w:rPr>
        <w:tab/>
      </w:r>
      <w:r w:rsidR="00614D2D">
        <w:t>CRRC5: If the currently selected EF is invalidated, an instance of SIMViewException shall be thrown. The reason code shall be SIMViewException.INVALIDATION_STATUS_CONTRADICTION.</w:t>
      </w:r>
    </w:p>
    <w:p w:rsidR="00614D2D" w:rsidRDefault="00A1704F" w:rsidP="00A1704F">
      <w:pPr>
        <w:pStyle w:val="B1"/>
      </w:pPr>
      <w:r>
        <w:rPr>
          <w:rFonts w:ascii="Symbol" w:hAnsi="Symbol"/>
        </w:rPr>
        <w:t>-</w:t>
      </w:r>
      <w:r>
        <w:rPr>
          <w:rFonts w:ascii="Symbol" w:hAnsi="Symbol"/>
        </w:rPr>
        <w:tab/>
      </w:r>
      <w:r w:rsidR="00614D2D">
        <w:t>CRRC6: If the method call causes a memory problem (e.g. memory access error), an instance of SIMViewException shall be thrown. The reason code shall be SIMViewException.MEMORY_PROBLEM.</w:t>
      </w:r>
    </w:p>
    <w:p w:rsidR="00614D2D" w:rsidRDefault="00A1704F" w:rsidP="00A1704F">
      <w:pPr>
        <w:pStyle w:val="B1"/>
      </w:pPr>
      <w:r>
        <w:rPr>
          <w:rFonts w:ascii="Symbol" w:hAnsi="Symbol"/>
        </w:rPr>
        <w:t>-</w:t>
      </w:r>
      <w:r>
        <w:rPr>
          <w:rFonts w:ascii="Symbol" w:hAnsi="Symbol"/>
        </w:rPr>
        <w:tab/>
      </w:r>
      <w:r w:rsidR="00614D2D">
        <w:t>CRRC7: If the method call causes an error to occur that is not expected and thus not handled, an instance of SIMViewException shall be thrown. The reason code shall be SIMViewException.INTERNAL_ERROR.</w:t>
      </w:r>
    </w:p>
    <w:p w:rsidR="00614D2D" w:rsidRDefault="00614D2D" w:rsidP="00614D2D">
      <w:pPr>
        <w:pStyle w:val="H6"/>
        <w:keepNext w:val="0"/>
        <w:keepLines w:val="0"/>
      </w:pPr>
      <w:r>
        <w:t>6.1.1.10.2</w:t>
      </w:r>
      <w:r>
        <w:tab/>
        <w:t>Test Suite Files</w:t>
      </w:r>
    </w:p>
    <w:p w:rsidR="00614D2D" w:rsidRDefault="00614D2D" w:rsidP="00614D2D">
      <w:r>
        <w:t>Additional requirements for the GSM personalization: None</w:t>
      </w:r>
    </w:p>
    <w:p w:rsidR="00614D2D" w:rsidRDefault="00614D2D" w:rsidP="00614D2D">
      <w:pPr>
        <w:pStyle w:val="B1"/>
        <w:tabs>
          <w:tab w:val="left" w:pos="2268"/>
        </w:tabs>
      </w:pPr>
      <w:r>
        <w:t>Test Script:</w:t>
      </w:r>
      <w:r w:rsidR="00A1704F">
        <w:tab/>
      </w:r>
      <w:r>
        <w:t>API_1_SVW_INCR_BS_BS_1.scr</w:t>
      </w:r>
    </w:p>
    <w:p w:rsidR="00614D2D" w:rsidRDefault="00614D2D" w:rsidP="00614D2D">
      <w:pPr>
        <w:pStyle w:val="B1"/>
        <w:tabs>
          <w:tab w:val="left" w:pos="2268"/>
        </w:tabs>
      </w:pPr>
      <w:r>
        <w:t>Test Applet:</w:t>
      </w:r>
      <w:r w:rsidR="00A1704F">
        <w:tab/>
      </w:r>
      <w:r>
        <w:t>API_1_SVW_INCR_BS_BS_1.java</w:t>
      </w:r>
    </w:p>
    <w:p w:rsidR="00614D2D" w:rsidRDefault="00614D2D" w:rsidP="00614D2D">
      <w:pPr>
        <w:pStyle w:val="B1"/>
        <w:tabs>
          <w:tab w:val="left" w:pos="2268"/>
        </w:tabs>
      </w:pPr>
      <w:r>
        <w:t>Load Script:</w:t>
      </w:r>
      <w:r w:rsidR="00A1704F">
        <w:tab/>
      </w:r>
      <w:r>
        <w:t>API_1_SVW_INCR_BS_BS_1.ldr</w:t>
      </w:r>
    </w:p>
    <w:p w:rsidR="00614D2D" w:rsidRDefault="00614D2D" w:rsidP="00614D2D">
      <w:pPr>
        <w:pStyle w:val="B1"/>
        <w:tabs>
          <w:tab w:val="left" w:pos="2268"/>
        </w:tabs>
      </w:pPr>
      <w:r>
        <w:t>Cleanup Script:</w:t>
      </w:r>
      <w:r w:rsidR="00A1704F">
        <w:tab/>
      </w:r>
      <w:r>
        <w:t>API_1_SVW_INCR_BS_BS_1.clr</w:t>
      </w:r>
    </w:p>
    <w:p w:rsidR="00614D2D" w:rsidRDefault="00614D2D" w:rsidP="00614D2D">
      <w:pPr>
        <w:pStyle w:val="B1"/>
        <w:tabs>
          <w:tab w:val="left" w:pos="2268"/>
        </w:tabs>
      </w:pPr>
      <w:r>
        <w:t>Parameter File:</w:t>
      </w:r>
      <w:r w:rsidR="00A1704F">
        <w:tab/>
      </w:r>
      <w:r>
        <w:t>API_1_SVW_INCR_BS_BS_1.par</w:t>
      </w:r>
    </w:p>
    <w:p w:rsidR="00614D2D" w:rsidRDefault="00614D2D" w:rsidP="00614D2D">
      <w:pPr>
        <w:pStyle w:val="H6"/>
        <w:keepNext w:val="0"/>
        <w:keepLines w:val="0"/>
      </w:pPr>
      <w:r>
        <w:t>6.1.1.10.3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SIM Initialization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Responses ignored.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No EF selected</w:t>
            </w:r>
          </w:p>
          <w:p w:rsidR="00614D2D" w:rsidRDefault="00614D2D">
            <w:pPr>
              <w:pStyle w:val="PL"/>
              <w:rPr>
                <w:noProof w:val="0"/>
              </w:rPr>
            </w:pPr>
            <w:r>
              <w:rPr>
                <w:noProof w:val="0"/>
              </w:rPr>
              <w:t>byte[] incr = new byte[4]</w:t>
            </w:r>
          </w:p>
          <w:p w:rsidR="00614D2D" w:rsidRDefault="00614D2D">
            <w:pPr>
              <w:pStyle w:val="PL"/>
              <w:rPr>
                <w:noProof w:val="0"/>
              </w:rPr>
            </w:pPr>
            <w:r>
              <w:rPr>
                <w:noProof w:val="0"/>
              </w:rPr>
              <w:t>byte[] resp = new byte[4]</w:t>
            </w:r>
          </w:p>
          <w:p w:rsidR="00614D2D" w:rsidRDefault="00614D2D">
            <w:pPr>
              <w:pStyle w:val="PL"/>
              <w:rPr>
                <w:noProof w:val="0"/>
              </w:rPr>
            </w:pPr>
            <w:r>
              <w:rPr>
                <w:noProof w:val="0"/>
              </w:rPr>
              <w:t>incrOffset = 0</w:t>
            </w:r>
          </w:p>
          <w:p w:rsidR="00614D2D" w:rsidRDefault="00614D2D">
            <w:pPr>
              <w:pStyle w:val="PL"/>
              <w:rPr>
                <w:noProof w:val="0"/>
              </w:rPr>
            </w:pPr>
            <w:r>
              <w:rPr>
                <w:noProof w:val="0"/>
              </w:rPr>
              <w:t>respOffset = 0</w:t>
            </w:r>
          </w:p>
          <w:p w:rsidR="00614D2D" w:rsidRDefault="00614D2D">
            <w:pPr>
              <w:pStyle w:val="PL"/>
              <w:rPr>
                <w:rFonts w:ascii="Arial" w:hAnsi="Arial"/>
                <w:noProof w:val="0"/>
                <w:sz w:val="18"/>
              </w:rPr>
            </w:pPr>
            <w:r>
              <w:rPr>
                <w:noProof w:val="0"/>
              </w:rPr>
              <w:t>increase()</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Shall throw sim.access.SIMViewException with reason code NO_EF_SELECTED.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Increase , verify response</w:t>
            </w:r>
          </w:p>
          <w:p w:rsidR="00614D2D" w:rsidRDefault="00614D2D">
            <w:pPr>
              <w:pStyle w:val="PL"/>
              <w:rPr>
                <w:noProof w:val="0"/>
              </w:rPr>
            </w:pPr>
            <w:r>
              <w:rPr>
                <w:noProof w:val="0"/>
              </w:rPr>
              <w:t>1 - fid = DFSIMTEST</w:t>
            </w:r>
          </w:p>
          <w:p w:rsidR="00614D2D" w:rsidRDefault="00614D2D">
            <w:pPr>
              <w:pStyle w:val="PL"/>
              <w:rPr>
                <w:noProof w:val="0"/>
              </w:rPr>
            </w:pPr>
            <w:r>
              <w:rPr>
                <w:noProof w:val="0"/>
              </w:rPr>
              <w:t>select()</w:t>
            </w:r>
          </w:p>
          <w:p w:rsidR="00614D2D" w:rsidRDefault="00614D2D">
            <w:pPr>
              <w:pStyle w:val="PL"/>
              <w:rPr>
                <w:noProof w:val="0"/>
              </w:rPr>
            </w:pPr>
            <w:r>
              <w:rPr>
                <w:noProof w:val="0"/>
              </w:rPr>
              <w:t>2 - fid = EFCARU</w:t>
            </w:r>
          </w:p>
          <w:p w:rsidR="00614D2D" w:rsidRDefault="00614D2D">
            <w:pPr>
              <w:pStyle w:val="PL"/>
              <w:rPr>
                <w:noProof w:val="0"/>
              </w:rPr>
            </w:pPr>
            <w:r>
              <w:rPr>
                <w:noProof w:val="0"/>
              </w:rPr>
              <w:t>select()</w:t>
            </w:r>
          </w:p>
          <w:p w:rsidR="00614D2D" w:rsidRDefault="00614D2D">
            <w:pPr>
              <w:pStyle w:val="PL"/>
              <w:rPr>
                <w:noProof w:val="0"/>
              </w:rPr>
            </w:pPr>
            <w:r>
              <w:rPr>
                <w:noProof w:val="0"/>
              </w:rPr>
              <w:t>3 - //Set both records to 00 00 00</w:t>
            </w:r>
          </w:p>
          <w:p w:rsidR="00614D2D" w:rsidRDefault="00614D2D">
            <w:pPr>
              <w:pStyle w:val="PL"/>
              <w:rPr>
                <w:noProof w:val="0"/>
                <w:lang w:val="fr-FR"/>
              </w:rPr>
            </w:pPr>
            <w:r>
              <w:rPr>
                <w:noProof w:val="0"/>
                <w:lang w:val="fr-FR"/>
              </w:rPr>
              <w:t>mode = REC_ACC_MODE_PREVIOUS</w:t>
            </w:r>
          </w:p>
          <w:p w:rsidR="00614D2D" w:rsidRDefault="00614D2D">
            <w:pPr>
              <w:pStyle w:val="PL"/>
              <w:rPr>
                <w:noProof w:val="0"/>
                <w:lang w:val="fr-FR"/>
              </w:rPr>
            </w:pPr>
            <w:r>
              <w:rPr>
                <w:noProof w:val="0"/>
                <w:lang w:val="fr-FR"/>
              </w:rPr>
              <w:t>data[0:3] = 0</w:t>
            </w:r>
          </w:p>
          <w:p w:rsidR="00614D2D" w:rsidRDefault="00614D2D">
            <w:pPr>
              <w:pStyle w:val="PL"/>
              <w:rPr>
                <w:noProof w:val="0"/>
              </w:rPr>
            </w:pPr>
            <w:r>
              <w:rPr>
                <w:noProof w:val="0"/>
              </w:rPr>
              <w:t>dataOffset = 0</w:t>
            </w:r>
          </w:p>
          <w:p w:rsidR="00614D2D" w:rsidRDefault="00614D2D">
            <w:pPr>
              <w:pStyle w:val="PL"/>
              <w:rPr>
                <w:noProof w:val="0"/>
              </w:rPr>
            </w:pPr>
            <w:r>
              <w:rPr>
                <w:noProof w:val="0"/>
              </w:rPr>
              <w:t>dataLength = 3</w:t>
            </w:r>
          </w:p>
          <w:p w:rsidR="00614D2D" w:rsidRDefault="00614D2D">
            <w:pPr>
              <w:pStyle w:val="PL"/>
              <w:rPr>
                <w:noProof w:val="0"/>
              </w:rPr>
            </w:pPr>
            <w:r>
              <w:rPr>
                <w:noProof w:val="0"/>
              </w:rPr>
              <w:t>updateRecord()</w:t>
            </w:r>
          </w:p>
          <w:p w:rsidR="00614D2D" w:rsidRDefault="00614D2D">
            <w:pPr>
              <w:pStyle w:val="PL"/>
              <w:rPr>
                <w:noProof w:val="0"/>
              </w:rPr>
            </w:pPr>
            <w:r>
              <w:rPr>
                <w:noProof w:val="0"/>
              </w:rPr>
              <w:t>updateRecord()</w:t>
            </w:r>
          </w:p>
          <w:p w:rsidR="00614D2D" w:rsidRDefault="00614D2D">
            <w:pPr>
              <w:pStyle w:val="PL"/>
              <w:rPr>
                <w:noProof w:val="0"/>
              </w:rPr>
            </w:pPr>
            <w:r>
              <w:rPr>
                <w:noProof w:val="0"/>
              </w:rPr>
              <w:t>4 - incrOffset = 0</w:t>
            </w:r>
          </w:p>
          <w:p w:rsidR="00614D2D" w:rsidRDefault="00614D2D">
            <w:pPr>
              <w:pStyle w:val="PL"/>
              <w:rPr>
                <w:noProof w:val="0"/>
              </w:rPr>
            </w:pPr>
            <w:r>
              <w:rPr>
                <w:noProof w:val="0"/>
              </w:rPr>
              <w:t>incr[2] = 1</w:t>
            </w:r>
          </w:p>
          <w:p w:rsidR="00614D2D" w:rsidRDefault="00614D2D">
            <w:pPr>
              <w:pStyle w:val="PL"/>
              <w:rPr>
                <w:noProof w:val="0"/>
              </w:rPr>
            </w:pPr>
            <w:r>
              <w:rPr>
                <w:noProof w:val="0"/>
              </w:rPr>
              <w:t>respOffset = 0</w:t>
            </w:r>
          </w:p>
          <w:p w:rsidR="00614D2D" w:rsidRDefault="00614D2D">
            <w:pPr>
              <w:pStyle w:val="PL"/>
              <w:rPr>
                <w:rFonts w:ascii="Arial" w:hAnsi="Arial"/>
                <w:noProof w:val="0"/>
                <w:sz w:val="18"/>
              </w:rPr>
            </w:pPr>
            <w:r>
              <w:rPr>
                <w:noProof w:val="0"/>
              </w:rPr>
              <w:t>increase()</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No exception shall be thrown.</w:t>
            </w:r>
          </w:p>
          <w:p w:rsidR="00614D2D" w:rsidRDefault="00614D2D">
            <w:pPr>
              <w:pStyle w:val="TAL"/>
              <w:keepNext w:val="0"/>
              <w:keepLines w:val="0"/>
            </w:pPr>
            <w:r>
              <w:t>3 - No exception shall be thrown.</w:t>
            </w:r>
          </w:p>
          <w:p w:rsidR="00614D2D" w:rsidRDefault="00614D2D">
            <w:pPr>
              <w:pStyle w:val="TAL"/>
              <w:keepNext w:val="0"/>
              <w:keepLines w:val="0"/>
            </w:pPr>
            <w:r>
              <w:t>4 - No exception shall be thrown.</w:t>
            </w:r>
          </w:p>
          <w:p w:rsidR="00614D2D" w:rsidRDefault="00614D2D">
            <w:pPr>
              <w:pStyle w:val="TAL"/>
              <w:keepNext w:val="0"/>
              <w:keepLines w:val="0"/>
            </w:pPr>
            <w:r>
              <w:t>resp[] shall contain {0,0,1,0}.</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lastRenderedPageBreak/>
              <w:t>3</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pPr>
            <w:r>
              <w:t>Increase, verify file</w:t>
            </w:r>
          </w:p>
          <w:p w:rsidR="00614D2D" w:rsidRDefault="00614D2D">
            <w:pPr>
              <w:pStyle w:val="PL"/>
              <w:keepNext/>
              <w:keepLines/>
              <w:rPr>
                <w:noProof w:val="0"/>
              </w:rPr>
            </w:pPr>
            <w:r>
              <w:rPr>
                <w:noProof w:val="0"/>
              </w:rPr>
              <w:t>1 - incrOffset = 1</w:t>
            </w:r>
          </w:p>
          <w:p w:rsidR="00614D2D" w:rsidRDefault="00614D2D">
            <w:pPr>
              <w:pStyle w:val="PL"/>
              <w:keepNext/>
              <w:keepLines/>
              <w:rPr>
                <w:noProof w:val="0"/>
              </w:rPr>
            </w:pPr>
            <w:r>
              <w:rPr>
                <w:noProof w:val="0"/>
              </w:rPr>
              <w:t>incr[2] = 0, incr[3] = 2</w:t>
            </w:r>
          </w:p>
          <w:p w:rsidR="00614D2D" w:rsidRDefault="00614D2D">
            <w:pPr>
              <w:pStyle w:val="PL"/>
              <w:keepNext/>
              <w:keepLines/>
              <w:rPr>
                <w:noProof w:val="0"/>
              </w:rPr>
            </w:pPr>
            <w:r>
              <w:rPr>
                <w:noProof w:val="0"/>
              </w:rPr>
              <w:t>respOffset = 1</w:t>
            </w:r>
          </w:p>
          <w:p w:rsidR="00614D2D" w:rsidRDefault="00614D2D">
            <w:pPr>
              <w:pStyle w:val="PL"/>
              <w:keepNext/>
              <w:keepLines/>
              <w:rPr>
                <w:noProof w:val="0"/>
              </w:rPr>
            </w:pPr>
            <w:r>
              <w:rPr>
                <w:noProof w:val="0"/>
              </w:rPr>
              <w:t>increase()</w:t>
            </w:r>
          </w:p>
          <w:p w:rsidR="00614D2D" w:rsidRDefault="00614D2D">
            <w:pPr>
              <w:pStyle w:val="PL"/>
              <w:keepNext/>
              <w:keepLines/>
              <w:rPr>
                <w:noProof w:val="0"/>
              </w:rPr>
            </w:pPr>
            <w:r>
              <w:rPr>
                <w:noProof w:val="0"/>
              </w:rPr>
              <w:t>2 - resp[3] = 0</w:t>
            </w:r>
          </w:p>
          <w:p w:rsidR="00614D2D" w:rsidRDefault="00614D2D">
            <w:pPr>
              <w:pStyle w:val="PL"/>
              <w:keepNext/>
              <w:keepLines/>
              <w:rPr>
                <w:noProof w:val="0"/>
              </w:rPr>
            </w:pPr>
            <w:r>
              <w:rPr>
                <w:noProof w:val="0"/>
              </w:rPr>
              <w:t>recNumber = 0</w:t>
            </w:r>
          </w:p>
          <w:p w:rsidR="00614D2D" w:rsidRDefault="00614D2D">
            <w:pPr>
              <w:pStyle w:val="PL"/>
              <w:keepNext/>
              <w:keepLines/>
              <w:rPr>
                <w:noProof w:val="0"/>
              </w:rPr>
            </w:pPr>
            <w:r>
              <w:rPr>
                <w:noProof w:val="0"/>
              </w:rPr>
              <w:t>mode = REC_ACC_MODE_ABSOLUTE_CURRENT</w:t>
            </w:r>
          </w:p>
          <w:p w:rsidR="00614D2D" w:rsidRDefault="00614D2D">
            <w:pPr>
              <w:pStyle w:val="PL"/>
              <w:keepNext/>
              <w:keepLines/>
              <w:rPr>
                <w:noProof w:val="0"/>
              </w:rPr>
            </w:pPr>
            <w:r>
              <w:rPr>
                <w:noProof w:val="0"/>
              </w:rPr>
              <w:t>recOffset = 0</w:t>
            </w:r>
          </w:p>
          <w:p w:rsidR="00614D2D" w:rsidRDefault="00614D2D">
            <w:pPr>
              <w:pStyle w:val="PL"/>
              <w:keepNext/>
              <w:keepLines/>
              <w:rPr>
                <w:noProof w:val="0"/>
              </w:rPr>
            </w:pPr>
            <w:r>
              <w:rPr>
                <w:noProof w:val="0"/>
              </w:rPr>
              <w:t>respOffset = 0</w:t>
            </w:r>
          </w:p>
          <w:p w:rsidR="00614D2D" w:rsidRDefault="00614D2D">
            <w:pPr>
              <w:pStyle w:val="PL"/>
              <w:keepNext/>
              <w:keepLines/>
              <w:rPr>
                <w:noProof w:val="0"/>
              </w:rPr>
            </w:pPr>
            <w:r>
              <w:rPr>
                <w:noProof w:val="0"/>
              </w:rPr>
              <w:t>respLength = 0</w:t>
            </w:r>
          </w:p>
          <w:p w:rsidR="00614D2D" w:rsidRDefault="00614D2D">
            <w:pPr>
              <w:pStyle w:val="PL"/>
              <w:keepNext/>
              <w:keepLines/>
              <w:rPr>
                <w:noProof w:val="0"/>
              </w:rPr>
            </w:pPr>
            <w:r>
              <w:rPr>
                <w:noProof w:val="0"/>
              </w:rPr>
              <w:t>readRecord()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pPr>
            <w:r>
              <w:t>1 - No exception shall be thrown.</w:t>
            </w:r>
          </w:p>
          <w:p w:rsidR="00614D2D" w:rsidRDefault="00614D2D">
            <w:pPr>
              <w:pStyle w:val="TAL"/>
            </w:pPr>
            <w:r>
              <w:t>resp[] shall contain {0,0,0,3}.</w:t>
            </w:r>
          </w:p>
          <w:p w:rsidR="00614D2D" w:rsidRDefault="00614D2D">
            <w:pPr>
              <w:pStyle w:val="TAL"/>
            </w:pPr>
            <w:r>
              <w:t>2 - No exception shall be thrown.</w:t>
            </w:r>
          </w:p>
          <w:p w:rsidR="00614D2D" w:rsidRDefault="00614D2D">
            <w:pPr>
              <w:pStyle w:val="TAL"/>
            </w:pPr>
            <w:r>
              <w:t>resp[] shall contain {0,0,3,0}.</w:t>
            </w:r>
          </w:p>
        </w:tc>
        <w:tc>
          <w:tcPr>
            <w:tcW w:w="2334" w:type="dxa"/>
            <w:tcBorders>
              <w:top w:val="nil"/>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incr is null</w:t>
            </w:r>
          </w:p>
          <w:p w:rsidR="00614D2D" w:rsidRDefault="00614D2D">
            <w:pPr>
              <w:pStyle w:val="PL"/>
              <w:rPr>
                <w:noProof w:val="0"/>
              </w:rPr>
            </w:pPr>
            <w:r>
              <w:rPr>
                <w:noProof w:val="0"/>
              </w:rPr>
              <w:t>byte[] nullBuffer = null</w:t>
            </w:r>
          </w:p>
          <w:p w:rsidR="00614D2D" w:rsidRDefault="00614D2D">
            <w:pPr>
              <w:pStyle w:val="PL"/>
              <w:rPr>
                <w:noProof w:val="0"/>
              </w:rPr>
            </w:pPr>
            <w:r>
              <w:rPr>
                <w:noProof w:val="0"/>
              </w:rPr>
              <w:t>incrOffset = 0</w:t>
            </w:r>
          </w:p>
          <w:p w:rsidR="00614D2D" w:rsidRDefault="00614D2D">
            <w:pPr>
              <w:pStyle w:val="PL"/>
              <w:rPr>
                <w:noProof w:val="0"/>
              </w:rPr>
            </w:pPr>
            <w:r>
              <w:rPr>
                <w:noProof w:val="0"/>
              </w:rPr>
              <w:t>respOffset = 0</w:t>
            </w:r>
          </w:p>
          <w:p w:rsidR="00614D2D" w:rsidRDefault="00614D2D">
            <w:pPr>
              <w:pStyle w:val="PL"/>
              <w:rPr>
                <w:rFonts w:ascii="Arial" w:hAnsi="Arial"/>
                <w:noProof w:val="0"/>
                <w:sz w:val="18"/>
              </w:rPr>
            </w:pPr>
            <w:r>
              <w:rPr>
                <w:noProof w:val="0"/>
              </w:rPr>
              <w:t>increase()</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java.lang.NullPointerException.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incrOffset &lt; 0</w:t>
            </w:r>
          </w:p>
          <w:p w:rsidR="00614D2D" w:rsidRDefault="00614D2D">
            <w:pPr>
              <w:pStyle w:val="PL"/>
              <w:rPr>
                <w:noProof w:val="0"/>
              </w:rPr>
            </w:pPr>
            <w:r>
              <w:rPr>
                <w:noProof w:val="0"/>
              </w:rPr>
              <w:t>incrOffset = -1</w:t>
            </w:r>
          </w:p>
          <w:p w:rsidR="00614D2D" w:rsidRDefault="00614D2D">
            <w:pPr>
              <w:pStyle w:val="PL"/>
              <w:rPr>
                <w:noProof w:val="0"/>
              </w:rPr>
            </w:pPr>
            <w:r>
              <w:rPr>
                <w:noProof w:val="0"/>
              </w:rPr>
              <w:t>respOffset = 0</w:t>
            </w:r>
          </w:p>
          <w:p w:rsidR="00614D2D" w:rsidRDefault="00614D2D">
            <w:pPr>
              <w:pStyle w:val="PL"/>
              <w:rPr>
                <w:rFonts w:ascii="Arial" w:hAnsi="Arial"/>
                <w:noProof w:val="0"/>
                <w:sz w:val="18"/>
              </w:rPr>
            </w:pPr>
            <w:r>
              <w:rPr>
                <w:noProof w:val="0"/>
              </w:rPr>
              <w:t>increase()</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 xml:space="preserve">Shall throw </w:t>
            </w:r>
          </w:p>
          <w:p w:rsidR="00614D2D" w:rsidRDefault="00614D2D">
            <w:pPr>
              <w:pStyle w:val="TAL"/>
              <w:keepNext w:val="0"/>
              <w:keepLines w:val="0"/>
            </w:pPr>
            <w:r>
              <w:t>java.lang. 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incrOffset + 3 &gt; incr.length</w:t>
            </w:r>
          </w:p>
          <w:p w:rsidR="00614D2D" w:rsidRDefault="00614D2D">
            <w:pPr>
              <w:pStyle w:val="PL"/>
              <w:rPr>
                <w:noProof w:val="0"/>
              </w:rPr>
            </w:pPr>
            <w:r>
              <w:rPr>
                <w:noProof w:val="0"/>
              </w:rPr>
              <w:t>incrOffset = 2</w:t>
            </w:r>
          </w:p>
          <w:p w:rsidR="00614D2D" w:rsidRDefault="00614D2D">
            <w:pPr>
              <w:pStyle w:val="PL"/>
              <w:rPr>
                <w:noProof w:val="0"/>
              </w:rPr>
            </w:pPr>
            <w:r>
              <w:rPr>
                <w:noProof w:val="0"/>
              </w:rPr>
              <w:t>respOffset = 0</w:t>
            </w:r>
          </w:p>
          <w:p w:rsidR="00614D2D" w:rsidRDefault="00614D2D">
            <w:pPr>
              <w:pStyle w:val="PL"/>
              <w:rPr>
                <w:rFonts w:ascii="Arial" w:hAnsi="Arial"/>
                <w:noProof w:val="0"/>
                <w:sz w:val="18"/>
              </w:rPr>
            </w:pPr>
            <w:r>
              <w:rPr>
                <w:noProof w:val="0"/>
              </w:rPr>
              <w:t>increase()</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 xml:space="preserve">Shall throw </w:t>
            </w:r>
          </w:p>
          <w:p w:rsidR="00614D2D" w:rsidRDefault="00614D2D">
            <w:pPr>
              <w:pStyle w:val="TAL"/>
              <w:keepNext w:val="0"/>
              <w:keepLines w:val="0"/>
            </w:pPr>
            <w:r>
              <w:t>java.lang. 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Reach Maximum Value</w:t>
            </w:r>
          </w:p>
          <w:p w:rsidR="00614D2D" w:rsidRDefault="00614D2D">
            <w:pPr>
              <w:pStyle w:val="PL"/>
              <w:rPr>
                <w:noProof w:val="0"/>
              </w:rPr>
            </w:pPr>
            <w:r>
              <w:rPr>
                <w:noProof w:val="0"/>
              </w:rPr>
              <w:t>incr[0] = incr[1] = incr[2] = 'FF'</w:t>
            </w:r>
          </w:p>
          <w:p w:rsidR="00614D2D" w:rsidRDefault="00614D2D">
            <w:pPr>
              <w:pStyle w:val="PL"/>
              <w:rPr>
                <w:noProof w:val="0"/>
              </w:rPr>
            </w:pPr>
            <w:r>
              <w:rPr>
                <w:noProof w:val="0"/>
              </w:rPr>
              <w:t>incrOffset = 0</w:t>
            </w:r>
          </w:p>
          <w:p w:rsidR="00614D2D" w:rsidRDefault="00614D2D">
            <w:pPr>
              <w:pStyle w:val="PL"/>
              <w:rPr>
                <w:noProof w:val="0"/>
              </w:rPr>
            </w:pPr>
            <w:r>
              <w:rPr>
                <w:noProof w:val="0"/>
              </w:rPr>
              <w:t>respOffset = 0</w:t>
            </w:r>
          </w:p>
          <w:p w:rsidR="00614D2D" w:rsidRDefault="00614D2D">
            <w:pPr>
              <w:pStyle w:val="PL"/>
              <w:rPr>
                <w:rFonts w:ascii="Arial" w:hAnsi="Arial"/>
                <w:noProof w:val="0"/>
                <w:sz w:val="18"/>
              </w:rPr>
            </w:pPr>
            <w:r>
              <w:rPr>
                <w:noProof w:val="0"/>
              </w:rPr>
              <w:t>increase()</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sim.access.SIMViewException with reason code MAX_VALUE_REACHED.</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resp is null</w:t>
            </w:r>
          </w:p>
          <w:p w:rsidR="00614D2D" w:rsidRDefault="00614D2D">
            <w:pPr>
              <w:pStyle w:val="PL"/>
              <w:rPr>
                <w:noProof w:val="0"/>
              </w:rPr>
            </w:pPr>
            <w:r>
              <w:rPr>
                <w:noProof w:val="0"/>
              </w:rPr>
              <w:t>incr[0] = incr[1] = 0x00'</w:t>
            </w:r>
          </w:p>
          <w:p w:rsidR="00614D2D" w:rsidRDefault="00614D2D">
            <w:pPr>
              <w:pStyle w:val="PL"/>
              <w:rPr>
                <w:noProof w:val="0"/>
              </w:rPr>
            </w:pPr>
            <w:r>
              <w:rPr>
                <w:noProof w:val="0"/>
              </w:rPr>
              <w:t>incr[2] = '02'</w:t>
            </w:r>
          </w:p>
          <w:p w:rsidR="00614D2D" w:rsidRDefault="00614D2D">
            <w:pPr>
              <w:pStyle w:val="PL"/>
              <w:rPr>
                <w:noProof w:val="0"/>
              </w:rPr>
            </w:pPr>
            <w:r>
              <w:rPr>
                <w:noProof w:val="0"/>
              </w:rPr>
              <w:t>incrOffset = 0</w:t>
            </w:r>
          </w:p>
          <w:p w:rsidR="00614D2D" w:rsidRDefault="00614D2D">
            <w:pPr>
              <w:pStyle w:val="PL"/>
              <w:rPr>
                <w:noProof w:val="0"/>
              </w:rPr>
            </w:pPr>
            <w:r>
              <w:rPr>
                <w:noProof w:val="0"/>
              </w:rPr>
              <w:t>byte[] respNull = null</w:t>
            </w:r>
          </w:p>
          <w:p w:rsidR="00614D2D" w:rsidRDefault="00614D2D">
            <w:pPr>
              <w:pStyle w:val="PL"/>
              <w:rPr>
                <w:noProof w:val="0"/>
              </w:rPr>
            </w:pPr>
            <w:r>
              <w:rPr>
                <w:noProof w:val="0"/>
              </w:rPr>
              <w:t>respOffset = 0</w:t>
            </w:r>
          </w:p>
          <w:p w:rsidR="00614D2D" w:rsidRDefault="00614D2D">
            <w:pPr>
              <w:pStyle w:val="PL"/>
              <w:rPr>
                <w:rFonts w:ascii="Arial" w:hAnsi="Arial"/>
                <w:noProof w:val="0"/>
                <w:sz w:val="18"/>
              </w:rPr>
            </w:pPr>
            <w:r>
              <w:rPr>
                <w:noProof w:val="0"/>
              </w:rPr>
              <w:t>increase()</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java.lang.NullPointerException.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respOffset &lt; 0</w:t>
            </w:r>
          </w:p>
          <w:p w:rsidR="00614D2D" w:rsidRDefault="00614D2D">
            <w:pPr>
              <w:pStyle w:val="PL"/>
              <w:rPr>
                <w:noProof w:val="0"/>
              </w:rPr>
            </w:pPr>
            <w:r>
              <w:rPr>
                <w:noProof w:val="0"/>
              </w:rPr>
              <w:t>incrOffset = 0</w:t>
            </w:r>
          </w:p>
          <w:p w:rsidR="00614D2D" w:rsidRDefault="00614D2D">
            <w:pPr>
              <w:pStyle w:val="PL"/>
              <w:rPr>
                <w:noProof w:val="0"/>
              </w:rPr>
            </w:pPr>
            <w:r>
              <w:rPr>
                <w:noProof w:val="0"/>
              </w:rPr>
              <w:t>respOffset = -1</w:t>
            </w:r>
          </w:p>
          <w:p w:rsidR="00614D2D" w:rsidRDefault="00614D2D">
            <w:pPr>
              <w:pStyle w:val="PL"/>
              <w:rPr>
                <w:rFonts w:ascii="Arial" w:hAnsi="Arial"/>
                <w:noProof w:val="0"/>
                <w:sz w:val="18"/>
              </w:rPr>
            </w:pPr>
            <w:r>
              <w:rPr>
                <w:noProof w:val="0"/>
              </w:rPr>
              <w:t>increase()</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 xml:space="preserve">Shall throw </w:t>
            </w:r>
          </w:p>
          <w:p w:rsidR="00614D2D" w:rsidRDefault="00614D2D">
            <w:pPr>
              <w:pStyle w:val="TAL"/>
              <w:keepNext w:val="0"/>
              <w:keepLines w:val="0"/>
            </w:pPr>
            <w:r>
              <w:t>java.lang. 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 xml:space="preserve"> respOffset + recordLength &gt; resp.length</w:t>
            </w:r>
          </w:p>
          <w:p w:rsidR="00614D2D" w:rsidRDefault="00614D2D">
            <w:pPr>
              <w:pStyle w:val="PL"/>
              <w:rPr>
                <w:noProof w:val="0"/>
              </w:rPr>
            </w:pPr>
            <w:r>
              <w:rPr>
                <w:noProof w:val="0"/>
              </w:rPr>
              <w:t>incrOffset = 0</w:t>
            </w:r>
          </w:p>
          <w:p w:rsidR="00614D2D" w:rsidRDefault="00614D2D">
            <w:pPr>
              <w:pStyle w:val="PL"/>
              <w:rPr>
                <w:noProof w:val="0"/>
              </w:rPr>
            </w:pPr>
            <w:r>
              <w:rPr>
                <w:noProof w:val="0"/>
              </w:rPr>
              <w:t>respOffset = 2</w:t>
            </w:r>
          </w:p>
          <w:p w:rsidR="00614D2D" w:rsidRDefault="00614D2D">
            <w:pPr>
              <w:pStyle w:val="PL"/>
              <w:rPr>
                <w:rFonts w:ascii="Arial" w:hAnsi="Arial"/>
                <w:noProof w:val="0"/>
                <w:sz w:val="18"/>
              </w:rPr>
            </w:pPr>
            <w:r>
              <w:rPr>
                <w:noProof w:val="0"/>
              </w:rPr>
              <w:t>increase()</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 xml:space="preserve">Shall throw </w:t>
            </w:r>
          </w:p>
          <w:p w:rsidR="00614D2D" w:rsidRDefault="00614D2D">
            <w:pPr>
              <w:pStyle w:val="TAL"/>
              <w:keepNext w:val="0"/>
              <w:keepLines w:val="0"/>
            </w:pPr>
            <w:r>
              <w:t>java.lang. 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EF is not Cyclic</w:t>
            </w:r>
          </w:p>
          <w:p w:rsidR="00614D2D" w:rsidRDefault="00614D2D">
            <w:pPr>
              <w:pStyle w:val="PL"/>
              <w:rPr>
                <w:noProof w:val="0"/>
              </w:rPr>
            </w:pPr>
            <w:r>
              <w:rPr>
                <w:noProof w:val="0"/>
              </w:rPr>
              <w:t>1 - fid = EFTARU</w:t>
            </w:r>
          </w:p>
          <w:p w:rsidR="00614D2D" w:rsidRDefault="00614D2D">
            <w:pPr>
              <w:pStyle w:val="PL"/>
              <w:rPr>
                <w:noProof w:val="0"/>
              </w:rPr>
            </w:pPr>
            <w:r>
              <w:rPr>
                <w:noProof w:val="0"/>
              </w:rPr>
              <w:t>select()</w:t>
            </w:r>
          </w:p>
          <w:p w:rsidR="00614D2D" w:rsidRDefault="00614D2D">
            <w:pPr>
              <w:pStyle w:val="PL"/>
              <w:rPr>
                <w:noProof w:val="0"/>
              </w:rPr>
            </w:pPr>
            <w:r>
              <w:rPr>
                <w:noProof w:val="0"/>
              </w:rPr>
              <w:t>2 - incrOffset = 0</w:t>
            </w:r>
          </w:p>
          <w:p w:rsidR="00614D2D" w:rsidRDefault="00614D2D">
            <w:pPr>
              <w:pStyle w:val="PL"/>
              <w:rPr>
                <w:noProof w:val="0"/>
              </w:rPr>
            </w:pPr>
            <w:r>
              <w:rPr>
                <w:noProof w:val="0"/>
              </w:rPr>
              <w:t>respOffset = 0</w:t>
            </w:r>
          </w:p>
          <w:p w:rsidR="00614D2D" w:rsidRDefault="00614D2D">
            <w:pPr>
              <w:pStyle w:val="PL"/>
              <w:rPr>
                <w:noProof w:val="0"/>
              </w:rPr>
            </w:pPr>
            <w:r>
              <w:rPr>
                <w:noProof w:val="0"/>
              </w:rPr>
              <w:t>increase()</w:t>
            </w:r>
          </w:p>
          <w:p w:rsidR="00614D2D" w:rsidRDefault="00614D2D">
            <w:pPr>
              <w:pStyle w:val="PL"/>
              <w:rPr>
                <w:noProof w:val="0"/>
              </w:rPr>
            </w:pPr>
            <w:r>
              <w:rPr>
                <w:noProof w:val="0"/>
              </w:rPr>
              <w:t>3 - fid = EFLARU</w:t>
            </w:r>
          </w:p>
          <w:p w:rsidR="00614D2D" w:rsidRDefault="00614D2D">
            <w:pPr>
              <w:pStyle w:val="PL"/>
              <w:rPr>
                <w:noProof w:val="0"/>
              </w:rPr>
            </w:pPr>
            <w:r>
              <w:rPr>
                <w:noProof w:val="0"/>
              </w:rPr>
              <w:t>select()</w:t>
            </w:r>
          </w:p>
          <w:p w:rsidR="00614D2D" w:rsidRDefault="00614D2D">
            <w:pPr>
              <w:pStyle w:val="PL"/>
              <w:rPr>
                <w:noProof w:val="0"/>
              </w:rPr>
            </w:pPr>
            <w:r>
              <w:rPr>
                <w:noProof w:val="0"/>
              </w:rPr>
              <w:t>4 - incrOffset = 0</w:t>
            </w:r>
          </w:p>
          <w:p w:rsidR="00614D2D" w:rsidRDefault="00614D2D">
            <w:pPr>
              <w:pStyle w:val="PL"/>
              <w:rPr>
                <w:noProof w:val="0"/>
              </w:rPr>
            </w:pPr>
            <w:r>
              <w:rPr>
                <w:noProof w:val="0"/>
              </w:rPr>
              <w:t>respOffset = 0</w:t>
            </w:r>
          </w:p>
          <w:p w:rsidR="00614D2D" w:rsidRDefault="00614D2D">
            <w:pPr>
              <w:pStyle w:val="PL"/>
              <w:rPr>
                <w:rFonts w:ascii="Arial" w:hAnsi="Arial"/>
                <w:noProof w:val="0"/>
                <w:sz w:val="18"/>
              </w:rPr>
            </w:pPr>
            <w:r>
              <w:rPr>
                <w:noProof w:val="0"/>
              </w:rPr>
              <w:t>increase()</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Shall throw sim.access.SIMViewException with reason code FILE_INCONSISTENT.</w:t>
            </w:r>
          </w:p>
          <w:p w:rsidR="00614D2D" w:rsidRDefault="00614D2D">
            <w:pPr>
              <w:pStyle w:val="TAL"/>
              <w:keepNext w:val="0"/>
              <w:keepLines w:val="0"/>
            </w:pPr>
            <w:r>
              <w:t>3 - No exception shall be thrown.</w:t>
            </w:r>
          </w:p>
          <w:p w:rsidR="00614D2D" w:rsidRDefault="00614D2D">
            <w:pPr>
              <w:pStyle w:val="TAL"/>
              <w:keepNext w:val="0"/>
              <w:keepLines w:val="0"/>
            </w:pPr>
            <w:r>
              <w:t>4 - Shall throw sim.access.SIMViewException with reason code FILE_INCONSISTENT.</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Access condition not fulfilled</w:t>
            </w:r>
          </w:p>
          <w:p w:rsidR="00614D2D" w:rsidRDefault="00614D2D">
            <w:pPr>
              <w:pStyle w:val="PL"/>
              <w:rPr>
                <w:noProof w:val="0"/>
              </w:rPr>
            </w:pPr>
            <w:r>
              <w:rPr>
                <w:noProof w:val="0"/>
              </w:rPr>
              <w:t>1 - fid = EFCNIC</w:t>
            </w:r>
          </w:p>
          <w:p w:rsidR="00614D2D" w:rsidRDefault="00614D2D">
            <w:pPr>
              <w:pStyle w:val="PL"/>
              <w:rPr>
                <w:noProof w:val="0"/>
              </w:rPr>
            </w:pPr>
            <w:r>
              <w:rPr>
                <w:noProof w:val="0"/>
              </w:rPr>
              <w:t>select()</w:t>
            </w:r>
          </w:p>
          <w:p w:rsidR="00614D2D" w:rsidRDefault="00614D2D">
            <w:pPr>
              <w:pStyle w:val="PL"/>
              <w:rPr>
                <w:noProof w:val="0"/>
              </w:rPr>
            </w:pPr>
            <w:r>
              <w:rPr>
                <w:noProof w:val="0"/>
              </w:rPr>
              <w:t>2 - incrOffset = 0</w:t>
            </w:r>
          </w:p>
          <w:p w:rsidR="00614D2D" w:rsidRDefault="00614D2D">
            <w:pPr>
              <w:pStyle w:val="PL"/>
              <w:rPr>
                <w:noProof w:val="0"/>
              </w:rPr>
            </w:pPr>
            <w:r>
              <w:rPr>
                <w:noProof w:val="0"/>
              </w:rPr>
              <w:t>respOffset = 0</w:t>
            </w:r>
          </w:p>
          <w:p w:rsidR="00614D2D" w:rsidRDefault="00614D2D">
            <w:pPr>
              <w:pStyle w:val="PL"/>
              <w:rPr>
                <w:rFonts w:ascii="Arial" w:hAnsi="Arial"/>
                <w:noProof w:val="0"/>
                <w:sz w:val="18"/>
              </w:rPr>
            </w:pPr>
            <w:r>
              <w:rPr>
                <w:noProof w:val="0"/>
              </w:rPr>
              <w:t>increase()</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Shall throw sim.access.SIMViewException with reason code AC_NOT_FULFILLED.</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EF is invalidated</w:t>
            </w:r>
          </w:p>
          <w:p w:rsidR="00614D2D" w:rsidRDefault="00614D2D">
            <w:pPr>
              <w:pStyle w:val="PL"/>
              <w:rPr>
                <w:noProof w:val="0"/>
              </w:rPr>
            </w:pPr>
            <w:r>
              <w:rPr>
                <w:noProof w:val="0"/>
              </w:rPr>
              <w:t>1 - fid = EFCARU</w:t>
            </w:r>
          </w:p>
          <w:p w:rsidR="00614D2D" w:rsidRDefault="00614D2D">
            <w:pPr>
              <w:pStyle w:val="PL"/>
              <w:rPr>
                <w:noProof w:val="0"/>
              </w:rPr>
            </w:pPr>
            <w:r>
              <w:rPr>
                <w:noProof w:val="0"/>
              </w:rPr>
              <w:t>select()</w:t>
            </w:r>
          </w:p>
          <w:p w:rsidR="00614D2D" w:rsidRDefault="00614D2D">
            <w:pPr>
              <w:pStyle w:val="PL"/>
              <w:rPr>
                <w:noProof w:val="0"/>
              </w:rPr>
            </w:pPr>
            <w:r>
              <w:rPr>
                <w:noProof w:val="0"/>
              </w:rPr>
              <w:t>2 - invalidate()</w:t>
            </w:r>
          </w:p>
          <w:p w:rsidR="00614D2D" w:rsidRDefault="00614D2D">
            <w:pPr>
              <w:pStyle w:val="PL"/>
              <w:rPr>
                <w:noProof w:val="0"/>
              </w:rPr>
            </w:pPr>
            <w:r>
              <w:rPr>
                <w:noProof w:val="0"/>
              </w:rPr>
              <w:t>3 - incrOffset = 0</w:t>
            </w:r>
          </w:p>
          <w:p w:rsidR="00614D2D" w:rsidRDefault="00614D2D">
            <w:pPr>
              <w:pStyle w:val="PL"/>
              <w:rPr>
                <w:noProof w:val="0"/>
              </w:rPr>
            </w:pPr>
            <w:r>
              <w:rPr>
                <w:noProof w:val="0"/>
              </w:rPr>
              <w:t>respOffset = 0</w:t>
            </w:r>
          </w:p>
          <w:p w:rsidR="00614D2D" w:rsidRDefault="00614D2D">
            <w:pPr>
              <w:pStyle w:val="PL"/>
              <w:rPr>
                <w:noProof w:val="0"/>
              </w:rPr>
            </w:pPr>
            <w:r>
              <w:rPr>
                <w:noProof w:val="0"/>
              </w:rPr>
              <w:t>increase()</w:t>
            </w:r>
          </w:p>
          <w:p w:rsidR="00614D2D" w:rsidRDefault="00614D2D">
            <w:pPr>
              <w:pStyle w:val="PL"/>
              <w:rPr>
                <w:rFonts w:ascii="Arial" w:hAnsi="Arial"/>
                <w:noProof w:val="0"/>
                <w:sz w:val="18"/>
              </w:rPr>
            </w:pPr>
            <w:r>
              <w:rPr>
                <w:noProof w:val="0"/>
              </w:rPr>
              <w:t>4 - rehabilitate()</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No exception shall be thrown.</w:t>
            </w:r>
          </w:p>
          <w:p w:rsidR="00614D2D" w:rsidRDefault="00614D2D">
            <w:pPr>
              <w:pStyle w:val="TAL"/>
              <w:keepNext w:val="0"/>
              <w:keepLines w:val="0"/>
            </w:pPr>
            <w:r>
              <w:t>3 - Shall throw sim.access.SIMViewException with reason code INVALIDATION_STATUS_CONTRADICTION.</w:t>
            </w:r>
          </w:p>
          <w:p w:rsidR="00614D2D" w:rsidRDefault="00614D2D">
            <w:pPr>
              <w:pStyle w:val="TAL"/>
              <w:keepNext w:val="0"/>
              <w:keepLines w:val="0"/>
            </w:pPr>
            <w:r>
              <w:t>4 - No exception shall be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lastRenderedPageBreak/>
              <w:t>14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Check increase not allowed from FCI</w:t>
            </w:r>
          </w:p>
          <w:p w:rsidR="00614D2D" w:rsidRDefault="00614D2D">
            <w:pPr>
              <w:pStyle w:val="PL"/>
              <w:keepNext/>
              <w:keepLines/>
            </w:pPr>
            <w:r>
              <w:t>1 - fciOffset = 0</w:t>
            </w:r>
          </w:p>
          <w:p w:rsidR="00614D2D" w:rsidRDefault="00614D2D">
            <w:pPr>
              <w:pStyle w:val="PL"/>
              <w:keepNext/>
              <w:keepLines/>
            </w:pPr>
            <w:r>
              <w:t>fciLength = 8</w:t>
            </w:r>
          </w:p>
          <w:p w:rsidR="00614D2D" w:rsidRDefault="00614D2D">
            <w:pPr>
              <w:pStyle w:val="PL"/>
              <w:keepNext/>
              <w:keepLines/>
            </w:pPr>
            <w:r>
              <w:t>select (FID_EF_CINA, fci...)</w:t>
            </w:r>
          </w:p>
          <w:p w:rsidR="00614D2D" w:rsidRDefault="00614D2D">
            <w:pPr>
              <w:pStyle w:val="PL"/>
              <w:keepNext/>
              <w:keepLines/>
            </w:pPr>
            <w:r>
              <w:t>Verify FCI byte 8 (fci[7])</w:t>
            </w:r>
          </w:p>
          <w:p w:rsidR="00614D2D" w:rsidRDefault="00614D2D">
            <w:pPr>
              <w:pStyle w:val="PL"/>
              <w:keepNext/>
              <w:keepLines/>
            </w:pPr>
            <w:r>
              <w:t>2 - incrOffset = 0</w:t>
            </w:r>
          </w:p>
          <w:p w:rsidR="00614D2D" w:rsidRDefault="00614D2D">
            <w:pPr>
              <w:pStyle w:val="PL"/>
              <w:keepNext/>
              <w:keepLines/>
            </w:pPr>
            <w:r>
              <w:t>respOffset = 0</w:t>
            </w:r>
          </w:p>
          <w:p w:rsidR="00614D2D" w:rsidRDefault="00614D2D">
            <w:pPr>
              <w:pStyle w:val="PL"/>
              <w:keepNext/>
              <w:keepLines/>
            </w:pPr>
            <w:r>
              <w:t>increase()</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1 - No exception shall be thrown. Bit 7 of resp[7] shall not be set (0), indicating that increase is not allowed.</w:t>
            </w:r>
          </w:p>
          <w:p w:rsidR="00614D2D" w:rsidRDefault="00614D2D">
            <w:pPr>
              <w:pStyle w:val="TAL"/>
            </w:pPr>
            <w:r>
              <w:t>2 - Shall throw sim.access.SIMViewException with reason code FILE_INCONSISTENT</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keepNext/>
              <w:keepLines/>
              <w:rPr>
                <w:lang w:val="en-GB"/>
              </w:rPr>
            </w:pPr>
          </w:p>
        </w:tc>
      </w:tr>
    </w:tbl>
    <w:p w:rsidR="00614D2D" w:rsidRDefault="00614D2D" w:rsidP="00614D2D"/>
    <w:p w:rsidR="00614D2D" w:rsidRDefault="00614D2D" w:rsidP="00614D2D">
      <w:pPr>
        <w:pStyle w:val="H6"/>
        <w:keepNext w:val="0"/>
        <w:keepLines w:val="0"/>
      </w:pPr>
      <w:r>
        <w:t>6.1.1.10.4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P5</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P6</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P7</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C5</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C6, C7</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Not Tested</w:t>
            </w:r>
          </w:p>
        </w:tc>
      </w:tr>
    </w:tbl>
    <w:p w:rsidR="00614D2D" w:rsidRDefault="00614D2D" w:rsidP="00614D2D"/>
    <w:p w:rsidR="00614D2D" w:rsidRDefault="00614D2D" w:rsidP="00614D2D">
      <w:pPr>
        <w:pStyle w:val="Heading4"/>
        <w:keepNext w:val="0"/>
        <w:keepLines w:val="0"/>
      </w:pPr>
      <w:bookmarkStart w:id="138" w:name="_Toc51826688"/>
      <w:bookmarkStart w:id="139" w:name="_Toc117070369"/>
      <w:bookmarkStart w:id="140" w:name="_Toc51828131"/>
      <w:r>
        <w:t>6.1.1.11</w:t>
      </w:r>
      <w:r>
        <w:tab/>
        <w:t>Method invalidate</w:t>
      </w:r>
      <w:bookmarkEnd w:id="138"/>
      <w:bookmarkEnd w:id="139"/>
      <w:bookmarkEnd w:id="140"/>
    </w:p>
    <w:p w:rsidR="00614D2D" w:rsidRDefault="00614D2D" w:rsidP="00614D2D">
      <w:r>
        <w:t>Test Area Reference: API_1_SVW_INVL</w:t>
      </w:r>
    </w:p>
    <w:p w:rsidR="00614D2D" w:rsidRDefault="00614D2D" w:rsidP="00614D2D">
      <w:pPr>
        <w:pStyle w:val="H6"/>
        <w:keepNext w:val="0"/>
        <w:keepLines w:val="0"/>
      </w:pPr>
      <w:r>
        <w:t>6.1.1.11.1</w:t>
      </w:r>
      <w:r>
        <w:tab/>
        <w:t>Conformance Requirements</w:t>
      </w:r>
    </w:p>
    <w:p w:rsidR="00614D2D" w:rsidRDefault="00614D2D" w:rsidP="00614D2D">
      <w:r>
        <w:t>The method with the following header shall be compliant to its definition in the API.</w:t>
      </w:r>
    </w:p>
    <w:p w:rsidR="00614D2D" w:rsidRDefault="00614D2D" w:rsidP="00614D2D">
      <w:pPr>
        <w:pStyle w:val="PL"/>
        <w:rPr>
          <w:noProof w:val="0"/>
        </w:rPr>
      </w:pPr>
      <w:r>
        <w:rPr>
          <w:noProof w:val="0"/>
        </w:rPr>
        <w:t xml:space="preserve">    public void invalidate()</w:t>
      </w:r>
    </w:p>
    <w:p w:rsidR="00614D2D" w:rsidRDefault="00614D2D" w:rsidP="00614D2D">
      <w:pPr>
        <w:pStyle w:val="PL"/>
        <w:rPr>
          <w:noProof w:val="0"/>
        </w:rPr>
      </w:pPr>
      <w:r>
        <w:rPr>
          <w:noProof w:val="0"/>
        </w:rPr>
        <w:t xml:space="preserve">                    throws SIMViewException</w:t>
      </w:r>
    </w:p>
    <w:p w:rsidR="00614D2D" w:rsidRDefault="00614D2D" w:rsidP="00614D2D">
      <w:pPr>
        <w:pStyle w:val="PL"/>
        <w:rPr>
          <w:noProof w:val="0"/>
        </w:rPr>
      </w:pPr>
    </w:p>
    <w:p w:rsidR="00614D2D" w:rsidRDefault="00614D2D" w:rsidP="00614D2D">
      <w:pPr>
        <w:pStyle w:val="H6"/>
        <w:keepNext w:val="0"/>
        <w:keepLines w:val="0"/>
      </w:pPr>
      <w:r>
        <w:t>6.1.1.11.1.1</w:t>
      </w:r>
      <w:r>
        <w:tab/>
        <w:t>Normal execution</w:t>
      </w:r>
    </w:p>
    <w:p w:rsidR="00614D2D" w:rsidRDefault="00A1704F" w:rsidP="00A1704F">
      <w:pPr>
        <w:pStyle w:val="B1"/>
      </w:pPr>
      <w:r>
        <w:rPr>
          <w:rFonts w:ascii="Symbol" w:hAnsi="Symbol"/>
        </w:rPr>
        <w:t>-</w:t>
      </w:r>
      <w:r>
        <w:rPr>
          <w:rFonts w:ascii="Symbol" w:hAnsi="Symbol"/>
        </w:rPr>
        <w:tab/>
      </w:r>
      <w:r w:rsidR="00614D2D">
        <w:t>CRRN1: The currently selected EF of the calling applet shall be invalidated, i.e. the flag in the EF file status shall be changed accordingly.</w:t>
      </w:r>
    </w:p>
    <w:p w:rsidR="00614D2D" w:rsidRDefault="00614D2D" w:rsidP="00614D2D">
      <w:pPr>
        <w:pStyle w:val="H6"/>
        <w:keepNext w:val="0"/>
        <w:keepLines w:val="0"/>
      </w:pPr>
      <w:r>
        <w:t>6.1.1.11.1.2</w:t>
      </w:r>
      <w:r>
        <w:tab/>
        <w:t>Parameter errors</w:t>
      </w:r>
    </w:p>
    <w:p w:rsidR="00614D2D" w:rsidRDefault="00614D2D" w:rsidP="00614D2D">
      <w:r>
        <w:t>No requirements.</w:t>
      </w:r>
    </w:p>
    <w:p w:rsidR="00614D2D" w:rsidRDefault="00614D2D" w:rsidP="00614D2D">
      <w:pPr>
        <w:pStyle w:val="H6"/>
        <w:keepNext w:val="0"/>
        <w:keepLines w:val="0"/>
      </w:pPr>
      <w:r>
        <w:t>6.1.1.11.1.3</w:t>
      </w:r>
      <w:r>
        <w:tab/>
        <w:t>Context errors</w:t>
      </w:r>
    </w:p>
    <w:p w:rsidR="00614D2D" w:rsidRDefault="00A1704F" w:rsidP="00A1704F">
      <w:pPr>
        <w:pStyle w:val="B1"/>
      </w:pPr>
      <w:r>
        <w:rPr>
          <w:rFonts w:ascii="Symbol" w:hAnsi="Symbol"/>
        </w:rPr>
        <w:t>-</w:t>
      </w:r>
      <w:r>
        <w:rPr>
          <w:rFonts w:ascii="Symbol" w:hAnsi="Symbol"/>
        </w:rPr>
        <w:tab/>
      </w:r>
      <w:r w:rsidR="00614D2D">
        <w:t>CRRC1: If the calling applet has currently no EF selected, an instance of SIMViewException shall be thrown. The reason code shall be SIMViewException.NO_EF_SELECTED.</w:t>
      </w:r>
    </w:p>
    <w:p w:rsidR="00614D2D" w:rsidRDefault="00A1704F" w:rsidP="00A1704F">
      <w:pPr>
        <w:pStyle w:val="B1"/>
      </w:pPr>
      <w:r>
        <w:rPr>
          <w:rFonts w:ascii="Symbol" w:hAnsi="Symbol"/>
        </w:rPr>
        <w:t>-</w:t>
      </w:r>
      <w:r>
        <w:rPr>
          <w:rFonts w:ascii="Symbol" w:hAnsi="Symbol"/>
        </w:rPr>
        <w:tab/>
      </w:r>
      <w:r w:rsidR="00614D2D">
        <w:t>CRRC2: If the calling applet does not fulfil the access condition, INVALIDATE, to perform this function, an instance of SIMViewException shall be thrown. The reason code shall be SIMViewException.AC_NOT_FULFILLED.</w:t>
      </w:r>
    </w:p>
    <w:p w:rsidR="00614D2D" w:rsidRDefault="00A1704F" w:rsidP="00A1704F">
      <w:pPr>
        <w:pStyle w:val="B1"/>
      </w:pPr>
      <w:r>
        <w:rPr>
          <w:rFonts w:ascii="Symbol" w:hAnsi="Symbol"/>
        </w:rPr>
        <w:t>-</w:t>
      </w:r>
      <w:r>
        <w:rPr>
          <w:rFonts w:ascii="Symbol" w:hAnsi="Symbol"/>
        </w:rPr>
        <w:tab/>
      </w:r>
      <w:r w:rsidR="00614D2D">
        <w:t>CRRC3: If the currently selected EF is already invalidated, an instance of SIMViewException shall be thrown. The reason code shall be SIMViewException.INVALIDATION_STATUS_CONTRADICTION.</w:t>
      </w:r>
    </w:p>
    <w:p w:rsidR="00614D2D" w:rsidRDefault="00A1704F" w:rsidP="00A1704F">
      <w:pPr>
        <w:pStyle w:val="B1"/>
      </w:pPr>
      <w:r>
        <w:rPr>
          <w:rFonts w:ascii="Symbol" w:hAnsi="Symbol"/>
        </w:rPr>
        <w:t>-</w:t>
      </w:r>
      <w:r>
        <w:rPr>
          <w:rFonts w:ascii="Symbol" w:hAnsi="Symbol"/>
        </w:rPr>
        <w:tab/>
      </w:r>
      <w:r w:rsidR="00614D2D">
        <w:t>CRRC4: If the method call causes a memory problem (e.g. memory access error), an instance of SIMViewException shall be thrown. The reason code shall be SIMViewException.MEMORY_PROBLEM.</w:t>
      </w:r>
    </w:p>
    <w:p w:rsidR="00614D2D" w:rsidRDefault="00A1704F" w:rsidP="00A1704F">
      <w:pPr>
        <w:pStyle w:val="B1"/>
      </w:pPr>
      <w:r>
        <w:rPr>
          <w:rFonts w:ascii="Symbol" w:hAnsi="Symbol"/>
        </w:rPr>
        <w:t>-</w:t>
      </w:r>
      <w:r>
        <w:rPr>
          <w:rFonts w:ascii="Symbol" w:hAnsi="Symbol"/>
        </w:rPr>
        <w:tab/>
      </w:r>
      <w:r w:rsidR="00614D2D">
        <w:t>CRRC5: If the method call causes an error to occur that is not expected and thus not handled, an instance of SIMViewException shall be thrown. The reason code shall be SIMViewException.INTERNAL_ERROR.</w:t>
      </w:r>
    </w:p>
    <w:p w:rsidR="00614D2D" w:rsidRDefault="00614D2D" w:rsidP="00614D2D">
      <w:pPr>
        <w:pStyle w:val="H6"/>
        <w:keepNext w:val="0"/>
        <w:keepLines w:val="0"/>
      </w:pPr>
      <w:r>
        <w:t>6.1.1.11.2</w:t>
      </w:r>
      <w:r>
        <w:tab/>
        <w:t>Test Suite Files</w:t>
      </w:r>
    </w:p>
    <w:p w:rsidR="00614D2D" w:rsidRDefault="00614D2D" w:rsidP="00614D2D">
      <w:r>
        <w:t>Additional requirements for the GSM personalization: None</w:t>
      </w:r>
    </w:p>
    <w:p w:rsidR="00614D2D" w:rsidRDefault="00614D2D" w:rsidP="00614D2D">
      <w:pPr>
        <w:pStyle w:val="B1"/>
        <w:tabs>
          <w:tab w:val="left" w:pos="2268"/>
        </w:tabs>
      </w:pPr>
      <w:r>
        <w:t>Test Script:</w:t>
      </w:r>
      <w:r w:rsidR="00A1704F">
        <w:tab/>
      </w:r>
      <w:r>
        <w:t>API_1_SVW_INVL_1.scr</w:t>
      </w:r>
    </w:p>
    <w:p w:rsidR="00614D2D" w:rsidRDefault="00614D2D" w:rsidP="00614D2D">
      <w:pPr>
        <w:pStyle w:val="B1"/>
        <w:tabs>
          <w:tab w:val="left" w:pos="2268"/>
        </w:tabs>
      </w:pPr>
      <w:r>
        <w:t>Test Applet:</w:t>
      </w:r>
      <w:r w:rsidR="00A1704F">
        <w:tab/>
      </w:r>
      <w:r>
        <w:t>API_1_SVW_INVL_1.java</w:t>
      </w:r>
    </w:p>
    <w:p w:rsidR="00614D2D" w:rsidRDefault="00614D2D" w:rsidP="00614D2D">
      <w:pPr>
        <w:pStyle w:val="B1"/>
        <w:tabs>
          <w:tab w:val="left" w:pos="2268"/>
        </w:tabs>
      </w:pPr>
      <w:r>
        <w:t>Load Script:</w:t>
      </w:r>
      <w:r w:rsidR="00A1704F">
        <w:tab/>
      </w:r>
      <w:r>
        <w:t>API_1_SVW_INVL_1.ldr</w:t>
      </w:r>
    </w:p>
    <w:p w:rsidR="00614D2D" w:rsidRDefault="00614D2D" w:rsidP="00614D2D">
      <w:pPr>
        <w:pStyle w:val="B1"/>
        <w:tabs>
          <w:tab w:val="left" w:pos="2268"/>
        </w:tabs>
      </w:pPr>
      <w:r>
        <w:t>Cleanup Script:</w:t>
      </w:r>
      <w:r w:rsidR="00A1704F">
        <w:tab/>
      </w:r>
      <w:r>
        <w:t>API_1_SVW_INVL_1.clr</w:t>
      </w:r>
    </w:p>
    <w:p w:rsidR="00614D2D" w:rsidRDefault="00614D2D" w:rsidP="00614D2D">
      <w:pPr>
        <w:pStyle w:val="B1"/>
        <w:tabs>
          <w:tab w:val="left" w:pos="2268"/>
        </w:tabs>
      </w:pPr>
      <w:r>
        <w:t>Parameter File:</w:t>
      </w:r>
      <w:r w:rsidR="00A1704F">
        <w:tab/>
      </w:r>
      <w:r>
        <w:t>API_1_SVW_INVL_1.par</w:t>
      </w:r>
    </w:p>
    <w:p w:rsidR="00614D2D" w:rsidRDefault="00614D2D" w:rsidP="00614D2D">
      <w:pPr>
        <w:pStyle w:val="H6"/>
        <w:keepNext w:val="0"/>
        <w:keepLines w:val="0"/>
      </w:pPr>
      <w:r>
        <w:t>6.1.1.11.3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SIM Initialization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Responses ignored.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No EF is selected</w:t>
            </w:r>
          </w:p>
          <w:p w:rsidR="00614D2D" w:rsidRDefault="00614D2D">
            <w:pPr>
              <w:pStyle w:val="PL"/>
              <w:rPr>
                <w:rFonts w:ascii="Arial" w:hAnsi="Arial"/>
                <w:noProof w:val="0"/>
                <w:sz w:val="18"/>
              </w:rPr>
            </w:pPr>
            <w:r>
              <w:rPr>
                <w:noProof w:val="0"/>
              </w:rPr>
              <w:t>1 - invalidate()</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1 - Shall throw sim.access.SIMViewException with reason code NO_EF_SELECTED.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Invalidate EF</w:t>
            </w:r>
          </w:p>
          <w:p w:rsidR="00614D2D" w:rsidRDefault="00614D2D">
            <w:pPr>
              <w:pStyle w:val="PL"/>
              <w:rPr>
                <w:noProof w:val="0"/>
              </w:rPr>
            </w:pPr>
            <w:r>
              <w:rPr>
                <w:noProof w:val="0"/>
              </w:rPr>
              <w:t>1 - fid = DFSIMTEST</w:t>
            </w:r>
          </w:p>
          <w:p w:rsidR="00614D2D" w:rsidRDefault="00614D2D">
            <w:pPr>
              <w:pStyle w:val="PL"/>
              <w:rPr>
                <w:noProof w:val="0"/>
              </w:rPr>
            </w:pPr>
            <w:r>
              <w:rPr>
                <w:noProof w:val="0"/>
              </w:rPr>
              <w:t>select()</w:t>
            </w:r>
          </w:p>
          <w:p w:rsidR="00614D2D" w:rsidRDefault="00614D2D">
            <w:pPr>
              <w:pStyle w:val="PL"/>
              <w:rPr>
                <w:noProof w:val="0"/>
              </w:rPr>
            </w:pPr>
            <w:r>
              <w:rPr>
                <w:noProof w:val="0"/>
              </w:rPr>
              <w:t>2 - fid = EFTNR</w:t>
            </w:r>
          </w:p>
          <w:p w:rsidR="00614D2D" w:rsidRDefault="00614D2D">
            <w:pPr>
              <w:pStyle w:val="PL"/>
              <w:rPr>
                <w:noProof w:val="0"/>
              </w:rPr>
            </w:pPr>
            <w:r>
              <w:rPr>
                <w:noProof w:val="0"/>
              </w:rPr>
              <w:t>select()</w:t>
            </w:r>
          </w:p>
          <w:p w:rsidR="00614D2D" w:rsidRDefault="00614D2D">
            <w:pPr>
              <w:pStyle w:val="PL"/>
              <w:rPr>
                <w:noProof w:val="0"/>
              </w:rPr>
            </w:pPr>
            <w:r>
              <w:rPr>
                <w:noProof w:val="0"/>
              </w:rPr>
              <w:t>3 - invalidate()</w:t>
            </w:r>
          </w:p>
          <w:p w:rsidR="00614D2D" w:rsidRDefault="00614D2D">
            <w:pPr>
              <w:pStyle w:val="PL"/>
              <w:rPr>
                <w:rFonts w:ascii="Arial" w:hAnsi="Arial"/>
                <w:noProof w:val="0"/>
                <w:sz w:val="18"/>
              </w:rPr>
            </w:pPr>
            <w:r>
              <w:rPr>
                <w:noProof w:val="0"/>
              </w:rPr>
              <w:t>4 - rehabilitate()</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No exception shall be thrown.</w:t>
            </w:r>
          </w:p>
          <w:p w:rsidR="00614D2D" w:rsidRDefault="00614D2D">
            <w:pPr>
              <w:pStyle w:val="TAL"/>
              <w:keepNext w:val="0"/>
              <w:keepLines w:val="0"/>
            </w:pPr>
            <w:r>
              <w:t>3 - No exception shall be thrown.</w:t>
            </w:r>
          </w:p>
          <w:p w:rsidR="00614D2D" w:rsidRDefault="00614D2D">
            <w:pPr>
              <w:pStyle w:val="TAL"/>
              <w:keepNext w:val="0"/>
              <w:keepLines w:val="0"/>
            </w:pPr>
            <w:r>
              <w:t>4 - No exception shall be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Access condition not fulfilled</w:t>
            </w:r>
          </w:p>
          <w:p w:rsidR="00614D2D" w:rsidRDefault="00614D2D">
            <w:pPr>
              <w:pStyle w:val="PL"/>
              <w:rPr>
                <w:noProof w:val="0"/>
              </w:rPr>
            </w:pPr>
            <w:r>
              <w:rPr>
                <w:noProof w:val="0"/>
              </w:rPr>
              <w:t>1 - fid = EFCNIV</w:t>
            </w:r>
          </w:p>
          <w:p w:rsidR="00614D2D" w:rsidRDefault="00614D2D">
            <w:pPr>
              <w:pStyle w:val="PL"/>
              <w:rPr>
                <w:noProof w:val="0"/>
              </w:rPr>
            </w:pPr>
            <w:r>
              <w:rPr>
                <w:noProof w:val="0"/>
              </w:rPr>
              <w:t>select()</w:t>
            </w:r>
          </w:p>
          <w:p w:rsidR="00614D2D" w:rsidRDefault="00614D2D">
            <w:pPr>
              <w:pStyle w:val="PL"/>
              <w:rPr>
                <w:noProof w:val="0"/>
              </w:rPr>
            </w:pPr>
            <w:r>
              <w:rPr>
                <w:noProof w:val="0"/>
              </w:rPr>
              <w:t>2 - invalidate()</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Shall throw sim.access.SIMViewException with reason code AC_NOT_FULFILLED.</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EF is already invalidated</w:t>
            </w:r>
          </w:p>
          <w:p w:rsidR="00614D2D" w:rsidRDefault="00614D2D">
            <w:pPr>
              <w:pStyle w:val="PL"/>
              <w:rPr>
                <w:noProof w:val="0"/>
              </w:rPr>
            </w:pPr>
            <w:r>
              <w:rPr>
                <w:noProof w:val="0"/>
              </w:rPr>
              <w:t>1 - fid = EFTNR</w:t>
            </w:r>
          </w:p>
          <w:p w:rsidR="00614D2D" w:rsidRDefault="00614D2D">
            <w:pPr>
              <w:pStyle w:val="PL"/>
              <w:rPr>
                <w:noProof w:val="0"/>
              </w:rPr>
            </w:pPr>
            <w:r>
              <w:rPr>
                <w:noProof w:val="0"/>
              </w:rPr>
              <w:t>select()</w:t>
            </w:r>
          </w:p>
          <w:p w:rsidR="00614D2D" w:rsidRDefault="00614D2D">
            <w:pPr>
              <w:pStyle w:val="PL"/>
              <w:rPr>
                <w:noProof w:val="0"/>
              </w:rPr>
            </w:pPr>
            <w:r>
              <w:rPr>
                <w:noProof w:val="0"/>
              </w:rPr>
              <w:t>2 - invalidate()</w:t>
            </w:r>
          </w:p>
          <w:p w:rsidR="00614D2D" w:rsidRDefault="00614D2D">
            <w:pPr>
              <w:pStyle w:val="PL"/>
              <w:rPr>
                <w:rFonts w:ascii="Arial" w:hAnsi="Arial"/>
                <w:noProof w:val="0"/>
                <w:sz w:val="18"/>
              </w:rPr>
            </w:pPr>
            <w:r>
              <w:rPr>
                <w:noProof w:val="0"/>
              </w:rPr>
              <w:t>3 - invalidate()</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No exception shall be thrown.</w:t>
            </w:r>
          </w:p>
          <w:p w:rsidR="00614D2D" w:rsidRDefault="00614D2D">
            <w:pPr>
              <w:pStyle w:val="TAL"/>
              <w:keepNext w:val="0"/>
              <w:keepLines w:val="0"/>
            </w:pPr>
            <w:r>
              <w:t>3 - Shall throw sim.access.SIMViewException with reason code INVALIDATION_STATUS_CONTRADICTION.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6.1.1.11.4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C4, C5</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Not Tested</w:t>
            </w:r>
          </w:p>
        </w:tc>
      </w:tr>
    </w:tbl>
    <w:p w:rsidR="00614D2D" w:rsidRDefault="00614D2D" w:rsidP="00614D2D"/>
    <w:p w:rsidR="00614D2D" w:rsidRDefault="00614D2D" w:rsidP="00614D2D">
      <w:pPr>
        <w:pStyle w:val="Heading4"/>
        <w:keepNext w:val="0"/>
        <w:keepLines w:val="0"/>
      </w:pPr>
      <w:bookmarkStart w:id="141" w:name="_Toc51826689"/>
      <w:bookmarkStart w:id="142" w:name="_Toc117070370"/>
      <w:bookmarkStart w:id="143" w:name="_Toc51828132"/>
      <w:r>
        <w:t>6.1.1.12</w:t>
      </w:r>
      <w:r>
        <w:tab/>
        <w:t>Method rehabilitate</w:t>
      </w:r>
      <w:bookmarkEnd w:id="141"/>
      <w:bookmarkEnd w:id="142"/>
      <w:bookmarkEnd w:id="143"/>
    </w:p>
    <w:p w:rsidR="00614D2D" w:rsidRDefault="00614D2D" w:rsidP="00614D2D">
      <w:r>
        <w:t>Test Area Reference: API_1_SVW_REHA</w:t>
      </w:r>
    </w:p>
    <w:p w:rsidR="00614D2D" w:rsidRDefault="00614D2D" w:rsidP="00614D2D">
      <w:pPr>
        <w:pStyle w:val="H6"/>
      </w:pPr>
      <w:r>
        <w:t>6.1.1.12.1</w:t>
      </w:r>
      <w:r>
        <w:tab/>
        <w:t>Conformance Requirements</w:t>
      </w:r>
    </w:p>
    <w:p w:rsidR="00614D2D" w:rsidRDefault="00614D2D" w:rsidP="00614D2D">
      <w:pPr>
        <w:keepNext/>
        <w:keepLines/>
      </w:pPr>
      <w:r>
        <w:t>The method with the following header shall be compliant to its definition in the API.</w:t>
      </w:r>
    </w:p>
    <w:p w:rsidR="00614D2D" w:rsidRDefault="00614D2D" w:rsidP="00614D2D">
      <w:pPr>
        <w:pStyle w:val="PL"/>
        <w:keepNext/>
        <w:keepLines/>
        <w:rPr>
          <w:noProof w:val="0"/>
        </w:rPr>
      </w:pPr>
      <w:r>
        <w:rPr>
          <w:noProof w:val="0"/>
        </w:rPr>
        <w:t xml:space="preserve">    public void rehabilitate()</w:t>
      </w:r>
    </w:p>
    <w:p w:rsidR="00614D2D" w:rsidRDefault="00614D2D" w:rsidP="00614D2D">
      <w:pPr>
        <w:pStyle w:val="PL"/>
        <w:rPr>
          <w:noProof w:val="0"/>
        </w:rPr>
      </w:pPr>
      <w:r>
        <w:rPr>
          <w:noProof w:val="0"/>
        </w:rPr>
        <w:t xml:space="preserve">                      throws SIMViewException</w:t>
      </w:r>
    </w:p>
    <w:p w:rsidR="00614D2D" w:rsidRDefault="00614D2D" w:rsidP="00614D2D">
      <w:pPr>
        <w:pStyle w:val="PL"/>
        <w:rPr>
          <w:noProof w:val="0"/>
        </w:rPr>
      </w:pPr>
    </w:p>
    <w:p w:rsidR="00614D2D" w:rsidRDefault="00614D2D" w:rsidP="00614D2D">
      <w:pPr>
        <w:pStyle w:val="H6"/>
        <w:keepNext w:val="0"/>
        <w:keepLines w:val="0"/>
      </w:pPr>
      <w:r>
        <w:t>6.1.1.12.1.1</w:t>
      </w:r>
      <w:r>
        <w:tab/>
        <w:t>Normal execution</w:t>
      </w:r>
    </w:p>
    <w:p w:rsidR="00614D2D" w:rsidRDefault="00A1704F" w:rsidP="00A1704F">
      <w:pPr>
        <w:pStyle w:val="B1"/>
      </w:pPr>
      <w:r>
        <w:rPr>
          <w:rFonts w:ascii="Symbol" w:hAnsi="Symbol"/>
        </w:rPr>
        <w:t>-</w:t>
      </w:r>
      <w:r>
        <w:rPr>
          <w:rFonts w:ascii="Symbol" w:hAnsi="Symbol"/>
        </w:rPr>
        <w:tab/>
      </w:r>
      <w:r w:rsidR="00614D2D">
        <w:t>CRRN1: The currently selected EF of the calling applet shall be rehabilitated, i.e. the flag in the EF file status shall be changed accordingly.</w:t>
      </w:r>
    </w:p>
    <w:p w:rsidR="00614D2D" w:rsidRDefault="00614D2D" w:rsidP="00614D2D">
      <w:pPr>
        <w:pStyle w:val="H6"/>
        <w:keepNext w:val="0"/>
        <w:keepLines w:val="0"/>
      </w:pPr>
      <w:r>
        <w:t>6.1.1.12.1.2</w:t>
      </w:r>
      <w:r>
        <w:tab/>
        <w:t>Parameter errors</w:t>
      </w:r>
    </w:p>
    <w:p w:rsidR="00614D2D" w:rsidRDefault="00614D2D" w:rsidP="00614D2D">
      <w:r>
        <w:t>No requirements.</w:t>
      </w:r>
    </w:p>
    <w:p w:rsidR="00614D2D" w:rsidRDefault="00614D2D" w:rsidP="00614D2D">
      <w:pPr>
        <w:pStyle w:val="H6"/>
        <w:keepNext w:val="0"/>
        <w:keepLines w:val="0"/>
      </w:pPr>
      <w:r>
        <w:t>6.1.1.12.1.3</w:t>
      </w:r>
      <w:r>
        <w:tab/>
        <w:t>Context errors</w:t>
      </w:r>
    </w:p>
    <w:p w:rsidR="00614D2D" w:rsidRDefault="00A1704F" w:rsidP="00A1704F">
      <w:pPr>
        <w:pStyle w:val="B1"/>
      </w:pPr>
      <w:r>
        <w:rPr>
          <w:rFonts w:ascii="Symbol" w:hAnsi="Symbol"/>
        </w:rPr>
        <w:t>-</w:t>
      </w:r>
      <w:r>
        <w:rPr>
          <w:rFonts w:ascii="Symbol" w:hAnsi="Symbol"/>
        </w:rPr>
        <w:tab/>
      </w:r>
      <w:r w:rsidR="00614D2D">
        <w:t xml:space="preserve">CRRC1: If the calling applet has currently no EF selected, an instance of SIMViewException shall be thrown. The reason code shall be SIMViewException.NO_EF_SELECTED. </w:t>
      </w:r>
    </w:p>
    <w:p w:rsidR="00614D2D" w:rsidRDefault="00A1704F" w:rsidP="00A1704F">
      <w:pPr>
        <w:pStyle w:val="B1"/>
      </w:pPr>
      <w:r>
        <w:rPr>
          <w:rFonts w:ascii="Symbol" w:hAnsi="Symbol"/>
        </w:rPr>
        <w:t>-</w:t>
      </w:r>
      <w:r>
        <w:rPr>
          <w:rFonts w:ascii="Symbol" w:hAnsi="Symbol"/>
        </w:rPr>
        <w:tab/>
      </w:r>
      <w:r w:rsidR="00614D2D">
        <w:t>CRRC2: If the calling applet does not fulfil the access condition, REHABILITATE, to perform this function, an instance of SIMViewException shall be thrown. The reason code shall be SIMViewException.AC_NOT_FULFILLED.</w:t>
      </w:r>
    </w:p>
    <w:p w:rsidR="00614D2D" w:rsidRDefault="00A1704F" w:rsidP="00A1704F">
      <w:pPr>
        <w:pStyle w:val="B1"/>
      </w:pPr>
      <w:r>
        <w:rPr>
          <w:rFonts w:ascii="Symbol" w:hAnsi="Symbol"/>
        </w:rPr>
        <w:t>-</w:t>
      </w:r>
      <w:r>
        <w:rPr>
          <w:rFonts w:ascii="Symbol" w:hAnsi="Symbol"/>
        </w:rPr>
        <w:tab/>
      </w:r>
      <w:r w:rsidR="00614D2D">
        <w:t>CRRC3: If the currently selected EF is not invalidated, an instance of SIMViewException shall be thrown. The reason code shall be SIMViewException.INVALIDATION_STATUS_CONTRADICTION.</w:t>
      </w:r>
    </w:p>
    <w:p w:rsidR="00614D2D" w:rsidRDefault="00A1704F" w:rsidP="00A1704F">
      <w:pPr>
        <w:pStyle w:val="B1"/>
      </w:pPr>
      <w:r>
        <w:rPr>
          <w:rFonts w:ascii="Symbol" w:hAnsi="Symbol"/>
        </w:rPr>
        <w:t>-</w:t>
      </w:r>
      <w:r>
        <w:rPr>
          <w:rFonts w:ascii="Symbol" w:hAnsi="Symbol"/>
        </w:rPr>
        <w:tab/>
      </w:r>
      <w:r w:rsidR="00614D2D">
        <w:t>CRRC4: If the method call causes a memory problem (e.g. memory access error), an instance of SIMViewException shall be thrown. The reason code shall be SIMViewException.MEMORY_PROBLEM.</w:t>
      </w:r>
    </w:p>
    <w:p w:rsidR="00614D2D" w:rsidRDefault="00A1704F" w:rsidP="00A1704F">
      <w:pPr>
        <w:pStyle w:val="B1"/>
      </w:pPr>
      <w:r>
        <w:rPr>
          <w:rFonts w:ascii="Symbol" w:hAnsi="Symbol"/>
        </w:rPr>
        <w:t>-</w:t>
      </w:r>
      <w:r>
        <w:rPr>
          <w:rFonts w:ascii="Symbol" w:hAnsi="Symbol"/>
        </w:rPr>
        <w:tab/>
      </w:r>
      <w:r w:rsidR="00614D2D">
        <w:t>CRRC5: If the method call causes an error to occur that is not expected and thus not handled, an instance of SIMViewException shall be thrown. The reason code shall be SIMViewException.INTERNAL_ERROR.</w:t>
      </w:r>
    </w:p>
    <w:p w:rsidR="00614D2D" w:rsidRDefault="00614D2D" w:rsidP="00614D2D">
      <w:pPr>
        <w:pStyle w:val="H6"/>
        <w:keepNext w:val="0"/>
        <w:keepLines w:val="0"/>
      </w:pPr>
      <w:r>
        <w:t>6.1.1.12.2</w:t>
      </w:r>
      <w:r>
        <w:tab/>
        <w:t>Test Suite Files</w:t>
      </w:r>
    </w:p>
    <w:p w:rsidR="00614D2D" w:rsidRDefault="00614D2D" w:rsidP="00614D2D">
      <w:r>
        <w:t>Additional requirements for the GSM personalization: None</w:t>
      </w:r>
    </w:p>
    <w:p w:rsidR="00614D2D" w:rsidRDefault="00614D2D" w:rsidP="00614D2D">
      <w:pPr>
        <w:pStyle w:val="B1"/>
        <w:tabs>
          <w:tab w:val="left" w:pos="2268"/>
        </w:tabs>
      </w:pPr>
      <w:r>
        <w:t>Test Script:</w:t>
      </w:r>
      <w:r w:rsidR="00A1704F">
        <w:tab/>
      </w:r>
      <w:r>
        <w:t>API_1_SVW_REHA_1.scr</w:t>
      </w:r>
    </w:p>
    <w:p w:rsidR="00614D2D" w:rsidRDefault="00614D2D" w:rsidP="00614D2D">
      <w:pPr>
        <w:pStyle w:val="B1"/>
        <w:tabs>
          <w:tab w:val="left" w:pos="2268"/>
        </w:tabs>
      </w:pPr>
      <w:r>
        <w:t>Test Applet:</w:t>
      </w:r>
      <w:r w:rsidR="00A1704F">
        <w:tab/>
      </w:r>
      <w:r>
        <w:t>API_1_SVW_REHA_1.java</w:t>
      </w:r>
    </w:p>
    <w:p w:rsidR="00614D2D" w:rsidRDefault="00614D2D" w:rsidP="00614D2D">
      <w:pPr>
        <w:pStyle w:val="B1"/>
        <w:tabs>
          <w:tab w:val="left" w:pos="2268"/>
        </w:tabs>
      </w:pPr>
      <w:r>
        <w:t>Load Script:</w:t>
      </w:r>
      <w:r w:rsidR="00A1704F">
        <w:tab/>
      </w:r>
      <w:r>
        <w:t>API_1_SVW_REHA_1.ldr</w:t>
      </w:r>
    </w:p>
    <w:p w:rsidR="00614D2D" w:rsidRDefault="00614D2D" w:rsidP="00614D2D">
      <w:pPr>
        <w:pStyle w:val="B1"/>
        <w:tabs>
          <w:tab w:val="left" w:pos="2268"/>
        </w:tabs>
      </w:pPr>
      <w:r>
        <w:t>Cleanup Script:</w:t>
      </w:r>
      <w:r w:rsidR="00A1704F">
        <w:tab/>
      </w:r>
      <w:r>
        <w:t>API_1_SVW_REHA_1.clr</w:t>
      </w:r>
    </w:p>
    <w:p w:rsidR="00614D2D" w:rsidRDefault="00614D2D" w:rsidP="00614D2D">
      <w:pPr>
        <w:pStyle w:val="B1"/>
        <w:tabs>
          <w:tab w:val="left" w:pos="2268"/>
        </w:tabs>
        <w:rPr>
          <w:lang w:val="pt-BR"/>
        </w:rPr>
      </w:pPr>
      <w:r>
        <w:rPr>
          <w:lang w:val="pt-BR"/>
        </w:rPr>
        <w:t>Parameter File:</w:t>
      </w:r>
      <w:r w:rsidR="00A1704F">
        <w:rPr>
          <w:lang w:val="pt-BR"/>
        </w:rPr>
        <w:tab/>
      </w:r>
      <w:r>
        <w:rPr>
          <w:lang w:val="pt-BR"/>
        </w:rPr>
        <w:t>API_1_SVW_REHA_1.par</w:t>
      </w:r>
    </w:p>
    <w:p w:rsidR="00614D2D" w:rsidRDefault="00614D2D" w:rsidP="00614D2D">
      <w:pPr>
        <w:pStyle w:val="H6"/>
        <w:keepNext w:val="0"/>
        <w:keepLines w:val="0"/>
      </w:pPr>
      <w:r>
        <w:t>6.1.1.12.3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SIM Initialization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Responses ignored.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No EF is selected</w:t>
            </w:r>
          </w:p>
          <w:p w:rsidR="00614D2D" w:rsidRDefault="00614D2D">
            <w:pPr>
              <w:pStyle w:val="PL"/>
              <w:rPr>
                <w:rFonts w:ascii="Arial" w:hAnsi="Arial"/>
                <w:noProof w:val="0"/>
                <w:sz w:val="18"/>
              </w:rPr>
            </w:pPr>
            <w:r>
              <w:rPr>
                <w:noProof w:val="0"/>
              </w:rPr>
              <w:t>1 - rehabilitate()</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1 - Shall throw sim.access.SIMViewException with reason code NO_EF_SELECTED.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Rehabilitate invalidated File</w:t>
            </w:r>
          </w:p>
          <w:p w:rsidR="00614D2D" w:rsidRDefault="00614D2D">
            <w:pPr>
              <w:pStyle w:val="PL"/>
              <w:keepNext/>
              <w:keepLines/>
              <w:rPr>
                <w:noProof w:val="0"/>
              </w:rPr>
            </w:pPr>
            <w:r>
              <w:rPr>
                <w:noProof w:val="0"/>
              </w:rPr>
              <w:t>1 - fid = DFSIMTEST</w:t>
            </w:r>
          </w:p>
          <w:p w:rsidR="00614D2D" w:rsidRDefault="00614D2D">
            <w:pPr>
              <w:pStyle w:val="PL"/>
              <w:keepNext/>
              <w:keepLines/>
              <w:rPr>
                <w:noProof w:val="0"/>
              </w:rPr>
            </w:pPr>
            <w:r>
              <w:rPr>
                <w:noProof w:val="0"/>
              </w:rPr>
              <w:t>select()</w:t>
            </w:r>
          </w:p>
          <w:p w:rsidR="00614D2D" w:rsidRDefault="00614D2D">
            <w:pPr>
              <w:pStyle w:val="PL"/>
              <w:keepNext/>
              <w:keepLines/>
              <w:rPr>
                <w:noProof w:val="0"/>
              </w:rPr>
            </w:pPr>
            <w:r>
              <w:rPr>
                <w:noProof w:val="0"/>
              </w:rPr>
              <w:t>2 - fid = EFCNR</w:t>
            </w:r>
          </w:p>
          <w:p w:rsidR="00614D2D" w:rsidRDefault="00614D2D">
            <w:pPr>
              <w:pStyle w:val="PL"/>
              <w:keepNext/>
              <w:keepLines/>
              <w:rPr>
                <w:noProof w:val="0"/>
              </w:rPr>
            </w:pPr>
            <w:r>
              <w:rPr>
                <w:noProof w:val="0"/>
              </w:rPr>
              <w:t>select()</w:t>
            </w:r>
          </w:p>
          <w:p w:rsidR="00614D2D" w:rsidRDefault="00614D2D">
            <w:pPr>
              <w:pStyle w:val="PL"/>
              <w:keepNext/>
              <w:keepLines/>
              <w:rPr>
                <w:noProof w:val="0"/>
              </w:rPr>
            </w:pPr>
            <w:r>
              <w:rPr>
                <w:noProof w:val="0"/>
              </w:rPr>
              <w:t>3 - invalidate()</w:t>
            </w:r>
          </w:p>
          <w:p w:rsidR="00614D2D" w:rsidRDefault="00614D2D">
            <w:pPr>
              <w:pStyle w:val="PL"/>
              <w:keepNext/>
              <w:keepLines/>
              <w:rPr>
                <w:noProof w:val="0"/>
              </w:rPr>
            </w:pPr>
            <w:r>
              <w:rPr>
                <w:noProof w:val="0"/>
              </w:rPr>
              <w:t>4 - rehabilitate()</w:t>
            </w:r>
          </w:p>
          <w:p w:rsidR="00614D2D" w:rsidRDefault="00614D2D">
            <w:pPr>
              <w:pStyle w:val="PL"/>
              <w:keepNext/>
              <w:keepLines/>
              <w:rPr>
                <w:noProof w:val="0"/>
              </w:rPr>
            </w:pPr>
            <w:r>
              <w:rPr>
                <w:noProof w:val="0"/>
              </w:rPr>
              <w:t>5 - byte[] incr = new byte[3] = {0,0,1}</w:t>
            </w:r>
          </w:p>
          <w:p w:rsidR="00614D2D" w:rsidRDefault="00614D2D">
            <w:pPr>
              <w:pStyle w:val="PL"/>
              <w:keepNext/>
              <w:keepLines/>
              <w:rPr>
                <w:noProof w:val="0"/>
              </w:rPr>
            </w:pPr>
            <w:r>
              <w:rPr>
                <w:noProof w:val="0"/>
              </w:rPr>
              <w:t>incrOffset = 0</w:t>
            </w:r>
          </w:p>
          <w:p w:rsidR="00614D2D" w:rsidRDefault="00614D2D">
            <w:pPr>
              <w:pStyle w:val="PL"/>
              <w:keepNext/>
              <w:keepLines/>
              <w:rPr>
                <w:noProof w:val="0"/>
              </w:rPr>
            </w:pPr>
            <w:r>
              <w:rPr>
                <w:noProof w:val="0"/>
              </w:rPr>
              <w:t>byte[] resp = new byte[1] = 1</w:t>
            </w:r>
          </w:p>
          <w:p w:rsidR="00614D2D" w:rsidRDefault="00614D2D">
            <w:pPr>
              <w:pStyle w:val="PL"/>
              <w:keepNext/>
              <w:keepLines/>
              <w:rPr>
                <w:noProof w:val="0"/>
              </w:rPr>
            </w:pPr>
            <w:r>
              <w:rPr>
                <w:noProof w:val="0"/>
              </w:rPr>
              <w:t>respOffset = 0</w:t>
            </w:r>
          </w:p>
          <w:p w:rsidR="00614D2D" w:rsidRDefault="00614D2D">
            <w:pPr>
              <w:pStyle w:val="PL"/>
              <w:keepNext/>
              <w:keepLines/>
              <w:rPr>
                <w:rFonts w:ascii="Arial" w:hAnsi="Arial"/>
                <w:noProof w:val="0"/>
                <w:sz w:val="18"/>
              </w:rPr>
            </w:pPr>
            <w:r>
              <w:rPr>
                <w:noProof w:val="0"/>
              </w:rPr>
              <w:t>increase()</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1 - No exception shall be thrown.</w:t>
            </w:r>
          </w:p>
          <w:p w:rsidR="00614D2D" w:rsidRDefault="00614D2D">
            <w:pPr>
              <w:pStyle w:val="TAL"/>
            </w:pPr>
            <w:r>
              <w:t>2 - No exception shall be thrown.</w:t>
            </w:r>
          </w:p>
          <w:p w:rsidR="00614D2D" w:rsidRDefault="00614D2D">
            <w:pPr>
              <w:pStyle w:val="TAL"/>
            </w:pPr>
            <w:r>
              <w:t>3 - No exception shall be thrown.</w:t>
            </w:r>
          </w:p>
          <w:p w:rsidR="00614D2D" w:rsidRDefault="00614D2D">
            <w:pPr>
              <w:pStyle w:val="TAL"/>
            </w:pPr>
            <w:r>
              <w:t>4 - No exception shall be thrown.</w:t>
            </w:r>
          </w:p>
          <w:p w:rsidR="00614D2D" w:rsidRDefault="00614D2D">
            <w:pPr>
              <w:pStyle w:val="TAL"/>
            </w:pPr>
            <w:r>
              <w:t>5 - No exception shall be thrown.</w:t>
            </w:r>
          </w:p>
          <w:p w:rsidR="00614D2D" w:rsidRDefault="00614D2D">
            <w:pPr>
              <w:pStyle w:val="TAL"/>
            </w:pPr>
            <w:r>
              <w:t>resp[] shall contain {0,0,1}.</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Access condition not fulfilled</w:t>
            </w:r>
          </w:p>
          <w:p w:rsidR="00614D2D" w:rsidRDefault="00614D2D">
            <w:pPr>
              <w:pStyle w:val="PL"/>
              <w:rPr>
                <w:noProof w:val="0"/>
              </w:rPr>
            </w:pPr>
            <w:r>
              <w:rPr>
                <w:noProof w:val="0"/>
              </w:rPr>
              <w:t>1 - fid = EFCNRH</w:t>
            </w:r>
          </w:p>
          <w:p w:rsidR="00614D2D" w:rsidRDefault="00614D2D">
            <w:pPr>
              <w:pStyle w:val="PL"/>
              <w:rPr>
                <w:noProof w:val="0"/>
              </w:rPr>
            </w:pPr>
            <w:r>
              <w:rPr>
                <w:noProof w:val="0"/>
              </w:rPr>
              <w:t>select()</w:t>
            </w:r>
          </w:p>
          <w:p w:rsidR="00614D2D" w:rsidRDefault="00614D2D">
            <w:pPr>
              <w:pStyle w:val="PL"/>
              <w:rPr>
                <w:noProof w:val="0"/>
              </w:rPr>
            </w:pPr>
            <w:r>
              <w:rPr>
                <w:noProof w:val="0"/>
              </w:rPr>
              <w:t>2 - rehabilitate()</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Shall throw sim.access.SIMViewException with reason code AC_NOT_FULFILLED..</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Rehabilitate validated File</w:t>
            </w:r>
          </w:p>
          <w:p w:rsidR="00614D2D" w:rsidRDefault="00614D2D">
            <w:pPr>
              <w:pStyle w:val="PL"/>
              <w:rPr>
                <w:noProof w:val="0"/>
              </w:rPr>
            </w:pPr>
            <w:r>
              <w:rPr>
                <w:noProof w:val="0"/>
              </w:rPr>
              <w:t>1 - fid = EFCNR</w:t>
            </w:r>
          </w:p>
          <w:p w:rsidR="00614D2D" w:rsidRDefault="00614D2D">
            <w:pPr>
              <w:pStyle w:val="PL"/>
              <w:rPr>
                <w:noProof w:val="0"/>
              </w:rPr>
            </w:pPr>
            <w:r>
              <w:rPr>
                <w:noProof w:val="0"/>
              </w:rPr>
              <w:t>select()</w:t>
            </w:r>
          </w:p>
          <w:p w:rsidR="00614D2D" w:rsidRDefault="00614D2D">
            <w:pPr>
              <w:pStyle w:val="PL"/>
              <w:rPr>
                <w:rFonts w:ascii="Arial" w:hAnsi="Arial"/>
                <w:noProof w:val="0"/>
                <w:sz w:val="18"/>
              </w:rPr>
            </w:pPr>
            <w:r>
              <w:rPr>
                <w:noProof w:val="0"/>
              </w:rPr>
              <w:t>2 - rehabilitate()</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Shall throw sim.access.SIMViewException with reason code INVALIDATION_STATUS_CONTRADICTION.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6.1.1.12.4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C4, C5</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Not Tested</w:t>
            </w:r>
          </w:p>
        </w:tc>
      </w:tr>
    </w:tbl>
    <w:p w:rsidR="00614D2D" w:rsidRDefault="00614D2D" w:rsidP="00614D2D"/>
    <w:p w:rsidR="00614D2D" w:rsidRDefault="00614D2D" w:rsidP="00614D2D">
      <w:pPr>
        <w:pStyle w:val="Heading3"/>
        <w:keepNext w:val="0"/>
        <w:keepLines w:val="0"/>
      </w:pPr>
      <w:bookmarkStart w:id="144" w:name="_Toc51826690"/>
      <w:bookmarkStart w:id="145" w:name="_Toc117070371"/>
      <w:bookmarkStart w:id="146" w:name="_Toc51828133"/>
      <w:r>
        <w:t>6.1.2</w:t>
      </w:r>
      <w:r>
        <w:tab/>
        <w:t>Class SIMSystem</w:t>
      </w:r>
      <w:bookmarkEnd w:id="144"/>
      <w:bookmarkEnd w:id="145"/>
      <w:bookmarkEnd w:id="146"/>
    </w:p>
    <w:p w:rsidR="00614D2D" w:rsidRDefault="00614D2D" w:rsidP="00614D2D">
      <w:pPr>
        <w:pStyle w:val="Heading4"/>
        <w:keepNext w:val="0"/>
        <w:keepLines w:val="0"/>
      </w:pPr>
      <w:bookmarkStart w:id="147" w:name="_Toc51826691"/>
      <w:bookmarkStart w:id="148" w:name="_Toc117070372"/>
      <w:bookmarkStart w:id="149" w:name="_Toc51828134"/>
      <w:r>
        <w:t>6.1.2.1</w:t>
      </w:r>
      <w:r>
        <w:tab/>
        <w:t>Method getTheSIMView</w:t>
      </w:r>
      <w:bookmarkEnd w:id="147"/>
      <w:bookmarkEnd w:id="148"/>
      <w:bookmarkEnd w:id="149"/>
    </w:p>
    <w:p w:rsidR="00614D2D" w:rsidRDefault="00614D2D" w:rsidP="00614D2D">
      <w:r>
        <w:t>Test Area Reference: API_1_SSY_GETS</w:t>
      </w:r>
    </w:p>
    <w:p w:rsidR="00614D2D" w:rsidRDefault="00614D2D" w:rsidP="00614D2D">
      <w:pPr>
        <w:pStyle w:val="H6"/>
        <w:keepNext w:val="0"/>
        <w:keepLines w:val="0"/>
      </w:pPr>
      <w:r>
        <w:t>6.1.2.1.1</w:t>
      </w:r>
      <w:r>
        <w:tab/>
        <w:t>Conformance Requirement:</w:t>
      </w:r>
    </w:p>
    <w:p w:rsidR="00614D2D" w:rsidRDefault="00614D2D" w:rsidP="00614D2D">
      <w:r>
        <w:t>The method with following header shall compliant to its definition in the API.</w:t>
      </w:r>
    </w:p>
    <w:p w:rsidR="00614D2D" w:rsidRDefault="00614D2D" w:rsidP="00614D2D">
      <w:pPr>
        <w:pStyle w:val="PL"/>
        <w:rPr>
          <w:noProof w:val="0"/>
        </w:rPr>
      </w:pPr>
      <w:r>
        <w:rPr>
          <w:noProof w:val="0"/>
        </w:rPr>
        <w:t>public static SIMView getTheSIMView()</w:t>
      </w:r>
    </w:p>
    <w:p w:rsidR="00614D2D" w:rsidRDefault="00614D2D" w:rsidP="00614D2D">
      <w:pPr>
        <w:pStyle w:val="PL"/>
        <w:rPr>
          <w:noProof w:val="0"/>
        </w:rPr>
      </w:pPr>
    </w:p>
    <w:p w:rsidR="00614D2D" w:rsidRDefault="00614D2D" w:rsidP="00614D2D">
      <w:pPr>
        <w:pStyle w:val="H6"/>
        <w:keepNext w:val="0"/>
        <w:keepLines w:val="0"/>
      </w:pPr>
      <w:r>
        <w:t>6.1.2.1.1.1</w:t>
      </w:r>
      <w:r>
        <w:tab/>
        <w:t>Normal execution</w:t>
      </w:r>
    </w:p>
    <w:p w:rsidR="00614D2D" w:rsidRDefault="00614D2D" w:rsidP="00614D2D">
      <w:pPr>
        <w:pStyle w:val="ListBullet"/>
        <w:numPr>
          <w:ilvl w:val="0"/>
          <w:numId w:val="2"/>
        </w:numPr>
        <w:ind w:left="568" w:hanging="284"/>
      </w:pPr>
      <w:r>
        <w:t>CRRN1: returns a reference to class which implements the SIMView interface.</w:t>
      </w:r>
    </w:p>
    <w:p w:rsidR="00614D2D" w:rsidRDefault="00614D2D" w:rsidP="00614D2D">
      <w:pPr>
        <w:pStyle w:val="H6"/>
        <w:keepNext w:val="0"/>
        <w:keepLines w:val="0"/>
      </w:pPr>
      <w:r>
        <w:t>6.1.2.1.1.2</w:t>
      </w:r>
      <w:r>
        <w:tab/>
        <w:t>Parameters error</w:t>
      </w:r>
    </w:p>
    <w:p w:rsidR="00614D2D" w:rsidRDefault="00614D2D" w:rsidP="00614D2D">
      <w:r>
        <w:t>No requirements.</w:t>
      </w:r>
    </w:p>
    <w:p w:rsidR="00614D2D" w:rsidRDefault="00614D2D" w:rsidP="00614D2D">
      <w:pPr>
        <w:pStyle w:val="H6"/>
        <w:keepNext w:val="0"/>
        <w:keepLines w:val="0"/>
      </w:pPr>
      <w:r>
        <w:t>6.1.2.1.1.3</w:t>
      </w:r>
      <w:r>
        <w:tab/>
        <w:t>Context errors</w:t>
      </w:r>
    </w:p>
    <w:p w:rsidR="00614D2D" w:rsidRDefault="00614D2D" w:rsidP="00614D2D">
      <w:r>
        <w:t>No requirements.</w:t>
      </w:r>
    </w:p>
    <w:p w:rsidR="00614D2D" w:rsidRDefault="00614D2D" w:rsidP="00614D2D">
      <w:pPr>
        <w:pStyle w:val="H6"/>
      </w:pPr>
      <w:r>
        <w:t>6.1.2.1.2</w:t>
      </w:r>
      <w:r>
        <w:tab/>
        <w:t>Test suite files</w:t>
      </w:r>
    </w:p>
    <w:p w:rsidR="00614D2D" w:rsidRDefault="00614D2D" w:rsidP="00614D2D">
      <w:pPr>
        <w:keepNext/>
        <w:keepLines/>
      </w:pPr>
      <w:r>
        <w:t>No additional requirements for the GSM personalization:</w:t>
      </w:r>
    </w:p>
    <w:p w:rsidR="00614D2D" w:rsidRDefault="00614D2D" w:rsidP="00614D2D">
      <w:pPr>
        <w:pStyle w:val="B1"/>
        <w:keepNext/>
        <w:keepLines/>
        <w:tabs>
          <w:tab w:val="left" w:pos="2268"/>
        </w:tabs>
      </w:pPr>
      <w:r>
        <w:t>Test Script:</w:t>
      </w:r>
      <w:r w:rsidR="00A1704F">
        <w:tab/>
      </w:r>
      <w:r>
        <w:t>API_1_SSY_GETS_1.scr</w:t>
      </w:r>
    </w:p>
    <w:p w:rsidR="00614D2D" w:rsidRDefault="00614D2D" w:rsidP="00614D2D">
      <w:pPr>
        <w:pStyle w:val="B1"/>
        <w:tabs>
          <w:tab w:val="left" w:pos="2268"/>
        </w:tabs>
      </w:pPr>
      <w:r>
        <w:t>Test Applet:</w:t>
      </w:r>
      <w:r w:rsidR="00A1704F">
        <w:tab/>
      </w:r>
      <w:r>
        <w:t>API_1_SSY_GETS_1.java</w:t>
      </w:r>
    </w:p>
    <w:p w:rsidR="00614D2D" w:rsidRDefault="00614D2D" w:rsidP="00614D2D">
      <w:pPr>
        <w:pStyle w:val="B1"/>
        <w:tabs>
          <w:tab w:val="left" w:pos="2268"/>
        </w:tabs>
      </w:pPr>
      <w:r>
        <w:t>Load Script:</w:t>
      </w:r>
      <w:r w:rsidR="00A1704F">
        <w:tab/>
      </w:r>
      <w:r>
        <w:t>API_1_SSY_GETS_1.ldr</w:t>
      </w:r>
    </w:p>
    <w:p w:rsidR="00614D2D" w:rsidRDefault="00614D2D" w:rsidP="00614D2D">
      <w:pPr>
        <w:pStyle w:val="B1"/>
        <w:tabs>
          <w:tab w:val="left" w:pos="2268"/>
        </w:tabs>
      </w:pPr>
      <w:r>
        <w:t>Cleanup Script:</w:t>
      </w:r>
      <w:r w:rsidR="00A1704F">
        <w:tab/>
      </w:r>
      <w:r>
        <w:t>API_1_SSY_GETS_1.clr</w:t>
      </w:r>
    </w:p>
    <w:p w:rsidR="00614D2D" w:rsidRDefault="00614D2D" w:rsidP="00614D2D">
      <w:pPr>
        <w:pStyle w:val="B1"/>
        <w:tabs>
          <w:tab w:val="left" w:pos="2268"/>
        </w:tabs>
      </w:pPr>
      <w:r>
        <w:t>Parameter File:</w:t>
      </w:r>
      <w:r w:rsidR="00A1704F">
        <w:tab/>
      </w:r>
      <w:r>
        <w:t>API_1_SSY_GETS_1.par</w:t>
      </w:r>
    </w:p>
    <w:p w:rsidR="00614D2D" w:rsidRDefault="00614D2D" w:rsidP="00614D2D">
      <w:pPr>
        <w:pStyle w:val="H6"/>
        <w:keepNext w:val="0"/>
        <w:keepLines w:val="0"/>
      </w:pPr>
      <w:r>
        <w:t>6.1.2.1.3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reference not equal null after execute</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The returned reference shall be not null after execute</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reference to the GSM interface</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 xml:space="preserve">Returned a reference to the GSM interface </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6.1.2.1.4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r>
    </w:tbl>
    <w:p w:rsidR="00614D2D" w:rsidRDefault="00614D2D" w:rsidP="00614D2D"/>
    <w:p w:rsidR="00614D2D" w:rsidRDefault="00614D2D" w:rsidP="00614D2D">
      <w:pPr>
        <w:pStyle w:val="Heading3"/>
        <w:keepNext w:val="0"/>
        <w:keepLines w:val="0"/>
      </w:pPr>
      <w:bookmarkStart w:id="150" w:name="_Toc51826692"/>
      <w:bookmarkStart w:id="151" w:name="_Toc117070373"/>
      <w:bookmarkStart w:id="152" w:name="_Toc51828135"/>
      <w:r>
        <w:t>6.1.3</w:t>
      </w:r>
      <w:r>
        <w:tab/>
        <w:t>Class SIMViewException</w:t>
      </w:r>
      <w:bookmarkEnd w:id="150"/>
      <w:bookmarkEnd w:id="151"/>
      <w:bookmarkEnd w:id="152"/>
    </w:p>
    <w:p w:rsidR="00614D2D" w:rsidRDefault="00614D2D" w:rsidP="00614D2D">
      <w:pPr>
        <w:pStyle w:val="Heading4"/>
        <w:keepNext w:val="0"/>
        <w:keepLines w:val="0"/>
      </w:pPr>
      <w:bookmarkStart w:id="153" w:name="_Toc51826693"/>
      <w:bookmarkStart w:id="154" w:name="_Toc117070374"/>
      <w:bookmarkStart w:id="155" w:name="_Toc51828136"/>
      <w:r>
        <w:t>6.1.3.1</w:t>
      </w:r>
      <w:r>
        <w:tab/>
        <w:t>Method throwIt</w:t>
      </w:r>
      <w:bookmarkEnd w:id="153"/>
      <w:bookmarkEnd w:id="154"/>
      <w:bookmarkEnd w:id="155"/>
    </w:p>
    <w:p w:rsidR="00614D2D" w:rsidRDefault="00614D2D" w:rsidP="00614D2D">
      <w:r>
        <w:t>Test Area Reference: API_1_SVE_THITS</w:t>
      </w:r>
    </w:p>
    <w:p w:rsidR="00614D2D" w:rsidRDefault="00614D2D" w:rsidP="00614D2D">
      <w:pPr>
        <w:pStyle w:val="H6"/>
        <w:keepNext w:val="0"/>
        <w:keepLines w:val="0"/>
      </w:pPr>
      <w:r>
        <w:t>6.1.3.1.1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static void throwIt(short reason)</w:t>
      </w:r>
    </w:p>
    <w:p w:rsidR="00614D2D" w:rsidRDefault="00614D2D" w:rsidP="00614D2D">
      <w:pPr>
        <w:pStyle w:val="PL"/>
        <w:rPr>
          <w:noProof w:val="0"/>
        </w:rPr>
      </w:pPr>
      <w:r>
        <w:rPr>
          <w:noProof w:val="0"/>
        </w:rPr>
        <w:t xml:space="preserve">                    throws </w:t>
      </w:r>
      <w:hyperlink r:id="rId14" w:history="1">
        <w:r>
          <w:rPr>
            <w:rStyle w:val="Hyperlink"/>
            <w:noProof w:val="0"/>
          </w:rPr>
          <w:t>SIMViewException</w:t>
        </w:r>
      </w:hyperlink>
    </w:p>
    <w:p w:rsidR="00614D2D" w:rsidRDefault="00614D2D" w:rsidP="00614D2D">
      <w:pPr>
        <w:pStyle w:val="PL"/>
        <w:rPr>
          <w:noProof w:val="0"/>
        </w:rPr>
      </w:pPr>
    </w:p>
    <w:p w:rsidR="00614D2D" w:rsidRDefault="00614D2D" w:rsidP="00614D2D">
      <w:pPr>
        <w:pStyle w:val="H6"/>
        <w:keepNext w:val="0"/>
        <w:keepLines w:val="0"/>
      </w:pPr>
      <w:r>
        <w:t>6.1.3.1.1.1</w:t>
      </w:r>
      <w:r>
        <w:tab/>
        <w:t>Normal execution</w:t>
      </w:r>
    </w:p>
    <w:p w:rsidR="00614D2D" w:rsidRDefault="00A1704F" w:rsidP="00A1704F">
      <w:pPr>
        <w:pStyle w:val="B1"/>
      </w:pPr>
      <w:r>
        <w:rPr>
          <w:rFonts w:ascii="Symbol" w:hAnsi="Symbol"/>
        </w:rPr>
        <w:t>-</w:t>
      </w:r>
      <w:r>
        <w:rPr>
          <w:rFonts w:ascii="Symbol" w:hAnsi="Symbol"/>
        </w:rPr>
        <w:tab/>
      </w:r>
      <w:r w:rsidR="00614D2D">
        <w:t>CRRN1: Throws the JCRE instance of SIMViewException with the specified reason.</w:t>
      </w:r>
    </w:p>
    <w:p w:rsidR="00614D2D" w:rsidRDefault="00A1704F" w:rsidP="00A1704F">
      <w:pPr>
        <w:pStyle w:val="B1"/>
      </w:pPr>
      <w:r>
        <w:rPr>
          <w:rFonts w:ascii="Symbol" w:hAnsi="Symbol"/>
        </w:rPr>
        <w:t>-</w:t>
      </w:r>
      <w:r>
        <w:rPr>
          <w:rFonts w:ascii="Symbol" w:hAnsi="Symbol"/>
        </w:rPr>
        <w:tab/>
      </w:r>
      <w:r w:rsidR="00614D2D">
        <w:t>CRRN2: Extends javacard.framework.CardRuntimeException.</w:t>
      </w:r>
    </w:p>
    <w:p w:rsidR="00614D2D" w:rsidRDefault="00614D2D" w:rsidP="00614D2D">
      <w:pPr>
        <w:pStyle w:val="H6"/>
        <w:keepNext w:val="0"/>
        <w:keepLines w:val="0"/>
      </w:pPr>
      <w:r>
        <w:t>6.1.3.1.1.2</w:t>
      </w:r>
      <w:r>
        <w:tab/>
        <w:t>Parameter errors</w:t>
      </w:r>
    </w:p>
    <w:p w:rsidR="00614D2D" w:rsidRDefault="00614D2D" w:rsidP="00614D2D">
      <w:r>
        <w:t>No requirements.</w:t>
      </w:r>
    </w:p>
    <w:p w:rsidR="00614D2D" w:rsidRDefault="00614D2D" w:rsidP="00614D2D">
      <w:pPr>
        <w:pStyle w:val="H6"/>
        <w:keepNext w:val="0"/>
        <w:keepLines w:val="0"/>
      </w:pPr>
      <w:r>
        <w:t>6.1.3.1.1.3</w:t>
      </w:r>
      <w:r>
        <w:tab/>
        <w:t>Context errors</w:t>
      </w:r>
    </w:p>
    <w:p w:rsidR="00614D2D" w:rsidRDefault="00614D2D" w:rsidP="00614D2D">
      <w:r>
        <w:t>No requirements.</w:t>
      </w:r>
    </w:p>
    <w:p w:rsidR="00614D2D" w:rsidRDefault="00614D2D" w:rsidP="00614D2D">
      <w:pPr>
        <w:pStyle w:val="H6"/>
        <w:keepNext w:val="0"/>
        <w:keepLines w:val="0"/>
      </w:pPr>
      <w:r>
        <w:t>6.1.3.1.2</w:t>
      </w:r>
      <w:r>
        <w:tab/>
        <w:t>Test Suite Files</w:t>
      </w:r>
    </w:p>
    <w:p w:rsidR="00614D2D" w:rsidRDefault="00614D2D" w:rsidP="00614D2D">
      <w:r>
        <w:t>No additional requirements for the GSM personalization</w:t>
      </w:r>
    </w:p>
    <w:p w:rsidR="00614D2D" w:rsidRDefault="00614D2D" w:rsidP="00614D2D">
      <w:pPr>
        <w:pStyle w:val="B1"/>
        <w:tabs>
          <w:tab w:val="left" w:pos="2268"/>
        </w:tabs>
      </w:pPr>
      <w:r>
        <w:t>Test Script:</w:t>
      </w:r>
      <w:r>
        <w:tab/>
        <w:t>API_1_SVE_THITS_1.scr</w:t>
      </w:r>
    </w:p>
    <w:p w:rsidR="00614D2D" w:rsidRDefault="00614D2D" w:rsidP="00614D2D">
      <w:pPr>
        <w:pStyle w:val="B1"/>
        <w:tabs>
          <w:tab w:val="left" w:pos="2268"/>
        </w:tabs>
      </w:pPr>
      <w:r>
        <w:t>Test Applet:</w:t>
      </w:r>
      <w:r>
        <w:tab/>
        <w:t>API_1_SVE_THITS_1.java</w:t>
      </w:r>
    </w:p>
    <w:p w:rsidR="00614D2D" w:rsidRDefault="00614D2D" w:rsidP="00614D2D">
      <w:pPr>
        <w:pStyle w:val="B1"/>
        <w:tabs>
          <w:tab w:val="left" w:pos="2268"/>
        </w:tabs>
      </w:pPr>
      <w:r>
        <w:t>Load Script:</w:t>
      </w:r>
      <w:r>
        <w:tab/>
        <w:t>API_1_SVE_THITS_1.ldr</w:t>
      </w:r>
    </w:p>
    <w:p w:rsidR="00614D2D" w:rsidRDefault="00614D2D" w:rsidP="00614D2D">
      <w:pPr>
        <w:pStyle w:val="B1"/>
        <w:tabs>
          <w:tab w:val="left" w:pos="2268"/>
        </w:tabs>
      </w:pPr>
      <w:r>
        <w:t>Cleanup Script:</w:t>
      </w:r>
      <w:r>
        <w:tab/>
        <w:t>API_1_SVE_THITS_1.clr</w:t>
      </w:r>
    </w:p>
    <w:p w:rsidR="00614D2D" w:rsidRDefault="00614D2D" w:rsidP="00614D2D">
      <w:pPr>
        <w:pStyle w:val="B1"/>
        <w:tabs>
          <w:tab w:val="left" w:pos="2268"/>
        </w:tabs>
      </w:pPr>
      <w:r>
        <w:t>Parameter File:</w:t>
      </w:r>
      <w:r>
        <w:tab/>
        <w:t>API_1_SVE_THITS_1.par</w:t>
      </w:r>
    </w:p>
    <w:p w:rsidR="00614D2D" w:rsidRDefault="00614D2D" w:rsidP="00614D2D">
      <w:pPr>
        <w:pStyle w:val="H6"/>
        <w:keepNext w:val="0"/>
        <w:keepLines w:val="0"/>
      </w:pPr>
      <w:r>
        <w:t>6.1.3.1.3</w:t>
      </w:r>
      <w:r>
        <w:tab/>
        <w:t>Test Procedure</w:t>
      </w: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5"/>
        <w:gridCol w:w="4110"/>
        <w:gridCol w:w="2338"/>
        <w:gridCol w:w="1737"/>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33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1737"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Throws the JCRE instance of SIMViewException with the specified reason</w:t>
            </w:r>
          </w:p>
        </w:tc>
        <w:tc>
          <w:tcPr>
            <w:tcW w:w="2339"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Reason = 0</w:t>
            </w:r>
          </w:p>
        </w:tc>
        <w:tc>
          <w:tcPr>
            <w:tcW w:w="1737"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Throws the JCRE instance of SIMViewException with the specified reason</w:t>
            </w:r>
          </w:p>
        </w:tc>
        <w:tc>
          <w:tcPr>
            <w:tcW w:w="2339"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Reason = 1</w:t>
            </w:r>
          </w:p>
        </w:tc>
        <w:tc>
          <w:tcPr>
            <w:tcW w:w="1737"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Throws the JCRE instance of SIMViewException with the specified reason</w:t>
            </w:r>
          </w:p>
        </w:tc>
        <w:tc>
          <w:tcPr>
            <w:tcW w:w="2339"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Reason = 15</w:t>
            </w:r>
          </w:p>
        </w:tc>
        <w:tc>
          <w:tcPr>
            <w:tcW w:w="1737"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jc w:val="center"/>
              <w:rPr>
                <w:b/>
              </w:rPr>
            </w:pPr>
            <w:r>
              <w:rPr>
                <w:b/>
              </w:rPr>
              <w:t>SIMViewException extends javacard.framework.CardRuntimeException</w:t>
            </w:r>
          </w:p>
        </w:tc>
        <w:tc>
          <w:tcPr>
            <w:tcW w:w="2339"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Reason = 0</w:t>
            </w:r>
          </w:p>
        </w:tc>
        <w:tc>
          <w:tcPr>
            <w:tcW w:w="1737"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SIMViewException extends javacard.framework.CardRuntimeException</w:t>
            </w:r>
          </w:p>
        </w:tc>
        <w:tc>
          <w:tcPr>
            <w:tcW w:w="2339"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Reason = 1</w:t>
            </w:r>
          </w:p>
        </w:tc>
        <w:tc>
          <w:tcPr>
            <w:tcW w:w="1737"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SIMViewException extends javacard.framework.CardRuntimeException</w:t>
            </w:r>
          </w:p>
        </w:tc>
        <w:tc>
          <w:tcPr>
            <w:tcW w:w="2339"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Reason = 15</w:t>
            </w:r>
          </w:p>
        </w:tc>
        <w:tc>
          <w:tcPr>
            <w:tcW w:w="1737"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6.1.3.1.4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4,5,6</w:t>
            </w:r>
          </w:p>
        </w:tc>
      </w:tr>
    </w:tbl>
    <w:p w:rsidR="00614D2D" w:rsidRDefault="00614D2D" w:rsidP="00614D2D"/>
    <w:p w:rsidR="00614D2D" w:rsidRDefault="00614D2D" w:rsidP="00614D2D">
      <w:pPr>
        <w:pStyle w:val="Heading4"/>
        <w:keepNext w:val="0"/>
        <w:keepLines w:val="0"/>
      </w:pPr>
      <w:bookmarkStart w:id="156" w:name="_Toc51826694"/>
      <w:bookmarkStart w:id="157" w:name="_Toc117070375"/>
      <w:bookmarkStart w:id="158" w:name="_Toc51828137"/>
      <w:r>
        <w:t>6.1.3.2</w:t>
      </w:r>
      <w:r>
        <w:tab/>
        <w:t>Constructor</w:t>
      </w:r>
      <w:bookmarkEnd w:id="156"/>
      <w:bookmarkEnd w:id="157"/>
      <w:bookmarkEnd w:id="158"/>
    </w:p>
    <w:p w:rsidR="00614D2D" w:rsidRDefault="00614D2D" w:rsidP="00614D2D">
      <w:r>
        <w:t>Test Area Reference: API_1_SVE_COORS</w:t>
      </w:r>
    </w:p>
    <w:p w:rsidR="00614D2D" w:rsidRDefault="00614D2D" w:rsidP="00614D2D">
      <w:pPr>
        <w:pStyle w:val="H6"/>
        <w:keepNext w:val="0"/>
        <w:keepLines w:val="0"/>
      </w:pPr>
      <w:r>
        <w:t>6.1.3.2.1</w:t>
      </w:r>
      <w:r>
        <w:tab/>
        <w:t>Conformance Requirement:</w:t>
      </w:r>
    </w:p>
    <w:p w:rsidR="00614D2D" w:rsidRDefault="00614D2D" w:rsidP="00614D2D">
      <w:r>
        <w:t>The method with following header shall compliant to its definition in the API.</w:t>
      </w:r>
    </w:p>
    <w:p w:rsidR="00614D2D" w:rsidRDefault="00614D2D" w:rsidP="00614D2D">
      <w:pPr>
        <w:pStyle w:val="PL"/>
        <w:rPr>
          <w:noProof w:val="0"/>
        </w:rPr>
      </w:pPr>
      <w:r>
        <w:rPr>
          <w:noProof w:val="0"/>
        </w:rPr>
        <w:t>public SIMViewException(short reason)</w:t>
      </w:r>
    </w:p>
    <w:p w:rsidR="00614D2D" w:rsidRDefault="00614D2D" w:rsidP="00614D2D">
      <w:pPr>
        <w:pStyle w:val="PL"/>
        <w:rPr>
          <w:noProof w:val="0"/>
        </w:rPr>
      </w:pPr>
      <w:r>
        <w:rPr>
          <w:noProof w:val="0"/>
        </w:rPr>
        <w:t xml:space="preserve">                 throws </w:t>
      </w:r>
      <w:hyperlink r:id="rId15" w:history="1">
        <w:r>
          <w:rPr>
            <w:rStyle w:val="Hyperlink"/>
            <w:noProof w:val="0"/>
          </w:rPr>
          <w:t>SIMViewException</w:t>
        </w:r>
      </w:hyperlink>
    </w:p>
    <w:p w:rsidR="00614D2D" w:rsidRDefault="00614D2D" w:rsidP="00614D2D">
      <w:pPr>
        <w:pStyle w:val="PL"/>
        <w:rPr>
          <w:noProof w:val="0"/>
        </w:rPr>
      </w:pPr>
    </w:p>
    <w:p w:rsidR="00614D2D" w:rsidRDefault="00614D2D" w:rsidP="00614D2D">
      <w:pPr>
        <w:pStyle w:val="H6"/>
        <w:keepNext w:val="0"/>
        <w:keepLines w:val="0"/>
      </w:pPr>
      <w:r>
        <w:t>6.1.3.2.1.1</w:t>
      </w:r>
      <w:r>
        <w:tab/>
        <w:t>Normal execution</w:t>
      </w:r>
    </w:p>
    <w:p w:rsidR="00614D2D" w:rsidRDefault="00A1704F" w:rsidP="00A1704F">
      <w:pPr>
        <w:pStyle w:val="B1"/>
      </w:pPr>
      <w:r>
        <w:rPr>
          <w:rFonts w:ascii="Symbol" w:hAnsi="Symbol"/>
        </w:rPr>
        <w:t>-</w:t>
      </w:r>
      <w:r>
        <w:rPr>
          <w:rFonts w:ascii="Symbol" w:hAnsi="Symbol"/>
        </w:rPr>
        <w:tab/>
      </w:r>
      <w:r w:rsidR="00614D2D">
        <w:t>CRRN1: Construct a SIMViewException with the specified reason.</w:t>
      </w:r>
    </w:p>
    <w:p w:rsidR="00614D2D" w:rsidRDefault="00614D2D" w:rsidP="00614D2D">
      <w:pPr>
        <w:pStyle w:val="H6"/>
        <w:keepNext w:val="0"/>
        <w:keepLines w:val="0"/>
      </w:pPr>
      <w:r>
        <w:t>6.1.3.2.1.2</w:t>
      </w:r>
      <w:r>
        <w:tab/>
        <w:t>Parameters error</w:t>
      </w:r>
    </w:p>
    <w:p w:rsidR="00614D2D" w:rsidRDefault="00614D2D" w:rsidP="00614D2D">
      <w:r>
        <w:t>No requirements.</w:t>
      </w:r>
    </w:p>
    <w:p w:rsidR="00614D2D" w:rsidRDefault="00614D2D" w:rsidP="00614D2D">
      <w:pPr>
        <w:pStyle w:val="H6"/>
        <w:keepNext w:val="0"/>
        <w:keepLines w:val="0"/>
      </w:pPr>
      <w:r>
        <w:t>6.1.3.2.1.3</w:t>
      </w:r>
      <w:r>
        <w:tab/>
        <w:t>Context errors</w:t>
      </w:r>
    </w:p>
    <w:p w:rsidR="00614D2D" w:rsidRDefault="00614D2D" w:rsidP="00614D2D">
      <w:r>
        <w:t>No requirements.</w:t>
      </w:r>
    </w:p>
    <w:p w:rsidR="00614D2D" w:rsidRDefault="00614D2D" w:rsidP="00614D2D">
      <w:pPr>
        <w:pStyle w:val="H6"/>
        <w:keepNext w:val="0"/>
        <w:keepLines w:val="0"/>
      </w:pPr>
      <w:r>
        <w:t>6.1.3.2.2</w:t>
      </w:r>
      <w:r>
        <w:tab/>
        <w:t>Test suite files</w:t>
      </w:r>
    </w:p>
    <w:p w:rsidR="00614D2D" w:rsidRDefault="00614D2D" w:rsidP="00614D2D">
      <w:r>
        <w:t>No additional requirements for the GSM personalization</w:t>
      </w:r>
    </w:p>
    <w:p w:rsidR="00614D2D" w:rsidRDefault="00614D2D" w:rsidP="00614D2D">
      <w:pPr>
        <w:pStyle w:val="B1"/>
        <w:tabs>
          <w:tab w:val="left" w:pos="2268"/>
        </w:tabs>
      </w:pPr>
      <w:r>
        <w:t>Test Script:</w:t>
      </w:r>
      <w:r w:rsidR="00A1704F">
        <w:tab/>
      </w:r>
      <w:r>
        <w:t>API_1_SVE_COORS_1.scr</w:t>
      </w:r>
    </w:p>
    <w:p w:rsidR="00614D2D" w:rsidRDefault="00614D2D" w:rsidP="00614D2D">
      <w:pPr>
        <w:pStyle w:val="B1"/>
        <w:tabs>
          <w:tab w:val="left" w:pos="2268"/>
        </w:tabs>
      </w:pPr>
      <w:r>
        <w:t>Test Applet:</w:t>
      </w:r>
      <w:r>
        <w:tab/>
        <w:t>API_1_SVE_COORS_1.java</w:t>
      </w:r>
    </w:p>
    <w:p w:rsidR="00614D2D" w:rsidRDefault="00614D2D" w:rsidP="00614D2D">
      <w:pPr>
        <w:pStyle w:val="B1"/>
        <w:tabs>
          <w:tab w:val="left" w:pos="2268"/>
        </w:tabs>
      </w:pPr>
      <w:r>
        <w:t>Load Script:</w:t>
      </w:r>
      <w:r w:rsidR="00A1704F">
        <w:tab/>
      </w:r>
      <w:r>
        <w:t>API_1_SVE_COORS.ldr</w:t>
      </w:r>
    </w:p>
    <w:p w:rsidR="00614D2D" w:rsidRDefault="00614D2D" w:rsidP="00614D2D">
      <w:pPr>
        <w:pStyle w:val="B1"/>
        <w:tabs>
          <w:tab w:val="left" w:pos="2268"/>
        </w:tabs>
      </w:pPr>
      <w:r>
        <w:t>Cleanup Script:</w:t>
      </w:r>
      <w:r>
        <w:tab/>
        <w:t>API_1_SVE_COORS.clr</w:t>
      </w:r>
    </w:p>
    <w:p w:rsidR="00614D2D" w:rsidRDefault="00614D2D" w:rsidP="00614D2D">
      <w:pPr>
        <w:pStyle w:val="B1"/>
        <w:tabs>
          <w:tab w:val="left" w:pos="2268"/>
        </w:tabs>
      </w:pPr>
      <w:r>
        <w:t>Parameter File:</w:t>
      </w:r>
      <w:r>
        <w:tab/>
        <w:t>API_1_SVE_COORS.par</w:t>
      </w:r>
    </w:p>
    <w:p w:rsidR="00614D2D" w:rsidRDefault="00614D2D" w:rsidP="00614D2D">
      <w:pPr>
        <w:pStyle w:val="H6"/>
        <w:keepNext w:val="0"/>
        <w:keepLines w:val="0"/>
      </w:pPr>
      <w:r>
        <w:t>6.1.3.2.3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SIMViewException with the specified reason</w:t>
            </w:r>
          </w:p>
          <w:p w:rsidR="00614D2D" w:rsidRDefault="00614D2D">
            <w:pPr>
              <w:pStyle w:val="PL"/>
              <w:rPr>
                <w:noProof w:val="0"/>
              </w:rPr>
            </w:pPr>
            <w:r>
              <w:rPr>
                <w:noProof w:val="0"/>
              </w:rPr>
              <w:t xml:space="preserve">(The reason shall set with setReason and compare the Exception with getReason) </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Reason (specified)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6.1.3.2.4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bl>
    <w:p w:rsidR="00614D2D" w:rsidRDefault="00614D2D" w:rsidP="00614D2D"/>
    <w:p w:rsidR="00614D2D" w:rsidRDefault="00614D2D" w:rsidP="00614D2D">
      <w:pPr>
        <w:pStyle w:val="Heading4"/>
        <w:keepNext w:val="0"/>
        <w:keepLines w:val="0"/>
      </w:pPr>
      <w:bookmarkStart w:id="159" w:name="_Toc51826695"/>
      <w:bookmarkStart w:id="160" w:name="_Toc117070376"/>
      <w:bookmarkStart w:id="161" w:name="_Toc51828138"/>
      <w:r>
        <w:t>6.1.3.3</w:t>
      </w:r>
      <w:r>
        <w:tab/>
        <w:t>Reason Codes</w:t>
      </w:r>
      <w:bookmarkEnd w:id="159"/>
      <w:bookmarkEnd w:id="160"/>
      <w:bookmarkEnd w:id="161"/>
    </w:p>
    <w:p w:rsidR="00614D2D" w:rsidRDefault="00614D2D" w:rsidP="00614D2D">
      <w:r>
        <w:t>Test Area Reference: API_1_SVE_CONS</w:t>
      </w:r>
    </w:p>
    <w:p w:rsidR="00614D2D" w:rsidRDefault="00614D2D" w:rsidP="00614D2D">
      <w:pPr>
        <w:pStyle w:val="H6"/>
        <w:keepNext w:val="0"/>
        <w:keepLines w:val="0"/>
      </w:pPr>
      <w:r>
        <w:t>6.1.3.3.1</w:t>
      </w:r>
      <w:r>
        <w:tab/>
        <w:t>Conformance Requirement:</w:t>
      </w:r>
    </w:p>
    <w:p w:rsidR="00614D2D" w:rsidRDefault="00614D2D" w:rsidP="00614D2D">
      <w:r>
        <w:t>There is no API, only constants. This constants shall compliant to its definition in the API.</w:t>
      </w:r>
    </w:p>
    <w:p w:rsidR="00614D2D" w:rsidRDefault="00614D2D" w:rsidP="00614D2D">
      <w:pPr>
        <w:pStyle w:val="H6"/>
        <w:keepNext w:val="0"/>
        <w:keepLines w:val="0"/>
      </w:pPr>
      <w:r>
        <w:t>6.1.3.3.1.1</w:t>
      </w:r>
      <w:r>
        <w:tab/>
        <w:t>Normal execution</w:t>
      </w:r>
    </w:p>
    <w:p w:rsidR="00614D2D" w:rsidRDefault="00A1704F" w:rsidP="00A1704F">
      <w:pPr>
        <w:pStyle w:val="B1"/>
      </w:pPr>
      <w:r>
        <w:rPr>
          <w:rFonts w:ascii="Symbol" w:hAnsi="Symbol"/>
        </w:rPr>
        <w:t>-</w:t>
      </w:r>
      <w:r>
        <w:rPr>
          <w:rFonts w:ascii="Symbol" w:hAnsi="Symbol"/>
        </w:rPr>
        <w:tab/>
      </w:r>
      <w:r w:rsidR="00614D2D">
        <w:t>CRRN1: The Constants of the class SIMViewException shall all have the same name and value defined in the 3GPP TS 43.019 [7].</w:t>
      </w:r>
    </w:p>
    <w:p w:rsidR="00614D2D" w:rsidRDefault="00A1704F" w:rsidP="00A1704F">
      <w:pPr>
        <w:pStyle w:val="B1"/>
      </w:pPr>
      <w:r>
        <w:rPr>
          <w:rFonts w:ascii="Symbol" w:hAnsi="Symbol"/>
        </w:rPr>
        <w:t>-</w:t>
      </w:r>
      <w:r>
        <w:rPr>
          <w:rFonts w:ascii="Symbol" w:hAnsi="Symbol"/>
        </w:rPr>
        <w:tab/>
      </w:r>
      <w:r w:rsidR="00614D2D">
        <w:t>CRRN2: Constructs SIMViewException a Exception with the specified reason.</w:t>
      </w:r>
    </w:p>
    <w:p w:rsidR="00614D2D" w:rsidRDefault="00614D2D" w:rsidP="00614D2D">
      <w:pPr>
        <w:pStyle w:val="H6"/>
        <w:keepNext w:val="0"/>
        <w:keepLines w:val="0"/>
      </w:pPr>
      <w:r>
        <w:t>6.1.3.3.1.2</w:t>
      </w:r>
      <w:r>
        <w:tab/>
        <w:t>Parameters error</w:t>
      </w:r>
    </w:p>
    <w:p w:rsidR="00614D2D" w:rsidRDefault="00614D2D" w:rsidP="00614D2D">
      <w:r>
        <w:t>No requirements.</w:t>
      </w:r>
    </w:p>
    <w:p w:rsidR="00614D2D" w:rsidRDefault="00614D2D" w:rsidP="00614D2D">
      <w:pPr>
        <w:pStyle w:val="H6"/>
        <w:keepNext w:val="0"/>
        <w:keepLines w:val="0"/>
      </w:pPr>
      <w:r>
        <w:t>6.1.3.3.1.3</w:t>
      </w:r>
      <w:r>
        <w:tab/>
        <w:t>Context errors</w:t>
      </w:r>
    </w:p>
    <w:p w:rsidR="00614D2D" w:rsidRDefault="00614D2D" w:rsidP="00614D2D">
      <w:r>
        <w:t>No requirements.</w:t>
      </w:r>
    </w:p>
    <w:p w:rsidR="00614D2D" w:rsidRDefault="00614D2D" w:rsidP="00614D2D">
      <w:pPr>
        <w:pStyle w:val="H6"/>
        <w:keepNext w:val="0"/>
        <w:keepLines w:val="0"/>
      </w:pPr>
      <w:r>
        <w:t>6.1.3.3.2</w:t>
      </w:r>
      <w:r>
        <w:tab/>
        <w:t>Test suite files</w:t>
      </w:r>
    </w:p>
    <w:p w:rsidR="00614D2D" w:rsidRDefault="00614D2D" w:rsidP="00614D2D">
      <w:r>
        <w:t>None.</w:t>
      </w:r>
    </w:p>
    <w:p w:rsidR="00614D2D" w:rsidRDefault="00614D2D" w:rsidP="00614D2D">
      <w:pPr>
        <w:pStyle w:val="H6"/>
        <w:keepNext w:val="0"/>
        <w:keepLines w:val="0"/>
      </w:pPr>
      <w:r>
        <w:t>6.1.3.3.3</w:t>
      </w:r>
      <w:r>
        <w:tab/>
        <w:t>Test Procedure</w:t>
      </w:r>
    </w:p>
    <w:p w:rsidR="00614D2D" w:rsidRDefault="00614D2D" w:rsidP="00614D2D">
      <w:r>
        <w:t>The constants in Java are resolved at compilation time, therefore a runtime test is not useful. No test of constants will be performed</w:t>
      </w:r>
    </w:p>
    <w:p w:rsidR="00614D2D" w:rsidRDefault="00614D2D" w:rsidP="00614D2D">
      <w:pPr>
        <w:pStyle w:val="Heading2"/>
        <w:keepNext w:val="0"/>
        <w:keepLines w:val="0"/>
      </w:pPr>
      <w:bookmarkStart w:id="162" w:name="_Toc51826696"/>
      <w:bookmarkStart w:id="163" w:name="_Toc117070377"/>
      <w:bookmarkStart w:id="164" w:name="_Toc51828139"/>
      <w:r>
        <w:t>6.2</w:t>
      </w:r>
      <w:r>
        <w:tab/>
        <w:t>Package sim.toolkit</w:t>
      </w:r>
      <w:bookmarkEnd w:id="162"/>
      <w:bookmarkEnd w:id="163"/>
      <w:bookmarkEnd w:id="164"/>
    </w:p>
    <w:p w:rsidR="00614D2D" w:rsidRDefault="00614D2D" w:rsidP="00614D2D">
      <w:pPr>
        <w:pStyle w:val="Heading3"/>
        <w:keepNext w:val="0"/>
        <w:keepLines w:val="0"/>
      </w:pPr>
      <w:bookmarkStart w:id="165" w:name="_Toc51826697"/>
      <w:bookmarkStart w:id="166" w:name="_Toc117070378"/>
      <w:bookmarkStart w:id="167" w:name="_Toc51828140"/>
      <w:r>
        <w:t>6.2.1</w:t>
      </w:r>
      <w:r>
        <w:tab/>
        <w:t>Interface ToolkitConstants</w:t>
      </w:r>
      <w:bookmarkEnd w:id="165"/>
      <w:bookmarkEnd w:id="166"/>
      <w:bookmarkEnd w:id="167"/>
    </w:p>
    <w:p w:rsidR="00614D2D" w:rsidRDefault="00614D2D" w:rsidP="00614D2D">
      <w:pPr>
        <w:pStyle w:val="Heading4"/>
        <w:keepNext w:val="0"/>
        <w:keepLines w:val="0"/>
      </w:pPr>
      <w:bookmarkStart w:id="168" w:name="_Toc51826698"/>
      <w:bookmarkStart w:id="169" w:name="_Toc117070379"/>
      <w:bookmarkStart w:id="170" w:name="_Toc51828141"/>
      <w:r>
        <w:t>6.2.1.1</w:t>
      </w:r>
      <w:r>
        <w:tab/>
        <w:t>Constants</w:t>
      </w:r>
      <w:bookmarkEnd w:id="168"/>
      <w:bookmarkEnd w:id="169"/>
      <w:bookmarkEnd w:id="170"/>
    </w:p>
    <w:p w:rsidR="00614D2D" w:rsidRDefault="00614D2D" w:rsidP="00614D2D">
      <w:r>
        <w:t>Test Area Reference: API_2_TKC_CONS</w:t>
      </w:r>
    </w:p>
    <w:p w:rsidR="00614D2D" w:rsidRDefault="00614D2D" w:rsidP="00614D2D">
      <w:pPr>
        <w:pStyle w:val="H6"/>
      </w:pPr>
      <w:r>
        <w:t>6.2.1.1.1</w:t>
      </w:r>
      <w:r>
        <w:tab/>
        <w:t>Conformance Requirement</w:t>
      </w:r>
    </w:p>
    <w:p w:rsidR="00614D2D" w:rsidRDefault="00614D2D" w:rsidP="00614D2D">
      <w:pPr>
        <w:keepNext/>
        <w:keepLines/>
      </w:pPr>
      <w:r>
        <w:t>There is no API, only constants. This constants shall be compare to its definition in the API.</w:t>
      </w:r>
    </w:p>
    <w:p w:rsidR="00614D2D" w:rsidRDefault="00614D2D" w:rsidP="00614D2D">
      <w:pPr>
        <w:pStyle w:val="H6"/>
        <w:keepNext w:val="0"/>
        <w:keepLines w:val="0"/>
      </w:pPr>
      <w:r>
        <w:t>6.2.1.1.1.1</w:t>
      </w:r>
      <w:r>
        <w:tab/>
        <w:t>Normal execution</w:t>
      </w:r>
    </w:p>
    <w:p w:rsidR="00614D2D" w:rsidRDefault="00614D2D" w:rsidP="00614D2D">
      <w:pPr>
        <w:pStyle w:val="ListBullet"/>
        <w:numPr>
          <w:ilvl w:val="0"/>
          <w:numId w:val="2"/>
        </w:numPr>
        <w:ind w:left="568" w:hanging="284"/>
      </w:pPr>
      <w:r>
        <w:t>CRRN1: The Toolkit Constants shall all have the same name and value as defined in 3GPP TS 43.019 [7].</w:t>
      </w:r>
    </w:p>
    <w:p w:rsidR="00614D2D" w:rsidRDefault="00614D2D" w:rsidP="00614D2D">
      <w:pPr>
        <w:pStyle w:val="H6"/>
        <w:keepNext w:val="0"/>
        <w:keepLines w:val="0"/>
      </w:pPr>
      <w:r>
        <w:t>6.2.1.1.1.2</w:t>
      </w:r>
      <w:r>
        <w:tab/>
        <w:t>Parameters error</w:t>
      </w:r>
    </w:p>
    <w:p w:rsidR="00614D2D" w:rsidRDefault="00614D2D" w:rsidP="00614D2D">
      <w:r>
        <w:t>No requirements.</w:t>
      </w:r>
    </w:p>
    <w:p w:rsidR="00614D2D" w:rsidRDefault="00614D2D" w:rsidP="00614D2D">
      <w:pPr>
        <w:pStyle w:val="H6"/>
        <w:keepNext w:val="0"/>
        <w:keepLines w:val="0"/>
      </w:pPr>
      <w:r>
        <w:t>6.2.1.1.1.3</w:t>
      </w:r>
      <w:r>
        <w:tab/>
        <w:t>Context errors</w:t>
      </w:r>
    </w:p>
    <w:p w:rsidR="00614D2D" w:rsidRDefault="00614D2D" w:rsidP="00614D2D">
      <w:r>
        <w:t>No requirements.</w:t>
      </w:r>
    </w:p>
    <w:p w:rsidR="00614D2D" w:rsidRDefault="00614D2D" w:rsidP="00614D2D">
      <w:pPr>
        <w:pStyle w:val="H6"/>
        <w:keepNext w:val="0"/>
        <w:keepLines w:val="0"/>
      </w:pPr>
      <w:r>
        <w:t>6.2.1.1.2</w:t>
      </w:r>
      <w:r>
        <w:tab/>
        <w:t>Test suite files</w:t>
      </w:r>
    </w:p>
    <w:p w:rsidR="00614D2D" w:rsidRDefault="00614D2D" w:rsidP="00614D2D">
      <w:r>
        <w:t>None.</w:t>
      </w:r>
    </w:p>
    <w:p w:rsidR="00614D2D" w:rsidRDefault="00614D2D" w:rsidP="00614D2D">
      <w:pPr>
        <w:pStyle w:val="H6"/>
        <w:keepNext w:val="0"/>
        <w:keepLines w:val="0"/>
      </w:pPr>
      <w:r>
        <w:t>6.2.1.1.3</w:t>
      </w:r>
      <w:r>
        <w:tab/>
        <w:t>Test Procedure</w:t>
      </w:r>
    </w:p>
    <w:p w:rsidR="00614D2D" w:rsidRDefault="00614D2D" w:rsidP="00614D2D">
      <w:r>
        <w:t>The constants in Java are resolved at compilation time, therefore a runtime test is not useful. No test of constants will be performed.</w:t>
      </w:r>
    </w:p>
    <w:p w:rsidR="00614D2D" w:rsidRDefault="00614D2D" w:rsidP="00614D2D">
      <w:pPr>
        <w:pStyle w:val="Heading3"/>
        <w:keepNext w:val="0"/>
        <w:keepLines w:val="0"/>
      </w:pPr>
      <w:bookmarkStart w:id="171" w:name="_Toc51826699"/>
      <w:bookmarkStart w:id="172" w:name="_Toc117070380"/>
      <w:bookmarkStart w:id="173" w:name="_Toc51828142"/>
      <w:r>
        <w:t>6.2.2</w:t>
      </w:r>
      <w:r>
        <w:tab/>
        <w:t>Interface ToolkitInterface</w:t>
      </w:r>
      <w:bookmarkEnd w:id="171"/>
      <w:bookmarkEnd w:id="172"/>
      <w:bookmarkEnd w:id="173"/>
    </w:p>
    <w:p w:rsidR="00614D2D" w:rsidRDefault="00614D2D" w:rsidP="00614D2D">
      <w:pPr>
        <w:pStyle w:val="Heading4"/>
        <w:keepNext w:val="0"/>
        <w:keepLines w:val="0"/>
      </w:pPr>
      <w:bookmarkStart w:id="174" w:name="_Toc51826700"/>
      <w:bookmarkStart w:id="175" w:name="_Toc117070381"/>
      <w:bookmarkStart w:id="176" w:name="_Toc51828143"/>
      <w:r>
        <w:t>6.2.2.1</w:t>
      </w:r>
      <w:r>
        <w:tab/>
        <w:t>Method processToolkit</w:t>
      </w:r>
      <w:bookmarkEnd w:id="174"/>
      <w:bookmarkEnd w:id="175"/>
      <w:bookmarkEnd w:id="176"/>
    </w:p>
    <w:p w:rsidR="00614D2D" w:rsidRDefault="00614D2D" w:rsidP="00614D2D">
      <w:r>
        <w:t>Test Area Reference: API_2_TKI_PRTKB</w:t>
      </w:r>
    </w:p>
    <w:p w:rsidR="00614D2D" w:rsidRDefault="00614D2D" w:rsidP="00614D2D">
      <w:pPr>
        <w:pStyle w:val="H6"/>
        <w:keepNext w:val="0"/>
        <w:keepLines w:val="0"/>
      </w:pPr>
      <w:r>
        <w:t>6.2.2.1.1</w:t>
      </w:r>
      <w:r>
        <w:tab/>
        <w:t>Conformance Requirement:</w:t>
      </w:r>
    </w:p>
    <w:p w:rsidR="00614D2D" w:rsidRDefault="00614D2D" w:rsidP="00614D2D">
      <w:r>
        <w:t>The method with following prototype shall be compliant to its definition in the API.</w:t>
      </w:r>
    </w:p>
    <w:p w:rsidR="00614D2D" w:rsidRDefault="00614D2D" w:rsidP="00614D2D">
      <w:pPr>
        <w:pStyle w:val="PL"/>
        <w:rPr>
          <w:noProof w:val="0"/>
        </w:rPr>
      </w:pPr>
      <w:r>
        <w:rPr>
          <w:noProof w:val="0"/>
        </w:rPr>
        <w:t>public void processToolkit(byte event)</w:t>
      </w:r>
    </w:p>
    <w:p w:rsidR="00614D2D" w:rsidRDefault="00614D2D" w:rsidP="00614D2D">
      <w:pPr>
        <w:pStyle w:val="PL"/>
        <w:rPr>
          <w:noProof w:val="0"/>
        </w:rPr>
      </w:pPr>
      <w:r>
        <w:rPr>
          <w:noProof w:val="0"/>
        </w:rPr>
        <w:t xml:space="preserve">                    throws </w:t>
      </w:r>
      <w:hyperlink r:id="rId16" w:history="1">
        <w:r>
          <w:rPr>
            <w:rStyle w:val="Hyperlink"/>
            <w:noProof w:val="0"/>
          </w:rPr>
          <w:t>ToolkitException</w:t>
        </w:r>
      </w:hyperlink>
    </w:p>
    <w:p w:rsidR="00614D2D" w:rsidRDefault="00614D2D" w:rsidP="00614D2D">
      <w:pPr>
        <w:pStyle w:val="PL"/>
        <w:rPr>
          <w:noProof w:val="0"/>
        </w:rPr>
      </w:pPr>
    </w:p>
    <w:p w:rsidR="00614D2D" w:rsidRDefault="00614D2D" w:rsidP="00614D2D">
      <w:pPr>
        <w:pStyle w:val="H6"/>
        <w:keepNext w:val="0"/>
        <w:keepLines w:val="0"/>
      </w:pPr>
      <w:r>
        <w:t>6.2.2.1.1.1</w:t>
      </w:r>
      <w:r>
        <w:tab/>
        <w:t>Normal execution</w:t>
      </w:r>
    </w:p>
    <w:p w:rsidR="00614D2D" w:rsidRDefault="00A1704F" w:rsidP="00A1704F">
      <w:pPr>
        <w:pStyle w:val="B1"/>
      </w:pPr>
      <w:r>
        <w:rPr>
          <w:rFonts w:ascii="Symbol" w:hAnsi="Symbol"/>
        </w:rPr>
        <w:t>-</w:t>
      </w:r>
      <w:r>
        <w:rPr>
          <w:rFonts w:ascii="Symbol" w:hAnsi="Symbol"/>
        </w:rPr>
        <w:tab/>
      </w:r>
      <w:r w:rsidR="00614D2D">
        <w:t>CRRN1: This interface must be implemented by a Toolkit applet (which extends the javacard.framework.Applet class) so that it can be triggered by the Toolkit Handler according to the registration information.</w:t>
      </w:r>
    </w:p>
    <w:p w:rsidR="00614D2D" w:rsidRDefault="00A1704F" w:rsidP="00A1704F">
      <w:pPr>
        <w:pStyle w:val="B1"/>
      </w:pPr>
      <w:r>
        <w:rPr>
          <w:rFonts w:ascii="Symbol" w:hAnsi="Symbol"/>
        </w:rPr>
        <w:t>-</w:t>
      </w:r>
      <w:r>
        <w:rPr>
          <w:rFonts w:ascii="Symbol" w:hAnsi="Symbol"/>
        </w:rPr>
        <w:tab/>
      </w:r>
      <w:r w:rsidR="00614D2D">
        <w:t>CRRN2: The Toolkit applet will have to implement the processToolkit shared method so that the following events can be notified: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5110"/>
        <w:gridCol w:w="4102"/>
      </w:tblGrid>
      <w:tr w:rsidR="00614D2D" w:rsidTr="00614D2D">
        <w:trPr>
          <w:tblHeader/>
          <w:jc w:val="center"/>
        </w:trPr>
        <w:tc>
          <w:tcPr>
            <w:tcW w:w="51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 xml:space="preserve">Event </w:t>
            </w:r>
          </w:p>
        </w:tc>
        <w:tc>
          <w:tcPr>
            <w:tcW w:w="410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 xml:space="preserve">Description </w:t>
            </w:r>
          </w:p>
        </w:tc>
      </w:tr>
      <w:tr w:rsidR="00614D2D" w:rsidTr="00614D2D">
        <w:trPr>
          <w:jc w:val="center"/>
        </w:trPr>
        <w:tc>
          <w:tcPr>
            <w:tcW w:w="511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 EVENT_PROFILE_DOWNLOAD </w:t>
            </w:r>
          </w:p>
        </w:tc>
        <w:tc>
          <w:tcPr>
            <w:tcW w:w="41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 xml:space="preserve">Terminal Profile command reception </w:t>
            </w:r>
          </w:p>
        </w:tc>
      </w:tr>
      <w:tr w:rsidR="00614D2D" w:rsidTr="00614D2D">
        <w:trPr>
          <w:jc w:val="center"/>
        </w:trPr>
        <w:tc>
          <w:tcPr>
            <w:tcW w:w="511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 EVENT_FORMATTED_SMS_PP_ENV </w:t>
            </w:r>
          </w:p>
        </w:tc>
        <w:tc>
          <w:tcPr>
            <w:tcW w:w="41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 xml:space="preserve">Formatted envelope SMS-PP Data Download reception </w:t>
            </w:r>
          </w:p>
        </w:tc>
      </w:tr>
      <w:tr w:rsidR="00614D2D" w:rsidTr="00614D2D">
        <w:trPr>
          <w:jc w:val="center"/>
        </w:trPr>
        <w:tc>
          <w:tcPr>
            <w:tcW w:w="511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 EVENT_FORMATTED_SMS_PP_UPD </w:t>
            </w:r>
          </w:p>
        </w:tc>
        <w:tc>
          <w:tcPr>
            <w:tcW w:w="41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 xml:space="preserve">Formatted Update Record EF SMS </w:t>
            </w:r>
          </w:p>
        </w:tc>
      </w:tr>
      <w:tr w:rsidR="00614D2D" w:rsidTr="00614D2D">
        <w:trPr>
          <w:jc w:val="center"/>
        </w:trPr>
        <w:tc>
          <w:tcPr>
            <w:tcW w:w="511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 EVENT_FORMATTED_SMS_CB</w:t>
            </w:r>
          </w:p>
        </w:tc>
        <w:tc>
          <w:tcPr>
            <w:tcW w:w="41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Formatted envelope Cell Broadcast Data Download command reception</w:t>
            </w:r>
          </w:p>
        </w:tc>
      </w:tr>
      <w:tr w:rsidR="00614D2D" w:rsidTr="00614D2D">
        <w:trPr>
          <w:jc w:val="center"/>
        </w:trPr>
        <w:tc>
          <w:tcPr>
            <w:tcW w:w="511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 EVENT_UNFORMATTED_SMS_PP_ENV </w:t>
            </w:r>
          </w:p>
        </w:tc>
        <w:tc>
          <w:tcPr>
            <w:tcW w:w="41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 xml:space="preserve">Unformatted Envelope SMS-PP Data Download reception </w:t>
            </w:r>
          </w:p>
        </w:tc>
      </w:tr>
      <w:tr w:rsidR="00614D2D" w:rsidTr="00614D2D">
        <w:trPr>
          <w:jc w:val="center"/>
        </w:trPr>
        <w:tc>
          <w:tcPr>
            <w:tcW w:w="511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 EVENT_UNFORMATTED_SMS_PP_UPD </w:t>
            </w:r>
          </w:p>
        </w:tc>
        <w:tc>
          <w:tcPr>
            <w:tcW w:w="41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 xml:space="preserve">Unformatted Update Record EF SMS </w:t>
            </w:r>
          </w:p>
        </w:tc>
      </w:tr>
      <w:tr w:rsidR="00614D2D" w:rsidTr="00614D2D">
        <w:trPr>
          <w:jc w:val="center"/>
        </w:trPr>
        <w:tc>
          <w:tcPr>
            <w:tcW w:w="511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 EVENT_UNFORMATTED_SMS_CB </w:t>
            </w:r>
          </w:p>
        </w:tc>
        <w:tc>
          <w:tcPr>
            <w:tcW w:w="41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 xml:space="preserve">Unformatted Cell Broadcast Data Download command reception </w:t>
            </w:r>
          </w:p>
        </w:tc>
      </w:tr>
      <w:tr w:rsidR="00614D2D" w:rsidTr="00614D2D">
        <w:trPr>
          <w:jc w:val="center"/>
        </w:trPr>
        <w:tc>
          <w:tcPr>
            <w:tcW w:w="511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lang w:val="fr-FR"/>
              </w:rPr>
            </w:pPr>
            <w:r>
              <w:rPr>
                <w:noProof w:val="0"/>
              </w:rPr>
              <w:t xml:space="preserve"> </w:t>
            </w:r>
            <w:r>
              <w:rPr>
                <w:noProof w:val="0"/>
                <w:lang w:val="fr-FR"/>
              </w:rPr>
              <w:t xml:space="preserve">EVENT_MENU_SELECTION </w:t>
            </w:r>
          </w:p>
        </w:tc>
        <w:tc>
          <w:tcPr>
            <w:tcW w:w="41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 xml:space="preserve">Envelope Menu Selection command reception </w:t>
            </w:r>
          </w:p>
        </w:tc>
      </w:tr>
      <w:tr w:rsidR="00614D2D" w:rsidTr="00614D2D">
        <w:trPr>
          <w:jc w:val="center"/>
        </w:trPr>
        <w:tc>
          <w:tcPr>
            <w:tcW w:w="511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 EVENT_MENU_SELECTION_HELP_REQUEST </w:t>
            </w:r>
          </w:p>
        </w:tc>
        <w:tc>
          <w:tcPr>
            <w:tcW w:w="41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 xml:space="preserve">Envelope Menu Selection Help Request command reception </w:t>
            </w:r>
          </w:p>
        </w:tc>
      </w:tr>
      <w:tr w:rsidR="00614D2D" w:rsidTr="00614D2D">
        <w:trPr>
          <w:jc w:val="center"/>
        </w:trPr>
        <w:tc>
          <w:tcPr>
            <w:tcW w:w="511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 EVENT_CALL_CONTROL_BY_SIM </w:t>
            </w:r>
          </w:p>
        </w:tc>
        <w:tc>
          <w:tcPr>
            <w:tcW w:w="41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 xml:space="preserve">Envelope Call Control by SIM command reception </w:t>
            </w:r>
          </w:p>
        </w:tc>
      </w:tr>
      <w:tr w:rsidR="00614D2D" w:rsidTr="00614D2D">
        <w:trPr>
          <w:jc w:val="center"/>
        </w:trPr>
        <w:tc>
          <w:tcPr>
            <w:tcW w:w="511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 EVENT_MO_SHORT_MESSAGE_CONTROL_BY_SIM</w:t>
            </w:r>
          </w:p>
        </w:tc>
        <w:tc>
          <w:tcPr>
            <w:tcW w:w="41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 xml:space="preserve">Envelope MO Short Message Control by SIM command reception </w:t>
            </w:r>
          </w:p>
        </w:tc>
      </w:tr>
      <w:tr w:rsidR="00614D2D" w:rsidTr="00614D2D">
        <w:trPr>
          <w:jc w:val="center"/>
        </w:trPr>
        <w:tc>
          <w:tcPr>
            <w:tcW w:w="511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lang w:val="fr-FR"/>
              </w:rPr>
            </w:pPr>
            <w:r>
              <w:rPr>
                <w:noProof w:val="0"/>
              </w:rPr>
              <w:t xml:space="preserve"> </w:t>
            </w:r>
            <w:r>
              <w:rPr>
                <w:noProof w:val="0"/>
                <w:lang w:val="fr-FR"/>
              </w:rPr>
              <w:t xml:space="preserve">EVENT_TIMER_EXPIRATION </w:t>
            </w:r>
          </w:p>
        </w:tc>
        <w:tc>
          <w:tcPr>
            <w:tcW w:w="41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lang w:val="fr-FR"/>
              </w:rPr>
            </w:pPr>
            <w:r>
              <w:rPr>
                <w:lang w:val="fr-FR"/>
              </w:rPr>
              <w:t xml:space="preserve">Envelope Timer Expiration </w:t>
            </w:r>
          </w:p>
        </w:tc>
      </w:tr>
      <w:tr w:rsidR="00614D2D" w:rsidTr="00614D2D">
        <w:trPr>
          <w:jc w:val="center"/>
        </w:trPr>
        <w:tc>
          <w:tcPr>
            <w:tcW w:w="511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lang w:val="fr-FR"/>
              </w:rPr>
              <w:t xml:space="preserve"> </w:t>
            </w:r>
            <w:r>
              <w:rPr>
                <w:noProof w:val="0"/>
              </w:rPr>
              <w:t xml:space="preserve">EVENT_EVENT_DOWNLOAD_MT_CALL </w:t>
            </w:r>
          </w:p>
        </w:tc>
        <w:tc>
          <w:tcPr>
            <w:tcW w:w="41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 xml:space="preserve">Envelope Event Download - MT call </w:t>
            </w:r>
          </w:p>
        </w:tc>
      </w:tr>
      <w:tr w:rsidR="00614D2D" w:rsidTr="00614D2D">
        <w:trPr>
          <w:jc w:val="center"/>
        </w:trPr>
        <w:tc>
          <w:tcPr>
            <w:tcW w:w="511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 EVENT_EVENT_DOWNLOAD_CALL_CONNECTED </w:t>
            </w:r>
          </w:p>
        </w:tc>
        <w:tc>
          <w:tcPr>
            <w:tcW w:w="41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 xml:space="preserve">Envelope Event Download - Call connected </w:t>
            </w:r>
          </w:p>
        </w:tc>
      </w:tr>
      <w:tr w:rsidR="00614D2D" w:rsidTr="00614D2D">
        <w:trPr>
          <w:jc w:val="center"/>
        </w:trPr>
        <w:tc>
          <w:tcPr>
            <w:tcW w:w="511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 EVENT_EVENT_DOWNLOAD_CALL_DISCONNECTED </w:t>
            </w:r>
          </w:p>
        </w:tc>
        <w:tc>
          <w:tcPr>
            <w:tcW w:w="41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 xml:space="preserve">Event Download - Call disconnected </w:t>
            </w:r>
          </w:p>
        </w:tc>
      </w:tr>
      <w:tr w:rsidR="00614D2D" w:rsidTr="00614D2D">
        <w:trPr>
          <w:jc w:val="center"/>
        </w:trPr>
        <w:tc>
          <w:tcPr>
            <w:tcW w:w="511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 EVENT_EVENT_DOWNLOAD_LOCATION_STATUS </w:t>
            </w:r>
          </w:p>
        </w:tc>
        <w:tc>
          <w:tcPr>
            <w:tcW w:w="41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 xml:space="preserve">Envelope Event Download - Location status </w:t>
            </w:r>
          </w:p>
        </w:tc>
      </w:tr>
      <w:tr w:rsidR="00614D2D" w:rsidTr="00614D2D">
        <w:trPr>
          <w:jc w:val="center"/>
        </w:trPr>
        <w:tc>
          <w:tcPr>
            <w:tcW w:w="511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 EVENT_EVENT_DOWNLOAD_USER_ACTIVITY </w:t>
            </w:r>
          </w:p>
        </w:tc>
        <w:tc>
          <w:tcPr>
            <w:tcW w:w="41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 xml:space="preserve">Envelope Event Download - User activity </w:t>
            </w:r>
          </w:p>
        </w:tc>
      </w:tr>
      <w:tr w:rsidR="00614D2D" w:rsidTr="00614D2D">
        <w:trPr>
          <w:jc w:val="center"/>
        </w:trPr>
        <w:tc>
          <w:tcPr>
            <w:tcW w:w="511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 EVENT_EVENT_DOWNLOAD_IDLE_SCREEN_AVAILABLE </w:t>
            </w:r>
          </w:p>
        </w:tc>
        <w:tc>
          <w:tcPr>
            <w:tcW w:w="41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 xml:space="preserve">Envelope Event Download - Idle screen available </w:t>
            </w:r>
          </w:p>
        </w:tc>
      </w:tr>
      <w:tr w:rsidR="00614D2D" w:rsidTr="00614D2D">
        <w:trPr>
          <w:jc w:val="center"/>
        </w:trPr>
        <w:tc>
          <w:tcPr>
            <w:tcW w:w="511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 EVENT_EVENT_DOWNLOAD_CARD_READER_STATUS </w:t>
            </w:r>
          </w:p>
        </w:tc>
        <w:tc>
          <w:tcPr>
            <w:tcW w:w="41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 xml:space="preserve">Envelope Event Download - Card Reader Status </w:t>
            </w:r>
          </w:p>
        </w:tc>
      </w:tr>
      <w:tr w:rsidR="00614D2D" w:rsidTr="00614D2D">
        <w:trPr>
          <w:jc w:val="center"/>
        </w:trPr>
        <w:tc>
          <w:tcPr>
            <w:tcW w:w="511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 EVENT_EVENT_DOWNLOAD_LANGUAGE_SELECTION</w:t>
            </w:r>
          </w:p>
        </w:tc>
        <w:tc>
          <w:tcPr>
            <w:tcW w:w="41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Envelope Event Download - Language Selection</w:t>
            </w:r>
          </w:p>
        </w:tc>
      </w:tr>
      <w:tr w:rsidR="00614D2D" w:rsidTr="00614D2D">
        <w:trPr>
          <w:jc w:val="center"/>
        </w:trPr>
        <w:tc>
          <w:tcPr>
            <w:tcW w:w="511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 EVENT_EVENT_DOWNLOAD_BROWSER_TERMINATION</w:t>
            </w:r>
          </w:p>
        </w:tc>
        <w:tc>
          <w:tcPr>
            <w:tcW w:w="41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Envelope Event Download - Browser Termination</w:t>
            </w:r>
          </w:p>
        </w:tc>
      </w:tr>
      <w:tr w:rsidR="00614D2D" w:rsidTr="00614D2D">
        <w:trPr>
          <w:jc w:val="center"/>
        </w:trPr>
        <w:tc>
          <w:tcPr>
            <w:tcW w:w="511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t xml:space="preserve"> EVENT_EVENT_DOWNLOAD_DATA_AVAILABLE</w:t>
            </w:r>
          </w:p>
        </w:tc>
        <w:tc>
          <w:tcPr>
            <w:tcW w:w="41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Envelope Event Download - Data Available</w:t>
            </w:r>
          </w:p>
        </w:tc>
      </w:tr>
      <w:tr w:rsidR="00614D2D" w:rsidTr="00614D2D">
        <w:trPr>
          <w:jc w:val="center"/>
        </w:trPr>
        <w:tc>
          <w:tcPr>
            <w:tcW w:w="511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t xml:space="preserve"> EVENT_EVENT_DOWNLOAD_CHANNEL_STATUS</w:t>
            </w:r>
          </w:p>
        </w:tc>
        <w:tc>
          <w:tcPr>
            <w:tcW w:w="41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Envelope Event Download - Channel Status</w:t>
            </w:r>
          </w:p>
        </w:tc>
      </w:tr>
      <w:tr w:rsidR="00614D2D" w:rsidTr="00614D2D">
        <w:trPr>
          <w:jc w:val="center"/>
        </w:trPr>
        <w:tc>
          <w:tcPr>
            <w:tcW w:w="511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t xml:space="preserve"> EVENT_FIRST_COMMAND_AFTER_SELECT</w:t>
            </w:r>
          </w:p>
        </w:tc>
        <w:tc>
          <w:tcPr>
            <w:tcW w:w="41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First command performed after select GSM application or ATR</w:t>
            </w:r>
          </w:p>
        </w:tc>
      </w:tr>
      <w:tr w:rsidR="00614D2D" w:rsidTr="00614D2D">
        <w:trPr>
          <w:jc w:val="center"/>
        </w:trPr>
        <w:tc>
          <w:tcPr>
            <w:tcW w:w="511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 EVENT_STATUS_COMMAND</w:t>
            </w:r>
          </w:p>
        </w:tc>
        <w:tc>
          <w:tcPr>
            <w:tcW w:w="41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 xml:space="preserve">Status APDU command event </w:t>
            </w:r>
          </w:p>
        </w:tc>
      </w:tr>
      <w:tr w:rsidR="00614D2D" w:rsidTr="00614D2D">
        <w:trPr>
          <w:jc w:val="center"/>
        </w:trPr>
        <w:tc>
          <w:tcPr>
            <w:tcW w:w="511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 EVENT_UNRECOGNIZED_ENVELOPE</w:t>
            </w:r>
          </w:p>
        </w:tc>
        <w:tc>
          <w:tcPr>
            <w:tcW w:w="41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Unrecognized Envelope command reception</w:t>
            </w:r>
          </w:p>
        </w:tc>
      </w:tr>
    </w:tbl>
    <w:p w:rsidR="00614D2D" w:rsidRDefault="00614D2D" w:rsidP="00614D2D"/>
    <w:p w:rsidR="00614D2D" w:rsidRDefault="00614D2D" w:rsidP="00614D2D">
      <w:pPr>
        <w:pStyle w:val="H6"/>
        <w:keepNext w:val="0"/>
        <w:keepLines w:val="0"/>
      </w:pPr>
      <w:r>
        <w:t>6.2.2.1.1.2</w:t>
      </w:r>
      <w:r>
        <w:tab/>
        <w:t>Parameters error</w:t>
      </w:r>
    </w:p>
    <w:p w:rsidR="00614D2D" w:rsidRDefault="00614D2D" w:rsidP="00614D2D">
      <w:r>
        <w:t>No requirements.</w:t>
      </w:r>
    </w:p>
    <w:p w:rsidR="00614D2D" w:rsidRDefault="00614D2D" w:rsidP="00614D2D">
      <w:pPr>
        <w:pStyle w:val="H6"/>
        <w:keepNext w:val="0"/>
        <w:keepLines w:val="0"/>
      </w:pPr>
      <w:r>
        <w:t>6.2.2.1.1.3</w:t>
      </w:r>
      <w:r>
        <w:tab/>
        <w:t>Context errors</w:t>
      </w:r>
    </w:p>
    <w:p w:rsidR="00614D2D" w:rsidRDefault="00614D2D" w:rsidP="00614D2D">
      <w:r>
        <w:t>No requirements.</w:t>
      </w:r>
    </w:p>
    <w:p w:rsidR="00614D2D" w:rsidRDefault="00614D2D" w:rsidP="00614D2D">
      <w:pPr>
        <w:pStyle w:val="H6"/>
        <w:keepNext w:val="0"/>
        <w:keepLines w:val="0"/>
      </w:pPr>
      <w:r>
        <w:t>6.2.2.1.2</w:t>
      </w:r>
      <w:r>
        <w:tab/>
        <w:t>Test suite files</w:t>
      </w:r>
    </w:p>
    <w:p w:rsidR="00614D2D" w:rsidRDefault="00614D2D" w:rsidP="00614D2D">
      <w:r>
        <w:t>The method is tested in the Framework.</w:t>
      </w:r>
    </w:p>
    <w:p w:rsidR="00614D2D" w:rsidRDefault="00614D2D" w:rsidP="00614D2D">
      <w:pPr>
        <w:pStyle w:val="H6"/>
        <w:keepNext w:val="0"/>
        <w:keepLines w:val="0"/>
      </w:pPr>
      <w:r>
        <w:t>6.2.2.1.3</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Tested in Framework</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Tested in Framework</w:t>
            </w:r>
          </w:p>
        </w:tc>
      </w:tr>
    </w:tbl>
    <w:p w:rsidR="00614D2D" w:rsidRDefault="00614D2D" w:rsidP="00614D2D"/>
    <w:p w:rsidR="00614D2D" w:rsidRDefault="00614D2D" w:rsidP="00614D2D">
      <w:pPr>
        <w:pStyle w:val="Heading3"/>
        <w:keepNext w:val="0"/>
        <w:keepLines w:val="0"/>
      </w:pPr>
      <w:bookmarkStart w:id="177" w:name="_Toc51826701"/>
      <w:bookmarkStart w:id="178" w:name="_Toc117070382"/>
      <w:bookmarkStart w:id="179" w:name="_Toc51828144"/>
      <w:r>
        <w:t>6.2.3</w:t>
      </w:r>
      <w:r>
        <w:tab/>
        <w:t>Class EditHandler</w:t>
      </w:r>
      <w:bookmarkEnd w:id="177"/>
      <w:bookmarkEnd w:id="178"/>
      <w:bookmarkEnd w:id="179"/>
    </w:p>
    <w:p w:rsidR="00614D2D" w:rsidRDefault="00614D2D" w:rsidP="00614D2D">
      <w:r>
        <w:t>It is not possible to test the methods provided by this class as it is declared 'abstract'; it will be done in the class inheriting it: EnvelopeResponseHandler, ProactiveHandler.</w:t>
      </w:r>
    </w:p>
    <w:p w:rsidR="00614D2D" w:rsidRDefault="00614D2D" w:rsidP="00614D2D">
      <w:pPr>
        <w:pStyle w:val="Heading3"/>
        <w:keepNext w:val="0"/>
        <w:keepLines w:val="0"/>
      </w:pPr>
      <w:bookmarkStart w:id="180" w:name="_Toc51826702"/>
      <w:bookmarkStart w:id="181" w:name="_Toc117070383"/>
      <w:bookmarkStart w:id="182" w:name="_Toc51828145"/>
      <w:r>
        <w:t>6.2.4</w:t>
      </w:r>
      <w:r>
        <w:tab/>
        <w:t>Class EnvelopeHandler</w:t>
      </w:r>
      <w:bookmarkEnd w:id="180"/>
      <w:bookmarkEnd w:id="181"/>
      <w:bookmarkEnd w:id="182"/>
    </w:p>
    <w:p w:rsidR="00614D2D" w:rsidRDefault="00614D2D" w:rsidP="00614D2D">
      <w:pPr>
        <w:pStyle w:val="Heading4"/>
        <w:keepNext w:val="0"/>
        <w:keepLines w:val="0"/>
      </w:pPr>
      <w:bookmarkStart w:id="183" w:name="_Toc51826703"/>
      <w:bookmarkStart w:id="184" w:name="_Toc117070384"/>
      <w:bookmarkStart w:id="185" w:name="_Toc51828146"/>
      <w:r>
        <w:t>6.2.4.1</w:t>
      </w:r>
      <w:r>
        <w:tab/>
        <w:t>Method getEnvelopeTag</w:t>
      </w:r>
      <w:bookmarkEnd w:id="183"/>
      <w:bookmarkEnd w:id="184"/>
      <w:bookmarkEnd w:id="185"/>
    </w:p>
    <w:p w:rsidR="00614D2D" w:rsidRDefault="00614D2D" w:rsidP="00614D2D">
      <w:r>
        <w:t>Test Area Reference: API_2_ENH_GENT</w:t>
      </w:r>
    </w:p>
    <w:p w:rsidR="00614D2D" w:rsidRDefault="00614D2D" w:rsidP="00614D2D">
      <w:pPr>
        <w:pStyle w:val="H6"/>
        <w:keepNext w:val="0"/>
        <w:keepLines w:val="0"/>
      </w:pPr>
      <w:r>
        <w:t>6.2.4.1.1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byte getEnvelopeTag()</w:t>
      </w:r>
    </w:p>
    <w:p w:rsidR="00614D2D" w:rsidRDefault="00614D2D" w:rsidP="00614D2D">
      <w:pPr>
        <w:pStyle w:val="PL"/>
        <w:rPr>
          <w:noProof w:val="0"/>
        </w:rPr>
      </w:pPr>
    </w:p>
    <w:p w:rsidR="00614D2D" w:rsidRDefault="00614D2D" w:rsidP="00614D2D">
      <w:pPr>
        <w:pStyle w:val="H6"/>
        <w:keepNext w:val="0"/>
        <w:keepLines w:val="0"/>
      </w:pPr>
      <w:r>
        <w:t>6.2.4.1.1.1</w:t>
      </w:r>
      <w:r>
        <w:tab/>
        <w:t>Normal execution</w:t>
      </w:r>
    </w:p>
    <w:p w:rsidR="00614D2D" w:rsidRDefault="00A1704F" w:rsidP="00A1704F">
      <w:pPr>
        <w:pStyle w:val="B1"/>
      </w:pPr>
      <w:r>
        <w:rPr>
          <w:rFonts w:ascii="Symbol" w:hAnsi="Symbol"/>
        </w:rPr>
        <w:t>-</w:t>
      </w:r>
      <w:r>
        <w:rPr>
          <w:rFonts w:ascii="Symbol" w:hAnsi="Symbol"/>
        </w:rPr>
        <w:tab/>
      </w:r>
      <w:r w:rsidR="00614D2D">
        <w:t>CRRN1: The method shall return the Envelope BER-TLV tag.</w:t>
      </w:r>
    </w:p>
    <w:p w:rsidR="00614D2D" w:rsidRDefault="00A1704F" w:rsidP="00A1704F">
      <w:pPr>
        <w:pStyle w:val="B1"/>
      </w:pPr>
      <w:r>
        <w:rPr>
          <w:rFonts w:ascii="Symbol" w:hAnsi="Symbol"/>
        </w:rPr>
        <w:t>-</w:t>
      </w:r>
      <w:r>
        <w:rPr>
          <w:rFonts w:ascii="Symbol" w:hAnsi="Symbol"/>
        </w:rPr>
        <w:tab/>
      </w:r>
      <w:r w:rsidR="00614D2D">
        <w:t>CRRN2: The Envelope BER TAG is available for all triggered toolkit applets from the invocation to the termination of their processToolkit method if the EnvelopeHandler is available.</w:t>
      </w:r>
    </w:p>
    <w:p w:rsidR="00614D2D" w:rsidRDefault="00614D2D" w:rsidP="00614D2D">
      <w:pPr>
        <w:pStyle w:val="H6"/>
      </w:pPr>
      <w:r>
        <w:t>6.2.4.1.1.2</w:t>
      </w:r>
      <w:r>
        <w:tab/>
        <w:t>Parameters error</w:t>
      </w:r>
    </w:p>
    <w:p w:rsidR="00614D2D" w:rsidRDefault="00614D2D" w:rsidP="00614D2D">
      <w:pPr>
        <w:keepNext/>
        <w:keepLines/>
      </w:pPr>
      <w:r>
        <w:t>No requirements.</w:t>
      </w:r>
    </w:p>
    <w:p w:rsidR="00614D2D" w:rsidRDefault="00614D2D" w:rsidP="00614D2D">
      <w:pPr>
        <w:pStyle w:val="H6"/>
        <w:keepNext w:val="0"/>
        <w:keepLines w:val="0"/>
      </w:pPr>
      <w:r>
        <w:t>6.2.4.1.1.3</w:t>
      </w:r>
      <w:r>
        <w:tab/>
        <w:t>Context errors</w:t>
      </w:r>
    </w:p>
    <w:p w:rsidR="00614D2D" w:rsidRDefault="00614D2D" w:rsidP="00614D2D">
      <w:r>
        <w:t>No requirements.</w:t>
      </w:r>
    </w:p>
    <w:p w:rsidR="00614D2D" w:rsidRDefault="00614D2D" w:rsidP="00614D2D">
      <w:pPr>
        <w:pStyle w:val="H6"/>
        <w:keepNext w:val="0"/>
        <w:keepLines w:val="0"/>
      </w:pPr>
      <w:r>
        <w:t>6.2.4.1.2</w:t>
      </w:r>
      <w:r>
        <w:tab/>
        <w:t>Test suite files</w:t>
      </w:r>
    </w:p>
    <w:p w:rsidR="00614D2D" w:rsidRDefault="00614D2D" w:rsidP="00614D2D">
      <w:pPr>
        <w:pStyle w:val="B1"/>
        <w:tabs>
          <w:tab w:val="left" w:pos="2268"/>
        </w:tabs>
      </w:pPr>
      <w:r>
        <w:t>Test Script:</w:t>
      </w:r>
      <w:r w:rsidR="00A1704F">
        <w:tab/>
      </w:r>
      <w:r>
        <w:t>API_2_ENH_GENT_1.scr</w:t>
      </w:r>
    </w:p>
    <w:p w:rsidR="00614D2D" w:rsidRDefault="00614D2D" w:rsidP="00614D2D">
      <w:pPr>
        <w:pStyle w:val="B1"/>
        <w:tabs>
          <w:tab w:val="left" w:pos="2268"/>
        </w:tabs>
      </w:pPr>
      <w:r>
        <w:t>Test Applet:</w:t>
      </w:r>
      <w:r w:rsidR="00A1704F">
        <w:tab/>
      </w:r>
      <w:r>
        <w:t>API_2_ENH_GENT_1.java</w:t>
      </w:r>
    </w:p>
    <w:p w:rsidR="00614D2D" w:rsidRDefault="00614D2D" w:rsidP="00614D2D">
      <w:pPr>
        <w:pStyle w:val="B1"/>
        <w:tabs>
          <w:tab w:val="left" w:pos="2268"/>
        </w:tabs>
      </w:pPr>
      <w:r>
        <w:t>Load Script:</w:t>
      </w:r>
      <w:r w:rsidR="00A1704F">
        <w:tab/>
      </w:r>
      <w:r>
        <w:t>API_2_ENH_GENT_1.ldr</w:t>
      </w:r>
    </w:p>
    <w:p w:rsidR="00614D2D" w:rsidRDefault="00614D2D" w:rsidP="00614D2D">
      <w:pPr>
        <w:pStyle w:val="B1"/>
        <w:tabs>
          <w:tab w:val="left" w:pos="2268"/>
        </w:tabs>
      </w:pPr>
      <w:r>
        <w:t>Cleanup Script:</w:t>
      </w:r>
      <w:r>
        <w:tab/>
        <w:t>API_2_ENH_GENT_1.clr</w:t>
      </w:r>
    </w:p>
    <w:p w:rsidR="00614D2D" w:rsidRDefault="00614D2D" w:rsidP="00614D2D">
      <w:pPr>
        <w:pStyle w:val="B1"/>
        <w:tabs>
          <w:tab w:val="left" w:pos="2268"/>
        </w:tabs>
      </w:pPr>
      <w:r>
        <w:t>Parameter File:</w:t>
      </w:r>
      <w:r>
        <w:tab/>
        <w:t>API_2_ENH_GENT_1.par</w:t>
      </w:r>
    </w:p>
    <w:p w:rsidR="00614D2D" w:rsidRDefault="00614D2D" w:rsidP="00614D2D">
      <w:pPr>
        <w:pStyle w:val="H6"/>
        <w:keepNext w:val="0"/>
        <w:keepLines w:val="0"/>
      </w:pPr>
      <w:r>
        <w:t>6.2.4.1.3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getEnvelopeTag called just after triggering of the application.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Returns 0xD1</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getEnvelopeTag called after a proactive command.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Returns 0xD1</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getEnvelopeTag called after a second proactive command.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Returns 0xD1</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6.2.4.1.4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1, 2, 3</w:t>
            </w:r>
          </w:p>
        </w:tc>
      </w:tr>
    </w:tbl>
    <w:p w:rsidR="00614D2D" w:rsidRDefault="00614D2D" w:rsidP="00614D2D"/>
    <w:p w:rsidR="00614D2D" w:rsidRDefault="00614D2D" w:rsidP="00614D2D">
      <w:pPr>
        <w:pStyle w:val="Heading4"/>
        <w:keepNext w:val="0"/>
        <w:keepLines w:val="0"/>
      </w:pPr>
      <w:bookmarkStart w:id="186" w:name="_Toc51826704"/>
      <w:bookmarkStart w:id="187" w:name="_Toc117070385"/>
      <w:bookmarkStart w:id="188" w:name="_Toc51828147"/>
      <w:r>
        <w:t>6.2.4.2</w:t>
      </w:r>
      <w:r>
        <w:tab/>
        <w:t>Method getItemIdentifier</w:t>
      </w:r>
      <w:bookmarkEnd w:id="186"/>
      <w:bookmarkEnd w:id="187"/>
      <w:bookmarkEnd w:id="188"/>
    </w:p>
    <w:p w:rsidR="00614D2D" w:rsidRDefault="00614D2D" w:rsidP="00614D2D">
      <w:r>
        <w:t>Test Area Reference: API_2_ENH_GIID</w:t>
      </w:r>
    </w:p>
    <w:p w:rsidR="00614D2D" w:rsidRDefault="00614D2D" w:rsidP="00614D2D">
      <w:pPr>
        <w:pStyle w:val="H6"/>
        <w:keepNext w:val="0"/>
        <w:keepLines w:val="0"/>
      </w:pPr>
      <w:r>
        <w:t>6.2.4.2.1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byte getItemIdentifier()</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6.2.4.2.1.1</w:t>
      </w:r>
      <w:r>
        <w:tab/>
        <w:t>Normal execution</w:t>
      </w:r>
    </w:p>
    <w:p w:rsidR="00614D2D" w:rsidRDefault="00A1704F" w:rsidP="00A1704F">
      <w:pPr>
        <w:pStyle w:val="B1"/>
      </w:pPr>
      <w:r>
        <w:rPr>
          <w:rFonts w:ascii="Symbol" w:hAnsi="Symbol"/>
        </w:rPr>
        <w:t>-</w:t>
      </w:r>
      <w:r>
        <w:rPr>
          <w:rFonts w:ascii="Symbol" w:hAnsi="Symbol"/>
        </w:rPr>
        <w:tab/>
      </w:r>
      <w:r w:rsidR="00614D2D">
        <w:t>CRRN1:The method shall return the item identifier byte value.</w:t>
      </w:r>
    </w:p>
    <w:p w:rsidR="00614D2D" w:rsidRDefault="00A1704F" w:rsidP="00A1704F">
      <w:pPr>
        <w:pStyle w:val="B1"/>
      </w:pPr>
      <w:r>
        <w:rPr>
          <w:rFonts w:ascii="Symbol" w:hAnsi="Symbol"/>
        </w:rPr>
        <w:t>-</w:t>
      </w:r>
      <w:r>
        <w:rPr>
          <w:rFonts w:ascii="Symbol" w:hAnsi="Symbol"/>
        </w:rPr>
        <w:tab/>
      </w:r>
      <w:r w:rsidR="00614D2D">
        <w:t>CRRN2:The item identifier byte value returned shall be from the first Item Identifier TLV element.</w:t>
      </w:r>
    </w:p>
    <w:p w:rsidR="00614D2D" w:rsidRDefault="00A1704F" w:rsidP="00A1704F">
      <w:pPr>
        <w:pStyle w:val="B1"/>
      </w:pPr>
      <w:r>
        <w:rPr>
          <w:rFonts w:ascii="Symbol" w:hAnsi="Symbol"/>
        </w:rPr>
        <w:t>-</w:t>
      </w:r>
      <w:r>
        <w:rPr>
          <w:rFonts w:ascii="Symbol" w:hAnsi="Symbol"/>
        </w:rPr>
        <w:tab/>
      </w:r>
      <w:r w:rsidR="00614D2D">
        <w:t>CRRN3: If the element is available it becomes the TLV selected.</w:t>
      </w:r>
    </w:p>
    <w:p w:rsidR="00614D2D" w:rsidRDefault="00A1704F" w:rsidP="00A1704F">
      <w:pPr>
        <w:pStyle w:val="B1"/>
      </w:pPr>
      <w:r>
        <w:rPr>
          <w:rFonts w:ascii="Symbol" w:hAnsi="Symbol"/>
        </w:rPr>
        <w:t>-</w:t>
      </w:r>
      <w:r>
        <w:rPr>
          <w:rFonts w:ascii="Symbol" w:hAnsi="Symbol"/>
        </w:rPr>
        <w:tab/>
      </w:r>
      <w:r w:rsidR="00614D2D">
        <w:t>CRRN4: The item identifier is available for all triggered toolkit applets from the invocation to the termination of their processToolkit method if the EnvelopeHandler is available.</w:t>
      </w:r>
    </w:p>
    <w:p w:rsidR="00614D2D" w:rsidRDefault="00614D2D" w:rsidP="00614D2D">
      <w:pPr>
        <w:pStyle w:val="H6"/>
        <w:keepNext w:val="0"/>
        <w:keepLines w:val="0"/>
      </w:pPr>
      <w:r>
        <w:t>6.2.4.2.1.2</w:t>
      </w:r>
      <w:r>
        <w:tab/>
        <w:t>Parameters error</w:t>
      </w:r>
    </w:p>
    <w:p w:rsidR="00614D2D" w:rsidRDefault="00614D2D" w:rsidP="00614D2D">
      <w:r>
        <w:t>No requirements.</w:t>
      </w:r>
    </w:p>
    <w:p w:rsidR="00614D2D" w:rsidRDefault="00614D2D" w:rsidP="00614D2D">
      <w:pPr>
        <w:pStyle w:val="H6"/>
        <w:keepNext w:val="0"/>
        <w:keepLines w:val="0"/>
      </w:pPr>
      <w:r>
        <w:t>6.2.4.2.1.3</w:t>
      </w:r>
      <w:r>
        <w:tab/>
        <w:t>Context errors</w:t>
      </w:r>
    </w:p>
    <w:p w:rsidR="00614D2D" w:rsidRDefault="00A1704F" w:rsidP="00A1704F">
      <w:pPr>
        <w:pStyle w:val="B1"/>
      </w:pPr>
      <w:r>
        <w:rPr>
          <w:rFonts w:ascii="Symbol" w:hAnsi="Symbol"/>
        </w:rPr>
        <w:t>-</w:t>
      </w:r>
      <w:r>
        <w:rPr>
          <w:rFonts w:ascii="Symbol" w:hAnsi="Symbol"/>
        </w:rPr>
        <w:tab/>
      </w:r>
      <w:r w:rsidR="00614D2D">
        <w:t>CRRC1: The method shall throw ToolkitException (UNAVAILABLE_ELEMENT) if the item identifier TLV is not present.</w:t>
      </w:r>
    </w:p>
    <w:p w:rsidR="00614D2D" w:rsidRDefault="00A1704F" w:rsidP="00A1704F">
      <w:pPr>
        <w:pStyle w:val="B1"/>
      </w:pPr>
      <w:r>
        <w:rPr>
          <w:rFonts w:ascii="Symbol" w:hAnsi="Symbol"/>
        </w:rPr>
        <w:t>-</w:t>
      </w:r>
      <w:r>
        <w:rPr>
          <w:rFonts w:ascii="Symbol" w:hAnsi="Symbol"/>
        </w:rPr>
        <w:tab/>
      </w:r>
      <w:r w:rsidR="00614D2D">
        <w:t>CRRC2: The method shall throw ToolkitException (OUT_OF_TLV_BOUNDARIES) if the item identifier byte is missing in the Item Identifier Simple TLV.</w:t>
      </w:r>
    </w:p>
    <w:p w:rsidR="00614D2D" w:rsidRDefault="00614D2D" w:rsidP="00614D2D">
      <w:pPr>
        <w:pStyle w:val="H6"/>
        <w:keepNext w:val="0"/>
        <w:keepLines w:val="0"/>
      </w:pPr>
      <w:r>
        <w:t>6.2.4.2.2</w:t>
      </w:r>
      <w:r>
        <w:tab/>
        <w:t>Test suite files</w:t>
      </w:r>
    </w:p>
    <w:p w:rsidR="00614D2D" w:rsidRDefault="00614D2D" w:rsidP="00614D2D">
      <w:pPr>
        <w:pStyle w:val="B1"/>
        <w:tabs>
          <w:tab w:val="left" w:pos="2268"/>
        </w:tabs>
      </w:pPr>
      <w:r>
        <w:t>Test Script:</w:t>
      </w:r>
      <w:r w:rsidR="00A1704F">
        <w:tab/>
      </w:r>
      <w:r>
        <w:t>API_2_ENH_GIID_1.scr</w:t>
      </w:r>
    </w:p>
    <w:p w:rsidR="00614D2D" w:rsidRDefault="00614D2D" w:rsidP="00614D2D">
      <w:pPr>
        <w:pStyle w:val="B1"/>
        <w:tabs>
          <w:tab w:val="left" w:pos="2268"/>
        </w:tabs>
      </w:pPr>
      <w:r>
        <w:t>Test Applet:</w:t>
      </w:r>
      <w:r w:rsidR="00A1704F">
        <w:tab/>
      </w:r>
      <w:r>
        <w:t>API_2_ENH_GIID_1.java</w:t>
      </w:r>
    </w:p>
    <w:p w:rsidR="00614D2D" w:rsidRDefault="00614D2D" w:rsidP="00614D2D">
      <w:pPr>
        <w:pStyle w:val="B1"/>
        <w:tabs>
          <w:tab w:val="left" w:pos="2268"/>
        </w:tabs>
      </w:pPr>
      <w:r>
        <w:t>Load Script:</w:t>
      </w:r>
      <w:r w:rsidR="00A1704F">
        <w:tab/>
      </w:r>
      <w:r>
        <w:t>API_2_ENH_GIID_1.ldr</w:t>
      </w:r>
    </w:p>
    <w:p w:rsidR="00614D2D" w:rsidRDefault="00614D2D" w:rsidP="00614D2D">
      <w:pPr>
        <w:pStyle w:val="B1"/>
        <w:tabs>
          <w:tab w:val="left" w:pos="2268"/>
        </w:tabs>
      </w:pPr>
      <w:r>
        <w:t>Cleanup Script:</w:t>
      </w:r>
      <w:r>
        <w:tab/>
        <w:t>API_2_ENH_GIID_1.clr</w:t>
      </w:r>
    </w:p>
    <w:p w:rsidR="00614D2D" w:rsidRDefault="00614D2D" w:rsidP="00614D2D">
      <w:pPr>
        <w:pStyle w:val="B1"/>
        <w:tabs>
          <w:tab w:val="left" w:pos="2268"/>
        </w:tabs>
      </w:pPr>
      <w:r>
        <w:t>Parameter File:</w:t>
      </w:r>
      <w:r>
        <w:tab/>
        <w:t>API_2_ENH_GIID_1.par</w:t>
      </w:r>
    </w:p>
    <w:p w:rsidR="00614D2D" w:rsidRDefault="00614D2D" w:rsidP="00614D2D">
      <w:pPr>
        <w:pStyle w:val="H6"/>
        <w:keepNext w:val="0"/>
        <w:keepLines w:val="0"/>
      </w:pPr>
      <w:r>
        <w:t>6.2.4.2.3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Send envelope SMS-PP Formatted with item identifier TLV and identifier value of 03</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Returns 03</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Send envelope SMS-PP Formatted with two item identifier TLV with first value FF and second 44</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Returns FF</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Send envelope SMS-PP Formatted with two item identifier TLV with first value 81 and second 44, call twice the method getItemIdentifier</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Returns 81</w:t>
            </w:r>
          </w:p>
          <w:p w:rsidR="00614D2D" w:rsidRDefault="00614D2D">
            <w:pPr>
              <w:pStyle w:val="TAL"/>
              <w:keepNext w:val="0"/>
              <w:keepLines w:val="0"/>
            </w:pPr>
            <w:r>
              <w:t>Returns 81</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Send envelope SMS-PP Formatted with item identifier TLV and value of 66. FindTLV with TAG 02. getItemIdentifier and then getValueByte with offset 0</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getItemIdentifier=getValueByte</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5</w:t>
            </w:r>
          </w:p>
        </w:tc>
        <w:tc>
          <w:tcPr>
            <w:tcW w:w="4111" w:type="dxa"/>
            <w:tcBorders>
              <w:top w:val="nil"/>
              <w:left w:val="single" w:sz="4" w:space="0" w:color="auto"/>
              <w:bottom w:val="nil"/>
              <w:right w:val="single" w:sz="4" w:space="0" w:color="auto"/>
            </w:tcBorders>
            <w:hideMark/>
          </w:tcPr>
          <w:p w:rsidR="00614D2D" w:rsidRDefault="00614D2D">
            <w:pPr>
              <w:pStyle w:val="TAL"/>
              <w:keepNext w:val="0"/>
              <w:keepLines w:val="0"/>
            </w:pPr>
            <w:r>
              <w:t>Send envelope SMS-PP Formatted without item identifier TLV and getItemIdentifier</w:t>
            </w:r>
          </w:p>
        </w:tc>
        <w:tc>
          <w:tcPr>
            <w:tcW w:w="2911" w:type="dxa"/>
            <w:tcBorders>
              <w:top w:val="nil"/>
              <w:left w:val="single" w:sz="4" w:space="0" w:color="auto"/>
              <w:bottom w:val="nil"/>
              <w:right w:val="single" w:sz="4" w:space="0" w:color="auto"/>
            </w:tcBorders>
            <w:hideMark/>
          </w:tcPr>
          <w:p w:rsidR="00614D2D" w:rsidRDefault="00614D2D">
            <w:pPr>
              <w:pStyle w:val="TAL"/>
              <w:keepNext w:val="0"/>
              <w:keepLines w:val="0"/>
            </w:pPr>
            <w:r>
              <w:t>ToolkitException (UNAVAILABLE_ELEMENT)</w:t>
            </w:r>
          </w:p>
        </w:tc>
        <w:tc>
          <w:tcPr>
            <w:tcW w:w="2334"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Send Envelope SMS-PP Formatted with item identifier TLV (66), send proactive command. Then getItemIdentifier</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Returns 66</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Send Envelope SMS-PP Formatted with item identifier TLV but without item number</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ToolkitException (OUT_OF_TLV_BOUNDARIES)</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6.2.4.2.4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r>
    </w:tbl>
    <w:p w:rsidR="00614D2D" w:rsidRDefault="00614D2D" w:rsidP="00614D2D"/>
    <w:p w:rsidR="00614D2D" w:rsidRDefault="00614D2D" w:rsidP="00614D2D">
      <w:pPr>
        <w:pStyle w:val="Heading4"/>
        <w:keepNext w:val="0"/>
        <w:keepLines w:val="0"/>
      </w:pPr>
      <w:bookmarkStart w:id="189" w:name="_Toc51826705"/>
      <w:bookmarkStart w:id="190" w:name="_Toc117070386"/>
      <w:bookmarkStart w:id="191" w:name="_Toc51828148"/>
      <w:r>
        <w:t>6.2.4.3</w:t>
      </w:r>
      <w:r>
        <w:tab/>
        <w:t>Method getSecuredDataLength</w:t>
      </w:r>
      <w:bookmarkEnd w:id="189"/>
      <w:bookmarkEnd w:id="190"/>
      <w:bookmarkEnd w:id="191"/>
    </w:p>
    <w:p w:rsidR="00614D2D" w:rsidRDefault="00614D2D" w:rsidP="00614D2D">
      <w:r>
        <w:t>Test Area Reference: API_2_ENH_GSDL</w:t>
      </w:r>
    </w:p>
    <w:p w:rsidR="00614D2D" w:rsidRDefault="00614D2D" w:rsidP="00614D2D">
      <w:pPr>
        <w:pStyle w:val="H6"/>
        <w:keepNext w:val="0"/>
        <w:keepLines w:val="0"/>
      </w:pPr>
      <w:r>
        <w:t>6.2.4.3.1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short getSecuredDataLength()</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6.2.4.3.1.1</w:t>
      </w:r>
      <w:r>
        <w:tab/>
        <w:t>Normal execution</w:t>
      </w:r>
    </w:p>
    <w:p w:rsidR="00614D2D" w:rsidRDefault="00A1704F" w:rsidP="00A1704F">
      <w:pPr>
        <w:pStyle w:val="B1"/>
      </w:pPr>
      <w:r>
        <w:rPr>
          <w:rFonts w:ascii="Symbol" w:hAnsi="Symbol"/>
        </w:rPr>
        <w:t>-</w:t>
      </w:r>
      <w:r>
        <w:rPr>
          <w:rFonts w:ascii="Symbol" w:hAnsi="Symbol"/>
        </w:rPr>
        <w:tab/>
      </w:r>
      <w:r w:rsidR="00614D2D">
        <w:t>CRRN1: The method shall return the length of the Secured Data from the Command Packet in the SMS TPDU (simple or concatenated ) or Cell Broadcast Page Simple TLV contained in the Envelope handler.</w:t>
      </w:r>
    </w:p>
    <w:p w:rsidR="00614D2D" w:rsidRDefault="00A1704F" w:rsidP="00A1704F">
      <w:pPr>
        <w:pStyle w:val="B1"/>
      </w:pPr>
      <w:r>
        <w:rPr>
          <w:rFonts w:ascii="Symbol" w:hAnsi="Symbol"/>
        </w:rPr>
        <w:t>-</w:t>
      </w:r>
      <w:r>
        <w:rPr>
          <w:rFonts w:ascii="Symbol" w:hAnsi="Symbol"/>
        </w:rPr>
        <w:tab/>
      </w:r>
      <w:r w:rsidR="00614D2D">
        <w:t>CRRN2: The length is from the first SMS TPDU TLV or Cell Broadcast Page Simple TLV.</w:t>
      </w:r>
    </w:p>
    <w:p w:rsidR="00614D2D" w:rsidRDefault="00A1704F" w:rsidP="00A1704F">
      <w:pPr>
        <w:pStyle w:val="B1"/>
      </w:pPr>
      <w:r>
        <w:rPr>
          <w:rFonts w:ascii="Symbol" w:hAnsi="Symbol"/>
        </w:rPr>
        <w:t>-</w:t>
      </w:r>
      <w:r>
        <w:rPr>
          <w:rFonts w:ascii="Symbol" w:hAnsi="Symbol"/>
        </w:rPr>
        <w:tab/>
      </w:r>
      <w:r w:rsidR="00614D2D">
        <w:t>CRRN3: The length should not include padding bytes.</w:t>
      </w:r>
    </w:p>
    <w:p w:rsidR="00614D2D" w:rsidRDefault="00A1704F" w:rsidP="00A1704F">
      <w:pPr>
        <w:pStyle w:val="B1"/>
      </w:pPr>
      <w:r>
        <w:rPr>
          <w:rFonts w:ascii="Symbol" w:hAnsi="Symbol"/>
        </w:rPr>
        <w:t>-</w:t>
      </w:r>
      <w:r>
        <w:rPr>
          <w:rFonts w:ascii="Symbol" w:hAnsi="Symbol"/>
        </w:rPr>
        <w:tab/>
      </w:r>
      <w:r w:rsidR="00614D2D">
        <w:t>CRRN4: The method can be used if the event is EVENT_FORMATTED_SMS_PP_ENV and if the SMS TP</w:t>
      </w:r>
      <w:r w:rsidR="00614D2D">
        <w:noBreakHyphen/>
        <w:t>UD is formatted according to 3GPP TS 23.048 [8].</w:t>
      </w:r>
    </w:p>
    <w:p w:rsidR="00614D2D" w:rsidRDefault="00A1704F" w:rsidP="00A1704F">
      <w:pPr>
        <w:pStyle w:val="B1"/>
      </w:pPr>
      <w:r>
        <w:rPr>
          <w:rFonts w:ascii="Symbol" w:hAnsi="Symbol"/>
        </w:rPr>
        <w:t>-</w:t>
      </w:r>
      <w:r>
        <w:rPr>
          <w:rFonts w:ascii="Symbol" w:hAnsi="Symbol"/>
        </w:rPr>
        <w:tab/>
      </w:r>
      <w:r w:rsidR="00614D2D">
        <w:t>CRRN5: The method can be used if the event is EVENT_FORMATTED_SMS_PP_UPD and if the SMS TP</w:t>
      </w:r>
      <w:r w:rsidR="00614D2D">
        <w:noBreakHyphen/>
        <w:t>UD is formatted according to 3GPP TS 23.048 [8].</w:t>
      </w:r>
    </w:p>
    <w:p w:rsidR="00614D2D" w:rsidRDefault="00A1704F" w:rsidP="00A1704F">
      <w:pPr>
        <w:pStyle w:val="B1"/>
      </w:pPr>
      <w:r>
        <w:rPr>
          <w:rFonts w:ascii="Symbol" w:hAnsi="Symbol"/>
        </w:rPr>
        <w:t>-</w:t>
      </w:r>
      <w:r>
        <w:rPr>
          <w:rFonts w:ascii="Symbol" w:hAnsi="Symbol"/>
        </w:rPr>
        <w:tab/>
      </w:r>
      <w:r w:rsidR="00614D2D">
        <w:t>CRRN6: The method can be used if the event is EVENT_FORMATTED_SMS_CB and if the Cell Broadcast Page is formatted according to 3GPP TS 23.048 [8].</w:t>
      </w:r>
    </w:p>
    <w:p w:rsidR="00614D2D" w:rsidRDefault="00A1704F" w:rsidP="00A1704F">
      <w:pPr>
        <w:pStyle w:val="B1"/>
      </w:pPr>
      <w:r>
        <w:rPr>
          <w:rFonts w:ascii="Symbol" w:hAnsi="Symbol"/>
        </w:rPr>
        <w:t>-</w:t>
      </w:r>
      <w:r>
        <w:rPr>
          <w:rFonts w:ascii="Symbol" w:hAnsi="Symbol"/>
        </w:rPr>
        <w:tab/>
      </w:r>
      <w:r w:rsidR="00614D2D">
        <w:t>CRRN7: If the method is successful and if the event is EVENT_FORMATTED_SMS_PP_ENV, the selected TLV should be the SMS TPDU TLV.</w:t>
      </w:r>
    </w:p>
    <w:p w:rsidR="00614D2D" w:rsidRDefault="00A1704F" w:rsidP="00A1704F">
      <w:pPr>
        <w:pStyle w:val="B1"/>
      </w:pPr>
      <w:r>
        <w:rPr>
          <w:rFonts w:ascii="Symbol" w:hAnsi="Symbol"/>
        </w:rPr>
        <w:t>-</w:t>
      </w:r>
      <w:r>
        <w:rPr>
          <w:rFonts w:ascii="Symbol" w:hAnsi="Symbol"/>
        </w:rPr>
        <w:tab/>
      </w:r>
      <w:r w:rsidR="00614D2D">
        <w:t>CRRN8: If the method is successful and if the event is EVENT_FORMATTED_SMS_PP_UPD, the selected TLV should be the SMS TPDU TLV.</w:t>
      </w:r>
    </w:p>
    <w:p w:rsidR="00614D2D" w:rsidRDefault="00A1704F" w:rsidP="00A1704F">
      <w:pPr>
        <w:pStyle w:val="B1"/>
      </w:pPr>
      <w:r>
        <w:rPr>
          <w:rFonts w:ascii="Symbol" w:hAnsi="Symbol"/>
        </w:rPr>
        <w:t>-</w:t>
      </w:r>
      <w:r>
        <w:rPr>
          <w:rFonts w:ascii="Symbol" w:hAnsi="Symbol"/>
        </w:rPr>
        <w:tab/>
      </w:r>
      <w:r w:rsidR="00614D2D">
        <w:t>CRRN9: If the method is successful and if the event is EVENT_FORMATTED_SMS_CB, the selected TLV should be the Cell Broadcast Page TLV.</w:t>
      </w:r>
    </w:p>
    <w:p w:rsidR="00614D2D" w:rsidRDefault="00614D2D" w:rsidP="00614D2D">
      <w:pPr>
        <w:pStyle w:val="H6"/>
        <w:keepNext w:val="0"/>
        <w:keepLines w:val="0"/>
      </w:pPr>
      <w:r>
        <w:t>6.2.4.3.1.2</w:t>
      </w:r>
      <w:r>
        <w:tab/>
        <w:t>Parameters error</w:t>
      </w:r>
    </w:p>
    <w:p w:rsidR="00614D2D" w:rsidRDefault="00614D2D" w:rsidP="00614D2D">
      <w:r>
        <w:t>No requirements.</w:t>
      </w:r>
    </w:p>
    <w:p w:rsidR="00614D2D" w:rsidRDefault="00614D2D" w:rsidP="00614D2D">
      <w:pPr>
        <w:pStyle w:val="H6"/>
        <w:keepNext w:val="0"/>
        <w:keepLines w:val="0"/>
      </w:pPr>
      <w:r>
        <w:t>6.2.4.3.1.3</w:t>
      </w:r>
      <w:r>
        <w:tab/>
        <w:t>Context errors</w:t>
      </w:r>
    </w:p>
    <w:p w:rsidR="00614D2D" w:rsidRDefault="00A1704F" w:rsidP="00A1704F">
      <w:pPr>
        <w:pStyle w:val="B1"/>
      </w:pPr>
      <w:r>
        <w:rPr>
          <w:rFonts w:ascii="Symbol" w:hAnsi="Symbol"/>
        </w:rPr>
        <w:t>-</w:t>
      </w:r>
      <w:r>
        <w:rPr>
          <w:rFonts w:ascii="Symbol" w:hAnsi="Symbol"/>
        </w:rPr>
        <w:tab/>
      </w:r>
      <w:r w:rsidR="00614D2D">
        <w:t>CRRC1: The method shall thrown ToolkitException (UNAVAILABLE_ELEMENT) in case of unavailable SMS TPDU TLV element or Cell Broadcast Page Simple TLV.</w:t>
      </w:r>
    </w:p>
    <w:p w:rsidR="00614D2D" w:rsidRDefault="00A1704F" w:rsidP="00A1704F">
      <w:pPr>
        <w:pStyle w:val="B1"/>
      </w:pPr>
      <w:r>
        <w:rPr>
          <w:rFonts w:ascii="Symbol" w:hAnsi="Symbol"/>
        </w:rPr>
        <w:t>-</w:t>
      </w:r>
      <w:r>
        <w:rPr>
          <w:rFonts w:ascii="Symbol" w:hAnsi="Symbol"/>
        </w:rPr>
        <w:tab/>
      </w:r>
      <w:r w:rsidR="00614D2D">
        <w:t>CRRC2: The method shall thrown ToolkitException (UNAVAILABLE_ELEMENT) in case of wrong data format.</w:t>
      </w:r>
    </w:p>
    <w:p w:rsidR="00614D2D" w:rsidRDefault="00614D2D" w:rsidP="00614D2D">
      <w:pPr>
        <w:pStyle w:val="H6"/>
        <w:keepNext w:val="0"/>
        <w:keepLines w:val="0"/>
      </w:pPr>
      <w:r>
        <w:t>6.2.4.3.2</w:t>
      </w:r>
      <w:r>
        <w:tab/>
        <w:t>Test suite files</w:t>
      </w:r>
    </w:p>
    <w:p w:rsidR="00614D2D" w:rsidRDefault="00614D2D" w:rsidP="00614D2D">
      <w:r>
        <w:t>Specific triggering:</w:t>
      </w:r>
    </w:p>
    <w:p w:rsidR="00614D2D" w:rsidRDefault="00614D2D" w:rsidP="00614D2D">
      <w:pPr>
        <w:pStyle w:val="B1"/>
        <w:ind w:left="284" w:firstLine="0"/>
      </w:pPr>
      <w:r>
        <w:t>-</w:t>
      </w:r>
      <w:r>
        <w:tab/>
        <w:t>FORMATTED SMS CB.</w:t>
      </w:r>
    </w:p>
    <w:p w:rsidR="00614D2D" w:rsidRDefault="00614D2D" w:rsidP="00614D2D">
      <w:pPr>
        <w:pStyle w:val="B1"/>
      </w:pPr>
      <w:r>
        <w:t>-</w:t>
      </w:r>
      <w:r>
        <w:tab/>
        <w:t>UNFORMATTED SMS CB.</w:t>
      </w:r>
    </w:p>
    <w:p w:rsidR="00614D2D" w:rsidRDefault="00614D2D" w:rsidP="00614D2D">
      <w:pPr>
        <w:pStyle w:val="B1"/>
      </w:pPr>
      <w:r>
        <w:t>-</w:t>
      </w:r>
      <w:r>
        <w:tab/>
        <w:t>FORMATTED SMS PP UPD.</w:t>
      </w:r>
    </w:p>
    <w:p w:rsidR="00614D2D" w:rsidRDefault="00614D2D" w:rsidP="00614D2D">
      <w:pPr>
        <w:pStyle w:val="B1"/>
      </w:pPr>
      <w:r>
        <w:t>-</w:t>
      </w:r>
      <w:r>
        <w:tab/>
        <w:t>UNFORMATED SMS PP ENV.</w:t>
      </w:r>
    </w:p>
    <w:p w:rsidR="00614D2D" w:rsidRDefault="00614D2D" w:rsidP="00614D2D">
      <w:pPr>
        <w:pStyle w:val="PL"/>
      </w:pPr>
      <w:r>
        <w:tab/>
        <w:t>-</w:t>
      </w:r>
      <w:r>
        <w:tab/>
        <w:t>For Formatted triggering if CC/RC/DS is used, the security parameters are the one used for</w:t>
      </w:r>
      <w:r w:rsidR="00A1704F">
        <w:tab/>
      </w:r>
      <w:r>
        <w:t>downloading applications.</w:t>
      </w:r>
    </w:p>
    <w:p w:rsidR="00614D2D" w:rsidRDefault="00614D2D" w:rsidP="00614D2D">
      <w:pPr>
        <w:pStyle w:val="PL"/>
      </w:pPr>
    </w:p>
    <w:p w:rsidR="00614D2D" w:rsidRDefault="00614D2D" w:rsidP="00614D2D">
      <w:pPr>
        <w:pStyle w:val="B1"/>
        <w:tabs>
          <w:tab w:val="left" w:pos="2268"/>
        </w:tabs>
      </w:pPr>
      <w:r>
        <w:t>Test Script:</w:t>
      </w:r>
      <w:r w:rsidR="00A1704F">
        <w:tab/>
      </w:r>
      <w:r>
        <w:t>API_2_ENH_GSDL_1.scr</w:t>
      </w:r>
    </w:p>
    <w:p w:rsidR="00614D2D" w:rsidRDefault="00614D2D" w:rsidP="00614D2D">
      <w:pPr>
        <w:pStyle w:val="B1"/>
        <w:tabs>
          <w:tab w:val="left" w:pos="2268"/>
        </w:tabs>
      </w:pPr>
      <w:r>
        <w:t>Test Applet:</w:t>
      </w:r>
      <w:r w:rsidR="00A1704F">
        <w:tab/>
      </w:r>
      <w:r>
        <w:t>API_2_ENH_GSDL_1.java</w:t>
      </w:r>
    </w:p>
    <w:p w:rsidR="00614D2D" w:rsidRDefault="00614D2D" w:rsidP="00614D2D">
      <w:pPr>
        <w:pStyle w:val="B1"/>
        <w:tabs>
          <w:tab w:val="left" w:pos="2268"/>
        </w:tabs>
      </w:pPr>
      <w:r>
        <w:t>Load Script:</w:t>
      </w:r>
      <w:r w:rsidR="00A1704F">
        <w:tab/>
      </w:r>
      <w:r>
        <w:t>API_2_ENH_GSDL_1.ldr</w:t>
      </w:r>
    </w:p>
    <w:p w:rsidR="00614D2D" w:rsidRDefault="00614D2D" w:rsidP="00614D2D">
      <w:pPr>
        <w:pStyle w:val="B1"/>
        <w:tabs>
          <w:tab w:val="left" w:pos="2268"/>
        </w:tabs>
      </w:pPr>
      <w:r>
        <w:t>Cleanup Script:</w:t>
      </w:r>
      <w:r>
        <w:tab/>
        <w:t>API_2_ENH_GSDL_1.clr</w:t>
      </w:r>
    </w:p>
    <w:p w:rsidR="00614D2D" w:rsidRDefault="00614D2D" w:rsidP="00614D2D">
      <w:pPr>
        <w:pStyle w:val="B1"/>
        <w:tabs>
          <w:tab w:val="left" w:pos="2268"/>
        </w:tabs>
        <w:rPr>
          <w:lang w:val="pt-BR"/>
        </w:rPr>
      </w:pPr>
      <w:r>
        <w:rPr>
          <w:lang w:val="pt-BR"/>
        </w:rPr>
        <w:t>Parameter File:</w:t>
      </w:r>
      <w:r>
        <w:rPr>
          <w:lang w:val="pt-BR"/>
        </w:rPr>
        <w:tab/>
        <w:t>API_2_ENH_GSDL_1.par</w:t>
      </w:r>
    </w:p>
    <w:p w:rsidR="00614D2D" w:rsidRDefault="00614D2D" w:rsidP="00614D2D">
      <w:pPr>
        <w:pStyle w:val="H6"/>
      </w:pPr>
      <w:r>
        <w:t>6.2.4.3.3</w:t>
      </w:r>
      <w:r>
        <w:tab/>
        <w:t>Test procedure</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5"/>
        <w:gridCol w:w="4114"/>
        <w:gridCol w:w="2913"/>
        <w:gridCol w:w="2193"/>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 Expectation</w:t>
            </w:r>
          </w:p>
        </w:tc>
        <w:tc>
          <w:tcPr>
            <w:tcW w:w="2192"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rPr>
                <w:b/>
              </w:rPr>
              <w:t>FORMATTED SMS PP ENV Triggering</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rPr>
                <w:b/>
              </w:rPr>
            </w:pPr>
            <w:r>
              <w:t>Test with FORMATTED_SMS_PP_ENV and TP-OA length of 2</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r>
              <w:t>Returns 0x002A</w:t>
            </w:r>
          </w:p>
          <w:p w:rsidR="00614D2D" w:rsidRDefault="00614D2D">
            <w:pPr>
              <w:pStyle w:val="TAL"/>
            </w:pP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TP-OA length of 6</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0x002A</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TP-OA length of 12</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0x002A</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RC/CC/DS length of 0</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0x0010</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RC/CC/DS length of 8</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0x0010</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PCNTR = 0</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0x0010</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PCNTR = 7</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0x0005</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8</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Secured Data Length = 00</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0x0000</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9</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Secured Data Length = 0x33</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0x0033</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Secured Data Length = 0x6C (UDL = 0x7F)</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0x006C</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Secured Data Length = 0x6D (UDL = 0x80)</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0x006D</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Secured Data Length = maximum length for one envelope : 0x79 (UDL = 0x8C)</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0x0079</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 xml:space="preserve">Verify it is the first TPDU TLV: </w:t>
            </w:r>
          </w:p>
          <w:p w:rsidR="00614D2D" w:rsidRDefault="00614D2D">
            <w:pPr>
              <w:pStyle w:val="TAL"/>
            </w:pPr>
            <w:r>
              <w:t>Send a SMS PP with 2 TPDU TLV and inside two different secured data lengths: 5 and 10</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0x0005</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secured data length = 0x7F (2 concatenated envelopes are needed)</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0x007F</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secured data length = 0x80 (2 concatenated envelopes are needed)</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0x0080</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 xml:space="preserve">Test with secured data length = maximum length for 2 concatenated envelopes : 0xFA </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0x00FA</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 xml:space="preserve">Test with FORMATTED_SMS_PP_ENV </w:t>
            </w:r>
          </w:p>
          <w:p w:rsidR="00614D2D" w:rsidRDefault="00614D2D">
            <w:pPr>
              <w:pStyle w:val="TAL"/>
              <w:keepNext w:val="0"/>
            </w:pPr>
            <w:r>
              <w:t>Verify after call of the method the current TLV is the TPDU TLV:</w:t>
            </w:r>
          </w:p>
          <w:p w:rsidR="00614D2D" w:rsidRDefault="00614D2D">
            <w:pPr>
              <w:pStyle w:val="TAL"/>
            </w:pPr>
            <w:r>
              <w:t>findTLV device identities, getSecuredDataLength and then getValueByte to verify that the current TLV is the TPDU TLV</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getValueByte returns 0x0040</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b/>
              </w:rPr>
            </w:pPr>
            <w:r>
              <w:rPr>
                <w:b/>
              </w:rPr>
              <w:t>FORMATTED SMS PP UPD Triggering</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18</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rPr>
                <w:b/>
              </w:rPr>
            </w:pPr>
            <w:r>
              <w:t>Same test as 1 but with FORMATTED_SMS_PP_UPD</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0x002A</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19</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2 but with FORMATTED_SMS_PP_UPD</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0x002A</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3 but with FORMATTED_SMS_PP_UPD</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0x002A</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4 but with FORMATTED_SMS_PP_UPD</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0x0010</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5 but with FORMATTED_SMS_PP_UPD</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0x0010</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6 but with FORMATTED_SMS_PP_UPD</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0x0010</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7 but with FORMATTED_SMS_PP_UPD</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0x0005</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8 but with FORMATTED_SMS_PP_UPD</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0x0000</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9 but with FORMATTED_SMS_PP_UPD</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0x0033</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10 but with FORMATTED_SMS_PP_UPD</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0x006C</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28</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11 but with FORMATTED_SMS_PP_UPD</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0x006D</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29</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12 but with FORMATTED_SMS_PP_UPD</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0x0079</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13 but with FORMATTED_SMS_PP_UPD</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0x0005</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secured data length = 0x7F (2 concatenated envelopes are needed)</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0x007F</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secured data length = 0x80 (2 concatenated envelopes are needed)</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0x0080</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 xml:space="preserve">Test with secured data length = maximum length for 2 concatenated envelopes : 0xFA </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0x00FA</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 xml:space="preserve">Test with FORMATTED_SMS_PP_UPD </w:t>
            </w:r>
          </w:p>
          <w:p w:rsidR="00614D2D" w:rsidRDefault="00614D2D">
            <w:pPr>
              <w:pStyle w:val="TAL"/>
              <w:keepNext w:val="0"/>
            </w:pPr>
            <w:r>
              <w:t>Verify after call of the method the current TLV is the TPDU TLV:</w:t>
            </w:r>
          </w:p>
          <w:p w:rsidR="00614D2D" w:rsidRDefault="00614D2D">
            <w:pPr>
              <w:pStyle w:val="TAL"/>
            </w:pPr>
            <w:r>
              <w:t>findTLV device identities, getSecuredDataLength and then getValueByte to verify that the current TLV is the TPDU TLV</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getValueByte returns 0x0040</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b/>
                <w:bCs/>
              </w:rPr>
            </w:pPr>
            <w:r>
              <w:rPr>
                <w:b/>
                <w:bCs/>
              </w:rPr>
              <w:t>FORMATTED SMS CB Triggering</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4 but with FORMATTED_SMS_CB</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0x0010</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5 but with FORMATTED_SMS_CB</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0x0010</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6 but with FORMATTED_SMS_CB</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0x0010</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38</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7 but with FORMATTED_SMS_CB</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0x0005</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39</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8 but with FORMATTED_SMS_CB</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0x0000</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9 but with FORMATTED_SMS_CB</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0x0033</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12 but with maximum secured data length: 0x42, and FORMATTED_SMS_CB</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0x0042</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Test with FORMATTED_SMS_CB</w:t>
            </w:r>
          </w:p>
          <w:p w:rsidR="00614D2D" w:rsidRDefault="00614D2D">
            <w:pPr>
              <w:pStyle w:val="TAL"/>
              <w:keepNext w:val="0"/>
            </w:pPr>
            <w:r>
              <w:t>Verify after call of the method the current TLV is the Cell Broadcast Page TLV:</w:t>
            </w:r>
          </w:p>
          <w:p w:rsidR="00614D2D" w:rsidRDefault="00614D2D">
            <w:pPr>
              <w:pStyle w:val="TAL"/>
            </w:pPr>
            <w:r>
              <w:t>findTLV device identities, getSecuredDataLength and then getValueByte to verify that the current TLV is the Cell Broadcast Page TLV</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getValueByte returns 0x00</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b/>
                <w:bCs/>
              </w:rPr>
            </w:pPr>
            <w:r>
              <w:rPr>
                <w:b/>
                <w:bCs/>
              </w:rPr>
              <w:t>Error tests</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Send an envelope SMS CB, getSecuredDataLength</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ToolkitException UNAVAILABLE_ELEMENT</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Send an envelope SMS PP unformatted</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ToolkitException UNAVAILABLE_ELEMENT</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bl>
    <w:p w:rsidR="00614D2D" w:rsidRDefault="00614D2D" w:rsidP="00614D2D"/>
    <w:p w:rsidR="00614D2D" w:rsidRDefault="00614D2D" w:rsidP="00614D2D">
      <w:pPr>
        <w:pStyle w:val="H6"/>
        <w:keepNext w:val="0"/>
        <w:keepLines w:val="0"/>
      </w:pPr>
      <w:r>
        <w:t>6.2.4.3.4</w:t>
      </w:r>
      <w:r>
        <w:tab/>
        <w:t>Test Coverage</w:t>
      </w:r>
    </w:p>
    <w:p w:rsidR="00614D2D" w:rsidRDefault="00614D2D" w:rsidP="00614D2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to 42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13, 30</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N3</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6, 7, 23, 24, 37, 38</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N4</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 to 17</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N5</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18 to 34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N6</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35 to 42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N7</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17</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N8</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N9</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44</w:t>
            </w:r>
          </w:p>
        </w:tc>
      </w:tr>
    </w:tbl>
    <w:p w:rsidR="00614D2D" w:rsidRDefault="00614D2D" w:rsidP="00614D2D"/>
    <w:p w:rsidR="00614D2D" w:rsidRDefault="00614D2D" w:rsidP="00614D2D">
      <w:pPr>
        <w:pStyle w:val="Heading4"/>
        <w:keepNext w:val="0"/>
        <w:keepLines w:val="0"/>
      </w:pPr>
      <w:bookmarkStart w:id="192" w:name="_Toc51826706"/>
      <w:bookmarkStart w:id="193" w:name="_Toc117070387"/>
      <w:bookmarkStart w:id="194" w:name="_Toc51828149"/>
      <w:r>
        <w:t>6.2.4.4</w:t>
      </w:r>
      <w:r>
        <w:tab/>
        <w:t>Method getSecuredDataOffset</w:t>
      </w:r>
      <w:bookmarkEnd w:id="192"/>
      <w:bookmarkEnd w:id="193"/>
      <w:bookmarkEnd w:id="194"/>
    </w:p>
    <w:p w:rsidR="00614D2D" w:rsidRDefault="00614D2D" w:rsidP="00614D2D">
      <w:r>
        <w:t>Test Area Reference: API_2_ENH_GSDO</w:t>
      </w:r>
    </w:p>
    <w:p w:rsidR="00614D2D" w:rsidRDefault="00614D2D" w:rsidP="00614D2D">
      <w:pPr>
        <w:pStyle w:val="H6"/>
        <w:keepNext w:val="0"/>
        <w:keepLines w:val="0"/>
      </w:pPr>
      <w:r>
        <w:t>6.2.4.4.1</w:t>
      </w:r>
      <w:r>
        <w:tab/>
        <w:t>Conformance Requirement:</w:t>
      </w:r>
    </w:p>
    <w:p w:rsidR="00614D2D" w:rsidRDefault="00614D2D" w:rsidP="00614D2D">
      <w:r>
        <w:t>The method with following header shall be compliant to its definition in the API.</w:t>
      </w:r>
    </w:p>
    <w:p w:rsidR="00614D2D" w:rsidRDefault="00614D2D" w:rsidP="00614D2D"/>
    <w:p w:rsidR="00614D2D" w:rsidRDefault="00614D2D" w:rsidP="00614D2D">
      <w:pPr>
        <w:pStyle w:val="PL"/>
        <w:rPr>
          <w:noProof w:val="0"/>
        </w:rPr>
      </w:pPr>
      <w:r>
        <w:rPr>
          <w:noProof w:val="0"/>
        </w:rPr>
        <w:t>public short getSecuredDataOffset()</w:t>
      </w:r>
    </w:p>
    <w:p w:rsidR="00614D2D" w:rsidRDefault="00614D2D" w:rsidP="00614D2D">
      <w:pPr>
        <w:pStyle w:val="PL"/>
        <w:rPr>
          <w:noProof w:val="0"/>
        </w:rPr>
      </w:pPr>
      <w:r>
        <w:rPr>
          <w:noProof w:val="0"/>
        </w:rPr>
        <w:t xml:space="preserve">                           throws ToolkitException</w:t>
      </w:r>
    </w:p>
    <w:p w:rsidR="00614D2D" w:rsidRDefault="00614D2D" w:rsidP="00614D2D"/>
    <w:p w:rsidR="00614D2D" w:rsidRDefault="00614D2D" w:rsidP="00614D2D">
      <w:pPr>
        <w:pStyle w:val="H6"/>
        <w:keepNext w:val="0"/>
        <w:keepLines w:val="0"/>
      </w:pPr>
      <w:r>
        <w:t>6.2.4.4.1.1</w:t>
      </w:r>
      <w:r>
        <w:tab/>
        <w:t>Normal execution</w:t>
      </w:r>
    </w:p>
    <w:p w:rsidR="00614D2D" w:rsidRDefault="00614D2D" w:rsidP="00614D2D">
      <w:pPr>
        <w:pStyle w:val="ListBullet"/>
        <w:numPr>
          <w:ilvl w:val="0"/>
          <w:numId w:val="2"/>
        </w:numPr>
        <w:ind w:left="568" w:hanging="284"/>
      </w:pPr>
      <w:r>
        <w:t>CRRN1: The method shall return the offset of the secured data first byte contained in a SMS TPDU TLV.</w:t>
      </w:r>
    </w:p>
    <w:p w:rsidR="00614D2D" w:rsidRDefault="00614D2D" w:rsidP="00614D2D">
      <w:pPr>
        <w:pStyle w:val="ListBullet"/>
        <w:numPr>
          <w:ilvl w:val="0"/>
          <w:numId w:val="2"/>
        </w:numPr>
        <w:ind w:left="568" w:hanging="284"/>
      </w:pPr>
      <w:r>
        <w:t>CRRN2: The offset is from the first SMS TPDU TLV.</w:t>
      </w:r>
    </w:p>
    <w:p w:rsidR="00614D2D" w:rsidRDefault="00614D2D" w:rsidP="00614D2D">
      <w:pPr>
        <w:pStyle w:val="ListBullet"/>
        <w:numPr>
          <w:ilvl w:val="0"/>
          <w:numId w:val="2"/>
        </w:numPr>
        <w:ind w:left="568" w:hanging="284"/>
      </w:pPr>
      <w:r>
        <w:t>CRRN3: The method can be used if the event is EVENT_FORMATTED_SMS_PP_ENV and if the SMS TP-UD is formatted according to 3GPP TS 23.048 [8].</w:t>
      </w:r>
    </w:p>
    <w:p w:rsidR="00614D2D" w:rsidRDefault="00614D2D" w:rsidP="00614D2D">
      <w:pPr>
        <w:pStyle w:val="ListBullet"/>
        <w:numPr>
          <w:ilvl w:val="0"/>
          <w:numId w:val="2"/>
        </w:numPr>
        <w:ind w:left="568" w:hanging="284"/>
      </w:pPr>
      <w:r>
        <w:t>CRRN4: The method can be used if the event is EVENT_FORMATTED_SMS_PP_UPD and if the SMS TP-UD is formatted according to 3GPP TS 23.048 [8].</w:t>
      </w:r>
    </w:p>
    <w:p w:rsidR="00614D2D" w:rsidRDefault="00614D2D" w:rsidP="00614D2D">
      <w:pPr>
        <w:pStyle w:val="ListBullet"/>
        <w:numPr>
          <w:ilvl w:val="0"/>
          <w:numId w:val="2"/>
        </w:numPr>
        <w:ind w:left="568" w:hanging="284"/>
      </w:pPr>
      <w:r>
        <w:t>CRRN5: The method can be used if the event is EVENT_FORMATTED_SMS_CB and if the Cell Broadcast Page is formatted according to 3GPP TS 23.048 [8].</w:t>
      </w:r>
    </w:p>
    <w:p w:rsidR="00614D2D" w:rsidRDefault="00614D2D" w:rsidP="00614D2D">
      <w:pPr>
        <w:pStyle w:val="ListBullet"/>
        <w:numPr>
          <w:ilvl w:val="0"/>
          <w:numId w:val="2"/>
        </w:numPr>
        <w:ind w:left="568" w:hanging="284"/>
      </w:pPr>
      <w:r>
        <w:t>CRRN6: If the method is successful and if the event is EVENT_FORMATTED_SMS_PP_ENV, the selected TLV should be the SMS TPDU TLV.</w:t>
      </w:r>
    </w:p>
    <w:p w:rsidR="00614D2D" w:rsidRDefault="00614D2D" w:rsidP="00614D2D">
      <w:pPr>
        <w:pStyle w:val="ListBullet"/>
        <w:numPr>
          <w:ilvl w:val="0"/>
          <w:numId w:val="2"/>
        </w:numPr>
        <w:ind w:left="568" w:hanging="284"/>
      </w:pPr>
      <w:r>
        <w:t>CRRN7: If the method is successful and if the event is EVENT_FORMATTED_SMS_PP_UPD, the selected TLV should be the SMS TPDU TLV.</w:t>
      </w:r>
    </w:p>
    <w:p w:rsidR="00614D2D" w:rsidRDefault="00614D2D" w:rsidP="00614D2D">
      <w:pPr>
        <w:pStyle w:val="ListBullet"/>
        <w:numPr>
          <w:ilvl w:val="0"/>
          <w:numId w:val="2"/>
        </w:numPr>
        <w:ind w:left="568" w:hanging="284"/>
      </w:pPr>
      <w:r>
        <w:t>CRRN8: If the method is successful and if the event is EVENT_FORMATTED_SMS_CB, the selected TLV should be the Cell Broadcast Page TLV.</w:t>
      </w:r>
    </w:p>
    <w:p w:rsidR="00614D2D" w:rsidRDefault="00614D2D" w:rsidP="00614D2D">
      <w:pPr>
        <w:pStyle w:val="ListBullet"/>
        <w:numPr>
          <w:ilvl w:val="0"/>
          <w:numId w:val="2"/>
        </w:numPr>
        <w:ind w:left="568" w:hanging="284"/>
      </w:pPr>
      <w:r>
        <w:t>CRNN9: If the Secured Data length is zero the value returned shall be the offset of the first byte following the 3GPP TS 23.048 [8] Command Packet structure.</w:t>
      </w:r>
    </w:p>
    <w:p w:rsidR="00614D2D" w:rsidRDefault="00614D2D" w:rsidP="00614D2D">
      <w:pPr>
        <w:pStyle w:val="H6"/>
        <w:keepNext w:val="0"/>
        <w:keepLines w:val="0"/>
      </w:pPr>
      <w:r>
        <w:t>6.2.4.4.1.2</w:t>
      </w:r>
      <w:r>
        <w:tab/>
        <w:t>Parameters error</w:t>
      </w:r>
    </w:p>
    <w:p w:rsidR="00614D2D" w:rsidRDefault="00614D2D" w:rsidP="00614D2D">
      <w:r>
        <w:t>No requirements.</w:t>
      </w:r>
    </w:p>
    <w:p w:rsidR="00614D2D" w:rsidRDefault="00614D2D" w:rsidP="00614D2D">
      <w:pPr>
        <w:pStyle w:val="H6"/>
      </w:pPr>
      <w:r>
        <w:t>6.2.4.4.1.3</w:t>
      </w:r>
      <w:r>
        <w:tab/>
        <w:t>Context errors</w:t>
      </w:r>
    </w:p>
    <w:p w:rsidR="00614D2D" w:rsidRDefault="00614D2D" w:rsidP="00614D2D">
      <w:pPr>
        <w:pStyle w:val="ListBullet"/>
        <w:keepNext/>
        <w:keepLines/>
        <w:numPr>
          <w:ilvl w:val="0"/>
          <w:numId w:val="2"/>
        </w:numPr>
        <w:ind w:left="568" w:hanging="284"/>
      </w:pPr>
      <w:r>
        <w:t>CRRC1: The method shall thrown ToolkitException (UNAVAILABLE_ELEMENT) in case of unavailable SMS TPDU TLV element.</w:t>
      </w:r>
    </w:p>
    <w:p w:rsidR="00614D2D" w:rsidRDefault="00614D2D" w:rsidP="00614D2D">
      <w:pPr>
        <w:pStyle w:val="ListBullet"/>
        <w:numPr>
          <w:ilvl w:val="0"/>
          <w:numId w:val="2"/>
        </w:numPr>
        <w:ind w:left="568" w:hanging="284"/>
      </w:pPr>
      <w:r>
        <w:t>CRRC2: The method shall thrown ToolkitException (UNAVAILABLE_ELEMENT) in case of wrong data format.</w:t>
      </w:r>
    </w:p>
    <w:p w:rsidR="00614D2D" w:rsidRDefault="00614D2D" w:rsidP="00614D2D">
      <w:pPr>
        <w:pStyle w:val="H6"/>
        <w:keepNext w:val="0"/>
        <w:keepLines w:val="0"/>
      </w:pPr>
      <w:r>
        <w:t>6.2.4.4.2</w:t>
      </w:r>
      <w:r>
        <w:tab/>
        <w:t>Test suite files</w:t>
      </w:r>
    </w:p>
    <w:p w:rsidR="00614D2D" w:rsidRDefault="00614D2D" w:rsidP="00614D2D">
      <w:r>
        <w:t>Specific triggering:</w:t>
      </w:r>
    </w:p>
    <w:p w:rsidR="00614D2D" w:rsidRDefault="00614D2D" w:rsidP="00614D2D">
      <w:pPr>
        <w:pStyle w:val="B1"/>
        <w:ind w:left="284" w:firstLine="0"/>
      </w:pPr>
      <w:r>
        <w:t>-</w:t>
      </w:r>
      <w:r>
        <w:tab/>
        <w:t>FORMATTED SMS CB.</w:t>
      </w:r>
    </w:p>
    <w:p w:rsidR="00614D2D" w:rsidRDefault="00614D2D" w:rsidP="00614D2D">
      <w:pPr>
        <w:pStyle w:val="B1"/>
        <w:ind w:left="284" w:firstLine="0"/>
      </w:pPr>
      <w:r>
        <w:t>-</w:t>
      </w:r>
      <w:r>
        <w:tab/>
        <w:t>UNFORMATTED SMS CB.</w:t>
      </w:r>
    </w:p>
    <w:p w:rsidR="00614D2D" w:rsidRDefault="00614D2D" w:rsidP="00614D2D">
      <w:pPr>
        <w:pStyle w:val="B1"/>
      </w:pPr>
      <w:r>
        <w:t>-</w:t>
      </w:r>
      <w:r>
        <w:tab/>
        <w:t>FORMATTED SMS PP UPD.</w:t>
      </w:r>
    </w:p>
    <w:p w:rsidR="00614D2D" w:rsidRDefault="00614D2D" w:rsidP="00614D2D">
      <w:pPr>
        <w:pStyle w:val="B1"/>
      </w:pPr>
      <w:r>
        <w:t>-</w:t>
      </w:r>
      <w:r>
        <w:tab/>
        <w:t>UNFORMATED SMS PP ENV.</w:t>
      </w:r>
    </w:p>
    <w:p w:rsidR="00614D2D" w:rsidRDefault="00614D2D" w:rsidP="00614D2D">
      <w:pPr>
        <w:pStyle w:val="B1"/>
      </w:pPr>
      <w:r>
        <w:t>-</w:t>
      </w:r>
      <w:r>
        <w:tab/>
        <w:t>For Formatted triggering if CC/RC/DS is used, the security parameters are the one used for downloading applications.</w:t>
      </w:r>
    </w:p>
    <w:p w:rsidR="00614D2D" w:rsidRDefault="00614D2D" w:rsidP="00614D2D">
      <w:pPr>
        <w:pStyle w:val="B1"/>
        <w:tabs>
          <w:tab w:val="left" w:pos="2268"/>
        </w:tabs>
      </w:pPr>
      <w:r>
        <w:t>Test Script:</w:t>
      </w:r>
      <w:r w:rsidR="00A1704F">
        <w:tab/>
      </w:r>
      <w:r>
        <w:t>API_2_ENH_GSDO_1.scr</w:t>
      </w:r>
    </w:p>
    <w:p w:rsidR="00614D2D" w:rsidRDefault="00614D2D" w:rsidP="00614D2D">
      <w:pPr>
        <w:pStyle w:val="B1"/>
        <w:tabs>
          <w:tab w:val="left" w:pos="2268"/>
        </w:tabs>
      </w:pPr>
      <w:r>
        <w:t>Test Applet:</w:t>
      </w:r>
      <w:r w:rsidR="00A1704F">
        <w:tab/>
      </w:r>
      <w:r>
        <w:t>API_2_ENH_GSDO_1.java</w:t>
      </w:r>
    </w:p>
    <w:p w:rsidR="00614D2D" w:rsidRDefault="00614D2D" w:rsidP="00614D2D">
      <w:pPr>
        <w:pStyle w:val="B1"/>
        <w:tabs>
          <w:tab w:val="left" w:pos="2268"/>
        </w:tabs>
      </w:pPr>
      <w:r>
        <w:t>Load Script:</w:t>
      </w:r>
      <w:r w:rsidR="00A1704F">
        <w:tab/>
      </w:r>
      <w:r>
        <w:t>API_2_ENH_GSDO_1.ldr</w:t>
      </w:r>
    </w:p>
    <w:p w:rsidR="00614D2D" w:rsidRDefault="00614D2D" w:rsidP="00614D2D">
      <w:pPr>
        <w:pStyle w:val="B1"/>
        <w:tabs>
          <w:tab w:val="left" w:pos="2268"/>
        </w:tabs>
      </w:pPr>
      <w:r>
        <w:t>Cleanup Script:</w:t>
      </w:r>
      <w:r>
        <w:tab/>
        <w:t>API_2_ENH_GSDO_1.clr</w:t>
      </w:r>
    </w:p>
    <w:p w:rsidR="00614D2D" w:rsidRDefault="00614D2D" w:rsidP="00614D2D">
      <w:pPr>
        <w:pStyle w:val="B1"/>
        <w:tabs>
          <w:tab w:val="left" w:pos="2268"/>
        </w:tabs>
        <w:rPr>
          <w:lang w:val="pt-BR"/>
        </w:rPr>
      </w:pPr>
      <w:r>
        <w:rPr>
          <w:lang w:val="pt-BR"/>
        </w:rPr>
        <w:t>Parameter File:</w:t>
      </w:r>
      <w:r>
        <w:rPr>
          <w:lang w:val="pt-BR"/>
        </w:rPr>
        <w:tab/>
        <w:t>API_2_ENH_GSDO_1.par</w:t>
      </w:r>
    </w:p>
    <w:p w:rsidR="00614D2D" w:rsidRDefault="00614D2D" w:rsidP="00614D2D">
      <w:pPr>
        <w:pStyle w:val="H6"/>
        <w:keepNext w:val="0"/>
        <w:keepLines w:val="0"/>
      </w:pPr>
      <w:r>
        <w:t>6.2.4.4.3</w:t>
      </w:r>
      <w:r>
        <w:tab/>
        <w:t>Test Procedure</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5"/>
        <w:gridCol w:w="4114"/>
        <w:gridCol w:w="2913"/>
        <w:gridCol w:w="2193"/>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19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b/>
                <w:bCs/>
              </w:rPr>
            </w:pPr>
            <w:r>
              <w:rPr>
                <w:b/>
                <w:bCs/>
              </w:rPr>
              <w:t>FORMATTED SMS PP ENV triggering</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TP-OA length of 2 and RC/CC/DS</w:t>
            </w:r>
            <w:r>
              <w:rPr>
                <w:color w:val="00FF00"/>
              </w:rPr>
              <w:t xml:space="preserve"> </w:t>
            </w:r>
            <w:r>
              <w:rPr>
                <w:color w:val="000000"/>
              </w:rPr>
              <w:t>length is 0</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0x21</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TP-OA length of 6 and RC/CC/DS</w:t>
            </w:r>
            <w:r>
              <w:rPr>
                <w:color w:val="00FF00"/>
              </w:rPr>
              <w:t xml:space="preserve"> </w:t>
            </w:r>
            <w:r>
              <w:rPr>
                <w:color w:val="000000"/>
              </w:rPr>
              <w:t>length is 0</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0x23</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TP-OA length of 12 and RC/CC/DS</w:t>
            </w:r>
            <w:r>
              <w:rPr>
                <w:color w:val="00FF00"/>
              </w:rPr>
              <w:t xml:space="preserve"> </w:t>
            </w:r>
            <w:r>
              <w:rPr>
                <w:color w:val="000000"/>
              </w:rPr>
              <w:t>length is 0</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0x26</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RC/CC/DS length of 0</w:t>
            </w:r>
            <w:r>
              <w:rPr>
                <w:color w:val="000000"/>
              </w:rPr>
              <w:t xml:space="preserve"> and TP-OA length is 2</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0x21</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RC/CC/DS length of 8</w:t>
            </w:r>
            <w:r>
              <w:rPr>
                <w:color w:val="000000"/>
              </w:rPr>
              <w:t xml:space="preserve"> and TP-OA length is 2</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0x29</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Send a SMS PP with 2 TPDU TLV and inside two different secured data offsets</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0x24 ( the first offset )</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1 but without any secured data</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0x21</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8</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Test with FORMATTED_SMS_PP ENV</w:t>
            </w:r>
          </w:p>
          <w:p w:rsidR="00614D2D" w:rsidRDefault="00614D2D">
            <w:pPr>
              <w:pStyle w:val="TAL"/>
              <w:keepNext w:val="0"/>
            </w:pPr>
            <w:r>
              <w:t>Verify after call of the method the current TLV is the TPDU TLV:</w:t>
            </w:r>
          </w:p>
          <w:p w:rsidR="00614D2D" w:rsidRDefault="00614D2D">
            <w:pPr>
              <w:pStyle w:val="TAL"/>
            </w:pPr>
            <w:r>
              <w:t>findTLV device identities, getSecuredDataOffset and then getValueByte to verify that the current TLV is the TPDU TLV</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0x40</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9</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1, but with a concatenated SMS (2 Short Messages and maximum Secured Data Length = 0x00FA)</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0x21</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b/>
                <w:bCs/>
              </w:rPr>
            </w:pPr>
            <w:r>
              <w:rPr>
                <w:b/>
                <w:bCs/>
              </w:rPr>
              <w:t>FORMATTED SMS PP UPR triggering</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1 but with FORMATTED_SMS_PP_UPD</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0x21</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2 but with FORMATTED_SMS_PP_UPD</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0x23</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3 but with FORMATTED_SMS_PP_UPD</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0x26</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4 but with FORMATTED_SMS_PP_UPD</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0x21</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5 but with FORMATTED_SMS_PP_UPD</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0x29</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6 but with FORMATTED_SMS_PP_UPD</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0x24 ( the first offset )</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7 but with FORMATTED_SMS_PP_UPD</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0x21</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Test with FORMATTED_SMS_PP UPD</w:t>
            </w:r>
          </w:p>
          <w:p w:rsidR="00614D2D" w:rsidRDefault="00614D2D">
            <w:pPr>
              <w:pStyle w:val="TAL"/>
              <w:keepNext w:val="0"/>
            </w:pPr>
            <w:r>
              <w:t>Verify after call of the method the current TLV is the TPDU TLV:</w:t>
            </w:r>
          </w:p>
          <w:p w:rsidR="00614D2D" w:rsidRDefault="00614D2D">
            <w:pPr>
              <w:pStyle w:val="TAL"/>
            </w:pPr>
            <w:r>
              <w:t>findTLV device identities, getSecuredDataOffset and then getValueByte to verify that the current TLV is the TPDU TLV</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0x40</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18</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10, but with a concatenated SMS (2 Short Messages and maximum Secured Data Length = 0x00FA)</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0x21</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b/>
                <w:bCs/>
              </w:rPr>
            </w:pPr>
            <w:r>
              <w:rPr>
                <w:b/>
                <w:bCs/>
              </w:rPr>
              <w:t>FORMATTED SMS CB triggering</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19</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4 but with FORMATTED_SMS_CB</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0x16</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5 but with FORMATTED_SMS_CB</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0x1E</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7 but with FORMATTED_SMS_CB</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0x16</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 xml:space="preserve">Test with FORMATTED_SMS_CB </w:t>
            </w:r>
          </w:p>
          <w:p w:rsidR="00614D2D" w:rsidRDefault="00614D2D">
            <w:pPr>
              <w:pStyle w:val="TAL"/>
              <w:keepNext w:val="0"/>
            </w:pPr>
            <w:r>
              <w:t>Verify after call of the method the current TLV is the Cell Broadcast Page TLV:</w:t>
            </w:r>
          </w:p>
          <w:p w:rsidR="00614D2D" w:rsidRDefault="00614D2D">
            <w:pPr>
              <w:pStyle w:val="TAL"/>
            </w:pPr>
            <w:r>
              <w:t>findTLV device identities, getSecuredDataOffset and then getValueByte to verify that the current TLV is the Cell Broadcast Page TLV</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b/>
                <w:bCs/>
              </w:rPr>
            </w:pPr>
            <w:r>
              <w:rPr>
                <w:b/>
                <w:bCs/>
              </w:rPr>
              <w:t>UNFORMATTED Triggering</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Send an UNFORMATTED SMS CB envelope, getSecuredDataOffset</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ToolkitException UNAVAILABLE_ELEMENT</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Send an UNFORMATTED SMS PP envelope, getSecuredDataOffset</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ToolkitException UNAVAILABLE_ELEMENT</w:t>
            </w:r>
          </w:p>
        </w:tc>
        <w:tc>
          <w:tcPr>
            <w:tcW w:w="219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bl>
    <w:p w:rsidR="00614D2D" w:rsidRDefault="00614D2D" w:rsidP="00614D2D"/>
    <w:p w:rsidR="00614D2D" w:rsidRDefault="00614D2D" w:rsidP="00614D2D">
      <w:pPr>
        <w:pStyle w:val="H6"/>
        <w:keepNext w:val="0"/>
        <w:keepLines w:val="0"/>
      </w:pPr>
      <w:r>
        <w:t>6.2.4.4.4</w:t>
      </w:r>
      <w:r>
        <w:tab/>
        <w:t>Test Coverage</w:t>
      </w:r>
    </w:p>
    <w:p w:rsidR="00614D2D" w:rsidRDefault="00614D2D" w:rsidP="00614D2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 xml:space="preserve">1 to 22. </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6, 15.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N3</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 xml:space="preserve">1 to 9. </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N4</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10 to 18.</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N5</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19, 20, 21, 22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N6</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8</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N7</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17</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N8</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N9</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7, 16, 21.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24</w:t>
            </w:r>
          </w:p>
        </w:tc>
      </w:tr>
    </w:tbl>
    <w:p w:rsidR="00614D2D" w:rsidRDefault="00614D2D" w:rsidP="00614D2D"/>
    <w:p w:rsidR="00614D2D" w:rsidRDefault="00614D2D" w:rsidP="00614D2D">
      <w:pPr>
        <w:pStyle w:val="Heading4"/>
        <w:keepNext w:val="0"/>
        <w:keepLines w:val="0"/>
      </w:pPr>
      <w:bookmarkStart w:id="195" w:name="_Toc51826707"/>
      <w:bookmarkStart w:id="196" w:name="_Toc117070388"/>
      <w:bookmarkStart w:id="197" w:name="_Toc51828150"/>
      <w:r>
        <w:t>6.2.4.5</w:t>
      </w:r>
      <w:r>
        <w:tab/>
        <w:t>Method getTheHandler</w:t>
      </w:r>
      <w:bookmarkEnd w:id="195"/>
      <w:bookmarkEnd w:id="196"/>
      <w:bookmarkEnd w:id="197"/>
    </w:p>
    <w:p w:rsidR="00614D2D" w:rsidRDefault="00614D2D" w:rsidP="00614D2D">
      <w:r>
        <w:t>Test Area Reference: API_2_ENH_GTHD</w:t>
      </w:r>
    </w:p>
    <w:p w:rsidR="00614D2D" w:rsidRDefault="00614D2D" w:rsidP="00614D2D">
      <w:pPr>
        <w:pStyle w:val="H6"/>
        <w:keepNext w:val="0"/>
        <w:keepLines w:val="0"/>
      </w:pPr>
      <w:r>
        <w:t>6.2.4.5.1</w:t>
      </w:r>
      <w:r>
        <w:tab/>
        <w:t>Conformance Requirements</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static EnvelopeHandler getTheHandler()</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6.2.4.5.1.1</w:t>
      </w:r>
      <w:r>
        <w:tab/>
        <w:t>Normal execution</w:t>
      </w:r>
    </w:p>
    <w:p w:rsidR="00614D2D" w:rsidRDefault="00614D2D" w:rsidP="00614D2D">
      <w:pPr>
        <w:pStyle w:val="ListBullet"/>
        <w:numPr>
          <w:ilvl w:val="0"/>
          <w:numId w:val="2"/>
        </w:numPr>
        <w:ind w:left="568" w:hanging="284"/>
      </w:pPr>
      <w:r>
        <w:t>CRRN1: The method shall return the single system instance of the EnvelopeHandler class.</w:t>
      </w:r>
    </w:p>
    <w:p w:rsidR="00614D2D" w:rsidRDefault="00614D2D" w:rsidP="00614D2D">
      <w:pPr>
        <w:pStyle w:val="ListBullet"/>
        <w:numPr>
          <w:ilvl w:val="0"/>
          <w:numId w:val="2"/>
        </w:numPr>
        <w:ind w:left="568" w:hanging="284"/>
      </w:pPr>
      <w:r>
        <w:t>CRRN2: The EnvelopeHandler is a Temporary JCRE Entry Point Object ( see Javacard 2.1 Runtime Environment (JCRE) Specification [12])</w:t>
      </w:r>
    </w:p>
    <w:p w:rsidR="00614D2D" w:rsidRDefault="00614D2D" w:rsidP="00614D2D">
      <w:pPr>
        <w:pStyle w:val="H6"/>
        <w:keepNext w:val="0"/>
        <w:keepLines w:val="0"/>
      </w:pPr>
      <w:r>
        <w:t>6.2.4.5.1.2</w:t>
      </w:r>
      <w:r>
        <w:tab/>
        <w:t>Parameters error</w:t>
      </w:r>
    </w:p>
    <w:p w:rsidR="00614D2D" w:rsidRDefault="00614D2D" w:rsidP="00614D2D">
      <w:r>
        <w:t>No requirements.</w:t>
      </w:r>
    </w:p>
    <w:p w:rsidR="00614D2D" w:rsidRDefault="00614D2D" w:rsidP="00614D2D">
      <w:pPr>
        <w:pStyle w:val="H6"/>
        <w:keepNext w:val="0"/>
        <w:keepLines w:val="0"/>
      </w:pPr>
      <w:r>
        <w:t>6.2.4.5.1.3</w:t>
      </w:r>
      <w:r>
        <w:tab/>
        <w:t>Context errors</w:t>
      </w:r>
    </w:p>
    <w:p w:rsidR="00614D2D" w:rsidRDefault="00614D2D" w:rsidP="00614D2D">
      <w:pPr>
        <w:pStyle w:val="ListBullet"/>
        <w:numPr>
          <w:ilvl w:val="0"/>
          <w:numId w:val="2"/>
        </w:numPr>
        <w:ind w:left="568" w:hanging="284"/>
      </w:pPr>
      <w:r>
        <w:t>CRRC1: The method shall thrown ToolkitException (HANDLER_NOT_AVAILABLE) if the handler is busy.</w:t>
      </w:r>
    </w:p>
    <w:p w:rsidR="00614D2D" w:rsidRDefault="00614D2D" w:rsidP="00614D2D">
      <w:pPr>
        <w:pStyle w:val="H6"/>
        <w:keepNext w:val="0"/>
        <w:keepLines w:val="0"/>
      </w:pPr>
      <w:r>
        <w:t>6.2.4.5.2</w:t>
      </w:r>
      <w:r>
        <w:tab/>
        <w:t>Test suite files</w:t>
      </w:r>
    </w:p>
    <w:p w:rsidR="00614D2D" w:rsidRDefault="00614D2D" w:rsidP="00614D2D">
      <w:pPr>
        <w:pStyle w:val="B1"/>
        <w:tabs>
          <w:tab w:val="left" w:pos="2268"/>
        </w:tabs>
      </w:pPr>
      <w:r>
        <w:t>Test Script:</w:t>
      </w:r>
      <w:r w:rsidR="00A1704F">
        <w:tab/>
      </w:r>
      <w:r>
        <w:t>API_2_ENH_GTHD_1.scr</w:t>
      </w:r>
    </w:p>
    <w:p w:rsidR="00614D2D" w:rsidRDefault="00614D2D" w:rsidP="00614D2D">
      <w:pPr>
        <w:pStyle w:val="B1"/>
        <w:tabs>
          <w:tab w:val="left" w:pos="2268"/>
        </w:tabs>
      </w:pPr>
      <w:r>
        <w:t>Test Applet:</w:t>
      </w:r>
      <w:r w:rsidR="00A1704F">
        <w:tab/>
      </w:r>
      <w:r>
        <w:t>API_2_ENH_GTHD_1.java</w:t>
      </w:r>
    </w:p>
    <w:p w:rsidR="00614D2D" w:rsidRDefault="00614D2D" w:rsidP="00614D2D">
      <w:pPr>
        <w:pStyle w:val="B1"/>
        <w:tabs>
          <w:tab w:val="left" w:pos="2268"/>
        </w:tabs>
      </w:pPr>
      <w:r>
        <w:t>Load Script:</w:t>
      </w:r>
      <w:r w:rsidR="00A1704F">
        <w:tab/>
      </w:r>
      <w:r>
        <w:t>API_2_ENH_GTHD_1.ldr</w:t>
      </w:r>
    </w:p>
    <w:p w:rsidR="00614D2D" w:rsidRDefault="00614D2D" w:rsidP="00614D2D">
      <w:pPr>
        <w:pStyle w:val="B1"/>
        <w:tabs>
          <w:tab w:val="left" w:pos="2268"/>
        </w:tabs>
      </w:pPr>
      <w:r>
        <w:t>Cleanup Script:</w:t>
      </w:r>
      <w:r>
        <w:tab/>
        <w:t>API_2_ENH_GTHD_1.clr</w:t>
      </w:r>
    </w:p>
    <w:p w:rsidR="00614D2D" w:rsidRDefault="00614D2D" w:rsidP="00614D2D">
      <w:pPr>
        <w:pStyle w:val="B1"/>
        <w:tabs>
          <w:tab w:val="left" w:pos="2268"/>
        </w:tabs>
      </w:pPr>
      <w:r>
        <w:t>Parameter File:</w:t>
      </w:r>
      <w:r>
        <w:tab/>
        <w:t>API_2_ENH_GTHD_1.par</w:t>
      </w:r>
    </w:p>
    <w:p w:rsidR="00614D2D" w:rsidRDefault="00614D2D" w:rsidP="00614D2D">
      <w:pPr>
        <w:pStyle w:val="H6"/>
        <w:keepNext w:val="0"/>
        <w:keepLines w:val="0"/>
      </w:pPr>
      <w:r>
        <w:t>6.2.4.5.3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API Expectation</w:t>
            </w:r>
          </w:p>
        </w:tc>
        <w:tc>
          <w:tcPr>
            <w:tcW w:w="2334"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 xml:space="preserve">getTheHandler twice </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The returned objects shall be the same</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Verify that getTheHandler returns an EnvelopeHandler</w:t>
            </w:r>
          </w:p>
          <w:p w:rsidR="00614D2D" w:rsidRDefault="00614D2D">
            <w:pPr>
              <w:pStyle w:val="TAC"/>
              <w:keepNext w:val="0"/>
              <w:keepLines w:val="0"/>
            </w:pPr>
            <w:r>
              <w:t>GetTheHandler</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The reference returned shall be an EnvelopeHandler (check cast)</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Verify the returned value is not null</w:t>
            </w:r>
          </w:p>
          <w:p w:rsidR="00614D2D" w:rsidRDefault="00614D2D">
            <w:pPr>
              <w:pStyle w:val="TAC"/>
              <w:keepNext w:val="0"/>
              <w:keepLines w:val="0"/>
            </w:pPr>
            <w:r>
              <w:t>GetTheHandler</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The reference returned shall not be null.</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r>
    </w:tbl>
    <w:p w:rsidR="00614D2D" w:rsidRDefault="00614D2D" w:rsidP="00614D2D"/>
    <w:p w:rsidR="00614D2D" w:rsidRDefault="00614D2D" w:rsidP="00614D2D">
      <w:pPr>
        <w:pStyle w:val="H6"/>
        <w:keepNext w:val="0"/>
        <w:keepLines w:val="0"/>
      </w:pPr>
      <w:r>
        <w:t>6.2.4.5.4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6066"/>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606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606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1, 2, 3</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606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Checked in Framework tests: FWK_API_HEPO (test case 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606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Checked in Framework tests: FWK_MHA_ENHD</w:t>
            </w:r>
          </w:p>
        </w:tc>
      </w:tr>
    </w:tbl>
    <w:p w:rsidR="00614D2D" w:rsidRDefault="00614D2D" w:rsidP="00614D2D"/>
    <w:p w:rsidR="00614D2D" w:rsidRDefault="00614D2D" w:rsidP="00614D2D">
      <w:pPr>
        <w:pStyle w:val="Heading4"/>
        <w:keepNext w:val="0"/>
        <w:keepLines w:val="0"/>
      </w:pPr>
      <w:bookmarkStart w:id="198" w:name="_Toc51826708"/>
      <w:bookmarkStart w:id="199" w:name="_Toc117070389"/>
      <w:bookmarkStart w:id="200" w:name="_Toc51828151"/>
      <w:r>
        <w:t>6.2.4.6</w:t>
      </w:r>
      <w:r>
        <w:tab/>
        <w:t>Method getTPUDLOffset</w:t>
      </w:r>
      <w:bookmarkEnd w:id="198"/>
      <w:bookmarkEnd w:id="199"/>
      <w:bookmarkEnd w:id="200"/>
    </w:p>
    <w:p w:rsidR="00614D2D" w:rsidRDefault="00614D2D" w:rsidP="00614D2D">
      <w:r>
        <w:t>Test Area Reference: API_2_ENH_GTPO</w:t>
      </w:r>
    </w:p>
    <w:p w:rsidR="00614D2D" w:rsidRDefault="00614D2D" w:rsidP="00614D2D">
      <w:pPr>
        <w:pStyle w:val="H6"/>
        <w:keepNext w:val="0"/>
        <w:keepLines w:val="0"/>
      </w:pPr>
      <w:r>
        <w:t>6.2.4.6.1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short getTPUDLOffset()</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6.2.4.6.1.1</w:t>
      </w:r>
      <w:r>
        <w:tab/>
        <w:t>Normal execution</w:t>
      </w:r>
    </w:p>
    <w:p w:rsidR="00614D2D" w:rsidRDefault="00614D2D" w:rsidP="00614D2D">
      <w:pPr>
        <w:pStyle w:val="ListBullet"/>
        <w:numPr>
          <w:ilvl w:val="0"/>
          <w:numId w:val="2"/>
        </w:numPr>
        <w:ind w:left="568" w:hanging="284"/>
      </w:pPr>
      <w:r>
        <w:t>CRRN1: The method shall return the TPUDL offset in a SMS TPDU TLV.</w:t>
      </w:r>
    </w:p>
    <w:p w:rsidR="00614D2D" w:rsidRDefault="00614D2D" w:rsidP="00614D2D">
      <w:pPr>
        <w:pStyle w:val="ListBullet"/>
        <w:numPr>
          <w:ilvl w:val="0"/>
          <w:numId w:val="2"/>
        </w:numPr>
        <w:ind w:left="568" w:hanging="284"/>
      </w:pPr>
      <w:r>
        <w:t>CRRN2: The offset is from the first SMS TPDU TLV.</w:t>
      </w:r>
    </w:p>
    <w:p w:rsidR="00614D2D" w:rsidRDefault="00614D2D" w:rsidP="00614D2D">
      <w:pPr>
        <w:pStyle w:val="ListBullet"/>
        <w:numPr>
          <w:ilvl w:val="0"/>
          <w:numId w:val="2"/>
        </w:numPr>
        <w:ind w:left="568" w:hanging="284"/>
      </w:pPr>
      <w:r>
        <w:t>CRRN3: The method can be used if the event is EVENT_FORMATTED_SMS_PP_ENV.</w:t>
      </w:r>
    </w:p>
    <w:p w:rsidR="00614D2D" w:rsidRDefault="00614D2D" w:rsidP="00614D2D">
      <w:pPr>
        <w:pStyle w:val="ListBullet"/>
        <w:numPr>
          <w:ilvl w:val="0"/>
          <w:numId w:val="2"/>
        </w:numPr>
        <w:ind w:left="568" w:hanging="284"/>
      </w:pPr>
      <w:r>
        <w:t>CRRN4: The method can be used if the event is EVENT_FORMATTED_SMS_PP_UPD.</w:t>
      </w:r>
    </w:p>
    <w:p w:rsidR="00614D2D" w:rsidRDefault="00614D2D" w:rsidP="00614D2D">
      <w:pPr>
        <w:pStyle w:val="ListBullet"/>
        <w:numPr>
          <w:ilvl w:val="0"/>
          <w:numId w:val="2"/>
        </w:numPr>
        <w:ind w:left="568" w:hanging="284"/>
      </w:pPr>
      <w:r>
        <w:t>CRRN5: The method can be used if the event is EVENT_UNFORMATTED_SMS_PP_ENV.</w:t>
      </w:r>
    </w:p>
    <w:p w:rsidR="00614D2D" w:rsidRDefault="00614D2D" w:rsidP="00614D2D">
      <w:pPr>
        <w:pStyle w:val="ListBullet"/>
        <w:numPr>
          <w:ilvl w:val="0"/>
          <w:numId w:val="2"/>
        </w:numPr>
        <w:ind w:left="568" w:hanging="284"/>
      </w:pPr>
      <w:r>
        <w:t>CRRN6: The method can be used if the event is EVENT_UNFORMATTED_SMS_PP_UPD.</w:t>
      </w:r>
    </w:p>
    <w:p w:rsidR="00614D2D" w:rsidRDefault="00614D2D" w:rsidP="00614D2D">
      <w:pPr>
        <w:pStyle w:val="ListBullet"/>
        <w:numPr>
          <w:ilvl w:val="0"/>
          <w:numId w:val="2"/>
        </w:numPr>
        <w:ind w:left="568" w:hanging="284"/>
      </w:pPr>
      <w:r>
        <w:t>CRRN7: If the method is successful, the selected TLV should be the SMS TPDU TLV.</w:t>
      </w:r>
    </w:p>
    <w:p w:rsidR="00614D2D" w:rsidRDefault="00614D2D" w:rsidP="00614D2D">
      <w:pPr>
        <w:pStyle w:val="H6"/>
        <w:keepNext w:val="0"/>
        <w:keepLines w:val="0"/>
      </w:pPr>
      <w:r>
        <w:t>6.2.4.6.1.2</w:t>
      </w:r>
      <w:r>
        <w:tab/>
        <w:t>Parameters error</w:t>
      </w:r>
    </w:p>
    <w:p w:rsidR="00614D2D" w:rsidRDefault="00614D2D" w:rsidP="00614D2D">
      <w:r>
        <w:t>No requirements.</w:t>
      </w:r>
    </w:p>
    <w:p w:rsidR="00614D2D" w:rsidRDefault="00614D2D" w:rsidP="00614D2D">
      <w:pPr>
        <w:pStyle w:val="H6"/>
        <w:keepNext w:val="0"/>
        <w:keepLines w:val="0"/>
      </w:pPr>
      <w:r>
        <w:t>6.2.4.6.1.3</w:t>
      </w:r>
      <w:r>
        <w:tab/>
        <w:t>Context errors</w:t>
      </w:r>
    </w:p>
    <w:p w:rsidR="00614D2D" w:rsidRDefault="00614D2D" w:rsidP="00614D2D">
      <w:pPr>
        <w:pStyle w:val="ListBullet"/>
        <w:numPr>
          <w:ilvl w:val="0"/>
          <w:numId w:val="2"/>
        </w:numPr>
        <w:ind w:left="568" w:hanging="284"/>
      </w:pPr>
      <w:r>
        <w:t>CRRC1: The method shall thrown ToolkitException (UNAVAILABLE_ELEMENT) in case of unavailable SMS TPDU TLV element.</w:t>
      </w:r>
    </w:p>
    <w:p w:rsidR="00614D2D" w:rsidRDefault="00614D2D" w:rsidP="00614D2D">
      <w:pPr>
        <w:pStyle w:val="ListBullet"/>
        <w:numPr>
          <w:ilvl w:val="0"/>
          <w:numId w:val="2"/>
        </w:numPr>
        <w:ind w:left="568" w:hanging="284"/>
      </w:pPr>
      <w:r>
        <w:t>CRRC2: The method shall thrown ToolkitException (UNAVAILABLE_ELEMENT) if the TPUDL field does not exist.</w:t>
      </w:r>
    </w:p>
    <w:p w:rsidR="00614D2D" w:rsidRDefault="00614D2D" w:rsidP="00614D2D">
      <w:pPr>
        <w:pStyle w:val="H6"/>
        <w:keepNext w:val="0"/>
        <w:keepLines w:val="0"/>
      </w:pPr>
      <w:r>
        <w:t>6.2.4.6.2</w:t>
      </w:r>
      <w:r>
        <w:tab/>
        <w:t>Test suite files</w:t>
      </w:r>
    </w:p>
    <w:p w:rsidR="00614D2D" w:rsidRDefault="00614D2D" w:rsidP="00614D2D">
      <w:r>
        <w:t xml:space="preserve">Specific triggering: </w:t>
      </w:r>
    </w:p>
    <w:p w:rsidR="00614D2D" w:rsidRDefault="00614D2D" w:rsidP="00614D2D">
      <w:pPr>
        <w:pStyle w:val="B1"/>
      </w:pPr>
      <w:r>
        <w:t>-</w:t>
      </w:r>
      <w:r>
        <w:tab/>
        <w:t>FORMATTED SMS PP UPD.</w:t>
      </w:r>
    </w:p>
    <w:p w:rsidR="00614D2D" w:rsidRDefault="00614D2D" w:rsidP="00614D2D">
      <w:pPr>
        <w:pStyle w:val="B1"/>
      </w:pPr>
      <w:r>
        <w:t>-</w:t>
      </w:r>
      <w:r>
        <w:tab/>
        <w:t>UNFORMATTED SMS PP UPD.</w:t>
      </w:r>
    </w:p>
    <w:p w:rsidR="00614D2D" w:rsidRDefault="00614D2D" w:rsidP="00614D2D">
      <w:pPr>
        <w:pStyle w:val="B1"/>
      </w:pPr>
      <w:r>
        <w:t>-</w:t>
      </w:r>
      <w:r>
        <w:tab/>
        <w:t>UNFORMATTED SMS PP ENV.</w:t>
      </w:r>
    </w:p>
    <w:p w:rsidR="00614D2D" w:rsidRDefault="00614D2D" w:rsidP="00614D2D">
      <w:pPr>
        <w:pStyle w:val="B1"/>
      </w:pPr>
      <w:r>
        <w:t>-</w:t>
      </w:r>
      <w:r>
        <w:tab/>
        <w:t>UNFORMATTED SMS CB.</w:t>
      </w:r>
    </w:p>
    <w:p w:rsidR="00614D2D" w:rsidRDefault="00614D2D" w:rsidP="00614D2D">
      <w:pPr>
        <w:pStyle w:val="B1"/>
        <w:tabs>
          <w:tab w:val="left" w:pos="2268"/>
        </w:tabs>
      </w:pPr>
      <w:r>
        <w:t>Test Script:</w:t>
      </w:r>
      <w:r w:rsidR="00A1704F">
        <w:tab/>
      </w:r>
      <w:r>
        <w:t>API_2_ENH_GTPO_1.scr</w:t>
      </w:r>
    </w:p>
    <w:p w:rsidR="00614D2D" w:rsidRDefault="00614D2D" w:rsidP="00614D2D">
      <w:pPr>
        <w:pStyle w:val="B1"/>
        <w:tabs>
          <w:tab w:val="left" w:pos="2268"/>
        </w:tabs>
      </w:pPr>
      <w:r>
        <w:t>Test Applet:</w:t>
      </w:r>
      <w:r w:rsidR="00A1704F">
        <w:tab/>
      </w:r>
      <w:r>
        <w:t>API_2_ENH_GTPO_1.java</w:t>
      </w:r>
    </w:p>
    <w:p w:rsidR="00614D2D" w:rsidRDefault="00614D2D" w:rsidP="00614D2D">
      <w:pPr>
        <w:pStyle w:val="B1"/>
        <w:tabs>
          <w:tab w:val="left" w:pos="2268"/>
        </w:tabs>
      </w:pPr>
      <w:r>
        <w:t>Load Script:</w:t>
      </w:r>
      <w:r w:rsidR="00A1704F">
        <w:tab/>
      </w:r>
      <w:r>
        <w:t>API_2_ENH_GTPO_1.ldr</w:t>
      </w:r>
    </w:p>
    <w:p w:rsidR="00614D2D" w:rsidRDefault="00614D2D" w:rsidP="00614D2D">
      <w:pPr>
        <w:pStyle w:val="B1"/>
        <w:tabs>
          <w:tab w:val="left" w:pos="2268"/>
        </w:tabs>
      </w:pPr>
      <w:r>
        <w:t>Cleanup Script:</w:t>
      </w:r>
      <w:r>
        <w:tab/>
        <w:t>API_2_ENH_GTPO_1.clr</w:t>
      </w:r>
    </w:p>
    <w:p w:rsidR="00614D2D" w:rsidRDefault="00614D2D" w:rsidP="00614D2D">
      <w:pPr>
        <w:pStyle w:val="B1"/>
        <w:tabs>
          <w:tab w:val="left" w:pos="2268"/>
        </w:tabs>
        <w:rPr>
          <w:lang w:val="pt-BR"/>
        </w:rPr>
      </w:pPr>
      <w:r>
        <w:rPr>
          <w:lang w:val="pt-BR"/>
        </w:rPr>
        <w:t>Parameter File:</w:t>
      </w:r>
      <w:r>
        <w:rPr>
          <w:lang w:val="pt-BR"/>
        </w:rPr>
        <w:tab/>
        <w:t>API_2_ENH_GTPO_1.par</w:t>
      </w:r>
    </w:p>
    <w:p w:rsidR="00614D2D" w:rsidRDefault="00614D2D" w:rsidP="00614D2D">
      <w:pPr>
        <w:pStyle w:val="H6"/>
        <w:keepNext w:val="0"/>
        <w:keepLines w:val="0"/>
      </w:pPr>
      <w:r>
        <w:t>6.2.4.6.3</w:t>
      </w:r>
      <w:r>
        <w:tab/>
        <w:t>Test procedure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5"/>
        <w:gridCol w:w="4253"/>
        <w:gridCol w:w="2551"/>
        <w:gridCol w:w="2090"/>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253"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55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09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4253"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b/>
                <w:bCs/>
              </w:rPr>
            </w:pPr>
            <w:r>
              <w:rPr>
                <w:b/>
                <w:bCs/>
              </w:rPr>
              <w:t>FORMATTED SMS PP ENV triggering</w:t>
            </w:r>
          </w:p>
        </w:tc>
        <w:tc>
          <w:tcPr>
            <w:tcW w:w="255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09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c>
          <w:tcPr>
            <w:tcW w:w="425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TP-OA length of 2</w:t>
            </w:r>
          </w:p>
        </w:tc>
        <w:tc>
          <w:tcPr>
            <w:tcW w:w="255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0x0D</w:t>
            </w:r>
          </w:p>
        </w:tc>
        <w:tc>
          <w:tcPr>
            <w:tcW w:w="209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c>
          <w:tcPr>
            <w:tcW w:w="425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TP-OA length of 6</w:t>
            </w:r>
          </w:p>
        </w:tc>
        <w:tc>
          <w:tcPr>
            <w:tcW w:w="255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0x0F</w:t>
            </w:r>
          </w:p>
        </w:tc>
        <w:tc>
          <w:tcPr>
            <w:tcW w:w="209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w:t>
            </w:r>
          </w:p>
        </w:tc>
        <w:tc>
          <w:tcPr>
            <w:tcW w:w="425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TP-OA length of 12</w:t>
            </w:r>
          </w:p>
        </w:tc>
        <w:tc>
          <w:tcPr>
            <w:tcW w:w="255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0x12</w:t>
            </w:r>
          </w:p>
        </w:tc>
        <w:tc>
          <w:tcPr>
            <w:tcW w:w="209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w:t>
            </w:r>
          </w:p>
        </w:tc>
        <w:tc>
          <w:tcPr>
            <w:tcW w:w="425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Send a SMS PP with 2 TPDU TLV and inside two different UDL offsets</w:t>
            </w:r>
          </w:p>
        </w:tc>
        <w:tc>
          <w:tcPr>
            <w:tcW w:w="255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0x10 (the first offset)</w:t>
            </w:r>
          </w:p>
        </w:tc>
        <w:tc>
          <w:tcPr>
            <w:tcW w:w="209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5</w:t>
            </w:r>
          </w:p>
        </w:tc>
        <w:tc>
          <w:tcPr>
            <w:tcW w:w="425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1, but with a concatenated SMS (2 Short Messages and maximum Secured Data Length = 0x00FA)</w:t>
            </w:r>
          </w:p>
        </w:tc>
        <w:tc>
          <w:tcPr>
            <w:tcW w:w="255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0x0D</w:t>
            </w:r>
          </w:p>
        </w:tc>
        <w:tc>
          <w:tcPr>
            <w:tcW w:w="209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6</w:t>
            </w:r>
          </w:p>
        </w:tc>
        <w:tc>
          <w:tcPr>
            <w:tcW w:w="425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Verify after call of the method the current TLV is the TPDU TLV:</w:t>
            </w:r>
          </w:p>
          <w:p w:rsidR="00614D2D" w:rsidRDefault="00614D2D">
            <w:pPr>
              <w:pStyle w:val="TAL"/>
            </w:pPr>
            <w:r>
              <w:t>findTLV device identities, getTPUDLOffset and then getValueByte to verify that the current TLV is the TPDU TLV</w:t>
            </w:r>
          </w:p>
        </w:tc>
        <w:tc>
          <w:tcPr>
            <w:tcW w:w="255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0x40</w:t>
            </w:r>
          </w:p>
        </w:tc>
        <w:tc>
          <w:tcPr>
            <w:tcW w:w="209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pPr>
          </w:p>
        </w:tc>
        <w:tc>
          <w:tcPr>
            <w:tcW w:w="4253"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b/>
                <w:bCs/>
              </w:rPr>
            </w:pPr>
            <w:r>
              <w:rPr>
                <w:b/>
                <w:bCs/>
              </w:rPr>
              <w:t>FORMATTED SMS PP UPD triggering</w:t>
            </w:r>
          </w:p>
        </w:tc>
        <w:tc>
          <w:tcPr>
            <w:tcW w:w="2551" w:type="dxa"/>
            <w:tcBorders>
              <w:top w:val="single" w:sz="4" w:space="0" w:color="auto"/>
              <w:left w:val="single" w:sz="4" w:space="0" w:color="auto"/>
              <w:bottom w:val="single" w:sz="4" w:space="0" w:color="auto"/>
              <w:right w:val="single" w:sz="4" w:space="0" w:color="auto"/>
            </w:tcBorders>
          </w:tcPr>
          <w:p w:rsidR="00614D2D" w:rsidRDefault="00614D2D">
            <w:pPr>
              <w:pStyle w:val="TAL"/>
            </w:pPr>
          </w:p>
        </w:tc>
        <w:tc>
          <w:tcPr>
            <w:tcW w:w="209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7</w:t>
            </w:r>
          </w:p>
        </w:tc>
        <w:tc>
          <w:tcPr>
            <w:tcW w:w="425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1 but with FORMATTED_SMS_PP_UPD</w:t>
            </w:r>
          </w:p>
        </w:tc>
        <w:tc>
          <w:tcPr>
            <w:tcW w:w="255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0x0D</w:t>
            </w:r>
          </w:p>
        </w:tc>
        <w:tc>
          <w:tcPr>
            <w:tcW w:w="209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8</w:t>
            </w:r>
          </w:p>
        </w:tc>
        <w:tc>
          <w:tcPr>
            <w:tcW w:w="425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2 but with FORMATTED_SMS_PP_UPD</w:t>
            </w:r>
          </w:p>
        </w:tc>
        <w:tc>
          <w:tcPr>
            <w:tcW w:w="255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0x0F</w:t>
            </w:r>
          </w:p>
        </w:tc>
        <w:tc>
          <w:tcPr>
            <w:tcW w:w="209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9</w:t>
            </w:r>
          </w:p>
        </w:tc>
        <w:tc>
          <w:tcPr>
            <w:tcW w:w="425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3 but with FORMATTED_SMS_PP_UPD</w:t>
            </w:r>
          </w:p>
        </w:tc>
        <w:tc>
          <w:tcPr>
            <w:tcW w:w="255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0x12</w:t>
            </w:r>
          </w:p>
        </w:tc>
        <w:tc>
          <w:tcPr>
            <w:tcW w:w="209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10</w:t>
            </w:r>
          </w:p>
        </w:tc>
        <w:tc>
          <w:tcPr>
            <w:tcW w:w="425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4 but with FORMATTED_SMS_PP_UPD</w:t>
            </w:r>
          </w:p>
        </w:tc>
        <w:tc>
          <w:tcPr>
            <w:tcW w:w="255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0x10 (the first offset)</w:t>
            </w:r>
          </w:p>
        </w:tc>
        <w:tc>
          <w:tcPr>
            <w:tcW w:w="209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11</w:t>
            </w:r>
          </w:p>
        </w:tc>
        <w:tc>
          <w:tcPr>
            <w:tcW w:w="425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7, but with a concatenated SMS (2 Short Messages and maximum Secured Data Length = 0x00FA)</w:t>
            </w:r>
          </w:p>
        </w:tc>
        <w:tc>
          <w:tcPr>
            <w:tcW w:w="255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0x0D</w:t>
            </w:r>
          </w:p>
        </w:tc>
        <w:tc>
          <w:tcPr>
            <w:tcW w:w="209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pPr>
          </w:p>
        </w:tc>
        <w:tc>
          <w:tcPr>
            <w:tcW w:w="4253"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b/>
                <w:bCs/>
              </w:rPr>
            </w:pPr>
            <w:r>
              <w:rPr>
                <w:b/>
                <w:bCs/>
              </w:rPr>
              <w:t>UNFORMATTED SMS PP UPD triggering</w:t>
            </w:r>
          </w:p>
        </w:tc>
        <w:tc>
          <w:tcPr>
            <w:tcW w:w="2551" w:type="dxa"/>
            <w:tcBorders>
              <w:top w:val="single" w:sz="4" w:space="0" w:color="auto"/>
              <w:left w:val="single" w:sz="4" w:space="0" w:color="auto"/>
              <w:bottom w:val="single" w:sz="4" w:space="0" w:color="auto"/>
              <w:right w:val="single" w:sz="4" w:space="0" w:color="auto"/>
            </w:tcBorders>
          </w:tcPr>
          <w:p w:rsidR="00614D2D" w:rsidRDefault="00614D2D">
            <w:pPr>
              <w:pStyle w:val="TAL"/>
            </w:pPr>
          </w:p>
        </w:tc>
        <w:tc>
          <w:tcPr>
            <w:tcW w:w="209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12</w:t>
            </w:r>
          </w:p>
        </w:tc>
        <w:tc>
          <w:tcPr>
            <w:tcW w:w="425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1 but with UNFORMATTED_SMS_PP_UPD</w:t>
            </w:r>
          </w:p>
        </w:tc>
        <w:tc>
          <w:tcPr>
            <w:tcW w:w="255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0x0D</w:t>
            </w:r>
          </w:p>
        </w:tc>
        <w:tc>
          <w:tcPr>
            <w:tcW w:w="209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13</w:t>
            </w:r>
          </w:p>
        </w:tc>
        <w:tc>
          <w:tcPr>
            <w:tcW w:w="425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2 but with UNFORMATTED_SMS_PP_UPD</w:t>
            </w:r>
          </w:p>
        </w:tc>
        <w:tc>
          <w:tcPr>
            <w:tcW w:w="255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0x0F</w:t>
            </w:r>
          </w:p>
        </w:tc>
        <w:tc>
          <w:tcPr>
            <w:tcW w:w="209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14</w:t>
            </w:r>
          </w:p>
        </w:tc>
        <w:tc>
          <w:tcPr>
            <w:tcW w:w="425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3 but with UNFORMATTED_SMS_PP_UPD</w:t>
            </w:r>
          </w:p>
        </w:tc>
        <w:tc>
          <w:tcPr>
            <w:tcW w:w="255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0x12</w:t>
            </w:r>
          </w:p>
        </w:tc>
        <w:tc>
          <w:tcPr>
            <w:tcW w:w="209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15</w:t>
            </w:r>
          </w:p>
        </w:tc>
        <w:tc>
          <w:tcPr>
            <w:tcW w:w="425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4 but with UNFORMATTED_SMS_PP_UPD</w:t>
            </w:r>
          </w:p>
        </w:tc>
        <w:tc>
          <w:tcPr>
            <w:tcW w:w="255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0x12 (the first offset)</w:t>
            </w:r>
          </w:p>
        </w:tc>
        <w:tc>
          <w:tcPr>
            <w:tcW w:w="209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16</w:t>
            </w:r>
          </w:p>
        </w:tc>
        <w:tc>
          <w:tcPr>
            <w:tcW w:w="425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12, but with a concatenated SMS (2 Short Messages and maximum User Data Length = 0x010C)</w:t>
            </w:r>
          </w:p>
        </w:tc>
        <w:tc>
          <w:tcPr>
            <w:tcW w:w="255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0x0D</w:t>
            </w:r>
          </w:p>
        </w:tc>
        <w:tc>
          <w:tcPr>
            <w:tcW w:w="209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pPr>
          </w:p>
        </w:tc>
        <w:tc>
          <w:tcPr>
            <w:tcW w:w="4253"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b/>
                <w:bCs/>
              </w:rPr>
            </w:pPr>
            <w:r>
              <w:rPr>
                <w:b/>
                <w:bCs/>
              </w:rPr>
              <w:t>UNFORMATTED SMS PP ENV triggering</w:t>
            </w:r>
          </w:p>
        </w:tc>
        <w:tc>
          <w:tcPr>
            <w:tcW w:w="2551" w:type="dxa"/>
            <w:tcBorders>
              <w:top w:val="single" w:sz="4" w:space="0" w:color="auto"/>
              <w:left w:val="single" w:sz="4" w:space="0" w:color="auto"/>
              <w:bottom w:val="single" w:sz="4" w:space="0" w:color="auto"/>
              <w:right w:val="single" w:sz="4" w:space="0" w:color="auto"/>
            </w:tcBorders>
          </w:tcPr>
          <w:p w:rsidR="00614D2D" w:rsidRDefault="00614D2D">
            <w:pPr>
              <w:pStyle w:val="TAL"/>
            </w:pPr>
          </w:p>
        </w:tc>
        <w:tc>
          <w:tcPr>
            <w:tcW w:w="209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17</w:t>
            </w:r>
          </w:p>
        </w:tc>
        <w:tc>
          <w:tcPr>
            <w:tcW w:w="425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1 but with UNFORMATTED_SMS_PP_ENV</w:t>
            </w:r>
          </w:p>
        </w:tc>
        <w:tc>
          <w:tcPr>
            <w:tcW w:w="255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0x0D</w:t>
            </w:r>
          </w:p>
        </w:tc>
        <w:tc>
          <w:tcPr>
            <w:tcW w:w="209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18</w:t>
            </w:r>
          </w:p>
        </w:tc>
        <w:tc>
          <w:tcPr>
            <w:tcW w:w="425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2 but with UNFORMATTED_SMS_PP_ENV</w:t>
            </w:r>
          </w:p>
        </w:tc>
        <w:tc>
          <w:tcPr>
            <w:tcW w:w="255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0x0F</w:t>
            </w:r>
          </w:p>
        </w:tc>
        <w:tc>
          <w:tcPr>
            <w:tcW w:w="209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19</w:t>
            </w:r>
          </w:p>
        </w:tc>
        <w:tc>
          <w:tcPr>
            <w:tcW w:w="425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3 but with UNFORMATTED_SMS_PP_ENV</w:t>
            </w:r>
          </w:p>
        </w:tc>
        <w:tc>
          <w:tcPr>
            <w:tcW w:w="255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0x12</w:t>
            </w:r>
          </w:p>
        </w:tc>
        <w:tc>
          <w:tcPr>
            <w:tcW w:w="209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20</w:t>
            </w:r>
          </w:p>
        </w:tc>
        <w:tc>
          <w:tcPr>
            <w:tcW w:w="425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4 but with UNFORMATTED_SMS_PP_ENV</w:t>
            </w:r>
          </w:p>
        </w:tc>
        <w:tc>
          <w:tcPr>
            <w:tcW w:w="255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0x10 (the first offset)</w:t>
            </w:r>
          </w:p>
        </w:tc>
        <w:tc>
          <w:tcPr>
            <w:tcW w:w="209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21</w:t>
            </w:r>
          </w:p>
        </w:tc>
        <w:tc>
          <w:tcPr>
            <w:tcW w:w="425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Same test as 17, but with a concatenated SMS (2 Short Messages and maximum User Data Length = 0x010C)</w:t>
            </w:r>
          </w:p>
        </w:tc>
        <w:tc>
          <w:tcPr>
            <w:tcW w:w="255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0x0D</w:t>
            </w:r>
          </w:p>
        </w:tc>
        <w:tc>
          <w:tcPr>
            <w:tcW w:w="209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pPr>
          </w:p>
        </w:tc>
        <w:tc>
          <w:tcPr>
            <w:tcW w:w="4253"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b/>
                <w:bCs/>
              </w:rPr>
            </w:pPr>
            <w:r>
              <w:rPr>
                <w:b/>
                <w:bCs/>
              </w:rPr>
              <w:t>SMS CB triggering</w:t>
            </w:r>
          </w:p>
        </w:tc>
        <w:tc>
          <w:tcPr>
            <w:tcW w:w="2551" w:type="dxa"/>
            <w:tcBorders>
              <w:top w:val="single" w:sz="4" w:space="0" w:color="auto"/>
              <w:left w:val="single" w:sz="4" w:space="0" w:color="auto"/>
              <w:bottom w:val="single" w:sz="4" w:space="0" w:color="auto"/>
              <w:right w:val="single" w:sz="4" w:space="0" w:color="auto"/>
            </w:tcBorders>
          </w:tcPr>
          <w:p w:rsidR="00614D2D" w:rsidRDefault="00614D2D">
            <w:pPr>
              <w:pStyle w:val="TAL"/>
            </w:pPr>
          </w:p>
        </w:tc>
        <w:tc>
          <w:tcPr>
            <w:tcW w:w="209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22</w:t>
            </w:r>
          </w:p>
        </w:tc>
        <w:tc>
          <w:tcPr>
            <w:tcW w:w="425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Send an envelope SMS CB, getTPUDLOffset</w:t>
            </w:r>
          </w:p>
        </w:tc>
        <w:tc>
          <w:tcPr>
            <w:tcW w:w="255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ToolkitException UNAVAILABLE_ELEMENT</w:t>
            </w:r>
          </w:p>
        </w:tc>
        <w:tc>
          <w:tcPr>
            <w:tcW w:w="209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bl>
    <w:p w:rsidR="00614D2D" w:rsidRDefault="00614D2D" w:rsidP="00614D2D"/>
    <w:p w:rsidR="00614D2D" w:rsidRDefault="00614D2D" w:rsidP="00614D2D">
      <w:pPr>
        <w:pStyle w:val="H6"/>
      </w:pPr>
      <w:r>
        <w:t>6.2.4.6.4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305"/>
        <w:gridCol w:w="4302"/>
      </w:tblGrid>
      <w:tr w:rsidR="00614D2D" w:rsidTr="00614D2D">
        <w:trPr>
          <w:jc w:val="center"/>
        </w:trPr>
        <w:tc>
          <w:tcPr>
            <w:tcW w:w="130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4302"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130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430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to 21.</w:t>
            </w:r>
          </w:p>
        </w:tc>
      </w:tr>
      <w:tr w:rsidR="00614D2D" w:rsidTr="00614D2D">
        <w:trPr>
          <w:jc w:val="center"/>
        </w:trPr>
        <w:tc>
          <w:tcPr>
            <w:tcW w:w="130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N2</w:t>
            </w:r>
          </w:p>
        </w:tc>
        <w:tc>
          <w:tcPr>
            <w:tcW w:w="430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4, 10, 15, 20.</w:t>
            </w:r>
          </w:p>
        </w:tc>
      </w:tr>
      <w:tr w:rsidR="00614D2D" w:rsidTr="00614D2D">
        <w:trPr>
          <w:jc w:val="center"/>
        </w:trPr>
        <w:tc>
          <w:tcPr>
            <w:tcW w:w="130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N3</w:t>
            </w:r>
          </w:p>
        </w:tc>
        <w:tc>
          <w:tcPr>
            <w:tcW w:w="430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1, 2, 3, 4, 5, 6</w:t>
            </w:r>
          </w:p>
        </w:tc>
      </w:tr>
      <w:tr w:rsidR="00614D2D" w:rsidTr="00614D2D">
        <w:trPr>
          <w:jc w:val="center"/>
        </w:trPr>
        <w:tc>
          <w:tcPr>
            <w:tcW w:w="130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N4</w:t>
            </w:r>
          </w:p>
        </w:tc>
        <w:tc>
          <w:tcPr>
            <w:tcW w:w="430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7, 8, 9, 10, 11</w:t>
            </w:r>
          </w:p>
        </w:tc>
      </w:tr>
      <w:tr w:rsidR="00614D2D" w:rsidTr="00614D2D">
        <w:trPr>
          <w:jc w:val="center"/>
        </w:trPr>
        <w:tc>
          <w:tcPr>
            <w:tcW w:w="130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N5</w:t>
            </w:r>
          </w:p>
        </w:tc>
        <w:tc>
          <w:tcPr>
            <w:tcW w:w="430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12, 13, 14, 15, 16</w:t>
            </w:r>
          </w:p>
        </w:tc>
      </w:tr>
      <w:tr w:rsidR="00614D2D" w:rsidTr="00614D2D">
        <w:trPr>
          <w:jc w:val="center"/>
        </w:trPr>
        <w:tc>
          <w:tcPr>
            <w:tcW w:w="130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N6</w:t>
            </w:r>
          </w:p>
        </w:tc>
        <w:tc>
          <w:tcPr>
            <w:tcW w:w="430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17, 18, 19, 20, 21</w:t>
            </w:r>
          </w:p>
        </w:tc>
      </w:tr>
      <w:tr w:rsidR="00614D2D" w:rsidTr="00614D2D">
        <w:trPr>
          <w:jc w:val="center"/>
        </w:trPr>
        <w:tc>
          <w:tcPr>
            <w:tcW w:w="130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N7</w:t>
            </w:r>
          </w:p>
        </w:tc>
        <w:tc>
          <w:tcPr>
            <w:tcW w:w="430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6</w:t>
            </w:r>
          </w:p>
        </w:tc>
      </w:tr>
      <w:tr w:rsidR="00614D2D" w:rsidTr="00614D2D">
        <w:trPr>
          <w:jc w:val="center"/>
        </w:trPr>
        <w:tc>
          <w:tcPr>
            <w:tcW w:w="130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C1</w:t>
            </w:r>
          </w:p>
        </w:tc>
        <w:tc>
          <w:tcPr>
            <w:tcW w:w="430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22</w:t>
            </w:r>
          </w:p>
        </w:tc>
      </w:tr>
      <w:tr w:rsidR="00614D2D" w:rsidTr="00614D2D">
        <w:trPr>
          <w:jc w:val="center"/>
        </w:trPr>
        <w:tc>
          <w:tcPr>
            <w:tcW w:w="130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C2</w:t>
            </w:r>
          </w:p>
        </w:tc>
        <w:tc>
          <w:tcPr>
            <w:tcW w:w="430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Not applicable</w:t>
            </w:r>
          </w:p>
        </w:tc>
      </w:tr>
    </w:tbl>
    <w:p w:rsidR="00614D2D" w:rsidRDefault="00614D2D" w:rsidP="00614D2D"/>
    <w:p w:rsidR="00614D2D" w:rsidRDefault="00614D2D" w:rsidP="00614D2D">
      <w:pPr>
        <w:pStyle w:val="Heading4"/>
        <w:keepNext w:val="0"/>
        <w:keepLines w:val="0"/>
      </w:pPr>
      <w:bookmarkStart w:id="201" w:name="_Toc51826709"/>
      <w:bookmarkStart w:id="202" w:name="_Toc117070390"/>
      <w:bookmarkStart w:id="203" w:name="_Toc51828152"/>
      <w:r>
        <w:t>6.2.4.7</w:t>
      </w:r>
      <w:r>
        <w:tab/>
        <w:t>Method getLength</w:t>
      </w:r>
      <w:bookmarkEnd w:id="201"/>
      <w:bookmarkEnd w:id="202"/>
      <w:bookmarkEnd w:id="203"/>
    </w:p>
    <w:p w:rsidR="00614D2D" w:rsidRDefault="00614D2D" w:rsidP="00614D2D">
      <w:r>
        <w:t>Test Area Reference: API_2_ENH_GLEN</w:t>
      </w:r>
    </w:p>
    <w:p w:rsidR="00614D2D" w:rsidRDefault="00614D2D" w:rsidP="00614D2D">
      <w:pPr>
        <w:pStyle w:val="H6"/>
        <w:keepNext w:val="0"/>
        <w:keepLines w:val="0"/>
      </w:pPr>
      <w:r>
        <w:t>6.2.4.7.1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short getLength()</w:t>
      </w:r>
    </w:p>
    <w:p w:rsidR="00614D2D" w:rsidRDefault="00614D2D" w:rsidP="00614D2D">
      <w:pPr>
        <w:pStyle w:val="PL"/>
        <w:rPr>
          <w:noProof w:val="0"/>
        </w:rPr>
      </w:pPr>
      <w:r>
        <w:rPr>
          <w:noProof w:val="0"/>
        </w:rPr>
        <w:t xml:space="preserve">                throws ToolkitException</w:t>
      </w:r>
    </w:p>
    <w:p w:rsidR="00614D2D" w:rsidRDefault="00614D2D" w:rsidP="00614D2D">
      <w:pPr>
        <w:pStyle w:val="H6"/>
        <w:keepNext w:val="0"/>
        <w:keepLines w:val="0"/>
      </w:pPr>
      <w:r>
        <w:t>6.2.4.7.1.1</w:t>
      </w:r>
      <w:r>
        <w:tab/>
        <w:t>Normal execution</w:t>
      </w:r>
    </w:p>
    <w:p w:rsidR="00614D2D" w:rsidRDefault="00614D2D" w:rsidP="00614D2D">
      <w:pPr>
        <w:pStyle w:val="ListBullet"/>
        <w:numPr>
          <w:ilvl w:val="0"/>
          <w:numId w:val="2"/>
        </w:numPr>
        <w:ind w:left="568" w:hanging="284"/>
      </w:pPr>
      <w:r>
        <w:t>CRRN1: returns the length in bytes of the TLV list.</w:t>
      </w:r>
    </w:p>
    <w:p w:rsidR="00614D2D" w:rsidRDefault="00614D2D" w:rsidP="00614D2D">
      <w:pPr>
        <w:pStyle w:val="H6"/>
        <w:keepNext w:val="0"/>
        <w:keepLines w:val="0"/>
      </w:pPr>
      <w:r>
        <w:t>6.2.4.7.1.2</w:t>
      </w:r>
      <w:r>
        <w:tab/>
        <w:t>Parameter Error</w:t>
      </w:r>
    </w:p>
    <w:p w:rsidR="00614D2D" w:rsidRDefault="00614D2D" w:rsidP="00614D2D">
      <w:r>
        <w:t>No requirements.</w:t>
      </w:r>
    </w:p>
    <w:p w:rsidR="00614D2D" w:rsidRDefault="00614D2D" w:rsidP="00614D2D">
      <w:pPr>
        <w:pStyle w:val="H6"/>
        <w:keepNext w:val="0"/>
        <w:keepLines w:val="0"/>
      </w:pPr>
      <w:r>
        <w:t>6.2.4.7.1.3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ToolkitException.HANDLER_NOT_AVAILABLE.</w:t>
      </w:r>
    </w:p>
    <w:p w:rsidR="00614D2D" w:rsidRDefault="00614D2D" w:rsidP="00614D2D">
      <w:pPr>
        <w:pStyle w:val="H6"/>
        <w:keepNext w:val="0"/>
        <w:keepLines w:val="0"/>
      </w:pPr>
      <w:r>
        <w:t>6.2.4.7.2</w:t>
      </w:r>
      <w:r>
        <w:tab/>
        <w:t>Test Suite files</w:t>
      </w:r>
    </w:p>
    <w:p w:rsidR="00614D2D" w:rsidRDefault="00614D2D" w:rsidP="00614D2D">
      <w:r>
        <w:t>Specific triggering: None</w:t>
      </w:r>
    </w:p>
    <w:p w:rsidR="00614D2D" w:rsidRDefault="00614D2D" w:rsidP="00614D2D">
      <w:pPr>
        <w:pStyle w:val="B1"/>
        <w:tabs>
          <w:tab w:val="left" w:pos="2268"/>
        </w:tabs>
      </w:pPr>
      <w:r>
        <w:t>Test Script:</w:t>
      </w:r>
      <w:r w:rsidR="00A1704F">
        <w:tab/>
      </w:r>
      <w:r>
        <w:t>API_2_ENH_GLEN_1.scr</w:t>
      </w:r>
    </w:p>
    <w:p w:rsidR="00614D2D" w:rsidRDefault="00614D2D" w:rsidP="00614D2D">
      <w:pPr>
        <w:pStyle w:val="B1"/>
        <w:tabs>
          <w:tab w:val="left" w:pos="2268"/>
        </w:tabs>
      </w:pPr>
      <w:r>
        <w:t>Test Applet:</w:t>
      </w:r>
      <w:r w:rsidR="00A1704F">
        <w:tab/>
      </w:r>
      <w:r>
        <w:t>API_2_ENH_GLEN_1.java</w:t>
      </w:r>
    </w:p>
    <w:p w:rsidR="00614D2D" w:rsidRDefault="00614D2D" w:rsidP="00614D2D">
      <w:pPr>
        <w:pStyle w:val="B1"/>
        <w:tabs>
          <w:tab w:val="left" w:pos="2268"/>
        </w:tabs>
      </w:pPr>
      <w:r>
        <w:t>Load Script:</w:t>
      </w:r>
      <w:r w:rsidR="00A1704F">
        <w:tab/>
      </w:r>
      <w:r>
        <w:t>API_2_ENH_GLEN_1.ldr</w:t>
      </w:r>
    </w:p>
    <w:p w:rsidR="00614D2D" w:rsidRDefault="00614D2D" w:rsidP="00614D2D">
      <w:pPr>
        <w:pStyle w:val="B1"/>
        <w:tabs>
          <w:tab w:val="left" w:pos="2268"/>
        </w:tabs>
      </w:pPr>
      <w:r>
        <w:t>Cleanup Script:</w:t>
      </w:r>
      <w:r>
        <w:tab/>
        <w:t>API_2_ENH_GLEN_1.clr</w:t>
      </w:r>
    </w:p>
    <w:p w:rsidR="00614D2D" w:rsidRDefault="00614D2D" w:rsidP="00614D2D">
      <w:pPr>
        <w:pStyle w:val="B1"/>
        <w:tabs>
          <w:tab w:val="left" w:pos="2268"/>
        </w:tabs>
      </w:pPr>
      <w:r>
        <w:t>Parameter File:</w:t>
      </w:r>
      <w:r>
        <w:tab/>
        <w:t>API_2_ENH_GLEN_1.par</w:t>
      </w:r>
    </w:p>
    <w:p w:rsidR="00614D2D" w:rsidRDefault="00614D2D" w:rsidP="00614D2D">
      <w:pPr>
        <w:pStyle w:val="H6"/>
        <w:keepNext w:val="0"/>
        <w:keepLines w:val="0"/>
      </w:pPr>
      <w:r>
        <w:t>6.2.4.7.3</w:t>
      </w:r>
      <w:r>
        <w:tab/>
        <w:t>Test Procedure</w:t>
      </w:r>
    </w:p>
    <w:tbl>
      <w:tblPr>
        <w:tblW w:w="9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5"/>
        <w:gridCol w:w="4451"/>
        <w:gridCol w:w="2840"/>
        <w:gridCol w:w="1779"/>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45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4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177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45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Send an envelope SMS PP with BER length of 0x31</w:t>
            </w:r>
          </w:p>
        </w:tc>
        <w:tc>
          <w:tcPr>
            <w:tcW w:w="2840"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getLength() is 0x0031</w:t>
            </w:r>
          </w:p>
        </w:tc>
        <w:tc>
          <w:tcPr>
            <w:tcW w:w="1779"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45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Send an envelope SMS PP with BER length of 0x7F</w:t>
            </w:r>
          </w:p>
        </w:tc>
        <w:tc>
          <w:tcPr>
            <w:tcW w:w="2840"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getLength() is 0x007Fh</w:t>
            </w:r>
          </w:p>
        </w:tc>
        <w:tc>
          <w:tcPr>
            <w:tcW w:w="1779"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45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Send an envelope SMS PP with BER length of 81 80</w:t>
            </w:r>
          </w:p>
        </w:tc>
        <w:tc>
          <w:tcPr>
            <w:tcW w:w="2840"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getLength() is 0x0080h</w:t>
            </w:r>
          </w:p>
        </w:tc>
        <w:tc>
          <w:tcPr>
            <w:tcW w:w="1779"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45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Send an envelope SMS PP with BER length of 81 FC (maximum length for a single SMS)</w:t>
            </w:r>
          </w:p>
        </w:tc>
        <w:tc>
          <w:tcPr>
            <w:tcW w:w="2840"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getLength() is 0x00FCh</w:t>
            </w:r>
          </w:p>
        </w:tc>
        <w:tc>
          <w:tcPr>
            <w:tcW w:w="1779"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45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Send formatted SMS with BER length of 0x00FF, using 2 concatenated SMS</w:t>
            </w:r>
          </w:p>
        </w:tc>
        <w:tc>
          <w:tcPr>
            <w:tcW w:w="2840"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getLength() is 0x00FFh</w:t>
            </w:r>
          </w:p>
        </w:tc>
        <w:tc>
          <w:tcPr>
            <w:tcW w:w="1779"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6</w:t>
            </w:r>
          </w:p>
        </w:tc>
        <w:tc>
          <w:tcPr>
            <w:tcW w:w="445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Send formatted SMS with BER length of 0x0100, using 2 concatenated SMS</w:t>
            </w:r>
          </w:p>
        </w:tc>
        <w:tc>
          <w:tcPr>
            <w:tcW w:w="2840"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Result of getLength() is 0x0100h</w:t>
            </w:r>
          </w:p>
        </w:tc>
        <w:tc>
          <w:tcPr>
            <w:tcW w:w="1779"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7</w:t>
            </w:r>
          </w:p>
        </w:tc>
        <w:tc>
          <w:tcPr>
            <w:tcW w:w="445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Send formatted SMS with maximum user data length (0x10D) (BER length:0x012F), using 2 concatenated SMS</w:t>
            </w:r>
          </w:p>
        </w:tc>
        <w:tc>
          <w:tcPr>
            <w:tcW w:w="2840"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Result of getLength() is 0x012Fh</w:t>
            </w:r>
          </w:p>
        </w:tc>
        <w:tc>
          <w:tcPr>
            <w:tcW w:w="1779"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bl>
    <w:p w:rsidR="00614D2D" w:rsidRDefault="00614D2D" w:rsidP="00614D2D"/>
    <w:p w:rsidR="00614D2D" w:rsidRDefault="00614D2D" w:rsidP="00614D2D">
      <w:pPr>
        <w:pStyle w:val="H6"/>
      </w:pPr>
      <w:r>
        <w:t>6.2.4.7.4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1, 2, 3, 4, 5, 6, 7</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Does not apply for EnvelopeHandler</w:t>
            </w:r>
          </w:p>
        </w:tc>
      </w:tr>
    </w:tbl>
    <w:p w:rsidR="00614D2D" w:rsidRDefault="00614D2D" w:rsidP="00614D2D"/>
    <w:p w:rsidR="00614D2D" w:rsidRDefault="00614D2D" w:rsidP="00614D2D">
      <w:pPr>
        <w:pStyle w:val="Heading4"/>
      </w:pPr>
      <w:bookmarkStart w:id="204" w:name="_Toc51826710"/>
      <w:bookmarkStart w:id="205" w:name="_Toc117070391"/>
      <w:bookmarkStart w:id="206" w:name="_Toc51828153"/>
      <w:r>
        <w:t>6.2.4.8</w:t>
      </w:r>
      <w:r>
        <w:tab/>
        <w:t>Method copy</w:t>
      </w:r>
      <w:bookmarkEnd w:id="204"/>
      <w:bookmarkEnd w:id="205"/>
      <w:bookmarkEnd w:id="206"/>
    </w:p>
    <w:p w:rsidR="00614D2D" w:rsidRDefault="00614D2D" w:rsidP="00614D2D">
      <w:r>
        <w:t>Test Area Reference: API_2_ENH_COPY_BSS</w:t>
      </w:r>
    </w:p>
    <w:p w:rsidR="00614D2D" w:rsidRDefault="00614D2D" w:rsidP="00614D2D">
      <w:pPr>
        <w:pStyle w:val="H6"/>
        <w:keepNext w:val="0"/>
        <w:keepLines w:val="0"/>
      </w:pPr>
      <w:r>
        <w:t>6.2.4.8.1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 xml:space="preserve">public short copy(byte[] dstBuffer, </w:t>
      </w:r>
    </w:p>
    <w:p w:rsidR="00614D2D" w:rsidRDefault="00614D2D" w:rsidP="00614D2D">
      <w:pPr>
        <w:pStyle w:val="PL"/>
        <w:rPr>
          <w:noProof w:val="0"/>
        </w:rPr>
      </w:pPr>
      <w:r>
        <w:rPr>
          <w:noProof w:val="0"/>
        </w:rPr>
        <w:t xml:space="preserve">                  short dstOffset,</w:t>
      </w:r>
    </w:p>
    <w:p w:rsidR="00614D2D" w:rsidRDefault="00614D2D" w:rsidP="00614D2D">
      <w:pPr>
        <w:pStyle w:val="PL"/>
        <w:rPr>
          <w:noProof w:val="0"/>
        </w:rPr>
      </w:pPr>
      <w:r>
        <w:rPr>
          <w:noProof w:val="0"/>
        </w:rPr>
        <w:t xml:space="preserve">                  short dstLength)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6.2.4.8.1.1</w:t>
      </w:r>
      <w:r>
        <w:tab/>
        <w:t>Normal execution</w:t>
      </w:r>
    </w:p>
    <w:p w:rsidR="00614D2D" w:rsidRDefault="00614D2D" w:rsidP="00614D2D">
      <w:pPr>
        <w:pStyle w:val="ListBullet"/>
        <w:numPr>
          <w:ilvl w:val="0"/>
          <w:numId w:val="2"/>
        </w:numPr>
        <w:ind w:left="568" w:hanging="284"/>
      </w:pPr>
      <w:r>
        <w:t>CRRN1: copies the simple TLV list contained in the handler to the destination byte array.</w:t>
      </w:r>
    </w:p>
    <w:p w:rsidR="00614D2D" w:rsidRDefault="00614D2D" w:rsidP="00614D2D">
      <w:pPr>
        <w:pStyle w:val="ListBullet"/>
        <w:numPr>
          <w:ilvl w:val="0"/>
          <w:numId w:val="2"/>
        </w:numPr>
        <w:ind w:left="568" w:hanging="284"/>
      </w:pPr>
      <w:r>
        <w:t>CRRN2: returns dstOffset + dstLength.</w:t>
      </w:r>
    </w:p>
    <w:p w:rsidR="00614D2D" w:rsidRDefault="00614D2D" w:rsidP="00614D2D">
      <w:pPr>
        <w:pStyle w:val="H6"/>
        <w:keepNext w:val="0"/>
        <w:keepLines w:val="0"/>
      </w:pPr>
      <w:r>
        <w:t>6.2.4.8.1.2</w:t>
      </w:r>
      <w:r>
        <w:tab/>
        <w:t>Parameter errors</w:t>
      </w:r>
    </w:p>
    <w:p w:rsidR="00614D2D" w:rsidRDefault="00614D2D" w:rsidP="00614D2D">
      <w:pPr>
        <w:pStyle w:val="ListBullet"/>
        <w:numPr>
          <w:ilvl w:val="0"/>
          <w:numId w:val="2"/>
        </w:numPr>
        <w:ind w:left="568" w:hanging="284"/>
      </w:pPr>
      <w:r>
        <w:t>CRRP1: if dstBuffer is null a NullPointerException is thrown.</w:t>
      </w:r>
    </w:p>
    <w:p w:rsidR="00614D2D" w:rsidRDefault="00614D2D" w:rsidP="00614D2D">
      <w:pPr>
        <w:pStyle w:val="ListBullet"/>
        <w:numPr>
          <w:ilvl w:val="0"/>
          <w:numId w:val="2"/>
        </w:numPr>
        <w:ind w:left="568" w:hanging="284"/>
      </w:pPr>
      <w:r>
        <w:t>CRRP2: if dstOffset or dstLength or both would cause access outside array bounds, or if dstLength is negative, an ArrayIndexOutOfBoundsException is thrown.</w:t>
      </w:r>
    </w:p>
    <w:p w:rsidR="00614D2D" w:rsidRDefault="00614D2D" w:rsidP="00614D2D">
      <w:pPr>
        <w:pStyle w:val="ListBullet"/>
        <w:numPr>
          <w:ilvl w:val="0"/>
          <w:numId w:val="2"/>
        </w:numPr>
        <w:ind w:left="568" w:hanging="284"/>
      </w:pPr>
      <w:r>
        <w:t>CRRP3: if dstLength is grater than the length of the simple TLV List, an instance of ToolkitException shall be thrown. The reason code shall be ToolkitException. OUT_OF_TLV_BOUNDARIES.</w:t>
      </w:r>
    </w:p>
    <w:p w:rsidR="00614D2D" w:rsidRDefault="00614D2D" w:rsidP="00614D2D">
      <w:pPr>
        <w:pStyle w:val="H6"/>
        <w:keepNext w:val="0"/>
        <w:keepLines w:val="0"/>
      </w:pPr>
      <w:r>
        <w:t>6.2.4.8.1.3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 HANDLER_NOT_AVAILABLE.</w:t>
      </w:r>
    </w:p>
    <w:p w:rsidR="00614D2D" w:rsidRDefault="00614D2D" w:rsidP="00614D2D">
      <w:pPr>
        <w:pStyle w:val="H6"/>
        <w:keepNext w:val="0"/>
        <w:keepLines w:val="0"/>
      </w:pPr>
      <w:r>
        <w:t>6.2.4.8.2</w:t>
      </w:r>
      <w:r>
        <w:tab/>
        <w:t>Test Suite files</w:t>
      </w:r>
    </w:p>
    <w:p w:rsidR="00614D2D" w:rsidRDefault="00614D2D" w:rsidP="00614D2D">
      <w:r>
        <w:t>Specific triggering: None</w:t>
      </w:r>
    </w:p>
    <w:p w:rsidR="00614D2D" w:rsidRDefault="00614D2D" w:rsidP="00614D2D">
      <w:pPr>
        <w:pStyle w:val="B1"/>
        <w:tabs>
          <w:tab w:val="left" w:pos="2268"/>
        </w:tabs>
      </w:pPr>
      <w:r>
        <w:t>Test Script:</w:t>
      </w:r>
      <w:r w:rsidR="00A1704F">
        <w:tab/>
      </w:r>
      <w:r>
        <w:t>API_2_ENH_COPY_BSS_1.scr</w:t>
      </w:r>
    </w:p>
    <w:p w:rsidR="00614D2D" w:rsidRDefault="00614D2D" w:rsidP="00614D2D">
      <w:pPr>
        <w:pStyle w:val="B1"/>
        <w:tabs>
          <w:tab w:val="left" w:pos="2268"/>
        </w:tabs>
      </w:pPr>
      <w:r>
        <w:t>Test Applet:</w:t>
      </w:r>
      <w:r w:rsidR="00A1704F">
        <w:tab/>
      </w:r>
      <w:r>
        <w:t>API_2_ENH_COPY_BSS_1.java</w:t>
      </w:r>
    </w:p>
    <w:p w:rsidR="00614D2D" w:rsidRDefault="00614D2D" w:rsidP="00614D2D">
      <w:pPr>
        <w:pStyle w:val="B1"/>
        <w:tabs>
          <w:tab w:val="left" w:pos="2268"/>
        </w:tabs>
      </w:pPr>
      <w:r>
        <w:t>Load Script:</w:t>
      </w:r>
      <w:r w:rsidR="00A1704F">
        <w:tab/>
      </w:r>
      <w:r>
        <w:t>API_2_ENH_COPY_BSS_1.ldr</w:t>
      </w:r>
    </w:p>
    <w:p w:rsidR="00614D2D" w:rsidRDefault="00614D2D" w:rsidP="00614D2D">
      <w:pPr>
        <w:pStyle w:val="B1"/>
        <w:tabs>
          <w:tab w:val="left" w:pos="2268"/>
        </w:tabs>
      </w:pPr>
      <w:r>
        <w:t>Cleanup Script:</w:t>
      </w:r>
      <w:r>
        <w:tab/>
        <w:t>API_2_ENH_COPY_BSS_1.clr</w:t>
      </w:r>
    </w:p>
    <w:p w:rsidR="00614D2D" w:rsidRDefault="00614D2D" w:rsidP="00614D2D">
      <w:pPr>
        <w:pStyle w:val="B1"/>
        <w:tabs>
          <w:tab w:val="left" w:pos="2268"/>
        </w:tabs>
      </w:pPr>
      <w:r>
        <w:t>Parameter File:</w:t>
      </w:r>
      <w:r>
        <w:tab/>
        <w:t>API_2_ENH_COPY_BSS_1.par</w:t>
      </w:r>
    </w:p>
    <w:p w:rsidR="00614D2D" w:rsidRDefault="00614D2D" w:rsidP="00614D2D">
      <w:pPr>
        <w:pStyle w:val="H6"/>
        <w:keepNext w:val="0"/>
        <w:keepLines w:val="0"/>
      </w:pPr>
      <w:r>
        <w:t>6.2.4.8.3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3119"/>
        <w:gridCol w:w="2126"/>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311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12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NULL as parameter to dstBuffer</w:t>
            </w:r>
          </w:p>
          <w:p w:rsidR="00614D2D" w:rsidRDefault="00614D2D">
            <w:pPr>
              <w:pStyle w:val="TAH"/>
              <w:keepNext w:val="0"/>
              <w:keepLines w:val="0"/>
            </w:pPr>
          </w:p>
        </w:tc>
        <w:tc>
          <w:tcPr>
            <w:tcW w:w="3119"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NullPointerException is thrown</w:t>
            </w:r>
          </w:p>
        </w:tc>
        <w:tc>
          <w:tcPr>
            <w:tcW w:w="2126"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pPr>
            <w:r>
              <w:t>2</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pPr>
            <w:r>
              <w:t xml:space="preserve">dstOffset </w:t>
            </w:r>
            <w:r>
              <w:sym w:font="Symbol" w:char="F0B3"/>
            </w:r>
            <w:r>
              <w:t xml:space="preserve"> dstBuffer.length</w:t>
            </w:r>
          </w:p>
          <w:p w:rsidR="00614D2D" w:rsidRDefault="00614D2D">
            <w:pPr>
              <w:pStyle w:val="PL"/>
              <w:keepNext/>
              <w:keepLines/>
              <w:rPr>
                <w:noProof w:val="0"/>
              </w:rPr>
            </w:pPr>
            <w:r>
              <w:rPr>
                <w:noProof w:val="0"/>
              </w:rPr>
              <w:t>dstBuffer.length = 5</w:t>
            </w:r>
          </w:p>
          <w:p w:rsidR="00614D2D" w:rsidRDefault="00614D2D">
            <w:pPr>
              <w:pStyle w:val="PL"/>
              <w:keepNext/>
              <w:keepLines/>
              <w:rPr>
                <w:noProof w:val="0"/>
              </w:rPr>
            </w:pPr>
            <w:r>
              <w:rPr>
                <w:noProof w:val="0"/>
              </w:rPr>
              <w:t>dstOffset = 5</w:t>
            </w:r>
          </w:p>
          <w:p w:rsidR="00614D2D" w:rsidRDefault="00614D2D">
            <w:pPr>
              <w:pStyle w:val="PL"/>
              <w:keepNext/>
              <w:keepLines/>
              <w:rPr>
                <w:rFonts w:ascii="Arial" w:hAnsi="Arial"/>
                <w:noProof w:val="0"/>
                <w:sz w:val="18"/>
              </w:rPr>
            </w:pPr>
            <w:r>
              <w:rPr>
                <w:noProof w:val="0"/>
              </w:rPr>
              <w:t>dstLength = 1</w:t>
            </w:r>
          </w:p>
        </w:tc>
        <w:tc>
          <w:tcPr>
            <w:tcW w:w="3119" w:type="dxa"/>
            <w:tcBorders>
              <w:top w:val="single" w:sz="4" w:space="0" w:color="808080"/>
              <w:left w:val="single" w:sz="4" w:space="0" w:color="auto"/>
              <w:bottom w:val="single" w:sz="4" w:space="0" w:color="auto"/>
              <w:right w:val="single" w:sz="4" w:space="0" w:color="auto"/>
            </w:tcBorders>
            <w:hideMark/>
          </w:tcPr>
          <w:p w:rsidR="00614D2D" w:rsidRDefault="00614D2D">
            <w:pPr>
              <w:pStyle w:val="TAL"/>
            </w:pPr>
            <w:r>
              <w:t>ArrayIndexOutOfBoundsException is thrown</w:t>
            </w:r>
          </w:p>
        </w:tc>
        <w:tc>
          <w:tcPr>
            <w:tcW w:w="2126" w:type="dxa"/>
            <w:tcBorders>
              <w:top w:val="single" w:sz="4" w:space="0" w:color="808080"/>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dstOffset &lt; 0</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-1</w:t>
            </w:r>
          </w:p>
          <w:p w:rsidR="00614D2D" w:rsidRDefault="00614D2D">
            <w:pPr>
              <w:pStyle w:val="PL"/>
              <w:rPr>
                <w:rFonts w:ascii="Arial" w:hAnsi="Arial"/>
                <w:noProof w:val="0"/>
                <w:sz w:val="18"/>
              </w:rPr>
            </w:pPr>
            <w:r>
              <w:rPr>
                <w:noProof w:val="0"/>
              </w:rPr>
              <w:t>dstLength = 1</w:t>
            </w:r>
          </w:p>
        </w:tc>
        <w:tc>
          <w:tcPr>
            <w:tcW w:w="3119"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126"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dstLength &gt; dstBuffer.length</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0</w:t>
            </w:r>
          </w:p>
          <w:p w:rsidR="00614D2D" w:rsidRDefault="00614D2D">
            <w:pPr>
              <w:pStyle w:val="PL"/>
              <w:rPr>
                <w:rFonts w:ascii="Arial" w:hAnsi="Arial"/>
                <w:noProof w:val="0"/>
                <w:sz w:val="18"/>
              </w:rPr>
            </w:pPr>
            <w:r>
              <w:rPr>
                <w:noProof w:val="0"/>
              </w:rPr>
              <w:t>dstLength = 6</w:t>
            </w:r>
          </w:p>
        </w:tc>
        <w:tc>
          <w:tcPr>
            <w:tcW w:w="3119"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126"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DstOffset + dstLength &gt; dstBuffer.length</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3</w:t>
            </w:r>
          </w:p>
          <w:p w:rsidR="00614D2D" w:rsidRDefault="00614D2D">
            <w:pPr>
              <w:pStyle w:val="PL"/>
              <w:rPr>
                <w:rFonts w:ascii="Arial" w:hAnsi="Arial"/>
                <w:noProof w:val="0"/>
                <w:sz w:val="18"/>
              </w:rPr>
            </w:pPr>
            <w:r>
              <w:rPr>
                <w:noProof w:val="0"/>
              </w:rPr>
              <w:t>DstLength = 3</w:t>
            </w:r>
          </w:p>
        </w:tc>
        <w:tc>
          <w:tcPr>
            <w:tcW w:w="3119"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126"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dstLength &lt; 0</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0</w:t>
            </w:r>
          </w:p>
          <w:p w:rsidR="00614D2D" w:rsidRDefault="00614D2D">
            <w:pPr>
              <w:pStyle w:val="PL"/>
              <w:rPr>
                <w:rFonts w:ascii="Arial" w:hAnsi="Arial"/>
                <w:noProof w:val="0"/>
                <w:sz w:val="18"/>
              </w:rPr>
            </w:pPr>
            <w:r>
              <w:rPr>
                <w:noProof w:val="0"/>
              </w:rPr>
              <w:t>dstLength = -1</w:t>
            </w:r>
          </w:p>
        </w:tc>
        <w:tc>
          <w:tcPr>
            <w:tcW w:w="3119"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126"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DstLength &gt; length of the simple TLV list</w:t>
            </w:r>
          </w:p>
          <w:p w:rsidR="00614D2D" w:rsidRDefault="00614D2D">
            <w:pPr>
              <w:pStyle w:val="PL"/>
              <w:rPr>
                <w:noProof w:val="0"/>
              </w:rPr>
            </w:pPr>
            <w:r>
              <w:rPr>
                <w:noProof w:val="0"/>
              </w:rPr>
              <w:t>DstBuffer.length = 48</w:t>
            </w:r>
          </w:p>
          <w:p w:rsidR="00614D2D" w:rsidRDefault="00614D2D">
            <w:pPr>
              <w:pStyle w:val="PL"/>
              <w:rPr>
                <w:noProof w:val="0"/>
              </w:rPr>
            </w:pPr>
            <w:r>
              <w:rPr>
                <w:noProof w:val="0"/>
              </w:rPr>
              <w:t>DstOffset = 0</w:t>
            </w:r>
          </w:p>
          <w:p w:rsidR="00614D2D" w:rsidRDefault="00614D2D">
            <w:pPr>
              <w:pStyle w:val="PL"/>
              <w:rPr>
                <w:rFonts w:ascii="Arial" w:hAnsi="Arial"/>
                <w:noProof w:val="0"/>
                <w:sz w:val="18"/>
              </w:rPr>
            </w:pPr>
            <w:r>
              <w:rPr>
                <w:noProof w:val="0"/>
              </w:rPr>
              <w:t>DstLength = 48</w:t>
            </w:r>
          </w:p>
        </w:tc>
        <w:tc>
          <w:tcPr>
            <w:tcW w:w="3119"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126"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Successful call, dstBuffer is the whole buffer</w:t>
            </w:r>
          </w:p>
          <w:p w:rsidR="00614D2D" w:rsidRDefault="00614D2D">
            <w:pPr>
              <w:pStyle w:val="PL"/>
              <w:rPr>
                <w:noProof w:val="0"/>
              </w:rPr>
            </w:pPr>
            <w:r>
              <w:rPr>
                <w:noProof w:val="0"/>
              </w:rPr>
              <w:t>DstBuffer.length = 47</w:t>
            </w:r>
          </w:p>
          <w:p w:rsidR="00614D2D" w:rsidRDefault="00614D2D">
            <w:pPr>
              <w:pStyle w:val="PL"/>
              <w:rPr>
                <w:noProof w:val="0"/>
              </w:rPr>
            </w:pPr>
            <w:r>
              <w:rPr>
                <w:noProof w:val="0"/>
              </w:rPr>
              <w:t>DstOffset = 0</w:t>
            </w:r>
          </w:p>
          <w:p w:rsidR="00614D2D" w:rsidRDefault="00614D2D">
            <w:pPr>
              <w:pStyle w:val="PL"/>
              <w:rPr>
                <w:rFonts w:ascii="Arial" w:hAnsi="Arial"/>
                <w:noProof w:val="0"/>
                <w:sz w:val="18"/>
              </w:rPr>
            </w:pPr>
            <w:r>
              <w:rPr>
                <w:noProof w:val="0"/>
              </w:rPr>
              <w:t>DstLength = 47</w:t>
            </w:r>
          </w:p>
        </w:tc>
        <w:tc>
          <w:tcPr>
            <w:tcW w:w="3119"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copy() is 0X0047</w:t>
            </w:r>
          </w:p>
        </w:tc>
        <w:tc>
          <w:tcPr>
            <w:tcW w:w="2126"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the buffer</w:t>
            </w:r>
          </w:p>
        </w:tc>
        <w:tc>
          <w:tcPr>
            <w:tcW w:w="3119"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arrayCompare() is 0</w:t>
            </w:r>
          </w:p>
        </w:tc>
        <w:tc>
          <w:tcPr>
            <w:tcW w:w="2126"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Successful call, dstBuffer is part of a buffer</w:t>
            </w:r>
          </w:p>
          <w:p w:rsidR="00614D2D" w:rsidRDefault="00614D2D">
            <w:pPr>
              <w:pStyle w:val="PL"/>
              <w:rPr>
                <w:noProof w:val="0"/>
              </w:rPr>
            </w:pPr>
            <w:r>
              <w:rPr>
                <w:noProof w:val="0"/>
              </w:rPr>
              <w:t>DstBuffer.length = 50</w:t>
            </w:r>
          </w:p>
          <w:p w:rsidR="00614D2D" w:rsidRDefault="00614D2D">
            <w:pPr>
              <w:pStyle w:val="PL"/>
              <w:rPr>
                <w:noProof w:val="0"/>
              </w:rPr>
            </w:pPr>
            <w:r>
              <w:rPr>
                <w:noProof w:val="0"/>
              </w:rPr>
              <w:t>dstOffset = 3</w:t>
            </w:r>
          </w:p>
          <w:p w:rsidR="00614D2D" w:rsidRDefault="00614D2D">
            <w:pPr>
              <w:pStyle w:val="PL"/>
              <w:rPr>
                <w:rFonts w:ascii="Arial" w:hAnsi="Arial"/>
                <w:noProof w:val="0"/>
                <w:sz w:val="18"/>
              </w:rPr>
            </w:pPr>
            <w:r>
              <w:rPr>
                <w:noProof w:val="0"/>
              </w:rPr>
              <w:t>dstLength = 47</w:t>
            </w:r>
          </w:p>
        </w:tc>
        <w:tc>
          <w:tcPr>
            <w:tcW w:w="3119"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copy() is 0X0032</w:t>
            </w:r>
          </w:p>
        </w:tc>
        <w:tc>
          <w:tcPr>
            <w:tcW w:w="2126"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the whole buffer</w:t>
            </w:r>
          </w:p>
        </w:tc>
        <w:tc>
          <w:tcPr>
            <w:tcW w:w="3119"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arrayCompare() is 0</w:t>
            </w:r>
          </w:p>
        </w:tc>
        <w:tc>
          <w:tcPr>
            <w:tcW w:w="2126"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Successful call, dstBuffer is part of a buffer</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3</w:t>
            </w:r>
          </w:p>
          <w:p w:rsidR="00614D2D" w:rsidRDefault="00614D2D">
            <w:pPr>
              <w:pStyle w:val="PL"/>
              <w:rPr>
                <w:rFonts w:ascii="Arial" w:hAnsi="Arial"/>
                <w:noProof w:val="0"/>
                <w:sz w:val="18"/>
              </w:rPr>
            </w:pPr>
            <w:r>
              <w:rPr>
                <w:noProof w:val="0"/>
              </w:rPr>
              <w:t>dstLength = 6</w:t>
            </w:r>
          </w:p>
        </w:tc>
        <w:tc>
          <w:tcPr>
            <w:tcW w:w="3119"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copy() is 0X0009</w:t>
            </w:r>
          </w:p>
        </w:tc>
        <w:tc>
          <w:tcPr>
            <w:tcW w:w="2126"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the whole buffer</w:t>
            </w:r>
          </w:p>
        </w:tc>
        <w:tc>
          <w:tcPr>
            <w:tcW w:w="3119"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arrayCompare() is 0</w:t>
            </w:r>
          </w:p>
        </w:tc>
        <w:tc>
          <w:tcPr>
            <w:tcW w:w="2126"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14</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PL"/>
              <w:rPr>
                <w:rFonts w:ascii="Arial" w:hAnsi="Arial"/>
                <w:b/>
                <w:noProof w:val="0"/>
                <w:sz w:val="18"/>
              </w:rPr>
            </w:pPr>
            <w:r>
              <w:rPr>
                <w:rFonts w:ascii="Arial" w:hAnsi="Arial"/>
                <w:b/>
                <w:noProof w:val="0"/>
                <w:sz w:val="18"/>
              </w:rPr>
              <w:t>Successful call, dstBuffer is part of a buffer</w:t>
            </w:r>
          </w:p>
          <w:p w:rsidR="00614D2D" w:rsidRDefault="00614D2D">
            <w:pPr>
              <w:pStyle w:val="PL"/>
              <w:rPr>
                <w:noProof w:val="0"/>
              </w:rPr>
            </w:pPr>
            <w:r>
              <w:rPr>
                <w:noProof w:val="0"/>
              </w:rPr>
              <w:t>dstBuffer.length = 260</w:t>
            </w:r>
          </w:p>
          <w:p w:rsidR="00614D2D" w:rsidRDefault="00614D2D">
            <w:pPr>
              <w:pStyle w:val="PL"/>
              <w:rPr>
                <w:noProof w:val="0"/>
              </w:rPr>
            </w:pPr>
            <w:r>
              <w:rPr>
                <w:noProof w:val="0"/>
              </w:rPr>
              <w:t>dstOffset = 257</w:t>
            </w:r>
          </w:p>
          <w:p w:rsidR="00614D2D" w:rsidRDefault="00614D2D">
            <w:pPr>
              <w:pStyle w:val="PL"/>
              <w:rPr>
                <w:rFonts w:ascii="Arial" w:hAnsi="Arial"/>
                <w:noProof w:val="0"/>
                <w:sz w:val="18"/>
              </w:rPr>
            </w:pPr>
            <w:r>
              <w:rPr>
                <w:noProof w:val="0"/>
              </w:rPr>
              <w:t>dstLength = 3</w:t>
            </w:r>
          </w:p>
        </w:tc>
        <w:tc>
          <w:tcPr>
            <w:tcW w:w="3119"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copy() is 0X0104</w:t>
            </w:r>
          </w:p>
        </w:tc>
        <w:tc>
          <w:tcPr>
            <w:tcW w:w="2126"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15</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Compare the whole buffer</w:t>
            </w:r>
          </w:p>
        </w:tc>
        <w:tc>
          <w:tcPr>
            <w:tcW w:w="3119"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of arrayCompare() is 0</w:t>
            </w:r>
          </w:p>
        </w:tc>
        <w:tc>
          <w:tcPr>
            <w:tcW w:w="2126"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 copy with length =0</w:t>
            </w:r>
          </w:p>
          <w:p w:rsidR="00614D2D" w:rsidRDefault="00614D2D">
            <w:pPr>
              <w:pStyle w:val="PL"/>
              <w:rPr>
                <w:noProof w:val="0"/>
              </w:rPr>
            </w:pPr>
            <w:r>
              <w:rPr>
                <w:noProof w:val="0"/>
              </w:rPr>
              <w:t>dstBuffer.length = 260</w:t>
            </w:r>
          </w:p>
          <w:p w:rsidR="00614D2D" w:rsidRDefault="00614D2D">
            <w:pPr>
              <w:pStyle w:val="PL"/>
              <w:rPr>
                <w:noProof w:val="0"/>
              </w:rPr>
            </w:pPr>
            <w:r>
              <w:rPr>
                <w:noProof w:val="0"/>
              </w:rPr>
              <w:t>dstOffset = 260</w:t>
            </w:r>
          </w:p>
          <w:p w:rsidR="00614D2D" w:rsidRDefault="00614D2D">
            <w:pPr>
              <w:pStyle w:val="PL"/>
              <w:rPr>
                <w:rFonts w:ascii="Arial" w:hAnsi="Arial"/>
                <w:b/>
                <w:noProof w:val="0"/>
                <w:sz w:val="18"/>
              </w:rPr>
            </w:pPr>
            <w:r>
              <w:rPr>
                <w:noProof w:val="0"/>
              </w:rPr>
              <w:t>dstLength = 0</w:t>
            </w:r>
          </w:p>
        </w:tc>
        <w:tc>
          <w:tcPr>
            <w:tcW w:w="3119"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copy() is 0x104</w:t>
            </w:r>
          </w:p>
        </w:tc>
        <w:tc>
          <w:tcPr>
            <w:tcW w:w="2126"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b/>
                <w:bCs/>
              </w:rPr>
            </w:pPr>
            <w:r>
              <w:rPr>
                <w:b/>
                <w:bCs/>
              </w:rPr>
              <w:t>Send a Formatted SMS PP with the maximum user data length = 0x010D, using 2 concatenated envelopes</w:t>
            </w:r>
          </w:p>
        </w:tc>
        <w:tc>
          <w:tcPr>
            <w:tcW w:w="3119"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126"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pPr>
            <w:r>
              <w:t>Successful call, copy with length =299</w:t>
            </w:r>
          </w:p>
          <w:p w:rsidR="00614D2D" w:rsidRDefault="00614D2D">
            <w:pPr>
              <w:pStyle w:val="PL"/>
              <w:keepLines/>
            </w:pPr>
            <w:r>
              <w:t>dstBuffer.length = 299</w:t>
            </w:r>
          </w:p>
          <w:p w:rsidR="00614D2D" w:rsidRDefault="00614D2D">
            <w:pPr>
              <w:pStyle w:val="PL"/>
              <w:keepLines/>
            </w:pPr>
            <w:r>
              <w:t>dstOffset = 0</w:t>
            </w:r>
          </w:p>
          <w:p w:rsidR="00614D2D" w:rsidRDefault="00614D2D">
            <w:pPr>
              <w:pStyle w:val="TAH"/>
              <w:rPr>
                <w:b w:val="0"/>
              </w:rPr>
            </w:pPr>
            <w:r>
              <w:t>dstLength = 299</w:t>
            </w:r>
          </w:p>
        </w:tc>
        <w:tc>
          <w:tcPr>
            <w:tcW w:w="3119"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Result of copy() is 0x12B</w:t>
            </w:r>
          </w:p>
        </w:tc>
        <w:tc>
          <w:tcPr>
            <w:tcW w:w="2126"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bl>
    <w:p w:rsidR="00614D2D" w:rsidRDefault="00614D2D" w:rsidP="00614D2D"/>
    <w:p w:rsidR="00614D2D" w:rsidRDefault="00614D2D" w:rsidP="00614D2D">
      <w:pPr>
        <w:pStyle w:val="H6"/>
        <w:keepNext w:val="0"/>
        <w:keepLines w:val="0"/>
      </w:pPr>
      <w:r>
        <w:t>6.2.4.8.4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090"/>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9, 11, 13, 15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8, 10, 12, 14, 16, 17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EnvelopeHandler</w:t>
            </w:r>
          </w:p>
        </w:tc>
      </w:tr>
    </w:tbl>
    <w:p w:rsidR="00614D2D" w:rsidRDefault="00614D2D" w:rsidP="00614D2D"/>
    <w:p w:rsidR="00614D2D" w:rsidRDefault="00614D2D" w:rsidP="00614D2D">
      <w:pPr>
        <w:pStyle w:val="Heading4"/>
        <w:keepNext w:val="0"/>
        <w:keepLines w:val="0"/>
      </w:pPr>
      <w:bookmarkStart w:id="207" w:name="_Toc51826711"/>
      <w:bookmarkStart w:id="208" w:name="_Toc117070392"/>
      <w:bookmarkStart w:id="209" w:name="_Toc51828154"/>
      <w:r>
        <w:t>6.2.4.9</w:t>
      </w:r>
      <w:r>
        <w:tab/>
        <w:t>Method findTLV</w:t>
      </w:r>
      <w:bookmarkEnd w:id="207"/>
      <w:bookmarkEnd w:id="208"/>
      <w:bookmarkEnd w:id="209"/>
    </w:p>
    <w:p w:rsidR="00614D2D" w:rsidRDefault="00614D2D" w:rsidP="00614D2D">
      <w:r>
        <w:t>Test Area Reference: API_2_ENH_FINDBB</w:t>
      </w:r>
    </w:p>
    <w:p w:rsidR="00614D2D" w:rsidRDefault="00614D2D" w:rsidP="00614D2D">
      <w:pPr>
        <w:pStyle w:val="H6"/>
      </w:pPr>
      <w:r>
        <w:t>6.2.4.9.1</w:t>
      </w:r>
      <w:r>
        <w:tab/>
        <w:t>Conformance Requirement</w:t>
      </w:r>
    </w:p>
    <w:p w:rsidR="00614D2D" w:rsidRDefault="00614D2D" w:rsidP="00614D2D">
      <w:pPr>
        <w:keepNext/>
        <w:keepLines/>
      </w:pPr>
      <w:r>
        <w:t>The method with following header shall be compliant to its definition in the API.</w:t>
      </w:r>
    </w:p>
    <w:p w:rsidR="00614D2D" w:rsidRDefault="00614D2D" w:rsidP="00614D2D">
      <w:pPr>
        <w:pStyle w:val="PL"/>
        <w:keepNext/>
        <w:keepLines/>
        <w:rPr>
          <w:noProof w:val="0"/>
        </w:rPr>
      </w:pPr>
      <w:r>
        <w:rPr>
          <w:noProof w:val="0"/>
        </w:rPr>
        <w:t>public byte findTLV(byte tag, byte occurrence)</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6.2.4.9.1.1</w:t>
      </w:r>
      <w:r>
        <w:tab/>
        <w:t>Normal execution</w:t>
      </w:r>
    </w:p>
    <w:p w:rsidR="00614D2D" w:rsidRDefault="00614D2D" w:rsidP="00614D2D">
      <w:r>
        <w:t>Looks for the indicated occurrence of a TLV element from the beginning of the TLV list (handler buffer):</w:t>
      </w:r>
    </w:p>
    <w:p w:rsidR="00614D2D" w:rsidRDefault="00614D2D" w:rsidP="00614D2D">
      <w:pPr>
        <w:pStyle w:val="ListBullet"/>
        <w:numPr>
          <w:ilvl w:val="0"/>
          <w:numId w:val="2"/>
        </w:numPr>
        <w:ind w:left="568" w:hanging="284"/>
      </w:pPr>
      <w:r>
        <w:t>CRRN1: the method is successful if the required occurrence exists then the corresponding TLV becomes current.</w:t>
      </w:r>
    </w:p>
    <w:p w:rsidR="00614D2D" w:rsidRDefault="00614D2D" w:rsidP="00614D2D">
      <w:pPr>
        <w:pStyle w:val="ListBullet"/>
        <w:numPr>
          <w:ilvl w:val="0"/>
          <w:numId w:val="2"/>
        </w:numPr>
        <w:ind w:left="568" w:hanging="284"/>
      </w:pPr>
      <w:r>
        <w:t>CRRN2: if the method is successful then it returns TLV_FOUND_CR_SET when Comprehension Required flag is set.</w:t>
      </w:r>
    </w:p>
    <w:p w:rsidR="00614D2D" w:rsidRDefault="00614D2D" w:rsidP="00614D2D">
      <w:pPr>
        <w:pStyle w:val="ListBullet"/>
        <w:numPr>
          <w:ilvl w:val="0"/>
          <w:numId w:val="2"/>
        </w:numPr>
        <w:ind w:left="568" w:hanging="284"/>
      </w:pPr>
      <w:r>
        <w:t>CRRN3: if the method is successful then it returns TLV_FOUND_CR_NOT_SET when Comprehension Required flag is not set.</w:t>
      </w:r>
    </w:p>
    <w:p w:rsidR="00614D2D" w:rsidRDefault="00614D2D" w:rsidP="00614D2D">
      <w:pPr>
        <w:pStyle w:val="ListBullet"/>
        <w:numPr>
          <w:ilvl w:val="0"/>
          <w:numId w:val="2"/>
        </w:numPr>
        <w:ind w:left="568" w:hanging="284"/>
      </w:pPr>
      <w:r>
        <w:t>CRRN4: if the required occurrence of the TLV element does not exist, the current TLV is no longer defined and TLV_NOT_FOUND is returned.</w:t>
      </w:r>
    </w:p>
    <w:p w:rsidR="00614D2D" w:rsidRDefault="00614D2D" w:rsidP="00614D2D">
      <w:pPr>
        <w:pStyle w:val="ListBullet"/>
        <w:numPr>
          <w:ilvl w:val="0"/>
          <w:numId w:val="2"/>
        </w:numPr>
        <w:ind w:left="568" w:hanging="284"/>
      </w:pPr>
      <w:r>
        <w:t>CRRN5: The search method is comprehension required flag independent.</w:t>
      </w:r>
    </w:p>
    <w:p w:rsidR="00614D2D" w:rsidRDefault="00614D2D" w:rsidP="00614D2D">
      <w:pPr>
        <w:pStyle w:val="H6"/>
        <w:keepNext w:val="0"/>
        <w:keepLines w:val="0"/>
      </w:pPr>
      <w:r>
        <w:t>6.2.4.9.1.2</w:t>
      </w:r>
      <w:r>
        <w:tab/>
        <w:t>Parameter errors</w:t>
      </w:r>
    </w:p>
    <w:p w:rsidR="00614D2D" w:rsidRDefault="00614D2D" w:rsidP="00614D2D">
      <w:pPr>
        <w:pStyle w:val="ListBullet"/>
        <w:numPr>
          <w:ilvl w:val="0"/>
          <w:numId w:val="2"/>
        </w:numPr>
        <w:ind w:left="568" w:hanging="284"/>
      </w:pPr>
      <w:r>
        <w:t xml:space="preserve">CRRP1: if an input parameter is not valid (e.g. occurrence = 0) an instance of ToolkitException shall be thrown. The reason code shall be ToolkitException BAD_INPUT_PARAMETER. </w:t>
      </w:r>
    </w:p>
    <w:p w:rsidR="00614D2D" w:rsidRDefault="00614D2D" w:rsidP="00614D2D">
      <w:pPr>
        <w:pStyle w:val="H6"/>
        <w:keepNext w:val="0"/>
        <w:keepLines w:val="0"/>
      </w:pPr>
      <w:r>
        <w:t>6.2.4.9.1.3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 HANDLER_NOT_AVAILABLE.</w:t>
      </w:r>
    </w:p>
    <w:p w:rsidR="00614D2D" w:rsidRDefault="00614D2D" w:rsidP="00614D2D">
      <w:pPr>
        <w:pStyle w:val="H6"/>
        <w:keepNext w:val="0"/>
        <w:keepLines w:val="0"/>
      </w:pPr>
      <w:r>
        <w:t>6.2.4.9.2</w:t>
      </w:r>
      <w:r>
        <w:tab/>
        <w:t>Test Suite files</w:t>
      </w:r>
    </w:p>
    <w:p w:rsidR="00614D2D" w:rsidRDefault="00614D2D" w:rsidP="00614D2D">
      <w:r>
        <w:t>Specific triggering: None</w:t>
      </w:r>
    </w:p>
    <w:p w:rsidR="00614D2D" w:rsidRDefault="00614D2D" w:rsidP="00614D2D">
      <w:pPr>
        <w:pStyle w:val="B1"/>
        <w:tabs>
          <w:tab w:val="left" w:pos="2268"/>
        </w:tabs>
      </w:pPr>
      <w:r>
        <w:t>Test Script:</w:t>
      </w:r>
      <w:r w:rsidR="00A1704F">
        <w:tab/>
      </w:r>
      <w:r>
        <w:t>API_2_ENH_FINDBB_1.scr</w:t>
      </w:r>
    </w:p>
    <w:p w:rsidR="00614D2D" w:rsidRDefault="00614D2D" w:rsidP="00614D2D">
      <w:pPr>
        <w:pStyle w:val="B1"/>
        <w:tabs>
          <w:tab w:val="left" w:pos="2268"/>
        </w:tabs>
      </w:pPr>
      <w:r>
        <w:t>Test Applet:</w:t>
      </w:r>
      <w:r w:rsidR="00A1704F">
        <w:tab/>
      </w:r>
      <w:r>
        <w:t>API_2_ENH_FINDBB_1.java</w:t>
      </w:r>
    </w:p>
    <w:p w:rsidR="00614D2D" w:rsidRDefault="00614D2D" w:rsidP="00614D2D">
      <w:pPr>
        <w:pStyle w:val="B1"/>
        <w:tabs>
          <w:tab w:val="left" w:pos="2268"/>
        </w:tabs>
      </w:pPr>
      <w:r>
        <w:t>Load Script:</w:t>
      </w:r>
      <w:r w:rsidR="00A1704F">
        <w:tab/>
      </w:r>
      <w:r>
        <w:t>API_2_ENH_FINDBB_1.ldr</w:t>
      </w:r>
    </w:p>
    <w:p w:rsidR="00614D2D" w:rsidRDefault="00614D2D" w:rsidP="00614D2D">
      <w:pPr>
        <w:pStyle w:val="B1"/>
        <w:tabs>
          <w:tab w:val="left" w:pos="2268"/>
        </w:tabs>
      </w:pPr>
      <w:r>
        <w:t>Cleanup Script:</w:t>
      </w:r>
      <w:r>
        <w:tab/>
        <w:t>API_2_ENH_FINDBB_1.clr</w:t>
      </w:r>
    </w:p>
    <w:p w:rsidR="00614D2D" w:rsidRDefault="00614D2D" w:rsidP="00614D2D">
      <w:pPr>
        <w:pStyle w:val="B1"/>
        <w:tabs>
          <w:tab w:val="left" w:pos="2268"/>
        </w:tabs>
      </w:pPr>
      <w:r>
        <w:t>Parameter File:</w:t>
      </w:r>
      <w:r>
        <w:tab/>
        <w:t>API_2_ENH_FINDBB_1.par</w:t>
      </w:r>
    </w:p>
    <w:p w:rsidR="00614D2D" w:rsidRDefault="00614D2D" w:rsidP="00614D2D">
      <w:pPr>
        <w:pStyle w:val="H6"/>
        <w:keepNext w:val="0"/>
        <w:keepLines w:val="0"/>
      </w:pPr>
      <w:r>
        <w:t>6.2.4.9.3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Trig the applet with SMS PP including one more tag 02 and one TAG 04</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Invalid input parameter</w:t>
            </w:r>
          </w:p>
          <w:p w:rsidR="00614D2D" w:rsidRDefault="00614D2D">
            <w:pPr>
              <w:pStyle w:val="PL"/>
              <w:rPr>
                <w:noProof w:val="0"/>
              </w:rPr>
            </w:pPr>
            <w:r>
              <w:rPr>
                <w:noProof w:val="0"/>
              </w:rPr>
              <w:t>Occurrence = 0</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ToolkitException.BAD_INPUT_PARAMETER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Search 1</w:t>
            </w:r>
            <w:r>
              <w:rPr>
                <w:vertAlign w:val="superscript"/>
              </w:rPr>
              <w:t>st</w:t>
            </w:r>
            <w:r>
              <w:t xml:space="preserve"> TLV</w:t>
            </w:r>
          </w:p>
          <w:p w:rsidR="00614D2D" w:rsidRDefault="00614D2D">
            <w:pPr>
              <w:pStyle w:val="PL"/>
              <w:rPr>
                <w:noProof w:val="0"/>
              </w:rPr>
            </w:pPr>
            <w:r>
              <w:rPr>
                <w:noProof w:val="0"/>
              </w:rPr>
              <w:t>Tag = 02h</w:t>
            </w:r>
          </w:p>
          <w:p w:rsidR="00614D2D" w:rsidRDefault="00614D2D">
            <w:pPr>
              <w:pStyle w:val="PL"/>
              <w:rPr>
                <w:noProof w:val="0"/>
              </w:rPr>
            </w:pPr>
            <w:r>
              <w:rPr>
                <w:noProof w:val="0"/>
              </w:rPr>
              <w:t>Occurrence = 1</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TLV_FOUND_CR_SET</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0x02</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4</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Search 2</w:t>
            </w:r>
            <w:r>
              <w:rPr>
                <w:vertAlign w:val="superscript"/>
              </w:rPr>
              <w:t>nd</w:t>
            </w:r>
            <w:r>
              <w:t xml:space="preserve"> TLV</w:t>
            </w:r>
          </w:p>
          <w:p w:rsidR="00614D2D" w:rsidRDefault="00614D2D">
            <w:pPr>
              <w:pStyle w:val="PL"/>
              <w:rPr>
                <w:noProof w:val="0"/>
              </w:rPr>
            </w:pPr>
            <w:r>
              <w:rPr>
                <w:noProof w:val="0"/>
              </w:rPr>
              <w:t>Tag = 06h</w:t>
            </w:r>
          </w:p>
          <w:p w:rsidR="00614D2D" w:rsidRDefault="00614D2D">
            <w:pPr>
              <w:pStyle w:val="PL"/>
              <w:rPr>
                <w:noProof w:val="0"/>
              </w:rPr>
            </w:pPr>
            <w:r>
              <w:rPr>
                <w:noProof w:val="0"/>
              </w:rPr>
              <w:t>Occurrence = 1</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TLV_FOUND_CR_SET</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0x05h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pPr>
            <w:r>
              <w:t>6</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rPr>
                <w:lang w:val="pt-BR"/>
              </w:rPr>
            </w:pPr>
            <w:r>
              <w:rPr>
                <w:lang w:val="pt-BR"/>
              </w:rPr>
              <w:t>Select a TLV (tag 02h)</w:t>
            </w:r>
          </w:p>
        </w:tc>
        <w:tc>
          <w:tcPr>
            <w:tcW w:w="2835" w:type="dxa"/>
            <w:tcBorders>
              <w:top w:val="single" w:sz="4" w:space="0" w:color="808080"/>
              <w:left w:val="single" w:sz="4" w:space="0" w:color="auto"/>
              <w:bottom w:val="nil"/>
              <w:right w:val="single" w:sz="4" w:space="0" w:color="auto"/>
            </w:tcBorders>
          </w:tcPr>
          <w:p w:rsidR="00614D2D" w:rsidRDefault="00614D2D">
            <w:pPr>
              <w:pStyle w:val="TAL"/>
              <w:rPr>
                <w:lang w:val="pt-BR"/>
              </w:rPr>
            </w:pPr>
          </w:p>
        </w:tc>
        <w:tc>
          <w:tcPr>
            <w:tcW w:w="2410" w:type="dxa"/>
            <w:tcBorders>
              <w:top w:val="single" w:sz="4" w:space="0" w:color="808080"/>
              <w:left w:val="single" w:sz="4" w:space="0" w:color="auto"/>
              <w:bottom w:val="nil"/>
              <w:right w:val="single" w:sz="4" w:space="0" w:color="auto"/>
            </w:tcBorders>
          </w:tcPr>
          <w:p w:rsidR="00614D2D" w:rsidRDefault="00614D2D">
            <w:pPr>
              <w:pStyle w:val="TAL"/>
              <w:rPr>
                <w:lang w:val="pt-BR"/>
              </w:rPr>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rPr>
                <w:lang w:val="pt-BR"/>
              </w:rPr>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pPr>
            <w:r>
              <w:t>Search a wrong tag</w:t>
            </w:r>
          </w:p>
          <w:p w:rsidR="00614D2D" w:rsidRDefault="00614D2D">
            <w:pPr>
              <w:pStyle w:val="PL"/>
              <w:keepNext/>
              <w:keepLines/>
              <w:rPr>
                <w:noProof w:val="0"/>
              </w:rPr>
            </w:pPr>
            <w:r>
              <w:rPr>
                <w:noProof w:val="0"/>
              </w:rPr>
              <w:t>Tag = 03h</w:t>
            </w:r>
          </w:p>
          <w:p w:rsidR="00614D2D" w:rsidRDefault="00614D2D">
            <w:pPr>
              <w:pStyle w:val="PL"/>
              <w:keepNext/>
              <w:keepLines/>
              <w:rPr>
                <w:noProof w:val="0"/>
              </w:rPr>
            </w:pPr>
            <w:r>
              <w:rPr>
                <w:noProof w:val="0"/>
              </w:rPr>
              <w:t>Occurrence = 1</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pPr>
            <w:r>
              <w:t>Result is TLV_NOT_FOUND</w:t>
            </w:r>
          </w:p>
        </w:tc>
        <w:tc>
          <w:tcPr>
            <w:tcW w:w="2410" w:type="dxa"/>
            <w:tcBorders>
              <w:top w:val="single" w:sz="4" w:space="0" w:color="808080"/>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8</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Search a tag with wrong occurrence</w:t>
            </w:r>
          </w:p>
          <w:p w:rsidR="00614D2D" w:rsidRDefault="00614D2D">
            <w:pPr>
              <w:pStyle w:val="PL"/>
              <w:rPr>
                <w:noProof w:val="0"/>
              </w:rPr>
            </w:pPr>
            <w:r>
              <w:rPr>
                <w:noProof w:val="0"/>
              </w:rPr>
              <w:t>Tag = 02h</w:t>
            </w:r>
          </w:p>
          <w:p w:rsidR="00614D2D" w:rsidRDefault="00614D2D">
            <w:pPr>
              <w:pStyle w:val="PL"/>
              <w:rPr>
                <w:noProof w:val="0"/>
              </w:rPr>
            </w:pPr>
            <w:r>
              <w:rPr>
                <w:noProof w:val="0"/>
              </w:rPr>
              <w:t>Occurrence = 3</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TLV_NOT_FOUND</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Search the TLV</w:t>
            </w:r>
          </w:p>
          <w:p w:rsidR="00614D2D" w:rsidRDefault="00614D2D">
            <w:pPr>
              <w:pStyle w:val="PL"/>
              <w:rPr>
                <w:noProof w:val="0"/>
              </w:rPr>
            </w:pPr>
            <w:r>
              <w:rPr>
                <w:noProof w:val="0"/>
              </w:rPr>
              <w:t>Tag = 02h</w:t>
            </w:r>
          </w:p>
          <w:p w:rsidR="00614D2D" w:rsidRDefault="00614D2D">
            <w:pPr>
              <w:pStyle w:val="PL"/>
              <w:rPr>
                <w:noProof w:val="0"/>
              </w:rPr>
            </w:pPr>
            <w:r>
              <w:rPr>
                <w:noProof w:val="0"/>
              </w:rPr>
              <w:t>Occurrence = 2</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TLV_FOUND_CR_NOT_SET</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11</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Search the TLV</w:t>
            </w:r>
          </w:p>
          <w:p w:rsidR="00614D2D" w:rsidRDefault="00614D2D">
            <w:pPr>
              <w:pStyle w:val="PL"/>
              <w:rPr>
                <w:noProof w:val="0"/>
              </w:rPr>
            </w:pPr>
            <w:r>
              <w:rPr>
                <w:noProof w:val="0"/>
              </w:rPr>
              <w:t>Tag = 04h</w:t>
            </w:r>
          </w:p>
          <w:p w:rsidR="00614D2D" w:rsidRDefault="00614D2D">
            <w:pPr>
              <w:pStyle w:val="PL"/>
              <w:rPr>
                <w:noProof w:val="0"/>
              </w:rPr>
            </w:pPr>
            <w:r>
              <w:rPr>
                <w:noProof w:val="0"/>
              </w:rPr>
              <w:t>Occurrence = 1</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TLV_FOUND_CR_NOT_SET</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Search tag 86h</w:t>
            </w:r>
          </w:p>
          <w:p w:rsidR="00614D2D" w:rsidRDefault="00614D2D">
            <w:pPr>
              <w:pStyle w:val="PL"/>
              <w:rPr>
                <w:noProof w:val="0"/>
              </w:rPr>
            </w:pPr>
            <w:r>
              <w:rPr>
                <w:noProof w:val="0"/>
              </w:rPr>
              <w:t>Tag = 86h</w:t>
            </w:r>
          </w:p>
          <w:p w:rsidR="00614D2D" w:rsidRDefault="00614D2D">
            <w:pPr>
              <w:pStyle w:val="PL"/>
              <w:rPr>
                <w:noProof w:val="0"/>
              </w:rPr>
            </w:pPr>
            <w:r>
              <w:rPr>
                <w:noProof w:val="0"/>
              </w:rPr>
              <w:t>Occurrence = 1</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Result is TLV_FOUND_CR_SET</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Search tag 84h</w:t>
            </w:r>
          </w:p>
          <w:p w:rsidR="00614D2D" w:rsidRDefault="00614D2D">
            <w:pPr>
              <w:pStyle w:val="PL"/>
              <w:rPr>
                <w:noProof w:val="0"/>
              </w:rPr>
            </w:pPr>
            <w:r>
              <w:rPr>
                <w:noProof w:val="0"/>
              </w:rPr>
              <w:t>Tag = 84h</w:t>
            </w:r>
          </w:p>
          <w:p w:rsidR="00614D2D" w:rsidRDefault="00614D2D">
            <w:pPr>
              <w:pStyle w:val="PL"/>
              <w:rPr>
                <w:noProof w:val="0"/>
              </w:rPr>
            </w:pPr>
            <w:r>
              <w:rPr>
                <w:noProof w:val="0"/>
              </w:rPr>
              <w:t>Occurrence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TLV_FOUND_CR_NOT_SET</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6.2.4.9.4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090"/>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3, 5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2, 4</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10, 11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6, 7, 8, 9</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N5</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12, 13</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EnvelopeHandler</w:t>
            </w:r>
          </w:p>
        </w:tc>
      </w:tr>
    </w:tbl>
    <w:p w:rsidR="00614D2D" w:rsidRDefault="00614D2D" w:rsidP="00614D2D"/>
    <w:p w:rsidR="00614D2D" w:rsidRDefault="00614D2D" w:rsidP="00614D2D">
      <w:pPr>
        <w:pStyle w:val="Heading4"/>
        <w:keepNext w:val="0"/>
        <w:keepLines w:val="0"/>
      </w:pPr>
      <w:bookmarkStart w:id="210" w:name="_Toc51826712"/>
      <w:bookmarkStart w:id="211" w:name="_Toc117070393"/>
      <w:bookmarkStart w:id="212" w:name="_Toc51828155"/>
      <w:r>
        <w:t>6.2.4.10</w:t>
      </w:r>
      <w:r>
        <w:tab/>
        <w:t>Method getValueLength</w:t>
      </w:r>
      <w:bookmarkEnd w:id="210"/>
      <w:bookmarkEnd w:id="211"/>
      <w:bookmarkEnd w:id="212"/>
    </w:p>
    <w:p w:rsidR="00614D2D" w:rsidRDefault="00614D2D" w:rsidP="00614D2D">
      <w:r>
        <w:t>Test Area Reference: API_2_ENH_GVLE</w:t>
      </w:r>
    </w:p>
    <w:p w:rsidR="00614D2D" w:rsidRDefault="00614D2D" w:rsidP="00614D2D">
      <w:pPr>
        <w:pStyle w:val="H6"/>
        <w:keepNext w:val="0"/>
        <w:keepLines w:val="0"/>
      </w:pPr>
      <w:r>
        <w:t>6.2.4.10.1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short getValueLength()</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6.2.4.10.1.1</w:t>
      </w:r>
      <w:r>
        <w:tab/>
        <w:t>Normal execution</w:t>
      </w:r>
    </w:p>
    <w:p w:rsidR="00614D2D" w:rsidRDefault="00614D2D" w:rsidP="00614D2D">
      <w:pPr>
        <w:pStyle w:val="ListBullet"/>
        <w:numPr>
          <w:ilvl w:val="0"/>
          <w:numId w:val="2"/>
        </w:numPr>
        <w:ind w:left="568" w:hanging="284"/>
      </w:pPr>
      <w:r>
        <w:t>CRRN1: gets and returns the binary length of the value field for the last TLV element which has been found in the handler.</w:t>
      </w:r>
    </w:p>
    <w:p w:rsidR="00614D2D" w:rsidRDefault="00614D2D" w:rsidP="00614D2D">
      <w:pPr>
        <w:pStyle w:val="H6"/>
        <w:keepNext w:val="0"/>
        <w:keepLines w:val="0"/>
      </w:pPr>
      <w:r>
        <w:t>6.2.4.10.1.2</w:t>
      </w:r>
      <w:r>
        <w:tab/>
        <w:t>Parameter errors</w:t>
      </w:r>
    </w:p>
    <w:p w:rsidR="00614D2D" w:rsidRDefault="00614D2D" w:rsidP="00614D2D">
      <w:r>
        <w:t>No requirements.</w:t>
      </w:r>
    </w:p>
    <w:p w:rsidR="00614D2D" w:rsidRDefault="00614D2D" w:rsidP="00614D2D">
      <w:pPr>
        <w:pStyle w:val="H6"/>
        <w:keepNext w:val="0"/>
        <w:keepLines w:val="0"/>
      </w:pPr>
      <w:r>
        <w:t>6.2.4.10.1.3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 HANDLER_NOT_AVAILABLE.</w:t>
      </w:r>
    </w:p>
    <w:p w:rsidR="00614D2D" w:rsidRDefault="00614D2D" w:rsidP="00614D2D">
      <w:pPr>
        <w:pStyle w:val="ListBullet"/>
        <w:numPr>
          <w:ilvl w:val="0"/>
          <w:numId w:val="2"/>
        </w:numPr>
        <w:ind w:left="568" w:hanging="284"/>
      </w:pPr>
      <w:r>
        <w:t>CRRC2: in case of unavailable TLV element an instance of ToolkitException shall be thrown. The reason code shall be ToolkitException UNAVAILABLE_ELEMENT.</w:t>
      </w:r>
    </w:p>
    <w:p w:rsidR="00614D2D" w:rsidRDefault="00614D2D" w:rsidP="00614D2D">
      <w:pPr>
        <w:pStyle w:val="H6"/>
        <w:keepNext w:val="0"/>
        <w:keepLines w:val="0"/>
      </w:pPr>
      <w:r>
        <w:t>6.2.4.10.2</w:t>
      </w:r>
      <w:r>
        <w:tab/>
        <w:t>Test Suite files</w:t>
      </w:r>
    </w:p>
    <w:p w:rsidR="00614D2D" w:rsidRDefault="00614D2D" w:rsidP="00614D2D">
      <w:r>
        <w:t>Specific triggering: None</w:t>
      </w:r>
    </w:p>
    <w:p w:rsidR="00614D2D" w:rsidRDefault="00614D2D" w:rsidP="00614D2D">
      <w:pPr>
        <w:pStyle w:val="B1"/>
        <w:tabs>
          <w:tab w:val="left" w:pos="2268"/>
        </w:tabs>
      </w:pPr>
      <w:r>
        <w:t>Test Script:</w:t>
      </w:r>
      <w:r w:rsidR="00A1704F">
        <w:tab/>
      </w:r>
      <w:r>
        <w:t>API_2_ENH_GVLE_1.scr</w:t>
      </w:r>
    </w:p>
    <w:p w:rsidR="00614D2D" w:rsidRDefault="00614D2D" w:rsidP="00614D2D">
      <w:pPr>
        <w:pStyle w:val="B1"/>
        <w:tabs>
          <w:tab w:val="left" w:pos="2268"/>
        </w:tabs>
      </w:pPr>
      <w:r>
        <w:t>Test Applet:</w:t>
      </w:r>
      <w:r w:rsidR="00A1704F">
        <w:tab/>
      </w:r>
      <w:r>
        <w:t>API_2_ENH_GVLE_1.java</w:t>
      </w:r>
    </w:p>
    <w:p w:rsidR="00614D2D" w:rsidRDefault="00614D2D" w:rsidP="00614D2D">
      <w:pPr>
        <w:pStyle w:val="B1"/>
        <w:tabs>
          <w:tab w:val="left" w:pos="2268"/>
        </w:tabs>
      </w:pPr>
      <w:r>
        <w:t>Load Script:</w:t>
      </w:r>
      <w:r w:rsidR="00A1704F">
        <w:tab/>
      </w:r>
      <w:r>
        <w:t>API_2_ENH_GVLE_1.ldr</w:t>
      </w:r>
    </w:p>
    <w:p w:rsidR="00614D2D" w:rsidRDefault="00614D2D" w:rsidP="00614D2D">
      <w:pPr>
        <w:pStyle w:val="B1"/>
        <w:tabs>
          <w:tab w:val="left" w:pos="2268"/>
        </w:tabs>
      </w:pPr>
      <w:r>
        <w:t>Cleanup Script:</w:t>
      </w:r>
      <w:r>
        <w:tab/>
        <w:t>API_2_ENH_GVLE_1.clr</w:t>
      </w:r>
    </w:p>
    <w:p w:rsidR="00614D2D" w:rsidRDefault="00614D2D" w:rsidP="00614D2D">
      <w:pPr>
        <w:pStyle w:val="B1"/>
        <w:tabs>
          <w:tab w:val="left" w:pos="2268"/>
        </w:tabs>
      </w:pPr>
      <w:r>
        <w:t>Parameter File:</w:t>
      </w:r>
      <w:r>
        <w:tab/>
        <w:t>API_2_ENH_GVLE_1.par</w:t>
      </w:r>
    </w:p>
    <w:p w:rsidR="00614D2D" w:rsidRDefault="00614D2D" w:rsidP="00614D2D">
      <w:pPr>
        <w:pStyle w:val="H6"/>
        <w:keepNext w:val="0"/>
        <w:keepLines w:val="0"/>
      </w:pPr>
      <w:r>
        <w:t>6.2.4.10.3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Fill the SMS PP with TLV: Tag 33, Length C8</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getValueLength()</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 xml:space="preserve">Search TLV 02h </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PL"/>
              <w:rPr>
                <w:noProof w:val="0"/>
              </w:rPr>
            </w:pPr>
            <w:r>
              <w:rPr>
                <w:noProof w:val="0"/>
              </w:rPr>
              <w:t>getValueLength()</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0X0002</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3</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 xml:space="preserve">Search TLV 0Bh </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PL"/>
              <w:rPr>
                <w:noProof w:val="0"/>
              </w:rPr>
            </w:pPr>
            <w:r>
              <w:rPr>
                <w:noProof w:val="0"/>
              </w:rPr>
              <w:t>getValueLength()</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0X0024</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4</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 xml:space="preserve">Search TLV 33h </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PL"/>
              <w:rPr>
                <w:noProof w:val="0"/>
              </w:rPr>
            </w:pPr>
            <w:r>
              <w:rPr>
                <w:noProof w:val="0"/>
              </w:rPr>
              <w:t>getValueLength()</w:t>
            </w:r>
          </w:p>
        </w:tc>
        <w:tc>
          <w:tcPr>
            <w:tcW w:w="2835" w:type="dxa"/>
            <w:tcBorders>
              <w:top w:val="single" w:sz="4" w:space="0" w:color="808080"/>
              <w:left w:val="single" w:sz="4" w:space="0" w:color="auto"/>
              <w:bottom w:val="single" w:sz="4" w:space="0" w:color="808080"/>
              <w:right w:val="single" w:sz="4" w:space="0" w:color="auto"/>
            </w:tcBorders>
            <w:hideMark/>
          </w:tcPr>
          <w:p w:rsidR="00614D2D" w:rsidRDefault="00614D2D">
            <w:pPr>
              <w:pStyle w:val="TAL"/>
              <w:keepNext w:val="0"/>
              <w:keepLines w:val="0"/>
            </w:pPr>
            <w:r>
              <w:t>Result is 0X00C8</w:t>
            </w: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C"/>
              <w:rPr>
                <w:b/>
                <w:bCs/>
              </w:rPr>
            </w:pPr>
            <w:r>
              <w:rPr>
                <w:b/>
                <w:bCs/>
              </w:rPr>
              <w:t>Send Formatted SMS PP with the maximum user data length = 0x010D, using 2 concatenated envelopes</w:t>
            </w:r>
          </w:p>
        </w:tc>
        <w:tc>
          <w:tcPr>
            <w:tcW w:w="2835"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pPr>
            <w:r>
              <w:t>5</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PL"/>
              <w:rPr>
                <w:rFonts w:ascii="Arial" w:hAnsi="Arial"/>
                <w:b/>
                <w:sz w:val="18"/>
              </w:rPr>
            </w:pPr>
            <w:r>
              <w:t xml:space="preserve">Search SMS TPDU TAG </w:t>
            </w:r>
          </w:p>
        </w:tc>
        <w:tc>
          <w:tcPr>
            <w:tcW w:w="2835" w:type="dxa"/>
            <w:tcBorders>
              <w:top w:val="single" w:sz="4" w:space="0" w:color="808080"/>
              <w:left w:val="single" w:sz="4" w:space="0" w:color="auto"/>
              <w:bottom w:val="single" w:sz="4" w:space="0" w:color="auto"/>
              <w:right w:val="single" w:sz="4" w:space="0" w:color="auto"/>
            </w:tcBorders>
          </w:tcPr>
          <w:p w:rsidR="00614D2D" w:rsidRDefault="00614D2D">
            <w:pPr>
              <w:pStyle w:val="TAL"/>
            </w:pP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PL"/>
            </w:pPr>
            <w:r>
              <w:t>getValueLength()</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pPr>
            <w:r>
              <w:t>Result is 0X0120</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pPr>
          </w:p>
        </w:tc>
      </w:tr>
    </w:tbl>
    <w:p w:rsidR="00614D2D" w:rsidRDefault="00614D2D" w:rsidP="00614D2D"/>
    <w:p w:rsidR="00614D2D" w:rsidRDefault="00614D2D" w:rsidP="00614D2D">
      <w:pPr>
        <w:pStyle w:val="H6"/>
        <w:keepNext w:val="0"/>
        <w:keepLines w:val="0"/>
      </w:pPr>
      <w:r>
        <w:t>6.2.4.10.4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090"/>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EnvelopeHandler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bl>
    <w:p w:rsidR="00614D2D" w:rsidRDefault="00614D2D" w:rsidP="00614D2D"/>
    <w:p w:rsidR="00614D2D" w:rsidRDefault="00614D2D" w:rsidP="00614D2D">
      <w:pPr>
        <w:pStyle w:val="Heading4"/>
        <w:keepNext w:val="0"/>
        <w:keepLines w:val="0"/>
      </w:pPr>
      <w:bookmarkStart w:id="213" w:name="_Toc51826713"/>
      <w:bookmarkStart w:id="214" w:name="_Toc117070394"/>
      <w:bookmarkStart w:id="215" w:name="_Toc51828156"/>
      <w:r>
        <w:t>6.2.4.11</w:t>
      </w:r>
      <w:r>
        <w:tab/>
        <w:t>Method getValueByte</w:t>
      </w:r>
      <w:bookmarkEnd w:id="213"/>
      <w:bookmarkEnd w:id="214"/>
      <w:bookmarkEnd w:id="215"/>
    </w:p>
    <w:p w:rsidR="00614D2D" w:rsidRDefault="00614D2D" w:rsidP="00614D2D">
      <w:r>
        <w:t>Test Area Reference: API_2_ENH_GVBYS</w:t>
      </w:r>
    </w:p>
    <w:p w:rsidR="00614D2D" w:rsidRDefault="00614D2D" w:rsidP="00614D2D">
      <w:pPr>
        <w:pStyle w:val="H6"/>
        <w:keepNext w:val="0"/>
        <w:keepLines w:val="0"/>
      </w:pPr>
      <w:r>
        <w:t>6.2.4.11.1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byte getValueByte(short valueOffset)</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6.2.4.11.1.1</w:t>
      </w:r>
      <w:r>
        <w:tab/>
        <w:t>Normal execution</w:t>
      </w:r>
    </w:p>
    <w:p w:rsidR="00614D2D" w:rsidRDefault="00614D2D" w:rsidP="00614D2D">
      <w:pPr>
        <w:pStyle w:val="ListBullet"/>
        <w:numPr>
          <w:ilvl w:val="0"/>
          <w:numId w:val="2"/>
        </w:numPr>
        <w:ind w:left="568" w:hanging="284"/>
      </w:pPr>
      <w:r>
        <w:t>CRRN1: Gets a byte from the last TLV element which has been found in the handler and returns its value (1 byte).</w:t>
      </w:r>
    </w:p>
    <w:p w:rsidR="00614D2D" w:rsidRDefault="00614D2D" w:rsidP="00614D2D">
      <w:pPr>
        <w:pStyle w:val="H6"/>
        <w:keepNext w:val="0"/>
        <w:keepLines w:val="0"/>
      </w:pPr>
      <w:r>
        <w:t>6.2.4.11.1.2</w:t>
      </w:r>
      <w:r>
        <w:tab/>
        <w:t>Parameter errors</w:t>
      </w:r>
    </w:p>
    <w:p w:rsidR="00614D2D" w:rsidRDefault="00614D2D" w:rsidP="00614D2D">
      <w:pPr>
        <w:pStyle w:val="ListBullet"/>
        <w:numPr>
          <w:ilvl w:val="0"/>
          <w:numId w:val="2"/>
        </w:numPr>
        <w:ind w:left="568" w:hanging="284"/>
      </w:pPr>
      <w:r>
        <w:t>CRRP1: if valueOffset is out of the current TLV an instance of ToolkitException shall be thrown. The reason code shall be ToolkitException OUT_OF_TLV_BOUNDARIES.</w:t>
      </w:r>
    </w:p>
    <w:p w:rsidR="00614D2D" w:rsidRDefault="00614D2D" w:rsidP="00614D2D">
      <w:pPr>
        <w:pStyle w:val="H6"/>
        <w:keepNext w:val="0"/>
        <w:keepLines w:val="0"/>
      </w:pPr>
      <w:r>
        <w:t>6.2.4.11.1.3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 HANDLER_NOT_AVAILABLE.</w:t>
      </w:r>
    </w:p>
    <w:p w:rsidR="00614D2D" w:rsidRDefault="00614D2D" w:rsidP="00614D2D">
      <w:pPr>
        <w:pStyle w:val="ListBullet"/>
        <w:numPr>
          <w:ilvl w:val="0"/>
          <w:numId w:val="2"/>
        </w:numPr>
        <w:ind w:left="568" w:hanging="284"/>
      </w:pPr>
      <w:r>
        <w:t>CRRC2: in case of unavailable TLV element an instance of ToolkitException shall be thrown. The reason code shall be ToolkitException UNAVAILABLE_ELEMENT.</w:t>
      </w:r>
    </w:p>
    <w:p w:rsidR="00614D2D" w:rsidRDefault="00614D2D" w:rsidP="00614D2D">
      <w:pPr>
        <w:pStyle w:val="H6"/>
        <w:keepNext w:val="0"/>
        <w:keepLines w:val="0"/>
      </w:pPr>
      <w:r>
        <w:t>6.2.4.11.2</w:t>
      </w:r>
      <w:r>
        <w:tab/>
        <w:t>Test Suite files</w:t>
      </w:r>
    </w:p>
    <w:p w:rsidR="00614D2D" w:rsidRDefault="00614D2D" w:rsidP="00614D2D">
      <w:r>
        <w:t>Specific triggering: None</w:t>
      </w:r>
    </w:p>
    <w:p w:rsidR="00614D2D" w:rsidRDefault="00614D2D" w:rsidP="00614D2D">
      <w:pPr>
        <w:pStyle w:val="B1"/>
        <w:tabs>
          <w:tab w:val="left" w:pos="2268"/>
        </w:tabs>
      </w:pPr>
      <w:r>
        <w:t>Test Script:</w:t>
      </w:r>
      <w:r w:rsidR="00A1704F">
        <w:tab/>
      </w:r>
      <w:r>
        <w:t>API_2_ENH_GVBYS_1.scr</w:t>
      </w:r>
    </w:p>
    <w:p w:rsidR="00614D2D" w:rsidRDefault="00614D2D" w:rsidP="00614D2D">
      <w:pPr>
        <w:pStyle w:val="B1"/>
        <w:tabs>
          <w:tab w:val="left" w:pos="2268"/>
        </w:tabs>
      </w:pPr>
      <w:r>
        <w:t>Test Applet:</w:t>
      </w:r>
      <w:r w:rsidR="00A1704F">
        <w:tab/>
      </w:r>
      <w:r>
        <w:t>API_2_ENH_GVBYS_1.java</w:t>
      </w:r>
    </w:p>
    <w:p w:rsidR="00614D2D" w:rsidRDefault="00614D2D" w:rsidP="00614D2D">
      <w:pPr>
        <w:pStyle w:val="B1"/>
        <w:tabs>
          <w:tab w:val="left" w:pos="2268"/>
        </w:tabs>
      </w:pPr>
      <w:r>
        <w:t>Load Script:</w:t>
      </w:r>
      <w:r w:rsidR="00A1704F">
        <w:tab/>
      </w:r>
      <w:r>
        <w:t>API_2_ENH_GVBYS_l.dr</w:t>
      </w:r>
    </w:p>
    <w:p w:rsidR="00614D2D" w:rsidRDefault="00614D2D" w:rsidP="00614D2D">
      <w:pPr>
        <w:pStyle w:val="B1"/>
        <w:tabs>
          <w:tab w:val="left" w:pos="2268"/>
        </w:tabs>
      </w:pPr>
      <w:r>
        <w:t>Cleanup Script:</w:t>
      </w:r>
      <w:r>
        <w:tab/>
        <w:t>API_2_ENH_GVBYS_1.clr</w:t>
      </w:r>
    </w:p>
    <w:p w:rsidR="00614D2D" w:rsidRDefault="00614D2D" w:rsidP="00614D2D">
      <w:pPr>
        <w:pStyle w:val="B1"/>
        <w:tabs>
          <w:tab w:val="left" w:pos="2268"/>
        </w:tabs>
      </w:pPr>
      <w:r>
        <w:t>Parameter File:</w:t>
      </w:r>
      <w:r>
        <w:tab/>
        <w:t>API_2_ENH_GVBYS_1.par</w:t>
      </w:r>
    </w:p>
    <w:p w:rsidR="00614D2D" w:rsidRDefault="00614D2D" w:rsidP="00614D2D">
      <w:pPr>
        <w:pStyle w:val="H6"/>
        <w:keepNext w:val="0"/>
        <w:keepLines w:val="0"/>
      </w:pPr>
      <w:r>
        <w:t>6.2.4.11.3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Fill the SMS PP with TLV: Tag 33, Length C8 Value 01 02 …</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getValueByte(0)</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 xml:space="preserve">Search TLV 02h </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PL"/>
              <w:rPr>
                <w:noProof w:val="0"/>
              </w:rPr>
            </w:pPr>
            <w:r>
              <w:rPr>
                <w:noProof w:val="0"/>
              </w:rPr>
              <w:t>getValueByte(2)</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 xml:space="preserve">Search TLV 02h </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PL"/>
              <w:rPr>
                <w:noProof w:val="0"/>
              </w:rPr>
            </w:pPr>
            <w:r>
              <w:rPr>
                <w:noProof w:val="0"/>
              </w:rPr>
              <w:t>getValueByte(1)</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0x81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Search TLV 02h (Device Identities TLV)</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PL"/>
              <w:rPr>
                <w:noProof w:val="0"/>
              </w:rPr>
            </w:pPr>
            <w:r>
              <w:rPr>
                <w:noProof w:val="0"/>
              </w:rPr>
              <w:t>getValueByte(0)</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83h (Source)</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Search TLV 33h</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PL"/>
              <w:rPr>
                <w:noProof w:val="0"/>
              </w:rPr>
            </w:pPr>
            <w:r>
              <w:rPr>
                <w:noProof w:val="0"/>
              </w:rPr>
              <w:t>getValueByte(7E)</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0x7F</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Search TLV 33h</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PL"/>
              <w:rPr>
                <w:noProof w:val="0"/>
              </w:rPr>
            </w:pPr>
            <w:r>
              <w:rPr>
                <w:noProof w:val="0"/>
              </w:rPr>
              <w:t>getValueByte(80)</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0x81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nil"/>
              <w:right w:val="single" w:sz="4" w:space="0" w:color="auto"/>
            </w:tcBorders>
            <w:hideMark/>
          </w:tcPr>
          <w:p w:rsidR="00614D2D" w:rsidRDefault="00614D2D">
            <w:pPr>
              <w:pStyle w:val="PL"/>
              <w:rPr>
                <w:noProof w:val="0"/>
              </w:rPr>
            </w:pPr>
            <w:r>
              <w:rPr>
                <w:noProof w:val="0"/>
              </w:rPr>
              <w:t>getValueByte(7F)</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Result is 0x80</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8</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Search TLV B3h</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PL"/>
              <w:rPr>
                <w:noProof w:val="0"/>
              </w:rPr>
            </w:pPr>
            <w:r>
              <w:rPr>
                <w:noProof w:val="0"/>
              </w:rPr>
              <w:t>getValueByte(C7)</w:t>
            </w:r>
          </w:p>
        </w:tc>
        <w:tc>
          <w:tcPr>
            <w:tcW w:w="2835" w:type="dxa"/>
            <w:tcBorders>
              <w:top w:val="single" w:sz="4" w:space="0" w:color="808080"/>
              <w:left w:val="single" w:sz="4" w:space="0" w:color="auto"/>
              <w:bottom w:val="single" w:sz="4" w:space="0" w:color="808080"/>
              <w:right w:val="single" w:sz="4" w:space="0" w:color="auto"/>
            </w:tcBorders>
            <w:hideMark/>
          </w:tcPr>
          <w:p w:rsidR="00614D2D" w:rsidRDefault="00614D2D">
            <w:pPr>
              <w:pStyle w:val="TAL"/>
              <w:keepNext w:val="0"/>
              <w:keepLines w:val="0"/>
            </w:pPr>
            <w:r>
              <w:t>Result is 0xC8</w:t>
            </w: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C"/>
              <w:rPr>
                <w:b/>
                <w:bCs/>
              </w:rPr>
            </w:pPr>
            <w:r>
              <w:rPr>
                <w:b/>
                <w:bCs/>
              </w:rPr>
              <w:t>Send Formatted SMS PP with the maximum user data length = 0x010D, using 2 concatenated envelopes</w:t>
            </w:r>
          </w:p>
        </w:tc>
        <w:tc>
          <w:tcPr>
            <w:tcW w:w="2835"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pPr>
            <w:r>
              <w:t>9</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PL"/>
              <w:rPr>
                <w:rFonts w:ascii="Arial" w:hAnsi="Arial"/>
                <w:b/>
                <w:sz w:val="18"/>
              </w:rPr>
            </w:pPr>
            <w:r>
              <w:t>Search SMS TPDU TAG</w:t>
            </w:r>
          </w:p>
        </w:tc>
        <w:tc>
          <w:tcPr>
            <w:tcW w:w="2835" w:type="dxa"/>
            <w:tcBorders>
              <w:top w:val="single" w:sz="4" w:space="0" w:color="808080"/>
              <w:left w:val="single" w:sz="4" w:space="0" w:color="auto"/>
              <w:bottom w:val="single" w:sz="4" w:space="0" w:color="auto"/>
              <w:right w:val="single" w:sz="4" w:space="0" w:color="auto"/>
            </w:tcBorders>
          </w:tcPr>
          <w:p w:rsidR="00614D2D" w:rsidRDefault="00614D2D">
            <w:pPr>
              <w:pStyle w:val="TAL"/>
            </w:pP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PL"/>
            </w:pPr>
            <w:r>
              <w:t>getValueByte(0x011F)</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pPr>
            <w:r>
              <w:t>Result is 0xFA</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pPr>
          </w:p>
        </w:tc>
      </w:tr>
    </w:tbl>
    <w:p w:rsidR="00614D2D" w:rsidRDefault="00614D2D" w:rsidP="00614D2D"/>
    <w:p w:rsidR="00614D2D" w:rsidRDefault="00614D2D" w:rsidP="00614D2D">
      <w:pPr>
        <w:pStyle w:val="H6"/>
        <w:keepNext w:val="0"/>
        <w:keepLines w:val="0"/>
      </w:pPr>
      <w:r>
        <w:t>6.2.4.11.4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090"/>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3, 4, 5, 6, 7, 8, 9</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EnvelopeHandler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bl>
    <w:p w:rsidR="00614D2D" w:rsidRDefault="00614D2D" w:rsidP="00614D2D"/>
    <w:p w:rsidR="00614D2D" w:rsidRDefault="00614D2D" w:rsidP="00614D2D">
      <w:pPr>
        <w:pStyle w:val="Heading4"/>
        <w:keepNext w:val="0"/>
        <w:keepLines w:val="0"/>
      </w:pPr>
      <w:bookmarkStart w:id="216" w:name="_Toc51826714"/>
      <w:bookmarkStart w:id="217" w:name="_Toc117070395"/>
      <w:bookmarkStart w:id="218" w:name="_Toc51828157"/>
      <w:r>
        <w:t>6.2.4.12</w:t>
      </w:r>
      <w:r>
        <w:tab/>
        <w:t>Method copyValue</w:t>
      </w:r>
      <w:bookmarkEnd w:id="216"/>
      <w:bookmarkEnd w:id="217"/>
      <w:bookmarkEnd w:id="218"/>
    </w:p>
    <w:p w:rsidR="00614D2D" w:rsidRDefault="00614D2D" w:rsidP="00614D2D">
      <w:r>
        <w:t>Test Area Reference: API_2_ENH_CPYVS_BSS</w:t>
      </w:r>
    </w:p>
    <w:p w:rsidR="00614D2D" w:rsidRDefault="00614D2D" w:rsidP="00614D2D">
      <w:pPr>
        <w:pStyle w:val="H6"/>
        <w:keepNext w:val="0"/>
        <w:keepLines w:val="0"/>
      </w:pPr>
      <w:r>
        <w:t>6.2.4.12.1</w:t>
      </w:r>
      <w:r>
        <w:tab/>
        <w:t>Conformance Requirement</w:t>
      </w:r>
    </w:p>
    <w:p w:rsidR="00614D2D" w:rsidRDefault="00614D2D" w:rsidP="00614D2D">
      <w:r>
        <w:t>The method with following header shall be compliant with its definition in the API.</w:t>
      </w:r>
    </w:p>
    <w:p w:rsidR="00614D2D" w:rsidRDefault="00614D2D" w:rsidP="00614D2D">
      <w:pPr>
        <w:pStyle w:val="PL"/>
        <w:rPr>
          <w:noProof w:val="0"/>
        </w:rPr>
      </w:pPr>
      <w:r>
        <w:rPr>
          <w:noProof w:val="0"/>
        </w:rPr>
        <w:t>public short copyValue(short valueOffset,</w:t>
      </w:r>
    </w:p>
    <w:p w:rsidR="00614D2D" w:rsidRDefault="00614D2D" w:rsidP="00614D2D">
      <w:pPr>
        <w:pStyle w:val="PL"/>
        <w:rPr>
          <w:noProof w:val="0"/>
        </w:rPr>
      </w:pPr>
      <w:r>
        <w:rPr>
          <w:noProof w:val="0"/>
        </w:rPr>
        <w:t xml:space="preserve">                       byte[] dstBuffer,</w:t>
      </w:r>
    </w:p>
    <w:p w:rsidR="00614D2D" w:rsidRDefault="00614D2D" w:rsidP="00614D2D">
      <w:pPr>
        <w:pStyle w:val="PL"/>
        <w:rPr>
          <w:noProof w:val="0"/>
        </w:rPr>
      </w:pPr>
      <w:r>
        <w:rPr>
          <w:noProof w:val="0"/>
        </w:rPr>
        <w:t xml:space="preserve">                       short dstOffset,</w:t>
      </w:r>
    </w:p>
    <w:p w:rsidR="00614D2D" w:rsidRDefault="00614D2D" w:rsidP="00614D2D">
      <w:pPr>
        <w:pStyle w:val="PL"/>
        <w:rPr>
          <w:noProof w:val="0"/>
        </w:rPr>
      </w:pPr>
      <w:r>
        <w:rPr>
          <w:noProof w:val="0"/>
        </w:rPr>
        <w:t xml:space="preserve">                       short dstLength)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6.2.4.12.1.1</w:t>
      </w:r>
      <w:r>
        <w:tab/>
        <w:t>Normal execution</w:t>
      </w:r>
    </w:p>
    <w:p w:rsidR="00614D2D" w:rsidRDefault="00614D2D" w:rsidP="00614D2D">
      <w:pPr>
        <w:pStyle w:val="ListBullet"/>
        <w:numPr>
          <w:ilvl w:val="0"/>
          <w:numId w:val="2"/>
        </w:numPr>
        <w:ind w:left="568" w:hanging="284"/>
      </w:pPr>
      <w:r>
        <w:t>CRRN1: copies a part of the last TLV element which has been found, into a destination. buffer.</w:t>
      </w:r>
    </w:p>
    <w:p w:rsidR="00614D2D" w:rsidRDefault="00614D2D" w:rsidP="00614D2D">
      <w:pPr>
        <w:pStyle w:val="ListBullet"/>
        <w:numPr>
          <w:ilvl w:val="0"/>
          <w:numId w:val="2"/>
        </w:numPr>
        <w:ind w:left="568" w:hanging="284"/>
      </w:pPr>
      <w:r>
        <w:t>CRRN2: returns dstOffset + dstLength.</w:t>
      </w:r>
    </w:p>
    <w:p w:rsidR="00614D2D" w:rsidRDefault="00614D2D" w:rsidP="00614D2D">
      <w:pPr>
        <w:pStyle w:val="H6"/>
        <w:keepNext w:val="0"/>
        <w:keepLines w:val="0"/>
      </w:pPr>
      <w:r>
        <w:t>6.2.4.12.1.2</w:t>
      </w:r>
      <w:r>
        <w:tab/>
        <w:t>Parameter errors</w:t>
      </w:r>
    </w:p>
    <w:p w:rsidR="00614D2D" w:rsidRDefault="00614D2D" w:rsidP="00614D2D">
      <w:pPr>
        <w:pStyle w:val="ListBullet"/>
        <w:numPr>
          <w:ilvl w:val="0"/>
          <w:numId w:val="2"/>
        </w:numPr>
        <w:ind w:left="568" w:hanging="284"/>
      </w:pPr>
      <w:r>
        <w:t>CRRP1: if dstBuffer is null NullPointerException is thrown.</w:t>
      </w:r>
    </w:p>
    <w:p w:rsidR="00614D2D" w:rsidRDefault="00614D2D" w:rsidP="00614D2D">
      <w:pPr>
        <w:pStyle w:val="ListBullet"/>
        <w:numPr>
          <w:ilvl w:val="0"/>
          <w:numId w:val="2"/>
        </w:numPr>
        <w:ind w:left="568" w:hanging="284"/>
      </w:pPr>
      <w:r>
        <w:t>CRRP2: if dstOffset or dstLength or both would cause access outside array bounds, or if dstLength is negative ArrayIndexOutOfBoundsException is thrown.</w:t>
      </w:r>
    </w:p>
    <w:p w:rsidR="00614D2D" w:rsidRDefault="00614D2D" w:rsidP="00614D2D">
      <w:pPr>
        <w:pStyle w:val="ListBullet"/>
        <w:numPr>
          <w:ilvl w:val="0"/>
          <w:numId w:val="2"/>
        </w:numPr>
        <w:ind w:left="568" w:hanging="284"/>
      </w:pPr>
      <w:r>
        <w:t>CRRP3: if valueOffset, dstLength or both are out of the current TLV an instance of ToolkitException shall be thrown. The reason code shall be ToolkitException OUT_OF_TLV_BOUNDARIES.</w:t>
      </w:r>
    </w:p>
    <w:p w:rsidR="00614D2D" w:rsidRDefault="00614D2D" w:rsidP="00614D2D">
      <w:pPr>
        <w:pStyle w:val="H6"/>
        <w:keepNext w:val="0"/>
        <w:keepLines w:val="0"/>
      </w:pPr>
      <w:r>
        <w:t>6.2.4.12.1.3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 HANDLER_NOT_AVAILABLE.</w:t>
      </w:r>
    </w:p>
    <w:p w:rsidR="00614D2D" w:rsidRDefault="00614D2D" w:rsidP="00614D2D">
      <w:pPr>
        <w:pStyle w:val="ListBullet"/>
        <w:numPr>
          <w:ilvl w:val="0"/>
          <w:numId w:val="2"/>
        </w:numPr>
        <w:ind w:left="568" w:hanging="284"/>
      </w:pPr>
      <w:r>
        <w:t>CRRC2: in case of unavailable TLV element an instance of ToolkitException shall be thrown. The reason code shall be ToolkitException UNAVAILABLE_ELEMENT.</w:t>
      </w:r>
    </w:p>
    <w:p w:rsidR="00614D2D" w:rsidRDefault="00614D2D" w:rsidP="00614D2D">
      <w:pPr>
        <w:pStyle w:val="H6"/>
        <w:keepNext w:val="0"/>
        <w:keepLines w:val="0"/>
      </w:pPr>
      <w:r>
        <w:t>6.2.4.12.2</w:t>
      </w:r>
      <w:r>
        <w:tab/>
        <w:t>Test Suite files</w:t>
      </w:r>
    </w:p>
    <w:p w:rsidR="00614D2D" w:rsidRDefault="00614D2D" w:rsidP="00614D2D">
      <w:r>
        <w:t>Specific triggering: None</w:t>
      </w:r>
    </w:p>
    <w:p w:rsidR="00614D2D" w:rsidRDefault="00614D2D" w:rsidP="00614D2D">
      <w:pPr>
        <w:pStyle w:val="B1"/>
        <w:tabs>
          <w:tab w:val="left" w:pos="2268"/>
        </w:tabs>
      </w:pPr>
      <w:r>
        <w:t>Test Script:</w:t>
      </w:r>
      <w:r w:rsidR="00A1704F">
        <w:tab/>
      </w:r>
      <w:r>
        <w:t>API_2_ENH_CPYVS_BSS_1.scr</w:t>
      </w:r>
    </w:p>
    <w:p w:rsidR="00614D2D" w:rsidRDefault="00614D2D" w:rsidP="00614D2D">
      <w:pPr>
        <w:pStyle w:val="B1"/>
        <w:tabs>
          <w:tab w:val="left" w:pos="2268"/>
        </w:tabs>
      </w:pPr>
      <w:r>
        <w:t>Test Applet:</w:t>
      </w:r>
      <w:r w:rsidR="00A1704F">
        <w:tab/>
      </w:r>
      <w:r>
        <w:t>API_2_ENH_CPYVS_BSS_1.java</w:t>
      </w:r>
    </w:p>
    <w:p w:rsidR="00614D2D" w:rsidRDefault="00614D2D" w:rsidP="00614D2D">
      <w:pPr>
        <w:pStyle w:val="B1"/>
        <w:tabs>
          <w:tab w:val="left" w:pos="2268"/>
        </w:tabs>
      </w:pPr>
      <w:r>
        <w:t>Load Script:</w:t>
      </w:r>
      <w:r w:rsidR="00A1704F">
        <w:tab/>
      </w:r>
      <w:r>
        <w:t>API_2_ENH_CPYVS_BSS_1.ldr</w:t>
      </w:r>
    </w:p>
    <w:p w:rsidR="00614D2D" w:rsidRDefault="00614D2D" w:rsidP="00614D2D">
      <w:pPr>
        <w:pStyle w:val="B1"/>
        <w:tabs>
          <w:tab w:val="left" w:pos="2268"/>
        </w:tabs>
      </w:pPr>
      <w:r>
        <w:t>Cleanup Script:</w:t>
      </w:r>
      <w:r>
        <w:tab/>
        <w:t>API_2_ENH_CPYVS_BSS_1.clr</w:t>
      </w:r>
    </w:p>
    <w:p w:rsidR="00614D2D" w:rsidRDefault="00614D2D" w:rsidP="00614D2D">
      <w:pPr>
        <w:pStyle w:val="B1"/>
        <w:tabs>
          <w:tab w:val="left" w:pos="2268"/>
        </w:tabs>
      </w:pPr>
      <w:r>
        <w:t>Parameter File:</w:t>
      </w:r>
      <w:r>
        <w:tab/>
        <w:t>API_2_ENH_CPYVS_BSS_1.par</w:t>
      </w:r>
    </w:p>
    <w:p w:rsidR="00614D2D" w:rsidRDefault="00614D2D" w:rsidP="00614D2D">
      <w:pPr>
        <w:pStyle w:val="H6"/>
        <w:keepNext w:val="0"/>
        <w:keepLines w:val="0"/>
      </w:pPr>
      <w:r>
        <w:t>6.2.4.12.3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Search TLV 02h</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PL"/>
              <w:rPr>
                <w:noProof w:val="0"/>
              </w:rPr>
            </w:pPr>
            <w:r>
              <w:rPr>
                <w:noProof w:val="0"/>
              </w:rPr>
              <w:t>copyValue() with a null dstBuffer</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NullPointerException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Search TLV 0Bh</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 xml:space="preserve">dstOffset </w:t>
            </w:r>
            <w:r>
              <w:sym w:font="Symbol" w:char="F0B3"/>
            </w:r>
            <w:r>
              <w:t xml:space="preserve"> dstBuffer.length</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5</w:t>
            </w:r>
          </w:p>
          <w:p w:rsidR="00614D2D" w:rsidRDefault="00614D2D">
            <w:pPr>
              <w:pStyle w:val="PL"/>
              <w:rPr>
                <w:noProof w:val="0"/>
              </w:rPr>
            </w:pPr>
            <w:r>
              <w:rPr>
                <w:noProof w:val="0"/>
              </w:rPr>
              <w:t>dstLength = 1</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dstOffset &lt; 0</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-1</w:t>
            </w:r>
          </w:p>
          <w:p w:rsidR="00614D2D" w:rsidRDefault="00614D2D">
            <w:pPr>
              <w:pStyle w:val="PL"/>
              <w:rPr>
                <w:noProof w:val="0"/>
              </w:rPr>
            </w:pPr>
            <w:r>
              <w:rPr>
                <w:noProof w:val="0"/>
              </w:rPr>
              <w:t>dstLength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dstLength &gt;dstBuffer.length</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6</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dstOffset + dstLength &gt;dstBuffer.length</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3</w:t>
            </w:r>
          </w:p>
          <w:p w:rsidR="00614D2D" w:rsidRDefault="00614D2D">
            <w:pPr>
              <w:pStyle w:val="PL"/>
              <w:rPr>
                <w:noProof w:val="0"/>
              </w:rPr>
            </w:pPr>
            <w:r>
              <w:rPr>
                <w:noProof w:val="0"/>
              </w:rPr>
              <w:t>dstLength = 3</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dstLength &lt; 0</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pPr>
            <w:r>
              <w:t>7</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pPr>
            <w:r>
              <w:t>Search TLV 06h</w:t>
            </w:r>
          </w:p>
        </w:tc>
        <w:tc>
          <w:tcPr>
            <w:tcW w:w="2835" w:type="dxa"/>
            <w:tcBorders>
              <w:top w:val="single" w:sz="4" w:space="0" w:color="auto"/>
              <w:left w:val="single" w:sz="4" w:space="0" w:color="auto"/>
              <w:bottom w:val="nil"/>
              <w:right w:val="single" w:sz="4" w:space="0" w:color="auto"/>
            </w:tcBorders>
          </w:tcPr>
          <w:p w:rsidR="00614D2D" w:rsidRDefault="00614D2D">
            <w:pPr>
              <w:pStyle w:val="TAL"/>
            </w:pPr>
          </w:p>
        </w:tc>
        <w:tc>
          <w:tcPr>
            <w:tcW w:w="2410" w:type="dxa"/>
            <w:tcBorders>
              <w:top w:val="single" w:sz="4" w:space="0" w:color="auto"/>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pPr>
            <w:r>
              <w:t xml:space="preserve">valueOffset </w:t>
            </w:r>
            <w:r>
              <w:sym w:font="Symbol" w:char="F0B3"/>
            </w:r>
            <w:r>
              <w:t xml:space="preserve"> TLV Length</w:t>
            </w:r>
          </w:p>
          <w:p w:rsidR="00614D2D" w:rsidRDefault="00614D2D">
            <w:pPr>
              <w:pStyle w:val="PL"/>
              <w:keepNext/>
              <w:keepLines/>
              <w:rPr>
                <w:noProof w:val="0"/>
              </w:rPr>
            </w:pPr>
            <w:r>
              <w:rPr>
                <w:noProof w:val="0"/>
              </w:rPr>
              <w:t>valueOffset = 6</w:t>
            </w:r>
          </w:p>
          <w:p w:rsidR="00614D2D" w:rsidRDefault="00614D2D">
            <w:pPr>
              <w:pStyle w:val="PL"/>
              <w:keepNext/>
              <w:keepLines/>
              <w:rPr>
                <w:noProof w:val="0"/>
              </w:rPr>
            </w:pPr>
            <w:r>
              <w:rPr>
                <w:noProof w:val="0"/>
              </w:rPr>
              <w:t>dstBuffer.length = 15</w:t>
            </w:r>
          </w:p>
          <w:p w:rsidR="00614D2D" w:rsidRDefault="00614D2D">
            <w:pPr>
              <w:pStyle w:val="PL"/>
              <w:keepNext/>
              <w:keepLines/>
              <w:rPr>
                <w:noProof w:val="0"/>
              </w:rPr>
            </w:pPr>
            <w:r>
              <w:rPr>
                <w:noProof w:val="0"/>
              </w:rPr>
              <w:t>dstOffset = 0</w:t>
            </w:r>
          </w:p>
          <w:p w:rsidR="00614D2D" w:rsidRDefault="00614D2D">
            <w:pPr>
              <w:pStyle w:val="PL"/>
              <w:keepNext/>
              <w:keepLines/>
              <w:rPr>
                <w:noProof w:val="0"/>
              </w:rPr>
            </w:pPr>
            <w:r>
              <w:rPr>
                <w:noProof w:val="0"/>
              </w:rPr>
              <w:t>dstLength = 1</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valueOffset &lt; 0</w:t>
            </w:r>
          </w:p>
          <w:p w:rsidR="00614D2D" w:rsidRDefault="00614D2D">
            <w:pPr>
              <w:pStyle w:val="PL"/>
              <w:rPr>
                <w:noProof w:val="0"/>
              </w:rPr>
            </w:pPr>
            <w:r>
              <w:rPr>
                <w:noProof w:val="0"/>
              </w:rPr>
              <w:t>valueOffset = -1</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dstLength &gt; TLV length</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7</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valueOffset + dstLength &gt; TLV length</w:t>
            </w:r>
          </w:p>
          <w:p w:rsidR="00614D2D" w:rsidRDefault="00614D2D">
            <w:pPr>
              <w:pStyle w:val="PL"/>
              <w:rPr>
                <w:noProof w:val="0"/>
              </w:rPr>
            </w:pPr>
            <w:r>
              <w:rPr>
                <w:noProof w:val="0"/>
              </w:rPr>
              <w:t>valueOffset = 2</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5</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Search TLV 01h</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PL"/>
              <w:rPr>
                <w:noProof w:val="0"/>
              </w:rPr>
            </w:pPr>
            <w:r>
              <w:rPr>
                <w:noProof w:val="0"/>
              </w:rPr>
              <w:t>copyValue()</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 on the copyValue() method</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Search TLV 06h</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6</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6</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copyValue() is 0x0006</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13</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Compare buffer</w:t>
            </w:r>
          </w:p>
          <w:p w:rsidR="00614D2D" w:rsidRDefault="00614D2D">
            <w:pPr>
              <w:pStyle w:val="PL"/>
              <w:rPr>
                <w:noProof w:val="0"/>
              </w:rPr>
            </w:pPr>
            <w:r>
              <w:rPr>
                <w:noProof w:val="0"/>
              </w:rPr>
              <w:t>buffer = 81 11 22 33 44 F5</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14</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initialise dstBuffer</w:t>
            </w:r>
          </w:p>
          <w:p w:rsidR="00614D2D" w:rsidRDefault="00614D2D">
            <w:pPr>
              <w:pStyle w:val="PL"/>
              <w:rPr>
                <w:noProof w:val="0"/>
              </w:rPr>
            </w:pPr>
            <w:r>
              <w:rPr>
                <w:noProof w:val="0"/>
              </w:rPr>
              <w:t>dstBuffer = 55 55 … 55</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valueOffset = 1</w:t>
            </w:r>
          </w:p>
          <w:p w:rsidR="00614D2D" w:rsidRDefault="00614D2D">
            <w:pPr>
              <w:pStyle w:val="PL"/>
              <w:rPr>
                <w:noProof w:val="0"/>
              </w:rPr>
            </w:pPr>
            <w:r>
              <w:rPr>
                <w:noProof w:val="0"/>
              </w:rPr>
              <w:t>dstBuffer.length = 20</w:t>
            </w:r>
          </w:p>
          <w:p w:rsidR="00614D2D" w:rsidRDefault="00614D2D">
            <w:pPr>
              <w:pStyle w:val="PL"/>
              <w:rPr>
                <w:noProof w:val="0"/>
              </w:rPr>
            </w:pPr>
            <w:r>
              <w:rPr>
                <w:noProof w:val="0"/>
              </w:rPr>
              <w:t>dstOffset = 3</w:t>
            </w:r>
          </w:p>
          <w:p w:rsidR="00614D2D" w:rsidRDefault="00614D2D">
            <w:pPr>
              <w:pStyle w:val="PL"/>
              <w:rPr>
                <w:noProof w:val="0"/>
              </w:rPr>
            </w:pPr>
            <w:r>
              <w:rPr>
                <w:noProof w:val="0"/>
              </w:rPr>
              <w:t>dstLength = 4</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of copyValue() is 0x0007</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 buffer</w:t>
            </w:r>
          </w:p>
          <w:p w:rsidR="00614D2D" w:rsidRDefault="00614D2D">
            <w:pPr>
              <w:pStyle w:val="PL"/>
              <w:rPr>
                <w:noProof w:val="0"/>
              </w:rPr>
            </w:pPr>
            <w:r>
              <w:rPr>
                <w:noProof w:val="0"/>
              </w:rPr>
              <w:t xml:space="preserve">buffer = </w:t>
            </w:r>
          </w:p>
          <w:p w:rsidR="00614D2D" w:rsidRDefault="00614D2D">
            <w:pPr>
              <w:pStyle w:val="PL"/>
              <w:rPr>
                <w:noProof w:val="0"/>
              </w:rPr>
            </w:pPr>
            <w:r>
              <w:rPr>
                <w:noProof w:val="0"/>
              </w:rPr>
              <w:t>55 55 55 11 22</w:t>
            </w:r>
          </w:p>
          <w:p w:rsidR="00614D2D" w:rsidRDefault="00614D2D">
            <w:pPr>
              <w:pStyle w:val="PL"/>
              <w:rPr>
                <w:noProof w:val="0"/>
              </w:rPr>
            </w:pPr>
            <w:r>
              <w:rPr>
                <w:noProof w:val="0"/>
              </w:rPr>
              <w:t>33 44 55 55 55</w:t>
            </w:r>
          </w:p>
          <w:p w:rsidR="00614D2D" w:rsidRDefault="00614D2D">
            <w:pPr>
              <w:pStyle w:val="PL"/>
              <w:rPr>
                <w:noProof w:val="0"/>
              </w:rPr>
            </w:pPr>
            <w:r>
              <w:rPr>
                <w:noProof w:val="0"/>
              </w:rPr>
              <w:t>55 55 55 55 55</w:t>
            </w:r>
          </w:p>
          <w:p w:rsidR="00614D2D" w:rsidRDefault="00614D2D">
            <w:pPr>
              <w:pStyle w:val="PL"/>
              <w:rPr>
                <w:noProof w:val="0"/>
              </w:rPr>
            </w:pPr>
            <w:r>
              <w:rPr>
                <w:noProof w:val="0"/>
              </w:rPr>
              <w:t>55 55 55 55 55</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 copy with length =0</w:t>
            </w:r>
          </w:p>
          <w:p w:rsidR="00614D2D" w:rsidRDefault="00614D2D">
            <w:pPr>
              <w:pStyle w:val="PL"/>
              <w:rPr>
                <w:noProof w:val="0"/>
              </w:rPr>
            </w:pPr>
            <w:r>
              <w:rPr>
                <w:noProof w:val="0"/>
              </w:rPr>
              <w:t>dstBuffer.length = 20</w:t>
            </w:r>
          </w:p>
          <w:p w:rsidR="00614D2D" w:rsidRDefault="00614D2D">
            <w:pPr>
              <w:pStyle w:val="PL"/>
              <w:rPr>
                <w:noProof w:val="0"/>
              </w:rPr>
            </w:pPr>
            <w:r>
              <w:rPr>
                <w:noProof w:val="0"/>
              </w:rPr>
              <w:t>dstOffset = 20</w:t>
            </w:r>
          </w:p>
          <w:p w:rsidR="00614D2D" w:rsidRDefault="00614D2D">
            <w:pPr>
              <w:pStyle w:val="PL"/>
              <w:rPr>
                <w:rFonts w:ascii="Arial" w:hAnsi="Arial"/>
                <w:b/>
                <w:noProof w:val="0"/>
                <w:sz w:val="18"/>
              </w:rPr>
            </w:pPr>
            <w:r>
              <w:rPr>
                <w:noProof w:val="0"/>
              </w:rPr>
              <w:t>dstLength = 0</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copyValue() is 20</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Send Formatted SMS with the maximum user data length = 0x010D, using 2 concatenated envelopes</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rPr>
                <w:b w:val="0"/>
              </w:rPr>
            </w:pPr>
            <w:r>
              <w:t>Search SMS TPDU TAG</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pPr>
            <w:r>
              <w:t>Successful call</w:t>
            </w:r>
          </w:p>
          <w:p w:rsidR="00614D2D" w:rsidRDefault="00614D2D">
            <w:pPr>
              <w:pStyle w:val="PL"/>
              <w:keepLines/>
            </w:pPr>
            <w:r>
              <w:t>valueOffset = 0x11</w:t>
            </w:r>
          </w:p>
          <w:p w:rsidR="00614D2D" w:rsidRDefault="00614D2D">
            <w:pPr>
              <w:pStyle w:val="PL"/>
              <w:keepLines/>
            </w:pPr>
            <w:r>
              <w:t>dstBuffer.length = 0x010D</w:t>
            </w:r>
          </w:p>
          <w:p w:rsidR="00614D2D" w:rsidRDefault="00614D2D">
            <w:pPr>
              <w:pStyle w:val="PL"/>
              <w:keepLines/>
            </w:pPr>
            <w:r>
              <w:t>dstOffset = 0</w:t>
            </w:r>
          </w:p>
          <w:p w:rsidR="00614D2D" w:rsidRDefault="00614D2D">
            <w:pPr>
              <w:pStyle w:val="PL"/>
            </w:pPr>
            <w:r>
              <w:t>dstLength = 0x010D</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Result of copyValue() is 0x010D</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18</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pPr>
            <w:r>
              <w:t>Compare buffer</w:t>
            </w:r>
          </w:p>
          <w:p w:rsidR="00614D2D" w:rsidRDefault="00614D2D">
            <w:pPr>
              <w:pStyle w:val="PL"/>
            </w:pPr>
            <w:r>
              <w:t>buffer = 0348 header and secured data (01 … FA)</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19</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pPr>
            <w:r>
              <w:t>Initialise dstBuffer</w:t>
            </w:r>
          </w:p>
          <w:p w:rsidR="00614D2D" w:rsidRDefault="00614D2D">
            <w:pPr>
              <w:pStyle w:val="PL"/>
            </w:pPr>
            <w:r>
              <w:t>dstBuffer = 55 55 … 55</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pPr>
            <w:r>
              <w:t>Successful call</w:t>
            </w:r>
          </w:p>
          <w:p w:rsidR="00614D2D" w:rsidRDefault="00614D2D">
            <w:pPr>
              <w:pStyle w:val="PL"/>
              <w:keepLines/>
            </w:pPr>
            <w:r>
              <w:t>valueOffset = 0x0111</w:t>
            </w:r>
          </w:p>
          <w:p w:rsidR="00614D2D" w:rsidRDefault="00614D2D">
            <w:pPr>
              <w:pStyle w:val="PL"/>
              <w:keepLines/>
            </w:pPr>
            <w:r>
              <w:t>dstBuffer.length = 0x010D</w:t>
            </w:r>
          </w:p>
          <w:p w:rsidR="00614D2D" w:rsidRDefault="00614D2D">
            <w:pPr>
              <w:pStyle w:val="PL"/>
              <w:keepLines/>
            </w:pPr>
            <w:r>
              <w:t>dstOffset = 0x0100</w:t>
            </w:r>
          </w:p>
          <w:p w:rsidR="00614D2D" w:rsidRDefault="00614D2D">
            <w:pPr>
              <w:pStyle w:val="PL"/>
            </w:pPr>
            <w:r>
              <w:t>dstLength = 0x000D</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Result of copyValue() is 0x010D</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pPr>
            <w:r>
              <w:t>Compare buffer</w:t>
            </w:r>
          </w:p>
          <w:p w:rsidR="00614D2D" w:rsidRDefault="00614D2D">
            <w:pPr>
              <w:pStyle w:val="PL"/>
            </w:pPr>
            <w:r>
              <w:t xml:space="preserve">buffer = </w:t>
            </w:r>
          </w:p>
          <w:p w:rsidR="00614D2D" w:rsidRDefault="00614D2D">
            <w:pPr>
              <w:pStyle w:val="PL"/>
            </w:pPr>
            <w:r>
              <w:t>55 55 55 55 55 55 55 55</w:t>
            </w:r>
          </w:p>
          <w:p w:rsidR="00614D2D" w:rsidRDefault="00614D2D">
            <w:pPr>
              <w:pStyle w:val="PL"/>
            </w:pPr>
            <w:r>
              <w:t>…</w:t>
            </w:r>
          </w:p>
          <w:p w:rsidR="00614D2D" w:rsidRDefault="00614D2D">
            <w:pPr>
              <w:pStyle w:val="PL"/>
            </w:pPr>
            <w:r>
              <w:t xml:space="preserve">55 55 EE EF F0 F1 F2 F3 F4 F5 F6 F7 F8 F9 FA </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bl>
    <w:p w:rsidR="00614D2D" w:rsidRDefault="00614D2D" w:rsidP="00614D2D"/>
    <w:p w:rsidR="00614D2D" w:rsidRDefault="00614D2D" w:rsidP="00614D2D">
      <w:pPr>
        <w:pStyle w:val="H6"/>
        <w:keepNext w:val="0"/>
        <w:keepLines w:val="0"/>
      </w:pPr>
      <w:r>
        <w:t>6.2.4.12.4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090"/>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13, 15, 18, 20</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12, 14, 16, 17, 19</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7, 8, 9, 10</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EnvelopeHandler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r>
    </w:tbl>
    <w:p w:rsidR="00614D2D" w:rsidRDefault="00614D2D" w:rsidP="00614D2D"/>
    <w:p w:rsidR="00614D2D" w:rsidRDefault="00614D2D" w:rsidP="00614D2D">
      <w:pPr>
        <w:pStyle w:val="Heading4"/>
        <w:keepNext w:val="0"/>
        <w:keepLines w:val="0"/>
      </w:pPr>
      <w:bookmarkStart w:id="219" w:name="_Toc51826715"/>
      <w:bookmarkStart w:id="220" w:name="_Toc117070396"/>
      <w:bookmarkStart w:id="221" w:name="_Toc51828158"/>
      <w:r>
        <w:t>6.2.4.13</w:t>
      </w:r>
      <w:r>
        <w:tab/>
        <w:t>Method compareValue</w:t>
      </w:r>
      <w:bookmarkEnd w:id="219"/>
      <w:bookmarkEnd w:id="220"/>
      <w:bookmarkEnd w:id="221"/>
    </w:p>
    <w:p w:rsidR="00614D2D" w:rsidRDefault="00614D2D" w:rsidP="00614D2D">
      <w:r>
        <w:t>Test Area Reference: API_2_ENH_CPRVS_BSS</w:t>
      </w:r>
    </w:p>
    <w:p w:rsidR="00614D2D" w:rsidRDefault="00614D2D" w:rsidP="00614D2D">
      <w:pPr>
        <w:pStyle w:val="H6"/>
      </w:pPr>
      <w:r>
        <w:t>6.2.4.13.1</w:t>
      </w:r>
      <w:r>
        <w:tab/>
        <w:t>Conformance requirement</w:t>
      </w:r>
    </w:p>
    <w:p w:rsidR="00614D2D" w:rsidRDefault="00614D2D" w:rsidP="00614D2D">
      <w:pPr>
        <w:keepNext/>
        <w:keepLines/>
      </w:pPr>
      <w:r>
        <w:t>The method with following header shall be compliant to its definition in the API.</w:t>
      </w:r>
    </w:p>
    <w:p w:rsidR="00614D2D" w:rsidRDefault="00614D2D" w:rsidP="00614D2D">
      <w:pPr>
        <w:pStyle w:val="PL"/>
        <w:rPr>
          <w:noProof w:val="0"/>
        </w:rPr>
      </w:pPr>
      <w:r>
        <w:rPr>
          <w:noProof w:val="0"/>
        </w:rPr>
        <w:t>public byte compareValue(short valueOffset,</w:t>
      </w:r>
    </w:p>
    <w:p w:rsidR="00614D2D" w:rsidRDefault="00614D2D" w:rsidP="00614D2D">
      <w:pPr>
        <w:pStyle w:val="PL"/>
        <w:rPr>
          <w:noProof w:val="0"/>
        </w:rPr>
      </w:pPr>
      <w:r>
        <w:rPr>
          <w:noProof w:val="0"/>
        </w:rPr>
        <w:t xml:space="preserve">                         byte[] compareBuffer,</w:t>
      </w:r>
    </w:p>
    <w:p w:rsidR="00614D2D" w:rsidRDefault="00614D2D" w:rsidP="00614D2D">
      <w:pPr>
        <w:pStyle w:val="PL"/>
        <w:rPr>
          <w:noProof w:val="0"/>
        </w:rPr>
      </w:pPr>
      <w:r>
        <w:rPr>
          <w:noProof w:val="0"/>
        </w:rPr>
        <w:t xml:space="preserve">                         short compareOffset,</w:t>
      </w:r>
    </w:p>
    <w:p w:rsidR="00614D2D" w:rsidRDefault="00614D2D" w:rsidP="00614D2D">
      <w:pPr>
        <w:pStyle w:val="PL"/>
        <w:rPr>
          <w:noProof w:val="0"/>
        </w:rPr>
      </w:pPr>
      <w:r>
        <w:rPr>
          <w:noProof w:val="0"/>
        </w:rPr>
        <w:t xml:space="preserve">                         short compareLength)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6.2.4.13.1.1</w:t>
      </w:r>
      <w:r>
        <w:tab/>
        <w:t>Normal execution</w:t>
      </w:r>
    </w:p>
    <w:p w:rsidR="00614D2D" w:rsidRDefault="00614D2D" w:rsidP="00614D2D">
      <w:r>
        <w:t>Compares the last found TLV element with a buffer:</w:t>
      </w:r>
    </w:p>
    <w:p w:rsidR="00614D2D" w:rsidRDefault="00614D2D" w:rsidP="00614D2D">
      <w:pPr>
        <w:pStyle w:val="ListBullet"/>
        <w:numPr>
          <w:ilvl w:val="0"/>
          <w:numId w:val="2"/>
        </w:numPr>
        <w:ind w:left="568" w:hanging="284"/>
      </w:pPr>
      <w:r>
        <w:t>CRRN1: returns 0 if identical.</w:t>
      </w:r>
    </w:p>
    <w:p w:rsidR="00614D2D" w:rsidRDefault="00614D2D" w:rsidP="00614D2D">
      <w:pPr>
        <w:pStyle w:val="ListBullet"/>
        <w:numPr>
          <w:ilvl w:val="0"/>
          <w:numId w:val="2"/>
        </w:numPr>
        <w:ind w:left="568" w:hanging="284"/>
      </w:pPr>
      <w:r>
        <w:t>CRRN2: returns -1 if the first miscomparing byte in simple TLV List is less than that in compareBuffer.</w:t>
      </w:r>
    </w:p>
    <w:p w:rsidR="00614D2D" w:rsidRDefault="00614D2D" w:rsidP="00614D2D">
      <w:pPr>
        <w:pStyle w:val="ListBullet"/>
        <w:numPr>
          <w:ilvl w:val="0"/>
          <w:numId w:val="2"/>
        </w:numPr>
        <w:ind w:left="568" w:hanging="284"/>
      </w:pPr>
      <w:r>
        <w:t>CRRN3: returns 1 if the first miscomparing byte in simple TLV List is greater than that in compareBuffer.</w:t>
      </w:r>
    </w:p>
    <w:p w:rsidR="00614D2D" w:rsidRDefault="00614D2D" w:rsidP="00614D2D">
      <w:pPr>
        <w:pStyle w:val="H6"/>
        <w:keepNext w:val="0"/>
        <w:keepLines w:val="0"/>
      </w:pPr>
      <w:r>
        <w:t>6.2.4.13.1.2</w:t>
      </w:r>
      <w:r>
        <w:tab/>
        <w:t>Parameter errors</w:t>
      </w:r>
    </w:p>
    <w:p w:rsidR="00614D2D" w:rsidRDefault="00614D2D" w:rsidP="00614D2D">
      <w:pPr>
        <w:pStyle w:val="ListBullet"/>
        <w:numPr>
          <w:ilvl w:val="0"/>
          <w:numId w:val="2"/>
        </w:numPr>
        <w:ind w:left="568" w:hanging="284"/>
      </w:pPr>
      <w:r>
        <w:t>CRRP1: if compareBuffer is null NullPointerException shall be thrown.</w:t>
      </w:r>
    </w:p>
    <w:p w:rsidR="00614D2D" w:rsidRDefault="00614D2D" w:rsidP="00614D2D">
      <w:pPr>
        <w:pStyle w:val="ListBullet"/>
        <w:numPr>
          <w:ilvl w:val="0"/>
          <w:numId w:val="2"/>
        </w:numPr>
        <w:ind w:left="568" w:hanging="284"/>
      </w:pPr>
      <w:r>
        <w:t>CRRP2: if compareOffset or compareLength or both would cause access outside array bounds, or if compareLength is negative ArrayIndexOutOfBoundsException shall be thrown.</w:t>
      </w:r>
    </w:p>
    <w:p w:rsidR="00614D2D" w:rsidRDefault="00614D2D" w:rsidP="00614D2D">
      <w:pPr>
        <w:pStyle w:val="ListBullet"/>
        <w:numPr>
          <w:ilvl w:val="0"/>
          <w:numId w:val="2"/>
        </w:numPr>
        <w:ind w:left="568" w:hanging="284"/>
      </w:pPr>
      <w:r>
        <w:t>CRRP3: if valueOffset, dstLength or both are out of the current TLV an instance of ToolkitException shall be thrown. The reason code shall be ToolkitException OUT_OF_TLV_BOUNDARIES.</w:t>
      </w:r>
    </w:p>
    <w:p w:rsidR="00614D2D" w:rsidRDefault="00614D2D" w:rsidP="00614D2D">
      <w:pPr>
        <w:pStyle w:val="H6"/>
        <w:keepNext w:val="0"/>
        <w:keepLines w:val="0"/>
      </w:pPr>
      <w:r>
        <w:t>6.2.4.13.1.3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 HANDLER_NOT_AVAILABLE.</w:t>
      </w:r>
    </w:p>
    <w:p w:rsidR="00614D2D" w:rsidRDefault="00614D2D" w:rsidP="00614D2D">
      <w:pPr>
        <w:pStyle w:val="ListBullet"/>
        <w:numPr>
          <w:ilvl w:val="0"/>
          <w:numId w:val="2"/>
        </w:numPr>
        <w:ind w:left="568" w:hanging="284"/>
      </w:pPr>
      <w:r>
        <w:t>CRRC2: in case of unavailable TLV element an instance of ToolkitException shall be thrown. The reason code shall be ToolkitException UNAVAILABLE_ELEMENT.</w:t>
      </w:r>
    </w:p>
    <w:p w:rsidR="00614D2D" w:rsidRDefault="00614D2D" w:rsidP="00614D2D">
      <w:pPr>
        <w:pStyle w:val="H6"/>
        <w:keepNext w:val="0"/>
        <w:keepLines w:val="0"/>
      </w:pPr>
      <w:r>
        <w:t>6.2.4.13.2</w:t>
      </w:r>
      <w:r>
        <w:tab/>
        <w:t>Test Suite files</w:t>
      </w:r>
    </w:p>
    <w:p w:rsidR="00614D2D" w:rsidRDefault="00614D2D" w:rsidP="00614D2D">
      <w:r>
        <w:t>Specific triggering: None</w:t>
      </w:r>
    </w:p>
    <w:p w:rsidR="00614D2D" w:rsidRDefault="00614D2D" w:rsidP="00614D2D">
      <w:pPr>
        <w:pStyle w:val="B1"/>
        <w:tabs>
          <w:tab w:val="left" w:pos="2268"/>
        </w:tabs>
      </w:pPr>
      <w:r>
        <w:t>Test Script:</w:t>
      </w:r>
      <w:r w:rsidR="00A1704F">
        <w:tab/>
      </w:r>
      <w:r>
        <w:t>API_2_ENH_CPRVS_BSS_1.scr</w:t>
      </w:r>
    </w:p>
    <w:p w:rsidR="00614D2D" w:rsidRDefault="00614D2D" w:rsidP="00614D2D">
      <w:pPr>
        <w:pStyle w:val="B1"/>
        <w:tabs>
          <w:tab w:val="left" w:pos="2268"/>
        </w:tabs>
      </w:pPr>
      <w:r>
        <w:t>Test Applet:</w:t>
      </w:r>
      <w:r w:rsidR="00A1704F">
        <w:tab/>
      </w:r>
      <w:r>
        <w:t>API_2_ENH_CPRVS_BSS_1.java</w:t>
      </w:r>
    </w:p>
    <w:p w:rsidR="00614D2D" w:rsidRDefault="00614D2D" w:rsidP="00614D2D">
      <w:pPr>
        <w:pStyle w:val="B1"/>
        <w:tabs>
          <w:tab w:val="left" w:pos="2268"/>
        </w:tabs>
      </w:pPr>
      <w:r>
        <w:t>Load Script:</w:t>
      </w:r>
      <w:r w:rsidR="00A1704F">
        <w:tab/>
      </w:r>
      <w:r>
        <w:t>API_2_ENH_CPRVS_BSS_1.ldr</w:t>
      </w:r>
    </w:p>
    <w:p w:rsidR="00614D2D" w:rsidRDefault="00614D2D" w:rsidP="00614D2D">
      <w:pPr>
        <w:pStyle w:val="B1"/>
        <w:tabs>
          <w:tab w:val="left" w:pos="2268"/>
        </w:tabs>
      </w:pPr>
      <w:r>
        <w:t>Cleanup Script:</w:t>
      </w:r>
      <w:r>
        <w:tab/>
        <w:t>API_2_ENH_CPRVS_BSS_1.clr</w:t>
      </w:r>
    </w:p>
    <w:p w:rsidR="00614D2D" w:rsidRDefault="00614D2D" w:rsidP="00614D2D">
      <w:pPr>
        <w:pStyle w:val="B1"/>
        <w:tabs>
          <w:tab w:val="left" w:pos="2268"/>
        </w:tabs>
      </w:pPr>
      <w:r>
        <w:t>Parameter File:</w:t>
      </w:r>
      <w:r>
        <w:tab/>
        <w:t>API_2_ENH_CPRVS_BSS_1.par</w:t>
      </w:r>
    </w:p>
    <w:p w:rsidR="00614D2D" w:rsidRDefault="00614D2D" w:rsidP="00614D2D">
      <w:pPr>
        <w:pStyle w:val="H6"/>
        <w:keepNext w:val="0"/>
        <w:keepLines w:val="0"/>
      </w:pPr>
      <w:r>
        <w:t>6.2.4.13.3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Search TLV 02h</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PL"/>
              <w:rPr>
                <w:noProof w:val="0"/>
              </w:rPr>
            </w:pPr>
            <w:r>
              <w:rPr>
                <w:noProof w:val="0"/>
              </w:rPr>
              <w:t>compareValue() with a null compareBuffer</w:t>
            </w:r>
          </w:p>
          <w:p w:rsidR="00614D2D" w:rsidRDefault="00614D2D">
            <w:pPr>
              <w:pStyle w:val="PL"/>
              <w:rPr>
                <w:noProof w:val="0"/>
              </w:rPr>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NullPointerException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Search TLV 0Bh</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 xml:space="preserve">compareOffset </w:t>
            </w:r>
            <w:r>
              <w:sym w:font="Symbol" w:char="F0B3"/>
            </w:r>
            <w:r>
              <w:t xml:space="preserve"> compareBuffer.length</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5</w:t>
            </w:r>
          </w:p>
          <w:p w:rsidR="00614D2D" w:rsidRDefault="00614D2D">
            <w:pPr>
              <w:pStyle w:val="PL"/>
              <w:rPr>
                <w:noProof w:val="0"/>
              </w:rPr>
            </w:pPr>
            <w:r>
              <w:rPr>
                <w:noProof w:val="0"/>
              </w:rPr>
              <w:t>compareLength = 1</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compareOffset &lt; 0</w:t>
            </w:r>
          </w:p>
          <w:p w:rsidR="00614D2D" w:rsidRDefault="00614D2D">
            <w:pPr>
              <w:pStyle w:val="PL"/>
              <w:keepNext/>
              <w:keepLines/>
              <w:rPr>
                <w:noProof w:val="0"/>
              </w:rPr>
            </w:pPr>
            <w:r>
              <w:rPr>
                <w:noProof w:val="0"/>
              </w:rPr>
              <w:t>compareBuffer.length = 5</w:t>
            </w:r>
          </w:p>
          <w:p w:rsidR="00614D2D" w:rsidRDefault="00614D2D">
            <w:pPr>
              <w:pStyle w:val="PL"/>
              <w:keepNext/>
              <w:keepLines/>
              <w:rPr>
                <w:noProof w:val="0"/>
              </w:rPr>
            </w:pPr>
            <w:r>
              <w:rPr>
                <w:noProof w:val="0"/>
              </w:rPr>
              <w:t>compareOffset = -1</w:t>
            </w:r>
          </w:p>
          <w:p w:rsidR="00614D2D" w:rsidRDefault="00614D2D">
            <w:pPr>
              <w:pStyle w:val="PL"/>
              <w:keepNext/>
              <w:keepLines/>
              <w:rPr>
                <w:noProof w:val="0"/>
              </w:rPr>
            </w:pPr>
            <w:r>
              <w:rPr>
                <w:noProof w:val="0"/>
              </w:rPr>
              <w:t>compareLength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compareLength &gt;compareBuffer.length</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6</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compareOffset + compareLength &gt;compareBuffer.length</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3</w:t>
            </w:r>
          </w:p>
          <w:p w:rsidR="00614D2D" w:rsidRDefault="00614D2D">
            <w:pPr>
              <w:pStyle w:val="PL"/>
              <w:rPr>
                <w:noProof w:val="0"/>
              </w:rPr>
            </w:pPr>
            <w:r>
              <w:rPr>
                <w:noProof w:val="0"/>
              </w:rPr>
              <w:t>compareLength = 3</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compareLength &lt; 0</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Search TLV 06h</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 xml:space="preserve">valueOffset </w:t>
            </w:r>
            <w:r>
              <w:sym w:font="Symbol" w:char="F0B3"/>
            </w:r>
            <w:r>
              <w:t xml:space="preserve"> TLV Length</w:t>
            </w:r>
          </w:p>
          <w:p w:rsidR="00614D2D" w:rsidRDefault="00614D2D">
            <w:pPr>
              <w:pStyle w:val="PL"/>
              <w:rPr>
                <w:noProof w:val="0"/>
              </w:rPr>
            </w:pPr>
            <w:r>
              <w:rPr>
                <w:noProof w:val="0"/>
              </w:rPr>
              <w:t>valueOffset = 6</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1</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valueOffset &lt; 0</w:t>
            </w:r>
          </w:p>
          <w:p w:rsidR="00614D2D" w:rsidRDefault="00614D2D">
            <w:pPr>
              <w:pStyle w:val="PL"/>
              <w:rPr>
                <w:noProof w:val="0"/>
              </w:rPr>
            </w:pPr>
            <w:r>
              <w:rPr>
                <w:noProof w:val="0"/>
              </w:rPr>
              <w:t>valueOffset = -1</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1</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compareLength &gt; TLV length</w:t>
            </w:r>
          </w:p>
          <w:p w:rsidR="00614D2D" w:rsidRDefault="00614D2D">
            <w:pPr>
              <w:pStyle w:val="PL"/>
              <w:rPr>
                <w:noProof w:val="0"/>
              </w:rPr>
            </w:pPr>
            <w:r>
              <w:rPr>
                <w:noProof w:val="0"/>
              </w:rPr>
              <w:t>valueOffset = 0</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7</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valueOffset + compareLength &gt; TLV length</w:t>
            </w:r>
          </w:p>
          <w:p w:rsidR="00614D2D" w:rsidRDefault="00614D2D">
            <w:pPr>
              <w:pStyle w:val="PL"/>
              <w:rPr>
                <w:noProof w:val="0"/>
              </w:rPr>
            </w:pPr>
            <w:r>
              <w:rPr>
                <w:noProof w:val="0"/>
              </w:rPr>
              <w:t>valueOffset = 2</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5</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Search TLV 01h</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Result is TLV_NOT_FOUND</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PL"/>
              <w:rPr>
                <w:noProof w:val="0"/>
              </w:rPr>
            </w:pPr>
            <w:r>
              <w:rPr>
                <w:noProof w:val="0"/>
              </w:rPr>
              <w:t>compareValue()</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Search TLV 06h</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81 11 22 33 44 F5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buffers</w:t>
            </w:r>
          </w:p>
          <w:p w:rsidR="00614D2D" w:rsidRDefault="00614D2D">
            <w:pPr>
              <w:pStyle w:val="PL"/>
              <w:rPr>
                <w:noProof w:val="0"/>
              </w:rPr>
            </w:pPr>
            <w:r>
              <w:rPr>
                <w:noProof w:val="0"/>
              </w:rPr>
              <w:t>valueOffset = 0</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6</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13</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7F 11 22 33 44 F5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buffers with same parameters</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14</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83 11 22 33 44 F5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buffers with same parameters</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15</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55 81 11 22 33 44 F5</w:t>
            </w:r>
          </w:p>
          <w:p w:rsidR="00614D2D" w:rsidRDefault="00614D2D">
            <w:pPr>
              <w:pStyle w:val="PL"/>
              <w:rPr>
                <w:noProof w:val="0"/>
              </w:rPr>
            </w:pPr>
            <w:r>
              <w:rPr>
                <w:noProof w:val="0"/>
              </w:rPr>
              <w:t>55 55 55 55 55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buffers</w:t>
            </w:r>
          </w:p>
          <w:p w:rsidR="00614D2D" w:rsidRDefault="00614D2D">
            <w:pPr>
              <w:pStyle w:val="PL"/>
              <w:rPr>
                <w:noProof w:val="0"/>
              </w:rPr>
            </w:pPr>
            <w:r>
              <w:rPr>
                <w:noProof w:val="0"/>
              </w:rPr>
              <w:t>valueOffset = 1</w:t>
            </w:r>
          </w:p>
          <w:p w:rsidR="00614D2D" w:rsidRDefault="00614D2D">
            <w:pPr>
              <w:pStyle w:val="PL"/>
              <w:rPr>
                <w:noProof w:val="0"/>
              </w:rPr>
            </w:pPr>
            <w:r>
              <w:rPr>
                <w:noProof w:val="0"/>
              </w:rPr>
              <w:t>compareOffset = 4</w:t>
            </w:r>
          </w:p>
          <w:p w:rsidR="00614D2D" w:rsidRDefault="00614D2D">
            <w:pPr>
              <w:pStyle w:val="PL"/>
              <w:rPr>
                <w:noProof w:val="0"/>
              </w:rPr>
            </w:pPr>
            <w:r>
              <w:rPr>
                <w:noProof w:val="0"/>
              </w:rPr>
              <w:t>compareLength = 5</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16</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55 81 10 22 33 44 F5</w:t>
            </w:r>
          </w:p>
          <w:p w:rsidR="00614D2D" w:rsidRDefault="00614D2D">
            <w:pPr>
              <w:pStyle w:val="PL"/>
              <w:rPr>
                <w:noProof w:val="0"/>
              </w:rPr>
            </w:pPr>
            <w:r>
              <w:rPr>
                <w:noProof w:val="0"/>
              </w:rPr>
              <w:t>55 55 55 55 55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buffers with same parameters</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pPr>
            <w:r>
              <w:t>17</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pPr>
            <w:r>
              <w:t>Initialise compareBuffer</w:t>
            </w:r>
          </w:p>
          <w:p w:rsidR="00614D2D" w:rsidRDefault="00614D2D">
            <w:pPr>
              <w:pStyle w:val="PL"/>
              <w:keepNext/>
              <w:keepLines/>
              <w:rPr>
                <w:noProof w:val="0"/>
              </w:rPr>
            </w:pPr>
            <w:r>
              <w:rPr>
                <w:noProof w:val="0"/>
              </w:rPr>
              <w:t>compareBuffer =</w:t>
            </w:r>
          </w:p>
          <w:p w:rsidR="00614D2D" w:rsidRDefault="00614D2D">
            <w:pPr>
              <w:pStyle w:val="PL"/>
              <w:keepNext/>
              <w:keepLines/>
              <w:rPr>
                <w:noProof w:val="0"/>
              </w:rPr>
            </w:pPr>
            <w:r>
              <w:rPr>
                <w:noProof w:val="0"/>
              </w:rPr>
              <w:t>55 55 55 81 12 22 33 44 F5</w:t>
            </w:r>
          </w:p>
          <w:p w:rsidR="00614D2D" w:rsidRDefault="00614D2D">
            <w:pPr>
              <w:pStyle w:val="PL"/>
              <w:keepNext/>
              <w:keepLines/>
              <w:rPr>
                <w:noProof w:val="0"/>
              </w:rPr>
            </w:pPr>
            <w:r>
              <w:rPr>
                <w:noProof w:val="0"/>
              </w:rPr>
              <w:t>55 55 55 55 55</w:t>
            </w:r>
          </w:p>
        </w:tc>
        <w:tc>
          <w:tcPr>
            <w:tcW w:w="2835" w:type="dxa"/>
            <w:tcBorders>
              <w:top w:val="single" w:sz="4" w:space="0" w:color="808080"/>
              <w:left w:val="single" w:sz="4" w:space="0" w:color="auto"/>
              <w:bottom w:val="nil"/>
              <w:right w:val="single" w:sz="4" w:space="0" w:color="auto"/>
            </w:tcBorders>
          </w:tcPr>
          <w:p w:rsidR="00614D2D" w:rsidRDefault="00614D2D">
            <w:pPr>
              <w:pStyle w:val="TAL"/>
            </w:pPr>
          </w:p>
        </w:tc>
        <w:tc>
          <w:tcPr>
            <w:tcW w:w="2410" w:type="dxa"/>
            <w:tcBorders>
              <w:top w:val="single" w:sz="4" w:space="0" w:color="808080"/>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 with same parameters</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18</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rFonts w:ascii="Arial" w:hAnsi="Arial"/>
                <w:b/>
                <w:noProof w:val="0"/>
                <w:sz w:val="18"/>
              </w:rPr>
              <w:t xml:space="preserve">Successful call, compareValue with length </w:t>
            </w:r>
            <w:r>
              <w:rPr>
                <w:noProof w:val="0"/>
              </w:rPr>
              <w:t>=0</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15</w:t>
            </w:r>
          </w:p>
          <w:p w:rsidR="00614D2D" w:rsidRDefault="00614D2D">
            <w:pPr>
              <w:pStyle w:val="PL"/>
              <w:rPr>
                <w:rFonts w:ascii="Arial" w:hAnsi="Arial"/>
                <w:b/>
                <w:noProof w:val="0"/>
                <w:sz w:val="18"/>
              </w:rPr>
            </w:pPr>
            <w:r>
              <w:rPr>
                <w:noProof w:val="0"/>
              </w:rPr>
              <w:t>CompareLength = 0</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compareValue() is 0</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rPr>
                <w:b w:val="0"/>
              </w:rPr>
            </w:pPr>
            <w:r>
              <w:t>Send Formatted SMS PP with the maximum user data length = 0x010D, using 2 concatenated envelopes</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Search SMS TPDU TAG</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pPr>
            <w:r>
              <w:t>Initialise compareBuffer</w:t>
            </w:r>
          </w:p>
          <w:p w:rsidR="00614D2D" w:rsidRDefault="00614D2D">
            <w:pPr>
              <w:pStyle w:val="PL"/>
            </w:pPr>
            <w:r>
              <w:t>compareBuffer = 0348 header and formatted data(01 02 … FA)</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19</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pPr>
            <w:r>
              <w:t>Compare buffers</w:t>
            </w:r>
          </w:p>
          <w:p w:rsidR="00614D2D" w:rsidRDefault="00614D2D">
            <w:pPr>
              <w:pStyle w:val="PL"/>
              <w:keepLines/>
            </w:pPr>
            <w:r>
              <w:t>valueOffset = 0x11</w:t>
            </w:r>
          </w:p>
          <w:p w:rsidR="00614D2D" w:rsidRDefault="00614D2D">
            <w:pPr>
              <w:pStyle w:val="PL"/>
              <w:keepLines/>
            </w:pPr>
            <w:r>
              <w:t>compareOffset = 0</w:t>
            </w:r>
          </w:p>
          <w:p w:rsidR="00614D2D" w:rsidRDefault="00614D2D">
            <w:pPr>
              <w:pStyle w:val="PL"/>
              <w:keepLines/>
            </w:pPr>
            <w:r>
              <w:t>compareLength = 0x010D</w:t>
            </w:r>
          </w:p>
          <w:p w:rsidR="00614D2D" w:rsidRDefault="00614D2D">
            <w:pPr>
              <w:pStyle w:val="PL"/>
            </w:pPr>
            <w:r>
              <w:t>compareBufferLength = 0x010D</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pPr>
            <w:r>
              <w:t>Compare buffers</w:t>
            </w:r>
          </w:p>
          <w:p w:rsidR="00614D2D" w:rsidRDefault="00614D2D">
            <w:pPr>
              <w:pStyle w:val="PL"/>
              <w:keepLines/>
            </w:pPr>
            <w:r>
              <w:t>valueOffset = 0x0111</w:t>
            </w:r>
          </w:p>
          <w:p w:rsidR="00614D2D" w:rsidRDefault="00614D2D">
            <w:pPr>
              <w:pStyle w:val="PL"/>
              <w:keepLines/>
            </w:pPr>
            <w:r>
              <w:t>compareOffset = 0x0100</w:t>
            </w:r>
          </w:p>
          <w:p w:rsidR="00614D2D" w:rsidRDefault="00614D2D">
            <w:pPr>
              <w:pStyle w:val="PL"/>
              <w:keepLines/>
            </w:pPr>
            <w:r>
              <w:t>compareLength = 0x000D</w:t>
            </w:r>
          </w:p>
          <w:p w:rsidR="00614D2D" w:rsidRDefault="00614D2D">
            <w:pPr>
              <w:pStyle w:val="PL"/>
            </w:pPr>
            <w:r>
              <w:t>compareBufferLength = 0x010D</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bl>
    <w:p w:rsidR="00614D2D" w:rsidRDefault="00614D2D" w:rsidP="00614D2D"/>
    <w:p w:rsidR="00614D2D" w:rsidRDefault="00614D2D" w:rsidP="00614D2D">
      <w:pPr>
        <w:pStyle w:val="H6"/>
        <w:keepNext w:val="0"/>
        <w:keepLines w:val="0"/>
      </w:pPr>
      <w:r>
        <w:t>6.2.4.13.4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090"/>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nl-NL"/>
              </w:rPr>
              <w:t>12, 15, 19, 20</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13, 16, 18</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14, 17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7, 8, 9, 10</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EnvelopeHandler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r>
    </w:tbl>
    <w:p w:rsidR="00614D2D" w:rsidRDefault="00614D2D" w:rsidP="00614D2D"/>
    <w:p w:rsidR="00614D2D" w:rsidRDefault="00614D2D" w:rsidP="00614D2D">
      <w:pPr>
        <w:pStyle w:val="Heading4"/>
        <w:keepNext w:val="0"/>
        <w:keepLines w:val="0"/>
      </w:pPr>
      <w:bookmarkStart w:id="222" w:name="_Toc51826716"/>
      <w:bookmarkStart w:id="223" w:name="_Toc117070397"/>
      <w:bookmarkStart w:id="224" w:name="_Toc51828159"/>
      <w:r>
        <w:t>6.2.4.14</w:t>
      </w:r>
      <w:r>
        <w:tab/>
        <w:t>Method findAndCopyValue(byte tag, byte[] dstBuffer, short dstOffset)</w:t>
      </w:r>
      <w:bookmarkEnd w:id="222"/>
      <w:bookmarkEnd w:id="223"/>
      <w:bookmarkEnd w:id="224"/>
    </w:p>
    <w:p w:rsidR="00614D2D" w:rsidRDefault="00614D2D" w:rsidP="00614D2D">
      <w:r>
        <w:t>Test Area Reference: API_2_ENH_FACYB_BS</w:t>
      </w:r>
    </w:p>
    <w:p w:rsidR="00614D2D" w:rsidRDefault="00614D2D" w:rsidP="00614D2D">
      <w:pPr>
        <w:pStyle w:val="H6"/>
        <w:keepNext w:val="0"/>
        <w:keepLines w:val="0"/>
      </w:pPr>
      <w:r>
        <w:t>6.2.4.14.1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short findAndCopyValue(byte tag,</w:t>
      </w:r>
    </w:p>
    <w:p w:rsidR="00614D2D" w:rsidRDefault="00614D2D" w:rsidP="00614D2D">
      <w:pPr>
        <w:pStyle w:val="PL"/>
        <w:rPr>
          <w:noProof w:val="0"/>
        </w:rPr>
      </w:pPr>
      <w:r>
        <w:rPr>
          <w:noProof w:val="0"/>
        </w:rPr>
        <w:t xml:space="preserve">                              byte[] dstBuffer,</w:t>
      </w:r>
    </w:p>
    <w:p w:rsidR="00614D2D" w:rsidRDefault="00614D2D" w:rsidP="00614D2D">
      <w:pPr>
        <w:pStyle w:val="PL"/>
        <w:rPr>
          <w:noProof w:val="0"/>
        </w:rPr>
      </w:pPr>
      <w:r>
        <w:rPr>
          <w:noProof w:val="0"/>
        </w:rPr>
        <w:t xml:space="preserve">                              short dstOffset)</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6.2.4.14.1.1</w:t>
      </w:r>
      <w:r>
        <w:tab/>
        <w:t>Normal execution</w:t>
      </w:r>
    </w:p>
    <w:p w:rsidR="00614D2D" w:rsidRDefault="00614D2D" w:rsidP="00614D2D">
      <w:pPr>
        <w:pStyle w:val="ListBullet"/>
        <w:numPr>
          <w:ilvl w:val="0"/>
          <w:numId w:val="2"/>
        </w:numPr>
        <w:ind w:left="568" w:hanging="284"/>
      </w:pPr>
      <w:r>
        <w:t>CRRN1: looks for the first occurrence of a TLV element from the beginning of a TLV list and copy its value into a destination buffer.</w:t>
      </w:r>
    </w:p>
    <w:p w:rsidR="00614D2D" w:rsidRDefault="00614D2D" w:rsidP="00614D2D">
      <w:pPr>
        <w:pStyle w:val="ListBullet"/>
        <w:numPr>
          <w:ilvl w:val="0"/>
          <w:numId w:val="2"/>
        </w:numPr>
        <w:ind w:left="568" w:hanging="284"/>
      </w:pPr>
      <w:r>
        <w:t>CRRN2: if no TLV element is found, the UNAVAILABLE_ELEMENT exception is thrown and the current TLV is no longer defined.</w:t>
      </w:r>
    </w:p>
    <w:p w:rsidR="00614D2D" w:rsidRDefault="00614D2D" w:rsidP="00614D2D">
      <w:pPr>
        <w:pStyle w:val="ListBullet"/>
        <w:numPr>
          <w:ilvl w:val="0"/>
          <w:numId w:val="2"/>
        </w:numPr>
        <w:ind w:left="568" w:hanging="284"/>
      </w:pPr>
      <w:r>
        <w:t>CRRN3: if the method is successful then the corresponding TLV becomes current and dstOffset + length of the copied value is returned.</w:t>
      </w:r>
    </w:p>
    <w:p w:rsidR="00614D2D" w:rsidRDefault="00614D2D" w:rsidP="00614D2D">
      <w:pPr>
        <w:pStyle w:val="ListBullet"/>
        <w:numPr>
          <w:ilvl w:val="0"/>
          <w:numId w:val="2"/>
        </w:numPr>
        <w:ind w:left="568" w:hanging="284"/>
      </w:pPr>
      <w:r>
        <w:t>CRRN4: The search method is comprehension required flag independent.</w:t>
      </w:r>
    </w:p>
    <w:p w:rsidR="00614D2D" w:rsidRDefault="00614D2D" w:rsidP="00614D2D">
      <w:pPr>
        <w:pStyle w:val="H6"/>
        <w:keepNext w:val="0"/>
        <w:keepLines w:val="0"/>
      </w:pPr>
      <w:r>
        <w:t>6.2.4.14.1.2</w:t>
      </w:r>
      <w:r>
        <w:tab/>
        <w:t>Parameter errors</w:t>
      </w:r>
    </w:p>
    <w:p w:rsidR="00614D2D" w:rsidRDefault="00614D2D" w:rsidP="00614D2D">
      <w:pPr>
        <w:pStyle w:val="ListBullet"/>
        <w:numPr>
          <w:ilvl w:val="0"/>
          <w:numId w:val="2"/>
        </w:numPr>
        <w:ind w:left="568" w:hanging="284"/>
      </w:pPr>
      <w:r>
        <w:t>CRRP1: if dstBuffer is null NullPointerException shall be thrown.</w:t>
      </w:r>
    </w:p>
    <w:p w:rsidR="00614D2D" w:rsidRDefault="00614D2D" w:rsidP="00614D2D">
      <w:pPr>
        <w:pStyle w:val="ListBullet"/>
        <w:numPr>
          <w:ilvl w:val="0"/>
          <w:numId w:val="2"/>
        </w:numPr>
        <w:ind w:left="568" w:hanging="284"/>
      </w:pPr>
      <w:r>
        <w:t>CRRP2: if dstOffset would cause access outside array bounds ArrayIndexOutOfBoundsException shall be thrown.</w:t>
      </w:r>
    </w:p>
    <w:p w:rsidR="00614D2D" w:rsidRDefault="00614D2D" w:rsidP="00614D2D">
      <w:pPr>
        <w:pStyle w:val="H6"/>
        <w:keepNext w:val="0"/>
        <w:keepLines w:val="0"/>
      </w:pPr>
      <w:r>
        <w:t>6.2.4.14.1.3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 HANDLER_NOT_AVAILABLE.</w:t>
      </w:r>
    </w:p>
    <w:p w:rsidR="00614D2D" w:rsidRDefault="00614D2D" w:rsidP="00614D2D">
      <w:pPr>
        <w:pStyle w:val="H6"/>
        <w:keepNext w:val="0"/>
        <w:keepLines w:val="0"/>
      </w:pPr>
      <w:r>
        <w:t>6.2.4.14.2</w:t>
      </w:r>
      <w:r>
        <w:tab/>
        <w:t>Test Suite files</w:t>
      </w:r>
    </w:p>
    <w:p w:rsidR="00614D2D" w:rsidRDefault="00614D2D" w:rsidP="00614D2D">
      <w:r>
        <w:t>Specific triggering: None</w:t>
      </w:r>
    </w:p>
    <w:p w:rsidR="00614D2D" w:rsidRDefault="00614D2D" w:rsidP="00614D2D">
      <w:pPr>
        <w:pStyle w:val="B1"/>
        <w:tabs>
          <w:tab w:val="left" w:pos="2268"/>
        </w:tabs>
      </w:pPr>
      <w:r>
        <w:t>Test Script:</w:t>
      </w:r>
      <w:r w:rsidR="00A1704F">
        <w:tab/>
      </w:r>
      <w:r>
        <w:t>API_2_ENH_FACYB_BS_1.scr</w:t>
      </w:r>
    </w:p>
    <w:p w:rsidR="00614D2D" w:rsidRDefault="00614D2D" w:rsidP="00614D2D">
      <w:pPr>
        <w:pStyle w:val="B1"/>
        <w:tabs>
          <w:tab w:val="left" w:pos="2268"/>
        </w:tabs>
      </w:pPr>
      <w:r>
        <w:t>Test Applet:</w:t>
      </w:r>
      <w:r w:rsidR="00A1704F">
        <w:tab/>
      </w:r>
      <w:r>
        <w:t>API_2_ENH_FACYB_BS_1.java</w:t>
      </w:r>
    </w:p>
    <w:p w:rsidR="00614D2D" w:rsidRDefault="00614D2D" w:rsidP="00614D2D">
      <w:pPr>
        <w:pStyle w:val="B1"/>
        <w:tabs>
          <w:tab w:val="left" w:pos="2268"/>
        </w:tabs>
      </w:pPr>
      <w:r>
        <w:t>Load Script:</w:t>
      </w:r>
      <w:r w:rsidR="00A1704F">
        <w:tab/>
      </w:r>
      <w:r>
        <w:t>API_2_ENH_FACYB_BS_1.ldr</w:t>
      </w:r>
    </w:p>
    <w:p w:rsidR="00614D2D" w:rsidRDefault="00614D2D" w:rsidP="00614D2D">
      <w:pPr>
        <w:pStyle w:val="B1"/>
        <w:tabs>
          <w:tab w:val="left" w:pos="2268"/>
        </w:tabs>
      </w:pPr>
      <w:r>
        <w:t>Cleanup Script:</w:t>
      </w:r>
      <w:r>
        <w:tab/>
        <w:t>API_2_ENH_FACYB_BS_1.clr</w:t>
      </w:r>
    </w:p>
    <w:p w:rsidR="00614D2D" w:rsidRDefault="00614D2D" w:rsidP="00614D2D">
      <w:pPr>
        <w:pStyle w:val="B1"/>
        <w:tabs>
          <w:tab w:val="left" w:pos="2268"/>
        </w:tabs>
      </w:pPr>
      <w:r>
        <w:t>Parameter File:</w:t>
      </w:r>
      <w:r>
        <w:tab/>
        <w:t>API_2_ENH_FACYB_BS_1.par</w:t>
      </w:r>
    </w:p>
    <w:p w:rsidR="00614D2D" w:rsidRDefault="00614D2D" w:rsidP="00614D2D">
      <w:pPr>
        <w:pStyle w:val="H6"/>
        <w:keepNext w:val="0"/>
        <w:keepLines w:val="0"/>
      </w:pPr>
      <w:r>
        <w:t>6.2.4.14.3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Fill the SMS PP with TLV: Tag 02 Value 22 44 Tag 33, Length C4 Value 01 02 …</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FindAndCopyValue() with a null dstBuffer</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NullPointerException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 xml:space="preserve">dstOffset </w:t>
            </w:r>
            <w:r>
              <w:sym w:font="Symbol" w:char="F0B3"/>
            </w:r>
            <w:r>
              <w:t xml:space="preserve"> dstBuffer.length</w:t>
            </w:r>
          </w:p>
          <w:p w:rsidR="00614D2D" w:rsidRDefault="00614D2D">
            <w:pPr>
              <w:pStyle w:val="PL"/>
              <w:rPr>
                <w:noProof w:val="0"/>
              </w:rPr>
            </w:pPr>
            <w:r>
              <w:rPr>
                <w:noProof w:val="0"/>
              </w:rPr>
              <w:t>tag = 06h</w:t>
            </w:r>
          </w:p>
          <w:p w:rsidR="00614D2D" w:rsidRDefault="00614D2D">
            <w:pPr>
              <w:pStyle w:val="PL"/>
              <w:rPr>
                <w:noProof w:val="0"/>
              </w:rPr>
            </w:pPr>
            <w:r>
              <w:rPr>
                <w:noProof w:val="0"/>
              </w:rPr>
              <w:t>dstBuffer.length = 06</w:t>
            </w:r>
          </w:p>
          <w:p w:rsidR="00614D2D" w:rsidRDefault="00614D2D">
            <w:pPr>
              <w:pStyle w:val="PL"/>
              <w:rPr>
                <w:noProof w:val="0"/>
              </w:rPr>
            </w:pPr>
            <w:r>
              <w:rPr>
                <w:noProof w:val="0"/>
              </w:rPr>
              <w:t>dstOffset = 06</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dstOffset &lt; 0</w:t>
            </w:r>
          </w:p>
          <w:p w:rsidR="00614D2D" w:rsidRDefault="00614D2D">
            <w:pPr>
              <w:pStyle w:val="PL"/>
              <w:rPr>
                <w:noProof w:val="0"/>
              </w:rPr>
            </w:pPr>
            <w:r>
              <w:rPr>
                <w:noProof w:val="0"/>
              </w:rPr>
              <w:t>dstBuffer.length = 06</w:t>
            </w:r>
          </w:p>
          <w:p w:rsidR="00614D2D" w:rsidRDefault="00614D2D">
            <w:pPr>
              <w:pStyle w:val="PL"/>
              <w:rPr>
                <w:noProof w:val="0"/>
              </w:rPr>
            </w:pPr>
            <w:r>
              <w:rPr>
                <w:noProof w:val="0"/>
              </w:rPr>
              <w:t>dstOffset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length &gt; dstBuffer.length</w:t>
            </w:r>
          </w:p>
          <w:p w:rsidR="00614D2D" w:rsidRDefault="00614D2D">
            <w:pPr>
              <w:pStyle w:val="PL"/>
              <w:rPr>
                <w:noProof w:val="0"/>
              </w:rPr>
            </w:pPr>
            <w:r>
              <w:rPr>
                <w:noProof w:val="0"/>
              </w:rPr>
              <w:t>dstBuffer.length = 05</w:t>
            </w:r>
          </w:p>
          <w:p w:rsidR="00614D2D" w:rsidRDefault="00614D2D">
            <w:pPr>
              <w:pStyle w:val="PL"/>
              <w:rPr>
                <w:noProof w:val="0"/>
              </w:rPr>
            </w:pPr>
            <w:r>
              <w:rPr>
                <w:noProof w:val="0"/>
              </w:rPr>
              <w:t>dstOffset = 0</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DstOffset + length &gt;dstBuffer.length</w:t>
            </w:r>
          </w:p>
          <w:p w:rsidR="00614D2D" w:rsidRDefault="00614D2D">
            <w:pPr>
              <w:pStyle w:val="PL"/>
              <w:rPr>
                <w:noProof w:val="0"/>
              </w:rPr>
            </w:pPr>
            <w:r>
              <w:rPr>
                <w:noProof w:val="0"/>
              </w:rPr>
              <w:t>DstBuffer.length = 06</w:t>
            </w:r>
          </w:p>
          <w:p w:rsidR="00614D2D" w:rsidRDefault="00614D2D">
            <w:pPr>
              <w:pStyle w:val="PL"/>
              <w:rPr>
                <w:noProof w:val="0"/>
              </w:rPr>
            </w:pPr>
            <w:r>
              <w:rPr>
                <w:noProof w:val="0"/>
              </w:rPr>
              <w:t>DstOffset = 1</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hideMark/>
          </w:tcPr>
          <w:p w:rsidR="00614D2D" w:rsidRDefault="00614D2D">
            <w:pPr>
              <w:pStyle w:val="TAC"/>
              <w:keepNext w:val="0"/>
              <w:keepLines w:val="0"/>
            </w:pPr>
            <w:r>
              <w:t>6</w:t>
            </w: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rPr>
                <w:lang w:val="pt-BR"/>
              </w:rPr>
            </w:pPr>
            <w:r>
              <w:rPr>
                <w:lang w:val="pt-BR"/>
              </w:rPr>
              <w:t>Select a TLV (tag 02h)</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rPr>
                <w:lang w:val="pt-BR"/>
              </w:rPr>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rPr>
                <w:lang w:val="pt-BR"/>
              </w:rPr>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rPr>
                <w:lang w:val="pt-BR"/>
              </w:rPr>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findAndCopyValue()</w:t>
            </w:r>
          </w:p>
          <w:p w:rsidR="00614D2D" w:rsidRDefault="00614D2D">
            <w:pPr>
              <w:pStyle w:val="PL"/>
              <w:rPr>
                <w:noProof w:val="0"/>
              </w:rPr>
            </w:pPr>
            <w:r>
              <w:rPr>
                <w:noProof w:val="0"/>
              </w:rPr>
              <w:t>tag = 03h</w:t>
            </w:r>
          </w:p>
        </w:tc>
        <w:tc>
          <w:tcPr>
            <w:tcW w:w="2835" w:type="dxa"/>
            <w:tcBorders>
              <w:top w:val="nil"/>
              <w:left w:val="single" w:sz="4" w:space="0" w:color="auto"/>
              <w:bottom w:val="nil"/>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06h</w:t>
            </w:r>
          </w:p>
          <w:p w:rsidR="00614D2D" w:rsidRDefault="00614D2D">
            <w:pPr>
              <w:pStyle w:val="PL"/>
              <w:rPr>
                <w:noProof w:val="0"/>
              </w:rPr>
            </w:pPr>
            <w:r>
              <w:rPr>
                <w:noProof w:val="0"/>
              </w:rPr>
              <w:t>DstBuffer.length = 06</w:t>
            </w:r>
          </w:p>
          <w:p w:rsidR="00614D2D" w:rsidRDefault="00614D2D">
            <w:pPr>
              <w:pStyle w:val="PL"/>
              <w:rPr>
                <w:noProof w:val="0"/>
              </w:rPr>
            </w:pPr>
            <w:r>
              <w:rPr>
                <w:noProof w:val="0"/>
              </w:rPr>
              <w:t>DstOffset = 0</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findAndCopyValue () is 0006</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9</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Compare buffer</w:t>
            </w:r>
          </w:p>
          <w:p w:rsidR="00614D2D" w:rsidRDefault="00614D2D">
            <w:pPr>
              <w:pStyle w:val="PL"/>
              <w:rPr>
                <w:noProof w:val="0"/>
              </w:rPr>
            </w:pPr>
            <w:r>
              <w:rPr>
                <w:noProof w:val="0"/>
              </w:rPr>
              <w:t>buffer = 81 11 22 33 44 F5</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10</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initialise dstBuffer</w:t>
            </w:r>
          </w:p>
          <w:p w:rsidR="00614D2D" w:rsidRDefault="00614D2D">
            <w:pPr>
              <w:pStyle w:val="PL"/>
              <w:rPr>
                <w:noProof w:val="0"/>
              </w:rPr>
            </w:pPr>
            <w:r>
              <w:rPr>
                <w:noProof w:val="0"/>
              </w:rPr>
              <w:t>dstBuffer = 55 55 … 55</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dstBuffer.length = 12</w:t>
            </w:r>
          </w:p>
          <w:p w:rsidR="00614D2D" w:rsidRDefault="00614D2D">
            <w:pPr>
              <w:pStyle w:val="PL"/>
              <w:rPr>
                <w:noProof w:val="0"/>
              </w:rPr>
            </w:pPr>
            <w:r>
              <w:rPr>
                <w:noProof w:val="0"/>
              </w:rPr>
              <w:t>dstOffset = 2</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of findAndCopyValue () is 0008</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Compare buffer</w:t>
            </w:r>
          </w:p>
          <w:p w:rsidR="00614D2D" w:rsidRDefault="00614D2D">
            <w:pPr>
              <w:pStyle w:val="PL"/>
              <w:rPr>
                <w:noProof w:val="0"/>
              </w:rPr>
            </w:pPr>
            <w:r>
              <w:rPr>
                <w:noProof w:val="0"/>
              </w:rPr>
              <w:t xml:space="preserve">buffer = </w:t>
            </w:r>
          </w:p>
          <w:p w:rsidR="00614D2D" w:rsidRDefault="00614D2D">
            <w:pPr>
              <w:pStyle w:val="PL"/>
              <w:rPr>
                <w:noProof w:val="0"/>
              </w:rPr>
            </w:pPr>
            <w:r>
              <w:rPr>
                <w:noProof w:val="0"/>
              </w:rPr>
              <w:t>55 55 81 11 22 33 44 F5 55 55 55 55</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12</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02h</w:t>
            </w:r>
          </w:p>
          <w:p w:rsidR="00614D2D" w:rsidRDefault="00614D2D">
            <w:pPr>
              <w:pStyle w:val="PL"/>
              <w:rPr>
                <w:noProof w:val="0"/>
              </w:rPr>
            </w:pPr>
            <w:r>
              <w:rPr>
                <w:noProof w:val="0"/>
              </w:rPr>
              <w:t>dstBuffer.length = 2</w:t>
            </w:r>
          </w:p>
          <w:p w:rsidR="00614D2D" w:rsidRDefault="00614D2D">
            <w:pPr>
              <w:pStyle w:val="PL"/>
              <w:rPr>
                <w:noProof w:val="0"/>
              </w:rPr>
            </w:pPr>
            <w:r>
              <w:rPr>
                <w:noProof w:val="0"/>
              </w:rPr>
              <w:t>dstOffset = 0</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of findAndCopyValue () is 0002</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 buffer</w:t>
            </w:r>
          </w:p>
          <w:p w:rsidR="00614D2D" w:rsidRDefault="00614D2D">
            <w:pPr>
              <w:pStyle w:val="PL"/>
              <w:rPr>
                <w:noProof w:val="0"/>
              </w:rPr>
            </w:pPr>
            <w:r>
              <w:rPr>
                <w:noProof w:val="0"/>
              </w:rPr>
              <w:t>buffer = 83 81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14</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 (with tag 82h)</w:t>
            </w:r>
          </w:p>
          <w:p w:rsidR="00614D2D" w:rsidRDefault="00614D2D">
            <w:pPr>
              <w:pStyle w:val="PL"/>
              <w:rPr>
                <w:noProof w:val="0"/>
              </w:rPr>
            </w:pPr>
            <w:r>
              <w:rPr>
                <w:noProof w:val="0"/>
              </w:rPr>
              <w:t>tag = 82h</w:t>
            </w:r>
          </w:p>
          <w:p w:rsidR="00614D2D" w:rsidRDefault="00614D2D">
            <w:pPr>
              <w:pStyle w:val="PL"/>
              <w:rPr>
                <w:noProof w:val="0"/>
              </w:rPr>
            </w:pPr>
            <w:r>
              <w:rPr>
                <w:noProof w:val="0"/>
              </w:rPr>
              <w:t>dstBuffer.length = 02</w:t>
            </w:r>
          </w:p>
          <w:p w:rsidR="00614D2D" w:rsidRDefault="00614D2D">
            <w:pPr>
              <w:pStyle w:val="PL"/>
              <w:rPr>
                <w:noProof w:val="0"/>
              </w:rPr>
            </w:pPr>
            <w:r>
              <w:rPr>
                <w:noProof w:val="0"/>
              </w:rPr>
              <w:t>dstOffset = 0</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of findAndCopyValue () is 0002</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 buffer</w:t>
            </w:r>
          </w:p>
          <w:p w:rsidR="00614D2D" w:rsidRDefault="00614D2D">
            <w:pPr>
              <w:pStyle w:val="PL"/>
              <w:rPr>
                <w:noProof w:val="0"/>
              </w:rPr>
            </w:pPr>
            <w:r>
              <w:rPr>
                <w:noProof w:val="0"/>
              </w:rPr>
              <w:t>buffer = 83 81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16</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 (with tag B3h)</w:t>
            </w:r>
          </w:p>
          <w:p w:rsidR="00614D2D" w:rsidRDefault="00614D2D">
            <w:pPr>
              <w:pStyle w:val="PL"/>
              <w:rPr>
                <w:noProof w:val="0"/>
              </w:rPr>
            </w:pPr>
            <w:r>
              <w:rPr>
                <w:noProof w:val="0"/>
              </w:rPr>
              <w:t>tag = B3h</w:t>
            </w:r>
          </w:p>
          <w:p w:rsidR="00614D2D" w:rsidRDefault="00614D2D">
            <w:pPr>
              <w:pStyle w:val="PL"/>
              <w:rPr>
                <w:noProof w:val="0"/>
              </w:rPr>
            </w:pPr>
            <w:r>
              <w:rPr>
                <w:noProof w:val="0"/>
              </w:rPr>
              <w:t>dstBuffer.length = C4</w:t>
            </w:r>
          </w:p>
          <w:p w:rsidR="00614D2D" w:rsidRDefault="00614D2D">
            <w:pPr>
              <w:pStyle w:val="PL"/>
              <w:rPr>
                <w:noProof w:val="0"/>
              </w:rPr>
            </w:pPr>
            <w:r>
              <w:rPr>
                <w:noProof w:val="0"/>
              </w:rPr>
              <w:t>dstOffset = 0</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of findAndCopyValue () is 00C4</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Compare buffer</w:t>
            </w:r>
          </w:p>
          <w:p w:rsidR="00614D2D" w:rsidRDefault="00614D2D">
            <w:pPr>
              <w:pStyle w:val="PL"/>
              <w:keepNext/>
              <w:keepLines/>
              <w:rPr>
                <w:noProof w:val="0"/>
              </w:rPr>
            </w:pPr>
            <w:r>
              <w:rPr>
                <w:noProof w:val="0"/>
              </w:rPr>
              <w:t>buffer = 01 02 … C4</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Send Formatted SMS PP with the maximum user data length = 0x010D, using 2 concatenated envelopes</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18</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pPr>
            <w:r>
              <w:t>Successful call (with SMS TPDU TAG)</w:t>
            </w:r>
          </w:p>
          <w:p w:rsidR="00614D2D" w:rsidRDefault="00614D2D">
            <w:pPr>
              <w:pStyle w:val="PL"/>
              <w:keepLines/>
              <w:rPr>
                <w:lang w:val="de-DE"/>
              </w:rPr>
            </w:pPr>
            <w:r>
              <w:rPr>
                <w:lang w:val="de-DE"/>
              </w:rPr>
              <w:t>tag = 0Bh</w:t>
            </w:r>
          </w:p>
          <w:p w:rsidR="00614D2D" w:rsidRDefault="00614D2D">
            <w:pPr>
              <w:pStyle w:val="PL"/>
              <w:keepLines/>
              <w:rPr>
                <w:lang w:val="de-DE"/>
              </w:rPr>
            </w:pPr>
            <w:r>
              <w:rPr>
                <w:lang w:val="de-DE"/>
              </w:rPr>
              <w:t>dstBuffer.length = 0x011E</w:t>
            </w:r>
          </w:p>
          <w:p w:rsidR="00614D2D" w:rsidRDefault="00614D2D">
            <w:pPr>
              <w:pStyle w:val="TAH"/>
              <w:rPr>
                <w:lang w:val="de-DE"/>
              </w:rPr>
            </w:pPr>
            <w:r>
              <w:rPr>
                <w:lang w:val="de-DE"/>
              </w:rPr>
              <w:t>dstOffset = 0</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Result of findAndCopyValue () is 0x011E</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19</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pPr>
            <w:r>
              <w:t>Compare buffer</w:t>
            </w:r>
          </w:p>
          <w:p w:rsidR="00614D2D" w:rsidRDefault="00614D2D">
            <w:pPr>
              <w:pStyle w:val="PL"/>
            </w:pPr>
            <w:r>
              <w:t>buffer = 0348 Header + secured data (01 02 … FA)</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pPr>
            <w:r>
              <w:t>Successful call (with SMS TPDU TAG)</w:t>
            </w:r>
          </w:p>
          <w:p w:rsidR="00614D2D" w:rsidRDefault="00614D2D">
            <w:pPr>
              <w:pStyle w:val="PL"/>
              <w:keepLines/>
            </w:pPr>
            <w:r>
              <w:t>tag = 0Bh</w:t>
            </w:r>
          </w:p>
          <w:p w:rsidR="00614D2D" w:rsidRDefault="00614D2D">
            <w:pPr>
              <w:pStyle w:val="PL"/>
              <w:keepLines/>
            </w:pPr>
            <w:r>
              <w:t>dstBuffer.length = 0x0220</w:t>
            </w:r>
          </w:p>
          <w:p w:rsidR="00614D2D" w:rsidRDefault="00614D2D">
            <w:pPr>
              <w:pStyle w:val="TAH"/>
            </w:pPr>
            <w:r>
              <w:t>dstOffset = 0x0100</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Result of findAndCopyValue () is 0x021E</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pPr>
            <w:r>
              <w:t>Compare buffer</w:t>
            </w:r>
          </w:p>
          <w:p w:rsidR="00614D2D" w:rsidRDefault="00614D2D">
            <w:pPr>
              <w:pStyle w:val="PL"/>
            </w:pPr>
            <w:r>
              <w:t>buffer = 0348 Header + secured data (01 02 … FA)</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bl>
    <w:p w:rsidR="00614D2D" w:rsidRDefault="00614D2D" w:rsidP="00614D2D"/>
    <w:p w:rsidR="00614D2D" w:rsidRDefault="00614D2D" w:rsidP="00614D2D">
      <w:pPr>
        <w:pStyle w:val="H6"/>
        <w:keepNext w:val="0"/>
        <w:keepLines w:val="0"/>
      </w:pPr>
      <w:r>
        <w:t>6.2.4.14.4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090"/>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N1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9, 11, 13</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lang w:val="es-ES"/>
              </w:rPr>
            </w:pPr>
            <w:r>
              <w:rPr>
                <w:lang w:val="es-ES"/>
              </w:rPr>
              <w:t>N2</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lang w:val="es-ES"/>
              </w:rPr>
            </w:pPr>
            <w:r>
              <w:rPr>
                <w:lang w:val="es-ES"/>
              </w:rPr>
              <w:t>6, 7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lang w:val="es-ES"/>
              </w:rPr>
            </w:pPr>
            <w:r>
              <w:rPr>
                <w:lang w:val="es-ES"/>
              </w:rPr>
              <w:t>N3</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lang w:val="es-ES"/>
              </w:rPr>
            </w:pPr>
            <w:r>
              <w:t>8, 10, 12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lang w:val="es-ES"/>
              </w:rPr>
            </w:pPr>
            <w:r>
              <w:t>N4</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14, 15, 16, 17, 18, 19, 20, 21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P1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P2</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2, 3, 4, 5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Does not apply for EnvelopeHandler</w:t>
            </w:r>
          </w:p>
        </w:tc>
      </w:tr>
    </w:tbl>
    <w:p w:rsidR="00614D2D" w:rsidRDefault="00614D2D" w:rsidP="00614D2D"/>
    <w:p w:rsidR="00614D2D" w:rsidRDefault="00614D2D" w:rsidP="00614D2D">
      <w:pPr>
        <w:pStyle w:val="Heading4"/>
        <w:keepNext w:val="0"/>
        <w:keepLines w:val="0"/>
      </w:pPr>
      <w:bookmarkStart w:id="225" w:name="_Toc51826717"/>
      <w:bookmarkStart w:id="226" w:name="_Toc117070398"/>
      <w:bookmarkStart w:id="227" w:name="_Toc51828160"/>
      <w:r>
        <w:t>6.2.4.15</w:t>
      </w:r>
      <w:r>
        <w:tab/>
        <w:t>Method findAndCopyValue(byte tag, byte occurrence, short valueOffset, byte[] dstBuffer, short dstOffset, short dstLength)</w:t>
      </w:r>
      <w:bookmarkEnd w:id="225"/>
      <w:bookmarkEnd w:id="226"/>
      <w:bookmarkEnd w:id="227"/>
    </w:p>
    <w:p w:rsidR="00614D2D" w:rsidRDefault="00614D2D" w:rsidP="00614D2D">
      <w:r>
        <w:t>Test Area Reference: API_2_ENH_FACYBS_BSS</w:t>
      </w:r>
    </w:p>
    <w:p w:rsidR="00614D2D" w:rsidRDefault="00614D2D" w:rsidP="00614D2D">
      <w:pPr>
        <w:pStyle w:val="H6"/>
        <w:keepNext w:val="0"/>
        <w:keepLines w:val="0"/>
      </w:pPr>
      <w:r>
        <w:t>6.2.4.15.1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short findAndCopyValue(byte tag,</w:t>
      </w:r>
    </w:p>
    <w:p w:rsidR="00614D2D" w:rsidRDefault="00614D2D" w:rsidP="00614D2D">
      <w:pPr>
        <w:pStyle w:val="PL"/>
        <w:rPr>
          <w:noProof w:val="0"/>
        </w:rPr>
      </w:pPr>
      <w:r>
        <w:rPr>
          <w:noProof w:val="0"/>
        </w:rPr>
        <w:t xml:space="preserve">                              byte occurence,</w:t>
      </w:r>
    </w:p>
    <w:p w:rsidR="00614D2D" w:rsidRDefault="00614D2D" w:rsidP="00614D2D">
      <w:pPr>
        <w:pStyle w:val="PL"/>
        <w:rPr>
          <w:noProof w:val="0"/>
        </w:rPr>
      </w:pPr>
      <w:r>
        <w:rPr>
          <w:noProof w:val="0"/>
        </w:rPr>
        <w:t xml:space="preserve">                              short valueOffset,</w:t>
      </w:r>
    </w:p>
    <w:p w:rsidR="00614D2D" w:rsidRDefault="00614D2D" w:rsidP="00614D2D">
      <w:pPr>
        <w:pStyle w:val="PL"/>
        <w:rPr>
          <w:noProof w:val="0"/>
        </w:rPr>
      </w:pPr>
      <w:r>
        <w:rPr>
          <w:noProof w:val="0"/>
        </w:rPr>
        <w:t xml:space="preserve">                              byte[] dstBuffer,</w:t>
      </w:r>
    </w:p>
    <w:p w:rsidR="00614D2D" w:rsidRDefault="00614D2D" w:rsidP="00614D2D">
      <w:pPr>
        <w:pStyle w:val="PL"/>
        <w:rPr>
          <w:noProof w:val="0"/>
        </w:rPr>
      </w:pPr>
      <w:r>
        <w:rPr>
          <w:noProof w:val="0"/>
        </w:rPr>
        <w:t xml:space="preserve">                              short dstOffset,</w:t>
      </w:r>
    </w:p>
    <w:p w:rsidR="00614D2D" w:rsidRDefault="00614D2D" w:rsidP="00614D2D">
      <w:pPr>
        <w:pStyle w:val="PL"/>
        <w:rPr>
          <w:noProof w:val="0"/>
        </w:rPr>
      </w:pPr>
      <w:r>
        <w:rPr>
          <w:noProof w:val="0"/>
        </w:rPr>
        <w:t xml:space="preserve">                              short dstLength)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6.2.4.15.1.1</w:t>
      </w:r>
      <w:r>
        <w:tab/>
        <w:t>Normal execution</w:t>
      </w:r>
    </w:p>
    <w:p w:rsidR="00614D2D" w:rsidRDefault="00614D2D" w:rsidP="00614D2D">
      <w:pPr>
        <w:pStyle w:val="ListBullet"/>
        <w:numPr>
          <w:ilvl w:val="0"/>
          <w:numId w:val="2"/>
        </w:numPr>
        <w:ind w:left="568" w:hanging="284"/>
      </w:pPr>
      <w:r>
        <w:t>CRRN1: looks for the indicated occurrence of a TLV element from the beginning of a TLV list and copy its value into a destination buffer.</w:t>
      </w:r>
    </w:p>
    <w:p w:rsidR="00614D2D" w:rsidRDefault="00614D2D" w:rsidP="00614D2D">
      <w:pPr>
        <w:pStyle w:val="ListBullet"/>
        <w:numPr>
          <w:ilvl w:val="0"/>
          <w:numId w:val="2"/>
        </w:numPr>
        <w:ind w:left="568" w:hanging="284"/>
      </w:pPr>
      <w:r>
        <w:t>CRRN2: if no TLV element is found, the UNAVAILABLE_ELEMENT exception is thrown and the current TLV is no longer defined.</w:t>
      </w:r>
    </w:p>
    <w:p w:rsidR="00614D2D" w:rsidRDefault="00614D2D" w:rsidP="00614D2D">
      <w:pPr>
        <w:pStyle w:val="ListBullet"/>
        <w:numPr>
          <w:ilvl w:val="0"/>
          <w:numId w:val="2"/>
        </w:numPr>
        <w:ind w:left="568" w:hanging="284"/>
      </w:pPr>
      <w:r>
        <w:t>CRRN3: if the method is successful then the corresponding TLV becomes current and dstOffset + dstLength is returned.</w:t>
      </w:r>
    </w:p>
    <w:p w:rsidR="00614D2D" w:rsidRDefault="00614D2D" w:rsidP="00614D2D">
      <w:pPr>
        <w:pStyle w:val="ListBullet"/>
        <w:numPr>
          <w:ilvl w:val="0"/>
          <w:numId w:val="2"/>
        </w:numPr>
        <w:ind w:left="568" w:hanging="284"/>
      </w:pPr>
      <w:r>
        <w:t>CRRN4: The search method is comprehension required flag independent.</w:t>
      </w:r>
    </w:p>
    <w:p w:rsidR="00614D2D" w:rsidRDefault="00614D2D" w:rsidP="00614D2D">
      <w:pPr>
        <w:pStyle w:val="H6"/>
        <w:keepNext w:val="0"/>
        <w:keepLines w:val="0"/>
      </w:pPr>
      <w:r>
        <w:t>6.2.4.15.1.2</w:t>
      </w:r>
      <w:r>
        <w:tab/>
        <w:t>Parameter errors</w:t>
      </w:r>
    </w:p>
    <w:p w:rsidR="00614D2D" w:rsidRDefault="00614D2D" w:rsidP="00614D2D">
      <w:pPr>
        <w:pStyle w:val="ListBullet"/>
        <w:numPr>
          <w:ilvl w:val="0"/>
          <w:numId w:val="2"/>
        </w:numPr>
        <w:ind w:left="568" w:hanging="284"/>
      </w:pPr>
      <w:r>
        <w:t>CRRP1: if dstBuffer is null NullPointerException shall be thrown.</w:t>
      </w:r>
    </w:p>
    <w:p w:rsidR="00614D2D" w:rsidRDefault="00614D2D" w:rsidP="00614D2D">
      <w:pPr>
        <w:pStyle w:val="ListBullet"/>
        <w:numPr>
          <w:ilvl w:val="0"/>
          <w:numId w:val="2"/>
        </w:numPr>
        <w:ind w:left="568" w:hanging="284"/>
      </w:pPr>
      <w:r>
        <w:t>CRRP2: if dstOffset or dstLength or both would cause access outside array bounds, or if dstLength is negative ArrayIndexOutOfBoundsException shall be thrown.</w:t>
      </w:r>
    </w:p>
    <w:p w:rsidR="00614D2D" w:rsidRDefault="00614D2D" w:rsidP="00614D2D">
      <w:pPr>
        <w:pStyle w:val="ListBullet"/>
        <w:numPr>
          <w:ilvl w:val="0"/>
          <w:numId w:val="2"/>
        </w:numPr>
        <w:ind w:left="568" w:hanging="284"/>
      </w:pPr>
      <w:r>
        <w:t>CRRP3: if valueOffset, dstLength or both are out of the current TLV an instance of ToolkitException shall be thrown. The reason code shall be ToolkitException OUT_OF_TLV_BOUNDARIES.</w:t>
      </w:r>
    </w:p>
    <w:p w:rsidR="00614D2D" w:rsidRDefault="00614D2D" w:rsidP="00614D2D">
      <w:pPr>
        <w:pStyle w:val="H6"/>
        <w:keepNext w:val="0"/>
        <w:keepLines w:val="0"/>
      </w:pPr>
      <w:r>
        <w:t>6.2.4.15.1.3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 HANDLER_NOT_AVAILABLE.</w:t>
      </w:r>
    </w:p>
    <w:p w:rsidR="00614D2D" w:rsidRDefault="00614D2D" w:rsidP="00614D2D">
      <w:pPr>
        <w:pStyle w:val="H6"/>
        <w:keepNext w:val="0"/>
        <w:keepLines w:val="0"/>
      </w:pPr>
      <w:r>
        <w:t>6.2.4.15.2</w:t>
      </w:r>
      <w:r>
        <w:tab/>
        <w:t>Test Suite files</w:t>
      </w:r>
    </w:p>
    <w:p w:rsidR="00614D2D" w:rsidRDefault="00614D2D" w:rsidP="00614D2D">
      <w:pPr>
        <w:pStyle w:val="B1"/>
        <w:tabs>
          <w:tab w:val="left" w:pos="2268"/>
        </w:tabs>
      </w:pPr>
      <w:r>
        <w:t>Test Script:</w:t>
      </w:r>
      <w:r w:rsidR="00A1704F">
        <w:tab/>
      </w:r>
      <w:r>
        <w:t>API_2_ENH_FACYBS_BSS_1.scr</w:t>
      </w:r>
    </w:p>
    <w:p w:rsidR="00614D2D" w:rsidRDefault="00614D2D" w:rsidP="00614D2D">
      <w:pPr>
        <w:pStyle w:val="B1"/>
        <w:tabs>
          <w:tab w:val="left" w:pos="2268"/>
        </w:tabs>
      </w:pPr>
      <w:r>
        <w:t>Test Applet:</w:t>
      </w:r>
      <w:r w:rsidR="00A1704F">
        <w:tab/>
      </w:r>
      <w:r>
        <w:t>API_2_ENH_FACYBS_BSS_1.java</w:t>
      </w:r>
    </w:p>
    <w:p w:rsidR="00614D2D" w:rsidRDefault="00614D2D" w:rsidP="00614D2D">
      <w:pPr>
        <w:pStyle w:val="B1"/>
        <w:tabs>
          <w:tab w:val="left" w:pos="2268"/>
        </w:tabs>
      </w:pPr>
      <w:r>
        <w:t>Load Script:</w:t>
      </w:r>
      <w:r w:rsidR="00A1704F">
        <w:tab/>
      </w:r>
      <w:r>
        <w:t>API_2_ENH_FACYBS_BSS_1.ldr</w:t>
      </w:r>
    </w:p>
    <w:p w:rsidR="00614D2D" w:rsidRDefault="00614D2D" w:rsidP="00614D2D">
      <w:pPr>
        <w:pStyle w:val="B1"/>
        <w:tabs>
          <w:tab w:val="left" w:pos="2268"/>
        </w:tabs>
      </w:pPr>
      <w:r>
        <w:t>Cleanup Script:</w:t>
      </w:r>
      <w:r>
        <w:tab/>
        <w:t>API_2_ENH_FACYBS_BSS_1.clr</w:t>
      </w:r>
    </w:p>
    <w:p w:rsidR="00614D2D" w:rsidRDefault="00614D2D" w:rsidP="00614D2D">
      <w:pPr>
        <w:pStyle w:val="B1"/>
        <w:tabs>
          <w:tab w:val="left" w:pos="2268"/>
        </w:tabs>
      </w:pPr>
      <w:r>
        <w:t>Parameter File:</w:t>
      </w:r>
      <w:r>
        <w:tab/>
        <w:t>API_2_ENH_FACYBS_BSS_1.par</w:t>
      </w:r>
    </w:p>
    <w:p w:rsidR="00614D2D" w:rsidRDefault="00614D2D" w:rsidP="00614D2D">
      <w:pPr>
        <w:pStyle w:val="H6"/>
        <w:keepNext w:val="0"/>
        <w:keepLines w:val="0"/>
      </w:pPr>
      <w:r>
        <w:t>6.2.4.15.3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Fill the SMS PP with TLV: Tag 02 Value 22 44 Tag 33, Length C4 Value 01 02 …</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findAndCopyValue() with a null dstBuffer</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NullPointerException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 xml:space="preserve">dstOffset </w:t>
            </w:r>
            <w:r>
              <w:sym w:font="Symbol" w:char="F0B3"/>
            </w:r>
            <w:r>
              <w:t xml:space="preserve"> dstBuffer.length</w:t>
            </w:r>
          </w:p>
          <w:p w:rsidR="00614D2D" w:rsidRDefault="00614D2D">
            <w:pPr>
              <w:pStyle w:val="PL"/>
              <w:rPr>
                <w:noProof w:val="0"/>
              </w:rPr>
            </w:pPr>
            <w:r>
              <w:rPr>
                <w:noProof w:val="0"/>
              </w:rPr>
              <w:t>tag = 06h, 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5</w:t>
            </w:r>
          </w:p>
          <w:p w:rsidR="00614D2D" w:rsidRDefault="00614D2D">
            <w:pPr>
              <w:pStyle w:val="PL"/>
              <w:rPr>
                <w:noProof w:val="0"/>
              </w:rPr>
            </w:pPr>
            <w:r>
              <w:rPr>
                <w:noProof w:val="0"/>
              </w:rPr>
              <w:t>dstLength = 1</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dstOffset &lt; 0</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-1</w:t>
            </w:r>
          </w:p>
          <w:p w:rsidR="00614D2D" w:rsidRDefault="00614D2D">
            <w:pPr>
              <w:pStyle w:val="PL"/>
              <w:rPr>
                <w:noProof w:val="0"/>
              </w:rPr>
            </w:pPr>
            <w:r>
              <w:rPr>
                <w:noProof w:val="0"/>
              </w:rPr>
              <w:t>dstLength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dstLength &gt;dstBuffer.length</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6</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dstOffset + dstLength &gt;dstBuffer.length</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3</w:t>
            </w:r>
          </w:p>
          <w:p w:rsidR="00614D2D" w:rsidRDefault="00614D2D">
            <w:pPr>
              <w:pStyle w:val="PL"/>
              <w:rPr>
                <w:noProof w:val="0"/>
              </w:rPr>
            </w:pPr>
            <w:r>
              <w:rPr>
                <w:noProof w:val="0"/>
              </w:rPr>
              <w:t>dstLength = 3</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dstLength &lt; 0</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 xml:space="preserve">valueOffset </w:t>
            </w:r>
            <w:r>
              <w:sym w:font="Symbol" w:char="F0B3"/>
            </w:r>
            <w:r>
              <w:t xml:space="preserve"> Value Length</w:t>
            </w:r>
          </w:p>
          <w:p w:rsidR="00614D2D" w:rsidRDefault="00614D2D">
            <w:pPr>
              <w:pStyle w:val="PL"/>
              <w:rPr>
                <w:noProof w:val="0"/>
              </w:rPr>
            </w:pPr>
            <w:r>
              <w:rPr>
                <w:noProof w:val="0"/>
              </w:rPr>
              <w:t>tag = 06h, occurrence = 1</w:t>
            </w:r>
          </w:p>
          <w:p w:rsidR="00614D2D" w:rsidRDefault="00614D2D">
            <w:pPr>
              <w:pStyle w:val="PL"/>
              <w:rPr>
                <w:noProof w:val="0"/>
              </w:rPr>
            </w:pPr>
            <w:r>
              <w:rPr>
                <w:noProof w:val="0"/>
              </w:rPr>
              <w:t>valueOffset = 6</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valueOffset &lt; 0</w:t>
            </w:r>
          </w:p>
          <w:p w:rsidR="00614D2D" w:rsidRDefault="00614D2D">
            <w:pPr>
              <w:pStyle w:val="PL"/>
              <w:rPr>
                <w:noProof w:val="0"/>
              </w:rPr>
            </w:pPr>
            <w:r>
              <w:rPr>
                <w:noProof w:val="0"/>
              </w:rPr>
              <w:t>valueOffset = -1</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dstLength &gt; Value length</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7</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PL"/>
              <w:rPr>
                <w:noProof w:val="0"/>
              </w:rPr>
            </w:pPr>
            <w:r>
              <w:rPr>
                <w:rFonts w:ascii="Arial" w:hAnsi="Arial"/>
                <w:b/>
                <w:noProof w:val="0"/>
                <w:sz w:val="18"/>
              </w:rPr>
              <w:t xml:space="preserve">valueOffset + dstLength &gt; Text String </w:t>
            </w:r>
            <w:r>
              <w:rPr>
                <w:noProof w:val="0"/>
              </w:rPr>
              <w:t>length</w:t>
            </w:r>
          </w:p>
          <w:p w:rsidR="00614D2D" w:rsidRDefault="00614D2D">
            <w:pPr>
              <w:pStyle w:val="PL"/>
              <w:rPr>
                <w:noProof w:val="0"/>
              </w:rPr>
            </w:pPr>
            <w:r>
              <w:rPr>
                <w:noProof w:val="0"/>
              </w:rPr>
              <w:t>valueOffset = 2</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5</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hideMark/>
          </w:tcPr>
          <w:p w:rsidR="00614D2D" w:rsidRDefault="00614D2D">
            <w:pPr>
              <w:pStyle w:val="TAC"/>
              <w:keepNext w:val="0"/>
              <w:keepLines w:val="0"/>
            </w:pPr>
            <w:r>
              <w:t>11</w:t>
            </w: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rPr>
                <w:lang w:val="pt-BR"/>
              </w:rPr>
            </w:pPr>
            <w:r>
              <w:rPr>
                <w:lang w:val="pt-BR"/>
              </w:rPr>
              <w:t>Select a TLV (tag 02h)</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rPr>
                <w:lang w:val="pt-BR"/>
              </w:rPr>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rPr>
                <w:lang w:val="pt-BR"/>
              </w:rPr>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rPr>
                <w:lang w:val="pt-BR"/>
              </w:rPr>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findAndCopyValue()</w:t>
            </w:r>
          </w:p>
          <w:p w:rsidR="00614D2D" w:rsidRDefault="00614D2D">
            <w:pPr>
              <w:pStyle w:val="PL"/>
              <w:rPr>
                <w:noProof w:val="0"/>
              </w:rPr>
            </w:pPr>
            <w:r>
              <w:rPr>
                <w:noProof w:val="0"/>
              </w:rPr>
              <w:t>tag = 06h</w:t>
            </w:r>
          </w:p>
          <w:p w:rsidR="00614D2D" w:rsidRDefault="00614D2D">
            <w:pPr>
              <w:pStyle w:val="PL"/>
              <w:rPr>
                <w:noProof w:val="0"/>
              </w:rPr>
            </w:pPr>
            <w:r>
              <w:rPr>
                <w:noProof w:val="0"/>
              </w:rPr>
              <w:t>occurrence = 2</w:t>
            </w:r>
          </w:p>
        </w:tc>
        <w:tc>
          <w:tcPr>
            <w:tcW w:w="2835" w:type="dxa"/>
            <w:tcBorders>
              <w:top w:val="nil"/>
              <w:left w:val="single" w:sz="4" w:space="0" w:color="auto"/>
              <w:bottom w:val="nil"/>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pPr>
            <w:r>
              <w:t>13</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pPr>
            <w:r>
              <w:t>Successful call</w:t>
            </w:r>
          </w:p>
          <w:p w:rsidR="00614D2D" w:rsidRDefault="00614D2D">
            <w:pPr>
              <w:pStyle w:val="PL"/>
              <w:keepNext/>
              <w:keepLines/>
              <w:rPr>
                <w:noProof w:val="0"/>
              </w:rPr>
            </w:pPr>
            <w:r>
              <w:rPr>
                <w:noProof w:val="0"/>
              </w:rPr>
              <w:t>tag = 06h, occurrence = 1</w:t>
            </w:r>
          </w:p>
          <w:p w:rsidR="00614D2D" w:rsidRDefault="00614D2D">
            <w:pPr>
              <w:pStyle w:val="PL"/>
              <w:keepNext/>
              <w:keepLines/>
              <w:rPr>
                <w:noProof w:val="0"/>
              </w:rPr>
            </w:pPr>
            <w:r>
              <w:rPr>
                <w:noProof w:val="0"/>
              </w:rPr>
              <w:t>valueOffset = 0</w:t>
            </w:r>
          </w:p>
          <w:p w:rsidR="00614D2D" w:rsidRDefault="00614D2D">
            <w:pPr>
              <w:pStyle w:val="PL"/>
              <w:keepNext/>
              <w:keepLines/>
              <w:rPr>
                <w:noProof w:val="0"/>
              </w:rPr>
            </w:pPr>
            <w:r>
              <w:rPr>
                <w:noProof w:val="0"/>
              </w:rPr>
              <w:t>dstBuffer.length = 06</w:t>
            </w:r>
          </w:p>
          <w:p w:rsidR="00614D2D" w:rsidRDefault="00614D2D">
            <w:pPr>
              <w:pStyle w:val="PL"/>
              <w:keepNext/>
              <w:keepLines/>
              <w:rPr>
                <w:noProof w:val="0"/>
              </w:rPr>
            </w:pPr>
            <w:r>
              <w:rPr>
                <w:noProof w:val="0"/>
              </w:rPr>
              <w:t>dstOffset = 0</w:t>
            </w:r>
          </w:p>
          <w:p w:rsidR="00614D2D" w:rsidRDefault="00614D2D">
            <w:pPr>
              <w:pStyle w:val="PL"/>
              <w:keepNext/>
              <w:keepLines/>
              <w:rPr>
                <w:noProof w:val="0"/>
              </w:rPr>
            </w:pPr>
            <w:r>
              <w:rPr>
                <w:noProof w:val="0"/>
              </w:rPr>
              <w:t>dstLength = 06</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pPr>
            <w:r>
              <w:t>Result of findAndCopyValue() is 6</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14</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Compare buffer</w:t>
            </w:r>
          </w:p>
          <w:p w:rsidR="00614D2D" w:rsidRDefault="00614D2D">
            <w:pPr>
              <w:pStyle w:val="PL"/>
              <w:rPr>
                <w:noProof w:val="0"/>
              </w:rPr>
            </w:pPr>
            <w:r>
              <w:rPr>
                <w:noProof w:val="0"/>
              </w:rPr>
              <w:t>buffer = 81 11 22 33 44 F5</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15</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initialise dstBuffer</w:t>
            </w:r>
          </w:p>
          <w:p w:rsidR="00614D2D" w:rsidRDefault="00614D2D">
            <w:pPr>
              <w:pStyle w:val="PL"/>
              <w:rPr>
                <w:noProof w:val="0"/>
              </w:rPr>
            </w:pPr>
            <w:r>
              <w:rPr>
                <w:noProof w:val="0"/>
              </w:rPr>
              <w:t>dstBuffer = 55 55 … 55</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06h, occurrence = 1</w:t>
            </w:r>
          </w:p>
          <w:p w:rsidR="00614D2D" w:rsidRDefault="00614D2D">
            <w:pPr>
              <w:pStyle w:val="PL"/>
              <w:rPr>
                <w:noProof w:val="0"/>
              </w:rPr>
            </w:pPr>
            <w:r>
              <w:rPr>
                <w:noProof w:val="0"/>
              </w:rPr>
              <w:t>valueOffset = 2</w:t>
            </w:r>
          </w:p>
          <w:p w:rsidR="00614D2D" w:rsidRDefault="00614D2D">
            <w:pPr>
              <w:pStyle w:val="PL"/>
              <w:rPr>
                <w:noProof w:val="0"/>
              </w:rPr>
            </w:pPr>
            <w:r>
              <w:rPr>
                <w:noProof w:val="0"/>
              </w:rPr>
              <w:t>dstBuffer.length = 12</w:t>
            </w:r>
          </w:p>
          <w:p w:rsidR="00614D2D" w:rsidRDefault="00614D2D">
            <w:pPr>
              <w:pStyle w:val="PL"/>
              <w:rPr>
                <w:noProof w:val="0"/>
              </w:rPr>
            </w:pPr>
            <w:r>
              <w:rPr>
                <w:noProof w:val="0"/>
              </w:rPr>
              <w:t>dstOffset = 3</w:t>
            </w:r>
          </w:p>
          <w:p w:rsidR="00614D2D" w:rsidRDefault="00614D2D">
            <w:pPr>
              <w:pStyle w:val="PL"/>
              <w:rPr>
                <w:noProof w:val="0"/>
              </w:rPr>
            </w:pPr>
            <w:r>
              <w:rPr>
                <w:noProof w:val="0"/>
              </w:rPr>
              <w:t>dstLength = 04</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of findAndCopyValue () is 0007</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 buffer</w:t>
            </w:r>
          </w:p>
          <w:p w:rsidR="00614D2D" w:rsidRDefault="00614D2D">
            <w:pPr>
              <w:pStyle w:val="PL"/>
              <w:rPr>
                <w:noProof w:val="0"/>
              </w:rPr>
            </w:pPr>
            <w:r>
              <w:rPr>
                <w:noProof w:val="0"/>
              </w:rPr>
              <w:t xml:space="preserve">buffer = </w:t>
            </w:r>
          </w:p>
          <w:p w:rsidR="00614D2D" w:rsidRDefault="00614D2D">
            <w:pPr>
              <w:pStyle w:val="PL"/>
              <w:rPr>
                <w:noProof w:val="0"/>
              </w:rPr>
            </w:pPr>
            <w:r>
              <w:rPr>
                <w:noProof w:val="0"/>
              </w:rPr>
              <w:t>55 55 55 22 33 44 F5 55 55 55 55 55</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17</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02h, 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12</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2</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findAndCopyValue() is 0002</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18</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Compare buffer</w:t>
            </w:r>
          </w:p>
          <w:p w:rsidR="00614D2D" w:rsidRDefault="00614D2D">
            <w:pPr>
              <w:pStyle w:val="PL"/>
              <w:rPr>
                <w:noProof w:val="0"/>
              </w:rPr>
            </w:pPr>
            <w:r>
              <w:rPr>
                <w:noProof w:val="0"/>
              </w:rPr>
              <w:t>buffer = 83 81 55 … 55</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19</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02h, occurrence = 2</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12</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2</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findAndCopyValue() is 0002</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single" w:sz="4" w:space="0" w:color="auto"/>
              <w:right w:val="single" w:sz="4" w:space="0" w:color="auto"/>
            </w:tcBorders>
            <w:hideMark/>
          </w:tcPr>
          <w:p w:rsidR="00614D2D" w:rsidRDefault="00614D2D">
            <w:pPr>
              <w:pStyle w:val="TAC"/>
              <w:keepNext w:val="0"/>
              <w:keepLines w:val="0"/>
            </w:pPr>
            <w:r>
              <w:t>20</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Compare buffer</w:t>
            </w:r>
          </w:p>
          <w:p w:rsidR="00614D2D" w:rsidRDefault="00614D2D">
            <w:pPr>
              <w:pStyle w:val="PL"/>
              <w:rPr>
                <w:noProof w:val="0"/>
              </w:rPr>
            </w:pPr>
            <w:r>
              <w:rPr>
                <w:noProof w:val="0"/>
              </w:rPr>
              <w:t>buffer = 22 44 55 … 55</w:t>
            </w:r>
          </w:p>
        </w:tc>
        <w:tc>
          <w:tcPr>
            <w:tcW w:w="2835"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21</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 (with tag 82h)</w:t>
            </w:r>
          </w:p>
          <w:p w:rsidR="00614D2D" w:rsidRDefault="00614D2D">
            <w:pPr>
              <w:pStyle w:val="PL"/>
              <w:rPr>
                <w:noProof w:val="0"/>
              </w:rPr>
            </w:pPr>
            <w:r>
              <w:rPr>
                <w:noProof w:val="0"/>
              </w:rPr>
              <w:t>tag = 82h</w:t>
            </w:r>
          </w:p>
          <w:p w:rsidR="00614D2D" w:rsidRDefault="00614D2D">
            <w:pPr>
              <w:pStyle w:val="PL"/>
              <w:rPr>
                <w:noProof w:val="0"/>
              </w:rPr>
            </w:pPr>
            <w:r>
              <w:rPr>
                <w:noProof w:val="0"/>
              </w:rPr>
              <w:t>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12</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02</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of findAndCopyValue () is 0002</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 buffer</w:t>
            </w:r>
          </w:p>
          <w:p w:rsidR="00614D2D" w:rsidRDefault="00614D2D">
            <w:pPr>
              <w:pStyle w:val="PL"/>
              <w:rPr>
                <w:noProof w:val="0"/>
              </w:rPr>
            </w:pPr>
            <w:r>
              <w:rPr>
                <w:noProof w:val="0"/>
              </w:rPr>
              <w:t>buffer = 83 81 55 … 55</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23</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 (with tag 82h)</w:t>
            </w:r>
          </w:p>
          <w:p w:rsidR="00614D2D" w:rsidRDefault="00614D2D">
            <w:pPr>
              <w:pStyle w:val="PL"/>
              <w:rPr>
                <w:noProof w:val="0"/>
              </w:rPr>
            </w:pPr>
            <w:r>
              <w:rPr>
                <w:noProof w:val="0"/>
              </w:rPr>
              <w:t>tag = 82h</w:t>
            </w:r>
          </w:p>
          <w:p w:rsidR="00614D2D" w:rsidRDefault="00614D2D">
            <w:pPr>
              <w:pStyle w:val="PL"/>
              <w:rPr>
                <w:noProof w:val="0"/>
              </w:rPr>
            </w:pPr>
            <w:r>
              <w:rPr>
                <w:noProof w:val="0"/>
              </w:rPr>
              <w:t>occurrence = 2</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12</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02</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of findAndCopyValue () is 0002</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 buffer</w:t>
            </w:r>
          </w:p>
          <w:p w:rsidR="00614D2D" w:rsidRDefault="00614D2D">
            <w:pPr>
              <w:pStyle w:val="PL"/>
              <w:rPr>
                <w:noProof w:val="0"/>
              </w:rPr>
            </w:pPr>
            <w:r>
              <w:rPr>
                <w:noProof w:val="0"/>
              </w:rPr>
              <w:t>Buffer = 22 44 55 … 55</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 findAndCopyValue with length =0</w:t>
            </w:r>
          </w:p>
          <w:p w:rsidR="00614D2D" w:rsidRDefault="00614D2D">
            <w:pPr>
              <w:pStyle w:val="PL"/>
              <w:rPr>
                <w:noProof w:val="0"/>
              </w:rPr>
            </w:pPr>
            <w:r>
              <w:rPr>
                <w:noProof w:val="0"/>
              </w:rPr>
              <w:t>DstBuffer.length = 12</w:t>
            </w:r>
          </w:p>
          <w:p w:rsidR="00614D2D" w:rsidRDefault="00614D2D">
            <w:pPr>
              <w:pStyle w:val="PL"/>
              <w:rPr>
                <w:noProof w:val="0"/>
              </w:rPr>
            </w:pPr>
            <w:r>
              <w:rPr>
                <w:noProof w:val="0"/>
              </w:rPr>
              <w:t>dstOffset = 12</w:t>
            </w:r>
          </w:p>
          <w:p w:rsidR="00614D2D" w:rsidRDefault="00614D2D">
            <w:pPr>
              <w:pStyle w:val="PL"/>
              <w:rPr>
                <w:rFonts w:ascii="Arial" w:hAnsi="Arial"/>
                <w:b/>
                <w:noProof w:val="0"/>
                <w:sz w:val="18"/>
              </w:rPr>
            </w:pPr>
            <w:r>
              <w:rPr>
                <w:noProof w:val="0"/>
              </w:rPr>
              <w:t>dstLength = 0</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findAndCopyValue () is 12</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Send Formatted SMS PP with the maximum user data length = 0x010D, using 2 concatenated envelopes</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pPr>
            <w:r>
              <w:t>Successful call</w:t>
            </w:r>
          </w:p>
          <w:p w:rsidR="00614D2D" w:rsidRDefault="00614D2D">
            <w:pPr>
              <w:pStyle w:val="PL"/>
              <w:keepLines/>
            </w:pPr>
            <w:r>
              <w:t>tag = 0Bh, occurrence = 1</w:t>
            </w:r>
          </w:p>
          <w:p w:rsidR="00614D2D" w:rsidRDefault="00614D2D">
            <w:pPr>
              <w:pStyle w:val="PL"/>
              <w:keepLines/>
            </w:pPr>
            <w:r>
              <w:t>valueOffset = 0x11</w:t>
            </w:r>
          </w:p>
          <w:p w:rsidR="00614D2D" w:rsidRDefault="00614D2D">
            <w:pPr>
              <w:pStyle w:val="PL"/>
              <w:keepLines/>
            </w:pPr>
            <w:r>
              <w:t>dstBuffer.length = 0x010D</w:t>
            </w:r>
          </w:p>
          <w:p w:rsidR="00614D2D" w:rsidRDefault="00614D2D">
            <w:pPr>
              <w:pStyle w:val="PL"/>
              <w:keepLines/>
            </w:pPr>
            <w:r>
              <w:t>dstOffset = 0</w:t>
            </w:r>
          </w:p>
          <w:p w:rsidR="00614D2D" w:rsidRDefault="00614D2D">
            <w:pPr>
              <w:pStyle w:val="PL"/>
              <w:rPr>
                <w:rFonts w:ascii="Arial" w:hAnsi="Arial"/>
                <w:b/>
                <w:sz w:val="18"/>
              </w:rPr>
            </w:pPr>
            <w:r>
              <w:t>dstLength = 0x010D</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Result of findAndCopyValue() is 0x010D</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pPr>
            <w:r>
              <w:t>Compare buffer</w:t>
            </w:r>
          </w:p>
          <w:p w:rsidR="00614D2D" w:rsidRDefault="00614D2D">
            <w:pPr>
              <w:pStyle w:val="PL"/>
            </w:pPr>
            <w:r>
              <w:t>buffer = 0348 Header + secured data (01 02 … FA)</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28</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pPr>
            <w:r>
              <w:t>initialise dstBuffer</w:t>
            </w:r>
          </w:p>
          <w:p w:rsidR="00614D2D" w:rsidRDefault="00614D2D">
            <w:pPr>
              <w:pStyle w:val="PL"/>
            </w:pPr>
            <w:r>
              <w:t>dstBuffer = 55 55 … 55</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pPr>
            <w:r>
              <w:t>Successful call</w:t>
            </w:r>
          </w:p>
          <w:p w:rsidR="00614D2D" w:rsidRDefault="00614D2D">
            <w:pPr>
              <w:pStyle w:val="PL"/>
              <w:keepLines/>
            </w:pPr>
            <w:r>
              <w:t>tag = 0Bh, occurrence = 1</w:t>
            </w:r>
          </w:p>
          <w:p w:rsidR="00614D2D" w:rsidRDefault="00614D2D">
            <w:pPr>
              <w:pStyle w:val="PL"/>
              <w:keepLines/>
            </w:pPr>
            <w:r>
              <w:t>valueOffset = 0x0111</w:t>
            </w:r>
          </w:p>
          <w:p w:rsidR="00614D2D" w:rsidRDefault="00614D2D">
            <w:pPr>
              <w:pStyle w:val="PL"/>
              <w:keepLines/>
            </w:pPr>
            <w:r>
              <w:t>dstBuffer.length = 0x010D</w:t>
            </w:r>
          </w:p>
          <w:p w:rsidR="00614D2D" w:rsidRDefault="00614D2D">
            <w:pPr>
              <w:pStyle w:val="PL"/>
              <w:keepLines/>
            </w:pPr>
            <w:r>
              <w:t>dstOffset = 0x0100</w:t>
            </w:r>
          </w:p>
          <w:p w:rsidR="00614D2D" w:rsidRDefault="00614D2D">
            <w:pPr>
              <w:pStyle w:val="PL"/>
            </w:pPr>
            <w:r>
              <w:t>dstLength = 0x0D</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Result of findAndCopyValue () is 0x010D</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29</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pPr>
            <w:r>
              <w:t>Compare buffer</w:t>
            </w:r>
          </w:p>
          <w:p w:rsidR="00614D2D" w:rsidRDefault="00614D2D">
            <w:pPr>
              <w:pStyle w:val="PL"/>
              <w:keepLines/>
            </w:pPr>
            <w:r>
              <w:t xml:space="preserve">buffer = </w:t>
            </w:r>
          </w:p>
          <w:p w:rsidR="00614D2D" w:rsidRDefault="00614D2D">
            <w:pPr>
              <w:pStyle w:val="PL"/>
            </w:pPr>
            <w:r>
              <w:t>55 55 … 55 55 EE EF F0 F1 F2 F3 F4 F5 F6 F7 F8 F9 FA</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bl>
    <w:p w:rsidR="00614D2D" w:rsidRDefault="00614D2D" w:rsidP="00614D2D"/>
    <w:p w:rsidR="00614D2D" w:rsidRDefault="00614D2D" w:rsidP="00614D2D">
      <w:pPr>
        <w:pStyle w:val="H6"/>
        <w:keepNext w:val="0"/>
        <w:keepLines w:val="0"/>
      </w:pPr>
      <w:r>
        <w:t>6.2.4.15.4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090"/>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N1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14, 15, 17, 19, 20</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N2</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11, 12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N3</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13, 15, 17, 19, 25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21, 22, 23, 24, 26, 27, 28,29</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7, 8, 9, 10</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EnvelopeHandler</w:t>
            </w:r>
          </w:p>
        </w:tc>
      </w:tr>
    </w:tbl>
    <w:p w:rsidR="00614D2D" w:rsidRDefault="00614D2D" w:rsidP="00614D2D"/>
    <w:p w:rsidR="00614D2D" w:rsidRDefault="00614D2D" w:rsidP="00614D2D">
      <w:pPr>
        <w:pStyle w:val="Heading4"/>
        <w:keepNext w:val="0"/>
        <w:keepLines w:val="0"/>
      </w:pPr>
      <w:bookmarkStart w:id="228" w:name="_Toc51826718"/>
      <w:bookmarkStart w:id="229" w:name="_Toc117070399"/>
      <w:bookmarkStart w:id="230" w:name="_Toc51828161"/>
      <w:r>
        <w:t>6.2.4.16</w:t>
      </w:r>
      <w:r>
        <w:tab/>
        <w:t>Method findAndCompareValue(byte tag, byte[] compareBuffer, short compareOffset)</w:t>
      </w:r>
      <w:bookmarkEnd w:id="228"/>
      <w:bookmarkEnd w:id="229"/>
      <w:bookmarkEnd w:id="230"/>
    </w:p>
    <w:p w:rsidR="00614D2D" w:rsidRDefault="00614D2D" w:rsidP="00614D2D">
      <w:r>
        <w:t>Test Area Reference: API_2_ENH_FACRB_BS</w:t>
      </w:r>
    </w:p>
    <w:p w:rsidR="00614D2D" w:rsidRDefault="00614D2D" w:rsidP="00614D2D">
      <w:pPr>
        <w:pStyle w:val="H6"/>
        <w:keepNext w:val="0"/>
        <w:keepLines w:val="0"/>
      </w:pPr>
      <w:r>
        <w:t>6.2.4.16.1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byte findAndCompareValue(byte tag,</w:t>
      </w:r>
    </w:p>
    <w:p w:rsidR="00614D2D" w:rsidRDefault="00614D2D" w:rsidP="00614D2D">
      <w:pPr>
        <w:pStyle w:val="PL"/>
        <w:rPr>
          <w:noProof w:val="0"/>
        </w:rPr>
      </w:pPr>
      <w:r>
        <w:rPr>
          <w:noProof w:val="0"/>
        </w:rPr>
        <w:t xml:space="preserve">                                byte[] compareBuffer,</w:t>
      </w:r>
    </w:p>
    <w:p w:rsidR="00614D2D" w:rsidRDefault="00614D2D" w:rsidP="00614D2D">
      <w:pPr>
        <w:pStyle w:val="PL"/>
        <w:rPr>
          <w:noProof w:val="0"/>
        </w:rPr>
      </w:pPr>
      <w:r>
        <w:rPr>
          <w:noProof w:val="0"/>
        </w:rPr>
        <w:t xml:space="preserve">                                short compareOffset)</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6.2.4.16.1.1</w:t>
      </w:r>
      <w:r>
        <w:tab/>
        <w:t>Normal execution</w:t>
      </w:r>
    </w:p>
    <w:p w:rsidR="00614D2D" w:rsidRDefault="00614D2D" w:rsidP="00614D2D">
      <w:r>
        <w:t xml:space="preserve">Looks for the first occurrence of a TLV element from beginning of a TLV list and compare its value with a buffer: </w:t>
      </w:r>
    </w:p>
    <w:p w:rsidR="00614D2D" w:rsidRDefault="00614D2D" w:rsidP="00614D2D">
      <w:pPr>
        <w:pStyle w:val="ListBullet"/>
        <w:numPr>
          <w:ilvl w:val="0"/>
          <w:numId w:val="2"/>
        </w:numPr>
        <w:ind w:left="568" w:hanging="284"/>
      </w:pPr>
      <w:r>
        <w:t>CRRN1: if no TLV element is found, the UNAVAILABLE_ELEMENT exception is thrown and the current TLV is no longer defined.</w:t>
      </w:r>
    </w:p>
    <w:p w:rsidR="00614D2D" w:rsidRDefault="00614D2D" w:rsidP="00614D2D">
      <w:pPr>
        <w:pStyle w:val="ListBullet"/>
        <w:numPr>
          <w:ilvl w:val="0"/>
          <w:numId w:val="2"/>
        </w:numPr>
        <w:ind w:left="568" w:hanging="284"/>
      </w:pPr>
      <w:r>
        <w:t>CRRN2: if the method is successful then the corresponding TLV becomes current.</w:t>
      </w:r>
    </w:p>
    <w:p w:rsidR="00614D2D" w:rsidRDefault="00614D2D" w:rsidP="00614D2D">
      <w:pPr>
        <w:pStyle w:val="ListBullet"/>
        <w:numPr>
          <w:ilvl w:val="0"/>
          <w:numId w:val="2"/>
        </w:numPr>
        <w:ind w:left="568" w:hanging="284"/>
      </w:pPr>
      <w:r>
        <w:t>CRRN3: if identical returns 0.</w:t>
      </w:r>
    </w:p>
    <w:p w:rsidR="00614D2D" w:rsidRDefault="00614D2D" w:rsidP="00614D2D">
      <w:pPr>
        <w:pStyle w:val="ListBullet"/>
        <w:numPr>
          <w:ilvl w:val="0"/>
          <w:numId w:val="2"/>
        </w:numPr>
        <w:ind w:left="568" w:hanging="284"/>
      </w:pPr>
      <w:r>
        <w:t>CRRN4: if the first miscomparing byte in simple TLV is less than that in compareBuffer returns -1.</w:t>
      </w:r>
    </w:p>
    <w:p w:rsidR="00614D2D" w:rsidRDefault="00614D2D" w:rsidP="00614D2D">
      <w:pPr>
        <w:pStyle w:val="ListBullet"/>
        <w:numPr>
          <w:ilvl w:val="0"/>
          <w:numId w:val="2"/>
        </w:numPr>
        <w:ind w:left="568" w:hanging="284"/>
      </w:pPr>
      <w:r>
        <w:t>CRRN5: if the first miscomparing byte in simple TLV is greater than that in compareBuffer returns 1.</w:t>
      </w:r>
    </w:p>
    <w:p w:rsidR="00614D2D" w:rsidRDefault="00614D2D" w:rsidP="00614D2D">
      <w:pPr>
        <w:pStyle w:val="ListBullet"/>
        <w:numPr>
          <w:ilvl w:val="0"/>
          <w:numId w:val="2"/>
        </w:numPr>
        <w:ind w:left="568" w:hanging="284"/>
      </w:pPr>
      <w:r>
        <w:t>CRRN6: The search method is comprehension required flag independent.</w:t>
      </w:r>
    </w:p>
    <w:p w:rsidR="00614D2D" w:rsidRDefault="00614D2D" w:rsidP="00614D2D">
      <w:pPr>
        <w:pStyle w:val="H6"/>
        <w:keepNext w:val="0"/>
        <w:keepLines w:val="0"/>
      </w:pPr>
      <w:r>
        <w:t>6.2.4.16.1.2</w:t>
      </w:r>
      <w:r>
        <w:tab/>
        <w:t>Parameter errors</w:t>
      </w:r>
    </w:p>
    <w:p w:rsidR="00614D2D" w:rsidRDefault="00614D2D" w:rsidP="00614D2D">
      <w:pPr>
        <w:pStyle w:val="ListBullet"/>
        <w:numPr>
          <w:ilvl w:val="0"/>
          <w:numId w:val="2"/>
        </w:numPr>
        <w:ind w:left="568" w:hanging="284"/>
      </w:pPr>
      <w:r>
        <w:t>CRRP1: if compareBuffer is null NullPointerException shall be thrown.</w:t>
      </w:r>
    </w:p>
    <w:p w:rsidR="00614D2D" w:rsidRDefault="00614D2D" w:rsidP="00614D2D">
      <w:pPr>
        <w:pStyle w:val="ListBullet"/>
        <w:numPr>
          <w:ilvl w:val="0"/>
          <w:numId w:val="2"/>
        </w:numPr>
        <w:ind w:left="568" w:hanging="284"/>
      </w:pPr>
      <w:r>
        <w:t>CRRP2: if compareOffset would cause access outside array bounds ArrayIndexOutOfBoundsException shall be thrown.</w:t>
      </w:r>
    </w:p>
    <w:p w:rsidR="00614D2D" w:rsidRDefault="00614D2D" w:rsidP="00614D2D">
      <w:pPr>
        <w:pStyle w:val="H6"/>
        <w:keepNext w:val="0"/>
        <w:keepLines w:val="0"/>
      </w:pPr>
      <w:r>
        <w:t>6.2.4.16.1.3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 HANDLER_NOT_AVAILABLE.</w:t>
      </w:r>
    </w:p>
    <w:p w:rsidR="00614D2D" w:rsidRDefault="00614D2D" w:rsidP="00614D2D">
      <w:pPr>
        <w:pStyle w:val="H6"/>
        <w:keepNext w:val="0"/>
        <w:keepLines w:val="0"/>
      </w:pPr>
      <w:r>
        <w:t>6.2.4.16.2</w:t>
      </w:r>
      <w:r>
        <w:tab/>
        <w:t>Test Suite files</w:t>
      </w:r>
    </w:p>
    <w:p w:rsidR="00614D2D" w:rsidRDefault="00614D2D" w:rsidP="00614D2D">
      <w:pPr>
        <w:pStyle w:val="B1"/>
        <w:tabs>
          <w:tab w:val="left" w:pos="2268"/>
        </w:tabs>
      </w:pPr>
      <w:r>
        <w:t>Test Script:</w:t>
      </w:r>
      <w:r w:rsidR="00A1704F">
        <w:tab/>
      </w:r>
      <w:r>
        <w:t>API_2_ENH_FACRB_BS_1.scr</w:t>
      </w:r>
    </w:p>
    <w:p w:rsidR="00614D2D" w:rsidRDefault="00614D2D" w:rsidP="00614D2D">
      <w:pPr>
        <w:pStyle w:val="B1"/>
        <w:tabs>
          <w:tab w:val="left" w:pos="2268"/>
        </w:tabs>
      </w:pPr>
      <w:r>
        <w:t>Test Applet:</w:t>
      </w:r>
      <w:r w:rsidR="00A1704F">
        <w:tab/>
      </w:r>
      <w:r>
        <w:t>API_2_ENH_FACRB_BS_1.java</w:t>
      </w:r>
    </w:p>
    <w:p w:rsidR="00614D2D" w:rsidRDefault="00614D2D" w:rsidP="00614D2D">
      <w:pPr>
        <w:pStyle w:val="B1"/>
        <w:tabs>
          <w:tab w:val="left" w:pos="2268"/>
        </w:tabs>
      </w:pPr>
      <w:r>
        <w:t>Load Script:</w:t>
      </w:r>
      <w:r w:rsidR="00A1704F">
        <w:tab/>
      </w:r>
      <w:r>
        <w:t>API_2_ENH_FACRB_BS_1.ldr</w:t>
      </w:r>
    </w:p>
    <w:p w:rsidR="00614D2D" w:rsidRDefault="00614D2D" w:rsidP="00614D2D">
      <w:pPr>
        <w:pStyle w:val="B1"/>
        <w:tabs>
          <w:tab w:val="left" w:pos="2268"/>
        </w:tabs>
      </w:pPr>
      <w:r>
        <w:t>Cleanup Script:</w:t>
      </w:r>
      <w:r>
        <w:tab/>
        <w:t>API_2_ENH_FACRB_BS_1.clr</w:t>
      </w:r>
    </w:p>
    <w:p w:rsidR="00614D2D" w:rsidRDefault="00614D2D" w:rsidP="00614D2D">
      <w:pPr>
        <w:pStyle w:val="B1"/>
        <w:tabs>
          <w:tab w:val="left" w:pos="2268"/>
        </w:tabs>
      </w:pPr>
      <w:r>
        <w:t>Parameter File:</w:t>
      </w:r>
      <w:r>
        <w:tab/>
        <w:t>API_2_ENH_FACRB_BS_1.par</w:t>
      </w:r>
    </w:p>
    <w:p w:rsidR="00614D2D" w:rsidRDefault="00614D2D" w:rsidP="00614D2D">
      <w:pPr>
        <w:pStyle w:val="H6"/>
      </w:pPr>
      <w:r>
        <w:t>6.2.4.16.3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Fill the SMS PP with TLV: Tag 02 Value 22 44 Tag 33, Length C4 Value 01 02 …</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pPr>
            <w:r>
              <w:t>1</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pPr>
            <w:r>
              <w:t>findAndCompareValue() with a null dstBuffer</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pPr>
            <w:r>
              <w:t>NullPointerException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pPr>
            <w:r>
              <w:t>2</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pPr>
            <w:r>
              <w:t xml:space="preserve">compareOffset </w:t>
            </w:r>
            <w:r>
              <w:sym w:font="Symbol" w:char="F0B3"/>
            </w:r>
            <w:r>
              <w:t xml:space="preserve"> compareBuffer.length</w:t>
            </w:r>
          </w:p>
          <w:p w:rsidR="00614D2D" w:rsidRDefault="00614D2D">
            <w:pPr>
              <w:pStyle w:val="PL"/>
              <w:keepNext/>
              <w:keepLines/>
              <w:rPr>
                <w:noProof w:val="0"/>
              </w:rPr>
            </w:pPr>
            <w:r>
              <w:rPr>
                <w:noProof w:val="0"/>
              </w:rPr>
              <w:t>tag = 06h</w:t>
            </w:r>
          </w:p>
          <w:p w:rsidR="00614D2D" w:rsidRDefault="00614D2D">
            <w:pPr>
              <w:pStyle w:val="PL"/>
              <w:keepNext/>
              <w:keepLines/>
              <w:rPr>
                <w:noProof w:val="0"/>
              </w:rPr>
            </w:pPr>
            <w:r>
              <w:rPr>
                <w:noProof w:val="0"/>
              </w:rPr>
              <w:t>compareBuffer.length = 12</w:t>
            </w:r>
          </w:p>
          <w:p w:rsidR="00614D2D" w:rsidRDefault="00614D2D">
            <w:pPr>
              <w:pStyle w:val="PL"/>
              <w:keepNext/>
              <w:keepLines/>
              <w:rPr>
                <w:noProof w:val="0"/>
              </w:rPr>
            </w:pPr>
            <w:r>
              <w:rPr>
                <w:noProof w:val="0"/>
              </w:rPr>
              <w:t>compareOffset = 12</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pPr>
            <w:r>
              <w:t>ArrayIndexOutOfBoundsException is thrown</w:t>
            </w:r>
          </w:p>
        </w:tc>
        <w:tc>
          <w:tcPr>
            <w:tcW w:w="2410" w:type="dxa"/>
            <w:tcBorders>
              <w:top w:val="single" w:sz="4" w:space="0" w:color="808080"/>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compareOffset &lt; 0</w:t>
            </w:r>
          </w:p>
          <w:p w:rsidR="00614D2D" w:rsidRDefault="00614D2D">
            <w:pPr>
              <w:pStyle w:val="PL"/>
              <w:rPr>
                <w:noProof w:val="0"/>
              </w:rPr>
            </w:pPr>
            <w:r>
              <w:rPr>
                <w:noProof w:val="0"/>
              </w:rPr>
              <w:t>compareBuffer.length = 12</w:t>
            </w:r>
          </w:p>
          <w:p w:rsidR="00614D2D" w:rsidRDefault="00614D2D">
            <w:pPr>
              <w:pStyle w:val="PL"/>
              <w:rPr>
                <w:noProof w:val="0"/>
              </w:rPr>
            </w:pPr>
            <w:r>
              <w:rPr>
                <w:noProof w:val="0"/>
              </w:rPr>
              <w:t>compareOffset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length &gt; compareBuffer.length</w:t>
            </w:r>
          </w:p>
          <w:p w:rsidR="00614D2D" w:rsidRDefault="00614D2D">
            <w:pPr>
              <w:pStyle w:val="PL"/>
              <w:rPr>
                <w:noProof w:val="0"/>
              </w:rPr>
            </w:pPr>
            <w:r>
              <w:rPr>
                <w:noProof w:val="0"/>
              </w:rPr>
              <w:t>compareBuffer.length = 05</w:t>
            </w:r>
          </w:p>
          <w:p w:rsidR="00614D2D" w:rsidRDefault="00614D2D">
            <w:pPr>
              <w:pStyle w:val="PL"/>
              <w:rPr>
                <w:noProof w:val="0"/>
              </w:rPr>
            </w:pPr>
            <w:r>
              <w:rPr>
                <w:noProof w:val="0"/>
              </w:rPr>
              <w:t>compareOffset = 0</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compareOffset + length &gt; compareBuffer.length</w:t>
            </w:r>
          </w:p>
          <w:p w:rsidR="00614D2D" w:rsidRDefault="00614D2D">
            <w:pPr>
              <w:pStyle w:val="PL"/>
              <w:rPr>
                <w:noProof w:val="0"/>
              </w:rPr>
            </w:pPr>
            <w:r>
              <w:rPr>
                <w:noProof w:val="0"/>
              </w:rPr>
              <w:t>compareBuffer.length = 12</w:t>
            </w:r>
          </w:p>
          <w:p w:rsidR="00614D2D" w:rsidRDefault="00614D2D">
            <w:pPr>
              <w:pStyle w:val="PL"/>
              <w:rPr>
                <w:noProof w:val="0"/>
              </w:rPr>
            </w:pPr>
            <w:r>
              <w:rPr>
                <w:noProof w:val="0"/>
              </w:rPr>
              <w:t>compareOffset = 7</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hideMark/>
          </w:tcPr>
          <w:p w:rsidR="00614D2D" w:rsidRDefault="00614D2D">
            <w:pPr>
              <w:pStyle w:val="TAC"/>
              <w:keepNext w:val="0"/>
              <w:keepLines w:val="0"/>
            </w:pPr>
            <w:r>
              <w:t>6</w:t>
            </w: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rPr>
                <w:lang w:val="pt-BR"/>
              </w:rPr>
            </w:pPr>
            <w:r>
              <w:rPr>
                <w:lang w:val="pt-BR"/>
              </w:rPr>
              <w:t>Select a TLV (tag 02h)</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rPr>
                <w:lang w:val="pt-BR"/>
              </w:rPr>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rPr>
                <w:lang w:val="pt-BR"/>
              </w:rPr>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rPr>
                <w:lang w:val="pt-BR"/>
              </w:rPr>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findAndCompareValue()</w:t>
            </w:r>
          </w:p>
          <w:p w:rsidR="00614D2D" w:rsidRDefault="00614D2D">
            <w:pPr>
              <w:pStyle w:val="PL"/>
              <w:rPr>
                <w:noProof w:val="0"/>
              </w:rPr>
            </w:pPr>
            <w:r>
              <w:rPr>
                <w:noProof w:val="0"/>
              </w:rPr>
              <w:t>tag = 03h</w:t>
            </w:r>
          </w:p>
        </w:tc>
        <w:tc>
          <w:tcPr>
            <w:tcW w:w="2835" w:type="dxa"/>
            <w:tcBorders>
              <w:top w:val="nil"/>
              <w:left w:val="single" w:sz="4" w:space="0" w:color="auto"/>
              <w:bottom w:val="nil"/>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8</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 81 11 22 33 44 F5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Compare buffers</w:t>
            </w:r>
          </w:p>
          <w:p w:rsidR="00614D2D" w:rsidRDefault="00614D2D">
            <w:pPr>
              <w:pStyle w:val="PL"/>
              <w:rPr>
                <w:noProof w:val="0"/>
              </w:rPr>
            </w:pPr>
            <w:r>
              <w:rPr>
                <w:noProof w:val="0"/>
              </w:rPr>
              <w:t>tag = 06h</w:t>
            </w:r>
          </w:p>
          <w:p w:rsidR="00614D2D" w:rsidRDefault="00614D2D">
            <w:pPr>
              <w:pStyle w:val="PL"/>
              <w:rPr>
                <w:noProof w:val="0"/>
              </w:rPr>
            </w:pPr>
            <w:r>
              <w:rPr>
                <w:noProof w:val="0"/>
              </w:rPr>
              <w:t>compareOffset = 0</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Verify current TLV</w:t>
            </w:r>
          </w:p>
          <w:p w:rsidR="00614D2D" w:rsidRDefault="00614D2D">
            <w:pPr>
              <w:pStyle w:val="PL"/>
              <w:rPr>
                <w:noProof w:val="0"/>
              </w:rPr>
            </w:pPr>
            <w:r>
              <w:rPr>
                <w:noProof w:val="0"/>
              </w:rPr>
              <w:t>getValueLength()</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06</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hideMark/>
          </w:tcPr>
          <w:p w:rsidR="00614D2D" w:rsidRDefault="00614D2D">
            <w:pPr>
              <w:pStyle w:val="TAC"/>
              <w:keepNext w:val="0"/>
              <w:keepLines w:val="0"/>
            </w:pPr>
            <w:r>
              <w:t>10</w:t>
            </w: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 81 11 22 33 44 F4</w:t>
            </w:r>
          </w:p>
        </w:tc>
        <w:tc>
          <w:tcPr>
            <w:tcW w:w="2835" w:type="dxa"/>
            <w:tcBorders>
              <w:top w:val="nil"/>
              <w:left w:val="single" w:sz="4" w:space="0" w:color="auto"/>
              <w:bottom w:val="nil"/>
              <w:right w:val="single" w:sz="4" w:space="0" w:color="auto"/>
            </w:tcBorders>
          </w:tcPr>
          <w:p w:rsidR="00614D2D" w:rsidRDefault="00614D2D">
            <w:pPr>
              <w:pStyle w:val="TAL"/>
              <w:keepNext w:val="0"/>
              <w:keepLines w:val="0"/>
            </w:pPr>
          </w:p>
        </w:tc>
        <w:tc>
          <w:tcPr>
            <w:tcW w:w="2410"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buffers with same parameters</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11</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 81 11 22 33 44 F6</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buffers with same parameters</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12</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81 11 22 33 44 F5 55 55 55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buffers</w:t>
            </w:r>
          </w:p>
          <w:p w:rsidR="00614D2D" w:rsidRDefault="00614D2D">
            <w:pPr>
              <w:pStyle w:val="PL"/>
              <w:rPr>
                <w:noProof w:val="0"/>
              </w:rPr>
            </w:pPr>
            <w:r>
              <w:rPr>
                <w:noProof w:val="0"/>
              </w:rPr>
              <w:t>compareOffset = 2</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13</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55 55 83 81 55 55 55 55 55 55 55 55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buffers</w:t>
            </w:r>
          </w:p>
          <w:p w:rsidR="00614D2D" w:rsidRDefault="00614D2D">
            <w:pPr>
              <w:pStyle w:val="PL"/>
              <w:rPr>
                <w:noProof w:val="0"/>
              </w:rPr>
            </w:pPr>
            <w:r>
              <w:rPr>
                <w:noProof w:val="0"/>
              </w:rPr>
              <w:t>compareOffset = 2</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14</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55 55 83 80 55 55 55 55 55 55 55 55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buffers</w:t>
            </w:r>
          </w:p>
          <w:p w:rsidR="00614D2D" w:rsidRDefault="00614D2D">
            <w:pPr>
              <w:pStyle w:val="PL"/>
              <w:rPr>
                <w:noProof w:val="0"/>
              </w:rPr>
            </w:pPr>
            <w:r>
              <w:rPr>
                <w:noProof w:val="0"/>
              </w:rPr>
              <w:t>compareOffset = 2</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15</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55 55 83 82 55 55 55 55 55 55 55 55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buffers</w:t>
            </w:r>
          </w:p>
          <w:p w:rsidR="00614D2D" w:rsidRDefault="00614D2D">
            <w:pPr>
              <w:pStyle w:val="PL"/>
              <w:rPr>
                <w:noProof w:val="0"/>
              </w:rPr>
            </w:pPr>
            <w:r>
              <w:rPr>
                <w:noProof w:val="0"/>
              </w:rPr>
              <w:t>compareOffset = 2</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16</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83 81 55 55 55 55 55 55 55 55 55 55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 (with tag 02h)</w:t>
            </w:r>
          </w:p>
          <w:p w:rsidR="00614D2D" w:rsidRDefault="00614D2D">
            <w:pPr>
              <w:pStyle w:val="PL"/>
              <w:rPr>
                <w:noProof w:val="0"/>
              </w:rPr>
            </w:pPr>
            <w:r>
              <w:rPr>
                <w:noProof w:val="0"/>
              </w:rPr>
              <w:t>tag = 02h</w:t>
            </w:r>
          </w:p>
          <w:p w:rsidR="00614D2D" w:rsidRDefault="00614D2D">
            <w:pPr>
              <w:pStyle w:val="PL"/>
              <w:rPr>
                <w:noProof w:val="0"/>
              </w:rPr>
            </w:pPr>
            <w:r>
              <w:rPr>
                <w:noProof w:val="0"/>
              </w:rPr>
              <w:t>compareBuffer.length = 12</w:t>
            </w:r>
          </w:p>
          <w:p w:rsidR="00614D2D" w:rsidRDefault="00614D2D">
            <w:pPr>
              <w:pStyle w:val="PL"/>
              <w:rPr>
                <w:noProof w:val="0"/>
              </w:rPr>
            </w:pPr>
            <w:r>
              <w:rPr>
                <w:noProof w:val="0"/>
              </w:rPr>
              <w:t>compareOffset = 0</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17</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 01 02 … C4</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pPr>
            <w:r>
              <w:t>Successful call (with tag B3h)</w:t>
            </w:r>
          </w:p>
          <w:p w:rsidR="00614D2D" w:rsidRDefault="00614D2D">
            <w:pPr>
              <w:pStyle w:val="PL"/>
              <w:rPr>
                <w:noProof w:val="0"/>
              </w:rPr>
            </w:pPr>
            <w:r>
              <w:rPr>
                <w:noProof w:val="0"/>
              </w:rPr>
              <w:t>Tag = B3h</w:t>
            </w:r>
          </w:p>
          <w:p w:rsidR="00614D2D" w:rsidRDefault="00614D2D">
            <w:pPr>
              <w:pStyle w:val="PL"/>
              <w:rPr>
                <w:noProof w:val="0"/>
              </w:rPr>
            </w:pPr>
            <w:r>
              <w:rPr>
                <w:noProof w:val="0"/>
              </w:rPr>
              <w:t>CompareBuffer.length = C4</w:t>
            </w:r>
          </w:p>
          <w:p w:rsidR="00614D2D" w:rsidRDefault="00614D2D">
            <w:pPr>
              <w:pStyle w:val="PL"/>
              <w:rPr>
                <w:noProof w:val="0"/>
              </w:rPr>
            </w:pPr>
            <w:r>
              <w:rPr>
                <w:noProof w:val="0"/>
              </w:rPr>
              <w:t>CompareOffset = 0</w:t>
            </w:r>
          </w:p>
        </w:tc>
        <w:tc>
          <w:tcPr>
            <w:tcW w:w="2835" w:type="dxa"/>
            <w:tcBorders>
              <w:top w:val="single" w:sz="4" w:space="0" w:color="808080"/>
              <w:left w:val="single" w:sz="4" w:space="0" w:color="auto"/>
              <w:bottom w:val="single" w:sz="4" w:space="0" w:color="808080"/>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Send Unformatted SMS PP with the maximum user data length = 0x010C, using 2 concatenated envelopes</w:t>
            </w:r>
          </w:p>
        </w:tc>
        <w:tc>
          <w:tcPr>
            <w:tcW w:w="2835"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pPr>
            <w:r>
              <w:t>Initialise compareBuffer</w:t>
            </w:r>
          </w:p>
          <w:p w:rsidR="00614D2D" w:rsidRDefault="00614D2D">
            <w:pPr>
              <w:pStyle w:val="PL"/>
            </w:pPr>
            <w:r>
              <w:t>CompareBuffer = 0340 Header + user data (00 01 02 … FF 01 … 0C)</w:t>
            </w:r>
          </w:p>
        </w:tc>
        <w:tc>
          <w:tcPr>
            <w:tcW w:w="2835" w:type="dxa"/>
            <w:tcBorders>
              <w:top w:val="single" w:sz="4" w:space="0" w:color="808080"/>
              <w:left w:val="single" w:sz="4" w:space="0" w:color="auto"/>
              <w:bottom w:val="single" w:sz="4" w:space="0" w:color="auto"/>
              <w:right w:val="single" w:sz="4" w:space="0" w:color="auto"/>
            </w:tcBorders>
          </w:tcPr>
          <w:p w:rsidR="00614D2D" w:rsidRDefault="00614D2D">
            <w:pPr>
              <w:pStyle w:val="TAL"/>
            </w:pP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pPr>
            <w:r>
              <w:t>18</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pPr>
            <w:r>
              <w:t>Successful call (with SMS TPDU TAG)</w:t>
            </w:r>
          </w:p>
          <w:p w:rsidR="00614D2D" w:rsidRDefault="00614D2D">
            <w:pPr>
              <w:pStyle w:val="PL"/>
              <w:keepLines/>
            </w:pPr>
            <w:r>
              <w:t>Tag = 0Bh</w:t>
            </w:r>
          </w:p>
          <w:p w:rsidR="00614D2D" w:rsidRDefault="00614D2D">
            <w:pPr>
              <w:pStyle w:val="PL"/>
              <w:keepLines/>
            </w:pPr>
            <w:r>
              <w:t>CompareBuffer.length = 0x011E</w:t>
            </w:r>
          </w:p>
          <w:p w:rsidR="00614D2D" w:rsidRDefault="00614D2D">
            <w:pPr>
              <w:pStyle w:val="PL"/>
            </w:pPr>
            <w:r>
              <w:t>CompareOffset = 0</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pPr>
            <w:r>
              <w:t>Initialise compareBuffer</w:t>
            </w:r>
          </w:p>
          <w:p w:rsidR="00614D2D" w:rsidRDefault="00614D2D">
            <w:pPr>
              <w:pStyle w:val="PL"/>
            </w:pPr>
            <w:r>
              <w:t>CompareBuffer = 55 55 … 55</w:t>
            </w:r>
          </w:p>
          <w:p w:rsidR="00614D2D" w:rsidRDefault="00614D2D">
            <w:pPr>
              <w:pStyle w:val="PL"/>
            </w:pPr>
            <w:r>
              <w:t>CompareBuffer from offset 0x0100= 0340 Header + user data (00 01 02 … FF 01 … 0C)</w:t>
            </w:r>
          </w:p>
        </w:tc>
        <w:tc>
          <w:tcPr>
            <w:tcW w:w="2835" w:type="dxa"/>
            <w:tcBorders>
              <w:top w:val="single" w:sz="4" w:space="0" w:color="808080"/>
              <w:left w:val="single" w:sz="4" w:space="0" w:color="auto"/>
              <w:bottom w:val="single" w:sz="4" w:space="0" w:color="auto"/>
              <w:right w:val="single" w:sz="4" w:space="0" w:color="auto"/>
            </w:tcBorders>
          </w:tcPr>
          <w:p w:rsidR="00614D2D" w:rsidRDefault="00614D2D">
            <w:pPr>
              <w:pStyle w:val="TAL"/>
            </w:pP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pPr>
            <w:r>
              <w:t>19</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pPr>
            <w:r>
              <w:t>Successful call (with SMS TPDU TAG)</w:t>
            </w:r>
          </w:p>
          <w:p w:rsidR="00614D2D" w:rsidRDefault="00614D2D">
            <w:pPr>
              <w:pStyle w:val="PL"/>
              <w:keepLines/>
            </w:pPr>
            <w:r>
              <w:t>Tag = 0Bh</w:t>
            </w:r>
          </w:p>
          <w:p w:rsidR="00614D2D" w:rsidRDefault="00614D2D">
            <w:pPr>
              <w:pStyle w:val="PL"/>
              <w:keepLines/>
            </w:pPr>
            <w:r>
              <w:t>CompareBuffer.length = 0x220</w:t>
            </w:r>
          </w:p>
          <w:p w:rsidR="00614D2D" w:rsidRDefault="00614D2D">
            <w:pPr>
              <w:pStyle w:val="PL"/>
            </w:pPr>
            <w:r>
              <w:t>CompareOffset = 0x0100</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pPr>
          </w:p>
        </w:tc>
      </w:tr>
    </w:tbl>
    <w:p w:rsidR="00614D2D" w:rsidRDefault="00614D2D" w:rsidP="00614D2D"/>
    <w:p w:rsidR="00614D2D" w:rsidRDefault="00614D2D" w:rsidP="00614D2D">
      <w:pPr>
        <w:pStyle w:val="H6"/>
        <w:keepNext w:val="0"/>
        <w:keepLines w:val="0"/>
      </w:pPr>
      <w:r>
        <w:t>6.2.4.16.4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090"/>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N1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6,7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N2</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9</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N3</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8, 12, 13, 18, 19</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N4</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10, 14</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N5</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11, 15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N6</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16, 17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EnvelopeHandler</w:t>
            </w:r>
          </w:p>
        </w:tc>
      </w:tr>
    </w:tbl>
    <w:p w:rsidR="00614D2D" w:rsidRDefault="00614D2D" w:rsidP="00614D2D"/>
    <w:p w:rsidR="00614D2D" w:rsidRDefault="00614D2D" w:rsidP="00614D2D">
      <w:pPr>
        <w:pStyle w:val="Heading4"/>
        <w:keepNext w:val="0"/>
        <w:keepLines w:val="0"/>
      </w:pPr>
      <w:bookmarkStart w:id="231" w:name="_Toc51826719"/>
      <w:bookmarkStart w:id="232" w:name="_Toc117070400"/>
      <w:bookmarkStart w:id="233" w:name="_Toc51828162"/>
      <w:r>
        <w:t>6.2.4.17</w:t>
      </w:r>
      <w:r>
        <w:tab/>
        <w:t>Method findAndCompareValue(byte tag, byte occurrence, short valueOffset, byte[] compareBuffer, short compareOffset, short compareLength)</w:t>
      </w:r>
      <w:bookmarkEnd w:id="231"/>
      <w:bookmarkEnd w:id="232"/>
      <w:bookmarkEnd w:id="233"/>
    </w:p>
    <w:p w:rsidR="00614D2D" w:rsidRDefault="00614D2D" w:rsidP="00614D2D">
      <w:r>
        <w:t>Test Area Reference: API_2_ENH_FACRBBS_BSS</w:t>
      </w:r>
    </w:p>
    <w:p w:rsidR="00614D2D" w:rsidRDefault="00614D2D" w:rsidP="00614D2D">
      <w:pPr>
        <w:pStyle w:val="H6"/>
        <w:keepNext w:val="0"/>
        <w:keepLines w:val="0"/>
      </w:pPr>
      <w:r>
        <w:t>6.2.4.17.1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byte findAndCompareValue(byte tag,</w:t>
      </w:r>
    </w:p>
    <w:p w:rsidR="00614D2D" w:rsidRDefault="00614D2D" w:rsidP="00614D2D">
      <w:pPr>
        <w:pStyle w:val="PL"/>
        <w:rPr>
          <w:noProof w:val="0"/>
        </w:rPr>
      </w:pPr>
      <w:r>
        <w:rPr>
          <w:noProof w:val="0"/>
        </w:rPr>
        <w:t xml:space="preserve">                                byte occurence,</w:t>
      </w:r>
    </w:p>
    <w:p w:rsidR="00614D2D" w:rsidRDefault="00614D2D" w:rsidP="00614D2D">
      <w:pPr>
        <w:pStyle w:val="PL"/>
        <w:rPr>
          <w:noProof w:val="0"/>
        </w:rPr>
      </w:pPr>
      <w:r>
        <w:rPr>
          <w:noProof w:val="0"/>
        </w:rPr>
        <w:t xml:space="preserve">                                short valueOffset,</w:t>
      </w:r>
    </w:p>
    <w:p w:rsidR="00614D2D" w:rsidRDefault="00614D2D" w:rsidP="00614D2D">
      <w:pPr>
        <w:pStyle w:val="PL"/>
        <w:rPr>
          <w:noProof w:val="0"/>
        </w:rPr>
      </w:pPr>
      <w:r>
        <w:rPr>
          <w:noProof w:val="0"/>
        </w:rPr>
        <w:t xml:space="preserve">                                byte[] compareBuffer,</w:t>
      </w:r>
    </w:p>
    <w:p w:rsidR="00614D2D" w:rsidRDefault="00614D2D" w:rsidP="00614D2D">
      <w:pPr>
        <w:pStyle w:val="PL"/>
        <w:rPr>
          <w:noProof w:val="0"/>
        </w:rPr>
      </w:pPr>
      <w:r>
        <w:rPr>
          <w:noProof w:val="0"/>
        </w:rPr>
        <w:t xml:space="preserve">                                short compareOffset,</w:t>
      </w:r>
    </w:p>
    <w:p w:rsidR="00614D2D" w:rsidRDefault="00614D2D" w:rsidP="00614D2D">
      <w:pPr>
        <w:pStyle w:val="PL"/>
        <w:rPr>
          <w:noProof w:val="0"/>
        </w:rPr>
      </w:pPr>
      <w:r>
        <w:rPr>
          <w:noProof w:val="0"/>
        </w:rPr>
        <w:t xml:space="preserve">                                short compareLength)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H6"/>
        <w:keepNext w:val="0"/>
        <w:keepLines w:val="0"/>
      </w:pPr>
      <w:r>
        <w:t>6.2.4.17.1.1</w:t>
      </w:r>
      <w:r>
        <w:tab/>
        <w:t>Normal execution</w:t>
      </w:r>
    </w:p>
    <w:p w:rsidR="00614D2D" w:rsidRDefault="00614D2D" w:rsidP="00614D2D">
      <w:r>
        <w:t xml:space="preserve">Looks for the indicated occurrence of a TLV element from the beginning of a TLV list and compare its value with a buffer: </w:t>
      </w:r>
    </w:p>
    <w:p w:rsidR="00614D2D" w:rsidRDefault="00614D2D" w:rsidP="00614D2D">
      <w:pPr>
        <w:pStyle w:val="ListBullet"/>
        <w:numPr>
          <w:ilvl w:val="0"/>
          <w:numId w:val="2"/>
        </w:numPr>
        <w:ind w:left="568" w:hanging="284"/>
      </w:pPr>
      <w:r>
        <w:t>CRRN1: if no TLV element is found, the UNAVAILABLE_ELEMENT exception is thrown and the current TLV is no longer defined.</w:t>
      </w:r>
    </w:p>
    <w:p w:rsidR="00614D2D" w:rsidRDefault="00614D2D" w:rsidP="00614D2D">
      <w:pPr>
        <w:pStyle w:val="ListBullet"/>
        <w:numPr>
          <w:ilvl w:val="0"/>
          <w:numId w:val="2"/>
        </w:numPr>
        <w:ind w:left="568" w:hanging="284"/>
      </w:pPr>
      <w:r>
        <w:t>CRRN2: if the method is successful then the corresponding TLV becomes current.</w:t>
      </w:r>
    </w:p>
    <w:p w:rsidR="00614D2D" w:rsidRDefault="00614D2D" w:rsidP="00614D2D">
      <w:pPr>
        <w:pStyle w:val="ListBullet"/>
        <w:numPr>
          <w:ilvl w:val="0"/>
          <w:numId w:val="2"/>
        </w:numPr>
        <w:ind w:left="568" w:hanging="284"/>
      </w:pPr>
      <w:r>
        <w:t>CRRN3: if identical 0 is returned.</w:t>
      </w:r>
    </w:p>
    <w:p w:rsidR="00614D2D" w:rsidRDefault="00614D2D" w:rsidP="00614D2D">
      <w:pPr>
        <w:pStyle w:val="ListBullet"/>
        <w:numPr>
          <w:ilvl w:val="0"/>
          <w:numId w:val="2"/>
        </w:numPr>
        <w:ind w:left="568" w:hanging="284"/>
      </w:pPr>
      <w:r>
        <w:t>CRRN4: if the first miscomparing byte in simple TLV is less than that in compareBuffer -1 is returned.</w:t>
      </w:r>
    </w:p>
    <w:p w:rsidR="00614D2D" w:rsidRDefault="00614D2D" w:rsidP="00614D2D">
      <w:pPr>
        <w:pStyle w:val="ListBullet"/>
        <w:numPr>
          <w:ilvl w:val="0"/>
          <w:numId w:val="2"/>
        </w:numPr>
        <w:ind w:left="568" w:hanging="284"/>
      </w:pPr>
      <w:r>
        <w:t>CRRN5: if the first miscomparing byte in simple TLV is greater than that in compareBuffer 1 is returned</w:t>
      </w:r>
    </w:p>
    <w:p w:rsidR="00614D2D" w:rsidRDefault="00614D2D" w:rsidP="00614D2D">
      <w:pPr>
        <w:pStyle w:val="ListBullet"/>
        <w:numPr>
          <w:ilvl w:val="0"/>
          <w:numId w:val="2"/>
        </w:numPr>
        <w:ind w:left="568" w:hanging="284"/>
      </w:pPr>
      <w:r>
        <w:t>CRRN6: The search method is comprehension required flag independent.</w:t>
      </w:r>
    </w:p>
    <w:p w:rsidR="00614D2D" w:rsidRDefault="00614D2D" w:rsidP="00614D2D">
      <w:pPr>
        <w:pStyle w:val="H6"/>
        <w:keepNext w:val="0"/>
        <w:keepLines w:val="0"/>
      </w:pPr>
      <w:r>
        <w:t>6.2.4.17.1.2</w:t>
      </w:r>
      <w:r>
        <w:tab/>
        <w:t>Parameter errors</w:t>
      </w:r>
    </w:p>
    <w:p w:rsidR="00614D2D" w:rsidRDefault="00614D2D" w:rsidP="00614D2D">
      <w:pPr>
        <w:pStyle w:val="ListBullet"/>
        <w:numPr>
          <w:ilvl w:val="0"/>
          <w:numId w:val="2"/>
        </w:numPr>
        <w:ind w:left="568" w:hanging="284"/>
      </w:pPr>
      <w:r>
        <w:t>CRRP1: if compareBuffer is null NullPointerException shall be thrown.</w:t>
      </w:r>
    </w:p>
    <w:p w:rsidR="00614D2D" w:rsidRDefault="00614D2D" w:rsidP="00614D2D">
      <w:pPr>
        <w:pStyle w:val="ListBullet"/>
        <w:numPr>
          <w:ilvl w:val="0"/>
          <w:numId w:val="2"/>
        </w:numPr>
        <w:ind w:left="568" w:hanging="284"/>
      </w:pPr>
      <w:r>
        <w:t>CRRP2: if compareOffset or compareLength or both would cause access outside array bounds, or if compareLength is negative ArrayIndexOutOfBoundsException shall be thrown.</w:t>
      </w:r>
    </w:p>
    <w:p w:rsidR="00614D2D" w:rsidRDefault="00614D2D" w:rsidP="00614D2D">
      <w:pPr>
        <w:pStyle w:val="ListBullet"/>
        <w:numPr>
          <w:ilvl w:val="0"/>
          <w:numId w:val="2"/>
        </w:numPr>
        <w:ind w:left="568" w:hanging="284"/>
      </w:pPr>
      <w:r>
        <w:t>CRRP3: if valueOffset, compareLength or both are out of the current TLV an instance of ToolkitException shall be thrown. The reason code shall be ToolkitException OUT_OF_TLV_BOUNDARIES.</w:t>
      </w:r>
    </w:p>
    <w:p w:rsidR="00614D2D" w:rsidRDefault="00614D2D" w:rsidP="00614D2D">
      <w:pPr>
        <w:pStyle w:val="ListBullet"/>
        <w:numPr>
          <w:ilvl w:val="0"/>
          <w:numId w:val="2"/>
        </w:numPr>
        <w:ind w:left="568" w:hanging="284"/>
      </w:pPr>
      <w:r>
        <w:t xml:space="preserve">CRRP4: if an input parameter is not valid (e.g. occurence = 0) an instance of ToolkitException shall be thrown. The reason code shall be ToolkitException BAD_INPUT_PARAMETER. </w:t>
      </w:r>
    </w:p>
    <w:p w:rsidR="00614D2D" w:rsidRDefault="00614D2D" w:rsidP="00614D2D">
      <w:pPr>
        <w:pStyle w:val="H6"/>
        <w:keepNext w:val="0"/>
        <w:keepLines w:val="0"/>
      </w:pPr>
      <w:r>
        <w:t>6.2.4.17.1.3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 HANDLER_NOT_AVAILABLE.</w:t>
      </w:r>
    </w:p>
    <w:p w:rsidR="00614D2D" w:rsidRDefault="00614D2D" w:rsidP="00614D2D">
      <w:pPr>
        <w:pStyle w:val="H6"/>
        <w:keepNext w:val="0"/>
        <w:keepLines w:val="0"/>
      </w:pPr>
      <w:r>
        <w:t>6.2.4.17.2</w:t>
      </w:r>
      <w:r>
        <w:tab/>
        <w:t>Test Suite files</w:t>
      </w:r>
    </w:p>
    <w:p w:rsidR="00614D2D" w:rsidRDefault="00614D2D" w:rsidP="00614D2D">
      <w:pPr>
        <w:pStyle w:val="B1"/>
        <w:tabs>
          <w:tab w:val="left" w:pos="2268"/>
        </w:tabs>
      </w:pPr>
      <w:r>
        <w:t>Test Script:</w:t>
      </w:r>
      <w:r w:rsidR="00A1704F">
        <w:tab/>
      </w:r>
      <w:r>
        <w:t>API_2_ENH_FACRBBS_BSS_1.scr</w:t>
      </w:r>
    </w:p>
    <w:p w:rsidR="00614D2D" w:rsidRDefault="00614D2D" w:rsidP="00614D2D">
      <w:pPr>
        <w:pStyle w:val="B1"/>
        <w:tabs>
          <w:tab w:val="left" w:pos="2268"/>
        </w:tabs>
      </w:pPr>
      <w:r>
        <w:t>Test Applet:</w:t>
      </w:r>
      <w:r w:rsidR="00A1704F">
        <w:tab/>
      </w:r>
      <w:r>
        <w:t>API_2_ENH_FACRBBS_BSS_1.java</w:t>
      </w:r>
    </w:p>
    <w:p w:rsidR="00614D2D" w:rsidRDefault="00614D2D" w:rsidP="00614D2D">
      <w:pPr>
        <w:pStyle w:val="B1"/>
        <w:tabs>
          <w:tab w:val="left" w:pos="2268"/>
        </w:tabs>
      </w:pPr>
      <w:r>
        <w:t>Load Script:</w:t>
      </w:r>
      <w:r w:rsidR="00A1704F">
        <w:tab/>
      </w:r>
      <w:r>
        <w:t>API_2_ENH_FACRBBS_BSS_1.ldr</w:t>
      </w:r>
    </w:p>
    <w:p w:rsidR="00614D2D" w:rsidRDefault="00614D2D" w:rsidP="00614D2D">
      <w:pPr>
        <w:pStyle w:val="B1"/>
        <w:tabs>
          <w:tab w:val="left" w:pos="2268"/>
        </w:tabs>
      </w:pPr>
      <w:r>
        <w:t>Cleanup Script:</w:t>
      </w:r>
      <w:r>
        <w:tab/>
        <w:t>API_2_ENH_FACRBBS_BSS_1.clr</w:t>
      </w:r>
    </w:p>
    <w:p w:rsidR="00614D2D" w:rsidRDefault="00614D2D" w:rsidP="00614D2D">
      <w:pPr>
        <w:pStyle w:val="B1"/>
        <w:tabs>
          <w:tab w:val="left" w:pos="2268"/>
        </w:tabs>
      </w:pPr>
      <w:r>
        <w:t>Parameter File:</w:t>
      </w:r>
      <w:r>
        <w:tab/>
        <w:t>API_2_ENH_FACRBBS_BSS_1.par</w:t>
      </w:r>
    </w:p>
    <w:p w:rsidR="00614D2D" w:rsidRDefault="00614D2D" w:rsidP="00614D2D">
      <w:pPr>
        <w:pStyle w:val="H6"/>
        <w:keepNext w:val="0"/>
        <w:keepLines w:val="0"/>
      </w:pPr>
      <w:r>
        <w:t>6.2.4.17.3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Fill the SMS PP with TLV: Tag 02 Value 22 44 Tag 33, Length C4 Value 01 02 …</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findAndCompareValue() with a null compareBuffer</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NullPointerException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 xml:space="preserve">compareOffset </w:t>
            </w:r>
            <w:r>
              <w:sym w:font="Symbol" w:char="F0B3"/>
            </w:r>
            <w:r>
              <w:t xml:space="preserve"> compareBuffer.length</w:t>
            </w:r>
          </w:p>
          <w:p w:rsidR="00614D2D" w:rsidRDefault="00614D2D">
            <w:pPr>
              <w:pStyle w:val="PL"/>
              <w:rPr>
                <w:noProof w:val="0"/>
              </w:rPr>
            </w:pPr>
            <w:r>
              <w:rPr>
                <w:noProof w:val="0"/>
              </w:rPr>
              <w:t>tag = 06h, 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compareBuffer.length = 6</w:t>
            </w:r>
          </w:p>
          <w:p w:rsidR="00614D2D" w:rsidRDefault="00614D2D">
            <w:pPr>
              <w:pStyle w:val="PL"/>
              <w:rPr>
                <w:noProof w:val="0"/>
              </w:rPr>
            </w:pPr>
            <w:r>
              <w:rPr>
                <w:noProof w:val="0"/>
              </w:rPr>
              <w:t>compareOffset = 6</w:t>
            </w:r>
          </w:p>
          <w:p w:rsidR="00614D2D" w:rsidRDefault="00614D2D">
            <w:pPr>
              <w:pStyle w:val="PL"/>
              <w:rPr>
                <w:noProof w:val="0"/>
              </w:rPr>
            </w:pPr>
            <w:r>
              <w:rPr>
                <w:noProof w:val="0"/>
              </w:rPr>
              <w:t>compareLength = 1</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compareOffset &lt; 0</w:t>
            </w:r>
          </w:p>
          <w:p w:rsidR="00614D2D" w:rsidRDefault="00614D2D">
            <w:pPr>
              <w:pStyle w:val="PL"/>
              <w:rPr>
                <w:noProof w:val="0"/>
              </w:rPr>
            </w:pPr>
            <w:r>
              <w:rPr>
                <w:noProof w:val="0"/>
              </w:rPr>
              <w:t>compareBuffer.length = 6</w:t>
            </w:r>
          </w:p>
          <w:p w:rsidR="00614D2D" w:rsidRDefault="00614D2D">
            <w:pPr>
              <w:pStyle w:val="PL"/>
              <w:rPr>
                <w:noProof w:val="0"/>
              </w:rPr>
            </w:pPr>
            <w:r>
              <w:rPr>
                <w:noProof w:val="0"/>
              </w:rPr>
              <w:t>compareOffset = -1</w:t>
            </w:r>
          </w:p>
          <w:p w:rsidR="00614D2D" w:rsidRDefault="00614D2D">
            <w:pPr>
              <w:pStyle w:val="PL"/>
              <w:rPr>
                <w:noProof w:val="0"/>
              </w:rPr>
            </w:pPr>
            <w:r>
              <w:rPr>
                <w:noProof w:val="0"/>
              </w:rPr>
              <w:t>compareLength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compareLength &gt;compareBuffer.length</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6</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compareOffset + compareLength &gt;compareBuffer.length</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3</w:t>
            </w:r>
          </w:p>
          <w:p w:rsidR="00614D2D" w:rsidRDefault="00614D2D">
            <w:pPr>
              <w:pStyle w:val="PL"/>
              <w:rPr>
                <w:noProof w:val="0"/>
              </w:rPr>
            </w:pPr>
            <w:r>
              <w:rPr>
                <w:noProof w:val="0"/>
              </w:rPr>
              <w:t>compareLength = 3</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compareLength &lt; 0</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 xml:space="preserve">valueOffset </w:t>
            </w:r>
            <w:r>
              <w:sym w:font="Symbol" w:char="F0B3"/>
            </w:r>
            <w:r>
              <w:t xml:space="preserve"> Value Length</w:t>
            </w:r>
          </w:p>
          <w:p w:rsidR="00614D2D" w:rsidRDefault="00614D2D">
            <w:pPr>
              <w:pStyle w:val="PL"/>
              <w:rPr>
                <w:noProof w:val="0"/>
              </w:rPr>
            </w:pPr>
            <w:r>
              <w:rPr>
                <w:noProof w:val="0"/>
              </w:rPr>
              <w:t>tag = 06h, occurrence = 1</w:t>
            </w:r>
          </w:p>
          <w:p w:rsidR="00614D2D" w:rsidRDefault="00614D2D">
            <w:pPr>
              <w:pStyle w:val="PL"/>
              <w:rPr>
                <w:noProof w:val="0"/>
              </w:rPr>
            </w:pPr>
            <w:r>
              <w:rPr>
                <w:noProof w:val="0"/>
              </w:rPr>
              <w:t>valueOffset = 6</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1</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valueOffset &lt; 0</w:t>
            </w:r>
          </w:p>
          <w:p w:rsidR="00614D2D" w:rsidRDefault="00614D2D">
            <w:pPr>
              <w:pStyle w:val="PL"/>
              <w:rPr>
                <w:noProof w:val="0"/>
              </w:rPr>
            </w:pPr>
            <w:r>
              <w:rPr>
                <w:noProof w:val="0"/>
              </w:rPr>
              <w:t>valueOffset = -1</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1</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compareLength &gt; Value length</w:t>
            </w:r>
          </w:p>
          <w:p w:rsidR="00614D2D" w:rsidRDefault="00614D2D">
            <w:pPr>
              <w:pStyle w:val="PL"/>
              <w:rPr>
                <w:noProof w:val="0"/>
              </w:rPr>
            </w:pPr>
            <w:r>
              <w:rPr>
                <w:noProof w:val="0"/>
              </w:rPr>
              <w:t>valueOffset = 0</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7</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valueOffset + compareLength &gt; Value length</w:t>
            </w:r>
          </w:p>
          <w:p w:rsidR="00614D2D" w:rsidRDefault="00614D2D">
            <w:pPr>
              <w:pStyle w:val="PL"/>
              <w:rPr>
                <w:noProof w:val="0"/>
              </w:rPr>
            </w:pPr>
            <w:r>
              <w:rPr>
                <w:noProof w:val="0"/>
              </w:rPr>
              <w:t>valueOffset = 2</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5</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pPr>
            <w:r>
              <w:t>Invalid parameter</w:t>
            </w:r>
          </w:p>
          <w:p w:rsidR="00614D2D" w:rsidRDefault="00614D2D">
            <w:pPr>
              <w:pStyle w:val="PL"/>
              <w:rPr>
                <w:noProof w:val="0"/>
              </w:rPr>
            </w:pPr>
            <w:r>
              <w:rPr>
                <w:bCs/>
              </w:rPr>
              <w:t>occurrence = 0</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ToolkitException.BAD_INPUT_PARAMETER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hideMark/>
          </w:tcPr>
          <w:p w:rsidR="00614D2D" w:rsidRDefault="00614D2D">
            <w:pPr>
              <w:pStyle w:val="TAC"/>
            </w:pPr>
            <w:r>
              <w:t>12</w:t>
            </w: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rPr>
                <w:lang w:val="pt-BR"/>
              </w:rPr>
            </w:pPr>
            <w:r>
              <w:rPr>
                <w:lang w:val="pt-BR"/>
              </w:rPr>
              <w:t>Select a TLV (tag 02h)</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rPr>
                <w:lang w:val="pt-BR"/>
              </w:rPr>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rPr>
                <w:lang w:val="pt-BR"/>
              </w:rPr>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rPr>
                <w:lang w:val="pt-BR"/>
              </w:rPr>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findAndCompareValue()</w:t>
            </w:r>
          </w:p>
          <w:p w:rsidR="00614D2D" w:rsidRDefault="00614D2D">
            <w:pPr>
              <w:pStyle w:val="PL"/>
              <w:rPr>
                <w:noProof w:val="0"/>
              </w:rPr>
            </w:pPr>
            <w:r>
              <w:rPr>
                <w:noProof w:val="0"/>
              </w:rPr>
              <w:t>tag = 06h</w:t>
            </w:r>
          </w:p>
          <w:p w:rsidR="00614D2D" w:rsidRDefault="00614D2D">
            <w:pPr>
              <w:pStyle w:val="PL"/>
              <w:rPr>
                <w:noProof w:val="0"/>
              </w:rPr>
            </w:pPr>
            <w:r>
              <w:rPr>
                <w:noProof w:val="0"/>
              </w:rPr>
              <w:t>occurrence = 2</w:t>
            </w:r>
          </w:p>
        </w:tc>
        <w:tc>
          <w:tcPr>
            <w:tcW w:w="2835" w:type="dxa"/>
            <w:tcBorders>
              <w:top w:val="nil"/>
              <w:left w:val="single" w:sz="4" w:space="0" w:color="auto"/>
              <w:bottom w:val="nil"/>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14</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 81 11 22 33 44 F5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findAndCompareValue()</w:t>
            </w:r>
          </w:p>
          <w:p w:rsidR="00614D2D" w:rsidRDefault="00614D2D">
            <w:pPr>
              <w:pStyle w:val="PL"/>
              <w:rPr>
                <w:noProof w:val="0"/>
              </w:rPr>
            </w:pPr>
            <w:r>
              <w:rPr>
                <w:noProof w:val="0"/>
              </w:rPr>
              <w:t>tag = 06h, 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6</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15</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Verify current TLV</w:t>
            </w:r>
          </w:p>
          <w:p w:rsidR="00614D2D" w:rsidRDefault="00614D2D">
            <w:pPr>
              <w:pStyle w:val="PL"/>
              <w:rPr>
                <w:noProof w:val="0"/>
              </w:rPr>
            </w:pPr>
            <w:r>
              <w:rPr>
                <w:noProof w:val="0"/>
              </w:rPr>
              <w:t>getValueLength()</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0006</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16</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 81 11 22 33 44 F4</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buffers with same parameters</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17</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 81 11 22 33 44 F6</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buffers with same parameters</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18</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55 22 33 44 F5 55 55 55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buffers</w:t>
            </w:r>
          </w:p>
          <w:p w:rsidR="00614D2D" w:rsidRDefault="00614D2D">
            <w:pPr>
              <w:pStyle w:val="PL"/>
              <w:rPr>
                <w:noProof w:val="0"/>
              </w:rPr>
            </w:pPr>
            <w:r>
              <w:rPr>
                <w:noProof w:val="0"/>
              </w:rPr>
              <w:t>valueOffset = 2</w:t>
            </w:r>
          </w:p>
          <w:p w:rsidR="00614D2D" w:rsidRDefault="00614D2D">
            <w:pPr>
              <w:pStyle w:val="PL"/>
              <w:rPr>
                <w:noProof w:val="0"/>
              </w:rPr>
            </w:pPr>
            <w:r>
              <w:rPr>
                <w:noProof w:val="0"/>
              </w:rPr>
              <w:t>compareOffset = 3</w:t>
            </w:r>
          </w:p>
          <w:p w:rsidR="00614D2D" w:rsidRDefault="00614D2D">
            <w:pPr>
              <w:pStyle w:val="PL"/>
              <w:rPr>
                <w:noProof w:val="0"/>
              </w:rPr>
            </w:pPr>
            <w:r>
              <w:rPr>
                <w:noProof w:val="0"/>
              </w:rPr>
              <w:t>compareLength = 4</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19</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55 22 33 45 F5 55 55 55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buffers with same parameters</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20</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55 22 33 43 F5 55 55 55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buffers with same parameters</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21</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83 81 55 55 55 55 55 55 55 55 55 55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findAndCompareValue()</w:t>
            </w:r>
          </w:p>
          <w:p w:rsidR="00614D2D" w:rsidRDefault="00614D2D">
            <w:pPr>
              <w:pStyle w:val="PL"/>
              <w:rPr>
                <w:noProof w:val="0"/>
              </w:rPr>
            </w:pPr>
            <w:r>
              <w:rPr>
                <w:noProof w:val="0"/>
              </w:rPr>
              <w:t>tag = 02h, 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2</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22</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22 44 55 55 55 55 55 55 55 55 55 55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findAndCompareValue()</w:t>
            </w:r>
          </w:p>
          <w:p w:rsidR="00614D2D" w:rsidRDefault="00614D2D">
            <w:pPr>
              <w:pStyle w:val="PL"/>
              <w:rPr>
                <w:noProof w:val="0"/>
              </w:rPr>
            </w:pPr>
            <w:r>
              <w:rPr>
                <w:noProof w:val="0"/>
              </w:rPr>
              <w:t>tag = 02h, occurrence = 2</w:t>
            </w:r>
          </w:p>
          <w:p w:rsidR="00614D2D" w:rsidRDefault="00614D2D">
            <w:pPr>
              <w:pStyle w:val="PL"/>
              <w:rPr>
                <w:noProof w:val="0"/>
              </w:rPr>
            </w:pPr>
            <w:r>
              <w:rPr>
                <w:noProof w:val="0"/>
              </w:rPr>
              <w:t>valueOffset = 0</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2</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23</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22 45 55 55 55 55 55 55 55 55 55 55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findAndCompareValue()</w:t>
            </w:r>
          </w:p>
          <w:p w:rsidR="00614D2D" w:rsidRDefault="00614D2D">
            <w:pPr>
              <w:pStyle w:val="PL"/>
              <w:rPr>
                <w:noProof w:val="0"/>
              </w:rPr>
            </w:pPr>
            <w:r>
              <w:rPr>
                <w:noProof w:val="0"/>
              </w:rPr>
              <w:t>tag = 02h, occurrence = 2</w:t>
            </w:r>
          </w:p>
          <w:p w:rsidR="00614D2D" w:rsidRDefault="00614D2D">
            <w:pPr>
              <w:pStyle w:val="PL"/>
              <w:rPr>
                <w:noProof w:val="0"/>
              </w:rPr>
            </w:pPr>
            <w:r>
              <w:rPr>
                <w:noProof w:val="0"/>
              </w:rPr>
              <w:t>valueOffset = 0</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2</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hideMark/>
          </w:tcPr>
          <w:p w:rsidR="00614D2D" w:rsidRDefault="00614D2D">
            <w:pPr>
              <w:pStyle w:val="TAC"/>
              <w:keepNext w:val="0"/>
              <w:keepLines w:val="0"/>
            </w:pPr>
            <w:r>
              <w:t>24</w:t>
            </w: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83 81 55 55 55 55 55 55 55 55 55 55</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Successful call (with tag 02h)</w:t>
            </w:r>
          </w:p>
          <w:p w:rsidR="00614D2D" w:rsidRDefault="00614D2D">
            <w:pPr>
              <w:pStyle w:val="PL"/>
              <w:rPr>
                <w:noProof w:val="0"/>
              </w:rPr>
            </w:pPr>
            <w:r>
              <w:rPr>
                <w:noProof w:val="0"/>
              </w:rPr>
              <w:t>tag = 02h, 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compareBuffer.length = 12</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2</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pPr>
            <w:r>
              <w:t>25</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pPr>
            <w:r>
              <w:t>Initialise compareBuffer</w:t>
            </w:r>
          </w:p>
          <w:p w:rsidR="00614D2D" w:rsidRDefault="00614D2D">
            <w:pPr>
              <w:pStyle w:val="PL"/>
              <w:keepNext/>
              <w:keepLines/>
              <w:rPr>
                <w:noProof w:val="0"/>
              </w:rPr>
            </w:pPr>
            <w:r>
              <w:rPr>
                <w:noProof w:val="0"/>
              </w:rPr>
              <w:t>compareBuffer = 01 02 … C4</w:t>
            </w:r>
          </w:p>
        </w:tc>
        <w:tc>
          <w:tcPr>
            <w:tcW w:w="2835" w:type="dxa"/>
            <w:tcBorders>
              <w:top w:val="single" w:sz="4" w:space="0" w:color="auto"/>
              <w:left w:val="single" w:sz="4" w:space="0" w:color="auto"/>
              <w:bottom w:val="nil"/>
              <w:right w:val="single" w:sz="4" w:space="0" w:color="auto"/>
            </w:tcBorders>
          </w:tcPr>
          <w:p w:rsidR="00614D2D" w:rsidRDefault="00614D2D">
            <w:pPr>
              <w:pStyle w:val="TAL"/>
            </w:pPr>
          </w:p>
        </w:tc>
        <w:tc>
          <w:tcPr>
            <w:tcW w:w="2410" w:type="dxa"/>
            <w:tcBorders>
              <w:top w:val="single" w:sz="4" w:space="0" w:color="auto"/>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pPr>
            <w:r>
              <w:t>Successful call (with tag B3h)</w:t>
            </w:r>
          </w:p>
          <w:p w:rsidR="00614D2D" w:rsidRDefault="00614D2D">
            <w:pPr>
              <w:pStyle w:val="PL"/>
              <w:keepNext/>
              <w:keepLines/>
              <w:rPr>
                <w:noProof w:val="0"/>
              </w:rPr>
            </w:pPr>
            <w:r>
              <w:rPr>
                <w:noProof w:val="0"/>
              </w:rPr>
              <w:t>tag = B3h, occurrence = 1</w:t>
            </w:r>
          </w:p>
          <w:p w:rsidR="00614D2D" w:rsidRDefault="00614D2D">
            <w:pPr>
              <w:pStyle w:val="PL"/>
              <w:keepNext/>
              <w:keepLines/>
              <w:rPr>
                <w:noProof w:val="0"/>
              </w:rPr>
            </w:pPr>
            <w:r>
              <w:rPr>
                <w:noProof w:val="0"/>
              </w:rPr>
              <w:t>valueOffset = 0</w:t>
            </w:r>
          </w:p>
          <w:p w:rsidR="00614D2D" w:rsidRDefault="00614D2D">
            <w:pPr>
              <w:pStyle w:val="PL"/>
              <w:keepNext/>
              <w:keepLines/>
              <w:rPr>
                <w:noProof w:val="0"/>
              </w:rPr>
            </w:pPr>
            <w:r>
              <w:rPr>
                <w:noProof w:val="0"/>
              </w:rPr>
              <w:t>compareBuffer.length = 00C4</w:t>
            </w:r>
          </w:p>
          <w:p w:rsidR="00614D2D" w:rsidRDefault="00614D2D">
            <w:pPr>
              <w:pStyle w:val="PL"/>
              <w:keepNext/>
              <w:keepLines/>
              <w:rPr>
                <w:noProof w:val="0"/>
              </w:rPr>
            </w:pPr>
            <w:r>
              <w:rPr>
                <w:noProof w:val="0"/>
              </w:rPr>
              <w:t>compareOffset = 0</w:t>
            </w:r>
          </w:p>
          <w:p w:rsidR="00614D2D" w:rsidRDefault="00614D2D">
            <w:pPr>
              <w:pStyle w:val="PL"/>
              <w:keepNext/>
              <w:keepLines/>
              <w:rPr>
                <w:noProof w:val="0"/>
              </w:rPr>
            </w:pPr>
            <w:r>
              <w:rPr>
                <w:noProof w:val="0"/>
              </w:rPr>
              <w:t>compareLength = 00C4</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 findAndCompareValue with length =0</w:t>
            </w:r>
          </w:p>
          <w:p w:rsidR="00614D2D" w:rsidRDefault="00614D2D">
            <w:pPr>
              <w:pStyle w:val="PL"/>
              <w:rPr>
                <w:noProof w:val="0"/>
              </w:rPr>
            </w:pPr>
            <w:r>
              <w:rPr>
                <w:noProof w:val="0"/>
              </w:rPr>
              <w:t>DstBuffer.length = C4</w:t>
            </w:r>
          </w:p>
          <w:p w:rsidR="00614D2D" w:rsidRDefault="00614D2D">
            <w:pPr>
              <w:pStyle w:val="PL"/>
              <w:rPr>
                <w:noProof w:val="0"/>
              </w:rPr>
            </w:pPr>
            <w:r>
              <w:rPr>
                <w:noProof w:val="0"/>
              </w:rPr>
              <w:t>DstOffset = C4</w:t>
            </w:r>
          </w:p>
          <w:p w:rsidR="00614D2D" w:rsidRDefault="00614D2D">
            <w:pPr>
              <w:pStyle w:val="PL"/>
              <w:rPr>
                <w:rFonts w:ascii="Arial" w:hAnsi="Arial"/>
                <w:b/>
                <w:noProof w:val="0"/>
                <w:sz w:val="18"/>
              </w:rPr>
            </w:pPr>
            <w:r>
              <w:rPr>
                <w:noProof w:val="0"/>
              </w:rPr>
              <w:t>DstLength = 0</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findAndCompareValue()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Send Formatted SMS PP with the maximum user data length = 0x010D, using 2 concatenated envelopes</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pPr>
            <w:r>
              <w:t>Initialise compareBuffer</w:t>
            </w:r>
          </w:p>
          <w:p w:rsidR="00614D2D" w:rsidRDefault="00614D2D">
            <w:pPr>
              <w:pStyle w:val="PL"/>
            </w:pPr>
            <w:r>
              <w:t>CompareBuffer = 23.048 Header + secured data (01 02 … FA)</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pPr>
            <w:r>
              <w:t>Successful call (with SMS TPDU TAG)</w:t>
            </w:r>
          </w:p>
          <w:p w:rsidR="00614D2D" w:rsidRDefault="00614D2D">
            <w:pPr>
              <w:pStyle w:val="PL"/>
              <w:keepLines/>
            </w:pPr>
            <w:r>
              <w:t>tag = 0Bh, occurrence = 1</w:t>
            </w:r>
          </w:p>
          <w:p w:rsidR="00614D2D" w:rsidRDefault="00614D2D">
            <w:pPr>
              <w:pStyle w:val="PL"/>
              <w:keepLines/>
            </w:pPr>
            <w:r>
              <w:t>valueOffset = 0x11</w:t>
            </w:r>
          </w:p>
          <w:p w:rsidR="00614D2D" w:rsidRDefault="00614D2D">
            <w:pPr>
              <w:pStyle w:val="PL"/>
              <w:keepLines/>
            </w:pPr>
            <w:r>
              <w:t>compareBuffer.length = 0x010D</w:t>
            </w:r>
          </w:p>
          <w:p w:rsidR="00614D2D" w:rsidRDefault="00614D2D">
            <w:pPr>
              <w:pStyle w:val="PL"/>
              <w:keepLines/>
            </w:pPr>
            <w:r>
              <w:t>compareOffset = 0</w:t>
            </w:r>
          </w:p>
          <w:p w:rsidR="00614D2D" w:rsidRDefault="00614D2D">
            <w:pPr>
              <w:pStyle w:val="PL"/>
            </w:pPr>
            <w:r>
              <w:t>compareLength = 0x010D</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pPr>
            <w:r>
              <w:t>Initialise compareBuffer</w:t>
            </w:r>
          </w:p>
          <w:p w:rsidR="00614D2D" w:rsidRDefault="00614D2D">
            <w:pPr>
              <w:pStyle w:val="PL"/>
            </w:pPr>
            <w:r>
              <w:t>CompareBuffer = 55 55 …  55 EE EF F0 F1 F2 F3 F4 F5 F6 F7 F8 F9 FA</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28</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pPr>
            <w:r>
              <w:t>Successful call (with SMS TPDU TAG)</w:t>
            </w:r>
          </w:p>
          <w:p w:rsidR="00614D2D" w:rsidRDefault="00614D2D">
            <w:pPr>
              <w:pStyle w:val="PL"/>
              <w:keepLines/>
            </w:pPr>
            <w:r>
              <w:t>tag = 0Bh, occurrence = 1</w:t>
            </w:r>
          </w:p>
          <w:p w:rsidR="00614D2D" w:rsidRDefault="00614D2D">
            <w:pPr>
              <w:pStyle w:val="PL"/>
              <w:keepLines/>
            </w:pPr>
            <w:r>
              <w:t>valueOffset = 0x11</w:t>
            </w:r>
          </w:p>
          <w:p w:rsidR="00614D2D" w:rsidRDefault="00614D2D">
            <w:pPr>
              <w:pStyle w:val="PL"/>
              <w:keepLines/>
            </w:pPr>
            <w:r>
              <w:t>compareBuffer.length = 0x010D</w:t>
            </w:r>
          </w:p>
          <w:p w:rsidR="00614D2D" w:rsidRDefault="00614D2D">
            <w:pPr>
              <w:pStyle w:val="PL"/>
              <w:keepLines/>
            </w:pPr>
            <w:r>
              <w:t>compareOffset = 0x0100</w:t>
            </w:r>
          </w:p>
          <w:p w:rsidR="00614D2D" w:rsidRDefault="00614D2D">
            <w:pPr>
              <w:pStyle w:val="PL"/>
            </w:pPr>
            <w:r>
              <w:t>compareLength = 0x0D</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bl>
    <w:p w:rsidR="00614D2D" w:rsidRDefault="00614D2D" w:rsidP="00614D2D"/>
    <w:p w:rsidR="00614D2D" w:rsidRDefault="00614D2D" w:rsidP="00614D2D">
      <w:pPr>
        <w:pStyle w:val="H6"/>
        <w:keepNext w:val="0"/>
        <w:keepLines w:val="0"/>
      </w:pPr>
      <w:r>
        <w:t>6.2.4.17.4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090"/>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N1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12, 13</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N2</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15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N3</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14, 18, 21, 22, 26, 27, 28</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N4</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16, 20</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N5</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17, 19, 23</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N6</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24, 25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7, 8, 9, 10</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P4</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EnvelopeHandler</w:t>
            </w:r>
          </w:p>
        </w:tc>
      </w:tr>
    </w:tbl>
    <w:p w:rsidR="00614D2D" w:rsidRDefault="00614D2D" w:rsidP="00614D2D"/>
    <w:p w:rsidR="00614D2D" w:rsidRDefault="00614D2D" w:rsidP="00614D2D">
      <w:pPr>
        <w:pStyle w:val="Heading4"/>
        <w:ind w:left="0" w:firstLine="0"/>
      </w:pPr>
      <w:bookmarkStart w:id="234" w:name="_Toc51826720"/>
      <w:bookmarkStart w:id="235" w:name="_Toc117070401"/>
      <w:bookmarkStart w:id="236" w:name="_Toc51828163"/>
      <w:r>
        <w:t>6.2.4.18</w:t>
      </w:r>
      <w:r>
        <w:tab/>
        <w:t>Method getCapacity</w:t>
      </w:r>
      <w:bookmarkEnd w:id="234"/>
      <w:bookmarkEnd w:id="235"/>
      <w:bookmarkEnd w:id="236"/>
    </w:p>
    <w:p w:rsidR="00614D2D" w:rsidRDefault="00614D2D" w:rsidP="00614D2D">
      <w:r>
        <w:t>Test Area Reference: API_2_ENH_GCAP</w:t>
      </w:r>
    </w:p>
    <w:p w:rsidR="00614D2D" w:rsidRDefault="00614D2D" w:rsidP="00614D2D">
      <w:pPr>
        <w:pStyle w:val="H6"/>
        <w:ind w:left="0" w:firstLine="0"/>
      </w:pPr>
      <w:r>
        <w:t>6.2.4.18.1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byte getCapacity()</w:t>
      </w:r>
    </w:p>
    <w:p w:rsidR="00614D2D" w:rsidRDefault="00614D2D" w:rsidP="00614D2D">
      <w:pPr>
        <w:pStyle w:val="PL"/>
        <w:rPr>
          <w:noProof w:val="0"/>
        </w:rPr>
      </w:pPr>
    </w:p>
    <w:p w:rsidR="00614D2D" w:rsidRDefault="00614D2D" w:rsidP="00614D2D">
      <w:pPr>
        <w:pStyle w:val="H6"/>
        <w:ind w:left="0" w:firstLine="0"/>
      </w:pPr>
      <w:r>
        <w:t>6.2.4.18.1.1</w:t>
      </w:r>
      <w:r>
        <w:tab/>
        <w:t>Normal execution</w:t>
      </w:r>
    </w:p>
    <w:p w:rsidR="00614D2D" w:rsidRDefault="00614D2D" w:rsidP="00614D2D">
      <w:pPr>
        <w:pStyle w:val="ListBullet"/>
        <w:numPr>
          <w:ilvl w:val="0"/>
          <w:numId w:val="2"/>
        </w:numPr>
        <w:ind w:left="568" w:hanging="284"/>
      </w:pPr>
      <w:r>
        <w:t xml:space="preserve">CRRN1: The method shall return the maximum size of the Simple TLV list managed by the handler. </w:t>
      </w:r>
    </w:p>
    <w:p w:rsidR="00614D2D" w:rsidRDefault="00614D2D" w:rsidP="00614D2D">
      <w:pPr>
        <w:pStyle w:val="H6"/>
        <w:ind w:left="0" w:firstLine="0"/>
      </w:pPr>
      <w:r>
        <w:t>6.2.4.18.2</w:t>
      </w:r>
      <w:r>
        <w:tab/>
        <w:t>Test suite files</w:t>
      </w:r>
    </w:p>
    <w:p w:rsidR="00614D2D" w:rsidRDefault="00614D2D" w:rsidP="00614D2D">
      <w:pPr>
        <w:pStyle w:val="B1"/>
        <w:tabs>
          <w:tab w:val="left" w:pos="2268"/>
        </w:tabs>
      </w:pPr>
      <w:r>
        <w:t>Test Script:</w:t>
      </w:r>
      <w:r w:rsidR="00A1704F">
        <w:tab/>
      </w:r>
      <w:r>
        <w:t>API_2_ENH_GCAP_1.scr</w:t>
      </w:r>
    </w:p>
    <w:p w:rsidR="00614D2D" w:rsidRDefault="00614D2D" w:rsidP="00614D2D">
      <w:pPr>
        <w:pStyle w:val="B1"/>
        <w:tabs>
          <w:tab w:val="left" w:pos="2268"/>
        </w:tabs>
      </w:pPr>
      <w:r>
        <w:t>Test Applet:</w:t>
      </w:r>
      <w:r w:rsidR="00A1704F">
        <w:tab/>
      </w:r>
      <w:r>
        <w:t>API_2_ENH_GCAP_1.java</w:t>
      </w:r>
    </w:p>
    <w:p w:rsidR="00614D2D" w:rsidRDefault="00614D2D" w:rsidP="00614D2D">
      <w:pPr>
        <w:pStyle w:val="B1"/>
        <w:tabs>
          <w:tab w:val="left" w:pos="2268"/>
        </w:tabs>
      </w:pPr>
      <w:r>
        <w:t>Load Script:</w:t>
      </w:r>
      <w:r w:rsidR="00A1704F">
        <w:tab/>
      </w:r>
      <w:r>
        <w:t>API_2_ENH_GCAP_1.ldr</w:t>
      </w:r>
    </w:p>
    <w:p w:rsidR="00614D2D" w:rsidRDefault="00614D2D" w:rsidP="00614D2D">
      <w:pPr>
        <w:pStyle w:val="B1"/>
        <w:tabs>
          <w:tab w:val="left" w:pos="2268"/>
        </w:tabs>
      </w:pPr>
      <w:r>
        <w:t>Cleanup Script:</w:t>
      </w:r>
      <w:r w:rsidR="00A1704F">
        <w:tab/>
      </w:r>
      <w:r>
        <w:t>API_2_ENH_GCAP_1.clr</w:t>
      </w:r>
    </w:p>
    <w:p w:rsidR="00614D2D" w:rsidRDefault="00614D2D" w:rsidP="00614D2D">
      <w:pPr>
        <w:pStyle w:val="B1"/>
        <w:tabs>
          <w:tab w:val="left" w:pos="2268"/>
        </w:tabs>
      </w:pPr>
      <w:r>
        <w:t>Parameter File:</w:t>
      </w:r>
      <w:r w:rsidR="00A1704F">
        <w:tab/>
      </w:r>
      <w:r>
        <w:t>API_2_ENH_GCAP_1.par</w:t>
      </w:r>
    </w:p>
    <w:p w:rsidR="00614D2D" w:rsidRDefault="00614D2D" w:rsidP="00614D2D">
      <w:pPr>
        <w:pStyle w:val="H6"/>
        <w:ind w:left="0" w:firstLine="0"/>
      </w:pPr>
      <w:r>
        <w:t>6.2.4.18.3</w:t>
      </w:r>
      <w:r>
        <w:tab/>
        <w:t>Test Procedure</w:t>
      </w: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5"/>
        <w:gridCol w:w="4111"/>
        <w:gridCol w:w="2911"/>
        <w:gridCol w:w="2334"/>
      </w:tblGrid>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L"/>
              <w:jc w:val="center"/>
              <w:rPr>
                <w:b/>
              </w:rPr>
            </w:pPr>
            <w:r>
              <w:rPr>
                <w:b/>
              </w:rPr>
              <w:t>EnvelopeHandler available</w:t>
            </w:r>
          </w:p>
          <w:p w:rsidR="00614D2D" w:rsidRDefault="00614D2D">
            <w:pPr>
              <w:pStyle w:val="TAL"/>
            </w:pPr>
          </w:p>
          <w:p w:rsidR="00614D2D" w:rsidRDefault="00614D2D">
            <w:pPr>
              <w:pStyle w:val="TAL"/>
            </w:pPr>
            <w:r>
              <w:t>1 - Send envelope SMS-PP Formatted</w:t>
            </w:r>
          </w:p>
          <w:p w:rsidR="00614D2D" w:rsidRDefault="00614D2D">
            <w:pPr>
              <w:pStyle w:val="TAL"/>
            </w:pPr>
            <w:r>
              <w:t>2 - The applet calls the getLength() method</w:t>
            </w:r>
          </w:p>
          <w:p w:rsidR="00614D2D" w:rsidRDefault="00614D2D">
            <w:pPr>
              <w:pStyle w:val="TAL"/>
            </w:pPr>
            <w:r>
              <w:t>3 - The applet calls getCapacity()method</w:t>
            </w:r>
          </w:p>
          <w:p w:rsidR="00614D2D" w:rsidRDefault="00614D2D">
            <w:pPr>
              <w:pStyle w:val="TAL"/>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r>
              <w:t>1 - Applet is triggered</w:t>
            </w:r>
          </w:p>
          <w:p w:rsidR="00614D2D" w:rsidRDefault="00614D2D">
            <w:pPr>
              <w:pStyle w:val="TAL"/>
            </w:pPr>
            <w:r>
              <w:t>2 - No exception is thrown</w:t>
            </w:r>
          </w:p>
          <w:p w:rsidR="00614D2D" w:rsidRDefault="00614D2D">
            <w:pPr>
              <w:pStyle w:val="TAL"/>
            </w:pPr>
            <w:r>
              <w:t xml:space="preserve">3 - No exception is thrown; the capacity is greater than the BER TLV Length </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bl>
    <w:p w:rsidR="00614D2D" w:rsidRDefault="00614D2D" w:rsidP="00614D2D"/>
    <w:p w:rsidR="00614D2D" w:rsidRDefault="00614D2D" w:rsidP="00614D2D">
      <w:pPr>
        <w:pStyle w:val="H6"/>
        <w:ind w:left="0" w:firstLine="0"/>
      </w:pPr>
      <w:r>
        <w:t>6.2.4.18.4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r>
    </w:tbl>
    <w:p w:rsidR="00614D2D" w:rsidRDefault="00614D2D" w:rsidP="00614D2D">
      <w:pPr>
        <w:pStyle w:val="FP"/>
      </w:pPr>
    </w:p>
    <w:p w:rsidR="00614D2D" w:rsidRDefault="00614D2D" w:rsidP="00614D2D">
      <w:pPr>
        <w:pStyle w:val="Heading4"/>
        <w:tabs>
          <w:tab w:val="left" w:pos="1134"/>
        </w:tabs>
        <w:ind w:left="0" w:firstLine="0"/>
      </w:pPr>
      <w:bookmarkStart w:id="237" w:name="_Toc51826721"/>
      <w:bookmarkStart w:id="238" w:name="_Toc117070402"/>
      <w:bookmarkStart w:id="239" w:name="_Toc51828164"/>
      <w:r>
        <w:t>6.2.4.19</w:t>
      </w:r>
      <w:r>
        <w:tab/>
        <w:t>Method getUserDataLength</w:t>
      </w:r>
      <w:bookmarkEnd w:id="237"/>
      <w:bookmarkEnd w:id="238"/>
      <w:bookmarkEnd w:id="239"/>
    </w:p>
    <w:p w:rsidR="00614D2D" w:rsidRDefault="00614D2D" w:rsidP="00614D2D">
      <w:r>
        <w:t>Test Area Reference: API_2_ENH_GUDL</w:t>
      </w:r>
    </w:p>
    <w:p w:rsidR="00614D2D" w:rsidRDefault="00614D2D" w:rsidP="00614D2D">
      <w:pPr>
        <w:pStyle w:val="H6"/>
        <w:ind w:left="0" w:firstLine="0"/>
      </w:pPr>
      <w:r>
        <w:t>6.2.4.19.1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short getUserDataLength()</w:t>
      </w:r>
    </w:p>
    <w:p w:rsidR="00614D2D" w:rsidRDefault="00614D2D" w:rsidP="00614D2D">
      <w:pPr>
        <w:pStyle w:val="PL"/>
        <w:rPr>
          <w:noProof w:val="0"/>
        </w:rPr>
      </w:pPr>
    </w:p>
    <w:p w:rsidR="00614D2D" w:rsidRDefault="00614D2D" w:rsidP="00614D2D">
      <w:pPr>
        <w:pStyle w:val="H6"/>
        <w:ind w:left="0" w:firstLine="0"/>
      </w:pPr>
      <w:r>
        <w:t>6.2.4.19.1.1</w:t>
      </w:r>
      <w:r>
        <w:tab/>
        <w:t>Normal execution</w:t>
      </w:r>
    </w:p>
    <w:p w:rsidR="00614D2D" w:rsidRDefault="00614D2D" w:rsidP="00614D2D">
      <w:pPr>
        <w:pStyle w:val="ListBullet"/>
        <w:numPr>
          <w:ilvl w:val="0"/>
          <w:numId w:val="2"/>
        </w:numPr>
        <w:ind w:left="568" w:hanging="284"/>
      </w:pPr>
      <w:r>
        <w:t xml:space="preserve">CRRN1: The method shall return the length of the User Data contained in the SMS TPDU TLV element. </w:t>
      </w:r>
    </w:p>
    <w:p w:rsidR="00614D2D" w:rsidRDefault="00614D2D" w:rsidP="00614D2D">
      <w:pPr>
        <w:pStyle w:val="ListBullet"/>
        <w:numPr>
          <w:ilvl w:val="0"/>
          <w:numId w:val="2"/>
        </w:numPr>
        <w:ind w:left="568" w:hanging="284"/>
      </w:pPr>
      <w:r>
        <w:t>CRRN2: The length is from the first SMS TPDU TLV element.</w:t>
      </w:r>
    </w:p>
    <w:p w:rsidR="00614D2D" w:rsidRDefault="00614D2D" w:rsidP="00614D2D">
      <w:pPr>
        <w:pStyle w:val="ListBullet"/>
        <w:numPr>
          <w:ilvl w:val="0"/>
          <w:numId w:val="2"/>
        </w:numPr>
        <w:ind w:left="568" w:hanging="284"/>
      </w:pPr>
      <w:r>
        <w:t>CRRN3: If the SMS TPDU TLV element is available, it becomes the selected TLV</w:t>
      </w:r>
    </w:p>
    <w:p w:rsidR="00614D2D" w:rsidRDefault="00614D2D" w:rsidP="00614D2D">
      <w:pPr>
        <w:pStyle w:val="ListBullet"/>
        <w:numPr>
          <w:ilvl w:val="0"/>
          <w:numId w:val="2"/>
        </w:numPr>
        <w:ind w:left="568" w:hanging="284"/>
      </w:pPr>
      <w:r>
        <w:t>CRRN4: The method can be used if the event is EVENT_FORMATTED_SMS_PP_ENV.</w:t>
      </w:r>
    </w:p>
    <w:p w:rsidR="00614D2D" w:rsidRDefault="00614D2D" w:rsidP="00614D2D">
      <w:pPr>
        <w:pStyle w:val="ListBullet"/>
        <w:numPr>
          <w:ilvl w:val="0"/>
          <w:numId w:val="2"/>
        </w:numPr>
        <w:ind w:left="568" w:hanging="284"/>
      </w:pPr>
      <w:r>
        <w:t>CRRN5: The method can be used if the event is EVENT_FORMATTED_SMS_PP_UPD.</w:t>
      </w:r>
    </w:p>
    <w:p w:rsidR="00614D2D" w:rsidRDefault="00614D2D" w:rsidP="00614D2D">
      <w:pPr>
        <w:pStyle w:val="ListBullet"/>
        <w:numPr>
          <w:ilvl w:val="0"/>
          <w:numId w:val="2"/>
        </w:numPr>
        <w:ind w:left="568" w:hanging="284"/>
      </w:pPr>
      <w:r>
        <w:t>CRRN6: The method can be used if the event is EVENT_UNFORMATED_SMS_PP_ENV.</w:t>
      </w:r>
    </w:p>
    <w:p w:rsidR="00614D2D" w:rsidRDefault="00614D2D" w:rsidP="00614D2D">
      <w:pPr>
        <w:pStyle w:val="ListBullet"/>
        <w:numPr>
          <w:ilvl w:val="0"/>
          <w:numId w:val="2"/>
        </w:numPr>
        <w:ind w:left="568" w:hanging="284"/>
      </w:pPr>
      <w:r>
        <w:t>CRRN7: The method can be used if the event is EVENT_UNFORMATTED_SMS_PP_UDP.</w:t>
      </w:r>
    </w:p>
    <w:p w:rsidR="00614D2D" w:rsidRDefault="00614D2D" w:rsidP="00614D2D">
      <w:pPr>
        <w:pStyle w:val="H6"/>
      </w:pPr>
      <w:r>
        <w:t>6.2.4.19.1.2</w:t>
      </w:r>
      <w:r>
        <w:tab/>
        <w:t>Context errors</w:t>
      </w:r>
    </w:p>
    <w:p w:rsidR="00614D2D" w:rsidRDefault="00614D2D" w:rsidP="00614D2D">
      <w:pPr>
        <w:pStyle w:val="ListBullet"/>
        <w:numPr>
          <w:ilvl w:val="0"/>
          <w:numId w:val="2"/>
        </w:numPr>
        <w:ind w:left="568" w:hanging="284"/>
      </w:pPr>
      <w:r>
        <w:t xml:space="preserve">CRRC1: The method shall throw UNAVAILABLE_ELEMENT in case of unavailable TPDU TLV element. </w:t>
      </w:r>
    </w:p>
    <w:p w:rsidR="00614D2D" w:rsidRDefault="00614D2D" w:rsidP="00614D2D">
      <w:pPr>
        <w:pStyle w:val="ListBullet"/>
        <w:numPr>
          <w:ilvl w:val="0"/>
          <w:numId w:val="2"/>
        </w:numPr>
        <w:ind w:left="568" w:hanging="284"/>
      </w:pPr>
      <w:r>
        <w:t>CRRC2: The method shall throw UNAVAILABLE_ELEMENT in case of wrong data format.</w:t>
      </w:r>
    </w:p>
    <w:p w:rsidR="00614D2D" w:rsidRDefault="00614D2D" w:rsidP="00614D2D">
      <w:pPr>
        <w:pStyle w:val="H6"/>
        <w:ind w:left="0" w:firstLine="0"/>
      </w:pPr>
      <w:r>
        <w:t>6.2.4.19.2</w:t>
      </w:r>
      <w:r>
        <w:tab/>
        <w:t>Test suite files</w:t>
      </w:r>
    </w:p>
    <w:p w:rsidR="00614D2D" w:rsidRDefault="00614D2D" w:rsidP="00614D2D">
      <w:r>
        <w:t xml:space="preserve">Specific triggering: </w:t>
      </w:r>
    </w:p>
    <w:p w:rsidR="00614D2D" w:rsidRDefault="00614D2D" w:rsidP="00614D2D">
      <w:pPr>
        <w:pStyle w:val="B1"/>
        <w:numPr>
          <w:ilvl w:val="0"/>
          <w:numId w:val="6"/>
        </w:numPr>
        <w:overflowPunct w:val="0"/>
        <w:autoSpaceDE w:val="0"/>
        <w:autoSpaceDN w:val="0"/>
        <w:adjustRightInd w:val="0"/>
      </w:pPr>
      <w:r>
        <w:t>UNFORMATTED_SMS_PP_ENV</w:t>
      </w:r>
    </w:p>
    <w:p w:rsidR="00614D2D" w:rsidRDefault="00614D2D" w:rsidP="00614D2D">
      <w:pPr>
        <w:pStyle w:val="B1"/>
        <w:numPr>
          <w:ilvl w:val="0"/>
          <w:numId w:val="6"/>
        </w:numPr>
        <w:overflowPunct w:val="0"/>
        <w:autoSpaceDE w:val="0"/>
        <w:autoSpaceDN w:val="0"/>
        <w:adjustRightInd w:val="0"/>
      </w:pPr>
      <w:r>
        <w:t>FORMATTED_SMS_PP_UPD</w:t>
      </w:r>
    </w:p>
    <w:p w:rsidR="00614D2D" w:rsidRDefault="00614D2D" w:rsidP="00614D2D">
      <w:pPr>
        <w:pStyle w:val="B1"/>
        <w:numPr>
          <w:ilvl w:val="0"/>
          <w:numId w:val="6"/>
        </w:numPr>
        <w:overflowPunct w:val="0"/>
        <w:autoSpaceDE w:val="0"/>
        <w:autoSpaceDN w:val="0"/>
        <w:adjustRightInd w:val="0"/>
      </w:pPr>
      <w:r>
        <w:t>UNFORMATED_SMS_PP_UPD</w:t>
      </w:r>
    </w:p>
    <w:p w:rsidR="00614D2D" w:rsidRDefault="00614D2D" w:rsidP="00614D2D">
      <w:pPr>
        <w:pStyle w:val="B1"/>
        <w:numPr>
          <w:ilvl w:val="0"/>
          <w:numId w:val="6"/>
        </w:numPr>
        <w:overflowPunct w:val="0"/>
        <w:autoSpaceDE w:val="0"/>
        <w:autoSpaceDN w:val="0"/>
        <w:adjustRightInd w:val="0"/>
      </w:pPr>
      <w:r>
        <w:t>UNRECOGNIZED_ENVELOPE</w:t>
      </w:r>
    </w:p>
    <w:p w:rsidR="00614D2D" w:rsidRDefault="00614D2D" w:rsidP="00614D2D">
      <w:pPr>
        <w:pStyle w:val="B1"/>
        <w:numPr>
          <w:ilvl w:val="0"/>
          <w:numId w:val="6"/>
        </w:numPr>
        <w:overflowPunct w:val="0"/>
        <w:autoSpaceDE w:val="0"/>
        <w:autoSpaceDN w:val="0"/>
        <w:adjustRightInd w:val="0"/>
      </w:pPr>
      <w:r>
        <w:t>For Formatted triggering if CC/RC/DS is used, the security parameters are those used for downloading applications.</w:t>
      </w:r>
    </w:p>
    <w:p w:rsidR="00614D2D" w:rsidRDefault="00614D2D" w:rsidP="00614D2D">
      <w:pPr>
        <w:pStyle w:val="B1"/>
        <w:tabs>
          <w:tab w:val="left" w:pos="2268"/>
        </w:tabs>
      </w:pPr>
      <w:r>
        <w:t>Test Script:</w:t>
      </w:r>
      <w:r w:rsidR="00A1704F">
        <w:tab/>
      </w:r>
      <w:r>
        <w:t>API_2_ENH_GUDL_1.scr</w:t>
      </w:r>
    </w:p>
    <w:p w:rsidR="00614D2D" w:rsidRDefault="00614D2D" w:rsidP="00614D2D">
      <w:pPr>
        <w:pStyle w:val="B1"/>
        <w:tabs>
          <w:tab w:val="left" w:pos="2268"/>
        </w:tabs>
      </w:pPr>
      <w:r>
        <w:t>Test Applet:</w:t>
      </w:r>
      <w:r w:rsidR="00A1704F">
        <w:tab/>
      </w:r>
      <w:r>
        <w:t>API_2_ENH_GUDL_1.java</w:t>
      </w:r>
    </w:p>
    <w:p w:rsidR="00614D2D" w:rsidRDefault="00614D2D" w:rsidP="00614D2D">
      <w:pPr>
        <w:pStyle w:val="B1"/>
        <w:tabs>
          <w:tab w:val="left" w:pos="2268"/>
        </w:tabs>
      </w:pPr>
      <w:r>
        <w:t>Load Script:</w:t>
      </w:r>
      <w:r w:rsidR="00A1704F">
        <w:tab/>
      </w:r>
      <w:r>
        <w:t>API_2_ENH_GUDL_1.ldr</w:t>
      </w:r>
    </w:p>
    <w:p w:rsidR="00614D2D" w:rsidRDefault="00614D2D" w:rsidP="00614D2D">
      <w:pPr>
        <w:pStyle w:val="B1"/>
        <w:tabs>
          <w:tab w:val="left" w:pos="2268"/>
        </w:tabs>
      </w:pPr>
      <w:r>
        <w:t>Cleanup Script:</w:t>
      </w:r>
      <w:r w:rsidR="00A1704F">
        <w:tab/>
      </w:r>
      <w:r>
        <w:t>API_2_ENH_GUDL_1.clr</w:t>
      </w:r>
    </w:p>
    <w:p w:rsidR="00614D2D" w:rsidRDefault="00614D2D" w:rsidP="00614D2D">
      <w:pPr>
        <w:pStyle w:val="B1"/>
        <w:tabs>
          <w:tab w:val="left" w:pos="2268"/>
        </w:tabs>
      </w:pPr>
      <w:r>
        <w:t>Parameter File:</w:t>
      </w:r>
      <w:r w:rsidR="00A1704F">
        <w:tab/>
      </w:r>
      <w:r>
        <w:t>API_2_ENH_GUDL_1.par</w:t>
      </w:r>
    </w:p>
    <w:p w:rsidR="00614D2D" w:rsidRDefault="00614D2D" w:rsidP="00614D2D">
      <w:pPr>
        <w:pStyle w:val="H6"/>
      </w:pPr>
      <w:r>
        <w:t>6.2.4.19.3</w:t>
      </w:r>
      <w:r>
        <w:tab/>
        <w:t>Test Procedure</w:t>
      </w:r>
    </w:p>
    <w:tbl>
      <w:tblPr>
        <w:tblW w:w="9780"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77"/>
        <w:gridCol w:w="2268"/>
      </w:tblGrid>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 Expectation</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H"/>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FORMATTED SMS PP ENV Triggering</w:t>
            </w:r>
          </w:p>
        </w:tc>
        <w:tc>
          <w:tcPr>
            <w:tcW w:w="2977" w:type="dxa"/>
            <w:tcBorders>
              <w:top w:val="single" w:sz="4" w:space="0" w:color="auto"/>
              <w:left w:val="single" w:sz="4" w:space="0" w:color="auto"/>
              <w:bottom w:val="single" w:sz="4" w:space="0" w:color="auto"/>
              <w:right w:val="single" w:sz="4" w:space="0" w:color="auto"/>
            </w:tcBorders>
          </w:tcPr>
          <w:p w:rsidR="00614D2D" w:rsidRDefault="00614D2D">
            <w:pPr>
              <w:pStyle w:val="TAH"/>
            </w:pP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H"/>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jc w:val="center"/>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FORMATTED_SMS_PP_ENV and TP-OA length of 2 and user data length of 0x3D</w:t>
            </w:r>
          </w:p>
        </w:tc>
        <w:tc>
          <w:tcPr>
            <w:tcW w:w="2977" w:type="dxa"/>
            <w:tcBorders>
              <w:top w:val="single" w:sz="4" w:space="0" w:color="auto"/>
              <w:left w:val="single" w:sz="4" w:space="0" w:color="auto"/>
              <w:bottom w:val="single" w:sz="4" w:space="0" w:color="auto"/>
              <w:right w:val="single" w:sz="4" w:space="0" w:color="auto"/>
            </w:tcBorders>
          </w:tcPr>
          <w:p w:rsidR="00614D2D" w:rsidRDefault="00614D2D">
            <w:pPr>
              <w:pStyle w:val="TAL"/>
            </w:pPr>
            <w:r>
              <w:t>Returns 0x003D</w:t>
            </w:r>
          </w:p>
          <w:p w:rsidR="00614D2D" w:rsidRDefault="00614D2D">
            <w:pPr>
              <w:pStyle w:val="TAL"/>
            </w:pP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jc w:val="center"/>
            </w:pPr>
            <w:r>
              <w:t>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TP-OA length of 12 and user data length of 0x3D</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0x003D</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Test with RC/CC/DS length of 0 and secured data length of 0x10</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0x0023</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Test with RC/CC/DS length of 8 and secured data length of 0x10</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0x002B</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Test with PCNTR = 0, no RC/CC/DS and data length of 0x10</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0x0023</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Test with PCNTR = 7, no RC/CC/DS and data length of 0x05</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0x001F</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Test with SecuredDataLength = 00 and no RC/CC/DS</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0x0013</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8</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Test with UserDataLength = 0x7F</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0x007F</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9</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 xml:space="preserve">Test with UserDataLength = 0x80 </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0x0080</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10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Test with UserDataLength = maximum length (0x8C) for a single SMS</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0x008C</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11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 xml:space="preserve">Verify it is the first TPDU TLV: </w:t>
            </w:r>
          </w:p>
          <w:p w:rsidR="00614D2D" w:rsidRDefault="00614D2D">
            <w:pPr>
              <w:pStyle w:val="TAL"/>
              <w:keepNext w:val="0"/>
            </w:pPr>
            <w:r>
              <w:t xml:space="preserve">Send a SMS PP with 2 TPDU TLV with two different user data lengths: 0x18 and 0x23 </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0x0018</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12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Send envelope SMS-PP Formatted.</w:t>
            </w:r>
          </w:p>
          <w:p w:rsidR="00614D2D" w:rsidRDefault="00614D2D">
            <w:pPr>
              <w:pStyle w:val="TAL"/>
              <w:keepNext w:val="0"/>
            </w:pPr>
            <w:r>
              <w:t>FindTLV() with TAG_DEVICE_IDENTITIES. GetUserDataLength() and then getValueByte() with offset 0</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 xml:space="preserve">GetValueByte() returns 0x40(23.040 first byte) </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13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Test with UserDataLength = 0xFF with 2 concatenated SMS</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0x00FF</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14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Test with UserDataLength = 0x100 with 2 concatenated SMS</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0x0100</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15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 xml:space="preserve">Test with UserDataLength = maximum length (0x010D) with 2 concatenated SMS </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0x010D</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H"/>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FORMATTED SMS PP UPD Triggering</w:t>
            </w:r>
          </w:p>
        </w:tc>
        <w:tc>
          <w:tcPr>
            <w:tcW w:w="2977" w:type="dxa"/>
            <w:tcBorders>
              <w:top w:val="single" w:sz="4" w:space="0" w:color="auto"/>
              <w:left w:val="single" w:sz="4" w:space="0" w:color="auto"/>
              <w:bottom w:val="single" w:sz="4" w:space="0" w:color="auto"/>
              <w:right w:val="single" w:sz="4" w:space="0" w:color="auto"/>
            </w:tcBorders>
          </w:tcPr>
          <w:p w:rsidR="00614D2D" w:rsidRDefault="00614D2D">
            <w:pPr>
              <w:pStyle w:val="TAH"/>
            </w:pP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H"/>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jc w:val="center"/>
            </w:pPr>
            <w:r>
              <w:t>16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FORMATTED_SMS_PP_UPD and TP-OA length of 2 and user data length of 0x3D</w:t>
            </w:r>
          </w:p>
        </w:tc>
        <w:tc>
          <w:tcPr>
            <w:tcW w:w="2977" w:type="dxa"/>
            <w:tcBorders>
              <w:top w:val="single" w:sz="4" w:space="0" w:color="auto"/>
              <w:left w:val="single" w:sz="4" w:space="0" w:color="auto"/>
              <w:bottom w:val="single" w:sz="4" w:space="0" w:color="auto"/>
              <w:right w:val="single" w:sz="4" w:space="0" w:color="auto"/>
            </w:tcBorders>
          </w:tcPr>
          <w:p w:rsidR="00614D2D" w:rsidRDefault="00614D2D">
            <w:pPr>
              <w:pStyle w:val="TAL"/>
            </w:pPr>
            <w:r>
              <w:t>Returns 0x003D</w:t>
            </w:r>
          </w:p>
          <w:p w:rsidR="00614D2D" w:rsidRDefault="00614D2D">
            <w:pPr>
              <w:pStyle w:val="TAL"/>
            </w:pP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jc w:val="center"/>
            </w:pPr>
            <w:r>
              <w:t>17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TP-OA length of 12 and user data length of 0x3D</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0x003D</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jc w:val="center"/>
            </w:pPr>
            <w:r>
              <w:t>18</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Test with RC/CC/DS length of 0 and secured data length of 0x10</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0x0023</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19</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Test with RC/CC/DS length of 8 and secured data length of 0x10</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0x002B</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20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Test with PCNTR = 0, no RC/CC/DS and data length of 0x10</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0x0023</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21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Test with PCNTR = 7, no RC/CC/DS and data length of 0x05</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0x001F</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22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Test with SecuredDataLength = 00 and no RC/CC/DS</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0x0013</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23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Test with UserDataLength = 0x7F</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0x007F</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24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 xml:space="preserve">Test with UserDataLength = 0x80 </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0x0080</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25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Test with UserDataLength = maximum length(0x8C) for a single SMS</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0x008C</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26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 xml:space="preserve">Verify it is the first TPDU TLV: </w:t>
            </w:r>
          </w:p>
          <w:p w:rsidR="00614D2D" w:rsidRDefault="00614D2D">
            <w:pPr>
              <w:pStyle w:val="TAL"/>
              <w:keepNext w:val="0"/>
            </w:pPr>
            <w:r>
              <w:t xml:space="preserve">Send a SMS PP with 2 TPDU TLV with two different user data lengths: 0x18 and 0x23 </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0x0018</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27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Send envelope SMS-PP Formatted.</w:t>
            </w:r>
          </w:p>
          <w:p w:rsidR="00614D2D" w:rsidRDefault="00614D2D">
            <w:pPr>
              <w:pStyle w:val="TAL"/>
              <w:keepNext w:val="0"/>
            </w:pPr>
            <w:r>
              <w:t>FindTLV() with TAG_DEVICE_IDENTITIES. GetUserDataLength() and then getValueByte() with offset 0</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 xml:space="preserve">GetValueByte() returns 0x40(23.040 first byte) </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28</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Test with UserDataLength = 0xFF with 2 concatenated SMS</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0x00FF</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29</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Test with UserDataLength = 0x100 with 2 concatenated SMS</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0x0100</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30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Test with UserDataLength = maximum length (0x010D) with 2 concatenated SMS</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0x010D</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H"/>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UNFORMATTED SMS PP ENV Triggering</w:t>
            </w:r>
          </w:p>
        </w:tc>
        <w:tc>
          <w:tcPr>
            <w:tcW w:w="2977" w:type="dxa"/>
            <w:tcBorders>
              <w:top w:val="single" w:sz="4" w:space="0" w:color="auto"/>
              <w:left w:val="single" w:sz="4" w:space="0" w:color="auto"/>
              <w:bottom w:val="single" w:sz="4" w:space="0" w:color="auto"/>
              <w:right w:val="single" w:sz="4" w:space="0" w:color="auto"/>
            </w:tcBorders>
          </w:tcPr>
          <w:p w:rsidR="00614D2D" w:rsidRDefault="00614D2D">
            <w:pPr>
              <w:pStyle w:val="TAH"/>
            </w:pP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H"/>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jc w:val="center"/>
            </w:pPr>
            <w:r>
              <w:t>31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UNFORMATTED_SMS_PP_ENV and TP-OA length of 2, and user data length of 0x3D</w:t>
            </w:r>
          </w:p>
        </w:tc>
        <w:tc>
          <w:tcPr>
            <w:tcW w:w="2977" w:type="dxa"/>
            <w:tcBorders>
              <w:top w:val="single" w:sz="4" w:space="0" w:color="auto"/>
              <w:left w:val="single" w:sz="4" w:space="0" w:color="auto"/>
              <w:bottom w:val="single" w:sz="4" w:space="0" w:color="auto"/>
              <w:right w:val="single" w:sz="4" w:space="0" w:color="auto"/>
            </w:tcBorders>
          </w:tcPr>
          <w:p w:rsidR="00614D2D" w:rsidRDefault="00614D2D">
            <w:pPr>
              <w:pStyle w:val="TAL"/>
            </w:pPr>
            <w:r>
              <w:t>Returns 0x003D</w:t>
            </w:r>
          </w:p>
          <w:p w:rsidR="00614D2D" w:rsidRDefault="00614D2D">
            <w:pPr>
              <w:pStyle w:val="TAL"/>
            </w:pP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jc w:val="center"/>
            </w:pPr>
            <w:r>
              <w:t>32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TP-OA length of 12, and user data length of 0x3D</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0x003D</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33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Test with UserDataLength = 0x00</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0x0000</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34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Test with UserDataLength = 0x7F</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0x007F</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35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Test with UserDataLength = 0x80</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0x0080</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36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rPr>
                <w:b/>
              </w:rPr>
            </w:pPr>
            <w:r>
              <w:t>Test with UserDataLength = maximum length: 0x8C for a single SMS</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0x008C</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37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 xml:space="preserve">Verify it is the first TPDU TLV: </w:t>
            </w:r>
          </w:p>
          <w:p w:rsidR="00614D2D" w:rsidRDefault="00614D2D">
            <w:pPr>
              <w:pStyle w:val="TAL"/>
              <w:keepNext w:val="0"/>
            </w:pPr>
            <w:r>
              <w:t>Send a SMS PP with 2 TPDU TLV with two different user data lengths: 0x18 and 0x23</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0x0018</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38</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Send envelope SMS-PP Unformatted.</w:t>
            </w:r>
          </w:p>
          <w:p w:rsidR="00614D2D" w:rsidRDefault="00614D2D">
            <w:pPr>
              <w:pStyle w:val="TAL"/>
              <w:keepNext w:val="0"/>
            </w:pPr>
            <w:r>
              <w:t>FindTLV() with TAG_DEVICE_IDENTITIES. GetUserDataLength() and then getValueByte() with offset 0 (first user data = 0x55)</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GetValueByte() returns 0x00</w:t>
            </w:r>
          </w:p>
          <w:p w:rsidR="00614D2D" w:rsidRDefault="00614D2D">
            <w:pPr>
              <w:pStyle w:val="TAL"/>
              <w:keepNext w:val="0"/>
            </w:pPr>
            <w:r>
              <w:t>(23.040 first byte)</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H"/>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UNFORMATTED SMS PP UPD Triggering</w:t>
            </w:r>
          </w:p>
        </w:tc>
        <w:tc>
          <w:tcPr>
            <w:tcW w:w="2977" w:type="dxa"/>
            <w:tcBorders>
              <w:top w:val="single" w:sz="4" w:space="0" w:color="auto"/>
              <w:left w:val="single" w:sz="4" w:space="0" w:color="auto"/>
              <w:bottom w:val="single" w:sz="4" w:space="0" w:color="auto"/>
              <w:right w:val="single" w:sz="4" w:space="0" w:color="auto"/>
            </w:tcBorders>
          </w:tcPr>
          <w:p w:rsidR="00614D2D" w:rsidRDefault="00614D2D">
            <w:pPr>
              <w:pStyle w:val="TAH"/>
            </w:pP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H"/>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jc w:val="center"/>
            </w:pPr>
            <w:r>
              <w:t>39</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UNFORMATTED_SMS_PP_UPD and TP-OA length of 2, and user data length of 0x3D</w:t>
            </w:r>
          </w:p>
        </w:tc>
        <w:tc>
          <w:tcPr>
            <w:tcW w:w="2977" w:type="dxa"/>
            <w:tcBorders>
              <w:top w:val="single" w:sz="4" w:space="0" w:color="auto"/>
              <w:left w:val="single" w:sz="4" w:space="0" w:color="auto"/>
              <w:bottom w:val="single" w:sz="4" w:space="0" w:color="auto"/>
              <w:right w:val="single" w:sz="4" w:space="0" w:color="auto"/>
            </w:tcBorders>
          </w:tcPr>
          <w:p w:rsidR="00614D2D" w:rsidRDefault="00614D2D">
            <w:pPr>
              <w:pStyle w:val="TAL"/>
            </w:pPr>
            <w:r>
              <w:t>Returns 0x003D</w:t>
            </w:r>
          </w:p>
          <w:p w:rsidR="00614D2D" w:rsidRDefault="00614D2D">
            <w:pPr>
              <w:pStyle w:val="TAL"/>
            </w:pP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jc w:val="center"/>
            </w:pPr>
            <w:r>
              <w:t>40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Test with TP-OA length of 12, and user data length of 0x3D</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Returns 0x003D</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jc w:val="center"/>
            </w:pPr>
            <w:r>
              <w:t>41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Test with UserDataLength = 0x00</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0x0000</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42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Test with UserDataLength = 0x7F</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0x007F</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43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Test with UserDataLength = 0x80</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0x0080</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44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Test with UserDataLength = maximum length: 0x8C for a single SMS</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0x008C</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45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 xml:space="preserve">Verify it is the first TPDU TLV: </w:t>
            </w:r>
          </w:p>
          <w:p w:rsidR="00614D2D" w:rsidRDefault="00614D2D">
            <w:pPr>
              <w:pStyle w:val="TAL"/>
              <w:keepNext w:val="0"/>
            </w:pPr>
            <w:r>
              <w:t>Send a SMS PP with 2 TPDU TLV with two different user data lengths: 0x18 and 0x23</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Returns 0x0018</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46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Send envelope SMS-PP Unformatted.</w:t>
            </w:r>
          </w:p>
          <w:p w:rsidR="00614D2D" w:rsidRDefault="00614D2D">
            <w:pPr>
              <w:pStyle w:val="TAL"/>
              <w:keepNext w:val="0"/>
            </w:pPr>
            <w:r>
              <w:t xml:space="preserve">FindTLV() with TAG_DEVICE_IDENTITIES. GetUserDataLength() and then getValueByte() with offset 0 </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GetValueByte() returns 0x00</w:t>
            </w:r>
          </w:p>
          <w:p w:rsidR="00614D2D" w:rsidRDefault="00614D2D">
            <w:pPr>
              <w:pStyle w:val="TAL"/>
              <w:keepNext w:val="0"/>
            </w:pPr>
            <w:r>
              <w:t>(23.040 first byte)</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jc w:val="center"/>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rPr>
                <w:b/>
              </w:rPr>
            </w:pPr>
            <w:r>
              <w:rPr>
                <w:b/>
              </w:rPr>
              <w:t>UNRECOGNIZED_ENVELOPE Triggering</w:t>
            </w:r>
          </w:p>
        </w:tc>
        <w:tc>
          <w:tcPr>
            <w:tcW w:w="2977"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jc w:val="center"/>
            </w:pP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jc w:val="center"/>
            </w:pPr>
            <w:r>
              <w:t>47</w:t>
            </w:r>
            <w:r>
              <w:br/>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Test with an UNRECOGNIZED_ENVELOPE</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pPr>
            <w:r>
              <w:t>ToolkitException UNAVAILABLE_ELEMENT</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tc>
      </w:tr>
    </w:tbl>
    <w:p w:rsidR="00614D2D" w:rsidRDefault="00614D2D" w:rsidP="00614D2D">
      <w:pPr>
        <w:pStyle w:val="H6"/>
      </w:pPr>
      <w:r>
        <w:t>6.2.4.19.4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All test cases excepted:</w:t>
            </w:r>
          </w:p>
          <w:p w:rsidR="00614D2D" w:rsidRDefault="00614D2D">
            <w:pPr>
              <w:pStyle w:val="TAC"/>
            </w:pPr>
            <w:r>
              <w:t>53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11, 26, 37, 45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N3</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12, 27, 38, 46</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N4</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 to 15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N5</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16 to 30</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N6</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31 to 38</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N7</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39 to 46</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47</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Not applicable</w:t>
            </w:r>
          </w:p>
        </w:tc>
      </w:tr>
    </w:tbl>
    <w:p w:rsidR="00614D2D" w:rsidRDefault="00614D2D" w:rsidP="00614D2D">
      <w:pPr>
        <w:pStyle w:val="FP"/>
      </w:pPr>
    </w:p>
    <w:p w:rsidR="00614D2D" w:rsidRDefault="00614D2D" w:rsidP="00614D2D">
      <w:pPr>
        <w:pStyle w:val="FP"/>
      </w:pPr>
    </w:p>
    <w:p w:rsidR="00614D2D" w:rsidRDefault="00614D2D" w:rsidP="00614D2D">
      <w:pPr>
        <w:pStyle w:val="Heading4"/>
      </w:pPr>
      <w:bookmarkStart w:id="240" w:name="_Toc51826722"/>
      <w:bookmarkStart w:id="241" w:name="_Toc117070403"/>
      <w:bookmarkStart w:id="242" w:name="_Toc51828165"/>
      <w:r>
        <w:t>6.2.4.20</w:t>
      </w:r>
      <w:r>
        <w:tab/>
        <w:t>Method getChannelIdentifier</w:t>
      </w:r>
      <w:bookmarkEnd w:id="240"/>
      <w:bookmarkEnd w:id="241"/>
      <w:bookmarkEnd w:id="242"/>
    </w:p>
    <w:p w:rsidR="00614D2D" w:rsidRDefault="00614D2D" w:rsidP="00614D2D">
      <w:r>
        <w:t>Test Area Reference: API_2_ENH_GCID</w:t>
      </w:r>
    </w:p>
    <w:p w:rsidR="00614D2D" w:rsidRDefault="00614D2D" w:rsidP="00614D2D">
      <w:pPr>
        <w:pStyle w:val="H6"/>
      </w:pPr>
      <w:r>
        <w:t>6.2.4.20.1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byte getChannelIdentifier()</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pPr>
      <w:r>
        <w:t>6.2.4.20.1.1</w:t>
      </w:r>
      <w:r>
        <w:tab/>
        <w:t>Normal execution</w:t>
      </w:r>
    </w:p>
    <w:p w:rsidR="00614D2D" w:rsidRDefault="00614D2D" w:rsidP="00614D2D">
      <w:pPr>
        <w:pStyle w:val="ListBullet"/>
        <w:numPr>
          <w:ilvl w:val="0"/>
          <w:numId w:val="2"/>
        </w:numPr>
        <w:ind w:left="568" w:hanging="284"/>
      </w:pPr>
      <w:r>
        <w:t>CRRN1: The method shall return the channel identifier byte value.</w:t>
      </w:r>
    </w:p>
    <w:p w:rsidR="00614D2D" w:rsidRDefault="00614D2D" w:rsidP="00614D2D">
      <w:pPr>
        <w:pStyle w:val="ListBullet"/>
        <w:numPr>
          <w:ilvl w:val="0"/>
          <w:numId w:val="2"/>
        </w:numPr>
        <w:ind w:left="568" w:hanging="284"/>
      </w:pPr>
      <w:r>
        <w:t>CRRN2: The channel identifier byte value returned shall be from the first Channel status TLV element.</w:t>
      </w:r>
    </w:p>
    <w:p w:rsidR="00614D2D" w:rsidRDefault="00614D2D" w:rsidP="00614D2D">
      <w:pPr>
        <w:pStyle w:val="ListBullet"/>
        <w:numPr>
          <w:ilvl w:val="0"/>
          <w:numId w:val="2"/>
        </w:numPr>
        <w:ind w:left="568" w:hanging="284"/>
      </w:pPr>
      <w:r>
        <w:t>CRRN3: If the element is available it becomes the currently selected TLV.</w:t>
      </w:r>
    </w:p>
    <w:p w:rsidR="00614D2D" w:rsidRDefault="00614D2D" w:rsidP="00614D2D">
      <w:pPr>
        <w:pStyle w:val="ListBullet"/>
        <w:numPr>
          <w:ilvl w:val="0"/>
          <w:numId w:val="2"/>
        </w:numPr>
        <w:ind w:left="568" w:hanging="284"/>
      </w:pPr>
      <w:r>
        <w:t>CRRN4: The channel identifier is available for all triggered toolkit applets from the invocation to the termination of their processToolkit method if the EnvelopeHandler is available.</w:t>
      </w:r>
    </w:p>
    <w:p w:rsidR="00614D2D" w:rsidRDefault="00614D2D" w:rsidP="00614D2D">
      <w:pPr>
        <w:pStyle w:val="H6"/>
      </w:pPr>
      <w:r>
        <w:t>6.2.4.20.1.2</w:t>
      </w:r>
      <w:r>
        <w:tab/>
        <w:t>Context errors</w:t>
      </w:r>
    </w:p>
    <w:p w:rsidR="00614D2D" w:rsidRDefault="00614D2D" w:rsidP="00614D2D">
      <w:pPr>
        <w:pStyle w:val="ListBullet"/>
        <w:numPr>
          <w:ilvl w:val="0"/>
          <w:numId w:val="2"/>
        </w:numPr>
        <w:ind w:left="568" w:hanging="284"/>
      </w:pPr>
      <w:r>
        <w:t>CRRC1: The method shall throw ToolkitException (UNAVAILABLE_ELEMENT) if the Channel status TLV is not present.</w:t>
      </w:r>
    </w:p>
    <w:p w:rsidR="00614D2D" w:rsidRDefault="00614D2D" w:rsidP="00614D2D">
      <w:pPr>
        <w:pStyle w:val="ListBullet"/>
        <w:numPr>
          <w:ilvl w:val="0"/>
          <w:numId w:val="2"/>
        </w:numPr>
        <w:ind w:left="568" w:hanging="284"/>
      </w:pPr>
      <w:r>
        <w:t>CRRC2: The method shall throw ToolkitException (OUT_OF_TLV_BOUNDARIES) if the Simple TLV Channel Status length is equal to 0.</w:t>
      </w:r>
    </w:p>
    <w:p w:rsidR="00614D2D" w:rsidRDefault="00614D2D" w:rsidP="00614D2D">
      <w:pPr>
        <w:pStyle w:val="H6"/>
      </w:pPr>
      <w:r>
        <w:t>6.2.4.20.2</w:t>
      </w:r>
      <w:r>
        <w:tab/>
        <w:t>Test suite files</w:t>
      </w:r>
    </w:p>
    <w:p w:rsidR="00614D2D" w:rsidRDefault="00614D2D" w:rsidP="00614D2D">
      <w:pPr>
        <w:pStyle w:val="B1"/>
        <w:tabs>
          <w:tab w:val="left" w:pos="2268"/>
        </w:tabs>
      </w:pPr>
      <w:r>
        <w:t>Test Script:</w:t>
      </w:r>
      <w:r w:rsidR="00A1704F">
        <w:tab/>
      </w:r>
      <w:r>
        <w:t>API_2_ENH_GCID_1.scr</w:t>
      </w:r>
    </w:p>
    <w:p w:rsidR="00614D2D" w:rsidRDefault="00614D2D" w:rsidP="00614D2D">
      <w:pPr>
        <w:pStyle w:val="B1"/>
        <w:tabs>
          <w:tab w:val="left" w:pos="2268"/>
        </w:tabs>
      </w:pPr>
      <w:r>
        <w:t>Test Applet:</w:t>
      </w:r>
      <w:r w:rsidR="00A1704F">
        <w:tab/>
      </w:r>
      <w:r>
        <w:t>API_2_ENH_GCID_1.java</w:t>
      </w:r>
    </w:p>
    <w:p w:rsidR="00614D2D" w:rsidRDefault="00614D2D" w:rsidP="00614D2D">
      <w:pPr>
        <w:pStyle w:val="B1"/>
        <w:tabs>
          <w:tab w:val="left" w:pos="2268"/>
        </w:tabs>
      </w:pPr>
      <w:r>
        <w:t>Load Script:</w:t>
      </w:r>
      <w:r w:rsidR="00A1704F">
        <w:tab/>
      </w:r>
      <w:r>
        <w:t>API_2_ENH_GCID_1.ldr</w:t>
      </w:r>
    </w:p>
    <w:p w:rsidR="00614D2D" w:rsidRDefault="00614D2D" w:rsidP="00614D2D">
      <w:pPr>
        <w:pStyle w:val="B1"/>
        <w:tabs>
          <w:tab w:val="left" w:pos="2268"/>
        </w:tabs>
      </w:pPr>
      <w:r>
        <w:t>Cleanup Script:</w:t>
      </w:r>
      <w:r w:rsidR="00A1704F">
        <w:tab/>
      </w:r>
      <w:r>
        <w:t>API_2_ENH_GCID_1.clr</w:t>
      </w:r>
    </w:p>
    <w:p w:rsidR="00614D2D" w:rsidRDefault="00614D2D" w:rsidP="00614D2D">
      <w:pPr>
        <w:pStyle w:val="B1"/>
        <w:tabs>
          <w:tab w:val="left" w:pos="2268"/>
        </w:tabs>
      </w:pPr>
      <w:r>
        <w:t>Parameter File:</w:t>
      </w:r>
      <w:r w:rsidR="00A1704F">
        <w:tab/>
      </w:r>
      <w:r>
        <w:t>API_2_ENH_GCID_1.par</w:t>
      </w:r>
    </w:p>
    <w:p w:rsidR="00614D2D" w:rsidRDefault="00614D2D" w:rsidP="00614D2D">
      <w:pPr>
        <w:pStyle w:val="H6"/>
      </w:pPr>
      <w:r>
        <w:t>6.2.4.20.3</w:t>
      </w:r>
      <w:r>
        <w:tab/>
        <w:t>Test Procedure</w:t>
      </w:r>
    </w:p>
    <w:tbl>
      <w:tblPr>
        <w:tblW w:w="9780"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5"/>
        <w:gridCol w:w="4832"/>
        <w:gridCol w:w="2189"/>
        <w:gridCol w:w="2334"/>
      </w:tblGrid>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833"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189"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rPr>
                <w:b w:val="0"/>
              </w:rPr>
            </w:pPr>
            <w:r>
              <w:rPr>
                <w:b w:val="0"/>
              </w:rPr>
              <w:t>0</w:t>
            </w:r>
          </w:p>
        </w:tc>
        <w:tc>
          <w:tcPr>
            <w:tcW w:w="4833"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1- Applet1 is installed with maximum number of channel = 07.</w:t>
            </w:r>
          </w:p>
          <w:p w:rsidR="00614D2D" w:rsidRDefault="00614D2D">
            <w:pPr>
              <w:pStyle w:val="PL"/>
              <w:rPr>
                <w:noProof w:val="0"/>
              </w:rPr>
            </w:pPr>
            <w:r>
              <w:rPr>
                <w:noProof w:val="0"/>
              </w:rPr>
              <w:t>2- Applet1 builds proactive commands OPEN CHANNEL with init() method in order to open all channels.</w:t>
            </w:r>
          </w:p>
          <w:p w:rsidR="00614D2D" w:rsidRDefault="00614D2D">
            <w:pPr>
              <w:pStyle w:val="PL"/>
              <w:rPr>
                <w:noProof w:val="0"/>
              </w:rPr>
            </w:pPr>
            <w:r>
              <w:rPr>
                <w:noProof w:val="0"/>
              </w:rPr>
              <w:t>ProactiveHandler.send() methods are called.</w:t>
            </w:r>
          </w:p>
        </w:tc>
        <w:tc>
          <w:tcPr>
            <w:tcW w:w="2189" w:type="dxa"/>
            <w:tcBorders>
              <w:top w:val="single" w:sz="4" w:space="0" w:color="auto"/>
              <w:left w:val="single" w:sz="4" w:space="0" w:color="auto"/>
              <w:bottom w:val="single" w:sz="4" w:space="0" w:color="auto"/>
              <w:right w:val="single" w:sz="4" w:space="0" w:color="auto"/>
            </w:tcBorders>
          </w:tcPr>
          <w:p w:rsidR="00614D2D" w:rsidRDefault="00614D2D">
            <w:pPr>
              <w:pStyle w:val="TAH"/>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rPr>
                <w:rFonts w:ascii="Arial" w:hAnsi="Arial"/>
                <w:sz w:val="18"/>
              </w:rPr>
            </w:pPr>
            <w:r>
              <w:rPr>
                <w:rFonts w:ascii="Arial" w:hAnsi="Arial"/>
                <w:sz w:val="18"/>
              </w:rPr>
              <w:t>2- OPEN CHANNEL proactive command is fetched</w:t>
            </w:r>
          </w:p>
          <w:p w:rsidR="00614D2D" w:rsidRDefault="00614D2D">
            <w:pPr>
              <w:pStyle w:val="textcell"/>
              <w:rPr>
                <w:rFonts w:ascii="Arial" w:hAnsi="Arial"/>
                <w:sz w:val="18"/>
              </w:rPr>
            </w:pPr>
          </w:p>
          <w:p w:rsidR="00614D2D" w:rsidRDefault="00614D2D">
            <w:pPr>
              <w:pStyle w:val="TAH"/>
              <w:jc w:val="left"/>
            </w:pPr>
            <w:r>
              <w:rPr>
                <w:b w:val="0"/>
              </w:rPr>
              <w:t>TERMINAL RESPONSE is issued with Channel Id from 01 to 07</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c>
          <w:tcPr>
            <w:tcW w:w="4833" w:type="dxa"/>
            <w:tcBorders>
              <w:top w:val="single" w:sz="4" w:space="0" w:color="auto"/>
              <w:left w:val="single" w:sz="4" w:space="0" w:color="auto"/>
              <w:bottom w:val="single" w:sz="4" w:space="0" w:color="auto"/>
              <w:right w:val="single" w:sz="4" w:space="0" w:color="auto"/>
            </w:tcBorders>
          </w:tcPr>
          <w:p w:rsidR="00614D2D" w:rsidRDefault="00614D2D">
            <w:pPr>
              <w:pStyle w:val="PL"/>
              <w:rPr>
                <w:noProof w:val="0"/>
              </w:rPr>
            </w:pPr>
            <w:r>
              <w:rPr>
                <w:noProof w:val="0"/>
              </w:rPr>
              <w:t>1- Send envelope Event Download Channel Status with channel status TLV:</w:t>
            </w:r>
          </w:p>
          <w:p w:rsidR="00614D2D" w:rsidRDefault="00614D2D">
            <w:pPr>
              <w:pStyle w:val="PL"/>
              <w:rPr>
                <w:noProof w:val="0"/>
              </w:rPr>
            </w:pPr>
            <w:r>
              <w:rPr>
                <w:noProof w:val="0"/>
              </w:rPr>
              <w:t>channel status value = 0x8100.</w:t>
            </w:r>
          </w:p>
          <w:p w:rsidR="00614D2D" w:rsidRDefault="00614D2D">
            <w:pPr>
              <w:pStyle w:val="PL"/>
              <w:rPr>
                <w:noProof w:val="0"/>
              </w:rPr>
            </w:pPr>
          </w:p>
          <w:p w:rsidR="00614D2D" w:rsidRDefault="00614D2D">
            <w:pPr>
              <w:pStyle w:val="PL"/>
              <w:rPr>
                <w:noProof w:val="0"/>
              </w:rPr>
            </w:pPr>
            <w:r>
              <w:rPr>
                <w:noProof w:val="0"/>
              </w:rPr>
              <w:t>2- Call EnvelopeHandler.getChannelIdentifier() method</w:t>
            </w:r>
          </w:p>
        </w:tc>
        <w:tc>
          <w:tcPr>
            <w:tcW w:w="2189" w:type="dxa"/>
            <w:tcBorders>
              <w:top w:val="single" w:sz="4" w:space="0" w:color="auto"/>
              <w:left w:val="single" w:sz="4" w:space="0" w:color="auto"/>
              <w:bottom w:val="single" w:sz="4" w:space="0" w:color="auto"/>
              <w:right w:val="single" w:sz="4" w:space="0" w:color="auto"/>
            </w:tcBorders>
          </w:tcPr>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r>
              <w:t>2- Returns 0x01</w:t>
            </w: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c>
          <w:tcPr>
            <w:tcW w:w="4833" w:type="dxa"/>
            <w:tcBorders>
              <w:top w:val="nil"/>
              <w:left w:val="single" w:sz="4" w:space="0" w:color="auto"/>
              <w:bottom w:val="single" w:sz="4" w:space="0" w:color="auto"/>
              <w:right w:val="single" w:sz="4" w:space="0" w:color="auto"/>
            </w:tcBorders>
          </w:tcPr>
          <w:p w:rsidR="00614D2D" w:rsidRDefault="00614D2D">
            <w:pPr>
              <w:pStyle w:val="PL"/>
              <w:rPr>
                <w:noProof w:val="0"/>
              </w:rPr>
            </w:pPr>
            <w:r>
              <w:rPr>
                <w:noProof w:val="0"/>
              </w:rPr>
              <w:t>1- Send envelope Event Download Channel Status with two channel status TLV:</w:t>
            </w:r>
          </w:p>
          <w:p w:rsidR="00614D2D" w:rsidRDefault="00614D2D">
            <w:pPr>
              <w:pStyle w:val="PL"/>
              <w:rPr>
                <w:noProof w:val="0"/>
                <w:color w:val="000000"/>
              </w:rPr>
            </w:pPr>
            <w:r>
              <w:rPr>
                <w:noProof w:val="0"/>
              </w:rPr>
              <w:t xml:space="preserve">first value = </w:t>
            </w:r>
            <w:r>
              <w:rPr>
                <w:noProof w:val="0"/>
                <w:color w:val="000000"/>
              </w:rPr>
              <w:t>0x8400</w:t>
            </w:r>
          </w:p>
          <w:p w:rsidR="00614D2D" w:rsidRDefault="00614D2D">
            <w:pPr>
              <w:pStyle w:val="PL"/>
              <w:rPr>
                <w:noProof w:val="0"/>
                <w:color w:val="000000"/>
              </w:rPr>
            </w:pPr>
            <w:r>
              <w:rPr>
                <w:noProof w:val="0"/>
                <w:color w:val="000000"/>
              </w:rPr>
              <w:t>second value = 0x8500.</w:t>
            </w:r>
          </w:p>
          <w:p w:rsidR="00614D2D" w:rsidRDefault="00614D2D">
            <w:pPr>
              <w:pStyle w:val="PL"/>
              <w:rPr>
                <w:noProof w:val="0"/>
              </w:rPr>
            </w:pPr>
          </w:p>
          <w:p w:rsidR="00614D2D" w:rsidRDefault="00614D2D">
            <w:pPr>
              <w:pStyle w:val="PL"/>
              <w:rPr>
                <w:noProof w:val="0"/>
              </w:rPr>
            </w:pPr>
            <w:r>
              <w:rPr>
                <w:noProof w:val="0"/>
              </w:rPr>
              <w:t>2- Call twice the EnvelopeHandler.getChannelIdentifier() method</w:t>
            </w:r>
          </w:p>
        </w:tc>
        <w:tc>
          <w:tcPr>
            <w:tcW w:w="2189" w:type="dxa"/>
            <w:tcBorders>
              <w:top w:val="nil"/>
              <w:left w:val="single" w:sz="4" w:space="0" w:color="auto"/>
              <w:bottom w:val="single" w:sz="4" w:space="0" w:color="auto"/>
              <w:right w:val="single" w:sz="4" w:space="0" w:color="auto"/>
            </w:tcBorders>
            <w:hideMark/>
          </w:tcPr>
          <w:p w:rsidR="00614D2D" w:rsidRDefault="00614D2D">
            <w:pPr>
              <w:pStyle w:val="TAL"/>
            </w:pPr>
            <w:r>
              <w:t>2- Returns 0x04</w:t>
            </w:r>
          </w:p>
          <w:p w:rsidR="00614D2D" w:rsidRDefault="00614D2D">
            <w:pPr>
              <w:pStyle w:val="TAL"/>
            </w:pPr>
            <w:r>
              <w:t>Returns 0x04</w:t>
            </w:r>
          </w:p>
        </w:tc>
        <w:tc>
          <w:tcPr>
            <w:tcW w:w="2334" w:type="dxa"/>
            <w:tcBorders>
              <w:top w:val="nil"/>
              <w:left w:val="single" w:sz="4" w:space="0" w:color="auto"/>
              <w:bottom w:val="single" w:sz="4" w:space="0" w:color="auto"/>
              <w:right w:val="single" w:sz="4" w:space="0" w:color="auto"/>
            </w:tcBorders>
          </w:tcPr>
          <w:p w:rsidR="00614D2D" w:rsidRDefault="00614D2D">
            <w:pPr>
              <w:pStyle w:val="TAL"/>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w:t>
            </w:r>
          </w:p>
        </w:tc>
        <w:tc>
          <w:tcPr>
            <w:tcW w:w="4833" w:type="dxa"/>
            <w:tcBorders>
              <w:top w:val="nil"/>
              <w:left w:val="single" w:sz="4" w:space="0" w:color="auto"/>
              <w:bottom w:val="single" w:sz="4" w:space="0" w:color="auto"/>
              <w:right w:val="single" w:sz="4" w:space="0" w:color="auto"/>
            </w:tcBorders>
          </w:tcPr>
          <w:p w:rsidR="00614D2D" w:rsidRDefault="00614D2D">
            <w:pPr>
              <w:pStyle w:val="PL"/>
              <w:rPr>
                <w:noProof w:val="0"/>
              </w:rPr>
            </w:pPr>
            <w:r>
              <w:rPr>
                <w:noProof w:val="0"/>
              </w:rPr>
              <w:t>1- Send envelope Event Download Channel Status with channel status TLV:</w:t>
            </w:r>
          </w:p>
          <w:p w:rsidR="00614D2D" w:rsidRDefault="00614D2D">
            <w:pPr>
              <w:pStyle w:val="PL"/>
              <w:rPr>
                <w:noProof w:val="0"/>
              </w:rPr>
            </w:pPr>
            <w:r>
              <w:rPr>
                <w:noProof w:val="0"/>
              </w:rPr>
              <w:t>Channel Status value = 0x0605</w:t>
            </w:r>
          </w:p>
          <w:p w:rsidR="00614D2D" w:rsidRDefault="00614D2D">
            <w:pPr>
              <w:pStyle w:val="PL"/>
              <w:rPr>
                <w:noProof w:val="0"/>
              </w:rPr>
            </w:pPr>
          </w:p>
          <w:p w:rsidR="00614D2D" w:rsidRDefault="00614D2D">
            <w:pPr>
              <w:pStyle w:val="PL"/>
              <w:rPr>
                <w:noProof w:val="0"/>
              </w:rPr>
            </w:pPr>
            <w:r>
              <w:rPr>
                <w:noProof w:val="0"/>
              </w:rPr>
              <w:t>ViewHandler.FindTLV() with Device IdentityTag.</w:t>
            </w:r>
          </w:p>
          <w:p w:rsidR="00614D2D" w:rsidRDefault="00614D2D">
            <w:pPr>
              <w:pStyle w:val="PL"/>
              <w:rPr>
                <w:noProof w:val="0"/>
              </w:rPr>
            </w:pPr>
          </w:p>
          <w:p w:rsidR="00614D2D" w:rsidRDefault="00614D2D">
            <w:pPr>
              <w:pStyle w:val="PL"/>
              <w:rPr>
                <w:noProof w:val="0"/>
              </w:rPr>
            </w:pPr>
            <w:r>
              <w:rPr>
                <w:noProof w:val="0"/>
              </w:rPr>
              <w:t>2- Call EnvelopeHandler.getChannelIdentifier() method.</w:t>
            </w:r>
          </w:p>
          <w:p w:rsidR="00614D2D" w:rsidRDefault="00614D2D">
            <w:pPr>
              <w:pStyle w:val="PL"/>
              <w:rPr>
                <w:noProof w:val="0"/>
              </w:rPr>
            </w:pPr>
          </w:p>
          <w:p w:rsidR="00614D2D" w:rsidRDefault="00614D2D">
            <w:pPr>
              <w:pStyle w:val="PL"/>
              <w:rPr>
                <w:noProof w:val="0"/>
              </w:rPr>
            </w:pPr>
            <w:r>
              <w:rPr>
                <w:noProof w:val="0"/>
              </w:rPr>
              <w:t>3- Compare EnvelopeHandler.getChannelIdentifier() and then ViewHandler.getValueByte(0).</w:t>
            </w:r>
          </w:p>
        </w:tc>
        <w:tc>
          <w:tcPr>
            <w:tcW w:w="2189" w:type="dxa"/>
            <w:tcBorders>
              <w:top w:val="nil"/>
              <w:left w:val="single" w:sz="4" w:space="0" w:color="auto"/>
              <w:bottom w:val="single" w:sz="4" w:space="0" w:color="auto"/>
              <w:right w:val="single" w:sz="4" w:space="0" w:color="auto"/>
            </w:tcBorders>
          </w:tcPr>
          <w:p w:rsidR="00614D2D" w:rsidRDefault="00614D2D">
            <w:pPr>
              <w:pStyle w:val="TAL"/>
            </w:pPr>
            <w:r>
              <w:t>2- Returns 0x06</w:t>
            </w:r>
          </w:p>
          <w:p w:rsidR="00614D2D" w:rsidRDefault="00614D2D">
            <w:pPr>
              <w:pStyle w:val="TAL"/>
            </w:pPr>
          </w:p>
          <w:p w:rsidR="00614D2D" w:rsidRDefault="00614D2D">
            <w:pPr>
              <w:pStyle w:val="TAL"/>
            </w:pPr>
            <w:r>
              <w:t>3- GetChannelIdentifier() =getValueByte(0)</w:t>
            </w:r>
          </w:p>
        </w:tc>
        <w:tc>
          <w:tcPr>
            <w:tcW w:w="2334" w:type="dxa"/>
            <w:tcBorders>
              <w:top w:val="nil"/>
              <w:left w:val="single" w:sz="4" w:space="0" w:color="auto"/>
              <w:bottom w:val="single" w:sz="4" w:space="0" w:color="auto"/>
              <w:right w:val="single" w:sz="4" w:space="0" w:color="auto"/>
            </w:tcBorders>
          </w:tcPr>
          <w:p w:rsidR="00614D2D" w:rsidRDefault="00614D2D">
            <w:pPr>
              <w:pStyle w:val="TAL"/>
            </w:pPr>
          </w:p>
        </w:tc>
      </w:tr>
      <w:tr w:rsidR="00614D2D" w:rsidTr="00614D2D">
        <w:tc>
          <w:tcPr>
            <w:tcW w:w="425" w:type="dxa"/>
            <w:tcBorders>
              <w:top w:val="single" w:sz="4" w:space="0" w:color="auto"/>
              <w:left w:val="single" w:sz="4" w:space="0" w:color="auto"/>
              <w:bottom w:val="nil"/>
              <w:right w:val="single" w:sz="4" w:space="0" w:color="auto"/>
            </w:tcBorders>
            <w:hideMark/>
          </w:tcPr>
          <w:p w:rsidR="00614D2D" w:rsidRDefault="00614D2D">
            <w:pPr>
              <w:pStyle w:val="TAC"/>
            </w:pPr>
            <w:r>
              <w:t>4</w:t>
            </w:r>
          </w:p>
        </w:tc>
        <w:tc>
          <w:tcPr>
            <w:tcW w:w="4833" w:type="dxa"/>
            <w:tcBorders>
              <w:top w:val="nil"/>
              <w:left w:val="single" w:sz="4" w:space="0" w:color="auto"/>
              <w:bottom w:val="nil"/>
              <w:right w:val="single" w:sz="4" w:space="0" w:color="auto"/>
            </w:tcBorders>
          </w:tcPr>
          <w:p w:rsidR="00614D2D" w:rsidRDefault="00614D2D">
            <w:pPr>
              <w:pStyle w:val="PL"/>
              <w:rPr>
                <w:noProof w:val="0"/>
                <w:color w:val="000000"/>
              </w:rPr>
            </w:pPr>
            <w:r>
              <w:rPr>
                <w:noProof w:val="0"/>
              </w:rPr>
              <w:t xml:space="preserve">1- Send </w:t>
            </w:r>
            <w:r>
              <w:rPr>
                <w:noProof w:val="0"/>
                <w:color w:val="000000"/>
              </w:rPr>
              <w:t>envelope Menu Selection without Channel Status TLV.</w:t>
            </w:r>
          </w:p>
          <w:p w:rsidR="00614D2D" w:rsidRDefault="00614D2D">
            <w:pPr>
              <w:pStyle w:val="PL"/>
              <w:rPr>
                <w:noProof w:val="0"/>
              </w:rPr>
            </w:pPr>
          </w:p>
          <w:p w:rsidR="00614D2D" w:rsidRDefault="00614D2D">
            <w:pPr>
              <w:pStyle w:val="PL"/>
              <w:rPr>
                <w:noProof w:val="0"/>
              </w:rPr>
            </w:pPr>
            <w:r>
              <w:rPr>
                <w:noProof w:val="0"/>
              </w:rPr>
              <w:t>2- Call EnvelopeHandler.getChannelIdentifier() method.</w:t>
            </w:r>
          </w:p>
        </w:tc>
        <w:tc>
          <w:tcPr>
            <w:tcW w:w="2189" w:type="dxa"/>
            <w:tcBorders>
              <w:top w:val="nil"/>
              <w:left w:val="single" w:sz="4" w:space="0" w:color="auto"/>
              <w:bottom w:val="nil"/>
              <w:right w:val="single" w:sz="4" w:space="0" w:color="auto"/>
            </w:tcBorders>
            <w:hideMark/>
          </w:tcPr>
          <w:p w:rsidR="00614D2D" w:rsidRDefault="00614D2D">
            <w:pPr>
              <w:pStyle w:val="TAL"/>
            </w:pPr>
            <w:r>
              <w:t>2- A Toolkit exception UNAVAILABLE_ELEMENT is thrown.</w:t>
            </w:r>
          </w:p>
        </w:tc>
        <w:tc>
          <w:tcPr>
            <w:tcW w:w="2334" w:type="dxa"/>
            <w:tcBorders>
              <w:top w:val="nil"/>
              <w:left w:val="single" w:sz="4" w:space="0" w:color="auto"/>
              <w:bottom w:val="nil"/>
              <w:right w:val="single" w:sz="4" w:space="0" w:color="auto"/>
            </w:tcBorders>
          </w:tcPr>
          <w:p w:rsidR="00614D2D" w:rsidRDefault="00614D2D">
            <w:pPr>
              <w:pStyle w:val="TAL"/>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5</w:t>
            </w:r>
          </w:p>
        </w:tc>
        <w:tc>
          <w:tcPr>
            <w:tcW w:w="4833" w:type="dxa"/>
            <w:tcBorders>
              <w:top w:val="single" w:sz="4" w:space="0" w:color="auto"/>
              <w:left w:val="single" w:sz="4" w:space="0" w:color="auto"/>
              <w:bottom w:val="single" w:sz="4" w:space="0" w:color="auto"/>
              <w:right w:val="single" w:sz="4" w:space="0" w:color="auto"/>
            </w:tcBorders>
          </w:tcPr>
          <w:p w:rsidR="00614D2D" w:rsidRDefault="00614D2D">
            <w:pPr>
              <w:pStyle w:val="PL"/>
              <w:rPr>
                <w:noProof w:val="0"/>
              </w:rPr>
            </w:pPr>
            <w:r>
              <w:rPr>
                <w:noProof w:val="0"/>
              </w:rPr>
              <w:t>1- Send Envelope Event Download Channel Status with Channel Status TLV:</w:t>
            </w:r>
          </w:p>
          <w:p w:rsidR="00614D2D" w:rsidRDefault="00614D2D">
            <w:pPr>
              <w:pStyle w:val="PL"/>
              <w:rPr>
                <w:noProof w:val="0"/>
              </w:rPr>
            </w:pPr>
            <w:r>
              <w:rPr>
                <w:noProof w:val="0"/>
              </w:rPr>
              <w:t>Channel status value = 0x0600</w:t>
            </w:r>
          </w:p>
          <w:p w:rsidR="00614D2D" w:rsidRDefault="00614D2D">
            <w:pPr>
              <w:pStyle w:val="PL"/>
              <w:rPr>
                <w:noProof w:val="0"/>
              </w:rPr>
            </w:pPr>
          </w:p>
          <w:p w:rsidR="00614D2D" w:rsidRDefault="00614D2D">
            <w:pPr>
              <w:pStyle w:val="PL"/>
              <w:rPr>
                <w:noProof w:val="0"/>
              </w:rPr>
            </w:pPr>
            <w:r>
              <w:rPr>
                <w:noProof w:val="0"/>
              </w:rPr>
              <w:t>2- Call EnvelopeHandler.getChannelIdentifier() method.</w:t>
            </w:r>
          </w:p>
        </w:tc>
        <w:tc>
          <w:tcPr>
            <w:tcW w:w="2189"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1- Returns 0x06</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6</w:t>
            </w:r>
          </w:p>
        </w:tc>
        <w:tc>
          <w:tcPr>
            <w:tcW w:w="4833" w:type="dxa"/>
            <w:tcBorders>
              <w:top w:val="single" w:sz="4" w:space="0" w:color="auto"/>
              <w:left w:val="single" w:sz="4" w:space="0" w:color="auto"/>
              <w:bottom w:val="single" w:sz="4" w:space="0" w:color="auto"/>
              <w:right w:val="single" w:sz="4" w:space="0" w:color="auto"/>
            </w:tcBorders>
          </w:tcPr>
          <w:p w:rsidR="00614D2D" w:rsidRDefault="00614D2D">
            <w:pPr>
              <w:pStyle w:val="PL"/>
              <w:rPr>
                <w:noProof w:val="0"/>
              </w:rPr>
            </w:pPr>
            <w:r>
              <w:rPr>
                <w:noProof w:val="0"/>
              </w:rPr>
              <w:t>1- Send unrecognized envelope with a Channel Status TLV having a length equal to 0.</w:t>
            </w:r>
          </w:p>
          <w:p w:rsidR="00614D2D" w:rsidRDefault="00614D2D">
            <w:pPr>
              <w:pStyle w:val="PL"/>
              <w:rPr>
                <w:noProof w:val="0"/>
              </w:rPr>
            </w:pPr>
          </w:p>
          <w:p w:rsidR="00614D2D" w:rsidRDefault="00614D2D">
            <w:pPr>
              <w:pStyle w:val="PL"/>
              <w:rPr>
                <w:noProof w:val="0"/>
              </w:rPr>
            </w:pPr>
            <w:r>
              <w:rPr>
                <w:noProof w:val="0"/>
              </w:rPr>
              <w:t>2- Call EnvelopeHandler.getChannelIdentifier() method.</w:t>
            </w:r>
          </w:p>
        </w:tc>
        <w:tc>
          <w:tcPr>
            <w:tcW w:w="2189"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2- A Toolkit exception OUT_OF_TLV_BOUNDARIES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bl>
    <w:p w:rsidR="00614D2D" w:rsidRDefault="00614D2D" w:rsidP="00614D2D">
      <w:pPr>
        <w:pStyle w:val="H6"/>
      </w:pPr>
      <w:r>
        <w:t>6.2.4.20.4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1, 2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N3</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N4</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6</w:t>
            </w:r>
          </w:p>
        </w:tc>
      </w:tr>
    </w:tbl>
    <w:p w:rsidR="00614D2D" w:rsidRDefault="00614D2D" w:rsidP="00614D2D"/>
    <w:p w:rsidR="00614D2D" w:rsidRDefault="00614D2D" w:rsidP="00614D2D">
      <w:pPr>
        <w:pStyle w:val="Heading3"/>
        <w:keepNext w:val="0"/>
        <w:keepLines w:val="0"/>
      </w:pPr>
      <w:bookmarkStart w:id="243" w:name="_Toc51826723"/>
      <w:bookmarkStart w:id="244" w:name="_Toc117070404"/>
      <w:bookmarkStart w:id="245" w:name="_Toc51828166"/>
      <w:r>
        <w:t>6.2.5</w:t>
      </w:r>
      <w:r>
        <w:tab/>
        <w:t>Class EnvelopeResponseHandler</w:t>
      </w:r>
      <w:bookmarkEnd w:id="243"/>
      <w:bookmarkEnd w:id="244"/>
      <w:bookmarkEnd w:id="245"/>
    </w:p>
    <w:p w:rsidR="00614D2D" w:rsidRDefault="00614D2D" w:rsidP="00614D2D">
      <w:pPr>
        <w:pStyle w:val="Heading4"/>
        <w:keepNext w:val="0"/>
        <w:keepLines w:val="0"/>
      </w:pPr>
      <w:bookmarkStart w:id="246" w:name="_Toc51826724"/>
      <w:bookmarkStart w:id="247" w:name="_Toc117070405"/>
      <w:bookmarkStart w:id="248" w:name="_Toc51828167"/>
      <w:r>
        <w:t>6.2.5.1</w:t>
      </w:r>
      <w:r>
        <w:tab/>
        <w:t>Method getTheHandler</w:t>
      </w:r>
      <w:bookmarkEnd w:id="246"/>
      <w:bookmarkEnd w:id="247"/>
      <w:bookmarkEnd w:id="248"/>
    </w:p>
    <w:p w:rsidR="00614D2D" w:rsidRDefault="00614D2D" w:rsidP="00614D2D">
      <w:r>
        <w:t>Test Area Reference: API_2_ERH_GTHD</w:t>
      </w:r>
    </w:p>
    <w:p w:rsidR="00614D2D" w:rsidRDefault="00614D2D" w:rsidP="00614D2D">
      <w:pPr>
        <w:pStyle w:val="H6"/>
        <w:keepNext w:val="0"/>
        <w:keepLines w:val="0"/>
      </w:pPr>
      <w:r>
        <w:t>6.2.5.1.1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static EnvelopeResponseHandler getTheHandler()</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6.2.5.1.1.1</w:t>
      </w:r>
      <w:r>
        <w:tab/>
        <w:t>Normal execution</w:t>
      </w:r>
    </w:p>
    <w:p w:rsidR="00614D2D" w:rsidRDefault="00614D2D" w:rsidP="00614D2D">
      <w:pPr>
        <w:pStyle w:val="ListBullet"/>
        <w:numPr>
          <w:ilvl w:val="0"/>
          <w:numId w:val="2"/>
        </w:numPr>
        <w:ind w:left="568" w:hanging="284"/>
      </w:pPr>
      <w:r>
        <w:t>CRRN1: The method shall return the single system instance of the EnvelopeResponseHandler class.</w:t>
      </w:r>
    </w:p>
    <w:p w:rsidR="00614D2D" w:rsidRDefault="00614D2D" w:rsidP="00614D2D">
      <w:pPr>
        <w:pStyle w:val="ListBullet"/>
        <w:numPr>
          <w:ilvl w:val="0"/>
          <w:numId w:val="2"/>
        </w:numPr>
        <w:ind w:left="568" w:hanging="284"/>
      </w:pPr>
      <w:r>
        <w:t>CRRN2: The EnvelopeResponseHandler is a Temporary JCRE Entry Point Object ( see Javacard 2.1 Runtime Environment (JCRE) Specification [12]).</w:t>
      </w:r>
    </w:p>
    <w:p w:rsidR="00614D2D" w:rsidRDefault="00614D2D" w:rsidP="00614D2D">
      <w:pPr>
        <w:pStyle w:val="H6"/>
        <w:keepNext w:val="0"/>
        <w:keepLines w:val="0"/>
      </w:pPr>
      <w:r>
        <w:t>6.2.5.1.1.1</w:t>
      </w:r>
      <w:r>
        <w:tab/>
        <w:t>Parameter errors</w:t>
      </w:r>
    </w:p>
    <w:p w:rsidR="00614D2D" w:rsidRDefault="00614D2D" w:rsidP="00614D2D">
      <w:r>
        <w:t>No requirements.</w:t>
      </w:r>
    </w:p>
    <w:p w:rsidR="00614D2D" w:rsidRDefault="00614D2D" w:rsidP="00614D2D">
      <w:pPr>
        <w:pStyle w:val="H6"/>
        <w:keepNext w:val="0"/>
        <w:keepLines w:val="0"/>
      </w:pPr>
      <w:r>
        <w:t>6.2.5.1.1.3</w:t>
      </w:r>
      <w:r>
        <w:tab/>
        <w:t>Context errors</w:t>
      </w:r>
    </w:p>
    <w:p w:rsidR="00614D2D" w:rsidRDefault="00614D2D" w:rsidP="00614D2D">
      <w:pPr>
        <w:pStyle w:val="ListBullet"/>
        <w:numPr>
          <w:ilvl w:val="0"/>
          <w:numId w:val="2"/>
        </w:numPr>
        <w:ind w:left="568" w:hanging="284"/>
      </w:pPr>
      <w:r>
        <w:t>CRRC1: The method shall thrown ToolkitException (HANDLER_NOT_AVAILABLE) if the handler is busy.</w:t>
      </w:r>
    </w:p>
    <w:p w:rsidR="00614D2D" w:rsidRDefault="00614D2D" w:rsidP="00614D2D">
      <w:pPr>
        <w:pStyle w:val="ListBullet"/>
        <w:numPr>
          <w:ilvl w:val="0"/>
          <w:numId w:val="2"/>
        </w:numPr>
        <w:ind w:left="568" w:hanging="284"/>
      </w:pPr>
      <w:r>
        <w:t>CRRC2: After the first invocation of the ProactiveHandler.send method the EnvelopeResponseHandler is no more available</w:t>
      </w:r>
    </w:p>
    <w:p w:rsidR="00614D2D" w:rsidRDefault="00614D2D" w:rsidP="00614D2D">
      <w:pPr>
        <w:pStyle w:val="H6"/>
      </w:pPr>
      <w:r>
        <w:t>6.2.5.1.2</w:t>
      </w:r>
      <w:r>
        <w:tab/>
        <w:t>Test suite files</w:t>
      </w:r>
    </w:p>
    <w:p w:rsidR="00614D2D" w:rsidRDefault="00614D2D" w:rsidP="00614D2D">
      <w:pPr>
        <w:pStyle w:val="B1"/>
        <w:keepNext/>
        <w:keepLines/>
        <w:tabs>
          <w:tab w:val="left" w:pos="2268"/>
        </w:tabs>
      </w:pPr>
      <w:r>
        <w:t>Test Script:</w:t>
      </w:r>
      <w:r w:rsidR="00A1704F">
        <w:tab/>
      </w:r>
      <w:r>
        <w:t>API_2_ERH_GTHD_1.scr</w:t>
      </w:r>
    </w:p>
    <w:p w:rsidR="00614D2D" w:rsidRDefault="00614D2D" w:rsidP="00614D2D">
      <w:pPr>
        <w:pStyle w:val="B1"/>
        <w:tabs>
          <w:tab w:val="left" w:pos="2268"/>
        </w:tabs>
      </w:pPr>
      <w:r>
        <w:t>Test Applet:</w:t>
      </w:r>
      <w:r w:rsidR="00A1704F">
        <w:tab/>
      </w:r>
      <w:r>
        <w:t>API_2_ERH_GTHD_1.java</w:t>
      </w:r>
    </w:p>
    <w:p w:rsidR="00614D2D" w:rsidRDefault="00614D2D" w:rsidP="00614D2D">
      <w:pPr>
        <w:pStyle w:val="B1"/>
        <w:tabs>
          <w:tab w:val="left" w:pos="2268"/>
        </w:tabs>
      </w:pPr>
      <w:r>
        <w:t>Load Script:</w:t>
      </w:r>
      <w:r w:rsidR="00A1704F">
        <w:tab/>
      </w:r>
      <w:r>
        <w:t>API_2_ERH_GTHD_1.ldr</w:t>
      </w:r>
    </w:p>
    <w:p w:rsidR="00614D2D" w:rsidRDefault="00614D2D" w:rsidP="00614D2D">
      <w:pPr>
        <w:pStyle w:val="B1"/>
        <w:tabs>
          <w:tab w:val="left" w:pos="2268"/>
        </w:tabs>
      </w:pPr>
      <w:r>
        <w:t>Cleanup Script:</w:t>
      </w:r>
      <w:r w:rsidR="00A1704F">
        <w:tab/>
      </w:r>
      <w:r>
        <w:t>API_2_ERH_GTHD_1.clr</w:t>
      </w:r>
    </w:p>
    <w:p w:rsidR="00614D2D" w:rsidRDefault="00614D2D" w:rsidP="00614D2D">
      <w:pPr>
        <w:pStyle w:val="B1"/>
        <w:tabs>
          <w:tab w:val="left" w:pos="2268"/>
        </w:tabs>
      </w:pPr>
      <w:r>
        <w:t>Parameter File:</w:t>
      </w:r>
      <w:r w:rsidR="00A1704F">
        <w:tab/>
      </w:r>
      <w:r>
        <w:t>API_2_ERH_GTHD_1.par</w:t>
      </w:r>
    </w:p>
    <w:p w:rsidR="00614D2D" w:rsidRDefault="00614D2D" w:rsidP="00614D2D">
      <w:pPr>
        <w:pStyle w:val="H6"/>
        <w:keepNext w:val="0"/>
        <w:keepLines w:val="0"/>
      </w:pPr>
      <w:r>
        <w:t>6.2.5.1.3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API Expectation</w:t>
            </w:r>
          </w:p>
        </w:tc>
        <w:tc>
          <w:tcPr>
            <w:tcW w:w="2334"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nil"/>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 xml:space="preserve">getTheHandler twice </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 xml:space="preserve">The returned objects shall be the same </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nil"/>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Verify that getTheHandler returns an EnvelopeHandler</w:t>
            </w:r>
          </w:p>
          <w:p w:rsidR="00614D2D" w:rsidRDefault="00614D2D">
            <w:pPr>
              <w:pStyle w:val="PL"/>
              <w:rPr>
                <w:noProof w:val="0"/>
              </w:rPr>
            </w:pPr>
            <w:r>
              <w:rPr>
                <w:noProof w:val="0"/>
              </w:rPr>
              <w:t>getTheHandler</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The reference returned shall be an EnvelopeResponseHandler (checkcast)</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nil"/>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Verify the returned value is not null</w:t>
            </w:r>
          </w:p>
          <w:p w:rsidR="00614D2D" w:rsidRDefault="00614D2D">
            <w:pPr>
              <w:pStyle w:val="PL"/>
              <w:rPr>
                <w:noProof w:val="0"/>
              </w:rPr>
            </w:pPr>
            <w:r>
              <w:rPr>
                <w:noProof w:val="0"/>
              </w:rPr>
              <w:t>getTheHandler</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The reference returned shall not be null.</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Send a proactive command, and then getTheHandler()</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ToolkitException HANDLER_NOT_AVAILABLE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6.2.5.1.4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554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554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554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1, 2, 3</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554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Checked in Framework tests: FWK_API_HEPO (test case 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554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Checked in Framework tests: FWK_MHA_ERHD</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554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r>
    </w:tbl>
    <w:p w:rsidR="00614D2D" w:rsidRDefault="00614D2D" w:rsidP="00614D2D"/>
    <w:p w:rsidR="00614D2D" w:rsidRDefault="00614D2D" w:rsidP="00614D2D">
      <w:pPr>
        <w:pStyle w:val="Heading4"/>
        <w:keepNext w:val="0"/>
        <w:keepLines w:val="0"/>
      </w:pPr>
      <w:bookmarkStart w:id="249" w:name="_Toc51826725"/>
      <w:bookmarkStart w:id="250" w:name="_Toc117070406"/>
      <w:bookmarkStart w:id="251" w:name="_Toc51828168"/>
      <w:r>
        <w:t>6.2.5.2</w:t>
      </w:r>
      <w:r>
        <w:tab/>
        <w:t>Method post</w:t>
      </w:r>
      <w:bookmarkEnd w:id="249"/>
      <w:bookmarkEnd w:id="250"/>
      <w:bookmarkEnd w:id="251"/>
    </w:p>
    <w:p w:rsidR="00614D2D" w:rsidRDefault="00614D2D" w:rsidP="00614D2D">
      <w:r>
        <w:t>Test Area Reference: API_2_ERH_POSTB</w:t>
      </w:r>
    </w:p>
    <w:p w:rsidR="00614D2D" w:rsidRDefault="00614D2D" w:rsidP="00614D2D">
      <w:pPr>
        <w:pStyle w:val="H6"/>
        <w:keepNext w:val="0"/>
        <w:keepLines w:val="0"/>
      </w:pPr>
      <w:r>
        <w:t>6.2.5.2.1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void post(byte statusType)</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6.2.5.2.1.1</w:t>
      </w:r>
      <w:r>
        <w:tab/>
        <w:t>Normal execution</w:t>
      </w:r>
    </w:p>
    <w:p w:rsidR="00614D2D" w:rsidRDefault="00614D2D" w:rsidP="00614D2D">
      <w:pPr>
        <w:pStyle w:val="ListBullet"/>
        <w:numPr>
          <w:ilvl w:val="0"/>
          <w:numId w:val="2"/>
        </w:numPr>
        <w:ind w:left="568" w:hanging="284"/>
      </w:pPr>
      <w:r>
        <w:t>CRRN1: When the method is called, the toolkit applet can continue it's processing (e.g. prepare a proactive command).</w:t>
      </w:r>
    </w:p>
    <w:p w:rsidR="00614D2D" w:rsidRDefault="00614D2D" w:rsidP="00614D2D">
      <w:pPr>
        <w:pStyle w:val="ListBullet"/>
        <w:numPr>
          <w:ilvl w:val="0"/>
          <w:numId w:val="2"/>
        </w:numPr>
        <w:ind w:left="568" w:hanging="284"/>
      </w:pPr>
      <w:r>
        <w:t>CRRN2: The byte statusType is SW1 of the status.</w:t>
      </w:r>
    </w:p>
    <w:p w:rsidR="00614D2D" w:rsidRDefault="00614D2D" w:rsidP="00614D2D">
      <w:pPr>
        <w:pStyle w:val="ListBullet"/>
        <w:numPr>
          <w:ilvl w:val="0"/>
          <w:numId w:val="2"/>
        </w:numPr>
        <w:ind w:left="568" w:hanging="284"/>
      </w:pPr>
      <w:r>
        <w:t>CRRN3: If the send method is called after a post method, the posted data are the first sent to the ME.</w:t>
      </w:r>
    </w:p>
    <w:p w:rsidR="00614D2D" w:rsidRDefault="00614D2D" w:rsidP="00614D2D">
      <w:pPr>
        <w:pStyle w:val="ListBullet"/>
        <w:numPr>
          <w:ilvl w:val="0"/>
          <w:numId w:val="2"/>
        </w:numPr>
        <w:ind w:left="568" w:hanging="284"/>
      </w:pPr>
      <w:r>
        <w:t>CRRN4: The SIM Toolkit Framework shall take the optional Application Data posted by the triggered toolkit applet if present, secure and send the response packet. The SIM Toolkit Framework will return the response APDU defined by the toolkit applet.</w:t>
      </w:r>
    </w:p>
    <w:p w:rsidR="00614D2D" w:rsidRDefault="00614D2D" w:rsidP="00614D2D">
      <w:pPr>
        <w:pStyle w:val="H6"/>
        <w:keepNext w:val="0"/>
        <w:keepLines w:val="0"/>
      </w:pPr>
      <w:r>
        <w:t>6.2.5.2.1.2</w:t>
      </w:r>
      <w:r>
        <w:tab/>
        <w:t>Parameter error</w:t>
      </w:r>
    </w:p>
    <w:p w:rsidR="00614D2D" w:rsidRDefault="00614D2D" w:rsidP="00614D2D">
      <w:r>
        <w:t>No requirements.</w:t>
      </w:r>
    </w:p>
    <w:p w:rsidR="00614D2D" w:rsidRDefault="00614D2D" w:rsidP="00614D2D">
      <w:pPr>
        <w:pStyle w:val="H6"/>
        <w:keepNext w:val="0"/>
        <w:keepLines w:val="0"/>
      </w:pPr>
      <w:r>
        <w:t>6.2.5.2.1.3</w:t>
      </w:r>
      <w:r>
        <w:tab/>
        <w:t>Context errors</w:t>
      </w:r>
    </w:p>
    <w:p w:rsidR="00614D2D" w:rsidRDefault="00614D2D" w:rsidP="00614D2D">
      <w:pPr>
        <w:pStyle w:val="ListBullet"/>
        <w:numPr>
          <w:ilvl w:val="0"/>
          <w:numId w:val="2"/>
        </w:numPr>
        <w:ind w:left="568" w:hanging="284"/>
      </w:pPr>
      <w:r>
        <w:t>CRRC1: The method shall thrown ToolkitException (HANDLER_NOT_AVAILABLE) if the handler is busy.</w:t>
      </w:r>
    </w:p>
    <w:p w:rsidR="00614D2D" w:rsidRDefault="00614D2D" w:rsidP="00614D2D">
      <w:pPr>
        <w:pStyle w:val="H6"/>
        <w:keepNext w:val="0"/>
        <w:keepLines w:val="0"/>
      </w:pPr>
      <w:r>
        <w:t>6.2.5.2.2</w:t>
      </w:r>
      <w:r>
        <w:tab/>
        <w:t>Test suite files</w:t>
      </w:r>
    </w:p>
    <w:p w:rsidR="00614D2D" w:rsidRDefault="00614D2D" w:rsidP="00614D2D">
      <w:r>
        <w:t>Specific triggering: Unformatted SMS PP Env and Call control</w:t>
      </w:r>
    </w:p>
    <w:p w:rsidR="00614D2D" w:rsidRDefault="00614D2D" w:rsidP="00614D2D">
      <w:pPr>
        <w:pStyle w:val="B1"/>
        <w:tabs>
          <w:tab w:val="left" w:pos="2268"/>
        </w:tabs>
      </w:pPr>
      <w:r>
        <w:t>Test Script:</w:t>
      </w:r>
      <w:r w:rsidR="00A1704F">
        <w:tab/>
      </w:r>
      <w:r>
        <w:t>API_2_ERH_POSTB_1.scr</w:t>
      </w:r>
    </w:p>
    <w:p w:rsidR="00614D2D" w:rsidRDefault="00614D2D" w:rsidP="00614D2D">
      <w:pPr>
        <w:pStyle w:val="B1"/>
        <w:tabs>
          <w:tab w:val="left" w:pos="2268"/>
        </w:tabs>
      </w:pPr>
      <w:r>
        <w:t>Test Applet:</w:t>
      </w:r>
      <w:r w:rsidR="00A1704F">
        <w:tab/>
      </w:r>
      <w:r>
        <w:t>API_2_ERH_POSTB_1.java</w:t>
      </w:r>
    </w:p>
    <w:p w:rsidR="00614D2D" w:rsidRDefault="00614D2D" w:rsidP="00614D2D">
      <w:pPr>
        <w:pStyle w:val="B1"/>
        <w:tabs>
          <w:tab w:val="left" w:pos="2268"/>
        </w:tabs>
      </w:pPr>
      <w:r>
        <w:t>Load Script:</w:t>
      </w:r>
      <w:r w:rsidR="00A1704F">
        <w:tab/>
      </w:r>
      <w:r>
        <w:t>API_2_ERH_POSTB_1.ldr</w:t>
      </w:r>
    </w:p>
    <w:p w:rsidR="00614D2D" w:rsidRDefault="00614D2D" w:rsidP="00614D2D">
      <w:pPr>
        <w:pStyle w:val="B1"/>
        <w:tabs>
          <w:tab w:val="left" w:pos="2268"/>
        </w:tabs>
      </w:pPr>
      <w:r>
        <w:t>Cleanup Script:</w:t>
      </w:r>
      <w:r w:rsidR="00A1704F">
        <w:tab/>
      </w:r>
      <w:r>
        <w:t>API_2_ERH_POSTB_1.clr</w:t>
      </w:r>
    </w:p>
    <w:p w:rsidR="00614D2D" w:rsidRDefault="00614D2D" w:rsidP="00614D2D">
      <w:pPr>
        <w:pStyle w:val="B1"/>
        <w:tabs>
          <w:tab w:val="left" w:pos="2268"/>
        </w:tabs>
      </w:pPr>
      <w:r>
        <w:t>Parameter File:</w:t>
      </w:r>
      <w:r w:rsidR="00A1704F">
        <w:tab/>
      </w:r>
      <w:r>
        <w:t>API_2_ERH_POSTB_1.par</w:t>
      </w:r>
    </w:p>
    <w:p w:rsidR="00614D2D" w:rsidRDefault="00614D2D" w:rsidP="00614D2D">
      <w:pPr>
        <w:pStyle w:val="H6"/>
        <w:keepNext w:val="0"/>
        <w:keepLines w:val="0"/>
      </w:pPr>
      <w:r>
        <w:t>6.2.5.2.3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3828"/>
        <w:gridCol w:w="2409"/>
        <w:gridCol w:w="3119"/>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382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40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311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p>
        </w:tc>
        <w:tc>
          <w:tcPr>
            <w:tcW w:w="382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Control Triggering</w:t>
            </w:r>
          </w:p>
        </w:tc>
        <w:tc>
          <w:tcPr>
            <w:tcW w:w="2409"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p>
        </w:tc>
        <w:tc>
          <w:tcPr>
            <w:tcW w:w="3119"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382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getTheHandler and then post</w:t>
            </w:r>
          </w:p>
          <w:p w:rsidR="00614D2D" w:rsidRDefault="00614D2D">
            <w:pPr>
              <w:pStyle w:val="PL"/>
              <w:rPr>
                <w:noProof w:val="0"/>
              </w:rPr>
            </w:pPr>
            <w:r>
              <w:rPr>
                <w:noProof w:val="0"/>
              </w:rPr>
              <w:t>(the handler is empty)</w:t>
            </w:r>
          </w:p>
        </w:tc>
        <w:tc>
          <w:tcPr>
            <w:tcW w:w="2409"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3119"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9000</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3828"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rFonts w:ascii="Arial" w:hAnsi="Arial"/>
                <w:b/>
                <w:noProof w:val="0"/>
                <w:sz w:val="18"/>
              </w:rPr>
              <w:t xml:space="preserve">Fill the handler ( appendTLV to have </w:t>
            </w:r>
            <w:r>
              <w:rPr>
                <w:noProof w:val="0"/>
              </w:rPr>
              <w:t>bytes in it )and then post data with status 9F</w:t>
            </w:r>
          </w:p>
        </w:tc>
        <w:tc>
          <w:tcPr>
            <w:tcW w:w="2409"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3119"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9FFD data are retrieved with GET RESPONSE command</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382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Verify that after a post the handler is no more available</w:t>
            </w:r>
          </w:p>
          <w:p w:rsidR="00614D2D" w:rsidRDefault="00614D2D">
            <w:pPr>
              <w:pStyle w:val="PL"/>
              <w:rPr>
                <w:noProof w:val="0"/>
              </w:rPr>
            </w:pPr>
            <w:r>
              <w:rPr>
                <w:noProof w:val="0"/>
              </w:rPr>
              <w:t>appendTLV, post and then appendTLV</w:t>
            </w:r>
          </w:p>
        </w:tc>
        <w:tc>
          <w:tcPr>
            <w:tcW w:w="2409"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ToolkitException HANDLER_NOT_AVAILABLE is thrown on the second appendTLV</w:t>
            </w:r>
          </w:p>
        </w:tc>
        <w:tc>
          <w:tcPr>
            <w:tcW w:w="3119"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382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Unformatted SMS PP Env triggering</w:t>
            </w:r>
          </w:p>
        </w:tc>
        <w:tc>
          <w:tcPr>
            <w:tcW w:w="2409"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3119"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382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construct the response (appendTLV with 0x10 data) and post it with status 9E and then send a display text</w:t>
            </w:r>
          </w:p>
        </w:tc>
        <w:tc>
          <w:tcPr>
            <w:tcW w:w="2409"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3119"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9E12 and posted data retrieved by a GET RESPONSE with status 9113 and display text retrieved by a FETCH</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382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Verify that it is possible to send a proactive command after a post</w:t>
            </w:r>
          </w:p>
          <w:p w:rsidR="00614D2D" w:rsidRDefault="00614D2D">
            <w:pPr>
              <w:pStyle w:val="PL"/>
              <w:rPr>
                <w:noProof w:val="0"/>
              </w:rPr>
            </w:pPr>
            <w:r>
              <w:rPr>
                <w:noProof w:val="0"/>
              </w:rPr>
              <w:t xml:space="preserve">getTheHandler and post , then send a display text </w:t>
            </w:r>
          </w:p>
        </w:tc>
        <w:tc>
          <w:tcPr>
            <w:tcW w:w="2409"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3119"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91 13 and display text is retrieved by a FETCH</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382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Verify it is not possible to post after a proactive command</w:t>
            </w:r>
          </w:p>
          <w:p w:rsidR="00614D2D" w:rsidRDefault="00614D2D">
            <w:pPr>
              <w:pStyle w:val="PL"/>
              <w:rPr>
                <w:noProof w:val="0"/>
              </w:rPr>
            </w:pPr>
            <w:r>
              <w:rPr>
                <w:noProof w:val="0"/>
              </w:rPr>
              <w:t>getTheHandler, appendTLV, send a display text, post.</w:t>
            </w:r>
          </w:p>
        </w:tc>
        <w:tc>
          <w:tcPr>
            <w:tcW w:w="2409"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ToolkitException HANDLER_NOT_AVAILABLE is thrown</w:t>
            </w:r>
          </w:p>
        </w:tc>
        <w:tc>
          <w:tcPr>
            <w:tcW w:w="3119"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382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Verify that the handler is no more available after a post</w:t>
            </w:r>
          </w:p>
          <w:p w:rsidR="00614D2D" w:rsidRDefault="00614D2D">
            <w:pPr>
              <w:pStyle w:val="PL"/>
              <w:rPr>
                <w:noProof w:val="0"/>
              </w:rPr>
            </w:pPr>
            <w:r>
              <w:rPr>
                <w:noProof w:val="0"/>
              </w:rPr>
              <w:t>getTheHandler, appendTLV, post with status 9E, post with status 9F</w:t>
            </w:r>
          </w:p>
        </w:tc>
        <w:tc>
          <w:tcPr>
            <w:tcW w:w="2409"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ToolkitException HANDLER_NOT_AVAILABLE is thrown</w:t>
            </w:r>
          </w:p>
        </w:tc>
        <w:tc>
          <w:tcPr>
            <w:tcW w:w="3119"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9E12 and posted data retrieved by a GET RESPONSE</w:t>
            </w:r>
          </w:p>
        </w:tc>
      </w:tr>
    </w:tbl>
    <w:p w:rsidR="00614D2D" w:rsidRDefault="00614D2D" w:rsidP="00614D2D"/>
    <w:p w:rsidR="00614D2D" w:rsidRDefault="00614D2D" w:rsidP="00614D2D">
      <w:pPr>
        <w:pStyle w:val="H6"/>
        <w:keepNext w:val="0"/>
        <w:keepLines w:val="0"/>
      </w:pPr>
      <w:r>
        <w:t>6.2.5.2.4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549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549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54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3, 4, 7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54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1, 2, 4, 7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54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4, 5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54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Checked in Framework tests: FWK_FWS_OUDA</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54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r>
    </w:tbl>
    <w:p w:rsidR="00614D2D" w:rsidRDefault="00614D2D" w:rsidP="00614D2D"/>
    <w:p w:rsidR="00614D2D" w:rsidRDefault="00614D2D" w:rsidP="00614D2D">
      <w:pPr>
        <w:pStyle w:val="Heading4"/>
        <w:keepNext w:val="0"/>
        <w:keepLines w:val="0"/>
      </w:pPr>
      <w:bookmarkStart w:id="252" w:name="_Toc51826726"/>
      <w:bookmarkStart w:id="253" w:name="_Toc117070407"/>
      <w:bookmarkStart w:id="254" w:name="_Toc51828169"/>
      <w:r>
        <w:t>6.2.5.3</w:t>
      </w:r>
      <w:r>
        <w:tab/>
        <w:t>Method postAsBERTLV</w:t>
      </w:r>
      <w:bookmarkEnd w:id="252"/>
      <w:bookmarkEnd w:id="253"/>
      <w:bookmarkEnd w:id="254"/>
    </w:p>
    <w:p w:rsidR="00614D2D" w:rsidRDefault="00614D2D" w:rsidP="00614D2D">
      <w:r>
        <w:t>Test Area Reference:API_2_ERH_POSTBB</w:t>
      </w:r>
    </w:p>
    <w:p w:rsidR="00614D2D" w:rsidRDefault="00614D2D" w:rsidP="00614D2D">
      <w:pPr>
        <w:pStyle w:val="H6"/>
      </w:pPr>
      <w:r>
        <w:t>6.2.5.3.1</w:t>
      </w:r>
      <w:r>
        <w:tab/>
        <w:t>Conformance Requirement</w:t>
      </w:r>
    </w:p>
    <w:p w:rsidR="00614D2D" w:rsidRDefault="00614D2D" w:rsidP="00614D2D">
      <w:pPr>
        <w:keepNext/>
        <w:keepLines/>
      </w:pPr>
      <w:r>
        <w:t>The method with following header shall be compliant to its definition in the API.</w:t>
      </w:r>
    </w:p>
    <w:p w:rsidR="00614D2D" w:rsidRDefault="00614D2D" w:rsidP="00614D2D">
      <w:pPr>
        <w:pStyle w:val="PL"/>
        <w:keepNext/>
        <w:keepLines/>
        <w:rPr>
          <w:noProof w:val="0"/>
          <w:lang w:val="sv-SE"/>
        </w:rPr>
      </w:pPr>
      <w:r>
        <w:rPr>
          <w:noProof w:val="0"/>
          <w:lang w:val="sv-SE"/>
        </w:rPr>
        <w:t>public void postAsBERTLV(byte statusType,</w:t>
      </w:r>
    </w:p>
    <w:p w:rsidR="00614D2D" w:rsidRDefault="00614D2D" w:rsidP="00614D2D">
      <w:pPr>
        <w:pStyle w:val="PL"/>
        <w:keepNext/>
        <w:keepLines/>
        <w:rPr>
          <w:noProof w:val="0"/>
        </w:rPr>
      </w:pPr>
      <w:r>
        <w:rPr>
          <w:noProof w:val="0"/>
          <w:lang w:val="sv-SE"/>
        </w:rPr>
        <w:t xml:space="preserve">                         </w:t>
      </w:r>
      <w:r>
        <w:rPr>
          <w:noProof w:val="0"/>
        </w:rPr>
        <w:t>byte tag)</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6.2.5.3.1.1</w:t>
      </w:r>
      <w:r>
        <w:tab/>
        <w:t>Normal execution</w:t>
      </w:r>
    </w:p>
    <w:p w:rsidR="00614D2D" w:rsidRDefault="00614D2D" w:rsidP="00614D2D">
      <w:pPr>
        <w:pStyle w:val="ListBullet"/>
        <w:numPr>
          <w:ilvl w:val="0"/>
          <w:numId w:val="2"/>
        </w:numPr>
        <w:ind w:left="568" w:hanging="284"/>
      </w:pPr>
      <w:r>
        <w:t>CRRN1: When the method is called, the toolkit applet can continue it's processing (e.g. prepare a proactive command) the SIM Toolkit Framework will return the response APDU defined by the toolkit applet.</w:t>
      </w:r>
    </w:p>
    <w:p w:rsidR="00614D2D" w:rsidRDefault="00614D2D" w:rsidP="00614D2D">
      <w:pPr>
        <w:pStyle w:val="ListBullet"/>
        <w:numPr>
          <w:ilvl w:val="0"/>
          <w:numId w:val="2"/>
        </w:numPr>
        <w:ind w:left="568" w:hanging="284"/>
      </w:pPr>
      <w:r>
        <w:t>CRRN2: The byte statusType is SW1 of the status</w:t>
      </w:r>
    </w:p>
    <w:p w:rsidR="00614D2D" w:rsidRDefault="00614D2D" w:rsidP="00614D2D">
      <w:pPr>
        <w:pStyle w:val="ListBullet"/>
        <w:numPr>
          <w:ilvl w:val="0"/>
          <w:numId w:val="2"/>
        </w:numPr>
        <w:ind w:left="568" w:hanging="284"/>
      </w:pPr>
      <w:r>
        <w:t>CRRN3: If the send method is called after a postAsBERTLV method, the posted data are the first sent to the ME.</w:t>
      </w:r>
    </w:p>
    <w:p w:rsidR="00614D2D" w:rsidRDefault="00614D2D" w:rsidP="00614D2D">
      <w:pPr>
        <w:pStyle w:val="ListBullet"/>
        <w:numPr>
          <w:ilvl w:val="0"/>
          <w:numId w:val="2"/>
        </w:numPr>
        <w:ind w:left="568" w:hanging="284"/>
      </w:pPr>
      <w:r>
        <w:t>CRRN4: The byte tag is the BER Tag at the beginning of the simple TLV list.</w:t>
      </w:r>
    </w:p>
    <w:p w:rsidR="00614D2D" w:rsidRDefault="00614D2D" w:rsidP="00614D2D">
      <w:pPr>
        <w:pStyle w:val="H6"/>
        <w:keepNext w:val="0"/>
        <w:keepLines w:val="0"/>
      </w:pPr>
      <w:r>
        <w:t>6.2.5.3.1.2</w:t>
      </w:r>
      <w:r>
        <w:tab/>
        <w:t>Parameter errors</w:t>
      </w:r>
    </w:p>
    <w:p w:rsidR="00614D2D" w:rsidRDefault="00614D2D" w:rsidP="00614D2D">
      <w:r>
        <w:t>No requirements.</w:t>
      </w:r>
    </w:p>
    <w:p w:rsidR="00614D2D" w:rsidRDefault="00614D2D" w:rsidP="00614D2D">
      <w:pPr>
        <w:pStyle w:val="H6"/>
        <w:keepNext w:val="0"/>
        <w:keepLines w:val="0"/>
      </w:pPr>
      <w:r>
        <w:t>6.2.5.3.1.3</w:t>
      </w:r>
      <w:r>
        <w:tab/>
        <w:t>Context errors</w:t>
      </w:r>
    </w:p>
    <w:p w:rsidR="00614D2D" w:rsidRDefault="00614D2D" w:rsidP="00614D2D">
      <w:pPr>
        <w:pStyle w:val="ListBullet"/>
        <w:numPr>
          <w:ilvl w:val="0"/>
          <w:numId w:val="2"/>
        </w:numPr>
        <w:ind w:left="568" w:hanging="284"/>
      </w:pPr>
      <w:r>
        <w:t>CRRC1: The method shall thrown ToolkitException (HANDLER_NOT_AVAILABLE) if the handler is busy.</w:t>
      </w:r>
    </w:p>
    <w:p w:rsidR="00614D2D" w:rsidRDefault="00614D2D" w:rsidP="00614D2D">
      <w:pPr>
        <w:pStyle w:val="H6"/>
        <w:keepNext w:val="0"/>
        <w:keepLines w:val="0"/>
      </w:pPr>
      <w:r>
        <w:t>6.2.5.3.2</w:t>
      </w:r>
      <w:r>
        <w:tab/>
        <w:t>Test suite files</w:t>
      </w:r>
    </w:p>
    <w:p w:rsidR="00614D2D" w:rsidRDefault="00614D2D" w:rsidP="00614D2D">
      <w:r>
        <w:t>Specific triggering: Unformatted SMS PP Env and Call control</w:t>
      </w:r>
    </w:p>
    <w:p w:rsidR="00614D2D" w:rsidRDefault="00614D2D" w:rsidP="00614D2D">
      <w:pPr>
        <w:pStyle w:val="B1"/>
        <w:tabs>
          <w:tab w:val="left" w:pos="2268"/>
        </w:tabs>
      </w:pPr>
      <w:r>
        <w:t>Test Script:</w:t>
      </w:r>
      <w:r w:rsidR="00A1704F">
        <w:tab/>
      </w:r>
      <w:r>
        <w:t>API_2_ERH_POSTBB_1.scr</w:t>
      </w:r>
    </w:p>
    <w:p w:rsidR="00614D2D" w:rsidRDefault="00614D2D" w:rsidP="00614D2D">
      <w:pPr>
        <w:pStyle w:val="B1"/>
        <w:tabs>
          <w:tab w:val="left" w:pos="2268"/>
        </w:tabs>
      </w:pPr>
      <w:r>
        <w:t>Test Applet:</w:t>
      </w:r>
      <w:r w:rsidR="00A1704F">
        <w:tab/>
      </w:r>
      <w:r>
        <w:t>API_2_ERH_POSTBB_1.java</w:t>
      </w:r>
    </w:p>
    <w:p w:rsidR="00614D2D" w:rsidRDefault="00614D2D" w:rsidP="00614D2D">
      <w:pPr>
        <w:pStyle w:val="B1"/>
        <w:tabs>
          <w:tab w:val="left" w:pos="2268"/>
        </w:tabs>
      </w:pPr>
      <w:r>
        <w:t>Load Script:</w:t>
      </w:r>
      <w:r w:rsidR="00A1704F">
        <w:tab/>
      </w:r>
      <w:r>
        <w:t>API_2_ERH_POSTBB_1.ldr</w:t>
      </w:r>
    </w:p>
    <w:p w:rsidR="00614D2D" w:rsidRDefault="00614D2D" w:rsidP="00614D2D">
      <w:pPr>
        <w:pStyle w:val="B1"/>
        <w:tabs>
          <w:tab w:val="left" w:pos="2268"/>
        </w:tabs>
      </w:pPr>
      <w:r>
        <w:t>Cleanup Script:</w:t>
      </w:r>
      <w:r w:rsidR="00A1704F">
        <w:tab/>
      </w:r>
      <w:r>
        <w:t>API_2_ERH_POSTBB_1.clr</w:t>
      </w:r>
    </w:p>
    <w:p w:rsidR="00614D2D" w:rsidRDefault="00614D2D" w:rsidP="00614D2D">
      <w:pPr>
        <w:pStyle w:val="B1"/>
        <w:tabs>
          <w:tab w:val="left" w:pos="2268"/>
        </w:tabs>
      </w:pPr>
      <w:r>
        <w:t>Parameter File:</w:t>
      </w:r>
      <w:r w:rsidR="00A1704F">
        <w:tab/>
      </w:r>
      <w:r>
        <w:t>API_2_ERH_POSTBB_1.par</w:t>
      </w:r>
    </w:p>
    <w:p w:rsidR="00614D2D" w:rsidRDefault="00614D2D" w:rsidP="00614D2D">
      <w:pPr>
        <w:pStyle w:val="H6"/>
        <w:keepNext w:val="0"/>
        <w:keepLines w:val="0"/>
      </w:pPr>
      <w:r>
        <w:t>6.2.5.3.3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3828"/>
        <w:gridCol w:w="3118"/>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382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311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p>
        </w:tc>
        <w:tc>
          <w:tcPr>
            <w:tcW w:w="382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Control triggering</w:t>
            </w:r>
          </w:p>
        </w:tc>
        <w:tc>
          <w:tcPr>
            <w:tcW w:w="311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382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getTheHandler and then postAsBERTLV</w:t>
            </w:r>
          </w:p>
          <w:p w:rsidR="00614D2D" w:rsidRDefault="00614D2D">
            <w:pPr>
              <w:pStyle w:val="PL"/>
              <w:rPr>
                <w:noProof w:val="0"/>
              </w:rPr>
            </w:pPr>
            <w:r>
              <w:rPr>
                <w:noProof w:val="0"/>
              </w:rPr>
              <w:t>(the handler is empty)</w:t>
            </w:r>
          </w:p>
        </w:tc>
        <w:tc>
          <w:tcPr>
            <w:tcW w:w="3118"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9F02 data are retrieved with GET RESPONSE command, the tag shall be 33 and the length is 00</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382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Fill the handler and then postAsBERTLV the data with status 9F, and tag 33</w:t>
            </w:r>
          </w:p>
        </w:tc>
        <w:tc>
          <w:tcPr>
            <w:tcW w:w="3118"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 xml:space="preserve">9FFF data are retrieved with GET RESPONSE command, the tag shall be 33 </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382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appendTLV, postAsBERTLV and then appendTLV</w:t>
            </w:r>
          </w:p>
        </w:tc>
        <w:tc>
          <w:tcPr>
            <w:tcW w:w="311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ToolkitException HANDLER_NOT_AVAILABLE is thrown on the second appendTLV</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382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Unformatted SMS PP Env triggering</w:t>
            </w:r>
          </w:p>
        </w:tc>
        <w:tc>
          <w:tcPr>
            <w:tcW w:w="3118"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382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construct the response (appendTLV with 0x10 data) and postAsBERTLV it with status 9E, tag 75 and then send a display text</w:t>
            </w:r>
          </w:p>
        </w:tc>
        <w:tc>
          <w:tcPr>
            <w:tcW w:w="3118"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9E14 and posted data retrieved by a GET RESPONSE the tag shall be 75 with status 9113 and display text retrieved by a FETCH</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5</w:t>
            </w:r>
          </w:p>
        </w:tc>
        <w:tc>
          <w:tcPr>
            <w:tcW w:w="3828"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 xml:space="preserve">getTheHandler and postAsBERTLV, then send a display text </w:t>
            </w:r>
          </w:p>
        </w:tc>
        <w:tc>
          <w:tcPr>
            <w:tcW w:w="3118" w:type="dxa"/>
            <w:tcBorders>
              <w:top w:val="single" w:sz="4" w:space="0" w:color="auto"/>
              <w:left w:val="single" w:sz="4" w:space="0" w:color="auto"/>
              <w:bottom w:val="single" w:sz="4" w:space="0" w:color="auto"/>
              <w:right w:val="single" w:sz="4" w:space="0" w:color="auto"/>
            </w:tcBorders>
          </w:tcPr>
          <w:p w:rsidR="00614D2D" w:rsidRDefault="00614D2D">
            <w:pPr>
              <w:pStyle w:val="TAC"/>
            </w:pP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9E02 and posted data retrieved by a GET RESPONSE the tag 33 (and the length 00) with status 9113 and display text is retrieved by a FETCH</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382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Verify it is not possible to postAsBERTLV after a proactive command</w:t>
            </w:r>
          </w:p>
          <w:p w:rsidR="00614D2D" w:rsidRDefault="00614D2D">
            <w:pPr>
              <w:pStyle w:val="PL"/>
              <w:rPr>
                <w:noProof w:val="0"/>
              </w:rPr>
            </w:pPr>
            <w:r>
              <w:rPr>
                <w:noProof w:val="0"/>
              </w:rPr>
              <w:t>getTheHandler, appendTLV, send a display text, postAsBERTLV.</w:t>
            </w:r>
          </w:p>
        </w:tc>
        <w:tc>
          <w:tcPr>
            <w:tcW w:w="311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ToolkitException HANDLER_NOT_AVAILABLE is thrown on the postAsBERTLV</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382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Verify that the handler is no more available after a postAsBERTLV</w:t>
            </w:r>
          </w:p>
          <w:p w:rsidR="00614D2D" w:rsidRDefault="00614D2D">
            <w:pPr>
              <w:pStyle w:val="PL"/>
              <w:rPr>
                <w:noProof w:val="0"/>
              </w:rPr>
            </w:pPr>
            <w:r>
              <w:rPr>
                <w:noProof w:val="0"/>
              </w:rPr>
              <w:t>getTheHandler, appendTLV(with data length = 0x10, postAsBERTLV with status 9E, tag 56, postAsBERTLV with status 9F, tag 28</w:t>
            </w:r>
          </w:p>
        </w:tc>
        <w:tc>
          <w:tcPr>
            <w:tcW w:w="311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 xml:space="preserve">ToolkitException HANDLER_NOT_AVAILABLE is thrown on the second postAsBERTLV </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9E14 and posted data retrieved by a GET RESPONSE the tag shall be 56 with status 9000</w:t>
            </w:r>
          </w:p>
        </w:tc>
      </w:tr>
    </w:tbl>
    <w:p w:rsidR="00614D2D" w:rsidRDefault="00614D2D" w:rsidP="00614D2D"/>
    <w:p w:rsidR="00614D2D" w:rsidRDefault="00614D2D" w:rsidP="00614D2D">
      <w:pPr>
        <w:pStyle w:val="H6"/>
        <w:keepNext w:val="0"/>
        <w:keepLines w:val="0"/>
      </w:pPr>
      <w:r>
        <w:t>6.2.5.3.4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3, 4, 7</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1, 2, 4, 7</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4, 5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2, 4, 7</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r>
    </w:tbl>
    <w:p w:rsidR="00614D2D" w:rsidRDefault="00614D2D" w:rsidP="00614D2D"/>
    <w:p w:rsidR="00614D2D" w:rsidRDefault="00614D2D" w:rsidP="00614D2D">
      <w:pPr>
        <w:pStyle w:val="Heading4"/>
        <w:keepNext w:val="0"/>
        <w:keepLines w:val="0"/>
      </w:pPr>
      <w:bookmarkStart w:id="255" w:name="_Toc51826727"/>
      <w:bookmarkStart w:id="256" w:name="_Toc117070408"/>
      <w:bookmarkStart w:id="257" w:name="_Toc51828170"/>
      <w:r>
        <w:t>6.2.5.4</w:t>
      </w:r>
      <w:r>
        <w:tab/>
        <w:t>Method getLength</w:t>
      </w:r>
      <w:bookmarkEnd w:id="255"/>
      <w:bookmarkEnd w:id="256"/>
      <w:bookmarkEnd w:id="257"/>
    </w:p>
    <w:p w:rsidR="00614D2D" w:rsidRDefault="00614D2D" w:rsidP="00614D2D">
      <w:r>
        <w:t>Test Area Reference: API_2_ERH_GLEN</w:t>
      </w:r>
    </w:p>
    <w:p w:rsidR="00614D2D" w:rsidRDefault="00614D2D" w:rsidP="00614D2D">
      <w:pPr>
        <w:pStyle w:val="H6"/>
        <w:keepNext w:val="0"/>
        <w:keepLines w:val="0"/>
      </w:pPr>
      <w:r>
        <w:t>6.2.5.4.1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short getLength()</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6.2.5.4.1.1</w:t>
      </w:r>
      <w:r>
        <w:tab/>
        <w:t>Normal execution</w:t>
      </w:r>
    </w:p>
    <w:p w:rsidR="00614D2D" w:rsidRDefault="00614D2D" w:rsidP="00614D2D">
      <w:pPr>
        <w:pStyle w:val="ListBullet"/>
        <w:numPr>
          <w:ilvl w:val="0"/>
          <w:numId w:val="2"/>
        </w:numPr>
        <w:ind w:left="568" w:hanging="284"/>
      </w:pPr>
      <w:r>
        <w:t>CRRN1: returns the length in bytes of the TLV list.</w:t>
      </w:r>
    </w:p>
    <w:p w:rsidR="00614D2D" w:rsidRDefault="00614D2D" w:rsidP="00614D2D">
      <w:pPr>
        <w:pStyle w:val="H6"/>
        <w:keepNext w:val="0"/>
        <w:keepLines w:val="0"/>
      </w:pPr>
      <w:r>
        <w:t>6.2.5.4.1.2</w:t>
      </w:r>
      <w:r>
        <w:tab/>
        <w:t>Parameter errors</w:t>
      </w:r>
    </w:p>
    <w:p w:rsidR="00614D2D" w:rsidRDefault="00614D2D" w:rsidP="00614D2D">
      <w:r>
        <w:t>No requirements.</w:t>
      </w:r>
    </w:p>
    <w:p w:rsidR="00614D2D" w:rsidRDefault="00614D2D" w:rsidP="00614D2D">
      <w:pPr>
        <w:pStyle w:val="H6"/>
        <w:keepNext w:val="0"/>
        <w:keepLines w:val="0"/>
      </w:pPr>
      <w:r>
        <w:t>6.2.5.4.1.3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ToolkitException.HANDLER_NOT_AVAILABLE.</w:t>
      </w:r>
    </w:p>
    <w:p w:rsidR="00614D2D" w:rsidRDefault="00614D2D" w:rsidP="00614D2D">
      <w:pPr>
        <w:pStyle w:val="H6"/>
        <w:keepNext w:val="0"/>
        <w:keepLines w:val="0"/>
      </w:pPr>
      <w:r>
        <w:t>6.2.5.4.2</w:t>
      </w:r>
      <w:r>
        <w:tab/>
        <w:t>Test Suite files</w:t>
      </w:r>
    </w:p>
    <w:p w:rsidR="00614D2D" w:rsidRDefault="00614D2D" w:rsidP="00614D2D">
      <w:pPr>
        <w:pStyle w:val="B1"/>
      </w:pPr>
      <w:r>
        <w:t>Specific triggering: Unrecognized Envelope</w:t>
      </w:r>
    </w:p>
    <w:p w:rsidR="00614D2D" w:rsidRDefault="00614D2D" w:rsidP="00614D2D">
      <w:pPr>
        <w:pStyle w:val="B1"/>
        <w:tabs>
          <w:tab w:val="left" w:pos="2268"/>
        </w:tabs>
      </w:pPr>
      <w:r>
        <w:t>Test Script:</w:t>
      </w:r>
      <w:r w:rsidR="00A1704F">
        <w:tab/>
      </w:r>
      <w:r>
        <w:t>API_2_ERH_GLEN_1.scr</w:t>
      </w:r>
    </w:p>
    <w:p w:rsidR="00614D2D" w:rsidRDefault="00614D2D" w:rsidP="00614D2D">
      <w:pPr>
        <w:pStyle w:val="B1"/>
        <w:tabs>
          <w:tab w:val="left" w:pos="2268"/>
        </w:tabs>
      </w:pPr>
      <w:r>
        <w:t>Test Applet:</w:t>
      </w:r>
      <w:r w:rsidR="00A1704F">
        <w:tab/>
      </w:r>
      <w:r>
        <w:t>API_2_ERH_GLEN_1.java</w:t>
      </w:r>
    </w:p>
    <w:p w:rsidR="00614D2D" w:rsidRDefault="00614D2D" w:rsidP="00614D2D">
      <w:pPr>
        <w:pStyle w:val="B1"/>
        <w:tabs>
          <w:tab w:val="left" w:pos="2268"/>
        </w:tabs>
      </w:pPr>
      <w:r>
        <w:t>Load Script:</w:t>
      </w:r>
      <w:r w:rsidR="00A1704F">
        <w:tab/>
      </w:r>
      <w:r>
        <w:t>API_2_ERH_GLEN_1.ldr</w:t>
      </w:r>
    </w:p>
    <w:p w:rsidR="00614D2D" w:rsidRDefault="00614D2D" w:rsidP="00614D2D">
      <w:pPr>
        <w:pStyle w:val="B1"/>
        <w:tabs>
          <w:tab w:val="left" w:pos="2268"/>
        </w:tabs>
      </w:pPr>
      <w:r>
        <w:t>Cleanup Script:</w:t>
      </w:r>
      <w:r w:rsidR="00A1704F">
        <w:tab/>
      </w:r>
      <w:r>
        <w:t>API_2_ERH_GLEN_1.clr</w:t>
      </w:r>
    </w:p>
    <w:p w:rsidR="00614D2D" w:rsidRDefault="00614D2D" w:rsidP="00614D2D">
      <w:pPr>
        <w:pStyle w:val="B1"/>
        <w:tabs>
          <w:tab w:val="left" w:pos="2268"/>
        </w:tabs>
      </w:pPr>
      <w:r>
        <w:t>Parameter File:</w:t>
      </w:r>
      <w:r w:rsidR="00A1704F">
        <w:tab/>
      </w:r>
      <w:r>
        <w:t>API_2_ERH_GLEN_1.par</w:t>
      </w:r>
    </w:p>
    <w:p w:rsidR="00614D2D" w:rsidRDefault="00614D2D" w:rsidP="00614D2D">
      <w:pPr>
        <w:pStyle w:val="H6"/>
        <w:keepNext w:val="0"/>
        <w:keepLines w:val="0"/>
      </w:pPr>
      <w:r>
        <w:t>6.2.5.4.3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Clear the handler</w:t>
            </w:r>
          </w:p>
          <w:p w:rsidR="00614D2D" w:rsidRDefault="00614D2D">
            <w:pPr>
              <w:pStyle w:val="PL"/>
              <w:rPr>
                <w:noProof w:val="0"/>
              </w:rPr>
            </w:pPr>
            <w:r>
              <w:rPr>
                <w:noProof w:val="0"/>
              </w:rPr>
              <w:t>getLength()</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getLength() is 0</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appendTLV with length of 7</w:t>
            </w:r>
          </w:p>
          <w:p w:rsidR="00614D2D" w:rsidRDefault="00614D2D">
            <w:pPr>
              <w:pStyle w:val="PL"/>
              <w:rPr>
                <w:rFonts w:ascii="Arial" w:hAnsi="Arial"/>
                <w:noProof w:val="0"/>
                <w:sz w:val="18"/>
              </w:rPr>
            </w:pPr>
            <w:r>
              <w:rPr>
                <w:noProof w:val="0"/>
              </w:rPr>
              <w:t>getLength()</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getLength() is 9</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Clear the handler and appendTLV with Length of 250</w:t>
            </w:r>
          </w:p>
          <w:p w:rsidR="00614D2D" w:rsidRDefault="00614D2D">
            <w:pPr>
              <w:pStyle w:val="PL"/>
              <w:rPr>
                <w:rFonts w:ascii="Arial" w:hAnsi="Arial"/>
                <w:noProof w:val="0"/>
                <w:sz w:val="18"/>
              </w:rPr>
            </w:pPr>
            <w:r>
              <w:rPr>
                <w:noProof w:val="0"/>
              </w:rPr>
              <w:t>getLength()</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getLength() is 253</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Build a 7Fh Envelope response handler</w:t>
            </w:r>
          </w:p>
          <w:p w:rsidR="00614D2D" w:rsidRDefault="00614D2D">
            <w:pPr>
              <w:pStyle w:val="PL"/>
              <w:rPr>
                <w:rFonts w:ascii="Arial" w:hAnsi="Arial"/>
                <w:noProof w:val="0"/>
                <w:sz w:val="18"/>
              </w:rPr>
            </w:pPr>
            <w:r>
              <w:rPr>
                <w:noProof w:val="0"/>
              </w:rPr>
              <w:t>getLength()</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getLength() is 81h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Build a 80h Envelope response handler</w:t>
            </w:r>
          </w:p>
          <w:p w:rsidR="00614D2D" w:rsidRDefault="00614D2D">
            <w:pPr>
              <w:pStyle w:val="PL"/>
              <w:rPr>
                <w:rFonts w:ascii="Arial" w:hAnsi="Arial"/>
                <w:noProof w:val="0"/>
                <w:sz w:val="18"/>
              </w:rPr>
            </w:pPr>
            <w:r>
              <w:rPr>
                <w:noProof w:val="0"/>
              </w:rPr>
              <w:t>getLength()</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getLength() is 83h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post() method</w:t>
            </w:r>
          </w:p>
          <w:p w:rsidR="00614D2D" w:rsidRDefault="00614D2D">
            <w:pPr>
              <w:pStyle w:val="PL"/>
            </w:pPr>
            <w:r>
              <w:t>getLength()</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r>
              <w:t>A toolkit Exception with HANDLER_NOT_AVAILABLE reason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9781" w:type="dxa"/>
            <w:gridSpan w:val="4"/>
            <w:tcBorders>
              <w:top w:val="single" w:sz="4" w:space="0" w:color="auto"/>
              <w:left w:val="single" w:sz="4" w:space="0" w:color="auto"/>
              <w:bottom w:val="single" w:sz="4" w:space="0" w:color="auto"/>
              <w:right w:val="single" w:sz="4" w:space="0" w:color="auto"/>
            </w:tcBorders>
            <w:hideMark/>
          </w:tcPr>
          <w:p w:rsidR="00614D2D" w:rsidRDefault="00614D2D">
            <w:pPr>
              <w:pStyle w:val="TAN"/>
              <w:keepNext w:val="0"/>
              <w:keepLines w:val="0"/>
            </w:pPr>
            <w:r>
              <w:t>NOTE:</w:t>
            </w:r>
            <w:r>
              <w:tab/>
              <w:t>Test case 3 is limited to 253 and not 256 because the current 3GPP TS 43.019 [7] is not clear enough on this point. So this test allows the two possible implementations.</w:t>
            </w:r>
          </w:p>
        </w:tc>
      </w:tr>
    </w:tbl>
    <w:p w:rsidR="00614D2D" w:rsidRDefault="00614D2D" w:rsidP="00614D2D"/>
    <w:p w:rsidR="00614D2D" w:rsidRDefault="00614D2D" w:rsidP="00614D2D">
      <w:pPr>
        <w:pStyle w:val="H6"/>
        <w:keepNext w:val="0"/>
        <w:keepLines w:val="0"/>
      </w:pPr>
      <w:r>
        <w:t>6.2.5.4.4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90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1, 2, 3, 4, 5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r>
    </w:tbl>
    <w:p w:rsidR="00614D2D" w:rsidRDefault="00614D2D" w:rsidP="00614D2D"/>
    <w:p w:rsidR="00614D2D" w:rsidRDefault="00614D2D" w:rsidP="00614D2D">
      <w:pPr>
        <w:pStyle w:val="Heading4"/>
        <w:keepNext w:val="0"/>
        <w:keepLines w:val="0"/>
      </w:pPr>
      <w:bookmarkStart w:id="258" w:name="_Toc51826728"/>
      <w:bookmarkStart w:id="259" w:name="_Toc117070409"/>
      <w:bookmarkStart w:id="260" w:name="_Toc51828171"/>
      <w:r>
        <w:t>6.2.5.5</w:t>
      </w:r>
      <w:r>
        <w:tab/>
        <w:t>Method copy</w:t>
      </w:r>
      <w:bookmarkEnd w:id="258"/>
      <w:bookmarkEnd w:id="259"/>
      <w:bookmarkEnd w:id="260"/>
    </w:p>
    <w:p w:rsidR="00614D2D" w:rsidRDefault="00614D2D" w:rsidP="00614D2D">
      <w:r>
        <w:t>Test Area Reference: API_2_ERH_COPY_BSS</w:t>
      </w:r>
    </w:p>
    <w:p w:rsidR="00614D2D" w:rsidRDefault="00614D2D" w:rsidP="00614D2D">
      <w:pPr>
        <w:pStyle w:val="H6"/>
        <w:keepNext w:val="0"/>
        <w:keepLines w:val="0"/>
      </w:pPr>
      <w:r>
        <w:t>6.2.5.5.1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 xml:space="preserve">public short copy(byte[] dstBuffer, </w:t>
      </w:r>
    </w:p>
    <w:p w:rsidR="00614D2D" w:rsidRDefault="00614D2D" w:rsidP="00614D2D">
      <w:pPr>
        <w:pStyle w:val="PL"/>
        <w:rPr>
          <w:noProof w:val="0"/>
        </w:rPr>
      </w:pPr>
      <w:r>
        <w:rPr>
          <w:noProof w:val="0"/>
        </w:rPr>
        <w:t xml:space="preserve">                  short dstOffset,</w:t>
      </w:r>
    </w:p>
    <w:p w:rsidR="00614D2D" w:rsidRDefault="00614D2D" w:rsidP="00614D2D">
      <w:pPr>
        <w:pStyle w:val="PL"/>
        <w:rPr>
          <w:noProof w:val="0"/>
        </w:rPr>
      </w:pPr>
      <w:r>
        <w:rPr>
          <w:noProof w:val="0"/>
        </w:rPr>
        <w:t xml:space="preserve">                  short dstLength)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6.2.5.5.1.1</w:t>
      </w:r>
      <w:r>
        <w:tab/>
        <w:t>Normal execution</w:t>
      </w:r>
    </w:p>
    <w:p w:rsidR="00614D2D" w:rsidRDefault="00614D2D" w:rsidP="00614D2D">
      <w:pPr>
        <w:pStyle w:val="ListBullet"/>
        <w:numPr>
          <w:ilvl w:val="0"/>
          <w:numId w:val="2"/>
        </w:numPr>
        <w:ind w:left="568" w:hanging="284"/>
      </w:pPr>
      <w:r>
        <w:t>CRRN1: copies the simple TLV list contained in the handler to the destination byte array.</w:t>
      </w:r>
    </w:p>
    <w:p w:rsidR="00614D2D" w:rsidRDefault="00614D2D" w:rsidP="00614D2D">
      <w:pPr>
        <w:pStyle w:val="ListBullet"/>
        <w:numPr>
          <w:ilvl w:val="0"/>
          <w:numId w:val="2"/>
        </w:numPr>
        <w:ind w:left="568" w:hanging="284"/>
      </w:pPr>
      <w:r>
        <w:t>CRRN2: returns dstOffset + dstLength.</w:t>
      </w:r>
    </w:p>
    <w:p w:rsidR="00614D2D" w:rsidRDefault="00614D2D" w:rsidP="00614D2D">
      <w:pPr>
        <w:pStyle w:val="H6"/>
        <w:keepNext w:val="0"/>
        <w:keepLines w:val="0"/>
      </w:pPr>
      <w:r>
        <w:t>6.2.5.5.1.2</w:t>
      </w:r>
      <w:r>
        <w:tab/>
        <w:t>Parameter errors</w:t>
      </w:r>
    </w:p>
    <w:p w:rsidR="00614D2D" w:rsidRDefault="00614D2D" w:rsidP="00614D2D">
      <w:pPr>
        <w:pStyle w:val="ListBullet"/>
        <w:numPr>
          <w:ilvl w:val="0"/>
          <w:numId w:val="2"/>
        </w:numPr>
        <w:ind w:left="568" w:hanging="284"/>
      </w:pPr>
      <w:r>
        <w:t>CRRP1: if dstBuffer is null a NullPointerException is thrown.</w:t>
      </w:r>
    </w:p>
    <w:p w:rsidR="00614D2D" w:rsidRDefault="00614D2D" w:rsidP="00614D2D">
      <w:pPr>
        <w:pStyle w:val="ListBullet"/>
        <w:numPr>
          <w:ilvl w:val="0"/>
          <w:numId w:val="2"/>
        </w:numPr>
        <w:ind w:left="568" w:hanging="284"/>
      </w:pPr>
      <w:r>
        <w:t>CRRP2: if dstOffset or dstLength or both would cause access outside array bounds, or if dstLength is negative, an ArrayIndexOutOfBoundsException is thrown.</w:t>
      </w:r>
    </w:p>
    <w:p w:rsidR="00614D2D" w:rsidRDefault="00614D2D" w:rsidP="00614D2D">
      <w:pPr>
        <w:pStyle w:val="ListBullet"/>
        <w:numPr>
          <w:ilvl w:val="0"/>
          <w:numId w:val="2"/>
        </w:numPr>
        <w:ind w:left="568" w:hanging="284"/>
      </w:pPr>
      <w:r>
        <w:t>CRRP3: if dstLength is greater than the length of the simple TLV List, an instance of ToolkitException shall be thrown. The reason code shall be ToolkitException.OUT_OF_TLV_BOUNDARIES.</w:t>
      </w:r>
    </w:p>
    <w:p w:rsidR="00614D2D" w:rsidRDefault="00614D2D" w:rsidP="00614D2D">
      <w:pPr>
        <w:pStyle w:val="H6"/>
        <w:keepNext w:val="0"/>
        <w:keepLines w:val="0"/>
      </w:pPr>
      <w:r>
        <w:t>6.2.5.5.1.3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ToolkitException.HANDLER_NOT_AVAILABLE.</w:t>
      </w:r>
    </w:p>
    <w:p w:rsidR="00614D2D" w:rsidRDefault="00614D2D" w:rsidP="00614D2D">
      <w:pPr>
        <w:pStyle w:val="H6"/>
      </w:pPr>
      <w:r>
        <w:t>6.2.5.5.2</w:t>
      </w:r>
      <w:r>
        <w:tab/>
        <w:t>Test Suite files</w:t>
      </w:r>
    </w:p>
    <w:p w:rsidR="00614D2D" w:rsidRDefault="00614D2D" w:rsidP="00614D2D">
      <w:pPr>
        <w:keepNext/>
        <w:keepLines/>
      </w:pPr>
      <w:r>
        <w:t xml:space="preserve">Specific triggering: Unrecognized Envelope </w:t>
      </w:r>
    </w:p>
    <w:p w:rsidR="00614D2D" w:rsidRDefault="00614D2D" w:rsidP="00614D2D">
      <w:pPr>
        <w:pStyle w:val="B1"/>
        <w:tabs>
          <w:tab w:val="left" w:pos="2268"/>
        </w:tabs>
      </w:pPr>
      <w:r>
        <w:t>Test Script:</w:t>
      </w:r>
      <w:r w:rsidR="00A1704F">
        <w:tab/>
      </w:r>
      <w:r>
        <w:t>API_2_ERH_COPY_BSS_1.scr</w:t>
      </w:r>
    </w:p>
    <w:p w:rsidR="00614D2D" w:rsidRDefault="00614D2D" w:rsidP="00614D2D">
      <w:pPr>
        <w:pStyle w:val="B1"/>
        <w:tabs>
          <w:tab w:val="left" w:pos="2268"/>
        </w:tabs>
      </w:pPr>
      <w:r>
        <w:t>Test Applet:</w:t>
      </w:r>
      <w:r w:rsidR="00A1704F">
        <w:tab/>
      </w:r>
      <w:r>
        <w:t>API_2_ERH_COPY_BSS_1.java</w:t>
      </w:r>
    </w:p>
    <w:p w:rsidR="00614D2D" w:rsidRDefault="00614D2D" w:rsidP="00614D2D">
      <w:pPr>
        <w:pStyle w:val="B1"/>
        <w:tabs>
          <w:tab w:val="left" w:pos="2268"/>
        </w:tabs>
      </w:pPr>
      <w:r>
        <w:t>Load Script:</w:t>
      </w:r>
      <w:r w:rsidR="00A1704F">
        <w:tab/>
      </w:r>
      <w:r>
        <w:t>API_2_ERH_COPY_BSS_1.ldr</w:t>
      </w:r>
    </w:p>
    <w:p w:rsidR="00614D2D" w:rsidRDefault="00614D2D" w:rsidP="00614D2D">
      <w:pPr>
        <w:pStyle w:val="B1"/>
        <w:tabs>
          <w:tab w:val="left" w:pos="2268"/>
        </w:tabs>
      </w:pPr>
      <w:r>
        <w:t>Cleanup Script:</w:t>
      </w:r>
      <w:r w:rsidR="00A1704F">
        <w:tab/>
      </w:r>
      <w:r>
        <w:t>API_2_ERH_COPY_BSS_1.clr</w:t>
      </w:r>
    </w:p>
    <w:p w:rsidR="00614D2D" w:rsidRDefault="00614D2D" w:rsidP="00614D2D">
      <w:pPr>
        <w:pStyle w:val="B1"/>
        <w:tabs>
          <w:tab w:val="left" w:pos="2268"/>
        </w:tabs>
      </w:pPr>
      <w:r>
        <w:t>Parameter File:</w:t>
      </w:r>
      <w:r w:rsidR="00A1704F">
        <w:tab/>
      </w:r>
      <w:r>
        <w:t>API_2_ERH_COPY_BSS_1.par</w:t>
      </w:r>
    </w:p>
    <w:p w:rsidR="00614D2D" w:rsidRDefault="00614D2D" w:rsidP="00614D2D">
      <w:pPr>
        <w:pStyle w:val="H6"/>
        <w:keepNext w:val="0"/>
        <w:keepLines w:val="0"/>
      </w:pPr>
      <w:r>
        <w:t>6.2.5.5.3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appendTLV with value length of 7</w:t>
            </w:r>
          </w:p>
          <w:p w:rsidR="00614D2D" w:rsidRDefault="00614D2D">
            <w:pPr>
              <w:pStyle w:val="TAH"/>
              <w:keepNext w:val="0"/>
              <w:keepLines w:val="0"/>
            </w:pPr>
            <w:r>
              <w:t>NULL as parameter to dstBuffer</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r>
              <w:t>NullPointerException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 xml:space="preserve">dstOffset </w:t>
            </w:r>
            <w:r>
              <w:sym w:font="Symbol" w:char="F0B3"/>
            </w:r>
            <w:r>
              <w:t xml:space="preserve"> dstBuffer.length</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5</w:t>
            </w:r>
          </w:p>
          <w:p w:rsidR="00614D2D" w:rsidRDefault="00614D2D">
            <w:pPr>
              <w:pStyle w:val="PL"/>
              <w:rPr>
                <w:rFonts w:ascii="Arial" w:hAnsi="Arial"/>
                <w:noProof w:val="0"/>
                <w:sz w:val="18"/>
              </w:rPr>
            </w:pPr>
            <w:r>
              <w:rPr>
                <w:noProof w:val="0"/>
              </w:rPr>
              <w:t>dstLength = 1</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dstOffset &lt; 0</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-1</w:t>
            </w:r>
          </w:p>
          <w:p w:rsidR="00614D2D" w:rsidRDefault="00614D2D">
            <w:pPr>
              <w:pStyle w:val="PL"/>
              <w:rPr>
                <w:rFonts w:ascii="Arial" w:hAnsi="Arial"/>
                <w:noProof w:val="0"/>
                <w:sz w:val="18"/>
              </w:rPr>
            </w:pPr>
            <w:r>
              <w:rPr>
                <w:noProof w:val="0"/>
              </w:rPr>
              <w:t>dstLength = 1</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dstLength &gt; dstBuffer.length</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0</w:t>
            </w:r>
          </w:p>
          <w:p w:rsidR="00614D2D" w:rsidRDefault="00614D2D">
            <w:pPr>
              <w:pStyle w:val="PL"/>
              <w:rPr>
                <w:rFonts w:ascii="Arial" w:hAnsi="Arial"/>
                <w:noProof w:val="0"/>
                <w:sz w:val="18"/>
              </w:rPr>
            </w:pPr>
            <w:r>
              <w:rPr>
                <w:noProof w:val="0"/>
              </w:rPr>
              <w:t>dstLength = 6</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dstOffset + dstLength &gt; dstBuffer.length</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3</w:t>
            </w:r>
          </w:p>
          <w:p w:rsidR="00614D2D" w:rsidRDefault="00614D2D">
            <w:pPr>
              <w:pStyle w:val="PL"/>
              <w:rPr>
                <w:rFonts w:ascii="Arial" w:hAnsi="Arial"/>
                <w:noProof w:val="0"/>
                <w:sz w:val="18"/>
              </w:rPr>
            </w:pPr>
            <w:r>
              <w:rPr>
                <w:noProof w:val="0"/>
              </w:rPr>
              <w:t>dstLength = 3</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dstLength &lt; 0</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0</w:t>
            </w:r>
          </w:p>
          <w:p w:rsidR="00614D2D" w:rsidRDefault="00614D2D">
            <w:pPr>
              <w:pStyle w:val="PL"/>
              <w:rPr>
                <w:rFonts w:ascii="Arial" w:hAnsi="Arial"/>
                <w:noProof w:val="0"/>
                <w:sz w:val="18"/>
              </w:rPr>
            </w:pPr>
            <w:r>
              <w:rPr>
                <w:noProof w:val="0"/>
              </w:rPr>
              <w:t>dstLength = -1</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dstLength &gt; length of the simple TLV list</w:t>
            </w:r>
          </w:p>
          <w:p w:rsidR="00614D2D" w:rsidRDefault="00614D2D">
            <w:pPr>
              <w:pStyle w:val="PL"/>
              <w:rPr>
                <w:noProof w:val="0"/>
              </w:rPr>
            </w:pPr>
            <w:r>
              <w:rPr>
                <w:noProof w:val="0"/>
              </w:rPr>
              <w:t>dstBuffer.length = 10</w:t>
            </w:r>
          </w:p>
          <w:p w:rsidR="00614D2D" w:rsidRDefault="00614D2D">
            <w:pPr>
              <w:pStyle w:val="PL"/>
              <w:rPr>
                <w:noProof w:val="0"/>
              </w:rPr>
            </w:pPr>
            <w:r>
              <w:rPr>
                <w:noProof w:val="0"/>
              </w:rPr>
              <w:t>dstOffset = 0</w:t>
            </w:r>
          </w:p>
          <w:p w:rsidR="00614D2D" w:rsidRDefault="00614D2D">
            <w:pPr>
              <w:pStyle w:val="PL"/>
              <w:rPr>
                <w:rFonts w:ascii="Arial" w:hAnsi="Arial"/>
                <w:noProof w:val="0"/>
                <w:sz w:val="18"/>
              </w:rPr>
            </w:pPr>
            <w:r>
              <w:rPr>
                <w:noProof w:val="0"/>
              </w:rPr>
              <w:t>dstLength = 10</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Successful call, dstBuffer is the whole buffer</w:t>
            </w:r>
          </w:p>
          <w:p w:rsidR="00614D2D" w:rsidRDefault="00614D2D">
            <w:pPr>
              <w:pStyle w:val="PL"/>
              <w:rPr>
                <w:noProof w:val="0"/>
              </w:rPr>
            </w:pPr>
            <w:r>
              <w:rPr>
                <w:noProof w:val="0"/>
              </w:rPr>
              <w:t>dstBuffer.length = 9</w:t>
            </w:r>
          </w:p>
          <w:p w:rsidR="00614D2D" w:rsidRDefault="00614D2D">
            <w:pPr>
              <w:pStyle w:val="PL"/>
              <w:rPr>
                <w:noProof w:val="0"/>
              </w:rPr>
            </w:pPr>
            <w:r>
              <w:rPr>
                <w:noProof w:val="0"/>
              </w:rPr>
              <w:t>dstOffset = 0</w:t>
            </w:r>
          </w:p>
          <w:p w:rsidR="00614D2D" w:rsidRDefault="00614D2D">
            <w:pPr>
              <w:pStyle w:val="PL"/>
              <w:rPr>
                <w:rFonts w:ascii="Arial" w:hAnsi="Arial"/>
                <w:noProof w:val="0"/>
                <w:sz w:val="18"/>
              </w:rPr>
            </w:pPr>
            <w:r>
              <w:rPr>
                <w:noProof w:val="0"/>
              </w:rPr>
              <w:t>dstLength = 9</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copy() is 9</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the buffer</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arrayCompare() is 0</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Successful call, dstBuffer is part of a buffer</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3</w:t>
            </w:r>
          </w:p>
          <w:p w:rsidR="00614D2D" w:rsidRDefault="00614D2D">
            <w:pPr>
              <w:pStyle w:val="PL"/>
              <w:rPr>
                <w:rFonts w:ascii="Arial" w:hAnsi="Arial"/>
                <w:noProof w:val="0"/>
                <w:sz w:val="18"/>
              </w:rPr>
            </w:pPr>
            <w:r>
              <w:rPr>
                <w:noProof w:val="0"/>
              </w:rPr>
              <w:t>dstLength = 9</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copy() is 12</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the whole buffer</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arrayCompare() is 0</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12</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 dstBuffer is part of a buffer</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3</w:t>
            </w:r>
          </w:p>
          <w:p w:rsidR="00614D2D" w:rsidRDefault="00614D2D">
            <w:pPr>
              <w:pStyle w:val="PL"/>
              <w:rPr>
                <w:rFonts w:ascii="Arial" w:hAnsi="Arial"/>
                <w:noProof w:val="0"/>
                <w:sz w:val="18"/>
              </w:rPr>
            </w:pPr>
            <w:r>
              <w:rPr>
                <w:noProof w:val="0"/>
              </w:rPr>
              <w:t>dstLength = 6</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of copy() is 9</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 the whole buffer</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arrayCompare() is 0</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 copy with length =0</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15</w:t>
            </w:r>
          </w:p>
          <w:p w:rsidR="00614D2D" w:rsidRDefault="00614D2D">
            <w:pPr>
              <w:pStyle w:val="PL"/>
              <w:rPr>
                <w:rFonts w:ascii="Arial" w:hAnsi="Arial"/>
                <w:b/>
                <w:noProof w:val="0"/>
                <w:sz w:val="18"/>
              </w:rPr>
            </w:pPr>
            <w:r>
              <w:rPr>
                <w:noProof w:val="0"/>
              </w:rPr>
              <w:t>dstLength = 0</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copy() is 15</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Call the post() method</w:t>
            </w:r>
          </w:p>
          <w:p w:rsidR="00614D2D" w:rsidRDefault="00614D2D">
            <w:pPr>
              <w:pStyle w:val="PL"/>
              <w:rPr>
                <w:noProof w:val="0"/>
              </w:rPr>
            </w:pPr>
          </w:p>
          <w:p w:rsidR="00614D2D" w:rsidRDefault="00614D2D">
            <w:pPr>
              <w:pStyle w:val="PL"/>
              <w:rPr>
                <w:noProof w:val="0"/>
              </w:rPr>
            </w:pPr>
            <w:r>
              <w:rPr>
                <w:noProof w:val="0"/>
              </w:rPr>
              <w:t>Call copy():</w:t>
            </w:r>
          </w:p>
          <w:p w:rsidR="00614D2D" w:rsidRDefault="00614D2D">
            <w:pPr>
              <w:pStyle w:val="PL"/>
              <w:rPr>
                <w:noProof w:val="0"/>
              </w:rPr>
            </w:pPr>
            <w:r>
              <w:rPr>
                <w:noProof w:val="0"/>
              </w:rPr>
              <w:t>dstBuffer.length = 10</w:t>
            </w:r>
          </w:p>
          <w:p w:rsidR="00614D2D" w:rsidRDefault="00614D2D">
            <w:pPr>
              <w:pStyle w:val="PL"/>
              <w:rPr>
                <w:noProof w:val="0"/>
              </w:rPr>
            </w:pPr>
            <w:r>
              <w:rPr>
                <w:noProof w:val="0"/>
              </w:rPr>
              <w:t>dstOffset = 0</w:t>
            </w:r>
          </w:p>
          <w:p w:rsidR="00614D2D" w:rsidRDefault="00614D2D">
            <w:pPr>
              <w:pStyle w:val="PL"/>
            </w:pPr>
            <w:r>
              <w:t>dstLength = 0</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A toolkit Exception with HANDLER_NOT_AVAILABLE reason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pPr>
      <w:r>
        <w:t>6.2.5.5.4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90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9, 11, 13</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8, 10, 12, 14</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P1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P2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r>
    </w:tbl>
    <w:p w:rsidR="00614D2D" w:rsidRDefault="00614D2D" w:rsidP="00614D2D"/>
    <w:p w:rsidR="00614D2D" w:rsidRDefault="00614D2D" w:rsidP="00614D2D">
      <w:pPr>
        <w:pStyle w:val="Heading4"/>
        <w:keepNext w:val="0"/>
        <w:keepLines w:val="0"/>
      </w:pPr>
      <w:bookmarkStart w:id="261" w:name="_Toc51826729"/>
      <w:bookmarkStart w:id="262" w:name="_Toc117070410"/>
      <w:bookmarkStart w:id="263" w:name="_Toc51828172"/>
      <w:r>
        <w:t>6.2.5.6</w:t>
      </w:r>
      <w:r>
        <w:tab/>
        <w:t>Method findTLV</w:t>
      </w:r>
      <w:bookmarkEnd w:id="261"/>
      <w:bookmarkEnd w:id="262"/>
      <w:bookmarkEnd w:id="263"/>
    </w:p>
    <w:p w:rsidR="00614D2D" w:rsidRDefault="00614D2D" w:rsidP="00614D2D">
      <w:r>
        <w:t>Test Area Reference: API_2_ERH_FINDBB</w:t>
      </w:r>
    </w:p>
    <w:p w:rsidR="00614D2D" w:rsidRDefault="00614D2D" w:rsidP="00614D2D">
      <w:pPr>
        <w:pStyle w:val="H6"/>
        <w:keepNext w:val="0"/>
        <w:keepLines w:val="0"/>
      </w:pPr>
      <w:r>
        <w:t>6.2.5.6.1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byte findTLV(byte tag, byte occurrence)</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6.2.5.6.1.1</w:t>
      </w:r>
      <w:r>
        <w:tab/>
        <w:t>Normal execution</w:t>
      </w:r>
    </w:p>
    <w:p w:rsidR="00614D2D" w:rsidRDefault="00614D2D" w:rsidP="00614D2D">
      <w:r>
        <w:t xml:space="preserve">Looks for the indicated occurrence of a TLV element from the beginning of the TLV list (handler buffer): </w:t>
      </w:r>
    </w:p>
    <w:p w:rsidR="00614D2D" w:rsidRDefault="00614D2D" w:rsidP="00614D2D">
      <w:pPr>
        <w:pStyle w:val="ListBullet"/>
        <w:numPr>
          <w:ilvl w:val="0"/>
          <w:numId w:val="2"/>
        </w:numPr>
        <w:ind w:left="568" w:hanging="284"/>
      </w:pPr>
      <w:r>
        <w:t xml:space="preserve">CRRN1: the method is successful if the required occurrence exists then the corresponding TLV becomes current. </w:t>
      </w:r>
    </w:p>
    <w:p w:rsidR="00614D2D" w:rsidRDefault="00614D2D" w:rsidP="00614D2D">
      <w:pPr>
        <w:pStyle w:val="ListBullet"/>
        <w:numPr>
          <w:ilvl w:val="0"/>
          <w:numId w:val="2"/>
        </w:numPr>
        <w:ind w:left="568" w:hanging="284"/>
      </w:pPr>
      <w:r>
        <w:t>CRRN2: if the method is successful then it returns TLV_FOUND_CR_SET when Comprehension Required flag is set.</w:t>
      </w:r>
    </w:p>
    <w:p w:rsidR="00614D2D" w:rsidRDefault="00614D2D" w:rsidP="00614D2D">
      <w:pPr>
        <w:pStyle w:val="ListBullet"/>
        <w:numPr>
          <w:ilvl w:val="0"/>
          <w:numId w:val="2"/>
        </w:numPr>
        <w:ind w:left="568" w:hanging="284"/>
      </w:pPr>
      <w:r>
        <w:t>CRRN3: if the method is successful then it returns TLV_FOUND_CR_NOT_SET when Comprehension Required flag is not set.</w:t>
      </w:r>
    </w:p>
    <w:p w:rsidR="00614D2D" w:rsidRDefault="00614D2D" w:rsidP="00614D2D">
      <w:pPr>
        <w:pStyle w:val="ListBullet"/>
        <w:numPr>
          <w:ilvl w:val="0"/>
          <w:numId w:val="2"/>
        </w:numPr>
        <w:ind w:left="568" w:hanging="284"/>
      </w:pPr>
      <w:r>
        <w:t>CRRN4: if the required occurrence of the TLV element does not exist, the current TLV is no longer defined and TLV_NOT_FOUND is returned.</w:t>
      </w:r>
    </w:p>
    <w:p w:rsidR="00614D2D" w:rsidRDefault="00614D2D" w:rsidP="00614D2D">
      <w:pPr>
        <w:pStyle w:val="ListBullet"/>
        <w:numPr>
          <w:ilvl w:val="0"/>
          <w:numId w:val="2"/>
        </w:numPr>
        <w:ind w:left="568" w:hanging="284"/>
      </w:pPr>
      <w:r>
        <w:t>CRRN5: The search method is comprehension required flag independent.</w:t>
      </w:r>
    </w:p>
    <w:p w:rsidR="00614D2D" w:rsidRDefault="00614D2D" w:rsidP="00614D2D">
      <w:pPr>
        <w:pStyle w:val="H6"/>
        <w:keepNext w:val="0"/>
        <w:keepLines w:val="0"/>
      </w:pPr>
      <w:r>
        <w:t>6.2.5.6.1.2</w:t>
      </w:r>
      <w:r>
        <w:tab/>
        <w:t>Parameter errors</w:t>
      </w:r>
    </w:p>
    <w:p w:rsidR="00614D2D" w:rsidRDefault="00614D2D" w:rsidP="00614D2D">
      <w:pPr>
        <w:pStyle w:val="ListBullet"/>
        <w:numPr>
          <w:ilvl w:val="0"/>
          <w:numId w:val="2"/>
        </w:numPr>
        <w:ind w:left="568" w:hanging="284"/>
      </w:pPr>
      <w:r>
        <w:t xml:space="preserve">CRRP1: if an input parameter is not valid (e.g. occurrence = 0) an instance of ToolkitException shall be thrown. The reason code shall be ToolkitException.BAD_INPUT_PARAMETER. </w:t>
      </w:r>
    </w:p>
    <w:p w:rsidR="00614D2D" w:rsidRDefault="00614D2D" w:rsidP="00614D2D">
      <w:pPr>
        <w:pStyle w:val="H6"/>
        <w:keepNext w:val="0"/>
        <w:keepLines w:val="0"/>
      </w:pPr>
      <w:r>
        <w:t>6.2.5.6.1.3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ToolkitException.HANDLER_NOT_AVAILABLE.</w:t>
      </w:r>
    </w:p>
    <w:p w:rsidR="00614D2D" w:rsidRDefault="00614D2D" w:rsidP="00614D2D">
      <w:pPr>
        <w:pStyle w:val="H6"/>
        <w:keepNext w:val="0"/>
        <w:keepLines w:val="0"/>
      </w:pPr>
      <w:r>
        <w:t>6.2.5.6.2</w:t>
      </w:r>
      <w:r>
        <w:tab/>
        <w:t>Test Suite files</w:t>
      </w:r>
    </w:p>
    <w:p w:rsidR="00614D2D" w:rsidRDefault="00614D2D" w:rsidP="00614D2D">
      <w:r>
        <w:t xml:space="preserve">Specific triggering: Unrecognized Envelope </w:t>
      </w:r>
    </w:p>
    <w:p w:rsidR="00614D2D" w:rsidRDefault="00614D2D" w:rsidP="00614D2D">
      <w:pPr>
        <w:pStyle w:val="B1"/>
        <w:tabs>
          <w:tab w:val="left" w:pos="2268"/>
        </w:tabs>
      </w:pPr>
      <w:r>
        <w:t>Test Script:</w:t>
      </w:r>
      <w:r w:rsidR="00A1704F">
        <w:tab/>
      </w:r>
      <w:r>
        <w:t>API_2_ERH_FINDBB_1.scr</w:t>
      </w:r>
    </w:p>
    <w:p w:rsidR="00614D2D" w:rsidRDefault="00614D2D" w:rsidP="00614D2D">
      <w:pPr>
        <w:pStyle w:val="B1"/>
        <w:tabs>
          <w:tab w:val="left" w:pos="2268"/>
        </w:tabs>
      </w:pPr>
      <w:r>
        <w:t>Test Applet:</w:t>
      </w:r>
      <w:r w:rsidR="00A1704F">
        <w:tab/>
      </w:r>
      <w:r>
        <w:t>API_2_ERH_FINDBB_1.java</w:t>
      </w:r>
    </w:p>
    <w:p w:rsidR="00614D2D" w:rsidRDefault="00614D2D" w:rsidP="00614D2D">
      <w:pPr>
        <w:pStyle w:val="B1"/>
        <w:tabs>
          <w:tab w:val="left" w:pos="2268"/>
        </w:tabs>
      </w:pPr>
      <w:r>
        <w:t>Load Script:</w:t>
      </w:r>
      <w:r w:rsidR="00A1704F">
        <w:tab/>
      </w:r>
      <w:r>
        <w:t>API_2_ERH_FINDBB_1.ldr</w:t>
      </w:r>
    </w:p>
    <w:p w:rsidR="00614D2D" w:rsidRDefault="00614D2D" w:rsidP="00614D2D">
      <w:pPr>
        <w:pStyle w:val="B1"/>
        <w:tabs>
          <w:tab w:val="left" w:pos="2268"/>
        </w:tabs>
      </w:pPr>
      <w:r>
        <w:t>Cleanup Script:</w:t>
      </w:r>
      <w:r w:rsidR="00A1704F">
        <w:tab/>
      </w:r>
      <w:r>
        <w:t>API_2_ERH_FINDBB_1.clr</w:t>
      </w:r>
    </w:p>
    <w:p w:rsidR="00614D2D" w:rsidRDefault="00614D2D" w:rsidP="00614D2D">
      <w:pPr>
        <w:pStyle w:val="B1"/>
        <w:tabs>
          <w:tab w:val="left" w:pos="2268"/>
        </w:tabs>
      </w:pPr>
      <w:r>
        <w:t>Parameter File:</w:t>
      </w:r>
      <w:r w:rsidR="00A1704F">
        <w:tab/>
      </w:r>
      <w:r>
        <w:t>API_2_ERH_FINDBB_1.par</w:t>
      </w:r>
    </w:p>
    <w:p w:rsidR="00614D2D" w:rsidRDefault="00614D2D" w:rsidP="00614D2D">
      <w:pPr>
        <w:pStyle w:val="H6"/>
      </w:pPr>
      <w:r>
        <w:t>6.2.5.6.3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rPr>
                <w:lang w:val="fr-FR"/>
              </w:rPr>
            </w:pPr>
            <w:r>
              <w:rPr>
                <w:lang w:val="fr-FR"/>
              </w:rP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rPr>
                <w:lang w:val="fr-FR"/>
              </w:rPr>
            </w:pPr>
            <w:r>
              <w:rPr>
                <w:lang w:val="fr-FR"/>
              </w:rP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rPr>
                <w:lang w:val="fr-FR"/>
              </w:rPr>
            </w:pPr>
            <w:r>
              <w:rPr>
                <w:lang w:val="fr-FR"/>
              </w:rP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pPr>
            <w:r>
              <w:t>append the handler with TLVs:</w:t>
            </w:r>
          </w:p>
          <w:p w:rsidR="00614D2D" w:rsidRDefault="00614D2D">
            <w:pPr>
              <w:pStyle w:val="PL"/>
              <w:keepNext/>
              <w:keepLines/>
              <w:rPr>
                <w:noProof w:val="0"/>
              </w:rPr>
            </w:pPr>
            <w:r>
              <w:rPr>
                <w:noProof w:val="0"/>
              </w:rPr>
              <w:t>81 03 11 22 33</w:t>
            </w:r>
          </w:p>
          <w:p w:rsidR="00614D2D" w:rsidRDefault="00614D2D">
            <w:pPr>
              <w:pStyle w:val="PL"/>
              <w:keepNext/>
              <w:keepLines/>
              <w:rPr>
                <w:noProof w:val="0"/>
              </w:rPr>
            </w:pPr>
            <w:r>
              <w:rPr>
                <w:noProof w:val="0"/>
              </w:rPr>
              <w:t>82 02 99 77</w:t>
            </w:r>
          </w:p>
        </w:tc>
        <w:tc>
          <w:tcPr>
            <w:tcW w:w="2835" w:type="dxa"/>
            <w:tcBorders>
              <w:top w:val="single" w:sz="4" w:space="0" w:color="auto"/>
              <w:left w:val="single" w:sz="4" w:space="0" w:color="auto"/>
              <w:bottom w:val="nil"/>
              <w:right w:val="single" w:sz="4" w:space="0" w:color="auto"/>
            </w:tcBorders>
          </w:tcPr>
          <w:p w:rsidR="00614D2D" w:rsidRDefault="00614D2D">
            <w:pPr>
              <w:pStyle w:val="TAL"/>
            </w:pPr>
          </w:p>
        </w:tc>
        <w:tc>
          <w:tcPr>
            <w:tcW w:w="2410" w:type="dxa"/>
            <w:tcBorders>
              <w:top w:val="single" w:sz="4" w:space="0" w:color="auto"/>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Invalid input parameter</w:t>
            </w:r>
          </w:p>
          <w:p w:rsidR="00614D2D" w:rsidRDefault="00614D2D">
            <w:pPr>
              <w:pStyle w:val="PL"/>
              <w:rPr>
                <w:noProof w:val="0"/>
              </w:rPr>
            </w:pPr>
            <w:r>
              <w:rPr>
                <w:noProof w:val="0"/>
              </w:rPr>
              <w:t>Occurrence = 0</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ToolkitException.BAD_INPUT_PARAMETER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Search 1</w:t>
            </w:r>
            <w:r>
              <w:rPr>
                <w:vertAlign w:val="superscript"/>
              </w:rPr>
              <w:t>st</w:t>
            </w:r>
            <w:r>
              <w:t xml:space="preserve"> TLV</w:t>
            </w:r>
          </w:p>
          <w:p w:rsidR="00614D2D" w:rsidRDefault="00614D2D">
            <w:pPr>
              <w:pStyle w:val="PL"/>
              <w:rPr>
                <w:noProof w:val="0"/>
              </w:rPr>
            </w:pPr>
            <w:r>
              <w:rPr>
                <w:noProof w:val="0"/>
              </w:rPr>
              <w:t>Tag = 01h</w:t>
            </w:r>
          </w:p>
          <w:p w:rsidR="00614D2D" w:rsidRDefault="00614D2D">
            <w:pPr>
              <w:pStyle w:val="PL"/>
              <w:rPr>
                <w:noProof w:val="0"/>
              </w:rPr>
            </w:pPr>
            <w:r>
              <w:rPr>
                <w:noProof w:val="0"/>
              </w:rPr>
              <w:t>Occurrence = 1</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TLV_FOUND_CR_SET</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03h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4</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Search 2</w:t>
            </w:r>
            <w:r>
              <w:rPr>
                <w:vertAlign w:val="superscript"/>
              </w:rPr>
              <w:t>nd</w:t>
            </w:r>
            <w:r>
              <w:t xml:space="preserve"> TLV</w:t>
            </w:r>
          </w:p>
          <w:p w:rsidR="00614D2D" w:rsidRDefault="00614D2D">
            <w:pPr>
              <w:pStyle w:val="PL"/>
              <w:rPr>
                <w:noProof w:val="0"/>
              </w:rPr>
            </w:pPr>
            <w:r>
              <w:rPr>
                <w:noProof w:val="0"/>
              </w:rPr>
              <w:t>Tag = 02h</w:t>
            </w:r>
          </w:p>
          <w:p w:rsidR="00614D2D" w:rsidRDefault="00614D2D">
            <w:pPr>
              <w:pStyle w:val="PL"/>
              <w:rPr>
                <w:noProof w:val="0"/>
              </w:rPr>
            </w:pPr>
            <w:r>
              <w:rPr>
                <w:noProof w:val="0"/>
              </w:rPr>
              <w:t>Occurrence = 1</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TLV_FOUND_CR_SET</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02h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6</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rPr>
                <w:lang w:val="pt-BR"/>
              </w:rPr>
            </w:pPr>
            <w:r>
              <w:rPr>
                <w:lang w:val="pt-BR"/>
              </w:rPr>
              <w:t>Select a TLV (tag 02h)</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rPr>
                <w:lang w:val="pt-BR"/>
              </w:rPr>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rPr>
                <w:lang w:val="pt-BR"/>
              </w:rPr>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rPr>
                <w:lang w:val="pt-BR"/>
              </w:rPr>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Search a wrong tag</w:t>
            </w:r>
          </w:p>
          <w:p w:rsidR="00614D2D" w:rsidRDefault="00614D2D">
            <w:pPr>
              <w:pStyle w:val="PL"/>
              <w:rPr>
                <w:noProof w:val="0"/>
              </w:rPr>
            </w:pPr>
            <w:r>
              <w:rPr>
                <w:noProof w:val="0"/>
              </w:rPr>
              <w:t>Tag = 03h</w:t>
            </w:r>
          </w:p>
          <w:p w:rsidR="00614D2D" w:rsidRDefault="00614D2D">
            <w:pPr>
              <w:pStyle w:val="PL"/>
              <w:rPr>
                <w:noProof w:val="0"/>
              </w:rPr>
            </w:pPr>
            <w:r>
              <w:rPr>
                <w:noProof w:val="0"/>
              </w:rPr>
              <w:t>Occurrence = 1</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TLV_NOT_FOUND</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8</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Search a tag with wrong occurrence</w:t>
            </w:r>
          </w:p>
          <w:p w:rsidR="00614D2D" w:rsidRDefault="00614D2D">
            <w:pPr>
              <w:pStyle w:val="PL"/>
              <w:rPr>
                <w:noProof w:val="0"/>
              </w:rPr>
            </w:pPr>
            <w:r>
              <w:rPr>
                <w:noProof w:val="0"/>
              </w:rPr>
              <w:t>Tag = 01h</w:t>
            </w:r>
          </w:p>
          <w:p w:rsidR="00614D2D" w:rsidRDefault="00614D2D">
            <w:pPr>
              <w:pStyle w:val="PL"/>
              <w:rPr>
                <w:noProof w:val="0"/>
              </w:rPr>
            </w:pPr>
            <w:r>
              <w:rPr>
                <w:noProof w:val="0"/>
              </w:rPr>
              <w:t>Occurrence = 2</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TLV_NOT_FOUND</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10</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Append a TLV with tag=02h</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Search the TLV</w:t>
            </w:r>
          </w:p>
          <w:p w:rsidR="00614D2D" w:rsidRDefault="00614D2D">
            <w:pPr>
              <w:pStyle w:val="PL"/>
              <w:rPr>
                <w:noProof w:val="0"/>
              </w:rPr>
            </w:pPr>
            <w:r>
              <w:rPr>
                <w:noProof w:val="0"/>
              </w:rPr>
              <w:t>Tag = 02h</w:t>
            </w:r>
          </w:p>
          <w:p w:rsidR="00614D2D" w:rsidRDefault="00614D2D">
            <w:pPr>
              <w:pStyle w:val="PL"/>
              <w:rPr>
                <w:noProof w:val="0"/>
              </w:rPr>
            </w:pPr>
            <w:r>
              <w:rPr>
                <w:noProof w:val="0"/>
              </w:rPr>
              <w:t>Occurrence = 2</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TLV_FOUND_CR_NOT_SET</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Append a TLV with tag=04h</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Search the TLV</w:t>
            </w:r>
          </w:p>
          <w:p w:rsidR="00614D2D" w:rsidRDefault="00614D2D">
            <w:pPr>
              <w:pStyle w:val="PL"/>
              <w:rPr>
                <w:noProof w:val="0"/>
              </w:rPr>
            </w:pPr>
            <w:r>
              <w:rPr>
                <w:noProof w:val="0"/>
              </w:rPr>
              <w:t>Tag = 04h</w:t>
            </w:r>
          </w:p>
          <w:p w:rsidR="00614D2D" w:rsidRDefault="00614D2D">
            <w:pPr>
              <w:pStyle w:val="PL"/>
              <w:rPr>
                <w:noProof w:val="0"/>
              </w:rPr>
            </w:pPr>
            <w:r>
              <w:rPr>
                <w:noProof w:val="0"/>
              </w:rPr>
              <w:t>Occurrence = 1</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TLV_FOUND_CR_NOT_SET</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Search tag 81h</w:t>
            </w:r>
          </w:p>
          <w:p w:rsidR="00614D2D" w:rsidRDefault="00614D2D">
            <w:pPr>
              <w:pStyle w:val="PL"/>
              <w:rPr>
                <w:noProof w:val="0"/>
              </w:rPr>
            </w:pPr>
            <w:r>
              <w:rPr>
                <w:noProof w:val="0"/>
              </w:rPr>
              <w:t>Tag = 81h</w:t>
            </w:r>
          </w:p>
          <w:p w:rsidR="00614D2D" w:rsidRDefault="00614D2D">
            <w:pPr>
              <w:pStyle w:val="PL"/>
              <w:rPr>
                <w:noProof w:val="0"/>
              </w:rPr>
            </w:pPr>
            <w:r>
              <w:rPr>
                <w:noProof w:val="0"/>
              </w:rPr>
              <w:t>Occurrence = 1</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Result is TLV_FOUND_CR_SET</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Search tag 84h</w:t>
            </w:r>
          </w:p>
          <w:p w:rsidR="00614D2D" w:rsidRDefault="00614D2D">
            <w:pPr>
              <w:pStyle w:val="PL"/>
              <w:rPr>
                <w:noProof w:val="0"/>
              </w:rPr>
            </w:pPr>
            <w:r>
              <w:rPr>
                <w:noProof w:val="0"/>
              </w:rPr>
              <w:t>Tag = 84h</w:t>
            </w:r>
          </w:p>
          <w:p w:rsidR="00614D2D" w:rsidRDefault="00614D2D">
            <w:pPr>
              <w:pStyle w:val="PL"/>
              <w:rPr>
                <w:noProof w:val="0"/>
              </w:rPr>
            </w:pPr>
            <w:r>
              <w:rPr>
                <w:noProof w:val="0"/>
              </w:rPr>
              <w:t>Occurrence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TLV_FOUND_CR_NOT_SET</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Call the post() method then Search 1</w:t>
            </w:r>
            <w:r>
              <w:rPr>
                <w:vertAlign w:val="superscript"/>
              </w:rPr>
              <w:t>st</w:t>
            </w:r>
            <w:r>
              <w:t xml:space="preserve"> TLV</w:t>
            </w:r>
          </w:p>
          <w:p w:rsidR="00614D2D" w:rsidRDefault="00614D2D">
            <w:pPr>
              <w:pStyle w:val="PL"/>
              <w:rPr>
                <w:noProof w:val="0"/>
              </w:rPr>
            </w:pPr>
          </w:p>
          <w:p w:rsidR="00614D2D" w:rsidRDefault="00614D2D">
            <w:pPr>
              <w:pStyle w:val="PL"/>
              <w:rPr>
                <w:noProof w:val="0"/>
              </w:rPr>
            </w:pPr>
            <w:r>
              <w:rPr>
                <w:noProof w:val="0"/>
              </w:rPr>
              <w:t>Tag = 81h</w:t>
            </w:r>
          </w:p>
          <w:p w:rsidR="00614D2D" w:rsidRDefault="00614D2D">
            <w:pPr>
              <w:pStyle w:val="PL"/>
            </w:pPr>
            <w:r>
              <w:t>Occurrence = 1</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r>
              <w:t>A toolkit Exception with HANDLER_NOT_AVAILABLE reason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6.2.5.6.4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90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3, 5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2, 4</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10, 11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6, 7,8, 9</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N5</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12, 13</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r>
    </w:tbl>
    <w:p w:rsidR="00614D2D" w:rsidRDefault="00614D2D" w:rsidP="00614D2D"/>
    <w:p w:rsidR="00614D2D" w:rsidRDefault="00614D2D" w:rsidP="00614D2D">
      <w:pPr>
        <w:pStyle w:val="Heading4"/>
        <w:keepNext w:val="0"/>
        <w:keepLines w:val="0"/>
      </w:pPr>
      <w:bookmarkStart w:id="264" w:name="_Toc51826730"/>
      <w:bookmarkStart w:id="265" w:name="_Toc117070411"/>
      <w:bookmarkStart w:id="266" w:name="_Toc51828173"/>
      <w:r>
        <w:t>6.2.5.7</w:t>
      </w:r>
      <w:r>
        <w:tab/>
        <w:t>Method getValueLength</w:t>
      </w:r>
      <w:bookmarkEnd w:id="264"/>
      <w:bookmarkEnd w:id="265"/>
      <w:bookmarkEnd w:id="266"/>
    </w:p>
    <w:p w:rsidR="00614D2D" w:rsidRDefault="00614D2D" w:rsidP="00614D2D">
      <w:r>
        <w:t>Test Area Reference: API_2_ERH_GVLE</w:t>
      </w:r>
    </w:p>
    <w:p w:rsidR="00614D2D" w:rsidRDefault="00614D2D" w:rsidP="00614D2D">
      <w:pPr>
        <w:pStyle w:val="H6"/>
        <w:keepNext w:val="0"/>
        <w:keepLines w:val="0"/>
      </w:pPr>
      <w:r>
        <w:t>6.2.5.7.1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short getValueLength()</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6.2.5.7.1.1</w:t>
      </w:r>
      <w:r>
        <w:tab/>
        <w:t>Normal execution</w:t>
      </w:r>
    </w:p>
    <w:p w:rsidR="00614D2D" w:rsidRDefault="00614D2D" w:rsidP="00614D2D">
      <w:pPr>
        <w:pStyle w:val="ListBullet"/>
        <w:numPr>
          <w:ilvl w:val="0"/>
          <w:numId w:val="2"/>
        </w:numPr>
        <w:ind w:left="568" w:hanging="284"/>
      </w:pPr>
      <w:r>
        <w:t>CRRN1: gets and returns the binary length of the value field for the last TLV element which has been found in the handler.</w:t>
      </w:r>
    </w:p>
    <w:p w:rsidR="00614D2D" w:rsidRDefault="00614D2D" w:rsidP="00614D2D">
      <w:pPr>
        <w:pStyle w:val="H6"/>
        <w:keepNext w:val="0"/>
        <w:keepLines w:val="0"/>
      </w:pPr>
      <w:r>
        <w:t>6.2.5.7.1.2</w:t>
      </w:r>
      <w:r>
        <w:tab/>
        <w:t>Parameter errors</w:t>
      </w:r>
    </w:p>
    <w:p w:rsidR="00614D2D" w:rsidRDefault="00614D2D" w:rsidP="00614D2D">
      <w:r>
        <w:t>No requirements.</w:t>
      </w:r>
    </w:p>
    <w:p w:rsidR="00614D2D" w:rsidRDefault="00614D2D" w:rsidP="00614D2D">
      <w:pPr>
        <w:pStyle w:val="H6"/>
        <w:keepNext w:val="0"/>
        <w:keepLines w:val="0"/>
      </w:pPr>
      <w:r>
        <w:t>6.2.5.7.1.3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ToolkitException.HANDLER_NOT_AVAILABLE.</w:t>
      </w:r>
    </w:p>
    <w:p w:rsidR="00614D2D" w:rsidRDefault="00614D2D" w:rsidP="00614D2D">
      <w:pPr>
        <w:pStyle w:val="ListBullet"/>
        <w:numPr>
          <w:ilvl w:val="0"/>
          <w:numId w:val="2"/>
        </w:numPr>
        <w:ind w:left="568" w:hanging="284"/>
      </w:pPr>
      <w:r>
        <w:t>CRRC2: in case of unavailable TLV element an instance of ToolkitException shall be thrown. The reason code shall be ToolkitException.UNAVAILABLE_ELEMENT.</w:t>
      </w:r>
    </w:p>
    <w:p w:rsidR="00614D2D" w:rsidRDefault="00614D2D" w:rsidP="00614D2D">
      <w:pPr>
        <w:pStyle w:val="H6"/>
        <w:keepNext w:val="0"/>
        <w:keepLines w:val="0"/>
      </w:pPr>
      <w:r>
        <w:t>6.2.5.7.2</w:t>
      </w:r>
      <w:r>
        <w:tab/>
        <w:t>Test Suite files</w:t>
      </w:r>
    </w:p>
    <w:p w:rsidR="00614D2D" w:rsidRDefault="00614D2D" w:rsidP="00614D2D">
      <w:r>
        <w:t xml:space="preserve">Specific triggering: Unrecognized Envelope </w:t>
      </w:r>
    </w:p>
    <w:p w:rsidR="00614D2D" w:rsidRDefault="00614D2D" w:rsidP="00614D2D">
      <w:pPr>
        <w:pStyle w:val="B1"/>
        <w:tabs>
          <w:tab w:val="left" w:pos="2268"/>
        </w:tabs>
      </w:pPr>
      <w:r>
        <w:t>Test Script:</w:t>
      </w:r>
      <w:r w:rsidR="00A1704F">
        <w:tab/>
      </w:r>
      <w:r>
        <w:t>API_2_ERH_GVLE_1.scr</w:t>
      </w:r>
    </w:p>
    <w:p w:rsidR="00614D2D" w:rsidRDefault="00614D2D" w:rsidP="00614D2D">
      <w:pPr>
        <w:pStyle w:val="B1"/>
        <w:tabs>
          <w:tab w:val="left" w:pos="2268"/>
        </w:tabs>
      </w:pPr>
      <w:r>
        <w:t>Test Applet:</w:t>
      </w:r>
      <w:r w:rsidR="00A1704F">
        <w:tab/>
      </w:r>
      <w:r>
        <w:t>API_2_ERH_GVLE_1.java</w:t>
      </w:r>
    </w:p>
    <w:p w:rsidR="00614D2D" w:rsidRDefault="00614D2D" w:rsidP="00614D2D">
      <w:pPr>
        <w:pStyle w:val="B1"/>
        <w:tabs>
          <w:tab w:val="left" w:pos="2268"/>
        </w:tabs>
      </w:pPr>
      <w:r>
        <w:t>Load Script:</w:t>
      </w:r>
      <w:r w:rsidR="00A1704F">
        <w:tab/>
      </w:r>
      <w:r>
        <w:t>API_2_ERH_GVLE_1.ldr</w:t>
      </w:r>
    </w:p>
    <w:p w:rsidR="00614D2D" w:rsidRDefault="00614D2D" w:rsidP="00614D2D">
      <w:pPr>
        <w:pStyle w:val="B1"/>
        <w:tabs>
          <w:tab w:val="left" w:pos="2268"/>
        </w:tabs>
      </w:pPr>
      <w:r>
        <w:t>Cleanup Script:</w:t>
      </w:r>
      <w:r w:rsidR="00A1704F">
        <w:tab/>
      </w:r>
      <w:r>
        <w:t>API_2_ERH_GVLE_1.clr</w:t>
      </w:r>
    </w:p>
    <w:p w:rsidR="00614D2D" w:rsidRDefault="00614D2D" w:rsidP="00614D2D">
      <w:pPr>
        <w:pStyle w:val="B1"/>
        <w:tabs>
          <w:tab w:val="left" w:pos="2268"/>
        </w:tabs>
      </w:pPr>
      <w:r>
        <w:t>Parameter File:</w:t>
      </w:r>
      <w:r w:rsidR="00A1704F">
        <w:tab/>
      </w:r>
      <w:r>
        <w:t>API_2_ERH_GVLE_1.par</w:t>
      </w:r>
    </w:p>
    <w:p w:rsidR="00614D2D" w:rsidRDefault="00614D2D" w:rsidP="00614D2D">
      <w:pPr>
        <w:pStyle w:val="H6"/>
        <w:keepNext w:val="0"/>
        <w:keepLines w:val="0"/>
      </w:pPr>
      <w:r>
        <w:t>6.2.5.7.3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appendTLV 02 02 02 02</w:t>
            </w:r>
          </w:p>
          <w:p w:rsidR="00614D2D" w:rsidRDefault="00614D2D">
            <w:pPr>
              <w:pStyle w:val="TAH"/>
              <w:keepNext w:val="0"/>
              <w:keepLines w:val="0"/>
            </w:pPr>
            <w:r>
              <w:t>findTLV with TAG 03</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getValueLength()</w:t>
            </w:r>
          </w:p>
          <w:p w:rsidR="00614D2D" w:rsidRDefault="00614D2D">
            <w:pPr>
              <w:jc w:val="center"/>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appendTLV with TAG 0D and length 00</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 xml:space="preserve">Search TLV 0Dh </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PL"/>
              <w:rPr>
                <w:noProof w:val="0"/>
              </w:rPr>
            </w:pPr>
            <w:r>
              <w:rPr>
                <w:noProof w:val="0"/>
              </w:rPr>
              <w:t>getValueLength()</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Clear the handler and append TLV with TAG 0D and length 02</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 xml:space="preserve">Search TLV 0Dh </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PL"/>
              <w:rPr>
                <w:noProof w:val="0"/>
              </w:rPr>
            </w:pPr>
            <w:r>
              <w:rPr>
                <w:noProof w:val="0"/>
              </w:rPr>
              <w:t>getValueLength()</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02h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Clear the handler and append TLV with TAG 0D and length 0x7F</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 xml:space="preserve">Search TLV 0Dh </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r>
              <w:t>getValueLength()</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7Fh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Clear the handler and append TLV with TAG 0D and length 0x80</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 xml:space="preserve">Search TLV 0Dh </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PL"/>
              <w:rPr>
                <w:noProof w:val="0"/>
              </w:rPr>
            </w:pPr>
            <w:r>
              <w:rPr>
                <w:noProof w:val="0"/>
              </w:rPr>
              <w:t>getValueLength()</w:t>
            </w:r>
          </w:p>
          <w:p w:rsidR="00614D2D" w:rsidRDefault="00614D2D"/>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80h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Clear the handler and append TLV with TAG 0D and length 0xF1</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 xml:space="preserve">Search TLV 0Dh </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PL"/>
              <w:rPr>
                <w:noProof w:val="0"/>
              </w:rPr>
            </w:pPr>
            <w:r>
              <w:rPr>
                <w:noProof w:val="0"/>
              </w:rPr>
              <w:t>getValueLength()</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F1h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Call the post() method</w:t>
            </w:r>
          </w:p>
          <w:p w:rsidR="00614D2D" w:rsidRDefault="00614D2D">
            <w:pPr>
              <w:pStyle w:val="PL"/>
            </w:pPr>
          </w:p>
          <w:p w:rsidR="00614D2D" w:rsidRDefault="00614D2D">
            <w:pPr>
              <w:pStyle w:val="PL"/>
            </w:pPr>
            <w:r>
              <w:t>getValueLength()</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r>
              <w:t>A toolkit Exception with HANDLER_NOT_AVAILABLE reason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pPr>
      <w:r>
        <w:t>6.2.5.7.4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90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bl>
    <w:p w:rsidR="00614D2D" w:rsidRDefault="00614D2D" w:rsidP="00614D2D"/>
    <w:p w:rsidR="00614D2D" w:rsidRDefault="00614D2D" w:rsidP="00614D2D">
      <w:pPr>
        <w:pStyle w:val="Heading4"/>
        <w:keepNext w:val="0"/>
        <w:keepLines w:val="0"/>
      </w:pPr>
      <w:bookmarkStart w:id="267" w:name="_Toc51826731"/>
      <w:bookmarkStart w:id="268" w:name="_Toc117070412"/>
      <w:bookmarkStart w:id="269" w:name="_Toc51828174"/>
      <w:r>
        <w:t>6.2.5.8</w:t>
      </w:r>
      <w:r>
        <w:tab/>
        <w:t>Method getValueByte</w:t>
      </w:r>
      <w:bookmarkEnd w:id="267"/>
      <w:bookmarkEnd w:id="268"/>
      <w:bookmarkEnd w:id="269"/>
    </w:p>
    <w:p w:rsidR="00614D2D" w:rsidRDefault="00614D2D" w:rsidP="00614D2D">
      <w:r>
        <w:t>Test Area Reference: API_2_ERH_GVBYS</w:t>
      </w:r>
    </w:p>
    <w:p w:rsidR="00614D2D" w:rsidRDefault="00614D2D" w:rsidP="00614D2D">
      <w:pPr>
        <w:pStyle w:val="H6"/>
        <w:keepNext w:val="0"/>
        <w:keepLines w:val="0"/>
      </w:pPr>
      <w:r>
        <w:t>6.2.5.8.1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byte getValueByte(short valueOffset)</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6.2.5.8.1.1</w:t>
      </w:r>
      <w:r>
        <w:tab/>
        <w:t>Normal execution</w:t>
      </w:r>
    </w:p>
    <w:p w:rsidR="00614D2D" w:rsidRDefault="00614D2D" w:rsidP="00614D2D">
      <w:pPr>
        <w:pStyle w:val="ListBullet"/>
        <w:numPr>
          <w:ilvl w:val="0"/>
          <w:numId w:val="2"/>
        </w:numPr>
        <w:ind w:left="568" w:hanging="284"/>
      </w:pPr>
      <w:r>
        <w:t>CRRN1: Gets a byte from the last TLV element which has been found in the handler and returns its value (1 byte).</w:t>
      </w:r>
    </w:p>
    <w:p w:rsidR="00614D2D" w:rsidRDefault="00614D2D" w:rsidP="00614D2D">
      <w:pPr>
        <w:pStyle w:val="H6"/>
        <w:keepNext w:val="0"/>
        <w:keepLines w:val="0"/>
      </w:pPr>
      <w:r>
        <w:t>6.2.5.8.1.2</w:t>
      </w:r>
      <w:r>
        <w:tab/>
        <w:t>Parameter errors</w:t>
      </w:r>
    </w:p>
    <w:p w:rsidR="00614D2D" w:rsidRDefault="00614D2D" w:rsidP="00614D2D">
      <w:pPr>
        <w:pStyle w:val="ListBullet"/>
        <w:numPr>
          <w:ilvl w:val="0"/>
          <w:numId w:val="2"/>
        </w:numPr>
        <w:ind w:left="568" w:hanging="284"/>
      </w:pPr>
      <w:r>
        <w:t>CRRP1: if valueOffset is out of the current TLV an instance of ToolkitException shall be thrown. The reason code shall be ToolkitException.OUT_OF_TLV_BOUNDARIES.</w:t>
      </w:r>
    </w:p>
    <w:p w:rsidR="00614D2D" w:rsidRDefault="00614D2D" w:rsidP="00614D2D">
      <w:pPr>
        <w:pStyle w:val="H6"/>
        <w:keepNext w:val="0"/>
        <w:keepLines w:val="0"/>
      </w:pPr>
      <w:r>
        <w:t>6.2.5.8.1.3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ToolkitException.HANDLER_NOT_AVAILABLE.</w:t>
      </w:r>
    </w:p>
    <w:p w:rsidR="00614D2D" w:rsidRDefault="00614D2D" w:rsidP="00614D2D">
      <w:pPr>
        <w:pStyle w:val="ListBullet"/>
        <w:numPr>
          <w:ilvl w:val="0"/>
          <w:numId w:val="2"/>
        </w:numPr>
        <w:ind w:left="568" w:hanging="284"/>
      </w:pPr>
      <w:r>
        <w:t>CRRC2: in case of unavailable TLV element an instance of ToolkitException shall be thrown. The reason code shall be ToolkitException.UNAVAILABLE_ELEMENT.</w:t>
      </w:r>
    </w:p>
    <w:p w:rsidR="00614D2D" w:rsidRDefault="00614D2D" w:rsidP="00614D2D">
      <w:pPr>
        <w:pStyle w:val="H6"/>
        <w:keepNext w:val="0"/>
        <w:keepLines w:val="0"/>
      </w:pPr>
      <w:r>
        <w:t>6.2.5.8.2</w:t>
      </w:r>
      <w:r>
        <w:tab/>
        <w:t>Test Suite files</w:t>
      </w:r>
    </w:p>
    <w:p w:rsidR="00614D2D" w:rsidRDefault="00614D2D" w:rsidP="00614D2D">
      <w:r>
        <w:t xml:space="preserve">Specific triggering: Unrecognized Envelope </w:t>
      </w:r>
    </w:p>
    <w:p w:rsidR="00614D2D" w:rsidRDefault="00614D2D" w:rsidP="00614D2D">
      <w:pPr>
        <w:pStyle w:val="B1"/>
        <w:tabs>
          <w:tab w:val="left" w:pos="2268"/>
        </w:tabs>
      </w:pPr>
      <w:r>
        <w:t>Test Script:</w:t>
      </w:r>
      <w:r w:rsidR="00A1704F">
        <w:tab/>
      </w:r>
      <w:r>
        <w:t>API_2_ERH_GVBYS_1.scr</w:t>
      </w:r>
    </w:p>
    <w:p w:rsidR="00614D2D" w:rsidRDefault="00614D2D" w:rsidP="00614D2D">
      <w:pPr>
        <w:pStyle w:val="B1"/>
        <w:tabs>
          <w:tab w:val="left" w:pos="2268"/>
        </w:tabs>
      </w:pPr>
      <w:r>
        <w:t>Test Applet:</w:t>
      </w:r>
      <w:r w:rsidR="00A1704F">
        <w:tab/>
      </w:r>
      <w:r>
        <w:t>API_2_ERH_GVBYS_1.java</w:t>
      </w:r>
    </w:p>
    <w:p w:rsidR="00614D2D" w:rsidRDefault="00614D2D" w:rsidP="00614D2D">
      <w:pPr>
        <w:pStyle w:val="B1"/>
        <w:tabs>
          <w:tab w:val="left" w:pos="2268"/>
        </w:tabs>
      </w:pPr>
      <w:r>
        <w:t>Load Script:</w:t>
      </w:r>
      <w:r w:rsidR="00A1704F">
        <w:tab/>
      </w:r>
      <w:r>
        <w:t>API_2_ERH_GVBYS_1.ldr</w:t>
      </w:r>
    </w:p>
    <w:p w:rsidR="00614D2D" w:rsidRDefault="00614D2D" w:rsidP="00614D2D">
      <w:pPr>
        <w:pStyle w:val="B1"/>
        <w:tabs>
          <w:tab w:val="left" w:pos="2268"/>
        </w:tabs>
      </w:pPr>
      <w:r>
        <w:t>Cleanup Script:</w:t>
      </w:r>
      <w:r w:rsidR="00A1704F">
        <w:tab/>
      </w:r>
      <w:r>
        <w:t>API_2_ERH_GVBYS_1.clr</w:t>
      </w:r>
    </w:p>
    <w:p w:rsidR="00614D2D" w:rsidRDefault="00614D2D" w:rsidP="00614D2D">
      <w:pPr>
        <w:pStyle w:val="B1"/>
        <w:tabs>
          <w:tab w:val="left" w:pos="2268"/>
        </w:tabs>
      </w:pPr>
      <w:r>
        <w:t>Parameter File:</w:t>
      </w:r>
      <w:r w:rsidR="00A1704F">
        <w:tab/>
      </w:r>
      <w:r>
        <w:t>API_2_ERH_GVBYS_1.par</w:t>
      </w:r>
    </w:p>
    <w:p w:rsidR="00614D2D" w:rsidRDefault="00614D2D" w:rsidP="00614D2D">
      <w:pPr>
        <w:pStyle w:val="H6"/>
        <w:keepNext w:val="0"/>
        <w:keepLines w:val="0"/>
      </w:pPr>
      <w:r>
        <w:t>6.2.5.8.3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appendTLV 82 02 81 82, appendTLV 81 03 11 22 FE</w:t>
            </w:r>
          </w:p>
          <w:p w:rsidR="00614D2D" w:rsidRDefault="00614D2D">
            <w:pPr>
              <w:pStyle w:val="TAH"/>
              <w:keepNext w:val="0"/>
              <w:keepLines w:val="0"/>
            </w:pPr>
            <w:r>
              <w:t>findTLV with TAG 03</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PL"/>
              <w:rPr>
                <w:noProof w:val="0"/>
              </w:rPr>
            </w:pPr>
            <w:r>
              <w:rPr>
                <w:noProof w:val="0"/>
              </w:rPr>
              <w:t>getValueByte(</w:t>
            </w:r>
            <w:r>
              <w:rPr>
                <w:noProof w:val="0"/>
                <w:lang w:val="sv-SE"/>
              </w:rPr>
              <w:t>0x0</w:t>
            </w:r>
            <w:r>
              <w:rPr>
                <w:noProof w:val="0"/>
              </w:rPr>
              <w:t>0)</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 xml:space="preserve">Search TLV 01h </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PL"/>
              <w:rPr>
                <w:noProof w:val="0"/>
              </w:rPr>
            </w:pPr>
            <w:r>
              <w:rPr>
                <w:noProof w:val="0"/>
              </w:rPr>
              <w:t>getValueByte(</w:t>
            </w:r>
            <w:r>
              <w:rPr>
                <w:noProof w:val="0"/>
                <w:lang w:val="sv-SE"/>
              </w:rPr>
              <w:t>0x0</w:t>
            </w:r>
            <w:r>
              <w:rPr>
                <w:noProof w:val="0"/>
              </w:rPr>
              <w:t>3)</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pPr>
            <w:r>
              <w:t>3</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pPr>
            <w:r>
              <w:t xml:space="preserve">Search TLV 01h </w:t>
            </w:r>
          </w:p>
        </w:tc>
        <w:tc>
          <w:tcPr>
            <w:tcW w:w="2835" w:type="dxa"/>
            <w:tcBorders>
              <w:top w:val="single" w:sz="4" w:space="0" w:color="auto"/>
              <w:left w:val="single" w:sz="4" w:space="0" w:color="auto"/>
              <w:bottom w:val="nil"/>
              <w:right w:val="single" w:sz="4" w:space="0" w:color="auto"/>
            </w:tcBorders>
          </w:tcPr>
          <w:p w:rsidR="00614D2D" w:rsidRDefault="00614D2D">
            <w:pPr>
              <w:pStyle w:val="TAL"/>
            </w:pPr>
          </w:p>
        </w:tc>
        <w:tc>
          <w:tcPr>
            <w:tcW w:w="2410" w:type="dxa"/>
            <w:tcBorders>
              <w:top w:val="single" w:sz="4" w:space="0" w:color="auto"/>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PL"/>
              <w:keepNext/>
              <w:keepLines/>
              <w:rPr>
                <w:noProof w:val="0"/>
              </w:rPr>
            </w:pPr>
            <w:r>
              <w:rPr>
                <w:noProof w:val="0"/>
              </w:rPr>
              <w:t>getValueByte(</w:t>
            </w:r>
            <w:r>
              <w:rPr>
                <w:noProof w:val="0"/>
                <w:lang w:val="sv-SE"/>
              </w:rPr>
              <w:t>0x0</w:t>
            </w:r>
            <w:r>
              <w:rPr>
                <w:noProof w:val="0"/>
              </w:rPr>
              <w:t>2)</w:t>
            </w:r>
          </w:p>
          <w:p w:rsidR="00614D2D" w:rsidRDefault="00614D2D">
            <w:pPr>
              <w:pStyle w:val="TAL"/>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pPr>
            <w:r>
              <w:t xml:space="preserve">Result is FEh </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 xml:space="preserve">Search TLV 02h </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PL"/>
              <w:rPr>
                <w:noProof w:val="0"/>
              </w:rPr>
            </w:pPr>
            <w:r>
              <w:rPr>
                <w:noProof w:val="0"/>
              </w:rPr>
              <w:t>getValueByte(</w:t>
            </w:r>
            <w:r>
              <w:rPr>
                <w:noProof w:val="0"/>
                <w:lang w:val="sv-SE"/>
              </w:rPr>
              <w:t>0x0</w:t>
            </w:r>
            <w:r>
              <w:rPr>
                <w:noProof w:val="0"/>
              </w:rPr>
              <w:t>0)</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 xml:space="preserve">Result is 81h </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appendTLV with TAG 0D, Length 0x7E, Value: 00, 01, ..., 7D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PL"/>
              <w:rPr>
                <w:noProof w:val="0"/>
              </w:rPr>
            </w:pPr>
            <w:r>
              <w:rPr>
                <w:noProof w:val="0"/>
              </w:rPr>
              <w:t>getValueByte(</w:t>
            </w:r>
            <w:r>
              <w:rPr>
                <w:noProof w:val="0"/>
                <w:lang w:val="sv-SE"/>
              </w:rPr>
              <w:t>0x0</w:t>
            </w:r>
            <w:r>
              <w:rPr>
                <w:noProof w:val="0"/>
              </w:rPr>
              <w:t>7D)</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7Dh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clear the handler, appendTLV with TAG 0D, Length 0x80, Value: 00, 01, ..., 7F</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PL"/>
              <w:rPr>
                <w:noProof w:val="0"/>
              </w:rPr>
            </w:pPr>
            <w:r>
              <w:rPr>
                <w:noProof w:val="0"/>
              </w:rPr>
              <w:t>getValueByte(</w:t>
            </w:r>
            <w:r>
              <w:rPr>
                <w:noProof w:val="0"/>
                <w:lang w:val="sv-SE"/>
              </w:rPr>
              <w:t>0x0</w:t>
            </w:r>
            <w:r>
              <w:rPr>
                <w:noProof w:val="0"/>
              </w:rPr>
              <w:t>7E)</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7Eh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nil"/>
              <w:right w:val="single" w:sz="4" w:space="0" w:color="auto"/>
            </w:tcBorders>
            <w:hideMark/>
          </w:tcPr>
          <w:p w:rsidR="00614D2D" w:rsidRDefault="00614D2D">
            <w:pPr>
              <w:pStyle w:val="PL"/>
              <w:rPr>
                <w:noProof w:val="0"/>
              </w:rPr>
            </w:pPr>
            <w:r>
              <w:rPr>
                <w:noProof w:val="0"/>
              </w:rPr>
              <w:t>getValueByte(</w:t>
            </w:r>
            <w:r>
              <w:rPr>
                <w:noProof w:val="0"/>
                <w:lang w:val="sv-SE"/>
              </w:rPr>
              <w:t>0x0</w:t>
            </w:r>
            <w:r>
              <w:rPr>
                <w:noProof w:val="0"/>
              </w:rPr>
              <w:t>7F)</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Result is 7Fh</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8</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clear the handler, appendTLV with TAG 0D, Length 0xF1, Value: 00, 01, ..., F0</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PL"/>
              <w:rPr>
                <w:noProof w:val="0"/>
              </w:rPr>
            </w:pPr>
            <w:r>
              <w:rPr>
                <w:noProof w:val="0"/>
              </w:rPr>
              <w:t>getValueByte(</w:t>
            </w:r>
            <w:r>
              <w:rPr>
                <w:noProof w:val="0"/>
                <w:lang w:val="sv-SE"/>
              </w:rPr>
              <w:t>0x0</w:t>
            </w:r>
            <w:r>
              <w:rPr>
                <w:noProof w:val="0"/>
              </w:rPr>
              <w:t>F0)</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F0h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Call the post() method</w:t>
            </w:r>
          </w:p>
          <w:p w:rsidR="00614D2D" w:rsidRDefault="00614D2D">
            <w:pPr>
              <w:pStyle w:val="PL"/>
            </w:pPr>
          </w:p>
          <w:p w:rsidR="00614D2D" w:rsidRDefault="00614D2D">
            <w:pPr>
              <w:pStyle w:val="PL"/>
              <w:rPr>
                <w:noProof w:val="0"/>
              </w:rPr>
            </w:pPr>
            <w:r>
              <w:t>getValueByte(</w:t>
            </w:r>
            <w:r>
              <w:rPr>
                <w:noProof w:val="0"/>
              </w:rPr>
              <w:t>0</w:t>
            </w:r>
            <w:r>
              <w:t>)</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r>
              <w:t>A toolkit Exception with HANDLER_NOT_AVAILABLE reason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6.2.5.8.4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90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3, 4, 5, 6, 7, 8</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bl>
    <w:p w:rsidR="00614D2D" w:rsidRDefault="00614D2D" w:rsidP="00614D2D"/>
    <w:p w:rsidR="00614D2D" w:rsidRDefault="00614D2D" w:rsidP="00614D2D">
      <w:pPr>
        <w:pStyle w:val="Heading4"/>
        <w:keepNext w:val="0"/>
        <w:keepLines w:val="0"/>
      </w:pPr>
      <w:bookmarkStart w:id="270" w:name="_Toc51826732"/>
      <w:bookmarkStart w:id="271" w:name="_Toc117070413"/>
      <w:bookmarkStart w:id="272" w:name="_Toc51828175"/>
      <w:r>
        <w:t>6.2.5.9</w:t>
      </w:r>
      <w:r>
        <w:tab/>
        <w:t>Method copyValue</w:t>
      </w:r>
      <w:bookmarkEnd w:id="270"/>
      <w:bookmarkEnd w:id="271"/>
      <w:bookmarkEnd w:id="272"/>
    </w:p>
    <w:p w:rsidR="00614D2D" w:rsidRDefault="00614D2D" w:rsidP="00614D2D">
      <w:r>
        <w:t>Test Area Reference: API_2_ERH_CPYVS_BSS</w:t>
      </w:r>
    </w:p>
    <w:p w:rsidR="00614D2D" w:rsidRDefault="00614D2D" w:rsidP="00614D2D">
      <w:pPr>
        <w:pStyle w:val="H6"/>
        <w:keepNext w:val="0"/>
        <w:keepLines w:val="0"/>
      </w:pPr>
      <w:r>
        <w:t>6.2.5.9.1</w:t>
      </w:r>
      <w:r>
        <w:tab/>
        <w:t>Conformance requirement</w:t>
      </w:r>
    </w:p>
    <w:p w:rsidR="00614D2D" w:rsidRDefault="00614D2D" w:rsidP="00614D2D">
      <w:r>
        <w:t>The method with following header shall be compliant with its definition in the API.</w:t>
      </w:r>
    </w:p>
    <w:p w:rsidR="00614D2D" w:rsidRDefault="00614D2D" w:rsidP="00614D2D">
      <w:pPr>
        <w:pStyle w:val="PL"/>
        <w:rPr>
          <w:noProof w:val="0"/>
        </w:rPr>
      </w:pPr>
      <w:r>
        <w:rPr>
          <w:noProof w:val="0"/>
        </w:rPr>
        <w:t>public short copyValue(short valueOffset,</w:t>
      </w:r>
    </w:p>
    <w:p w:rsidR="00614D2D" w:rsidRDefault="00614D2D" w:rsidP="00614D2D">
      <w:pPr>
        <w:pStyle w:val="PL"/>
        <w:rPr>
          <w:noProof w:val="0"/>
        </w:rPr>
      </w:pPr>
      <w:r>
        <w:rPr>
          <w:noProof w:val="0"/>
        </w:rPr>
        <w:t xml:space="preserve">                       byte[] dstBuffer,</w:t>
      </w:r>
    </w:p>
    <w:p w:rsidR="00614D2D" w:rsidRDefault="00614D2D" w:rsidP="00614D2D">
      <w:pPr>
        <w:pStyle w:val="PL"/>
        <w:rPr>
          <w:noProof w:val="0"/>
        </w:rPr>
      </w:pPr>
      <w:r>
        <w:rPr>
          <w:noProof w:val="0"/>
        </w:rPr>
        <w:t xml:space="preserve">                       short dstOffset,</w:t>
      </w:r>
    </w:p>
    <w:p w:rsidR="00614D2D" w:rsidRDefault="00614D2D" w:rsidP="00614D2D">
      <w:pPr>
        <w:pStyle w:val="PL"/>
        <w:rPr>
          <w:noProof w:val="0"/>
        </w:rPr>
      </w:pPr>
      <w:r>
        <w:rPr>
          <w:noProof w:val="0"/>
        </w:rPr>
        <w:t xml:space="preserve">                       short dstLength)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H6"/>
        <w:keepNext w:val="0"/>
        <w:keepLines w:val="0"/>
      </w:pPr>
      <w:r>
        <w:t>6.2.5.9.1.1</w:t>
      </w:r>
      <w:r>
        <w:tab/>
        <w:t>Normal execution</w:t>
      </w:r>
    </w:p>
    <w:p w:rsidR="00614D2D" w:rsidRDefault="00614D2D" w:rsidP="00614D2D">
      <w:pPr>
        <w:pStyle w:val="ListBullet"/>
        <w:numPr>
          <w:ilvl w:val="0"/>
          <w:numId w:val="2"/>
        </w:numPr>
        <w:ind w:left="568" w:hanging="284"/>
      </w:pPr>
      <w:r>
        <w:t>CRRN1: copies a part of the last TLV element which has been found, into a destination. buffer.</w:t>
      </w:r>
    </w:p>
    <w:p w:rsidR="00614D2D" w:rsidRDefault="00614D2D" w:rsidP="00614D2D">
      <w:pPr>
        <w:pStyle w:val="ListBullet"/>
        <w:numPr>
          <w:ilvl w:val="0"/>
          <w:numId w:val="2"/>
        </w:numPr>
        <w:ind w:left="568" w:hanging="284"/>
      </w:pPr>
      <w:r>
        <w:t>CRRN2: returns dstOffset + dstLength.</w:t>
      </w:r>
    </w:p>
    <w:p w:rsidR="00614D2D" w:rsidRDefault="00614D2D" w:rsidP="00614D2D">
      <w:pPr>
        <w:pStyle w:val="H6"/>
        <w:keepNext w:val="0"/>
        <w:keepLines w:val="0"/>
      </w:pPr>
      <w:r>
        <w:t>6.2.5.9.1.2</w:t>
      </w:r>
      <w:r>
        <w:tab/>
        <w:t>Parameter errors</w:t>
      </w:r>
    </w:p>
    <w:p w:rsidR="00614D2D" w:rsidRDefault="00614D2D" w:rsidP="00614D2D">
      <w:pPr>
        <w:pStyle w:val="ListBullet"/>
        <w:numPr>
          <w:ilvl w:val="0"/>
          <w:numId w:val="2"/>
        </w:numPr>
        <w:ind w:left="568" w:hanging="284"/>
      </w:pPr>
      <w:r>
        <w:t>CRRP1: if dstBuffer is null NullPointerException is thrown.</w:t>
      </w:r>
    </w:p>
    <w:p w:rsidR="00614D2D" w:rsidRDefault="00614D2D" w:rsidP="00614D2D">
      <w:pPr>
        <w:pStyle w:val="ListBullet"/>
        <w:numPr>
          <w:ilvl w:val="0"/>
          <w:numId w:val="2"/>
        </w:numPr>
        <w:ind w:left="568" w:hanging="284"/>
      </w:pPr>
      <w:r>
        <w:t>CRRP2: if dstOffset or dstLength or both would cause access outside array bounds, or if dstLength is negative ArrayIndexOutOfBoundsException is thrown.</w:t>
      </w:r>
    </w:p>
    <w:p w:rsidR="00614D2D" w:rsidRDefault="00614D2D" w:rsidP="00614D2D">
      <w:pPr>
        <w:pStyle w:val="ListBullet"/>
        <w:numPr>
          <w:ilvl w:val="0"/>
          <w:numId w:val="2"/>
        </w:numPr>
        <w:ind w:left="568" w:hanging="284"/>
      </w:pPr>
      <w:r>
        <w:t>CRRP3: if valueOffset, dstLength or both are out of the current TLV an instance of ToolkitException shall be thrown. The reason code shall be ToolkitException.OUT_OF_TLV_BOUNDARIES.</w:t>
      </w:r>
    </w:p>
    <w:p w:rsidR="00614D2D" w:rsidRDefault="00614D2D" w:rsidP="00614D2D">
      <w:pPr>
        <w:pStyle w:val="H6"/>
        <w:keepNext w:val="0"/>
        <w:keepLines w:val="0"/>
      </w:pPr>
      <w:r>
        <w:t>6.2.5.9.1.3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ToolkitException.HANDLER_NOT_AVAILABLE.</w:t>
      </w:r>
    </w:p>
    <w:p w:rsidR="00614D2D" w:rsidRDefault="00614D2D" w:rsidP="00614D2D">
      <w:pPr>
        <w:pStyle w:val="ListBullet"/>
        <w:numPr>
          <w:ilvl w:val="0"/>
          <w:numId w:val="2"/>
        </w:numPr>
        <w:ind w:left="568" w:hanging="284"/>
      </w:pPr>
      <w:r>
        <w:t>CRRC2: in case of unavailable TLV element an instance of ToolkitException shall be thrown. The reason code shall be ToolkitException.UNAVAILABLE_ELEMENT.</w:t>
      </w:r>
    </w:p>
    <w:p w:rsidR="00614D2D" w:rsidRDefault="00614D2D" w:rsidP="00614D2D">
      <w:pPr>
        <w:pStyle w:val="H6"/>
        <w:keepNext w:val="0"/>
        <w:keepLines w:val="0"/>
      </w:pPr>
      <w:r>
        <w:t>6.2.5.9.2</w:t>
      </w:r>
      <w:r>
        <w:tab/>
        <w:t>Test Suite files</w:t>
      </w:r>
    </w:p>
    <w:p w:rsidR="00614D2D" w:rsidRDefault="00614D2D" w:rsidP="00614D2D">
      <w:r>
        <w:t xml:space="preserve">Specific triggering: Unrecognized Envelope </w:t>
      </w:r>
    </w:p>
    <w:p w:rsidR="00614D2D" w:rsidRDefault="00614D2D" w:rsidP="00614D2D">
      <w:pPr>
        <w:pStyle w:val="B1"/>
        <w:tabs>
          <w:tab w:val="left" w:pos="2268"/>
        </w:tabs>
      </w:pPr>
      <w:r>
        <w:t>Test Script:</w:t>
      </w:r>
      <w:r w:rsidR="00A1704F">
        <w:tab/>
      </w:r>
      <w:r>
        <w:t>API_2_ERH_CPYVS_BSS_1.scr</w:t>
      </w:r>
    </w:p>
    <w:p w:rsidR="00614D2D" w:rsidRDefault="00614D2D" w:rsidP="00614D2D">
      <w:pPr>
        <w:pStyle w:val="B1"/>
        <w:tabs>
          <w:tab w:val="left" w:pos="2268"/>
        </w:tabs>
      </w:pPr>
      <w:r>
        <w:t>Test Applet:</w:t>
      </w:r>
      <w:r w:rsidR="00A1704F">
        <w:tab/>
      </w:r>
      <w:r>
        <w:t>API_2_ERH_CPYVS_BSS_1.java</w:t>
      </w:r>
    </w:p>
    <w:p w:rsidR="00614D2D" w:rsidRDefault="00614D2D" w:rsidP="00614D2D">
      <w:pPr>
        <w:pStyle w:val="B1"/>
        <w:tabs>
          <w:tab w:val="left" w:pos="2268"/>
        </w:tabs>
      </w:pPr>
      <w:r>
        <w:t>Load Script:</w:t>
      </w:r>
      <w:r w:rsidR="00A1704F">
        <w:tab/>
      </w:r>
      <w:r>
        <w:t>API_2_ERH_CPYVS_BSS_1.ldr</w:t>
      </w:r>
    </w:p>
    <w:p w:rsidR="00614D2D" w:rsidRDefault="00614D2D" w:rsidP="00614D2D">
      <w:pPr>
        <w:pStyle w:val="B1"/>
        <w:tabs>
          <w:tab w:val="left" w:pos="2268"/>
        </w:tabs>
      </w:pPr>
      <w:r>
        <w:t>Cleanup Script:</w:t>
      </w:r>
      <w:r w:rsidR="00A1704F">
        <w:tab/>
      </w:r>
      <w:r>
        <w:t>API_2_ERH_CPYVS_BSS_1.clr</w:t>
      </w:r>
    </w:p>
    <w:p w:rsidR="00614D2D" w:rsidRDefault="00614D2D" w:rsidP="00614D2D">
      <w:pPr>
        <w:pStyle w:val="B1"/>
        <w:tabs>
          <w:tab w:val="left" w:pos="2268"/>
        </w:tabs>
      </w:pPr>
      <w:r>
        <w:t>Parameter File:</w:t>
      </w:r>
      <w:r w:rsidR="00A1704F">
        <w:tab/>
      </w:r>
      <w:r>
        <w:t>API_2_ERH_CPYVS_BSS_1.par</w:t>
      </w:r>
    </w:p>
    <w:p w:rsidR="00614D2D" w:rsidRDefault="00614D2D" w:rsidP="00614D2D">
      <w:pPr>
        <w:pStyle w:val="H6"/>
        <w:keepNext w:val="0"/>
        <w:keepLines w:val="0"/>
      </w:pPr>
      <w:r>
        <w:t>6.2.5.9.3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appendTLV with TAG: 0D and length 16</w:t>
            </w:r>
          </w:p>
          <w:p w:rsidR="00614D2D" w:rsidRDefault="00614D2D">
            <w:pPr>
              <w:pStyle w:val="TAH"/>
              <w:keepNext w:val="0"/>
              <w:keepLines w:val="0"/>
            </w:pPr>
            <w:r>
              <w:t>Select Text String TLV</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PL"/>
              <w:rPr>
                <w:noProof w:val="0"/>
              </w:rPr>
            </w:pPr>
            <w:r>
              <w:rPr>
                <w:noProof w:val="0"/>
              </w:rPr>
              <w:t>copyValue() with a null dstBuffer</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NullPointerException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 xml:space="preserve">dstOffset </w:t>
            </w:r>
            <w:r>
              <w:sym w:font="Symbol" w:char="F0B3"/>
            </w:r>
            <w:r>
              <w:t xml:space="preserve"> dstBuffer.length</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5</w:t>
            </w:r>
          </w:p>
          <w:p w:rsidR="00614D2D" w:rsidRDefault="00614D2D">
            <w:pPr>
              <w:pStyle w:val="PL"/>
              <w:rPr>
                <w:noProof w:val="0"/>
              </w:rPr>
            </w:pPr>
            <w:r>
              <w:rPr>
                <w:noProof w:val="0"/>
              </w:rPr>
              <w:t>dstLength = 1</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dstOffset &lt; 0</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-1</w:t>
            </w:r>
          </w:p>
          <w:p w:rsidR="00614D2D" w:rsidRDefault="00614D2D">
            <w:pPr>
              <w:pStyle w:val="PL"/>
              <w:rPr>
                <w:noProof w:val="0"/>
              </w:rPr>
            </w:pPr>
            <w:r>
              <w:rPr>
                <w:noProof w:val="0"/>
              </w:rPr>
              <w:t>dstLength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dstLength &gt;dstBuffer.length</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6</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dstOffset + dstLength &gt;dstBuffer.length</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3</w:t>
            </w:r>
          </w:p>
          <w:p w:rsidR="00614D2D" w:rsidRDefault="00614D2D">
            <w:pPr>
              <w:pStyle w:val="PL"/>
              <w:rPr>
                <w:noProof w:val="0"/>
              </w:rPr>
            </w:pPr>
            <w:r>
              <w:rPr>
                <w:noProof w:val="0"/>
              </w:rPr>
              <w:t>dstLength = 3</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dstLength &lt; 0</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clear the handler, appendTLV with TAG: 0D and length 6</w:t>
            </w:r>
          </w:p>
          <w:p w:rsidR="00614D2D" w:rsidRDefault="00614D2D">
            <w:pPr>
              <w:pStyle w:val="TAH"/>
              <w:keepNext w:val="0"/>
              <w:keepLines w:val="0"/>
            </w:pPr>
            <w:r>
              <w:t>Select Text String TLV</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 xml:space="preserve">valueOffset </w:t>
            </w:r>
            <w:r>
              <w:sym w:font="Symbol" w:char="F0B3"/>
            </w:r>
            <w:r>
              <w:t xml:space="preserve"> Text String Length</w:t>
            </w:r>
          </w:p>
          <w:p w:rsidR="00614D2D" w:rsidRDefault="00614D2D">
            <w:pPr>
              <w:pStyle w:val="PL"/>
              <w:rPr>
                <w:noProof w:val="0"/>
              </w:rPr>
            </w:pPr>
            <w:r>
              <w:rPr>
                <w:noProof w:val="0"/>
              </w:rPr>
              <w:t>valueOffset = 6</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valueOffset &lt; 0</w:t>
            </w:r>
          </w:p>
          <w:p w:rsidR="00614D2D" w:rsidRDefault="00614D2D">
            <w:pPr>
              <w:pStyle w:val="PL"/>
              <w:rPr>
                <w:noProof w:val="0"/>
              </w:rPr>
            </w:pPr>
            <w:r>
              <w:rPr>
                <w:noProof w:val="0"/>
              </w:rPr>
              <w:t>valueOffset = -1</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dstLength &gt; Text String length</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7</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valueOffset + dstLength &gt; Text String length</w:t>
            </w:r>
          </w:p>
          <w:p w:rsidR="00614D2D" w:rsidRDefault="00614D2D">
            <w:pPr>
              <w:pStyle w:val="PL"/>
              <w:rPr>
                <w:noProof w:val="0"/>
              </w:rPr>
            </w:pPr>
            <w:r>
              <w:rPr>
                <w:noProof w:val="0"/>
              </w:rPr>
              <w:t>valueOffset = 2</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5</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pPr>
            <w:r>
              <w:t>11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pPr>
            <w:r>
              <w:t>Initialise the handler</w:t>
            </w:r>
          </w:p>
        </w:tc>
        <w:tc>
          <w:tcPr>
            <w:tcW w:w="2835" w:type="dxa"/>
            <w:tcBorders>
              <w:top w:val="single" w:sz="4" w:space="0" w:color="auto"/>
              <w:left w:val="single" w:sz="4" w:space="0" w:color="auto"/>
              <w:bottom w:val="nil"/>
              <w:right w:val="single" w:sz="4" w:space="0" w:color="auto"/>
            </w:tcBorders>
          </w:tcPr>
          <w:p w:rsidR="00614D2D" w:rsidRDefault="00614D2D">
            <w:pPr>
              <w:pStyle w:val="TAL"/>
            </w:pPr>
          </w:p>
        </w:tc>
        <w:tc>
          <w:tcPr>
            <w:tcW w:w="2410" w:type="dxa"/>
            <w:tcBorders>
              <w:top w:val="single" w:sz="4" w:space="0" w:color="auto"/>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PL"/>
              <w:keepNext/>
              <w:keepLines/>
              <w:rPr>
                <w:noProof w:val="0"/>
              </w:rPr>
            </w:pPr>
            <w:r>
              <w:rPr>
                <w:noProof w:val="0"/>
              </w:rPr>
              <w:t>copyValue()</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pPr>
            <w:r>
              <w:t>ToolkitException.UNAVAILABLE_ELEMENT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clear the handler, appendTLV with TAG: 0D and value: 04 00 01 … 0F</w:t>
            </w:r>
          </w:p>
          <w:p w:rsidR="00614D2D" w:rsidRDefault="00614D2D">
            <w:pPr>
              <w:pStyle w:val="TAH"/>
              <w:keepNext w:val="0"/>
              <w:keepLines w:val="0"/>
            </w:pPr>
            <w:r>
              <w:t>Select Text String TLV</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17</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17</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copyValue() is 17</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13</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Compare buffer</w:t>
            </w:r>
          </w:p>
          <w:p w:rsidR="00614D2D" w:rsidRDefault="00614D2D">
            <w:pPr>
              <w:pStyle w:val="PL"/>
              <w:rPr>
                <w:noProof w:val="0"/>
              </w:rPr>
            </w:pPr>
            <w:r>
              <w:rPr>
                <w:noProof w:val="0"/>
              </w:rPr>
              <w:t>buffer = 04 00 01 … 0F</w:t>
            </w:r>
          </w:p>
          <w:p w:rsidR="00614D2D" w:rsidRDefault="00614D2D">
            <w:pPr>
              <w:pStyle w:val="TAL"/>
              <w:keepNext w:val="0"/>
              <w:keepLines w:val="0"/>
            </w:pP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14</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initialise dstBuffer</w:t>
            </w:r>
          </w:p>
          <w:p w:rsidR="00614D2D" w:rsidRDefault="00614D2D">
            <w:pPr>
              <w:pStyle w:val="PL"/>
              <w:rPr>
                <w:noProof w:val="0"/>
              </w:rPr>
            </w:pPr>
            <w:r>
              <w:rPr>
                <w:noProof w:val="0"/>
              </w:rPr>
              <w:t>dstBuffer = 55 55 … 55</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valueOffset = 2</w:t>
            </w:r>
          </w:p>
          <w:p w:rsidR="00614D2D" w:rsidRDefault="00614D2D">
            <w:pPr>
              <w:pStyle w:val="PL"/>
              <w:rPr>
                <w:noProof w:val="0"/>
              </w:rPr>
            </w:pPr>
            <w:r>
              <w:rPr>
                <w:noProof w:val="0"/>
              </w:rPr>
              <w:t>dstBuffer.length = 20</w:t>
            </w:r>
          </w:p>
          <w:p w:rsidR="00614D2D" w:rsidRDefault="00614D2D">
            <w:pPr>
              <w:pStyle w:val="PL"/>
              <w:rPr>
                <w:noProof w:val="0"/>
              </w:rPr>
            </w:pPr>
            <w:r>
              <w:rPr>
                <w:noProof w:val="0"/>
              </w:rPr>
              <w:t>dstOffset = 3</w:t>
            </w:r>
          </w:p>
          <w:p w:rsidR="00614D2D" w:rsidRDefault="00614D2D">
            <w:pPr>
              <w:pStyle w:val="PL"/>
              <w:rPr>
                <w:noProof w:val="0"/>
              </w:rPr>
            </w:pPr>
            <w:r>
              <w:rPr>
                <w:noProof w:val="0"/>
              </w:rPr>
              <w:t>dstLength = 12</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of copyValue() is 15</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 buffer</w:t>
            </w:r>
          </w:p>
          <w:p w:rsidR="00614D2D" w:rsidRDefault="00614D2D">
            <w:pPr>
              <w:pStyle w:val="PL"/>
              <w:rPr>
                <w:noProof w:val="0"/>
              </w:rPr>
            </w:pPr>
            <w:r>
              <w:rPr>
                <w:noProof w:val="0"/>
              </w:rPr>
              <w:t xml:space="preserve">buffer = </w:t>
            </w:r>
          </w:p>
          <w:p w:rsidR="00614D2D" w:rsidRDefault="00614D2D">
            <w:pPr>
              <w:pStyle w:val="PL"/>
              <w:rPr>
                <w:noProof w:val="0"/>
              </w:rPr>
            </w:pPr>
            <w:r>
              <w:rPr>
                <w:noProof w:val="0"/>
              </w:rPr>
              <w:t>55 55 55 01 02</w:t>
            </w:r>
          </w:p>
          <w:p w:rsidR="00614D2D" w:rsidRDefault="00614D2D">
            <w:pPr>
              <w:pStyle w:val="PL"/>
              <w:rPr>
                <w:noProof w:val="0"/>
              </w:rPr>
            </w:pPr>
            <w:r>
              <w:rPr>
                <w:noProof w:val="0"/>
              </w:rPr>
              <w:t>03 04 05 06 07</w:t>
            </w:r>
          </w:p>
          <w:p w:rsidR="00614D2D" w:rsidRDefault="00614D2D">
            <w:pPr>
              <w:pStyle w:val="PL"/>
              <w:rPr>
                <w:noProof w:val="0"/>
              </w:rPr>
            </w:pPr>
            <w:r>
              <w:rPr>
                <w:noProof w:val="0"/>
              </w:rPr>
              <w:t>08 09 0A 0B 0C</w:t>
            </w:r>
          </w:p>
          <w:p w:rsidR="00614D2D" w:rsidRDefault="00614D2D">
            <w:pPr>
              <w:pStyle w:val="PL"/>
              <w:rPr>
                <w:noProof w:val="0"/>
              </w:rPr>
            </w:pPr>
            <w:r>
              <w:rPr>
                <w:noProof w:val="0"/>
              </w:rPr>
              <w:t>55 55 55 55 55</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 copyValue with length =0</w:t>
            </w:r>
          </w:p>
          <w:p w:rsidR="00614D2D" w:rsidRDefault="00614D2D">
            <w:pPr>
              <w:pStyle w:val="PL"/>
              <w:rPr>
                <w:noProof w:val="0"/>
              </w:rPr>
            </w:pPr>
            <w:r>
              <w:rPr>
                <w:noProof w:val="0"/>
              </w:rPr>
              <w:t>dstBuffer.length = 20</w:t>
            </w:r>
          </w:p>
          <w:p w:rsidR="00614D2D" w:rsidRDefault="00614D2D">
            <w:pPr>
              <w:pStyle w:val="PL"/>
              <w:rPr>
                <w:noProof w:val="0"/>
              </w:rPr>
            </w:pPr>
            <w:r>
              <w:rPr>
                <w:noProof w:val="0"/>
              </w:rPr>
              <w:t>dstOffset = 20</w:t>
            </w:r>
          </w:p>
          <w:p w:rsidR="00614D2D" w:rsidRDefault="00614D2D">
            <w:pPr>
              <w:pStyle w:val="PL"/>
              <w:rPr>
                <w:rFonts w:ascii="Arial" w:hAnsi="Arial"/>
                <w:b/>
                <w:noProof w:val="0"/>
                <w:sz w:val="18"/>
              </w:rPr>
            </w:pPr>
            <w:r>
              <w:rPr>
                <w:noProof w:val="0"/>
              </w:rPr>
              <w:t>dstLength = 0</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copyValue() is 20</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Call post() method then copyValue()</w:t>
            </w:r>
          </w:p>
          <w:p w:rsidR="00614D2D" w:rsidRDefault="00614D2D">
            <w:pPr>
              <w:pStyle w:val="PL"/>
              <w:rPr>
                <w:noProof w:val="0"/>
              </w:rPr>
            </w:pPr>
            <w:r>
              <w:rPr>
                <w:noProof w:val="0"/>
              </w:rPr>
              <w:t>dstBuffer.length = 20</w:t>
            </w:r>
          </w:p>
          <w:p w:rsidR="00614D2D" w:rsidRDefault="00614D2D">
            <w:pPr>
              <w:pStyle w:val="PL"/>
              <w:rPr>
                <w:noProof w:val="0"/>
              </w:rPr>
            </w:pPr>
            <w:r>
              <w:rPr>
                <w:noProof w:val="0"/>
              </w:rPr>
              <w:t>dstOffset = 0</w:t>
            </w:r>
          </w:p>
          <w:p w:rsidR="00614D2D" w:rsidRDefault="00614D2D">
            <w:pPr>
              <w:pStyle w:val="PL"/>
            </w:pPr>
            <w:r>
              <w:t>dstLength = 0</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r>
              <w:t>A toolkit Exception with HANDLER_NOT_AVAILABLE reason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6.2.5.9.4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90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13, 15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12, 14, 16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7, 8, 9, 10</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r>
    </w:tbl>
    <w:p w:rsidR="00614D2D" w:rsidRDefault="00614D2D" w:rsidP="00614D2D"/>
    <w:p w:rsidR="00614D2D" w:rsidRDefault="00614D2D" w:rsidP="00614D2D">
      <w:pPr>
        <w:pStyle w:val="Heading4"/>
        <w:keepNext w:val="0"/>
        <w:keepLines w:val="0"/>
      </w:pPr>
      <w:bookmarkStart w:id="273" w:name="_Toc51826733"/>
      <w:bookmarkStart w:id="274" w:name="_Toc117070414"/>
      <w:bookmarkStart w:id="275" w:name="_Toc51828176"/>
      <w:r>
        <w:t>6.2.5.10</w:t>
      </w:r>
      <w:r>
        <w:tab/>
        <w:t>Method compareValue</w:t>
      </w:r>
      <w:bookmarkEnd w:id="273"/>
      <w:bookmarkEnd w:id="274"/>
      <w:bookmarkEnd w:id="275"/>
    </w:p>
    <w:p w:rsidR="00614D2D" w:rsidRDefault="00614D2D" w:rsidP="00614D2D">
      <w:r>
        <w:t>Test Area Reference: API_2_ERH_CPRVS_BSS</w:t>
      </w:r>
    </w:p>
    <w:p w:rsidR="00614D2D" w:rsidRDefault="00614D2D" w:rsidP="00614D2D">
      <w:pPr>
        <w:pStyle w:val="H6"/>
        <w:keepNext w:val="0"/>
        <w:keepLines w:val="0"/>
      </w:pPr>
      <w:r>
        <w:t>6.2.5.10.1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byte compareValue(short valueOffset,</w:t>
      </w:r>
    </w:p>
    <w:p w:rsidR="00614D2D" w:rsidRDefault="00614D2D" w:rsidP="00614D2D">
      <w:pPr>
        <w:pStyle w:val="PL"/>
        <w:rPr>
          <w:noProof w:val="0"/>
        </w:rPr>
      </w:pPr>
      <w:r>
        <w:rPr>
          <w:noProof w:val="0"/>
        </w:rPr>
        <w:t xml:space="preserve">                         byte[] compareBuffer,</w:t>
      </w:r>
    </w:p>
    <w:p w:rsidR="00614D2D" w:rsidRDefault="00614D2D" w:rsidP="00614D2D">
      <w:pPr>
        <w:pStyle w:val="PL"/>
        <w:rPr>
          <w:noProof w:val="0"/>
        </w:rPr>
      </w:pPr>
      <w:r>
        <w:rPr>
          <w:noProof w:val="0"/>
        </w:rPr>
        <w:t xml:space="preserve">                         short compareOffset,</w:t>
      </w:r>
    </w:p>
    <w:p w:rsidR="00614D2D" w:rsidRDefault="00614D2D" w:rsidP="00614D2D">
      <w:pPr>
        <w:pStyle w:val="PL"/>
        <w:rPr>
          <w:noProof w:val="0"/>
        </w:rPr>
      </w:pPr>
      <w:r>
        <w:rPr>
          <w:noProof w:val="0"/>
        </w:rPr>
        <w:t xml:space="preserve">                         short compareLength)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6.2.5.10.1.1</w:t>
      </w:r>
      <w:r>
        <w:tab/>
        <w:t>Normal execution</w:t>
      </w:r>
    </w:p>
    <w:p w:rsidR="00614D2D" w:rsidRDefault="00614D2D" w:rsidP="00614D2D">
      <w:r>
        <w:t>Compares the last found TLV element with a buffer:</w:t>
      </w:r>
    </w:p>
    <w:p w:rsidR="00614D2D" w:rsidRDefault="00614D2D" w:rsidP="00614D2D">
      <w:pPr>
        <w:pStyle w:val="ListBullet"/>
        <w:numPr>
          <w:ilvl w:val="0"/>
          <w:numId w:val="2"/>
        </w:numPr>
        <w:ind w:left="568" w:hanging="284"/>
      </w:pPr>
      <w:r>
        <w:t>CRRN1: returns 0 if identical.</w:t>
      </w:r>
    </w:p>
    <w:p w:rsidR="00614D2D" w:rsidRDefault="00614D2D" w:rsidP="00614D2D">
      <w:pPr>
        <w:pStyle w:val="ListBullet"/>
        <w:numPr>
          <w:ilvl w:val="0"/>
          <w:numId w:val="2"/>
        </w:numPr>
        <w:ind w:left="568" w:hanging="284"/>
      </w:pPr>
      <w:r>
        <w:t>CRRN2: returns -1 if the first miscomparing byte in simple TLV List is less than that in compareBuffer.</w:t>
      </w:r>
    </w:p>
    <w:p w:rsidR="00614D2D" w:rsidRDefault="00614D2D" w:rsidP="00614D2D">
      <w:pPr>
        <w:pStyle w:val="ListBullet"/>
        <w:numPr>
          <w:ilvl w:val="0"/>
          <w:numId w:val="2"/>
        </w:numPr>
        <w:ind w:left="568" w:hanging="284"/>
      </w:pPr>
      <w:r>
        <w:t>CRRN3: returns 1 if the first miscomparing byte in simple TLV List is greater than that in compareBuffer.</w:t>
      </w:r>
    </w:p>
    <w:p w:rsidR="00614D2D" w:rsidRDefault="00614D2D" w:rsidP="00614D2D">
      <w:pPr>
        <w:pStyle w:val="H6"/>
        <w:keepNext w:val="0"/>
        <w:keepLines w:val="0"/>
      </w:pPr>
      <w:r>
        <w:t>6.2.5.10.1.2</w:t>
      </w:r>
      <w:r>
        <w:tab/>
        <w:t>Parameter errors</w:t>
      </w:r>
    </w:p>
    <w:p w:rsidR="00614D2D" w:rsidRDefault="00614D2D" w:rsidP="00614D2D">
      <w:pPr>
        <w:pStyle w:val="ListBullet"/>
        <w:numPr>
          <w:ilvl w:val="0"/>
          <w:numId w:val="2"/>
        </w:numPr>
        <w:ind w:left="568" w:hanging="284"/>
      </w:pPr>
      <w:r>
        <w:t>CRRP1: if compareBuffer is null NullPointerException shall be thrown.</w:t>
      </w:r>
    </w:p>
    <w:p w:rsidR="00614D2D" w:rsidRDefault="00614D2D" w:rsidP="00614D2D">
      <w:pPr>
        <w:pStyle w:val="ListBullet"/>
        <w:numPr>
          <w:ilvl w:val="0"/>
          <w:numId w:val="2"/>
        </w:numPr>
        <w:ind w:left="568" w:hanging="284"/>
      </w:pPr>
      <w:r>
        <w:t>CRRP2: if compareOffset or compareLength or both would cause access outside array bounds, or if compareLength is negative ArrayIndexOutOfBoundsException shall be thrown.</w:t>
      </w:r>
    </w:p>
    <w:p w:rsidR="00614D2D" w:rsidRDefault="00614D2D" w:rsidP="00614D2D">
      <w:pPr>
        <w:pStyle w:val="ListBullet"/>
        <w:numPr>
          <w:ilvl w:val="0"/>
          <w:numId w:val="2"/>
        </w:numPr>
        <w:ind w:left="568" w:hanging="284"/>
      </w:pPr>
      <w:r>
        <w:t>CRRP3: if valueOffset, dstLength or both are out of the current TLV an instance of ToolkitException shall be thrown. The reason code shall be ToolkitException.OUT_OF_TLV_BOUNDARIES.</w:t>
      </w:r>
    </w:p>
    <w:p w:rsidR="00614D2D" w:rsidRDefault="00614D2D" w:rsidP="00614D2D">
      <w:pPr>
        <w:pStyle w:val="H6"/>
        <w:keepNext w:val="0"/>
        <w:keepLines w:val="0"/>
      </w:pPr>
      <w:r>
        <w:t>6.2.5.10.1.3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ToolkitException.HANDLER_NOT_AVAILABLE.</w:t>
      </w:r>
    </w:p>
    <w:p w:rsidR="00614D2D" w:rsidRDefault="00614D2D" w:rsidP="00614D2D">
      <w:pPr>
        <w:pStyle w:val="ListBullet"/>
        <w:numPr>
          <w:ilvl w:val="0"/>
          <w:numId w:val="2"/>
        </w:numPr>
        <w:ind w:left="568" w:hanging="284"/>
      </w:pPr>
      <w:r>
        <w:t>CRRC2: in case of unavailable TLV element an instance of ToolkitException shall be thrown. The reason code shall be ToolkitException.UNAVAILABLE_ELEMENT.</w:t>
      </w:r>
    </w:p>
    <w:p w:rsidR="00614D2D" w:rsidRDefault="00614D2D" w:rsidP="00614D2D">
      <w:pPr>
        <w:pStyle w:val="H6"/>
        <w:keepNext w:val="0"/>
        <w:keepLines w:val="0"/>
      </w:pPr>
      <w:r>
        <w:t>6.2.5.10.2</w:t>
      </w:r>
      <w:r>
        <w:tab/>
        <w:t>Test Suite files</w:t>
      </w:r>
    </w:p>
    <w:p w:rsidR="00614D2D" w:rsidRDefault="00614D2D" w:rsidP="00614D2D">
      <w:r>
        <w:t xml:space="preserve">Specific triggering: Unrecognized Envelope </w:t>
      </w:r>
    </w:p>
    <w:p w:rsidR="00614D2D" w:rsidRDefault="00614D2D" w:rsidP="00614D2D">
      <w:pPr>
        <w:pStyle w:val="B1"/>
        <w:tabs>
          <w:tab w:val="left" w:pos="2268"/>
        </w:tabs>
      </w:pPr>
      <w:r>
        <w:t>Test Script:</w:t>
      </w:r>
      <w:r w:rsidR="00A1704F">
        <w:tab/>
      </w:r>
      <w:r>
        <w:t>API_2_ERH_CPRVS_BSS_1.scr</w:t>
      </w:r>
    </w:p>
    <w:p w:rsidR="00614D2D" w:rsidRDefault="00614D2D" w:rsidP="00614D2D">
      <w:pPr>
        <w:pStyle w:val="B1"/>
        <w:tabs>
          <w:tab w:val="left" w:pos="2268"/>
        </w:tabs>
      </w:pPr>
      <w:r>
        <w:t>Test Applet:</w:t>
      </w:r>
      <w:r w:rsidR="00A1704F">
        <w:tab/>
      </w:r>
      <w:r>
        <w:t>API_2_ERH_CPRVS_BSS_1.java</w:t>
      </w:r>
    </w:p>
    <w:p w:rsidR="00614D2D" w:rsidRDefault="00614D2D" w:rsidP="00614D2D">
      <w:pPr>
        <w:pStyle w:val="B1"/>
        <w:tabs>
          <w:tab w:val="left" w:pos="2268"/>
        </w:tabs>
      </w:pPr>
      <w:r>
        <w:t>Load Script:</w:t>
      </w:r>
      <w:r w:rsidR="00A1704F">
        <w:tab/>
      </w:r>
      <w:r>
        <w:t>API_2_ERH_CPRVS_BSS_1.ldr</w:t>
      </w:r>
    </w:p>
    <w:p w:rsidR="00614D2D" w:rsidRDefault="00614D2D" w:rsidP="00614D2D">
      <w:pPr>
        <w:pStyle w:val="B1"/>
        <w:tabs>
          <w:tab w:val="left" w:pos="2268"/>
        </w:tabs>
      </w:pPr>
      <w:r>
        <w:t>Cleanup Script:</w:t>
      </w:r>
      <w:r w:rsidR="00A1704F">
        <w:tab/>
      </w:r>
      <w:r>
        <w:t>API_2_ERH_CPRVS_BSS_1.clr</w:t>
      </w:r>
    </w:p>
    <w:p w:rsidR="00614D2D" w:rsidRDefault="00614D2D" w:rsidP="00614D2D">
      <w:pPr>
        <w:pStyle w:val="B1"/>
        <w:tabs>
          <w:tab w:val="left" w:pos="2268"/>
        </w:tabs>
      </w:pPr>
      <w:r>
        <w:t>Parameter File:</w:t>
      </w:r>
      <w:r w:rsidR="00A1704F">
        <w:tab/>
      </w:r>
      <w:r>
        <w:t>API_2_ERH_CPRVS_BSS_1.par</w:t>
      </w:r>
    </w:p>
    <w:p w:rsidR="00614D2D" w:rsidRDefault="00614D2D" w:rsidP="00614D2D">
      <w:pPr>
        <w:pStyle w:val="H6"/>
        <w:keepNext w:val="0"/>
        <w:keepLines w:val="0"/>
      </w:pPr>
      <w:r>
        <w:t>6.2.5.10.3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appendTLV with TAG: 0D and length 16</w:t>
            </w:r>
          </w:p>
          <w:p w:rsidR="00614D2D" w:rsidRDefault="00614D2D">
            <w:pPr>
              <w:pStyle w:val="TAH"/>
              <w:keepNext w:val="0"/>
              <w:keepLines w:val="0"/>
            </w:pPr>
            <w:r>
              <w:t>Select Text String TLV</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compareValue() with a null compareBuffer</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NullPointerException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 xml:space="preserve">compareOffset </w:t>
            </w:r>
            <w:r>
              <w:sym w:font="Symbol" w:char="F0B3"/>
            </w:r>
            <w:r>
              <w:t xml:space="preserve"> compareBuffer.length</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5</w:t>
            </w:r>
          </w:p>
          <w:p w:rsidR="00614D2D" w:rsidRDefault="00614D2D">
            <w:pPr>
              <w:pStyle w:val="PL"/>
              <w:rPr>
                <w:noProof w:val="0"/>
              </w:rPr>
            </w:pPr>
            <w:r>
              <w:rPr>
                <w:noProof w:val="0"/>
              </w:rPr>
              <w:t>compareLength = 1</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compareOffset &lt; 0</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-1</w:t>
            </w:r>
          </w:p>
          <w:p w:rsidR="00614D2D" w:rsidRDefault="00614D2D">
            <w:pPr>
              <w:pStyle w:val="PL"/>
              <w:rPr>
                <w:noProof w:val="0"/>
              </w:rPr>
            </w:pPr>
            <w:r>
              <w:rPr>
                <w:noProof w:val="0"/>
              </w:rPr>
              <w:t>compareLength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compareLength &gt;compareBuffer.length</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6</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compareOffset + compareLength &gt;compareBuffer.length</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3</w:t>
            </w:r>
          </w:p>
          <w:p w:rsidR="00614D2D" w:rsidRDefault="00614D2D">
            <w:pPr>
              <w:pStyle w:val="PL"/>
              <w:rPr>
                <w:noProof w:val="0"/>
              </w:rPr>
            </w:pPr>
            <w:r>
              <w:rPr>
                <w:noProof w:val="0"/>
              </w:rPr>
              <w:t>compareLength = 3</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compareLength &lt; 0</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412"/>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appendTLV with TAG: 0D and length 6</w:t>
            </w:r>
          </w:p>
          <w:p w:rsidR="00614D2D" w:rsidRDefault="00614D2D">
            <w:pPr>
              <w:pStyle w:val="TAH"/>
            </w:pPr>
            <w:r>
              <w:t>Select Text String TLV</w:t>
            </w:r>
          </w:p>
          <w:p w:rsidR="00614D2D" w:rsidRDefault="00614D2D">
            <w:pPr>
              <w:pStyle w:val="TAH"/>
            </w:pPr>
            <w:r>
              <w:t xml:space="preserve">valueOffset </w:t>
            </w:r>
            <w:r>
              <w:sym w:font="Symbol" w:char="F0B3"/>
            </w:r>
            <w:r>
              <w:t xml:space="preserve"> Text String Length</w:t>
            </w:r>
          </w:p>
          <w:p w:rsidR="00614D2D" w:rsidRDefault="00614D2D">
            <w:pPr>
              <w:pStyle w:val="PL"/>
              <w:keepNext/>
              <w:keepLines/>
              <w:rPr>
                <w:noProof w:val="0"/>
              </w:rPr>
            </w:pPr>
            <w:r>
              <w:rPr>
                <w:noProof w:val="0"/>
              </w:rPr>
              <w:t>valueOffset = 6</w:t>
            </w:r>
          </w:p>
          <w:p w:rsidR="00614D2D" w:rsidRDefault="00614D2D">
            <w:pPr>
              <w:pStyle w:val="PL"/>
              <w:keepNext/>
              <w:keepLines/>
              <w:rPr>
                <w:noProof w:val="0"/>
              </w:rPr>
            </w:pPr>
            <w:r>
              <w:rPr>
                <w:noProof w:val="0"/>
              </w:rPr>
              <w:t>compareBuffer.length = 15</w:t>
            </w:r>
          </w:p>
          <w:p w:rsidR="00614D2D" w:rsidRDefault="00614D2D">
            <w:pPr>
              <w:pStyle w:val="PL"/>
              <w:keepNext/>
              <w:keepLines/>
              <w:rPr>
                <w:noProof w:val="0"/>
              </w:rPr>
            </w:pPr>
            <w:r>
              <w:rPr>
                <w:noProof w:val="0"/>
              </w:rPr>
              <w:t>compareOffset = 0</w:t>
            </w:r>
          </w:p>
          <w:p w:rsidR="00614D2D" w:rsidRDefault="00614D2D">
            <w:pPr>
              <w:pStyle w:val="PL"/>
              <w:keepNext/>
              <w:keepLines/>
            </w:pPr>
            <w:r>
              <w:rPr>
                <w:noProof w:val="0"/>
              </w:rPr>
              <w:t>compareLength = 1</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ToolkitException.OUT_OF_TLV_BOUNDARIES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valueOffset &lt; 0</w:t>
            </w:r>
          </w:p>
          <w:p w:rsidR="00614D2D" w:rsidRDefault="00614D2D">
            <w:pPr>
              <w:pStyle w:val="PL"/>
              <w:rPr>
                <w:noProof w:val="0"/>
              </w:rPr>
            </w:pPr>
            <w:r>
              <w:rPr>
                <w:noProof w:val="0"/>
              </w:rPr>
              <w:t>valueOffset = -1</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1</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compareLength &gt; Text String length</w:t>
            </w:r>
          </w:p>
          <w:p w:rsidR="00614D2D" w:rsidRDefault="00614D2D">
            <w:pPr>
              <w:pStyle w:val="PL"/>
              <w:rPr>
                <w:noProof w:val="0"/>
              </w:rPr>
            </w:pPr>
            <w:r>
              <w:rPr>
                <w:noProof w:val="0"/>
              </w:rPr>
              <w:t>valueOffset = 0</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7</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valueOffset + compareLength &gt; Text String length</w:t>
            </w:r>
          </w:p>
          <w:p w:rsidR="00614D2D" w:rsidRDefault="00614D2D">
            <w:pPr>
              <w:pStyle w:val="PL"/>
              <w:rPr>
                <w:noProof w:val="0"/>
              </w:rPr>
            </w:pPr>
            <w:r>
              <w:rPr>
                <w:noProof w:val="0"/>
              </w:rPr>
              <w:t>valueOffset = 2</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5</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411"/>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Initialise the handler</w:t>
            </w:r>
          </w:p>
          <w:p w:rsidR="00614D2D" w:rsidRDefault="00614D2D">
            <w:pPr>
              <w:pStyle w:val="PL"/>
            </w:pPr>
            <w:r>
              <w:rPr>
                <w:noProof w:val="0"/>
              </w:rPr>
              <w:t>compareValue()</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ToolkitException.UNAVAILABLE_ELEMENT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998"/>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appendTLV with TAG: 0D and value: 04 00 01 … 0F</w:t>
            </w:r>
          </w:p>
          <w:p w:rsidR="00614D2D" w:rsidRDefault="00614D2D">
            <w:pPr>
              <w:pStyle w:val="TAH"/>
              <w:keepNext w:val="0"/>
              <w:keepLines w:val="0"/>
            </w:pPr>
            <w:r>
              <w:t>Select Text String TLV</w:t>
            </w:r>
          </w:p>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04 00 01 … 0F</w:t>
            </w:r>
          </w:p>
          <w:p w:rsidR="00614D2D" w:rsidRDefault="00614D2D">
            <w:pPr>
              <w:pStyle w:val="TAH"/>
              <w:keepNext w:val="0"/>
              <w:keepLines w:val="0"/>
            </w:pPr>
            <w:r>
              <w:t>Compare buffers</w:t>
            </w:r>
          </w:p>
          <w:p w:rsidR="00614D2D" w:rsidRDefault="00614D2D">
            <w:pPr>
              <w:pStyle w:val="PL"/>
              <w:rPr>
                <w:noProof w:val="0"/>
              </w:rPr>
            </w:pPr>
            <w:r>
              <w:rPr>
                <w:noProof w:val="0"/>
              </w:rPr>
              <w:t>valueOffset = 0</w:t>
            </w:r>
          </w:p>
          <w:p w:rsidR="00614D2D" w:rsidRDefault="00614D2D">
            <w:pPr>
              <w:pStyle w:val="PL"/>
              <w:rPr>
                <w:noProof w:val="0"/>
              </w:rPr>
            </w:pPr>
            <w:r>
              <w:rPr>
                <w:noProof w:val="0"/>
              </w:rPr>
              <w:t>compareOffset = 0</w:t>
            </w:r>
          </w:p>
          <w:p w:rsidR="00614D2D" w:rsidRDefault="00614D2D">
            <w:pPr>
              <w:pStyle w:val="PL"/>
            </w:pPr>
            <w:r>
              <w:rPr>
                <w:noProof w:val="0"/>
              </w:rPr>
              <w:t>compareLength = 17</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400"/>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04 00 01 02 03</w:t>
            </w:r>
          </w:p>
          <w:p w:rsidR="00614D2D" w:rsidRDefault="00614D2D">
            <w:pPr>
              <w:pStyle w:val="PL"/>
              <w:rPr>
                <w:noProof w:val="0"/>
              </w:rPr>
            </w:pPr>
            <w:r>
              <w:rPr>
                <w:noProof w:val="0"/>
              </w:rPr>
              <w:t>04 05 06 07 08</w:t>
            </w:r>
          </w:p>
          <w:p w:rsidR="00614D2D" w:rsidRDefault="00614D2D">
            <w:pPr>
              <w:pStyle w:val="PL"/>
              <w:rPr>
                <w:noProof w:val="0"/>
              </w:rPr>
            </w:pPr>
            <w:r>
              <w:rPr>
                <w:noProof w:val="0"/>
              </w:rPr>
              <w:t>05 0A 0B 0C 0D</w:t>
            </w:r>
          </w:p>
          <w:p w:rsidR="00614D2D" w:rsidRDefault="00614D2D">
            <w:pPr>
              <w:pStyle w:val="PL"/>
              <w:rPr>
                <w:noProof w:val="0"/>
              </w:rPr>
            </w:pPr>
            <w:r>
              <w:rPr>
                <w:noProof w:val="0"/>
              </w:rPr>
              <w:t>0E 10</w:t>
            </w:r>
          </w:p>
          <w:p w:rsidR="00614D2D" w:rsidRDefault="00614D2D">
            <w:pPr>
              <w:pStyle w:val="TAH"/>
            </w:pPr>
            <w:r>
              <w:t>Compare buffers with same parameters</w:t>
            </w:r>
          </w:p>
        </w:tc>
        <w:tc>
          <w:tcPr>
            <w:tcW w:w="2835" w:type="dxa"/>
            <w:tcBorders>
              <w:top w:val="single" w:sz="4" w:space="0" w:color="808080"/>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799"/>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14</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03 00 01 … 0F</w:t>
            </w:r>
          </w:p>
          <w:p w:rsidR="00614D2D" w:rsidRDefault="00614D2D">
            <w:pPr>
              <w:pStyle w:val="TAH"/>
            </w:pPr>
            <w:r>
              <w:t>Compare buffers with same parameters</w:t>
            </w:r>
          </w:p>
        </w:tc>
        <w:tc>
          <w:tcPr>
            <w:tcW w:w="2835" w:type="dxa"/>
            <w:tcBorders>
              <w:top w:val="single" w:sz="4" w:space="0" w:color="808080"/>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2001"/>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15</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55 55 55 01 02</w:t>
            </w:r>
          </w:p>
          <w:p w:rsidR="00614D2D" w:rsidRDefault="00614D2D">
            <w:pPr>
              <w:pStyle w:val="PL"/>
              <w:rPr>
                <w:noProof w:val="0"/>
              </w:rPr>
            </w:pPr>
            <w:r>
              <w:rPr>
                <w:noProof w:val="0"/>
              </w:rPr>
              <w:t>03 04 05 06 07</w:t>
            </w:r>
          </w:p>
          <w:p w:rsidR="00614D2D" w:rsidRDefault="00614D2D">
            <w:pPr>
              <w:pStyle w:val="PL"/>
              <w:rPr>
                <w:noProof w:val="0"/>
              </w:rPr>
            </w:pPr>
            <w:r>
              <w:rPr>
                <w:noProof w:val="0"/>
              </w:rPr>
              <w:t>08 09 0A 0B 0C</w:t>
            </w:r>
          </w:p>
          <w:p w:rsidR="00614D2D" w:rsidRDefault="00614D2D">
            <w:pPr>
              <w:pStyle w:val="PL"/>
              <w:rPr>
                <w:noProof w:val="0"/>
              </w:rPr>
            </w:pPr>
            <w:r>
              <w:rPr>
                <w:noProof w:val="0"/>
              </w:rPr>
              <w:t>55 55 55 55 55</w:t>
            </w:r>
          </w:p>
          <w:p w:rsidR="00614D2D" w:rsidRDefault="00614D2D">
            <w:pPr>
              <w:pStyle w:val="TAH"/>
              <w:keepNext w:val="0"/>
              <w:keepLines w:val="0"/>
            </w:pPr>
            <w:r>
              <w:t>Compare buffers</w:t>
            </w:r>
          </w:p>
          <w:p w:rsidR="00614D2D" w:rsidRDefault="00614D2D">
            <w:pPr>
              <w:pStyle w:val="PL"/>
              <w:rPr>
                <w:noProof w:val="0"/>
              </w:rPr>
            </w:pPr>
            <w:r>
              <w:rPr>
                <w:noProof w:val="0"/>
              </w:rPr>
              <w:t>valueOffset = 2</w:t>
            </w:r>
          </w:p>
          <w:p w:rsidR="00614D2D" w:rsidRDefault="00614D2D">
            <w:pPr>
              <w:pStyle w:val="PL"/>
              <w:rPr>
                <w:noProof w:val="0"/>
              </w:rPr>
            </w:pPr>
            <w:r>
              <w:rPr>
                <w:noProof w:val="0"/>
              </w:rPr>
              <w:t>compareOffset = 3</w:t>
            </w:r>
          </w:p>
          <w:p w:rsidR="00614D2D" w:rsidRDefault="00614D2D">
            <w:pPr>
              <w:pStyle w:val="PL"/>
              <w:rPr>
                <w:noProof w:val="0"/>
              </w:rPr>
            </w:pPr>
            <w:r>
              <w:rPr>
                <w:noProof w:val="0"/>
              </w:rPr>
              <w:t>compareLength = 12</w:t>
            </w:r>
          </w:p>
        </w:tc>
        <w:tc>
          <w:tcPr>
            <w:tcW w:w="2835"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400"/>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16</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55 55 55 02 01</w:t>
            </w:r>
          </w:p>
          <w:p w:rsidR="00614D2D" w:rsidRDefault="00614D2D">
            <w:pPr>
              <w:pStyle w:val="PL"/>
              <w:rPr>
                <w:noProof w:val="0"/>
              </w:rPr>
            </w:pPr>
            <w:r>
              <w:rPr>
                <w:noProof w:val="0"/>
              </w:rPr>
              <w:t>03 04 05 06 07</w:t>
            </w:r>
          </w:p>
          <w:p w:rsidR="00614D2D" w:rsidRDefault="00614D2D">
            <w:pPr>
              <w:pStyle w:val="PL"/>
              <w:rPr>
                <w:noProof w:val="0"/>
              </w:rPr>
            </w:pPr>
            <w:r>
              <w:rPr>
                <w:noProof w:val="0"/>
              </w:rPr>
              <w:t>08 09 0A 0B 0C</w:t>
            </w:r>
          </w:p>
          <w:p w:rsidR="00614D2D" w:rsidRDefault="00614D2D">
            <w:pPr>
              <w:pStyle w:val="PL"/>
              <w:rPr>
                <w:noProof w:val="0"/>
              </w:rPr>
            </w:pPr>
            <w:r>
              <w:rPr>
                <w:noProof w:val="0"/>
              </w:rPr>
              <w:t>55 55 55 55 55</w:t>
            </w:r>
          </w:p>
          <w:p w:rsidR="00614D2D" w:rsidRDefault="00614D2D">
            <w:pPr>
              <w:pStyle w:val="TAH"/>
            </w:pPr>
            <w:r>
              <w:t>Compare buffers with same parameters</w:t>
            </w:r>
          </w:p>
        </w:tc>
        <w:tc>
          <w:tcPr>
            <w:tcW w:w="2835" w:type="dxa"/>
            <w:tcBorders>
              <w:top w:val="single" w:sz="4" w:space="0" w:color="808080"/>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400"/>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17</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55 55 55 01 02</w:t>
            </w:r>
          </w:p>
          <w:p w:rsidR="00614D2D" w:rsidRDefault="00614D2D">
            <w:pPr>
              <w:pStyle w:val="PL"/>
              <w:rPr>
                <w:noProof w:val="0"/>
              </w:rPr>
            </w:pPr>
            <w:r>
              <w:rPr>
                <w:noProof w:val="0"/>
              </w:rPr>
              <w:t>03 04 05 06 07</w:t>
            </w:r>
          </w:p>
          <w:p w:rsidR="00614D2D" w:rsidRDefault="00614D2D">
            <w:pPr>
              <w:pStyle w:val="PL"/>
              <w:rPr>
                <w:noProof w:val="0"/>
              </w:rPr>
            </w:pPr>
            <w:r>
              <w:rPr>
                <w:noProof w:val="0"/>
              </w:rPr>
              <w:t>08 09 0A 0A 0D</w:t>
            </w:r>
          </w:p>
          <w:p w:rsidR="00614D2D" w:rsidRDefault="00614D2D">
            <w:pPr>
              <w:pStyle w:val="PL"/>
              <w:rPr>
                <w:noProof w:val="0"/>
              </w:rPr>
            </w:pPr>
            <w:r>
              <w:rPr>
                <w:noProof w:val="0"/>
              </w:rPr>
              <w:t>55 55 55 55 55</w:t>
            </w:r>
          </w:p>
          <w:p w:rsidR="00614D2D" w:rsidRDefault="00614D2D">
            <w:pPr>
              <w:pStyle w:val="TAH"/>
            </w:pPr>
            <w:r>
              <w:t>Compare buffers with same parameters</w:t>
            </w:r>
          </w:p>
        </w:tc>
        <w:tc>
          <w:tcPr>
            <w:tcW w:w="2835" w:type="dxa"/>
            <w:tcBorders>
              <w:top w:val="single" w:sz="4" w:space="0" w:color="808080"/>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18</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Successful call, compareValue with length =0</w:t>
            </w:r>
          </w:p>
          <w:p w:rsidR="00614D2D" w:rsidRDefault="00614D2D">
            <w:pPr>
              <w:pStyle w:val="PL"/>
              <w:keepNext/>
              <w:keepLines/>
              <w:rPr>
                <w:noProof w:val="0"/>
              </w:rPr>
            </w:pPr>
            <w:r>
              <w:rPr>
                <w:noProof w:val="0"/>
              </w:rPr>
              <w:t>compareBuffer.length = 20</w:t>
            </w:r>
          </w:p>
          <w:p w:rsidR="00614D2D" w:rsidRDefault="00614D2D">
            <w:pPr>
              <w:pStyle w:val="PL"/>
              <w:keepNext/>
              <w:keepLines/>
              <w:rPr>
                <w:noProof w:val="0"/>
              </w:rPr>
            </w:pPr>
            <w:r>
              <w:rPr>
                <w:noProof w:val="0"/>
              </w:rPr>
              <w:t>compareOffset = 15</w:t>
            </w:r>
          </w:p>
          <w:p w:rsidR="00614D2D" w:rsidRDefault="00614D2D">
            <w:pPr>
              <w:pStyle w:val="PL"/>
              <w:keepNext/>
              <w:keepLines/>
              <w:rPr>
                <w:rFonts w:ascii="Arial" w:hAnsi="Arial"/>
                <w:b/>
                <w:noProof w:val="0"/>
                <w:sz w:val="18"/>
              </w:rPr>
            </w:pPr>
            <w:r>
              <w:rPr>
                <w:noProof w:val="0"/>
              </w:rPr>
              <w:t>compareLength = 0</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Result of compareValue() is 0</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19</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Call post() method then compareValue()</w:t>
            </w:r>
          </w:p>
          <w:p w:rsidR="00614D2D" w:rsidRDefault="00614D2D">
            <w:pPr>
              <w:pStyle w:val="PL"/>
              <w:keepNext/>
              <w:keepLines/>
              <w:rPr>
                <w:noProof w:val="0"/>
              </w:rPr>
            </w:pPr>
            <w:r>
              <w:rPr>
                <w:noProof w:val="0"/>
              </w:rPr>
              <w:t>compareBuffer.length = 20</w:t>
            </w:r>
          </w:p>
          <w:p w:rsidR="00614D2D" w:rsidRDefault="00614D2D">
            <w:pPr>
              <w:pStyle w:val="PL"/>
              <w:keepNext/>
              <w:keepLines/>
              <w:rPr>
                <w:noProof w:val="0"/>
              </w:rPr>
            </w:pPr>
            <w:r>
              <w:rPr>
                <w:noProof w:val="0"/>
              </w:rPr>
              <w:t>compareOffset = 0</w:t>
            </w:r>
          </w:p>
          <w:p w:rsidR="00614D2D" w:rsidRDefault="00614D2D">
            <w:pPr>
              <w:pStyle w:val="PL"/>
            </w:pPr>
            <w:r>
              <w:t>compareLength = 0</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r>
              <w:t>A toolkit Exception with HANDLER_NOT_AVAILABLE reason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bl>
    <w:p w:rsidR="00614D2D" w:rsidRDefault="00614D2D" w:rsidP="00614D2D"/>
    <w:p w:rsidR="00614D2D" w:rsidRDefault="00614D2D" w:rsidP="00614D2D">
      <w:pPr>
        <w:pStyle w:val="H6"/>
        <w:keepNext w:val="0"/>
        <w:keepLines w:val="0"/>
      </w:pPr>
      <w:r>
        <w:t>6.2.5.10.4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90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12, 15, 18</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13, 16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14, 17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7, 8, 9, 10</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19</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r>
    </w:tbl>
    <w:p w:rsidR="00614D2D" w:rsidRDefault="00614D2D" w:rsidP="00614D2D"/>
    <w:p w:rsidR="00614D2D" w:rsidRDefault="00614D2D" w:rsidP="00614D2D">
      <w:pPr>
        <w:pStyle w:val="Heading4"/>
        <w:keepNext w:val="0"/>
        <w:keepLines w:val="0"/>
      </w:pPr>
      <w:bookmarkStart w:id="276" w:name="_Toc51826734"/>
      <w:bookmarkStart w:id="277" w:name="_Toc117070415"/>
      <w:bookmarkStart w:id="278" w:name="_Toc51828177"/>
      <w:r>
        <w:t>6.2.5.11</w:t>
      </w:r>
      <w:r>
        <w:tab/>
        <w:t>Method findAndCopyValue(byte tag, byte[] dstBuffer, short valueOffset)</w:t>
      </w:r>
      <w:bookmarkEnd w:id="276"/>
      <w:bookmarkEnd w:id="277"/>
      <w:bookmarkEnd w:id="278"/>
    </w:p>
    <w:p w:rsidR="00614D2D" w:rsidRDefault="00614D2D" w:rsidP="00614D2D">
      <w:r>
        <w:t>Test Area Reference: API_2_ERH_FACYB_BS</w:t>
      </w:r>
    </w:p>
    <w:p w:rsidR="00614D2D" w:rsidRDefault="00614D2D" w:rsidP="00614D2D">
      <w:pPr>
        <w:pStyle w:val="H6"/>
        <w:keepNext w:val="0"/>
        <w:keepLines w:val="0"/>
      </w:pPr>
      <w:r>
        <w:t>6.2.5.11.1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short findAndCopyValue(byte tag,</w:t>
      </w:r>
    </w:p>
    <w:p w:rsidR="00614D2D" w:rsidRDefault="00614D2D" w:rsidP="00614D2D">
      <w:pPr>
        <w:pStyle w:val="PL"/>
        <w:rPr>
          <w:noProof w:val="0"/>
        </w:rPr>
      </w:pPr>
      <w:r>
        <w:rPr>
          <w:noProof w:val="0"/>
        </w:rPr>
        <w:t xml:space="preserve">                              byte[] dstBuffer,</w:t>
      </w:r>
    </w:p>
    <w:p w:rsidR="00614D2D" w:rsidRDefault="00614D2D" w:rsidP="00614D2D">
      <w:pPr>
        <w:pStyle w:val="PL"/>
        <w:rPr>
          <w:noProof w:val="0"/>
        </w:rPr>
      </w:pPr>
      <w:r>
        <w:rPr>
          <w:noProof w:val="0"/>
        </w:rPr>
        <w:t xml:space="preserve">                              short dstOffset)</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6.2.5.11.1.1</w:t>
      </w:r>
      <w:r>
        <w:tab/>
        <w:t>Normal execution</w:t>
      </w:r>
    </w:p>
    <w:p w:rsidR="00614D2D" w:rsidRDefault="00614D2D" w:rsidP="00614D2D">
      <w:pPr>
        <w:pStyle w:val="ListBullet"/>
        <w:numPr>
          <w:ilvl w:val="0"/>
          <w:numId w:val="2"/>
        </w:numPr>
        <w:ind w:left="568" w:hanging="284"/>
      </w:pPr>
      <w:r>
        <w:t xml:space="preserve">CRRN1: looks for the first occurrence of a TLV element from the beginning of a TLV list and copy its value into a destination buffer. </w:t>
      </w:r>
    </w:p>
    <w:p w:rsidR="00614D2D" w:rsidRDefault="00614D2D" w:rsidP="00614D2D">
      <w:pPr>
        <w:pStyle w:val="ListBullet"/>
        <w:numPr>
          <w:ilvl w:val="0"/>
          <w:numId w:val="2"/>
        </w:numPr>
        <w:ind w:left="568" w:hanging="284"/>
      </w:pPr>
      <w:r>
        <w:t>CRRN2: if no TLV element is found, the UNAVAILABLE_ELEMENT exception is thrown and the current TLV is no longer defined.</w:t>
      </w:r>
    </w:p>
    <w:p w:rsidR="00614D2D" w:rsidRDefault="00614D2D" w:rsidP="00614D2D">
      <w:pPr>
        <w:pStyle w:val="ListBullet"/>
        <w:numPr>
          <w:ilvl w:val="0"/>
          <w:numId w:val="2"/>
        </w:numPr>
        <w:ind w:left="568" w:hanging="284"/>
      </w:pPr>
      <w:r>
        <w:t>CRRN3: if the method is successful then the corresponding TLV becomes current and dstOffset + length of the copied value is returned.</w:t>
      </w:r>
    </w:p>
    <w:p w:rsidR="00614D2D" w:rsidRDefault="00614D2D" w:rsidP="00614D2D">
      <w:pPr>
        <w:pStyle w:val="ListBullet"/>
        <w:numPr>
          <w:ilvl w:val="0"/>
          <w:numId w:val="2"/>
        </w:numPr>
        <w:ind w:left="568" w:hanging="284"/>
      </w:pPr>
      <w:r>
        <w:t>CRRN4: The search method is comprehension required flag independent.</w:t>
      </w:r>
    </w:p>
    <w:p w:rsidR="00614D2D" w:rsidRDefault="00614D2D" w:rsidP="00614D2D">
      <w:pPr>
        <w:pStyle w:val="H6"/>
        <w:keepNext w:val="0"/>
        <w:keepLines w:val="0"/>
      </w:pPr>
      <w:r>
        <w:t>6.2.5.11.1.2</w:t>
      </w:r>
      <w:r>
        <w:tab/>
        <w:t>Parameter errors</w:t>
      </w:r>
    </w:p>
    <w:p w:rsidR="00614D2D" w:rsidRDefault="00614D2D" w:rsidP="00614D2D">
      <w:pPr>
        <w:pStyle w:val="ListBullet"/>
        <w:numPr>
          <w:ilvl w:val="0"/>
          <w:numId w:val="2"/>
        </w:numPr>
        <w:ind w:left="568" w:hanging="284"/>
      </w:pPr>
      <w:r>
        <w:t>CRRP1: if dstBuffer is null NullPointerException shall be thrown.</w:t>
      </w:r>
    </w:p>
    <w:p w:rsidR="00614D2D" w:rsidRDefault="00614D2D" w:rsidP="00614D2D">
      <w:pPr>
        <w:pStyle w:val="ListBullet"/>
        <w:numPr>
          <w:ilvl w:val="0"/>
          <w:numId w:val="2"/>
        </w:numPr>
        <w:ind w:left="568" w:hanging="284"/>
      </w:pPr>
      <w:r>
        <w:t>CRRP2: if dstOffset would cause access outside array bounds ArrayIndexOutOfBoundsException shall be thrown.</w:t>
      </w:r>
    </w:p>
    <w:p w:rsidR="00614D2D" w:rsidRDefault="00614D2D" w:rsidP="00614D2D">
      <w:pPr>
        <w:pStyle w:val="H6"/>
        <w:keepNext w:val="0"/>
        <w:keepLines w:val="0"/>
      </w:pPr>
      <w:r>
        <w:t>6.2.5.11.1.3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ToolkitException.HANDLER_NOT_AVAILABLE.</w:t>
      </w:r>
    </w:p>
    <w:p w:rsidR="00614D2D" w:rsidRDefault="00614D2D" w:rsidP="00614D2D">
      <w:pPr>
        <w:pStyle w:val="H6"/>
      </w:pPr>
      <w:r>
        <w:t>6.2.5.11.2</w:t>
      </w:r>
      <w:r>
        <w:tab/>
        <w:t>Test Suite files</w:t>
      </w:r>
    </w:p>
    <w:p w:rsidR="00614D2D" w:rsidRDefault="00614D2D" w:rsidP="00614D2D">
      <w:pPr>
        <w:keepNext/>
        <w:keepLines/>
      </w:pPr>
      <w:r>
        <w:t xml:space="preserve">Specific triggering: Unrecognized Envelope </w:t>
      </w:r>
    </w:p>
    <w:p w:rsidR="00614D2D" w:rsidRDefault="00614D2D" w:rsidP="00614D2D">
      <w:pPr>
        <w:pStyle w:val="B1"/>
        <w:keepNext/>
        <w:keepLines/>
        <w:tabs>
          <w:tab w:val="left" w:pos="2268"/>
        </w:tabs>
      </w:pPr>
      <w:r>
        <w:t>Test Script:</w:t>
      </w:r>
      <w:r w:rsidR="00A1704F">
        <w:tab/>
      </w:r>
      <w:r>
        <w:t>API_2_ERH_FACYB_BS_1.scr</w:t>
      </w:r>
    </w:p>
    <w:p w:rsidR="00614D2D" w:rsidRDefault="00614D2D" w:rsidP="00614D2D">
      <w:pPr>
        <w:pStyle w:val="B1"/>
        <w:tabs>
          <w:tab w:val="left" w:pos="2268"/>
        </w:tabs>
      </w:pPr>
      <w:r>
        <w:t>Test Applet:</w:t>
      </w:r>
      <w:r w:rsidR="00A1704F">
        <w:tab/>
      </w:r>
      <w:r>
        <w:t>API_2_ERH_FACYB_BS_1.java</w:t>
      </w:r>
    </w:p>
    <w:p w:rsidR="00614D2D" w:rsidRDefault="00614D2D" w:rsidP="00614D2D">
      <w:pPr>
        <w:pStyle w:val="B1"/>
        <w:tabs>
          <w:tab w:val="left" w:pos="2268"/>
        </w:tabs>
      </w:pPr>
      <w:r>
        <w:t>Load Script:</w:t>
      </w:r>
      <w:r w:rsidR="00A1704F">
        <w:tab/>
      </w:r>
      <w:r>
        <w:t>API_2_ERH_FACYB_BS_1.ldr</w:t>
      </w:r>
    </w:p>
    <w:p w:rsidR="00614D2D" w:rsidRDefault="00614D2D" w:rsidP="00614D2D">
      <w:pPr>
        <w:pStyle w:val="B1"/>
        <w:tabs>
          <w:tab w:val="left" w:pos="2268"/>
        </w:tabs>
      </w:pPr>
      <w:r>
        <w:t>Cleanup Script:</w:t>
      </w:r>
      <w:r w:rsidR="00A1704F">
        <w:tab/>
      </w:r>
      <w:r>
        <w:t>API_2_ERH_FACYB_BS_1.clr</w:t>
      </w:r>
    </w:p>
    <w:p w:rsidR="00614D2D" w:rsidRDefault="00614D2D" w:rsidP="00614D2D">
      <w:pPr>
        <w:pStyle w:val="B1"/>
        <w:tabs>
          <w:tab w:val="left" w:pos="2268"/>
        </w:tabs>
      </w:pPr>
      <w:r>
        <w:t>Parameter File:</w:t>
      </w:r>
      <w:r w:rsidR="00A1704F">
        <w:tab/>
      </w:r>
      <w:r>
        <w:t>API_2_ERH_FACYB_BS_1.par</w:t>
      </w:r>
    </w:p>
    <w:p w:rsidR="00614D2D" w:rsidRDefault="00614D2D" w:rsidP="00614D2D">
      <w:pPr>
        <w:pStyle w:val="H6"/>
        <w:keepNext w:val="0"/>
        <w:keepLines w:val="0"/>
      </w:pPr>
      <w:r>
        <w:t>6.2.5.11.3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Initialise the handler</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findAndCopyValue() with a null dstBuffer</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NullPointerException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appendTLV with TAG: 0D and length 16</w:t>
            </w:r>
          </w:p>
          <w:p w:rsidR="00614D2D" w:rsidRDefault="00614D2D">
            <w:pPr>
              <w:pStyle w:val="TAH"/>
              <w:keepNext w:val="0"/>
              <w:keepLines w:val="0"/>
            </w:pPr>
            <w:r>
              <w:t>Select Text String TLV</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 xml:space="preserve">dstOffset </w:t>
            </w:r>
            <w:r>
              <w:sym w:font="Symbol" w:char="F0B3"/>
            </w:r>
            <w:r>
              <w:t xml:space="preserve"> dstBuffer.length</w:t>
            </w:r>
          </w:p>
          <w:p w:rsidR="00614D2D" w:rsidRDefault="00614D2D">
            <w:pPr>
              <w:pStyle w:val="PL"/>
              <w:rPr>
                <w:noProof w:val="0"/>
              </w:rPr>
            </w:pPr>
            <w:r>
              <w:rPr>
                <w:noProof w:val="0"/>
              </w:rPr>
              <w:t>tag = 0Dh</w:t>
            </w:r>
          </w:p>
          <w:p w:rsidR="00614D2D" w:rsidRDefault="00614D2D">
            <w:pPr>
              <w:pStyle w:val="PL"/>
              <w:rPr>
                <w:noProof w:val="0"/>
              </w:rPr>
            </w:pPr>
            <w:r>
              <w:rPr>
                <w:noProof w:val="0"/>
              </w:rPr>
              <w:t>dstBuffer.length = 20</w:t>
            </w:r>
          </w:p>
          <w:p w:rsidR="00614D2D" w:rsidRDefault="00614D2D">
            <w:pPr>
              <w:pStyle w:val="PL"/>
              <w:rPr>
                <w:noProof w:val="0"/>
              </w:rPr>
            </w:pPr>
            <w:r>
              <w:rPr>
                <w:noProof w:val="0"/>
              </w:rPr>
              <w:t>dstOffset = 20</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dstOffset &lt; 0</w:t>
            </w:r>
          </w:p>
          <w:p w:rsidR="00614D2D" w:rsidRDefault="00614D2D">
            <w:pPr>
              <w:pStyle w:val="PL"/>
              <w:rPr>
                <w:noProof w:val="0"/>
              </w:rPr>
            </w:pPr>
            <w:r>
              <w:rPr>
                <w:noProof w:val="0"/>
              </w:rPr>
              <w:t>dstBuffer.length = 20</w:t>
            </w:r>
          </w:p>
          <w:p w:rsidR="00614D2D" w:rsidRDefault="00614D2D">
            <w:pPr>
              <w:pStyle w:val="PL"/>
              <w:rPr>
                <w:noProof w:val="0"/>
              </w:rPr>
            </w:pPr>
            <w:r>
              <w:rPr>
                <w:noProof w:val="0"/>
              </w:rPr>
              <w:t>dstOffset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dstOffset + length &gt;dstBuffer.length</w:t>
            </w:r>
          </w:p>
          <w:p w:rsidR="00614D2D" w:rsidRDefault="00614D2D">
            <w:pPr>
              <w:pStyle w:val="PL"/>
              <w:rPr>
                <w:noProof w:val="0"/>
              </w:rPr>
            </w:pPr>
            <w:r>
              <w:rPr>
                <w:noProof w:val="0"/>
              </w:rPr>
              <w:t>dstBuffer.length = 20</w:t>
            </w:r>
          </w:p>
          <w:p w:rsidR="00614D2D" w:rsidRDefault="00614D2D">
            <w:pPr>
              <w:pStyle w:val="PL"/>
              <w:rPr>
                <w:noProof w:val="0"/>
              </w:rPr>
            </w:pPr>
            <w:r>
              <w:rPr>
                <w:noProof w:val="0"/>
              </w:rPr>
              <w:t>dstOffset = 5</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length &gt; dstBuffer.length</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195"/>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clear the handler, appendTLV with TAG 02 and Length 02</w:t>
            </w:r>
          </w:p>
          <w:p w:rsidR="00614D2D" w:rsidRDefault="00614D2D">
            <w:pPr>
              <w:pStyle w:val="TAH"/>
              <w:keepNext w:val="0"/>
              <w:keepLines w:val="0"/>
              <w:rPr>
                <w:lang w:val="pt-BR"/>
              </w:rPr>
            </w:pPr>
            <w:r>
              <w:rPr>
                <w:lang w:val="pt-BR"/>
              </w:rPr>
              <w:t>Select a TLV (tag 02h)</w:t>
            </w:r>
          </w:p>
          <w:p w:rsidR="00614D2D" w:rsidRDefault="00614D2D">
            <w:pPr>
              <w:pStyle w:val="PL"/>
              <w:rPr>
                <w:noProof w:val="0"/>
              </w:rPr>
            </w:pPr>
            <w:r>
              <w:rPr>
                <w:noProof w:val="0"/>
              </w:rPr>
              <w:t>findAndCopyValue()</w:t>
            </w:r>
          </w:p>
          <w:p w:rsidR="00614D2D" w:rsidRDefault="00614D2D">
            <w:pPr>
              <w:pStyle w:val="PL"/>
              <w:rPr>
                <w:noProof w:val="0"/>
              </w:rPr>
            </w:pPr>
            <w:r>
              <w:rPr>
                <w:noProof w:val="0"/>
              </w:rPr>
              <w:t>tag = 03h</w:t>
            </w:r>
          </w:p>
          <w:p w:rsidR="00614D2D" w:rsidRDefault="00614D2D">
            <w:pPr>
              <w:pStyle w:val="TAH"/>
            </w:pPr>
            <w:r>
              <w:t>Call the getValueLength() method</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ToolkitException.UNAVAILABLE_ELEMENT is thrown</w:t>
            </w:r>
          </w:p>
          <w:p w:rsidR="00614D2D" w:rsidRDefault="00614D2D">
            <w:pPr>
              <w:pStyle w:val="TAL"/>
            </w:pPr>
            <w:r>
              <w:t>ToolkitException.UNAVAILABLE_ELEMENT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200"/>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appendTLV with TAG: 0D and value: 04 00 01 … 0F</w:t>
            </w:r>
          </w:p>
          <w:p w:rsidR="00614D2D" w:rsidRDefault="00614D2D">
            <w:pPr>
              <w:pStyle w:val="TAH"/>
              <w:keepNext w:val="0"/>
              <w:keepLines w:val="0"/>
            </w:pPr>
            <w:r>
              <w:t>Successful call</w:t>
            </w:r>
          </w:p>
          <w:p w:rsidR="00614D2D" w:rsidRDefault="00614D2D">
            <w:pPr>
              <w:pStyle w:val="PL"/>
              <w:rPr>
                <w:noProof w:val="0"/>
              </w:rPr>
            </w:pPr>
            <w:r>
              <w:rPr>
                <w:noProof w:val="0"/>
              </w:rPr>
              <w:t>Tag = 0Dh</w:t>
            </w:r>
          </w:p>
          <w:p w:rsidR="00614D2D" w:rsidRDefault="00614D2D">
            <w:pPr>
              <w:pStyle w:val="PL"/>
              <w:rPr>
                <w:noProof w:val="0"/>
              </w:rPr>
            </w:pPr>
            <w:r>
              <w:rPr>
                <w:noProof w:val="0"/>
              </w:rPr>
              <w:t>dstBuffer.length = 17</w:t>
            </w:r>
          </w:p>
          <w:p w:rsidR="00614D2D" w:rsidRDefault="00614D2D">
            <w:pPr>
              <w:pStyle w:val="PL"/>
            </w:pPr>
            <w:r>
              <w:rPr>
                <w:noProof w:val="0"/>
              </w:rPr>
              <w:t>dstOffset = 0</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r>
              <w:t>Result of findAndCopyValue() is 17</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8</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Compare buffer</w:t>
            </w:r>
          </w:p>
          <w:p w:rsidR="00614D2D" w:rsidRDefault="00614D2D">
            <w:pPr>
              <w:pStyle w:val="PL"/>
              <w:rPr>
                <w:noProof w:val="0"/>
              </w:rPr>
            </w:pPr>
            <w:r>
              <w:rPr>
                <w:noProof w:val="0"/>
              </w:rPr>
              <w:t>buffer = 04 00 01 … 0F</w:t>
            </w:r>
          </w:p>
          <w:p w:rsidR="00614D2D" w:rsidRDefault="00614D2D">
            <w:pPr>
              <w:pStyle w:val="TAL"/>
              <w:keepNext w:val="0"/>
              <w:keepLines w:val="0"/>
            </w:pP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cantSplit/>
          <w:trHeight w:val="999"/>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9</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initialise dstBuffer</w:t>
            </w:r>
          </w:p>
          <w:p w:rsidR="00614D2D" w:rsidRDefault="00614D2D">
            <w:pPr>
              <w:pStyle w:val="PL"/>
              <w:rPr>
                <w:noProof w:val="0"/>
              </w:rPr>
            </w:pPr>
            <w:r>
              <w:rPr>
                <w:noProof w:val="0"/>
              </w:rPr>
              <w:t>dstBuffer = 55 55 … 55</w:t>
            </w:r>
          </w:p>
          <w:p w:rsidR="00614D2D" w:rsidRDefault="00614D2D">
            <w:pPr>
              <w:pStyle w:val="TAH"/>
              <w:keepNext w:val="0"/>
              <w:keepLines w:val="0"/>
            </w:pPr>
            <w:r>
              <w:t>Successful call</w:t>
            </w:r>
          </w:p>
          <w:p w:rsidR="00614D2D" w:rsidRDefault="00614D2D">
            <w:pPr>
              <w:pStyle w:val="PL"/>
              <w:rPr>
                <w:noProof w:val="0"/>
              </w:rPr>
            </w:pPr>
            <w:r>
              <w:rPr>
                <w:noProof w:val="0"/>
              </w:rPr>
              <w:t>dstBuffer.length = 20</w:t>
            </w:r>
          </w:p>
          <w:p w:rsidR="00614D2D" w:rsidRDefault="00614D2D">
            <w:pPr>
              <w:pStyle w:val="PL"/>
              <w:rPr>
                <w:noProof w:val="0"/>
              </w:rPr>
            </w:pPr>
            <w:r>
              <w:rPr>
                <w:noProof w:val="0"/>
              </w:rPr>
              <w:t>dstOffset = 2</w:t>
            </w:r>
          </w:p>
        </w:tc>
        <w:tc>
          <w:tcPr>
            <w:tcW w:w="2835" w:type="dxa"/>
            <w:tcBorders>
              <w:top w:val="single" w:sz="4" w:space="0" w:color="auto"/>
              <w:left w:val="single" w:sz="4" w:space="0" w:color="auto"/>
              <w:bottom w:val="nil"/>
              <w:right w:val="single" w:sz="4" w:space="0" w:color="auto"/>
            </w:tcBorders>
          </w:tcPr>
          <w:p w:rsidR="00614D2D" w:rsidRDefault="00614D2D">
            <w:pPr>
              <w:pStyle w:val="TAL"/>
            </w:pPr>
          </w:p>
          <w:p w:rsidR="00614D2D" w:rsidRDefault="00614D2D">
            <w:pPr>
              <w:pStyle w:val="TAL"/>
            </w:pPr>
          </w:p>
          <w:p w:rsidR="00614D2D" w:rsidRDefault="00614D2D">
            <w:pPr>
              <w:pStyle w:val="TAL"/>
            </w:pPr>
            <w:r>
              <w:t>Result of findAndCopyValue() is 19</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 buffer</w:t>
            </w:r>
          </w:p>
          <w:p w:rsidR="00614D2D" w:rsidRDefault="00614D2D">
            <w:pPr>
              <w:pStyle w:val="PL"/>
              <w:rPr>
                <w:noProof w:val="0"/>
              </w:rPr>
            </w:pPr>
            <w:r>
              <w:rPr>
                <w:noProof w:val="0"/>
              </w:rPr>
              <w:t xml:space="preserve">buffer = </w:t>
            </w:r>
          </w:p>
          <w:p w:rsidR="00614D2D" w:rsidRDefault="00614D2D">
            <w:pPr>
              <w:pStyle w:val="PL"/>
              <w:rPr>
                <w:noProof w:val="0"/>
              </w:rPr>
            </w:pPr>
            <w:r>
              <w:rPr>
                <w:noProof w:val="0"/>
              </w:rPr>
              <w:t>55 55 04 00 01</w:t>
            </w:r>
          </w:p>
          <w:p w:rsidR="00614D2D" w:rsidRDefault="00614D2D">
            <w:pPr>
              <w:pStyle w:val="PL"/>
              <w:rPr>
                <w:noProof w:val="0"/>
              </w:rPr>
            </w:pPr>
            <w:r>
              <w:rPr>
                <w:noProof w:val="0"/>
              </w:rPr>
              <w:t>02 03 04 05 06</w:t>
            </w:r>
          </w:p>
          <w:p w:rsidR="00614D2D" w:rsidRDefault="00614D2D">
            <w:pPr>
              <w:pStyle w:val="PL"/>
              <w:rPr>
                <w:noProof w:val="0"/>
              </w:rPr>
            </w:pPr>
            <w:r>
              <w:rPr>
                <w:noProof w:val="0"/>
              </w:rPr>
              <w:t>07 08 09 0A 0B</w:t>
            </w:r>
          </w:p>
          <w:p w:rsidR="00614D2D" w:rsidRDefault="00614D2D">
            <w:pPr>
              <w:pStyle w:val="PL"/>
              <w:rPr>
                <w:noProof w:val="0"/>
              </w:rPr>
            </w:pPr>
            <w:r>
              <w:rPr>
                <w:noProof w:val="0"/>
              </w:rPr>
              <w:t>0C 0D 0E 0F 55</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397"/>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pPr>
            <w:r>
              <w:t>11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pPr>
            <w:r>
              <w:t>clear the handler, appendTLV with TAG: 0D and value: 04 00 01 … 0F</w:t>
            </w:r>
          </w:p>
          <w:p w:rsidR="00614D2D" w:rsidRDefault="00614D2D">
            <w:pPr>
              <w:pStyle w:val="TAH"/>
            </w:pPr>
            <w:r>
              <w:t>append a 2</w:t>
            </w:r>
            <w:r>
              <w:rPr>
                <w:vertAlign w:val="superscript"/>
              </w:rPr>
              <w:t>nd</w:t>
            </w:r>
            <w:r>
              <w:t xml:space="preserve"> Text String TLV</w:t>
            </w:r>
          </w:p>
          <w:p w:rsidR="00614D2D" w:rsidRDefault="00614D2D">
            <w:pPr>
              <w:pStyle w:val="TAH"/>
            </w:pPr>
            <w:r>
              <w:t>Successful call</w:t>
            </w:r>
          </w:p>
          <w:p w:rsidR="00614D2D" w:rsidRDefault="00614D2D">
            <w:pPr>
              <w:pStyle w:val="PL"/>
              <w:keepNext/>
              <w:keepLines/>
              <w:rPr>
                <w:noProof w:val="0"/>
              </w:rPr>
            </w:pPr>
            <w:r>
              <w:rPr>
                <w:noProof w:val="0"/>
              </w:rPr>
              <w:t>tag = 0Dh</w:t>
            </w:r>
          </w:p>
          <w:p w:rsidR="00614D2D" w:rsidRDefault="00614D2D">
            <w:pPr>
              <w:pStyle w:val="PL"/>
              <w:keepNext/>
              <w:keepLines/>
              <w:rPr>
                <w:noProof w:val="0"/>
              </w:rPr>
            </w:pPr>
            <w:r>
              <w:rPr>
                <w:noProof w:val="0"/>
              </w:rPr>
              <w:t>dstBuffer.length = 17</w:t>
            </w:r>
          </w:p>
          <w:p w:rsidR="00614D2D" w:rsidRDefault="00614D2D">
            <w:pPr>
              <w:pStyle w:val="PL"/>
              <w:keepNext/>
              <w:keepLines/>
            </w:pPr>
            <w:r>
              <w:rPr>
                <w:noProof w:val="0"/>
              </w:rPr>
              <w:t>dstOffset = 0</w:t>
            </w:r>
          </w:p>
        </w:tc>
        <w:tc>
          <w:tcPr>
            <w:tcW w:w="2835" w:type="dxa"/>
            <w:tcBorders>
              <w:top w:val="single" w:sz="4" w:space="0" w:color="auto"/>
              <w:left w:val="single" w:sz="4" w:space="0" w:color="auto"/>
              <w:bottom w:val="nil"/>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of findAndCopyValue() is 17</w:t>
            </w:r>
          </w:p>
        </w:tc>
        <w:tc>
          <w:tcPr>
            <w:tcW w:w="2410" w:type="dxa"/>
            <w:tcBorders>
              <w:top w:val="single" w:sz="4" w:space="0" w:color="auto"/>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 buffer</w:t>
            </w:r>
          </w:p>
          <w:p w:rsidR="00614D2D" w:rsidRDefault="00614D2D">
            <w:pPr>
              <w:pStyle w:val="PL"/>
              <w:rPr>
                <w:noProof w:val="0"/>
              </w:rPr>
            </w:pPr>
            <w:r>
              <w:rPr>
                <w:noProof w:val="0"/>
              </w:rPr>
              <w:t>buffer = 04 00 01 … 0F</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200"/>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13</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clear the handler, appendTLV with TAG: 0D and value: 04 00 01 … 0F</w:t>
            </w:r>
          </w:p>
          <w:p w:rsidR="00614D2D" w:rsidRDefault="00614D2D">
            <w:pPr>
              <w:pStyle w:val="TAH"/>
              <w:keepNext w:val="0"/>
              <w:keepLines w:val="0"/>
            </w:pPr>
            <w:r>
              <w:t>Successful call (with tag 8Dh)</w:t>
            </w:r>
          </w:p>
          <w:p w:rsidR="00614D2D" w:rsidRDefault="00614D2D">
            <w:pPr>
              <w:pStyle w:val="PL"/>
              <w:rPr>
                <w:noProof w:val="0"/>
              </w:rPr>
            </w:pPr>
            <w:r>
              <w:rPr>
                <w:noProof w:val="0"/>
              </w:rPr>
              <w:t>tag = 8Dh</w:t>
            </w:r>
          </w:p>
          <w:p w:rsidR="00614D2D" w:rsidRDefault="00614D2D">
            <w:pPr>
              <w:pStyle w:val="PL"/>
              <w:rPr>
                <w:noProof w:val="0"/>
              </w:rPr>
            </w:pPr>
            <w:r>
              <w:rPr>
                <w:noProof w:val="0"/>
              </w:rPr>
              <w:t>dstBuffer.length = 17</w:t>
            </w:r>
          </w:p>
          <w:p w:rsidR="00614D2D" w:rsidRDefault="00614D2D">
            <w:pPr>
              <w:pStyle w:val="PL"/>
            </w:pPr>
            <w:r>
              <w:rPr>
                <w:noProof w:val="0"/>
              </w:rPr>
              <w:t>dstOffset = 0</w:t>
            </w:r>
          </w:p>
        </w:tc>
        <w:tc>
          <w:tcPr>
            <w:tcW w:w="2835" w:type="dxa"/>
            <w:tcBorders>
              <w:top w:val="single" w:sz="4" w:space="0" w:color="auto"/>
              <w:left w:val="single" w:sz="4" w:space="0" w:color="auto"/>
              <w:bottom w:val="nil"/>
              <w:right w:val="single" w:sz="4" w:space="0" w:color="auto"/>
            </w:tcBorders>
          </w:tcPr>
          <w:p w:rsidR="00614D2D" w:rsidRDefault="00614D2D">
            <w:pPr>
              <w:pStyle w:val="TAL"/>
            </w:pPr>
          </w:p>
          <w:p w:rsidR="00614D2D" w:rsidRDefault="00614D2D">
            <w:pPr>
              <w:pStyle w:val="TAL"/>
            </w:pPr>
          </w:p>
          <w:p w:rsidR="00614D2D" w:rsidRDefault="00614D2D">
            <w:pPr>
              <w:pStyle w:val="TAL"/>
            </w:pPr>
            <w:r>
              <w:t>Result of findAndCopyValue() is 17</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 buffer</w:t>
            </w:r>
          </w:p>
          <w:p w:rsidR="00614D2D" w:rsidRDefault="00614D2D">
            <w:pPr>
              <w:pStyle w:val="PL"/>
              <w:rPr>
                <w:noProof w:val="0"/>
              </w:rPr>
            </w:pPr>
            <w:r>
              <w:rPr>
                <w:noProof w:val="0"/>
              </w:rPr>
              <w:t>buffer = 04 00 01 … 0F</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200"/>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15</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Append tag 0Fh</w:t>
            </w:r>
          </w:p>
          <w:p w:rsidR="00614D2D" w:rsidRDefault="00614D2D">
            <w:pPr>
              <w:pStyle w:val="PL"/>
              <w:rPr>
                <w:noProof w:val="0"/>
              </w:rPr>
            </w:pPr>
            <w:r>
              <w:rPr>
                <w:noProof w:val="0"/>
              </w:rPr>
              <w:t>buffer = 00 01 … 0F</w:t>
            </w:r>
          </w:p>
          <w:p w:rsidR="00614D2D" w:rsidRDefault="00614D2D">
            <w:pPr>
              <w:pStyle w:val="TAH"/>
              <w:keepNext w:val="0"/>
              <w:keepLines w:val="0"/>
            </w:pPr>
            <w:r>
              <w:t>Successful call (with tag 8Fh)</w:t>
            </w:r>
          </w:p>
          <w:p w:rsidR="00614D2D" w:rsidRDefault="00614D2D">
            <w:pPr>
              <w:pStyle w:val="PL"/>
              <w:rPr>
                <w:noProof w:val="0"/>
              </w:rPr>
            </w:pPr>
            <w:r>
              <w:rPr>
                <w:noProof w:val="0"/>
              </w:rPr>
              <w:t>tag = 8Fh</w:t>
            </w:r>
          </w:p>
          <w:p w:rsidR="00614D2D" w:rsidRDefault="00614D2D">
            <w:pPr>
              <w:pStyle w:val="PL"/>
              <w:rPr>
                <w:noProof w:val="0"/>
              </w:rPr>
            </w:pPr>
            <w:r>
              <w:rPr>
                <w:noProof w:val="0"/>
              </w:rPr>
              <w:t>dstBuffer.length = 16</w:t>
            </w:r>
          </w:p>
          <w:p w:rsidR="00614D2D" w:rsidRDefault="00614D2D">
            <w:pPr>
              <w:pStyle w:val="PL"/>
              <w:rPr>
                <w:noProof w:val="0"/>
              </w:rPr>
            </w:pPr>
            <w:r>
              <w:rPr>
                <w:noProof w:val="0"/>
              </w:rPr>
              <w:t>dstOffset = 0</w:t>
            </w:r>
          </w:p>
        </w:tc>
        <w:tc>
          <w:tcPr>
            <w:tcW w:w="2835" w:type="dxa"/>
            <w:tcBorders>
              <w:top w:val="single" w:sz="4" w:space="0" w:color="auto"/>
              <w:left w:val="single" w:sz="4" w:space="0" w:color="auto"/>
              <w:bottom w:val="nil"/>
              <w:right w:val="single" w:sz="4" w:space="0" w:color="auto"/>
            </w:tcBorders>
          </w:tcPr>
          <w:p w:rsidR="00614D2D" w:rsidRDefault="00614D2D">
            <w:pPr>
              <w:pStyle w:val="TAL"/>
            </w:pPr>
          </w:p>
          <w:p w:rsidR="00614D2D" w:rsidRDefault="00614D2D">
            <w:pPr>
              <w:pStyle w:val="TAL"/>
            </w:pPr>
          </w:p>
          <w:p w:rsidR="00614D2D" w:rsidRDefault="00614D2D">
            <w:pPr>
              <w:pStyle w:val="TAL"/>
            </w:pPr>
            <w:r>
              <w:t>Result of findAndCopyValue() is 16</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 buffer</w:t>
            </w:r>
          </w:p>
          <w:p w:rsidR="00614D2D" w:rsidRDefault="00614D2D">
            <w:pPr>
              <w:pStyle w:val="PL"/>
              <w:rPr>
                <w:noProof w:val="0"/>
              </w:rPr>
            </w:pPr>
            <w:r>
              <w:rPr>
                <w:noProof w:val="0"/>
              </w:rPr>
              <w:t>buffer = 00 01 … 0F</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Call post() method then findAndCopyValue()</w:t>
            </w:r>
          </w:p>
          <w:p w:rsidR="00614D2D" w:rsidRDefault="00614D2D">
            <w:pPr>
              <w:pStyle w:val="PL"/>
              <w:rPr>
                <w:noProof w:val="0"/>
              </w:rPr>
            </w:pPr>
            <w:r>
              <w:rPr>
                <w:noProof w:val="0"/>
              </w:rPr>
              <w:t>tag = 8Fh</w:t>
            </w:r>
          </w:p>
          <w:p w:rsidR="00614D2D" w:rsidRDefault="00614D2D">
            <w:pPr>
              <w:pStyle w:val="PL"/>
              <w:rPr>
                <w:noProof w:val="0"/>
              </w:rPr>
            </w:pPr>
            <w:r>
              <w:rPr>
                <w:noProof w:val="0"/>
              </w:rPr>
              <w:t>dstBuffer.length = 0</w:t>
            </w:r>
          </w:p>
          <w:p w:rsidR="00614D2D" w:rsidRDefault="00614D2D">
            <w:pPr>
              <w:pStyle w:val="PL"/>
            </w:pPr>
            <w:r>
              <w:rPr>
                <w:noProof w:val="0"/>
              </w:rPr>
              <w:t>dstOffset = 0</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r>
              <w:t>A toolkit Exception with HANDLER_NOT_AVAILABLE reason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6.2.5.11.4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90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8, 10, 12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7, 9, 11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13, 14, 15, 16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17</w:t>
            </w:r>
          </w:p>
        </w:tc>
      </w:tr>
    </w:tbl>
    <w:p w:rsidR="00614D2D" w:rsidRDefault="00614D2D" w:rsidP="00614D2D"/>
    <w:p w:rsidR="00614D2D" w:rsidRDefault="00614D2D" w:rsidP="00614D2D">
      <w:pPr>
        <w:pStyle w:val="Heading4"/>
        <w:keepNext w:val="0"/>
        <w:keepLines w:val="0"/>
      </w:pPr>
      <w:bookmarkStart w:id="279" w:name="_Toc51826735"/>
      <w:bookmarkStart w:id="280" w:name="_Toc117070416"/>
      <w:bookmarkStart w:id="281" w:name="_Toc51828178"/>
      <w:r>
        <w:t>6.2.5.12</w:t>
      </w:r>
      <w:r>
        <w:tab/>
        <w:t>Method findAndCopyValue(byte tag, byte occurrence, short valueOffset, byte[] dstBuffer, short dstOffset, short dstLength)</w:t>
      </w:r>
      <w:bookmarkEnd w:id="279"/>
      <w:bookmarkEnd w:id="280"/>
      <w:bookmarkEnd w:id="281"/>
    </w:p>
    <w:p w:rsidR="00614D2D" w:rsidRDefault="00614D2D" w:rsidP="00614D2D">
      <w:r>
        <w:t>Test Area Reference: API_2_ERH_FACYBBS_BSS</w:t>
      </w:r>
    </w:p>
    <w:p w:rsidR="00614D2D" w:rsidRDefault="00614D2D" w:rsidP="00614D2D">
      <w:pPr>
        <w:pStyle w:val="H6"/>
        <w:keepNext w:val="0"/>
        <w:keepLines w:val="0"/>
      </w:pPr>
      <w:r>
        <w:t>6.2.5.12.1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short findAndCopyValue(byte tag,</w:t>
      </w:r>
    </w:p>
    <w:p w:rsidR="00614D2D" w:rsidRDefault="00614D2D" w:rsidP="00614D2D">
      <w:pPr>
        <w:pStyle w:val="PL"/>
        <w:rPr>
          <w:noProof w:val="0"/>
        </w:rPr>
      </w:pPr>
      <w:r>
        <w:rPr>
          <w:noProof w:val="0"/>
        </w:rPr>
        <w:t xml:space="preserve">                              byte occurrence,</w:t>
      </w:r>
    </w:p>
    <w:p w:rsidR="00614D2D" w:rsidRDefault="00614D2D" w:rsidP="00614D2D">
      <w:pPr>
        <w:pStyle w:val="PL"/>
        <w:rPr>
          <w:noProof w:val="0"/>
        </w:rPr>
      </w:pPr>
      <w:r>
        <w:rPr>
          <w:noProof w:val="0"/>
        </w:rPr>
        <w:t xml:space="preserve">                              short valueOffset,</w:t>
      </w:r>
    </w:p>
    <w:p w:rsidR="00614D2D" w:rsidRDefault="00614D2D" w:rsidP="00614D2D">
      <w:pPr>
        <w:pStyle w:val="PL"/>
        <w:rPr>
          <w:noProof w:val="0"/>
        </w:rPr>
      </w:pPr>
      <w:r>
        <w:rPr>
          <w:noProof w:val="0"/>
        </w:rPr>
        <w:t xml:space="preserve">                              byte[] dstBuffer,</w:t>
      </w:r>
    </w:p>
    <w:p w:rsidR="00614D2D" w:rsidRDefault="00614D2D" w:rsidP="00614D2D">
      <w:pPr>
        <w:pStyle w:val="PL"/>
        <w:rPr>
          <w:noProof w:val="0"/>
        </w:rPr>
      </w:pPr>
      <w:r>
        <w:rPr>
          <w:noProof w:val="0"/>
        </w:rPr>
        <w:t xml:space="preserve">                              short dstOffset,</w:t>
      </w:r>
    </w:p>
    <w:p w:rsidR="00614D2D" w:rsidRDefault="00614D2D" w:rsidP="00614D2D">
      <w:pPr>
        <w:pStyle w:val="PL"/>
        <w:rPr>
          <w:noProof w:val="0"/>
        </w:rPr>
      </w:pPr>
      <w:r>
        <w:rPr>
          <w:noProof w:val="0"/>
        </w:rPr>
        <w:t xml:space="preserve">                              short dstLength)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6.2.5.12.1.1</w:t>
      </w:r>
      <w:r>
        <w:tab/>
        <w:t>Normal execution</w:t>
      </w:r>
    </w:p>
    <w:p w:rsidR="00614D2D" w:rsidRDefault="00614D2D" w:rsidP="00614D2D">
      <w:pPr>
        <w:pStyle w:val="ListBullet"/>
        <w:numPr>
          <w:ilvl w:val="0"/>
          <w:numId w:val="2"/>
        </w:numPr>
        <w:ind w:left="568" w:hanging="284"/>
      </w:pPr>
      <w:r>
        <w:t>CRRN1: looks for the indicated occurrence of a TLV element from the beginning of a TLV list and copy its value into a destination buffer.</w:t>
      </w:r>
    </w:p>
    <w:p w:rsidR="00614D2D" w:rsidRDefault="00614D2D" w:rsidP="00614D2D">
      <w:pPr>
        <w:pStyle w:val="ListBullet"/>
        <w:numPr>
          <w:ilvl w:val="0"/>
          <w:numId w:val="2"/>
        </w:numPr>
        <w:ind w:left="568" w:hanging="284"/>
      </w:pPr>
      <w:r>
        <w:t>CRRN2: if no TLV element is found, the UNAVAILABLE_ELEMENT exception is thrown and the current TLV is no longer defined.</w:t>
      </w:r>
    </w:p>
    <w:p w:rsidR="00614D2D" w:rsidRDefault="00614D2D" w:rsidP="00614D2D">
      <w:pPr>
        <w:pStyle w:val="ListBullet"/>
        <w:numPr>
          <w:ilvl w:val="0"/>
          <w:numId w:val="2"/>
        </w:numPr>
        <w:ind w:left="568" w:hanging="284"/>
      </w:pPr>
      <w:r>
        <w:t>CRRN3: if the method is successful then the corresponding TLV becomes current and dstOffset + dstLength is returned.</w:t>
      </w:r>
    </w:p>
    <w:p w:rsidR="00614D2D" w:rsidRDefault="00614D2D" w:rsidP="00614D2D">
      <w:pPr>
        <w:pStyle w:val="ListBullet"/>
        <w:numPr>
          <w:ilvl w:val="0"/>
          <w:numId w:val="2"/>
        </w:numPr>
        <w:ind w:left="568" w:hanging="284"/>
      </w:pPr>
      <w:r>
        <w:t>CRRN4: The search method is comprehension required flag independent.</w:t>
      </w:r>
    </w:p>
    <w:p w:rsidR="00614D2D" w:rsidRDefault="00614D2D" w:rsidP="00614D2D">
      <w:pPr>
        <w:pStyle w:val="H6"/>
        <w:keepNext w:val="0"/>
        <w:keepLines w:val="0"/>
      </w:pPr>
      <w:r>
        <w:t>6.2.5.12.1.2</w:t>
      </w:r>
      <w:r>
        <w:tab/>
        <w:t>Parameter errors</w:t>
      </w:r>
    </w:p>
    <w:p w:rsidR="00614D2D" w:rsidRDefault="00614D2D" w:rsidP="00614D2D">
      <w:pPr>
        <w:pStyle w:val="ListBullet"/>
        <w:numPr>
          <w:ilvl w:val="0"/>
          <w:numId w:val="2"/>
        </w:numPr>
        <w:ind w:left="568" w:hanging="284"/>
      </w:pPr>
      <w:r>
        <w:t>CRRP1: if dstBuffer is null NullPointerException shall be thrown.</w:t>
      </w:r>
    </w:p>
    <w:p w:rsidR="00614D2D" w:rsidRDefault="00614D2D" w:rsidP="00614D2D">
      <w:pPr>
        <w:pStyle w:val="ListBullet"/>
        <w:numPr>
          <w:ilvl w:val="0"/>
          <w:numId w:val="2"/>
        </w:numPr>
        <w:ind w:left="568" w:hanging="284"/>
      </w:pPr>
      <w:r>
        <w:t>CRRP2: if dstOffset or dstLength or both would cause access outside array bounds, or if dstLength is negative ArrayIndexOutOfBoundsException shall be thrown.</w:t>
      </w:r>
    </w:p>
    <w:p w:rsidR="00614D2D" w:rsidRDefault="00614D2D" w:rsidP="00614D2D">
      <w:pPr>
        <w:pStyle w:val="ListBullet"/>
        <w:numPr>
          <w:ilvl w:val="0"/>
          <w:numId w:val="2"/>
        </w:numPr>
        <w:ind w:left="568" w:hanging="284"/>
      </w:pPr>
      <w:r>
        <w:t>CRRP3: if valueOffset, dstLength or both are out of the current TLV an instance of ToolkitException shall be thrown. The reason code shall be ToolkitException.OUT_OF_TLV_BOUNDARIES.</w:t>
      </w:r>
    </w:p>
    <w:p w:rsidR="00614D2D" w:rsidRDefault="00614D2D" w:rsidP="00614D2D">
      <w:pPr>
        <w:pStyle w:val="H6"/>
        <w:keepNext w:val="0"/>
        <w:keepLines w:val="0"/>
      </w:pPr>
      <w:r>
        <w:t>6.2.5.12.1.3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ToolkitException.HANDLER_NOT_AVAILABLE.</w:t>
      </w:r>
    </w:p>
    <w:p w:rsidR="00614D2D" w:rsidRDefault="00614D2D" w:rsidP="00614D2D">
      <w:pPr>
        <w:pStyle w:val="H6"/>
        <w:keepNext w:val="0"/>
        <w:keepLines w:val="0"/>
      </w:pPr>
      <w:r>
        <w:t>6.2.5.12.2</w:t>
      </w:r>
      <w:r>
        <w:tab/>
        <w:t>Test Suite files</w:t>
      </w:r>
    </w:p>
    <w:p w:rsidR="00614D2D" w:rsidRDefault="00614D2D" w:rsidP="00614D2D">
      <w:r>
        <w:t xml:space="preserve">Specific triggering: Unrecognized Envelope </w:t>
      </w:r>
    </w:p>
    <w:p w:rsidR="00614D2D" w:rsidRDefault="00614D2D" w:rsidP="00614D2D">
      <w:pPr>
        <w:pStyle w:val="B1"/>
        <w:tabs>
          <w:tab w:val="left" w:pos="2268"/>
        </w:tabs>
      </w:pPr>
      <w:r>
        <w:t>Test Script:</w:t>
      </w:r>
      <w:r w:rsidR="00A1704F">
        <w:tab/>
      </w:r>
      <w:r>
        <w:t>API_2_ERH_FACYBBS_BSS_1.scr</w:t>
      </w:r>
    </w:p>
    <w:p w:rsidR="00614D2D" w:rsidRDefault="00614D2D" w:rsidP="00614D2D">
      <w:pPr>
        <w:pStyle w:val="B1"/>
        <w:tabs>
          <w:tab w:val="left" w:pos="2268"/>
        </w:tabs>
      </w:pPr>
      <w:r>
        <w:t>Test Applet:</w:t>
      </w:r>
      <w:r w:rsidR="00A1704F">
        <w:tab/>
      </w:r>
      <w:r>
        <w:t>API_2_ERH_FACYBBS_BSS_1.java</w:t>
      </w:r>
    </w:p>
    <w:p w:rsidR="00614D2D" w:rsidRDefault="00614D2D" w:rsidP="00614D2D">
      <w:pPr>
        <w:pStyle w:val="B1"/>
        <w:tabs>
          <w:tab w:val="left" w:pos="2268"/>
        </w:tabs>
      </w:pPr>
      <w:r>
        <w:t>Load Script:</w:t>
      </w:r>
      <w:r w:rsidR="00A1704F">
        <w:tab/>
      </w:r>
      <w:r>
        <w:t>API_2_ERH_FACYBBS_BSS_1.ldr</w:t>
      </w:r>
    </w:p>
    <w:p w:rsidR="00614D2D" w:rsidRDefault="00614D2D" w:rsidP="00614D2D">
      <w:pPr>
        <w:pStyle w:val="B1"/>
        <w:tabs>
          <w:tab w:val="left" w:pos="2268"/>
        </w:tabs>
      </w:pPr>
      <w:r>
        <w:t>Cleanup Script:</w:t>
      </w:r>
      <w:r w:rsidR="00A1704F">
        <w:tab/>
      </w:r>
      <w:r>
        <w:t>API_2_ERH_FACYBBS_BSS_1.clr</w:t>
      </w:r>
    </w:p>
    <w:p w:rsidR="00614D2D" w:rsidRDefault="00614D2D" w:rsidP="00614D2D">
      <w:pPr>
        <w:pStyle w:val="B1"/>
        <w:tabs>
          <w:tab w:val="left" w:pos="2268"/>
        </w:tabs>
      </w:pPr>
      <w:r>
        <w:t>Parameter File:</w:t>
      </w:r>
      <w:r w:rsidR="00A1704F">
        <w:tab/>
      </w:r>
      <w:r>
        <w:t>API_2_ERH_FACYBBS_BSS_1.par</w:t>
      </w:r>
    </w:p>
    <w:p w:rsidR="00614D2D" w:rsidRDefault="00614D2D" w:rsidP="00614D2D">
      <w:pPr>
        <w:pStyle w:val="H6"/>
        <w:keepNext w:val="0"/>
        <w:keepLines w:val="0"/>
      </w:pPr>
      <w:r>
        <w:t>6.2.5.12.3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APDU Expectation</w:t>
            </w:r>
          </w:p>
        </w:tc>
      </w:tr>
      <w:tr w:rsidR="00614D2D" w:rsidTr="00614D2D">
        <w:trPr>
          <w:cantSplit/>
          <w:trHeight w:val="411"/>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Initialise the handler</w:t>
            </w:r>
          </w:p>
          <w:p w:rsidR="00614D2D" w:rsidRDefault="00614D2D">
            <w:pPr>
              <w:pStyle w:val="TAL"/>
            </w:pPr>
            <w:r>
              <w:t>findAndCopyValue() with a null dstBuffer</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NullPointerException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412"/>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appendTLV with TAG: 0D and length 16</w:t>
            </w:r>
          </w:p>
          <w:p w:rsidR="00614D2D" w:rsidRDefault="00614D2D">
            <w:pPr>
              <w:pStyle w:val="TAH"/>
              <w:keepNext w:val="0"/>
              <w:keepLines w:val="0"/>
            </w:pPr>
            <w:r>
              <w:t xml:space="preserve">dstOffset </w:t>
            </w:r>
            <w:r>
              <w:sym w:font="Symbol" w:char="F0B3"/>
            </w:r>
            <w:r>
              <w:t xml:space="preserve"> dstBuffer.length</w:t>
            </w:r>
          </w:p>
          <w:p w:rsidR="00614D2D" w:rsidRDefault="00614D2D">
            <w:pPr>
              <w:pStyle w:val="PL"/>
              <w:rPr>
                <w:noProof w:val="0"/>
              </w:rPr>
            </w:pPr>
            <w:r>
              <w:rPr>
                <w:noProof w:val="0"/>
              </w:rPr>
              <w:t>tag = 0Dh, 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5</w:t>
            </w:r>
          </w:p>
          <w:p w:rsidR="00614D2D" w:rsidRDefault="00614D2D">
            <w:pPr>
              <w:pStyle w:val="PL"/>
            </w:pPr>
            <w:r>
              <w:rPr>
                <w:noProof w:val="0"/>
              </w:rPr>
              <w:t>dstLength = 1</w:t>
            </w:r>
          </w:p>
        </w:tc>
        <w:tc>
          <w:tcPr>
            <w:tcW w:w="2835" w:type="dxa"/>
            <w:tcBorders>
              <w:top w:val="single" w:sz="4" w:space="0" w:color="auto"/>
              <w:left w:val="single" w:sz="4" w:space="0" w:color="auto"/>
              <w:bottom w:val="nil"/>
              <w:right w:val="single" w:sz="4" w:space="0" w:color="auto"/>
            </w:tcBorders>
          </w:tcPr>
          <w:p w:rsidR="00614D2D" w:rsidRDefault="00614D2D">
            <w:pPr>
              <w:pStyle w:val="TAL"/>
            </w:pPr>
          </w:p>
          <w:p w:rsidR="00614D2D" w:rsidRDefault="00614D2D">
            <w:pPr>
              <w:pStyle w:val="TAL"/>
            </w:pPr>
          </w:p>
          <w:p w:rsidR="00614D2D" w:rsidRDefault="00614D2D">
            <w:pPr>
              <w:pStyle w:val="TAL"/>
            </w:pPr>
            <w:r>
              <w:t>ArrayIndexOutOfBoundsException is thrown</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dstOffset &lt; 0</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-1</w:t>
            </w:r>
          </w:p>
          <w:p w:rsidR="00614D2D" w:rsidRDefault="00614D2D">
            <w:pPr>
              <w:pStyle w:val="PL"/>
              <w:rPr>
                <w:noProof w:val="0"/>
              </w:rPr>
            </w:pPr>
            <w:r>
              <w:rPr>
                <w:noProof w:val="0"/>
              </w:rPr>
              <w:t>dstLength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dstLength &gt;dstBuffer.length</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6</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dstOffset + dstLength &gt;dstBuffer.length</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3</w:t>
            </w:r>
          </w:p>
          <w:p w:rsidR="00614D2D" w:rsidRDefault="00614D2D">
            <w:pPr>
              <w:pStyle w:val="PL"/>
              <w:rPr>
                <w:noProof w:val="0"/>
              </w:rPr>
            </w:pPr>
            <w:r>
              <w:rPr>
                <w:noProof w:val="0"/>
              </w:rPr>
              <w:t>dstLength = 3</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dstLength &lt; 0</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412"/>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appendTLV with TAG: 0D and length 6</w:t>
            </w:r>
          </w:p>
          <w:p w:rsidR="00614D2D" w:rsidRDefault="00614D2D">
            <w:pPr>
              <w:pStyle w:val="TAH"/>
            </w:pPr>
            <w:r>
              <w:t xml:space="preserve">valueOffset </w:t>
            </w:r>
            <w:r>
              <w:sym w:font="Symbol" w:char="F0B3"/>
            </w:r>
            <w:r>
              <w:t xml:space="preserve"> Text String Length</w:t>
            </w:r>
          </w:p>
          <w:p w:rsidR="00614D2D" w:rsidRDefault="00614D2D">
            <w:pPr>
              <w:pStyle w:val="PL"/>
              <w:keepNext/>
              <w:keepLines/>
              <w:rPr>
                <w:noProof w:val="0"/>
              </w:rPr>
            </w:pPr>
            <w:r>
              <w:rPr>
                <w:noProof w:val="0"/>
              </w:rPr>
              <w:t>tag = 0Dh, occurrence = 1</w:t>
            </w:r>
          </w:p>
          <w:p w:rsidR="00614D2D" w:rsidRDefault="00614D2D">
            <w:pPr>
              <w:pStyle w:val="PL"/>
              <w:keepNext/>
              <w:keepLines/>
              <w:rPr>
                <w:noProof w:val="0"/>
              </w:rPr>
            </w:pPr>
            <w:r>
              <w:rPr>
                <w:noProof w:val="0"/>
              </w:rPr>
              <w:t>valueOffset = 6</w:t>
            </w:r>
          </w:p>
          <w:p w:rsidR="00614D2D" w:rsidRDefault="00614D2D">
            <w:pPr>
              <w:pStyle w:val="PL"/>
              <w:keepNext/>
              <w:keepLines/>
              <w:rPr>
                <w:noProof w:val="0"/>
              </w:rPr>
            </w:pPr>
            <w:r>
              <w:rPr>
                <w:noProof w:val="0"/>
              </w:rPr>
              <w:t>dstBuffer.length = 15</w:t>
            </w:r>
          </w:p>
          <w:p w:rsidR="00614D2D" w:rsidRDefault="00614D2D">
            <w:pPr>
              <w:pStyle w:val="PL"/>
              <w:keepNext/>
              <w:keepLines/>
              <w:rPr>
                <w:noProof w:val="0"/>
              </w:rPr>
            </w:pPr>
            <w:r>
              <w:rPr>
                <w:noProof w:val="0"/>
              </w:rPr>
              <w:t>dstOffset = 0</w:t>
            </w:r>
          </w:p>
          <w:p w:rsidR="00614D2D" w:rsidRDefault="00614D2D">
            <w:pPr>
              <w:pStyle w:val="PL"/>
              <w:keepNext/>
              <w:keepLines/>
            </w:pPr>
            <w:r>
              <w:rPr>
                <w:noProof w:val="0"/>
              </w:rPr>
              <w:t>dstLength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ToolkitException.OUT_OF_TLV_BOUNDARIES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valueOffset &lt; 0</w:t>
            </w:r>
          </w:p>
          <w:p w:rsidR="00614D2D" w:rsidRDefault="00614D2D">
            <w:pPr>
              <w:pStyle w:val="PL"/>
              <w:rPr>
                <w:noProof w:val="0"/>
              </w:rPr>
            </w:pPr>
            <w:r>
              <w:rPr>
                <w:noProof w:val="0"/>
              </w:rPr>
              <w:t>valueOffset = -1</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dstLength &gt; Text String length</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7</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valueOffset + dstLength &gt; Text String length</w:t>
            </w:r>
          </w:p>
          <w:p w:rsidR="00614D2D" w:rsidRDefault="00614D2D">
            <w:pPr>
              <w:pStyle w:val="PL"/>
              <w:rPr>
                <w:noProof w:val="0"/>
              </w:rPr>
            </w:pPr>
            <w:r>
              <w:rPr>
                <w:noProof w:val="0"/>
              </w:rPr>
              <w:t>valueOffset = 2</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5</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395"/>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clear the handler, appendTLV with TAG 02 and Length 02</w:t>
            </w:r>
          </w:p>
          <w:p w:rsidR="00614D2D" w:rsidRDefault="00614D2D">
            <w:pPr>
              <w:pStyle w:val="TAH"/>
              <w:keepNext w:val="0"/>
              <w:keepLines w:val="0"/>
              <w:rPr>
                <w:lang w:val="pt-BR"/>
              </w:rPr>
            </w:pPr>
            <w:r>
              <w:rPr>
                <w:lang w:val="pt-BR"/>
              </w:rPr>
              <w:t>Select a TLV (tag 02h)</w:t>
            </w:r>
          </w:p>
          <w:p w:rsidR="00614D2D" w:rsidRDefault="00614D2D">
            <w:pPr>
              <w:pStyle w:val="PL"/>
              <w:rPr>
                <w:noProof w:val="0"/>
              </w:rPr>
            </w:pPr>
            <w:r>
              <w:rPr>
                <w:noProof w:val="0"/>
              </w:rPr>
              <w:t>findAndCopyValue()</w:t>
            </w:r>
          </w:p>
          <w:p w:rsidR="00614D2D" w:rsidRDefault="00614D2D">
            <w:pPr>
              <w:pStyle w:val="PL"/>
              <w:rPr>
                <w:noProof w:val="0"/>
              </w:rPr>
            </w:pPr>
            <w:r>
              <w:rPr>
                <w:noProof w:val="0"/>
              </w:rPr>
              <w:t>tag = 0Dh</w:t>
            </w:r>
          </w:p>
          <w:p w:rsidR="00614D2D" w:rsidRDefault="00614D2D">
            <w:pPr>
              <w:pStyle w:val="PL"/>
              <w:rPr>
                <w:noProof w:val="0"/>
              </w:rPr>
            </w:pPr>
            <w:r>
              <w:rPr>
                <w:noProof w:val="0"/>
              </w:rPr>
              <w:t>occurrence = 2</w:t>
            </w:r>
          </w:p>
          <w:p w:rsidR="00614D2D" w:rsidRDefault="00614D2D">
            <w:pPr>
              <w:pStyle w:val="PL"/>
            </w:pPr>
            <w:r>
              <w:rPr>
                <w:noProof w:val="0"/>
              </w:rPr>
              <w:t>Call the getValueLength() method</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ToolkitException.UNAVAILABLE_ELEMENT is thrown</w:t>
            </w:r>
          </w:p>
          <w:p w:rsidR="00614D2D" w:rsidRDefault="00614D2D">
            <w:pPr>
              <w:pStyle w:val="TAL"/>
            </w:pPr>
          </w:p>
          <w:p w:rsidR="00614D2D" w:rsidRDefault="00614D2D">
            <w:pPr>
              <w:pStyle w:val="TAL"/>
            </w:pPr>
          </w:p>
          <w:p w:rsidR="00614D2D" w:rsidRDefault="00614D2D">
            <w:pPr>
              <w:pStyle w:val="TAL"/>
            </w:pPr>
            <w:r>
              <w:t>ToolkitException.UNAVAILABLE_ELEMENT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600"/>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clear the handler and appendTLV with TAG: 0D and value: 04 00 01 … 0F</w:t>
            </w:r>
          </w:p>
          <w:p w:rsidR="00614D2D" w:rsidRDefault="00614D2D">
            <w:pPr>
              <w:pStyle w:val="TAH"/>
              <w:keepNext w:val="0"/>
              <w:keepLines w:val="0"/>
            </w:pPr>
            <w:r>
              <w:t>Successful call</w:t>
            </w:r>
          </w:p>
          <w:p w:rsidR="00614D2D" w:rsidRDefault="00614D2D">
            <w:pPr>
              <w:pStyle w:val="PL"/>
              <w:rPr>
                <w:noProof w:val="0"/>
              </w:rPr>
            </w:pPr>
            <w:r>
              <w:rPr>
                <w:noProof w:val="0"/>
              </w:rPr>
              <w:t>tag = 0Dh, 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17</w:t>
            </w:r>
          </w:p>
          <w:p w:rsidR="00614D2D" w:rsidRDefault="00614D2D">
            <w:pPr>
              <w:pStyle w:val="PL"/>
              <w:rPr>
                <w:noProof w:val="0"/>
              </w:rPr>
            </w:pPr>
            <w:r>
              <w:rPr>
                <w:noProof w:val="0"/>
              </w:rPr>
              <w:t>dstOffset = 0</w:t>
            </w:r>
          </w:p>
          <w:p w:rsidR="00614D2D" w:rsidRDefault="00614D2D">
            <w:pPr>
              <w:pStyle w:val="PL"/>
            </w:pPr>
            <w:r>
              <w:rPr>
                <w:noProof w:val="0"/>
              </w:rPr>
              <w:t>dstLength = 17</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r>
              <w:t>Result of findAndCopyValue() is 17</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13</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Compare buffer</w:t>
            </w:r>
          </w:p>
          <w:p w:rsidR="00614D2D" w:rsidRDefault="00614D2D">
            <w:pPr>
              <w:pStyle w:val="PL"/>
              <w:rPr>
                <w:noProof w:val="0"/>
              </w:rPr>
            </w:pPr>
            <w:r>
              <w:rPr>
                <w:noProof w:val="0"/>
              </w:rPr>
              <w:t>buffer = 04 00 01 … 0F</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cantSplit/>
          <w:trHeight w:val="1600"/>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14</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initialise dstBuffer</w:t>
            </w:r>
          </w:p>
          <w:p w:rsidR="00614D2D" w:rsidRDefault="00614D2D">
            <w:pPr>
              <w:pStyle w:val="PL"/>
              <w:rPr>
                <w:noProof w:val="0"/>
              </w:rPr>
            </w:pPr>
            <w:r>
              <w:rPr>
                <w:noProof w:val="0"/>
              </w:rPr>
              <w:t>dstBuffer = 55 55 … 55</w:t>
            </w:r>
          </w:p>
          <w:p w:rsidR="00614D2D" w:rsidRDefault="00614D2D">
            <w:pPr>
              <w:pStyle w:val="TAH"/>
              <w:keepNext w:val="0"/>
              <w:keepLines w:val="0"/>
            </w:pPr>
            <w:r>
              <w:t>Successful call</w:t>
            </w:r>
          </w:p>
          <w:p w:rsidR="00614D2D" w:rsidRDefault="00614D2D">
            <w:pPr>
              <w:pStyle w:val="PL"/>
              <w:rPr>
                <w:noProof w:val="0"/>
              </w:rPr>
            </w:pPr>
            <w:r>
              <w:rPr>
                <w:noProof w:val="0"/>
              </w:rPr>
              <w:t>tag = 0Dh, occurrence = 1</w:t>
            </w:r>
          </w:p>
          <w:p w:rsidR="00614D2D" w:rsidRDefault="00614D2D">
            <w:pPr>
              <w:pStyle w:val="PL"/>
              <w:rPr>
                <w:noProof w:val="0"/>
              </w:rPr>
            </w:pPr>
            <w:r>
              <w:rPr>
                <w:noProof w:val="0"/>
              </w:rPr>
              <w:t>valueOffset = 2</w:t>
            </w:r>
          </w:p>
          <w:p w:rsidR="00614D2D" w:rsidRDefault="00614D2D">
            <w:pPr>
              <w:pStyle w:val="PL"/>
              <w:rPr>
                <w:noProof w:val="0"/>
              </w:rPr>
            </w:pPr>
            <w:r>
              <w:rPr>
                <w:noProof w:val="0"/>
              </w:rPr>
              <w:t>dstBuffer.length = 20</w:t>
            </w:r>
          </w:p>
          <w:p w:rsidR="00614D2D" w:rsidRDefault="00614D2D">
            <w:pPr>
              <w:pStyle w:val="PL"/>
              <w:rPr>
                <w:noProof w:val="0"/>
              </w:rPr>
            </w:pPr>
            <w:r>
              <w:rPr>
                <w:noProof w:val="0"/>
              </w:rPr>
              <w:t>dstOffset = 3</w:t>
            </w:r>
          </w:p>
          <w:p w:rsidR="00614D2D" w:rsidRDefault="00614D2D">
            <w:pPr>
              <w:pStyle w:val="PL"/>
              <w:rPr>
                <w:noProof w:val="0"/>
              </w:rPr>
            </w:pPr>
            <w:r>
              <w:rPr>
                <w:noProof w:val="0"/>
              </w:rPr>
              <w:t>dstLength = 12</w:t>
            </w:r>
          </w:p>
        </w:tc>
        <w:tc>
          <w:tcPr>
            <w:tcW w:w="2835" w:type="dxa"/>
            <w:tcBorders>
              <w:top w:val="single" w:sz="4" w:space="0" w:color="auto"/>
              <w:left w:val="single" w:sz="4" w:space="0" w:color="auto"/>
              <w:bottom w:val="nil"/>
              <w:right w:val="single" w:sz="4" w:space="0" w:color="auto"/>
            </w:tcBorders>
          </w:tcPr>
          <w:p w:rsidR="00614D2D" w:rsidRDefault="00614D2D">
            <w:pPr>
              <w:pStyle w:val="TAL"/>
            </w:pPr>
          </w:p>
          <w:p w:rsidR="00614D2D" w:rsidRDefault="00614D2D">
            <w:pPr>
              <w:pStyle w:val="TAL"/>
            </w:pPr>
          </w:p>
          <w:p w:rsidR="00614D2D" w:rsidRDefault="00614D2D">
            <w:pPr>
              <w:pStyle w:val="TAL"/>
            </w:pPr>
            <w:r>
              <w:t>Result of findAndCopyValue() is 15</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 buffer</w:t>
            </w:r>
          </w:p>
          <w:p w:rsidR="00614D2D" w:rsidRDefault="00614D2D">
            <w:pPr>
              <w:pStyle w:val="PL"/>
              <w:rPr>
                <w:noProof w:val="0"/>
              </w:rPr>
            </w:pPr>
            <w:r>
              <w:rPr>
                <w:noProof w:val="0"/>
              </w:rPr>
              <w:t xml:space="preserve">buffer = </w:t>
            </w:r>
          </w:p>
          <w:p w:rsidR="00614D2D" w:rsidRDefault="00614D2D">
            <w:pPr>
              <w:pStyle w:val="PL"/>
              <w:rPr>
                <w:noProof w:val="0"/>
              </w:rPr>
            </w:pPr>
            <w:r>
              <w:rPr>
                <w:noProof w:val="0"/>
              </w:rPr>
              <w:t>55 55 55 01 02</w:t>
            </w:r>
          </w:p>
          <w:p w:rsidR="00614D2D" w:rsidRDefault="00614D2D">
            <w:pPr>
              <w:pStyle w:val="PL"/>
              <w:rPr>
                <w:noProof w:val="0"/>
              </w:rPr>
            </w:pPr>
            <w:r>
              <w:rPr>
                <w:noProof w:val="0"/>
              </w:rPr>
              <w:t>03 04 05 06 07</w:t>
            </w:r>
          </w:p>
          <w:p w:rsidR="00614D2D" w:rsidRDefault="00614D2D">
            <w:pPr>
              <w:pStyle w:val="PL"/>
              <w:rPr>
                <w:noProof w:val="0"/>
              </w:rPr>
            </w:pPr>
            <w:r>
              <w:rPr>
                <w:noProof w:val="0"/>
              </w:rPr>
              <w:t>08 09 0A 0B 0C</w:t>
            </w:r>
          </w:p>
          <w:p w:rsidR="00614D2D" w:rsidRDefault="00614D2D">
            <w:pPr>
              <w:pStyle w:val="PL"/>
              <w:rPr>
                <w:noProof w:val="0"/>
              </w:rPr>
            </w:pPr>
            <w:r>
              <w:rPr>
                <w:noProof w:val="0"/>
              </w:rPr>
              <w:t>55 55 55 55 55</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2001"/>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Append a Text String TLV</w:t>
            </w:r>
          </w:p>
          <w:p w:rsidR="00614D2D" w:rsidRDefault="00614D2D">
            <w:pPr>
              <w:pStyle w:val="PL"/>
              <w:rPr>
                <w:noProof w:val="0"/>
              </w:rPr>
            </w:pPr>
            <w:r>
              <w:rPr>
                <w:noProof w:val="0"/>
              </w:rPr>
              <w:t>tag = 0D</w:t>
            </w:r>
          </w:p>
          <w:p w:rsidR="00614D2D" w:rsidRDefault="00614D2D">
            <w:pPr>
              <w:pStyle w:val="PL"/>
              <w:rPr>
                <w:noProof w:val="0"/>
              </w:rPr>
            </w:pPr>
            <w:r>
              <w:rPr>
                <w:noProof w:val="0"/>
              </w:rPr>
              <w:t>buffer = 00 11 22 33 44 55 (no specific DCS byte)</w:t>
            </w:r>
          </w:p>
          <w:p w:rsidR="00614D2D" w:rsidRDefault="00614D2D">
            <w:pPr>
              <w:pStyle w:val="TAH"/>
              <w:keepNext w:val="0"/>
              <w:keepLines w:val="0"/>
            </w:pPr>
            <w:r>
              <w:t>Successful call</w:t>
            </w:r>
          </w:p>
          <w:p w:rsidR="00614D2D" w:rsidRDefault="00614D2D">
            <w:pPr>
              <w:pStyle w:val="PL"/>
              <w:rPr>
                <w:noProof w:val="0"/>
              </w:rPr>
            </w:pPr>
            <w:r>
              <w:rPr>
                <w:noProof w:val="0"/>
              </w:rPr>
              <w:t>tag = 0Dh, 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20</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17</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of findAndCopyValue() is 17</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17</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Compare buffer</w:t>
            </w:r>
          </w:p>
          <w:p w:rsidR="00614D2D" w:rsidRDefault="00614D2D">
            <w:pPr>
              <w:pStyle w:val="PL"/>
              <w:rPr>
                <w:noProof w:val="0"/>
              </w:rPr>
            </w:pPr>
            <w:r>
              <w:rPr>
                <w:noProof w:val="0"/>
              </w:rPr>
              <w:t>buffer = 04 00 01 … 0F</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18</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0Dh, occurrence = 2</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6</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6</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findAndCopyValue() is 6</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single" w:sz="4" w:space="0" w:color="auto"/>
              <w:right w:val="single" w:sz="4" w:space="0" w:color="auto"/>
            </w:tcBorders>
            <w:hideMark/>
          </w:tcPr>
          <w:p w:rsidR="00614D2D" w:rsidRDefault="00614D2D">
            <w:pPr>
              <w:pStyle w:val="TAC"/>
            </w:pPr>
            <w:r>
              <w:t>19</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pPr>
            <w:r>
              <w:t>Compare buffer</w:t>
            </w:r>
          </w:p>
          <w:p w:rsidR="00614D2D" w:rsidRDefault="00614D2D">
            <w:pPr>
              <w:pStyle w:val="PL"/>
              <w:keepNext/>
              <w:keepLines/>
              <w:rPr>
                <w:noProof w:val="0"/>
              </w:rPr>
            </w:pPr>
            <w:r>
              <w:rPr>
                <w:noProof w:val="0"/>
              </w:rPr>
              <w:t>buffer = 00 11 22 33 44 55</w:t>
            </w:r>
          </w:p>
        </w:tc>
        <w:tc>
          <w:tcPr>
            <w:tcW w:w="2835" w:type="dxa"/>
            <w:tcBorders>
              <w:top w:val="nil"/>
              <w:left w:val="single" w:sz="4" w:space="0" w:color="auto"/>
              <w:bottom w:val="single" w:sz="4" w:space="0" w:color="auto"/>
              <w:right w:val="single" w:sz="4" w:space="0" w:color="auto"/>
            </w:tcBorders>
            <w:hideMark/>
          </w:tcPr>
          <w:p w:rsidR="00614D2D" w:rsidRDefault="00614D2D">
            <w:pPr>
              <w:pStyle w:val="TAL"/>
            </w:pPr>
            <w:r>
              <w:t>Result is 00h</w:t>
            </w:r>
          </w:p>
        </w:tc>
        <w:tc>
          <w:tcPr>
            <w:tcW w:w="2410" w:type="dxa"/>
            <w:tcBorders>
              <w:top w:val="nil"/>
              <w:left w:val="single" w:sz="4" w:space="0" w:color="auto"/>
              <w:bottom w:val="single" w:sz="4" w:space="0" w:color="auto"/>
              <w:right w:val="single" w:sz="4" w:space="0" w:color="auto"/>
            </w:tcBorders>
          </w:tcPr>
          <w:p w:rsidR="00614D2D" w:rsidRDefault="00614D2D">
            <w:pPr>
              <w:pStyle w:val="TAL"/>
            </w:pPr>
          </w:p>
        </w:tc>
      </w:tr>
      <w:tr w:rsidR="00614D2D" w:rsidTr="00614D2D">
        <w:trPr>
          <w:cantSplit/>
          <w:trHeight w:val="1801"/>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20</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clear the handler and appendTLV with TAG: 0D and value: 04 00 01 … 0F</w:t>
            </w:r>
          </w:p>
          <w:p w:rsidR="00614D2D" w:rsidRDefault="00614D2D">
            <w:pPr>
              <w:pStyle w:val="TAH"/>
              <w:keepNext w:val="0"/>
              <w:keepLines w:val="0"/>
            </w:pPr>
            <w:r>
              <w:t>Successful call (with tag 8Dh)</w:t>
            </w:r>
          </w:p>
          <w:p w:rsidR="00614D2D" w:rsidRDefault="00614D2D">
            <w:pPr>
              <w:pStyle w:val="PL"/>
              <w:rPr>
                <w:noProof w:val="0"/>
              </w:rPr>
            </w:pPr>
            <w:r>
              <w:rPr>
                <w:noProof w:val="0"/>
              </w:rPr>
              <w:t>tag = 8Dh</w:t>
            </w:r>
          </w:p>
          <w:p w:rsidR="00614D2D" w:rsidRDefault="00614D2D">
            <w:pPr>
              <w:pStyle w:val="PL"/>
              <w:rPr>
                <w:noProof w:val="0"/>
              </w:rPr>
            </w:pPr>
            <w:r>
              <w:rPr>
                <w:noProof w:val="0"/>
              </w:rPr>
              <w:t>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17</w:t>
            </w:r>
          </w:p>
          <w:p w:rsidR="00614D2D" w:rsidRDefault="00614D2D">
            <w:pPr>
              <w:pStyle w:val="PL"/>
              <w:rPr>
                <w:noProof w:val="0"/>
              </w:rPr>
            </w:pPr>
            <w:r>
              <w:rPr>
                <w:noProof w:val="0"/>
              </w:rPr>
              <w:t>dstOffset = 0</w:t>
            </w:r>
          </w:p>
          <w:p w:rsidR="00614D2D" w:rsidRDefault="00614D2D">
            <w:pPr>
              <w:pStyle w:val="PL"/>
            </w:pPr>
            <w:r>
              <w:rPr>
                <w:noProof w:val="0"/>
              </w:rPr>
              <w:t>dstLength = 17</w:t>
            </w:r>
          </w:p>
        </w:tc>
        <w:tc>
          <w:tcPr>
            <w:tcW w:w="2835" w:type="dxa"/>
            <w:tcBorders>
              <w:top w:val="single" w:sz="4" w:space="0" w:color="auto"/>
              <w:left w:val="single" w:sz="4" w:space="0" w:color="auto"/>
              <w:bottom w:val="nil"/>
              <w:right w:val="single" w:sz="4" w:space="0" w:color="auto"/>
            </w:tcBorders>
          </w:tcPr>
          <w:p w:rsidR="00614D2D" w:rsidRDefault="00614D2D">
            <w:pPr>
              <w:pStyle w:val="TAL"/>
            </w:pPr>
          </w:p>
          <w:p w:rsidR="00614D2D" w:rsidRDefault="00614D2D">
            <w:pPr>
              <w:pStyle w:val="TAL"/>
            </w:pPr>
          </w:p>
          <w:p w:rsidR="00614D2D" w:rsidRDefault="00614D2D">
            <w:pPr>
              <w:pStyle w:val="TAL"/>
            </w:pPr>
            <w:r>
              <w:t>Result of findAndCopyValue () is 17</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 buffer</w:t>
            </w:r>
          </w:p>
          <w:p w:rsidR="00614D2D" w:rsidRDefault="00614D2D">
            <w:pPr>
              <w:pStyle w:val="PL"/>
              <w:rPr>
                <w:noProof w:val="0"/>
              </w:rPr>
            </w:pPr>
            <w:r>
              <w:rPr>
                <w:noProof w:val="0"/>
              </w:rPr>
              <w:t>buffer = 04 00 01 … 0F</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801"/>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Append tag 0Fh</w:t>
            </w:r>
          </w:p>
          <w:p w:rsidR="00614D2D" w:rsidRDefault="00614D2D">
            <w:pPr>
              <w:pStyle w:val="PL"/>
              <w:rPr>
                <w:noProof w:val="0"/>
              </w:rPr>
            </w:pPr>
            <w:r>
              <w:rPr>
                <w:noProof w:val="0"/>
              </w:rPr>
              <w:t>buffer = 00 01 … 0F</w:t>
            </w:r>
          </w:p>
          <w:p w:rsidR="00614D2D" w:rsidRDefault="00614D2D">
            <w:pPr>
              <w:pStyle w:val="TAH"/>
              <w:keepNext w:val="0"/>
              <w:keepLines w:val="0"/>
            </w:pPr>
            <w:r>
              <w:t>Successful call (with tag 8Fh)</w:t>
            </w:r>
          </w:p>
          <w:p w:rsidR="00614D2D" w:rsidRDefault="00614D2D">
            <w:pPr>
              <w:pStyle w:val="PL"/>
              <w:rPr>
                <w:noProof w:val="0"/>
              </w:rPr>
            </w:pPr>
            <w:r>
              <w:rPr>
                <w:noProof w:val="0"/>
              </w:rPr>
              <w:t>tag = 8Fh</w:t>
            </w:r>
          </w:p>
          <w:p w:rsidR="00614D2D" w:rsidRDefault="00614D2D">
            <w:pPr>
              <w:pStyle w:val="PL"/>
              <w:rPr>
                <w:noProof w:val="0"/>
              </w:rPr>
            </w:pPr>
            <w:r>
              <w:rPr>
                <w:noProof w:val="0"/>
              </w:rPr>
              <w:t>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16</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16</w:t>
            </w:r>
          </w:p>
        </w:tc>
        <w:tc>
          <w:tcPr>
            <w:tcW w:w="2835" w:type="dxa"/>
            <w:tcBorders>
              <w:top w:val="single" w:sz="4" w:space="0" w:color="auto"/>
              <w:left w:val="single" w:sz="4" w:space="0" w:color="auto"/>
              <w:bottom w:val="nil"/>
              <w:right w:val="single" w:sz="4" w:space="0" w:color="auto"/>
            </w:tcBorders>
          </w:tcPr>
          <w:p w:rsidR="00614D2D" w:rsidRDefault="00614D2D">
            <w:pPr>
              <w:pStyle w:val="TAL"/>
            </w:pPr>
          </w:p>
          <w:p w:rsidR="00614D2D" w:rsidRDefault="00614D2D">
            <w:pPr>
              <w:pStyle w:val="TAL"/>
            </w:pPr>
          </w:p>
          <w:p w:rsidR="00614D2D" w:rsidRDefault="00614D2D">
            <w:pPr>
              <w:pStyle w:val="TAL"/>
            </w:pPr>
            <w:r>
              <w:t>Result of findAndCopyValue () is 16</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 buffer</w:t>
            </w:r>
          </w:p>
          <w:p w:rsidR="00614D2D" w:rsidRDefault="00614D2D">
            <w:pPr>
              <w:pStyle w:val="PL"/>
              <w:rPr>
                <w:noProof w:val="0"/>
              </w:rPr>
            </w:pPr>
            <w:r>
              <w:rPr>
                <w:noProof w:val="0"/>
              </w:rPr>
              <w:t>buffer = 00 01 … 0F</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 findAndCopyValue with length =0</w:t>
            </w:r>
          </w:p>
          <w:p w:rsidR="00614D2D" w:rsidRDefault="00614D2D">
            <w:pPr>
              <w:pStyle w:val="PL"/>
              <w:rPr>
                <w:noProof w:val="0"/>
              </w:rPr>
            </w:pPr>
            <w:r>
              <w:rPr>
                <w:noProof w:val="0"/>
              </w:rPr>
              <w:t>dstBuffer.length = 16</w:t>
            </w:r>
          </w:p>
          <w:p w:rsidR="00614D2D" w:rsidRDefault="00614D2D">
            <w:pPr>
              <w:pStyle w:val="PL"/>
              <w:rPr>
                <w:noProof w:val="0"/>
              </w:rPr>
            </w:pPr>
            <w:r>
              <w:rPr>
                <w:noProof w:val="0"/>
              </w:rPr>
              <w:t>dstOffset = 16</w:t>
            </w:r>
          </w:p>
          <w:p w:rsidR="00614D2D" w:rsidRDefault="00614D2D">
            <w:pPr>
              <w:pStyle w:val="PL"/>
              <w:rPr>
                <w:noProof w:val="0"/>
              </w:rPr>
            </w:pPr>
            <w:r>
              <w:rPr>
                <w:noProof w:val="0"/>
              </w:rPr>
              <w:t>dstLength = 0</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findAndCopyValue () is 16</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Call post() method then findAndCopyValue()</w:t>
            </w:r>
          </w:p>
          <w:p w:rsidR="00614D2D" w:rsidRDefault="00614D2D">
            <w:pPr>
              <w:pStyle w:val="PL"/>
              <w:rPr>
                <w:noProof w:val="0"/>
              </w:rPr>
            </w:pPr>
            <w:r>
              <w:rPr>
                <w:noProof w:val="0"/>
              </w:rPr>
              <w:t>dstBuffer.length = 16</w:t>
            </w:r>
          </w:p>
          <w:p w:rsidR="00614D2D" w:rsidRDefault="00614D2D">
            <w:pPr>
              <w:pStyle w:val="PL"/>
              <w:rPr>
                <w:noProof w:val="0"/>
              </w:rPr>
            </w:pPr>
            <w:r>
              <w:rPr>
                <w:noProof w:val="0"/>
              </w:rPr>
              <w:t>dstOffset = 0</w:t>
            </w:r>
          </w:p>
          <w:p w:rsidR="00614D2D" w:rsidRDefault="00614D2D">
            <w:pPr>
              <w:pStyle w:val="PL"/>
            </w:pPr>
            <w:r>
              <w:rPr>
                <w:noProof w:val="0"/>
              </w:rPr>
              <w:t>dstLength = 0</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r>
              <w:t>A toolkit Exception with HANDLER_NOT_AVAILABLE reason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6.2.5.12.4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90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13, 15, 17, 19</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12, 14, 16, 18, 24</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20, 21, 22, 23</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7, 8, 9, 10</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25</w:t>
            </w:r>
          </w:p>
        </w:tc>
      </w:tr>
    </w:tbl>
    <w:p w:rsidR="00614D2D" w:rsidRDefault="00614D2D" w:rsidP="00614D2D"/>
    <w:p w:rsidR="00614D2D" w:rsidRDefault="00614D2D" w:rsidP="00614D2D">
      <w:pPr>
        <w:pStyle w:val="Heading4"/>
        <w:keepNext w:val="0"/>
        <w:keepLines w:val="0"/>
      </w:pPr>
      <w:bookmarkStart w:id="282" w:name="_Toc51826736"/>
      <w:bookmarkStart w:id="283" w:name="_Toc117070417"/>
      <w:bookmarkStart w:id="284" w:name="_Toc51828179"/>
      <w:r>
        <w:t>6.2.5.13</w:t>
      </w:r>
      <w:r>
        <w:tab/>
        <w:t>Method findAndCompareValue(byte tag, byte[] compareBuffer, short compareOffset)</w:t>
      </w:r>
      <w:bookmarkEnd w:id="282"/>
      <w:bookmarkEnd w:id="283"/>
      <w:bookmarkEnd w:id="284"/>
    </w:p>
    <w:p w:rsidR="00614D2D" w:rsidRDefault="00614D2D" w:rsidP="00614D2D">
      <w:r>
        <w:t>Test Area Reference: API_2_ERH_FACRB_BS</w:t>
      </w:r>
    </w:p>
    <w:p w:rsidR="00614D2D" w:rsidRDefault="00614D2D" w:rsidP="00614D2D">
      <w:pPr>
        <w:pStyle w:val="H6"/>
        <w:keepNext w:val="0"/>
        <w:keepLines w:val="0"/>
      </w:pPr>
      <w:r>
        <w:t>6.2.5.13.1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byte findAndCompareValue(byte tag,</w:t>
      </w:r>
    </w:p>
    <w:p w:rsidR="00614D2D" w:rsidRDefault="00614D2D" w:rsidP="00614D2D">
      <w:pPr>
        <w:pStyle w:val="PL"/>
        <w:rPr>
          <w:noProof w:val="0"/>
        </w:rPr>
      </w:pPr>
      <w:r>
        <w:rPr>
          <w:noProof w:val="0"/>
        </w:rPr>
        <w:t xml:space="preserve">                                byte[] compareBuffer,</w:t>
      </w:r>
    </w:p>
    <w:p w:rsidR="00614D2D" w:rsidRDefault="00614D2D" w:rsidP="00614D2D">
      <w:pPr>
        <w:pStyle w:val="PL"/>
        <w:rPr>
          <w:noProof w:val="0"/>
        </w:rPr>
      </w:pPr>
      <w:r>
        <w:rPr>
          <w:noProof w:val="0"/>
        </w:rPr>
        <w:t xml:space="preserve">                                short compareOffset)</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6.2.5.13.1.1</w:t>
      </w:r>
      <w:r>
        <w:tab/>
        <w:t>Normal execution</w:t>
      </w:r>
    </w:p>
    <w:p w:rsidR="00614D2D" w:rsidRDefault="00614D2D" w:rsidP="00614D2D">
      <w:r>
        <w:t>Looks for the first occurrence of a TLV element from beginning of a TLV list and compare its value with a buffer:</w:t>
      </w:r>
    </w:p>
    <w:p w:rsidR="00614D2D" w:rsidRDefault="00614D2D" w:rsidP="00614D2D">
      <w:pPr>
        <w:pStyle w:val="ListBullet"/>
        <w:numPr>
          <w:ilvl w:val="0"/>
          <w:numId w:val="2"/>
        </w:numPr>
        <w:ind w:left="568" w:hanging="284"/>
      </w:pPr>
      <w:r>
        <w:t>CRRN1: if no TLV element is found, the UNAVAILABLE_ELEMENT exception is thrown and the current TLV is no longer defined.</w:t>
      </w:r>
    </w:p>
    <w:p w:rsidR="00614D2D" w:rsidRDefault="00614D2D" w:rsidP="00614D2D">
      <w:pPr>
        <w:pStyle w:val="ListBullet"/>
        <w:numPr>
          <w:ilvl w:val="0"/>
          <w:numId w:val="2"/>
        </w:numPr>
        <w:ind w:left="568" w:hanging="284"/>
      </w:pPr>
      <w:r>
        <w:t>CRRN2: if the method is successful then the corresponding TLV becomes current.</w:t>
      </w:r>
    </w:p>
    <w:p w:rsidR="00614D2D" w:rsidRDefault="00614D2D" w:rsidP="00614D2D">
      <w:pPr>
        <w:pStyle w:val="ListBullet"/>
        <w:numPr>
          <w:ilvl w:val="0"/>
          <w:numId w:val="2"/>
        </w:numPr>
        <w:ind w:left="568" w:hanging="284"/>
      </w:pPr>
      <w:r>
        <w:t>CRRN3: if identical returns 0.</w:t>
      </w:r>
    </w:p>
    <w:p w:rsidR="00614D2D" w:rsidRDefault="00614D2D" w:rsidP="00614D2D">
      <w:pPr>
        <w:pStyle w:val="ListBullet"/>
        <w:numPr>
          <w:ilvl w:val="0"/>
          <w:numId w:val="2"/>
        </w:numPr>
        <w:ind w:left="568" w:hanging="284"/>
      </w:pPr>
      <w:r>
        <w:t xml:space="preserve"> CRRN4: if the first miscomparing byte in simple TLV is less than that in compareBuffer returns -1.</w:t>
      </w:r>
    </w:p>
    <w:p w:rsidR="00614D2D" w:rsidRDefault="00614D2D" w:rsidP="00614D2D">
      <w:pPr>
        <w:pStyle w:val="ListBullet"/>
        <w:numPr>
          <w:ilvl w:val="0"/>
          <w:numId w:val="2"/>
        </w:numPr>
        <w:ind w:left="568" w:hanging="284"/>
      </w:pPr>
      <w:r>
        <w:t xml:space="preserve"> CRRN5: if the first miscomparing byte in simple TLV is greater than that in compareBuffer returns 1.</w:t>
      </w:r>
    </w:p>
    <w:p w:rsidR="00614D2D" w:rsidRDefault="00614D2D" w:rsidP="00614D2D">
      <w:pPr>
        <w:pStyle w:val="ListBullet"/>
        <w:numPr>
          <w:ilvl w:val="0"/>
          <w:numId w:val="2"/>
        </w:numPr>
        <w:ind w:left="568" w:hanging="284"/>
      </w:pPr>
      <w:r>
        <w:t>CRRN6: The search method is comprehension required flag independent.</w:t>
      </w:r>
    </w:p>
    <w:p w:rsidR="00614D2D" w:rsidRDefault="00614D2D" w:rsidP="00614D2D">
      <w:pPr>
        <w:pStyle w:val="H6"/>
        <w:keepNext w:val="0"/>
        <w:keepLines w:val="0"/>
      </w:pPr>
      <w:r>
        <w:t>6.2.5.13.1.2</w:t>
      </w:r>
      <w:r>
        <w:tab/>
        <w:t>Parameter errors</w:t>
      </w:r>
    </w:p>
    <w:p w:rsidR="00614D2D" w:rsidRDefault="00614D2D" w:rsidP="00614D2D">
      <w:pPr>
        <w:pStyle w:val="ListBullet"/>
        <w:numPr>
          <w:ilvl w:val="0"/>
          <w:numId w:val="2"/>
        </w:numPr>
        <w:ind w:left="568" w:hanging="284"/>
      </w:pPr>
      <w:r>
        <w:t>CRRP1: if compareBuffer is null NullPointerException shall be thrown.</w:t>
      </w:r>
    </w:p>
    <w:p w:rsidR="00614D2D" w:rsidRDefault="00614D2D" w:rsidP="00614D2D">
      <w:pPr>
        <w:pStyle w:val="ListBullet"/>
        <w:numPr>
          <w:ilvl w:val="0"/>
          <w:numId w:val="2"/>
        </w:numPr>
        <w:ind w:left="568" w:hanging="284"/>
      </w:pPr>
      <w:r>
        <w:t>CRRP2: if compareOffset would cause access outside array bounds ArrayIndexOutOfBoundsException shall be thrown.</w:t>
      </w:r>
    </w:p>
    <w:p w:rsidR="00614D2D" w:rsidRDefault="00614D2D" w:rsidP="00614D2D">
      <w:pPr>
        <w:pStyle w:val="H6"/>
        <w:keepNext w:val="0"/>
        <w:keepLines w:val="0"/>
      </w:pPr>
      <w:r>
        <w:t>6.2.5.13.1.3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ToolkitException.HANDLER_NOT_AVAILABLE.</w:t>
      </w:r>
    </w:p>
    <w:p w:rsidR="00614D2D" w:rsidRDefault="00614D2D" w:rsidP="00614D2D">
      <w:pPr>
        <w:pStyle w:val="H6"/>
        <w:keepNext w:val="0"/>
        <w:keepLines w:val="0"/>
      </w:pPr>
      <w:r>
        <w:t>6.2.5.13.2</w:t>
      </w:r>
      <w:r>
        <w:tab/>
        <w:t>Test Suite files</w:t>
      </w:r>
    </w:p>
    <w:p w:rsidR="00614D2D" w:rsidRDefault="00614D2D" w:rsidP="00614D2D">
      <w:r>
        <w:t xml:space="preserve">Specific triggering: Unrecognized Envelope </w:t>
      </w:r>
    </w:p>
    <w:p w:rsidR="00614D2D" w:rsidRDefault="00614D2D" w:rsidP="00614D2D">
      <w:pPr>
        <w:pStyle w:val="B1"/>
        <w:tabs>
          <w:tab w:val="left" w:pos="2268"/>
        </w:tabs>
      </w:pPr>
      <w:r>
        <w:t>Test Script:</w:t>
      </w:r>
      <w:r w:rsidR="00A1704F">
        <w:tab/>
      </w:r>
      <w:r>
        <w:t>API_2_ERH_FACRB_BS_1.scr</w:t>
      </w:r>
    </w:p>
    <w:p w:rsidR="00614D2D" w:rsidRDefault="00614D2D" w:rsidP="00614D2D">
      <w:pPr>
        <w:pStyle w:val="B1"/>
        <w:tabs>
          <w:tab w:val="left" w:pos="2268"/>
        </w:tabs>
      </w:pPr>
      <w:r>
        <w:t>Test Applet:</w:t>
      </w:r>
      <w:r w:rsidR="00A1704F">
        <w:tab/>
      </w:r>
      <w:r>
        <w:t>API_2_ERH_FACRB_BS_1.java</w:t>
      </w:r>
    </w:p>
    <w:p w:rsidR="00614D2D" w:rsidRDefault="00614D2D" w:rsidP="00614D2D">
      <w:pPr>
        <w:pStyle w:val="B1"/>
        <w:tabs>
          <w:tab w:val="left" w:pos="2268"/>
        </w:tabs>
      </w:pPr>
      <w:r>
        <w:t>Load Script:</w:t>
      </w:r>
      <w:r w:rsidR="00A1704F">
        <w:tab/>
      </w:r>
      <w:r>
        <w:t>API_2_ERH_FACRB_BS_1.ldr</w:t>
      </w:r>
    </w:p>
    <w:p w:rsidR="00614D2D" w:rsidRDefault="00614D2D" w:rsidP="00614D2D">
      <w:pPr>
        <w:pStyle w:val="B1"/>
        <w:tabs>
          <w:tab w:val="left" w:pos="2268"/>
        </w:tabs>
      </w:pPr>
      <w:r>
        <w:t>Cleanup Script:</w:t>
      </w:r>
      <w:r w:rsidR="00A1704F">
        <w:tab/>
      </w:r>
      <w:r>
        <w:t>API_2_ERH_FACRB_BS_1.clr</w:t>
      </w:r>
    </w:p>
    <w:p w:rsidR="00614D2D" w:rsidRDefault="00614D2D" w:rsidP="00614D2D">
      <w:pPr>
        <w:pStyle w:val="B1"/>
        <w:tabs>
          <w:tab w:val="left" w:pos="2268"/>
        </w:tabs>
        <w:rPr>
          <w:lang w:val="pt-BR"/>
        </w:rPr>
      </w:pPr>
      <w:r>
        <w:rPr>
          <w:lang w:val="pt-BR"/>
        </w:rPr>
        <w:t>Parameter File:</w:t>
      </w:r>
      <w:r w:rsidR="00A1704F">
        <w:rPr>
          <w:lang w:val="pt-BR"/>
        </w:rPr>
        <w:tab/>
      </w:r>
      <w:r>
        <w:rPr>
          <w:lang w:val="pt-BR"/>
        </w:rPr>
        <w:t>API_2_ERH_FACRB_BS_1.par</w:t>
      </w:r>
    </w:p>
    <w:p w:rsidR="00614D2D" w:rsidRDefault="00614D2D" w:rsidP="00614D2D">
      <w:pPr>
        <w:pStyle w:val="H6"/>
        <w:keepNext w:val="0"/>
        <w:keepLines w:val="0"/>
      </w:pPr>
      <w:r>
        <w:t>6.2.5.13.3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cantSplit/>
          <w:trHeight w:val="799"/>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appendTLV with TAG: 0D and length 16</w:t>
            </w:r>
          </w:p>
          <w:p w:rsidR="00614D2D" w:rsidRDefault="00614D2D">
            <w:pPr>
              <w:pStyle w:val="TAL"/>
              <w:keepNext w:val="0"/>
              <w:keepLines w:val="0"/>
            </w:pPr>
            <w:r>
              <w:t>findAndCompareValue() with a null dstBuffer and tag 0Dh</w:t>
            </w:r>
          </w:p>
          <w:p w:rsidR="00614D2D" w:rsidRDefault="00614D2D">
            <w:pPr>
              <w:pStyle w:val="TAL"/>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NullPointerException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811"/>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 xml:space="preserve">compareOffset </w:t>
            </w:r>
            <w:r>
              <w:sym w:font="Symbol" w:char="F0B3"/>
            </w:r>
            <w:r>
              <w:t xml:space="preserve"> compareBuffer.length</w:t>
            </w:r>
          </w:p>
          <w:p w:rsidR="00614D2D" w:rsidRDefault="00614D2D">
            <w:pPr>
              <w:pStyle w:val="PL"/>
              <w:rPr>
                <w:noProof w:val="0"/>
              </w:rPr>
            </w:pPr>
            <w:r>
              <w:rPr>
                <w:noProof w:val="0"/>
              </w:rPr>
              <w:t>tag = 0Dh</w:t>
            </w:r>
          </w:p>
          <w:p w:rsidR="00614D2D" w:rsidRDefault="00614D2D">
            <w:pPr>
              <w:pStyle w:val="PL"/>
              <w:rPr>
                <w:noProof w:val="0"/>
              </w:rPr>
            </w:pPr>
            <w:r>
              <w:rPr>
                <w:noProof w:val="0"/>
              </w:rPr>
              <w:t>compareBuffer.length = 20</w:t>
            </w:r>
          </w:p>
          <w:p w:rsidR="00614D2D" w:rsidRDefault="00614D2D">
            <w:pPr>
              <w:pStyle w:val="PL"/>
            </w:pPr>
            <w:r>
              <w:rPr>
                <w:noProof w:val="0"/>
              </w:rPr>
              <w:t>compareOffset = 20</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pPr>
            <w:r>
              <w:t>ArrayIndexOutOfBoundsException is thrown</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compareOffset &lt; 0</w:t>
            </w:r>
          </w:p>
          <w:p w:rsidR="00614D2D" w:rsidRDefault="00614D2D">
            <w:pPr>
              <w:pStyle w:val="PL"/>
              <w:rPr>
                <w:noProof w:val="0"/>
              </w:rPr>
            </w:pPr>
            <w:r>
              <w:rPr>
                <w:noProof w:val="0"/>
              </w:rPr>
              <w:t>compareBuffer.length = 20</w:t>
            </w:r>
          </w:p>
          <w:p w:rsidR="00614D2D" w:rsidRDefault="00614D2D">
            <w:pPr>
              <w:pStyle w:val="PL"/>
              <w:rPr>
                <w:noProof w:val="0"/>
              </w:rPr>
            </w:pPr>
            <w:r>
              <w:rPr>
                <w:noProof w:val="0"/>
              </w:rPr>
              <w:t>compareOffset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compareOffset + length &gt; compareBuffer.length</w:t>
            </w:r>
          </w:p>
          <w:p w:rsidR="00614D2D" w:rsidRDefault="00614D2D">
            <w:pPr>
              <w:pStyle w:val="PL"/>
              <w:rPr>
                <w:noProof w:val="0"/>
              </w:rPr>
            </w:pPr>
            <w:r>
              <w:rPr>
                <w:noProof w:val="0"/>
              </w:rPr>
              <w:t>compareBuffer.length = 20</w:t>
            </w:r>
          </w:p>
          <w:p w:rsidR="00614D2D" w:rsidRDefault="00614D2D">
            <w:pPr>
              <w:pStyle w:val="PL"/>
              <w:rPr>
                <w:noProof w:val="0"/>
              </w:rPr>
            </w:pPr>
            <w:r>
              <w:rPr>
                <w:noProof w:val="0"/>
              </w:rPr>
              <w:t>compareOffset = 5</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length &gt; compareBuffer.length</w:t>
            </w:r>
          </w:p>
          <w:p w:rsidR="00614D2D" w:rsidRDefault="00614D2D">
            <w:pPr>
              <w:pStyle w:val="PL"/>
              <w:rPr>
                <w:noProof w:val="0"/>
              </w:rPr>
            </w:pPr>
            <w:r>
              <w:rPr>
                <w:noProof w:val="0"/>
              </w:rPr>
              <w:t>compareBuffer.length = 15</w:t>
            </w:r>
          </w:p>
          <w:p w:rsidR="00614D2D" w:rsidRDefault="00614D2D">
            <w:pPr>
              <w:pStyle w:val="PL"/>
              <w:rPr>
                <w:rFonts w:ascii="Arial" w:hAnsi="Arial"/>
                <w:noProof w:val="0"/>
                <w:sz w:val="18"/>
              </w:rPr>
            </w:pPr>
            <w:r>
              <w:rPr>
                <w:noProof w:val="0"/>
              </w:rPr>
              <w:t>compareOffset = 0</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997"/>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clear the handler, appendTLV with TAG 02 and Length 02</w:t>
            </w:r>
          </w:p>
          <w:p w:rsidR="00614D2D" w:rsidRDefault="00614D2D">
            <w:pPr>
              <w:pStyle w:val="TAH"/>
              <w:keepNext w:val="0"/>
              <w:keepLines w:val="0"/>
              <w:rPr>
                <w:lang w:val="pt-BR"/>
              </w:rPr>
            </w:pPr>
            <w:r>
              <w:rPr>
                <w:lang w:val="pt-BR"/>
              </w:rPr>
              <w:t>Select a TLV (tag 02h)</w:t>
            </w:r>
          </w:p>
          <w:p w:rsidR="00614D2D" w:rsidRDefault="00614D2D">
            <w:pPr>
              <w:pStyle w:val="PL"/>
              <w:rPr>
                <w:noProof w:val="0"/>
              </w:rPr>
            </w:pPr>
            <w:r>
              <w:rPr>
                <w:noProof w:val="0"/>
              </w:rPr>
              <w:t>findAndCompareValue()</w:t>
            </w:r>
          </w:p>
          <w:p w:rsidR="00614D2D" w:rsidRDefault="00614D2D">
            <w:pPr>
              <w:pStyle w:val="PL"/>
            </w:pPr>
            <w:r>
              <w:rPr>
                <w:noProof w:val="0"/>
              </w:rPr>
              <w:t>tag = 03h</w:t>
            </w:r>
          </w:p>
        </w:tc>
        <w:tc>
          <w:tcPr>
            <w:tcW w:w="2835" w:type="dxa"/>
            <w:tcBorders>
              <w:top w:val="single" w:sz="4" w:space="0" w:color="auto"/>
              <w:left w:val="single" w:sz="4" w:space="0" w:color="auto"/>
              <w:bottom w:val="nil"/>
              <w:right w:val="single" w:sz="4" w:space="0" w:color="auto"/>
            </w:tcBorders>
          </w:tcPr>
          <w:p w:rsidR="00614D2D" w:rsidRDefault="00614D2D">
            <w:pPr>
              <w:pStyle w:val="TAL"/>
            </w:pPr>
          </w:p>
          <w:p w:rsidR="00614D2D" w:rsidRDefault="00614D2D">
            <w:pPr>
              <w:pStyle w:val="TAL"/>
            </w:pPr>
          </w:p>
          <w:p w:rsidR="00614D2D" w:rsidRDefault="00614D2D">
            <w:pPr>
              <w:pStyle w:val="TAL"/>
            </w:pPr>
            <w:r>
              <w:t>ToolkitException.UNAVAILABLE_ELEMENT is thrown</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 xml:space="preserve">Verify current TLV </w:t>
            </w:r>
          </w:p>
          <w:p w:rsidR="00614D2D" w:rsidRDefault="00614D2D">
            <w:pPr>
              <w:pStyle w:val="PL"/>
              <w:rPr>
                <w:noProof w:val="0"/>
              </w:rPr>
            </w:pPr>
            <w:r>
              <w:rPr>
                <w:noProof w:val="0"/>
              </w:rPr>
              <w:t>getValueLength()</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598"/>
          <w:jc w:val="center"/>
        </w:trPr>
        <w:tc>
          <w:tcPr>
            <w:tcW w:w="425" w:type="dxa"/>
            <w:tcBorders>
              <w:top w:val="nil"/>
              <w:left w:val="single" w:sz="4" w:space="0" w:color="auto"/>
              <w:bottom w:val="nil"/>
              <w:right w:val="single" w:sz="4" w:space="0" w:color="auto"/>
            </w:tcBorders>
            <w:hideMark/>
          </w:tcPr>
          <w:p w:rsidR="00614D2D" w:rsidRDefault="00614D2D">
            <w:pPr>
              <w:pStyle w:val="TAC"/>
            </w:pPr>
            <w:r>
              <w:t>8</w:t>
            </w:r>
          </w:p>
        </w:tc>
        <w:tc>
          <w:tcPr>
            <w:tcW w:w="4111" w:type="dxa"/>
            <w:tcBorders>
              <w:top w:val="nil"/>
              <w:left w:val="single" w:sz="4" w:space="0" w:color="auto"/>
              <w:bottom w:val="nil"/>
              <w:right w:val="single" w:sz="4" w:space="0" w:color="auto"/>
            </w:tcBorders>
            <w:hideMark/>
          </w:tcPr>
          <w:p w:rsidR="00614D2D" w:rsidRDefault="00614D2D">
            <w:pPr>
              <w:pStyle w:val="TAH"/>
            </w:pPr>
            <w:r>
              <w:t>clear the handler and appendTLV with TAG: 0D and value: 04 00 01 … 0F</w:t>
            </w:r>
          </w:p>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pPr>
            <w:r>
              <w:rPr>
                <w:noProof w:val="0"/>
              </w:rPr>
              <w:t>04 00 01 … 0F</w:t>
            </w:r>
          </w:p>
          <w:p w:rsidR="00614D2D" w:rsidRDefault="00614D2D">
            <w:pPr>
              <w:pStyle w:val="TAH"/>
              <w:keepNext w:val="0"/>
              <w:keepLines w:val="0"/>
            </w:pPr>
            <w:r>
              <w:t>Compare buffers</w:t>
            </w:r>
          </w:p>
          <w:p w:rsidR="00614D2D" w:rsidRDefault="00614D2D">
            <w:pPr>
              <w:pStyle w:val="PL"/>
              <w:rPr>
                <w:noProof w:val="0"/>
              </w:rPr>
            </w:pPr>
            <w:r>
              <w:rPr>
                <w:noProof w:val="0"/>
              </w:rPr>
              <w:t>tag = 0Dh</w:t>
            </w:r>
          </w:p>
          <w:p w:rsidR="00614D2D" w:rsidRDefault="00614D2D">
            <w:pPr>
              <w:pStyle w:val="PL"/>
            </w:pPr>
            <w:r>
              <w:rPr>
                <w:noProof w:val="0"/>
              </w:rPr>
              <w:t>compareOffset = 0</w:t>
            </w:r>
          </w:p>
        </w:tc>
        <w:tc>
          <w:tcPr>
            <w:tcW w:w="2835" w:type="dxa"/>
            <w:tcBorders>
              <w:top w:val="nil"/>
              <w:left w:val="single" w:sz="4" w:space="0" w:color="auto"/>
              <w:bottom w:val="nil"/>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00h</w:t>
            </w:r>
          </w:p>
        </w:tc>
        <w:tc>
          <w:tcPr>
            <w:tcW w:w="2410" w:type="dxa"/>
            <w:tcBorders>
              <w:top w:val="nil"/>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Verify current TLV</w:t>
            </w:r>
          </w:p>
          <w:p w:rsidR="00614D2D" w:rsidRDefault="00614D2D">
            <w:pPr>
              <w:pStyle w:val="PL"/>
              <w:rPr>
                <w:noProof w:val="0"/>
              </w:rPr>
            </w:pPr>
            <w:r>
              <w:rPr>
                <w:noProof w:val="0"/>
              </w:rPr>
              <w:t>getValueLength()</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17</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799"/>
          <w:jc w:val="center"/>
        </w:trPr>
        <w:tc>
          <w:tcPr>
            <w:tcW w:w="425" w:type="dxa"/>
            <w:tcBorders>
              <w:top w:val="nil"/>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04 00 01 … 10</w:t>
            </w:r>
          </w:p>
          <w:p w:rsidR="00614D2D" w:rsidRDefault="00614D2D">
            <w:pPr>
              <w:pStyle w:val="TAL"/>
            </w:pPr>
            <w:r>
              <w:t>Compare buffers with same parameters</w:t>
            </w:r>
          </w:p>
        </w:tc>
        <w:tc>
          <w:tcPr>
            <w:tcW w:w="2835"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-1</w:t>
            </w:r>
          </w:p>
        </w:tc>
        <w:tc>
          <w:tcPr>
            <w:tcW w:w="2410"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799"/>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03 00 01 … 0F</w:t>
            </w:r>
          </w:p>
          <w:p w:rsidR="00614D2D" w:rsidRDefault="00614D2D">
            <w:pPr>
              <w:pStyle w:val="TAL"/>
            </w:pPr>
            <w:r>
              <w:t>Compare buffers with same parameters</w:t>
            </w:r>
          </w:p>
        </w:tc>
        <w:tc>
          <w:tcPr>
            <w:tcW w:w="2835" w:type="dxa"/>
            <w:tcBorders>
              <w:top w:val="single" w:sz="4" w:space="0" w:color="808080"/>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600"/>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55 55 04 00 01</w:t>
            </w:r>
          </w:p>
          <w:p w:rsidR="00614D2D" w:rsidRDefault="00614D2D">
            <w:pPr>
              <w:pStyle w:val="PL"/>
              <w:rPr>
                <w:noProof w:val="0"/>
              </w:rPr>
            </w:pPr>
            <w:r>
              <w:rPr>
                <w:noProof w:val="0"/>
              </w:rPr>
              <w:t>02 03 04 05 06</w:t>
            </w:r>
          </w:p>
          <w:p w:rsidR="00614D2D" w:rsidRDefault="00614D2D">
            <w:pPr>
              <w:pStyle w:val="PL"/>
              <w:rPr>
                <w:noProof w:val="0"/>
              </w:rPr>
            </w:pPr>
            <w:r>
              <w:rPr>
                <w:noProof w:val="0"/>
              </w:rPr>
              <w:t>07 08 09 0A 0B</w:t>
            </w:r>
          </w:p>
          <w:p w:rsidR="00614D2D" w:rsidRDefault="00614D2D">
            <w:pPr>
              <w:pStyle w:val="PL"/>
              <w:rPr>
                <w:noProof w:val="0"/>
              </w:rPr>
            </w:pPr>
            <w:r>
              <w:rPr>
                <w:noProof w:val="0"/>
              </w:rPr>
              <w:t>0C 0D 0E 0F 55</w:t>
            </w:r>
          </w:p>
          <w:p w:rsidR="00614D2D" w:rsidRDefault="00614D2D">
            <w:pPr>
              <w:pStyle w:val="TAH"/>
              <w:keepNext w:val="0"/>
              <w:keepLines w:val="0"/>
            </w:pPr>
            <w:r>
              <w:t>Compare buffers</w:t>
            </w:r>
          </w:p>
          <w:p w:rsidR="00614D2D" w:rsidRDefault="00614D2D">
            <w:pPr>
              <w:pStyle w:val="PL"/>
              <w:rPr>
                <w:noProof w:val="0"/>
              </w:rPr>
            </w:pPr>
            <w:r>
              <w:rPr>
                <w:noProof w:val="0"/>
              </w:rPr>
              <w:t>compareOffset = 2</w:t>
            </w:r>
          </w:p>
        </w:tc>
        <w:tc>
          <w:tcPr>
            <w:tcW w:w="2835" w:type="dxa"/>
            <w:tcBorders>
              <w:top w:val="single" w:sz="4" w:space="0" w:color="808080"/>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2199"/>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sv-SE"/>
              </w:rPr>
            </w:pPr>
            <w:r>
              <w:rPr>
                <w:lang w:val="sv-SE"/>
              </w:rPr>
              <w:t>append a Text String TLV</w:t>
            </w:r>
          </w:p>
          <w:p w:rsidR="00614D2D" w:rsidRDefault="00614D2D">
            <w:pPr>
              <w:pStyle w:val="PL"/>
              <w:rPr>
                <w:noProof w:val="0"/>
                <w:lang w:val="sv-SE"/>
              </w:rPr>
            </w:pPr>
            <w:r>
              <w:rPr>
                <w:noProof w:val="0"/>
                <w:lang w:val="sv-SE"/>
              </w:rPr>
              <w:t>tag = 0Dh</w:t>
            </w:r>
          </w:p>
          <w:p w:rsidR="00614D2D" w:rsidRDefault="00614D2D">
            <w:pPr>
              <w:pStyle w:val="PL"/>
              <w:rPr>
                <w:noProof w:val="0"/>
              </w:rPr>
            </w:pPr>
            <w:r>
              <w:rPr>
                <w:noProof w:val="0"/>
              </w:rPr>
              <w:t>buffer = 00 11 22 33 44 55</w:t>
            </w:r>
          </w:p>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55 55 04 00 01</w:t>
            </w:r>
          </w:p>
          <w:p w:rsidR="00614D2D" w:rsidRDefault="00614D2D">
            <w:pPr>
              <w:pStyle w:val="PL"/>
              <w:rPr>
                <w:noProof w:val="0"/>
              </w:rPr>
            </w:pPr>
            <w:r>
              <w:rPr>
                <w:noProof w:val="0"/>
              </w:rPr>
              <w:t>02 03 04 05 06</w:t>
            </w:r>
          </w:p>
          <w:p w:rsidR="00614D2D" w:rsidRDefault="00614D2D">
            <w:pPr>
              <w:pStyle w:val="PL"/>
              <w:rPr>
                <w:noProof w:val="0"/>
              </w:rPr>
            </w:pPr>
            <w:r>
              <w:rPr>
                <w:noProof w:val="0"/>
              </w:rPr>
              <w:t>07 08 09 0A 0B</w:t>
            </w:r>
          </w:p>
          <w:p w:rsidR="00614D2D" w:rsidRDefault="00614D2D">
            <w:pPr>
              <w:pStyle w:val="PL"/>
              <w:rPr>
                <w:noProof w:val="0"/>
              </w:rPr>
            </w:pPr>
            <w:r>
              <w:rPr>
                <w:noProof w:val="0"/>
              </w:rPr>
              <w:t>0C 0D 0E 0F 55</w:t>
            </w:r>
          </w:p>
          <w:p w:rsidR="00614D2D" w:rsidRDefault="00614D2D">
            <w:pPr>
              <w:pStyle w:val="TAH"/>
              <w:keepNext w:val="0"/>
              <w:keepLines w:val="0"/>
            </w:pPr>
            <w:r>
              <w:t>Compare buffers</w:t>
            </w:r>
          </w:p>
          <w:p w:rsidR="00614D2D" w:rsidRDefault="00614D2D">
            <w:pPr>
              <w:pStyle w:val="PL"/>
              <w:rPr>
                <w:noProof w:val="0"/>
              </w:rPr>
            </w:pPr>
            <w:r>
              <w:rPr>
                <w:noProof w:val="0"/>
              </w:rPr>
              <w:t>compareOffset = 2</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600"/>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14</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55 55 04 01 01</w:t>
            </w:r>
          </w:p>
          <w:p w:rsidR="00614D2D" w:rsidRDefault="00614D2D">
            <w:pPr>
              <w:pStyle w:val="PL"/>
              <w:rPr>
                <w:noProof w:val="0"/>
              </w:rPr>
            </w:pPr>
            <w:r>
              <w:rPr>
                <w:noProof w:val="0"/>
              </w:rPr>
              <w:t>02 03 04 05 06</w:t>
            </w:r>
          </w:p>
          <w:p w:rsidR="00614D2D" w:rsidRDefault="00614D2D">
            <w:pPr>
              <w:pStyle w:val="PL"/>
              <w:rPr>
                <w:noProof w:val="0"/>
              </w:rPr>
            </w:pPr>
            <w:r>
              <w:rPr>
                <w:noProof w:val="0"/>
              </w:rPr>
              <w:t>07 08 09 0A 0B</w:t>
            </w:r>
          </w:p>
          <w:p w:rsidR="00614D2D" w:rsidRDefault="00614D2D">
            <w:pPr>
              <w:pStyle w:val="PL"/>
              <w:rPr>
                <w:noProof w:val="0"/>
              </w:rPr>
            </w:pPr>
            <w:r>
              <w:rPr>
                <w:noProof w:val="0"/>
              </w:rPr>
              <w:t>0C 0D 0E 0F 55</w:t>
            </w:r>
          </w:p>
          <w:p w:rsidR="00614D2D" w:rsidRDefault="00614D2D">
            <w:pPr>
              <w:pStyle w:val="TAH"/>
              <w:keepNext w:val="0"/>
              <w:keepLines w:val="0"/>
            </w:pPr>
            <w:r>
              <w:t>Compare buffers</w:t>
            </w:r>
          </w:p>
          <w:p w:rsidR="00614D2D" w:rsidRDefault="00614D2D">
            <w:pPr>
              <w:pStyle w:val="TAL"/>
            </w:pPr>
            <w:r>
              <w:t>compareOffset = 2</w:t>
            </w:r>
          </w:p>
        </w:tc>
        <w:tc>
          <w:tcPr>
            <w:tcW w:w="2835" w:type="dxa"/>
            <w:tcBorders>
              <w:top w:val="single" w:sz="4" w:space="0" w:color="808080"/>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600"/>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15</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55 55 04 00 01</w:t>
            </w:r>
          </w:p>
          <w:p w:rsidR="00614D2D" w:rsidRDefault="00614D2D">
            <w:pPr>
              <w:pStyle w:val="PL"/>
              <w:rPr>
                <w:noProof w:val="0"/>
              </w:rPr>
            </w:pPr>
            <w:r>
              <w:rPr>
                <w:noProof w:val="0"/>
              </w:rPr>
              <w:t>02 03 04 05 06</w:t>
            </w:r>
          </w:p>
          <w:p w:rsidR="00614D2D" w:rsidRDefault="00614D2D">
            <w:pPr>
              <w:pStyle w:val="PL"/>
              <w:rPr>
                <w:noProof w:val="0"/>
              </w:rPr>
            </w:pPr>
            <w:r>
              <w:rPr>
                <w:noProof w:val="0"/>
              </w:rPr>
              <w:t>07 08 09 0A 0B</w:t>
            </w:r>
          </w:p>
          <w:p w:rsidR="00614D2D" w:rsidRDefault="00614D2D">
            <w:pPr>
              <w:pStyle w:val="PL"/>
              <w:rPr>
                <w:noProof w:val="0"/>
              </w:rPr>
            </w:pPr>
            <w:r>
              <w:rPr>
                <w:noProof w:val="0"/>
              </w:rPr>
              <w:t>0C 0D 0D 10 55</w:t>
            </w:r>
          </w:p>
          <w:p w:rsidR="00614D2D" w:rsidRDefault="00614D2D">
            <w:pPr>
              <w:pStyle w:val="TAH"/>
              <w:keepNext w:val="0"/>
              <w:keepLines w:val="0"/>
            </w:pPr>
            <w:r>
              <w:t>Compare buffers</w:t>
            </w:r>
          </w:p>
          <w:p w:rsidR="00614D2D" w:rsidRDefault="00614D2D">
            <w:pPr>
              <w:pStyle w:val="PL"/>
              <w:rPr>
                <w:noProof w:val="0"/>
              </w:rPr>
            </w:pPr>
            <w:r>
              <w:rPr>
                <w:noProof w:val="0"/>
              </w:rPr>
              <w:t>compareOffset = 2</w:t>
            </w:r>
          </w:p>
        </w:tc>
        <w:tc>
          <w:tcPr>
            <w:tcW w:w="2835" w:type="dxa"/>
            <w:tcBorders>
              <w:top w:val="single" w:sz="4" w:space="0" w:color="808080"/>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598"/>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16</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clear the handler and appendTLV with TAG: 0D and value: 04 00 01 … 0F</w:t>
            </w:r>
          </w:p>
          <w:p w:rsidR="00614D2D" w:rsidRDefault="00614D2D">
            <w:pPr>
              <w:pStyle w:val="TAH"/>
              <w:keepNext w:val="0"/>
              <w:keepLines w:val="0"/>
            </w:pPr>
            <w:r>
              <w:t>Initialise compareBuffer</w:t>
            </w:r>
          </w:p>
          <w:p w:rsidR="00614D2D" w:rsidRDefault="00614D2D">
            <w:pPr>
              <w:pStyle w:val="PL"/>
              <w:rPr>
                <w:rFonts w:ascii="Arial" w:hAnsi="Arial"/>
                <w:noProof w:val="0"/>
                <w:sz w:val="18"/>
              </w:rPr>
            </w:pPr>
            <w:r>
              <w:rPr>
                <w:noProof w:val="0"/>
              </w:rPr>
              <w:t>compareBuffer = 04 00 01 … 0F</w:t>
            </w:r>
          </w:p>
          <w:p w:rsidR="00614D2D" w:rsidRDefault="00614D2D">
            <w:pPr>
              <w:pStyle w:val="TAH"/>
              <w:keepNext w:val="0"/>
              <w:keepLines w:val="0"/>
            </w:pPr>
            <w:r>
              <w:t>Successful call (with tag 8Dh)</w:t>
            </w:r>
          </w:p>
          <w:p w:rsidR="00614D2D" w:rsidRDefault="00614D2D">
            <w:pPr>
              <w:pStyle w:val="PL"/>
              <w:rPr>
                <w:noProof w:val="0"/>
              </w:rPr>
            </w:pPr>
            <w:r>
              <w:rPr>
                <w:noProof w:val="0"/>
              </w:rPr>
              <w:t>tag = 8Dh</w:t>
            </w:r>
          </w:p>
          <w:p w:rsidR="00614D2D" w:rsidRDefault="00614D2D">
            <w:pPr>
              <w:pStyle w:val="PL"/>
              <w:rPr>
                <w:noProof w:val="0"/>
              </w:rPr>
            </w:pPr>
            <w:r>
              <w:rPr>
                <w:noProof w:val="0"/>
              </w:rPr>
              <w:t>compareBuffer.length = 17</w:t>
            </w:r>
          </w:p>
          <w:p w:rsidR="00614D2D" w:rsidRDefault="00614D2D">
            <w:pPr>
              <w:pStyle w:val="PL"/>
            </w:pPr>
            <w:r>
              <w:rPr>
                <w:noProof w:val="0"/>
              </w:rPr>
              <w:t>compareOffset = 0</w:t>
            </w:r>
          </w:p>
        </w:tc>
        <w:tc>
          <w:tcPr>
            <w:tcW w:w="2835" w:type="dxa"/>
            <w:tcBorders>
              <w:top w:val="single" w:sz="4" w:space="0" w:color="auto"/>
              <w:left w:val="single" w:sz="4" w:space="0" w:color="auto"/>
              <w:bottom w:val="nil"/>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00h</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cantSplit/>
          <w:trHeight w:val="1598"/>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Append tag 0Fh</w:t>
            </w:r>
          </w:p>
          <w:p w:rsidR="00614D2D" w:rsidRDefault="00614D2D">
            <w:pPr>
              <w:pStyle w:val="PL"/>
              <w:rPr>
                <w:noProof w:val="0"/>
              </w:rPr>
            </w:pPr>
            <w:r>
              <w:rPr>
                <w:noProof w:val="0"/>
              </w:rPr>
              <w:t>buffer = 00 01 … 0F</w:t>
            </w:r>
          </w:p>
          <w:p w:rsidR="00614D2D" w:rsidRDefault="00614D2D">
            <w:pPr>
              <w:pStyle w:val="TAH"/>
              <w:keepNext w:val="0"/>
              <w:keepLines w:val="0"/>
            </w:pPr>
            <w:r>
              <w:t>Initialise compareBuffer</w:t>
            </w:r>
          </w:p>
          <w:p w:rsidR="00614D2D" w:rsidRDefault="00614D2D">
            <w:pPr>
              <w:pStyle w:val="PL"/>
              <w:rPr>
                <w:noProof w:val="0"/>
              </w:rPr>
            </w:pPr>
            <w:r>
              <w:rPr>
                <w:noProof w:val="0"/>
              </w:rPr>
              <w:t>compareBuffer = 00 01 … 0F</w:t>
            </w:r>
          </w:p>
          <w:p w:rsidR="00614D2D" w:rsidRDefault="00614D2D">
            <w:pPr>
              <w:pStyle w:val="TAH"/>
              <w:keepNext w:val="0"/>
              <w:keepLines w:val="0"/>
            </w:pPr>
            <w:r>
              <w:t>Successful call (with tag 8Fh)</w:t>
            </w:r>
          </w:p>
          <w:p w:rsidR="00614D2D" w:rsidRDefault="00614D2D">
            <w:pPr>
              <w:pStyle w:val="PL"/>
              <w:rPr>
                <w:noProof w:val="0"/>
              </w:rPr>
            </w:pPr>
            <w:r>
              <w:rPr>
                <w:noProof w:val="0"/>
              </w:rPr>
              <w:t>tag = 8Fh</w:t>
            </w:r>
          </w:p>
          <w:p w:rsidR="00614D2D" w:rsidRDefault="00614D2D">
            <w:pPr>
              <w:pStyle w:val="PL"/>
              <w:rPr>
                <w:noProof w:val="0"/>
              </w:rPr>
            </w:pPr>
            <w:r>
              <w:rPr>
                <w:noProof w:val="0"/>
              </w:rPr>
              <w:t>compareBuffer.length = 16</w:t>
            </w:r>
          </w:p>
          <w:p w:rsidR="00614D2D" w:rsidRDefault="00614D2D">
            <w:pPr>
              <w:pStyle w:val="PL"/>
              <w:rPr>
                <w:noProof w:val="0"/>
              </w:rPr>
            </w:pPr>
            <w:r>
              <w:rPr>
                <w:noProof w:val="0"/>
              </w:rPr>
              <w:t>compareOffset = 0</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18</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Call post() method then findAndCompareValue()</w:t>
            </w:r>
          </w:p>
          <w:p w:rsidR="00614D2D" w:rsidRDefault="00614D2D">
            <w:pPr>
              <w:pStyle w:val="PL"/>
              <w:rPr>
                <w:noProof w:val="0"/>
              </w:rPr>
            </w:pPr>
            <w:r>
              <w:rPr>
                <w:noProof w:val="0"/>
              </w:rPr>
              <w:t>tag = 8Fh</w:t>
            </w:r>
          </w:p>
          <w:p w:rsidR="00614D2D" w:rsidRDefault="00614D2D">
            <w:pPr>
              <w:pStyle w:val="PL"/>
              <w:rPr>
                <w:noProof w:val="0"/>
              </w:rPr>
            </w:pPr>
            <w:r>
              <w:rPr>
                <w:noProof w:val="0"/>
              </w:rPr>
              <w:t>compareBuffer.length = 0</w:t>
            </w:r>
          </w:p>
          <w:p w:rsidR="00614D2D" w:rsidRDefault="00614D2D">
            <w:pPr>
              <w:pStyle w:val="PL"/>
            </w:pPr>
            <w:r>
              <w:rPr>
                <w:noProof w:val="0"/>
              </w:rPr>
              <w:t>compareOffset = 0</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A toolkit Exception with HANDLER_NOT_AVAILABLE reason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6.2.5.13.4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90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7,9</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8, 13, 12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10, 14</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N5</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11, 15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N6</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17, 16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18</w:t>
            </w:r>
          </w:p>
        </w:tc>
      </w:tr>
    </w:tbl>
    <w:p w:rsidR="00614D2D" w:rsidRDefault="00614D2D" w:rsidP="00614D2D"/>
    <w:p w:rsidR="00614D2D" w:rsidRDefault="00614D2D" w:rsidP="00614D2D">
      <w:pPr>
        <w:pStyle w:val="Heading4"/>
        <w:keepNext w:val="0"/>
        <w:keepLines w:val="0"/>
      </w:pPr>
      <w:bookmarkStart w:id="285" w:name="_Toc51826737"/>
      <w:bookmarkStart w:id="286" w:name="_Toc117070418"/>
      <w:bookmarkStart w:id="287" w:name="_Toc51828180"/>
      <w:r>
        <w:t>6.2.5.14</w:t>
      </w:r>
      <w:r>
        <w:tab/>
        <w:t>Method findAndCompareValue(byte tag, byte occurrence, short valueOffset, byte[] compareBuffer, short compareOffset, short compareLength)</w:t>
      </w:r>
      <w:bookmarkEnd w:id="285"/>
      <w:bookmarkEnd w:id="286"/>
      <w:bookmarkEnd w:id="287"/>
    </w:p>
    <w:p w:rsidR="00614D2D" w:rsidRDefault="00614D2D" w:rsidP="00614D2D">
      <w:r>
        <w:t>Test Area Reference: API_2_ERH_FACRBBS_BSS</w:t>
      </w:r>
    </w:p>
    <w:p w:rsidR="00614D2D" w:rsidRDefault="00614D2D" w:rsidP="00614D2D">
      <w:pPr>
        <w:pStyle w:val="H6"/>
        <w:keepNext w:val="0"/>
        <w:keepLines w:val="0"/>
      </w:pPr>
      <w:r>
        <w:t>6.2.5.14.1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byte findAndCompareValue(byte tag,</w:t>
      </w:r>
    </w:p>
    <w:p w:rsidR="00614D2D" w:rsidRDefault="00614D2D" w:rsidP="00614D2D">
      <w:pPr>
        <w:pStyle w:val="PL"/>
        <w:rPr>
          <w:noProof w:val="0"/>
        </w:rPr>
      </w:pPr>
      <w:r>
        <w:rPr>
          <w:noProof w:val="0"/>
        </w:rPr>
        <w:t xml:space="preserve">                                byte occurrence,</w:t>
      </w:r>
    </w:p>
    <w:p w:rsidR="00614D2D" w:rsidRDefault="00614D2D" w:rsidP="00614D2D">
      <w:pPr>
        <w:pStyle w:val="PL"/>
        <w:rPr>
          <w:noProof w:val="0"/>
        </w:rPr>
      </w:pPr>
      <w:r>
        <w:rPr>
          <w:noProof w:val="0"/>
        </w:rPr>
        <w:t xml:space="preserve">                                short valueOffset,</w:t>
      </w:r>
    </w:p>
    <w:p w:rsidR="00614D2D" w:rsidRDefault="00614D2D" w:rsidP="00614D2D">
      <w:pPr>
        <w:pStyle w:val="PL"/>
        <w:rPr>
          <w:noProof w:val="0"/>
        </w:rPr>
      </w:pPr>
      <w:r>
        <w:rPr>
          <w:noProof w:val="0"/>
        </w:rPr>
        <w:t xml:space="preserve">                                byte[] compareBuffer,</w:t>
      </w:r>
    </w:p>
    <w:p w:rsidR="00614D2D" w:rsidRDefault="00614D2D" w:rsidP="00614D2D">
      <w:pPr>
        <w:pStyle w:val="PL"/>
        <w:rPr>
          <w:noProof w:val="0"/>
        </w:rPr>
      </w:pPr>
      <w:r>
        <w:rPr>
          <w:noProof w:val="0"/>
        </w:rPr>
        <w:t xml:space="preserve">                                short compareOffset,</w:t>
      </w:r>
    </w:p>
    <w:p w:rsidR="00614D2D" w:rsidRDefault="00614D2D" w:rsidP="00614D2D">
      <w:pPr>
        <w:pStyle w:val="PL"/>
        <w:rPr>
          <w:noProof w:val="0"/>
        </w:rPr>
      </w:pPr>
      <w:r>
        <w:rPr>
          <w:noProof w:val="0"/>
        </w:rPr>
        <w:t xml:space="preserve">                                short compareLength)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6.2.5.14.1.1</w:t>
      </w:r>
      <w:r>
        <w:tab/>
        <w:t>Normal execution</w:t>
      </w:r>
    </w:p>
    <w:p w:rsidR="00614D2D" w:rsidRDefault="00614D2D" w:rsidP="00614D2D">
      <w:r>
        <w:t>Looks for the indicated occurrence of a TLV element from the beginning of a TLV list and compare its value with a buffer:</w:t>
      </w:r>
    </w:p>
    <w:p w:rsidR="00614D2D" w:rsidRDefault="00614D2D" w:rsidP="00614D2D">
      <w:pPr>
        <w:pStyle w:val="ListBullet"/>
        <w:numPr>
          <w:ilvl w:val="0"/>
          <w:numId w:val="2"/>
        </w:numPr>
        <w:ind w:left="568" w:hanging="284"/>
      </w:pPr>
      <w:r>
        <w:t xml:space="preserve">CRRN1: if no TLV element is found, the UNAVAILABLE_ELEMENT exception is thrown and the current TLV is no longer defined. </w:t>
      </w:r>
    </w:p>
    <w:p w:rsidR="00614D2D" w:rsidRDefault="00614D2D" w:rsidP="00614D2D">
      <w:pPr>
        <w:pStyle w:val="ListBullet"/>
        <w:numPr>
          <w:ilvl w:val="0"/>
          <w:numId w:val="2"/>
        </w:numPr>
        <w:ind w:left="568" w:hanging="284"/>
      </w:pPr>
      <w:r>
        <w:t>CRRN2: if the method is successful then the corresponding TLV becomes current.</w:t>
      </w:r>
    </w:p>
    <w:p w:rsidR="00614D2D" w:rsidRDefault="00614D2D" w:rsidP="00614D2D">
      <w:pPr>
        <w:pStyle w:val="ListBullet"/>
        <w:numPr>
          <w:ilvl w:val="0"/>
          <w:numId w:val="2"/>
        </w:numPr>
        <w:ind w:left="568" w:hanging="284"/>
      </w:pPr>
      <w:r>
        <w:t>CRRN3: if identical 0 is returned.</w:t>
      </w:r>
    </w:p>
    <w:p w:rsidR="00614D2D" w:rsidRDefault="00614D2D" w:rsidP="00614D2D">
      <w:pPr>
        <w:pStyle w:val="ListBullet"/>
        <w:numPr>
          <w:ilvl w:val="0"/>
          <w:numId w:val="2"/>
        </w:numPr>
        <w:ind w:left="568" w:hanging="284"/>
      </w:pPr>
      <w:r>
        <w:t>CRRN4: if the first miscomparing byte in simple TLV is less than that in compareBuffer -1 is returned.</w:t>
      </w:r>
    </w:p>
    <w:p w:rsidR="00614D2D" w:rsidRDefault="00614D2D" w:rsidP="00614D2D">
      <w:pPr>
        <w:pStyle w:val="ListBullet"/>
        <w:numPr>
          <w:ilvl w:val="0"/>
          <w:numId w:val="2"/>
        </w:numPr>
        <w:ind w:left="568" w:hanging="284"/>
      </w:pPr>
      <w:r>
        <w:t>CRRN5: if the first miscomparing byte in simple TLV is greater than that in compareBuffer 1 is returned</w:t>
      </w:r>
    </w:p>
    <w:p w:rsidR="00614D2D" w:rsidRDefault="00614D2D" w:rsidP="00614D2D">
      <w:pPr>
        <w:pStyle w:val="ListBullet"/>
        <w:numPr>
          <w:ilvl w:val="0"/>
          <w:numId w:val="2"/>
        </w:numPr>
        <w:ind w:left="568" w:hanging="284"/>
      </w:pPr>
      <w:r>
        <w:t>CRRN6: The search method is comprehension required flag independent.</w:t>
      </w:r>
    </w:p>
    <w:p w:rsidR="00614D2D" w:rsidRDefault="00614D2D" w:rsidP="00614D2D">
      <w:pPr>
        <w:pStyle w:val="H6"/>
        <w:keepNext w:val="0"/>
        <w:keepLines w:val="0"/>
      </w:pPr>
      <w:r>
        <w:t>6.2.5.14.1.2</w:t>
      </w:r>
      <w:r>
        <w:tab/>
        <w:t>Parameter errors</w:t>
      </w:r>
    </w:p>
    <w:p w:rsidR="00614D2D" w:rsidRDefault="00614D2D" w:rsidP="00614D2D">
      <w:pPr>
        <w:pStyle w:val="ListBullet"/>
        <w:numPr>
          <w:ilvl w:val="0"/>
          <w:numId w:val="2"/>
        </w:numPr>
        <w:ind w:left="568" w:hanging="284"/>
      </w:pPr>
      <w:r>
        <w:t>CRRP1: if compareBuffer is null NullPointerException shall be thrown.</w:t>
      </w:r>
    </w:p>
    <w:p w:rsidR="00614D2D" w:rsidRDefault="00614D2D" w:rsidP="00614D2D">
      <w:pPr>
        <w:pStyle w:val="ListBullet"/>
        <w:numPr>
          <w:ilvl w:val="0"/>
          <w:numId w:val="2"/>
        </w:numPr>
        <w:ind w:left="568" w:hanging="284"/>
      </w:pPr>
      <w:r>
        <w:t>CRRP2: if compareOffset or compareLength or both would cause access outside array bounds, or if compareLength is negative ArrayIndexOutOfBoundsException shall be thrown.</w:t>
      </w:r>
    </w:p>
    <w:p w:rsidR="00614D2D" w:rsidRDefault="00614D2D" w:rsidP="00614D2D">
      <w:pPr>
        <w:pStyle w:val="ListBullet"/>
        <w:numPr>
          <w:ilvl w:val="0"/>
          <w:numId w:val="2"/>
        </w:numPr>
        <w:ind w:left="568" w:hanging="284"/>
      </w:pPr>
      <w:r>
        <w:t>CRRP3: if valueOffset, compareLength or both are out of the current TLV an instance of ToolkitException shall be thrown. The reason code shall be ToolkitException.OUT_OF_TLV_BOUNDARIES.</w:t>
      </w:r>
    </w:p>
    <w:p w:rsidR="00614D2D" w:rsidRDefault="00614D2D" w:rsidP="00614D2D">
      <w:pPr>
        <w:pStyle w:val="ListBullet"/>
        <w:numPr>
          <w:ilvl w:val="0"/>
          <w:numId w:val="2"/>
        </w:numPr>
        <w:ind w:left="568" w:hanging="284"/>
      </w:pPr>
      <w:r>
        <w:t>CRRP4: if an input parameter is not valid (e.g. occurrence = 0) an instance of ToolkitException shall be thrown. The reason code shall be ToolkitException.BAD_INPUT_PARAMETER.</w:t>
      </w:r>
    </w:p>
    <w:p w:rsidR="00614D2D" w:rsidRDefault="00614D2D" w:rsidP="00614D2D">
      <w:pPr>
        <w:pStyle w:val="H6"/>
      </w:pPr>
      <w:r>
        <w:t>6.2.5.14.1.3</w:t>
      </w:r>
      <w:r>
        <w:tab/>
        <w:t>Context errors</w:t>
      </w:r>
    </w:p>
    <w:p w:rsidR="00614D2D" w:rsidRDefault="00614D2D" w:rsidP="00614D2D">
      <w:pPr>
        <w:pStyle w:val="ListBullet"/>
        <w:keepNext/>
        <w:keepLines/>
        <w:numPr>
          <w:ilvl w:val="0"/>
          <w:numId w:val="2"/>
        </w:numPr>
        <w:ind w:left="568" w:hanging="284"/>
      </w:pPr>
      <w:r>
        <w:t>CRRC1: if the handler is busy an instance of ToolkitException shall be thrown. The reason code shall be ToolkitException.HANDLER_NOT_AVAILABLE.</w:t>
      </w:r>
    </w:p>
    <w:p w:rsidR="00614D2D" w:rsidRDefault="00614D2D" w:rsidP="00614D2D">
      <w:pPr>
        <w:pStyle w:val="H6"/>
        <w:keepNext w:val="0"/>
        <w:keepLines w:val="0"/>
      </w:pPr>
      <w:r>
        <w:t>6.2.5.14.2</w:t>
      </w:r>
      <w:r>
        <w:tab/>
        <w:t>Test Suite files</w:t>
      </w:r>
    </w:p>
    <w:p w:rsidR="00614D2D" w:rsidRDefault="00614D2D" w:rsidP="00614D2D">
      <w:r>
        <w:t xml:space="preserve">Specific triggering: Unrecognized Envelope </w:t>
      </w:r>
    </w:p>
    <w:p w:rsidR="00614D2D" w:rsidRDefault="00614D2D" w:rsidP="00614D2D">
      <w:pPr>
        <w:pStyle w:val="B1"/>
        <w:tabs>
          <w:tab w:val="left" w:pos="2268"/>
        </w:tabs>
      </w:pPr>
      <w:r>
        <w:t>Test Script:</w:t>
      </w:r>
      <w:r w:rsidR="00A1704F">
        <w:tab/>
      </w:r>
      <w:r>
        <w:t>API_2_ERH_FACRBBS_BSS_1.scr</w:t>
      </w:r>
    </w:p>
    <w:p w:rsidR="00614D2D" w:rsidRDefault="00614D2D" w:rsidP="00614D2D">
      <w:pPr>
        <w:pStyle w:val="B1"/>
        <w:tabs>
          <w:tab w:val="left" w:pos="2268"/>
        </w:tabs>
      </w:pPr>
      <w:r>
        <w:t>Test Applet:</w:t>
      </w:r>
      <w:r w:rsidR="00A1704F">
        <w:tab/>
      </w:r>
      <w:r>
        <w:t>API_2_ERH_FACRBBS_BSS_1.java</w:t>
      </w:r>
    </w:p>
    <w:p w:rsidR="00614D2D" w:rsidRDefault="00614D2D" w:rsidP="00614D2D">
      <w:pPr>
        <w:pStyle w:val="B1"/>
        <w:tabs>
          <w:tab w:val="left" w:pos="2268"/>
        </w:tabs>
      </w:pPr>
      <w:r>
        <w:t>Load Script:</w:t>
      </w:r>
      <w:r w:rsidR="00A1704F">
        <w:tab/>
      </w:r>
      <w:r>
        <w:t>API_2_ERH_FACRBBS_BSS_1.ldr</w:t>
      </w:r>
    </w:p>
    <w:p w:rsidR="00614D2D" w:rsidRDefault="00614D2D" w:rsidP="00614D2D">
      <w:pPr>
        <w:pStyle w:val="B1"/>
        <w:tabs>
          <w:tab w:val="left" w:pos="2268"/>
        </w:tabs>
      </w:pPr>
      <w:r>
        <w:t>Cleanup Script:</w:t>
      </w:r>
      <w:r>
        <w:tab/>
        <w:t>API_2_ERH_FACRBBS_BSS_1.clr</w:t>
      </w:r>
    </w:p>
    <w:p w:rsidR="00614D2D" w:rsidRDefault="00614D2D" w:rsidP="00614D2D">
      <w:pPr>
        <w:pStyle w:val="B1"/>
        <w:tabs>
          <w:tab w:val="left" w:pos="2268"/>
        </w:tabs>
      </w:pPr>
      <w:r>
        <w:t>Parameter File:</w:t>
      </w:r>
      <w:r w:rsidR="00A1704F">
        <w:tab/>
      </w:r>
      <w:r>
        <w:t>API_2_ERH_FACRBBS_BSS_1.par</w:t>
      </w:r>
    </w:p>
    <w:p w:rsidR="00614D2D" w:rsidRDefault="00614D2D" w:rsidP="00614D2D">
      <w:pPr>
        <w:pStyle w:val="H6"/>
        <w:keepNext w:val="0"/>
        <w:keepLines w:val="0"/>
      </w:pPr>
      <w:r>
        <w:t>6.2.5.14.3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APDU Expectation</w:t>
            </w:r>
          </w:p>
        </w:tc>
      </w:tr>
      <w:tr w:rsidR="00614D2D" w:rsidTr="00614D2D">
        <w:trPr>
          <w:cantSplit/>
          <w:trHeight w:val="599"/>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Initialise the handler</w:t>
            </w:r>
          </w:p>
          <w:p w:rsidR="00614D2D" w:rsidRDefault="00614D2D">
            <w:pPr>
              <w:pStyle w:val="TAH"/>
            </w:pPr>
            <w:r>
              <w:t>findAndCompareValue() with a null compareBuffer</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r>
              <w:t>NullPointerException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613"/>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clear the handler and appendTLV with TAG: 0D and value: 04 00 01 … 0F</w:t>
            </w:r>
          </w:p>
          <w:p w:rsidR="00614D2D" w:rsidRDefault="00614D2D">
            <w:pPr>
              <w:pStyle w:val="TAH"/>
              <w:keepNext w:val="0"/>
              <w:keepLines w:val="0"/>
            </w:pPr>
            <w:r>
              <w:t xml:space="preserve">compareOffset </w:t>
            </w:r>
            <w:r>
              <w:sym w:font="Symbol" w:char="F0B3"/>
            </w:r>
            <w:r>
              <w:t xml:space="preserve"> compareBuffer.length</w:t>
            </w:r>
          </w:p>
          <w:p w:rsidR="00614D2D" w:rsidRDefault="00614D2D">
            <w:pPr>
              <w:pStyle w:val="PL"/>
              <w:rPr>
                <w:noProof w:val="0"/>
              </w:rPr>
            </w:pPr>
            <w:r>
              <w:rPr>
                <w:noProof w:val="0"/>
              </w:rPr>
              <w:t>tag = 0Dh, 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5</w:t>
            </w:r>
          </w:p>
          <w:p w:rsidR="00614D2D" w:rsidRDefault="00614D2D">
            <w:pPr>
              <w:pStyle w:val="PL"/>
            </w:pPr>
            <w:r>
              <w:rPr>
                <w:noProof w:val="0"/>
              </w:rPr>
              <w:t>compareLength = 1</w:t>
            </w:r>
          </w:p>
        </w:tc>
        <w:tc>
          <w:tcPr>
            <w:tcW w:w="2835" w:type="dxa"/>
            <w:tcBorders>
              <w:top w:val="single" w:sz="4" w:space="0" w:color="auto"/>
              <w:left w:val="single" w:sz="4" w:space="0" w:color="auto"/>
              <w:bottom w:val="nil"/>
              <w:right w:val="single" w:sz="4" w:space="0" w:color="auto"/>
            </w:tcBorders>
          </w:tcPr>
          <w:p w:rsidR="00614D2D" w:rsidRDefault="00614D2D">
            <w:pPr>
              <w:pStyle w:val="TAL"/>
            </w:pPr>
          </w:p>
          <w:p w:rsidR="00614D2D" w:rsidRDefault="00614D2D">
            <w:pPr>
              <w:pStyle w:val="TAL"/>
            </w:pPr>
          </w:p>
          <w:p w:rsidR="00614D2D" w:rsidRDefault="00614D2D">
            <w:pPr>
              <w:pStyle w:val="TAL"/>
            </w:pPr>
            <w:r>
              <w:t>ArrayIndexOutOfBoundsException is thrown</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compareOffset &lt; 0</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-1</w:t>
            </w:r>
          </w:p>
          <w:p w:rsidR="00614D2D" w:rsidRDefault="00614D2D">
            <w:pPr>
              <w:pStyle w:val="PL"/>
              <w:rPr>
                <w:noProof w:val="0"/>
              </w:rPr>
            </w:pPr>
            <w:r>
              <w:rPr>
                <w:noProof w:val="0"/>
              </w:rPr>
              <w:t>compareLength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compareLength &gt;compareBuffer.length</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6</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compareOffset + compareLength &gt;compareBuffer.length</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3</w:t>
            </w:r>
          </w:p>
          <w:p w:rsidR="00614D2D" w:rsidRDefault="00614D2D">
            <w:pPr>
              <w:pStyle w:val="PL"/>
              <w:rPr>
                <w:noProof w:val="0"/>
              </w:rPr>
            </w:pPr>
            <w:r>
              <w:rPr>
                <w:noProof w:val="0"/>
              </w:rPr>
              <w:t>compareLength = 3</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compareLength &lt; 0</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-1</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613"/>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clear the handler and appendTLV with TAG and length of 6</w:t>
            </w:r>
          </w:p>
          <w:p w:rsidR="00614D2D" w:rsidRDefault="00614D2D">
            <w:pPr>
              <w:pStyle w:val="TAH"/>
              <w:keepNext w:val="0"/>
              <w:keepLines w:val="0"/>
            </w:pPr>
            <w:r>
              <w:t xml:space="preserve">valueOffset </w:t>
            </w:r>
            <w:r>
              <w:sym w:font="Symbol" w:char="F0B3"/>
            </w:r>
            <w:r>
              <w:t xml:space="preserve"> Text String Length</w:t>
            </w:r>
          </w:p>
          <w:p w:rsidR="00614D2D" w:rsidRDefault="00614D2D">
            <w:pPr>
              <w:pStyle w:val="PL"/>
              <w:rPr>
                <w:noProof w:val="0"/>
              </w:rPr>
            </w:pPr>
            <w:r>
              <w:rPr>
                <w:noProof w:val="0"/>
              </w:rPr>
              <w:t>tag = 0Dh, occurrence = 1</w:t>
            </w:r>
          </w:p>
          <w:p w:rsidR="00614D2D" w:rsidRDefault="00614D2D">
            <w:pPr>
              <w:pStyle w:val="PL"/>
              <w:rPr>
                <w:noProof w:val="0"/>
              </w:rPr>
            </w:pPr>
            <w:r>
              <w:rPr>
                <w:noProof w:val="0"/>
              </w:rPr>
              <w:t>valueOffset = 6</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p w:rsidR="00614D2D" w:rsidRDefault="00614D2D">
            <w:pPr>
              <w:pStyle w:val="PL"/>
            </w:pPr>
            <w:r>
              <w:rPr>
                <w:noProof w:val="0"/>
              </w:rPr>
              <w:t>compareLength = 1</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r>
              <w:t>ToolkitException.OUT_OF_TLV_BOUNDARIES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valueOffset &lt; 0</w:t>
            </w:r>
          </w:p>
          <w:p w:rsidR="00614D2D" w:rsidRDefault="00614D2D">
            <w:pPr>
              <w:pStyle w:val="PL"/>
              <w:rPr>
                <w:noProof w:val="0"/>
              </w:rPr>
            </w:pPr>
            <w:r>
              <w:rPr>
                <w:noProof w:val="0"/>
              </w:rPr>
              <w:t>valueOffset = -1</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1</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compareLength &gt; Text String length</w:t>
            </w:r>
          </w:p>
          <w:p w:rsidR="00614D2D" w:rsidRDefault="00614D2D">
            <w:pPr>
              <w:pStyle w:val="PL"/>
              <w:rPr>
                <w:noProof w:val="0"/>
              </w:rPr>
            </w:pPr>
            <w:r>
              <w:rPr>
                <w:noProof w:val="0"/>
              </w:rPr>
              <w:t>valueOffset = 0</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7</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pPr>
            <w:r>
              <w:t>10</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pPr>
            <w:r>
              <w:t>valueOffset + compareLength &gt; Text String length</w:t>
            </w:r>
          </w:p>
          <w:p w:rsidR="00614D2D" w:rsidRDefault="00614D2D">
            <w:pPr>
              <w:pStyle w:val="PL"/>
              <w:keepNext/>
              <w:keepLines/>
              <w:rPr>
                <w:noProof w:val="0"/>
              </w:rPr>
            </w:pPr>
            <w:r>
              <w:rPr>
                <w:noProof w:val="0"/>
              </w:rPr>
              <w:t>valueOffset = 2</w:t>
            </w:r>
          </w:p>
          <w:p w:rsidR="00614D2D" w:rsidRDefault="00614D2D">
            <w:pPr>
              <w:pStyle w:val="PL"/>
              <w:keepNext/>
              <w:keepLines/>
              <w:rPr>
                <w:noProof w:val="0"/>
              </w:rPr>
            </w:pPr>
            <w:r>
              <w:rPr>
                <w:noProof w:val="0"/>
              </w:rPr>
              <w:t>compareBuffer.length = 15</w:t>
            </w:r>
          </w:p>
          <w:p w:rsidR="00614D2D" w:rsidRDefault="00614D2D">
            <w:pPr>
              <w:pStyle w:val="PL"/>
              <w:keepNext/>
              <w:keepLines/>
              <w:rPr>
                <w:noProof w:val="0"/>
              </w:rPr>
            </w:pPr>
            <w:r>
              <w:rPr>
                <w:noProof w:val="0"/>
              </w:rPr>
              <w:t>compareOffset = 0</w:t>
            </w:r>
          </w:p>
          <w:p w:rsidR="00614D2D" w:rsidRDefault="00614D2D">
            <w:pPr>
              <w:pStyle w:val="PL"/>
              <w:keepNext/>
              <w:keepLines/>
              <w:rPr>
                <w:noProof w:val="0"/>
              </w:rPr>
            </w:pPr>
            <w:r>
              <w:rPr>
                <w:noProof w:val="0"/>
              </w:rPr>
              <w:t>compareLength = 5</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Invalid parameter</w:t>
            </w:r>
          </w:p>
          <w:p w:rsidR="00614D2D" w:rsidRDefault="00614D2D">
            <w:pPr>
              <w:pStyle w:val="PL"/>
              <w:rPr>
                <w:noProof w:val="0"/>
              </w:rPr>
            </w:pPr>
            <w:r>
              <w:rPr>
                <w:noProof w:val="0"/>
              </w:rPr>
              <w:t>occurrence = 0</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ToolkitException.BAD_INPUT_PARAMETER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997"/>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appendTLV with TAG 02 and length 02</w:t>
            </w:r>
          </w:p>
          <w:p w:rsidR="00614D2D" w:rsidRDefault="00614D2D">
            <w:pPr>
              <w:pStyle w:val="TAH"/>
              <w:keepNext w:val="0"/>
              <w:keepLines w:val="0"/>
              <w:rPr>
                <w:lang w:val="pt-BR"/>
              </w:rPr>
            </w:pPr>
            <w:r>
              <w:rPr>
                <w:lang w:val="pt-BR"/>
              </w:rPr>
              <w:t>Select a TLV (tag 02h)</w:t>
            </w:r>
          </w:p>
          <w:p w:rsidR="00614D2D" w:rsidRDefault="00614D2D">
            <w:pPr>
              <w:pStyle w:val="PL"/>
              <w:rPr>
                <w:noProof w:val="0"/>
              </w:rPr>
            </w:pPr>
            <w:r>
              <w:rPr>
                <w:noProof w:val="0"/>
              </w:rPr>
              <w:t>findAndCompareValue()</w:t>
            </w:r>
          </w:p>
          <w:p w:rsidR="00614D2D" w:rsidRDefault="00614D2D">
            <w:pPr>
              <w:pStyle w:val="PL"/>
              <w:rPr>
                <w:noProof w:val="0"/>
              </w:rPr>
            </w:pPr>
            <w:r>
              <w:rPr>
                <w:noProof w:val="0"/>
              </w:rPr>
              <w:t>tag = 0Dh</w:t>
            </w:r>
          </w:p>
          <w:p w:rsidR="00614D2D" w:rsidRDefault="00614D2D">
            <w:pPr>
              <w:pStyle w:val="PL"/>
            </w:pPr>
            <w:r>
              <w:rPr>
                <w:noProof w:val="0"/>
              </w:rPr>
              <w:t>occurrence = 2</w:t>
            </w:r>
          </w:p>
        </w:tc>
        <w:tc>
          <w:tcPr>
            <w:tcW w:w="2835" w:type="dxa"/>
            <w:tcBorders>
              <w:top w:val="single" w:sz="4" w:space="0" w:color="auto"/>
              <w:left w:val="single" w:sz="4" w:space="0" w:color="auto"/>
              <w:bottom w:val="nil"/>
              <w:right w:val="single" w:sz="4" w:space="0" w:color="auto"/>
            </w:tcBorders>
          </w:tcPr>
          <w:p w:rsidR="00614D2D" w:rsidRDefault="00614D2D">
            <w:pPr>
              <w:pStyle w:val="TAL"/>
            </w:pPr>
          </w:p>
          <w:p w:rsidR="00614D2D" w:rsidRDefault="00614D2D">
            <w:pPr>
              <w:pStyle w:val="TAL"/>
            </w:pPr>
          </w:p>
          <w:p w:rsidR="00614D2D" w:rsidRDefault="00614D2D">
            <w:pPr>
              <w:pStyle w:val="TAL"/>
            </w:pPr>
            <w:r>
              <w:t>ToolkitException.UNAVAILABLE_ELEMENT is thrown</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 xml:space="preserve">Verify current TLV </w:t>
            </w:r>
          </w:p>
          <w:p w:rsidR="00614D2D" w:rsidRDefault="00614D2D">
            <w:pPr>
              <w:pStyle w:val="PL"/>
              <w:rPr>
                <w:noProof w:val="0"/>
              </w:rPr>
            </w:pPr>
            <w:r>
              <w:rPr>
                <w:noProof w:val="0"/>
              </w:rPr>
              <w:t>getValueLength()</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2001"/>
          <w:jc w:val="center"/>
        </w:trPr>
        <w:tc>
          <w:tcPr>
            <w:tcW w:w="425" w:type="dxa"/>
            <w:tcBorders>
              <w:top w:val="nil"/>
              <w:left w:val="single" w:sz="4" w:space="0" w:color="auto"/>
              <w:bottom w:val="single" w:sz="4" w:space="0" w:color="auto"/>
              <w:right w:val="single" w:sz="4" w:space="0" w:color="auto"/>
            </w:tcBorders>
            <w:hideMark/>
          </w:tcPr>
          <w:p w:rsidR="00614D2D" w:rsidRDefault="00614D2D">
            <w:pPr>
              <w:pStyle w:val="TAC"/>
              <w:keepNext w:val="0"/>
              <w:keepLines w:val="0"/>
            </w:pPr>
            <w:r>
              <w:t>14</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clear the handler and appendTLV with TAG: 0D and value: 04 00 01 … 0F</w:t>
            </w:r>
          </w:p>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rFonts w:ascii="Arial" w:hAnsi="Arial"/>
                <w:noProof w:val="0"/>
                <w:sz w:val="18"/>
              </w:rPr>
            </w:pPr>
            <w:r>
              <w:rPr>
                <w:noProof w:val="0"/>
              </w:rPr>
              <w:t>04 00 01 … 0F</w:t>
            </w:r>
          </w:p>
          <w:p w:rsidR="00614D2D" w:rsidRDefault="00614D2D">
            <w:pPr>
              <w:pStyle w:val="TAH"/>
              <w:keepNext w:val="0"/>
              <w:keepLines w:val="0"/>
            </w:pPr>
            <w:r>
              <w:t>findAndCompareValue()</w:t>
            </w:r>
          </w:p>
          <w:p w:rsidR="00614D2D" w:rsidRDefault="00614D2D">
            <w:pPr>
              <w:pStyle w:val="PL"/>
              <w:rPr>
                <w:noProof w:val="0"/>
              </w:rPr>
            </w:pPr>
            <w:r>
              <w:rPr>
                <w:noProof w:val="0"/>
              </w:rPr>
              <w:t>tag = 0Dh, 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compareOffset = 0</w:t>
            </w:r>
          </w:p>
          <w:p w:rsidR="00614D2D" w:rsidRDefault="00614D2D">
            <w:pPr>
              <w:pStyle w:val="PL"/>
            </w:pPr>
            <w:r>
              <w:rPr>
                <w:noProof w:val="0"/>
              </w:rPr>
              <w:t>compareLength = 17</w:t>
            </w:r>
          </w:p>
        </w:tc>
        <w:tc>
          <w:tcPr>
            <w:tcW w:w="2835"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00h</w:t>
            </w:r>
          </w:p>
        </w:tc>
        <w:tc>
          <w:tcPr>
            <w:tcW w:w="2410"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15</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Verify current TLV</w:t>
            </w:r>
          </w:p>
          <w:p w:rsidR="00614D2D" w:rsidRDefault="00614D2D">
            <w:pPr>
              <w:pStyle w:val="PL"/>
              <w:rPr>
                <w:noProof w:val="0"/>
              </w:rPr>
            </w:pPr>
            <w:r>
              <w:rPr>
                <w:noProof w:val="0"/>
              </w:rPr>
              <w:t>getValueLength()</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17</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799"/>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16</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04 00 01 … 10</w:t>
            </w:r>
          </w:p>
          <w:p w:rsidR="00614D2D" w:rsidRDefault="00614D2D">
            <w:pPr>
              <w:pStyle w:val="TAH"/>
            </w:pPr>
            <w:r>
              <w:t>Compare buffers with same parameters</w:t>
            </w:r>
          </w:p>
        </w:tc>
        <w:tc>
          <w:tcPr>
            <w:tcW w:w="2835" w:type="dxa"/>
            <w:tcBorders>
              <w:top w:val="single" w:sz="4" w:space="0" w:color="808080"/>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799"/>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17</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03 00 01 … 0F</w:t>
            </w:r>
          </w:p>
          <w:p w:rsidR="00614D2D" w:rsidRDefault="00614D2D">
            <w:pPr>
              <w:pStyle w:val="TAH"/>
            </w:pPr>
            <w:r>
              <w:t>Compare buffers with same parameters</w:t>
            </w:r>
          </w:p>
        </w:tc>
        <w:tc>
          <w:tcPr>
            <w:tcW w:w="2835" w:type="dxa"/>
            <w:tcBorders>
              <w:top w:val="single" w:sz="4" w:space="0" w:color="808080"/>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2001"/>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18</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55 55 55 01 02</w:t>
            </w:r>
          </w:p>
          <w:p w:rsidR="00614D2D" w:rsidRDefault="00614D2D">
            <w:pPr>
              <w:pStyle w:val="PL"/>
              <w:rPr>
                <w:noProof w:val="0"/>
              </w:rPr>
            </w:pPr>
            <w:r>
              <w:rPr>
                <w:noProof w:val="0"/>
              </w:rPr>
              <w:t>03 04 05 06 07</w:t>
            </w:r>
          </w:p>
          <w:p w:rsidR="00614D2D" w:rsidRDefault="00614D2D">
            <w:pPr>
              <w:pStyle w:val="PL"/>
              <w:rPr>
                <w:noProof w:val="0"/>
              </w:rPr>
            </w:pPr>
            <w:r>
              <w:rPr>
                <w:noProof w:val="0"/>
              </w:rPr>
              <w:t>08 09 0A 0B 0C</w:t>
            </w:r>
          </w:p>
          <w:p w:rsidR="00614D2D" w:rsidRDefault="00614D2D">
            <w:pPr>
              <w:pStyle w:val="PL"/>
              <w:rPr>
                <w:noProof w:val="0"/>
              </w:rPr>
            </w:pPr>
            <w:r>
              <w:rPr>
                <w:noProof w:val="0"/>
              </w:rPr>
              <w:t>55 55 55 55 55</w:t>
            </w:r>
          </w:p>
          <w:p w:rsidR="00614D2D" w:rsidRDefault="00614D2D">
            <w:pPr>
              <w:pStyle w:val="TAH"/>
              <w:keepNext w:val="0"/>
              <w:keepLines w:val="0"/>
            </w:pPr>
            <w:r>
              <w:t>Compare buffers</w:t>
            </w:r>
          </w:p>
          <w:p w:rsidR="00614D2D" w:rsidRDefault="00614D2D">
            <w:pPr>
              <w:pStyle w:val="PL"/>
              <w:rPr>
                <w:noProof w:val="0"/>
              </w:rPr>
            </w:pPr>
            <w:r>
              <w:rPr>
                <w:noProof w:val="0"/>
              </w:rPr>
              <w:t>valueOffset = 2</w:t>
            </w:r>
          </w:p>
          <w:p w:rsidR="00614D2D" w:rsidRDefault="00614D2D">
            <w:pPr>
              <w:pStyle w:val="PL"/>
              <w:rPr>
                <w:noProof w:val="0"/>
              </w:rPr>
            </w:pPr>
            <w:r>
              <w:rPr>
                <w:noProof w:val="0"/>
              </w:rPr>
              <w:t>compareOffset = 3</w:t>
            </w:r>
          </w:p>
          <w:p w:rsidR="00614D2D" w:rsidRDefault="00614D2D">
            <w:pPr>
              <w:pStyle w:val="PL"/>
              <w:rPr>
                <w:noProof w:val="0"/>
              </w:rPr>
            </w:pPr>
            <w:r>
              <w:rPr>
                <w:noProof w:val="0"/>
              </w:rPr>
              <w:t>compareLength = 12</w:t>
            </w:r>
          </w:p>
        </w:tc>
        <w:tc>
          <w:tcPr>
            <w:tcW w:w="2835" w:type="dxa"/>
            <w:tcBorders>
              <w:top w:val="single" w:sz="4" w:space="0" w:color="808080"/>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400"/>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19</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55 55 55 02 01</w:t>
            </w:r>
          </w:p>
          <w:p w:rsidR="00614D2D" w:rsidRDefault="00614D2D">
            <w:pPr>
              <w:pStyle w:val="PL"/>
              <w:rPr>
                <w:noProof w:val="0"/>
              </w:rPr>
            </w:pPr>
            <w:r>
              <w:rPr>
                <w:noProof w:val="0"/>
              </w:rPr>
              <w:t>03 04 05 06 07</w:t>
            </w:r>
          </w:p>
          <w:p w:rsidR="00614D2D" w:rsidRDefault="00614D2D">
            <w:pPr>
              <w:pStyle w:val="PL"/>
              <w:rPr>
                <w:noProof w:val="0"/>
              </w:rPr>
            </w:pPr>
            <w:r>
              <w:rPr>
                <w:noProof w:val="0"/>
              </w:rPr>
              <w:t>08 09 0A 0B 0C</w:t>
            </w:r>
          </w:p>
          <w:p w:rsidR="00614D2D" w:rsidRDefault="00614D2D">
            <w:pPr>
              <w:pStyle w:val="PL"/>
              <w:rPr>
                <w:noProof w:val="0"/>
              </w:rPr>
            </w:pPr>
            <w:r>
              <w:rPr>
                <w:noProof w:val="0"/>
              </w:rPr>
              <w:t>55 55 55 55 55</w:t>
            </w:r>
          </w:p>
          <w:p w:rsidR="00614D2D" w:rsidRDefault="00614D2D">
            <w:pPr>
              <w:pStyle w:val="TAH"/>
            </w:pPr>
            <w:r>
              <w:t>Compare buffers with same parameters</w:t>
            </w:r>
          </w:p>
        </w:tc>
        <w:tc>
          <w:tcPr>
            <w:tcW w:w="2835" w:type="dxa"/>
            <w:tcBorders>
              <w:top w:val="single" w:sz="4" w:space="0" w:color="808080"/>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400"/>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20</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55 55 55 01 02</w:t>
            </w:r>
          </w:p>
          <w:p w:rsidR="00614D2D" w:rsidRDefault="00614D2D">
            <w:pPr>
              <w:pStyle w:val="PL"/>
              <w:rPr>
                <w:noProof w:val="0"/>
              </w:rPr>
            </w:pPr>
            <w:r>
              <w:rPr>
                <w:noProof w:val="0"/>
              </w:rPr>
              <w:t>03 04 05 06 07</w:t>
            </w:r>
          </w:p>
          <w:p w:rsidR="00614D2D" w:rsidRDefault="00614D2D">
            <w:pPr>
              <w:pStyle w:val="PL"/>
              <w:rPr>
                <w:noProof w:val="0"/>
              </w:rPr>
            </w:pPr>
            <w:r>
              <w:rPr>
                <w:noProof w:val="0"/>
              </w:rPr>
              <w:t>08 09 0A 0A 0D</w:t>
            </w:r>
          </w:p>
          <w:p w:rsidR="00614D2D" w:rsidRDefault="00614D2D">
            <w:pPr>
              <w:pStyle w:val="PL"/>
              <w:rPr>
                <w:noProof w:val="0"/>
              </w:rPr>
            </w:pPr>
            <w:r>
              <w:rPr>
                <w:noProof w:val="0"/>
              </w:rPr>
              <w:t>55 55 55 55 55</w:t>
            </w:r>
          </w:p>
          <w:p w:rsidR="00614D2D" w:rsidRDefault="00614D2D">
            <w:pPr>
              <w:pStyle w:val="TAL"/>
            </w:pPr>
            <w:r>
              <w:t>Compare buffers with same parameters</w:t>
            </w:r>
          </w:p>
        </w:tc>
        <w:tc>
          <w:tcPr>
            <w:tcW w:w="2835" w:type="dxa"/>
            <w:tcBorders>
              <w:top w:val="single" w:sz="4" w:space="0" w:color="808080"/>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2199"/>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sv-SE"/>
              </w:rPr>
            </w:pPr>
            <w:r>
              <w:rPr>
                <w:lang w:val="sv-SE"/>
              </w:rPr>
              <w:t>append a Text String TLV</w:t>
            </w:r>
          </w:p>
          <w:p w:rsidR="00614D2D" w:rsidRDefault="00614D2D">
            <w:pPr>
              <w:pStyle w:val="PL"/>
              <w:rPr>
                <w:noProof w:val="0"/>
                <w:lang w:val="sv-SE"/>
              </w:rPr>
            </w:pPr>
            <w:r>
              <w:rPr>
                <w:noProof w:val="0"/>
                <w:lang w:val="sv-SE"/>
              </w:rPr>
              <w:t>tag = 0Dh</w:t>
            </w:r>
          </w:p>
          <w:p w:rsidR="00614D2D" w:rsidRDefault="00614D2D">
            <w:pPr>
              <w:pStyle w:val="PL"/>
              <w:rPr>
                <w:noProof w:val="0"/>
              </w:rPr>
            </w:pPr>
            <w:r>
              <w:rPr>
                <w:noProof w:val="0"/>
              </w:rPr>
              <w:t>buffer = 00 11 22 33 44 55</w:t>
            </w:r>
          </w:p>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04 00 01 … 0F</w:t>
            </w:r>
          </w:p>
          <w:p w:rsidR="00614D2D" w:rsidRDefault="00614D2D">
            <w:pPr>
              <w:pStyle w:val="TAH"/>
              <w:keepNext w:val="0"/>
              <w:keepLines w:val="0"/>
            </w:pPr>
            <w:r>
              <w:t>findAndCompareValue()</w:t>
            </w:r>
          </w:p>
          <w:p w:rsidR="00614D2D" w:rsidRDefault="00614D2D">
            <w:pPr>
              <w:pStyle w:val="PL"/>
              <w:rPr>
                <w:noProof w:val="0"/>
              </w:rPr>
            </w:pPr>
            <w:r>
              <w:rPr>
                <w:noProof w:val="0"/>
              </w:rPr>
              <w:t>tag = 0Dh, 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17</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600"/>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pPr>
            <w:r>
              <w:t>22</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pPr>
            <w:r>
              <w:t>Initialise compareBuffer</w:t>
            </w:r>
          </w:p>
          <w:p w:rsidR="00614D2D" w:rsidRDefault="00614D2D">
            <w:pPr>
              <w:pStyle w:val="PL"/>
              <w:keepNext/>
              <w:keepLines/>
              <w:rPr>
                <w:noProof w:val="0"/>
              </w:rPr>
            </w:pPr>
            <w:r>
              <w:rPr>
                <w:noProof w:val="0"/>
              </w:rPr>
              <w:t>compareBuffer =</w:t>
            </w:r>
          </w:p>
          <w:p w:rsidR="00614D2D" w:rsidRDefault="00614D2D">
            <w:pPr>
              <w:pStyle w:val="PL"/>
              <w:keepNext/>
              <w:keepLines/>
              <w:rPr>
                <w:noProof w:val="0"/>
              </w:rPr>
            </w:pPr>
            <w:r>
              <w:rPr>
                <w:noProof w:val="0"/>
              </w:rPr>
              <w:t>00 11 22 33 44 55</w:t>
            </w:r>
          </w:p>
          <w:p w:rsidR="00614D2D" w:rsidRDefault="00614D2D">
            <w:pPr>
              <w:pStyle w:val="TAH"/>
              <w:keepNext w:val="0"/>
              <w:keepLines w:val="0"/>
            </w:pPr>
            <w:r>
              <w:t>findAndCompareValue()</w:t>
            </w:r>
          </w:p>
          <w:p w:rsidR="00614D2D" w:rsidRDefault="00614D2D">
            <w:pPr>
              <w:pStyle w:val="PL"/>
              <w:rPr>
                <w:noProof w:val="0"/>
              </w:rPr>
            </w:pPr>
            <w:r>
              <w:rPr>
                <w:noProof w:val="0"/>
              </w:rPr>
              <w:t>tag = 0Dh, occurrence = 2</w:t>
            </w:r>
          </w:p>
          <w:p w:rsidR="00614D2D" w:rsidRDefault="00614D2D">
            <w:pPr>
              <w:pStyle w:val="PL"/>
              <w:rPr>
                <w:noProof w:val="0"/>
              </w:rPr>
            </w:pPr>
            <w:r>
              <w:rPr>
                <w:noProof w:val="0"/>
              </w:rPr>
              <w:t>valueOffset = 0</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6</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pPr>
          </w:p>
        </w:tc>
      </w:tr>
      <w:tr w:rsidR="00614D2D" w:rsidTr="00614D2D">
        <w:trPr>
          <w:cantSplit/>
          <w:trHeight w:val="1600"/>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23</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00 11 22 33 44 66</w:t>
            </w:r>
          </w:p>
          <w:p w:rsidR="00614D2D" w:rsidRDefault="00614D2D">
            <w:pPr>
              <w:pStyle w:val="TAH"/>
              <w:keepNext w:val="0"/>
              <w:keepLines w:val="0"/>
            </w:pPr>
            <w:r>
              <w:t>findAndCompareValue()</w:t>
            </w:r>
          </w:p>
          <w:p w:rsidR="00614D2D" w:rsidRDefault="00614D2D">
            <w:pPr>
              <w:pStyle w:val="PL"/>
              <w:rPr>
                <w:noProof w:val="0"/>
              </w:rPr>
            </w:pPr>
            <w:r>
              <w:rPr>
                <w:noProof w:val="0"/>
              </w:rPr>
              <w:t>tag = 0Dh, occurrence = 2</w:t>
            </w:r>
          </w:p>
          <w:p w:rsidR="00614D2D" w:rsidRDefault="00614D2D">
            <w:pPr>
              <w:pStyle w:val="PL"/>
              <w:rPr>
                <w:noProof w:val="0"/>
              </w:rPr>
            </w:pPr>
            <w:r>
              <w:rPr>
                <w:noProof w:val="0"/>
              </w:rPr>
              <w:t>valueOffset = 0</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6</w:t>
            </w:r>
          </w:p>
        </w:tc>
        <w:tc>
          <w:tcPr>
            <w:tcW w:w="2835" w:type="dxa"/>
            <w:tcBorders>
              <w:top w:val="single" w:sz="4" w:space="0" w:color="808080"/>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998"/>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24</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clear the handler and appendTLV with TAG: 0D and value: 04 00 01 … 0F</w:t>
            </w:r>
          </w:p>
          <w:p w:rsidR="00614D2D" w:rsidRDefault="00614D2D">
            <w:pPr>
              <w:pStyle w:val="TAH"/>
              <w:keepNext w:val="0"/>
              <w:keepLines w:val="0"/>
            </w:pPr>
            <w:r>
              <w:t>Initialise compareBuffer</w:t>
            </w:r>
          </w:p>
          <w:p w:rsidR="00614D2D" w:rsidRDefault="00614D2D">
            <w:pPr>
              <w:pStyle w:val="PL"/>
              <w:rPr>
                <w:noProof w:val="0"/>
              </w:rPr>
            </w:pPr>
            <w:r>
              <w:rPr>
                <w:noProof w:val="0"/>
              </w:rPr>
              <w:t>compareBuffer = 04 00 01 … 0F</w:t>
            </w:r>
          </w:p>
          <w:p w:rsidR="00614D2D" w:rsidRDefault="00614D2D">
            <w:pPr>
              <w:pStyle w:val="TAH"/>
              <w:keepNext w:val="0"/>
              <w:keepLines w:val="0"/>
            </w:pPr>
            <w:r>
              <w:t>Successful call (with tag 8Dh)</w:t>
            </w:r>
          </w:p>
          <w:p w:rsidR="00614D2D" w:rsidRDefault="00614D2D">
            <w:pPr>
              <w:pStyle w:val="PL"/>
              <w:rPr>
                <w:noProof w:val="0"/>
              </w:rPr>
            </w:pPr>
            <w:r>
              <w:rPr>
                <w:noProof w:val="0"/>
              </w:rPr>
              <w:t>tag = 8Dh, 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compareBuffer.length = 17</w:t>
            </w:r>
          </w:p>
          <w:p w:rsidR="00614D2D" w:rsidRDefault="00614D2D">
            <w:pPr>
              <w:pStyle w:val="PL"/>
              <w:rPr>
                <w:noProof w:val="0"/>
              </w:rPr>
            </w:pPr>
            <w:r>
              <w:rPr>
                <w:noProof w:val="0"/>
              </w:rPr>
              <w:t>compareOffset = 0</w:t>
            </w:r>
          </w:p>
          <w:p w:rsidR="00614D2D" w:rsidRDefault="00614D2D">
            <w:pPr>
              <w:pStyle w:val="PL"/>
            </w:pPr>
            <w:r>
              <w:rPr>
                <w:noProof w:val="0"/>
              </w:rPr>
              <w:t>compareLength = 17</w:t>
            </w:r>
          </w:p>
        </w:tc>
        <w:tc>
          <w:tcPr>
            <w:tcW w:w="2835" w:type="dxa"/>
            <w:tcBorders>
              <w:top w:val="single" w:sz="4" w:space="0" w:color="auto"/>
              <w:left w:val="single" w:sz="4" w:space="0" w:color="auto"/>
              <w:bottom w:val="nil"/>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00h</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cantSplit/>
          <w:trHeight w:val="1998"/>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Append tag 0Fh</w:t>
            </w:r>
          </w:p>
          <w:p w:rsidR="00614D2D" w:rsidRDefault="00614D2D">
            <w:pPr>
              <w:pStyle w:val="PL"/>
              <w:rPr>
                <w:noProof w:val="0"/>
              </w:rPr>
            </w:pPr>
            <w:r>
              <w:rPr>
                <w:noProof w:val="0"/>
              </w:rPr>
              <w:t>buffer = 00 01 … 0F</w:t>
            </w:r>
          </w:p>
          <w:p w:rsidR="00614D2D" w:rsidRDefault="00614D2D">
            <w:pPr>
              <w:pStyle w:val="TAH"/>
              <w:keepNext w:val="0"/>
              <w:keepLines w:val="0"/>
            </w:pPr>
            <w:r>
              <w:t>Initialise compareBuffer</w:t>
            </w:r>
          </w:p>
          <w:p w:rsidR="00614D2D" w:rsidRDefault="00614D2D">
            <w:pPr>
              <w:pStyle w:val="PL"/>
              <w:rPr>
                <w:noProof w:val="0"/>
              </w:rPr>
            </w:pPr>
            <w:r>
              <w:rPr>
                <w:noProof w:val="0"/>
              </w:rPr>
              <w:t>compareBuffer = 00 01 … 0F</w:t>
            </w:r>
          </w:p>
          <w:p w:rsidR="00614D2D" w:rsidRDefault="00614D2D">
            <w:pPr>
              <w:pStyle w:val="TAH"/>
              <w:keepNext w:val="0"/>
              <w:keepLines w:val="0"/>
            </w:pPr>
            <w:r>
              <w:t>Successful call (with tag 8Fh)</w:t>
            </w:r>
          </w:p>
          <w:p w:rsidR="00614D2D" w:rsidRDefault="00614D2D">
            <w:pPr>
              <w:pStyle w:val="PL"/>
              <w:rPr>
                <w:noProof w:val="0"/>
              </w:rPr>
            </w:pPr>
            <w:r>
              <w:rPr>
                <w:noProof w:val="0"/>
              </w:rPr>
              <w:t>tag = 8Fh, 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compareBuffer.length = 16</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16</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 findAndCompareValue with length =0</w:t>
            </w:r>
          </w:p>
          <w:p w:rsidR="00614D2D" w:rsidRDefault="00614D2D">
            <w:pPr>
              <w:pStyle w:val="PL"/>
              <w:rPr>
                <w:noProof w:val="0"/>
              </w:rPr>
            </w:pPr>
            <w:r>
              <w:rPr>
                <w:noProof w:val="0"/>
              </w:rPr>
              <w:t>CompareBuffer.length = 16</w:t>
            </w:r>
          </w:p>
          <w:p w:rsidR="00614D2D" w:rsidRDefault="00614D2D">
            <w:pPr>
              <w:pStyle w:val="PL"/>
              <w:rPr>
                <w:noProof w:val="0"/>
              </w:rPr>
            </w:pPr>
            <w:r>
              <w:rPr>
                <w:noProof w:val="0"/>
              </w:rPr>
              <w:t>compareOffset = 16</w:t>
            </w:r>
          </w:p>
          <w:p w:rsidR="00614D2D" w:rsidRDefault="00614D2D">
            <w:pPr>
              <w:pStyle w:val="PL"/>
              <w:rPr>
                <w:noProof w:val="0"/>
              </w:rPr>
            </w:pPr>
            <w:r>
              <w:rPr>
                <w:noProof w:val="0"/>
              </w:rPr>
              <w:t>compareLength = 0</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findAndCompareValue () is 00</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Call post() method then findAndCompareValue()</w:t>
            </w:r>
          </w:p>
          <w:p w:rsidR="00614D2D" w:rsidRDefault="00614D2D">
            <w:pPr>
              <w:pStyle w:val="PL"/>
              <w:rPr>
                <w:noProof w:val="0"/>
              </w:rPr>
            </w:pPr>
            <w:r>
              <w:rPr>
                <w:noProof w:val="0"/>
              </w:rPr>
              <w:t>CompareBuffer.length = 16</w:t>
            </w:r>
          </w:p>
          <w:p w:rsidR="00614D2D" w:rsidRDefault="00614D2D">
            <w:pPr>
              <w:pStyle w:val="PL"/>
              <w:rPr>
                <w:noProof w:val="0"/>
              </w:rPr>
            </w:pPr>
            <w:r>
              <w:rPr>
                <w:noProof w:val="0"/>
              </w:rPr>
              <w:t>compareOffset = 0</w:t>
            </w:r>
          </w:p>
          <w:p w:rsidR="00614D2D" w:rsidRDefault="00614D2D">
            <w:pPr>
              <w:pStyle w:val="PL"/>
            </w:pPr>
            <w:r>
              <w:rPr>
                <w:noProof w:val="0"/>
              </w:rPr>
              <w:t>compareLength = 0</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A toolkit Exception with HANDLER_NOT_AVAILABLE reason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6.2.5.14.4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90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12,13</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15,13</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14, 18, 22, 21, 26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16, 19, 23</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N5</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17, 19</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N6</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25, 24</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7, 8, 9, 10</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P4</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27</w:t>
            </w:r>
          </w:p>
        </w:tc>
      </w:tr>
    </w:tbl>
    <w:p w:rsidR="00614D2D" w:rsidRDefault="00614D2D" w:rsidP="00614D2D"/>
    <w:p w:rsidR="00614D2D" w:rsidRDefault="00614D2D" w:rsidP="00614D2D">
      <w:pPr>
        <w:pStyle w:val="Heading4"/>
        <w:keepNext w:val="0"/>
        <w:keepLines w:val="0"/>
      </w:pPr>
      <w:bookmarkStart w:id="288" w:name="_Toc51826738"/>
      <w:bookmarkStart w:id="289" w:name="_Toc117070419"/>
      <w:bookmarkStart w:id="290" w:name="_Toc51828181"/>
      <w:r>
        <w:t>6.2.5.15</w:t>
      </w:r>
      <w:r>
        <w:tab/>
        <w:t>Method appendArray</w:t>
      </w:r>
      <w:bookmarkEnd w:id="288"/>
      <w:bookmarkEnd w:id="289"/>
      <w:bookmarkEnd w:id="290"/>
    </w:p>
    <w:p w:rsidR="00614D2D" w:rsidRDefault="00614D2D" w:rsidP="00614D2D">
      <w:r>
        <w:t>Test Area Reference: API_2_ERH_APDA_BSS</w:t>
      </w:r>
    </w:p>
    <w:p w:rsidR="00614D2D" w:rsidRDefault="00614D2D" w:rsidP="00614D2D">
      <w:pPr>
        <w:pStyle w:val="H6"/>
      </w:pPr>
      <w:r>
        <w:t>6.2.5.15.1</w:t>
      </w:r>
      <w:r>
        <w:tab/>
        <w:t>Conformance requirement:</w:t>
      </w:r>
    </w:p>
    <w:p w:rsidR="00614D2D" w:rsidRDefault="00614D2D" w:rsidP="00614D2D">
      <w:pPr>
        <w:keepNext/>
        <w:keepLines/>
      </w:pPr>
      <w:r>
        <w:t>The method with following header shall be compliant to its definition in the API.</w:t>
      </w:r>
    </w:p>
    <w:p w:rsidR="00614D2D" w:rsidRDefault="00614D2D" w:rsidP="00614D2D">
      <w:pPr>
        <w:pStyle w:val="PL"/>
        <w:keepNext/>
        <w:keepLines/>
        <w:rPr>
          <w:noProof w:val="0"/>
          <w:snapToGrid w:val="0"/>
        </w:rPr>
      </w:pPr>
      <w:r>
        <w:rPr>
          <w:noProof w:val="0"/>
          <w:snapToGrid w:val="0"/>
        </w:rPr>
        <w:t>public void appendArray(byte[] buffer,</w:t>
      </w:r>
    </w:p>
    <w:p w:rsidR="00614D2D" w:rsidRDefault="00614D2D" w:rsidP="00614D2D">
      <w:pPr>
        <w:pStyle w:val="PL"/>
        <w:keepNext/>
        <w:keepLines/>
        <w:rPr>
          <w:noProof w:val="0"/>
          <w:snapToGrid w:val="0"/>
        </w:rPr>
      </w:pPr>
      <w:r>
        <w:rPr>
          <w:noProof w:val="0"/>
          <w:snapToGrid w:val="0"/>
        </w:rPr>
        <w:t xml:space="preserve">                        short offset,</w:t>
      </w:r>
    </w:p>
    <w:p w:rsidR="00614D2D" w:rsidRDefault="00614D2D" w:rsidP="00614D2D">
      <w:pPr>
        <w:pStyle w:val="PL"/>
        <w:keepNext/>
        <w:keepLines/>
        <w:rPr>
          <w:noProof w:val="0"/>
          <w:snapToGrid w:val="0"/>
        </w:rPr>
      </w:pPr>
      <w:r>
        <w:rPr>
          <w:noProof w:val="0"/>
          <w:snapToGrid w:val="0"/>
        </w:rPr>
        <w:t xml:space="preserve">                        short length)</w:t>
      </w:r>
    </w:p>
    <w:p w:rsidR="00614D2D" w:rsidRDefault="00614D2D" w:rsidP="00614D2D">
      <w:pPr>
        <w:pStyle w:val="PL"/>
        <w:keepNext/>
        <w:keepLines/>
        <w:rPr>
          <w:noProof w:val="0"/>
          <w:snapToGrid w:val="0"/>
        </w:rPr>
      </w:pPr>
      <w:r>
        <w:rPr>
          <w:noProof w:val="0"/>
          <w:snapToGrid w:val="0"/>
        </w:rPr>
        <w:t xml:space="preserve">                 throws java.lang.NullPointerException,</w:t>
      </w:r>
    </w:p>
    <w:p w:rsidR="00614D2D" w:rsidRDefault="00614D2D" w:rsidP="00614D2D">
      <w:pPr>
        <w:pStyle w:val="PL"/>
        <w:keepNext/>
        <w:keepLines/>
        <w:rPr>
          <w:noProof w:val="0"/>
          <w:snapToGrid w:val="0"/>
        </w:rPr>
      </w:pPr>
      <w:r>
        <w:rPr>
          <w:noProof w:val="0"/>
          <w:snapToGrid w:val="0"/>
        </w:rPr>
        <w:t xml:space="preserve">                        java.lang.ArrayIndexOutOfBoundsException,</w:t>
      </w:r>
    </w:p>
    <w:p w:rsidR="00614D2D" w:rsidRDefault="00614D2D" w:rsidP="00614D2D">
      <w:pPr>
        <w:pStyle w:val="PL"/>
        <w:rPr>
          <w:noProof w:val="0"/>
          <w:snapToGrid w:val="0"/>
        </w:rPr>
      </w:pPr>
      <w:r>
        <w:rPr>
          <w:noProof w:val="0"/>
          <w:snapToGrid w:val="0"/>
        </w:rPr>
        <w:t xml:space="preserve">                        ToolkitException</w:t>
      </w:r>
    </w:p>
    <w:p w:rsidR="00614D2D" w:rsidRDefault="00614D2D" w:rsidP="00614D2D">
      <w:pPr>
        <w:pStyle w:val="PL"/>
        <w:rPr>
          <w:noProof w:val="0"/>
          <w:snapToGrid w:val="0"/>
        </w:rPr>
      </w:pPr>
    </w:p>
    <w:p w:rsidR="00614D2D" w:rsidRDefault="00614D2D" w:rsidP="00614D2D">
      <w:pPr>
        <w:pStyle w:val="H6"/>
        <w:keepNext w:val="0"/>
        <w:keepLines w:val="0"/>
      </w:pPr>
      <w:r>
        <w:t>6.2.5.15.1.1</w:t>
      </w:r>
      <w:r>
        <w:tab/>
        <w:t>Normal execution</w:t>
      </w:r>
    </w:p>
    <w:p w:rsidR="00614D2D" w:rsidRDefault="00614D2D" w:rsidP="00614D2D">
      <w:pPr>
        <w:pStyle w:val="ListBullet"/>
        <w:numPr>
          <w:ilvl w:val="0"/>
          <w:numId w:val="2"/>
        </w:numPr>
        <w:ind w:left="568" w:hanging="284"/>
      </w:pPr>
      <w:r>
        <w:t>CRRN1: appends a buffer into the EditHandler buffer.</w:t>
      </w:r>
    </w:p>
    <w:p w:rsidR="00614D2D" w:rsidRDefault="00614D2D" w:rsidP="00614D2D">
      <w:pPr>
        <w:pStyle w:val="ListBullet"/>
        <w:numPr>
          <w:ilvl w:val="0"/>
          <w:numId w:val="2"/>
        </w:numPr>
        <w:ind w:left="568" w:hanging="284"/>
      </w:pPr>
      <w:r>
        <w:t>CRRN2: a successful append does not modify the TLV selected.</w:t>
      </w:r>
    </w:p>
    <w:p w:rsidR="00614D2D" w:rsidRDefault="00614D2D" w:rsidP="00614D2D">
      <w:pPr>
        <w:pStyle w:val="H6"/>
        <w:keepNext w:val="0"/>
        <w:keepLines w:val="0"/>
      </w:pPr>
      <w:r>
        <w:t>6.2.5.15.1.2</w:t>
      </w:r>
      <w:r>
        <w:tab/>
        <w:t>Parameters error</w:t>
      </w:r>
    </w:p>
    <w:p w:rsidR="00614D2D" w:rsidRDefault="00614D2D" w:rsidP="00614D2D">
      <w:pPr>
        <w:pStyle w:val="ListBullet"/>
        <w:numPr>
          <w:ilvl w:val="0"/>
          <w:numId w:val="2"/>
        </w:numPr>
        <w:ind w:left="568" w:hanging="284"/>
      </w:pPr>
      <w:r>
        <w:t>CRRP1: if buffer is null, a java.lang.NullPointerException is thrown.</w:t>
      </w:r>
    </w:p>
    <w:p w:rsidR="00614D2D" w:rsidRDefault="00614D2D" w:rsidP="00614D2D">
      <w:pPr>
        <w:pStyle w:val="ListBullet"/>
        <w:numPr>
          <w:ilvl w:val="0"/>
          <w:numId w:val="2"/>
        </w:numPr>
        <w:ind w:left="568" w:hanging="284"/>
      </w:pPr>
      <w:r>
        <w:t>CRRP2: if offset or length or both would cause access outside the array bounds, or if length is negative, a java.lang.ArrayIndexOutOfBoundsException is thrown.</w:t>
      </w:r>
    </w:p>
    <w:p w:rsidR="00614D2D" w:rsidRDefault="00614D2D" w:rsidP="00614D2D">
      <w:pPr>
        <w:pStyle w:val="H6"/>
        <w:keepNext w:val="0"/>
        <w:keepLines w:val="0"/>
      </w:pPr>
      <w:r>
        <w:t>6.2.5.15.1.3</w:t>
      </w:r>
      <w:r>
        <w:tab/>
        <w:t>Context errors</w:t>
      </w:r>
    </w:p>
    <w:p w:rsidR="00614D2D" w:rsidRDefault="00614D2D" w:rsidP="00614D2D">
      <w:pPr>
        <w:pStyle w:val="ListBullet"/>
        <w:numPr>
          <w:ilvl w:val="0"/>
          <w:numId w:val="2"/>
        </w:numPr>
        <w:ind w:left="568" w:hanging="284"/>
      </w:pPr>
      <w:r>
        <w:t>CRRC1: if the EditHandler buffer is too small to append the requested data, a ToolkitException is thrown with reason code HANDLER_OVERFLOW.</w:t>
      </w:r>
    </w:p>
    <w:p w:rsidR="00614D2D" w:rsidRDefault="00614D2D" w:rsidP="00614D2D">
      <w:pPr>
        <w:pStyle w:val="ListBullet"/>
        <w:numPr>
          <w:ilvl w:val="0"/>
          <w:numId w:val="2"/>
        </w:numPr>
        <w:ind w:left="568" w:hanging="284"/>
      </w:pPr>
      <w:r>
        <w:t>CRRC2: if the EditHandler buffer is busy, a ToolkitException is thrown with reason code HANDLER_NOT_AVAILABLE.</w:t>
      </w:r>
    </w:p>
    <w:p w:rsidR="00614D2D" w:rsidRDefault="00614D2D" w:rsidP="00614D2D">
      <w:pPr>
        <w:pStyle w:val="H6"/>
        <w:keepNext w:val="0"/>
        <w:keepLines w:val="0"/>
      </w:pPr>
      <w:r>
        <w:t>6.2.5.15.2</w:t>
      </w:r>
      <w:r>
        <w:tab/>
        <w:t>Test suite files</w:t>
      </w:r>
    </w:p>
    <w:p w:rsidR="00614D2D" w:rsidRDefault="00614D2D" w:rsidP="00614D2D">
      <w:r>
        <w:t xml:space="preserve">Specific triggering: Unrecognized Envelope </w:t>
      </w:r>
    </w:p>
    <w:p w:rsidR="00614D2D" w:rsidRDefault="00614D2D" w:rsidP="00614D2D">
      <w:pPr>
        <w:pStyle w:val="B1"/>
        <w:tabs>
          <w:tab w:val="left" w:pos="2268"/>
        </w:tabs>
      </w:pPr>
      <w:r>
        <w:t>Test Script:</w:t>
      </w:r>
      <w:r w:rsidR="00A1704F">
        <w:tab/>
      </w:r>
      <w:r>
        <w:t>API_2_ERH_APDA_BSS_1.scr</w:t>
      </w:r>
    </w:p>
    <w:p w:rsidR="00614D2D" w:rsidRDefault="00614D2D" w:rsidP="00614D2D">
      <w:pPr>
        <w:pStyle w:val="B1"/>
        <w:tabs>
          <w:tab w:val="left" w:pos="2268"/>
        </w:tabs>
      </w:pPr>
      <w:r>
        <w:t>Test Applet:</w:t>
      </w:r>
      <w:r w:rsidR="00A1704F">
        <w:tab/>
      </w:r>
      <w:r>
        <w:t>API_2_ERH_APDA_BSS_1.java</w:t>
      </w:r>
    </w:p>
    <w:p w:rsidR="00614D2D" w:rsidRDefault="00614D2D" w:rsidP="00614D2D">
      <w:pPr>
        <w:pStyle w:val="B1"/>
        <w:tabs>
          <w:tab w:val="left" w:pos="2268"/>
        </w:tabs>
      </w:pPr>
      <w:r>
        <w:t>Load Script:</w:t>
      </w:r>
      <w:r w:rsidR="00A1704F">
        <w:tab/>
      </w:r>
      <w:r>
        <w:t>API_2_ERH_APDA_BSS_1.ldr</w:t>
      </w:r>
    </w:p>
    <w:p w:rsidR="00614D2D" w:rsidRDefault="00614D2D" w:rsidP="00614D2D">
      <w:pPr>
        <w:pStyle w:val="B1"/>
        <w:tabs>
          <w:tab w:val="left" w:pos="2268"/>
        </w:tabs>
      </w:pPr>
      <w:r>
        <w:t>Cleanup Script:</w:t>
      </w:r>
      <w:r w:rsidR="00A1704F">
        <w:tab/>
      </w:r>
      <w:r>
        <w:t>API_2_ERH_APDA_BSS_1.clr</w:t>
      </w:r>
    </w:p>
    <w:p w:rsidR="00614D2D" w:rsidRDefault="00614D2D" w:rsidP="00614D2D">
      <w:pPr>
        <w:pStyle w:val="B1"/>
        <w:tabs>
          <w:tab w:val="left" w:pos="2268"/>
        </w:tabs>
        <w:rPr>
          <w:lang w:val="pt-BR"/>
        </w:rPr>
      </w:pPr>
      <w:r>
        <w:rPr>
          <w:lang w:val="pt-BR"/>
        </w:rPr>
        <w:t>Parameter File:</w:t>
      </w:r>
      <w:r w:rsidR="00A1704F">
        <w:rPr>
          <w:lang w:val="pt-BR"/>
        </w:rPr>
        <w:tab/>
      </w:r>
      <w:r>
        <w:rPr>
          <w:lang w:val="pt-BR"/>
        </w:rPr>
        <w:t>API_2_ERH_APDA_BSS_1.par</w:t>
      </w:r>
    </w:p>
    <w:p w:rsidR="00614D2D" w:rsidRDefault="00614D2D" w:rsidP="00614D2D">
      <w:pPr>
        <w:pStyle w:val="H6"/>
        <w:keepNext w:val="0"/>
        <w:keepLines w:val="0"/>
      </w:pPr>
      <w:r>
        <w:t>6.2.5.15.3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Initialise the envelope response handler with a TLV of length 1</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Null buffer</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NullPointerException is thrown</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 xml:space="preserve">offset </w:t>
            </w:r>
            <w:r>
              <w:sym w:font="Symbol" w:char="F0B3"/>
            </w:r>
            <w:r>
              <w:t xml:space="preserve"> buffer.length</w:t>
            </w:r>
          </w:p>
          <w:p w:rsidR="00614D2D" w:rsidRDefault="00614D2D">
            <w:pPr>
              <w:pStyle w:val="PL"/>
              <w:rPr>
                <w:noProof w:val="0"/>
              </w:rPr>
            </w:pPr>
            <w:r>
              <w:rPr>
                <w:noProof w:val="0"/>
              </w:rPr>
              <w:t>buffer.length = 5</w:t>
            </w:r>
          </w:p>
          <w:p w:rsidR="00614D2D" w:rsidRDefault="00614D2D">
            <w:pPr>
              <w:pStyle w:val="PL"/>
              <w:rPr>
                <w:noProof w:val="0"/>
              </w:rPr>
            </w:pPr>
            <w:r>
              <w:rPr>
                <w:noProof w:val="0"/>
              </w:rPr>
              <w:t>offset = 5</w:t>
            </w:r>
          </w:p>
          <w:p w:rsidR="00614D2D" w:rsidRDefault="00614D2D">
            <w:pPr>
              <w:pStyle w:val="PL"/>
              <w:rPr>
                <w:noProof w:val="0"/>
              </w:rPr>
            </w:pPr>
            <w:r>
              <w:rPr>
                <w:noProof w:val="0"/>
              </w:rPr>
              <w:t>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offset &lt; 0</w:t>
            </w:r>
          </w:p>
          <w:p w:rsidR="00614D2D" w:rsidRDefault="00614D2D">
            <w:pPr>
              <w:pStyle w:val="PL"/>
              <w:rPr>
                <w:noProof w:val="0"/>
              </w:rPr>
            </w:pPr>
            <w:r>
              <w:rPr>
                <w:noProof w:val="0"/>
              </w:rPr>
              <w:t>buffer.length = 5</w:t>
            </w:r>
          </w:p>
          <w:p w:rsidR="00614D2D" w:rsidRDefault="00614D2D">
            <w:pPr>
              <w:pStyle w:val="PL"/>
              <w:rPr>
                <w:noProof w:val="0"/>
              </w:rPr>
            </w:pPr>
            <w:r>
              <w:rPr>
                <w:noProof w:val="0"/>
              </w:rPr>
              <w:t>offset = -1</w:t>
            </w:r>
          </w:p>
          <w:p w:rsidR="00614D2D" w:rsidRDefault="00614D2D">
            <w:pPr>
              <w:pStyle w:val="PL"/>
              <w:rPr>
                <w:noProof w:val="0"/>
              </w:rPr>
            </w:pPr>
            <w:r>
              <w:rPr>
                <w:noProof w:val="0"/>
              </w:rPr>
              <w:t>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length &gt; buffer.length</w:t>
            </w:r>
          </w:p>
          <w:p w:rsidR="00614D2D" w:rsidRDefault="00614D2D">
            <w:pPr>
              <w:pStyle w:val="PL"/>
              <w:rPr>
                <w:noProof w:val="0"/>
              </w:rPr>
            </w:pPr>
            <w:r>
              <w:rPr>
                <w:noProof w:val="0"/>
              </w:rPr>
              <w:t>buffer.length = 5</w:t>
            </w:r>
          </w:p>
          <w:p w:rsidR="00614D2D" w:rsidRDefault="00614D2D">
            <w:pPr>
              <w:pStyle w:val="PL"/>
              <w:rPr>
                <w:noProof w:val="0"/>
              </w:rPr>
            </w:pPr>
            <w:r>
              <w:rPr>
                <w:noProof w:val="0"/>
              </w:rPr>
              <w:t>offset = 0</w:t>
            </w:r>
          </w:p>
          <w:p w:rsidR="00614D2D" w:rsidRDefault="00614D2D">
            <w:pPr>
              <w:pStyle w:val="PL"/>
              <w:rPr>
                <w:noProof w:val="0"/>
              </w:rPr>
            </w:pPr>
            <w:r>
              <w:rPr>
                <w:noProof w:val="0"/>
              </w:rPr>
              <w:t>length = 6</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offset + length &gt; buffer.length</w:t>
            </w:r>
          </w:p>
          <w:p w:rsidR="00614D2D" w:rsidRDefault="00614D2D">
            <w:pPr>
              <w:pStyle w:val="PL"/>
              <w:rPr>
                <w:noProof w:val="0"/>
              </w:rPr>
            </w:pPr>
            <w:r>
              <w:rPr>
                <w:noProof w:val="0"/>
              </w:rPr>
              <w:t>buffer.length = 5</w:t>
            </w:r>
          </w:p>
          <w:p w:rsidR="00614D2D" w:rsidRDefault="00614D2D">
            <w:pPr>
              <w:pStyle w:val="PL"/>
              <w:rPr>
                <w:noProof w:val="0"/>
              </w:rPr>
            </w:pPr>
            <w:r>
              <w:rPr>
                <w:noProof w:val="0"/>
              </w:rPr>
              <w:t>offset = 3</w:t>
            </w:r>
          </w:p>
          <w:p w:rsidR="00614D2D" w:rsidRDefault="00614D2D">
            <w:pPr>
              <w:pStyle w:val="PL"/>
              <w:rPr>
                <w:noProof w:val="0"/>
              </w:rPr>
            </w:pPr>
            <w:r>
              <w:rPr>
                <w:noProof w:val="0"/>
              </w:rPr>
              <w:t>length = 3</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length &lt; 0</w:t>
            </w:r>
          </w:p>
          <w:p w:rsidR="00614D2D" w:rsidRDefault="00614D2D">
            <w:pPr>
              <w:pStyle w:val="PL"/>
              <w:keepNext/>
              <w:keepLines/>
              <w:rPr>
                <w:noProof w:val="0"/>
              </w:rPr>
            </w:pPr>
            <w:r>
              <w:rPr>
                <w:noProof w:val="0"/>
              </w:rPr>
              <w:t>buffer.length = 5</w:t>
            </w:r>
          </w:p>
          <w:p w:rsidR="00614D2D" w:rsidRDefault="00614D2D">
            <w:pPr>
              <w:pStyle w:val="PL"/>
              <w:keepNext/>
              <w:keepLines/>
              <w:rPr>
                <w:noProof w:val="0"/>
              </w:rPr>
            </w:pPr>
            <w:r>
              <w:rPr>
                <w:noProof w:val="0"/>
              </w:rPr>
              <w:t>offset = 0</w:t>
            </w:r>
          </w:p>
          <w:p w:rsidR="00614D2D" w:rsidRDefault="00614D2D">
            <w:pPr>
              <w:pStyle w:val="PL"/>
              <w:keepNext/>
              <w:keepLines/>
              <w:rPr>
                <w:noProof w:val="0"/>
              </w:rPr>
            </w:pPr>
            <w:r>
              <w:rPr>
                <w:noProof w:val="0"/>
              </w:rPr>
              <w:t>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Handler overflow</w:t>
            </w:r>
          </w:p>
          <w:p w:rsidR="00614D2D" w:rsidRDefault="00614D2D">
            <w:pPr>
              <w:pStyle w:val="PL"/>
              <w:rPr>
                <w:noProof w:val="0"/>
              </w:rPr>
            </w:pPr>
            <w:r>
              <w:rPr>
                <w:noProof w:val="0"/>
              </w:rPr>
              <w:t>buffer.length = 256</w:t>
            </w:r>
          </w:p>
          <w:p w:rsidR="00614D2D" w:rsidRDefault="00614D2D">
            <w:pPr>
              <w:pStyle w:val="PL"/>
              <w:rPr>
                <w:noProof w:val="0"/>
              </w:rPr>
            </w:pPr>
            <w:r>
              <w:rPr>
                <w:noProof w:val="0"/>
              </w:rPr>
              <w:t>offset = 0</w:t>
            </w:r>
          </w:p>
          <w:p w:rsidR="00614D2D" w:rsidRDefault="00614D2D">
            <w:pPr>
              <w:pStyle w:val="PL"/>
              <w:rPr>
                <w:noProof w:val="0"/>
              </w:rPr>
            </w:pPr>
            <w:r>
              <w:rPr>
                <w:noProof w:val="0"/>
              </w:rPr>
              <w:t>length = 256</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ToolkitException.HANDLER_OVERFLOW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801"/>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append the handler with TLVs:</w:t>
            </w:r>
          </w:p>
          <w:p w:rsidR="00614D2D" w:rsidRDefault="00614D2D">
            <w:pPr>
              <w:pStyle w:val="PL"/>
              <w:rPr>
                <w:noProof w:val="0"/>
              </w:rPr>
            </w:pPr>
            <w:r>
              <w:rPr>
                <w:noProof w:val="0"/>
              </w:rPr>
              <w:t>81 03 11 22 33</w:t>
            </w:r>
          </w:p>
          <w:p w:rsidR="00614D2D" w:rsidRDefault="00614D2D">
            <w:pPr>
              <w:pStyle w:val="PL"/>
              <w:rPr>
                <w:noProof w:val="0"/>
              </w:rPr>
            </w:pPr>
            <w:r>
              <w:rPr>
                <w:noProof w:val="0"/>
              </w:rPr>
              <w:t>82 02 99 77</w:t>
            </w:r>
          </w:p>
          <w:p w:rsidR="00614D2D" w:rsidRDefault="00614D2D">
            <w:pPr>
              <w:pStyle w:val="TAH"/>
              <w:keepNext w:val="0"/>
              <w:keepLines w:val="0"/>
              <w:rPr>
                <w:b w:val="0"/>
              </w:rPr>
            </w:pPr>
            <w:r>
              <w:t>findTLV 0x81</w:t>
            </w:r>
          </w:p>
          <w:p w:rsidR="00614D2D" w:rsidRDefault="00614D2D">
            <w:pPr>
              <w:pStyle w:val="TAH"/>
              <w:keepNext w:val="0"/>
              <w:keepLines w:val="0"/>
            </w:pPr>
            <w:r>
              <w:t>Successful call</w:t>
            </w:r>
          </w:p>
          <w:p w:rsidR="00614D2D" w:rsidRDefault="00614D2D">
            <w:pPr>
              <w:pStyle w:val="PL"/>
              <w:rPr>
                <w:noProof w:val="0"/>
              </w:rPr>
            </w:pPr>
            <w:r>
              <w:rPr>
                <w:noProof w:val="0"/>
              </w:rPr>
              <w:t>buffer = FF FE … F8</w:t>
            </w:r>
          </w:p>
          <w:p w:rsidR="00614D2D" w:rsidRDefault="00614D2D">
            <w:pPr>
              <w:pStyle w:val="PL"/>
              <w:rPr>
                <w:noProof w:val="0"/>
              </w:rPr>
            </w:pPr>
            <w:r>
              <w:rPr>
                <w:noProof w:val="0"/>
              </w:rPr>
              <w:t xml:space="preserve">offset = 0 </w:t>
            </w:r>
          </w:p>
          <w:p w:rsidR="00614D2D" w:rsidRDefault="00614D2D">
            <w:pPr>
              <w:pStyle w:val="PL"/>
              <w:rPr>
                <w:noProof w:val="0"/>
              </w:rPr>
            </w:pPr>
            <w:r>
              <w:rPr>
                <w:noProof w:val="0"/>
              </w:rPr>
              <w:t>length = 8</w:t>
            </w:r>
          </w:p>
          <w:p w:rsidR="00614D2D" w:rsidRDefault="00614D2D">
            <w:pPr>
              <w:pStyle w:val="TAH"/>
            </w:pPr>
            <w:r>
              <w:t>Verify Current TLV: Call getValueLength()</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03h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595"/>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b w:val="0"/>
              </w:rPr>
            </w:pPr>
            <w:r>
              <w:t>Clear the handler</w:t>
            </w:r>
          </w:p>
          <w:p w:rsidR="00614D2D" w:rsidRDefault="00614D2D">
            <w:pPr>
              <w:pStyle w:val="TAH"/>
              <w:keepNext w:val="0"/>
              <w:keepLines w:val="0"/>
            </w:pPr>
            <w:r>
              <w:t>Successful call</w:t>
            </w:r>
          </w:p>
          <w:p w:rsidR="00614D2D" w:rsidRDefault="00614D2D">
            <w:pPr>
              <w:pStyle w:val="PL"/>
              <w:rPr>
                <w:noProof w:val="0"/>
              </w:rPr>
            </w:pPr>
            <w:r>
              <w:rPr>
                <w:noProof w:val="0"/>
              </w:rPr>
              <w:t>buffer = FF FE … F8</w:t>
            </w:r>
          </w:p>
          <w:p w:rsidR="00614D2D" w:rsidRDefault="00614D2D">
            <w:pPr>
              <w:pStyle w:val="PL"/>
              <w:rPr>
                <w:noProof w:val="0"/>
              </w:rPr>
            </w:pPr>
            <w:r>
              <w:rPr>
                <w:noProof w:val="0"/>
              </w:rPr>
              <w:t xml:space="preserve">offset = 0 </w:t>
            </w:r>
          </w:p>
          <w:p w:rsidR="00614D2D" w:rsidRDefault="00614D2D">
            <w:pPr>
              <w:pStyle w:val="PL"/>
              <w:rPr>
                <w:noProof w:val="0"/>
              </w:rPr>
            </w:pPr>
            <w:r>
              <w:rPr>
                <w:noProof w:val="0"/>
              </w:rPr>
              <w:t>length = 8</w:t>
            </w:r>
          </w:p>
          <w:p w:rsidR="00614D2D" w:rsidRDefault="00614D2D">
            <w:pPr>
              <w:pStyle w:val="TAH"/>
              <w:keepNext w:val="0"/>
              <w:keepLines w:val="0"/>
              <w:rPr>
                <w:b w:val="0"/>
              </w:rPr>
            </w:pPr>
            <w:r>
              <w:t>Call copy() method</w:t>
            </w:r>
          </w:p>
          <w:p w:rsidR="00614D2D" w:rsidRDefault="00614D2D">
            <w:pPr>
              <w:pStyle w:val="TAH"/>
              <w:keepNext w:val="0"/>
              <w:keepLines w:val="0"/>
            </w:pPr>
            <w:r>
              <w:t>Compare handler</w:t>
            </w:r>
          </w:p>
          <w:p w:rsidR="00614D2D" w:rsidRDefault="00614D2D">
            <w:pPr>
              <w:pStyle w:val="PL"/>
              <w:rPr>
                <w:b/>
              </w:rPr>
            </w:pPr>
            <w:r>
              <w:rPr>
                <w:noProof w:val="0"/>
              </w:rPr>
              <w:t>compareBuffer = FF FE … F8</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397"/>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buffer = 00 01 … 07</w:t>
            </w:r>
          </w:p>
          <w:p w:rsidR="00614D2D" w:rsidRDefault="00614D2D">
            <w:pPr>
              <w:pStyle w:val="PL"/>
              <w:rPr>
                <w:noProof w:val="0"/>
              </w:rPr>
            </w:pPr>
            <w:r>
              <w:rPr>
                <w:noProof w:val="0"/>
              </w:rPr>
              <w:t xml:space="preserve">offset = 2 </w:t>
            </w:r>
          </w:p>
          <w:p w:rsidR="00614D2D" w:rsidRDefault="00614D2D">
            <w:pPr>
              <w:pStyle w:val="PL"/>
              <w:rPr>
                <w:noProof w:val="0"/>
              </w:rPr>
            </w:pPr>
            <w:r>
              <w:rPr>
                <w:noProof w:val="0"/>
              </w:rPr>
              <w:t>length = 6</w:t>
            </w:r>
          </w:p>
          <w:p w:rsidR="00614D2D" w:rsidRDefault="00614D2D">
            <w:pPr>
              <w:pStyle w:val="TAH"/>
              <w:keepNext w:val="0"/>
              <w:keepLines w:val="0"/>
              <w:rPr>
                <w:b w:val="0"/>
              </w:rPr>
            </w:pPr>
            <w:r>
              <w:t>Call copy() method</w:t>
            </w:r>
          </w:p>
          <w:p w:rsidR="00614D2D" w:rsidRDefault="00614D2D">
            <w:pPr>
              <w:pStyle w:val="TAH"/>
              <w:keepNext w:val="0"/>
              <w:keepLines w:val="0"/>
            </w:pPr>
            <w:r>
              <w:t>Compare handler</w:t>
            </w:r>
          </w:p>
          <w:p w:rsidR="00614D2D" w:rsidRDefault="00614D2D">
            <w:pPr>
              <w:pStyle w:val="PL"/>
              <w:rPr>
                <w:noProof w:val="0"/>
              </w:rPr>
            </w:pPr>
            <w:r>
              <w:rPr>
                <w:noProof w:val="0"/>
              </w:rPr>
              <w:t>compareBuffer = FF FE … F8 02 03 … 07</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600"/>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buffer = 11 22 … 88</w:t>
            </w:r>
          </w:p>
          <w:p w:rsidR="00614D2D" w:rsidRDefault="00614D2D">
            <w:pPr>
              <w:pStyle w:val="PL"/>
              <w:rPr>
                <w:noProof w:val="0"/>
              </w:rPr>
            </w:pPr>
            <w:r>
              <w:rPr>
                <w:noProof w:val="0"/>
              </w:rPr>
              <w:t xml:space="preserve">offset = 2 </w:t>
            </w:r>
          </w:p>
          <w:p w:rsidR="00614D2D" w:rsidRDefault="00614D2D">
            <w:pPr>
              <w:pStyle w:val="PL"/>
              <w:rPr>
                <w:noProof w:val="0"/>
              </w:rPr>
            </w:pPr>
            <w:r>
              <w:rPr>
                <w:noProof w:val="0"/>
              </w:rPr>
              <w:t>length = 4</w:t>
            </w:r>
          </w:p>
          <w:p w:rsidR="00614D2D" w:rsidRDefault="00614D2D">
            <w:pPr>
              <w:pStyle w:val="TAH"/>
              <w:keepNext w:val="0"/>
              <w:keepLines w:val="0"/>
              <w:rPr>
                <w:b w:val="0"/>
              </w:rPr>
            </w:pPr>
            <w:r>
              <w:t>Call copy() method</w:t>
            </w:r>
          </w:p>
          <w:p w:rsidR="00614D2D" w:rsidRDefault="00614D2D">
            <w:pPr>
              <w:pStyle w:val="TAH"/>
              <w:keepNext w:val="0"/>
              <w:keepLines w:val="0"/>
            </w:pPr>
            <w:r>
              <w:t>Compare handler</w:t>
            </w:r>
          </w:p>
          <w:p w:rsidR="00614D2D" w:rsidRDefault="00614D2D">
            <w:pPr>
              <w:pStyle w:val="PL"/>
              <w:rPr>
                <w:noProof w:val="0"/>
              </w:rPr>
            </w:pPr>
            <w:r>
              <w:rPr>
                <w:noProof w:val="0"/>
              </w:rPr>
              <w:t>compareBuffer = FF FE … F8 02 03 … 07 33 44 55 66</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 xml:space="preserve">Call post() method then </w:t>
            </w:r>
            <w:r>
              <w:rPr>
                <w:snapToGrid w:val="0"/>
              </w:rPr>
              <w:t>appendArray</w:t>
            </w:r>
            <w:r>
              <w:t>()</w:t>
            </w:r>
          </w:p>
          <w:p w:rsidR="00614D2D" w:rsidRDefault="00614D2D">
            <w:pPr>
              <w:pStyle w:val="PL"/>
              <w:rPr>
                <w:noProof w:val="0"/>
              </w:rPr>
            </w:pPr>
            <w:r>
              <w:rPr>
                <w:noProof w:val="0"/>
              </w:rPr>
              <w:t>buffer = 11 22 … 88</w:t>
            </w:r>
          </w:p>
          <w:p w:rsidR="00614D2D" w:rsidRDefault="00614D2D">
            <w:pPr>
              <w:pStyle w:val="PL"/>
              <w:rPr>
                <w:noProof w:val="0"/>
              </w:rPr>
            </w:pPr>
            <w:r>
              <w:rPr>
                <w:noProof w:val="0"/>
              </w:rPr>
              <w:t>offset = 2</w:t>
            </w:r>
          </w:p>
          <w:p w:rsidR="00614D2D" w:rsidRDefault="00614D2D">
            <w:pPr>
              <w:pStyle w:val="PL"/>
            </w:pPr>
            <w:r>
              <w:rPr>
                <w:noProof w:val="0"/>
              </w:rPr>
              <w:t>length = 4</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r>
              <w:t>A toolkit Exception with HANDLER_NOT_AVAILABLE reason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6.2.5.15.4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90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9, 10, 11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r>
    </w:tbl>
    <w:p w:rsidR="00614D2D" w:rsidRDefault="00614D2D" w:rsidP="00614D2D"/>
    <w:p w:rsidR="00614D2D" w:rsidRDefault="00614D2D" w:rsidP="00614D2D">
      <w:pPr>
        <w:pStyle w:val="Heading4"/>
        <w:keepNext w:val="0"/>
        <w:keepLines w:val="0"/>
        <w:rPr>
          <w:lang w:val="sv-SE"/>
        </w:rPr>
      </w:pPr>
      <w:bookmarkStart w:id="291" w:name="_Toc51826739"/>
      <w:bookmarkStart w:id="292" w:name="_Toc117070420"/>
      <w:bookmarkStart w:id="293" w:name="_Toc51828182"/>
      <w:r>
        <w:rPr>
          <w:lang w:val="sv-SE"/>
        </w:rPr>
        <w:t>6.2.5.16</w:t>
      </w:r>
      <w:r>
        <w:rPr>
          <w:lang w:val="sv-SE"/>
        </w:rPr>
        <w:tab/>
        <w:t>Method appendTLV(byte tag, byte value)</w:t>
      </w:r>
      <w:bookmarkEnd w:id="291"/>
      <w:bookmarkEnd w:id="292"/>
      <w:bookmarkEnd w:id="293"/>
    </w:p>
    <w:p w:rsidR="00614D2D" w:rsidRDefault="00614D2D" w:rsidP="00614D2D">
      <w:r>
        <w:t>Test Area Reference: API_2_ERH_APTLBB</w:t>
      </w:r>
    </w:p>
    <w:p w:rsidR="00614D2D" w:rsidRDefault="00614D2D" w:rsidP="00614D2D">
      <w:pPr>
        <w:pStyle w:val="H6"/>
        <w:keepNext w:val="0"/>
        <w:keepLines w:val="0"/>
      </w:pPr>
      <w:r>
        <w:t>6.2.5.16.1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lang w:val="sv-SE"/>
        </w:rPr>
      </w:pPr>
      <w:r>
        <w:rPr>
          <w:noProof w:val="0"/>
          <w:lang w:val="sv-SE"/>
        </w:rPr>
        <w:t>public void appendTLV(byte tag,</w:t>
      </w:r>
    </w:p>
    <w:p w:rsidR="00614D2D" w:rsidRDefault="00614D2D" w:rsidP="00614D2D">
      <w:pPr>
        <w:pStyle w:val="PL"/>
        <w:rPr>
          <w:noProof w:val="0"/>
        </w:rPr>
      </w:pPr>
      <w:r>
        <w:rPr>
          <w:noProof w:val="0"/>
          <w:lang w:val="sv-SE"/>
        </w:rPr>
        <w:t xml:space="preserve">                      </w:t>
      </w:r>
      <w:r>
        <w:rPr>
          <w:noProof w:val="0"/>
        </w:rPr>
        <w:t>byte value)</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pPr>
      <w:r>
        <w:t>6.2.5.16.1.1</w:t>
      </w:r>
      <w:r>
        <w:tab/>
        <w:t>Normal execution</w:t>
      </w:r>
    </w:p>
    <w:p w:rsidR="00614D2D" w:rsidRDefault="00614D2D" w:rsidP="00614D2D">
      <w:pPr>
        <w:pStyle w:val="ListBullet"/>
        <w:keepNext/>
        <w:keepLines/>
        <w:numPr>
          <w:ilvl w:val="0"/>
          <w:numId w:val="2"/>
        </w:numPr>
        <w:ind w:left="568" w:hanging="284"/>
      </w:pPr>
      <w:r>
        <w:t xml:space="preserve">CRRN1: Appends a TLV element to the current TLV list (1-byte element). </w:t>
      </w:r>
    </w:p>
    <w:p w:rsidR="00614D2D" w:rsidRDefault="00614D2D" w:rsidP="00614D2D">
      <w:pPr>
        <w:pStyle w:val="ListBullet"/>
        <w:numPr>
          <w:ilvl w:val="0"/>
          <w:numId w:val="2"/>
        </w:numPr>
        <w:ind w:left="568" w:hanging="284"/>
      </w:pPr>
      <w:r>
        <w:t>CRRN2: A successful append does not modify the TLV selected.</w:t>
      </w:r>
    </w:p>
    <w:p w:rsidR="00614D2D" w:rsidRDefault="00614D2D" w:rsidP="00614D2D">
      <w:pPr>
        <w:pStyle w:val="H6"/>
        <w:keepNext w:val="0"/>
        <w:keepLines w:val="0"/>
      </w:pPr>
      <w:r>
        <w:t>6.2.5.16.1.2</w:t>
      </w:r>
      <w:r>
        <w:tab/>
        <w:t>Parameters error</w:t>
      </w:r>
    </w:p>
    <w:p w:rsidR="00614D2D" w:rsidRDefault="00614D2D" w:rsidP="00614D2D">
      <w:r>
        <w:t>No requirements</w:t>
      </w:r>
    </w:p>
    <w:p w:rsidR="00614D2D" w:rsidRDefault="00614D2D" w:rsidP="00614D2D">
      <w:pPr>
        <w:pStyle w:val="H6"/>
        <w:keepNext w:val="0"/>
        <w:keepLines w:val="0"/>
      </w:pPr>
      <w:r>
        <w:t>6.2.5.16.1.3</w:t>
      </w:r>
      <w:r>
        <w:tab/>
        <w:t>Context errors</w:t>
      </w:r>
    </w:p>
    <w:p w:rsidR="00614D2D" w:rsidRDefault="00614D2D" w:rsidP="00614D2D">
      <w:pPr>
        <w:pStyle w:val="ListBullet"/>
        <w:numPr>
          <w:ilvl w:val="0"/>
          <w:numId w:val="2"/>
        </w:numPr>
        <w:ind w:left="568" w:hanging="284"/>
      </w:pPr>
      <w:r>
        <w:t>CRRC1: if the EditHandler buffer is too small to append the requested data, a ToolkitException is thrown with reason code HANDLER_OVERFLOW.</w:t>
      </w:r>
    </w:p>
    <w:p w:rsidR="00614D2D" w:rsidRDefault="00614D2D" w:rsidP="00614D2D">
      <w:pPr>
        <w:pStyle w:val="ListBullet"/>
        <w:numPr>
          <w:ilvl w:val="0"/>
          <w:numId w:val="2"/>
        </w:numPr>
        <w:ind w:left="568" w:hanging="284"/>
      </w:pPr>
      <w:r>
        <w:t>CRRC2: if the EditHandler buffer is busy, a ToolkitException is thrown with reason code HANDLER_NOT_AVAILABLE.</w:t>
      </w:r>
    </w:p>
    <w:p w:rsidR="00614D2D" w:rsidRDefault="00614D2D" w:rsidP="00614D2D">
      <w:pPr>
        <w:pStyle w:val="H6"/>
        <w:keepNext w:val="0"/>
        <w:keepLines w:val="0"/>
      </w:pPr>
      <w:r>
        <w:t>6.2.5.16.2</w:t>
      </w:r>
      <w:r>
        <w:tab/>
        <w:t>Test suite files</w:t>
      </w:r>
    </w:p>
    <w:p w:rsidR="00614D2D" w:rsidRDefault="00614D2D" w:rsidP="00614D2D">
      <w:r>
        <w:t xml:space="preserve">Specific triggering: Unrecognized Envelope </w:t>
      </w:r>
    </w:p>
    <w:p w:rsidR="00614D2D" w:rsidRDefault="00614D2D" w:rsidP="00614D2D">
      <w:pPr>
        <w:pStyle w:val="B1"/>
        <w:tabs>
          <w:tab w:val="left" w:pos="2268"/>
        </w:tabs>
      </w:pPr>
      <w:r>
        <w:t>Test Script:</w:t>
      </w:r>
      <w:r w:rsidR="00A1704F">
        <w:tab/>
      </w:r>
      <w:r>
        <w:t>API_2_ERH_APTLBB_1.scr</w:t>
      </w:r>
    </w:p>
    <w:p w:rsidR="00614D2D" w:rsidRDefault="00614D2D" w:rsidP="00614D2D">
      <w:pPr>
        <w:pStyle w:val="B1"/>
        <w:tabs>
          <w:tab w:val="left" w:pos="2268"/>
        </w:tabs>
      </w:pPr>
      <w:r>
        <w:t>Test Applet:</w:t>
      </w:r>
      <w:r w:rsidR="00A1704F">
        <w:tab/>
      </w:r>
      <w:r>
        <w:t>API_2_ERH_APTLBB_1.java</w:t>
      </w:r>
    </w:p>
    <w:p w:rsidR="00614D2D" w:rsidRDefault="00614D2D" w:rsidP="00614D2D">
      <w:pPr>
        <w:pStyle w:val="B1"/>
        <w:tabs>
          <w:tab w:val="left" w:pos="2268"/>
        </w:tabs>
      </w:pPr>
      <w:r>
        <w:t>Load Script:</w:t>
      </w:r>
      <w:r w:rsidR="00A1704F">
        <w:tab/>
      </w:r>
      <w:r>
        <w:t>API_2_ERH_APTLBB_1.ldr</w:t>
      </w:r>
    </w:p>
    <w:p w:rsidR="00614D2D" w:rsidRDefault="00614D2D" w:rsidP="00614D2D">
      <w:pPr>
        <w:pStyle w:val="B1"/>
        <w:tabs>
          <w:tab w:val="left" w:pos="2268"/>
        </w:tabs>
      </w:pPr>
      <w:r>
        <w:t>Cleanup Script:</w:t>
      </w:r>
      <w:r w:rsidR="00A1704F">
        <w:tab/>
      </w:r>
      <w:r>
        <w:t>API_2_ERH_APTLBB_1.clr</w:t>
      </w:r>
    </w:p>
    <w:p w:rsidR="00614D2D" w:rsidRDefault="00614D2D" w:rsidP="00614D2D">
      <w:pPr>
        <w:pStyle w:val="B1"/>
        <w:tabs>
          <w:tab w:val="left" w:pos="2268"/>
        </w:tabs>
      </w:pPr>
      <w:r>
        <w:t>Parameter File:</w:t>
      </w:r>
      <w:r w:rsidR="00A1704F">
        <w:tab/>
      </w:r>
      <w:r>
        <w:t>API_2_ERH_APTLBB_1.par</w:t>
      </w:r>
    </w:p>
    <w:p w:rsidR="00614D2D" w:rsidRDefault="00614D2D" w:rsidP="00614D2D">
      <w:pPr>
        <w:pStyle w:val="H6"/>
        <w:keepNext w:val="0"/>
        <w:keepLines w:val="0"/>
      </w:pPr>
      <w:r>
        <w:t>6.2.5.16.3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cantSplit/>
          <w:trHeight w:val="799"/>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appendArray()</w:t>
            </w:r>
          </w:p>
          <w:p w:rsidR="00614D2D" w:rsidRDefault="00614D2D">
            <w:pPr>
              <w:pStyle w:val="PL"/>
              <w:rPr>
                <w:noProof w:val="0"/>
              </w:rPr>
            </w:pPr>
            <w:r>
              <w:rPr>
                <w:noProof w:val="0"/>
              </w:rPr>
              <w:t>length = 253</w:t>
            </w:r>
          </w:p>
          <w:p w:rsidR="00614D2D" w:rsidRDefault="00614D2D">
            <w:pPr>
              <w:pStyle w:val="TAH"/>
            </w:pPr>
            <w:r>
              <w:t>Handler Overflow: Call twice the appendTLV()method</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r>
              <w:t>ToolkitException.HANDLER_OVERFLOW is thrown by one of the two.</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195"/>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append the handler with TLVs:</w:t>
            </w:r>
          </w:p>
          <w:p w:rsidR="00614D2D" w:rsidRDefault="00614D2D">
            <w:pPr>
              <w:pStyle w:val="PL"/>
              <w:rPr>
                <w:noProof w:val="0"/>
              </w:rPr>
            </w:pPr>
            <w:r>
              <w:rPr>
                <w:noProof w:val="0"/>
              </w:rPr>
              <w:t>81 03 11 22 33</w:t>
            </w:r>
          </w:p>
          <w:p w:rsidR="00614D2D" w:rsidRDefault="00614D2D">
            <w:pPr>
              <w:pStyle w:val="PL"/>
              <w:rPr>
                <w:noProof w:val="0"/>
              </w:rPr>
            </w:pPr>
            <w:r>
              <w:rPr>
                <w:noProof w:val="0"/>
              </w:rPr>
              <w:t>82 02 99 77</w:t>
            </w:r>
          </w:p>
          <w:p w:rsidR="00614D2D" w:rsidRDefault="00614D2D">
            <w:pPr>
              <w:pStyle w:val="TAH"/>
              <w:keepNext w:val="0"/>
              <w:keepLines w:val="0"/>
              <w:rPr>
                <w:b w:val="0"/>
              </w:rPr>
            </w:pPr>
            <w:r>
              <w:t>Select Command Details TLV</w:t>
            </w:r>
          </w:p>
          <w:p w:rsidR="00614D2D" w:rsidRDefault="00614D2D">
            <w:pPr>
              <w:pStyle w:val="TAH"/>
              <w:keepNext w:val="0"/>
              <w:keepLines w:val="0"/>
              <w:rPr>
                <w:b w:val="0"/>
              </w:rPr>
            </w:pPr>
            <w:r>
              <w:t>Call the appendTLV() method</w:t>
            </w:r>
          </w:p>
          <w:p w:rsidR="00614D2D" w:rsidRDefault="00614D2D">
            <w:pPr>
              <w:pStyle w:val="TAH"/>
            </w:pPr>
            <w:r>
              <w:t>Verify Current TLV: Call getValueLength()</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03h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395"/>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Clear the handler</w:t>
            </w:r>
          </w:p>
          <w:p w:rsidR="00614D2D" w:rsidRDefault="00614D2D">
            <w:pPr>
              <w:pStyle w:val="TAH"/>
              <w:keepNext w:val="0"/>
              <w:keepLines w:val="0"/>
            </w:pPr>
            <w:r>
              <w:t>Successful call</w:t>
            </w:r>
          </w:p>
          <w:p w:rsidR="00614D2D" w:rsidRDefault="00614D2D">
            <w:pPr>
              <w:pStyle w:val="PL"/>
              <w:rPr>
                <w:noProof w:val="0"/>
              </w:rPr>
            </w:pPr>
            <w:r>
              <w:rPr>
                <w:noProof w:val="0"/>
              </w:rPr>
              <w:t>tag = 84h</w:t>
            </w:r>
          </w:p>
          <w:p w:rsidR="00614D2D" w:rsidRDefault="00614D2D">
            <w:pPr>
              <w:pStyle w:val="PL"/>
              <w:rPr>
                <w:noProof w:val="0"/>
              </w:rPr>
            </w:pPr>
            <w:r>
              <w:rPr>
                <w:noProof w:val="0"/>
              </w:rPr>
              <w:t>value = 00h</w:t>
            </w:r>
          </w:p>
          <w:p w:rsidR="00614D2D" w:rsidRDefault="00614D2D">
            <w:pPr>
              <w:pStyle w:val="TAH"/>
              <w:keepNext w:val="0"/>
              <w:keepLines w:val="0"/>
            </w:pPr>
            <w:r>
              <w:t>Call copy() method</w:t>
            </w:r>
          </w:p>
          <w:p w:rsidR="00614D2D" w:rsidRDefault="00614D2D">
            <w:pPr>
              <w:pStyle w:val="TAH"/>
              <w:keepNext w:val="0"/>
              <w:keepLines w:val="0"/>
            </w:pPr>
            <w:r>
              <w:t>Compare handler</w:t>
            </w:r>
          </w:p>
          <w:p w:rsidR="00614D2D" w:rsidRDefault="00614D2D">
            <w:pPr>
              <w:pStyle w:val="PL"/>
            </w:pPr>
            <w:r>
              <w:rPr>
                <w:noProof w:val="0"/>
              </w:rPr>
              <w:t>compareBuffer = 84 01 00</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197"/>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01h</w:t>
            </w:r>
          </w:p>
          <w:p w:rsidR="00614D2D" w:rsidRDefault="00614D2D">
            <w:pPr>
              <w:pStyle w:val="PL"/>
              <w:rPr>
                <w:noProof w:val="0"/>
              </w:rPr>
            </w:pPr>
            <w:r>
              <w:rPr>
                <w:noProof w:val="0"/>
              </w:rPr>
              <w:t>value = FEh</w:t>
            </w:r>
          </w:p>
          <w:p w:rsidR="00614D2D" w:rsidRDefault="00614D2D">
            <w:pPr>
              <w:pStyle w:val="TAH"/>
              <w:keepNext w:val="0"/>
              <w:keepLines w:val="0"/>
              <w:rPr>
                <w:b w:val="0"/>
              </w:rPr>
            </w:pPr>
            <w:r>
              <w:t>Call copy() method</w:t>
            </w:r>
          </w:p>
          <w:p w:rsidR="00614D2D" w:rsidRDefault="00614D2D">
            <w:pPr>
              <w:pStyle w:val="TAH"/>
              <w:keepNext w:val="0"/>
              <w:keepLines w:val="0"/>
            </w:pPr>
            <w:r>
              <w:t>Compare handler</w:t>
            </w:r>
          </w:p>
          <w:p w:rsidR="00614D2D" w:rsidRDefault="00614D2D">
            <w:pPr>
              <w:pStyle w:val="PL"/>
              <w:rPr>
                <w:noProof w:val="0"/>
              </w:rPr>
            </w:pPr>
            <w:r>
              <w:rPr>
                <w:noProof w:val="0"/>
              </w:rPr>
              <w:t>compareBuffer = 84 01 00 01 01 FE</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pPr>
            <w:r>
              <w:t xml:space="preserve">Call post() method then </w:t>
            </w:r>
            <w:r>
              <w:rPr>
                <w:snapToGrid w:val="0"/>
              </w:rPr>
              <w:t>appendTLV</w:t>
            </w:r>
            <w:r>
              <w:t>()</w:t>
            </w:r>
          </w:p>
          <w:p w:rsidR="00614D2D" w:rsidRDefault="00614D2D">
            <w:pPr>
              <w:pStyle w:val="PL"/>
              <w:rPr>
                <w:noProof w:val="0"/>
              </w:rPr>
            </w:pPr>
            <w:r>
              <w:rPr>
                <w:noProof w:val="0"/>
              </w:rPr>
              <w:t>tag = 01h</w:t>
            </w:r>
          </w:p>
          <w:p w:rsidR="00614D2D" w:rsidRDefault="00614D2D">
            <w:pPr>
              <w:pStyle w:val="PL"/>
            </w:pPr>
            <w:r>
              <w:t>value = FEh</w:t>
            </w:r>
          </w:p>
        </w:tc>
        <w:tc>
          <w:tcPr>
            <w:tcW w:w="2835"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r>
              <w:t>A toolkit Exception with HANDLER_NOT_AVAILABLE reason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9781" w:type="dxa"/>
            <w:gridSpan w:val="4"/>
            <w:tcBorders>
              <w:top w:val="single" w:sz="4" w:space="0" w:color="auto"/>
              <w:left w:val="single" w:sz="4" w:space="0" w:color="auto"/>
              <w:bottom w:val="single" w:sz="4" w:space="0" w:color="auto"/>
              <w:right w:val="single" w:sz="4" w:space="0" w:color="auto"/>
            </w:tcBorders>
            <w:hideMark/>
          </w:tcPr>
          <w:p w:rsidR="00614D2D" w:rsidRDefault="00614D2D">
            <w:pPr>
              <w:pStyle w:val="TAN"/>
              <w:keepNext w:val="0"/>
              <w:keepLines w:val="0"/>
            </w:pPr>
            <w:r>
              <w:t>NOTE:</w:t>
            </w:r>
            <w:r>
              <w:tab/>
              <w:t>Test case 1 call twice appendTLV because the current 3GPP TS 43.019 [7] is not clear enough on this point. So this test allows the two possible implementations.</w:t>
            </w:r>
          </w:p>
        </w:tc>
      </w:tr>
    </w:tbl>
    <w:p w:rsidR="00614D2D" w:rsidRDefault="00614D2D" w:rsidP="00614D2D"/>
    <w:p w:rsidR="00614D2D" w:rsidRDefault="00614D2D" w:rsidP="00614D2D">
      <w:pPr>
        <w:pStyle w:val="H6"/>
      </w:pPr>
      <w:r>
        <w:t>6.2.5.16.4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90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3, 4</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r>
    </w:tbl>
    <w:p w:rsidR="00614D2D" w:rsidRDefault="00614D2D" w:rsidP="00614D2D"/>
    <w:p w:rsidR="00614D2D" w:rsidRDefault="00614D2D" w:rsidP="00614D2D">
      <w:pPr>
        <w:pStyle w:val="Heading4"/>
        <w:keepNext w:val="0"/>
        <w:keepLines w:val="0"/>
      </w:pPr>
      <w:bookmarkStart w:id="294" w:name="_Toc51826740"/>
      <w:bookmarkStart w:id="295" w:name="_Toc117070421"/>
      <w:bookmarkStart w:id="296" w:name="_Toc51828183"/>
      <w:r>
        <w:t>6.2.5.17</w:t>
      </w:r>
      <w:r>
        <w:tab/>
        <w:t>Method appendTLV(byte tag, byte value1, byte value2)</w:t>
      </w:r>
      <w:bookmarkEnd w:id="294"/>
      <w:bookmarkEnd w:id="295"/>
      <w:bookmarkEnd w:id="296"/>
    </w:p>
    <w:p w:rsidR="00614D2D" w:rsidRDefault="00614D2D" w:rsidP="00614D2D">
      <w:r>
        <w:t>Test Area Reference: API_2_ERH_APTLBBB</w:t>
      </w:r>
    </w:p>
    <w:p w:rsidR="00614D2D" w:rsidRDefault="00614D2D" w:rsidP="00614D2D">
      <w:pPr>
        <w:pStyle w:val="H6"/>
        <w:keepNext w:val="0"/>
        <w:keepLines w:val="0"/>
      </w:pPr>
      <w:r>
        <w:t>6.2.5.17.1</w:t>
      </w:r>
      <w:r>
        <w:tab/>
        <w:t>Conformance requirements:</w:t>
      </w:r>
    </w:p>
    <w:p w:rsidR="00614D2D" w:rsidRDefault="00614D2D" w:rsidP="00614D2D">
      <w:r>
        <w:t>The method with following header shall be compliant to its definition in the API.</w:t>
      </w:r>
    </w:p>
    <w:p w:rsidR="00614D2D" w:rsidRDefault="00614D2D" w:rsidP="00614D2D">
      <w:pPr>
        <w:pStyle w:val="PL"/>
        <w:rPr>
          <w:noProof w:val="0"/>
          <w:lang w:val="sv-SE"/>
        </w:rPr>
      </w:pPr>
      <w:r>
        <w:rPr>
          <w:noProof w:val="0"/>
          <w:lang w:val="sv-SE"/>
        </w:rPr>
        <w:t>public void appendTLV(byte tag,</w:t>
      </w:r>
    </w:p>
    <w:p w:rsidR="00614D2D" w:rsidRDefault="00614D2D" w:rsidP="00614D2D">
      <w:pPr>
        <w:pStyle w:val="PL"/>
        <w:rPr>
          <w:noProof w:val="0"/>
        </w:rPr>
      </w:pPr>
      <w:r>
        <w:rPr>
          <w:noProof w:val="0"/>
          <w:lang w:val="sv-SE"/>
        </w:rPr>
        <w:t xml:space="preserve">                      </w:t>
      </w:r>
      <w:r>
        <w:rPr>
          <w:noProof w:val="0"/>
        </w:rPr>
        <w:t>byte value1,</w:t>
      </w:r>
    </w:p>
    <w:p w:rsidR="00614D2D" w:rsidRDefault="00614D2D" w:rsidP="00614D2D">
      <w:pPr>
        <w:pStyle w:val="PL"/>
        <w:rPr>
          <w:noProof w:val="0"/>
        </w:rPr>
      </w:pPr>
      <w:r>
        <w:rPr>
          <w:noProof w:val="0"/>
        </w:rPr>
        <w:t xml:space="preserve">                      byte value2)</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6.2.5.17.1.1</w:t>
      </w:r>
      <w:r>
        <w:tab/>
        <w:t>Normal execution</w:t>
      </w:r>
    </w:p>
    <w:p w:rsidR="00614D2D" w:rsidRDefault="00614D2D" w:rsidP="00614D2D">
      <w:pPr>
        <w:pStyle w:val="ListBullet"/>
        <w:numPr>
          <w:ilvl w:val="0"/>
          <w:numId w:val="2"/>
        </w:numPr>
        <w:ind w:left="568" w:hanging="284"/>
      </w:pPr>
      <w:r>
        <w:t xml:space="preserve">CRRN1: Appends a TLV element to the current TLV list (2-byte element). </w:t>
      </w:r>
    </w:p>
    <w:p w:rsidR="00614D2D" w:rsidRDefault="00614D2D" w:rsidP="00614D2D">
      <w:pPr>
        <w:pStyle w:val="ListBullet"/>
        <w:numPr>
          <w:ilvl w:val="0"/>
          <w:numId w:val="2"/>
        </w:numPr>
        <w:ind w:left="568" w:hanging="284"/>
      </w:pPr>
      <w:r>
        <w:t>CRRN2: A successful append does not modify the TLV selected.</w:t>
      </w:r>
    </w:p>
    <w:p w:rsidR="00614D2D" w:rsidRDefault="00614D2D" w:rsidP="00614D2D">
      <w:pPr>
        <w:pStyle w:val="H6"/>
        <w:keepNext w:val="0"/>
        <w:keepLines w:val="0"/>
      </w:pPr>
      <w:r>
        <w:t>6.2.5.17.1.2</w:t>
      </w:r>
      <w:r>
        <w:tab/>
        <w:t>Parameters error</w:t>
      </w:r>
    </w:p>
    <w:p w:rsidR="00614D2D" w:rsidRDefault="00614D2D" w:rsidP="00614D2D">
      <w:r>
        <w:t>No requirements</w:t>
      </w:r>
    </w:p>
    <w:p w:rsidR="00614D2D" w:rsidRDefault="00614D2D" w:rsidP="00614D2D">
      <w:pPr>
        <w:pStyle w:val="H6"/>
        <w:keepNext w:val="0"/>
        <w:keepLines w:val="0"/>
      </w:pPr>
      <w:r>
        <w:t>6.2.5.17.1.3</w:t>
      </w:r>
      <w:r>
        <w:tab/>
        <w:t>Context errors</w:t>
      </w:r>
    </w:p>
    <w:p w:rsidR="00614D2D" w:rsidRDefault="00614D2D" w:rsidP="00614D2D">
      <w:pPr>
        <w:pStyle w:val="ListBullet"/>
        <w:numPr>
          <w:ilvl w:val="0"/>
          <w:numId w:val="2"/>
        </w:numPr>
        <w:ind w:left="568" w:hanging="284"/>
      </w:pPr>
      <w:r>
        <w:t>CRRC1: if the EditHandler buffer is too small to append the requested data, a ToolkitException is thrown with reason code HANDLER_OVERFLOW.</w:t>
      </w:r>
    </w:p>
    <w:p w:rsidR="00614D2D" w:rsidRDefault="00614D2D" w:rsidP="00614D2D">
      <w:pPr>
        <w:pStyle w:val="ListBullet"/>
        <w:numPr>
          <w:ilvl w:val="0"/>
          <w:numId w:val="2"/>
        </w:numPr>
        <w:ind w:left="568" w:hanging="284"/>
      </w:pPr>
      <w:r>
        <w:t>CRRC2: if the EditHandler buffer is busy, a ToolkitException is thrown with reason code HANDLER_NOT_AVAILABLE.</w:t>
      </w:r>
    </w:p>
    <w:p w:rsidR="00614D2D" w:rsidRDefault="00614D2D" w:rsidP="00614D2D">
      <w:pPr>
        <w:pStyle w:val="H6"/>
        <w:keepNext w:val="0"/>
        <w:keepLines w:val="0"/>
      </w:pPr>
      <w:r>
        <w:t>6.2.5.17.2</w:t>
      </w:r>
      <w:r>
        <w:tab/>
        <w:t>Test suite files</w:t>
      </w:r>
    </w:p>
    <w:p w:rsidR="00614D2D" w:rsidRDefault="00614D2D" w:rsidP="00614D2D">
      <w:r>
        <w:t xml:space="preserve">Specific triggering: Unrecognized Envelope </w:t>
      </w:r>
    </w:p>
    <w:p w:rsidR="00614D2D" w:rsidRDefault="00614D2D" w:rsidP="00614D2D">
      <w:pPr>
        <w:pStyle w:val="B1"/>
        <w:tabs>
          <w:tab w:val="left" w:pos="2268"/>
        </w:tabs>
      </w:pPr>
      <w:r>
        <w:t>Test Script:</w:t>
      </w:r>
      <w:r w:rsidR="00A1704F">
        <w:tab/>
      </w:r>
      <w:r>
        <w:t>API_2_ERH_APTLBBB_1.scr</w:t>
      </w:r>
    </w:p>
    <w:p w:rsidR="00614D2D" w:rsidRDefault="00614D2D" w:rsidP="00614D2D">
      <w:pPr>
        <w:pStyle w:val="B1"/>
        <w:tabs>
          <w:tab w:val="left" w:pos="2268"/>
        </w:tabs>
      </w:pPr>
      <w:r>
        <w:t>Test Applet:</w:t>
      </w:r>
      <w:r w:rsidR="00A1704F">
        <w:tab/>
      </w:r>
      <w:r>
        <w:t>API_2_ERH_APTL BBB_1.java</w:t>
      </w:r>
    </w:p>
    <w:p w:rsidR="00614D2D" w:rsidRDefault="00614D2D" w:rsidP="00614D2D">
      <w:pPr>
        <w:pStyle w:val="B1"/>
        <w:tabs>
          <w:tab w:val="left" w:pos="2268"/>
        </w:tabs>
      </w:pPr>
      <w:r>
        <w:t>Load Script:</w:t>
      </w:r>
      <w:r w:rsidR="00A1704F">
        <w:tab/>
      </w:r>
      <w:r>
        <w:t>API_2_ERH_APTL BBB_1.ldr</w:t>
      </w:r>
    </w:p>
    <w:p w:rsidR="00614D2D" w:rsidRDefault="00614D2D" w:rsidP="00614D2D">
      <w:pPr>
        <w:pStyle w:val="B1"/>
        <w:tabs>
          <w:tab w:val="left" w:pos="2268"/>
        </w:tabs>
      </w:pPr>
      <w:r>
        <w:t>Cleanup Script:</w:t>
      </w:r>
      <w:r w:rsidR="00A1704F">
        <w:tab/>
      </w:r>
      <w:r>
        <w:t>API_2_ERH_APTLBBB_1.clr</w:t>
      </w:r>
    </w:p>
    <w:p w:rsidR="00614D2D" w:rsidRDefault="00614D2D" w:rsidP="00614D2D">
      <w:pPr>
        <w:pStyle w:val="B1"/>
        <w:tabs>
          <w:tab w:val="left" w:pos="2268"/>
        </w:tabs>
      </w:pPr>
      <w:r>
        <w:t>Parameter File:</w:t>
      </w:r>
      <w:r w:rsidR="00A1704F">
        <w:tab/>
      </w:r>
      <w:r>
        <w:t>API_2_ERH_APTLBBB_1.par</w:t>
      </w:r>
    </w:p>
    <w:p w:rsidR="00614D2D" w:rsidRDefault="00614D2D" w:rsidP="00614D2D">
      <w:pPr>
        <w:pStyle w:val="H6"/>
        <w:keepNext w:val="0"/>
        <w:keepLines w:val="0"/>
      </w:pPr>
      <w:r>
        <w:t>6.2.5.17.3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cantSplit/>
          <w:trHeight w:val="599"/>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appendArray with length of 253</w:t>
            </w:r>
          </w:p>
          <w:p w:rsidR="00614D2D" w:rsidRDefault="00614D2D">
            <w:pPr>
              <w:pStyle w:val="TAH"/>
            </w:pPr>
            <w:r>
              <w:t>Handler Overflow: Call the appendTLV() method</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r>
              <w:t>ToolkitException.HANDLER_OVERFLOW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400"/>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clear the handler, append the handler with TLVs:</w:t>
            </w:r>
          </w:p>
          <w:p w:rsidR="00614D2D" w:rsidRDefault="00614D2D">
            <w:pPr>
              <w:pStyle w:val="PL"/>
              <w:keepNext/>
              <w:keepLines/>
              <w:rPr>
                <w:noProof w:val="0"/>
              </w:rPr>
            </w:pPr>
            <w:r>
              <w:rPr>
                <w:noProof w:val="0"/>
              </w:rPr>
              <w:t>81 03 11 22 33</w:t>
            </w:r>
          </w:p>
          <w:p w:rsidR="00614D2D" w:rsidRDefault="00614D2D">
            <w:pPr>
              <w:pStyle w:val="PL"/>
              <w:keepNext/>
              <w:keepLines/>
              <w:rPr>
                <w:noProof w:val="0"/>
              </w:rPr>
            </w:pPr>
            <w:r>
              <w:rPr>
                <w:noProof w:val="0"/>
              </w:rPr>
              <w:t>82 02 99 77</w:t>
            </w:r>
          </w:p>
          <w:p w:rsidR="00614D2D" w:rsidRDefault="00614D2D">
            <w:pPr>
              <w:pStyle w:val="TAH"/>
            </w:pPr>
            <w:r>
              <w:t>Select Command Details TLV</w:t>
            </w:r>
          </w:p>
          <w:p w:rsidR="00614D2D" w:rsidRDefault="00614D2D">
            <w:pPr>
              <w:pStyle w:val="TAH"/>
            </w:pPr>
            <w:r>
              <w:t>Call the appendTLV() method</w:t>
            </w:r>
          </w:p>
          <w:p w:rsidR="00614D2D" w:rsidRDefault="00614D2D">
            <w:pPr>
              <w:pStyle w:val="TAH"/>
            </w:pPr>
            <w:r>
              <w:t>Verify Current TLV: Call getValueLength()</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03h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cantSplit/>
          <w:trHeight w:val="1595"/>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Clear the handler</w:t>
            </w:r>
          </w:p>
          <w:p w:rsidR="00614D2D" w:rsidRDefault="00614D2D">
            <w:pPr>
              <w:pStyle w:val="TAH"/>
              <w:keepNext w:val="0"/>
              <w:keepLines w:val="0"/>
            </w:pPr>
            <w:r>
              <w:t>Successful call</w:t>
            </w:r>
          </w:p>
          <w:p w:rsidR="00614D2D" w:rsidRDefault="00614D2D">
            <w:pPr>
              <w:pStyle w:val="PL"/>
              <w:rPr>
                <w:noProof w:val="0"/>
              </w:rPr>
            </w:pPr>
            <w:r>
              <w:rPr>
                <w:noProof w:val="0"/>
              </w:rPr>
              <w:t>tag = 84h</w:t>
            </w:r>
          </w:p>
          <w:p w:rsidR="00614D2D" w:rsidRDefault="00614D2D">
            <w:pPr>
              <w:pStyle w:val="PL"/>
              <w:rPr>
                <w:noProof w:val="0"/>
              </w:rPr>
            </w:pPr>
            <w:r>
              <w:rPr>
                <w:noProof w:val="0"/>
              </w:rPr>
              <w:t>value1 = 00h</w:t>
            </w:r>
          </w:p>
          <w:p w:rsidR="00614D2D" w:rsidRDefault="00614D2D">
            <w:pPr>
              <w:pStyle w:val="PL"/>
              <w:rPr>
                <w:noProof w:val="0"/>
              </w:rPr>
            </w:pPr>
            <w:r>
              <w:rPr>
                <w:noProof w:val="0"/>
              </w:rPr>
              <w:t>value2 = 01h</w:t>
            </w:r>
          </w:p>
          <w:p w:rsidR="00614D2D" w:rsidRDefault="00614D2D">
            <w:pPr>
              <w:pStyle w:val="TAH"/>
              <w:keepNext w:val="0"/>
              <w:keepLines w:val="0"/>
              <w:rPr>
                <w:b w:val="0"/>
              </w:rPr>
            </w:pPr>
            <w:r>
              <w:t>Call copy() method</w:t>
            </w:r>
          </w:p>
          <w:p w:rsidR="00614D2D" w:rsidRDefault="00614D2D">
            <w:pPr>
              <w:pStyle w:val="TAH"/>
              <w:keepNext w:val="0"/>
              <w:keepLines w:val="0"/>
            </w:pPr>
            <w:r>
              <w:t>Compare handler</w:t>
            </w:r>
          </w:p>
          <w:p w:rsidR="00614D2D" w:rsidRDefault="00614D2D">
            <w:pPr>
              <w:pStyle w:val="PL"/>
            </w:pPr>
            <w:r>
              <w:rPr>
                <w:noProof w:val="0"/>
              </w:rPr>
              <w:t>compareBuffer = 84 02 00 01</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397"/>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01h</w:t>
            </w:r>
          </w:p>
          <w:p w:rsidR="00614D2D" w:rsidRDefault="00614D2D">
            <w:pPr>
              <w:pStyle w:val="PL"/>
              <w:rPr>
                <w:noProof w:val="0"/>
              </w:rPr>
            </w:pPr>
            <w:r>
              <w:rPr>
                <w:noProof w:val="0"/>
              </w:rPr>
              <w:t>value1 = FEh</w:t>
            </w:r>
          </w:p>
          <w:p w:rsidR="00614D2D" w:rsidRDefault="00614D2D">
            <w:pPr>
              <w:pStyle w:val="PL"/>
              <w:rPr>
                <w:noProof w:val="0"/>
              </w:rPr>
            </w:pPr>
            <w:r>
              <w:rPr>
                <w:noProof w:val="0"/>
              </w:rPr>
              <w:t>value2 = FDh</w:t>
            </w:r>
          </w:p>
          <w:p w:rsidR="00614D2D" w:rsidRDefault="00614D2D">
            <w:pPr>
              <w:pStyle w:val="TAH"/>
              <w:keepNext w:val="0"/>
              <w:keepLines w:val="0"/>
              <w:rPr>
                <w:b w:val="0"/>
              </w:rPr>
            </w:pPr>
            <w:r>
              <w:t>Call copy() method</w:t>
            </w:r>
          </w:p>
          <w:p w:rsidR="00614D2D" w:rsidRDefault="00614D2D">
            <w:pPr>
              <w:pStyle w:val="TAH"/>
              <w:keepNext w:val="0"/>
              <w:keepLines w:val="0"/>
            </w:pPr>
            <w:r>
              <w:t>Compare handler</w:t>
            </w:r>
          </w:p>
          <w:p w:rsidR="00614D2D" w:rsidRDefault="00614D2D">
            <w:pPr>
              <w:pStyle w:val="PL"/>
              <w:rPr>
                <w:noProof w:val="0"/>
              </w:rPr>
            </w:pPr>
            <w:r>
              <w:rPr>
                <w:noProof w:val="0"/>
              </w:rPr>
              <w:t>compareBuffer = 84 02 00 01 01 02 FE FD</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Call post() method then appendTLV()</w:t>
            </w:r>
          </w:p>
          <w:p w:rsidR="00614D2D" w:rsidRDefault="00614D2D">
            <w:pPr>
              <w:pStyle w:val="PL"/>
              <w:rPr>
                <w:noProof w:val="0"/>
              </w:rPr>
            </w:pPr>
            <w:r>
              <w:rPr>
                <w:noProof w:val="0"/>
              </w:rPr>
              <w:t>tag = 01h</w:t>
            </w:r>
          </w:p>
          <w:p w:rsidR="00614D2D" w:rsidRDefault="00614D2D">
            <w:pPr>
              <w:pStyle w:val="PL"/>
              <w:rPr>
                <w:noProof w:val="0"/>
              </w:rPr>
            </w:pPr>
            <w:r>
              <w:rPr>
                <w:noProof w:val="0"/>
              </w:rPr>
              <w:t>value1 = FEh</w:t>
            </w:r>
          </w:p>
          <w:p w:rsidR="00614D2D" w:rsidRDefault="00614D2D">
            <w:pPr>
              <w:pStyle w:val="PL"/>
            </w:pPr>
            <w:r>
              <w:t>value2 = FDh</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 toolkit Exception with HANDLER_NOT_AVAILABLE reason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6.2.5.17.4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90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3, 4</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r>
    </w:tbl>
    <w:p w:rsidR="00614D2D" w:rsidRDefault="00614D2D" w:rsidP="00614D2D"/>
    <w:p w:rsidR="00614D2D" w:rsidRDefault="00614D2D" w:rsidP="00614D2D">
      <w:pPr>
        <w:pStyle w:val="Heading4"/>
        <w:keepNext w:val="0"/>
        <w:keepLines w:val="0"/>
      </w:pPr>
      <w:bookmarkStart w:id="297" w:name="_Toc51826741"/>
      <w:bookmarkStart w:id="298" w:name="_Toc117070422"/>
      <w:bookmarkStart w:id="299" w:name="_Toc51828184"/>
      <w:r>
        <w:t>6.2.5.18</w:t>
      </w:r>
      <w:r>
        <w:tab/>
        <w:t>Method appendTLV(byte tag, byte[ ] value, short valueoffset, short valuelength)</w:t>
      </w:r>
      <w:bookmarkEnd w:id="297"/>
      <w:bookmarkEnd w:id="298"/>
      <w:bookmarkEnd w:id="299"/>
    </w:p>
    <w:p w:rsidR="00614D2D" w:rsidRDefault="00614D2D" w:rsidP="00614D2D">
      <w:r>
        <w:t>Test Area Reference: API_2_ERH_APTLB_BSS</w:t>
      </w:r>
    </w:p>
    <w:p w:rsidR="00614D2D" w:rsidRDefault="00614D2D" w:rsidP="00614D2D">
      <w:pPr>
        <w:pStyle w:val="H6"/>
        <w:keepNext w:val="0"/>
        <w:keepLines w:val="0"/>
      </w:pPr>
      <w:r>
        <w:t>6.2.5.18.1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lang w:val="sv-SE"/>
        </w:rPr>
      </w:pPr>
      <w:r>
        <w:rPr>
          <w:noProof w:val="0"/>
          <w:lang w:val="sv-SE"/>
        </w:rPr>
        <w:t>public void appendTLV(byte tag,</w:t>
      </w:r>
    </w:p>
    <w:p w:rsidR="00614D2D" w:rsidRDefault="00614D2D" w:rsidP="00614D2D">
      <w:pPr>
        <w:pStyle w:val="PL"/>
        <w:rPr>
          <w:noProof w:val="0"/>
        </w:rPr>
      </w:pPr>
      <w:r>
        <w:rPr>
          <w:noProof w:val="0"/>
          <w:lang w:val="sv-SE"/>
        </w:rPr>
        <w:t xml:space="preserve">                      </w:t>
      </w:r>
      <w:r>
        <w:rPr>
          <w:noProof w:val="0"/>
        </w:rPr>
        <w:t>byte[] value,</w:t>
      </w:r>
    </w:p>
    <w:p w:rsidR="00614D2D" w:rsidRDefault="00614D2D" w:rsidP="00614D2D">
      <w:pPr>
        <w:pStyle w:val="PL"/>
        <w:rPr>
          <w:noProof w:val="0"/>
        </w:rPr>
      </w:pPr>
      <w:r>
        <w:rPr>
          <w:noProof w:val="0"/>
        </w:rPr>
        <w:t xml:space="preserve">                      short valueOffset,</w:t>
      </w:r>
    </w:p>
    <w:p w:rsidR="00614D2D" w:rsidRDefault="00614D2D" w:rsidP="00614D2D">
      <w:pPr>
        <w:pStyle w:val="PL"/>
        <w:rPr>
          <w:noProof w:val="0"/>
        </w:rPr>
      </w:pPr>
      <w:r>
        <w:rPr>
          <w:noProof w:val="0"/>
        </w:rPr>
        <w:t xml:space="preserve">                      short valueLength)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6.2.5.18.1.1</w:t>
      </w:r>
      <w:r>
        <w:tab/>
        <w:t>Normal execution</w:t>
      </w:r>
    </w:p>
    <w:p w:rsidR="00614D2D" w:rsidRDefault="00614D2D" w:rsidP="00614D2D">
      <w:pPr>
        <w:pStyle w:val="ListBullet"/>
        <w:numPr>
          <w:ilvl w:val="0"/>
          <w:numId w:val="2"/>
        </w:numPr>
        <w:ind w:left="568" w:hanging="284"/>
      </w:pPr>
      <w:r>
        <w:t xml:space="preserve">CRRN1: Appends a TLV element to the current TLV list (byte-array element). </w:t>
      </w:r>
    </w:p>
    <w:p w:rsidR="00614D2D" w:rsidRDefault="00614D2D" w:rsidP="00614D2D">
      <w:pPr>
        <w:pStyle w:val="ListBullet"/>
        <w:numPr>
          <w:ilvl w:val="0"/>
          <w:numId w:val="2"/>
        </w:numPr>
        <w:ind w:left="568" w:hanging="284"/>
      </w:pPr>
      <w:r>
        <w:t>CRRN2: A successful append does not modify the TLV selected.</w:t>
      </w:r>
    </w:p>
    <w:p w:rsidR="00614D2D" w:rsidRDefault="00614D2D" w:rsidP="00614D2D">
      <w:pPr>
        <w:pStyle w:val="H6"/>
        <w:keepNext w:val="0"/>
        <w:keepLines w:val="0"/>
      </w:pPr>
      <w:r>
        <w:t>6.2.5.18.1.2</w:t>
      </w:r>
      <w:r>
        <w:tab/>
        <w:t>Parameters error</w:t>
      </w:r>
    </w:p>
    <w:p w:rsidR="00614D2D" w:rsidRDefault="00614D2D" w:rsidP="00614D2D">
      <w:pPr>
        <w:pStyle w:val="ListBullet"/>
        <w:numPr>
          <w:ilvl w:val="0"/>
          <w:numId w:val="2"/>
        </w:numPr>
        <w:ind w:left="568" w:hanging="284"/>
      </w:pPr>
      <w:r>
        <w:t>CRRP1: if value is null, a java.lang.NullPointerException is thrown</w:t>
      </w:r>
    </w:p>
    <w:p w:rsidR="00614D2D" w:rsidRDefault="00614D2D" w:rsidP="00614D2D">
      <w:pPr>
        <w:pStyle w:val="ListBullet"/>
        <w:numPr>
          <w:ilvl w:val="0"/>
          <w:numId w:val="2"/>
        </w:numPr>
        <w:ind w:left="568" w:hanging="284"/>
      </w:pPr>
      <w:r>
        <w:t>CRRP2: if valueoffset or valuelength or both would cause access outside the array bounds, or if length is negative, a java.lang.ArrayIndexOutOfBoundsException is thrown.</w:t>
      </w:r>
    </w:p>
    <w:p w:rsidR="00614D2D" w:rsidRDefault="00614D2D" w:rsidP="00614D2D">
      <w:pPr>
        <w:pStyle w:val="H6"/>
      </w:pPr>
      <w:r>
        <w:t>6.2.5.18.1.3</w:t>
      </w:r>
      <w:r>
        <w:tab/>
        <w:t>Context errors</w:t>
      </w:r>
    </w:p>
    <w:p w:rsidR="00614D2D" w:rsidRDefault="00614D2D" w:rsidP="00614D2D">
      <w:pPr>
        <w:pStyle w:val="ListBullet"/>
        <w:keepNext/>
        <w:keepLines/>
        <w:numPr>
          <w:ilvl w:val="0"/>
          <w:numId w:val="2"/>
        </w:numPr>
        <w:ind w:left="568" w:hanging="284"/>
      </w:pPr>
      <w:r>
        <w:t>CRRC1: if the EditHandler buffer is too small to append the requested data, a ToolkitException is thrown with reason code HANDLER_OVERFLOW.</w:t>
      </w:r>
    </w:p>
    <w:p w:rsidR="00614D2D" w:rsidRDefault="00614D2D" w:rsidP="00614D2D">
      <w:pPr>
        <w:pStyle w:val="ListBullet"/>
        <w:numPr>
          <w:ilvl w:val="0"/>
          <w:numId w:val="2"/>
        </w:numPr>
        <w:ind w:left="568" w:hanging="284"/>
      </w:pPr>
      <w:r>
        <w:t>CRRC2: if the EditHandler buffer is busy, a ToolkitException is thrown with reason code HANDLER_NOT_AVAILABLE.</w:t>
      </w:r>
    </w:p>
    <w:p w:rsidR="00614D2D" w:rsidRDefault="00614D2D" w:rsidP="00614D2D">
      <w:pPr>
        <w:pStyle w:val="ListBullet"/>
        <w:numPr>
          <w:ilvl w:val="0"/>
          <w:numId w:val="2"/>
        </w:numPr>
        <w:ind w:left="568" w:hanging="284"/>
      </w:pPr>
      <w:r>
        <w:t>CRRC3: if valuelength is greater than 255, a ToolkitException is thrown with reason code BAD_INPUT_PARAMETER.</w:t>
      </w:r>
    </w:p>
    <w:p w:rsidR="00614D2D" w:rsidRDefault="00614D2D" w:rsidP="00614D2D">
      <w:pPr>
        <w:pStyle w:val="H6"/>
        <w:keepNext w:val="0"/>
        <w:keepLines w:val="0"/>
      </w:pPr>
      <w:r>
        <w:t>6.2.5.18.2</w:t>
      </w:r>
      <w:r>
        <w:tab/>
        <w:t>Test suite files</w:t>
      </w:r>
    </w:p>
    <w:p w:rsidR="00614D2D" w:rsidRDefault="00614D2D" w:rsidP="00614D2D">
      <w:r>
        <w:t xml:space="preserve">Specific triggering: Unrecognized Envelope </w:t>
      </w:r>
    </w:p>
    <w:p w:rsidR="00614D2D" w:rsidRDefault="00614D2D" w:rsidP="00614D2D">
      <w:pPr>
        <w:pStyle w:val="B1"/>
        <w:tabs>
          <w:tab w:val="left" w:pos="2268"/>
        </w:tabs>
      </w:pPr>
      <w:r>
        <w:t>Test Script:</w:t>
      </w:r>
      <w:r w:rsidR="00A1704F">
        <w:tab/>
      </w:r>
      <w:r>
        <w:t>API_2_ERH_APTLB_BSS_1.scr</w:t>
      </w:r>
    </w:p>
    <w:p w:rsidR="00614D2D" w:rsidRDefault="00614D2D" w:rsidP="00614D2D">
      <w:pPr>
        <w:pStyle w:val="B1"/>
        <w:tabs>
          <w:tab w:val="left" w:pos="2268"/>
        </w:tabs>
      </w:pPr>
      <w:r>
        <w:t>Test Applet:</w:t>
      </w:r>
      <w:r w:rsidR="00A1704F">
        <w:tab/>
      </w:r>
      <w:r>
        <w:t>API_2_ERH_APTLB_BSS_1.java</w:t>
      </w:r>
    </w:p>
    <w:p w:rsidR="00614D2D" w:rsidRDefault="00614D2D" w:rsidP="00614D2D">
      <w:pPr>
        <w:pStyle w:val="B1"/>
        <w:tabs>
          <w:tab w:val="left" w:pos="2268"/>
        </w:tabs>
      </w:pPr>
      <w:r>
        <w:t>Load Script:</w:t>
      </w:r>
      <w:r w:rsidR="00A1704F">
        <w:tab/>
      </w:r>
      <w:r>
        <w:t>API_2_ERH_APTLB_BSS_1.ldr</w:t>
      </w:r>
    </w:p>
    <w:p w:rsidR="00614D2D" w:rsidRDefault="00614D2D" w:rsidP="00614D2D">
      <w:pPr>
        <w:pStyle w:val="B1"/>
        <w:tabs>
          <w:tab w:val="left" w:pos="2268"/>
        </w:tabs>
      </w:pPr>
      <w:r>
        <w:t>Cleanup Script:</w:t>
      </w:r>
      <w:r w:rsidR="00A1704F">
        <w:tab/>
      </w:r>
      <w:r>
        <w:t>API_2_ERH_APTLB_BSS_1.clr</w:t>
      </w:r>
    </w:p>
    <w:p w:rsidR="00614D2D" w:rsidRDefault="00614D2D" w:rsidP="00614D2D">
      <w:pPr>
        <w:pStyle w:val="B1"/>
        <w:tabs>
          <w:tab w:val="left" w:pos="2268"/>
        </w:tabs>
      </w:pPr>
      <w:r>
        <w:t>Parameter File:</w:t>
      </w:r>
      <w:r w:rsidR="00A1704F">
        <w:tab/>
      </w:r>
      <w:r>
        <w:t>API_2_ERH_APTLB_BSS_1.par</w:t>
      </w:r>
    </w:p>
    <w:p w:rsidR="00614D2D" w:rsidRDefault="00614D2D" w:rsidP="00614D2D">
      <w:pPr>
        <w:pStyle w:val="H6"/>
        <w:keepNext w:val="0"/>
        <w:keepLines w:val="0"/>
      </w:pPr>
      <w:r>
        <w:t>6.2.5.18.3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Null value</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NullPointerException is thrown</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 xml:space="preserve">valueOffset </w:t>
            </w:r>
            <w:r>
              <w:sym w:font="Symbol" w:char="F0B3"/>
            </w:r>
            <w:r>
              <w:t xml:space="preserve"> value.length</w:t>
            </w:r>
          </w:p>
          <w:p w:rsidR="00614D2D" w:rsidRDefault="00614D2D">
            <w:pPr>
              <w:pStyle w:val="PL"/>
              <w:rPr>
                <w:noProof w:val="0"/>
              </w:rPr>
            </w:pPr>
            <w:r>
              <w:rPr>
                <w:noProof w:val="0"/>
              </w:rPr>
              <w:t>value.length = 5</w:t>
            </w:r>
          </w:p>
          <w:p w:rsidR="00614D2D" w:rsidRDefault="00614D2D">
            <w:pPr>
              <w:pStyle w:val="PL"/>
              <w:rPr>
                <w:noProof w:val="0"/>
              </w:rPr>
            </w:pPr>
            <w:r>
              <w:rPr>
                <w:noProof w:val="0"/>
              </w:rPr>
              <w:t>valueOffset = 5</w:t>
            </w:r>
          </w:p>
          <w:p w:rsidR="00614D2D" w:rsidRDefault="00614D2D">
            <w:pPr>
              <w:pStyle w:val="PL"/>
              <w:rPr>
                <w:noProof w:val="0"/>
              </w:rPr>
            </w:pPr>
            <w:r>
              <w:rPr>
                <w:noProof w:val="0"/>
              </w:rPr>
              <w:t>valueLength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r>
              <w:t>3</w:t>
            </w:r>
          </w:p>
          <w:p w:rsidR="00614D2D" w:rsidRDefault="00614D2D">
            <w:pPr>
              <w:pStyle w:val="TAC"/>
              <w:keepNext w:val="0"/>
              <w:keepLines w:val="0"/>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valueOffset &lt; 0</w:t>
            </w:r>
          </w:p>
          <w:p w:rsidR="00614D2D" w:rsidRDefault="00614D2D">
            <w:pPr>
              <w:pStyle w:val="PL"/>
              <w:rPr>
                <w:noProof w:val="0"/>
              </w:rPr>
            </w:pPr>
            <w:r>
              <w:rPr>
                <w:noProof w:val="0"/>
              </w:rPr>
              <w:t>value.length = 5</w:t>
            </w:r>
          </w:p>
          <w:p w:rsidR="00614D2D" w:rsidRDefault="00614D2D">
            <w:pPr>
              <w:pStyle w:val="PL"/>
              <w:rPr>
                <w:noProof w:val="0"/>
              </w:rPr>
            </w:pPr>
            <w:r>
              <w:rPr>
                <w:noProof w:val="0"/>
              </w:rPr>
              <w:t>valueOffset = -1</w:t>
            </w:r>
          </w:p>
          <w:p w:rsidR="00614D2D" w:rsidRDefault="00614D2D">
            <w:pPr>
              <w:pStyle w:val="PL"/>
              <w:rPr>
                <w:noProof w:val="0"/>
              </w:rPr>
            </w:pPr>
            <w:r>
              <w:rPr>
                <w:noProof w:val="0"/>
              </w:rPr>
              <w:t>valueLength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valueLength &gt; value.length</w:t>
            </w:r>
          </w:p>
          <w:p w:rsidR="00614D2D" w:rsidRDefault="00614D2D">
            <w:pPr>
              <w:pStyle w:val="PL"/>
              <w:rPr>
                <w:noProof w:val="0"/>
              </w:rPr>
            </w:pPr>
            <w:r>
              <w:rPr>
                <w:noProof w:val="0"/>
              </w:rPr>
              <w:t>value.length = 5</w:t>
            </w:r>
          </w:p>
          <w:p w:rsidR="00614D2D" w:rsidRDefault="00614D2D">
            <w:pPr>
              <w:pStyle w:val="PL"/>
              <w:rPr>
                <w:noProof w:val="0"/>
              </w:rPr>
            </w:pPr>
            <w:r>
              <w:rPr>
                <w:noProof w:val="0"/>
              </w:rPr>
              <w:t>valueOffset = 0</w:t>
            </w:r>
          </w:p>
          <w:p w:rsidR="00614D2D" w:rsidRDefault="00614D2D">
            <w:pPr>
              <w:pStyle w:val="PL"/>
              <w:rPr>
                <w:noProof w:val="0"/>
              </w:rPr>
            </w:pPr>
            <w:r>
              <w:rPr>
                <w:noProof w:val="0"/>
              </w:rPr>
              <w:t>valueLength = 6</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ValueOffset + valueLength &gt; value.length</w:t>
            </w:r>
          </w:p>
          <w:p w:rsidR="00614D2D" w:rsidRDefault="00614D2D">
            <w:pPr>
              <w:pStyle w:val="PL"/>
              <w:rPr>
                <w:noProof w:val="0"/>
              </w:rPr>
            </w:pPr>
            <w:r>
              <w:rPr>
                <w:noProof w:val="0"/>
              </w:rPr>
              <w:t>value.length = 5</w:t>
            </w:r>
          </w:p>
          <w:p w:rsidR="00614D2D" w:rsidRDefault="00614D2D">
            <w:pPr>
              <w:pStyle w:val="PL"/>
              <w:rPr>
                <w:noProof w:val="0"/>
              </w:rPr>
            </w:pPr>
            <w:r>
              <w:rPr>
                <w:noProof w:val="0"/>
              </w:rPr>
              <w:t>valueOffset = 3</w:t>
            </w:r>
          </w:p>
          <w:p w:rsidR="00614D2D" w:rsidRDefault="00614D2D">
            <w:pPr>
              <w:pStyle w:val="PL"/>
              <w:rPr>
                <w:noProof w:val="0"/>
              </w:rPr>
            </w:pPr>
            <w:r>
              <w:rPr>
                <w:noProof w:val="0"/>
              </w:rPr>
              <w:t>valueLength = 3</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valueLength &lt; 0</w:t>
            </w:r>
          </w:p>
          <w:p w:rsidR="00614D2D" w:rsidRDefault="00614D2D">
            <w:pPr>
              <w:pStyle w:val="PL"/>
              <w:rPr>
                <w:noProof w:val="0"/>
              </w:rPr>
            </w:pPr>
            <w:r>
              <w:rPr>
                <w:noProof w:val="0"/>
              </w:rPr>
              <w:t>value.length = 5</w:t>
            </w:r>
          </w:p>
          <w:p w:rsidR="00614D2D" w:rsidRDefault="00614D2D">
            <w:pPr>
              <w:pStyle w:val="PL"/>
              <w:rPr>
                <w:noProof w:val="0"/>
              </w:rPr>
            </w:pPr>
            <w:r>
              <w:rPr>
                <w:noProof w:val="0"/>
              </w:rPr>
              <w:t>valueOffset = 0</w:t>
            </w:r>
          </w:p>
          <w:p w:rsidR="00614D2D" w:rsidRDefault="00614D2D">
            <w:pPr>
              <w:pStyle w:val="PL"/>
              <w:rPr>
                <w:noProof w:val="0"/>
              </w:rPr>
            </w:pPr>
            <w:r>
              <w:rPr>
                <w:noProof w:val="0"/>
              </w:rPr>
              <w:t>valueLength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Handler overflow</w:t>
            </w:r>
          </w:p>
          <w:p w:rsidR="00614D2D" w:rsidRDefault="00614D2D">
            <w:pPr>
              <w:pStyle w:val="PL"/>
              <w:rPr>
                <w:noProof w:val="0"/>
              </w:rPr>
            </w:pPr>
            <w:r>
              <w:rPr>
                <w:noProof w:val="0"/>
              </w:rPr>
              <w:t>value.length = 254</w:t>
            </w:r>
          </w:p>
          <w:p w:rsidR="00614D2D" w:rsidRDefault="00614D2D">
            <w:pPr>
              <w:pStyle w:val="PL"/>
              <w:rPr>
                <w:noProof w:val="0"/>
              </w:rPr>
            </w:pPr>
            <w:r>
              <w:rPr>
                <w:noProof w:val="0"/>
              </w:rPr>
              <w:t>valueOffset = 0</w:t>
            </w:r>
          </w:p>
          <w:p w:rsidR="00614D2D" w:rsidRDefault="00614D2D">
            <w:pPr>
              <w:pStyle w:val="PL"/>
              <w:rPr>
                <w:noProof w:val="0"/>
              </w:rPr>
            </w:pPr>
            <w:r>
              <w:rPr>
                <w:noProof w:val="0"/>
              </w:rPr>
              <w:t>valueLength = 254</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ToolkitException.HANDLER_OVERFLOW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Bad parameter</w:t>
            </w:r>
          </w:p>
          <w:p w:rsidR="00614D2D" w:rsidRDefault="00614D2D">
            <w:pPr>
              <w:pStyle w:val="PL"/>
              <w:rPr>
                <w:noProof w:val="0"/>
              </w:rPr>
            </w:pPr>
            <w:r>
              <w:rPr>
                <w:noProof w:val="0"/>
              </w:rPr>
              <w:t>value.length = 256</w:t>
            </w:r>
          </w:p>
          <w:p w:rsidR="00614D2D" w:rsidRDefault="00614D2D">
            <w:pPr>
              <w:pStyle w:val="PL"/>
              <w:rPr>
                <w:noProof w:val="0"/>
              </w:rPr>
            </w:pPr>
            <w:r>
              <w:rPr>
                <w:noProof w:val="0"/>
              </w:rPr>
              <w:t>valueOffset = 0</w:t>
            </w:r>
          </w:p>
          <w:p w:rsidR="00614D2D" w:rsidRDefault="00614D2D">
            <w:pPr>
              <w:pStyle w:val="PL"/>
              <w:rPr>
                <w:noProof w:val="0"/>
              </w:rPr>
            </w:pPr>
            <w:r>
              <w:rPr>
                <w:noProof w:val="0"/>
              </w:rPr>
              <w:t>valueLength = 256</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ToolkitException.BAD_INPUT_PARAMETER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2196"/>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clear the handler, append the handler with TLVs:</w:t>
            </w:r>
          </w:p>
          <w:p w:rsidR="00614D2D" w:rsidRDefault="00614D2D">
            <w:pPr>
              <w:pStyle w:val="PL"/>
              <w:rPr>
                <w:noProof w:val="0"/>
              </w:rPr>
            </w:pPr>
            <w:r>
              <w:rPr>
                <w:noProof w:val="0"/>
              </w:rPr>
              <w:t>81 03 11 22 33</w:t>
            </w:r>
          </w:p>
          <w:p w:rsidR="00614D2D" w:rsidRDefault="00614D2D">
            <w:pPr>
              <w:pStyle w:val="PL"/>
              <w:rPr>
                <w:noProof w:val="0"/>
              </w:rPr>
            </w:pPr>
            <w:r>
              <w:rPr>
                <w:noProof w:val="0"/>
              </w:rPr>
              <w:t>82 02 99 77</w:t>
            </w:r>
          </w:p>
          <w:p w:rsidR="00614D2D" w:rsidRDefault="00614D2D">
            <w:pPr>
              <w:pStyle w:val="TAH"/>
              <w:keepNext w:val="0"/>
              <w:keepLines w:val="0"/>
              <w:rPr>
                <w:b w:val="0"/>
              </w:rPr>
            </w:pPr>
            <w:r>
              <w:t>Select Command Details TLV</w:t>
            </w:r>
          </w:p>
          <w:p w:rsidR="00614D2D" w:rsidRDefault="00614D2D">
            <w:pPr>
              <w:pStyle w:val="TAH"/>
              <w:keepNext w:val="0"/>
              <w:keepLines w:val="0"/>
            </w:pPr>
            <w:r>
              <w:t>Successful call</w:t>
            </w:r>
          </w:p>
          <w:p w:rsidR="00614D2D" w:rsidRDefault="00614D2D">
            <w:pPr>
              <w:pStyle w:val="PL"/>
              <w:rPr>
                <w:noProof w:val="0"/>
              </w:rPr>
            </w:pPr>
            <w:r>
              <w:rPr>
                <w:noProof w:val="0"/>
              </w:rPr>
              <w:t>tag = 04</w:t>
            </w:r>
          </w:p>
          <w:p w:rsidR="00614D2D" w:rsidRDefault="00614D2D">
            <w:pPr>
              <w:pStyle w:val="PL"/>
              <w:rPr>
                <w:noProof w:val="0"/>
              </w:rPr>
            </w:pPr>
            <w:r>
              <w:rPr>
                <w:noProof w:val="0"/>
              </w:rPr>
              <w:t>value = FF FE … F8</w:t>
            </w:r>
          </w:p>
          <w:p w:rsidR="00614D2D" w:rsidRDefault="00614D2D">
            <w:pPr>
              <w:pStyle w:val="PL"/>
              <w:rPr>
                <w:noProof w:val="0"/>
              </w:rPr>
            </w:pPr>
            <w:r>
              <w:rPr>
                <w:noProof w:val="0"/>
              </w:rPr>
              <w:t xml:space="preserve">valueOffset = 0 </w:t>
            </w:r>
          </w:p>
          <w:p w:rsidR="00614D2D" w:rsidRDefault="00614D2D">
            <w:pPr>
              <w:pStyle w:val="PL"/>
              <w:rPr>
                <w:noProof w:val="0"/>
              </w:rPr>
            </w:pPr>
            <w:r>
              <w:rPr>
                <w:noProof w:val="0"/>
              </w:rPr>
              <w:t>valueLength = 8</w:t>
            </w:r>
          </w:p>
          <w:p w:rsidR="00614D2D" w:rsidRDefault="00614D2D">
            <w:pPr>
              <w:pStyle w:val="TAH"/>
            </w:pPr>
            <w:r>
              <w:t>Verify Current TLV: Call getValueLength()</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03h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796"/>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rPr>
                <w:b w:val="0"/>
              </w:rPr>
            </w:pPr>
            <w:r>
              <w:t>Clear the handler</w:t>
            </w:r>
          </w:p>
          <w:p w:rsidR="00614D2D" w:rsidRDefault="00614D2D">
            <w:pPr>
              <w:pStyle w:val="TAH"/>
            </w:pPr>
            <w:r>
              <w:t>Successful call</w:t>
            </w:r>
          </w:p>
          <w:p w:rsidR="00614D2D" w:rsidRDefault="00614D2D">
            <w:pPr>
              <w:pStyle w:val="PL"/>
              <w:keepNext/>
              <w:keepLines/>
              <w:rPr>
                <w:noProof w:val="0"/>
              </w:rPr>
            </w:pPr>
            <w:r>
              <w:rPr>
                <w:noProof w:val="0"/>
              </w:rPr>
              <w:t>tag = 04</w:t>
            </w:r>
          </w:p>
          <w:p w:rsidR="00614D2D" w:rsidRDefault="00614D2D">
            <w:pPr>
              <w:pStyle w:val="PL"/>
              <w:keepNext/>
              <w:keepLines/>
              <w:rPr>
                <w:noProof w:val="0"/>
              </w:rPr>
            </w:pPr>
            <w:r>
              <w:rPr>
                <w:noProof w:val="0"/>
              </w:rPr>
              <w:t>value = FF FE … F8</w:t>
            </w:r>
          </w:p>
          <w:p w:rsidR="00614D2D" w:rsidRDefault="00614D2D">
            <w:pPr>
              <w:pStyle w:val="PL"/>
              <w:keepNext/>
              <w:keepLines/>
              <w:rPr>
                <w:noProof w:val="0"/>
              </w:rPr>
            </w:pPr>
            <w:r>
              <w:rPr>
                <w:noProof w:val="0"/>
              </w:rPr>
              <w:t xml:space="preserve">valueOffset = 0 </w:t>
            </w:r>
          </w:p>
          <w:p w:rsidR="00614D2D" w:rsidRDefault="00614D2D">
            <w:pPr>
              <w:pStyle w:val="PL"/>
              <w:keepNext/>
              <w:keepLines/>
              <w:rPr>
                <w:noProof w:val="0"/>
              </w:rPr>
            </w:pPr>
            <w:r>
              <w:rPr>
                <w:noProof w:val="0"/>
              </w:rPr>
              <w:t>valueLength = 8</w:t>
            </w:r>
          </w:p>
          <w:p w:rsidR="00614D2D" w:rsidRDefault="00614D2D">
            <w:pPr>
              <w:pStyle w:val="TAH"/>
              <w:keepNext w:val="0"/>
              <w:keepLines w:val="0"/>
              <w:rPr>
                <w:b w:val="0"/>
              </w:rPr>
            </w:pPr>
            <w:r>
              <w:t>Call copy() method</w:t>
            </w:r>
          </w:p>
          <w:p w:rsidR="00614D2D" w:rsidRDefault="00614D2D">
            <w:pPr>
              <w:pStyle w:val="TAH"/>
              <w:keepNext w:val="0"/>
              <w:keepLines w:val="0"/>
            </w:pPr>
            <w:r>
              <w:t>Compare handler</w:t>
            </w:r>
          </w:p>
          <w:p w:rsidR="00614D2D" w:rsidRDefault="00614D2D">
            <w:pPr>
              <w:pStyle w:val="PL"/>
              <w:rPr>
                <w:b/>
              </w:rPr>
            </w:pPr>
            <w:r>
              <w:rPr>
                <w:noProof w:val="0"/>
              </w:rPr>
              <w:t>CompareBuffer = 04 08 FF FE … F8</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00</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cantSplit/>
          <w:trHeight w:val="1798"/>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85h</w:t>
            </w:r>
          </w:p>
          <w:p w:rsidR="00614D2D" w:rsidRDefault="00614D2D">
            <w:pPr>
              <w:pStyle w:val="PL"/>
              <w:rPr>
                <w:noProof w:val="0"/>
              </w:rPr>
            </w:pPr>
            <w:r>
              <w:rPr>
                <w:noProof w:val="0"/>
              </w:rPr>
              <w:t>value = 00 01 … 07</w:t>
            </w:r>
          </w:p>
          <w:p w:rsidR="00614D2D" w:rsidRDefault="00614D2D">
            <w:pPr>
              <w:pStyle w:val="PL"/>
              <w:rPr>
                <w:noProof w:val="0"/>
              </w:rPr>
            </w:pPr>
            <w:r>
              <w:rPr>
                <w:noProof w:val="0"/>
              </w:rPr>
              <w:t xml:space="preserve">valueOffset = 2 </w:t>
            </w:r>
          </w:p>
          <w:p w:rsidR="00614D2D" w:rsidRDefault="00614D2D">
            <w:pPr>
              <w:pStyle w:val="PL"/>
              <w:rPr>
                <w:noProof w:val="0"/>
              </w:rPr>
            </w:pPr>
            <w:r>
              <w:rPr>
                <w:noProof w:val="0"/>
              </w:rPr>
              <w:t>valueLength = 6</w:t>
            </w:r>
          </w:p>
          <w:p w:rsidR="00614D2D" w:rsidRDefault="00614D2D">
            <w:pPr>
              <w:pStyle w:val="TAH"/>
              <w:keepNext w:val="0"/>
              <w:keepLines w:val="0"/>
            </w:pPr>
            <w:r>
              <w:t>Call copy() method</w:t>
            </w:r>
          </w:p>
          <w:p w:rsidR="00614D2D" w:rsidRDefault="00614D2D">
            <w:pPr>
              <w:pStyle w:val="TAH"/>
              <w:keepNext w:val="0"/>
              <w:keepLines w:val="0"/>
            </w:pPr>
            <w:r>
              <w:t>Compare handler</w:t>
            </w:r>
          </w:p>
          <w:p w:rsidR="00614D2D" w:rsidRDefault="00614D2D">
            <w:pPr>
              <w:pStyle w:val="PL"/>
              <w:rPr>
                <w:noProof w:val="0"/>
              </w:rPr>
            </w:pPr>
            <w:r>
              <w:rPr>
                <w:noProof w:val="0"/>
              </w:rPr>
              <w:t>compareBuffer = 04 08 FF FE … F8 85 06 02 03 … 07</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00</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798"/>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01</w:t>
            </w:r>
          </w:p>
          <w:p w:rsidR="00614D2D" w:rsidRDefault="00614D2D">
            <w:pPr>
              <w:pStyle w:val="PL"/>
              <w:rPr>
                <w:noProof w:val="0"/>
              </w:rPr>
            </w:pPr>
            <w:r>
              <w:rPr>
                <w:noProof w:val="0"/>
              </w:rPr>
              <w:t>value = 11 22 … 88</w:t>
            </w:r>
          </w:p>
          <w:p w:rsidR="00614D2D" w:rsidRDefault="00614D2D">
            <w:pPr>
              <w:pStyle w:val="PL"/>
              <w:rPr>
                <w:noProof w:val="0"/>
              </w:rPr>
            </w:pPr>
            <w:r>
              <w:rPr>
                <w:noProof w:val="0"/>
              </w:rPr>
              <w:t xml:space="preserve">valueOffset = 2 </w:t>
            </w:r>
          </w:p>
          <w:p w:rsidR="00614D2D" w:rsidRDefault="00614D2D">
            <w:pPr>
              <w:pStyle w:val="PL"/>
              <w:rPr>
                <w:noProof w:val="0"/>
              </w:rPr>
            </w:pPr>
            <w:r>
              <w:rPr>
                <w:noProof w:val="0"/>
              </w:rPr>
              <w:t>valueLength = 4</w:t>
            </w:r>
          </w:p>
          <w:p w:rsidR="00614D2D" w:rsidRDefault="00614D2D">
            <w:pPr>
              <w:pStyle w:val="TAH"/>
              <w:keepNext w:val="0"/>
              <w:keepLines w:val="0"/>
            </w:pPr>
            <w:r>
              <w:t>Call copy() method</w:t>
            </w:r>
          </w:p>
          <w:p w:rsidR="00614D2D" w:rsidRDefault="00614D2D">
            <w:pPr>
              <w:pStyle w:val="TAH"/>
              <w:keepNext w:val="0"/>
              <w:keepLines w:val="0"/>
            </w:pPr>
            <w:r>
              <w:t>Compare handler</w:t>
            </w:r>
          </w:p>
          <w:p w:rsidR="00614D2D" w:rsidRDefault="00614D2D">
            <w:pPr>
              <w:pStyle w:val="PL"/>
              <w:rPr>
                <w:noProof w:val="0"/>
              </w:rPr>
            </w:pPr>
            <w:r>
              <w:rPr>
                <w:noProof w:val="0"/>
              </w:rPr>
              <w:t>compareBuffer = 04 08 FF FE … F8 85 06 02 03 … 07 01 04 33 44 55 66</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00</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796"/>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Clear the handler</w:t>
            </w:r>
          </w:p>
          <w:p w:rsidR="00614D2D" w:rsidRDefault="00614D2D">
            <w:pPr>
              <w:pStyle w:val="TAH"/>
              <w:keepNext w:val="0"/>
              <w:keepLines w:val="0"/>
            </w:pPr>
            <w:r>
              <w:t>Successful call</w:t>
            </w:r>
          </w:p>
          <w:p w:rsidR="00614D2D" w:rsidRDefault="00614D2D">
            <w:pPr>
              <w:pStyle w:val="PL"/>
              <w:rPr>
                <w:noProof w:val="0"/>
              </w:rPr>
            </w:pPr>
            <w:r>
              <w:rPr>
                <w:noProof w:val="0"/>
              </w:rPr>
              <w:t>tag = 04</w:t>
            </w:r>
          </w:p>
          <w:p w:rsidR="00614D2D" w:rsidRDefault="00614D2D">
            <w:pPr>
              <w:pStyle w:val="PL"/>
              <w:rPr>
                <w:noProof w:val="0"/>
              </w:rPr>
            </w:pPr>
            <w:r>
              <w:rPr>
                <w:noProof w:val="0"/>
              </w:rPr>
              <w:t>value = 00 01 … 7F</w:t>
            </w:r>
          </w:p>
          <w:p w:rsidR="00614D2D" w:rsidRDefault="00614D2D">
            <w:pPr>
              <w:pStyle w:val="PL"/>
              <w:rPr>
                <w:noProof w:val="0"/>
              </w:rPr>
            </w:pPr>
            <w:r>
              <w:rPr>
                <w:noProof w:val="0"/>
              </w:rPr>
              <w:t xml:space="preserve">valueOffset = 0 </w:t>
            </w:r>
          </w:p>
          <w:p w:rsidR="00614D2D" w:rsidRDefault="00614D2D">
            <w:pPr>
              <w:pStyle w:val="PL"/>
              <w:rPr>
                <w:noProof w:val="0"/>
              </w:rPr>
            </w:pPr>
            <w:r>
              <w:rPr>
                <w:noProof w:val="0"/>
              </w:rPr>
              <w:t>valueLength = 80h</w:t>
            </w:r>
          </w:p>
          <w:p w:rsidR="00614D2D" w:rsidRDefault="00614D2D">
            <w:pPr>
              <w:pStyle w:val="TAH"/>
              <w:keepNext w:val="0"/>
              <w:keepLines w:val="0"/>
            </w:pPr>
            <w:r>
              <w:t>Call copy() method</w:t>
            </w:r>
          </w:p>
          <w:p w:rsidR="00614D2D" w:rsidRDefault="00614D2D">
            <w:pPr>
              <w:pStyle w:val="TAH"/>
              <w:keepNext w:val="0"/>
              <w:keepLines w:val="0"/>
            </w:pPr>
            <w:r>
              <w:t>Compare handler</w:t>
            </w:r>
          </w:p>
          <w:p w:rsidR="00614D2D" w:rsidRDefault="00614D2D">
            <w:pPr>
              <w:pStyle w:val="PL"/>
            </w:pPr>
            <w:r>
              <w:rPr>
                <w:noProof w:val="0"/>
              </w:rPr>
              <w:t>compareBuffer = 04 81 80 00 01…7F</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00</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 xml:space="preserve">Call post() method then </w:t>
            </w:r>
            <w:r>
              <w:rPr>
                <w:snapToGrid w:val="0"/>
              </w:rPr>
              <w:t>appendTLV</w:t>
            </w:r>
            <w:r>
              <w:t>()</w:t>
            </w:r>
          </w:p>
          <w:p w:rsidR="00614D2D" w:rsidRDefault="00614D2D">
            <w:pPr>
              <w:pStyle w:val="PL"/>
              <w:rPr>
                <w:noProof w:val="0"/>
              </w:rPr>
            </w:pPr>
            <w:r>
              <w:rPr>
                <w:noProof w:val="0"/>
              </w:rPr>
              <w:t>tag = 04</w:t>
            </w:r>
          </w:p>
          <w:p w:rsidR="00614D2D" w:rsidRDefault="00614D2D">
            <w:pPr>
              <w:pStyle w:val="PL"/>
              <w:rPr>
                <w:noProof w:val="0"/>
              </w:rPr>
            </w:pPr>
            <w:r>
              <w:rPr>
                <w:noProof w:val="0"/>
              </w:rPr>
              <w:t>value = 00 01 … 7F</w:t>
            </w:r>
          </w:p>
          <w:p w:rsidR="00614D2D" w:rsidRDefault="00614D2D">
            <w:pPr>
              <w:pStyle w:val="PL"/>
              <w:rPr>
                <w:noProof w:val="0"/>
              </w:rPr>
            </w:pPr>
            <w:r>
              <w:rPr>
                <w:noProof w:val="0"/>
              </w:rPr>
              <w:t xml:space="preserve">valueOffset = 0 </w:t>
            </w:r>
          </w:p>
          <w:p w:rsidR="00614D2D" w:rsidRDefault="00614D2D">
            <w:pPr>
              <w:pStyle w:val="PL"/>
            </w:pPr>
            <w:r>
              <w:t>valueLength = 80h</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r>
              <w:t>A toolkit Exception with HANDLER_NOT_AVAILABLE reason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6.2.5.18.4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90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10, 11, 12, 13</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C3</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r>
    </w:tbl>
    <w:p w:rsidR="00614D2D" w:rsidRDefault="00614D2D" w:rsidP="00614D2D"/>
    <w:p w:rsidR="00614D2D" w:rsidRDefault="00614D2D" w:rsidP="00614D2D">
      <w:pPr>
        <w:pStyle w:val="Heading4"/>
        <w:keepNext w:val="0"/>
        <w:keepLines w:val="0"/>
      </w:pPr>
      <w:bookmarkStart w:id="300" w:name="_Toc51826742"/>
      <w:bookmarkStart w:id="301" w:name="_Toc117070423"/>
      <w:bookmarkStart w:id="302" w:name="_Toc51828185"/>
      <w:r>
        <w:t>6.2.5.19</w:t>
      </w:r>
      <w:r>
        <w:tab/>
        <w:t>Method appendTLV(byte tag, byte value1, byte[ ] value2, short value2offset, short value2length)</w:t>
      </w:r>
      <w:bookmarkEnd w:id="300"/>
      <w:bookmarkEnd w:id="301"/>
      <w:bookmarkEnd w:id="302"/>
    </w:p>
    <w:p w:rsidR="00614D2D" w:rsidRDefault="00614D2D" w:rsidP="00614D2D">
      <w:r>
        <w:t>Test Area Reference: API_2_ERH_APTLBB_BSS</w:t>
      </w:r>
    </w:p>
    <w:p w:rsidR="00614D2D" w:rsidRDefault="00614D2D" w:rsidP="00614D2D">
      <w:pPr>
        <w:pStyle w:val="H6"/>
        <w:keepNext w:val="0"/>
        <w:keepLines w:val="0"/>
      </w:pPr>
      <w:r>
        <w:t>6.2.5.19.1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lang w:val="sv-SE"/>
        </w:rPr>
      </w:pPr>
      <w:r>
        <w:rPr>
          <w:noProof w:val="0"/>
          <w:lang w:val="sv-SE"/>
        </w:rPr>
        <w:t>public void appendTLV(byte tag,</w:t>
      </w:r>
    </w:p>
    <w:p w:rsidR="00614D2D" w:rsidRDefault="00614D2D" w:rsidP="00614D2D">
      <w:pPr>
        <w:pStyle w:val="PL"/>
        <w:rPr>
          <w:noProof w:val="0"/>
        </w:rPr>
      </w:pPr>
      <w:r>
        <w:rPr>
          <w:noProof w:val="0"/>
          <w:lang w:val="sv-SE"/>
        </w:rPr>
        <w:t xml:space="preserve">                      </w:t>
      </w:r>
      <w:r>
        <w:rPr>
          <w:noProof w:val="0"/>
        </w:rPr>
        <w:t>byte value1,</w:t>
      </w:r>
    </w:p>
    <w:p w:rsidR="00614D2D" w:rsidRDefault="00614D2D" w:rsidP="00614D2D">
      <w:pPr>
        <w:pStyle w:val="PL"/>
        <w:rPr>
          <w:noProof w:val="0"/>
        </w:rPr>
      </w:pPr>
      <w:r>
        <w:rPr>
          <w:noProof w:val="0"/>
        </w:rPr>
        <w:t xml:space="preserve">                      byte[] value2,</w:t>
      </w:r>
    </w:p>
    <w:p w:rsidR="00614D2D" w:rsidRDefault="00614D2D" w:rsidP="00614D2D">
      <w:pPr>
        <w:pStyle w:val="PL"/>
        <w:rPr>
          <w:noProof w:val="0"/>
        </w:rPr>
      </w:pPr>
      <w:r>
        <w:rPr>
          <w:noProof w:val="0"/>
        </w:rPr>
        <w:t xml:space="preserve">                      short value2Offset,</w:t>
      </w:r>
    </w:p>
    <w:p w:rsidR="00614D2D" w:rsidRDefault="00614D2D" w:rsidP="00614D2D">
      <w:pPr>
        <w:pStyle w:val="PL"/>
        <w:rPr>
          <w:noProof w:val="0"/>
        </w:rPr>
      </w:pPr>
      <w:r>
        <w:rPr>
          <w:noProof w:val="0"/>
        </w:rPr>
        <w:t xml:space="preserve">                      short value2Length)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snapToGrid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6.2.5.19.1.1</w:t>
      </w:r>
      <w:r>
        <w:tab/>
        <w:t>Normal execution</w:t>
      </w:r>
    </w:p>
    <w:p w:rsidR="00614D2D" w:rsidRDefault="00614D2D" w:rsidP="00614D2D">
      <w:pPr>
        <w:pStyle w:val="ListBullet"/>
        <w:numPr>
          <w:ilvl w:val="0"/>
          <w:numId w:val="2"/>
        </w:numPr>
        <w:ind w:left="568" w:hanging="284"/>
      </w:pPr>
      <w:r>
        <w:t xml:space="preserve">CRRN1: Appends a TLV element to the current TLV list (1 byte and a byte-array element). </w:t>
      </w:r>
    </w:p>
    <w:p w:rsidR="00614D2D" w:rsidRDefault="00614D2D" w:rsidP="00614D2D">
      <w:pPr>
        <w:pStyle w:val="ListBullet"/>
        <w:numPr>
          <w:ilvl w:val="0"/>
          <w:numId w:val="2"/>
        </w:numPr>
        <w:ind w:left="568" w:hanging="284"/>
      </w:pPr>
      <w:r>
        <w:t>CRRN2: A successful append does not modify the TLV selected.</w:t>
      </w:r>
    </w:p>
    <w:p w:rsidR="00614D2D" w:rsidRDefault="00614D2D" w:rsidP="00614D2D">
      <w:pPr>
        <w:pStyle w:val="H6"/>
        <w:keepNext w:val="0"/>
        <w:keepLines w:val="0"/>
      </w:pPr>
      <w:r>
        <w:t>6.2.5.19.1.2</w:t>
      </w:r>
      <w:r>
        <w:tab/>
        <w:t>Parameters error</w:t>
      </w:r>
    </w:p>
    <w:p w:rsidR="00614D2D" w:rsidRDefault="00614D2D" w:rsidP="00614D2D">
      <w:pPr>
        <w:pStyle w:val="ListBullet"/>
        <w:numPr>
          <w:ilvl w:val="0"/>
          <w:numId w:val="2"/>
        </w:numPr>
        <w:ind w:left="568" w:hanging="284"/>
      </w:pPr>
      <w:r>
        <w:t>CRRP1: if value2 is null, a java.lang.NullPointerException is thrown.</w:t>
      </w:r>
    </w:p>
    <w:p w:rsidR="00614D2D" w:rsidRDefault="00614D2D" w:rsidP="00614D2D">
      <w:pPr>
        <w:pStyle w:val="ListBullet"/>
        <w:numPr>
          <w:ilvl w:val="0"/>
          <w:numId w:val="2"/>
        </w:numPr>
        <w:ind w:left="568" w:hanging="284"/>
      </w:pPr>
      <w:r>
        <w:t>CRRP2: if value2offset or value2length or both would cause access outside the array bounds, or if length is negative, a java.lang.ArrayIndexOutOfBoundsException is thrown.</w:t>
      </w:r>
    </w:p>
    <w:p w:rsidR="00614D2D" w:rsidRDefault="00614D2D" w:rsidP="00614D2D">
      <w:pPr>
        <w:pStyle w:val="H6"/>
        <w:keepNext w:val="0"/>
        <w:keepLines w:val="0"/>
      </w:pPr>
      <w:r>
        <w:t>6.2.5.19.1.3</w:t>
      </w:r>
      <w:r>
        <w:tab/>
        <w:t>Context errors</w:t>
      </w:r>
    </w:p>
    <w:p w:rsidR="00614D2D" w:rsidRDefault="00614D2D" w:rsidP="00614D2D">
      <w:pPr>
        <w:pStyle w:val="ListBullet"/>
        <w:numPr>
          <w:ilvl w:val="0"/>
          <w:numId w:val="2"/>
        </w:numPr>
        <w:ind w:left="568" w:hanging="284"/>
      </w:pPr>
      <w:r>
        <w:t>CRRC1: if the EditHandler buffer is too small to append the requested data, a ToolkitException is thrown with reason code HANDLER_OVERFLOW.</w:t>
      </w:r>
    </w:p>
    <w:p w:rsidR="00614D2D" w:rsidRDefault="00614D2D" w:rsidP="00614D2D">
      <w:pPr>
        <w:pStyle w:val="ListBullet"/>
        <w:numPr>
          <w:ilvl w:val="0"/>
          <w:numId w:val="2"/>
        </w:numPr>
        <w:ind w:left="568" w:hanging="284"/>
      </w:pPr>
      <w:r>
        <w:t>CRRC2: if the EditHandler buffer is busy, a ToolkitException is thrown with reason code HANDLER_NOT_AVAILABLE.</w:t>
      </w:r>
    </w:p>
    <w:p w:rsidR="00614D2D" w:rsidRDefault="00614D2D" w:rsidP="00614D2D">
      <w:pPr>
        <w:pStyle w:val="ListBullet"/>
        <w:numPr>
          <w:ilvl w:val="0"/>
          <w:numId w:val="2"/>
        </w:numPr>
        <w:ind w:left="568" w:hanging="284"/>
      </w:pPr>
      <w:r>
        <w:t>CRRC3: if valuelength is greater than 255, a ToolkitException is thrown with reason code BAD_INPUT_PARAMETER.</w:t>
      </w:r>
    </w:p>
    <w:p w:rsidR="00614D2D" w:rsidRDefault="00614D2D" w:rsidP="00614D2D">
      <w:pPr>
        <w:pStyle w:val="H6"/>
        <w:keepNext w:val="0"/>
        <w:keepLines w:val="0"/>
      </w:pPr>
      <w:r>
        <w:t>6.2.5.19.2</w:t>
      </w:r>
      <w:r>
        <w:tab/>
        <w:t>Test suite files</w:t>
      </w:r>
    </w:p>
    <w:p w:rsidR="00614D2D" w:rsidRDefault="00614D2D" w:rsidP="00614D2D">
      <w:r>
        <w:t>Specific triggering: Unrecognized Envelope</w:t>
      </w:r>
    </w:p>
    <w:p w:rsidR="00614D2D" w:rsidRDefault="00614D2D" w:rsidP="00614D2D">
      <w:pPr>
        <w:pStyle w:val="B1"/>
        <w:tabs>
          <w:tab w:val="left" w:pos="2268"/>
        </w:tabs>
      </w:pPr>
      <w:r>
        <w:t>Test Script:</w:t>
      </w:r>
      <w:r>
        <w:tab/>
        <w:t>API_2_ERH_APTLBB_BSS_1.scr</w:t>
      </w:r>
    </w:p>
    <w:p w:rsidR="00614D2D" w:rsidRDefault="00614D2D" w:rsidP="00614D2D">
      <w:pPr>
        <w:pStyle w:val="B1"/>
        <w:tabs>
          <w:tab w:val="left" w:pos="2268"/>
        </w:tabs>
      </w:pPr>
      <w:r>
        <w:t>Test Applet:</w:t>
      </w:r>
      <w:r>
        <w:tab/>
        <w:t>API_2_ERH_APTLBB_BSS_1.java</w:t>
      </w:r>
    </w:p>
    <w:p w:rsidR="00614D2D" w:rsidRDefault="00614D2D" w:rsidP="00614D2D">
      <w:pPr>
        <w:pStyle w:val="B1"/>
        <w:tabs>
          <w:tab w:val="left" w:pos="2268"/>
        </w:tabs>
      </w:pPr>
      <w:r>
        <w:t>Load Script:</w:t>
      </w:r>
      <w:r>
        <w:tab/>
        <w:t>API_2_ERH_APTLBB_BSS_1.ldr</w:t>
      </w:r>
    </w:p>
    <w:p w:rsidR="00614D2D" w:rsidRDefault="00614D2D" w:rsidP="00614D2D">
      <w:pPr>
        <w:pStyle w:val="B1"/>
        <w:tabs>
          <w:tab w:val="left" w:pos="2268"/>
        </w:tabs>
      </w:pPr>
      <w:r>
        <w:t>Cleanup Script:</w:t>
      </w:r>
      <w:r>
        <w:tab/>
        <w:t>API_2_ERH_APTLBB_BSS_1.clr</w:t>
      </w:r>
    </w:p>
    <w:p w:rsidR="00614D2D" w:rsidRDefault="00614D2D" w:rsidP="00614D2D">
      <w:pPr>
        <w:pStyle w:val="B1"/>
        <w:tabs>
          <w:tab w:val="left" w:pos="2268"/>
        </w:tabs>
      </w:pPr>
      <w:r>
        <w:t>Parameter File:</w:t>
      </w:r>
      <w:r>
        <w:tab/>
        <w:t>API_2_ERH_APTLBB_BSS_1.par</w:t>
      </w:r>
    </w:p>
    <w:p w:rsidR="00614D2D" w:rsidRDefault="00614D2D" w:rsidP="00614D2D">
      <w:pPr>
        <w:pStyle w:val="H6"/>
        <w:keepNext w:val="0"/>
        <w:keepLines w:val="0"/>
      </w:pPr>
      <w:r>
        <w:t>6.2.5.19.3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Null value2</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NullPointerException is thrown</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 xml:space="preserve">value2Offset </w:t>
            </w:r>
            <w:r>
              <w:sym w:font="Symbol" w:char="F0B3"/>
            </w:r>
            <w:r>
              <w:t xml:space="preserve"> value2.length</w:t>
            </w:r>
          </w:p>
          <w:p w:rsidR="00614D2D" w:rsidRDefault="00614D2D">
            <w:pPr>
              <w:pStyle w:val="PL"/>
              <w:rPr>
                <w:noProof w:val="0"/>
              </w:rPr>
            </w:pPr>
            <w:r>
              <w:rPr>
                <w:noProof w:val="0"/>
              </w:rPr>
              <w:t>value2.length = 5</w:t>
            </w:r>
          </w:p>
          <w:p w:rsidR="00614D2D" w:rsidRDefault="00614D2D">
            <w:pPr>
              <w:pStyle w:val="PL"/>
              <w:rPr>
                <w:noProof w:val="0"/>
              </w:rPr>
            </w:pPr>
            <w:r>
              <w:rPr>
                <w:noProof w:val="0"/>
              </w:rPr>
              <w:t>value2Offset = 5</w:t>
            </w:r>
          </w:p>
          <w:p w:rsidR="00614D2D" w:rsidRDefault="00614D2D">
            <w:pPr>
              <w:pStyle w:val="PL"/>
              <w:rPr>
                <w:noProof w:val="0"/>
              </w:rPr>
            </w:pPr>
            <w:r>
              <w:rPr>
                <w:noProof w:val="0"/>
              </w:rPr>
              <w:t>value2Length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value2Offset &lt; 0</w:t>
            </w:r>
          </w:p>
          <w:p w:rsidR="00614D2D" w:rsidRDefault="00614D2D">
            <w:pPr>
              <w:pStyle w:val="PL"/>
              <w:rPr>
                <w:noProof w:val="0"/>
              </w:rPr>
            </w:pPr>
            <w:r>
              <w:rPr>
                <w:noProof w:val="0"/>
              </w:rPr>
              <w:t>value2.length = 5</w:t>
            </w:r>
          </w:p>
          <w:p w:rsidR="00614D2D" w:rsidRDefault="00614D2D">
            <w:pPr>
              <w:pStyle w:val="PL"/>
              <w:rPr>
                <w:noProof w:val="0"/>
              </w:rPr>
            </w:pPr>
            <w:r>
              <w:rPr>
                <w:noProof w:val="0"/>
              </w:rPr>
              <w:t>value2Offset = -1</w:t>
            </w:r>
          </w:p>
          <w:p w:rsidR="00614D2D" w:rsidRDefault="00614D2D">
            <w:pPr>
              <w:pStyle w:val="PL"/>
              <w:rPr>
                <w:noProof w:val="0"/>
              </w:rPr>
            </w:pPr>
            <w:r>
              <w:rPr>
                <w:noProof w:val="0"/>
              </w:rPr>
              <w:t>value2Length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value2Length &gt; value2.length</w:t>
            </w:r>
          </w:p>
          <w:p w:rsidR="00614D2D" w:rsidRDefault="00614D2D">
            <w:pPr>
              <w:pStyle w:val="PL"/>
              <w:rPr>
                <w:noProof w:val="0"/>
              </w:rPr>
            </w:pPr>
            <w:r>
              <w:rPr>
                <w:noProof w:val="0"/>
              </w:rPr>
              <w:t>value2.length = 5</w:t>
            </w:r>
          </w:p>
          <w:p w:rsidR="00614D2D" w:rsidRDefault="00614D2D">
            <w:pPr>
              <w:pStyle w:val="PL"/>
              <w:rPr>
                <w:noProof w:val="0"/>
              </w:rPr>
            </w:pPr>
            <w:r>
              <w:rPr>
                <w:noProof w:val="0"/>
              </w:rPr>
              <w:t>value2Offset = 0</w:t>
            </w:r>
          </w:p>
          <w:p w:rsidR="00614D2D" w:rsidRDefault="00614D2D">
            <w:pPr>
              <w:pStyle w:val="PL"/>
              <w:rPr>
                <w:noProof w:val="0"/>
              </w:rPr>
            </w:pPr>
            <w:r>
              <w:rPr>
                <w:noProof w:val="0"/>
              </w:rPr>
              <w:t>value2Length = 6</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value2Offset + value2Length &gt; value2.length</w:t>
            </w:r>
          </w:p>
          <w:p w:rsidR="00614D2D" w:rsidRDefault="00614D2D">
            <w:pPr>
              <w:pStyle w:val="PL"/>
              <w:rPr>
                <w:noProof w:val="0"/>
              </w:rPr>
            </w:pPr>
            <w:r>
              <w:rPr>
                <w:noProof w:val="0"/>
              </w:rPr>
              <w:t>value2.length = 5</w:t>
            </w:r>
          </w:p>
          <w:p w:rsidR="00614D2D" w:rsidRDefault="00614D2D">
            <w:pPr>
              <w:pStyle w:val="PL"/>
              <w:rPr>
                <w:noProof w:val="0"/>
              </w:rPr>
            </w:pPr>
            <w:r>
              <w:rPr>
                <w:noProof w:val="0"/>
              </w:rPr>
              <w:t>value2Offset = 3</w:t>
            </w:r>
          </w:p>
          <w:p w:rsidR="00614D2D" w:rsidRDefault="00614D2D">
            <w:pPr>
              <w:pStyle w:val="PL"/>
              <w:rPr>
                <w:noProof w:val="0"/>
              </w:rPr>
            </w:pPr>
            <w:r>
              <w:rPr>
                <w:noProof w:val="0"/>
              </w:rPr>
              <w:t>value2Length = 3</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value2Length &lt; 0</w:t>
            </w:r>
          </w:p>
          <w:p w:rsidR="00614D2D" w:rsidRDefault="00614D2D">
            <w:pPr>
              <w:pStyle w:val="PL"/>
              <w:rPr>
                <w:noProof w:val="0"/>
              </w:rPr>
            </w:pPr>
            <w:r>
              <w:rPr>
                <w:noProof w:val="0"/>
              </w:rPr>
              <w:t>value2.length = 5</w:t>
            </w:r>
          </w:p>
          <w:p w:rsidR="00614D2D" w:rsidRDefault="00614D2D">
            <w:pPr>
              <w:pStyle w:val="PL"/>
              <w:rPr>
                <w:noProof w:val="0"/>
              </w:rPr>
            </w:pPr>
            <w:r>
              <w:rPr>
                <w:noProof w:val="0"/>
              </w:rPr>
              <w:t>value2Offset = 0</w:t>
            </w:r>
          </w:p>
          <w:p w:rsidR="00614D2D" w:rsidRDefault="00614D2D">
            <w:pPr>
              <w:pStyle w:val="PL"/>
              <w:rPr>
                <w:noProof w:val="0"/>
              </w:rPr>
            </w:pPr>
            <w:r>
              <w:rPr>
                <w:noProof w:val="0"/>
              </w:rPr>
              <w:t>value2Length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Handler overflow</w:t>
            </w:r>
          </w:p>
          <w:p w:rsidR="00614D2D" w:rsidRDefault="00614D2D">
            <w:pPr>
              <w:pStyle w:val="PL"/>
              <w:rPr>
                <w:noProof w:val="0"/>
              </w:rPr>
            </w:pPr>
            <w:r>
              <w:rPr>
                <w:noProof w:val="0"/>
              </w:rPr>
              <w:t>value2.length = 254</w:t>
            </w:r>
          </w:p>
          <w:p w:rsidR="00614D2D" w:rsidRDefault="00614D2D">
            <w:pPr>
              <w:pStyle w:val="PL"/>
              <w:rPr>
                <w:noProof w:val="0"/>
              </w:rPr>
            </w:pPr>
            <w:r>
              <w:rPr>
                <w:noProof w:val="0"/>
              </w:rPr>
              <w:t>value2Offset = 0</w:t>
            </w:r>
          </w:p>
          <w:p w:rsidR="00614D2D" w:rsidRDefault="00614D2D">
            <w:pPr>
              <w:pStyle w:val="PL"/>
              <w:rPr>
                <w:noProof w:val="0"/>
              </w:rPr>
            </w:pPr>
            <w:r>
              <w:rPr>
                <w:noProof w:val="0"/>
              </w:rPr>
              <w:t>value2Length = 254</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ToolkitException.HANDLER_OVERFLOW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8</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Bad parameter</w:t>
            </w:r>
          </w:p>
          <w:p w:rsidR="00614D2D" w:rsidRDefault="00614D2D">
            <w:pPr>
              <w:pStyle w:val="PL"/>
              <w:keepNext/>
              <w:keepLines/>
              <w:rPr>
                <w:noProof w:val="0"/>
              </w:rPr>
            </w:pPr>
            <w:r>
              <w:rPr>
                <w:noProof w:val="0"/>
              </w:rPr>
              <w:t>value2.length = 256</w:t>
            </w:r>
          </w:p>
          <w:p w:rsidR="00614D2D" w:rsidRDefault="00614D2D">
            <w:pPr>
              <w:pStyle w:val="PL"/>
              <w:keepNext/>
              <w:keepLines/>
              <w:rPr>
                <w:noProof w:val="0"/>
              </w:rPr>
            </w:pPr>
            <w:r>
              <w:rPr>
                <w:noProof w:val="0"/>
              </w:rPr>
              <w:t>value2Offset = 0</w:t>
            </w:r>
          </w:p>
          <w:p w:rsidR="00614D2D" w:rsidRDefault="00614D2D">
            <w:pPr>
              <w:pStyle w:val="PL"/>
              <w:keepNext/>
              <w:keepLines/>
              <w:rPr>
                <w:noProof w:val="0"/>
              </w:rPr>
            </w:pPr>
            <w:r>
              <w:rPr>
                <w:noProof w:val="0"/>
              </w:rPr>
              <w:t>value2Length = 256</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ToolkitException.BAD_INPUT_PARAMETER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cantSplit/>
          <w:trHeight w:val="2397"/>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clear the handler, append the handler with TLVs:</w:t>
            </w:r>
          </w:p>
          <w:p w:rsidR="00614D2D" w:rsidRDefault="00614D2D">
            <w:pPr>
              <w:pStyle w:val="PL"/>
              <w:rPr>
                <w:noProof w:val="0"/>
              </w:rPr>
            </w:pPr>
            <w:r>
              <w:rPr>
                <w:noProof w:val="0"/>
              </w:rPr>
              <w:t>81 03 11 22 33</w:t>
            </w:r>
          </w:p>
          <w:p w:rsidR="00614D2D" w:rsidRDefault="00614D2D">
            <w:pPr>
              <w:pStyle w:val="PL"/>
              <w:rPr>
                <w:noProof w:val="0"/>
              </w:rPr>
            </w:pPr>
            <w:r>
              <w:rPr>
                <w:noProof w:val="0"/>
              </w:rPr>
              <w:t>82 02 99 77</w:t>
            </w:r>
          </w:p>
          <w:p w:rsidR="00614D2D" w:rsidRDefault="00614D2D">
            <w:pPr>
              <w:pStyle w:val="TAH"/>
              <w:keepNext w:val="0"/>
              <w:keepLines w:val="0"/>
              <w:rPr>
                <w:b w:val="0"/>
              </w:rPr>
            </w:pPr>
            <w:r>
              <w:t>Select Command Details TLV</w:t>
            </w:r>
          </w:p>
          <w:p w:rsidR="00614D2D" w:rsidRDefault="00614D2D">
            <w:pPr>
              <w:pStyle w:val="TAH"/>
              <w:keepNext w:val="0"/>
              <w:keepLines w:val="0"/>
            </w:pPr>
            <w:r>
              <w:t>Successful call</w:t>
            </w:r>
          </w:p>
          <w:p w:rsidR="00614D2D" w:rsidRDefault="00614D2D">
            <w:pPr>
              <w:pStyle w:val="PL"/>
              <w:rPr>
                <w:noProof w:val="0"/>
              </w:rPr>
            </w:pPr>
            <w:r>
              <w:rPr>
                <w:noProof w:val="0"/>
              </w:rPr>
              <w:t>tag = 04</w:t>
            </w:r>
          </w:p>
          <w:p w:rsidR="00614D2D" w:rsidRDefault="00614D2D">
            <w:pPr>
              <w:pStyle w:val="PL"/>
              <w:rPr>
                <w:noProof w:val="0"/>
              </w:rPr>
            </w:pPr>
            <w:r>
              <w:rPr>
                <w:noProof w:val="0"/>
              </w:rPr>
              <w:t>value1 = 05</w:t>
            </w:r>
          </w:p>
          <w:p w:rsidR="00614D2D" w:rsidRDefault="00614D2D">
            <w:pPr>
              <w:pStyle w:val="PL"/>
              <w:rPr>
                <w:noProof w:val="0"/>
              </w:rPr>
            </w:pPr>
            <w:r>
              <w:rPr>
                <w:noProof w:val="0"/>
              </w:rPr>
              <w:t>value2 = FF FE … F8</w:t>
            </w:r>
          </w:p>
          <w:p w:rsidR="00614D2D" w:rsidRDefault="00614D2D">
            <w:pPr>
              <w:pStyle w:val="PL"/>
              <w:rPr>
                <w:noProof w:val="0"/>
              </w:rPr>
            </w:pPr>
            <w:r>
              <w:rPr>
                <w:noProof w:val="0"/>
              </w:rPr>
              <w:t xml:space="preserve">value2Offset = 0 </w:t>
            </w:r>
          </w:p>
          <w:p w:rsidR="00614D2D" w:rsidRDefault="00614D2D">
            <w:pPr>
              <w:pStyle w:val="PL"/>
              <w:rPr>
                <w:noProof w:val="0"/>
              </w:rPr>
            </w:pPr>
            <w:r>
              <w:rPr>
                <w:noProof w:val="0"/>
              </w:rPr>
              <w:t>value2Length = 8</w:t>
            </w:r>
          </w:p>
          <w:p w:rsidR="00614D2D" w:rsidRDefault="00614D2D">
            <w:pPr>
              <w:pStyle w:val="TAH"/>
            </w:pPr>
            <w:r>
              <w:t>Verify Current TLV: Call getValueLength()</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03h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996"/>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b w:val="0"/>
              </w:rPr>
            </w:pPr>
            <w:r>
              <w:t>Clear the handler</w:t>
            </w:r>
          </w:p>
          <w:p w:rsidR="00614D2D" w:rsidRDefault="00614D2D">
            <w:pPr>
              <w:pStyle w:val="TAH"/>
              <w:keepNext w:val="0"/>
              <w:keepLines w:val="0"/>
            </w:pPr>
            <w:r>
              <w:t>Successful call</w:t>
            </w:r>
          </w:p>
          <w:p w:rsidR="00614D2D" w:rsidRDefault="00614D2D">
            <w:pPr>
              <w:pStyle w:val="PL"/>
              <w:rPr>
                <w:noProof w:val="0"/>
              </w:rPr>
            </w:pPr>
            <w:r>
              <w:rPr>
                <w:noProof w:val="0"/>
              </w:rPr>
              <w:t>tag = 04</w:t>
            </w:r>
          </w:p>
          <w:p w:rsidR="00614D2D" w:rsidRDefault="00614D2D">
            <w:pPr>
              <w:pStyle w:val="PL"/>
              <w:rPr>
                <w:noProof w:val="0"/>
              </w:rPr>
            </w:pPr>
            <w:r>
              <w:rPr>
                <w:noProof w:val="0"/>
              </w:rPr>
              <w:t>value1 = 05</w:t>
            </w:r>
          </w:p>
          <w:p w:rsidR="00614D2D" w:rsidRDefault="00614D2D">
            <w:pPr>
              <w:pStyle w:val="PL"/>
              <w:rPr>
                <w:noProof w:val="0"/>
              </w:rPr>
            </w:pPr>
            <w:r>
              <w:rPr>
                <w:noProof w:val="0"/>
              </w:rPr>
              <w:t>value2 = FF FE … F8</w:t>
            </w:r>
          </w:p>
          <w:p w:rsidR="00614D2D" w:rsidRDefault="00614D2D">
            <w:pPr>
              <w:pStyle w:val="PL"/>
              <w:rPr>
                <w:noProof w:val="0"/>
              </w:rPr>
            </w:pPr>
            <w:r>
              <w:rPr>
                <w:noProof w:val="0"/>
              </w:rPr>
              <w:t xml:space="preserve">value2Offset = 0 </w:t>
            </w:r>
          </w:p>
          <w:p w:rsidR="00614D2D" w:rsidRDefault="00614D2D">
            <w:pPr>
              <w:pStyle w:val="PL"/>
              <w:rPr>
                <w:noProof w:val="0"/>
              </w:rPr>
            </w:pPr>
            <w:r>
              <w:rPr>
                <w:noProof w:val="0"/>
              </w:rPr>
              <w:t>value2Length = 8</w:t>
            </w:r>
          </w:p>
          <w:p w:rsidR="00614D2D" w:rsidRDefault="00614D2D">
            <w:pPr>
              <w:pStyle w:val="TAH"/>
              <w:keepNext w:val="0"/>
              <w:keepLines w:val="0"/>
            </w:pPr>
            <w:r>
              <w:t>Call copy() method</w:t>
            </w:r>
          </w:p>
          <w:p w:rsidR="00614D2D" w:rsidRDefault="00614D2D">
            <w:pPr>
              <w:pStyle w:val="TAH"/>
              <w:keepNext w:val="0"/>
              <w:keepLines w:val="0"/>
            </w:pPr>
            <w:r>
              <w:t>Compare handler</w:t>
            </w:r>
          </w:p>
          <w:p w:rsidR="00614D2D" w:rsidRDefault="00614D2D">
            <w:pPr>
              <w:pStyle w:val="PL"/>
              <w:rPr>
                <w:b/>
              </w:rPr>
            </w:pPr>
            <w:r>
              <w:rPr>
                <w:noProof w:val="0"/>
              </w:rPr>
              <w:t>CompareBuffer = 04 09 05 FF FE … F8</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00</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2199"/>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85h</w:t>
            </w:r>
          </w:p>
          <w:p w:rsidR="00614D2D" w:rsidRDefault="00614D2D">
            <w:pPr>
              <w:pStyle w:val="PL"/>
              <w:rPr>
                <w:noProof w:val="0"/>
              </w:rPr>
            </w:pPr>
            <w:r>
              <w:rPr>
                <w:noProof w:val="0"/>
              </w:rPr>
              <w:t>value1 = 55h</w:t>
            </w:r>
          </w:p>
          <w:p w:rsidR="00614D2D" w:rsidRDefault="00614D2D">
            <w:pPr>
              <w:pStyle w:val="PL"/>
              <w:rPr>
                <w:noProof w:val="0"/>
              </w:rPr>
            </w:pPr>
            <w:r>
              <w:rPr>
                <w:noProof w:val="0"/>
              </w:rPr>
              <w:t>value2 = 00 01 … 07</w:t>
            </w:r>
          </w:p>
          <w:p w:rsidR="00614D2D" w:rsidRDefault="00614D2D">
            <w:pPr>
              <w:pStyle w:val="PL"/>
              <w:rPr>
                <w:noProof w:val="0"/>
              </w:rPr>
            </w:pPr>
            <w:r>
              <w:rPr>
                <w:noProof w:val="0"/>
              </w:rPr>
              <w:t xml:space="preserve">value2Offset = 2 </w:t>
            </w:r>
          </w:p>
          <w:p w:rsidR="00614D2D" w:rsidRDefault="00614D2D">
            <w:pPr>
              <w:pStyle w:val="PL"/>
              <w:rPr>
                <w:noProof w:val="0"/>
              </w:rPr>
            </w:pPr>
            <w:r>
              <w:rPr>
                <w:noProof w:val="0"/>
              </w:rPr>
              <w:t>value2Length = 6</w:t>
            </w:r>
          </w:p>
          <w:p w:rsidR="00614D2D" w:rsidRDefault="00614D2D">
            <w:pPr>
              <w:pStyle w:val="TAH"/>
              <w:keepNext w:val="0"/>
              <w:keepLines w:val="0"/>
              <w:rPr>
                <w:b w:val="0"/>
              </w:rPr>
            </w:pPr>
            <w:r>
              <w:t>Call copy() method</w:t>
            </w:r>
          </w:p>
          <w:p w:rsidR="00614D2D" w:rsidRDefault="00614D2D">
            <w:pPr>
              <w:pStyle w:val="TAH"/>
              <w:keepNext w:val="0"/>
              <w:keepLines w:val="0"/>
            </w:pPr>
            <w:r>
              <w:t>Compare handler</w:t>
            </w:r>
          </w:p>
          <w:p w:rsidR="00614D2D" w:rsidRDefault="00614D2D">
            <w:pPr>
              <w:pStyle w:val="PL"/>
              <w:rPr>
                <w:noProof w:val="0"/>
              </w:rPr>
            </w:pPr>
            <w:r>
              <w:rPr>
                <w:noProof w:val="0"/>
              </w:rPr>
              <w:t xml:space="preserve">compareBuffer = </w:t>
            </w:r>
          </w:p>
          <w:p w:rsidR="00614D2D" w:rsidRDefault="00614D2D">
            <w:pPr>
              <w:pStyle w:val="PL"/>
              <w:rPr>
                <w:noProof w:val="0"/>
              </w:rPr>
            </w:pPr>
            <w:r>
              <w:rPr>
                <w:noProof w:val="0"/>
              </w:rPr>
              <w:t xml:space="preserve">04 09 05 FF FE … F8 </w:t>
            </w:r>
          </w:p>
          <w:p w:rsidR="00614D2D" w:rsidRDefault="00614D2D">
            <w:pPr>
              <w:pStyle w:val="PL"/>
              <w:rPr>
                <w:noProof w:val="0"/>
              </w:rPr>
            </w:pPr>
            <w:r>
              <w:rPr>
                <w:noProof w:val="0"/>
              </w:rPr>
              <w:t>85 07 55 02 03 … 07</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00</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2399"/>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01</w:t>
            </w:r>
          </w:p>
          <w:p w:rsidR="00614D2D" w:rsidRDefault="00614D2D">
            <w:pPr>
              <w:pStyle w:val="PL"/>
              <w:rPr>
                <w:noProof w:val="0"/>
              </w:rPr>
            </w:pPr>
            <w:r>
              <w:rPr>
                <w:noProof w:val="0"/>
              </w:rPr>
              <w:t>value1 = 44h</w:t>
            </w:r>
          </w:p>
          <w:p w:rsidR="00614D2D" w:rsidRDefault="00614D2D">
            <w:pPr>
              <w:pStyle w:val="PL"/>
              <w:rPr>
                <w:noProof w:val="0"/>
              </w:rPr>
            </w:pPr>
            <w:r>
              <w:rPr>
                <w:noProof w:val="0"/>
              </w:rPr>
              <w:t>value2 = 11 22 … 88</w:t>
            </w:r>
          </w:p>
          <w:p w:rsidR="00614D2D" w:rsidRDefault="00614D2D">
            <w:pPr>
              <w:pStyle w:val="PL"/>
              <w:rPr>
                <w:noProof w:val="0"/>
              </w:rPr>
            </w:pPr>
            <w:r>
              <w:rPr>
                <w:noProof w:val="0"/>
              </w:rPr>
              <w:t xml:space="preserve">value2Offset = 2 </w:t>
            </w:r>
          </w:p>
          <w:p w:rsidR="00614D2D" w:rsidRDefault="00614D2D">
            <w:pPr>
              <w:pStyle w:val="PL"/>
              <w:rPr>
                <w:noProof w:val="0"/>
              </w:rPr>
            </w:pPr>
            <w:r>
              <w:rPr>
                <w:noProof w:val="0"/>
              </w:rPr>
              <w:t>value2Length = 4</w:t>
            </w:r>
          </w:p>
          <w:p w:rsidR="00614D2D" w:rsidRDefault="00614D2D">
            <w:pPr>
              <w:pStyle w:val="TAH"/>
              <w:keepNext w:val="0"/>
              <w:keepLines w:val="0"/>
            </w:pPr>
            <w:r>
              <w:t>Call copy() method</w:t>
            </w:r>
          </w:p>
          <w:p w:rsidR="00614D2D" w:rsidRDefault="00614D2D">
            <w:pPr>
              <w:pStyle w:val="TAH"/>
              <w:keepNext w:val="0"/>
              <w:keepLines w:val="0"/>
            </w:pPr>
            <w:r>
              <w:t>Compare handler</w:t>
            </w:r>
          </w:p>
          <w:p w:rsidR="00614D2D" w:rsidRDefault="00614D2D">
            <w:pPr>
              <w:pStyle w:val="PL"/>
              <w:rPr>
                <w:noProof w:val="0"/>
              </w:rPr>
            </w:pPr>
            <w:r>
              <w:rPr>
                <w:noProof w:val="0"/>
              </w:rPr>
              <w:t xml:space="preserve">CompareBuffer = </w:t>
            </w:r>
          </w:p>
          <w:p w:rsidR="00614D2D" w:rsidRDefault="00614D2D">
            <w:pPr>
              <w:pStyle w:val="PL"/>
              <w:rPr>
                <w:noProof w:val="0"/>
              </w:rPr>
            </w:pPr>
            <w:r>
              <w:rPr>
                <w:noProof w:val="0"/>
              </w:rPr>
              <w:t xml:space="preserve">04 09 05 FF FE … F8 </w:t>
            </w:r>
          </w:p>
          <w:p w:rsidR="00614D2D" w:rsidRDefault="00614D2D">
            <w:pPr>
              <w:pStyle w:val="PL"/>
              <w:rPr>
                <w:noProof w:val="0"/>
              </w:rPr>
            </w:pPr>
            <w:r>
              <w:rPr>
                <w:noProof w:val="0"/>
              </w:rPr>
              <w:t xml:space="preserve">85 07 55 02 03 … 07 </w:t>
            </w:r>
          </w:p>
          <w:p w:rsidR="00614D2D" w:rsidRDefault="00614D2D">
            <w:pPr>
              <w:pStyle w:val="PL"/>
              <w:rPr>
                <w:noProof w:val="0"/>
              </w:rPr>
            </w:pPr>
            <w:r>
              <w:rPr>
                <w:noProof w:val="0"/>
              </w:rPr>
              <w:t>01 05 44 33 44 55 66</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00</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cantSplit/>
          <w:trHeight w:val="1996"/>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Clear the handler</w:t>
            </w:r>
          </w:p>
          <w:p w:rsidR="00614D2D" w:rsidRDefault="00614D2D">
            <w:pPr>
              <w:pStyle w:val="TAH"/>
              <w:keepNext w:val="0"/>
              <w:keepLines w:val="0"/>
            </w:pPr>
            <w:r>
              <w:t>Successful call</w:t>
            </w:r>
          </w:p>
          <w:p w:rsidR="00614D2D" w:rsidRDefault="00614D2D">
            <w:pPr>
              <w:pStyle w:val="PL"/>
              <w:rPr>
                <w:noProof w:val="0"/>
              </w:rPr>
            </w:pPr>
            <w:r>
              <w:rPr>
                <w:noProof w:val="0"/>
              </w:rPr>
              <w:t>tag = 04</w:t>
            </w:r>
          </w:p>
          <w:p w:rsidR="00614D2D" w:rsidRDefault="00614D2D">
            <w:pPr>
              <w:pStyle w:val="PL"/>
              <w:rPr>
                <w:noProof w:val="0"/>
              </w:rPr>
            </w:pPr>
            <w:r>
              <w:rPr>
                <w:noProof w:val="0"/>
              </w:rPr>
              <w:t>value1 = 00</w:t>
            </w:r>
          </w:p>
          <w:p w:rsidR="00614D2D" w:rsidRDefault="00614D2D">
            <w:pPr>
              <w:pStyle w:val="PL"/>
              <w:rPr>
                <w:noProof w:val="0"/>
              </w:rPr>
            </w:pPr>
            <w:r>
              <w:rPr>
                <w:noProof w:val="0"/>
              </w:rPr>
              <w:t>value2 = 01 … 7F</w:t>
            </w:r>
          </w:p>
          <w:p w:rsidR="00614D2D" w:rsidRDefault="00614D2D">
            <w:pPr>
              <w:pStyle w:val="PL"/>
              <w:rPr>
                <w:noProof w:val="0"/>
              </w:rPr>
            </w:pPr>
            <w:r>
              <w:rPr>
                <w:noProof w:val="0"/>
              </w:rPr>
              <w:t xml:space="preserve">value2Offset = 0 </w:t>
            </w:r>
          </w:p>
          <w:p w:rsidR="00614D2D" w:rsidRDefault="00614D2D">
            <w:pPr>
              <w:pStyle w:val="PL"/>
              <w:rPr>
                <w:noProof w:val="0"/>
              </w:rPr>
            </w:pPr>
            <w:r>
              <w:rPr>
                <w:noProof w:val="0"/>
              </w:rPr>
              <w:t>value2Length = 7Fh</w:t>
            </w:r>
          </w:p>
          <w:p w:rsidR="00614D2D" w:rsidRDefault="00614D2D">
            <w:pPr>
              <w:pStyle w:val="TAH"/>
              <w:keepNext w:val="0"/>
              <w:keepLines w:val="0"/>
            </w:pPr>
            <w:r>
              <w:t>Call copy() method</w:t>
            </w:r>
          </w:p>
          <w:p w:rsidR="00614D2D" w:rsidRDefault="00614D2D">
            <w:pPr>
              <w:pStyle w:val="TAH"/>
              <w:keepNext w:val="0"/>
              <w:keepLines w:val="0"/>
            </w:pPr>
            <w:r>
              <w:t>Compare handler</w:t>
            </w:r>
          </w:p>
          <w:p w:rsidR="00614D2D" w:rsidRDefault="00614D2D">
            <w:pPr>
              <w:pStyle w:val="PL"/>
            </w:pPr>
            <w:r>
              <w:rPr>
                <w:noProof w:val="0"/>
              </w:rPr>
              <w:t>compareBuffer = 04 81 80 00 01…7F</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Result is 00</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 xml:space="preserve">Call post() method then </w:t>
            </w:r>
            <w:r>
              <w:rPr>
                <w:snapToGrid w:val="0"/>
              </w:rPr>
              <w:t>appendTLV</w:t>
            </w:r>
            <w:r>
              <w:t>()</w:t>
            </w:r>
          </w:p>
          <w:p w:rsidR="00614D2D" w:rsidRDefault="00614D2D">
            <w:pPr>
              <w:pStyle w:val="PL"/>
              <w:rPr>
                <w:noProof w:val="0"/>
              </w:rPr>
            </w:pPr>
            <w:r>
              <w:rPr>
                <w:noProof w:val="0"/>
              </w:rPr>
              <w:t>tag = 04</w:t>
            </w:r>
          </w:p>
          <w:p w:rsidR="00614D2D" w:rsidRDefault="00614D2D">
            <w:pPr>
              <w:pStyle w:val="PL"/>
              <w:rPr>
                <w:noProof w:val="0"/>
              </w:rPr>
            </w:pPr>
            <w:r>
              <w:rPr>
                <w:noProof w:val="0"/>
              </w:rPr>
              <w:t>value1 = 00</w:t>
            </w:r>
          </w:p>
          <w:p w:rsidR="00614D2D" w:rsidRDefault="00614D2D">
            <w:pPr>
              <w:pStyle w:val="PL"/>
              <w:rPr>
                <w:noProof w:val="0"/>
              </w:rPr>
            </w:pPr>
            <w:r>
              <w:rPr>
                <w:noProof w:val="0"/>
              </w:rPr>
              <w:t>value2 = 01 … 7F</w:t>
            </w:r>
          </w:p>
          <w:p w:rsidR="00614D2D" w:rsidRDefault="00614D2D">
            <w:pPr>
              <w:pStyle w:val="PL"/>
              <w:rPr>
                <w:noProof w:val="0"/>
              </w:rPr>
            </w:pPr>
            <w:r>
              <w:rPr>
                <w:noProof w:val="0"/>
              </w:rPr>
              <w:t xml:space="preserve">value2Offset = 0 </w:t>
            </w:r>
          </w:p>
          <w:p w:rsidR="00614D2D" w:rsidRDefault="00614D2D">
            <w:pPr>
              <w:pStyle w:val="PL"/>
            </w:pPr>
            <w:r>
              <w:rPr>
                <w:noProof w:val="0"/>
              </w:rPr>
              <w:t>value2Length = 7Fh</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A toolkit Exception with HANDLER_NOT_AVAILABLE reason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pPr>
      <w:r>
        <w:t>6.2.5.19.4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90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10, 11, 12, 13</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9</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P1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P2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C2</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Does not apply for EnvelopeResponseHandler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C3</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8</w:t>
            </w:r>
          </w:p>
        </w:tc>
      </w:tr>
    </w:tbl>
    <w:p w:rsidR="00614D2D" w:rsidRDefault="00614D2D" w:rsidP="00614D2D">
      <w:pPr>
        <w:keepNext/>
        <w:keepLines/>
      </w:pPr>
    </w:p>
    <w:p w:rsidR="00614D2D" w:rsidRDefault="00614D2D" w:rsidP="00614D2D">
      <w:pPr>
        <w:pStyle w:val="Heading4"/>
        <w:keepNext w:val="0"/>
        <w:keepLines w:val="0"/>
      </w:pPr>
      <w:bookmarkStart w:id="303" w:name="_Toc51826743"/>
      <w:bookmarkStart w:id="304" w:name="_Toc117070424"/>
      <w:bookmarkStart w:id="305" w:name="_Toc51828186"/>
      <w:r>
        <w:t>6.2.5.20</w:t>
      </w:r>
      <w:r>
        <w:tab/>
        <w:t>Method clear</w:t>
      </w:r>
      <w:bookmarkEnd w:id="303"/>
      <w:bookmarkEnd w:id="304"/>
      <w:bookmarkEnd w:id="305"/>
    </w:p>
    <w:p w:rsidR="00614D2D" w:rsidRDefault="00614D2D" w:rsidP="00614D2D">
      <w:r>
        <w:t>Test Area Reference: API_2_ERH_CLER</w:t>
      </w:r>
    </w:p>
    <w:p w:rsidR="00614D2D" w:rsidRDefault="00614D2D" w:rsidP="00614D2D">
      <w:pPr>
        <w:pStyle w:val="H6"/>
        <w:keepNext w:val="0"/>
        <w:keepLines w:val="0"/>
      </w:pPr>
      <w:r>
        <w:t>6.2.5.20.1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void clear()</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6.2.5.20.1.1</w:t>
      </w:r>
      <w:r>
        <w:tab/>
        <w:t>Normal execution</w:t>
      </w:r>
    </w:p>
    <w:p w:rsidR="00614D2D" w:rsidRDefault="00614D2D" w:rsidP="00614D2D">
      <w:pPr>
        <w:pStyle w:val="ListBullet"/>
        <w:numPr>
          <w:ilvl w:val="0"/>
          <w:numId w:val="2"/>
        </w:numPr>
        <w:ind w:left="568" w:hanging="284"/>
      </w:pPr>
      <w:r>
        <w:t>CRRN1: Clears the TLV list of an EditHandler and resets the current TLV selected.</w:t>
      </w:r>
    </w:p>
    <w:p w:rsidR="00614D2D" w:rsidRDefault="00614D2D" w:rsidP="00614D2D">
      <w:pPr>
        <w:pStyle w:val="H6"/>
        <w:keepNext w:val="0"/>
        <w:keepLines w:val="0"/>
      </w:pPr>
      <w:r>
        <w:t>6.2.5.20.1.2</w:t>
      </w:r>
      <w:r>
        <w:tab/>
        <w:t>Parameters error</w:t>
      </w:r>
    </w:p>
    <w:p w:rsidR="00614D2D" w:rsidRDefault="00614D2D" w:rsidP="00614D2D">
      <w:r>
        <w:t>No requirements</w:t>
      </w:r>
    </w:p>
    <w:p w:rsidR="00614D2D" w:rsidRDefault="00614D2D" w:rsidP="00614D2D">
      <w:pPr>
        <w:pStyle w:val="H6"/>
        <w:keepNext w:val="0"/>
        <w:keepLines w:val="0"/>
      </w:pPr>
      <w:r>
        <w:t>6.2.5.20.1.3</w:t>
      </w:r>
      <w:r>
        <w:tab/>
        <w:t>Context errors</w:t>
      </w:r>
    </w:p>
    <w:p w:rsidR="00614D2D" w:rsidRDefault="00614D2D" w:rsidP="00614D2D">
      <w:pPr>
        <w:pStyle w:val="ListBullet"/>
        <w:numPr>
          <w:ilvl w:val="0"/>
          <w:numId w:val="2"/>
        </w:numPr>
        <w:ind w:left="568" w:hanging="284"/>
      </w:pPr>
      <w:r>
        <w:t>CRRC1: if the EditHandler buffer is busy, a ToolkitException is thrown with reason code HANDLER_NOT_AVAILABLE.</w:t>
      </w:r>
    </w:p>
    <w:p w:rsidR="00614D2D" w:rsidRDefault="00614D2D" w:rsidP="00614D2D">
      <w:pPr>
        <w:pStyle w:val="H6"/>
        <w:keepNext w:val="0"/>
        <w:keepLines w:val="0"/>
      </w:pPr>
      <w:r>
        <w:t>6.2.5.20.2</w:t>
      </w:r>
      <w:r>
        <w:tab/>
        <w:t>Test suite files</w:t>
      </w:r>
    </w:p>
    <w:p w:rsidR="00614D2D" w:rsidRDefault="00614D2D" w:rsidP="00614D2D">
      <w:r>
        <w:t xml:space="preserve">Specific triggering: Unrecognized Envelope </w:t>
      </w:r>
    </w:p>
    <w:p w:rsidR="00614D2D" w:rsidRDefault="00614D2D" w:rsidP="00614D2D">
      <w:pPr>
        <w:pStyle w:val="B1"/>
        <w:tabs>
          <w:tab w:val="left" w:pos="2268"/>
        </w:tabs>
      </w:pPr>
      <w:r>
        <w:t>Test Script:</w:t>
      </w:r>
      <w:r>
        <w:tab/>
        <w:t>API_2_ERH_CLER_1.scr</w:t>
      </w:r>
    </w:p>
    <w:p w:rsidR="00614D2D" w:rsidRDefault="00614D2D" w:rsidP="00614D2D">
      <w:pPr>
        <w:pStyle w:val="B1"/>
        <w:tabs>
          <w:tab w:val="left" w:pos="2268"/>
        </w:tabs>
      </w:pPr>
      <w:r>
        <w:t>Test Applet:</w:t>
      </w:r>
      <w:r>
        <w:tab/>
        <w:t>API_2_ERH_CLER_1.java</w:t>
      </w:r>
    </w:p>
    <w:p w:rsidR="00614D2D" w:rsidRDefault="00614D2D" w:rsidP="00614D2D">
      <w:pPr>
        <w:pStyle w:val="B1"/>
        <w:tabs>
          <w:tab w:val="left" w:pos="2268"/>
        </w:tabs>
      </w:pPr>
      <w:r>
        <w:t>Load Script:</w:t>
      </w:r>
      <w:r>
        <w:tab/>
        <w:t>API_2_ERH_CLER_1.ldr</w:t>
      </w:r>
    </w:p>
    <w:p w:rsidR="00614D2D" w:rsidRDefault="00614D2D" w:rsidP="00614D2D">
      <w:pPr>
        <w:pStyle w:val="B1"/>
        <w:tabs>
          <w:tab w:val="left" w:pos="2268"/>
        </w:tabs>
      </w:pPr>
      <w:r>
        <w:t>Cleanup Script:</w:t>
      </w:r>
      <w:r>
        <w:tab/>
        <w:t>API_2_ERH_CLER_1.clr</w:t>
      </w:r>
    </w:p>
    <w:p w:rsidR="00614D2D" w:rsidRDefault="00614D2D" w:rsidP="00614D2D">
      <w:pPr>
        <w:pStyle w:val="B1"/>
        <w:tabs>
          <w:tab w:val="left" w:pos="2268"/>
        </w:tabs>
      </w:pPr>
      <w:r>
        <w:t>Parameter File:</w:t>
      </w:r>
      <w:r>
        <w:tab/>
        <w:t>API_2_ERH_CLER_1.par</w:t>
      </w:r>
    </w:p>
    <w:p w:rsidR="00614D2D" w:rsidRDefault="00614D2D" w:rsidP="00614D2D">
      <w:pPr>
        <w:pStyle w:val="H6"/>
        <w:keepNext w:val="0"/>
        <w:keepLines w:val="0"/>
      </w:pPr>
      <w:r>
        <w:t>6.2.5.20.3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cantSplit/>
          <w:trHeight w:val="1400"/>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append the handler with TLVs:</w:t>
            </w:r>
          </w:p>
          <w:p w:rsidR="00614D2D" w:rsidRDefault="00614D2D">
            <w:pPr>
              <w:pStyle w:val="PL"/>
              <w:rPr>
                <w:noProof w:val="0"/>
              </w:rPr>
            </w:pPr>
            <w:r>
              <w:rPr>
                <w:noProof w:val="0"/>
              </w:rPr>
              <w:t>81 03 11 22 33</w:t>
            </w:r>
          </w:p>
          <w:p w:rsidR="00614D2D" w:rsidRDefault="00614D2D">
            <w:pPr>
              <w:pStyle w:val="PL"/>
              <w:rPr>
                <w:noProof w:val="0"/>
              </w:rPr>
            </w:pPr>
            <w:r>
              <w:rPr>
                <w:noProof w:val="0"/>
              </w:rPr>
              <w:t>82 02 99 77</w:t>
            </w:r>
          </w:p>
          <w:p w:rsidR="00614D2D" w:rsidRDefault="00614D2D">
            <w:pPr>
              <w:pStyle w:val="PL"/>
              <w:rPr>
                <w:noProof w:val="0"/>
              </w:rPr>
            </w:pPr>
            <w:r>
              <w:rPr>
                <w:noProof w:val="0"/>
              </w:rPr>
              <w:t>Select Command Details TLV</w:t>
            </w:r>
          </w:p>
          <w:p w:rsidR="00614D2D" w:rsidRDefault="00614D2D">
            <w:pPr>
              <w:pStyle w:val="PL"/>
              <w:rPr>
                <w:noProof w:val="0"/>
              </w:rPr>
            </w:pPr>
            <w:r>
              <w:rPr>
                <w:noProof w:val="0"/>
              </w:rPr>
              <w:t>Call the getLength() method</w:t>
            </w:r>
          </w:p>
          <w:p w:rsidR="00614D2D" w:rsidRDefault="00614D2D">
            <w:pPr>
              <w:pStyle w:val="TAH"/>
              <w:keepNext w:val="0"/>
              <w:keepLines w:val="0"/>
            </w:pPr>
            <w:r>
              <w:t>Clear the handler</w:t>
            </w:r>
          </w:p>
          <w:p w:rsidR="00614D2D" w:rsidRDefault="00614D2D">
            <w:pPr>
              <w:pStyle w:val="PL"/>
              <w:rPr>
                <w:noProof w:val="0"/>
              </w:rPr>
            </w:pPr>
            <w:r>
              <w:rPr>
                <w:noProof w:val="0"/>
              </w:rPr>
              <w:t>Call the getLength() method</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Result of getLength() is not null</w:t>
            </w:r>
          </w:p>
          <w:p w:rsidR="00614D2D" w:rsidRDefault="00614D2D">
            <w:pPr>
              <w:pStyle w:val="TAL"/>
            </w:pPr>
          </w:p>
          <w:p w:rsidR="00614D2D" w:rsidRDefault="00614D2D">
            <w:pPr>
              <w:pStyle w:val="TAL"/>
            </w:pPr>
            <w:r>
              <w:t>Result of getLength() is 0</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835"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shall be thrown</w:t>
            </w:r>
          </w:p>
        </w:tc>
        <w:tc>
          <w:tcPr>
            <w:tcW w:w="2410"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 xml:space="preserve">Call post() method then </w:t>
            </w:r>
            <w:r>
              <w:rPr>
                <w:snapToGrid w:val="0"/>
              </w:rPr>
              <w:t>clear</w:t>
            </w:r>
            <w:r>
              <w:t>()</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 toolkit Exception with HANDLER_NOT_AVAILABLE reason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6.2.5.20.4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90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9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r>
    </w:tbl>
    <w:p w:rsidR="00614D2D" w:rsidRDefault="00614D2D" w:rsidP="00614D2D"/>
    <w:p w:rsidR="00614D2D" w:rsidRDefault="00614D2D" w:rsidP="00614D2D">
      <w:pPr>
        <w:pStyle w:val="Heading4"/>
      </w:pPr>
      <w:bookmarkStart w:id="306" w:name="_Toc51826744"/>
      <w:bookmarkStart w:id="307" w:name="_Toc117070425"/>
      <w:bookmarkStart w:id="308" w:name="_Toc51828187"/>
      <w:r>
        <w:t>6.2.5.21</w:t>
      </w:r>
      <w:r>
        <w:tab/>
        <w:t>Method getCapacity</w:t>
      </w:r>
      <w:bookmarkEnd w:id="306"/>
      <w:bookmarkEnd w:id="307"/>
      <w:bookmarkEnd w:id="308"/>
    </w:p>
    <w:p w:rsidR="00614D2D" w:rsidRDefault="00614D2D" w:rsidP="00614D2D">
      <w:pPr>
        <w:pStyle w:val="FP"/>
      </w:pPr>
      <w:r>
        <w:t>Test Area Reference: API_2_ERH_GCAP</w:t>
      </w:r>
    </w:p>
    <w:p w:rsidR="00614D2D" w:rsidRDefault="00614D2D" w:rsidP="00614D2D">
      <w:pPr>
        <w:pStyle w:val="H6"/>
        <w:ind w:left="0" w:firstLine="0"/>
      </w:pPr>
      <w:r>
        <w:t>6.2.5.21.1</w:t>
      </w:r>
      <w:r>
        <w:tab/>
        <w:t>Conformance Requirement:</w:t>
      </w:r>
    </w:p>
    <w:p w:rsidR="00614D2D" w:rsidRDefault="00614D2D" w:rsidP="00614D2D">
      <w:r>
        <w:t>The method with following header shall be compliant to its definition in the API.</w:t>
      </w:r>
    </w:p>
    <w:p w:rsidR="00614D2D" w:rsidRDefault="00614D2D" w:rsidP="00614D2D">
      <w:pPr>
        <w:pStyle w:val="PL"/>
      </w:pPr>
      <w:r>
        <w:t>Public byte getCapacity()</w:t>
      </w:r>
    </w:p>
    <w:p w:rsidR="00614D2D" w:rsidRDefault="00614D2D" w:rsidP="00614D2D">
      <w:pPr>
        <w:pStyle w:val="PL"/>
      </w:pPr>
    </w:p>
    <w:p w:rsidR="00614D2D" w:rsidRDefault="00614D2D" w:rsidP="00614D2D">
      <w:pPr>
        <w:pStyle w:val="H6"/>
      </w:pPr>
      <w:r>
        <w:t>6.2.5.21.1.1</w:t>
      </w:r>
      <w:r>
        <w:tab/>
        <w:t>Normal execution</w:t>
      </w:r>
    </w:p>
    <w:p w:rsidR="00614D2D" w:rsidRDefault="00614D2D" w:rsidP="00614D2D">
      <w:pPr>
        <w:pStyle w:val="ListBullet"/>
        <w:numPr>
          <w:ilvl w:val="0"/>
          <w:numId w:val="2"/>
        </w:numPr>
        <w:ind w:left="568" w:hanging="284"/>
      </w:pPr>
      <w:r>
        <w:t xml:space="preserve">CRRN1: The method shall return the maximum size of the Simple TLV list managed by the handler. </w:t>
      </w:r>
    </w:p>
    <w:p w:rsidR="00614D2D" w:rsidRDefault="00614D2D" w:rsidP="00614D2D">
      <w:pPr>
        <w:pStyle w:val="H6"/>
      </w:pPr>
      <w:r>
        <w:t>6.2.5.21.1.2</w:t>
      </w:r>
      <w:r>
        <w:tab/>
        <w:t>Context errors</w:t>
      </w:r>
    </w:p>
    <w:p w:rsidR="00614D2D" w:rsidRDefault="00614D2D" w:rsidP="00614D2D">
      <w:pPr>
        <w:pStyle w:val="ListBullet"/>
        <w:numPr>
          <w:ilvl w:val="0"/>
          <w:numId w:val="2"/>
        </w:numPr>
        <w:ind w:left="568" w:hanging="284"/>
      </w:pPr>
      <w:r>
        <w:t xml:space="preserve">CRRC1: The method shall throw HANDLER_NOT_AVAILABLE ToolkitException if the handler is busy. </w:t>
      </w:r>
    </w:p>
    <w:p w:rsidR="00614D2D" w:rsidRDefault="00614D2D" w:rsidP="00614D2D">
      <w:pPr>
        <w:pStyle w:val="H6"/>
      </w:pPr>
      <w:r>
        <w:t>6.2.5.21.2</w:t>
      </w:r>
      <w:r>
        <w:tab/>
        <w:t>Test suite files</w:t>
      </w:r>
    </w:p>
    <w:p w:rsidR="00614D2D" w:rsidRDefault="00614D2D" w:rsidP="00614D2D">
      <w:pPr>
        <w:pStyle w:val="B1"/>
        <w:tabs>
          <w:tab w:val="left" w:pos="2268"/>
        </w:tabs>
      </w:pPr>
      <w:r>
        <w:t>Test Script:</w:t>
      </w:r>
      <w:r w:rsidR="00A1704F">
        <w:tab/>
      </w:r>
      <w:r>
        <w:t>API_2_ERH_GCAP_1.scr</w:t>
      </w:r>
    </w:p>
    <w:p w:rsidR="00614D2D" w:rsidRDefault="00614D2D" w:rsidP="00614D2D">
      <w:pPr>
        <w:pStyle w:val="B1"/>
        <w:tabs>
          <w:tab w:val="left" w:pos="2268"/>
        </w:tabs>
      </w:pPr>
      <w:r>
        <w:t>Test Applet:</w:t>
      </w:r>
      <w:r w:rsidR="00A1704F">
        <w:tab/>
      </w:r>
      <w:r>
        <w:t>API_2_ERH_GCAP_1.java</w:t>
      </w:r>
    </w:p>
    <w:p w:rsidR="00614D2D" w:rsidRDefault="00614D2D" w:rsidP="00614D2D">
      <w:pPr>
        <w:pStyle w:val="B1"/>
        <w:tabs>
          <w:tab w:val="left" w:pos="2268"/>
        </w:tabs>
      </w:pPr>
      <w:r>
        <w:t>Load Script:</w:t>
      </w:r>
      <w:r w:rsidR="00A1704F">
        <w:tab/>
      </w:r>
      <w:r>
        <w:t>API_2_ERH_GCAP_1.ldr</w:t>
      </w:r>
    </w:p>
    <w:p w:rsidR="00614D2D" w:rsidRDefault="00614D2D" w:rsidP="00614D2D">
      <w:pPr>
        <w:pStyle w:val="B1"/>
        <w:tabs>
          <w:tab w:val="left" w:pos="2268"/>
        </w:tabs>
      </w:pPr>
      <w:r>
        <w:t>Cleanup Script:</w:t>
      </w:r>
      <w:r w:rsidR="00A1704F">
        <w:tab/>
      </w:r>
      <w:r>
        <w:t>API_2_ERH_GCAP_1.clr</w:t>
      </w:r>
    </w:p>
    <w:p w:rsidR="00614D2D" w:rsidRDefault="00614D2D" w:rsidP="00614D2D">
      <w:pPr>
        <w:pStyle w:val="B1"/>
        <w:tabs>
          <w:tab w:val="left" w:pos="2268"/>
        </w:tabs>
      </w:pPr>
      <w:r>
        <w:t>Parameter File:</w:t>
      </w:r>
      <w:r w:rsidR="00A1704F">
        <w:tab/>
      </w:r>
      <w:r>
        <w:t>API_2_ERH_GCAP_1.par</w:t>
      </w:r>
    </w:p>
    <w:p w:rsidR="00614D2D" w:rsidRDefault="00614D2D" w:rsidP="00614D2D">
      <w:pPr>
        <w:pStyle w:val="H6"/>
      </w:pPr>
      <w:r>
        <w:t>6.2.5.21.3</w:t>
      </w:r>
      <w:r>
        <w:tab/>
        <w:t>Test Procedure</w:t>
      </w: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5"/>
        <w:gridCol w:w="4111"/>
        <w:gridCol w:w="2911"/>
        <w:gridCol w:w="2334"/>
      </w:tblGrid>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L"/>
              <w:jc w:val="center"/>
              <w:rPr>
                <w:b/>
              </w:rPr>
            </w:pPr>
            <w:r>
              <w:rPr>
                <w:b/>
              </w:rPr>
              <w:t>EnvelopeResponseHandler available</w:t>
            </w:r>
          </w:p>
          <w:p w:rsidR="00614D2D" w:rsidRDefault="00614D2D">
            <w:pPr>
              <w:pStyle w:val="TAL"/>
            </w:pPr>
          </w:p>
          <w:p w:rsidR="00614D2D" w:rsidRDefault="00614D2D">
            <w:pPr>
              <w:pStyle w:val="TAL"/>
            </w:pPr>
            <w:r>
              <w:t>1- Send envelope SMS-PP Formatted</w:t>
            </w:r>
          </w:p>
          <w:p w:rsidR="00614D2D" w:rsidRDefault="00614D2D">
            <w:pPr>
              <w:pStyle w:val="TAL"/>
            </w:pPr>
            <w:r>
              <w:t>2- The applet calls getTheHandler() method</w:t>
            </w:r>
          </w:p>
          <w:p w:rsidR="00614D2D" w:rsidRDefault="00614D2D">
            <w:pPr>
              <w:pStyle w:val="TAL"/>
            </w:pPr>
            <w:r>
              <w:t>3- The applet calls getCapacity() method on the EnvelopeResponseHandler</w:t>
            </w:r>
          </w:p>
          <w:p w:rsidR="00614D2D" w:rsidRDefault="00614D2D">
            <w:pPr>
              <w:pStyle w:val="TAL"/>
            </w:pPr>
            <w:r>
              <w:t>4- The applet fills the handler with the maximum capacity using AppendTLV() method</w:t>
            </w:r>
          </w:p>
          <w:p w:rsidR="00614D2D" w:rsidRDefault="00614D2D">
            <w:pPr>
              <w:pStyle w:val="TAL"/>
            </w:pPr>
            <w:r>
              <w:t>5- The applet calls clear() method on the EnvelopeResponseHandler</w:t>
            </w:r>
          </w:p>
          <w:p w:rsidR="00614D2D" w:rsidRDefault="00614D2D">
            <w:pPr>
              <w:pStyle w:val="TAL"/>
            </w:pPr>
            <w:r>
              <w:t>6- The applet fills the handler with the maximum capacity plus one, using AppendTLV() method</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r>
              <w:t>1- Applet is triggered</w:t>
            </w:r>
          </w:p>
          <w:p w:rsidR="00614D2D" w:rsidRDefault="00614D2D">
            <w:pPr>
              <w:pStyle w:val="TAL"/>
            </w:pPr>
            <w:r>
              <w:t>2- No exception is thrown</w:t>
            </w:r>
          </w:p>
          <w:p w:rsidR="00614D2D" w:rsidRDefault="00614D2D">
            <w:pPr>
              <w:pStyle w:val="TAL"/>
            </w:pPr>
            <w:r>
              <w:t>3- No exception is thrown</w:t>
            </w:r>
          </w:p>
          <w:p w:rsidR="00614D2D" w:rsidRDefault="00614D2D">
            <w:pPr>
              <w:pStyle w:val="TAL"/>
            </w:pPr>
          </w:p>
          <w:p w:rsidR="00614D2D" w:rsidRDefault="00614D2D">
            <w:pPr>
              <w:pStyle w:val="TAL"/>
            </w:pPr>
            <w:r>
              <w:t>4- No exception is thrown</w:t>
            </w:r>
          </w:p>
          <w:p w:rsidR="00614D2D" w:rsidRDefault="00614D2D">
            <w:pPr>
              <w:pStyle w:val="TAL"/>
            </w:pPr>
            <w:r>
              <w:t>5- No exception is thrown</w:t>
            </w:r>
          </w:p>
          <w:p w:rsidR="00614D2D" w:rsidRDefault="00614D2D">
            <w:pPr>
              <w:pStyle w:val="TAL"/>
            </w:pPr>
          </w:p>
          <w:p w:rsidR="00614D2D" w:rsidRDefault="00614D2D">
            <w:pPr>
              <w:pStyle w:val="TAL"/>
            </w:pPr>
            <w:r>
              <w:t>6- HANDLER_OVERFLOW exception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bl>
    <w:p w:rsidR="00614D2D" w:rsidRDefault="00614D2D" w:rsidP="00614D2D"/>
    <w:p w:rsidR="00614D2D" w:rsidRDefault="00614D2D" w:rsidP="00614D2D">
      <w:pPr>
        <w:pStyle w:val="H6"/>
      </w:pPr>
      <w:r>
        <w:t>6.2.5.21.4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Tested in Framework part: FWK_MHA_ERHD</w:t>
            </w:r>
          </w:p>
        </w:tc>
      </w:tr>
    </w:tbl>
    <w:p w:rsidR="00614D2D" w:rsidRDefault="00614D2D" w:rsidP="00614D2D"/>
    <w:p w:rsidR="00614D2D" w:rsidRDefault="00614D2D" w:rsidP="00614D2D">
      <w:pPr>
        <w:pStyle w:val="Heading3"/>
        <w:keepNext w:val="0"/>
        <w:keepLines w:val="0"/>
      </w:pPr>
      <w:bookmarkStart w:id="309" w:name="_Toc51826745"/>
      <w:bookmarkStart w:id="310" w:name="_Toc117070426"/>
      <w:bookmarkStart w:id="311" w:name="_Toc51828188"/>
      <w:r>
        <w:t>6.2.6</w:t>
      </w:r>
      <w:r>
        <w:tab/>
        <w:t>Class MEProfile</w:t>
      </w:r>
      <w:bookmarkEnd w:id="309"/>
      <w:bookmarkEnd w:id="310"/>
      <w:bookmarkEnd w:id="311"/>
    </w:p>
    <w:p w:rsidR="00614D2D" w:rsidRDefault="00614D2D" w:rsidP="00614D2D">
      <w:pPr>
        <w:pStyle w:val="Heading4"/>
        <w:keepNext w:val="0"/>
        <w:keepLines w:val="0"/>
      </w:pPr>
      <w:bookmarkStart w:id="312" w:name="_Toc51826746"/>
      <w:bookmarkStart w:id="313" w:name="_Toc117070427"/>
      <w:bookmarkStart w:id="314" w:name="_Toc51828189"/>
      <w:r>
        <w:t>6.2.6.1</w:t>
      </w:r>
      <w:r>
        <w:tab/>
        <w:t>Method check (byte index)</w:t>
      </w:r>
      <w:bookmarkEnd w:id="312"/>
      <w:bookmarkEnd w:id="313"/>
      <w:bookmarkEnd w:id="314"/>
    </w:p>
    <w:p w:rsidR="00614D2D" w:rsidRDefault="00614D2D" w:rsidP="00614D2D">
      <w:r>
        <w:t>Test Area Reference: API_2_MEP_CHECB</w:t>
      </w:r>
    </w:p>
    <w:p w:rsidR="00614D2D" w:rsidRDefault="00614D2D" w:rsidP="00614D2D">
      <w:pPr>
        <w:pStyle w:val="H6"/>
        <w:keepNext w:val="0"/>
        <w:keepLines w:val="0"/>
      </w:pPr>
      <w:r>
        <w:t>6.2.6.1.1</w:t>
      </w:r>
      <w:r>
        <w:tab/>
        <w:t>Conformance requirement:</w:t>
      </w:r>
    </w:p>
    <w:p w:rsidR="00614D2D" w:rsidRDefault="00614D2D" w:rsidP="00614D2D">
      <w:r>
        <w:t>The method with following header shall compliant to its definition in the API.</w:t>
      </w:r>
    </w:p>
    <w:p w:rsidR="00614D2D" w:rsidRDefault="00614D2D" w:rsidP="00614D2D">
      <w:pPr>
        <w:pStyle w:val="PL"/>
        <w:rPr>
          <w:noProof w:val="0"/>
        </w:rPr>
      </w:pPr>
      <w:r>
        <w:rPr>
          <w:noProof w:val="0"/>
        </w:rPr>
        <w:t>public static boolean check(byte index)</w:t>
      </w:r>
    </w:p>
    <w:p w:rsidR="00614D2D" w:rsidRDefault="00614D2D" w:rsidP="00614D2D">
      <w:pPr>
        <w:pStyle w:val="PL"/>
        <w:rPr>
          <w:noProof w:val="0"/>
        </w:rPr>
      </w:pPr>
      <w:r>
        <w:rPr>
          <w:noProof w:val="0"/>
        </w:rPr>
        <w:t xml:space="preserve">                     throws </w:t>
      </w:r>
      <w:hyperlink r:id="rId17" w:history="1">
        <w:r>
          <w:rPr>
            <w:rStyle w:val="Hyperlink"/>
            <w:noProof w:val="0"/>
          </w:rPr>
          <w:t>ToolkitException</w:t>
        </w:r>
      </w:hyperlink>
    </w:p>
    <w:p w:rsidR="00614D2D" w:rsidRDefault="00614D2D" w:rsidP="00614D2D">
      <w:pPr>
        <w:pStyle w:val="PL"/>
        <w:rPr>
          <w:noProof w:val="0"/>
        </w:rPr>
      </w:pPr>
    </w:p>
    <w:p w:rsidR="00614D2D" w:rsidRDefault="00614D2D" w:rsidP="00614D2D">
      <w:pPr>
        <w:pStyle w:val="H6"/>
        <w:keepNext w:val="0"/>
        <w:keepLines w:val="0"/>
      </w:pPr>
      <w:r>
        <w:t>6.2.6.1.1.1</w:t>
      </w:r>
      <w:r>
        <w:tab/>
        <w:t>Normal execution</w:t>
      </w:r>
    </w:p>
    <w:p w:rsidR="00614D2D" w:rsidRDefault="00614D2D" w:rsidP="00614D2D">
      <w:pPr>
        <w:pStyle w:val="ListBullet"/>
        <w:numPr>
          <w:ilvl w:val="0"/>
          <w:numId w:val="2"/>
        </w:numPr>
        <w:ind w:left="568" w:hanging="284"/>
      </w:pPr>
      <w:r>
        <w:t>CRRN1: The method checks a facility in the handset profile</w:t>
      </w:r>
      <w:r>
        <w:rPr>
          <w:color w:val="000000"/>
        </w:rPr>
        <w:t>: returns true if supported and false otherwise.</w:t>
      </w:r>
    </w:p>
    <w:p w:rsidR="00614D2D" w:rsidRDefault="00614D2D" w:rsidP="00614D2D">
      <w:pPr>
        <w:pStyle w:val="H6"/>
        <w:keepNext w:val="0"/>
        <w:keepLines w:val="0"/>
      </w:pPr>
      <w:r>
        <w:t>6.2.6.1.1.2</w:t>
      </w:r>
      <w:r>
        <w:tab/>
        <w:t>Parameters error</w:t>
      </w:r>
    </w:p>
    <w:p w:rsidR="00614D2D" w:rsidRDefault="00614D2D" w:rsidP="00614D2D">
      <w:r>
        <w:t>No requirements.</w:t>
      </w:r>
    </w:p>
    <w:p w:rsidR="00614D2D" w:rsidRDefault="00614D2D" w:rsidP="00614D2D">
      <w:pPr>
        <w:pStyle w:val="H6"/>
        <w:keepNext w:val="0"/>
        <w:keepLines w:val="0"/>
      </w:pPr>
      <w:r>
        <w:t>6.2.6.1.1.3</w:t>
      </w:r>
      <w:r>
        <w:tab/>
        <w:t>Context errors</w:t>
      </w:r>
    </w:p>
    <w:p w:rsidR="00614D2D" w:rsidRDefault="00614D2D" w:rsidP="00614D2D">
      <w:pPr>
        <w:pStyle w:val="ListBullet"/>
        <w:numPr>
          <w:ilvl w:val="0"/>
          <w:numId w:val="2"/>
        </w:numPr>
        <w:ind w:left="568" w:hanging="284"/>
      </w:pPr>
      <w:r>
        <w:t>CRRC1: The method shall throw ME_PROFILE_NOT_AVAILABLE ToolkitException if Terminal Profile data are not available</w:t>
      </w:r>
    </w:p>
    <w:p w:rsidR="00614D2D" w:rsidRDefault="00614D2D" w:rsidP="00614D2D">
      <w:pPr>
        <w:pStyle w:val="H6"/>
        <w:keepNext w:val="0"/>
        <w:keepLines w:val="0"/>
      </w:pPr>
      <w:r>
        <w:t>6.2.6.1.2</w:t>
      </w:r>
      <w:r>
        <w:tab/>
        <w:t>Test suite files</w:t>
      </w:r>
    </w:p>
    <w:p w:rsidR="00614D2D" w:rsidRDefault="00614D2D" w:rsidP="00614D2D">
      <w:r>
        <w:t>Specific triggering:</w:t>
      </w:r>
    </w:p>
    <w:p w:rsidR="00614D2D" w:rsidRDefault="00614D2D" w:rsidP="00614D2D">
      <w:pPr>
        <w:pStyle w:val="B1"/>
      </w:pPr>
      <w:r>
        <w:t>EVENT_STATUS_COMMAND</w:t>
      </w:r>
    </w:p>
    <w:p w:rsidR="00614D2D" w:rsidRDefault="00614D2D" w:rsidP="00614D2D">
      <w:r>
        <w:t>No Additional requirements for the GSM personalization:</w:t>
      </w:r>
    </w:p>
    <w:p w:rsidR="00614D2D" w:rsidRDefault="00614D2D" w:rsidP="00614D2D">
      <w:pPr>
        <w:pStyle w:val="B1"/>
        <w:tabs>
          <w:tab w:val="left" w:pos="2268"/>
        </w:tabs>
      </w:pPr>
      <w:r>
        <w:t>Test Script:</w:t>
      </w:r>
      <w:r>
        <w:tab/>
        <w:t>API_2_MEP_CHECB_1.scr</w:t>
      </w:r>
    </w:p>
    <w:p w:rsidR="00614D2D" w:rsidRDefault="00614D2D" w:rsidP="00614D2D">
      <w:pPr>
        <w:pStyle w:val="B1"/>
        <w:tabs>
          <w:tab w:val="left" w:pos="2268"/>
        </w:tabs>
      </w:pPr>
      <w:r>
        <w:t>Test Applet:</w:t>
      </w:r>
      <w:r>
        <w:tab/>
        <w:t>API_2_MEP_CHECB_1.java</w:t>
      </w:r>
    </w:p>
    <w:p w:rsidR="00614D2D" w:rsidRDefault="00614D2D" w:rsidP="00614D2D">
      <w:pPr>
        <w:pStyle w:val="B1"/>
        <w:tabs>
          <w:tab w:val="left" w:pos="2268"/>
        </w:tabs>
      </w:pPr>
      <w:r>
        <w:t>Load Script:</w:t>
      </w:r>
      <w:r>
        <w:tab/>
        <w:t>API_2_MEP_CHECB_1.ldr</w:t>
      </w:r>
    </w:p>
    <w:p w:rsidR="00614D2D" w:rsidRDefault="00614D2D" w:rsidP="00614D2D">
      <w:pPr>
        <w:pStyle w:val="B1"/>
        <w:tabs>
          <w:tab w:val="left" w:pos="2268"/>
        </w:tabs>
      </w:pPr>
      <w:r>
        <w:t>Cleanup Script:</w:t>
      </w:r>
      <w:r>
        <w:tab/>
        <w:t>API_2_MEP_CHECB_1.clr</w:t>
      </w:r>
    </w:p>
    <w:p w:rsidR="00614D2D" w:rsidRDefault="00614D2D" w:rsidP="00614D2D">
      <w:pPr>
        <w:pStyle w:val="B1"/>
        <w:tabs>
          <w:tab w:val="left" w:pos="2268"/>
        </w:tabs>
      </w:pPr>
      <w:r>
        <w:t>Parameter File:</w:t>
      </w:r>
      <w:r>
        <w:tab/>
        <w:t>API_2_MEP_CHECB_1.par</w:t>
      </w:r>
    </w:p>
    <w:p w:rsidR="00614D2D" w:rsidRDefault="00614D2D" w:rsidP="00614D2D">
      <w:pPr>
        <w:pStyle w:val="H6"/>
        <w:keepNext w:val="0"/>
        <w:keepLines w:val="0"/>
      </w:pPr>
      <w:r>
        <w:t>6.2.6.1.3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No Terminal Profile is registered</w:t>
            </w:r>
          </w:p>
          <w:p w:rsidR="00614D2D" w:rsidRDefault="00614D2D">
            <w:pPr>
              <w:pStyle w:val="PL"/>
              <w:rPr>
                <w:noProof w:val="0"/>
              </w:rPr>
            </w:pPr>
            <w:r>
              <w:rPr>
                <w:noProof w:val="0"/>
              </w:rPr>
              <w:t>Triggered by status command</w:t>
            </w:r>
          </w:p>
          <w:p w:rsidR="00614D2D" w:rsidRDefault="00614D2D">
            <w:pPr>
              <w:pStyle w:val="PL"/>
              <w:rPr>
                <w:rFonts w:ascii="Arial" w:hAnsi="Arial"/>
                <w:noProof w:val="0"/>
                <w:sz w:val="18"/>
              </w:rPr>
            </w:pPr>
            <w:r>
              <w:rPr>
                <w:noProof w:val="0"/>
              </w:rPr>
              <w:t>Index = 1</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ME_PROFILE_NOT_AVAILABLE ToolkitException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Terminal Profile, Facility is supported</w:t>
            </w:r>
          </w:p>
          <w:p w:rsidR="00614D2D" w:rsidRDefault="00614D2D">
            <w:pPr>
              <w:pStyle w:val="PL"/>
              <w:rPr>
                <w:rFonts w:ascii="Arial" w:hAnsi="Arial"/>
                <w:noProof w:val="0"/>
                <w:sz w:val="18"/>
              </w:rPr>
            </w:pPr>
            <w:r>
              <w:rPr>
                <w:noProof w:val="0"/>
              </w:rPr>
              <w:t>index = 0</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true is returned by the method</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Terminal Profile, Facility is not supported</w:t>
            </w:r>
          </w:p>
          <w:p w:rsidR="00614D2D" w:rsidRDefault="00614D2D">
            <w:pPr>
              <w:pStyle w:val="PL"/>
              <w:rPr>
                <w:rFonts w:ascii="Arial" w:hAnsi="Arial"/>
                <w:noProof w:val="0"/>
                <w:sz w:val="18"/>
              </w:rPr>
            </w:pPr>
            <w:r>
              <w:rPr>
                <w:noProof w:val="0"/>
              </w:rPr>
              <w:t>index = 15</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false is returned by the method</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6.2.6.1.4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bl>
    <w:p w:rsidR="00614D2D" w:rsidRDefault="00614D2D" w:rsidP="00614D2D"/>
    <w:p w:rsidR="00614D2D" w:rsidRDefault="00614D2D" w:rsidP="00614D2D">
      <w:pPr>
        <w:pStyle w:val="Heading4"/>
        <w:keepNext w:val="0"/>
        <w:keepLines w:val="0"/>
      </w:pPr>
      <w:bookmarkStart w:id="315" w:name="_Toc51826747"/>
      <w:bookmarkStart w:id="316" w:name="_Toc117070428"/>
      <w:bookmarkStart w:id="317" w:name="_Toc51828190"/>
      <w:r>
        <w:t>6.2.6.2</w:t>
      </w:r>
      <w:r>
        <w:tab/>
        <w:t>Method check (byte [ ] mask, short offset, short length)</w:t>
      </w:r>
      <w:bookmarkEnd w:id="315"/>
      <w:bookmarkEnd w:id="316"/>
      <w:bookmarkEnd w:id="317"/>
    </w:p>
    <w:p w:rsidR="00614D2D" w:rsidRDefault="00614D2D" w:rsidP="00614D2D">
      <w:r>
        <w:t>Test Area Reference: API_2_MEP_CHEC_BSS</w:t>
      </w:r>
    </w:p>
    <w:p w:rsidR="00614D2D" w:rsidRDefault="00614D2D" w:rsidP="00614D2D">
      <w:pPr>
        <w:pStyle w:val="H6"/>
        <w:keepNext w:val="0"/>
        <w:keepLines w:val="0"/>
      </w:pPr>
      <w:r>
        <w:t>6.2.6.2.1</w:t>
      </w:r>
      <w:r>
        <w:tab/>
        <w:t>Conformance requirement:</w:t>
      </w:r>
    </w:p>
    <w:p w:rsidR="00614D2D" w:rsidRDefault="00614D2D" w:rsidP="00614D2D">
      <w:r>
        <w:t>The method with following header shall compliant to its definition in the API.</w:t>
      </w:r>
    </w:p>
    <w:p w:rsidR="00614D2D" w:rsidRDefault="00614D2D" w:rsidP="00614D2D">
      <w:pPr>
        <w:pStyle w:val="PL"/>
        <w:rPr>
          <w:noProof w:val="0"/>
        </w:rPr>
      </w:pPr>
      <w:r>
        <w:rPr>
          <w:noProof w:val="0"/>
        </w:rPr>
        <w:t>public static boolean check(byte[] mask,</w:t>
      </w:r>
    </w:p>
    <w:p w:rsidR="00614D2D" w:rsidRDefault="00614D2D" w:rsidP="00614D2D">
      <w:pPr>
        <w:pStyle w:val="PL"/>
        <w:rPr>
          <w:noProof w:val="0"/>
        </w:rPr>
      </w:pPr>
      <w:r>
        <w:rPr>
          <w:noProof w:val="0"/>
        </w:rPr>
        <w:t xml:space="preserve">                            short offset,</w:t>
      </w:r>
    </w:p>
    <w:p w:rsidR="00614D2D" w:rsidRDefault="00614D2D" w:rsidP="00614D2D">
      <w:pPr>
        <w:pStyle w:val="PL"/>
        <w:rPr>
          <w:noProof w:val="0"/>
        </w:rPr>
      </w:pPr>
      <w:r>
        <w:rPr>
          <w:noProof w:val="0"/>
        </w:rPr>
        <w:t xml:space="preserve">                            short 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w:t>
      </w:r>
      <w:hyperlink r:id="rId18" w:history="1">
        <w:r>
          <w:rPr>
            <w:rStyle w:val="Hyperlink"/>
            <w:noProof w:val="0"/>
          </w:rPr>
          <w:t>ToolkitException</w:t>
        </w:r>
      </w:hyperlink>
    </w:p>
    <w:p w:rsidR="00614D2D" w:rsidRDefault="00614D2D" w:rsidP="00614D2D">
      <w:pPr>
        <w:pStyle w:val="PL"/>
        <w:rPr>
          <w:noProof w:val="0"/>
        </w:rPr>
      </w:pPr>
    </w:p>
    <w:p w:rsidR="00614D2D" w:rsidRDefault="00614D2D" w:rsidP="00614D2D">
      <w:pPr>
        <w:pStyle w:val="H6"/>
        <w:keepNext w:val="0"/>
        <w:keepLines w:val="0"/>
      </w:pPr>
      <w:r>
        <w:t>6.2.6.2.1.1</w:t>
      </w:r>
      <w:r>
        <w:tab/>
        <w:t>Normal execution</w:t>
      </w:r>
    </w:p>
    <w:p w:rsidR="00614D2D" w:rsidRDefault="00614D2D" w:rsidP="00614D2D">
      <w:pPr>
        <w:pStyle w:val="ListBullet"/>
        <w:numPr>
          <w:ilvl w:val="0"/>
          <w:numId w:val="2"/>
        </w:numPr>
        <w:ind w:left="568" w:hanging="284"/>
      </w:pPr>
      <w:r>
        <w:t>CRRN1: The method checks all the facilities corresponding to bits set to 1 in the mask buffer: returns true if they are all supported and false if not.</w:t>
      </w:r>
    </w:p>
    <w:p w:rsidR="00614D2D" w:rsidRDefault="00614D2D" w:rsidP="00614D2D">
      <w:pPr>
        <w:pStyle w:val="ListBullet"/>
        <w:numPr>
          <w:ilvl w:val="0"/>
          <w:numId w:val="2"/>
        </w:numPr>
        <w:ind w:left="568" w:hanging="284"/>
      </w:pPr>
      <w:r>
        <w:t>CRRN2: The method returns true if the length to check is 0.</w:t>
      </w:r>
    </w:p>
    <w:p w:rsidR="00614D2D" w:rsidRDefault="00614D2D" w:rsidP="00614D2D">
      <w:pPr>
        <w:pStyle w:val="H6"/>
        <w:keepNext w:val="0"/>
        <w:keepLines w:val="0"/>
      </w:pPr>
      <w:r>
        <w:t>6.2.6.2.1.2</w:t>
      </w:r>
      <w:r>
        <w:tab/>
        <w:t>Parameters error</w:t>
      </w:r>
    </w:p>
    <w:p w:rsidR="00614D2D" w:rsidRDefault="00614D2D" w:rsidP="00614D2D">
      <w:pPr>
        <w:pStyle w:val="ListBullet"/>
        <w:numPr>
          <w:ilvl w:val="0"/>
          <w:numId w:val="2"/>
        </w:numPr>
        <w:ind w:left="568" w:hanging="284"/>
      </w:pPr>
      <w:r>
        <w:t>CRRP1: The method shall throw java.lang.NullPointerException if mask is null.</w:t>
      </w:r>
    </w:p>
    <w:p w:rsidR="00614D2D" w:rsidRDefault="00614D2D" w:rsidP="00614D2D">
      <w:pPr>
        <w:pStyle w:val="ListBullet"/>
        <w:numPr>
          <w:ilvl w:val="0"/>
          <w:numId w:val="2"/>
        </w:numPr>
        <w:ind w:left="568" w:hanging="284"/>
      </w:pPr>
      <w:r>
        <w:t>CRRP2: The method shall throw java.lang.ArrayIndexOutOfBoundsException if offset or length or both would cause access outside array bounds.</w:t>
      </w:r>
    </w:p>
    <w:p w:rsidR="00614D2D" w:rsidRDefault="00614D2D" w:rsidP="00614D2D">
      <w:pPr>
        <w:pStyle w:val="ListBullet"/>
        <w:numPr>
          <w:ilvl w:val="0"/>
          <w:numId w:val="2"/>
        </w:numPr>
        <w:ind w:left="568" w:hanging="284"/>
      </w:pPr>
      <w:r>
        <w:t>CRRP3: The method shall throw ME_PROFILE_NOT_AVAILABLE ToolkitException if Terminal Profile data are not available.</w:t>
      </w:r>
    </w:p>
    <w:p w:rsidR="00614D2D" w:rsidRDefault="00614D2D" w:rsidP="00614D2D">
      <w:pPr>
        <w:pStyle w:val="H6"/>
        <w:keepNext w:val="0"/>
        <w:keepLines w:val="0"/>
      </w:pPr>
      <w:r>
        <w:t>6.2.6.2.1.3</w:t>
      </w:r>
      <w:r>
        <w:tab/>
        <w:t>Context errors</w:t>
      </w:r>
    </w:p>
    <w:p w:rsidR="00614D2D" w:rsidRDefault="00614D2D" w:rsidP="00614D2D">
      <w:r>
        <w:t>No requirements.</w:t>
      </w:r>
    </w:p>
    <w:p w:rsidR="00614D2D" w:rsidRDefault="00614D2D" w:rsidP="00614D2D">
      <w:pPr>
        <w:pStyle w:val="H6"/>
        <w:keepNext w:val="0"/>
        <w:keepLines w:val="0"/>
      </w:pPr>
      <w:r>
        <w:t>6.2.6.2.2</w:t>
      </w:r>
      <w:r>
        <w:tab/>
        <w:t>Test suite files</w:t>
      </w:r>
    </w:p>
    <w:p w:rsidR="00614D2D" w:rsidRDefault="00614D2D" w:rsidP="00614D2D">
      <w:r>
        <w:t>Specific triggering:</w:t>
      </w:r>
    </w:p>
    <w:p w:rsidR="00614D2D" w:rsidRDefault="00614D2D" w:rsidP="00614D2D">
      <w:pPr>
        <w:pStyle w:val="B1"/>
      </w:pPr>
      <w:r>
        <w:t>UNFORMATTED_SMS_PP_UPD</w:t>
      </w:r>
    </w:p>
    <w:p w:rsidR="00614D2D" w:rsidRDefault="00614D2D" w:rsidP="00614D2D">
      <w:r>
        <w:t>No Additional requirements for the GSM personalization:</w:t>
      </w:r>
    </w:p>
    <w:p w:rsidR="00614D2D" w:rsidRDefault="00614D2D" w:rsidP="00614D2D">
      <w:pPr>
        <w:pStyle w:val="B1"/>
        <w:tabs>
          <w:tab w:val="left" w:pos="2268"/>
        </w:tabs>
      </w:pPr>
      <w:r>
        <w:t>Test Script:</w:t>
      </w:r>
      <w:r>
        <w:tab/>
        <w:t>API_2_MEP_CHEC_BSS_1.scr</w:t>
      </w:r>
    </w:p>
    <w:p w:rsidR="00614D2D" w:rsidRDefault="00614D2D" w:rsidP="00614D2D">
      <w:pPr>
        <w:pStyle w:val="B1"/>
        <w:tabs>
          <w:tab w:val="left" w:pos="2268"/>
        </w:tabs>
      </w:pPr>
      <w:r>
        <w:t>Test Applet:</w:t>
      </w:r>
      <w:r>
        <w:tab/>
        <w:t>API_2_MEP_CHEC_BSS_1.java</w:t>
      </w:r>
    </w:p>
    <w:p w:rsidR="00614D2D" w:rsidRDefault="00614D2D" w:rsidP="00614D2D">
      <w:pPr>
        <w:pStyle w:val="B1"/>
        <w:tabs>
          <w:tab w:val="left" w:pos="2268"/>
        </w:tabs>
      </w:pPr>
      <w:r>
        <w:t>Load Script:</w:t>
      </w:r>
      <w:r>
        <w:tab/>
        <w:t>API_2_MEP_CHEC_BSS_1.ldr (the applet is loaded without INI after the reset (RST))</w:t>
      </w:r>
    </w:p>
    <w:p w:rsidR="00614D2D" w:rsidRDefault="00614D2D" w:rsidP="00614D2D">
      <w:pPr>
        <w:pStyle w:val="B1"/>
        <w:tabs>
          <w:tab w:val="left" w:pos="2268"/>
        </w:tabs>
      </w:pPr>
      <w:r>
        <w:t>Cleanup Script:</w:t>
      </w:r>
      <w:r>
        <w:tab/>
        <w:t>API_2_MEP_CHEC_BSS_1.clr</w:t>
      </w:r>
    </w:p>
    <w:p w:rsidR="00614D2D" w:rsidRDefault="00614D2D" w:rsidP="00614D2D">
      <w:pPr>
        <w:pStyle w:val="B1"/>
        <w:tabs>
          <w:tab w:val="left" w:pos="2268"/>
        </w:tabs>
      </w:pPr>
      <w:r>
        <w:t>Parameter File:</w:t>
      </w:r>
      <w:r>
        <w:tab/>
        <w:t>API_2_MEP_CHEC_BSS_1.par</w:t>
      </w:r>
    </w:p>
    <w:p w:rsidR="00614D2D" w:rsidRDefault="00614D2D" w:rsidP="00614D2D">
      <w:pPr>
        <w:pStyle w:val="H6"/>
      </w:pPr>
      <w:r>
        <w:t>6.2.6.2.3</w:t>
      </w:r>
      <w:r>
        <w:tab/>
        <w:t>Test procedure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37"/>
        <w:gridCol w:w="4961"/>
        <w:gridCol w:w="2384"/>
        <w:gridCol w:w="1443"/>
      </w:tblGrid>
      <w:tr w:rsidR="00614D2D" w:rsidTr="00614D2D">
        <w:trPr>
          <w:jc w:val="center"/>
        </w:trPr>
        <w:tc>
          <w:tcPr>
            <w:tcW w:w="437"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96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384"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 Expectation</w:t>
            </w:r>
          </w:p>
        </w:tc>
        <w:tc>
          <w:tcPr>
            <w:tcW w:w="1443"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rPr>
          <w:jc w:val="center"/>
        </w:trPr>
        <w:tc>
          <w:tcPr>
            <w:tcW w:w="437"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c>
          <w:tcPr>
            <w:tcW w:w="496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No Terminal Profile is registered</w:t>
            </w:r>
          </w:p>
          <w:p w:rsidR="00614D2D" w:rsidRDefault="00614D2D">
            <w:pPr>
              <w:pStyle w:val="PL"/>
              <w:keepNext/>
              <w:keepLines/>
              <w:rPr>
                <w:noProof w:val="0"/>
              </w:rPr>
            </w:pPr>
            <w:r>
              <w:rPr>
                <w:noProof w:val="0"/>
              </w:rPr>
              <w:t>Triggered by unformatted SMS</w:t>
            </w:r>
          </w:p>
          <w:p w:rsidR="00614D2D" w:rsidRDefault="00614D2D">
            <w:pPr>
              <w:pStyle w:val="PL"/>
              <w:keepNext/>
              <w:keepLines/>
              <w:rPr>
                <w:noProof w:val="0"/>
              </w:rPr>
            </w:pPr>
            <w:r>
              <w:rPr>
                <w:noProof w:val="0"/>
              </w:rPr>
              <w:t>Mask = 0xFFFFFFFFFFFFFFFFFFFFFFFFFFFFFFFF7F</w:t>
            </w:r>
          </w:p>
          <w:p w:rsidR="00614D2D" w:rsidRDefault="00614D2D">
            <w:pPr>
              <w:pStyle w:val="PL"/>
              <w:keepNext/>
              <w:keepLines/>
              <w:rPr>
                <w:noProof w:val="0"/>
              </w:rPr>
            </w:pPr>
            <w:r>
              <w:rPr>
                <w:noProof w:val="0"/>
              </w:rPr>
              <w:t>Offset = 0</w:t>
            </w:r>
          </w:p>
          <w:p w:rsidR="00614D2D" w:rsidRDefault="00614D2D">
            <w:pPr>
              <w:pStyle w:val="PL"/>
              <w:keepNext/>
              <w:keepLines/>
              <w:rPr>
                <w:rFonts w:ascii="Arial" w:hAnsi="Arial"/>
                <w:noProof w:val="0"/>
                <w:sz w:val="18"/>
              </w:rPr>
            </w:pPr>
            <w:r>
              <w:rPr>
                <w:noProof w:val="0"/>
              </w:rPr>
              <w:t>Length = 16</w:t>
            </w:r>
          </w:p>
        </w:tc>
        <w:tc>
          <w:tcPr>
            <w:tcW w:w="2384"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ME_PROFILE_NOT_AVAILABLE ToolkitException is thrown</w:t>
            </w:r>
          </w:p>
        </w:tc>
        <w:tc>
          <w:tcPr>
            <w:tcW w:w="1443"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37"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c>
          <w:tcPr>
            <w:tcW w:w="496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NULL as parameter to check</w:t>
            </w:r>
          </w:p>
          <w:p w:rsidR="00614D2D" w:rsidRDefault="00614D2D">
            <w:pPr>
              <w:pStyle w:val="PL"/>
              <w:keepNext/>
              <w:keepLines/>
              <w:rPr>
                <w:rFonts w:ascii="Arial" w:hAnsi="Arial"/>
                <w:noProof w:val="0"/>
                <w:sz w:val="18"/>
              </w:rPr>
            </w:pPr>
            <w:r>
              <w:rPr>
                <w:noProof w:val="0"/>
              </w:rPr>
              <w:t>mask= NULL</w:t>
            </w:r>
          </w:p>
        </w:tc>
        <w:tc>
          <w:tcPr>
            <w:tcW w:w="2384"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NullPointerException is thrown</w:t>
            </w:r>
          </w:p>
        </w:tc>
        <w:tc>
          <w:tcPr>
            <w:tcW w:w="1443"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37"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96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Offset &gt; mask.length</w:t>
            </w:r>
          </w:p>
          <w:p w:rsidR="00614D2D" w:rsidRDefault="00614D2D">
            <w:pPr>
              <w:pStyle w:val="PL"/>
              <w:rPr>
                <w:noProof w:val="0"/>
              </w:rPr>
            </w:pPr>
            <w:r>
              <w:rPr>
                <w:noProof w:val="0"/>
              </w:rPr>
              <w:t>mask = 0xFFFFFFFFFFFFFFFFFFFFFFFFFFFFFFFF7F</w:t>
            </w:r>
          </w:p>
          <w:p w:rsidR="00614D2D" w:rsidRDefault="00614D2D">
            <w:pPr>
              <w:pStyle w:val="PL"/>
              <w:rPr>
                <w:rFonts w:ascii="Arial" w:hAnsi="Arial"/>
                <w:noProof w:val="0"/>
                <w:sz w:val="18"/>
              </w:rPr>
            </w:pPr>
            <w:r>
              <w:rPr>
                <w:noProof w:val="0"/>
              </w:rPr>
              <w:t>Offset = 17</w:t>
            </w:r>
          </w:p>
        </w:tc>
        <w:tc>
          <w:tcPr>
            <w:tcW w:w="2384"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1443"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37"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96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Offset &lt; 0</w:t>
            </w:r>
          </w:p>
          <w:p w:rsidR="00614D2D" w:rsidRDefault="00614D2D">
            <w:pPr>
              <w:pStyle w:val="PL"/>
              <w:rPr>
                <w:noProof w:val="0"/>
              </w:rPr>
            </w:pPr>
            <w:r>
              <w:rPr>
                <w:noProof w:val="0"/>
              </w:rPr>
              <w:t>mask = 0xFFFFFFFFFFFFFFFFFFFFFFFFFFFFFFFF7F</w:t>
            </w:r>
          </w:p>
          <w:p w:rsidR="00614D2D" w:rsidRDefault="00614D2D">
            <w:pPr>
              <w:pStyle w:val="PL"/>
              <w:rPr>
                <w:rFonts w:ascii="Arial" w:hAnsi="Arial"/>
                <w:noProof w:val="0"/>
                <w:sz w:val="18"/>
              </w:rPr>
            </w:pPr>
            <w:r>
              <w:rPr>
                <w:noProof w:val="0"/>
              </w:rPr>
              <w:t>Offset = -1</w:t>
            </w:r>
          </w:p>
        </w:tc>
        <w:tc>
          <w:tcPr>
            <w:tcW w:w="2384"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1443"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37"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96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Length &gt; mask.length</w:t>
            </w:r>
          </w:p>
          <w:p w:rsidR="00614D2D" w:rsidRDefault="00614D2D">
            <w:pPr>
              <w:pStyle w:val="PL"/>
              <w:rPr>
                <w:noProof w:val="0"/>
              </w:rPr>
            </w:pPr>
            <w:r>
              <w:rPr>
                <w:noProof w:val="0"/>
              </w:rPr>
              <w:t>mask = 0xFFFFFFFFFFFFFFFFFFFFFFFFFFFFFFFF7F</w:t>
            </w:r>
          </w:p>
          <w:p w:rsidR="00614D2D" w:rsidRDefault="00614D2D">
            <w:pPr>
              <w:pStyle w:val="PL"/>
              <w:rPr>
                <w:noProof w:val="0"/>
              </w:rPr>
            </w:pPr>
            <w:r>
              <w:rPr>
                <w:noProof w:val="0"/>
              </w:rPr>
              <w:t>Offset = 0</w:t>
            </w:r>
          </w:p>
          <w:p w:rsidR="00614D2D" w:rsidRDefault="00614D2D">
            <w:pPr>
              <w:pStyle w:val="PL"/>
              <w:rPr>
                <w:rFonts w:ascii="Arial" w:hAnsi="Arial"/>
                <w:noProof w:val="0"/>
                <w:sz w:val="18"/>
              </w:rPr>
            </w:pPr>
            <w:r>
              <w:rPr>
                <w:noProof w:val="0"/>
              </w:rPr>
              <w:t>Length = 18</w:t>
            </w:r>
          </w:p>
        </w:tc>
        <w:tc>
          <w:tcPr>
            <w:tcW w:w="2384"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1443"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37"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96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Offset + length &gt; mask.length</w:t>
            </w:r>
          </w:p>
          <w:p w:rsidR="00614D2D" w:rsidRDefault="00614D2D">
            <w:pPr>
              <w:pStyle w:val="PL"/>
              <w:rPr>
                <w:noProof w:val="0"/>
              </w:rPr>
            </w:pPr>
            <w:r>
              <w:rPr>
                <w:noProof w:val="0"/>
              </w:rPr>
              <w:t>Mask = 0xFFFFFFFFFFFFFFFFFFFFFFFFFFFFFFFF7F</w:t>
            </w:r>
          </w:p>
          <w:p w:rsidR="00614D2D" w:rsidRDefault="00614D2D">
            <w:pPr>
              <w:pStyle w:val="PL"/>
              <w:rPr>
                <w:noProof w:val="0"/>
              </w:rPr>
            </w:pPr>
            <w:r>
              <w:rPr>
                <w:noProof w:val="0"/>
              </w:rPr>
              <w:t>Offset = 9</w:t>
            </w:r>
          </w:p>
          <w:p w:rsidR="00614D2D" w:rsidRDefault="00614D2D">
            <w:pPr>
              <w:pStyle w:val="PL"/>
              <w:rPr>
                <w:rFonts w:ascii="Arial" w:hAnsi="Arial"/>
                <w:noProof w:val="0"/>
                <w:sz w:val="18"/>
              </w:rPr>
            </w:pPr>
            <w:r>
              <w:rPr>
                <w:noProof w:val="0"/>
              </w:rPr>
              <w:t>Length = 9</w:t>
            </w:r>
          </w:p>
        </w:tc>
        <w:tc>
          <w:tcPr>
            <w:tcW w:w="2384"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1443"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37"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96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length = 0</w:t>
            </w:r>
          </w:p>
          <w:p w:rsidR="00614D2D" w:rsidRDefault="00614D2D">
            <w:pPr>
              <w:pStyle w:val="PL"/>
              <w:rPr>
                <w:noProof w:val="0"/>
              </w:rPr>
            </w:pPr>
            <w:r>
              <w:rPr>
                <w:noProof w:val="0"/>
              </w:rPr>
              <w:t>mask = 0xFFFFFFFFFFFFFFFFFFFFFFFFFFFFFFFF7F</w:t>
            </w:r>
          </w:p>
          <w:p w:rsidR="00614D2D" w:rsidRDefault="00614D2D">
            <w:pPr>
              <w:pStyle w:val="PL"/>
              <w:rPr>
                <w:noProof w:val="0"/>
              </w:rPr>
            </w:pPr>
            <w:r>
              <w:rPr>
                <w:noProof w:val="0"/>
              </w:rPr>
              <w:t>Offset = 0</w:t>
            </w:r>
          </w:p>
          <w:p w:rsidR="00614D2D" w:rsidRDefault="00614D2D">
            <w:pPr>
              <w:pStyle w:val="PL"/>
              <w:rPr>
                <w:rFonts w:ascii="Arial" w:hAnsi="Arial"/>
                <w:noProof w:val="0"/>
                <w:sz w:val="18"/>
              </w:rPr>
            </w:pPr>
            <w:r>
              <w:rPr>
                <w:noProof w:val="0"/>
              </w:rPr>
              <w:t>Length = 0</w:t>
            </w:r>
          </w:p>
        </w:tc>
        <w:tc>
          <w:tcPr>
            <w:tcW w:w="2384"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true is returned</w:t>
            </w:r>
          </w:p>
        </w:tc>
        <w:tc>
          <w:tcPr>
            <w:tcW w:w="1443"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37"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96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Check all the Terminal Profile</w:t>
            </w:r>
          </w:p>
          <w:p w:rsidR="00614D2D" w:rsidRDefault="00614D2D">
            <w:pPr>
              <w:pStyle w:val="PL"/>
              <w:rPr>
                <w:noProof w:val="0"/>
              </w:rPr>
            </w:pPr>
            <w:r>
              <w:rPr>
                <w:noProof w:val="0"/>
              </w:rPr>
              <w:t>mask = 0xFFFFFFFFFFFFFFFFFFFFFFFFFFFFFFFF7F</w:t>
            </w:r>
          </w:p>
          <w:p w:rsidR="00614D2D" w:rsidRDefault="00614D2D">
            <w:pPr>
              <w:pStyle w:val="PL"/>
              <w:rPr>
                <w:noProof w:val="0"/>
              </w:rPr>
            </w:pPr>
            <w:r>
              <w:rPr>
                <w:noProof w:val="0"/>
              </w:rPr>
              <w:t>Offset = 0</w:t>
            </w:r>
          </w:p>
          <w:p w:rsidR="00614D2D" w:rsidRDefault="00614D2D">
            <w:pPr>
              <w:pStyle w:val="PL"/>
              <w:rPr>
                <w:rFonts w:ascii="Arial" w:hAnsi="Arial"/>
                <w:noProof w:val="0"/>
                <w:sz w:val="18"/>
              </w:rPr>
            </w:pPr>
            <w:r>
              <w:rPr>
                <w:noProof w:val="0"/>
              </w:rPr>
              <w:t>Length = 16</w:t>
            </w:r>
          </w:p>
        </w:tc>
        <w:tc>
          <w:tcPr>
            <w:tcW w:w="2384"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false is returned by the method because facility 15 is not supported</w:t>
            </w:r>
          </w:p>
        </w:tc>
        <w:tc>
          <w:tcPr>
            <w:tcW w:w="1443"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37"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96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Check a part of the Terminal Profile</w:t>
            </w:r>
          </w:p>
          <w:p w:rsidR="00614D2D" w:rsidRDefault="00614D2D">
            <w:pPr>
              <w:pStyle w:val="PL"/>
              <w:rPr>
                <w:noProof w:val="0"/>
              </w:rPr>
            </w:pPr>
            <w:r>
              <w:rPr>
                <w:noProof w:val="0"/>
              </w:rPr>
              <w:t>mask = 0xFFFFFFFFFFFFFFFFFFFFFFFFFFFFFFFF7F</w:t>
            </w:r>
          </w:p>
          <w:p w:rsidR="00614D2D" w:rsidRDefault="00614D2D">
            <w:pPr>
              <w:pStyle w:val="PL"/>
              <w:rPr>
                <w:noProof w:val="0"/>
              </w:rPr>
            </w:pPr>
            <w:r>
              <w:rPr>
                <w:noProof w:val="0"/>
              </w:rPr>
              <w:t>Offset = 15</w:t>
            </w:r>
          </w:p>
          <w:p w:rsidR="00614D2D" w:rsidRDefault="00614D2D">
            <w:pPr>
              <w:pStyle w:val="PL"/>
              <w:rPr>
                <w:rFonts w:ascii="Arial" w:hAnsi="Arial"/>
                <w:noProof w:val="0"/>
                <w:sz w:val="18"/>
              </w:rPr>
            </w:pPr>
            <w:r>
              <w:rPr>
                <w:noProof w:val="0"/>
              </w:rPr>
              <w:t>Length = 2</w:t>
            </w:r>
          </w:p>
        </w:tc>
        <w:tc>
          <w:tcPr>
            <w:tcW w:w="2384"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 xml:space="preserve">true is returned by the method: the 16 first facilities except facility 15 have been successfully checked </w:t>
            </w:r>
          </w:p>
        </w:tc>
        <w:tc>
          <w:tcPr>
            <w:tcW w:w="1443"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37"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96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Check a part of the Terminal Profile</w:t>
            </w:r>
          </w:p>
          <w:p w:rsidR="00614D2D" w:rsidRDefault="00614D2D">
            <w:pPr>
              <w:pStyle w:val="PL"/>
              <w:rPr>
                <w:noProof w:val="0"/>
              </w:rPr>
            </w:pPr>
            <w:r>
              <w:rPr>
                <w:noProof w:val="0"/>
              </w:rPr>
              <w:t>mask = 0x0080</w:t>
            </w:r>
          </w:p>
          <w:p w:rsidR="00614D2D" w:rsidRDefault="00614D2D">
            <w:pPr>
              <w:pStyle w:val="PL"/>
              <w:rPr>
                <w:noProof w:val="0"/>
              </w:rPr>
            </w:pPr>
            <w:r>
              <w:rPr>
                <w:noProof w:val="0"/>
              </w:rPr>
              <w:t>Offset = 0</w:t>
            </w:r>
          </w:p>
          <w:p w:rsidR="00614D2D" w:rsidRDefault="00614D2D">
            <w:pPr>
              <w:pStyle w:val="PL"/>
              <w:rPr>
                <w:rFonts w:ascii="Arial" w:hAnsi="Arial"/>
                <w:noProof w:val="0"/>
                <w:sz w:val="18"/>
              </w:rPr>
            </w:pPr>
            <w:r>
              <w:rPr>
                <w:noProof w:val="0"/>
              </w:rPr>
              <w:t>Length = 2</w:t>
            </w:r>
          </w:p>
        </w:tc>
        <w:tc>
          <w:tcPr>
            <w:tcW w:w="2384"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false is returned by the method only facility 15 is checked and not supported.</w:t>
            </w:r>
          </w:p>
        </w:tc>
        <w:tc>
          <w:tcPr>
            <w:tcW w:w="1443"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6.2.6.2.4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1729"/>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172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172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8, 9, 10</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172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172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172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172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bl>
    <w:p w:rsidR="00614D2D" w:rsidRDefault="00614D2D" w:rsidP="00614D2D"/>
    <w:p w:rsidR="00614D2D" w:rsidRDefault="00614D2D" w:rsidP="00614D2D">
      <w:pPr>
        <w:pStyle w:val="Heading4"/>
        <w:keepNext w:val="0"/>
        <w:keepLines w:val="0"/>
      </w:pPr>
      <w:bookmarkStart w:id="318" w:name="_Toc51826748"/>
      <w:bookmarkStart w:id="319" w:name="_Toc117070429"/>
      <w:bookmarkStart w:id="320" w:name="_Toc51828191"/>
      <w:r>
        <w:t>6.2.6.3</w:t>
      </w:r>
      <w:r>
        <w:tab/>
        <w:t>Method check (short index)</w:t>
      </w:r>
      <w:bookmarkEnd w:id="318"/>
      <w:bookmarkEnd w:id="319"/>
      <w:bookmarkEnd w:id="320"/>
    </w:p>
    <w:p w:rsidR="00614D2D" w:rsidRDefault="00614D2D" w:rsidP="00614D2D">
      <w:r>
        <w:t>Test Area Reference: API_2_MEP_CHECS</w:t>
      </w:r>
    </w:p>
    <w:p w:rsidR="00614D2D" w:rsidRDefault="00614D2D" w:rsidP="00614D2D">
      <w:pPr>
        <w:pStyle w:val="H6"/>
        <w:keepNext w:val="0"/>
        <w:keepLines w:val="0"/>
      </w:pPr>
      <w:r>
        <w:t>6.2.6.3.1</w:t>
      </w:r>
      <w:r>
        <w:tab/>
        <w:t>Conformance requirement:</w:t>
      </w:r>
    </w:p>
    <w:p w:rsidR="00614D2D" w:rsidRDefault="00614D2D" w:rsidP="00614D2D">
      <w:r>
        <w:t>The method with following header shall compliant to its definition in the API.</w:t>
      </w:r>
    </w:p>
    <w:p w:rsidR="00614D2D" w:rsidRDefault="00614D2D" w:rsidP="00614D2D">
      <w:pPr>
        <w:pStyle w:val="PL"/>
        <w:rPr>
          <w:noProof w:val="0"/>
        </w:rPr>
      </w:pPr>
      <w:r>
        <w:rPr>
          <w:noProof w:val="0"/>
        </w:rPr>
        <w:t>public static boolean check(short index)</w:t>
      </w:r>
    </w:p>
    <w:p w:rsidR="00614D2D" w:rsidRDefault="00614D2D" w:rsidP="00614D2D">
      <w:pPr>
        <w:pStyle w:val="PL"/>
        <w:rPr>
          <w:noProof w:val="0"/>
        </w:rPr>
      </w:pPr>
      <w:r>
        <w:rPr>
          <w:noProof w:val="0"/>
        </w:rPr>
        <w:t xml:space="preserve">                     throws </w:t>
      </w:r>
      <w:hyperlink r:id="rId19" w:history="1">
        <w:r>
          <w:rPr>
            <w:rStyle w:val="Hyperlink"/>
            <w:noProof w:val="0"/>
          </w:rPr>
          <w:t>ToolkitException</w:t>
        </w:r>
      </w:hyperlink>
    </w:p>
    <w:p w:rsidR="00614D2D" w:rsidRDefault="00614D2D" w:rsidP="00614D2D">
      <w:pPr>
        <w:pStyle w:val="PL"/>
        <w:rPr>
          <w:noProof w:val="0"/>
        </w:rPr>
      </w:pPr>
    </w:p>
    <w:p w:rsidR="00614D2D" w:rsidRDefault="00614D2D" w:rsidP="00614D2D">
      <w:pPr>
        <w:pStyle w:val="H6"/>
        <w:keepNext w:val="0"/>
        <w:keepLines w:val="0"/>
      </w:pPr>
      <w:r>
        <w:t>6.2.6.3.1.1</w:t>
      </w:r>
      <w:r>
        <w:tab/>
        <w:t>Normal execution</w:t>
      </w:r>
    </w:p>
    <w:p w:rsidR="00614D2D" w:rsidRDefault="00614D2D" w:rsidP="00614D2D">
      <w:pPr>
        <w:pStyle w:val="ListBullet"/>
        <w:numPr>
          <w:ilvl w:val="0"/>
          <w:numId w:val="2"/>
        </w:numPr>
        <w:ind w:left="568" w:hanging="284"/>
      </w:pPr>
      <w:r>
        <w:t>CRRN1: The method checks a facility in the handset profile</w:t>
      </w:r>
      <w:r>
        <w:rPr>
          <w:color w:val="000000"/>
        </w:rPr>
        <w:t xml:space="preserve">: </w:t>
      </w:r>
      <w:r>
        <w:t>returns true if the facility is supported, false if facility is not supported, or if facility-index outside MEProfile data.</w:t>
      </w:r>
    </w:p>
    <w:p w:rsidR="00614D2D" w:rsidRDefault="00614D2D" w:rsidP="00614D2D">
      <w:pPr>
        <w:pStyle w:val="H6"/>
        <w:keepNext w:val="0"/>
        <w:keepLines w:val="0"/>
      </w:pPr>
      <w:r>
        <w:t>6.2.6.3.1.2</w:t>
      </w:r>
      <w:r>
        <w:tab/>
        <w:t>Parameters error</w:t>
      </w:r>
    </w:p>
    <w:p w:rsidR="00614D2D" w:rsidRDefault="00614D2D" w:rsidP="00614D2D">
      <w:r>
        <w:t>No requirements.</w:t>
      </w:r>
    </w:p>
    <w:p w:rsidR="00614D2D" w:rsidRDefault="00614D2D" w:rsidP="00614D2D">
      <w:pPr>
        <w:pStyle w:val="H6"/>
        <w:keepNext w:val="0"/>
        <w:keepLines w:val="0"/>
      </w:pPr>
      <w:r>
        <w:t>6.2.6.3.1.3</w:t>
      </w:r>
      <w:r>
        <w:tab/>
        <w:t>Context errors</w:t>
      </w:r>
    </w:p>
    <w:p w:rsidR="00614D2D" w:rsidRDefault="00614D2D" w:rsidP="00614D2D">
      <w:pPr>
        <w:pStyle w:val="ListBullet"/>
        <w:numPr>
          <w:ilvl w:val="0"/>
          <w:numId w:val="2"/>
        </w:numPr>
        <w:ind w:left="568" w:hanging="284"/>
      </w:pPr>
      <w:r>
        <w:t>CRRC1: The method shall throw ME_PROFILE_NOT_AVAILABLE ToolkitException if Terminal Profile data are not available</w:t>
      </w:r>
    </w:p>
    <w:p w:rsidR="00614D2D" w:rsidRDefault="00614D2D" w:rsidP="00614D2D">
      <w:pPr>
        <w:pStyle w:val="H6"/>
        <w:keepNext w:val="0"/>
        <w:keepLines w:val="0"/>
      </w:pPr>
      <w:r>
        <w:t>6.2.6.3.2</w:t>
      </w:r>
      <w:r>
        <w:tab/>
        <w:t>Test suite files</w:t>
      </w:r>
    </w:p>
    <w:p w:rsidR="00614D2D" w:rsidRDefault="00614D2D" w:rsidP="00614D2D">
      <w:r>
        <w:t>Specific triggering:</w:t>
      </w:r>
    </w:p>
    <w:p w:rsidR="00614D2D" w:rsidRDefault="00614D2D" w:rsidP="00614D2D">
      <w:pPr>
        <w:pStyle w:val="B1"/>
      </w:pPr>
      <w:r>
        <w:t>EVENT_STATUS_COMMAND</w:t>
      </w:r>
    </w:p>
    <w:p w:rsidR="00614D2D" w:rsidRDefault="00614D2D" w:rsidP="00614D2D">
      <w:r>
        <w:t>No Additional requirements for the GSM personalization:</w:t>
      </w:r>
    </w:p>
    <w:p w:rsidR="00614D2D" w:rsidRDefault="00614D2D" w:rsidP="00614D2D">
      <w:pPr>
        <w:pStyle w:val="B1"/>
        <w:tabs>
          <w:tab w:val="left" w:pos="2268"/>
        </w:tabs>
      </w:pPr>
      <w:r>
        <w:t>Test Script:</w:t>
      </w:r>
      <w:r>
        <w:tab/>
        <w:t>API_2_MEP_CHECS_1.scr</w:t>
      </w:r>
    </w:p>
    <w:p w:rsidR="00614D2D" w:rsidRDefault="00614D2D" w:rsidP="00614D2D">
      <w:pPr>
        <w:pStyle w:val="B1"/>
        <w:tabs>
          <w:tab w:val="left" w:pos="2268"/>
        </w:tabs>
      </w:pPr>
      <w:r>
        <w:t>Test Applet:</w:t>
      </w:r>
      <w:r>
        <w:tab/>
        <w:t>API_2_MEP_CHECS_1.java</w:t>
      </w:r>
    </w:p>
    <w:p w:rsidR="00614D2D" w:rsidRDefault="00614D2D" w:rsidP="00614D2D">
      <w:pPr>
        <w:pStyle w:val="B1"/>
        <w:tabs>
          <w:tab w:val="left" w:pos="2268"/>
        </w:tabs>
      </w:pPr>
      <w:r>
        <w:t>Load Script:</w:t>
      </w:r>
      <w:r>
        <w:tab/>
        <w:t>API_2_MEP_CHECS_1.ldr</w:t>
      </w:r>
    </w:p>
    <w:p w:rsidR="00614D2D" w:rsidRDefault="00614D2D" w:rsidP="00614D2D">
      <w:pPr>
        <w:pStyle w:val="B1"/>
        <w:tabs>
          <w:tab w:val="left" w:pos="2268"/>
        </w:tabs>
      </w:pPr>
      <w:r>
        <w:t>Cleanup Script:</w:t>
      </w:r>
      <w:r>
        <w:tab/>
        <w:t>API_2_MEP_CHECS_1.clr</w:t>
      </w:r>
    </w:p>
    <w:p w:rsidR="00614D2D" w:rsidRDefault="00614D2D" w:rsidP="00614D2D">
      <w:pPr>
        <w:pStyle w:val="B1"/>
        <w:tabs>
          <w:tab w:val="left" w:pos="2268"/>
        </w:tabs>
      </w:pPr>
      <w:r>
        <w:t>Parameter File:</w:t>
      </w:r>
      <w:r>
        <w:tab/>
        <w:t>API_2_MEP_CHECS_1.par</w:t>
      </w:r>
    </w:p>
    <w:p w:rsidR="00614D2D" w:rsidRDefault="00614D2D" w:rsidP="00614D2D">
      <w:pPr>
        <w:pStyle w:val="H6"/>
        <w:keepNext w:val="0"/>
        <w:keepLines w:val="0"/>
      </w:pPr>
      <w:r>
        <w:t>6.2.6.3.3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No Terminal Profile is registered</w:t>
            </w:r>
          </w:p>
          <w:p w:rsidR="00614D2D" w:rsidRDefault="00614D2D">
            <w:pPr>
              <w:pStyle w:val="PL"/>
              <w:rPr>
                <w:noProof w:val="0"/>
              </w:rPr>
            </w:pPr>
            <w:r>
              <w:rPr>
                <w:noProof w:val="0"/>
              </w:rPr>
              <w:t>Triggered by status command</w:t>
            </w:r>
          </w:p>
          <w:p w:rsidR="00614D2D" w:rsidRDefault="00614D2D">
            <w:pPr>
              <w:pStyle w:val="PL"/>
              <w:rPr>
                <w:rFonts w:ascii="Arial" w:hAnsi="Arial"/>
                <w:noProof w:val="0"/>
                <w:sz w:val="18"/>
              </w:rPr>
            </w:pPr>
            <w:r>
              <w:rPr>
                <w:noProof w:val="0"/>
              </w:rPr>
              <w:t>index = 1</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ME_PROFILE_NOT_AVAILABLE ToolkitException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Terminal Profile, Facility is supported</w:t>
            </w:r>
          </w:p>
          <w:p w:rsidR="00614D2D" w:rsidRDefault="00614D2D">
            <w:pPr>
              <w:pStyle w:val="PL"/>
              <w:rPr>
                <w:rFonts w:ascii="Arial" w:hAnsi="Arial"/>
                <w:noProof w:val="0"/>
                <w:sz w:val="18"/>
              </w:rPr>
            </w:pPr>
            <w:r>
              <w:rPr>
                <w:noProof w:val="0"/>
              </w:rPr>
              <w:t>index = 0</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true is returned by the method</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Terminal Profile, Facility is not supported</w:t>
            </w:r>
          </w:p>
          <w:p w:rsidR="00614D2D" w:rsidRDefault="00614D2D">
            <w:pPr>
              <w:pStyle w:val="PL"/>
              <w:rPr>
                <w:rFonts w:ascii="Arial" w:hAnsi="Arial"/>
                <w:noProof w:val="0"/>
                <w:sz w:val="18"/>
              </w:rPr>
            </w:pPr>
            <w:r>
              <w:rPr>
                <w:noProof w:val="0"/>
              </w:rPr>
              <w:t>index = 15</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false is returned by the method</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Facility index is outside MEProfile data</w:t>
            </w:r>
          </w:p>
          <w:p w:rsidR="00614D2D" w:rsidRDefault="00614D2D">
            <w:pPr>
              <w:pStyle w:val="PL"/>
              <w:rPr>
                <w:rFonts w:ascii="Arial" w:hAnsi="Arial"/>
                <w:noProof w:val="0"/>
                <w:sz w:val="18"/>
              </w:rPr>
            </w:pPr>
            <w:r>
              <w:rPr>
                <w:noProof w:val="0"/>
              </w:rPr>
              <w:t>index = 0x0099</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false is returned by the method</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6.2.6.3.4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bl>
    <w:p w:rsidR="00614D2D" w:rsidRDefault="00614D2D" w:rsidP="00614D2D"/>
    <w:p w:rsidR="00614D2D" w:rsidRDefault="00614D2D" w:rsidP="00614D2D">
      <w:pPr>
        <w:pStyle w:val="Heading4"/>
        <w:keepNext w:val="0"/>
        <w:keepLines w:val="0"/>
      </w:pPr>
      <w:bookmarkStart w:id="321" w:name="_Toc51826749"/>
      <w:bookmarkStart w:id="322" w:name="_Toc117070430"/>
      <w:bookmarkStart w:id="323" w:name="_Toc51828192"/>
      <w:r>
        <w:t>6.2.6.4</w:t>
      </w:r>
      <w:r>
        <w:tab/>
        <w:t>Method getValue (short indexMSB, short indexLSB)</w:t>
      </w:r>
      <w:bookmarkEnd w:id="321"/>
      <w:bookmarkEnd w:id="322"/>
      <w:bookmarkEnd w:id="323"/>
    </w:p>
    <w:p w:rsidR="00614D2D" w:rsidRDefault="00614D2D" w:rsidP="00614D2D">
      <w:r>
        <w:t>Test Area Reference: API_2_MEP_GVALSS</w:t>
      </w:r>
    </w:p>
    <w:p w:rsidR="00614D2D" w:rsidRDefault="00614D2D" w:rsidP="00614D2D">
      <w:pPr>
        <w:pStyle w:val="H6"/>
        <w:keepNext w:val="0"/>
        <w:keepLines w:val="0"/>
      </w:pPr>
      <w:r>
        <w:t>6.2.6.4.1</w:t>
      </w:r>
      <w:r>
        <w:tab/>
        <w:t>Conformance requirement:</w:t>
      </w:r>
    </w:p>
    <w:p w:rsidR="00614D2D" w:rsidRDefault="00614D2D" w:rsidP="00614D2D">
      <w:r>
        <w:t>The method with following header shall compliant to its definition in the API.</w:t>
      </w:r>
    </w:p>
    <w:p w:rsidR="00614D2D" w:rsidRDefault="00614D2D" w:rsidP="00614D2D">
      <w:pPr>
        <w:pStyle w:val="PL"/>
        <w:rPr>
          <w:noProof w:val="0"/>
        </w:rPr>
      </w:pPr>
      <w:r>
        <w:rPr>
          <w:noProof w:val="0"/>
        </w:rPr>
        <w:t>public static short getValue(short indexMSB, short indexLSB)</w:t>
      </w:r>
    </w:p>
    <w:p w:rsidR="00614D2D" w:rsidRDefault="00614D2D" w:rsidP="00614D2D">
      <w:pPr>
        <w:pStyle w:val="PL"/>
        <w:rPr>
          <w:noProof w:val="0"/>
        </w:rPr>
      </w:pPr>
      <w:r>
        <w:rPr>
          <w:noProof w:val="0"/>
        </w:rPr>
        <w:t xml:space="preserve">                      throws </w:t>
      </w:r>
      <w:hyperlink r:id="rId20" w:history="1">
        <w:r>
          <w:rPr>
            <w:rStyle w:val="Hyperlink"/>
            <w:noProof w:val="0"/>
          </w:rPr>
          <w:t>ToolkitException</w:t>
        </w:r>
      </w:hyperlink>
    </w:p>
    <w:p w:rsidR="00614D2D" w:rsidRDefault="00614D2D" w:rsidP="00614D2D">
      <w:pPr>
        <w:pStyle w:val="PL"/>
        <w:rPr>
          <w:noProof w:val="0"/>
        </w:rPr>
      </w:pPr>
    </w:p>
    <w:p w:rsidR="00614D2D" w:rsidRDefault="00614D2D" w:rsidP="00614D2D">
      <w:pPr>
        <w:pStyle w:val="H6"/>
        <w:keepNext w:val="0"/>
        <w:keepLines w:val="0"/>
      </w:pPr>
      <w:r>
        <w:t>6.2.6.4.1.1</w:t>
      </w:r>
      <w:r>
        <w:tab/>
        <w:t>Normal execution</w:t>
      </w:r>
    </w:p>
    <w:p w:rsidR="00614D2D" w:rsidRDefault="00614D2D" w:rsidP="00614D2D">
      <w:pPr>
        <w:pStyle w:val="ListBullet"/>
        <w:numPr>
          <w:ilvl w:val="0"/>
          <w:numId w:val="2"/>
        </w:numPr>
        <w:ind w:left="568" w:hanging="284"/>
      </w:pPr>
      <w:r>
        <w:t>CRRN1: The method returns the binary value of a parameter, delimited by two indexes, from the handset profile.</w:t>
      </w:r>
    </w:p>
    <w:p w:rsidR="00614D2D" w:rsidRDefault="00614D2D" w:rsidP="00614D2D">
      <w:pPr>
        <w:pStyle w:val="H6"/>
      </w:pPr>
      <w:r>
        <w:t>6.2.6.4.1.2</w:t>
      </w:r>
      <w:r>
        <w:tab/>
        <w:t>Parameters error</w:t>
      </w:r>
    </w:p>
    <w:p w:rsidR="00614D2D" w:rsidRDefault="00614D2D" w:rsidP="00614D2D">
      <w:pPr>
        <w:pStyle w:val="ListBullet"/>
        <w:keepNext/>
        <w:keepLines/>
        <w:numPr>
          <w:ilvl w:val="0"/>
          <w:numId w:val="2"/>
        </w:numPr>
        <w:ind w:left="568" w:hanging="284"/>
      </w:pPr>
      <w:r>
        <w:t>CRRP1: The method shall throw BAD_INPUT_PARAMETER ToolkitException if (indexMSB &gt;= indexLSB +16) or (indexMSB &lt; indexLSB) or (indexMSB &lt; 0) or (indexLSB &lt; 0).</w:t>
      </w:r>
    </w:p>
    <w:p w:rsidR="00614D2D" w:rsidRDefault="00614D2D" w:rsidP="00614D2D">
      <w:pPr>
        <w:pStyle w:val="H6"/>
        <w:keepNext w:val="0"/>
        <w:keepLines w:val="0"/>
      </w:pPr>
      <w:r>
        <w:t>6.2.6.4.1.3</w:t>
      </w:r>
      <w:r>
        <w:tab/>
        <w:t>Context errors</w:t>
      </w:r>
    </w:p>
    <w:p w:rsidR="00614D2D" w:rsidRDefault="00614D2D" w:rsidP="00614D2D">
      <w:pPr>
        <w:pStyle w:val="ListBullet"/>
        <w:numPr>
          <w:ilvl w:val="0"/>
          <w:numId w:val="2"/>
        </w:numPr>
        <w:ind w:left="568" w:hanging="284"/>
      </w:pPr>
      <w:r>
        <w:t>CRRC1: The method shall throw ME_PROFILE_NOT_AVAILABLE ToolkitException if Terminal Profile data are not available.</w:t>
      </w:r>
    </w:p>
    <w:p w:rsidR="00614D2D" w:rsidRDefault="00614D2D" w:rsidP="00614D2D">
      <w:pPr>
        <w:pStyle w:val="H6"/>
        <w:keepNext w:val="0"/>
        <w:keepLines w:val="0"/>
      </w:pPr>
      <w:r>
        <w:t>6.2.6.4.2</w:t>
      </w:r>
      <w:r>
        <w:tab/>
        <w:t>Test suite files</w:t>
      </w:r>
    </w:p>
    <w:p w:rsidR="00614D2D" w:rsidRDefault="00614D2D" w:rsidP="00614D2D">
      <w:r>
        <w:t>Specific triggering:</w:t>
      </w:r>
    </w:p>
    <w:p w:rsidR="00614D2D" w:rsidRDefault="00614D2D" w:rsidP="00614D2D">
      <w:pPr>
        <w:pStyle w:val="B1"/>
      </w:pPr>
      <w:r>
        <w:t>EVENT_STATUS_COMMAND</w:t>
      </w:r>
    </w:p>
    <w:p w:rsidR="00614D2D" w:rsidRDefault="00614D2D" w:rsidP="00614D2D">
      <w:r>
        <w:t>No Additional requirements for the GSM personalization:</w:t>
      </w:r>
    </w:p>
    <w:p w:rsidR="00614D2D" w:rsidRDefault="00614D2D" w:rsidP="00614D2D">
      <w:pPr>
        <w:pStyle w:val="B1"/>
        <w:tabs>
          <w:tab w:val="left" w:pos="2268"/>
        </w:tabs>
      </w:pPr>
      <w:r>
        <w:t>Test Script:</w:t>
      </w:r>
      <w:r>
        <w:tab/>
        <w:t>API_2_MEP_GVALSS_1.scr</w:t>
      </w:r>
    </w:p>
    <w:p w:rsidR="00614D2D" w:rsidRDefault="00614D2D" w:rsidP="00614D2D">
      <w:pPr>
        <w:pStyle w:val="B1"/>
        <w:tabs>
          <w:tab w:val="left" w:pos="2268"/>
        </w:tabs>
      </w:pPr>
      <w:r>
        <w:t>Test Applet:</w:t>
      </w:r>
      <w:r>
        <w:tab/>
        <w:t>API_2_MEP_GVALSS_1.java</w:t>
      </w:r>
    </w:p>
    <w:p w:rsidR="00614D2D" w:rsidRDefault="00614D2D" w:rsidP="00614D2D">
      <w:pPr>
        <w:pStyle w:val="B1"/>
        <w:tabs>
          <w:tab w:val="left" w:pos="2268"/>
        </w:tabs>
      </w:pPr>
      <w:r>
        <w:t>Load Script:</w:t>
      </w:r>
      <w:r>
        <w:tab/>
        <w:t xml:space="preserve">API_2_MEP_GVALSS_1.ldr </w:t>
      </w:r>
    </w:p>
    <w:p w:rsidR="00614D2D" w:rsidRDefault="00614D2D" w:rsidP="00614D2D">
      <w:pPr>
        <w:pStyle w:val="B1"/>
        <w:tabs>
          <w:tab w:val="left" w:pos="2268"/>
        </w:tabs>
      </w:pPr>
      <w:r>
        <w:t>Cleanup Script:</w:t>
      </w:r>
      <w:r>
        <w:tab/>
        <w:t>API_2_MEP_GVALSS_1.clr</w:t>
      </w:r>
    </w:p>
    <w:p w:rsidR="00614D2D" w:rsidRDefault="00614D2D" w:rsidP="00614D2D">
      <w:pPr>
        <w:pStyle w:val="B1"/>
        <w:tabs>
          <w:tab w:val="left" w:pos="2268"/>
        </w:tabs>
      </w:pPr>
      <w:r>
        <w:t>Parameter File:</w:t>
      </w:r>
      <w:r w:rsidR="00A1704F">
        <w:tab/>
      </w:r>
      <w:r>
        <w:t>API_2_MEP_GVALSS_1.par</w:t>
      </w:r>
    </w:p>
    <w:p w:rsidR="00614D2D" w:rsidRDefault="00614D2D" w:rsidP="00614D2D">
      <w:pPr>
        <w:pStyle w:val="H6"/>
        <w:keepNext w:val="0"/>
        <w:keepLines w:val="0"/>
      </w:pPr>
      <w:r>
        <w:t>6.2.6.4.3</w:t>
      </w:r>
      <w:r>
        <w:tab/>
        <w:t>Test procedure</w:t>
      </w:r>
    </w:p>
    <w:p w:rsidR="00614D2D" w:rsidRDefault="00614D2D" w:rsidP="00614D2D">
      <w:r>
        <w:t>TP = FF 01 D2 F0 00 00 00 00 00 00 00 00 00 8D FF</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No Terminal Profile is registered</w:t>
            </w:r>
          </w:p>
          <w:p w:rsidR="00614D2D" w:rsidRDefault="00614D2D">
            <w:pPr>
              <w:pStyle w:val="PL"/>
              <w:rPr>
                <w:noProof w:val="0"/>
              </w:rPr>
            </w:pPr>
            <w:r>
              <w:rPr>
                <w:noProof w:val="0"/>
              </w:rPr>
              <w:t>Triggered by status command</w:t>
            </w:r>
          </w:p>
          <w:p w:rsidR="00614D2D" w:rsidRDefault="00614D2D">
            <w:pPr>
              <w:pStyle w:val="PL"/>
              <w:rPr>
                <w:rFonts w:ascii="Arial" w:hAnsi="Arial"/>
                <w:noProof w:val="0"/>
                <w:sz w:val="18"/>
              </w:rPr>
            </w:pPr>
            <w:r>
              <w:rPr>
                <w:noProof w:val="0"/>
              </w:rPr>
              <w:t>indexMSB = 15, indexLSB = 0</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ME_PROFILE_NOT_AVAILABLE ToolkitException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Retrieve number of character down ME display in Terminal Profile which is 13</w:t>
            </w:r>
          </w:p>
          <w:p w:rsidR="00614D2D" w:rsidRDefault="00614D2D">
            <w:pPr>
              <w:pStyle w:val="PL"/>
              <w:rPr>
                <w:rFonts w:ascii="Arial" w:hAnsi="Arial"/>
                <w:noProof w:val="0"/>
                <w:sz w:val="18"/>
              </w:rPr>
            </w:pPr>
            <w:r>
              <w:rPr>
                <w:noProof w:val="0"/>
              </w:rPr>
              <w:t>indexMSB = 108, indexLSB = 104</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13 is returned by the method</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Retrieve byte 3 and byte 4 from terminal profile.</w:t>
            </w:r>
          </w:p>
          <w:p w:rsidR="00614D2D" w:rsidRDefault="00614D2D">
            <w:pPr>
              <w:pStyle w:val="PL"/>
              <w:rPr>
                <w:noProof w:val="0"/>
              </w:rPr>
            </w:pPr>
            <w:r>
              <w:rPr>
                <w:noProof w:val="0"/>
              </w:rPr>
              <w:t>Byte 3 = 0xD2, Byte 4 = 0xF0</w:t>
            </w:r>
          </w:p>
          <w:p w:rsidR="00614D2D" w:rsidRDefault="00614D2D">
            <w:pPr>
              <w:pStyle w:val="PL"/>
              <w:rPr>
                <w:rFonts w:ascii="Arial" w:hAnsi="Arial"/>
                <w:noProof w:val="0"/>
                <w:sz w:val="18"/>
              </w:rPr>
            </w:pPr>
            <w:r>
              <w:rPr>
                <w:noProof w:val="0"/>
              </w:rPr>
              <w:t>indexMSB = 31, indexLSB = 16</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0xF0D2 is returned by the method</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indexMSB is negative</w:t>
            </w:r>
          </w:p>
          <w:p w:rsidR="00614D2D" w:rsidRDefault="00614D2D">
            <w:pPr>
              <w:pStyle w:val="PL"/>
              <w:rPr>
                <w:rFonts w:ascii="Arial" w:hAnsi="Arial"/>
                <w:noProof w:val="0"/>
                <w:sz w:val="18"/>
              </w:rPr>
            </w:pPr>
            <w:r>
              <w:rPr>
                <w:noProof w:val="0"/>
              </w:rPr>
              <w:t>indexMSB = 0xFFFF, indexLSB = 0xFFFD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BAD_INPUT_PARAMETER ToolkitException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indexLSB is negative</w:t>
            </w:r>
          </w:p>
          <w:p w:rsidR="00614D2D" w:rsidRDefault="00614D2D">
            <w:pPr>
              <w:pStyle w:val="PL"/>
              <w:rPr>
                <w:rFonts w:ascii="Arial" w:hAnsi="Arial"/>
                <w:noProof w:val="0"/>
                <w:sz w:val="18"/>
              </w:rPr>
            </w:pPr>
            <w:r>
              <w:rPr>
                <w:noProof w:val="0"/>
              </w:rPr>
              <w:t>indexMSB = 0x0002, indexLSB = 0xFFFD</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BAD_INPUT_PARAMETER ToolkitException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indexMSB &lt; indexLSB</w:t>
            </w:r>
          </w:p>
          <w:p w:rsidR="00614D2D" w:rsidRDefault="00614D2D">
            <w:pPr>
              <w:pStyle w:val="PL"/>
              <w:rPr>
                <w:rFonts w:ascii="Arial" w:hAnsi="Arial"/>
                <w:noProof w:val="0"/>
                <w:sz w:val="18"/>
              </w:rPr>
            </w:pPr>
            <w:r>
              <w:rPr>
                <w:noProof w:val="0"/>
              </w:rPr>
              <w:t>indexMSB = 0x0002, indexLSB = 0x0003</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BAD_INPUT_PARAMETER ToolkitException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indexMSB &gt; indexLSB + 16</w:t>
            </w:r>
          </w:p>
          <w:p w:rsidR="00614D2D" w:rsidRDefault="00614D2D">
            <w:pPr>
              <w:pStyle w:val="PL"/>
              <w:rPr>
                <w:rFonts w:ascii="Arial" w:hAnsi="Arial"/>
                <w:noProof w:val="0"/>
                <w:sz w:val="18"/>
              </w:rPr>
            </w:pPr>
            <w:r>
              <w:rPr>
                <w:noProof w:val="0"/>
              </w:rPr>
              <w:t>indexMSB = 0x0021, indexLSB = 0x0010</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BAD_INPUT_PARAMETER ToolkitException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6.2.6.4.4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4, 5, 6, 7</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bl>
    <w:p w:rsidR="00614D2D" w:rsidRDefault="00614D2D" w:rsidP="00614D2D"/>
    <w:p w:rsidR="00614D2D" w:rsidRDefault="00614D2D" w:rsidP="00614D2D">
      <w:pPr>
        <w:pStyle w:val="Heading4"/>
        <w:keepNext w:val="0"/>
        <w:keepLines w:val="0"/>
      </w:pPr>
      <w:bookmarkStart w:id="324" w:name="_Toc51826750"/>
      <w:bookmarkStart w:id="325" w:name="_Toc117070431"/>
      <w:bookmarkStart w:id="326" w:name="_Toc51828193"/>
      <w:r>
        <w:t>6.2.6.5</w:t>
      </w:r>
      <w:r>
        <w:tab/>
        <w:t>Method copy (short startOffset, byte[] dstBuffer, short dstOffset, short dstLength)</w:t>
      </w:r>
      <w:bookmarkEnd w:id="324"/>
      <w:bookmarkEnd w:id="325"/>
      <w:bookmarkEnd w:id="326"/>
    </w:p>
    <w:p w:rsidR="00614D2D" w:rsidRDefault="00614D2D" w:rsidP="00614D2D">
      <w:r>
        <w:t>Test Area Reference: API_2_MEP_COPYS_BSS</w:t>
      </w:r>
    </w:p>
    <w:p w:rsidR="00614D2D" w:rsidRDefault="00614D2D" w:rsidP="00614D2D">
      <w:pPr>
        <w:pStyle w:val="H6"/>
        <w:keepNext w:val="0"/>
        <w:keepLines w:val="0"/>
      </w:pPr>
      <w:r>
        <w:t>6.2.6.5.1</w:t>
      </w:r>
      <w:r>
        <w:tab/>
        <w:t>Conformance requirement:</w:t>
      </w:r>
    </w:p>
    <w:p w:rsidR="00614D2D" w:rsidRDefault="00614D2D" w:rsidP="00614D2D">
      <w:r>
        <w:t>The method with following header shall compliant to its definition in the API.</w:t>
      </w:r>
    </w:p>
    <w:p w:rsidR="00614D2D" w:rsidRDefault="00614D2D" w:rsidP="00614D2D">
      <w:pPr>
        <w:pStyle w:val="PL"/>
        <w:rPr>
          <w:noProof w:val="0"/>
        </w:rPr>
      </w:pPr>
      <w:r>
        <w:rPr>
          <w:noProof w:val="0"/>
        </w:rPr>
        <w:t>public static short copy(short startOffset, byte[] dstBuffer, short dstOffset, short dstLength)</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6.2.6.5.1.1</w:t>
      </w:r>
      <w:r>
        <w:tab/>
        <w:t>Normal execution</w:t>
      </w:r>
    </w:p>
    <w:p w:rsidR="00614D2D" w:rsidRDefault="00614D2D" w:rsidP="00614D2D">
      <w:pPr>
        <w:pStyle w:val="ListBullet"/>
        <w:numPr>
          <w:ilvl w:val="0"/>
          <w:numId w:val="2"/>
        </w:numPr>
        <w:ind w:left="568" w:hanging="284"/>
      </w:pPr>
      <w:r>
        <w:t>CRRN1: The method copies a part of the handset profile in a buffer.</w:t>
      </w:r>
    </w:p>
    <w:p w:rsidR="00614D2D" w:rsidRDefault="00614D2D" w:rsidP="00614D2D">
      <w:pPr>
        <w:pStyle w:val="ListBullet"/>
        <w:numPr>
          <w:ilvl w:val="0"/>
          <w:numId w:val="2"/>
        </w:numPr>
        <w:ind w:left="568" w:hanging="284"/>
      </w:pPr>
      <w:r>
        <w:t>CRRN2: The method returns dstOffset + dstLength.</w:t>
      </w:r>
    </w:p>
    <w:p w:rsidR="00614D2D" w:rsidRDefault="00614D2D" w:rsidP="00614D2D">
      <w:pPr>
        <w:pStyle w:val="H6"/>
        <w:keepNext w:val="0"/>
        <w:keepLines w:val="0"/>
      </w:pPr>
      <w:r>
        <w:t>6.2.6.5.1.2</w:t>
      </w:r>
      <w:r>
        <w:tab/>
        <w:t>Parameters error</w:t>
      </w:r>
    </w:p>
    <w:p w:rsidR="00614D2D" w:rsidRDefault="00614D2D" w:rsidP="00614D2D">
      <w:pPr>
        <w:pStyle w:val="ListBullet"/>
        <w:numPr>
          <w:ilvl w:val="0"/>
          <w:numId w:val="2"/>
        </w:numPr>
        <w:ind w:left="568" w:hanging="284"/>
      </w:pPr>
      <w:r>
        <w:t>CRRP1: if dstBuffer is null NullPointerException is thrown.</w:t>
      </w:r>
    </w:p>
    <w:p w:rsidR="00614D2D" w:rsidRDefault="00614D2D" w:rsidP="00614D2D">
      <w:pPr>
        <w:pStyle w:val="ListBullet"/>
        <w:numPr>
          <w:ilvl w:val="0"/>
          <w:numId w:val="2"/>
        </w:numPr>
        <w:ind w:left="568" w:hanging="284"/>
      </w:pPr>
      <w:r>
        <w:t xml:space="preserve">CRRP2 : </w:t>
      </w:r>
      <w:r>
        <w:rPr>
          <w:rStyle w:val="Emphasis"/>
        </w:rPr>
        <w:t xml:space="preserve">If </w:t>
      </w:r>
      <w:r>
        <w:t>dstOffset</w:t>
      </w:r>
      <w:r>
        <w:rPr>
          <w:rStyle w:val="Emphasis"/>
        </w:rPr>
        <w:t xml:space="preserve"> or </w:t>
      </w:r>
      <w:r>
        <w:t>dstLength</w:t>
      </w:r>
      <w:r>
        <w:rPr>
          <w:rStyle w:val="Emphasis"/>
        </w:rPr>
        <w:t xml:space="preserve"> parameter is negative an </w:t>
      </w:r>
      <w:r>
        <w:t xml:space="preserve">ArrayIndexOutOfBoundsException </w:t>
      </w:r>
      <w:r>
        <w:rPr>
          <w:rStyle w:val="Emphasis"/>
        </w:rPr>
        <w:t>exception is thrown and no copy is performed</w:t>
      </w:r>
    </w:p>
    <w:p w:rsidR="00614D2D" w:rsidRDefault="00614D2D" w:rsidP="00614D2D">
      <w:pPr>
        <w:pStyle w:val="ListBullet"/>
        <w:numPr>
          <w:ilvl w:val="0"/>
          <w:numId w:val="2"/>
        </w:numPr>
        <w:ind w:left="568" w:hanging="284"/>
      </w:pPr>
      <w:r>
        <w:t xml:space="preserve">CRRP3: </w:t>
      </w:r>
      <w:r>
        <w:rPr>
          <w:rStyle w:val="Emphasis"/>
        </w:rPr>
        <w:t xml:space="preserve">If </w:t>
      </w:r>
      <w:r>
        <w:t>dstOffset+dstLength</w:t>
      </w:r>
      <w:r>
        <w:rPr>
          <w:rStyle w:val="Emphasis"/>
        </w:rPr>
        <w:t xml:space="preserve"> is greater than </w:t>
      </w:r>
      <w:r>
        <w:t>dstBuffer.length</w:t>
      </w:r>
      <w:r>
        <w:rPr>
          <w:rStyle w:val="Emphasis"/>
        </w:rPr>
        <w:t xml:space="preserve">, the length of the </w:t>
      </w:r>
      <w:r>
        <w:t>dstBuffer</w:t>
      </w:r>
      <w:r>
        <w:rPr>
          <w:rStyle w:val="Emphasis"/>
        </w:rPr>
        <w:t xml:space="preserve"> array an </w:t>
      </w:r>
      <w:r>
        <w:t>ArrayIndexOutOfBoundsException</w:t>
      </w:r>
      <w:r>
        <w:rPr>
          <w:rStyle w:val="Emphasis"/>
        </w:rPr>
        <w:t xml:space="preserve"> exception is thrown and no copy is performed</w:t>
      </w:r>
    </w:p>
    <w:p w:rsidR="00614D2D" w:rsidRDefault="00614D2D" w:rsidP="00614D2D">
      <w:pPr>
        <w:pStyle w:val="H6"/>
        <w:keepNext w:val="0"/>
        <w:keepLines w:val="0"/>
      </w:pPr>
      <w:r>
        <w:t>6.2.6.5.1.3</w:t>
      </w:r>
      <w:r>
        <w:tab/>
        <w:t>Context errors</w:t>
      </w:r>
    </w:p>
    <w:p w:rsidR="00614D2D" w:rsidRDefault="00614D2D" w:rsidP="00614D2D">
      <w:pPr>
        <w:pStyle w:val="ListBullet"/>
        <w:numPr>
          <w:ilvl w:val="0"/>
          <w:numId w:val="2"/>
        </w:numPr>
        <w:ind w:left="568" w:hanging="284"/>
      </w:pPr>
      <w:r>
        <w:t>CRRC1: The method shall throw ME_PROFILE_NOT_AVAILABLE ToolkitException if Terminal Profile data are not available.</w:t>
      </w:r>
    </w:p>
    <w:p w:rsidR="00614D2D" w:rsidRDefault="00614D2D" w:rsidP="00614D2D">
      <w:pPr>
        <w:pStyle w:val="H6"/>
        <w:keepNext w:val="0"/>
        <w:keepLines w:val="0"/>
      </w:pPr>
      <w:r>
        <w:t>6.2.6.5.2</w:t>
      </w:r>
      <w:r>
        <w:tab/>
        <w:t>Test suite files</w:t>
      </w:r>
    </w:p>
    <w:p w:rsidR="00614D2D" w:rsidRDefault="00614D2D" w:rsidP="00614D2D">
      <w:r>
        <w:t>Specific triggering:</w:t>
      </w:r>
    </w:p>
    <w:p w:rsidR="00614D2D" w:rsidRDefault="00614D2D" w:rsidP="00614D2D">
      <w:pPr>
        <w:pStyle w:val="B1"/>
      </w:pPr>
      <w:r>
        <w:t>EVENT_STATUS_COMMAND</w:t>
      </w:r>
    </w:p>
    <w:p w:rsidR="00614D2D" w:rsidRDefault="00614D2D" w:rsidP="00614D2D">
      <w:r>
        <w:t>No Additional requirements for the GSM personalization:</w:t>
      </w:r>
    </w:p>
    <w:p w:rsidR="00614D2D" w:rsidRDefault="00614D2D" w:rsidP="00614D2D">
      <w:pPr>
        <w:pStyle w:val="B1"/>
        <w:tabs>
          <w:tab w:val="left" w:pos="2268"/>
        </w:tabs>
      </w:pPr>
      <w:r>
        <w:t>Test Script:</w:t>
      </w:r>
      <w:r>
        <w:tab/>
        <w:t>API_2_MEP_COPYS_BSS_1.scr</w:t>
      </w:r>
    </w:p>
    <w:p w:rsidR="00614D2D" w:rsidRDefault="00614D2D" w:rsidP="00614D2D">
      <w:pPr>
        <w:pStyle w:val="B1"/>
        <w:tabs>
          <w:tab w:val="left" w:pos="2268"/>
        </w:tabs>
      </w:pPr>
      <w:r>
        <w:t>Test Applet:</w:t>
      </w:r>
      <w:r>
        <w:tab/>
        <w:t>API_2_MEP_COPYS_BSS_1.java</w:t>
      </w:r>
    </w:p>
    <w:p w:rsidR="00614D2D" w:rsidRDefault="00614D2D" w:rsidP="00614D2D">
      <w:pPr>
        <w:pStyle w:val="B1"/>
        <w:tabs>
          <w:tab w:val="left" w:pos="2268"/>
        </w:tabs>
      </w:pPr>
      <w:r>
        <w:t>Load Script:</w:t>
      </w:r>
      <w:r>
        <w:tab/>
        <w:t xml:space="preserve">API_2_MEP_COPYS_BSS_1.ldr </w:t>
      </w:r>
    </w:p>
    <w:p w:rsidR="00614D2D" w:rsidRDefault="00614D2D" w:rsidP="00614D2D">
      <w:pPr>
        <w:pStyle w:val="B1"/>
        <w:tabs>
          <w:tab w:val="left" w:pos="2268"/>
        </w:tabs>
      </w:pPr>
      <w:r>
        <w:t>Cleanup Script:</w:t>
      </w:r>
      <w:r>
        <w:tab/>
        <w:t>API_2_MEP_COPYS_BSS_1.clr</w:t>
      </w:r>
    </w:p>
    <w:p w:rsidR="00614D2D" w:rsidRDefault="00614D2D" w:rsidP="00614D2D">
      <w:pPr>
        <w:pStyle w:val="B1"/>
        <w:tabs>
          <w:tab w:val="left" w:pos="2268"/>
        </w:tabs>
      </w:pPr>
      <w:r>
        <w:t>Parameter File:</w:t>
      </w:r>
      <w:r w:rsidR="00A1704F">
        <w:tab/>
      </w:r>
      <w:r>
        <w:t>API_2_MEP_COPYS_BSS_1.par</w:t>
      </w:r>
    </w:p>
    <w:p w:rsidR="00614D2D" w:rsidRDefault="00614D2D" w:rsidP="00614D2D">
      <w:pPr>
        <w:pStyle w:val="H6"/>
        <w:keepNext w:val="0"/>
        <w:keepLines w:val="0"/>
      </w:pPr>
      <w:r>
        <w:t>6.2.6.5.3</w:t>
      </w:r>
      <w:r>
        <w:tab/>
        <w:t>Test procedure</w:t>
      </w:r>
    </w:p>
    <w:p w:rsidR="00614D2D" w:rsidRDefault="00614D2D" w:rsidP="00614D2D">
      <w:r>
        <w:t>TP = FF 01 D2 F0 01 02 00 00 00 00 00 00 00 8D FF</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No Terminal Profile is registered</w:t>
            </w:r>
          </w:p>
          <w:p w:rsidR="00614D2D" w:rsidRDefault="00614D2D">
            <w:pPr>
              <w:pStyle w:val="PL"/>
              <w:rPr>
                <w:noProof w:val="0"/>
              </w:rPr>
            </w:pPr>
            <w:r>
              <w:rPr>
                <w:noProof w:val="0"/>
              </w:rPr>
              <w:t>Triggered by status command</w:t>
            </w:r>
          </w:p>
          <w:p w:rsidR="00614D2D" w:rsidRDefault="00614D2D">
            <w:pPr>
              <w:pStyle w:val="PL"/>
              <w:rPr>
                <w:noProof w:val="0"/>
              </w:rPr>
            </w:pPr>
            <w:r>
              <w:rPr>
                <w:noProof w:val="0"/>
              </w:rPr>
              <w:t>startOffset = 0</w:t>
            </w:r>
          </w:p>
          <w:p w:rsidR="00614D2D" w:rsidRDefault="00614D2D">
            <w:pPr>
              <w:pStyle w:val="PL"/>
              <w:rPr>
                <w:noProof w:val="0"/>
              </w:rPr>
            </w:pPr>
            <w:r>
              <w:rPr>
                <w:noProof w:val="0"/>
              </w:rPr>
              <w:t>dstBuffer.length = 6</w:t>
            </w:r>
          </w:p>
          <w:p w:rsidR="00614D2D" w:rsidRDefault="00614D2D">
            <w:pPr>
              <w:pStyle w:val="PL"/>
              <w:rPr>
                <w:noProof w:val="0"/>
              </w:rPr>
            </w:pPr>
            <w:r>
              <w:rPr>
                <w:noProof w:val="0"/>
              </w:rPr>
              <w:t>dstOffset = 0</w:t>
            </w:r>
          </w:p>
          <w:p w:rsidR="00614D2D" w:rsidRDefault="00614D2D">
            <w:pPr>
              <w:pStyle w:val="PL"/>
              <w:rPr>
                <w:rFonts w:ascii="Arial" w:hAnsi="Arial"/>
                <w:noProof w:val="0"/>
                <w:sz w:val="18"/>
              </w:rPr>
            </w:pPr>
            <w:r>
              <w:rPr>
                <w:noProof w:val="0"/>
              </w:rPr>
              <w:t>dstLength = 6</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ME_PROFILE_NOT_AVAILABLE ToolkitException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dstBuffer is null</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NullPointerException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 xml:space="preserve">dstOffset </w:t>
            </w:r>
            <w:r>
              <w:sym w:font="Symbol" w:char="F0B3"/>
            </w:r>
            <w:r>
              <w:t xml:space="preserve"> dstBuffer.length</w:t>
            </w:r>
          </w:p>
          <w:p w:rsidR="00614D2D" w:rsidRDefault="00614D2D">
            <w:pPr>
              <w:pStyle w:val="PL"/>
              <w:rPr>
                <w:noProof w:val="0"/>
              </w:rPr>
            </w:pPr>
            <w:r>
              <w:rPr>
                <w:noProof w:val="0"/>
              </w:rPr>
              <w:t>startOffset = 0</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5</w:t>
            </w:r>
          </w:p>
          <w:p w:rsidR="00614D2D" w:rsidRDefault="00614D2D">
            <w:pPr>
              <w:pStyle w:val="PL"/>
              <w:rPr>
                <w:noProof w:val="0"/>
              </w:rPr>
            </w:pPr>
            <w:r>
              <w:rPr>
                <w:noProof w:val="0"/>
              </w:rPr>
              <w:t>dstLength = 1</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pPr>
            <w:r>
              <w:t>dstOffset &lt; 0</w:t>
            </w:r>
          </w:p>
          <w:p w:rsidR="00614D2D" w:rsidRDefault="00614D2D">
            <w:pPr>
              <w:pStyle w:val="PL"/>
              <w:keepNext/>
              <w:keepLines/>
              <w:rPr>
                <w:noProof w:val="0"/>
              </w:rPr>
            </w:pPr>
            <w:r>
              <w:rPr>
                <w:noProof w:val="0"/>
              </w:rPr>
              <w:t>startOffset = 0</w:t>
            </w:r>
          </w:p>
          <w:p w:rsidR="00614D2D" w:rsidRDefault="00614D2D">
            <w:pPr>
              <w:pStyle w:val="PL"/>
              <w:keepNext/>
              <w:keepLines/>
              <w:rPr>
                <w:noProof w:val="0"/>
              </w:rPr>
            </w:pPr>
            <w:r>
              <w:rPr>
                <w:noProof w:val="0"/>
              </w:rPr>
              <w:t>dstBuffer.length = 5</w:t>
            </w:r>
          </w:p>
          <w:p w:rsidR="00614D2D" w:rsidRDefault="00614D2D">
            <w:pPr>
              <w:pStyle w:val="PL"/>
              <w:keepNext/>
              <w:keepLines/>
              <w:rPr>
                <w:noProof w:val="0"/>
              </w:rPr>
            </w:pPr>
            <w:r>
              <w:rPr>
                <w:noProof w:val="0"/>
              </w:rPr>
              <w:t>dstOffset = -1</w:t>
            </w:r>
          </w:p>
          <w:p w:rsidR="00614D2D" w:rsidRDefault="00614D2D">
            <w:pPr>
              <w:pStyle w:val="PL"/>
              <w:keepNext/>
              <w:keepLines/>
              <w:rPr>
                <w:noProof w:val="0"/>
              </w:rPr>
            </w:pPr>
            <w:r>
              <w:rPr>
                <w:noProof w:val="0"/>
              </w:rPr>
              <w:t>dstLength = 1</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pPr>
            <w:r>
              <w:t>ArrayIndexOutOfBoundsException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Index2"/>
              <w:keepNext/>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5</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pPr>
            <w:r>
              <w:t>dstLength &lt; 0</w:t>
            </w:r>
          </w:p>
          <w:p w:rsidR="00614D2D" w:rsidRDefault="00614D2D">
            <w:pPr>
              <w:pStyle w:val="PL"/>
              <w:keepNext/>
              <w:keepLines/>
              <w:rPr>
                <w:noProof w:val="0"/>
              </w:rPr>
            </w:pPr>
            <w:r>
              <w:rPr>
                <w:noProof w:val="0"/>
              </w:rPr>
              <w:t>startOffset = 0</w:t>
            </w:r>
          </w:p>
          <w:p w:rsidR="00614D2D" w:rsidRDefault="00614D2D">
            <w:pPr>
              <w:pStyle w:val="PL"/>
              <w:keepNext/>
              <w:keepLines/>
              <w:rPr>
                <w:noProof w:val="0"/>
              </w:rPr>
            </w:pPr>
            <w:r>
              <w:rPr>
                <w:noProof w:val="0"/>
              </w:rPr>
              <w:t>dstBuffer.length = 5</w:t>
            </w:r>
          </w:p>
          <w:p w:rsidR="00614D2D" w:rsidRDefault="00614D2D">
            <w:pPr>
              <w:pStyle w:val="PL"/>
              <w:keepNext/>
              <w:keepLines/>
              <w:rPr>
                <w:noProof w:val="0"/>
              </w:rPr>
            </w:pPr>
            <w:r>
              <w:rPr>
                <w:noProof w:val="0"/>
              </w:rPr>
              <w:t>dstOffset = 1</w:t>
            </w:r>
          </w:p>
          <w:p w:rsidR="00614D2D" w:rsidRDefault="00614D2D">
            <w:pPr>
              <w:pStyle w:val="PL"/>
              <w:keepNext/>
              <w:keepLines/>
              <w:rPr>
                <w:noProof w:val="0"/>
              </w:rPr>
            </w:pPr>
            <w:r>
              <w:rPr>
                <w:noProof w:val="0"/>
              </w:rPr>
              <w:t>dstLength = -1</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pPr>
            <w:r>
              <w:t>ArrayIndexOutOfBoundsException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Index2"/>
              <w:keepNext/>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6</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pPr>
            <w:r>
              <w:t>dstLength &gt;dstBuffer.length</w:t>
            </w:r>
          </w:p>
          <w:p w:rsidR="00614D2D" w:rsidRDefault="00614D2D">
            <w:pPr>
              <w:pStyle w:val="PL"/>
              <w:keepNext/>
              <w:keepLines/>
              <w:rPr>
                <w:noProof w:val="0"/>
              </w:rPr>
            </w:pPr>
            <w:r>
              <w:rPr>
                <w:noProof w:val="0"/>
              </w:rPr>
              <w:t>startOffset = 0</w:t>
            </w:r>
          </w:p>
          <w:p w:rsidR="00614D2D" w:rsidRDefault="00614D2D">
            <w:pPr>
              <w:pStyle w:val="PL"/>
              <w:keepNext/>
              <w:keepLines/>
              <w:rPr>
                <w:noProof w:val="0"/>
              </w:rPr>
            </w:pPr>
            <w:r>
              <w:rPr>
                <w:noProof w:val="0"/>
              </w:rPr>
              <w:t>dstBuffer.length = 5</w:t>
            </w:r>
          </w:p>
          <w:p w:rsidR="00614D2D" w:rsidRDefault="00614D2D">
            <w:pPr>
              <w:pStyle w:val="PL"/>
              <w:keepNext/>
              <w:keepLines/>
              <w:rPr>
                <w:noProof w:val="0"/>
              </w:rPr>
            </w:pPr>
            <w:r>
              <w:rPr>
                <w:noProof w:val="0"/>
              </w:rPr>
              <w:t>dstOffset = 0</w:t>
            </w:r>
          </w:p>
          <w:p w:rsidR="00614D2D" w:rsidRDefault="00614D2D">
            <w:pPr>
              <w:pStyle w:val="PL"/>
              <w:keepNext/>
              <w:keepLines/>
              <w:rPr>
                <w:noProof w:val="0"/>
              </w:rPr>
            </w:pPr>
            <w:r>
              <w:rPr>
                <w:noProof w:val="0"/>
              </w:rPr>
              <w:t>dstLength = 6</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pPr>
            <w:r>
              <w:t>ArrayIndexOutOfBoundsException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Index2"/>
              <w:keepNext/>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dstOffset + dstLength &gt;dstBuffer.length</w:t>
            </w:r>
          </w:p>
          <w:p w:rsidR="00614D2D" w:rsidRDefault="00614D2D">
            <w:pPr>
              <w:pStyle w:val="PL"/>
              <w:rPr>
                <w:noProof w:val="0"/>
              </w:rPr>
            </w:pPr>
            <w:r>
              <w:rPr>
                <w:noProof w:val="0"/>
              </w:rPr>
              <w:t>startOffset = 0</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3</w:t>
            </w:r>
          </w:p>
          <w:p w:rsidR="00614D2D" w:rsidRDefault="00614D2D">
            <w:pPr>
              <w:pStyle w:val="PL"/>
              <w:rPr>
                <w:noProof w:val="0"/>
              </w:rPr>
            </w:pPr>
            <w:r>
              <w:rPr>
                <w:noProof w:val="0"/>
              </w:rPr>
              <w:t>dstLength = 3</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Index2"/>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Successful call extreme values</w:t>
            </w:r>
          </w:p>
          <w:p w:rsidR="00614D2D" w:rsidRDefault="00614D2D">
            <w:pPr>
              <w:pStyle w:val="PL"/>
              <w:rPr>
                <w:noProof w:val="0"/>
              </w:rPr>
            </w:pPr>
            <w:r>
              <w:rPr>
                <w:noProof w:val="0"/>
              </w:rPr>
              <w:t>startOffset = 0</w:t>
            </w:r>
          </w:p>
          <w:p w:rsidR="00614D2D" w:rsidRDefault="00614D2D">
            <w:pPr>
              <w:pStyle w:val="PL"/>
              <w:rPr>
                <w:noProof w:val="0"/>
              </w:rPr>
            </w:pPr>
            <w:r>
              <w:rPr>
                <w:noProof w:val="0"/>
              </w:rPr>
              <w:t>dstBuffer.length = 6</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6</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Result of copy() is 6</w:t>
            </w:r>
          </w:p>
        </w:tc>
        <w:tc>
          <w:tcPr>
            <w:tcW w:w="2334" w:type="dxa"/>
            <w:tcBorders>
              <w:top w:val="nil"/>
              <w:left w:val="single" w:sz="4" w:space="0" w:color="auto"/>
              <w:bottom w:val="single" w:sz="4" w:space="0" w:color="auto"/>
              <w:right w:val="single" w:sz="4" w:space="0" w:color="auto"/>
            </w:tcBorders>
          </w:tcPr>
          <w:p w:rsidR="00614D2D" w:rsidRDefault="00614D2D">
            <w:pPr>
              <w:pStyle w:val="Index2"/>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Successful call any values</w:t>
            </w:r>
          </w:p>
          <w:p w:rsidR="00614D2D" w:rsidRDefault="00614D2D">
            <w:pPr>
              <w:pStyle w:val="PL"/>
              <w:rPr>
                <w:noProof w:val="0"/>
              </w:rPr>
            </w:pPr>
            <w:r>
              <w:rPr>
                <w:noProof w:val="0"/>
              </w:rPr>
              <w:t>startOffset = 1</w:t>
            </w:r>
          </w:p>
          <w:p w:rsidR="00614D2D" w:rsidRDefault="00614D2D">
            <w:pPr>
              <w:pStyle w:val="PL"/>
              <w:rPr>
                <w:noProof w:val="0"/>
              </w:rPr>
            </w:pPr>
            <w:r>
              <w:rPr>
                <w:noProof w:val="0"/>
              </w:rPr>
              <w:t>dstBuffer.length = 20</w:t>
            </w:r>
          </w:p>
          <w:p w:rsidR="00614D2D" w:rsidRDefault="00614D2D">
            <w:pPr>
              <w:pStyle w:val="PL"/>
              <w:rPr>
                <w:noProof w:val="0"/>
              </w:rPr>
            </w:pPr>
            <w:r>
              <w:rPr>
                <w:noProof w:val="0"/>
              </w:rPr>
              <w:t>dstOffset = 3</w:t>
            </w:r>
          </w:p>
          <w:p w:rsidR="00614D2D" w:rsidRDefault="00614D2D">
            <w:pPr>
              <w:pStyle w:val="PL"/>
              <w:rPr>
                <w:noProof w:val="0"/>
              </w:rPr>
            </w:pPr>
            <w:r>
              <w:rPr>
                <w:noProof w:val="0"/>
              </w:rPr>
              <w:t>dstLength = 4</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Result of copy() is 7</w:t>
            </w:r>
          </w:p>
        </w:tc>
        <w:tc>
          <w:tcPr>
            <w:tcW w:w="2334" w:type="dxa"/>
            <w:tcBorders>
              <w:top w:val="nil"/>
              <w:left w:val="single" w:sz="4" w:space="0" w:color="auto"/>
              <w:bottom w:val="single" w:sz="4" w:space="0" w:color="auto"/>
              <w:right w:val="single" w:sz="4" w:space="0" w:color="auto"/>
            </w:tcBorders>
          </w:tcPr>
          <w:p w:rsidR="00614D2D" w:rsidRDefault="00614D2D">
            <w:pPr>
              <w:pStyle w:val="Index2"/>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Successful call, copy with length =0</w:t>
            </w:r>
          </w:p>
          <w:p w:rsidR="00614D2D" w:rsidRDefault="00614D2D">
            <w:pPr>
              <w:pStyle w:val="PL"/>
              <w:rPr>
                <w:noProof w:val="0"/>
              </w:rPr>
            </w:pPr>
            <w:r>
              <w:rPr>
                <w:noProof w:val="0"/>
              </w:rPr>
              <w:t>startOffset = 0</w:t>
            </w:r>
          </w:p>
          <w:p w:rsidR="00614D2D" w:rsidRDefault="00614D2D">
            <w:pPr>
              <w:pStyle w:val="PL"/>
              <w:rPr>
                <w:noProof w:val="0"/>
              </w:rPr>
            </w:pPr>
            <w:r>
              <w:rPr>
                <w:noProof w:val="0"/>
              </w:rPr>
              <w:t>dstBuffer.length = 20</w:t>
            </w:r>
          </w:p>
          <w:p w:rsidR="00614D2D" w:rsidRDefault="00614D2D">
            <w:pPr>
              <w:pStyle w:val="PL"/>
              <w:rPr>
                <w:noProof w:val="0"/>
              </w:rPr>
            </w:pPr>
            <w:r>
              <w:rPr>
                <w:noProof w:val="0"/>
              </w:rPr>
              <w:t>dstOffset = 20</w:t>
            </w:r>
          </w:p>
          <w:p w:rsidR="00614D2D" w:rsidRDefault="00614D2D">
            <w:pPr>
              <w:pStyle w:val="PL"/>
              <w:rPr>
                <w:rFonts w:ascii="Arial" w:hAnsi="Arial"/>
                <w:b/>
                <w:noProof w:val="0"/>
                <w:sz w:val="18"/>
              </w:rPr>
            </w:pPr>
            <w:r>
              <w:rPr>
                <w:noProof w:val="0"/>
              </w:rPr>
              <w:t>dstLength = 0</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Result of copy() is 20</w:t>
            </w:r>
          </w:p>
        </w:tc>
        <w:tc>
          <w:tcPr>
            <w:tcW w:w="2334" w:type="dxa"/>
            <w:tcBorders>
              <w:top w:val="nil"/>
              <w:left w:val="single" w:sz="4" w:space="0" w:color="auto"/>
              <w:bottom w:val="single" w:sz="4" w:space="0" w:color="auto"/>
              <w:right w:val="single" w:sz="4" w:space="0" w:color="auto"/>
            </w:tcBorders>
          </w:tcPr>
          <w:p w:rsidR="00614D2D" w:rsidRDefault="00614D2D">
            <w:pPr>
              <w:pStyle w:val="Index2"/>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Value outside MEProfile data available</w:t>
            </w:r>
          </w:p>
          <w:p w:rsidR="00614D2D" w:rsidRDefault="00614D2D">
            <w:pPr>
              <w:pStyle w:val="PL"/>
              <w:rPr>
                <w:noProof w:val="0"/>
              </w:rPr>
            </w:pPr>
            <w:r>
              <w:rPr>
                <w:noProof w:val="0"/>
              </w:rPr>
              <w:t>startOffset = 13</w:t>
            </w:r>
          </w:p>
          <w:p w:rsidR="00614D2D" w:rsidRDefault="00614D2D">
            <w:pPr>
              <w:pStyle w:val="PL"/>
              <w:rPr>
                <w:noProof w:val="0"/>
              </w:rPr>
            </w:pPr>
            <w:r>
              <w:rPr>
                <w:noProof w:val="0"/>
              </w:rPr>
              <w:t>dstBuffer.length = 6</w:t>
            </w:r>
          </w:p>
          <w:p w:rsidR="00614D2D" w:rsidRDefault="00614D2D">
            <w:pPr>
              <w:pStyle w:val="PL"/>
              <w:rPr>
                <w:noProof w:val="0"/>
              </w:rPr>
            </w:pPr>
            <w:r>
              <w:rPr>
                <w:noProof w:val="0"/>
              </w:rPr>
              <w:t>dstOffset = 0</w:t>
            </w:r>
          </w:p>
          <w:p w:rsidR="00614D2D" w:rsidRDefault="00614D2D">
            <w:pPr>
              <w:pStyle w:val="PL"/>
              <w:rPr>
                <w:rFonts w:ascii="Arial" w:hAnsi="Arial"/>
                <w:noProof w:val="0"/>
                <w:sz w:val="18"/>
              </w:rPr>
            </w:pPr>
            <w:r>
              <w:rPr>
                <w:noProof w:val="0"/>
              </w:rPr>
              <w:t>dstLength = 6</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Result of copy() is 6</w:t>
            </w:r>
          </w:p>
        </w:tc>
        <w:tc>
          <w:tcPr>
            <w:tcW w:w="2334" w:type="dxa"/>
            <w:tcBorders>
              <w:top w:val="nil"/>
              <w:left w:val="single" w:sz="4" w:space="0" w:color="auto"/>
              <w:bottom w:val="single" w:sz="4" w:space="0" w:color="auto"/>
              <w:right w:val="single" w:sz="4" w:space="0" w:color="auto"/>
            </w:tcBorders>
          </w:tcPr>
          <w:p w:rsidR="00614D2D" w:rsidRDefault="00614D2D">
            <w:pPr>
              <w:pStyle w:val="Index2"/>
              <w:keepLines w:val="0"/>
            </w:pPr>
          </w:p>
        </w:tc>
      </w:tr>
    </w:tbl>
    <w:p w:rsidR="00614D2D" w:rsidRDefault="00614D2D" w:rsidP="00614D2D"/>
    <w:p w:rsidR="00614D2D" w:rsidRDefault="00614D2D" w:rsidP="00614D2D">
      <w:pPr>
        <w:pStyle w:val="H6"/>
        <w:keepNext w:val="0"/>
        <w:keepLines w:val="0"/>
      </w:pPr>
      <w:r>
        <w:t>6.2.6.5.4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8, 9, 10, 11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8, 9, 10, 11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4, 5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3, 6, 7</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bl>
    <w:p w:rsidR="00614D2D" w:rsidRDefault="00614D2D" w:rsidP="00614D2D"/>
    <w:p w:rsidR="00614D2D" w:rsidRDefault="00614D2D" w:rsidP="00614D2D">
      <w:pPr>
        <w:pStyle w:val="Heading3"/>
        <w:keepNext w:val="0"/>
        <w:keepLines w:val="0"/>
      </w:pPr>
      <w:bookmarkStart w:id="327" w:name="_Toc51826751"/>
      <w:bookmarkStart w:id="328" w:name="_Toc117070432"/>
      <w:bookmarkStart w:id="329" w:name="_Toc51828194"/>
      <w:r>
        <w:t>6.2.7</w:t>
      </w:r>
      <w:r>
        <w:tab/>
        <w:t>Class ProactiveHandler</w:t>
      </w:r>
      <w:bookmarkEnd w:id="327"/>
      <w:bookmarkEnd w:id="328"/>
      <w:bookmarkEnd w:id="329"/>
    </w:p>
    <w:p w:rsidR="00614D2D" w:rsidRDefault="00614D2D" w:rsidP="00614D2D">
      <w:pPr>
        <w:pStyle w:val="Heading4"/>
        <w:keepNext w:val="0"/>
        <w:keepLines w:val="0"/>
      </w:pPr>
      <w:bookmarkStart w:id="330" w:name="_Toc51826752"/>
      <w:bookmarkStart w:id="331" w:name="_Toc117070433"/>
      <w:bookmarkStart w:id="332" w:name="_Toc51828195"/>
      <w:r>
        <w:t>6.2.7.1</w:t>
      </w:r>
      <w:r>
        <w:tab/>
        <w:t>Method getTheHandler</w:t>
      </w:r>
      <w:bookmarkEnd w:id="330"/>
      <w:bookmarkEnd w:id="331"/>
      <w:bookmarkEnd w:id="332"/>
    </w:p>
    <w:p w:rsidR="00614D2D" w:rsidRDefault="00614D2D" w:rsidP="00614D2D">
      <w:r>
        <w:t>Test Area Reference: API_2_PAH_GTHD</w:t>
      </w:r>
    </w:p>
    <w:p w:rsidR="00614D2D" w:rsidRDefault="00614D2D" w:rsidP="00614D2D">
      <w:pPr>
        <w:pStyle w:val="H6"/>
        <w:keepNext w:val="0"/>
        <w:keepLines w:val="0"/>
      </w:pPr>
      <w:r>
        <w:t>6.2.7.1.1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static ProactiveHandler getTheHandler()</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pPr>
      <w:r>
        <w:t>6.2.7.1.1.1</w:t>
      </w:r>
      <w:r>
        <w:tab/>
        <w:t>Normal execution</w:t>
      </w:r>
    </w:p>
    <w:p w:rsidR="00614D2D" w:rsidRDefault="00614D2D" w:rsidP="00614D2D">
      <w:pPr>
        <w:pStyle w:val="ListBullet"/>
        <w:keepNext/>
        <w:keepLines/>
        <w:numPr>
          <w:ilvl w:val="0"/>
          <w:numId w:val="2"/>
        </w:numPr>
        <w:ind w:left="568" w:hanging="284"/>
      </w:pPr>
      <w:r>
        <w:t>CRRN1: The method shall return the single system instance of the ProactiveHandler class.</w:t>
      </w:r>
    </w:p>
    <w:p w:rsidR="00614D2D" w:rsidRDefault="00614D2D" w:rsidP="00614D2D">
      <w:pPr>
        <w:pStyle w:val="ListBullet"/>
        <w:numPr>
          <w:ilvl w:val="0"/>
          <w:numId w:val="2"/>
        </w:numPr>
        <w:ind w:left="568" w:hanging="284"/>
      </w:pPr>
      <w:r>
        <w:t>CRRN2: The EnvelopeHandler is a Temporary JCRE Entry Point Object</w:t>
      </w:r>
    </w:p>
    <w:p w:rsidR="00614D2D" w:rsidRDefault="00614D2D" w:rsidP="00614D2D">
      <w:pPr>
        <w:pStyle w:val="H6"/>
        <w:keepNext w:val="0"/>
        <w:keepLines w:val="0"/>
      </w:pPr>
      <w:r>
        <w:t>6.2.7.1.1.2</w:t>
      </w:r>
      <w:r>
        <w:tab/>
        <w:t>Parameter errors</w:t>
      </w:r>
    </w:p>
    <w:p w:rsidR="00614D2D" w:rsidRDefault="00614D2D" w:rsidP="00614D2D">
      <w:r>
        <w:t>No requirements.</w:t>
      </w:r>
    </w:p>
    <w:p w:rsidR="00614D2D" w:rsidRDefault="00614D2D" w:rsidP="00614D2D">
      <w:pPr>
        <w:pStyle w:val="H6"/>
        <w:keepNext w:val="0"/>
        <w:keepLines w:val="0"/>
      </w:pPr>
      <w:r>
        <w:t>6.2.7.1.1.3</w:t>
      </w:r>
      <w:r>
        <w:tab/>
        <w:t>Context errors</w:t>
      </w:r>
    </w:p>
    <w:p w:rsidR="00614D2D" w:rsidRDefault="00614D2D" w:rsidP="00614D2D">
      <w:pPr>
        <w:pStyle w:val="ListBullet"/>
        <w:numPr>
          <w:ilvl w:val="0"/>
          <w:numId w:val="2"/>
        </w:numPr>
        <w:ind w:left="568" w:hanging="284"/>
      </w:pPr>
      <w:r>
        <w:t>CRRC1: The method shall throw ToolkitException.HANDLER_NOT_AVAILABLE if the handler is busy.</w:t>
      </w:r>
    </w:p>
    <w:p w:rsidR="00614D2D" w:rsidRDefault="00614D2D" w:rsidP="00614D2D">
      <w:pPr>
        <w:pStyle w:val="H6"/>
        <w:keepNext w:val="0"/>
        <w:keepLines w:val="0"/>
      </w:pPr>
      <w:r>
        <w:t>6.2.7.1.2</w:t>
      </w:r>
      <w:r>
        <w:tab/>
        <w:t>Test Suite files</w:t>
      </w:r>
    </w:p>
    <w:p w:rsidR="00614D2D" w:rsidRDefault="00614D2D" w:rsidP="00614D2D">
      <w:pPr>
        <w:pStyle w:val="B1"/>
        <w:tabs>
          <w:tab w:val="left" w:pos="2268"/>
        </w:tabs>
      </w:pPr>
      <w:r>
        <w:t>Test Script:</w:t>
      </w:r>
      <w:r w:rsidR="00A1704F">
        <w:tab/>
      </w:r>
      <w:r>
        <w:t>API_2_PAH_GTHD_1.scr</w:t>
      </w:r>
    </w:p>
    <w:p w:rsidR="00614D2D" w:rsidRDefault="00614D2D" w:rsidP="00614D2D">
      <w:pPr>
        <w:pStyle w:val="B1"/>
        <w:tabs>
          <w:tab w:val="left" w:pos="2268"/>
        </w:tabs>
      </w:pPr>
      <w:r>
        <w:t>Test Applet:</w:t>
      </w:r>
      <w:r w:rsidR="00A1704F">
        <w:tab/>
      </w:r>
      <w:r>
        <w:t>API_2_PAH_GTHD_1.java</w:t>
      </w:r>
    </w:p>
    <w:p w:rsidR="00614D2D" w:rsidRDefault="00614D2D" w:rsidP="00614D2D">
      <w:pPr>
        <w:pStyle w:val="B1"/>
        <w:tabs>
          <w:tab w:val="left" w:pos="2268"/>
        </w:tabs>
      </w:pPr>
      <w:r>
        <w:t>Load Script:</w:t>
      </w:r>
      <w:r w:rsidR="00A1704F">
        <w:tab/>
      </w:r>
      <w:r>
        <w:t xml:space="preserve">API_2_PAH_GTHD_1.ldr </w:t>
      </w:r>
    </w:p>
    <w:p w:rsidR="00614D2D" w:rsidRDefault="00614D2D" w:rsidP="00614D2D">
      <w:pPr>
        <w:pStyle w:val="B1"/>
        <w:tabs>
          <w:tab w:val="left" w:pos="2268"/>
        </w:tabs>
      </w:pPr>
      <w:r>
        <w:t>Cleanup Script:</w:t>
      </w:r>
      <w:r w:rsidR="00A1704F">
        <w:tab/>
      </w:r>
      <w:r>
        <w:t>API_2_PAH_GTHD_1.clr</w:t>
      </w:r>
    </w:p>
    <w:p w:rsidR="00614D2D" w:rsidRDefault="00614D2D" w:rsidP="00614D2D">
      <w:pPr>
        <w:pStyle w:val="B1"/>
        <w:tabs>
          <w:tab w:val="left" w:pos="2268"/>
        </w:tabs>
      </w:pPr>
      <w:r>
        <w:t>Parameter File:</w:t>
      </w:r>
      <w:r w:rsidR="00A1704F">
        <w:tab/>
      </w:r>
      <w:r>
        <w:t>API_2_PAH_GTHD_1.par</w:t>
      </w:r>
    </w:p>
    <w:p w:rsidR="00614D2D" w:rsidRDefault="00614D2D" w:rsidP="00614D2D">
      <w:pPr>
        <w:pStyle w:val="H6"/>
        <w:keepNext w:val="0"/>
        <w:keepLines w:val="0"/>
      </w:pPr>
      <w:r>
        <w:t>6.2.7.1.3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getTheHandler() twice</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The returned objects shall be the same</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getTheHandler()</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 xml:space="preserve">The reference shall be a ProactiveHandler </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getTheHandler()</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The reference shall not be null</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6.2.7.1.4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549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549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54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1, 2, 3</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54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Checked in Framework tests: FWK_API_HEPO (test case 3)</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54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Checked in Framework tests: FWK_MHA_PAHD</w:t>
            </w:r>
          </w:p>
        </w:tc>
      </w:tr>
    </w:tbl>
    <w:p w:rsidR="00614D2D" w:rsidRDefault="00614D2D" w:rsidP="00614D2D"/>
    <w:p w:rsidR="00614D2D" w:rsidRDefault="00614D2D" w:rsidP="00614D2D">
      <w:pPr>
        <w:pStyle w:val="Heading4"/>
        <w:keepNext w:val="0"/>
        <w:keepLines w:val="0"/>
      </w:pPr>
      <w:bookmarkStart w:id="333" w:name="_Toc51826753"/>
      <w:bookmarkStart w:id="334" w:name="_Toc117070434"/>
      <w:bookmarkStart w:id="335" w:name="_Toc51828196"/>
      <w:r>
        <w:t>6.2.7.2</w:t>
      </w:r>
      <w:r>
        <w:tab/>
        <w:t>Method init</w:t>
      </w:r>
      <w:bookmarkEnd w:id="333"/>
      <w:bookmarkEnd w:id="334"/>
      <w:bookmarkEnd w:id="335"/>
    </w:p>
    <w:p w:rsidR="00614D2D" w:rsidRDefault="00614D2D" w:rsidP="00614D2D">
      <w:r>
        <w:t>Test Area Reference: API_2_PAH_INITBBB</w:t>
      </w:r>
    </w:p>
    <w:p w:rsidR="00614D2D" w:rsidRDefault="00614D2D" w:rsidP="00614D2D">
      <w:pPr>
        <w:pStyle w:val="H6"/>
        <w:keepNext w:val="0"/>
        <w:keepLines w:val="0"/>
      </w:pPr>
      <w:r>
        <w:t>6.2.7.2.1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void init(byte type,</w:t>
      </w:r>
    </w:p>
    <w:p w:rsidR="00614D2D" w:rsidRDefault="00614D2D" w:rsidP="00614D2D">
      <w:pPr>
        <w:pStyle w:val="PL"/>
        <w:rPr>
          <w:noProof w:val="0"/>
          <w:lang w:val="fr-FR"/>
        </w:rPr>
      </w:pPr>
      <w:r>
        <w:rPr>
          <w:noProof w:val="0"/>
        </w:rPr>
        <w:t xml:space="preserve">                 </w:t>
      </w:r>
      <w:r>
        <w:rPr>
          <w:noProof w:val="0"/>
          <w:lang w:val="fr-FR"/>
        </w:rPr>
        <w:t>byte qualifier,</w:t>
      </w:r>
    </w:p>
    <w:p w:rsidR="00614D2D" w:rsidRDefault="00614D2D" w:rsidP="00614D2D">
      <w:pPr>
        <w:pStyle w:val="PL"/>
        <w:rPr>
          <w:noProof w:val="0"/>
          <w:lang w:val="fr-FR"/>
        </w:rPr>
      </w:pPr>
      <w:r>
        <w:rPr>
          <w:noProof w:val="0"/>
          <w:lang w:val="fr-FR"/>
        </w:rPr>
        <w:t xml:space="preserve">                 byte dstDevice)</w:t>
      </w:r>
    </w:p>
    <w:p w:rsidR="00614D2D" w:rsidRDefault="00614D2D" w:rsidP="00614D2D">
      <w:pPr>
        <w:pStyle w:val="PL"/>
        <w:rPr>
          <w:noProof w:val="0"/>
          <w:lang w:val="fr-FR"/>
        </w:rPr>
      </w:pPr>
    </w:p>
    <w:p w:rsidR="00614D2D" w:rsidRDefault="00614D2D" w:rsidP="00614D2D">
      <w:pPr>
        <w:pStyle w:val="H6"/>
        <w:keepNext w:val="0"/>
        <w:keepLines w:val="0"/>
      </w:pPr>
      <w:r>
        <w:t>6.2.7.2.1.1</w:t>
      </w:r>
      <w:r>
        <w:tab/>
        <w:t>Normal execution</w:t>
      </w:r>
    </w:p>
    <w:p w:rsidR="00614D2D" w:rsidRDefault="00614D2D" w:rsidP="00614D2D">
      <w:pPr>
        <w:pStyle w:val="ListBullet"/>
        <w:numPr>
          <w:ilvl w:val="0"/>
          <w:numId w:val="2"/>
        </w:numPr>
        <w:ind w:left="568" w:hanging="284"/>
      </w:pPr>
      <w:r>
        <w:t>CRRN1: The init() method initialises the next Proactive command in the ProactiveHandler, with Command details and Device Identities TLV. The source device is always the SIM Card (81h). The Comprehension Required flags are set.</w:t>
      </w:r>
    </w:p>
    <w:p w:rsidR="00614D2D" w:rsidRDefault="00614D2D" w:rsidP="00614D2D">
      <w:pPr>
        <w:pStyle w:val="ListBullet"/>
        <w:numPr>
          <w:ilvl w:val="0"/>
          <w:numId w:val="2"/>
        </w:numPr>
        <w:ind w:left="568" w:hanging="284"/>
      </w:pPr>
      <w:r>
        <w:t>CRRN2: The Command number may take any value between 01h and FEh.</w:t>
      </w:r>
    </w:p>
    <w:p w:rsidR="00614D2D" w:rsidRDefault="00614D2D" w:rsidP="00614D2D">
      <w:pPr>
        <w:pStyle w:val="ListBullet"/>
        <w:numPr>
          <w:ilvl w:val="0"/>
          <w:numId w:val="2"/>
        </w:numPr>
        <w:ind w:left="568" w:hanging="284"/>
      </w:pPr>
      <w:r>
        <w:t>CRRN3: The init() method clears the ProactiveHandler before initializing it.</w:t>
      </w:r>
    </w:p>
    <w:p w:rsidR="00614D2D" w:rsidRDefault="00614D2D" w:rsidP="00614D2D">
      <w:pPr>
        <w:pStyle w:val="ListBullet"/>
        <w:numPr>
          <w:ilvl w:val="0"/>
          <w:numId w:val="2"/>
        </w:numPr>
        <w:ind w:left="568" w:hanging="284"/>
      </w:pPr>
      <w:r>
        <w:t>CRRN4: No TLV is selected after a call to the method.</w:t>
      </w:r>
    </w:p>
    <w:p w:rsidR="00614D2D" w:rsidRDefault="00614D2D" w:rsidP="00614D2D">
      <w:pPr>
        <w:pStyle w:val="ListBullet"/>
        <w:numPr>
          <w:ilvl w:val="0"/>
          <w:numId w:val="2"/>
        </w:numPr>
        <w:ind w:left="568" w:hanging="284"/>
      </w:pPr>
      <w:r>
        <w:t>CRRN5: The handler is not sent to the mobile by the init() method.</w:t>
      </w:r>
    </w:p>
    <w:p w:rsidR="00614D2D" w:rsidRDefault="00614D2D" w:rsidP="00614D2D">
      <w:pPr>
        <w:pStyle w:val="H6"/>
        <w:keepNext w:val="0"/>
        <w:keepLines w:val="0"/>
      </w:pPr>
      <w:r>
        <w:t>6.2.7.2.1.2</w:t>
      </w:r>
      <w:r>
        <w:tab/>
        <w:t>Parameter errors</w:t>
      </w:r>
    </w:p>
    <w:p w:rsidR="00614D2D" w:rsidRDefault="00614D2D" w:rsidP="00614D2D">
      <w:r>
        <w:t>No requirements.</w:t>
      </w:r>
    </w:p>
    <w:p w:rsidR="00614D2D" w:rsidRDefault="00614D2D" w:rsidP="00614D2D">
      <w:pPr>
        <w:pStyle w:val="H6"/>
        <w:keepNext w:val="0"/>
        <w:keepLines w:val="0"/>
      </w:pPr>
      <w:r>
        <w:t>6.2.7.2.1.3</w:t>
      </w:r>
      <w:r>
        <w:tab/>
        <w:t>Context errors</w:t>
      </w:r>
    </w:p>
    <w:p w:rsidR="00614D2D" w:rsidRDefault="00614D2D" w:rsidP="00614D2D">
      <w:r>
        <w:t>No requirements.</w:t>
      </w:r>
    </w:p>
    <w:p w:rsidR="00614D2D" w:rsidRDefault="00614D2D" w:rsidP="00614D2D">
      <w:pPr>
        <w:pStyle w:val="H6"/>
        <w:keepNext w:val="0"/>
        <w:keepLines w:val="0"/>
      </w:pPr>
      <w:r>
        <w:t>6.2.7.2.2</w:t>
      </w:r>
      <w:r>
        <w:tab/>
        <w:t>Test Suite files</w:t>
      </w:r>
    </w:p>
    <w:p w:rsidR="00614D2D" w:rsidRDefault="00614D2D" w:rsidP="00614D2D">
      <w:pPr>
        <w:pStyle w:val="B1"/>
        <w:tabs>
          <w:tab w:val="left" w:pos="2268"/>
        </w:tabs>
      </w:pPr>
      <w:r>
        <w:t>Test Script:</w:t>
      </w:r>
      <w:r w:rsidR="00A1704F">
        <w:tab/>
      </w:r>
      <w:r>
        <w:t>API_2_PAH_INITBBB_1.scr</w:t>
      </w:r>
    </w:p>
    <w:p w:rsidR="00614D2D" w:rsidRDefault="00614D2D" w:rsidP="00614D2D">
      <w:pPr>
        <w:pStyle w:val="B1"/>
        <w:tabs>
          <w:tab w:val="left" w:pos="2268"/>
        </w:tabs>
      </w:pPr>
      <w:r>
        <w:t>Test Applet:</w:t>
      </w:r>
      <w:r w:rsidR="00A1704F">
        <w:tab/>
      </w:r>
      <w:r>
        <w:t>API_2_PAH_INITBBB_1.java</w:t>
      </w:r>
    </w:p>
    <w:p w:rsidR="00614D2D" w:rsidRDefault="00614D2D" w:rsidP="00614D2D">
      <w:pPr>
        <w:pStyle w:val="B1"/>
        <w:tabs>
          <w:tab w:val="left" w:pos="2268"/>
        </w:tabs>
      </w:pPr>
      <w:r>
        <w:t>Load Script:</w:t>
      </w:r>
      <w:r w:rsidR="00A1704F">
        <w:tab/>
      </w:r>
      <w:r>
        <w:t xml:space="preserve">API_2_PAH_INITBBB_1.ldr </w:t>
      </w:r>
    </w:p>
    <w:p w:rsidR="00614D2D" w:rsidRDefault="00614D2D" w:rsidP="00614D2D">
      <w:pPr>
        <w:pStyle w:val="B1"/>
        <w:tabs>
          <w:tab w:val="left" w:pos="2268"/>
        </w:tabs>
      </w:pPr>
      <w:r>
        <w:t>Cleanup Script:</w:t>
      </w:r>
      <w:r w:rsidR="00A1704F">
        <w:tab/>
      </w:r>
      <w:r>
        <w:t>API_2_PAH_INITBBB_1.clr</w:t>
      </w:r>
    </w:p>
    <w:p w:rsidR="00614D2D" w:rsidRDefault="00614D2D" w:rsidP="00614D2D">
      <w:pPr>
        <w:pStyle w:val="B1"/>
        <w:tabs>
          <w:tab w:val="left" w:pos="2268"/>
        </w:tabs>
      </w:pPr>
      <w:r>
        <w:t>Parameter File:</w:t>
      </w:r>
      <w:r w:rsidR="00A1704F">
        <w:tab/>
      </w:r>
      <w:r>
        <w:t>API_2_PAH_INITBBB_1.par</w:t>
      </w:r>
    </w:p>
    <w:p w:rsidR="00614D2D" w:rsidRDefault="00614D2D" w:rsidP="00614D2D">
      <w:pPr>
        <w:pStyle w:val="H6"/>
        <w:keepNext w:val="0"/>
        <w:keepLines w:val="0"/>
      </w:pPr>
      <w:r>
        <w:t>6.2.7.2.3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30"/>
        <w:gridCol w:w="4108"/>
        <w:gridCol w:w="2833"/>
        <w:gridCol w:w="2409"/>
      </w:tblGrid>
      <w:tr w:rsidR="00614D2D" w:rsidTr="00614D2D">
        <w:trPr>
          <w:jc w:val="center"/>
        </w:trPr>
        <w:tc>
          <w:tcPr>
            <w:tcW w:w="43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30"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Call the init() method</w:t>
            </w:r>
          </w:p>
          <w:p w:rsidR="00614D2D" w:rsidRDefault="00614D2D">
            <w:pPr>
              <w:pStyle w:val="PL"/>
              <w:rPr>
                <w:noProof w:val="0"/>
              </w:rPr>
            </w:pPr>
            <w:r>
              <w:rPr>
                <w:noProof w:val="0"/>
              </w:rPr>
              <w:t>type = 01h</w:t>
            </w:r>
          </w:p>
          <w:p w:rsidR="00614D2D" w:rsidRDefault="00614D2D">
            <w:pPr>
              <w:pStyle w:val="PL"/>
              <w:rPr>
                <w:noProof w:val="0"/>
              </w:rPr>
            </w:pPr>
            <w:r>
              <w:rPr>
                <w:noProof w:val="0"/>
              </w:rPr>
              <w:t>qualifier = 02h</w:t>
            </w:r>
          </w:p>
          <w:p w:rsidR="00614D2D" w:rsidRDefault="00614D2D">
            <w:pPr>
              <w:pStyle w:val="PL"/>
              <w:rPr>
                <w:noProof w:val="0"/>
              </w:rPr>
            </w:pPr>
            <w:r>
              <w:rPr>
                <w:noProof w:val="0"/>
              </w:rPr>
              <w:t>dstDevice = 03h</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30"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Copy ProactiveHandler in a byte array (source)</w:t>
            </w:r>
          </w:p>
        </w:tc>
        <w:tc>
          <w:tcPr>
            <w:tcW w:w="2835" w:type="dxa"/>
            <w:tcBorders>
              <w:top w:val="nil"/>
              <w:left w:val="single" w:sz="4" w:space="0" w:color="auto"/>
              <w:bottom w:val="nil"/>
              <w:right w:val="single" w:sz="4" w:space="0" w:color="auto"/>
            </w:tcBorders>
          </w:tcPr>
          <w:p w:rsidR="00614D2D" w:rsidRDefault="00614D2D">
            <w:pPr>
              <w:pStyle w:val="TAL"/>
              <w:keepNext w:val="0"/>
              <w:keepLines w:val="0"/>
            </w:pPr>
          </w:p>
        </w:tc>
        <w:tc>
          <w:tcPr>
            <w:tcW w:w="2410"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30" w:type="dxa"/>
            <w:tcBorders>
              <w:top w:val="nil"/>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rPr>
                <w:b w:val="0"/>
              </w:rPr>
            </w:pPr>
            <w:r>
              <w:t>Compare the byte array</w:t>
            </w:r>
          </w:p>
          <w:p w:rsidR="00614D2D" w:rsidRDefault="00614D2D">
            <w:pPr>
              <w:pStyle w:val="PL"/>
              <w:rPr>
                <w:noProof w:val="0"/>
              </w:rPr>
            </w:pPr>
            <w:r>
              <w:rPr>
                <w:noProof w:val="0"/>
              </w:rPr>
              <w:t xml:space="preserve">reference = </w:t>
            </w:r>
          </w:p>
          <w:p w:rsidR="00614D2D" w:rsidRDefault="00614D2D">
            <w:pPr>
              <w:pStyle w:val="PL"/>
              <w:rPr>
                <w:noProof w:val="0"/>
                <w:lang w:val="pt-BR"/>
              </w:rPr>
            </w:pPr>
            <w:r>
              <w:rPr>
                <w:noProof w:val="0"/>
                <w:lang w:val="pt-BR"/>
              </w:rPr>
              <w:t>81h 03h xxh 01h 02h</w:t>
            </w:r>
          </w:p>
          <w:p w:rsidR="00614D2D" w:rsidRDefault="00614D2D">
            <w:pPr>
              <w:pStyle w:val="PL"/>
              <w:rPr>
                <w:noProof w:val="0"/>
                <w:lang w:val="pt-BR"/>
              </w:rPr>
            </w:pPr>
            <w:r>
              <w:rPr>
                <w:noProof w:val="0"/>
                <w:lang w:val="pt-BR"/>
              </w:rPr>
              <w:t>82h 02h 81h 03h</w:t>
            </w:r>
          </w:p>
          <w:p w:rsidR="00614D2D" w:rsidRDefault="00614D2D">
            <w:pPr>
              <w:rPr>
                <w:lang w:val="pt-BR"/>
              </w:rPr>
            </w:pPr>
          </w:p>
        </w:tc>
        <w:tc>
          <w:tcPr>
            <w:tcW w:w="2835"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source and reference are identical</w:t>
            </w:r>
          </w:p>
        </w:tc>
        <w:tc>
          <w:tcPr>
            <w:tcW w:w="2410" w:type="dxa"/>
            <w:tcBorders>
              <w:top w:val="nil"/>
              <w:left w:val="single" w:sz="4" w:space="0" w:color="auto"/>
              <w:bottom w:val="single" w:sz="4" w:space="0" w:color="auto"/>
              <w:right w:val="single" w:sz="4" w:space="0" w:color="auto"/>
            </w:tcBorders>
          </w:tcPr>
          <w:p w:rsidR="00614D2D" w:rsidRDefault="00614D2D">
            <w:pPr>
              <w:pStyle w:val="CommentText"/>
            </w:pPr>
          </w:p>
        </w:tc>
      </w:tr>
      <w:tr w:rsidR="00614D2D" w:rsidTr="00614D2D">
        <w:trPr>
          <w:jc w:val="center"/>
        </w:trPr>
        <w:tc>
          <w:tcPr>
            <w:tcW w:w="430"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Verify the command number value</w:t>
            </w:r>
          </w:p>
          <w:p w:rsidR="00614D2D" w:rsidRDefault="00614D2D">
            <w:pPr>
              <w:pStyle w:val="TAL"/>
              <w:keepNext w:val="0"/>
              <w:keepLines w:val="0"/>
            </w:pP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01h-FEh</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30"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Call the init() method</w:t>
            </w:r>
          </w:p>
          <w:p w:rsidR="00614D2D" w:rsidRDefault="00614D2D">
            <w:pPr>
              <w:pStyle w:val="PL"/>
              <w:rPr>
                <w:noProof w:val="0"/>
              </w:rPr>
            </w:pPr>
            <w:r>
              <w:rPr>
                <w:noProof w:val="0"/>
              </w:rPr>
              <w:t>type = FFh</w:t>
            </w:r>
          </w:p>
          <w:p w:rsidR="00614D2D" w:rsidRDefault="00614D2D">
            <w:pPr>
              <w:pStyle w:val="PL"/>
              <w:rPr>
                <w:noProof w:val="0"/>
                <w:lang w:val="fr-FR"/>
              </w:rPr>
            </w:pPr>
            <w:r>
              <w:rPr>
                <w:noProof w:val="0"/>
                <w:lang w:val="fr-FR"/>
              </w:rPr>
              <w:t>qualifier = FEh</w:t>
            </w:r>
          </w:p>
          <w:p w:rsidR="00614D2D" w:rsidRDefault="00614D2D">
            <w:pPr>
              <w:pStyle w:val="PL"/>
              <w:rPr>
                <w:noProof w:val="0"/>
                <w:lang w:val="fr-FR"/>
              </w:rPr>
            </w:pPr>
            <w:r>
              <w:rPr>
                <w:noProof w:val="0"/>
                <w:lang w:val="fr-FR"/>
              </w:rPr>
              <w:t>destination = FDh</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rPr>
                <w:lang w:val="fr-FR"/>
              </w:rPr>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rPr>
                <w:lang w:val="fr-FR"/>
              </w:rPr>
            </w:pPr>
          </w:p>
        </w:tc>
      </w:tr>
      <w:tr w:rsidR="00614D2D" w:rsidTr="00614D2D">
        <w:trPr>
          <w:jc w:val="center"/>
        </w:trPr>
        <w:tc>
          <w:tcPr>
            <w:tcW w:w="430" w:type="dxa"/>
            <w:tcBorders>
              <w:top w:val="nil"/>
              <w:left w:val="single" w:sz="4" w:space="0" w:color="auto"/>
              <w:bottom w:val="nil"/>
              <w:right w:val="single" w:sz="4" w:space="0" w:color="auto"/>
            </w:tcBorders>
          </w:tcPr>
          <w:p w:rsidR="00614D2D" w:rsidRDefault="00614D2D">
            <w:pPr>
              <w:pStyle w:val="TAC"/>
              <w:keepNext w:val="0"/>
              <w:keepLines w:val="0"/>
              <w:rPr>
                <w:lang w:val="fr-FR"/>
              </w:rPr>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Copy ProactiveHandler in a byte array (source)</w:t>
            </w:r>
          </w:p>
        </w:tc>
        <w:tc>
          <w:tcPr>
            <w:tcW w:w="2835" w:type="dxa"/>
            <w:tcBorders>
              <w:top w:val="nil"/>
              <w:left w:val="single" w:sz="4" w:space="0" w:color="auto"/>
              <w:bottom w:val="nil"/>
              <w:right w:val="single" w:sz="4" w:space="0" w:color="auto"/>
            </w:tcBorders>
          </w:tcPr>
          <w:p w:rsidR="00614D2D" w:rsidRDefault="00614D2D">
            <w:pPr>
              <w:pStyle w:val="TAL"/>
              <w:keepNext w:val="0"/>
              <w:keepLines w:val="0"/>
            </w:pPr>
          </w:p>
        </w:tc>
        <w:tc>
          <w:tcPr>
            <w:tcW w:w="2410"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30" w:type="dxa"/>
            <w:tcBorders>
              <w:top w:val="nil"/>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rPr>
                <w:b w:val="0"/>
              </w:rPr>
            </w:pPr>
            <w:r>
              <w:t>Compare the byte array</w:t>
            </w:r>
          </w:p>
          <w:p w:rsidR="00614D2D" w:rsidRDefault="00614D2D">
            <w:pPr>
              <w:pStyle w:val="PL"/>
              <w:rPr>
                <w:noProof w:val="0"/>
              </w:rPr>
            </w:pPr>
            <w:r>
              <w:rPr>
                <w:noProof w:val="0"/>
              </w:rPr>
              <w:t xml:space="preserve">reference = </w:t>
            </w:r>
          </w:p>
          <w:p w:rsidR="00614D2D" w:rsidRDefault="00614D2D">
            <w:pPr>
              <w:pStyle w:val="PL"/>
              <w:rPr>
                <w:noProof w:val="0"/>
                <w:lang w:val="pt-BR"/>
              </w:rPr>
            </w:pPr>
            <w:r>
              <w:rPr>
                <w:noProof w:val="0"/>
                <w:lang w:val="pt-BR"/>
              </w:rPr>
              <w:t>81h 03h xxh FFh FEh</w:t>
            </w:r>
          </w:p>
          <w:p w:rsidR="00614D2D" w:rsidRDefault="00614D2D">
            <w:pPr>
              <w:pStyle w:val="PL"/>
              <w:rPr>
                <w:noProof w:val="0"/>
                <w:lang w:val="pt-BR"/>
              </w:rPr>
            </w:pPr>
            <w:r>
              <w:rPr>
                <w:noProof w:val="0"/>
                <w:lang w:val="pt-BR"/>
              </w:rPr>
              <w:t>82h 02h 81h FDh</w:t>
            </w:r>
          </w:p>
          <w:p w:rsidR="00614D2D" w:rsidRDefault="00614D2D">
            <w:pPr>
              <w:rPr>
                <w:lang w:val="pt-BR"/>
              </w:rPr>
            </w:pPr>
          </w:p>
        </w:tc>
        <w:tc>
          <w:tcPr>
            <w:tcW w:w="2835"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source and reference are identical</w:t>
            </w:r>
          </w:p>
        </w:tc>
        <w:tc>
          <w:tcPr>
            <w:tcW w:w="2410" w:type="dxa"/>
            <w:tcBorders>
              <w:top w:val="nil"/>
              <w:left w:val="single" w:sz="4" w:space="0" w:color="auto"/>
              <w:bottom w:val="single" w:sz="4" w:space="0" w:color="auto"/>
              <w:right w:val="single" w:sz="4" w:space="0" w:color="auto"/>
            </w:tcBorders>
          </w:tcPr>
          <w:p w:rsidR="00614D2D" w:rsidRDefault="00614D2D">
            <w:pPr>
              <w:pStyle w:val="CommentText"/>
            </w:pPr>
          </w:p>
        </w:tc>
      </w:tr>
      <w:tr w:rsidR="00614D2D" w:rsidTr="00614D2D">
        <w:trPr>
          <w:jc w:val="center"/>
        </w:trPr>
        <w:tc>
          <w:tcPr>
            <w:tcW w:w="430"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Select the 1</w:t>
            </w:r>
            <w:r>
              <w:rPr>
                <w:vertAlign w:val="superscript"/>
              </w:rPr>
              <w:t>st</w:t>
            </w:r>
            <w:r>
              <w:t xml:space="preserve"> TLV in the handler</w:t>
            </w:r>
          </w:p>
          <w:p w:rsidR="00614D2D" w:rsidRDefault="00614D2D">
            <w:pPr>
              <w:pStyle w:val="TAH"/>
              <w:keepNext w:val="0"/>
              <w:keepLines w:val="0"/>
            </w:pPr>
            <w:r>
              <w:t>Call the init() method with any value</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30"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UNAVAILABLE_ELEMENT ToolkitException is thrown by getValueLength()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pPr>
      <w:r>
        <w:t>6.2.7.2.4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1, 3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N3</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N4</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N5</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1, 3</w:t>
            </w:r>
          </w:p>
        </w:tc>
      </w:tr>
    </w:tbl>
    <w:p w:rsidR="00614D2D" w:rsidRDefault="00614D2D" w:rsidP="00614D2D"/>
    <w:p w:rsidR="00614D2D" w:rsidRDefault="00614D2D" w:rsidP="00614D2D">
      <w:pPr>
        <w:pStyle w:val="Heading4"/>
        <w:keepNext w:val="0"/>
        <w:keepLines w:val="0"/>
      </w:pPr>
      <w:bookmarkStart w:id="336" w:name="_Toc51826754"/>
      <w:bookmarkStart w:id="337" w:name="_Toc117070435"/>
      <w:bookmarkStart w:id="338" w:name="_Toc51828197"/>
      <w:r>
        <w:t>6.2.7.3</w:t>
      </w:r>
      <w:r>
        <w:tab/>
        <w:t>Method initDisplayText</w:t>
      </w:r>
      <w:bookmarkEnd w:id="336"/>
      <w:bookmarkEnd w:id="337"/>
      <w:bookmarkEnd w:id="338"/>
    </w:p>
    <w:p w:rsidR="00614D2D" w:rsidRDefault="00614D2D" w:rsidP="00614D2D">
      <w:r>
        <w:t>Test Area Reference: API_2_PAH_INDTBB_BSS</w:t>
      </w:r>
    </w:p>
    <w:p w:rsidR="00614D2D" w:rsidRDefault="00614D2D" w:rsidP="00614D2D">
      <w:pPr>
        <w:pStyle w:val="H6"/>
        <w:keepNext w:val="0"/>
        <w:keepLines w:val="0"/>
      </w:pPr>
      <w:r>
        <w:t>6.2.7.3.1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void initDisplayText(byte qualifier,</w:t>
      </w:r>
    </w:p>
    <w:p w:rsidR="00614D2D" w:rsidRDefault="00614D2D" w:rsidP="00614D2D">
      <w:pPr>
        <w:pStyle w:val="PL"/>
        <w:rPr>
          <w:noProof w:val="0"/>
        </w:rPr>
      </w:pPr>
      <w:r>
        <w:rPr>
          <w:noProof w:val="0"/>
        </w:rPr>
        <w:t xml:space="preserve">                            byte dcs,</w:t>
      </w:r>
    </w:p>
    <w:p w:rsidR="00614D2D" w:rsidRDefault="00614D2D" w:rsidP="00614D2D">
      <w:pPr>
        <w:pStyle w:val="PL"/>
        <w:rPr>
          <w:noProof w:val="0"/>
        </w:rPr>
      </w:pPr>
      <w:r>
        <w:rPr>
          <w:noProof w:val="0"/>
        </w:rPr>
        <w:t xml:space="preserve">                            byte[] buffer,</w:t>
      </w:r>
    </w:p>
    <w:p w:rsidR="00614D2D" w:rsidRDefault="00614D2D" w:rsidP="00614D2D">
      <w:pPr>
        <w:pStyle w:val="PL"/>
        <w:rPr>
          <w:noProof w:val="0"/>
        </w:rPr>
      </w:pPr>
      <w:r>
        <w:rPr>
          <w:noProof w:val="0"/>
        </w:rPr>
        <w:t xml:space="preserve">                            short offset,</w:t>
      </w:r>
    </w:p>
    <w:p w:rsidR="00614D2D" w:rsidRDefault="00614D2D" w:rsidP="00614D2D">
      <w:pPr>
        <w:pStyle w:val="PL"/>
        <w:rPr>
          <w:noProof w:val="0"/>
        </w:rPr>
      </w:pPr>
      <w:r>
        <w:rPr>
          <w:noProof w:val="0"/>
        </w:rPr>
        <w:t xml:space="preserve">                            short 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6.2.7.3.1.1</w:t>
      </w:r>
      <w:r>
        <w:tab/>
        <w:t>Normal execution</w:t>
      </w:r>
    </w:p>
    <w:p w:rsidR="00614D2D" w:rsidRDefault="00614D2D" w:rsidP="00614D2D">
      <w:pPr>
        <w:pStyle w:val="ListBullet"/>
        <w:numPr>
          <w:ilvl w:val="0"/>
          <w:numId w:val="2"/>
        </w:numPr>
        <w:ind w:left="568" w:hanging="284"/>
      </w:pPr>
      <w:r>
        <w:t>CRRN1: The method shall build a DISPLAY TEXT proactive command in the ProactiveHandler, using qualifier, dcs and buffer parameters. Comprehension required flags are set.</w:t>
      </w:r>
    </w:p>
    <w:p w:rsidR="00614D2D" w:rsidRDefault="00614D2D" w:rsidP="00614D2D">
      <w:pPr>
        <w:pStyle w:val="ListBullet"/>
        <w:numPr>
          <w:ilvl w:val="0"/>
          <w:numId w:val="2"/>
        </w:numPr>
        <w:ind w:left="568" w:hanging="284"/>
      </w:pPr>
      <w:r>
        <w:t>CRRN2: A call to this method clears the handler then initialises it.</w:t>
      </w:r>
    </w:p>
    <w:p w:rsidR="00614D2D" w:rsidRDefault="00614D2D" w:rsidP="00614D2D">
      <w:pPr>
        <w:pStyle w:val="ListBullet"/>
        <w:numPr>
          <w:ilvl w:val="0"/>
          <w:numId w:val="2"/>
        </w:numPr>
        <w:ind w:left="568" w:hanging="284"/>
      </w:pPr>
      <w:r>
        <w:t>CRRN3: No TLV is selected after a call to the method.</w:t>
      </w:r>
    </w:p>
    <w:p w:rsidR="00614D2D" w:rsidRDefault="00614D2D" w:rsidP="00614D2D">
      <w:pPr>
        <w:pStyle w:val="ListBullet"/>
        <w:numPr>
          <w:ilvl w:val="0"/>
          <w:numId w:val="2"/>
        </w:numPr>
        <w:ind w:left="568" w:hanging="284"/>
      </w:pPr>
      <w:r>
        <w:t>CRRN4: The DISPLAY TEXT command is not sent by the method.</w:t>
      </w:r>
    </w:p>
    <w:p w:rsidR="00614D2D" w:rsidRDefault="00614D2D" w:rsidP="00614D2D">
      <w:pPr>
        <w:pStyle w:val="ListBullet"/>
        <w:numPr>
          <w:ilvl w:val="0"/>
          <w:numId w:val="2"/>
        </w:numPr>
        <w:ind w:left="568" w:hanging="284"/>
      </w:pPr>
      <w:r>
        <w:t>CRRN5: The Command Number may take any value between 01h and FEh.</w:t>
      </w:r>
    </w:p>
    <w:p w:rsidR="00614D2D" w:rsidRDefault="00614D2D" w:rsidP="00614D2D">
      <w:pPr>
        <w:pStyle w:val="ListBullet"/>
        <w:numPr>
          <w:ilvl w:val="0"/>
          <w:numId w:val="2"/>
        </w:numPr>
        <w:ind w:left="568" w:hanging="284"/>
      </w:pPr>
      <w:r>
        <w:t>CRRN6: If length is equal to zero, then the Text String TLV inserted in the command is a null text string TLV as defined in TS 11.14 [4].</w:t>
      </w:r>
    </w:p>
    <w:p w:rsidR="00614D2D" w:rsidRDefault="00614D2D" w:rsidP="00614D2D">
      <w:pPr>
        <w:pStyle w:val="H6"/>
        <w:keepNext w:val="0"/>
        <w:keepLines w:val="0"/>
      </w:pPr>
      <w:r>
        <w:t>6.2.7.3.1.2</w:t>
      </w:r>
      <w:r>
        <w:tab/>
        <w:t>Parameter errors</w:t>
      </w:r>
    </w:p>
    <w:p w:rsidR="00614D2D" w:rsidRDefault="00614D2D" w:rsidP="00614D2D">
      <w:pPr>
        <w:pStyle w:val="ListBullet"/>
        <w:numPr>
          <w:ilvl w:val="0"/>
          <w:numId w:val="2"/>
        </w:numPr>
        <w:ind w:left="568" w:hanging="284"/>
      </w:pPr>
      <w:r>
        <w:t>CRRP1: The method shall throw NullPointerException if buffer is null.</w:t>
      </w:r>
    </w:p>
    <w:p w:rsidR="00614D2D" w:rsidRDefault="00614D2D" w:rsidP="00614D2D">
      <w:pPr>
        <w:pStyle w:val="ListBullet"/>
        <w:numPr>
          <w:ilvl w:val="0"/>
          <w:numId w:val="2"/>
        </w:numPr>
        <w:ind w:left="568" w:hanging="284"/>
      </w:pPr>
      <w:r>
        <w:t>CRRP2: If offset or length or both would cause access outside array bounds, an ArrayIndexOutOfBoundsException shall be thrown.</w:t>
      </w:r>
    </w:p>
    <w:p w:rsidR="00614D2D" w:rsidRDefault="00614D2D" w:rsidP="00614D2D">
      <w:pPr>
        <w:pStyle w:val="H6"/>
        <w:keepNext w:val="0"/>
        <w:keepLines w:val="0"/>
      </w:pPr>
      <w:r>
        <w:t>6.2.7.3.1.3</w:t>
      </w:r>
      <w:r>
        <w:tab/>
        <w:t>Context errors</w:t>
      </w:r>
    </w:p>
    <w:p w:rsidR="00614D2D" w:rsidRDefault="00614D2D" w:rsidP="00614D2D">
      <w:pPr>
        <w:pStyle w:val="ListBullet"/>
        <w:numPr>
          <w:ilvl w:val="0"/>
          <w:numId w:val="2"/>
        </w:numPr>
        <w:ind w:left="568" w:hanging="284"/>
      </w:pPr>
      <w:r>
        <w:t>CRRC1: A ToolkitException.HANDLER_OVERFLOW shall be thrown if the ProactiveHandler is too small to put the requested data.</w:t>
      </w:r>
    </w:p>
    <w:p w:rsidR="00614D2D" w:rsidRDefault="00614D2D" w:rsidP="00614D2D">
      <w:pPr>
        <w:pStyle w:val="H6"/>
        <w:keepNext w:val="0"/>
        <w:keepLines w:val="0"/>
      </w:pPr>
      <w:r>
        <w:t>6.2.7.3.2</w:t>
      </w:r>
      <w:r>
        <w:tab/>
        <w:t>Test Suite files</w:t>
      </w:r>
    </w:p>
    <w:p w:rsidR="00614D2D" w:rsidRDefault="00614D2D" w:rsidP="00614D2D">
      <w:pPr>
        <w:pStyle w:val="B1"/>
        <w:tabs>
          <w:tab w:val="left" w:pos="2268"/>
        </w:tabs>
      </w:pPr>
      <w:r>
        <w:t>Test Script:</w:t>
      </w:r>
      <w:r w:rsidR="00A1704F">
        <w:tab/>
      </w:r>
      <w:r>
        <w:t>API_2_PAH_INDTBB_BSS_1.scr</w:t>
      </w:r>
    </w:p>
    <w:p w:rsidR="00614D2D" w:rsidRDefault="00614D2D" w:rsidP="00614D2D">
      <w:pPr>
        <w:pStyle w:val="B1"/>
        <w:tabs>
          <w:tab w:val="left" w:pos="2268"/>
        </w:tabs>
      </w:pPr>
      <w:r>
        <w:t>Test Applet:</w:t>
      </w:r>
      <w:r w:rsidR="00A1704F">
        <w:tab/>
      </w:r>
      <w:r>
        <w:t>API_2_PAH_INDTBB_BSS_1.java</w:t>
      </w:r>
    </w:p>
    <w:p w:rsidR="00614D2D" w:rsidRDefault="00614D2D" w:rsidP="00614D2D">
      <w:pPr>
        <w:pStyle w:val="B1"/>
        <w:tabs>
          <w:tab w:val="left" w:pos="2268"/>
        </w:tabs>
      </w:pPr>
      <w:r>
        <w:t>Load Script:</w:t>
      </w:r>
      <w:r w:rsidR="00A1704F">
        <w:tab/>
      </w:r>
      <w:r>
        <w:t xml:space="preserve">API_2_PAH_INDTBB_BSS_1.ldr </w:t>
      </w:r>
    </w:p>
    <w:p w:rsidR="00614D2D" w:rsidRDefault="00614D2D" w:rsidP="00614D2D">
      <w:pPr>
        <w:pStyle w:val="B1"/>
        <w:tabs>
          <w:tab w:val="left" w:pos="2268"/>
        </w:tabs>
      </w:pPr>
      <w:r>
        <w:t>Cleanup Script:</w:t>
      </w:r>
      <w:r w:rsidR="00A1704F">
        <w:tab/>
      </w:r>
      <w:r>
        <w:t>API_2_PAH_INDTBB_BSS_1.clr</w:t>
      </w:r>
    </w:p>
    <w:p w:rsidR="00614D2D" w:rsidRDefault="00614D2D" w:rsidP="00614D2D">
      <w:pPr>
        <w:pStyle w:val="B1"/>
        <w:tabs>
          <w:tab w:val="left" w:pos="2268"/>
        </w:tabs>
      </w:pPr>
      <w:r>
        <w:t>Parameter File:</w:t>
      </w:r>
      <w:r w:rsidR="00A1704F">
        <w:tab/>
      </w:r>
      <w:r>
        <w:t>API_2_PAH_INDTBB_BSS_1.par</w:t>
      </w:r>
    </w:p>
    <w:p w:rsidR="00614D2D" w:rsidRDefault="00614D2D" w:rsidP="00614D2D">
      <w:pPr>
        <w:pStyle w:val="H6"/>
        <w:keepNext w:val="0"/>
        <w:keepLines w:val="0"/>
      </w:pPr>
      <w:r>
        <w:t>6.2.7.3.3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NULL as parameter to buffer</w:t>
            </w:r>
          </w:p>
          <w:p w:rsidR="00614D2D" w:rsidRDefault="00614D2D">
            <w:pPr>
              <w:pStyle w:val="PL"/>
              <w:rPr>
                <w:noProof w:val="0"/>
              </w:rPr>
            </w:pPr>
            <w:r>
              <w:rPr>
                <w:noProof w:val="0"/>
              </w:rPr>
              <w:t>buffer = NULL</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NullPointerException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offset &gt; buffer.length</w:t>
            </w:r>
          </w:p>
          <w:p w:rsidR="00614D2D" w:rsidRDefault="00614D2D">
            <w:pPr>
              <w:pStyle w:val="PL"/>
              <w:rPr>
                <w:noProof w:val="0"/>
              </w:rPr>
            </w:pPr>
            <w:r>
              <w:rPr>
                <w:noProof w:val="0"/>
              </w:rPr>
              <w:t>buffer = "Text"</w:t>
            </w:r>
          </w:p>
          <w:p w:rsidR="00614D2D" w:rsidRDefault="00614D2D">
            <w:pPr>
              <w:pStyle w:val="PL"/>
              <w:rPr>
                <w:noProof w:val="0"/>
              </w:rPr>
            </w:pPr>
            <w:r>
              <w:rPr>
                <w:noProof w:val="0"/>
              </w:rPr>
              <w:t>offset = 5</w:t>
            </w:r>
          </w:p>
          <w:p w:rsidR="00614D2D" w:rsidRDefault="00614D2D">
            <w:pPr>
              <w:pStyle w:val="PL"/>
              <w:rPr>
                <w:rFonts w:ascii="Arial" w:hAnsi="Arial"/>
                <w:noProof w:val="0"/>
                <w:sz w:val="18"/>
              </w:rPr>
            </w:pPr>
            <w:r>
              <w:rPr>
                <w:noProof w:val="0"/>
              </w:rPr>
              <w:t>length = 0</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offset &lt; 0</w:t>
            </w:r>
          </w:p>
          <w:p w:rsidR="00614D2D" w:rsidRDefault="00614D2D">
            <w:pPr>
              <w:pStyle w:val="PL"/>
              <w:rPr>
                <w:noProof w:val="0"/>
              </w:rPr>
            </w:pPr>
            <w:r>
              <w:rPr>
                <w:noProof w:val="0"/>
              </w:rPr>
              <w:t>buffer = "Text"</w:t>
            </w:r>
          </w:p>
          <w:p w:rsidR="00614D2D" w:rsidRDefault="00614D2D">
            <w:pPr>
              <w:pStyle w:val="PL"/>
              <w:rPr>
                <w:rFonts w:ascii="Arial" w:hAnsi="Arial"/>
                <w:noProof w:val="0"/>
                <w:sz w:val="18"/>
              </w:rPr>
            </w:pPr>
            <w:r>
              <w:rPr>
                <w:noProof w:val="0"/>
              </w:rPr>
              <w:t>offset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length &gt; buffer.length</w:t>
            </w:r>
          </w:p>
          <w:p w:rsidR="00614D2D" w:rsidRDefault="00614D2D">
            <w:pPr>
              <w:pStyle w:val="PL"/>
              <w:rPr>
                <w:noProof w:val="0"/>
              </w:rPr>
            </w:pPr>
            <w:r>
              <w:rPr>
                <w:noProof w:val="0"/>
              </w:rPr>
              <w:t>buffer = "Text"</w:t>
            </w:r>
          </w:p>
          <w:p w:rsidR="00614D2D" w:rsidRDefault="00614D2D">
            <w:pPr>
              <w:pStyle w:val="PL"/>
              <w:rPr>
                <w:noProof w:val="0"/>
              </w:rPr>
            </w:pPr>
            <w:r>
              <w:rPr>
                <w:noProof w:val="0"/>
              </w:rPr>
              <w:t>offset = 0</w:t>
            </w:r>
          </w:p>
          <w:p w:rsidR="00614D2D" w:rsidRDefault="00614D2D">
            <w:pPr>
              <w:pStyle w:val="PL"/>
              <w:rPr>
                <w:rFonts w:ascii="Arial" w:hAnsi="Arial"/>
                <w:noProof w:val="0"/>
                <w:sz w:val="18"/>
              </w:rPr>
            </w:pPr>
            <w:r>
              <w:rPr>
                <w:noProof w:val="0"/>
              </w:rPr>
              <w:t>length = 5</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offset + length &gt; buffer.length</w:t>
            </w:r>
          </w:p>
          <w:p w:rsidR="00614D2D" w:rsidRDefault="00614D2D">
            <w:pPr>
              <w:pStyle w:val="PL"/>
              <w:rPr>
                <w:noProof w:val="0"/>
              </w:rPr>
            </w:pPr>
            <w:r>
              <w:rPr>
                <w:noProof w:val="0"/>
              </w:rPr>
              <w:t>buffer = "Text"</w:t>
            </w:r>
          </w:p>
          <w:p w:rsidR="00614D2D" w:rsidRDefault="00614D2D">
            <w:pPr>
              <w:pStyle w:val="PL"/>
              <w:rPr>
                <w:noProof w:val="0"/>
              </w:rPr>
            </w:pPr>
            <w:r>
              <w:rPr>
                <w:noProof w:val="0"/>
              </w:rPr>
              <w:t>offset = 3</w:t>
            </w:r>
          </w:p>
          <w:p w:rsidR="00614D2D" w:rsidRDefault="00614D2D">
            <w:pPr>
              <w:pStyle w:val="PL"/>
              <w:rPr>
                <w:rFonts w:ascii="Arial" w:hAnsi="Arial"/>
                <w:noProof w:val="0"/>
                <w:sz w:val="18"/>
              </w:rPr>
            </w:pPr>
            <w:r>
              <w:rPr>
                <w:noProof w:val="0"/>
              </w:rPr>
              <w:t>length = 2</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length &lt; 0</w:t>
            </w:r>
          </w:p>
          <w:p w:rsidR="00614D2D" w:rsidRDefault="00614D2D">
            <w:pPr>
              <w:pStyle w:val="PL"/>
              <w:rPr>
                <w:noProof w:val="0"/>
              </w:rPr>
            </w:pPr>
            <w:r>
              <w:rPr>
                <w:noProof w:val="0"/>
              </w:rPr>
              <w:t>buffer = "Text"</w:t>
            </w:r>
          </w:p>
          <w:p w:rsidR="00614D2D" w:rsidRDefault="00614D2D">
            <w:pPr>
              <w:pStyle w:val="PL"/>
              <w:rPr>
                <w:noProof w:val="0"/>
              </w:rPr>
            </w:pPr>
            <w:r>
              <w:rPr>
                <w:noProof w:val="0"/>
              </w:rPr>
              <w:t>offset = 3</w:t>
            </w:r>
          </w:p>
          <w:p w:rsidR="00614D2D" w:rsidRDefault="00614D2D">
            <w:pPr>
              <w:pStyle w:val="PL"/>
              <w:rPr>
                <w:rFonts w:ascii="Arial" w:hAnsi="Arial"/>
                <w:noProof w:val="0"/>
                <w:sz w:val="18"/>
              </w:rPr>
            </w:pPr>
            <w:r>
              <w:rPr>
                <w:noProof w:val="0"/>
              </w:rPr>
              <w:t>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Successful call, buffer is the whole buffer</w:t>
            </w:r>
          </w:p>
          <w:p w:rsidR="00614D2D" w:rsidRDefault="00614D2D">
            <w:pPr>
              <w:pStyle w:val="PL"/>
              <w:rPr>
                <w:noProof w:val="0"/>
              </w:rPr>
            </w:pPr>
            <w:r>
              <w:rPr>
                <w:noProof w:val="0"/>
              </w:rPr>
              <w:t>qualifier = 0</w:t>
            </w:r>
          </w:p>
          <w:p w:rsidR="00614D2D" w:rsidRDefault="00614D2D">
            <w:pPr>
              <w:pStyle w:val="PL"/>
              <w:rPr>
                <w:noProof w:val="0"/>
              </w:rPr>
            </w:pPr>
            <w:r>
              <w:rPr>
                <w:noProof w:val="0"/>
              </w:rPr>
              <w:t>dcs = 4</w:t>
            </w:r>
          </w:p>
          <w:p w:rsidR="00614D2D" w:rsidRDefault="00614D2D">
            <w:pPr>
              <w:pStyle w:val="PL"/>
              <w:rPr>
                <w:noProof w:val="0"/>
              </w:rPr>
            </w:pPr>
            <w:r>
              <w:rPr>
                <w:noProof w:val="0"/>
              </w:rPr>
              <w:t>buffer = "TextA"</w:t>
            </w:r>
          </w:p>
          <w:p w:rsidR="00614D2D" w:rsidRDefault="00614D2D">
            <w:pPr>
              <w:pStyle w:val="PL"/>
              <w:rPr>
                <w:noProof w:val="0"/>
              </w:rPr>
            </w:pPr>
            <w:r>
              <w:rPr>
                <w:noProof w:val="0"/>
              </w:rPr>
              <w:t>offset = 0</w:t>
            </w:r>
          </w:p>
          <w:p w:rsidR="00614D2D" w:rsidRDefault="00614D2D">
            <w:pPr>
              <w:pStyle w:val="PL"/>
              <w:rPr>
                <w:rFonts w:ascii="Arial" w:hAnsi="Arial"/>
                <w:b/>
                <w:noProof w:val="0"/>
                <w:sz w:val="18"/>
              </w:rPr>
            </w:pPr>
            <w:r>
              <w:rPr>
                <w:noProof w:val="0"/>
              </w:rPr>
              <w:t>length = 5</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No exception is thrown</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Verify the command number value</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Command number between 01h and FEh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 xml:space="preserve"> Send the command</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DISPLAY TEXT Proactive command</w:t>
            </w:r>
          </w:p>
          <w:p w:rsidR="00614D2D" w:rsidRDefault="00614D2D">
            <w:pPr>
              <w:pStyle w:val="PL"/>
              <w:rPr>
                <w:noProof w:val="0"/>
              </w:rPr>
            </w:pPr>
          </w:p>
          <w:p w:rsidR="00614D2D" w:rsidRDefault="00614D2D">
            <w:pPr>
              <w:pStyle w:val="PL"/>
              <w:rPr>
                <w:noProof w:val="0"/>
              </w:rPr>
            </w:pPr>
            <w:r>
              <w:rPr>
                <w:noProof w:val="0"/>
              </w:rPr>
              <w:t>qualifier = 00h</w:t>
            </w:r>
          </w:p>
          <w:p w:rsidR="00614D2D" w:rsidRDefault="00614D2D">
            <w:pPr>
              <w:pStyle w:val="PL"/>
              <w:rPr>
                <w:noProof w:val="0"/>
              </w:rPr>
            </w:pPr>
            <w:r>
              <w:rPr>
                <w:noProof w:val="0"/>
              </w:rPr>
              <w:t>dcs = 4</w:t>
            </w:r>
          </w:p>
          <w:p w:rsidR="00614D2D" w:rsidRDefault="00614D2D">
            <w:pPr>
              <w:pStyle w:val="PL"/>
              <w:rPr>
                <w:noProof w:val="0"/>
              </w:rPr>
            </w:pPr>
            <w:r>
              <w:rPr>
                <w:noProof w:val="0"/>
              </w:rPr>
              <w:t>Text = "TextA"</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 buffer is part of a buffer with the end part</w:t>
            </w:r>
          </w:p>
          <w:p w:rsidR="00614D2D" w:rsidRDefault="00614D2D">
            <w:pPr>
              <w:pStyle w:val="TAH"/>
              <w:keepNext w:val="0"/>
              <w:keepLines w:val="0"/>
            </w:pPr>
            <w:r>
              <w:t>Send the command</w:t>
            </w:r>
          </w:p>
          <w:p w:rsidR="00614D2D" w:rsidRDefault="00614D2D">
            <w:pPr>
              <w:pStyle w:val="PL"/>
              <w:rPr>
                <w:noProof w:val="0"/>
              </w:rPr>
            </w:pPr>
            <w:r>
              <w:rPr>
                <w:noProof w:val="0"/>
              </w:rPr>
              <w:t>qualifier = 0</w:t>
            </w:r>
          </w:p>
          <w:p w:rsidR="00614D2D" w:rsidRDefault="00614D2D">
            <w:pPr>
              <w:pStyle w:val="PL"/>
              <w:rPr>
                <w:noProof w:val="0"/>
              </w:rPr>
            </w:pPr>
            <w:r>
              <w:rPr>
                <w:noProof w:val="0"/>
              </w:rPr>
              <w:t>dcs = 4</w:t>
            </w:r>
          </w:p>
          <w:p w:rsidR="00614D2D" w:rsidRDefault="00614D2D">
            <w:pPr>
              <w:pStyle w:val="PL"/>
              <w:rPr>
                <w:noProof w:val="0"/>
              </w:rPr>
            </w:pPr>
            <w:r>
              <w:rPr>
                <w:noProof w:val="0"/>
              </w:rPr>
              <w:t>buffer = "12TextB"</w:t>
            </w:r>
          </w:p>
          <w:p w:rsidR="00614D2D" w:rsidRDefault="00614D2D">
            <w:pPr>
              <w:pStyle w:val="PL"/>
              <w:rPr>
                <w:noProof w:val="0"/>
              </w:rPr>
            </w:pPr>
            <w:r>
              <w:rPr>
                <w:noProof w:val="0"/>
              </w:rPr>
              <w:t>offset = 2</w:t>
            </w:r>
          </w:p>
          <w:p w:rsidR="00614D2D" w:rsidRDefault="00614D2D">
            <w:pPr>
              <w:pStyle w:val="PL"/>
              <w:rPr>
                <w:rFonts w:ascii="Arial" w:hAnsi="Arial"/>
                <w:noProof w:val="0"/>
                <w:sz w:val="18"/>
              </w:rPr>
            </w:pPr>
            <w:r>
              <w:rPr>
                <w:noProof w:val="0"/>
              </w:rPr>
              <w:t>length = 5</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DISPLAY TEXT Proactive command</w:t>
            </w:r>
          </w:p>
          <w:p w:rsidR="00614D2D" w:rsidRDefault="00614D2D">
            <w:pPr>
              <w:pStyle w:val="PL"/>
              <w:rPr>
                <w:noProof w:val="0"/>
              </w:rPr>
            </w:pPr>
          </w:p>
          <w:p w:rsidR="00614D2D" w:rsidRDefault="00614D2D">
            <w:pPr>
              <w:pStyle w:val="PL"/>
              <w:rPr>
                <w:noProof w:val="0"/>
              </w:rPr>
            </w:pPr>
            <w:r>
              <w:rPr>
                <w:noProof w:val="0"/>
              </w:rPr>
              <w:t>qualifier = 00h</w:t>
            </w:r>
          </w:p>
          <w:p w:rsidR="00614D2D" w:rsidRDefault="00614D2D">
            <w:pPr>
              <w:pStyle w:val="PL"/>
              <w:rPr>
                <w:noProof w:val="0"/>
              </w:rPr>
            </w:pPr>
            <w:r>
              <w:rPr>
                <w:noProof w:val="0"/>
              </w:rPr>
              <w:t>dcs = 4</w:t>
            </w:r>
          </w:p>
          <w:p w:rsidR="00614D2D" w:rsidRDefault="00614D2D">
            <w:pPr>
              <w:pStyle w:val="PL"/>
              <w:rPr>
                <w:rFonts w:ascii="Arial" w:hAnsi="Arial"/>
                <w:noProof w:val="0"/>
                <w:sz w:val="18"/>
              </w:rPr>
            </w:pPr>
            <w:r>
              <w:rPr>
                <w:noProof w:val="0"/>
              </w:rPr>
              <w:t>Text = "TextB"</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 buffer is part of a buffer with the first part</w:t>
            </w:r>
          </w:p>
          <w:p w:rsidR="00614D2D" w:rsidRDefault="00614D2D">
            <w:pPr>
              <w:pStyle w:val="TAH"/>
              <w:keepNext w:val="0"/>
              <w:keepLines w:val="0"/>
            </w:pPr>
            <w:r>
              <w:t>Send the command</w:t>
            </w:r>
          </w:p>
          <w:p w:rsidR="00614D2D" w:rsidRDefault="00614D2D">
            <w:pPr>
              <w:pStyle w:val="PL"/>
              <w:rPr>
                <w:noProof w:val="0"/>
              </w:rPr>
            </w:pPr>
            <w:r>
              <w:rPr>
                <w:noProof w:val="0"/>
              </w:rPr>
              <w:t>qualifier = 0</w:t>
            </w:r>
          </w:p>
          <w:p w:rsidR="00614D2D" w:rsidRDefault="00614D2D">
            <w:pPr>
              <w:pStyle w:val="PL"/>
              <w:rPr>
                <w:noProof w:val="0"/>
              </w:rPr>
            </w:pPr>
            <w:r>
              <w:rPr>
                <w:noProof w:val="0"/>
              </w:rPr>
              <w:t>dcs = 4</w:t>
            </w:r>
          </w:p>
          <w:p w:rsidR="00614D2D" w:rsidRDefault="00614D2D">
            <w:pPr>
              <w:pStyle w:val="PL"/>
              <w:rPr>
                <w:noProof w:val="0"/>
              </w:rPr>
            </w:pPr>
            <w:r>
              <w:rPr>
                <w:noProof w:val="0"/>
              </w:rPr>
              <w:t>buffer = "TextC12"</w:t>
            </w:r>
          </w:p>
          <w:p w:rsidR="00614D2D" w:rsidRDefault="00614D2D">
            <w:pPr>
              <w:pStyle w:val="PL"/>
              <w:rPr>
                <w:noProof w:val="0"/>
              </w:rPr>
            </w:pPr>
            <w:r>
              <w:rPr>
                <w:noProof w:val="0"/>
              </w:rPr>
              <w:t>offset = 0</w:t>
            </w:r>
          </w:p>
          <w:p w:rsidR="00614D2D" w:rsidRDefault="00614D2D">
            <w:pPr>
              <w:pStyle w:val="PL"/>
              <w:rPr>
                <w:rFonts w:ascii="Arial" w:hAnsi="Arial"/>
                <w:noProof w:val="0"/>
                <w:sz w:val="18"/>
              </w:rPr>
            </w:pPr>
            <w:r>
              <w:rPr>
                <w:noProof w:val="0"/>
              </w:rPr>
              <w:t>length = 5</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DISPLAY TEXT Proactive command</w:t>
            </w:r>
          </w:p>
          <w:p w:rsidR="00614D2D" w:rsidRDefault="00614D2D">
            <w:pPr>
              <w:pStyle w:val="PL"/>
              <w:rPr>
                <w:noProof w:val="0"/>
              </w:rPr>
            </w:pPr>
          </w:p>
          <w:p w:rsidR="00614D2D" w:rsidRDefault="00614D2D">
            <w:pPr>
              <w:pStyle w:val="PL"/>
              <w:rPr>
                <w:noProof w:val="0"/>
              </w:rPr>
            </w:pPr>
            <w:r>
              <w:rPr>
                <w:noProof w:val="0"/>
              </w:rPr>
              <w:t>qualifier = 00h</w:t>
            </w:r>
          </w:p>
          <w:p w:rsidR="00614D2D" w:rsidRDefault="00614D2D">
            <w:pPr>
              <w:pStyle w:val="PL"/>
              <w:rPr>
                <w:noProof w:val="0"/>
              </w:rPr>
            </w:pPr>
            <w:r>
              <w:rPr>
                <w:noProof w:val="0"/>
              </w:rPr>
              <w:t>dcs = 4</w:t>
            </w:r>
          </w:p>
          <w:p w:rsidR="00614D2D" w:rsidRDefault="00614D2D">
            <w:pPr>
              <w:pStyle w:val="PL"/>
              <w:rPr>
                <w:rFonts w:ascii="Arial" w:hAnsi="Arial"/>
                <w:noProof w:val="0"/>
                <w:sz w:val="18"/>
              </w:rPr>
            </w:pPr>
            <w:r>
              <w:rPr>
                <w:noProof w:val="0"/>
              </w:rPr>
              <w:t>Text = "TextC"</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 buffer is part of a buffer</w:t>
            </w:r>
          </w:p>
          <w:p w:rsidR="00614D2D" w:rsidRDefault="00614D2D">
            <w:pPr>
              <w:pStyle w:val="TAH"/>
              <w:keepNext w:val="0"/>
              <w:keepLines w:val="0"/>
            </w:pPr>
            <w:r>
              <w:t>Send the command</w:t>
            </w:r>
          </w:p>
          <w:p w:rsidR="00614D2D" w:rsidRDefault="00614D2D">
            <w:pPr>
              <w:pStyle w:val="PL"/>
              <w:rPr>
                <w:noProof w:val="0"/>
              </w:rPr>
            </w:pPr>
            <w:r>
              <w:rPr>
                <w:noProof w:val="0"/>
              </w:rPr>
              <w:t>qualifier = 0</w:t>
            </w:r>
          </w:p>
          <w:p w:rsidR="00614D2D" w:rsidRDefault="00614D2D">
            <w:pPr>
              <w:pStyle w:val="PL"/>
              <w:rPr>
                <w:noProof w:val="0"/>
              </w:rPr>
            </w:pPr>
            <w:r>
              <w:rPr>
                <w:noProof w:val="0"/>
              </w:rPr>
              <w:t>dcs = 4</w:t>
            </w:r>
          </w:p>
          <w:p w:rsidR="00614D2D" w:rsidRDefault="00614D2D">
            <w:pPr>
              <w:pStyle w:val="PL"/>
              <w:rPr>
                <w:noProof w:val="0"/>
              </w:rPr>
            </w:pPr>
            <w:r>
              <w:rPr>
                <w:noProof w:val="0"/>
              </w:rPr>
              <w:t>buffer = "12TextD34"</w:t>
            </w:r>
          </w:p>
          <w:p w:rsidR="00614D2D" w:rsidRDefault="00614D2D">
            <w:pPr>
              <w:pStyle w:val="PL"/>
              <w:rPr>
                <w:noProof w:val="0"/>
              </w:rPr>
            </w:pPr>
            <w:r>
              <w:rPr>
                <w:noProof w:val="0"/>
              </w:rPr>
              <w:t>offset = 2</w:t>
            </w:r>
          </w:p>
          <w:p w:rsidR="00614D2D" w:rsidRDefault="00614D2D">
            <w:pPr>
              <w:pStyle w:val="PL"/>
              <w:rPr>
                <w:rFonts w:ascii="Arial" w:hAnsi="Arial"/>
                <w:noProof w:val="0"/>
                <w:sz w:val="18"/>
              </w:rPr>
            </w:pPr>
            <w:r>
              <w:rPr>
                <w:noProof w:val="0"/>
              </w:rPr>
              <w:t>length = 5</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DISPLAY TEXT Proactive command</w:t>
            </w:r>
          </w:p>
          <w:p w:rsidR="00614D2D" w:rsidRDefault="00614D2D">
            <w:pPr>
              <w:pStyle w:val="PL"/>
              <w:rPr>
                <w:noProof w:val="0"/>
              </w:rPr>
            </w:pPr>
          </w:p>
          <w:p w:rsidR="00614D2D" w:rsidRDefault="00614D2D">
            <w:pPr>
              <w:pStyle w:val="PL"/>
              <w:rPr>
                <w:noProof w:val="0"/>
              </w:rPr>
            </w:pPr>
            <w:r>
              <w:rPr>
                <w:noProof w:val="0"/>
              </w:rPr>
              <w:t>qualifier = 00h</w:t>
            </w:r>
          </w:p>
          <w:p w:rsidR="00614D2D" w:rsidRDefault="00614D2D">
            <w:pPr>
              <w:pStyle w:val="PL"/>
              <w:rPr>
                <w:noProof w:val="0"/>
              </w:rPr>
            </w:pPr>
            <w:r>
              <w:rPr>
                <w:noProof w:val="0"/>
              </w:rPr>
              <w:t>dcs = 4</w:t>
            </w:r>
          </w:p>
          <w:p w:rsidR="00614D2D" w:rsidRDefault="00614D2D">
            <w:pPr>
              <w:pStyle w:val="PL"/>
              <w:rPr>
                <w:rFonts w:ascii="Arial" w:hAnsi="Arial"/>
                <w:noProof w:val="0"/>
                <w:sz w:val="18"/>
              </w:rPr>
            </w:pPr>
            <w:r>
              <w:rPr>
                <w:noProof w:val="0"/>
              </w:rPr>
              <w:t>Text = "TextD"</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 qualifier = 81h</w:t>
            </w:r>
          </w:p>
          <w:p w:rsidR="00614D2D" w:rsidRDefault="00614D2D">
            <w:pPr>
              <w:pStyle w:val="TAH"/>
              <w:keepNext w:val="0"/>
              <w:keepLines w:val="0"/>
            </w:pPr>
            <w:r>
              <w:t>Send the command</w:t>
            </w:r>
          </w:p>
          <w:p w:rsidR="00614D2D" w:rsidRDefault="00614D2D">
            <w:pPr>
              <w:pStyle w:val="PL"/>
              <w:rPr>
                <w:noProof w:val="0"/>
                <w:lang w:val="fr-FR"/>
              </w:rPr>
            </w:pPr>
            <w:r>
              <w:rPr>
                <w:noProof w:val="0"/>
                <w:lang w:val="fr-FR"/>
              </w:rPr>
              <w:t>qualifier = 81h</w:t>
            </w:r>
          </w:p>
          <w:p w:rsidR="00614D2D" w:rsidRDefault="00614D2D">
            <w:pPr>
              <w:pStyle w:val="PL"/>
              <w:rPr>
                <w:noProof w:val="0"/>
                <w:lang w:val="fr-FR"/>
              </w:rPr>
            </w:pPr>
            <w:r>
              <w:rPr>
                <w:noProof w:val="0"/>
                <w:lang w:val="fr-FR"/>
              </w:rPr>
              <w:t>dcs = 4</w:t>
            </w:r>
          </w:p>
          <w:p w:rsidR="00614D2D" w:rsidRDefault="00614D2D">
            <w:pPr>
              <w:pStyle w:val="PL"/>
              <w:rPr>
                <w:noProof w:val="0"/>
                <w:lang w:val="fr-FR"/>
              </w:rPr>
            </w:pPr>
            <w:r>
              <w:rPr>
                <w:noProof w:val="0"/>
                <w:lang w:val="fr-FR"/>
              </w:rPr>
              <w:t>buffer = "TextE"</w:t>
            </w:r>
          </w:p>
          <w:p w:rsidR="00614D2D" w:rsidRDefault="00614D2D">
            <w:pPr>
              <w:pStyle w:val="PL"/>
              <w:rPr>
                <w:noProof w:val="0"/>
              </w:rPr>
            </w:pPr>
            <w:r>
              <w:rPr>
                <w:noProof w:val="0"/>
              </w:rPr>
              <w:t>offset = 0</w:t>
            </w:r>
          </w:p>
          <w:p w:rsidR="00614D2D" w:rsidRDefault="00614D2D">
            <w:pPr>
              <w:pStyle w:val="PL"/>
              <w:rPr>
                <w:noProof w:val="0"/>
              </w:rPr>
            </w:pPr>
            <w:r>
              <w:rPr>
                <w:noProof w:val="0"/>
              </w:rPr>
              <w:t>length = 5</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DISPLAY TEXT Proactive command</w:t>
            </w:r>
          </w:p>
          <w:p w:rsidR="00614D2D" w:rsidRDefault="00614D2D">
            <w:pPr>
              <w:pStyle w:val="PL"/>
              <w:rPr>
                <w:noProof w:val="0"/>
              </w:rPr>
            </w:pPr>
          </w:p>
          <w:p w:rsidR="00614D2D" w:rsidRDefault="00614D2D">
            <w:pPr>
              <w:pStyle w:val="PL"/>
              <w:rPr>
                <w:noProof w:val="0"/>
              </w:rPr>
            </w:pPr>
            <w:r>
              <w:rPr>
                <w:noProof w:val="0"/>
              </w:rPr>
              <w:t>qualifier = 81h</w:t>
            </w:r>
          </w:p>
          <w:p w:rsidR="00614D2D" w:rsidRDefault="00614D2D">
            <w:pPr>
              <w:pStyle w:val="PL"/>
              <w:rPr>
                <w:noProof w:val="0"/>
                <w:lang w:val="fr-FR"/>
              </w:rPr>
            </w:pPr>
            <w:r>
              <w:rPr>
                <w:noProof w:val="0"/>
                <w:lang w:val="fr-FR"/>
              </w:rPr>
              <w:t>dcs = 4</w:t>
            </w:r>
          </w:p>
          <w:p w:rsidR="00614D2D" w:rsidRDefault="00614D2D">
            <w:pPr>
              <w:pStyle w:val="PL"/>
              <w:rPr>
                <w:noProof w:val="0"/>
                <w:lang w:val="fr-FR"/>
              </w:rPr>
            </w:pPr>
            <w:r>
              <w:rPr>
                <w:noProof w:val="0"/>
                <w:lang w:val="fr-FR"/>
              </w:rPr>
              <w:t>Text = "TextE"</w:t>
            </w:r>
          </w:p>
          <w:p w:rsidR="00614D2D" w:rsidRDefault="00614D2D">
            <w:pPr>
              <w:pStyle w:val="TAL"/>
              <w:keepNext w:val="0"/>
              <w:keepLines w:val="0"/>
              <w:rPr>
                <w:lang w:val="fr-FR"/>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Successful call, DCS=0 (7 bits)</w:t>
            </w:r>
          </w:p>
          <w:p w:rsidR="00614D2D" w:rsidRDefault="00614D2D">
            <w:pPr>
              <w:pStyle w:val="TAH"/>
            </w:pPr>
            <w:r>
              <w:t>Send the command</w:t>
            </w:r>
          </w:p>
          <w:p w:rsidR="00614D2D" w:rsidRDefault="00614D2D">
            <w:pPr>
              <w:pStyle w:val="PL"/>
              <w:keepNext/>
              <w:keepLines/>
              <w:rPr>
                <w:noProof w:val="0"/>
              </w:rPr>
            </w:pPr>
            <w:r>
              <w:rPr>
                <w:noProof w:val="0"/>
              </w:rPr>
              <w:t>qualifier = 0</w:t>
            </w:r>
          </w:p>
          <w:p w:rsidR="00614D2D" w:rsidRDefault="00614D2D">
            <w:pPr>
              <w:pStyle w:val="PL"/>
              <w:keepNext/>
              <w:keepLines/>
              <w:rPr>
                <w:noProof w:val="0"/>
              </w:rPr>
            </w:pPr>
            <w:r>
              <w:rPr>
                <w:noProof w:val="0"/>
              </w:rPr>
              <w:t>dcs = 0</w:t>
            </w:r>
          </w:p>
          <w:p w:rsidR="00614D2D" w:rsidRDefault="00614D2D">
            <w:pPr>
              <w:pStyle w:val="PL"/>
              <w:keepNext/>
              <w:keepLines/>
              <w:rPr>
                <w:noProof w:val="0"/>
              </w:rPr>
            </w:pPr>
            <w:r>
              <w:rPr>
                <w:noProof w:val="0"/>
              </w:rPr>
              <w:t>buffer = "TextF"</w:t>
            </w:r>
          </w:p>
          <w:p w:rsidR="00614D2D" w:rsidRDefault="00614D2D">
            <w:pPr>
              <w:pStyle w:val="PL"/>
              <w:keepNext/>
              <w:keepLines/>
              <w:rPr>
                <w:noProof w:val="0"/>
              </w:rPr>
            </w:pPr>
            <w:r>
              <w:rPr>
                <w:noProof w:val="0"/>
              </w:rPr>
              <w:t>offset = 0</w:t>
            </w:r>
          </w:p>
          <w:p w:rsidR="00614D2D" w:rsidRDefault="00614D2D">
            <w:pPr>
              <w:pStyle w:val="PL"/>
              <w:keepNext/>
              <w:keepLines/>
              <w:rPr>
                <w:noProof w:val="0"/>
              </w:rPr>
            </w:pPr>
            <w:r>
              <w:rPr>
                <w:noProof w:val="0"/>
              </w:rPr>
              <w:t>length = 5</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r>
              <w:t>DISPLAY TEXT Proactive command</w:t>
            </w:r>
          </w:p>
          <w:p w:rsidR="00614D2D" w:rsidRDefault="00614D2D">
            <w:pPr>
              <w:pStyle w:val="PL"/>
              <w:keepNext/>
              <w:keepLines/>
              <w:rPr>
                <w:noProof w:val="0"/>
              </w:rPr>
            </w:pPr>
          </w:p>
          <w:p w:rsidR="00614D2D" w:rsidRDefault="00614D2D">
            <w:pPr>
              <w:pStyle w:val="PL"/>
              <w:keepNext/>
              <w:keepLines/>
              <w:rPr>
                <w:noProof w:val="0"/>
              </w:rPr>
            </w:pPr>
            <w:r>
              <w:rPr>
                <w:noProof w:val="0"/>
              </w:rPr>
              <w:t>qualifier = 00h</w:t>
            </w:r>
          </w:p>
          <w:p w:rsidR="00614D2D" w:rsidRDefault="00614D2D">
            <w:pPr>
              <w:pStyle w:val="PL"/>
              <w:keepNext/>
              <w:keepLines/>
              <w:rPr>
                <w:noProof w:val="0"/>
              </w:rPr>
            </w:pPr>
            <w:r>
              <w:rPr>
                <w:noProof w:val="0"/>
              </w:rPr>
              <w:t>dcs = 0</w:t>
            </w:r>
          </w:p>
          <w:p w:rsidR="00614D2D" w:rsidRDefault="00614D2D">
            <w:pPr>
              <w:pStyle w:val="PL"/>
              <w:keepNext/>
              <w:keepLines/>
              <w:rPr>
                <w:noProof w:val="0"/>
              </w:rPr>
            </w:pPr>
            <w:r>
              <w:rPr>
                <w:noProof w:val="0"/>
              </w:rPr>
              <w:t>Text = "TextF"</w:t>
            </w:r>
          </w:p>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 DCS=8 (UCS2)</w:t>
            </w:r>
          </w:p>
          <w:p w:rsidR="00614D2D" w:rsidRDefault="00614D2D">
            <w:pPr>
              <w:pStyle w:val="TAH"/>
              <w:keepNext w:val="0"/>
              <w:keepLines w:val="0"/>
            </w:pPr>
            <w:r>
              <w:t>Send the command</w:t>
            </w:r>
          </w:p>
          <w:p w:rsidR="00614D2D" w:rsidRDefault="00614D2D">
            <w:pPr>
              <w:pStyle w:val="PL"/>
              <w:rPr>
                <w:noProof w:val="0"/>
              </w:rPr>
            </w:pPr>
            <w:r>
              <w:rPr>
                <w:noProof w:val="0"/>
              </w:rPr>
              <w:t>qualifier = 0</w:t>
            </w:r>
          </w:p>
          <w:p w:rsidR="00614D2D" w:rsidRDefault="00614D2D">
            <w:pPr>
              <w:pStyle w:val="PL"/>
              <w:rPr>
                <w:noProof w:val="0"/>
              </w:rPr>
            </w:pPr>
            <w:r>
              <w:rPr>
                <w:noProof w:val="0"/>
              </w:rPr>
              <w:t>dcs = 8</w:t>
            </w:r>
          </w:p>
          <w:p w:rsidR="00614D2D" w:rsidRDefault="00614D2D">
            <w:pPr>
              <w:pStyle w:val="PL"/>
              <w:rPr>
                <w:noProof w:val="0"/>
              </w:rPr>
            </w:pPr>
            <w:r>
              <w:rPr>
                <w:noProof w:val="0"/>
              </w:rPr>
              <w:t>buffer = "TextG"</w:t>
            </w:r>
          </w:p>
          <w:p w:rsidR="00614D2D" w:rsidRDefault="00614D2D">
            <w:pPr>
              <w:pStyle w:val="PL"/>
              <w:rPr>
                <w:noProof w:val="0"/>
              </w:rPr>
            </w:pPr>
            <w:r>
              <w:rPr>
                <w:noProof w:val="0"/>
              </w:rPr>
              <w:t>offset = 0</w:t>
            </w:r>
          </w:p>
          <w:p w:rsidR="00614D2D" w:rsidRDefault="00614D2D">
            <w:pPr>
              <w:pStyle w:val="PL"/>
              <w:rPr>
                <w:noProof w:val="0"/>
              </w:rPr>
            </w:pPr>
            <w:r>
              <w:rPr>
                <w:noProof w:val="0"/>
              </w:rPr>
              <w:t>length = 5</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DISPLAY TEXT Proactive command</w:t>
            </w:r>
          </w:p>
          <w:p w:rsidR="00614D2D" w:rsidRDefault="00614D2D">
            <w:pPr>
              <w:pStyle w:val="PL"/>
              <w:rPr>
                <w:noProof w:val="0"/>
              </w:rPr>
            </w:pPr>
          </w:p>
          <w:p w:rsidR="00614D2D" w:rsidRDefault="00614D2D">
            <w:pPr>
              <w:pStyle w:val="PL"/>
              <w:rPr>
                <w:noProof w:val="0"/>
              </w:rPr>
            </w:pPr>
            <w:r>
              <w:rPr>
                <w:noProof w:val="0"/>
              </w:rPr>
              <w:t>qualifier = 00h</w:t>
            </w:r>
          </w:p>
          <w:p w:rsidR="00614D2D" w:rsidRDefault="00614D2D">
            <w:pPr>
              <w:pStyle w:val="PL"/>
              <w:rPr>
                <w:noProof w:val="0"/>
              </w:rPr>
            </w:pPr>
            <w:r>
              <w:rPr>
                <w:noProof w:val="0"/>
              </w:rPr>
              <w:t>dcs = 8</w:t>
            </w:r>
          </w:p>
          <w:p w:rsidR="00614D2D" w:rsidRDefault="00614D2D">
            <w:pPr>
              <w:pStyle w:val="PL"/>
              <w:rPr>
                <w:noProof w:val="0"/>
              </w:rPr>
            </w:pPr>
            <w:r>
              <w:rPr>
                <w:noProof w:val="0"/>
              </w:rPr>
              <w:t>Text = "TextG"</w:t>
            </w:r>
          </w:p>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initDisplayText() method with any value</w:t>
            </w:r>
          </w:p>
          <w:p w:rsidR="00614D2D" w:rsidRDefault="00614D2D">
            <w:pPr>
              <w:pStyle w:val="TAH"/>
              <w:keepNext w:val="0"/>
              <w:keepLines w:val="0"/>
            </w:pPr>
            <w:r>
              <w:t>Then build and send a DISPLAY TEXT command</w:t>
            </w:r>
          </w:p>
          <w:p w:rsidR="00614D2D" w:rsidRDefault="00614D2D">
            <w:pPr>
              <w:pStyle w:val="PL"/>
              <w:rPr>
                <w:noProof w:val="0"/>
              </w:rPr>
            </w:pPr>
            <w:r>
              <w:rPr>
                <w:noProof w:val="0"/>
              </w:rPr>
              <w:t>qualifier = 0</w:t>
            </w:r>
          </w:p>
          <w:p w:rsidR="00614D2D" w:rsidRDefault="00614D2D">
            <w:pPr>
              <w:pStyle w:val="PL"/>
              <w:rPr>
                <w:noProof w:val="0"/>
              </w:rPr>
            </w:pPr>
            <w:r>
              <w:rPr>
                <w:noProof w:val="0"/>
              </w:rPr>
              <w:t>dcs = 4</w:t>
            </w:r>
          </w:p>
          <w:p w:rsidR="00614D2D" w:rsidRDefault="00614D2D">
            <w:pPr>
              <w:pStyle w:val="PL"/>
              <w:rPr>
                <w:noProof w:val="0"/>
              </w:rPr>
            </w:pPr>
            <w:r>
              <w:rPr>
                <w:noProof w:val="0"/>
              </w:rPr>
              <w:t>buffer = "TextHTextH"</w:t>
            </w:r>
          </w:p>
          <w:p w:rsidR="00614D2D" w:rsidRDefault="00614D2D">
            <w:pPr>
              <w:pStyle w:val="PL"/>
              <w:rPr>
                <w:noProof w:val="0"/>
              </w:rPr>
            </w:pPr>
            <w:r>
              <w:rPr>
                <w:noProof w:val="0"/>
              </w:rPr>
              <w:t>offset = 0</w:t>
            </w:r>
          </w:p>
          <w:p w:rsidR="00614D2D" w:rsidRDefault="00614D2D">
            <w:pPr>
              <w:pStyle w:val="PL"/>
              <w:rPr>
                <w:noProof w:val="0"/>
              </w:rPr>
            </w:pPr>
            <w:r>
              <w:rPr>
                <w:noProof w:val="0"/>
              </w:rPr>
              <w:t>length = 10</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DISPLAY TEXT Proactive command</w:t>
            </w:r>
          </w:p>
          <w:p w:rsidR="00614D2D" w:rsidRDefault="00614D2D">
            <w:pPr>
              <w:pStyle w:val="PL"/>
              <w:rPr>
                <w:noProof w:val="0"/>
              </w:rPr>
            </w:pPr>
          </w:p>
          <w:p w:rsidR="00614D2D" w:rsidRDefault="00614D2D">
            <w:pPr>
              <w:pStyle w:val="PL"/>
              <w:rPr>
                <w:noProof w:val="0"/>
              </w:rPr>
            </w:pPr>
            <w:r>
              <w:rPr>
                <w:noProof w:val="0"/>
              </w:rPr>
              <w:t>qualifier = 00h</w:t>
            </w:r>
          </w:p>
          <w:p w:rsidR="00614D2D" w:rsidRDefault="00614D2D">
            <w:pPr>
              <w:pStyle w:val="PL"/>
              <w:rPr>
                <w:noProof w:val="0"/>
              </w:rPr>
            </w:pPr>
            <w:r>
              <w:rPr>
                <w:noProof w:val="0"/>
              </w:rPr>
              <w:t>dcs = 4</w:t>
            </w:r>
          </w:p>
          <w:p w:rsidR="00614D2D" w:rsidRDefault="00614D2D">
            <w:pPr>
              <w:pStyle w:val="PL"/>
              <w:rPr>
                <w:noProof w:val="0"/>
              </w:rPr>
            </w:pPr>
            <w:r>
              <w:rPr>
                <w:noProof w:val="0"/>
              </w:rPr>
              <w:t>Text = "TextHTextH"</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pPr>
            <w:r>
              <w:t>Successful call, text length is zero</w:t>
            </w:r>
          </w:p>
          <w:p w:rsidR="00614D2D" w:rsidRDefault="00614D2D">
            <w:pPr>
              <w:pStyle w:val="TAH"/>
              <w:keepNext w:val="0"/>
            </w:pPr>
            <w:r>
              <w:t>Send the command</w:t>
            </w:r>
          </w:p>
          <w:p w:rsidR="00614D2D" w:rsidRDefault="00614D2D">
            <w:pPr>
              <w:pStyle w:val="PL"/>
              <w:keepLines/>
            </w:pPr>
            <w:r>
              <w:t>qualifier = 0</w:t>
            </w:r>
          </w:p>
          <w:p w:rsidR="00614D2D" w:rsidRDefault="00614D2D">
            <w:pPr>
              <w:pStyle w:val="PL"/>
              <w:keepLines/>
            </w:pPr>
            <w:r>
              <w:t>dcs = 4</w:t>
            </w:r>
          </w:p>
          <w:p w:rsidR="00614D2D" w:rsidRDefault="00614D2D">
            <w:pPr>
              <w:pStyle w:val="PL"/>
              <w:keepLines/>
            </w:pPr>
            <w:r>
              <w:t>buffer = "TextHTextH"</w:t>
            </w:r>
          </w:p>
          <w:p w:rsidR="00614D2D" w:rsidRDefault="00614D2D">
            <w:pPr>
              <w:pStyle w:val="PL"/>
              <w:keepLines/>
            </w:pPr>
            <w:r>
              <w:t>offset = 0</w:t>
            </w:r>
          </w:p>
          <w:p w:rsidR="00614D2D" w:rsidRDefault="00614D2D">
            <w:pPr>
              <w:pStyle w:val="PL"/>
              <w:rPr>
                <w:noProof w:val="0"/>
              </w:rPr>
            </w:pPr>
            <w:r>
              <w:rPr>
                <w:bCs/>
              </w:rPr>
              <w:t>length = 0</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r>
              <w:t>DISPLAY TEXT Proactive command</w:t>
            </w:r>
          </w:p>
          <w:p w:rsidR="00614D2D" w:rsidRDefault="00614D2D">
            <w:pPr>
              <w:pStyle w:val="PL"/>
              <w:keepLines/>
            </w:pPr>
          </w:p>
          <w:p w:rsidR="00614D2D" w:rsidRDefault="00614D2D">
            <w:pPr>
              <w:pStyle w:val="PL"/>
              <w:keepLines/>
            </w:pPr>
            <w:r>
              <w:t>qualifier = 00h</w:t>
            </w:r>
          </w:p>
          <w:p w:rsidR="00614D2D" w:rsidRDefault="00614D2D">
            <w:pPr>
              <w:pStyle w:val="PL"/>
              <w:rPr>
                <w:noProof w:val="0"/>
              </w:rPr>
            </w:pPr>
            <w:r>
              <w:t>Text String TLV = 8D 00</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17</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Select a TLV in the ProactiveHandler</w:t>
            </w:r>
          </w:p>
          <w:p w:rsidR="00614D2D" w:rsidRDefault="00614D2D">
            <w:pPr>
              <w:pStyle w:val="TAH"/>
              <w:keepNext w:val="0"/>
              <w:keepLines w:val="0"/>
            </w:pPr>
            <w:r>
              <w:t>Call the initDisplayText() method</w:t>
            </w:r>
          </w:p>
          <w:p w:rsidR="00614D2D" w:rsidRDefault="00614D2D">
            <w:pPr>
              <w:pStyle w:val="TAH"/>
              <w:keepNext w:val="0"/>
              <w:keepLines w:val="0"/>
            </w:pPr>
            <w:r>
              <w:t>Call the getValueLength() method</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UNAVAILABLE_ELEMENT ToolkitException is thrown by getValueLength()</w:t>
            </w:r>
          </w:p>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18</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Successful call, buffer length = 7Eh</w:t>
            </w:r>
          </w:p>
          <w:p w:rsidR="00614D2D" w:rsidRDefault="00614D2D">
            <w:pPr>
              <w:pStyle w:val="PL"/>
              <w:rPr>
                <w:noProof w:val="0"/>
              </w:rPr>
            </w:pPr>
          </w:p>
          <w:p w:rsidR="00614D2D" w:rsidRDefault="00614D2D">
            <w:pPr>
              <w:pStyle w:val="PL"/>
              <w:rPr>
                <w:noProof w:val="0"/>
              </w:rPr>
            </w:pPr>
            <w:r>
              <w:rPr>
                <w:noProof w:val="0"/>
              </w:rPr>
              <w:t>qualifier = 0</w:t>
            </w:r>
          </w:p>
          <w:p w:rsidR="00614D2D" w:rsidRDefault="00614D2D">
            <w:pPr>
              <w:pStyle w:val="PL"/>
              <w:rPr>
                <w:noProof w:val="0"/>
              </w:rPr>
            </w:pPr>
            <w:r>
              <w:rPr>
                <w:noProof w:val="0"/>
              </w:rPr>
              <w:t>dcs = 4</w:t>
            </w:r>
          </w:p>
          <w:p w:rsidR="00614D2D" w:rsidRDefault="00614D2D">
            <w:pPr>
              <w:pStyle w:val="PL"/>
              <w:rPr>
                <w:noProof w:val="0"/>
              </w:rPr>
            </w:pPr>
            <w:r>
              <w:rPr>
                <w:noProof w:val="0"/>
              </w:rPr>
              <w:t>buffer = "UUU…"</w:t>
            </w:r>
          </w:p>
          <w:p w:rsidR="00614D2D" w:rsidRDefault="00614D2D">
            <w:pPr>
              <w:pStyle w:val="PL"/>
              <w:rPr>
                <w:noProof w:val="0"/>
              </w:rPr>
            </w:pPr>
            <w:r>
              <w:rPr>
                <w:noProof w:val="0"/>
              </w:rPr>
              <w:t>offset = 0</w:t>
            </w:r>
          </w:p>
          <w:p w:rsidR="00614D2D" w:rsidRDefault="00614D2D">
            <w:pPr>
              <w:pStyle w:val="PL"/>
              <w:rPr>
                <w:rFonts w:ascii="Arial" w:hAnsi="Arial"/>
                <w:noProof w:val="0"/>
                <w:sz w:val="18"/>
              </w:rPr>
            </w:pPr>
            <w:r>
              <w:rPr>
                <w:noProof w:val="0"/>
              </w:rPr>
              <w:t>length = 7Eh</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DISPLAY TEXT Proactive command</w:t>
            </w:r>
          </w:p>
          <w:p w:rsidR="00614D2D" w:rsidRDefault="00614D2D">
            <w:pPr>
              <w:pStyle w:val="PL"/>
              <w:rPr>
                <w:noProof w:val="0"/>
              </w:rPr>
            </w:pPr>
          </w:p>
          <w:p w:rsidR="00614D2D" w:rsidRDefault="00614D2D">
            <w:pPr>
              <w:pStyle w:val="PL"/>
              <w:rPr>
                <w:noProof w:val="0"/>
              </w:rPr>
            </w:pPr>
            <w:r>
              <w:rPr>
                <w:noProof w:val="0"/>
              </w:rPr>
              <w:t>Text String TLV =</w:t>
            </w:r>
          </w:p>
          <w:p w:rsidR="00614D2D" w:rsidRDefault="00614D2D">
            <w:pPr>
              <w:pStyle w:val="PL"/>
              <w:rPr>
                <w:rFonts w:ascii="Arial" w:hAnsi="Arial"/>
                <w:b/>
                <w:noProof w:val="0"/>
                <w:sz w:val="18"/>
              </w:rPr>
            </w:pPr>
            <w:r>
              <w:rPr>
                <w:noProof w:val="0"/>
              </w:rPr>
              <w:t>8D 7F 04 55 55…</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19</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Successful call, buffer length = 7Fh</w:t>
            </w:r>
          </w:p>
          <w:p w:rsidR="00614D2D" w:rsidRDefault="00614D2D">
            <w:pPr>
              <w:pStyle w:val="PL"/>
              <w:rPr>
                <w:noProof w:val="0"/>
              </w:rPr>
            </w:pPr>
          </w:p>
          <w:p w:rsidR="00614D2D" w:rsidRDefault="00614D2D">
            <w:pPr>
              <w:pStyle w:val="PL"/>
              <w:rPr>
                <w:noProof w:val="0"/>
              </w:rPr>
            </w:pPr>
            <w:r>
              <w:rPr>
                <w:noProof w:val="0"/>
              </w:rPr>
              <w:t>qualifier = 0</w:t>
            </w:r>
          </w:p>
          <w:p w:rsidR="00614D2D" w:rsidRDefault="00614D2D">
            <w:pPr>
              <w:pStyle w:val="PL"/>
              <w:rPr>
                <w:noProof w:val="0"/>
              </w:rPr>
            </w:pPr>
            <w:r>
              <w:rPr>
                <w:noProof w:val="0"/>
              </w:rPr>
              <w:t>dcs = 4</w:t>
            </w:r>
          </w:p>
          <w:p w:rsidR="00614D2D" w:rsidRDefault="00614D2D">
            <w:pPr>
              <w:pStyle w:val="PL"/>
              <w:rPr>
                <w:noProof w:val="0"/>
              </w:rPr>
            </w:pPr>
            <w:r>
              <w:rPr>
                <w:noProof w:val="0"/>
              </w:rPr>
              <w:t>buffer = "UUU…"</w:t>
            </w:r>
          </w:p>
          <w:p w:rsidR="00614D2D" w:rsidRDefault="00614D2D">
            <w:pPr>
              <w:pStyle w:val="PL"/>
              <w:rPr>
                <w:noProof w:val="0"/>
              </w:rPr>
            </w:pPr>
            <w:r>
              <w:rPr>
                <w:noProof w:val="0"/>
              </w:rPr>
              <w:t>offset = 0</w:t>
            </w:r>
          </w:p>
          <w:p w:rsidR="00614D2D" w:rsidRDefault="00614D2D">
            <w:pPr>
              <w:pStyle w:val="PL"/>
              <w:rPr>
                <w:rFonts w:ascii="Arial" w:hAnsi="Arial"/>
                <w:noProof w:val="0"/>
                <w:sz w:val="18"/>
              </w:rPr>
            </w:pPr>
            <w:r>
              <w:rPr>
                <w:noProof w:val="0"/>
              </w:rPr>
              <w:t>length = 7Fh</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DISPLAY TEXT Proactive command</w:t>
            </w:r>
          </w:p>
          <w:p w:rsidR="00614D2D" w:rsidRDefault="00614D2D">
            <w:pPr>
              <w:pStyle w:val="PL"/>
              <w:rPr>
                <w:noProof w:val="0"/>
              </w:rPr>
            </w:pPr>
          </w:p>
          <w:p w:rsidR="00614D2D" w:rsidRDefault="00614D2D">
            <w:pPr>
              <w:pStyle w:val="PL"/>
              <w:rPr>
                <w:rFonts w:ascii="Arial" w:hAnsi="Arial"/>
                <w:noProof w:val="0"/>
                <w:sz w:val="18"/>
              </w:rPr>
            </w:pPr>
            <w:r>
              <w:rPr>
                <w:noProof w:val="0"/>
              </w:rPr>
              <w:t>Text String TLV = 8D 81 80 04 55 55…</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20</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Successful call, buffer length = 240</w:t>
            </w:r>
          </w:p>
          <w:p w:rsidR="00614D2D" w:rsidRDefault="00614D2D">
            <w:pPr>
              <w:pStyle w:val="PL"/>
              <w:rPr>
                <w:noProof w:val="0"/>
              </w:rPr>
            </w:pPr>
          </w:p>
          <w:p w:rsidR="00614D2D" w:rsidRDefault="00614D2D">
            <w:pPr>
              <w:pStyle w:val="PL"/>
              <w:rPr>
                <w:noProof w:val="0"/>
              </w:rPr>
            </w:pPr>
            <w:r>
              <w:rPr>
                <w:noProof w:val="0"/>
              </w:rPr>
              <w:t>Qualifier = 0</w:t>
            </w:r>
          </w:p>
          <w:p w:rsidR="00614D2D" w:rsidRDefault="00614D2D">
            <w:pPr>
              <w:pStyle w:val="PL"/>
              <w:rPr>
                <w:noProof w:val="0"/>
              </w:rPr>
            </w:pPr>
            <w:r>
              <w:rPr>
                <w:noProof w:val="0"/>
              </w:rPr>
              <w:t>dcs = 4</w:t>
            </w:r>
          </w:p>
          <w:p w:rsidR="00614D2D" w:rsidRDefault="00614D2D">
            <w:pPr>
              <w:pStyle w:val="PL"/>
              <w:rPr>
                <w:noProof w:val="0"/>
              </w:rPr>
            </w:pPr>
            <w:r>
              <w:rPr>
                <w:noProof w:val="0"/>
              </w:rPr>
              <w:t>buffer = "UUU…"</w:t>
            </w:r>
          </w:p>
          <w:p w:rsidR="00614D2D" w:rsidRDefault="00614D2D">
            <w:pPr>
              <w:pStyle w:val="PL"/>
              <w:rPr>
                <w:noProof w:val="0"/>
              </w:rPr>
            </w:pPr>
            <w:r>
              <w:rPr>
                <w:noProof w:val="0"/>
              </w:rPr>
              <w:t>offset = 0</w:t>
            </w:r>
          </w:p>
          <w:p w:rsidR="00614D2D" w:rsidRDefault="00614D2D">
            <w:pPr>
              <w:pStyle w:val="PL"/>
              <w:rPr>
                <w:rFonts w:ascii="Arial" w:hAnsi="Arial"/>
                <w:noProof w:val="0"/>
                <w:sz w:val="18"/>
              </w:rPr>
            </w:pPr>
            <w:r>
              <w:rPr>
                <w:noProof w:val="0"/>
              </w:rPr>
              <w:t>length = 240</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DISPLAY TEXT Proactive command</w:t>
            </w:r>
          </w:p>
          <w:p w:rsidR="00614D2D" w:rsidRDefault="00614D2D">
            <w:pPr>
              <w:pStyle w:val="PL"/>
              <w:rPr>
                <w:noProof w:val="0"/>
              </w:rPr>
            </w:pPr>
          </w:p>
          <w:p w:rsidR="00614D2D" w:rsidRDefault="00614D2D">
            <w:pPr>
              <w:pStyle w:val="PL"/>
              <w:rPr>
                <w:noProof w:val="0"/>
              </w:rPr>
            </w:pPr>
            <w:r>
              <w:rPr>
                <w:noProof w:val="0"/>
              </w:rPr>
              <w:t xml:space="preserve">Text String TLV = </w:t>
            </w:r>
          </w:p>
          <w:p w:rsidR="00614D2D" w:rsidRDefault="00614D2D">
            <w:pPr>
              <w:pStyle w:val="PL"/>
              <w:rPr>
                <w:rFonts w:ascii="Arial" w:hAnsi="Arial"/>
                <w:b/>
                <w:noProof w:val="0"/>
                <w:sz w:val="18"/>
              </w:rPr>
            </w:pPr>
            <w:r>
              <w:rPr>
                <w:noProof w:val="0"/>
              </w:rPr>
              <w:t>8D 81 F1 04 55 55…</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initDisplayText() method with a too long buffer</w:t>
            </w:r>
          </w:p>
          <w:p w:rsidR="00614D2D" w:rsidRDefault="00614D2D">
            <w:pPr>
              <w:pStyle w:val="PL"/>
              <w:rPr>
                <w:noProof w:val="0"/>
              </w:rPr>
            </w:pPr>
            <w:r>
              <w:rPr>
                <w:noProof w:val="0"/>
              </w:rPr>
              <w:t>qualifier = 0</w:t>
            </w:r>
          </w:p>
          <w:p w:rsidR="00614D2D" w:rsidRDefault="00614D2D">
            <w:pPr>
              <w:pStyle w:val="PL"/>
              <w:rPr>
                <w:noProof w:val="0"/>
              </w:rPr>
            </w:pPr>
            <w:r>
              <w:rPr>
                <w:noProof w:val="0"/>
              </w:rPr>
              <w:t>dcs = 4</w:t>
            </w:r>
          </w:p>
          <w:p w:rsidR="00614D2D" w:rsidRDefault="00614D2D">
            <w:pPr>
              <w:pStyle w:val="PL"/>
              <w:rPr>
                <w:noProof w:val="0"/>
              </w:rPr>
            </w:pPr>
            <w:r>
              <w:rPr>
                <w:noProof w:val="0"/>
              </w:rPr>
              <w:t>buffer = "XXXX…"</w:t>
            </w:r>
          </w:p>
          <w:p w:rsidR="00614D2D" w:rsidRDefault="00614D2D">
            <w:pPr>
              <w:pStyle w:val="PL"/>
              <w:rPr>
                <w:noProof w:val="0"/>
              </w:rPr>
            </w:pPr>
            <w:r>
              <w:rPr>
                <w:noProof w:val="0"/>
              </w:rPr>
              <w:t>offset = 0</w:t>
            </w:r>
          </w:p>
          <w:p w:rsidR="00614D2D" w:rsidRDefault="00614D2D">
            <w:pPr>
              <w:pStyle w:val="PL"/>
              <w:rPr>
                <w:noProof w:val="0"/>
              </w:rPr>
            </w:pPr>
            <w:r>
              <w:rPr>
                <w:noProof w:val="0"/>
              </w:rPr>
              <w:t xml:space="preserve">length = 241 </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HANDLER_OVERFLOW ToolkitException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initDisplayText() without sending the command</w:t>
            </w:r>
          </w:p>
          <w:p w:rsidR="00614D2D" w:rsidRDefault="00614D2D">
            <w:pPr>
              <w:pStyle w:val="PL"/>
              <w:rPr>
                <w:noProof w:val="0"/>
              </w:rPr>
            </w:pPr>
            <w:r>
              <w:rPr>
                <w:noProof w:val="0"/>
              </w:rPr>
              <w:t xml:space="preserve"> </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No proactive command shall be sent expected status is '9000'</w:t>
            </w:r>
          </w:p>
        </w:tc>
      </w:tr>
    </w:tbl>
    <w:p w:rsidR="00614D2D" w:rsidRDefault="00614D2D" w:rsidP="00614D2D"/>
    <w:p w:rsidR="00614D2D" w:rsidRDefault="00614D2D" w:rsidP="00614D2D">
      <w:pPr>
        <w:pStyle w:val="H6"/>
      </w:pPr>
      <w:r>
        <w:t>6.2.7.3.4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50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350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N1</w:t>
            </w:r>
          </w:p>
        </w:tc>
        <w:tc>
          <w:tcPr>
            <w:tcW w:w="3501"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8, 9, 10, 11, 12, 13, 14, 15, 16, 18, 19, 20</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N2</w:t>
            </w:r>
          </w:p>
        </w:tc>
        <w:tc>
          <w:tcPr>
            <w:tcW w:w="3501"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N3</w:t>
            </w:r>
          </w:p>
        </w:tc>
        <w:tc>
          <w:tcPr>
            <w:tcW w:w="3501"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35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N5</w:t>
            </w:r>
          </w:p>
        </w:tc>
        <w:tc>
          <w:tcPr>
            <w:tcW w:w="35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N6</w:t>
            </w:r>
          </w:p>
        </w:tc>
        <w:tc>
          <w:tcPr>
            <w:tcW w:w="35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5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35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5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21</w:t>
            </w:r>
          </w:p>
        </w:tc>
      </w:tr>
    </w:tbl>
    <w:p w:rsidR="00614D2D" w:rsidRDefault="00614D2D" w:rsidP="00614D2D"/>
    <w:p w:rsidR="00614D2D" w:rsidRDefault="00614D2D" w:rsidP="00614D2D">
      <w:pPr>
        <w:pStyle w:val="Heading4"/>
        <w:keepNext w:val="0"/>
        <w:keepLines w:val="0"/>
      </w:pPr>
      <w:bookmarkStart w:id="339" w:name="_Toc51826755"/>
      <w:bookmarkStart w:id="340" w:name="_Toc117070436"/>
      <w:bookmarkStart w:id="341" w:name="_Toc51828198"/>
      <w:r>
        <w:t>6.2.7.4</w:t>
      </w:r>
      <w:r>
        <w:tab/>
        <w:t>Method initGetInkey</w:t>
      </w:r>
      <w:bookmarkEnd w:id="339"/>
      <w:bookmarkEnd w:id="340"/>
      <w:bookmarkEnd w:id="341"/>
    </w:p>
    <w:p w:rsidR="00614D2D" w:rsidRDefault="00614D2D" w:rsidP="00614D2D">
      <w:r>
        <w:t>Test Area Reference: API_2_PAH_INGKBB_BSS</w:t>
      </w:r>
    </w:p>
    <w:p w:rsidR="00614D2D" w:rsidRDefault="00614D2D" w:rsidP="00614D2D">
      <w:pPr>
        <w:pStyle w:val="H6"/>
        <w:keepNext w:val="0"/>
        <w:keepLines w:val="0"/>
      </w:pPr>
      <w:r>
        <w:t>6.2.7.4.1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void initGetInkey(byte qualifier,</w:t>
      </w:r>
    </w:p>
    <w:p w:rsidR="00614D2D" w:rsidRDefault="00614D2D" w:rsidP="00614D2D">
      <w:pPr>
        <w:pStyle w:val="PL"/>
        <w:rPr>
          <w:noProof w:val="0"/>
        </w:rPr>
      </w:pPr>
      <w:r>
        <w:rPr>
          <w:noProof w:val="0"/>
        </w:rPr>
        <w:t xml:space="preserve">                         byte dcs,</w:t>
      </w:r>
    </w:p>
    <w:p w:rsidR="00614D2D" w:rsidRDefault="00614D2D" w:rsidP="00614D2D">
      <w:pPr>
        <w:pStyle w:val="PL"/>
        <w:rPr>
          <w:noProof w:val="0"/>
        </w:rPr>
      </w:pPr>
      <w:r>
        <w:rPr>
          <w:noProof w:val="0"/>
        </w:rPr>
        <w:t xml:space="preserve">                         byte[] buffer,</w:t>
      </w:r>
    </w:p>
    <w:p w:rsidR="00614D2D" w:rsidRDefault="00614D2D" w:rsidP="00614D2D">
      <w:pPr>
        <w:pStyle w:val="PL"/>
        <w:rPr>
          <w:noProof w:val="0"/>
        </w:rPr>
      </w:pPr>
      <w:r>
        <w:rPr>
          <w:noProof w:val="0"/>
        </w:rPr>
        <w:t xml:space="preserve">                         short offset,</w:t>
      </w:r>
    </w:p>
    <w:p w:rsidR="00614D2D" w:rsidRDefault="00614D2D" w:rsidP="00614D2D">
      <w:pPr>
        <w:pStyle w:val="PL"/>
        <w:rPr>
          <w:noProof w:val="0"/>
        </w:rPr>
      </w:pPr>
      <w:r>
        <w:rPr>
          <w:noProof w:val="0"/>
        </w:rPr>
        <w:t xml:space="preserve">                         short 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6.2.7.4.1.1</w:t>
      </w:r>
      <w:r>
        <w:tab/>
        <w:t>Normal execution</w:t>
      </w:r>
    </w:p>
    <w:p w:rsidR="00614D2D" w:rsidRDefault="00614D2D" w:rsidP="00614D2D">
      <w:pPr>
        <w:pStyle w:val="ListBullet"/>
        <w:numPr>
          <w:ilvl w:val="0"/>
          <w:numId w:val="2"/>
        </w:numPr>
        <w:ind w:left="568" w:hanging="284"/>
      </w:pPr>
      <w:r>
        <w:t>CRRN1: The method shall build a GET INKEY proactive command in the ProactiveHandler, using qualifier, dcs and buffer parameters. Comprehension Required flags are set.</w:t>
      </w:r>
    </w:p>
    <w:p w:rsidR="00614D2D" w:rsidRDefault="00614D2D" w:rsidP="00614D2D">
      <w:pPr>
        <w:pStyle w:val="ListBullet"/>
        <w:numPr>
          <w:ilvl w:val="0"/>
          <w:numId w:val="2"/>
        </w:numPr>
        <w:ind w:left="568" w:hanging="284"/>
      </w:pPr>
      <w:r>
        <w:t>CRRN2: A call to this method clears the handler then initialises it.</w:t>
      </w:r>
    </w:p>
    <w:p w:rsidR="00614D2D" w:rsidRDefault="00614D2D" w:rsidP="00614D2D">
      <w:pPr>
        <w:pStyle w:val="ListBullet"/>
        <w:numPr>
          <w:ilvl w:val="0"/>
          <w:numId w:val="2"/>
        </w:numPr>
        <w:ind w:left="568" w:hanging="284"/>
      </w:pPr>
      <w:r>
        <w:t>CRRN3: No TLV is selected after a call to the method.</w:t>
      </w:r>
    </w:p>
    <w:p w:rsidR="00614D2D" w:rsidRDefault="00614D2D" w:rsidP="00614D2D">
      <w:pPr>
        <w:pStyle w:val="ListBullet"/>
        <w:numPr>
          <w:ilvl w:val="0"/>
          <w:numId w:val="2"/>
        </w:numPr>
        <w:ind w:left="568" w:hanging="284"/>
      </w:pPr>
      <w:r>
        <w:t>CRRN4: The GET INKEY command is not sent by the method.</w:t>
      </w:r>
    </w:p>
    <w:p w:rsidR="00614D2D" w:rsidRDefault="00614D2D" w:rsidP="00614D2D">
      <w:pPr>
        <w:pStyle w:val="ListBullet"/>
        <w:numPr>
          <w:ilvl w:val="0"/>
          <w:numId w:val="2"/>
        </w:numPr>
        <w:ind w:left="568" w:hanging="284"/>
      </w:pPr>
      <w:r>
        <w:t>CRRN5: The Command Number may take any value between 01h and FEh.</w:t>
      </w:r>
    </w:p>
    <w:p w:rsidR="00614D2D" w:rsidRDefault="00614D2D" w:rsidP="00614D2D">
      <w:pPr>
        <w:pStyle w:val="ListBullet"/>
        <w:numPr>
          <w:ilvl w:val="0"/>
          <w:numId w:val="2"/>
        </w:numPr>
        <w:ind w:left="568" w:hanging="284"/>
      </w:pPr>
      <w:r>
        <w:rPr>
          <w:lang w:val="en-US"/>
        </w:rPr>
        <w:t>CRRN6: If length is equal to zero, then the Text String TLV inserted in the command is a null text string TLV as defined in TS 11.14 [4].</w:t>
      </w:r>
    </w:p>
    <w:p w:rsidR="00614D2D" w:rsidRDefault="00614D2D" w:rsidP="00614D2D">
      <w:pPr>
        <w:pStyle w:val="H6"/>
        <w:keepNext w:val="0"/>
        <w:keepLines w:val="0"/>
      </w:pPr>
      <w:r>
        <w:t>6.2.7.4.1.2</w:t>
      </w:r>
      <w:r>
        <w:tab/>
        <w:t>Parameter errors</w:t>
      </w:r>
    </w:p>
    <w:p w:rsidR="00614D2D" w:rsidRDefault="00614D2D" w:rsidP="00614D2D">
      <w:pPr>
        <w:pStyle w:val="ListBullet"/>
        <w:numPr>
          <w:ilvl w:val="0"/>
          <w:numId w:val="2"/>
        </w:numPr>
        <w:ind w:left="568" w:hanging="284"/>
      </w:pPr>
      <w:r>
        <w:t>CRRP1: The method shall throw NullPointerException if buffer is null.</w:t>
      </w:r>
    </w:p>
    <w:p w:rsidR="00614D2D" w:rsidRDefault="00614D2D" w:rsidP="00614D2D">
      <w:pPr>
        <w:pStyle w:val="ListBullet"/>
        <w:numPr>
          <w:ilvl w:val="0"/>
          <w:numId w:val="2"/>
        </w:numPr>
        <w:ind w:left="568" w:hanging="284"/>
      </w:pPr>
      <w:r>
        <w:t>CRRP1: If offset or length or both would cause access outside array bounds, a ArrayIndexOutOfBoundsException shall be thrown.</w:t>
      </w:r>
    </w:p>
    <w:p w:rsidR="00614D2D" w:rsidRDefault="00614D2D" w:rsidP="00614D2D">
      <w:pPr>
        <w:pStyle w:val="H6"/>
        <w:keepNext w:val="0"/>
        <w:keepLines w:val="0"/>
      </w:pPr>
      <w:r>
        <w:t>6.2.7.4.1.3</w:t>
      </w:r>
      <w:r>
        <w:tab/>
        <w:t>Context errors</w:t>
      </w:r>
    </w:p>
    <w:p w:rsidR="00614D2D" w:rsidRDefault="00614D2D" w:rsidP="00614D2D">
      <w:pPr>
        <w:pStyle w:val="ListBullet"/>
        <w:numPr>
          <w:ilvl w:val="0"/>
          <w:numId w:val="2"/>
        </w:numPr>
        <w:ind w:left="568" w:hanging="284"/>
      </w:pPr>
      <w:r>
        <w:t>CRRC1: A ToolkitException.HANDLER_OVERFLOW shall be thrown if the ProactiveHandler is to small to put the requested data.</w:t>
      </w:r>
    </w:p>
    <w:p w:rsidR="00614D2D" w:rsidRDefault="00614D2D" w:rsidP="00614D2D">
      <w:pPr>
        <w:pStyle w:val="H6"/>
        <w:keepNext w:val="0"/>
        <w:keepLines w:val="0"/>
      </w:pPr>
      <w:r>
        <w:t>6.2.7.4.2</w:t>
      </w:r>
      <w:r>
        <w:tab/>
        <w:t>Test Suite files</w:t>
      </w:r>
    </w:p>
    <w:p w:rsidR="00614D2D" w:rsidRDefault="00614D2D" w:rsidP="00614D2D">
      <w:pPr>
        <w:pStyle w:val="B1"/>
        <w:tabs>
          <w:tab w:val="left" w:pos="2268"/>
        </w:tabs>
      </w:pPr>
      <w:r>
        <w:t>Test Script:</w:t>
      </w:r>
      <w:r w:rsidR="00A1704F">
        <w:tab/>
      </w:r>
      <w:r>
        <w:t>API_2_PAH_INGKBB_BSS_1.scr</w:t>
      </w:r>
    </w:p>
    <w:p w:rsidR="00614D2D" w:rsidRDefault="00614D2D" w:rsidP="00614D2D">
      <w:pPr>
        <w:pStyle w:val="B1"/>
        <w:tabs>
          <w:tab w:val="left" w:pos="2268"/>
        </w:tabs>
      </w:pPr>
      <w:r>
        <w:t>Test Applet:</w:t>
      </w:r>
      <w:r w:rsidR="00A1704F">
        <w:tab/>
      </w:r>
      <w:r>
        <w:t>API_2_PAH_INGKBB_BSS_1.java</w:t>
      </w:r>
    </w:p>
    <w:p w:rsidR="00614D2D" w:rsidRDefault="00614D2D" w:rsidP="00614D2D">
      <w:pPr>
        <w:pStyle w:val="B1"/>
        <w:tabs>
          <w:tab w:val="left" w:pos="2268"/>
        </w:tabs>
      </w:pPr>
      <w:r>
        <w:t>Load Script:</w:t>
      </w:r>
      <w:r w:rsidR="00A1704F">
        <w:tab/>
      </w:r>
      <w:r>
        <w:t xml:space="preserve">API_2_PAH_INGKBB_BSS_1.ldr </w:t>
      </w:r>
    </w:p>
    <w:p w:rsidR="00614D2D" w:rsidRDefault="00614D2D" w:rsidP="00614D2D">
      <w:pPr>
        <w:pStyle w:val="B1"/>
        <w:tabs>
          <w:tab w:val="left" w:pos="2268"/>
        </w:tabs>
      </w:pPr>
      <w:r>
        <w:t>Cleanup Script:</w:t>
      </w:r>
      <w:r w:rsidR="00A1704F">
        <w:tab/>
      </w:r>
      <w:r>
        <w:t>API_2_PAH_INGKBB_BSS_1.clr</w:t>
      </w:r>
    </w:p>
    <w:p w:rsidR="00614D2D" w:rsidRDefault="00614D2D" w:rsidP="00614D2D">
      <w:pPr>
        <w:pStyle w:val="B1"/>
        <w:tabs>
          <w:tab w:val="left" w:pos="2268"/>
        </w:tabs>
      </w:pPr>
      <w:r>
        <w:t>Parameter File:</w:t>
      </w:r>
      <w:r w:rsidR="00A1704F">
        <w:tab/>
      </w:r>
      <w:r>
        <w:t>API_2_PAH_INGKBB_BSS_1.par</w:t>
      </w:r>
    </w:p>
    <w:p w:rsidR="00614D2D" w:rsidRDefault="00614D2D" w:rsidP="00614D2D">
      <w:pPr>
        <w:pStyle w:val="H6"/>
        <w:keepNext w:val="0"/>
        <w:keepLines w:val="0"/>
      </w:pPr>
      <w:r>
        <w:t>6.2.7.4.3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NULL as parameter to buffer</w:t>
            </w:r>
          </w:p>
          <w:p w:rsidR="00614D2D" w:rsidRDefault="00614D2D">
            <w:pPr>
              <w:pStyle w:val="PL"/>
              <w:rPr>
                <w:noProof w:val="0"/>
              </w:rPr>
            </w:pPr>
            <w:r>
              <w:rPr>
                <w:noProof w:val="0"/>
              </w:rPr>
              <w:t>buffer = NULL</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NullPointerException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offset &gt; buffer.length</w:t>
            </w:r>
          </w:p>
          <w:p w:rsidR="00614D2D" w:rsidRDefault="00614D2D">
            <w:pPr>
              <w:pStyle w:val="PL"/>
              <w:rPr>
                <w:noProof w:val="0"/>
              </w:rPr>
            </w:pPr>
            <w:r>
              <w:rPr>
                <w:noProof w:val="0"/>
              </w:rPr>
              <w:t>buffer = "Text"</w:t>
            </w:r>
          </w:p>
          <w:p w:rsidR="00614D2D" w:rsidRDefault="00614D2D">
            <w:pPr>
              <w:pStyle w:val="PL"/>
              <w:rPr>
                <w:rFonts w:ascii="Arial" w:hAnsi="Arial"/>
                <w:noProof w:val="0"/>
                <w:sz w:val="18"/>
              </w:rPr>
            </w:pPr>
            <w:r>
              <w:rPr>
                <w:noProof w:val="0"/>
              </w:rPr>
              <w:t>offset = 5</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offset &lt; 0</w:t>
            </w:r>
          </w:p>
          <w:p w:rsidR="00614D2D" w:rsidRDefault="00614D2D">
            <w:pPr>
              <w:pStyle w:val="PL"/>
              <w:rPr>
                <w:noProof w:val="0"/>
              </w:rPr>
            </w:pPr>
            <w:r>
              <w:rPr>
                <w:noProof w:val="0"/>
              </w:rPr>
              <w:t>buffer = "Text"</w:t>
            </w:r>
          </w:p>
          <w:p w:rsidR="00614D2D" w:rsidRDefault="00614D2D">
            <w:pPr>
              <w:pStyle w:val="PL"/>
              <w:rPr>
                <w:rFonts w:ascii="Arial" w:hAnsi="Arial"/>
                <w:noProof w:val="0"/>
                <w:sz w:val="18"/>
              </w:rPr>
            </w:pPr>
            <w:r>
              <w:rPr>
                <w:noProof w:val="0"/>
              </w:rPr>
              <w:t>offset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length &gt; buffer.length</w:t>
            </w:r>
          </w:p>
          <w:p w:rsidR="00614D2D" w:rsidRDefault="00614D2D">
            <w:pPr>
              <w:pStyle w:val="PL"/>
              <w:rPr>
                <w:noProof w:val="0"/>
              </w:rPr>
            </w:pPr>
            <w:r>
              <w:rPr>
                <w:noProof w:val="0"/>
              </w:rPr>
              <w:t>buffer = "Text"</w:t>
            </w:r>
          </w:p>
          <w:p w:rsidR="00614D2D" w:rsidRDefault="00614D2D">
            <w:pPr>
              <w:pStyle w:val="PL"/>
              <w:rPr>
                <w:noProof w:val="0"/>
              </w:rPr>
            </w:pPr>
            <w:r>
              <w:rPr>
                <w:noProof w:val="0"/>
              </w:rPr>
              <w:t>offset = 0</w:t>
            </w:r>
          </w:p>
          <w:p w:rsidR="00614D2D" w:rsidRDefault="00614D2D">
            <w:pPr>
              <w:pStyle w:val="PL"/>
              <w:rPr>
                <w:rFonts w:ascii="Arial" w:hAnsi="Arial"/>
                <w:noProof w:val="0"/>
                <w:sz w:val="18"/>
              </w:rPr>
            </w:pPr>
            <w:r>
              <w:rPr>
                <w:noProof w:val="0"/>
              </w:rPr>
              <w:t>length = 5</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offset + length &gt; buffer.length</w:t>
            </w:r>
          </w:p>
          <w:p w:rsidR="00614D2D" w:rsidRDefault="00614D2D">
            <w:pPr>
              <w:pStyle w:val="PL"/>
              <w:rPr>
                <w:noProof w:val="0"/>
              </w:rPr>
            </w:pPr>
            <w:r>
              <w:rPr>
                <w:noProof w:val="0"/>
              </w:rPr>
              <w:t>buffer = "Text"</w:t>
            </w:r>
          </w:p>
          <w:p w:rsidR="00614D2D" w:rsidRDefault="00614D2D">
            <w:pPr>
              <w:pStyle w:val="PL"/>
              <w:rPr>
                <w:noProof w:val="0"/>
              </w:rPr>
            </w:pPr>
            <w:r>
              <w:rPr>
                <w:noProof w:val="0"/>
              </w:rPr>
              <w:t>offset = 3</w:t>
            </w:r>
          </w:p>
          <w:p w:rsidR="00614D2D" w:rsidRDefault="00614D2D">
            <w:pPr>
              <w:pStyle w:val="PL"/>
              <w:rPr>
                <w:rFonts w:ascii="Arial" w:hAnsi="Arial"/>
                <w:noProof w:val="0"/>
                <w:sz w:val="18"/>
              </w:rPr>
            </w:pPr>
            <w:r>
              <w:rPr>
                <w:noProof w:val="0"/>
              </w:rPr>
              <w:t>length = 2</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length &lt; 0</w:t>
            </w:r>
          </w:p>
          <w:p w:rsidR="00614D2D" w:rsidRDefault="00614D2D">
            <w:pPr>
              <w:pStyle w:val="PL"/>
              <w:rPr>
                <w:noProof w:val="0"/>
              </w:rPr>
            </w:pPr>
            <w:r>
              <w:rPr>
                <w:noProof w:val="0"/>
              </w:rPr>
              <w:t>buffer = "Text"</w:t>
            </w:r>
          </w:p>
          <w:p w:rsidR="00614D2D" w:rsidRDefault="00614D2D">
            <w:pPr>
              <w:pStyle w:val="PL"/>
              <w:rPr>
                <w:noProof w:val="0"/>
              </w:rPr>
            </w:pPr>
            <w:r>
              <w:rPr>
                <w:noProof w:val="0"/>
              </w:rPr>
              <w:t>offset = 3</w:t>
            </w:r>
          </w:p>
          <w:p w:rsidR="00614D2D" w:rsidRDefault="00614D2D">
            <w:pPr>
              <w:pStyle w:val="PL"/>
              <w:rPr>
                <w:rFonts w:ascii="Arial" w:hAnsi="Arial"/>
                <w:noProof w:val="0"/>
                <w:sz w:val="18"/>
              </w:rPr>
            </w:pPr>
            <w:r>
              <w:rPr>
                <w:noProof w:val="0"/>
              </w:rPr>
              <w:t>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Successful call, buffer is the whole buffer</w:t>
            </w:r>
          </w:p>
          <w:p w:rsidR="00614D2D" w:rsidRDefault="00614D2D">
            <w:pPr>
              <w:pStyle w:val="PL"/>
              <w:rPr>
                <w:noProof w:val="0"/>
              </w:rPr>
            </w:pPr>
            <w:r>
              <w:rPr>
                <w:noProof w:val="0"/>
              </w:rPr>
              <w:t>qualifier = 0</w:t>
            </w:r>
          </w:p>
          <w:p w:rsidR="00614D2D" w:rsidRDefault="00614D2D">
            <w:pPr>
              <w:pStyle w:val="PL"/>
              <w:rPr>
                <w:noProof w:val="0"/>
              </w:rPr>
            </w:pPr>
            <w:r>
              <w:rPr>
                <w:noProof w:val="0"/>
              </w:rPr>
              <w:t>dcs = 4</w:t>
            </w:r>
          </w:p>
          <w:p w:rsidR="00614D2D" w:rsidRDefault="00614D2D">
            <w:pPr>
              <w:pStyle w:val="PL"/>
              <w:rPr>
                <w:noProof w:val="0"/>
              </w:rPr>
            </w:pPr>
            <w:r>
              <w:rPr>
                <w:noProof w:val="0"/>
              </w:rPr>
              <w:t>buffer = "TextA"</w:t>
            </w:r>
          </w:p>
          <w:p w:rsidR="00614D2D" w:rsidRDefault="00614D2D">
            <w:pPr>
              <w:pStyle w:val="PL"/>
              <w:rPr>
                <w:noProof w:val="0"/>
              </w:rPr>
            </w:pPr>
            <w:r>
              <w:rPr>
                <w:noProof w:val="0"/>
              </w:rPr>
              <w:t>offset = 0</w:t>
            </w:r>
          </w:p>
          <w:p w:rsidR="00614D2D" w:rsidRDefault="00614D2D">
            <w:pPr>
              <w:pStyle w:val="PL"/>
              <w:rPr>
                <w:noProof w:val="0"/>
              </w:rPr>
            </w:pPr>
            <w:r>
              <w:rPr>
                <w:noProof w:val="0"/>
              </w:rPr>
              <w:t>length = 5</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No exception is thrown</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0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00"/>
              <w:left w:val="single" w:sz="4" w:space="0" w:color="auto"/>
              <w:bottom w:val="single" w:sz="4" w:space="0" w:color="auto"/>
              <w:right w:val="single" w:sz="4" w:space="0" w:color="auto"/>
            </w:tcBorders>
            <w:hideMark/>
          </w:tcPr>
          <w:p w:rsidR="00614D2D" w:rsidRDefault="00614D2D">
            <w:pPr>
              <w:pStyle w:val="TAH"/>
              <w:keepNext w:val="0"/>
              <w:keepLines w:val="0"/>
            </w:pPr>
            <w:r>
              <w:t>Verify the command number value</w:t>
            </w:r>
          </w:p>
        </w:tc>
        <w:tc>
          <w:tcPr>
            <w:tcW w:w="2835" w:type="dxa"/>
            <w:tcBorders>
              <w:top w:val="single" w:sz="4" w:space="0" w:color="808000"/>
              <w:left w:val="single" w:sz="4" w:space="0" w:color="auto"/>
              <w:bottom w:val="single" w:sz="4" w:space="0" w:color="auto"/>
              <w:right w:val="single" w:sz="4" w:space="0" w:color="auto"/>
            </w:tcBorders>
            <w:hideMark/>
          </w:tcPr>
          <w:p w:rsidR="00614D2D" w:rsidRDefault="00614D2D">
            <w:pPr>
              <w:pStyle w:val="TAL"/>
              <w:keepNext w:val="0"/>
              <w:keepLines w:val="0"/>
            </w:pPr>
            <w:r>
              <w:t>Command number between 01h and FEh</w:t>
            </w:r>
          </w:p>
        </w:tc>
        <w:tc>
          <w:tcPr>
            <w:tcW w:w="2410" w:type="dxa"/>
            <w:tcBorders>
              <w:top w:val="single" w:sz="4" w:space="0" w:color="80800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Send the command</w:t>
            </w:r>
          </w:p>
          <w:p w:rsidR="00614D2D" w:rsidRDefault="00614D2D">
            <w:pPr>
              <w:pStyle w:val="TAL"/>
              <w:keepNext w:val="0"/>
              <w:keepLines w:val="0"/>
              <w:rPr>
                <w:b/>
              </w:rPr>
            </w:pP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GET INKEY Proactive command</w:t>
            </w:r>
          </w:p>
          <w:p w:rsidR="00614D2D" w:rsidRDefault="00614D2D">
            <w:pPr>
              <w:pStyle w:val="PL"/>
              <w:rPr>
                <w:noProof w:val="0"/>
              </w:rPr>
            </w:pPr>
          </w:p>
          <w:p w:rsidR="00614D2D" w:rsidRDefault="00614D2D">
            <w:pPr>
              <w:pStyle w:val="PL"/>
              <w:rPr>
                <w:noProof w:val="0"/>
              </w:rPr>
            </w:pPr>
            <w:r>
              <w:rPr>
                <w:noProof w:val="0"/>
              </w:rPr>
              <w:t>qualifier = 00h</w:t>
            </w:r>
          </w:p>
          <w:p w:rsidR="00614D2D" w:rsidRDefault="00614D2D">
            <w:pPr>
              <w:pStyle w:val="PL"/>
              <w:rPr>
                <w:noProof w:val="0"/>
              </w:rPr>
            </w:pPr>
            <w:r>
              <w:rPr>
                <w:noProof w:val="0"/>
              </w:rPr>
              <w:t>dcs = 4</w:t>
            </w:r>
          </w:p>
          <w:p w:rsidR="00614D2D" w:rsidRDefault="00614D2D">
            <w:pPr>
              <w:pStyle w:val="PL"/>
              <w:rPr>
                <w:noProof w:val="0"/>
              </w:rPr>
            </w:pPr>
            <w:r>
              <w:rPr>
                <w:noProof w:val="0"/>
              </w:rPr>
              <w:t>Text = "TextA"</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 buffer is part of a buffer with the end part</w:t>
            </w:r>
          </w:p>
          <w:p w:rsidR="00614D2D" w:rsidRDefault="00614D2D">
            <w:pPr>
              <w:pStyle w:val="PL"/>
              <w:rPr>
                <w:noProof w:val="0"/>
              </w:rPr>
            </w:pPr>
            <w:r>
              <w:rPr>
                <w:noProof w:val="0"/>
              </w:rPr>
              <w:t>qualifier = 0</w:t>
            </w:r>
          </w:p>
          <w:p w:rsidR="00614D2D" w:rsidRDefault="00614D2D">
            <w:pPr>
              <w:pStyle w:val="PL"/>
              <w:rPr>
                <w:noProof w:val="0"/>
              </w:rPr>
            </w:pPr>
            <w:r>
              <w:rPr>
                <w:noProof w:val="0"/>
              </w:rPr>
              <w:t>dcs = 4</w:t>
            </w:r>
          </w:p>
          <w:p w:rsidR="00614D2D" w:rsidRDefault="00614D2D">
            <w:pPr>
              <w:pStyle w:val="PL"/>
              <w:rPr>
                <w:noProof w:val="0"/>
              </w:rPr>
            </w:pPr>
            <w:r>
              <w:rPr>
                <w:noProof w:val="0"/>
              </w:rPr>
              <w:t>buffer = "12TextB"</w:t>
            </w:r>
          </w:p>
          <w:p w:rsidR="00614D2D" w:rsidRDefault="00614D2D">
            <w:pPr>
              <w:pStyle w:val="PL"/>
              <w:rPr>
                <w:noProof w:val="0"/>
              </w:rPr>
            </w:pPr>
            <w:r>
              <w:rPr>
                <w:noProof w:val="0"/>
              </w:rPr>
              <w:t>offset = 2</w:t>
            </w:r>
          </w:p>
          <w:p w:rsidR="00614D2D" w:rsidRDefault="00614D2D">
            <w:pPr>
              <w:pStyle w:val="PL"/>
              <w:rPr>
                <w:rFonts w:ascii="Arial" w:hAnsi="Arial"/>
                <w:noProof w:val="0"/>
                <w:sz w:val="18"/>
              </w:rPr>
            </w:pPr>
            <w:r>
              <w:rPr>
                <w:noProof w:val="0"/>
              </w:rPr>
              <w:t>length = 5</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GET INKEY Proactive command</w:t>
            </w:r>
          </w:p>
          <w:p w:rsidR="00614D2D" w:rsidRDefault="00614D2D">
            <w:pPr>
              <w:pStyle w:val="PL"/>
              <w:rPr>
                <w:noProof w:val="0"/>
              </w:rPr>
            </w:pPr>
          </w:p>
          <w:p w:rsidR="00614D2D" w:rsidRDefault="00614D2D">
            <w:pPr>
              <w:pStyle w:val="PL"/>
              <w:rPr>
                <w:noProof w:val="0"/>
              </w:rPr>
            </w:pPr>
            <w:r>
              <w:rPr>
                <w:noProof w:val="0"/>
              </w:rPr>
              <w:t>qualifier = 00h</w:t>
            </w:r>
          </w:p>
          <w:p w:rsidR="00614D2D" w:rsidRDefault="00614D2D">
            <w:pPr>
              <w:pStyle w:val="PL"/>
              <w:rPr>
                <w:noProof w:val="0"/>
              </w:rPr>
            </w:pPr>
            <w:r>
              <w:rPr>
                <w:noProof w:val="0"/>
              </w:rPr>
              <w:t>dcs = 4</w:t>
            </w:r>
          </w:p>
          <w:p w:rsidR="00614D2D" w:rsidRDefault="00614D2D">
            <w:pPr>
              <w:pStyle w:val="PL"/>
              <w:rPr>
                <w:rFonts w:ascii="Arial" w:hAnsi="Arial"/>
                <w:noProof w:val="0"/>
                <w:sz w:val="18"/>
              </w:rPr>
            </w:pPr>
            <w:r>
              <w:rPr>
                <w:noProof w:val="0"/>
              </w:rPr>
              <w:t>Text = "TextB"</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 buffer is part of a buffer with the first part</w:t>
            </w:r>
          </w:p>
          <w:p w:rsidR="00614D2D" w:rsidRDefault="00614D2D">
            <w:pPr>
              <w:pStyle w:val="PL"/>
              <w:rPr>
                <w:noProof w:val="0"/>
                <w:lang w:val="fr-FR"/>
              </w:rPr>
            </w:pPr>
            <w:r>
              <w:rPr>
                <w:noProof w:val="0"/>
                <w:lang w:val="fr-FR"/>
              </w:rPr>
              <w:t>qualifier = 0</w:t>
            </w:r>
          </w:p>
          <w:p w:rsidR="00614D2D" w:rsidRDefault="00614D2D">
            <w:pPr>
              <w:pStyle w:val="PL"/>
              <w:rPr>
                <w:noProof w:val="0"/>
                <w:lang w:val="fr-FR"/>
              </w:rPr>
            </w:pPr>
            <w:r>
              <w:rPr>
                <w:noProof w:val="0"/>
                <w:lang w:val="fr-FR"/>
              </w:rPr>
              <w:t>dcs = 4</w:t>
            </w:r>
          </w:p>
          <w:p w:rsidR="00614D2D" w:rsidRDefault="00614D2D">
            <w:pPr>
              <w:pStyle w:val="PL"/>
              <w:rPr>
                <w:noProof w:val="0"/>
                <w:lang w:val="fr-FR"/>
              </w:rPr>
            </w:pPr>
            <w:r>
              <w:rPr>
                <w:noProof w:val="0"/>
                <w:lang w:val="fr-FR"/>
              </w:rPr>
              <w:t>buffer = "TextC12"</w:t>
            </w:r>
          </w:p>
          <w:p w:rsidR="00614D2D" w:rsidRDefault="00614D2D">
            <w:pPr>
              <w:pStyle w:val="PL"/>
              <w:rPr>
                <w:noProof w:val="0"/>
              </w:rPr>
            </w:pPr>
            <w:r>
              <w:rPr>
                <w:noProof w:val="0"/>
              </w:rPr>
              <w:t>offset = 0</w:t>
            </w:r>
          </w:p>
          <w:p w:rsidR="00614D2D" w:rsidRDefault="00614D2D">
            <w:pPr>
              <w:pStyle w:val="PL"/>
              <w:rPr>
                <w:rFonts w:ascii="Arial" w:hAnsi="Arial"/>
                <w:noProof w:val="0"/>
                <w:sz w:val="18"/>
              </w:rPr>
            </w:pPr>
            <w:r>
              <w:rPr>
                <w:noProof w:val="0"/>
              </w:rPr>
              <w:t>length = 5</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GET INKEY Proactive command</w:t>
            </w:r>
          </w:p>
          <w:p w:rsidR="00614D2D" w:rsidRDefault="00614D2D">
            <w:pPr>
              <w:pStyle w:val="PL"/>
              <w:rPr>
                <w:noProof w:val="0"/>
              </w:rPr>
            </w:pPr>
          </w:p>
          <w:p w:rsidR="00614D2D" w:rsidRDefault="00614D2D">
            <w:pPr>
              <w:pStyle w:val="PL"/>
              <w:rPr>
                <w:noProof w:val="0"/>
              </w:rPr>
            </w:pPr>
            <w:r>
              <w:rPr>
                <w:noProof w:val="0"/>
              </w:rPr>
              <w:t>qualifier = 00h</w:t>
            </w:r>
          </w:p>
          <w:p w:rsidR="00614D2D" w:rsidRDefault="00614D2D">
            <w:pPr>
              <w:pStyle w:val="PL"/>
              <w:rPr>
                <w:noProof w:val="0"/>
              </w:rPr>
            </w:pPr>
            <w:r>
              <w:rPr>
                <w:noProof w:val="0"/>
              </w:rPr>
              <w:t>dcs = 4</w:t>
            </w:r>
          </w:p>
          <w:p w:rsidR="00614D2D" w:rsidRDefault="00614D2D">
            <w:pPr>
              <w:pStyle w:val="PL"/>
              <w:rPr>
                <w:rFonts w:ascii="Arial" w:hAnsi="Arial"/>
                <w:noProof w:val="0"/>
                <w:sz w:val="18"/>
              </w:rPr>
            </w:pPr>
            <w:r>
              <w:rPr>
                <w:noProof w:val="0"/>
              </w:rPr>
              <w:t>Text = "TextC"</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 buffer is part of a buffer</w:t>
            </w:r>
          </w:p>
          <w:p w:rsidR="00614D2D" w:rsidRDefault="00614D2D">
            <w:pPr>
              <w:pStyle w:val="TAH"/>
              <w:keepNext w:val="0"/>
              <w:keepLines w:val="0"/>
            </w:pPr>
            <w:r>
              <w:t>Send the command</w:t>
            </w:r>
          </w:p>
          <w:p w:rsidR="00614D2D" w:rsidRDefault="00614D2D">
            <w:pPr>
              <w:pStyle w:val="PL"/>
              <w:rPr>
                <w:noProof w:val="0"/>
              </w:rPr>
            </w:pPr>
            <w:r>
              <w:rPr>
                <w:noProof w:val="0"/>
              </w:rPr>
              <w:t>qualifier = 0</w:t>
            </w:r>
          </w:p>
          <w:p w:rsidR="00614D2D" w:rsidRDefault="00614D2D">
            <w:pPr>
              <w:pStyle w:val="PL"/>
              <w:rPr>
                <w:noProof w:val="0"/>
              </w:rPr>
            </w:pPr>
            <w:r>
              <w:rPr>
                <w:noProof w:val="0"/>
              </w:rPr>
              <w:t>dcs = 4</w:t>
            </w:r>
          </w:p>
          <w:p w:rsidR="00614D2D" w:rsidRDefault="00614D2D">
            <w:pPr>
              <w:pStyle w:val="PL"/>
              <w:rPr>
                <w:noProof w:val="0"/>
              </w:rPr>
            </w:pPr>
            <w:r>
              <w:rPr>
                <w:noProof w:val="0"/>
              </w:rPr>
              <w:t>buffer = "12TextD34"</w:t>
            </w:r>
          </w:p>
          <w:p w:rsidR="00614D2D" w:rsidRDefault="00614D2D">
            <w:pPr>
              <w:pStyle w:val="PL"/>
              <w:rPr>
                <w:noProof w:val="0"/>
              </w:rPr>
            </w:pPr>
            <w:r>
              <w:rPr>
                <w:noProof w:val="0"/>
              </w:rPr>
              <w:t>offset = 2</w:t>
            </w:r>
          </w:p>
          <w:p w:rsidR="00614D2D" w:rsidRDefault="00614D2D">
            <w:pPr>
              <w:pStyle w:val="PL"/>
              <w:rPr>
                <w:rFonts w:ascii="Arial" w:hAnsi="Arial"/>
                <w:noProof w:val="0"/>
                <w:sz w:val="18"/>
              </w:rPr>
            </w:pPr>
            <w:r>
              <w:rPr>
                <w:noProof w:val="0"/>
              </w:rPr>
              <w:t>length = 5</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GET INKEY Proactive command</w:t>
            </w:r>
          </w:p>
          <w:p w:rsidR="00614D2D" w:rsidRDefault="00614D2D">
            <w:pPr>
              <w:pStyle w:val="PL"/>
              <w:rPr>
                <w:noProof w:val="0"/>
              </w:rPr>
            </w:pPr>
          </w:p>
          <w:p w:rsidR="00614D2D" w:rsidRDefault="00614D2D">
            <w:pPr>
              <w:pStyle w:val="PL"/>
              <w:rPr>
                <w:noProof w:val="0"/>
              </w:rPr>
            </w:pPr>
            <w:r>
              <w:rPr>
                <w:noProof w:val="0"/>
              </w:rPr>
              <w:t>qualifier = 00h</w:t>
            </w:r>
          </w:p>
          <w:p w:rsidR="00614D2D" w:rsidRDefault="00614D2D">
            <w:pPr>
              <w:pStyle w:val="PL"/>
              <w:rPr>
                <w:noProof w:val="0"/>
              </w:rPr>
            </w:pPr>
            <w:r>
              <w:rPr>
                <w:noProof w:val="0"/>
              </w:rPr>
              <w:t>dcs = 4</w:t>
            </w:r>
          </w:p>
          <w:p w:rsidR="00614D2D" w:rsidRDefault="00614D2D">
            <w:pPr>
              <w:pStyle w:val="PL"/>
              <w:rPr>
                <w:rFonts w:ascii="Arial" w:hAnsi="Arial"/>
                <w:noProof w:val="0"/>
                <w:sz w:val="18"/>
              </w:rPr>
            </w:pPr>
            <w:r>
              <w:rPr>
                <w:noProof w:val="0"/>
              </w:rPr>
              <w:t>Text = "TextD"</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 qualifier = 81h</w:t>
            </w:r>
          </w:p>
          <w:p w:rsidR="00614D2D" w:rsidRDefault="00614D2D">
            <w:pPr>
              <w:pStyle w:val="PL"/>
              <w:rPr>
                <w:noProof w:val="0"/>
              </w:rPr>
            </w:pPr>
            <w:r>
              <w:rPr>
                <w:noProof w:val="0"/>
              </w:rPr>
              <w:t>qualifier = 81h</w:t>
            </w:r>
          </w:p>
          <w:p w:rsidR="00614D2D" w:rsidRDefault="00614D2D">
            <w:pPr>
              <w:pStyle w:val="PL"/>
              <w:rPr>
                <w:noProof w:val="0"/>
              </w:rPr>
            </w:pPr>
            <w:r>
              <w:rPr>
                <w:noProof w:val="0"/>
              </w:rPr>
              <w:t>dcs = 4</w:t>
            </w:r>
          </w:p>
          <w:p w:rsidR="00614D2D" w:rsidRDefault="00614D2D">
            <w:pPr>
              <w:pStyle w:val="PL"/>
              <w:rPr>
                <w:noProof w:val="0"/>
              </w:rPr>
            </w:pPr>
            <w:r>
              <w:rPr>
                <w:noProof w:val="0"/>
              </w:rPr>
              <w:t>buffer = "TextE"</w:t>
            </w:r>
          </w:p>
          <w:p w:rsidR="00614D2D" w:rsidRDefault="00614D2D">
            <w:pPr>
              <w:pStyle w:val="PL"/>
              <w:rPr>
                <w:noProof w:val="0"/>
              </w:rPr>
            </w:pPr>
            <w:r>
              <w:rPr>
                <w:noProof w:val="0"/>
              </w:rPr>
              <w:t>offset = 0</w:t>
            </w:r>
          </w:p>
          <w:p w:rsidR="00614D2D" w:rsidRDefault="00614D2D">
            <w:pPr>
              <w:pStyle w:val="PL"/>
              <w:rPr>
                <w:noProof w:val="0"/>
              </w:rPr>
            </w:pPr>
            <w:r>
              <w:rPr>
                <w:noProof w:val="0"/>
              </w:rPr>
              <w:t>length = 5</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GET INKEY Proactive command</w:t>
            </w:r>
          </w:p>
          <w:p w:rsidR="00614D2D" w:rsidRDefault="00614D2D">
            <w:pPr>
              <w:pStyle w:val="PL"/>
              <w:rPr>
                <w:noProof w:val="0"/>
              </w:rPr>
            </w:pPr>
          </w:p>
          <w:p w:rsidR="00614D2D" w:rsidRDefault="00614D2D">
            <w:pPr>
              <w:pStyle w:val="PL"/>
              <w:rPr>
                <w:noProof w:val="0"/>
              </w:rPr>
            </w:pPr>
            <w:r>
              <w:rPr>
                <w:noProof w:val="0"/>
              </w:rPr>
              <w:t>qualifier = 81h</w:t>
            </w:r>
          </w:p>
          <w:p w:rsidR="00614D2D" w:rsidRDefault="00614D2D">
            <w:pPr>
              <w:pStyle w:val="PL"/>
              <w:rPr>
                <w:noProof w:val="0"/>
                <w:lang w:val="fr-FR"/>
              </w:rPr>
            </w:pPr>
            <w:r>
              <w:rPr>
                <w:noProof w:val="0"/>
                <w:lang w:val="fr-FR"/>
              </w:rPr>
              <w:t>dcs = 4</w:t>
            </w:r>
          </w:p>
          <w:p w:rsidR="00614D2D" w:rsidRDefault="00614D2D">
            <w:pPr>
              <w:pStyle w:val="PL"/>
              <w:rPr>
                <w:noProof w:val="0"/>
                <w:lang w:val="fr-FR"/>
              </w:rPr>
            </w:pPr>
            <w:r>
              <w:rPr>
                <w:noProof w:val="0"/>
                <w:lang w:val="fr-FR"/>
              </w:rPr>
              <w:t>Text = "TextE"</w:t>
            </w:r>
          </w:p>
          <w:p w:rsidR="00614D2D" w:rsidRDefault="00614D2D">
            <w:pPr>
              <w:pStyle w:val="TAL"/>
              <w:keepNext w:val="0"/>
              <w:keepLines w:val="0"/>
              <w:rPr>
                <w:lang w:val="fr-FR"/>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Successful call, DCS=0 (7 bits)</w:t>
            </w:r>
          </w:p>
          <w:p w:rsidR="00614D2D" w:rsidRDefault="00614D2D">
            <w:pPr>
              <w:pStyle w:val="PL"/>
              <w:keepNext/>
              <w:keepLines/>
              <w:rPr>
                <w:noProof w:val="0"/>
              </w:rPr>
            </w:pPr>
            <w:r>
              <w:rPr>
                <w:noProof w:val="0"/>
              </w:rPr>
              <w:t>qualifier = 0</w:t>
            </w:r>
          </w:p>
          <w:p w:rsidR="00614D2D" w:rsidRDefault="00614D2D">
            <w:pPr>
              <w:pStyle w:val="PL"/>
              <w:keepNext/>
              <w:keepLines/>
              <w:rPr>
                <w:noProof w:val="0"/>
              </w:rPr>
            </w:pPr>
            <w:r>
              <w:rPr>
                <w:noProof w:val="0"/>
              </w:rPr>
              <w:t>dcs = 0</w:t>
            </w:r>
          </w:p>
          <w:p w:rsidR="00614D2D" w:rsidRDefault="00614D2D">
            <w:pPr>
              <w:pStyle w:val="PL"/>
              <w:keepNext/>
              <w:keepLines/>
              <w:rPr>
                <w:noProof w:val="0"/>
              </w:rPr>
            </w:pPr>
            <w:r>
              <w:rPr>
                <w:noProof w:val="0"/>
              </w:rPr>
              <w:t>buffer = "TextF"</w:t>
            </w:r>
          </w:p>
          <w:p w:rsidR="00614D2D" w:rsidRDefault="00614D2D">
            <w:pPr>
              <w:pStyle w:val="PL"/>
              <w:keepNext/>
              <w:keepLines/>
              <w:rPr>
                <w:noProof w:val="0"/>
              </w:rPr>
            </w:pPr>
            <w:r>
              <w:rPr>
                <w:noProof w:val="0"/>
              </w:rPr>
              <w:t>offset = 0</w:t>
            </w:r>
          </w:p>
          <w:p w:rsidR="00614D2D" w:rsidRDefault="00614D2D">
            <w:pPr>
              <w:pStyle w:val="PL"/>
              <w:keepNext/>
              <w:keepLines/>
              <w:rPr>
                <w:noProof w:val="0"/>
              </w:rPr>
            </w:pPr>
            <w:r>
              <w:rPr>
                <w:noProof w:val="0"/>
              </w:rPr>
              <w:t>length = 5</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r>
              <w:t>GET INKEY Proactive command</w:t>
            </w:r>
          </w:p>
          <w:p w:rsidR="00614D2D" w:rsidRDefault="00614D2D">
            <w:pPr>
              <w:pStyle w:val="PL"/>
              <w:keepNext/>
              <w:keepLines/>
              <w:rPr>
                <w:noProof w:val="0"/>
              </w:rPr>
            </w:pPr>
          </w:p>
          <w:p w:rsidR="00614D2D" w:rsidRDefault="00614D2D">
            <w:pPr>
              <w:pStyle w:val="PL"/>
              <w:keepNext/>
              <w:keepLines/>
              <w:rPr>
                <w:noProof w:val="0"/>
              </w:rPr>
            </w:pPr>
            <w:r>
              <w:rPr>
                <w:noProof w:val="0"/>
              </w:rPr>
              <w:t>qualifier = 00h</w:t>
            </w:r>
          </w:p>
          <w:p w:rsidR="00614D2D" w:rsidRDefault="00614D2D">
            <w:pPr>
              <w:pStyle w:val="PL"/>
              <w:keepNext/>
              <w:keepLines/>
              <w:rPr>
                <w:noProof w:val="0"/>
              </w:rPr>
            </w:pPr>
            <w:r>
              <w:rPr>
                <w:noProof w:val="0"/>
              </w:rPr>
              <w:t>dcs = 0</w:t>
            </w:r>
          </w:p>
          <w:p w:rsidR="00614D2D" w:rsidRDefault="00614D2D">
            <w:pPr>
              <w:pStyle w:val="PL"/>
              <w:keepNext/>
              <w:keepLines/>
              <w:rPr>
                <w:noProof w:val="0"/>
              </w:rPr>
            </w:pPr>
            <w:r>
              <w:rPr>
                <w:noProof w:val="0"/>
              </w:rPr>
              <w:t>Text = "TextF"</w:t>
            </w:r>
          </w:p>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 DCS=8 (UCS2)</w:t>
            </w:r>
          </w:p>
          <w:p w:rsidR="00614D2D" w:rsidRDefault="00614D2D">
            <w:pPr>
              <w:pStyle w:val="PL"/>
              <w:rPr>
                <w:noProof w:val="0"/>
              </w:rPr>
            </w:pPr>
            <w:r>
              <w:rPr>
                <w:noProof w:val="0"/>
              </w:rPr>
              <w:t>qualifier = 0</w:t>
            </w:r>
          </w:p>
          <w:p w:rsidR="00614D2D" w:rsidRDefault="00614D2D">
            <w:pPr>
              <w:pStyle w:val="PL"/>
              <w:rPr>
                <w:noProof w:val="0"/>
              </w:rPr>
            </w:pPr>
            <w:r>
              <w:rPr>
                <w:noProof w:val="0"/>
              </w:rPr>
              <w:t>dcs = 8</w:t>
            </w:r>
          </w:p>
          <w:p w:rsidR="00614D2D" w:rsidRDefault="00614D2D">
            <w:pPr>
              <w:pStyle w:val="PL"/>
              <w:rPr>
                <w:noProof w:val="0"/>
              </w:rPr>
            </w:pPr>
            <w:r>
              <w:rPr>
                <w:noProof w:val="0"/>
              </w:rPr>
              <w:t>buffer = "TextG"</w:t>
            </w:r>
          </w:p>
          <w:p w:rsidR="00614D2D" w:rsidRDefault="00614D2D">
            <w:pPr>
              <w:pStyle w:val="PL"/>
              <w:rPr>
                <w:noProof w:val="0"/>
              </w:rPr>
            </w:pPr>
            <w:r>
              <w:rPr>
                <w:noProof w:val="0"/>
              </w:rPr>
              <w:t>offset = 0</w:t>
            </w:r>
          </w:p>
          <w:p w:rsidR="00614D2D" w:rsidRDefault="00614D2D">
            <w:pPr>
              <w:pStyle w:val="PL"/>
              <w:rPr>
                <w:noProof w:val="0"/>
              </w:rPr>
            </w:pPr>
            <w:r>
              <w:rPr>
                <w:noProof w:val="0"/>
              </w:rPr>
              <w:t>length = 5</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GET INKEY Proactive command</w:t>
            </w:r>
          </w:p>
          <w:p w:rsidR="00614D2D" w:rsidRDefault="00614D2D">
            <w:pPr>
              <w:pStyle w:val="PL"/>
              <w:rPr>
                <w:noProof w:val="0"/>
              </w:rPr>
            </w:pPr>
          </w:p>
          <w:p w:rsidR="00614D2D" w:rsidRDefault="00614D2D">
            <w:pPr>
              <w:pStyle w:val="PL"/>
              <w:rPr>
                <w:noProof w:val="0"/>
              </w:rPr>
            </w:pPr>
            <w:r>
              <w:rPr>
                <w:noProof w:val="0"/>
              </w:rPr>
              <w:t>qualifier = 00h</w:t>
            </w:r>
          </w:p>
          <w:p w:rsidR="00614D2D" w:rsidRDefault="00614D2D">
            <w:pPr>
              <w:pStyle w:val="PL"/>
              <w:rPr>
                <w:noProof w:val="0"/>
              </w:rPr>
            </w:pPr>
            <w:r>
              <w:rPr>
                <w:noProof w:val="0"/>
              </w:rPr>
              <w:t>dcs = 8</w:t>
            </w:r>
          </w:p>
          <w:p w:rsidR="00614D2D" w:rsidRDefault="00614D2D">
            <w:pPr>
              <w:pStyle w:val="PL"/>
              <w:rPr>
                <w:noProof w:val="0"/>
              </w:rPr>
            </w:pPr>
            <w:r>
              <w:rPr>
                <w:noProof w:val="0"/>
              </w:rPr>
              <w:t>Text = "TextG"</w:t>
            </w:r>
          </w:p>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initGetInkey() method with any value</w:t>
            </w:r>
          </w:p>
          <w:p w:rsidR="00614D2D" w:rsidRDefault="00614D2D">
            <w:pPr>
              <w:pStyle w:val="TAH"/>
              <w:keepNext w:val="0"/>
              <w:keepLines w:val="0"/>
              <w:ind w:left="567" w:hanging="567"/>
            </w:pPr>
            <w:r>
              <w:t>Then build and send a GET INKEY command</w:t>
            </w:r>
          </w:p>
          <w:p w:rsidR="00614D2D" w:rsidRDefault="00614D2D">
            <w:pPr>
              <w:pStyle w:val="PL"/>
              <w:rPr>
                <w:noProof w:val="0"/>
              </w:rPr>
            </w:pPr>
            <w:r>
              <w:rPr>
                <w:noProof w:val="0"/>
              </w:rPr>
              <w:t>qualifier = 0</w:t>
            </w:r>
          </w:p>
          <w:p w:rsidR="00614D2D" w:rsidRDefault="00614D2D">
            <w:pPr>
              <w:pStyle w:val="PL"/>
              <w:rPr>
                <w:noProof w:val="0"/>
              </w:rPr>
            </w:pPr>
            <w:r>
              <w:rPr>
                <w:noProof w:val="0"/>
              </w:rPr>
              <w:t>dcs = 4</w:t>
            </w:r>
          </w:p>
          <w:p w:rsidR="00614D2D" w:rsidRDefault="00614D2D">
            <w:pPr>
              <w:pStyle w:val="PL"/>
              <w:rPr>
                <w:noProof w:val="0"/>
              </w:rPr>
            </w:pPr>
            <w:r>
              <w:rPr>
                <w:noProof w:val="0"/>
              </w:rPr>
              <w:t>buffer = "TextHTextH"</w:t>
            </w:r>
          </w:p>
          <w:p w:rsidR="00614D2D" w:rsidRDefault="00614D2D">
            <w:pPr>
              <w:pStyle w:val="PL"/>
              <w:rPr>
                <w:noProof w:val="0"/>
              </w:rPr>
            </w:pPr>
            <w:r>
              <w:rPr>
                <w:noProof w:val="0"/>
              </w:rPr>
              <w:t>offset = 0</w:t>
            </w:r>
          </w:p>
          <w:p w:rsidR="00614D2D" w:rsidRDefault="00614D2D">
            <w:pPr>
              <w:pStyle w:val="PL"/>
              <w:rPr>
                <w:noProof w:val="0"/>
              </w:rPr>
            </w:pPr>
            <w:r>
              <w:rPr>
                <w:noProof w:val="0"/>
              </w:rPr>
              <w:t>length = 10</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GET INKEY Proactive command</w:t>
            </w:r>
          </w:p>
          <w:p w:rsidR="00614D2D" w:rsidRDefault="00614D2D">
            <w:pPr>
              <w:pStyle w:val="PL"/>
              <w:rPr>
                <w:noProof w:val="0"/>
              </w:rPr>
            </w:pPr>
          </w:p>
          <w:p w:rsidR="00614D2D" w:rsidRDefault="00614D2D">
            <w:pPr>
              <w:pStyle w:val="PL"/>
              <w:rPr>
                <w:noProof w:val="0"/>
              </w:rPr>
            </w:pPr>
            <w:r>
              <w:rPr>
                <w:noProof w:val="0"/>
              </w:rPr>
              <w:t>qualifier = 00h</w:t>
            </w:r>
          </w:p>
          <w:p w:rsidR="00614D2D" w:rsidRDefault="00614D2D">
            <w:pPr>
              <w:pStyle w:val="PL"/>
              <w:rPr>
                <w:noProof w:val="0"/>
              </w:rPr>
            </w:pPr>
            <w:r>
              <w:rPr>
                <w:noProof w:val="0"/>
              </w:rPr>
              <w:t>dcs = 4</w:t>
            </w:r>
          </w:p>
          <w:p w:rsidR="00614D2D" w:rsidRDefault="00614D2D">
            <w:pPr>
              <w:pStyle w:val="PL"/>
              <w:rPr>
                <w:noProof w:val="0"/>
              </w:rPr>
            </w:pPr>
            <w:r>
              <w:rPr>
                <w:noProof w:val="0"/>
              </w:rPr>
              <w:t>Text = "TextHTextH"</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pPr>
            <w:r>
              <w:t>Successful call, text length is zero</w:t>
            </w:r>
          </w:p>
          <w:p w:rsidR="00614D2D" w:rsidRDefault="00614D2D">
            <w:pPr>
              <w:pStyle w:val="TAH"/>
              <w:keepNext w:val="0"/>
            </w:pPr>
            <w:r>
              <w:t>Send the command</w:t>
            </w:r>
          </w:p>
          <w:p w:rsidR="00614D2D" w:rsidRDefault="00614D2D">
            <w:pPr>
              <w:pStyle w:val="PL"/>
              <w:keepLines/>
            </w:pPr>
            <w:r>
              <w:t>qualifier = 0</w:t>
            </w:r>
          </w:p>
          <w:p w:rsidR="00614D2D" w:rsidRDefault="00614D2D">
            <w:pPr>
              <w:pStyle w:val="PL"/>
              <w:keepLines/>
            </w:pPr>
            <w:r>
              <w:t>dcs = 4</w:t>
            </w:r>
          </w:p>
          <w:p w:rsidR="00614D2D" w:rsidRDefault="00614D2D">
            <w:pPr>
              <w:pStyle w:val="PL"/>
              <w:keepLines/>
            </w:pPr>
            <w:r>
              <w:t>buffer = "TextHTextH"</w:t>
            </w:r>
          </w:p>
          <w:p w:rsidR="00614D2D" w:rsidRDefault="00614D2D">
            <w:pPr>
              <w:pStyle w:val="PL"/>
              <w:keepLines/>
            </w:pPr>
            <w:r>
              <w:t>offset = 0</w:t>
            </w:r>
          </w:p>
          <w:p w:rsidR="00614D2D" w:rsidRDefault="00614D2D">
            <w:pPr>
              <w:pStyle w:val="PL"/>
              <w:rPr>
                <w:noProof w:val="0"/>
              </w:rPr>
            </w:pPr>
            <w:r>
              <w:t>length = 0</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r>
              <w:t>GET INKEY Proactive command</w:t>
            </w:r>
          </w:p>
          <w:p w:rsidR="00614D2D" w:rsidRDefault="00614D2D">
            <w:pPr>
              <w:pStyle w:val="PL"/>
              <w:keepLines/>
            </w:pPr>
          </w:p>
          <w:p w:rsidR="00614D2D" w:rsidRDefault="00614D2D">
            <w:pPr>
              <w:pStyle w:val="PL"/>
              <w:keepLines/>
            </w:pPr>
            <w:r>
              <w:t>qualifier = 00h</w:t>
            </w:r>
          </w:p>
          <w:p w:rsidR="00614D2D" w:rsidRDefault="00614D2D">
            <w:pPr>
              <w:pStyle w:val="PL"/>
              <w:rPr>
                <w:noProof w:val="0"/>
              </w:rPr>
            </w:pPr>
            <w:r>
              <w:t>Text String TLV = 8D 00</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17</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Select a TLV in the ProactiveHandler</w:t>
            </w:r>
          </w:p>
          <w:p w:rsidR="00614D2D" w:rsidRDefault="00614D2D">
            <w:pPr>
              <w:pStyle w:val="TAH"/>
              <w:keepNext w:val="0"/>
              <w:keepLines w:val="0"/>
            </w:pPr>
            <w:r>
              <w:t>Call the initGetInkey() method</w:t>
            </w:r>
          </w:p>
          <w:p w:rsidR="00614D2D" w:rsidRDefault="00614D2D">
            <w:pPr>
              <w:pStyle w:val="TAH"/>
              <w:keepNext w:val="0"/>
              <w:keepLines w:val="0"/>
            </w:pPr>
            <w:r>
              <w:t>Call the getValueLength() method</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UNAVAILABLE_ELEMENT ToolkitException is thrown by getValueLength()</w:t>
            </w:r>
          </w:p>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18</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Successful call, buffer length = 7Eh</w:t>
            </w:r>
          </w:p>
          <w:p w:rsidR="00614D2D" w:rsidRDefault="00614D2D">
            <w:pPr>
              <w:pStyle w:val="PL"/>
              <w:rPr>
                <w:noProof w:val="0"/>
              </w:rPr>
            </w:pPr>
          </w:p>
          <w:p w:rsidR="00614D2D" w:rsidRDefault="00614D2D">
            <w:pPr>
              <w:pStyle w:val="PL"/>
              <w:rPr>
                <w:noProof w:val="0"/>
              </w:rPr>
            </w:pPr>
            <w:r>
              <w:rPr>
                <w:noProof w:val="0"/>
              </w:rPr>
              <w:t>qualifier = 0</w:t>
            </w:r>
          </w:p>
          <w:p w:rsidR="00614D2D" w:rsidRDefault="00614D2D">
            <w:pPr>
              <w:pStyle w:val="PL"/>
              <w:rPr>
                <w:noProof w:val="0"/>
              </w:rPr>
            </w:pPr>
            <w:r>
              <w:rPr>
                <w:noProof w:val="0"/>
              </w:rPr>
              <w:t>dcs = 4</w:t>
            </w:r>
          </w:p>
          <w:p w:rsidR="00614D2D" w:rsidRDefault="00614D2D">
            <w:pPr>
              <w:pStyle w:val="PL"/>
              <w:rPr>
                <w:noProof w:val="0"/>
              </w:rPr>
            </w:pPr>
            <w:r>
              <w:rPr>
                <w:noProof w:val="0"/>
              </w:rPr>
              <w:t>buffer = "UUU…"</w:t>
            </w:r>
          </w:p>
          <w:p w:rsidR="00614D2D" w:rsidRDefault="00614D2D">
            <w:pPr>
              <w:pStyle w:val="PL"/>
              <w:rPr>
                <w:noProof w:val="0"/>
              </w:rPr>
            </w:pPr>
            <w:r>
              <w:rPr>
                <w:noProof w:val="0"/>
              </w:rPr>
              <w:t>offset = 0</w:t>
            </w:r>
          </w:p>
          <w:p w:rsidR="00614D2D" w:rsidRDefault="00614D2D">
            <w:pPr>
              <w:pStyle w:val="PL"/>
              <w:rPr>
                <w:rFonts w:ascii="Arial" w:hAnsi="Arial"/>
                <w:noProof w:val="0"/>
                <w:sz w:val="18"/>
              </w:rPr>
            </w:pPr>
            <w:r>
              <w:rPr>
                <w:noProof w:val="0"/>
              </w:rPr>
              <w:t>length = 7Eh</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GET INKEY Proactive command</w:t>
            </w:r>
          </w:p>
          <w:p w:rsidR="00614D2D" w:rsidRDefault="00614D2D">
            <w:pPr>
              <w:pStyle w:val="PL"/>
              <w:rPr>
                <w:noProof w:val="0"/>
              </w:rPr>
            </w:pPr>
          </w:p>
          <w:p w:rsidR="00614D2D" w:rsidRDefault="00614D2D">
            <w:pPr>
              <w:pStyle w:val="PL"/>
              <w:rPr>
                <w:noProof w:val="0"/>
              </w:rPr>
            </w:pPr>
            <w:r>
              <w:rPr>
                <w:noProof w:val="0"/>
              </w:rPr>
              <w:t>Text String TLV =</w:t>
            </w:r>
          </w:p>
          <w:p w:rsidR="00614D2D" w:rsidRDefault="00614D2D">
            <w:pPr>
              <w:pStyle w:val="PL"/>
              <w:rPr>
                <w:rFonts w:ascii="Arial" w:hAnsi="Arial"/>
                <w:b/>
                <w:noProof w:val="0"/>
                <w:sz w:val="18"/>
              </w:rPr>
            </w:pPr>
            <w:r>
              <w:rPr>
                <w:noProof w:val="0"/>
              </w:rPr>
              <w:t>8D 7F 04 55 55…</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19</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Successful call, buffer length = 7Fh</w:t>
            </w:r>
          </w:p>
          <w:p w:rsidR="00614D2D" w:rsidRDefault="00614D2D">
            <w:pPr>
              <w:pStyle w:val="PL"/>
              <w:rPr>
                <w:noProof w:val="0"/>
              </w:rPr>
            </w:pPr>
          </w:p>
          <w:p w:rsidR="00614D2D" w:rsidRDefault="00614D2D">
            <w:pPr>
              <w:pStyle w:val="PL"/>
              <w:rPr>
                <w:noProof w:val="0"/>
              </w:rPr>
            </w:pPr>
            <w:r>
              <w:rPr>
                <w:noProof w:val="0"/>
              </w:rPr>
              <w:t>qualifier = 0</w:t>
            </w:r>
          </w:p>
          <w:p w:rsidR="00614D2D" w:rsidRDefault="00614D2D">
            <w:pPr>
              <w:pStyle w:val="PL"/>
              <w:rPr>
                <w:noProof w:val="0"/>
              </w:rPr>
            </w:pPr>
            <w:r>
              <w:rPr>
                <w:noProof w:val="0"/>
              </w:rPr>
              <w:t>dcs = 4</w:t>
            </w:r>
          </w:p>
          <w:p w:rsidR="00614D2D" w:rsidRDefault="00614D2D">
            <w:pPr>
              <w:pStyle w:val="PL"/>
              <w:rPr>
                <w:noProof w:val="0"/>
              </w:rPr>
            </w:pPr>
            <w:r>
              <w:rPr>
                <w:noProof w:val="0"/>
              </w:rPr>
              <w:t>buffer = "UUU…"</w:t>
            </w:r>
          </w:p>
          <w:p w:rsidR="00614D2D" w:rsidRDefault="00614D2D">
            <w:pPr>
              <w:pStyle w:val="PL"/>
              <w:rPr>
                <w:noProof w:val="0"/>
              </w:rPr>
            </w:pPr>
            <w:r>
              <w:rPr>
                <w:noProof w:val="0"/>
              </w:rPr>
              <w:t>offset = 0</w:t>
            </w:r>
          </w:p>
          <w:p w:rsidR="00614D2D" w:rsidRDefault="00614D2D">
            <w:pPr>
              <w:pStyle w:val="PL"/>
              <w:rPr>
                <w:rFonts w:ascii="Arial" w:hAnsi="Arial"/>
                <w:noProof w:val="0"/>
                <w:sz w:val="18"/>
              </w:rPr>
            </w:pPr>
            <w:r>
              <w:rPr>
                <w:noProof w:val="0"/>
              </w:rPr>
              <w:t>length = 7Fh</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GET INKEY Proactive command</w:t>
            </w:r>
          </w:p>
          <w:p w:rsidR="00614D2D" w:rsidRDefault="00614D2D">
            <w:pPr>
              <w:pStyle w:val="PL"/>
              <w:rPr>
                <w:noProof w:val="0"/>
              </w:rPr>
            </w:pPr>
          </w:p>
          <w:p w:rsidR="00614D2D" w:rsidRDefault="00614D2D">
            <w:pPr>
              <w:pStyle w:val="PL"/>
              <w:rPr>
                <w:rFonts w:ascii="Arial" w:hAnsi="Arial"/>
                <w:noProof w:val="0"/>
                <w:sz w:val="18"/>
              </w:rPr>
            </w:pPr>
            <w:r>
              <w:rPr>
                <w:noProof w:val="0"/>
              </w:rPr>
              <w:t>Text String TLV = 8D 81 80 04 55 55…</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20</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Successful call, buffer length = 240</w:t>
            </w:r>
          </w:p>
          <w:p w:rsidR="00614D2D" w:rsidRDefault="00614D2D">
            <w:pPr>
              <w:pStyle w:val="PL"/>
              <w:rPr>
                <w:noProof w:val="0"/>
              </w:rPr>
            </w:pPr>
          </w:p>
          <w:p w:rsidR="00614D2D" w:rsidRDefault="00614D2D">
            <w:pPr>
              <w:pStyle w:val="PL"/>
              <w:rPr>
                <w:noProof w:val="0"/>
              </w:rPr>
            </w:pPr>
            <w:r>
              <w:rPr>
                <w:noProof w:val="0"/>
              </w:rPr>
              <w:t>Qualifier = 0</w:t>
            </w:r>
          </w:p>
          <w:p w:rsidR="00614D2D" w:rsidRDefault="00614D2D">
            <w:pPr>
              <w:pStyle w:val="PL"/>
              <w:rPr>
                <w:noProof w:val="0"/>
              </w:rPr>
            </w:pPr>
            <w:r>
              <w:rPr>
                <w:noProof w:val="0"/>
              </w:rPr>
              <w:t>dcs = 4</w:t>
            </w:r>
          </w:p>
          <w:p w:rsidR="00614D2D" w:rsidRDefault="00614D2D">
            <w:pPr>
              <w:pStyle w:val="PL"/>
              <w:rPr>
                <w:noProof w:val="0"/>
              </w:rPr>
            </w:pPr>
            <w:r>
              <w:rPr>
                <w:noProof w:val="0"/>
              </w:rPr>
              <w:t>buffer = "UUU…"</w:t>
            </w:r>
          </w:p>
          <w:p w:rsidR="00614D2D" w:rsidRDefault="00614D2D">
            <w:pPr>
              <w:pStyle w:val="PL"/>
              <w:rPr>
                <w:noProof w:val="0"/>
              </w:rPr>
            </w:pPr>
            <w:r>
              <w:rPr>
                <w:noProof w:val="0"/>
              </w:rPr>
              <w:t>offset = 0</w:t>
            </w:r>
          </w:p>
          <w:p w:rsidR="00614D2D" w:rsidRDefault="00614D2D">
            <w:pPr>
              <w:pStyle w:val="PL"/>
              <w:rPr>
                <w:rFonts w:ascii="Arial" w:hAnsi="Arial"/>
                <w:noProof w:val="0"/>
                <w:sz w:val="18"/>
              </w:rPr>
            </w:pPr>
            <w:r>
              <w:rPr>
                <w:noProof w:val="0"/>
              </w:rPr>
              <w:t>length = 240</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GET INKEY Proactive command</w:t>
            </w:r>
          </w:p>
          <w:p w:rsidR="00614D2D" w:rsidRDefault="00614D2D">
            <w:pPr>
              <w:pStyle w:val="PL"/>
              <w:rPr>
                <w:noProof w:val="0"/>
              </w:rPr>
            </w:pPr>
          </w:p>
          <w:p w:rsidR="00614D2D" w:rsidRDefault="00614D2D">
            <w:pPr>
              <w:pStyle w:val="PL"/>
              <w:rPr>
                <w:noProof w:val="0"/>
              </w:rPr>
            </w:pPr>
            <w:r>
              <w:rPr>
                <w:noProof w:val="0"/>
              </w:rPr>
              <w:t xml:space="preserve">Text String TLV = </w:t>
            </w:r>
          </w:p>
          <w:p w:rsidR="00614D2D" w:rsidRDefault="00614D2D">
            <w:pPr>
              <w:pStyle w:val="PL"/>
              <w:rPr>
                <w:rFonts w:ascii="Arial" w:hAnsi="Arial"/>
                <w:b/>
                <w:noProof w:val="0"/>
                <w:sz w:val="18"/>
              </w:rPr>
            </w:pPr>
            <w:r>
              <w:rPr>
                <w:noProof w:val="0"/>
              </w:rPr>
              <w:t>8D 81 F1 04 55 55…</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initGetInkey() method with a too long buffer</w:t>
            </w:r>
          </w:p>
          <w:p w:rsidR="00614D2D" w:rsidRDefault="00614D2D">
            <w:pPr>
              <w:pStyle w:val="PL"/>
              <w:rPr>
                <w:noProof w:val="0"/>
              </w:rPr>
            </w:pPr>
            <w:r>
              <w:rPr>
                <w:noProof w:val="0"/>
              </w:rPr>
              <w:t>qualifier = 0</w:t>
            </w:r>
          </w:p>
          <w:p w:rsidR="00614D2D" w:rsidRDefault="00614D2D">
            <w:pPr>
              <w:pStyle w:val="PL"/>
              <w:rPr>
                <w:noProof w:val="0"/>
              </w:rPr>
            </w:pPr>
            <w:r>
              <w:rPr>
                <w:noProof w:val="0"/>
              </w:rPr>
              <w:t>dcs = 4</w:t>
            </w:r>
          </w:p>
          <w:p w:rsidR="00614D2D" w:rsidRDefault="00614D2D">
            <w:pPr>
              <w:pStyle w:val="PL"/>
              <w:rPr>
                <w:noProof w:val="0"/>
              </w:rPr>
            </w:pPr>
            <w:r>
              <w:rPr>
                <w:noProof w:val="0"/>
              </w:rPr>
              <w:t>buffer = "XXXX…"</w:t>
            </w:r>
          </w:p>
          <w:p w:rsidR="00614D2D" w:rsidRDefault="00614D2D">
            <w:pPr>
              <w:pStyle w:val="PL"/>
              <w:rPr>
                <w:noProof w:val="0"/>
              </w:rPr>
            </w:pPr>
            <w:r>
              <w:rPr>
                <w:noProof w:val="0"/>
              </w:rPr>
              <w:t>offset = 0</w:t>
            </w:r>
          </w:p>
          <w:p w:rsidR="00614D2D" w:rsidRDefault="00614D2D">
            <w:pPr>
              <w:pStyle w:val="PL"/>
              <w:rPr>
                <w:noProof w:val="0"/>
              </w:rPr>
            </w:pPr>
            <w:r>
              <w:rPr>
                <w:noProof w:val="0"/>
              </w:rPr>
              <w:t xml:space="preserve">length = 241 </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HANDLER_OVERFLOW ToolkitException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initGetInkey() without sending the command</w:t>
            </w:r>
          </w:p>
          <w:p w:rsidR="00614D2D" w:rsidRDefault="00614D2D">
            <w:pPr>
              <w:pStyle w:val="TAL"/>
              <w:keepNext w:val="0"/>
              <w:keepLines w:val="0"/>
            </w:pPr>
            <w:r>
              <w:t xml:space="preserve"> </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No proactive command shall be sent expected status is '9000'</w:t>
            </w:r>
          </w:p>
        </w:tc>
      </w:tr>
    </w:tbl>
    <w:p w:rsidR="00614D2D" w:rsidRDefault="00614D2D" w:rsidP="00614D2D"/>
    <w:p w:rsidR="00614D2D" w:rsidRDefault="00614D2D" w:rsidP="00614D2D">
      <w:pPr>
        <w:pStyle w:val="H6"/>
      </w:pPr>
      <w:r>
        <w:t>6.2.7.4.4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50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350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N1</w:t>
            </w:r>
          </w:p>
        </w:tc>
        <w:tc>
          <w:tcPr>
            <w:tcW w:w="3501"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8, 9, 10, 11, 12, 13, 14, 15, 16, 18, 19, 20</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N2</w:t>
            </w:r>
          </w:p>
        </w:tc>
        <w:tc>
          <w:tcPr>
            <w:tcW w:w="3501"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N3</w:t>
            </w:r>
          </w:p>
        </w:tc>
        <w:tc>
          <w:tcPr>
            <w:tcW w:w="3501"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N4</w:t>
            </w:r>
          </w:p>
        </w:tc>
        <w:tc>
          <w:tcPr>
            <w:tcW w:w="3501"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N5</w:t>
            </w:r>
          </w:p>
        </w:tc>
        <w:tc>
          <w:tcPr>
            <w:tcW w:w="35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N6</w:t>
            </w:r>
          </w:p>
        </w:tc>
        <w:tc>
          <w:tcPr>
            <w:tcW w:w="35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5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35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5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21</w:t>
            </w:r>
          </w:p>
        </w:tc>
      </w:tr>
    </w:tbl>
    <w:p w:rsidR="00614D2D" w:rsidRDefault="00614D2D" w:rsidP="00614D2D"/>
    <w:p w:rsidR="00614D2D" w:rsidRDefault="00614D2D" w:rsidP="00614D2D">
      <w:pPr>
        <w:pStyle w:val="Heading4"/>
        <w:keepNext w:val="0"/>
        <w:keepLines w:val="0"/>
      </w:pPr>
      <w:bookmarkStart w:id="342" w:name="_Toc51826756"/>
      <w:bookmarkStart w:id="343" w:name="_Toc117070437"/>
      <w:bookmarkStart w:id="344" w:name="_Toc51828199"/>
      <w:r>
        <w:t>6.2.7.5</w:t>
      </w:r>
      <w:r>
        <w:tab/>
        <w:t>Method initGetInput</w:t>
      </w:r>
      <w:bookmarkEnd w:id="342"/>
      <w:bookmarkEnd w:id="343"/>
      <w:bookmarkEnd w:id="344"/>
    </w:p>
    <w:p w:rsidR="00614D2D" w:rsidRDefault="00614D2D" w:rsidP="00614D2D">
      <w:pPr>
        <w:pStyle w:val="Index1"/>
        <w:keepLines w:val="0"/>
      </w:pPr>
      <w:r>
        <w:t>Test Area Reference: API_2_PAH_INGPBB_BSSSS</w:t>
      </w:r>
    </w:p>
    <w:p w:rsidR="00614D2D" w:rsidRDefault="00614D2D" w:rsidP="00614D2D">
      <w:pPr>
        <w:pStyle w:val="H6"/>
        <w:keepNext w:val="0"/>
        <w:keepLines w:val="0"/>
      </w:pPr>
      <w:r>
        <w:t>6.2.7.5.1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void initGetInput(byte qualifier,</w:t>
      </w:r>
    </w:p>
    <w:p w:rsidR="00614D2D" w:rsidRDefault="00614D2D" w:rsidP="00614D2D">
      <w:pPr>
        <w:pStyle w:val="PL"/>
        <w:rPr>
          <w:noProof w:val="0"/>
        </w:rPr>
      </w:pPr>
      <w:r>
        <w:rPr>
          <w:noProof w:val="0"/>
        </w:rPr>
        <w:t xml:space="preserve">                         byte dcs,</w:t>
      </w:r>
    </w:p>
    <w:p w:rsidR="00614D2D" w:rsidRDefault="00614D2D" w:rsidP="00614D2D">
      <w:pPr>
        <w:pStyle w:val="PL"/>
        <w:rPr>
          <w:noProof w:val="0"/>
        </w:rPr>
      </w:pPr>
      <w:r>
        <w:rPr>
          <w:noProof w:val="0"/>
        </w:rPr>
        <w:t xml:space="preserve">                         byte[] buffer,</w:t>
      </w:r>
    </w:p>
    <w:p w:rsidR="00614D2D" w:rsidRDefault="00614D2D" w:rsidP="00614D2D">
      <w:pPr>
        <w:pStyle w:val="PL"/>
        <w:rPr>
          <w:noProof w:val="0"/>
        </w:rPr>
      </w:pPr>
      <w:r>
        <w:rPr>
          <w:noProof w:val="0"/>
        </w:rPr>
        <w:t xml:space="preserve">                         short offset,</w:t>
      </w:r>
    </w:p>
    <w:p w:rsidR="00614D2D" w:rsidRDefault="00614D2D" w:rsidP="00614D2D">
      <w:pPr>
        <w:pStyle w:val="PL"/>
        <w:rPr>
          <w:noProof w:val="0"/>
        </w:rPr>
      </w:pPr>
      <w:r>
        <w:rPr>
          <w:noProof w:val="0"/>
        </w:rPr>
        <w:t xml:space="preserve">                         short length,</w:t>
      </w:r>
    </w:p>
    <w:p w:rsidR="00614D2D" w:rsidRDefault="00614D2D" w:rsidP="00614D2D">
      <w:pPr>
        <w:pStyle w:val="PL"/>
        <w:rPr>
          <w:noProof w:val="0"/>
        </w:rPr>
      </w:pPr>
      <w:r>
        <w:rPr>
          <w:noProof w:val="0"/>
        </w:rPr>
        <w:t xml:space="preserve">                         short minRespLength,</w:t>
      </w:r>
    </w:p>
    <w:p w:rsidR="00614D2D" w:rsidRDefault="00614D2D" w:rsidP="00614D2D">
      <w:pPr>
        <w:pStyle w:val="PL"/>
        <w:rPr>
          <w:noProof w:val="0"/>
        </w:rPr>
      </w:pPr>
      <w:r>
        <w:rPr>
          <w:noProof w:val="0"/>
        </w:rPr>
        <w:t xml:space="preserve">                         short maxRespLength)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6.2.7.5.1.1</w:t>
      </w:r>
      <w:r>
        <w:tab/>
        <w:t>Normal execution</w:t>
      </w:r>
    </w:p>
    <w:p w:rsidR="00614D2D" w:rsidRDefault="00614D2D" w:rsidP="00614D2D">
      <w:pPr>
        <w:pStyle w:val="ListBullet"/>
        <w:numPr>
          <w:ilvl w:val="0"/>
          <w:numId w:val="2"/>
        </w:numPr>
        <w:ind w:left="568" w:hanging="284"/>
      </w:pPr>
      <w:r>
        <w:t>CRRN1: The method shall build a GET INPUT proactive command in the ProactiveHandler, using qualifier, dcs, buffer, minRespLength and maxRespLength parameters. Comprehension Required flags are set.</w:t>
      </w:r>
    </w:p>
    <w:p w:rsidR="00614D2D" w:rsidRDefault="00614D2D" w:rsidP="00614D2D">
      <w:pPr>
        <w:pStyle w:val="ListBullet"/>
        <w:numPr>
          <w:ilvl w:val="0"/>
          <w:numId w:val="2"/>
        </w:numPr>
        <w:ind w:left="568" w:hanging="284"/>
      </w:pPr>
      <w:r>
        <w:t>CRRN2: A call to this method clears the handler then initialises it.</w:t>
      </w:r>
    </w:p>
    <w:p w:rsidR="00614D2D" w:rsidRDefault="00614D2D" w:rsidP="00614D2D">
      <w:pPr>
        <w:pStyle w:val="ListBullet"/>
        <w:numPr>
          <w:ilvl w:val="0"/>
          <w:numId w:val="2"/>
        </w:numPr>
        <w:ind w:left="568" w:hanging="284"/>
      </w:pPr>
      <w:r>
        <w:t>CRRN3: No TLV is selected after a call to the method.</w:t>
      </w:r>
    </w:p>
    <w:p w:rsidR="00614D2D" w:rsidRDefault="00614D2D" w:rsidP="00614D2D">
      <w:pPr>
        <w:pStyle w:val="ListBullet"/>
        <w:numPr>
          <w:ilvl w:val="0"/>
          <w:numId w:val="2"/>
        </w:numPr>
        <w:ind w:left="568" w:hanging="284"/>
      </w:pPr>
      <w:r>
        <w:t>CRRN4: The GET INPUT command is not sent by the method.</w:t>
      </w:r>
    </w:p>
    <w:p w:rsidR="00614D2D" w:rsidRDefault="00614D2D" w:rsidP="00614D2D">
      <w:pPr>
        <w:pStyle w:val="ListBullet"/>
        <w:numPr>
          <w:ilvl w:val="0"/>
          <w:numId w:val="2"/>
        </w:numPr>
        <w:ind w:left="568" w:hanging="284"/>
      </w:pPr>
      <w:r>
        <w:t>CRRN5: The Command Number may take any value between 01h and FEh.</w:t>
      </w:r>
    </w:p>
    <w:p w:rsidR="00614D2D" w:rsidRDefault="00614D2D" w:rsidP="00614D2D">
      <w:pPr>
        <w:pStyle w:val="ListBullet"/>
        <w:numPr>
          <w:ilvl w:val="0"/>
          <w:numId w:val="2"/>
        </w:numPr>
        <w:ind w:left="568" w:hanging="284"/>
      </w:pPr>
      <w:r>
        <w:rPr>
          <w:lang w:val="en-US"/>
        </w:rPr>
        <w:t>CRRN6: If length is equal to zero, then the Text String TLV inserted in the command is a null text string TLV as defined in TS 11.14 [4].</w:t>
      </w:r>
    </w:p>
    <w:p w:rsidR="00614D2D" w:rsidRDefault="00614D2D" w:rsidP="00614D2D">
      <w:pPr>
        <w:pStyle w:val="H6"/>
        <w:keepNext w:val="0"/>
        <w:keepLines w:val="0"/>
      </w:pPr>
      <w:r>
        <w:t>6.2.7.5.1.2</w:t>
      </w:r>
      <w:r>
        <w:tab/>
        <w:t>Parameter errors</w:t>
      </w:r>
    </w:p>
    <w:p w:rsidR="00614D2D" w:rsidRDefault="00614D2D" w:rsidP="00614D2D">
      <w:pPr>
        <w:pStyle w:val="ListBullet"/>
        <w:numPr>
          <w:ilvl w:val="0"/>
          <w:numId w:val="2"/>
        </w:numPr>
        <w:ind w:left="568" w:hanging="284"/>
      </w:pPr>
      <w:r>
        <w:t>CRRP1: The method shall throw NullPointerException if buffer is null.</w:t>
      </w:r>
    </w:p>
    <w:p w:rsidR="00614D2D" w:rsidRDefault="00614D2D" w:rsidP="00614D2D">
      <w:pPr>
        <w:pStyle w:val="ListBullet"/>
        <w:numPr>
          <w:ilvl w:val="0"/>
          <w:numId w:val="2"/>
        </w:numPr>
        <w:ind w:left="568" w:hanging="284"/>
      </w:pPr>
      <w:r>
        <w:t>CRRP2: If offset or length or both would cause access outside array bounds, a ArrayIndexOutOfBoundsException shall be thrown.</w:t>
      </w:r>
    </w:p>
    <w:p w:rsidR="00614D2D" w:rsidRDefault="00614D2D" w:rsidP="00614D2D">
      <w:pPr>
        <w:pStyle w:val="H6"/>
        <w:keepNext w:val="0"/>
        <w:keepLines w:val="0"/>
      </w:pPr>
      <w:r>
        <w:t>6.2.7.5.1.3</w:t>
      </w:r>
      <w:r>
        <w:tab/>
        <w:t>Context errors</w:t>
      </w:r>
    </w:p>
    <w:p w:rsidR="00614D2D" w:rsidRDefault="00614D2D" w:rsidP="00614D2D">
      <w:pPr>
        <w:pStyle w:val="ListBullet"/>
        <w:numPr>
          <w:ilvl w:val="0"/>
          <w:numId w:val="2"/>
        </w:numPr>
        <w:ind w:left="568" w:hanging="284"/>
      </w:pPr>
      <w:r>
        <w:t>CRRC1: A ToolkitException.HANDLER_OVERFLOW shall be thrown if the ProactiveHandler is to small to put the requested data.</w:t>
      </w:r>
    </w:p>
    <w:p w:rsidR="00614D2D" w:rsidRDefault="00614D2D" w:rsidP="00614D2D">
      <w:pPr>
        <w:pStyle w:val="H6"/>
        <w:keepNext w:val="0"/>
        <w:keepLines w:val="0"/>
      </w:pPr>
      <w:r>
        <w:t>6.2.7.5.2</w:t>
      </w:r>
      <w:r>
        <w:tab/>
        <w:t>Test Suite files</w:t>
      </w:r>
    </w:p>
    <w:p w:rsidR="00614D2D" w:rsidRDefault="00614D2D" w:rsidP="00614D2D">
      <w:pPr>
        <w:pStyle w:val="B1"/>
        <w:tabs>
          <w:tab w:val="left" w:pos="2268"/>
        </w:tabs>
      </w:pPr>
      <w:r>
        <w:t>Test Script:</w:t>
      </w:r>
      <w:r w:rsidR="00A1704F">
        <w:tab/>
      </w:r>
      <w:r>
        <w:t>API_2_PAH_INGPBB_BSSSS_1.scr</w:t>
      </w:r>
    </w:p>
    <w:p w:rsidR="00614D2D" w:rsidRDefault="00614D2D" w:rsidP="00614D2D">
      <w:pPr>
        <w:pStyle w:val="B1"/>
        <w:tabs>
          <w:tab w:val="left" w:pos="2268"/>
        </w:tabs>
      </w:pPr>
      <w:r>
        <w:t>Test Applet:</w:t>
      </w:r>
      <w:r w:rsidR="00A1704F">
        <w:tab/>
      </w:r>
      <w:r>
        <w:t>API_2_PAH_INGPBB_BSSSS_1.java</w:t>
      </w:r>
    </w:p>
    <w:p w:rsidR="00614D2D" w:rsidRDefault="00614D2D" w:rsidP="00614D2D">
      <w:pPr>
        <w:pStyle w:val="B1"/>
        <w:tabs>
          <w:tab w:val="left" w:pos="2268"/>
        </w:tabs>
      </w:pPr>
      <w:r>
        <w:t>Load Script:</w:t>
      </w:r>
      <w:r w:rsidR="00A1704F">
        <w:tab/>
      </w:r>
      <w:r>
        <w:t xml:space="preserve">API_2_PAH_INGPBB_BSSSS_1.ldr </w:t>
      </w:r>
    </w:p>
    <w:p w:rsidR="00614D2D" w:rsidRDefault="00614D2D" w:rsidP="00614D2D">
      <w:pPr>
        <w:pStyle w:val="B1"/>
        <w:tabs>
          <w:tab w:val="left" w:pos="2268"/>
        </w:tabs>
      </w:pPr>
      <w:r>
        <w:t>Cleanup Script:</w:t>
      </w:r>
      <w:r w:rsidR="00A1704F">
        <w:tab/>
      </w:r>
      <w:r>
        <w:t>API_2_PAH_INGPBB_BSSSS_1.clr</w:t>
      </w:r>
    </w:p>
    <w:p w:rsidR="00614D2D" w:rsidRDefault="00614D2D" w:rsidP="00614D2D">
      <w:pPr>
        <w:pStyle w:val="B1"/>
        <w:tabs>
          <w:tab w:val="left" w:pos="2268"/>
        </w:tabs>
      </w:pPr>
      <w:r>
        <w:t>Parameter File:</w:t>
      </w:r>
      <w:r w:rsidR="00A1704F">
        <w:tab/>
      </w:r>
      <w:r>
        <w:t>API_2_PAH_INGPBB_BSSSS_1.par</w:t>
      </w:r>
    </w:p>
    <w:p w:rsidR="00614D2D" w:rsidRDefault="00614D2D" w:rsidP="00614D2D">
      <w:pPr>
        <w:pStyle w:val="H6"/>
        <w:keepNext w:val="0"/>
        <w:keepLines w:val="0"/>
      </w:pPr>
      <w:r>
        <w:t>6.2.7.5.3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NULL as parameter to buffer</w:t>
            </w:r>
          </w:p>
          <w:p w:rsidR="00614D2D" w:rsidRDefault="00614D2D">
            <w:pPr>
              <w:pStyle w:val="PL"/>
              <w:rPr>
                <w:noProof w:val="0"/>
              </w:rPr>
            </w:pPr>
            <w:r>
              <w:rPr>
                <w:noProof w:val="0"/>
              </w:rPr>
              <w:t>buffer = NULL</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NullPointerException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offset &gt; buffer.length</w:t>
            </w:r>
          </w:p>
          <w:p w:rsidR="00614D2D" w:rsidRDefault="00614D2D">
            <w:pPr>
              <w:pStyle w:val="PL"/>
              <w:rPr>
                <w:noProof w:val="0"/>
              </w:rPr>
            </w:pPr>
            <w:r>
              <w:rPr>
                <w:noProof w:val="0"/>
              </w:rPr>
              <w:t>buffer = "Text"</w:t>
            </w:r>
          </w:p>
          <w:p w:rsidR="00614D2D" w:rsidRDefault="00614D2D">
            <w:pPr>
              <w:pStyle w:val="PL"/>
              <w:rPr>
                <w:rFonts w:ascii="Arial" w:hAnsi="Arial"/>
                <w:noProof w:val="0"/>
                <w:sz w:val="18"/>
              </w:rPr>
            </w:pPr>
            <w:r>
              <w:rPr>
                <w:noProof w:val="0"/>
              </w:rPr>
              <w:t>offset = 5</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offset &lt; 0</w:t>
            </w:r>
          </w:p>
          <w:p w:rsidR="00614D2D" w:rsidRDefault="00614D2D">
            <w:pPr>
              <w:pStyle w:val="PL"/>
              <w:rPr>
                <w:noProof w:val="0"/>
              </w:rPr>
            </w:pPr>
            <w:r>
              <w:rPr>
                <w:noProof w:val="0"/>
              </w:rPr>
              <w:t>buffer = "Text"</w:t>
            </w:r>
          </w:p>
          <w:p w:rsidR="00614D2D" w:rsidRDefault="00614D2D">
            <w:pPr>
              <w:pStyle w:val="PL"/>
              <w:rPr>
                <w:rFonts w:ascii="Arial" w:hAnsi="Arial"/>
                <w:noProof w:val="0"/>
                <w:sz w:val="18"/>
              </w:rPr>
            </w:pPr>
            <w:r>
              <w:rPr>
                <w:noProof w:val="0"/>
              </w:rPr>
              <w:t>offset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length &gt; buffer.length</w:t>
            </w:r>
          </w:p>
          <w:p w:rsidR="00614D2D" w:rsidRDefault="00614D2D">
            <w:pPr>
              <w:pStyle w:val="PL"/>
              <w:rPr>
                <w:noProof w:val="0"/>
              </w:rPr>
            </w:pPr>
            <w:r>
              <w:rPr>
                <w:noProof w:val="0"/>
              </w:rPr>
              <w:t>buffer = "Text"</w:t>
            </w:r>
          </w:p>
          <w:p w:rsidR="00614D2D" w:rsidRDefault="00614D2D">
            <w:pPr>
              <w:pStyle w:val="PL"/>
              <w:rPr>
                <w:noProof w:val="0"/>
              </w:rPr>
            </w:pPr>
            <w:r>
              <w:rPr>
                <w:noProof w:val="0"/>
              </w:rPr>
              <w:t>offset = 0</w:t>
            </w:r>
          </w:p>
          <w:p w:rsidR="00614D2D" w:rsidRDefault="00614D2D">
            <w:pPr>
              <w:pStyle w:val="PL"/>
              <w:rPr>
                <w:rFonts w:ascii="Arial" w:hAnsi="Arial"/>
                <w:noProof w:val="0"/>
                <w:sz w:val="18"/>
              </w:rPr>
            </w:pPr>
            <w:r>
              <w:rPr>
                <w:noProof w:val="0"/>
              </w:rPr>
              <w:t>length = 5</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offset + length &gt; buffer.length</w:t>
            </w:r>
          </w:p>
          <w:p w:rsidR="00614D2D" w:rsidRDefault="00614D2D">
            <w:pPr>
              <w:pStyle w:val="PL"/>
              <w:rPr>
                <w:noProof w:val="0"/>
              </w:rPr>
            </w:pPr>
            <w:r>
              <w:rPr>
                <w:noProof w:val="0"/>
              </w:rPr>
              <w:t>buffer = "Text"</w:t>
            </w:r>
          </w:p>
          <w:p w:rsidR="00614D2D" w:rsidRDefault="00614D2D">
            <w:pPr>
              <w:pStyle w:val="PL"/>
              <w:rPr>
                <w:noProof w:val="0"/>
              </w:rPr>
            </w:pPr>
            <w:r>
              <w:rPr>
                <w:noProof w:val="0"/>
              </w:rPr>
              <w:t>offset = 3</w:t>
            </w:r>
          </w:p>
          <w:p w:rsidR="00614D2D" w:rsidRDefault="00614D2D">
            <w:pPr>
              <w:pStyle w:val="PL"/>
              <w:rPr>
                <w:rFonts w:ascii="Arial" w:hAnsi="Arial"/>
                <w:noProof w:val="0"/>
                <w:sz w:val="18"/>
              </w:rPr>
            </w:pPr>
            <w:r>
              <w:rPr>
                <w:noProof w:val="0"/>
              </w:rPr>
              <w:t>length = 2</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length &lt; 0</w:t>
            </w:r>
          </w:p>
          <w:p w:rsidR="00614D2D" w:rsidRDefault="00614D2D">
            <w:pPr>
              <w:pStyle w:val="PL"/>
              <w:rPr>
                <w:noProof w:val="0"/>
              </w:rPr>
            </w:pPr>
            <w:r>
              <w:rPr>
                <w:noProof w:val="0"/>
              </w:rPr>
              <w:t>buffer = "Text"</w:t>
            </w:r>
          </w:p>
          <w:p w:rsidR="00614D2D" w:rsidRDefault="00614D2D">
            <w:pPr>
              <w:pStyle w:val="PL"/>
              <w:rPr>
                <w:noProof w:val="0"/>
              </w:rPr>
            </w:pPr>
            <w:r>
              <w:rPr>
                <w:noProof w:val="0"/>
              </w:rPr>
              <w:t>offset = 3</w:t>
            </w:r>
          </w:p>
          <w:p w:rsidR="00614D2D" w:rsidRDefault="00614D2D">
            <w:pPr>
              <w:pStyle w:val="PL"/>
              <w:rPr>
                <w:rFonts w:ascii="Arial" w:hAnsi="Arial"/>
                <w:noProof w:val="0"/>
                <w:sz w:val="18"/>
              </w:rPr>
            </w:pPr>
            <w:r>
              <w:rPr>
                <w:noProof w:val="0"/>
              </w:rPr>
              <w:t>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Successful call, buffer is the whole buffer</w:t>
            </w:r>
          </w:p>
          <w:p w:rsidR="00614D2D" w:rsidRDefault="00614D2D">
            <w:pPr>
              <w:pStyle w:val="PL"/>
              <w:rPr>
                <w:noProof w:val="0"/>
              </w:rPr>
            </w:pPr>
          </w:p>
          <w:p w:rsidR="00614D2D" w:rsidRDefault="00614D2D">
            <w:pPr>
              <w:pStyle w:val="PL"/>
              <w:rPr>
                <w:noProof w:val="0"/>
              </w:rPr>
            </w:pPr>
            <w:r>
              <w:rPr>
                <w:noProof w:val="0"/>
              </w:rPr>
              <w:t>qualifier = 0</w:t>
            </w:r>
          </w:p>
          <w:p w:rsidR="00614D2D" w:rsidRDefault="00614D2D">
            <w:pPr>
              <w:pStyle w:val="PL"/>
              <w:rPr>
                <w:noProof w:val="0"/>
              </w:rPr>
            </w:pPr>
            <w:r>
              <w:rPr>
                <w:noProof w:val="0"/>
              </w:rPr>
              <w:t>dcs = 4</w:t>
            </w:r>
          </w:p>
          <w:p w:rsidR="00614D2D" w:rsidRDefault="00614D2D">
            <w:pPr>
              <w:pStyle w:val="PL"/>
              <w:rPr>
                <w:noProof w:val="0"/>
              </w:rPr>
            </w:pPr>
            <w:r>
              <w:rPr>
                <w:noProof w:val="0"/>
              </w:rPr>
              <w:t>buffer = "TextA"</w:t>
            </w:r>
          </w:p>
          <w:p w:rsidR="00614D2D" w:rsidRDefault="00614D2D">
            <w:pPr>
              <w:pStyle w:val="PL"/>
              <w:rPr>
                <w:noProof w:val="0"/>
              </w:rPr>
            </w:pPr>
            <w:r>
              <w:rPr>
                <w:noProof w:val="0"/>
              </w:rPr>
              <w:t>offset = 0</w:t>
            </w:r>
          </w:p>
          <w:p w:rsidR="00614D2D" w:rsidRDefault="00614D2D">
            <w:pPr>
              <w:pStyle w:val="PL"/>
              <w:rPr>
                <w:noProof w:val="0"/>
              </w:rPr>
            </w:pPr>
            <w:r>
              <w:rPr>
                <w:noProof w:val="0"/>
              </w:rPr>
              <w:t>length = 5</w:t>
            </w:r>
          </w:p>
          <w:p w:rsidR="00614D2D" w:rsidRDefault="00614D2D">
            <w:pPr>
              <w:pStyle w:val="PL"/>
              <w:rPr>
                <w:noProof w:val="0"/>
              </w:rPr>
            </w:pPr>
            <w:r>
              <w:rPr>
                <w:noProof w:val="0"/>
              </w:rPr>
              <w:t>minRespLength = 00h</w:t>
            </w:r>
          </w:p>
          <w:p w:rsidR="00614D2D" w:rsidRDefault="00614D2D">
            <w:pPr>
              <w:pStyle w:val="PL"/>
              <w:rPr>
                <w:noProof w:val="0"/>
              </w:rPr>
            </w:pPr>
            <w:r>
              <w:rPr>
                <w:noProof w:val="0"/>
              </w:rPr>
              <w:t>maxRespLength = FFh</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No exception is thrown</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Verify the command number value</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Command number between 01h and FEh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b w:val="0"/>
              </w:rPr>
            </w:pPr>
            <w:r>
              <w:t>Send the command</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GET INPUT Proactive command</w:t>
            </w:r>
          </w:p>
          <w:p w:rsidR="00614D2D" w:rsidRDefault="00614D2D">
            <w:pPr>
              <w:pStyle w:val="PL"/>
              <w:rPr>
                <w:noProof w:val="0"/>
              </w:rPr>
            </w:pPr>
          </w:p>
          <w:p w:rsidR="00614D2D" w:rsidRDefault="00614D2D">
            <w:pPr>
              <w:pStyle w:val="PL"/>
              <w:rPr>
                <w:noProof w:val="0"/>
              </w:rPr>
            </w:pPr>
            <w:r>
              <w:rPr>
                <w:noProof w:val="0"/>
              </w:rPr>
              <w:t>qualifier = 00h</w:t>
            </w:r>
          </w:p>
          <w:p w:rsidR="00614D2D" w:rsidRDefault="00614D2D">
            <w:pPr>
              <w:pStyle w:val="PL"/>
              <w:rPr>
                <w:noProof w:val="0"/>
              </w:rPr>
            </w:pPr>
            <w:r>
              <w:rPr>
                <w:noProof w:val="0"/>
              </w:rPr>
              <w:t>dcs = 4</w:t>
            </w:r>
          </w:p>
          <w:p w:rsidR="00614D2D" w:rsidRDefault="00614D2D">
            <w:pPr>
              <w:pStyle w:val="PL"/>
              <w:rPr>
                <w:noProof w:val="0"/>
              </w:rPr>
            </w:pPr>
            <w:r>
              <w:rPr>
                <w:noProof w:val="0"/>
              </w:rPr>
              <w:t>Text = "TextA"</w:t>
            </w:r>
          </w:p>
          <w:p w:rsidR="00614D2D" w:rsidRDefault="00614D2D">
            <w:pPr>
              <w:pStyle w:val="PL"/>
              <w:rPr>
                <w:noProof w:val="0"/>
              </w:rPr>
            </w:pPr>
            <w:r>
              <w:rPr>
                <w:noProof w:val="0"/>
              </w:rPr>
              <w:t>Min Length = 00h</w:t>
            </w:r>
          </w:p>
          <w:p w:rsidR="00614D2D" w:rsidRDefault="00614D2D">
            <w:pPr>
              <w:pStyle w:val="PL"/>
              <w:rPr>
                <w:noProof w:val="0"/>
              </w:rPr>
            </w:pPr>
            <w:r>
              <w:rPr>
                <w:noProof w:val="0"/>
              </w:rPr>
              <w:t>Max Length = FFh</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 buffer is part of a buffer with the end part</w:t>
            </w:r>
          </w:p>
          <w:p w:rsidR="00614D2D" w:rsidRDefault="00614D2D">
            <w:pPr>
              <w:pStyle w:val="TAH"/>
              <w:keepNext w:val="0"/>
              <w:keepLines w:val="0"/>
            </w:pPr>
            <w:r>
              <w:t>Send the command</w:t>
            </w:r>
          </w:p>
          <w:p w:rsidR="00614D2D" w:rsidRDefault="00614D2D">
            <w:pPr>
              <w:pStyle w:val="PL"/>
              <w:rPr>
                <w:noProof w:val="0"/>
              </w:rPr>
            </w:pPr>
            <w:r>
              <w:rPr>
                <w:noProof w:val="0"/>
              </w:rPr>
              <w:t>qualifier = 0</w:t>
            </w:r>
          </w:p>
          <w:p w:rsidR="00614D2D" w:rsidRDefault="00614D2D">
            <w:pPr>
              <w:pStyle w:val="PL"/>
              <w:rPr>
                <w:noProof w:val="0"/>
              </w:rPr>
            </w:pPr>
            <w:r>
              <w:rPr>
                <w:noProof w:val="0"/>
              </w:rPr>
              <w:t>dcs = 4</w:t>
            </w:r>
          </w:p>
          <w:p w:rsidR="00614D2D" w:rsidRDefault="00614D2D">
            <w:pPr>
              <w:pStyle w:val="PL"/>
              <w:rPr>
                <w:noProof w:val="0"/>
              </w:rPr>
            </w:pPr>
            <w:r>
              <w:rPr>
                <w:noProof w:val="0"/>
              </w:rPr>
              <w:t>buffer = "12TextB"</w:t>
            </w:r>
          </w:p>
          <w:p w:rsidR="00614D2D" w:rsidRDefault="00614D2D">
            <w:pPr>
              <w:pStyle w:val="PL"/>
              <w:rPr>
                <w:noProof w:val="0"/>
              </w:rPr>
            </w:pPr>
            <w:r>
              <w:rPr>
                <w:noProof w:val="0"/>
              </w:rPr>
              <w:t>offset = 2</w:t>
            </w:r>
          </w:p>
          <w:p w:rsidR="00614D2D" w:rsidRDefault="00614D2D">
            <w:pPr>
              <w:pStyle w:val="PL"/>
              <w:rPr>
                <w:noProof w:val="0"/>
              </w:rPr>
            </w:pPr>
            <w:r>
              <w:rPr>
                <w:noProof w:val="0"/>
              </w:rPr>
              <w:t>length = 5</w:t>
            </w:r>
          </w:p>
          <w:p w:rsidR="00614D2D" w:rsidRDefault="00614D2D">
            <w:pPr>
              <w:pStyle w:val="PL"/>
              <w:rPr>
                <w:noProof w:val="0"/>
              </w:rPr>
            </w:pPr>
            <w:r>
              <w:rPr>
                <w:noProof w:val="0"/>
              </w:rPr>
              <w:t>minRespLength = 10h</w:t>
            </w:r>
          </w:p>
          <w:p w:rsidR="00614D2D" w:rsidRDefault="00614D2D">
            <w:pPr>
              <w:pStyle w:val="PL"/>
              <w:rPr>
                <w:noProof w:val="0"/>
              </w:rPr>
            </w:pPr>
            <w:r>
              <w:rPr>
                <w:noProof w:val="0"/>
              </w:rPr>
              <w:t>maxRespLength = FFh</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GET INPUT Proactive command</w:t>
            </w:r>
          </w:p>
          <w:p w:rsidR="00614D2D" w:rsidRDefault="00614D2D">
            <w:pPr>
              <w:pStyle w:val="PL"/>
              <w:rPr>
                <w:noProof w:val="0"/>
              </w:rPr>
            </w:pPr>
          </w:p>
          <w:p w:rsidR="00614D2D" w:rsidRDefault="00614D2D">
            <w:pPr>
              <w:pStyle w:val="PL"/>
              <w:rPr>
                <w:noProof w:val="0"/>
              </w:rPr>
            </w:pPr>
            <w:r>
              <w:rPr>
                <w:noProof w:val="0"/>
              </w:rPr>
              <w:t>qualifier = 00h</w:t>
            </w:r>
          </w:p>
          <w:p w:rsidR="00614D2D" w:rsidRDefault="00614D2D">
            <w:pPr>
              <w:pStyle w:val="PL"/>
              <w:rPr>
                <w:noProof w:val="0"/>
              </w:rPr>
            </w:pPr>
            <w:r>
              <w:rPr>
                <w:noProof w:val="0"/>
              </w:rPr>
              <w:t>dcs = 4</w:t>
            </w:r>
          </w:p>
          <w:p w:rsidR="00614D2D" w:rsidRDefault="00614D2D">
            <w:pPr>
              <w:pStyle w:val="PL"/>
              <w:rPr>
                <w:noProof w:val="0"/>
              </w:rPr>
            </w:pPr>
            <w:r>
              <w:rPr>
                <w:noProof w:val="0"/>
              </w:rPr>
              <w:t>Text = "TextB"</w:t>
            </w:r>
          </w:p>
          <w:p w:rsidR="00614D2D" w:rsidRDefault="00614D2D">
            <w:pPr>
              <w:pStyle w:val="PL"/>
              <w:rPr>
                <w:noProof w:val="0"/>
              </w:rPr>
            </w:pPr>
            <w:r>
              <w:rPr>
                <w:noProof w:val="0"/>
              </w:rPr>
              <w:t>Min Length = 10h</w:t>
            </w:r>
          </w:p>
          <w:p w:rsidR="00614D2D" w:rsidRDefault="00614D2D">
            <w:pPr>
              <w:pStyle w:val="PL"/>
              <w:rPr>
                <w:noProof w:val="0"/>
              </w:rPr>
            </w:pPr>
            <w:r>
              <w:rPr>
                <w:noProof w:val="0"/>
              </w:rPr>
              <w:t>Max Length = FFh</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 buffer is part of a buffer with the first part</w:t>
            </w:r>
          </w:p>
          <w:p w:rsidR="00614D2D" w:rsidRDefault="00614D2D">
            <w:pPr>
              <w:pStyle w:val="TAH"/>
              <w:keepNext w:val="0"/>
              <w:keepLines w:val="0"/>
            </w:pPr>
            <w:r>
              <w:t>Send the command</w:t>
            </w:r>
          </w:p>
          <w:p w:rsidR="00614D2D" w:rsidRDefault="00614D2D">
            <w:pPr>
              <w:pStyle w:val="PL"/>
              <w:rPr>
                <w:noProof w:val="0"/>
              </w:rPr>
            </w:pPr>
            <w:r>
              <w:rPr>
                <w:noProof w:val="0"/>
              </w:rPr>
              <w:t>qualifier = 0</w:t>
            </w:r>
          </w:p>
          <w:p w:rsidR="00614D2D" w:rsidRDefault="00614D2D">
            <w:pPr>
              <w:pStyle w:val="PL"/>
              <w:rPr>
                <w:noProof w:val="0"/>
              </w:rPr>
            </w:pPr>
            <w:r>
              <w:rPr>
                <w:noProof w:val="0"/>
              </w:rPr>
              <w:t>dcs = 4</w:t>
            </w:r>
          </w:p>
          <w:p w:rsidR="00614D2D" w:rsidRDefault="00614D2D">
            <w:pPr>
              <w:pStyle w:val="PL"/>
              <w:rPr>
                <w:noProof w:val="0"/>
              </w:rPr>
            </w:pPr>
            <w:r>
              <w:rPr>
                <w:noProof w:val="0"/>
              </w:rPr>
              <w:t>buffer = "TextC12"</w:t>
            </w:r>
          </w:p>
          <w:p w:rsidR="00614D2D" w:rsidRDefault="00614D2D">
            <w:pPr>
              <w:pStyle w:val="PL"/>
              <w:rPr>
                <w:noProof w:val="0"/>
              </w:rPr>
            </w:pPr>
            <w:r>
              <w:rPr>
                <w:noProof w:val="0"/>
              </w:rPr>
              <w:t>offset = 0</w:t>
            </w:r>
          </w:p>
          <w:p w:rsidR="00614D2D" w:rsidRDefault="00614D2D">
            <w:pPr>
              <w:pStyle w:val="PL"/>
              <w:rPr>
                <w:noProof w:val="0"/>
              </w:rPr>
            </w:pPr>
            <w:r>
              <w:rPr>
                <w:noProof w:val="0"/>
              </w:rPr>
              <w:t>length = 5</w:t>
            </w:r>
          </w:p>
          <w:p w:rsidR="00614D2D" w:rsidRDefault="00614D2D">
            <w:pPr>
              <w:pStyle w:val="PL"/>
              <w:rPr>
                <w:noProof w:val="0"/>
              </w:rPr>
            </w:pPr>
            <w:r>
              <w:rPr>
                <w:noProof w:val="0"/>
              </w:rPr>
              <w:t>minRespLength = FFh</w:t>
            </w:r>
          </w:p>
          <w:p w:rsidR="00614D2D" w:rsidRDefault="00614D2D">
            <w:pPr>
              <w:pStyle w:val="PL"/>
              <w:rPr>
                <w:noProof w:val="0"/>
              </w:rPr>
            </w:pPr>
            <w:r>
              <w:rPr>
                <w:noProof w:val="0"/>
              </w:rPr>
              <w:t>maxRespLength = FFh</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GET INPUT Proactive command</w:t>
            </w:r>
          </w:p>
          <w:p w:rsidR="00614D2D" w:rsidRDefault="00614D2D">
            <w:pPr>
              <w:pStyle w:val="PL"/>
              <w:rPr>
                <w:noProof w:val="0"/>
              </w:rPr>
            </w:pPr>
          </w:p>
          <w:p w:rsidR="00614D2D" w:rsidRDefault="00614D2D">
            <w:pPr>
              <w:pStyle w:val="PL"/>
              <w:rPr>
                <w:noProof w:val="0"/>
              </w:rPr>
            </w:pPr>
            <w:r>
              <w:rPr>
                <w:noProof w:val="0"/>
              </w:rPr>
              <w:t>qualifier = 00h</w:t>
            </w:r>
          </w:p>
          <w:p w:rsidR="00614D2D" w:rsidRDefault="00614D2D">
            <w:pPr>
              <w:pStyle w:val="PL"/>
              <w:rPr>
                <w:noProof w:val="0"/>
              </w:rPr>
            </w:pPr>
            <w:r>
              <w:rPr>
                <w:noProof w:val="0"/>
              </w:rPr>
              <w:t>dcs = 4</w:t>
            </w:r>
          </w:p>
          <w:p w:rsidR="00614D2D" w:rsidRDefault="00614D2D">
            <w:pPr>
              <w:pStyle w:val="PL"/>
              <w:rPr>
                <w:noProof w:val="0"/>
              </w:rPr>
            </w:pPr>
            <w:r>
              <w:rPr>
                <w:noProof w:val="0"/>
              </w:rPr>
              <w:t>Text = "TextC"</w:t>
            </w:r>
          </w:p>
          <w:p w:rsidR="00614D2D" w:rsidRDefault="00614D2D">
            <w:pPr>
              <w:pStyle w:val="PL"/>
              <w:rPr>
                <w:noProof w:val="0"/>
              </w:rPr>
            </w:pPr>
            <w:r>
              <w:rPr>
                <w:noProof w:val="0"/>
              </w:rPr>
              <w:t>Min Length = FFh</w:t>
            </w:r>
          </w:p>
          <w:p w:rsidR="00614D2D" w:rsidRDefault="00614D2D">
            <w:pPr>
              <w:pStyle w:val="PL"/>
              <w:rPr>
                <w:noProof w:val="0"/>
              </w:rPr>
            </w:pPr>
            <w:r>
              <w:rPr>
                <w:noProof w:val="0"/>
              </w:rPr>
              <w:t>Max Length = FFh</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Successful call, buffer is part of a buffer</w:t>
            </w:r>
          </w:p>
          <w:p w:rsidR="00614D2D" w:rsidRDefault="00614D2D">
            <w:pPr>
              <w:pStyle w:val="TAH"/>
            </w:pPr>
            <w:r>
              <w:t>Send the command</w:t>
            </w:r>
          </w:p>
          <w:p w:rsidR="00614D2D" w:rsidRDefault="00614D2D">
            <w:pPr>
              <w:pStyle w:val="PL"/>
              <w:keepNext/>
              <w:keepLines/>
              <w:rPr>
                <w:noProof w:val="0"/>
              </w:rPr>
            </w:pPr>
            <w:r>
              <w:rPr>
                <w:noProof w:val="0"/>
              </w:rPr>
              <w:t>qualifier = 0</w:t>
            </w:r>
          </w:p>
          <w:p w:rsidR="00614D2D" w:rsidRDefault="00614D2D">
            <w:pPr>
              <w:pStyle w:val="PL"/>
              <w:keepNext/>
              <w:keepLines/>
              <w:rPr>
                <w:noProof w:val="0"/>
              </w:rPr>
            </w:pPr>
            <w:r>
              <w:rPr>
                <w:noProof w:val="0"/>
              </w:rPr>
              <w:t>dcs = 4</w:t>
            </w:r>
          </w:p>
          <w:p w:rsidR="00614D2D" w:rsidRDefault="00614D2D">
            <w:pPr>
              <w:pStyle w:val="PL"/>
              <w:keepNext/>
              <w:keepLines/>
              <w:rPr>
                <w:noProof w:val="0"/>
              </w:rPr>
            </w:pPr>
            <w:r>
              <w:rPr>
                <w:noProof w:val="0"/>
              </w:rPr>
              <w:t>buffer = "12TextD34"</w:t>
            </w:r>
          </w:p>
          <w:p w:rsidR="00614D2D" w:rsidRDefault="00614D2D">
            <w:pPr>
              <w:pStyle w:val="PL"/>
              <w:keepNext/>
              <w:keepLines/>
              <w:rPr>
                <w:noProof w:val="0"/>
              </w:rPr>
            </w:pPr>
            <w:r>
              <w:rPr>
                <w:noProof w:val="0"/>
              </w:rPr>
              <w:t>offset = 2</w:t>
            </w:r>
          </w:p>
          <w:p w:rsidR="00614D2D" w:rsidRDefault="00614D2D">
            <w:pPr>
              <w:pStyle w:val="PL"/>
              <w:keepNext/>
              <w:keepLines/>
              <w:rPr>
                <w:noProof w:val="0"/>
              </w:rPr>
            </w:pPr>
            <w:r>
              <w:rPr>
                <w:noProof w:val="0"/>
              </w:rPr>
              <w:t xml:space="preserve">length = 5 </w:t>
            </w:r>
          </w:p>
          <w:p w:rsidR="00614D2D" w:rsidRDefault="00614D2D">
            <w:pPr>
              <w:pStyle w:val="PL"/>
              <w:keepNext/>
              <w:keepLines/>
              <w:rPr>
                <w:noProof w:val="0"/>
              </w:rPr>
            </w:pPr>
            <w:r>
              <w:rPr>
                <w:noProof w:val="0"/>
              </w:rPr>
              <w:t>minRespLength = 00h</w:t>
            </w:r>
          </w:p>
          <w:p w:rsidR="00614D2D" w:rsidRDefault="00614D2D">
            <w:pPr>
              <w:pStyle w:val="PL"/>
              <w:keepNext/>
              <w:keepLines/>
              <w:rPr>
                <w:noProof w:val="0"/>
              </w:rPr>
            </w:pPr>
            <w:r>
              <w:rPr>
                <w:noProof w:val="0"/>
              </w:rPr>
              <w:t>maxRespLength = 00h</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r>
              <w:t>GET INPUT Proactive command</w:t>
            </w:r>
          </w:p>
          <w:p w:rsidR="00614D2D" w:rsidRDefault="00614D2D">
            <w:pPr>
              <w:pStyle w:val="PL"/>
              <w:keepNext/>
              <w:keepLines/>
              <w:rPr>
                <w:noProof w:val="0"/>
              </w:rPr>
            </w:pPr>
          </w:p>
          <w:p w:rsidR="00614D2D" w:rsidRDefault="00614D2D">
            <w:pPr>
              <w:pStyle w:val="PL"/>
              <w:keepNext/>
              <w:keepLines/>
              <w:rPr>
                <w:noProof w:val="0"/>
              </w:rPr>
            </w:pPr>
            <w:r>
              <w:rPr>
                <w:noProof w:val="0"/>
              </w:rPr>
              <w:t>qualifier = 00h</w:t>
            </w:r>
          </w:p>
          <w:p w:rsidR="00614D2D" w:rsidRDefault="00614D2D">
            <w:pPr>
              <w:pStyle w:val="PL"/>
              <w:keepNext/>
              <w:keepLines/>
              <w:rPr>
                <w:noProof w:val="0"/>
              </w:rPr>
            </w:pPr>
            <w:r>
              <w:rPr>
                <w:noProof w:val="0"/>
              </w:rPr>
              <w:t>dcs = 4</w:t>
            </w:r>
          </w:p>
          <w:p w:rsidR="00614D2D" w:rsidRDefault="00614D2D">
            <w:pPr>
              <w:pStyle w:val="PL"/>
              <w:keepNext/>
              <w:keepLines/>
              <w:rPr>
                <w:noProof w:val="0"/>
              </w:rPr>
            </w:pPr>
            <w:r>
              <w:rPr>
                <w:noProof w:val="0"/>
              </w:rPr>
              <w:t xml:space="preserve">Text = "TextD" </w:t>
            </w:r>
          </w:p>
          <w:p w:rsidR="00614D2D" w:rsidRDefault="00614D2D">
            <w:pPr>
              <w:pStyle w:val="PL"/>
              <w:keepNext/>
              <w:keepLines/>
              <w:rPr>
                <w:noProof w:val="0"/>
              </w:rPr>
            </w:pPr>
            <w:r>
              <w:rPr>
                <w:noProof w:val="0"/>
              </w:rPr>
              <w:t>Min Length = 00h</w:t>
            </w:r>
          </w:p>
          <w:p w:rsidR="00614D2D" w:rsidRDefault="00614D2D">
            <w:pPr>
              <w:pStyle w:val="PL"/>
              <w:keepNext/>
              <w:keepLines/>
              <w:rPr>
                <w:noProof w:val="0"/>
              </w:rPr>
            </w:pPr>
            <w:r>
              <w:rPr>
                <w:noProof w:val="0"/>
              </w:rPr>
              <w:t>Max Length = 00h</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 qualifier = 81h</w:t>
            </w:r>
          </w:p>
          <w:p w:rsidR="00614D2D" w:rsidRDefault="00614D2D">
            <w:pPr>
              <w:pStyle w:val="PL"/>
              <w:rPr>
                <w:noProof w:val="0"/>
              </w:rPr>
            </w:pPr>
            <w:r>
              <w:rPr>
                <w:noProof w:val="0"/>
              </w:rPr>
              <w:t>qualifier = 81h</w:t>
            </w:r>
          </w:p>
          <w:p w:rsidR="00614D2D" w:rsidRDefault="00614D2D">
            <w:pPr>
              <w:pStyle w:val="PL"/>
              <w:rPr>
                <w:noProof w:val="0"/>
              </w:rPr>
            </w:pPr>
            <w:r>
              <w:rPr>
                <w:noProof w:val="0"/>
              </w:rPr>
              <w:t>dcs = 4</w:t>
            </w:r>
          </w:p>
          <w:p w:rsidR="00614D2D" w:rsidRDefault="00614D2D">
            <w:pPr>
              <w:pStyle w:val="PL"/>
              <w:rPr>
                <w:noProof w:val="0"/>
              </w:rPr>
            </w:pPr>
            <w:r>
              <w:rPr>
                <w:noProof w:val="0"/>
              </w:rPr>
              <w:t>buffer = "TextE"</w:t>
            </w:r>
          </w:p>
          <w:p w:rsidR="00614D2D" w:rsidRDefault="00614D2D">
            <w:pPr>
              <w:pStyle w:val="PL"/>
              <w:rPr>
                <w:noProof w:val="0"/>
              </w:rPr>
            </w:pPr>
            <w:r>
              <w:rPr>
                <w:noProof w:val="0"/>
              </w:rPr>
              <w:t>offset = 0</w:t>
            </w:r>
          </w:p>
          <w:p w:rsidR="00614D2D" w:rsidRDefault="00614D2D">
            <w:pPr>
              <w:pStyle w:val="PL"/>
              <w:rPr>
                <w:noProof w:val="0"/>
              </w:rPr>
            </w:pPr>
            <w:r>
              <w:rPr>
                <w:noProof w:val="0"/>
              </w:rPr>
              <w:t>length = 5</w:t>
            </w:r>
          </w:p>
          <w:p w:rsidR="00614D2D" w:rsidRDefault="00614D2D">
            <w:pPr>
              <w:pStyle w:val="PL"/>
              <w:rPr>
                <w:noProof w:val="0"/>
              </w:rPr>
            </w:pPr>
            <w:r>
              <w:rPr>
                <w:noProof w:val="0"/>
              </w:rPr>
              <w:t>minRespLength = 00h</w:t>
            </w:r>
          </w:p>
          <w:p w:rsidR="00614D2D" w:rsidRDefault="00614D2D">
            <w:pPr>
              <w:pStyle w:val="PL"/>
              <w:rPr>
                <w:noProof w:val="0"/>
              </w:rPr>
            </w:pPr>
            <w:r>
              <w:rPr>
                <w:noProof w:val="0"/>
              </w:rPr>
              <w:t>maxRespLength = 10h</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GET INPUT Proactive command</w:t>
            </w:r>
          </w:p>
          <w:p w:rsidR="00614D2D" w:rsidRDefault="00614D2D">
            <w:pPr>
              <w:pStyle w:val="PL"/>
              <w:rPr>
                <w:noProof w:val="0"/>
              </w:rPr>
            </w:pPr>
          </w:p>
          <w:p w:rsidR="00614D2D" w:rsidRDefault="00614D2D">
            <w:pPr>
              <w:pStyle w:val="PL"/>
              <w:rPr>
                <w:noProof w:val="0"/>
              </w:rPr>
            </w:pPr>
            <w:r>
              <w:rPr>
                <w:noProof w:val="0"/>
              </w:rPr>
              <w:t>qualifier = 81h</w:t>
            </w:r>
          </w:p>
          <w:p w:rsidR="00614D2D" w:rsidRDefault="00614D2D">
            <w:pPr>
              <w:pStyle w:val="PL"/>
              <w:rPr>
                <w:noProof w:val="0"/>
              </w:rPr>
            </w:pPr>
            <w:r>
              <w:rPr>
                <w:noProof w:val="0"/>
              </w:rPr>
              <w:t>dcs = 4</w:t>
            </w:r>
          </w:p>
          <w:p w:rsidR="00614D2D" w:rsidRDefault="00614D2D">
            <w:pPr>
              <w:pStyle w:val="PL"/>
              <w:rPr>
                <w:noProof w:val="0"/>
              </w:rPr>
            </w:pPr>
            <w:r>
              <w:rPr>
                <w:noProof w:val="0"/>
              </w:rPr>
              <w:t xml:space="preserve">Text = "TextE" </w:t>
            </w:r>
          </w:p>
          <w:p w:rsidR="00614D2D" w:rsidRDefault="00614D2D">
            <w:pPr>
              <w:pStyle w:val="PL"/>
              <w:rPr>
                <w:noProof w:val="0"/>
              </w:rPr>
            </w:pPr>
            <w:r>
              <w:rPr>
                <w:noProof w:val="0"/>
              </w:rPr>
              <w:t>Min Length = 00h</w:t>
            </w:r>
          </w:p>
          <w:p w:rsidR="00614D2D" w:rsidRDefault="00614D2D">
            <w:pPr>
              <w:pStyle w:val="PL"/>
              <w:rPr>
                <w:noProof w:val="0"/>
              </w:rPr>
            </w:pPr>
            <w:r>
              <w:rPr>
                <w:noProof w:val="0"/>
              </w:rPr>
              <w:t>Max Length = 10h</w:t>
            </w:r>
          </w:p>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 DCS=0 (7 bits)</w:t>
            </w:r>
          </w:p>
          <w:p w:rsidR="00614D2D" w:rsidRDefault="00614D2D">
            <w:pPr>
              <w:pStyle w:val="PL"/>
              <w:rPr>
                <w:noProof w:val="0"/>
              </w:rPr>
            </w:pPr>
            <w:r>
              <w:rPr>
                <w:noProof w:val="0"/>
              </w:rPr>
              <w:t>qualifier = 0</w:t>
            </w:r>
          </w:p>
          <w:p w:rsidR="00614D2D" w:rsidRDefault="00614D2D">
            <w:pPr>
              <w:pStyle w:val="PL"/>
              <w:rPr>
                <w:noProof w:val="0"/>
              </w:rPr>
            </w:pPr>
            <w:r>
              <w:rPr>
                <w:noProof w:val="0"/>
              </w:rPr>
              <w:t>dcs = 0</w:t>
            </w:r>
          </w:p>
          <w:p w:rsidR="00614D2D" w:rsidRDefault="00614D2D">
            <w:pPr>
              <w:pStyle w:val="PL"/>
              <w:rPr>
                <w:noProof w:val="0"/>
              </w:rPr>
            </w:pPr>
            <w:r>
              <w:rPr>
                <w:noProof w:val="0"/>
              </w:rPr>
              <w:t>buffer = "TextF"</w:t>
            </w:r>
          </w:p>
          <w:p w:rsidR="00614D2D" w:rsidRDefault="00614D2D">
            <w:pPr>
              <w:pStyle w:val="PL"/>
              <w:rPr>
                <w:noProof w:val="0"/>
              </w:rPr>
            </w:pPr>
            <w:r>
              <w:rPr>
                <w:noProof w:val="0"/>
              </w:rPr>
              <w:t>offset = 0</w:t>
            </w:r>
          </w:p>
          <w:p w:rsidR="00614D2D" w:rsidRDefault="00614D2D">
            <w:pPr>
              <w:pStyle w:val="PL"/>
              <w:rPr>
                <w:noProof w:val="0"/>
              </w:rPr>
            </w:pPr>
            <w:r>
              <w:rPr>
                <w:noProof w:val="0"/>
              </w:rPr>
              <w:t xml:space="preserve">length = 5 </w:t>
            </w:r>
          </w:p>
          <w:p w:rsidR="00614D2D" w:rsidRDefault="00614D2D">
            <w:pPr>
              <w:pStyle w:val="PL"/>
              <w:rPr>
                <w:noProof w:val="0"/>
              </w:rPr>
            </w:pPr>
            <w:r>
              <w:rPr>
                <w:noProof w:val="0"/>
              </w:rPr>
              <w:t>minRespLength = 10h</w:t>
            </w:r>
          </w:p>
          <w:p w:rsidR="00614D2D" w:rsidRDefault="00614D2D">
            <w:pPr>
              <w:pStyle w:val="PL"/>
              <w:rPr>
                <w:noProof w:val="0"/>
              </w:rPr>
            </w:pPr>
            <w:r>
              <w:rPr>
                <w:noProof w:val="0"/>
              </w:rPr>
              <w:t>maxRespLength = 10h</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GET INPUT Proactive command</w:t>
            </w:r>
          </w:p>
          <w:p w:rsidR="00614D2D" w:rsidRDefault="00614D2D">
            <w:pPr>
              <w:pStyle w:val="PL"/>
              <w:rPr>
                <w:noProof w:val="0"/>
              </w:rPr>
            </w:pPr>
          </w:p>
          <w:p w:rsidR="00614D2D" w:rsidRDefault="00614D2D">
            <w:pPr>
              <w:pStyle w:val="PL"/>
              <w:rPr>
                <w:noProof w:val="0"/>
              </w:rPr>
            </w:pPr>
            <w:r>
              <w:rPr>
                <w:noProof w:val="0"/>
              </w:rPr>
              <w:t>qualifier = 00h</w:t>
            </w:r>
          </w:p>
          <w:p w:rsidR="00614D2D" w:rsidRDefault="00614D2D">
            <w:pPr>
              <w:pStyle w:val="PL"/>
              <w:rPr>
                <w:noProof w:val="0"/>
              </w:rPr>
            </w:pPr>
            <w:r>
              <w:rPr>
                <w:noProof w:val="0"/>
              </w:rPr>
              <w:t>dcs = 0</w:t>
            </w:r>
          </w:p>
          <w:p w:rsidR="00614D2D" w:rsidRDefault="00614D2D">
            <w:pPr>
              <w:pStyle w:val="PL"/>
              <w:rPr>
                <w:noProof w:val="0"/>
              </w:rPr>
            </w:pPr>
            <w:r>
              <w:rPr>
                <w:noProof w:val="0"/>
              </w:rPr>
              <w:t xml:space="preserve">Text = "TextF" </w:t>
            </w:r>
          </w:p>
          <w:p w:rsidR="00614D2D" w:rsidRDefault="00614D2D">
            <w:pPr>
              <w:pStyle w:val="PL"/>
              <w:rPr>
                <w:noProof w:val="0"/>
              </w:rPr>
            </w:pPr>
            <w:r>
              <w:rPr>
                <w:noProof w:val="0"/>
              </w:rPr>
              <w:t>Min Length = 10h</w:t>
            </w:r>
          </w:p>
          <w:p w:rsidR="00614D2D" w:rsidRDefault="00614D2D">
            <w:pPr>
              <w:pStyle w:val="PL"/>
              <w:rPr>
                <w:noProof w:val="0"/>
              </w:rPr>
            </w:pPr>
            <w:r>
              <w:rPr>
                <w:noProof w:val="0"/>
              </w:rPr>
              <w:t>Max Length = 10h</w:t>
            </w:r>
          </w:p>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 DCS=8 (UCS2)</w:t>
            </w:r>
          </w:p>
          <w:p w:rsidR="00614D2D" w:rsidRDefault="00614D2D">
            <w:pPr>
              <w:pStyle w:val="PL"/>
              <w:rPr>
                <w:noProof w:val="0"/>
              </w:rPr>
            </w:pPr>
            <w:r>
              <w:rPr>
                <w:noProof w:val="0"/>
              </w:rPr>
              <w:t>qualifier = 0</w:t>
            </w:r>
          </w:p>
          <w:p w:rsidR="00614D2D" w:rsidRDefault="00614D2D">
            <w:pPr>
              <w:pStyle w:val="PL"/>
              <w:rPr>
                <w:noProof w:val="0"/>
              </w:rPr>
            </w:pPr>
            <w:r>
              <w:rPr>
                <w:noProof w:val="0"/>
              </w:rPr>
              <w:t>dcs = 8</w:t>
            </w:r>
          </w:p>
          <w:p w:rsidR="00614D2D" w:rsidRDefault="00614D2D">
            <w:pPr>
              <w:pStyle w:val="PL"/>
              <w:rPr>
                <w:noProof w:val="0"/>
              </w:rPr>
            </w:pPr>
            <w:r>
              <w:rPr>
                <w:noProof w:val="0"/>
              </w:rPr>
              <w:t>buffer = "TextG"</w:t>
            </w:r>
          </w:p>
          <w:p w:rsidR="00614D2D" w:rsidRDefault="00614D2D">
            <w:pPr>
              <w:pStyle w:val="PL"/>
              <w:rPr>
                <w:noProof w:val="0"/>
              </w:rPr>
            </w:pPr>
            <w:r>
              <w:rPr>
                <w:noProof w:val="0"/>
              </w:rPr>
              <w:t>offset = 0</w:t>
            </w:r>
          </w:p>
          <w:p w:rsidR="00614D2D" w:rsidRDefault="00614D2D">
            <w:pPr>
              <w:pStyle w:val="PL"/>
              <w:rPr>
                <w:noProof w:val="0"/>
              </w:rPr>
            </w:pPr>
            <w:r>
              <w:rPr>
                <w:noProof w:val="0"/>
              </w:rPr>
              <w:t xml:space="preserve">length = 5 </w:t>
            </w:r>
          </w:p>
          <w:p w:rsidR="00614D2D" w:rsidRDefault="00614D2D">
            <w:pPr>
              <w:pStyle w:val="PL"/>
              <w:rPr>
                <w:noProof w:val="0"/>
              </w:rPr>
            </w:pPr>
            <w:r>
              <w:rPr>
                <w:noProof w:val="0"/>
              </w:rPr>
              <w:t>minRespLength = 00h</w:t>
            </w:r>
          </w:p>
          <w:p w:rsidR="00614D2D" w:rsidRDefault="00614D2D">
            <w:pPr>
              <w:pStyle w:val="PL"/>
              <w:rPr>
                <w:noProof w:val="0"/>
              </w:rPr>
            </w:pPr>
            <w:r>
              <w:rPr>
                <w:noProof w:val="0"/>
              </w:rPr>
              <w:t>maxRespLength = FFh</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GET INPUT Proactive command</w:t>
            </w:r>
          </w:p>
          <w:p w:rsidR="00614D2D" w:rsidRDefault="00614D2D">
            <w:pPr>
              <w:pStyle w:val="PL"/>
              <w:rPr>
                <w:noProof w:val="0"/>
              </w:rPr>
            </w:pPr>
          </w:p>
          <w:p w:rsidR="00614D2D" w:rsidRDefault="00614D2D">
            <w:pPr>
              <w:pStyle w:val="PL"/>
              <w:rPr>
                <w:noProof w:val="0"/>
              </w:rPr>
            </w:pPr>
            <w:r>
              <w:rPr>
                <w:noProof w:val="0"/>
              </w:rPr>
              <w:t>qualifier = 00h</w:t>
            </w:r>
          </w:p>
          <w:p w:rsidR="00614D2D" w:rsidRDefault="00614D2D">
            <w:pPr>
              <w:pStyle w:val="PL"/>
              <w:rPr>
                <w:noProof w:val="0"/>
              </w:rPr>
            </w:pPr>
            <w:r>
              <w:rPr>
                <w:noProof w:val="0"/>
              </w:rPr>
              <w:t>dcs = 8</w:t>
            </w:r>
          </w:p>
          <w:p w:rsidR="00614D2D" w:rsidRDefault="00614D2D">
            <w:pPr>
              <w:pStyle w:val="PL"/>
              <w:rPr>
                <w:noProof w:val="0"/>
              </w:rPr>
            </w:pPr>
            <w:r>
              <w:rPr>
                <w:noProof w:val="0"/>
              </w:rPr>
              <w:t xml:space="preserve">Text = "TextG" </w:t>
            </w:r>
          </w:p>
          <w:p w:rsidR="00614D2D" w:rsidRDefault="00614D2D">
            <w:pPr>
              <w:pStyle w:val="PL"/>
              <w:rPr>
                <w:noProof w:val="0"/>
              </w:rPr>
            </w:pPr>
            <w:r>
              <w:rPr>
                <w:noProof w:val="0"/>
              </w:rPr>
              <w:t>Min Length = 00h</w:t>
            </w:r>
          </w:p>
          <w:p w:rsidR="00614D2D" w:rsidRDefault="00614D2D">
            <w:pPr>
              <w:pStyle w:val="PL"/>
              <w:rPr>
                <w:noProof w:val="0"/>
              </w:rPr>
            </w:pPr>
            <w:r>
              <w:rPr>
                <w:noProof w:val="0"/>
              </w:rPr>
              <w:t>Max Length = FFh</w:t>
            </w:r>
          </w:p>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initGetInput() method with any value</w:t>
            </w:r>
          </w:p>
          <w:p w:rsidR="00614D2D" w:rsidRDefault="00614D2D">
            <w:pPr>
              <w:pStyle w:val="TAH"/>
              <w:keepNext w:val="0"/>
              <w:keepLines w:val="0"/>
            </w:pPr>
            <w:r>
              <w:t>Then build and send a GET INPUT command</w:t>
            </w:r>
          </w:p>
          <w:p w:rsidR="00614D2D" w:rsidRDefault="00614D2D">
            <w:pPr>
              <w:pStyle w:val="PL"/>
              <w:rPr>
                <w:noProof w:val="0"/>
              </w:rPr>
            </w:pPr>
            <w:r>
              <w:rPr>
                <w:noProof w:val="0"/>
              </w:rPr>
              <w:t>qualifier = 0</w:t>
            </w:r>
          </w:p>
          <w:p w:rsidR="00614D2D" w:rsidRDefault="00614D2D">
            <w:pPr>
              <w:pStyle w:val="PL"/>
              <w:rPr>
                <w:noProof w:val="0"/>
              </w:rPr>
            </w:pPr>
            <w:r>
              <w:rPr>
                <w:noProof w:val="0"/>
              </w:rPr>
              <w:t>dcs = 4</w:t>
            </w:r>
          </w:p>
          <w:p w:rsidR="00614D2D" w:rsidRDefault="00614D2D">
            <w:pPr>
              <w:pStyle w:val="PL"/>
              <w:rPr>
                <w:noProof w:val="0"/>
              </w:rPr>
            </w:pPr>
            <w:r>
              <w:rPr>
                <w:noProof w:val="0"/>
              </w:rPr>
              <w:t>buffer = "TextHTextH"</w:t>
            </w:r>
          </w:p>
          <w:p w:rsidR="00614D2D" w:rsidRDefault="00614D2D">
            <w:pPr>
              <w:pStyle w:val="PL"/>
              <w:rPr>
                <w:noProof w:val="0"/>
              </w:rPr>
            </w:pPr>
            <w:r>
              <w:rPr>
                <w:noProof w:val="0"/>
              </w:rPr>
              <w:t>offset = 0</w:t>
            </w:r>
          </w:p>
          <w:p w:rsidR="00614D2D" w:rsidRDefault="00614D2D">
            <w:pPr>
              <w:pStyle w:val="PL"/>
              <w:rPr>
                <w:noProof w:val="0"/>
              </w:rPr>
            </w:pPr>
            <w:r>
              <w:rPr>
                <w:noProof w:val="0"/>
              </w:rPr>
              <w:t xml:space="preserve">length = 10 </w:t>
            </w:r>
          </w:p>
          <w:p w:rsidR="00614D2D" w:rsidRDefault="00614D2D">
            <w:pPr>
              <w:pStyle w:val="PL"/>
              <w:rPr>
                <w:noProof w:val="0"/>
              </w:rPr>
            </w:pPr>
            <w:r>
              <w:rPr>
                <w:noProof w:val="0"/>
              </w:rPr>
              <w:t>minRespLength = 00h</w:t>
            </w:r>
          </w:p>
          <w:p w:rsidR="00614D2D" w:rsidRDefault="00614D2D">
            <w:pPr>
              <w:pStyle w:val="PL"/>
              <w:rPr>
                <w:noProof w:val="0"/>
              </w:rPr>
            </w:pPr>
            <w:r>
              <w:rPr>
                <w:noProof w:val="0"/>
              </w:rPr>
              <w:t>maxRespLength = 10h</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GET INPUT Proactive command</w:t>
            </w:r>
          </w:p>
          <w:p w:rsidR="00614D2D" w:rsidRDefault="00614D2D">
            <w:pPr>
              <w:pStyle w:val="PL"/>
              <w:rPr>
                <w:noProof w:val="0"/>
              </w:rPr>
            </w:pPr>
          </w:p>
          <w:p w:rsidR="00614D2D" w:rsidRDefault="00614D2D">
            <w:pPr>
              <w:pStyle w:val="PL"/>
              <w:rPr>
                <w:noProof w:val="0"/>
              </w:rPr>
            </w:pPr>
            <w:r>
              <w:rPr>
                <w:noProof w:val="0"/>
              </w:rPr>
              <w:t>qualifier = 00h</w:t>
            </w:r>
          </w:p>
          <w:p w:rsidR="00614D2D" w:rsidRDefault="00614D2D">
            <w:pPr>
              <w:pStyle w:val="PL"/>
              <w:rPr>
                <w:noProof w:val="0"/>
              </w:rPr>
            </w:pPr>
            <w:r>
              <w:rPr>
                <w:noProof w:val="0"/>
              </w:rPr>
              <w:t>dcs = 4</w:t>
            </w:r>
          </w:p>
          <w:p w:rsidR="00614D2D" w:rsidRDefault="00614D2D">
            <w:pPr>
              <w:pStyle w:val="PL"/>
              <w:rPr>
                <w:noProof w:val="0"/>
              </w:rPr>
            </w:pPr>
            <w:r>
              <w:rPr>
                <w:noProof w:val="0"/>
              </w:rPr>
              <w:t xml:space="preserve">Text = "TextHTextH" </w:t>
            </w:r>
          </w:p>
          <w:p w:rsidR="00614D2D" w:rsidRDefault="00614D2D">
            <w:pPr>
              <w:pStyle w:val="PL"/>
              <w:rPr>
                <w:noProof w:val="0"/>
              </w:rPr>
            </w:pPr>
            <w:r>
              <w:rPr>
                <w:noProof w:val="0"/>
              </w:rPr>
              <w:t>Min Length = 00h</w:t>
            </w:r>
          </w:p>
          <w:p w:rsidR="00614D2D" w:rsidRDefault="00614D2D">
            <w:pPr>
              <w:pStyle w:val="PL"/>
              <w:rPr>
                <w:noProof w:val="0"/>
              </w:rPr>
            </w:pPr>
            <w:r>
              <w:rPr>
                <w:noProof w:val="0"/>
              </w:rPr>
              <w:t>Max Length = 10h</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pPr>
            <w:r>
              <w:t>Successful call, text length is zero</w:t>
            </w:r>
          </w:p>
          <w:p w:rsidR="00614D2D" w:rsidRDefault="00614D2D">
            <w:pPr>
              <w:pStyle w:val="TAH"/>
              <w:keepNext w:val="0"/>
            </w:pPr>
            <w:r>
              <w:t>Send the command</w:t>
            </w:r>
          </w:p>
          <w:p w:rsidR="00614D2D" w:rsidRDefault="00614D2D">
            <w:pPr>
              <w:pStyle w:val="PL"/>
              <w:keepLines/>
            </w:pPr>
            <w:r>
              <w:t>qualifier = 0</w:t>
            </w:r>
          </w:p>
          <w:p w:rsidR="00614D2D" w:rsidRDefault="00614D2D">
            <w:pPr>
              <w:pStyle w:val="PL"/>
              <w:keepLines/>
            </w:pPr>
            <w:r>
              <w:t>dcs = 4</w:t>
            </w:r>
          </w:p>
          <w:p w:rsidR="00614D2D" w:rsidRDefault="00614D2D">
            <w:pPr>
              <w:pStyle w:val="PL"/>
              <w:keepLines/>
            </w:pPr>
            <w:r>
              <w:t>buffer = "TextHTextH"</w:t>
            </w:r>
          </w:p>
          <w:p w:rsidR="00614D2D" w:rsidRDefault="00614D2D">
            <w:pPr>
              <w:pStyle w:val="PL"/>
              <w:keepLines/>
            </w:pPr>
            <w:r>
              <w:t>offset = 0</w:t>
            </w:r>
          </w:p>
          <w:p w:rsidR="00614D2D" w:rsidRDefault="00614D2D">
            <w:pPr>
              <w:pStyle w:val="PL"/>
              <w:keepLines/>
            </w:pPr>
            <w:r>
              <w:t xml:space="preserve">length = 0 </w:t>
            </w:r>
          </w:p>
          <w:p w:rsidR="00614D2D" w:rsidRDefault="00614D2D">
            <w:pPr>
              <w:pStyle w:val="PL"/>
              <w:keepLines/>
            </w:pPr>
            <w:r>
              <w:t>minRespLength = 00h</w:t>
            </w:r>
          </w:p>
          <w:p w:rsidR="00614D2D" w:rsidRDefault="00614D2D">
            <w:pPr>
              <w:pStyle w:val="PL"/>
              <w:rPr>
                <w:noProof w:val="0"/>
              </w:rPr>
            </w:pPr>
            <w:r>
              <w:t>maxRespLength = 10h</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r>
              <w:t>GET INPUT Proactive command</w:t>
            </w:r>
          </w:p>
          <w:p w:rsidR="00614D2D" w:rsidRDefault="00614D2D">
            <w:pPr>
              <w:pStyle w:val="PL"/>
              <w:keepLines/>
            </w:pPr>
          </w:p>
          <w:p w:rsidR="00614D2D" w:rsidRDefault="00614D2D">
            <w:pPr>
              <w:pStyle w:val="PL"/>
              <w:keepLines/>
            </w:pPr>
            <w:r>
              <w:t>qualifier = 00h</w:t>
            </w:r>
          </w:p>
          <w:p w:rsidR="00614D2D" w:rsidRDefault="00614D2D">
            <w:pPr>
              <w:pStyle w:val="PL"/>
              <w:keepLines/>
            </w:pPr>
            <w:r>
              <w:t xml:space="preserve">Text String TLV = 8D 00 </w:t>
            </w:r>
          </w:p>
          <w:p w:rsidR="00614D2D" w:rsidRDefault="00614D2D">
            <w:pPr>
              <w:pStyle w:val="PL"/>
              <w:keepLines/>
            </w:pPr>
            <w:r>
              <w:t>Min Length = 00h</w:t>
            </w:r>
          </w:p>
          <w:p w:rsidR="00614D2D" w:rsidRDefault="00614D2D">
            <w:pPr>
              <w:pStyle w:val="PL"/>
              <w:rPr>
                <w:noProof w:val="0"/>
              </w:rPr>
            </w:pPr>
            <w:r>
              <w:t>Max Length = 10h</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17</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Select a TLV in the ProactiveHandler</w:t>
            </w:r>
          </w:p>
          <w:p w:rsidR="00614D2D" w:rsidRDefault="00614D2D">
            <w:pPr>
              <w:pStyle w:val="TAH"/>
              <w:keepNext w:val="0"/>
              <w:keepLines w:val="0"/>
            </w:pPr>
            <w:r>
              <w:t>Call the initGetInput() method</w:t>
            </w:r>
          </w:p>
          <w:p w:rsidR="00614D2D" w:rsidRDefault="00614D2D">
            <w:pPr>
              <w:pStyle w:val="TAH"/>
              <w:keepNext w:val="0"/>
              <w:keepLines w:val="0"/>
            </w:pPr>
            <w:r>
              <w:t>Call the getValueLength() method</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UNAVAILABLE_ELEMENT ToolkitException is thrown by getValueLength()</w:t>
            </w:r>
          </w:p>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18</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Successful call, buffer length = 7Eh</w:t>
            </w:r>
          </w:p>
          <w:p w:rsidR="00614D2D" w:rsidRDefault="00614D2D">
            <w:pPr>
              <w:pStyle w:val="PL"/>
              <w:rPr>
                <w:noProof w:val="0"/>
              </w:rPr>
            </w:pPr>
          </w:p>
          <w:p w:rsidR="00614D2D" w:rsidRDefault="00614D2D">
            <w:pPr>
              <w:pStyle w:val="PL"/>
              <w:rPr>
                <w:noProof w:val="0"/>
              </w:rPr>
            </w:pPr>
            <w:r>
              <w:rPr>
                <w:noProof w:val="0"/>
              </w:rPr>
              <w:t>qualifier = 0</w:t>
            </w:r>
          </w:p>
          <w:p w:rsidR="00614D2D" w:rsidRDefault="00614D2D">
            <w:pPr>
              <w:pStyle w:val="PL"/>
              <w:rPr>
                <w:noProof w:val="0"/>
              </w:rPr>
            </w:pPr>
            <w:r>
              <w:rPr>
                <w:noProof w:val="0"/>
              </w:rPr>
              <w:t>dcs = 4</w:t>
            </w:r>
          </w:p>
          <w:p w:rsidR="00614D2D" w:rsidRDefault="00614D2D">
            <w:pPr>
              <w:pStyle w:val="PL"/>
              <w:rPr>
                <w:noProof w:val="0"/>
              </w:rPr>
            </w:pPr>
            <w:r>
              <w:rPr>
                <w:noProof w:val="0"/>
              </w:rPr>
              <w:t>buffer = "UUU…"</w:t>
            </w:r>
          </w:p>
          <w:p w:rsidR="00614D2D" w:rsidRDefault="00614D2D">
            <w:pPr>
              <w:pStyle w:val="PL"/>
              <w:rPr>
                <w:noProof w:val="0"/>
              </w:rPr>
            </w:pPr>
            <w:r>
              <w:rPr>
                <w:noProof w:val="0"/>
              </w:rPr>
              <w:t>offset = 0</w:t>
            </w:r>
          </w:p>
          <w:p w:rsidR="00614D2D" w:rsidRDefault="00614D2D">
            <w:pPr>
              <w:pStyle w:val="PL"/>
              <w:rPr>
                <w:noProof w:val="0"/>
              </w:rPr>
            </w:pPr>
            <w:r>
              <w:rPr>
                <w:noProof w:val="0"/>
              </w:rPr>
              <w:t xml:space="preserve">length = 7Eh </w:t>
            </w:r>
          </w:p>
          <w:p w:rsidR="00614D2D" w:rsidRDefault="00614D2D">
            <w:pPr>
              <w:pStyle w:val="PL"/>
              <w:rPr>
                <w:noProof w:val="0"/>
              </w:rPr>
            </w:pPr>
            <w:r>
              <w:rPr>
                <w:noProof w:val="0"/>
              </w:rPr>
              <w:t>minRespLength = 00h</w:t>
            </w:r>
          </w:p>
          <w:p w:rsidR="00614D2D" w:rsidRDefault="00614D2D">
            <w:pPr>
              <w:pStyle w:val="PL"/>
              <w:rPr>
                <w:noProof w:val="0"/>
              </w:rPr>
            </w:pPr>
            <w:r>
              <w:rPr>
                <w:noProof w:val="0"/>
              </w:rPr>
              <w:t>maxRespLength = 10h</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GET INPUT Proactive command</w:t>
            </w:r>
          </w:p>
          <w:p w:rsidR="00614D2D" w:rsidRDefault="00614D2D">
            <w:pPr>
              <w:pStyle w:val="PL"/>
              <w:rPr>
                <w:noProof w:val="0"/>
              </w:rPr>
            </w:pPr>
          </w:p>
          <w:p w:rsidR="00614D2D" w:rsidRDefault="00614D2D">
            <w:pPr>
              <w:pStyle w:val="PL"/>
              <w:rPr>
                <w:noProof w:val="0"/>
              </w:rPr>
            </w:pPr>
            <w:r>
              <w:rPr>
                <w:noProof w:val="0"/>
              </w:rPr>
              <w:t>Text String TLV =</w:t>
            </w:r>
          </w:p>
          <w:p w:rsidR="00614D2D" w:rsidRDefault="00614D2D">
            <w:pPr>
              <w:pStyle w:val="PL"/>
              <w:rPr>
                <w:noProof w:val="0"/>
              </w:rPr>
            </w:pPr>
            <w:r>
              <w:rPr>
                <w:noProof w:val="0"/>
              </w:rPr>
              <w:t xml:space="preserve">8D 7F 04 55 55… </w:t>
            </w:r>
          </w:p>
          <w:p w:rsidR="00614D2D" w:rsidRDefault="00614D2D">
            <w:pPr>
              <w:pStyle w:val="PL"/>
              <w:rPr>
                <w:noProof w:val="0"/>
              </w:rPr>
            </w:pPr>
            <w:r>
              <w:rPr>
                <w:noProof w:val="0"/>
              </w:rPr>
              <w:t>Min Length = 00h</w:t>
            </w:r>
          </w:p>
          <w:p w:rsidR="00614D2D" w:rsidRDefault="00614D2D">
            <w:pPr>
              <w:pStyle w:val="PL"/>
              <w:rPr>
                <w:noProof w:val="0"/>
              </w:rPr>
            </w:pPr>
            <w:r>
              <w:rPr>
                <w:noProof w:val="0"/>
              </w:rPr>
              <w:t>Max Length = 10h</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19</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Successful call, buffer length = 7Fh</w:t>
            </w:r>
          </w:p>
          <w:p w:rsidR="00614D2D" w:rsidRDefault="00614D2D">
            <w:pPr>
              <w:pStyle w:val="PL"/>
              <w:keepNext/>
              <w:keepLines/>
              <w:rPr>
                <w:noProof w:val="0"/>
              </w:rPr>
            </w:pPr>
          </w:p>
          <w:p w:rsidR="00614D2D" w:rsidRDefault="00614D2D">
            <w:pPr>
              <w:pStyle w:val="PL"/>
              <w:keepNext/>
              <w:keepLines/>
              <w:rPr>
                <w:noProof w:val="0"/>
              </w:rPr>
            </w:pPr>
            <w:r>
              <w:rPr>
                <w:noProof w:val="0"/>
              </w:rPr>
              <w:t>qualifier = 0</w:t>
            </w:r>
          </w:p>
          <w:p w:rsidR="00614D2D" w:rsidRDefault="00614D2D">
            <w:pPr>
              <w:pStyle w:val="PL"/>
              <w:keepNext/>
              <w:keepLines/>
              <w:rPr>
                <w:noProof w:val="0"/>
              </w:rPr>
            </w:pPr>
            <w:r>
              <w:rPr>
                <w:noProof w:val="0"/>
              </w:rPr>
              <w:t>dcs = 4</w:t>
            </w:r>
          </w:p>
          <w:p w:rsidR="00614D2D" w:rsidRDefault="00614D2D">
            <w:pPr>
              <w:pStyle w:val="PL"/>
              <w:keepNext/>
              <w:keepLines/>
              <w:rPr>
                <w:noProof w:val="0"/>
              </w:rPr>
            </w:pPr>
            <w:r>
              <w:rPr>
                <w:noProof w:val="0"/>
              </w:rPr>
              <w:t>buffer = "UUU…"</w:t>
            </w:r>
          </w:p>
          <w:p w:rsidR="00614D2D" w:rsidRDefault="00614D2D">
            <w:pPr>
              <w:pStyle w:val="PL"/>
              <w:keepNext/>
              <w:keepLines/>
              <w:rPr>
                <w:noProof w:val="0"/>
              </w:rPr>
            </w:pPr>
            <w:r>
              <w:rPr>
                <w:noProof w:val="0"/>
              </w:rPr>
              <w:t>offset = 0</w:t>
            </w:r>
          </w:p>
          <w:p w:rsidR="00614D2D" w:rsidRDefault="00614D2D">
            <w:pPr>
              <w:pStyle w:val="PL"/>
              <w:keepNext/>
              <w:keepLines/>
              <w:rPr>
                <w:noProof w:val="0"/>
              </w:rPr>
            </w:pPr>
            <w:r>
              <w:rPr>
                <w:noProof w:val="0"/>
              </w:rPr>
              <w:t xml:space="preserve">length = 7Fh </w:t>
            </w:r>
          </w:p>
          <w:p w:rsidR="00614D2D" w:rsidRDefault="00614D2D">
            <w:pPr>
              <w:pStyle w:val="PL"/>
              <w:keepNext/>
              <w:keepLines/>
              <w:rPr>
                <w:noProof w:val="0"/>
              </w:rPr>
            </w:pPr>
            <w:r>
              <w:rPr>
                <w:noProof w:val="0"/>
              </w:rPr>
              <w:t>minRespLength = 00h</w:t>
            </w:r>
          </w:p>
          <w:p w:rsidR="00614D2D" w:rsidRDefault="00614D2D">
            <w:pPr>
              <w:pStyle w:val="PL"/>
              <w:keepNext/>
              <w:keepLines/>
              <w:rPr>
                <w:noProof w:val="0"/>
              </w:rPr>
            </w:pPr>
            <w:r>
              <w:rPr>
                <w:noProof w:val="0"/>
              </w:rPr>
              <w:t>maxRespLength = 10h</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r>
              <w:t>GET INPUT Proactive command</w:t>
            </w:r>
          </w:p>
          <w:p w:rsidR="00614D2D" w:rsidRDefault="00614D2D">
            <w:pPr>
              <w:pStyle w:val="PL"/>
              <w:keepNext/>
              <w:keepLines/>
              <w:rPr>
                <w:noProof w:val="0"/>
              </w:rPr>
            </w:pPr>
          </w:p>
          <w:p w:rsidR="00614D2D" w:rsidRDefault="00614D2D">
            <w:pPr>
              <w:pStyle w:val="PL"/>
              <w:keepNext/>
              <w:keepLines/>
              <w:rPr>
                <w:noProof w:val="0"/>
              </w:rPr>
            </w:pPr>
            <w:r>
              <w:rPr>
                <w:noProof w:val="0"/>
              </w:rPr>
              <w:t xml:space="preserve">Text String TLV = 8D 81 80 04 55 55… </w:t>
            </w:r>
          </w:p>
          <w:p w:rsidR="00614D2D" w:rsidRDefault="00614D2D">
            <w:pPr>
              <w:pStyle w:val="PL"/>
              <w:keepNext/>
              <w:keepLines/>
              <w:rPr>
                <w:noProof w:val="0"/>
              </w:rPr>
            </w:pPr>
            <w:r>
              <w:rPr>
                <w:noProof w:val="0"/>
              </w:rPr>
              <w:t>Min Length = 00h</w:t>
            </w:r>
          </w:p>
          <w:p w:rsidR="00614D2D" w:rsidRDefault="00614D2D">
            <w:pPr>
              <w:pStyle w:val="PL"/>
              <w:keepNext/>
              <w:keepLines/>
              <w:rPr>
                <w:noProof w:val="0"/>
              </w:rPr>
            </w:pPr>
            <w:r>
              <w:rPr>
                <w:noProof w:val="0"/>
              </w:rPr>
              <w:t>Max Length = 10h</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20</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Successful call, buffer length = 236</w:t>
            </w:r>
          </w:p>
          <w:p w:rsidR="00614D2D" w:rsidRDefault="00614D2D">
            <w:pPr>
              <w:pStyle w:val="PL"/>
              <w:rPr>
                <w:noProof w:val="0"/>
              </w:rPr>
            </w:pPr>
          </w:p>
          <w:p w:rsidR="00614D2D" w:rsidRDefault="00614D2D">
            <w:pPr>
              <w:pStyle w:val="PL"/>
              <w:rPr>
                <w:noProof w:val="0"/>
              </w:rPr>
            </w:pPr>
            <w:r>
              <w:rPr>
                <w:noProof w:val="0"/>
              </w:rPr>
              <w:t>Qualifier = 0</w:t>
            </w:r>
          </w:p>
          <w:p w:rsidR="00614D2D" w:rsidRDefault="00614D2D">
            <w:pPr>
              <w:pStyle w:val="PL"/>
              <w:rPr>
                <w:noProof w:val="0"/>
              </w:rPr>
            </w:pPr>
            <w:r>
              <w:rPr>
                <w:noProof w:val="0"/>
              </w:rPr>
              <w:t>dcs = 4</w:t>
            </w:r>
          </w:p>
          <w:p w:rsidR="00614D2D" w:rsidRDefault="00614D2D">
            <w:pPr>
              <w:pStyle w:val="PL"/>
              <w:rPr>
                <w:noProof w:val="0"/>
              </w:rPr>
            </w:pPr>
            <w:r>
              <w:rPr>
                <w:noProof w:val="0"/>
              </w:rPr>
              <w:t>buffer = "UUU…"</w:t>
            </w:r>
          </w:p>
          <w:p w:rsidR="00614D2D" w:rsidRDefault="00614D2D">
            <w:pPr>
              <w:pStyle w:val="PL"/>
              <w:rPr>
                <w:noProof w:val="0"/>
              </w:rPr>
            </w:pPr>
            <w:r>
              <w:rPr>
                <w:noProof w:val="0"/>
              </w:rPr>
              <w:t>offset = 0</w:t>
            </w:r>
          </w:p>
          <w:p w:rsidR="00614D2D" w:rsidRDefault="00614D2D">
            <w:pPr>
              <w:pStyle w:val="PL"/>
              <w:rPr>
                <w:noProof w:val="0"/>
              </w:rPr>
            </w:pPr>
            <w:r>
              <w:rPr>
                <w:noProof w:val="0"/>
              </w:rPr>
              <w:t xml:space="preserve">length = 236 </w:t>
            </w:r>
          </w:p>
          <w:p w:rsidR="00614D2D" w:rsidRDefault="00614D2D">
            <w:pPr>
              <w:pStyle w:val="PL"/>
              <w:rPr>
                <w:noProof w:val="0"/>
              </w:rPr>
            </w:pPr>
            <w:r>
              <w:rPr>
                <w:noProof w:val="0"/>
              </w:rPr>
              <w:t>minRespLength = 00h</w:t>
            </w:r>
          </w:p>
          <w:p w:rsidR="00614D2D" w:rsidRDefault="00614D2D">
            <w:pPr>
              <w:pStyle w:val="PL"/>
              <w:rPr>
                <w:noProof w:val="0"/>
              </w:rPr>
            </w:pPr>
            <w:r>
              <w:rPr>
                <w:noProof w:val="0"/>
              </w:rPr>
              <w:t>maxRespLength = 10h</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GET INPUT Proactive command</w:t>
            </w:r>
          </w:p>
          <w:p w:rsidR="00614D2D" w:rsidRDefault="00614D2D">
            <w:pPr>
              <w:pStyle w:val="PL"/>
              <w:rPr>
                <w:noProof w:val="0"/>
              </w:rPr>
            </w:pPr>
          </w:p>
          <w:p w:rsidR="00614D2D" w:rsidRDefault="00614D2D">
            <w:pPr>
              <w:pStyle w:val="PL"/>
              <w:rPr>
                <w:noProof w:val="0"/>
              </w:rPr>
            </w:pPr>
            <w:r>
              <w:rPr>
                <w:noProof w:val="0"/>
              </w:rPr>
              <w:t xml:space="preserve">Text String TLV = </w:t>
            </w:r>
          </w:p>
          <w:p w:rsidR="00614D2D" w:rsidRDefault="00614D2D">
            <w:pPr>
              <w:pStyle w:val="PL"/>
              <w:rPr>
                <w:noProof w:val="0"/>
              </w:rPr>
            </w:pPr>
            <w:r>
              <w:rPr>
                <w:noProof w:val="0"/>
              </w:rPr>
              <w:t>8D 81 ED 04 55 55…</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initGetInput() method with a too long buffer</w:t>
            </w:r>
          </w:p>
          <w:p w:rsidR="00614D2D" w:rsidRDefault="00614D2D">
            <w:pPr>
              <w:pStyle w:val="PL"/>
              <w:rPr>
                <w:noProof w:val="0"/>
              </w:rPr>
            </w:pPr>
            <w:r>
              <w:rPr>
                <w:noProof w:val="0"/>
              </w:rPr>
              <w:t>qualifier = 0</w:t>
            </w:r>
          </w:p>
          <w:p w:rsidR="00614D2D" w:rsidRDefault="00614D2D">
            <w:pPr>
              <w:pStyle w:val="PL"/>
              <w:rPr>
                <w:noProof w:val="0"/>
              </w:rPr>
            </w:pPr>
            <w:r>
              <w:rPr>
                <w:noProof w:val="0"/>
              </w:rPr>
              <w:t>dcs = 4</w:t>
            </w:r>
          </w:p>
          <w:p w:rsidR="00614D2D" w:rsidRDefault="00614D2D">
            <w:pPr>
              <w:pStyle w:val="PL"/>
              <w:rPr>
                <w:noProof w:val="0"/>
              </w:rPr>
            </w:pPr>
            <w:r>
              <w:rPr>
                <w:noProof w:val="0"/>
              </w:rPr>
              <w:t>buffer = "XXXX…"</w:t>
            </w:r>
          </w:p>
          <w:p w:rsidR="00614D2D" w:rsidRDefault="00614D2D">
            <w:pPr>
              <w:pStyle w:val="PL"/>
              <w:rPr>
                <w:noProof w:val="0"/>
              </w:rPr>
            </w:pPr>
            <w:r>
              <w:rPr>
                <w:noProof w:val="0"/>
              </w:rPr>
              <w:t>offset = 0</w:t>
            </w:r>
          </w:p>
          <w:p w:rsidR="00614D2D" w:rsidRDefault="00614D2D">
            <w:pPr>
              <w:pStyle w:val="PL"/>
              <w:rPr>
                <w:noProof w:val="0"/>
              </w:rPr>
            </w:pPr>
            <w:r>
              <w:rPr>
                <w:noProof w:val="0"/>
              </w:rPr>
              <w:t xml:space="preserve">length = 237 </w:t>
            </w:r>
          </w:p>
          <w:p w:rsidR="00614D2D" w:rsidRDefault="00614D2D">
            <w:pPr>
              <w:pStyle w:val="PL"/>
              <w:rPr>
                <w:noProof w:val="0"/>
              </w:rPr>
            </w:pPr>
            <w:r>
              <w:rPr>
                <w:noProof w:val="0"/>
              </w:rPr>
              <w:t>minRespLength = 00h</w:t>
            </w:r>
          </w:p>
          <w:p w:rsidR="00614D2D" w:rsidRDefault="00614D2D">
            <w:pPr>
              <w:pStyle w:val="PL"/>
              <w:rPr>
                <w:noProof w:val="0"/>
              </w:rPr>
            </w:pPr>
            <w:r>
              <w:rPr>
                <w:noProof w:val="0"/>
              </w:rPr>
              <w:t>maxRespLength = 10h</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HANDLER_OVERFLOW ToolkitException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initGetInput() without sending the command</w:t>
            </w:r>
          </w:p>
          <w:p w:rsidR="00614D2D" w:rsidRDefault="00614D2D">
            <w:pPr>
              <w:pStyle w:val="TAL"/>
              <w:keepNext w:val="0"/>
              <w:keepLines w:val="0"/>
            </w:pPr>
            <w:r>
              <w:t xml:space="preserve"> </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No proactive command shall be sent expected status is '9000'</w:t>
            </w:r>
          </w:p>
        </w:tc>
      </w:tr>
    </w:tbl>
    <w:p w:rsidR="00614D2D" w:rsidRDefault="00614D2D" w:rsidP="00614D2D">
      <w:pPr>
        <w:rPr>
          <w:i/>
        </w:rPr>
      </w:pPr>
    </w:p>
    <w:p w:rsidR="00614D2D" w:rsidRDefault="00614D2D" w:rsidP="00614D2D">
      <w:pPr>
        <w:pStyle w:val="H6"/>
        <w:keepNext w:val="0"/>
        <w:keepLines w:val="0"/>
      </w:pPr>
      <w:r>
        <w:t>6.2.7.5.4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50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50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5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8, 9, 10, 11, 12, 13, 14, 15, 16, 18, 19, 20</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35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35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35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N5</w:t>
            </w:r>
          </w:p>
        </w:tc>
        <w:tc>
          <w:tcPr>
            <w:tcW w:w="35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n-US"/>
              </w:rPr>
              <w:t>N6</w:t>
            </w:r>
          </w:p>
        </w:tc>
        <w:tc>
          <w:tcPr>
            <w:tcW w:w="35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n-US"/>
              </w:rPr>
              <w:t>16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5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35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5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21</w:t>
            </w:r>
          </w:p>
        </w:tc>
      </w:tr>
    </w:tbl>
    <w:p w:rsidR="00614D2D" w:rsidRDefault="00614D2D" w:rsidP="00614D2D"/>
    <w:p w:rsidR="00614D2D" w:rsidRDefault="00614D2D" w:rsidP="00614D2D">
      <w:pPr>
        <w:pStyle w:val="Heading4"/>
        <w:keepNext w:val="0"/>
        <w:keepLines w:val="0"/>
      </w:pPr>
      <w:bookmarkStart w:id="345" w:name="_Toc51826757"/>
      <w:bookmarkStart w:id="346" w:name="_Toc117070438"/>
      <w:bookmarkStart w:id="347" w:name="_Toc51828200"/>
      <w:r>
        <w:t>6.2.7.6</w:t>
      </w:r>
      <w:r>
        <w:tab/>
        <w:t>Method send</w:t>
      </w:r>
      <w:bookmarkEnd w:id="345"/>
      <w:bookmarkEnd w:id="346"/>
      <w:bookmarkEnd w:id="347"/>
    </w:p>
    <w:p w:rsidR="00614D2D" w:rsidRDefault="00614D2D" w:rsidP="00614D2D">
      <w:r>
        <w:t>Test Area Reference: API_2_PAH_SEND</w:t>
      </w:r>
    </w:p>
    <w:p w:rsidR="00614D2D" w:rsidRDefault="00614D2D" w:rsidP="00614D2D">
      <w:pPr>
        <w:pStyle w:val="H6"/>
        <w:keepNext w:val="0"/>
        <w:keepLines w:val="0"/>
      </w:pPr>
      <w:r>
        <w:t>6.2.7.6.1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byte send()</w:t>
      </w:r>
    </w:p>
    <w:p w:rsidR="00614D2D" w:rsidRDefault="00614D2D" w:rsidP="00614D2D">
      <w:pPr>
        <w:pStyle w:val="PL"/>
        <w:rPr>
          <w:noProof w:val="0"/>
        </w:rPr>
      </w:pPr>
    </w:p>
    <w:p w:rsidR="00614D2D" w:rsidRDefault="00614D2D" w:rsidP="00614D2D">
      <w:pPr>
        <w:pStyle w:val="H6"/>
        <w:keepNext w:val="0"/>
        <w:keepLines w:val="0"/>
      </w:pPr>
      <w:r>
        <w:t>6.2.7.6.1.1</w:t>
      </w:r>
      <w:r>
        <w:tab/>
        <w:t>Normal execution</w:t>
      </w:r>
    </w:p>
    <w:p w:rsidR="00614D2D" w:rsidRDefault="00614D2D" w:rsidP="00614D2D">
      <w:pPr>
        <w:pStyle w:val="ListBullet"/>
        <w:numPr>
          <w:ilvl w:val="0"/>
          <w:numId w:val="2"/>
        </w:numPr>
        <w:ind w:left="568" w:hanging="284"/>
      </w:pPr>
      <w:r>
        <w:t>CRRN1: The send() method send the current proactive command to the mobile.</w:t>
      </w:r>
    </w:p>
    <w:p w:rsidR="00614D2D" w:rsidRDefault="00614D2D" w:rsidP="00614D2D">
      <w:pPr>
        <w:pStyle w:val="ListBullet"/>
        <w:numPr>
          <w:ilvl w:val="0"/>
          <w:numId w:val="2"/>
        </w:numPr>
        <w:ind w:left="568" w:hanging="284"/>
      </w:pPr>
      <w:r>
        <w:t>CRRN2: The returned byte is equal to general result of the command (first byte of Result TLV in Terminal Response).</w:t>
      </w:r>
    </w:p>
    <w:p w:rsidR="00614D2D" w:rsidRDefault="00614D2D" w:rsidP="00614D2D">
      <w:pPr>
        <w:pStyle w:val="ListBullet"/>
        <w:numPr>
          <w:ilvl w:val="0"/>
          <w:numId w:val="2"/>
        </w:numPr>
        <w:ind w:left="568" w:hanging="284"/>
      </w:pPr>
      <w:r>
        <w:t>CRRN3: The handler remains unchanged after a call to send() method until the use of initXX() or appendTLV().</w:t>
      </w:r>
    </w:p>
    <w:p w:rsidR="00614D2D" w:rsidRDefault="00614D2D" w:rsidP="00614D2D">
      <w:pPr>
        <w:pStyle w:val="ListBullet"/>
        <w:numPr>
          <w:ilvl w:val="0"/>
          <w:numId w:val="2"/>
        </w:numPr>
        <w:ind w:left="568" w:hanging="284"/>
      </w:pPr>
      <w:r>
        <w:t>CRRN4: There is no invocation of select() or deselect() method.</w:t>
      </w:r>
    </w:p>
    <w:p w:rsidR="00614D2D" w:rsidRDefault="00614D2D" w:rsidP="00614D2D">
      <w:pPr>
        <w:pStyle w:val="ListBullet"/>
        <w:numPr>
          <w:ilvl w:val="0"/>
          <w:numId w:val="2"/>
        </w:numPr>
        <w:ind w:left="568" w:hanging="284"/>
      </w:pPr>
      <w:r>
        <w:t>CRRN5: A pending toolkit applet transaction at the method invocation is aborted.</w:t>
      </w:r>
    </w:p>
    <w:p w:rsidR="00614D2D" w:rsidRDefault="00614D2D" w:rsidP="00614D2D">
      <w:pPr>
        <w:pStyle w:val="H6"/>
        <w:keepNext w:val="0"/>
        <w:keepLines w:val="0"/>
      </w:pPr>
      <w:r>
        <w:t>6.2.7.6.1.2</w:t>
      </w:r>
      <w:r>
        <w:tab/>
        <w:t>Parameter errors</w:t>
      </w:r>
    </w:p>
    <w:p w:rsidR="00614D2D" w:rsidRDefault="00614D2D" w:rsidP="00614D2D">
      <w:r>
        <w:t>No requirements.</w:t>
      </w:r>
    </w:p>
    <w:p w:rsidR="00614D2D" w:rsidRDefault="00614D2D" w:rsidP="00614D2D">
      <w:pPr>
        <w:pStyle w:val="H6"/>
        <w:keepNext w:val="0"/>
        <w:keepLines w:val="0"/>
      </w:pPr>
      <w:r>
        <w:t>6.2.7.6.1.3</w:t>
      </w:r>
      <w:r>
        <w:tab/>
        <w:t>Context errors</w:t>
      </w:r>
    </w:p>
    <w:p w:rsidR="00614D2D" w:rsidRDefault="00614D2D" w:rsidP="00614D2D">
      <w:pPr>
        <w:pStyle w:val="ListBullet"/>
        <w:numPr>
          <w:ilvl w:val="0"/>
          <w:numId w:val="2"/>
        </w:numPr>
        <w:ind w:left="568" w:hanging="284"/>
      </w:pPr>
      <w:r>
        <w:t>CRRC1: A ToolkitException.UNAVAILABLE_ELEMENT shall be thrown is the Result Simple TLV is missing in Terminal Response.</w:t>
      </w:r>
    </w:p>
    <w:p w:rsidR="00614D2D" w:rsidRDefault="00614D2D" w:rsidP="00614D2D">
      <w:pPr>
        <w:pStyle w:val="ListBullet"/>
        <w:numPr>
          <w:ilvl w:val="0"/>
          <w:numId w:val="2"/>
        </w:numPr>
        <w:ind w:left="568" w:hanging="284"/>
      </w:pPr>
      <w:r>
        <w:t>CRRC2: A ToolkitException.OUT_OF_TLV_BOUNDARIES shall be thrown if the general result byte is missing in the Result Simple TLV in Terminal Response.</w:t>
      </w:r>
    </w:p>
    <w:p w:rsidR="00614D2D" w:rsidRDefault="00614D2D" w:rsidP="00614D2D">
      <w:pPr>
        <w:pStyle w:val="ListBullet"/>
        <w:numPr>
          <w:ilvl w:val="0"/>
          <w:numId w:val="2"/>
        </w:numPr>
        <w:ind w:left="568" w:hanging="284"/>
      </w:pPr>
      <w:r>
        <w:t>CRRC3: A ToolkitException COMMAND_NOT_ALLOWED shall be thrown if the proactive command to be sent is not allowed by the SIM Toolkit Framework.</w:t>
      </w:r>
    </w:p>
    <w:p w:rsidR="00614D2D" w:rsidRDefault="00614D2D" w:rsidP="00614D2D">
      <w:pPr>
        <w:pStyle w:val="ListBullet"/>
        <w:numPr>
          <w:ilvl w:val="0"/>
          <w:numId w:val="2"/>
        </w:numPr>
        <w:ind w:left="568" w:hanging="284"/>
      </w:pPr>
      <w:r>
        <w:t>CRRC4: A ToolkitException COMMAND_NOT_ALLOWED shall be thrown if one parameter of the proactive command to be sent is not allowed by the SIM Toolkit Framework.</w:t>
      </w:r>
    </w:p>
    <w:p w:rsidR="00614D2D" w:rsidRDefault="00614D2D" w:rsidP="00614D2D">
      <w:pPr>
        <w:pStyle w:val="H6"/>
        <w:keepNext w:val="0"/>
        <w:keepLines w:val="0"/>
      </w:pPr>
      <w:r>
        <w:t>6.2.7.6.2</w:t>
      </w:r>
      <w:r>
        <w:tab/>
        <w:t>Test Suite files</w:t>
      </w:r>
    </w:p>
    <w:p w:rsidR="00614D2D" w:rsidRDefault="00614D2D" w:rsidP="00614D2D">
      <w:pPr>
        <w:pStyle w:val="B1"/>
        <w:tabs>
          <w:tab w:val="left" w:pos="2268"/>
        </w:tabs>
      </w:pPr>
      <w:r>
        <w:t>Test Script:</w:t>
      </w:r>
      <w:r w:rsidR="00A1704F">
        <w:tab/>
      </w:r>
      <w:r>
        <w:t>API_2_PAH_SEND_1.scr</w:t>
      </w:r>
    </w:p>
    <w:p w:rsidR="00614D2D" w:rsidRDefault="00614D2D" w:rsidP="00614D2D">
      <w:pPr>
        <w:pStyle w:val="B1"/>
        <w:tabs>
          <w:tab w:val="left" w:pos="2268"/>
        </w:tabs>
      </w:pPr>
      <w:r>
        <w:t>Test Applet:</w:t>
      </w:r>
      <w:r w:rsidR="00A1704F">
        <w:tab/>
      </w:r>
      <w:r>
        <w:t>API_2_PAH_SEND_1.java</w:t>
      </w:r>
    </w:p>
    <w:p w:rsidR="00614D2D" w:rsidRDefault="00614D2D" w:rsidP="00614D2D">
      <w:pPr>
        <w:pStyle w:val="B1"/>
        <w:tabs>
          <w:tab w:val="left" w:pos="2268"/>
        </w:tabs>
      </w:pPr>
      <w:r>
        <w:t>Load Script:</w:t>
      </w:r>
      <w:r w:rsidR="00A1704F">
        <w:tab/>
      </w:r>
      <w:r>
        <w:t xml:space="preserve">API_2_PAH_SEND_1.ldr </w:t>
      </w:r>
    </w:p>
    <w:p w:rsidR="00614D2D" w:rsidRDefault="00614D2D" w:rsidP="00614D2D">
      <w:pPr>
        <w:pStyle w:val="B1"/>
        <w:tabs>
          <w:tab w:val="left" w:pos="2268"/>
        </w:tabs>
      </w:pPr>
      <w:r>
        <w:t>Cleanup Script:</w:t>
      </w:r>
      <w:r w:rsidR="00A1704F">
        <w:tab/>
      </w:r>
      <w:r>
        <w:t>API_2_PAH_SEND_1.clr</w:t>
      </w:r>
    </w:p>
    <w:p w:rsidR="00614D2D" w:rsidRDefault="00614D2D" w:rsidP="00614D2D">
      <w:pPr>
        <w:pStyle w:val="B1"/>
        <w:tabs>
          <w:tab w:val="left" w:pos="2268"/>
        </w:tabs>
      </w:pPr>
      <w:r>
        <w:t>Parameter File:</w:t>
      </w:r>
      <w:r w:rsidR="00A1704F">
        <w:tab/>
      </w:r>
      <w:r>
        <w:t>API_2_PAH_SEND_1.par</w:t>
      </w:r>
    </w:p>
    <w:p w:rsidR="00614D2D" w:rsidRDefault="00614D2D" w:rsidP="00614D2D">
      <w:pPr>
        <w:pStyle w:val="H6"/>
        <w:keepNext w:val="0"/>
        <w:keepLines w:val="0"/>
      </w:pPr>
      <w:r>
        <w:t>6.2.7.6.3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Build and send a DISPLAY TEXT command</w:t>
            </w:r>
          </w:p>
          <w:p w:rsidR="00614D2D" w:rsidRDefault="00614D2D">
            <w:pPr>
              <w:pStyle w:val="PL"/>
              <w:rPr>
                <w:noProof w:val="0"/>
              </w:rPr>
            </w:pPr>
            <w:r>
              <w:rPr>
                <w:noProof w:val="0"/>
              </w:rPr>
              <w:t>qualifier = 00h</w:t>
            </w:r>
          </w:p>
          <w:p w:rsidR="00614D2D" w:rsidRDefault="00614D2D">
            <w:pPr>
              <w:pStyle w:val="PL"/>
              <w:rPr>
                <w:noProof w:val="0"/>
              </w:rPr>
            </w:pPr>
            <w:r>
              <w:rPr>
                <w:noProof w:val="0"/>
              </w:rPr>
              <w:t>dcs = 04h</w:t>
            </w:r>
          </w:p>
          <w:p w:rsidR="00614D2D" w:rsidRDefault="00614D2D">
            <w:pPr>
              <w:pStyle w:val="PL"/>
              <w:rPr>
                <w:noProof w:val="0"/>
              </w:rPr>
            </w:pPr>
            <w:r>
              <w:rPr>
                <w:noProof w:val="0"/>
              </w:rPr>
              <w:t>buffer = 'Text'</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DISPLAY TEXT Proactive command</w:t>
            </w:r>
          </w:p>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Terminal Response with General Result = 00</w:t>
            </w:r>
          </w:p>
          <w:p w:rsidR="00614D2D" w:rsidRDefault="00614D2D">
            <w:pPr>
              <w:pStyle w:val="PL"/>
              <w:rPr>
                <w:noProof w:val="0"/>
              </w:rPr>
            </w:pPr>
          </w:p>
          <w:p w:rsidR="00614D2D" w:rsidRDefault="00614D2D">
            <w:pPr>
              <w:pStyle w:val="PL"/>
              <w:rPr>
                <w:rFonts w:ascii="Arial" w:hAnsi="Arial"/>
                <w:noProof w:val="0"/>
                <w:sz w:val="18"/>
              </w:rPr>
            </w:pPr>
            <w:r>
              <w:rPr>
                <w:noProof w:val="0"/>
              </w:rPr>
              <w:t xml:space="preserve">Result TLV = 03 01 00 (command performed successfully) </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send()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Build and send a DISPLAY TEXT command</w:t>
            </w:r>
          </w:p>
          <w:p w:rsidR="00614D2D" w:rsidRDefault="00614D2D">
            <w:pPr>
              <w:pStyle w:val="PL"/>
              <w:rPr>
                <w:noProof w:val="0"/>
              </w:rPr>
            </w:pPr>
            <w:r>
              <w:rPr>
                <w:noProof w:val="0"/>
              </w:rPr>
              <w:t>qualifier = 00h</w:t>
            </w:r>
          </w:p>
          <w:p w:rsidR="00614D2D" w:rsidRDefault="00614D2D">
            <w:pPr>
              <w:pStyle w:val="PL"/>
              <w:rPr>
                <w:noProof w:val="0"/>
              </w:rPr>
            </w:pPr>
            <w:r>
              <w:rPr>
                <w:noProof w:val="0"/>
              </w:rPr>
              <w:t>dcs = 04h</w:t>
            </w:r>
          </w:p>
          <w:p w:rsidR="00614D2D" w:rsidRDefault="00614D2D">
            <w:pPr>
              <w:pStyle w:val="PL"/>
              <w:rPr>
                <w:noProof w:val="0"/>
              </w:rPr>
            </w:pPr>
            <w:r>
              <w:rPr>
                <w:noProof w:val="0"/>
              </w:rPr>
              <w:t>buffer = 'Text'</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DISPLAY TEXT Proactive command</w:t>
            </w:r>
          </w:p>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Terminal Response with General Result = 01, without Additional information on result</w:t>
            </w:r>
          </w:p>
          <w:p w:rsidR="00614D2D" w:rsidRDefault="00614D2D">
            <w:pPr>
              <w:pStyle w:val="PL"/>
              <w:rPr>
                <w:noProof w:val="0"/>
              </w:rPr>
            </w:pPr>
          </w:p>
          <w:p w:rsidR="00614D2D" w:rsidRDefault="00614D2D">
            <w:pPr>
              <w:pStyle w:val="PL"/>
              <w:rPr>
                <w:rFonts w:ascii="Arial" w:hAnsi="Arial"/>
                <w:noProof w:val="0"/>
                <w:sz w:val="18"/>
              </w:rPr>
            </w:pPr>
            <w:r>
              <w:rPr>
                <w:noProof w:val="0"/>
              </w:rPr>
              <w:t>Result TLV = 03 01 01 (command performed with partial comprehension)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send() is 01h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Build and send a DISPLAY TEXT command</w:t>
            </w:r>
          </w:p>
          <w:p w:rsidR="00614D2D" w:rsidRDefault="00614D2D">
            <w:pPr>
              <w:pStyle w:val="PL"/>
              <w:rPr>
                <w:noProof w:val="0"/>
              </w:rPr>
            </w:pPr>
            <w:r>
              <w:rPr>
                <w:noProof w:val="0"/>
              </w:rPr>
              <w:t>qualifier = 00h</w:t>
            </w:r>
          </w:p>
          <w:p w:rsidR="00614D2D" w:rsidRDefault="00614D2D">
            <w:pPr>
              <w:pStyle w:val="PL"/>
              <w:rPr>
                <w:noProof w:val="0"/>
              </w:rPr>
            </w:pPr>
            <w:r>
              <w:rPr>
                <w:noProof w:val="0"/>
              </w:rPr>
              <w:t>dcs = 04h</w:t>
            </w:r>
          </w:p>
          <w:p w:rsidR="00614D2D" w:rsidRDefault="00614D2D">
            <w:pPr>
              <w:pStyle w:val="PL"/>
              <w:rPr>
                <w:noProof w:val="0"/>
              </w:rPr>
            </w:pPr>
            <w:r>
              <w:rPr>
                <w:noProof w:val="0"/>
              </w:rPr>
              <w:t>buffer = 'Text'</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DISPLAY TEXT Proactive command</w:t>
            </w:r>
          </w:p>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Terminal Response with General Result = 01, with Additional information on result</w:t>
            </w:r>
          </w:p>
          <w:p w:rsidR="00614D2D" w:rsidRDefault="00614D2D">
            <w:pPr>
              <w:pStyle w:val="PL"/>
              <w:rPr>
                <w:noProof w:val="0"/>
              </w:rPr>
            </w:pPr>
          </w:p>
          <w:p w:rsidR="00614D2D" w:rsidRDefault="00614D2D">
            <w:pPr>
              <w:pStyle w:val="PL"/>
              <w:rPr>
                <w:rFonts w:ascii="Arial" w:hAnsi="Arial"/>
                <w:noProof w:val="0"/>
                <w:sz w:val="18"/>
              </w:rPr>
            </w:pPr>
            <w:r>
              <w:rPr>
                <w:noProof w:val="0"/>
              </w:rPr>
              <w:t>Result TLV = 03 02 01 55 (command performed with partial comprehension)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send() is 01h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Build and send a DISPLAY TEXT command</w:t>
            </w:r>
          </w:p>
          <w:p w:rsidR="00614D2D" w:rsidRDefault="00614D2D">
            <w:pPr>
              <w:pStyle w:val="PL"/>
              <w:rPr>
                <w:noProof w:val="0"/>
              </w:rPr>
            </w:pPr>
            <w:r>
              <w:rPr>
                <w:noProof w:val="0"/>
              </w:rPr>
              <w:t>qualifier = 00h</w:t>
            </w:r>
          </w:p>
          <w:p w:rsidR="00614D2D" w:rsidRDefault="00614D2D">
            <w:pPr>
              <w:pStyle w:val="PL"/>
              <w:rPr>
                <w:noProof w:val="0"/>
              </w:rPr>
            </w:pPr>
            <w:r>
              <w:rPr>
                <w:noProof w:val="0"/>
              </w:rPr>
              <w:t>dcs = 04h</w:t>
            </w:r>
          </w:p>
          <w:p w:rsidR="00614D2D" w:rsidRDefault="00614D2D">
            <w:pPr>
              <w:pStyle w:val="PL"/>
              <w:rPr>
                <w:rFonts w:ascii="Arial" w:hAnsi="Arial"/>
                <w:noProof w:val="0"/>
                <w:sz w:val="18"/>
              </w:rPr>
            </w:pPr>
            <w:r>
              <w:rPr>
                <w:noProof w:val="0"/>
              </w:rPr>
              <w:t>buffer = 'Text'</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DISPLAY TEXT Proactive command</w:t>
            </w:r>
          </w:p>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Terminal Response with General Result = 02</w:t>
            </w:r>
          </w:p>
          <w:p w:rsidR="00614D2D" w:rsidRDefault="00614D2D">
            <w:pPr>
              <w:pStyle w:val="PL"/>
              <w:rPr>
                <w:noProof w:val="0"/>
              </w:rPr>
            </w:pPr>
          </w:p>
          <w:p w:rsidR="00614D2D" w:rsidRDefault="00614D2D">
            <w:pPr>
              <w:pStyle w:val="PL"/>
              <w:rPr>
                <w:rFonts w:ascii="Arial" w:hAnsi="Arial"/>
                <w:noProof w:val="0"/>
                <w:sz w:val="18"/>
              </w:rPr>
            </w:pPr>
            <w:r>
              <w:rPr>
                <w:noProof w:val="0"/>
              </w:rPr>
              <w:t>Result TLV = 03 04 02 65 43 21 (Missing information)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send() is 02h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Build and send a 7Fh byte command (DISPLAY TEXT)</w:t>
            </w:r>
          </w:p>
          <w:p w:rsidR="00614D2D" w:rsidRDefault="00614D2D">
            <w:pPr>
              <w:pStyle w:val="PL"/>
              <w:rPr>
                <w:noProof w:val="0"/>
                <w:lang w:val="pt-BR"/>
              </w:rPr>
            </w:pPr>
            <w:r>
              <w:rPr>
                <w:noProof w:val="0"/>
                <w:lang w:val="pt-BR"/>
              </w:rPr>
              <w:t>qualifier = 00h</w:t>
            </w:r>
          </w:p>
          <w:p w:rsidR="00614D2D" w:rsidRDefault="00614D2D">
            <w:pPr>
              <w:pStyle w:val="PL"/>
              <w:rPr>
                <w:noProof w:val="0"/>
                <w:lang w:val="pt-BR"/>
              </w:rPr>
            </w:pPr>
            <w:r>
              <w:rPr>
                <w:noProof w:val="0"/>
                <w:lang w:val="pt-BR"/>
              </w:rPr>
              <w:t>dcs = 04h</w:t>
            </w:r>
          </w:p>
          <w:p w:rsidR="00614D2D" w:rsidRDefault="00614D2D">
            <w:pPr>
              <w:pStyle w:val="PL"/>
              <w:rPr>
                <w:noProof w:val="0"/>
                <w:lang w:val="pt-BR"/>
              </w:rPr>
            </w:pPr>
            <w:r>
              <w:rPr>
                <w:noProof w:val="0"/>
                <w:lang w:val="pt-BR"/>
              </w:rPr>
              <w:t>buffer = "UUUUU…"</w:t>
            </w:r>
          </w:p>
          <w:p w:rsidR="00614D2D" w:rsidRDefault="00614D2D">
            <w:pPr>
              <w:pStyle w:val="PL"/>
              <w:rPr>
                <w:rFonts w:ascii="Arial" w:hAnsi="Arial"/>
                <w:noProof w:val="0"/>
                <w:sz w:val="18"/>
              </w:rPr>
            </w:pPr>
            <w:r>
              <w:rPr>
                <w:noProof w:val="0"/>
              </w:rPr>
              <w:t>length = 73h</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DISPLAY TEXT Proactive command</w:t>
            </w:r>
          </w:p>
          <w:p w:rsidR="00614D2D" w:rsidRDefault="00614D2D">
            <w:pPr>
              <w:pStyle w:val="PL"/>
              <w:rPr>
                <w:noProof w:val="0"/>
              </w:rPr>
            </w:pPr>
          </w:p>
          <w:p w:rsidR="00614D2D" w:rsidRDefault="00614D2D">
            <w:pPr>
              <w:pStyle w:val="PL"/>
              <w:rPr>
                <w:noProof w:val="0"/>
              </w:rPr>
            </w:pPr>
            <w:r>
              <w:rPr>
                <w:noProof w:val="0"/>
              </w:rPr>
              <w:t>BER-TLV = D0 7F</w:t>
            </w:r>
          </w:p>
          <w:p w:rsidR="00614D2D" w:rsidRDefault="00614D2D">
            <w:pPr>
              <w:pStyle w:val="PL"/>
              <w:rPr>
                <w:noProof w:val="0"/>
              </w:rPr>
            </w:pPr>
            <w:r>
              <w:rPr>
                <w:noProof w:val="0"/>
              </w:rPr>
              <w:t>Text String TLV = 8D 74 04 55 55 55…</w:t>
            </w:r>
          </w:p>
        </w:tc>
      </w:tr>
      <w:tr w:rsidR="00614D2D" w:rsidTr="00614D2D">
        <w:trPr>
          <w:jc w:val="center"/>
        </w:trPr>
        <w:tc>
          <w:tcPr>
            <w:tcW w:w="425" w:type="dxa"/>
            <w:tcBorders>
              <w:top w:val="single" w:sz="4" w:space="0" w:color="auto"/>
              <w:left w:val="single" w:sz="4" w:space="0" w:color="auto"/>
              <w:bottom w:val="single" w:sz="4" w:space="0" w:color="808080"/>
              <w:right w:val="single" w:sz="4" w:space="0" w:color="auto"/>
            </w:tcBorders>
            <w:hideMark/>
          </w:tcPr>
          <w:p w:rsidR="00614D2D" w:rsidRDefault="00614D2D">
            <w:pPr>
              <w:pStyle w:val="TAC"/>
            </w:pPr>
            <w:r>
              <w:t>10</w:t>
            </w:r>
          </w:p>
        </w:tc>
        <w:tc>
          <w:tcPr>
            <w:tcW w:w="4111" w:type="dxa"/>
            <w:tcBorders>
              <w:top w:val="single" w:sz="4" w:space="0" w:color="auto"/>
              <w:left w:val="single" w:sz="4" w:space="0" w:color="auto"/>
              <w:bottom w:val="single" w:sz="4" w:space="0" w:color="808080"/>
              <w:right w:val="single" w:sz="4" w:space="0" w:color="auto"/>
            </w:tcBorders>
            <w:hideMark/>
          </w:tcPr>
          <w:p w:rsidR="00614D2D" w:rsidRDefault="00614D2D">
            <w:pPr>
              <w:pStyle w:val="TAH"/>
            </w:pPr>
            <w:r>
              <w:t>Build and send a 80h byte command (DISPLAY TEXT)</w:t>
            </w:r>
          </w:p>
          <w:p w:rsidR="00614D2D" w:rsidRDefault="00614D2D">
            <w:pPr>
              <w:pStyle w:val="PL"/>
              <w:keepNext/>
              <w:keepLines/>
              <w:rPr>
                <w:noProof w:val="0"/>
                <w:lang w:val="pt-BR"/>
              </w:rPr>
            </w:pPr>
            <w:r>
              <w:rPr>
                <w:noProof w:val="0"/>
                <w:lang w:val="pt-BR"/>
              </w:rPr>
              <w:t>qualifier = 00h</w:t>
            </w:r>
          </w:p>
          <w:p w:rsidR="00614D2D" w:rsidRDefault="00614D2D">
            <w:pPr>
              <w:pStyle w:val="PL"/>
              <w:keepNext/>
              <w:keepLines/>
              <w:rPr>
                <w:noProof w:val="0"/>
                <w:lang w:val="pt-BR"/>
              </w:rPr>
            </w:pPr>
            <w:r>
              <w:rPr>
                <w:noProof w:val="0"/>
                <w:lang w:val="pt-BR"/>
              </w:rPr>
              <w:t>dcs = 04h</w:t>
            </w:r>
          </w:p>
          <w:p w:rsidR="00614D2D" w:rsidRDefault="00614D2D">
            <w:pPr>
              <w:pStyle w:val="PL"/>
              <w:keepNext/>
              <w:keepLines/>
              <w:rPr>
                <w:noProof w:val="0"/>
                <w:lang w:val="pt-BR"/>
              </w:rPr>
            </w:pPr>
            <w:r>
              <w:rPr>
                <w:noProof w:val="0"/>
                <w:lang w:val="pt-BR"/>
              </w:rPr>
              <w:t>buffer = "UUUUU…"</w:t>
            </w:r>
          </w:p>
          <w:p w:rsidR="00614D2D" w:rsidRDefault="00614D2D">
            <w:pPr>
              <w:pStyle w:val="PL"/>
              <w:keepNext/>
              <w:keepLines/>
              <w:rPr>
                <w:noProof w:val="0"/>
              </w:rPr>
            </w:pPr>
            <w:r>
              <w:rPr>
                <w:noProof w:val="0"/>
              </w:rPr>
              <w:t>length = 74h</w:t>
            </w:r>
          </w:p>
        </w:tc>
        <w:tc>
          <w:tcPr>
            <w:tcW w:w="2835" w:type="dxa"/>
            <w:tcBorders>
              <w:top w:val="single" w:sz="4" w:space="0" w:color="auto"/>
              <w:left w:val="single" w:sz="4" w:space="0" w:color="auto"/>
              <w:bottom w:val="single" w:sz="4" w:space="0" w:color="808080"/>
              <w:right w:val="single" w:sz="4" w:space="0" w:color="auto"/>
            </w:tcBorders>
          </w:tcPr>
          <w:p w:rsidR="00614D2D" w:rsidRDefault="00614D2D">
            <w:pPr>
              <w:pStyle w:val="TAL"/>
            </w:pPr>
          </w:p>
        </w:tc>
        <w:tc>
          <w:tcPr>
            <w:tcW w:w="2410" w:type="dxa"/>
            <w:tcBorders>
              <w:top w:val="single" w:sz="4" w:space="0" w:color="auto"/>
              <w:left w:val="single" w:sz="4" w:space="0" w:color="auto"/>
              <w:bottom w:val="single" w:sz="4" w:space="0" w:color="808080"/>
              <w:right w:val="single" w:sz="4" w:space="0" w:color="auto"/>
            </w:tcBorders>
          </w:tcPr>
          <w:p w:rsidR="00614D2D" w:rsidRDefault="00614D2D">
            <w:pPr>
              <w:pStyle w:val="TAL"/>
            </w:pPr>
            <w:r>
              <w:t>DISPLAY TEXT Proactive command</w:t>
            </w:r>
          </w:p>
          <w:p w:rsidR="00614D2D" w:rsidRDefault="00614D2D">
            <w:pPr>
              <w:pStyle w:val="PL"/>
              <w:keepNext/>
              <w:keepLines/>
              <w:rPr>
                <w:noProof w:val="0"/>
              </w:rPr>
            </w:pPr>
          </w:p>
          <w:p w:rsidR="00614D2D" w:rsidRDefault="00614D2D">
            <w:pPr>
              <w:pStyle w:val="PL"/>
              <w:keepNext/>
              <w:keepLines/>
              <w:rPr>
                <w:noProof w:val="0"/>
              </w:rPr>
            </w:pPr>
            <w:r>
              <w:rPr>
                <w:noProof w:val="0"/>
              </w:rPr>
              <w:t>BER-TLV = D0 81 80</w:t>
            </w:r>
          </w:p>
          <w:p w:rsidR="00614D2D" w:rsidRDefault="00614D2D">
            <w:pPr>
              <w:pStyle w:val="PL"/>
              <w:keepNext/>
              <w:keepLines/>
              <w:rPr>
                <w:noProof w:val="0"/>
              </w:rPr>
            </w:pPr>
            <w:r>
              <w:rPr>
                <w:noProof w:val="0"/>
              </w:rPr>
              <w:t>Text String TLV = 8D 75 04 55 55 55…</w:t>
            </w:r>
          </w:p>
        </w:tc>
      </w:tr>
      <w:tr w:rsidR="00614D2D" w:rsidTr="00614D2D">
        <w:trPr>
          <w:jc w:val="center"/>
        </w:trPr>
        <w:tc>
          <w:tcPr>
            <w:tcW w:w="425" w:type="dxa"/>
            <w:tcBorders>
              <w:top w:val="single" w:sz="4" w:space="0" w:color="auto"/>
              <w:left w:val="single" w:sz="4" w:space="0" w:color="auto"/>
              <w:bottom w:val="single" w:sz="4" w:space="0" w:color="808080"/>
              <w:right w:val="single" w:sz="4" w:space="0" w:color="auto"/>
            </w:tcBorders>
            <w:hideMark/>
          </w:tcPr>
          <w:p w:rsidR="00614D2D" w:rsidRDefault="00614D2D">
            <w:pPr>
              <w:pStyle w:val="TAC"/>
              <w:keepNext w:val="0"/>
              <w:keepLines w:val="0"/>
            </w:pPr>
            <w:r>
              <w:t>11</w:t>
            </w:r>
          </w:p>
        </w:tc>
        <w:tc>
          <w:tcPr>
            <w:tcW w:w="4111" w:type="dxa"/>
            <w:tcBorders>
              <w:top w:val="single" w:sz="4" w:space="0" w:color="auto"/>
              <w:left w:val="single" w:sz="4" w:space="0" w:color="auto"/>
              <w:bottom w:val="single" w:sz="4" w:space="0" w:color="808080"/>
              <w:right w:val="single" w:sz="4" w:space="0" w:color="auto"/>
            </w:tcBorders>
          </w:tcPr>
          <w:p w:rsidR="00614D2D" w:rsidRDefault="00614D2D">
            <w:pPr>
              <w:pStyle w:val="TAH"/>
              <w:keepNext w:val="0"/>
              <w:keepLines w:val="0"/>
            </w:pPr>
            <w:r>
              <w:t>Build and send a maximum length command (length of the handler should be 253)</w:t>
            </w:r>
          </w:p>
          <w:p w:rsidR="00614D2D" w:rsidRDefault="00614D2D">
            <w:pPr>
              <w:pStyle w:val="PL"/>
              <w:rPr>
                <w:noProof w:val="0"/>
              </w:rPr>
            </w:pPr>
          </w:p>
          <w:p w:rsidR="00614D2D" w:rsidRDefault="00614D2D">
            <w:pPr>
              <w:pStyle w:val="PL"/>
              <w:rPr>
                <w:noProof w:val="0"/>
              </w:rPr>
            </w:pPr>
            <w:r>
              <w:rPr>
                <w:noProof w:val="0"/>
              </w:rPr>
              <w:t xml:space="preserve">DISPLAY TEXT: </w:t>
            </w:r>
          </w:p>
          <w:p w:rsidR="00614D2D" w:rsidRDefault="00614D2D">
            <w:pPr>
              <w:pStyle w:val="PL"/>
              <w:rPr>
                <w:noProof w:val="0"/>
              </w:rPr>
            </w:pPr>
            <w:r>
              <w:rPr>
                <w:noProof w:val="0"/>
              </w:rPr>
              <w:t>Qualifier = 0</w:t>
            </w:r>
          </w:p>
          <w:p w:rsidR="00614D2D" w:rsidRDefault="00614D2D">
            <w:pPr>
              <w:pStyle w:val="PL"/>
              <w:rPr>
                <w:noProof w:val="0"/>
              </w:rPr>
            </w:pPr>
            <w:r>
              <w:rPr>
                <w:noProof w:val="0"/>
              </w:rPr>
              <w:t>dcs = 4</w:t>
            </w:r>
          </w:p>
          <w:p w:rsidR="00614D2D" w:rsidRDefault="00614D2D">
            <w:pPr>
              <w:pStyle w:val="PL"/>
              <w:rPr>
                <w:noProof w:val="0"/>
              </w:rPr>
            </w:pPr>
            <w:r>
              <w:rPr>
                <w:noProof w:val="0"/>
              </w:rPr>
              <w:t>buffer = "UUU…"</w:t>
            </w:r>
          </w:p>
          <w:p w:rsidR="00614D2D" w:rsidRDefault="00614D2D">
            <w:pPr>
              <w:pStyle w:val="PL"/>
              <w:rPr>
                <w:noProof w:val="0"/>
              </w:rPr>
            </w:pPr>
            <w:r>
              <w:rPr>
                <w:noProof w:val="0"/>
              </w:rPr>
              <w:t>offset = 0</w:t>
            </w:r>
          </w:p>
          <w:p w:rsidR="00614D2D" w:rsidRDefault="00614D2D">
            <w:pPr>
              <w:pStyle w:val="PL"/>
              <w:rPr>
                <w:noProof w:val="0"/>
              </w:rPr>
            </w:pPr>
            <w:r>
              <w:rPr>
                <w:noProof w:val="0"/>
              </w:rPr>
              <w:t>length = 240</w:t>
            </w:r>
          </w:p>
        </w:tc>
        <w:tc>
          <w:tcPr>
            <w:tcW w:w="2835"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r>
              <w:t>DISPLAY TEXT Proactive command</w:t>
            </w:r>
          </w:p>
          <w:p w:rsidR="00614D2D" w:rsidRDefault="00614D2D">
            <w:pPr>
              <w:pStyle w:val="PL"/>
              <w:rPr>
                <w:noProof w:val="0"/>
              </w:rPr>
            </w:pPr>
          </w:p>
          <w:p w:rsidR="00614D2D" w:rsidRDefault="00614D2D">
            <w:pPr>
              <w:pStyle w:val="PL"/>
              <w:rPr>
                <w:noProof w:val="0"/>
              </w:rPr>
            </w:pPr>
            <w:r>
              <w:rPr>
                <w:noProof w:val="0"/>
              </w:rPr>
              <w:t>BER-TLV = D0 81 FD</w:t>
            </w:r>
          </w:p>
          <w:p w:rsidR="00614D2D" w:rsidRDefault="00614D2D">
            <w:pPr>
              <w:pStyle w:val="PL"/>
              <w:rPr>
                <w:rFonts w:ascii="Arial" w:hAnsi="Arial"/>
                <w:b/>
                <w:noProof w:val="0"/>
                <w:sz w:val="18"/>
              </w:rPr>
            </w:pPr>
            <w:r>
              <w:rPr>
                <w:noProof w:val="0"/>
              </w:rPr>
              <w:t>Text String TLV = 8D 81 F1 04 55 55…</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Verify that the Proactive Handler is not modified after a send()</w:t>
            </w:r>
          </w:p>
          <w:p w:rsidR="00614D2D" w:rsidRDefault="00614D2D">
            <w:pPr>
              <w:pStyle w:val="TAH"/>
              <w:keepNext w:val="0"/>
              <w:keepLines w:val="0"/>
            </w:pPr>
            <w:r>
              <w:t>Build a DISPLAY TEXT command</w:t>
            </w:r>
          </w:p>
          <w:p w:rsidR="00614D2D" w:rsidRDefault="00614D2D">
            <w:pPr>
              <w:pStyle w:val="TAH"/>
              <w:keepNext w:val="0"/>
              <w:keepLines w:val="0"/>
            </w:pP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tcPr>
          <w:p w:rsidR="00614D2D" w:rsidRDefault="00614D2D">
            <w:pPr>
              <w:pStyle w:val="TAH"/>
              <w:keepNext w:val="0"/>
              <w:keepLines w:val="0"/>
            </w:pPr>
            <w:r>
              <w:t>Copy ProactiveHandler to source byte array</w:t>
            </w:r>
          </w:p>
          <w:p w:rsidR="00614D2D" w:rsidRDefault="00614D2D">
            <w:pPr>
              <w:pStyle w:val="TAH"/>
              <w:keepNext w:val="0"/>
              <w:keepLines w:val="0"/>
            </w:pPr>
          </w:p>
        </w:tc>
        <w:tc>
          <w:tcPr>
            <w:tcW w:w="2835" w:type="dxa"/>
            <w:tcBorders>
              <w:top w:val="nil"/>
              <w:left w:val="single" w:sz="4" w:space="0" w:color="auto"/>
              <w:bottom w:val="nil"/>
              <w:right w:val="single" w:sz="4" w:space="0" w:color="auto"/>
            </w:tcBorders>
          </w:tcPr>
          <w:p w:rsidR="00614D2D" w:rsidRDefault="00614D2D">
            <w:pPr>
              <w:pStyle w:val="TAL"/>
              <w:keepNext w:val="0"/>
              <w:keepLines w:val="0"/>
            </w:pPr>
          </w:p>
        </w:tc>
        <w:tc>
          <w:tcPr>
            <w:tcW w:w="2410"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tcPr>
          <w:p w:rsidR="00614D2D" w:rsidRDefault="00614D2D">
            <w:pPr>
              <w:pStyle w:val="TAH"/>
              <w:keepNext w:val="0"/>
              <w:keepLines w:val="0"/>
            </w:pPr>
            <w:r>
              <w:t>Send command</w:t>
            </w:r>
          </w:p>
          <w:p w:rsidR="00614D2D" w:rsidRDefault="00614D2D">
            <w:pPr>
              <w:pStyle w:val="TAH"/>
              <w:keepNext w:val="0"/>
              <w:keepLines w:val="0"/>
            </w:pPr>
          </w:p>
        </w:tc>
        <w:tc>
          <w:tcPr>
            <w:tcW w:w="2835" w:type="dxa"/>
            <w:tcBorders>
              <w:top w:val="nil"/>
              <w:left w:val="single" w:sz="4" w:space="0" w:color="auto"/>
              <w:bottom w:val="nil"/>
              <w:right w:val="single" w:sz="4" w:space="0" w:color="auto"/>
            </w:tcBorders>
          </w:tcPr>
          <w:p w:rsidR="00614D2D" w:rsidRDefault="00614D2D">
            <w:pPr>
              <w:pStyle w:val="TAL"/>
              <w:keepNext w:val="0"/>
              <w:keepLines w:val="0"/>
            </w:pPr>
          </w:p>
        </w:tc>
        <w:tc>
          <w:tcPr>
            <w:tcW w:w="2410"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tcPr>
          <w:p w:rsidR="00614D2D" w:rsidRDefault="00614D2D">
            <w:pPr>
              <w:pStyle w:val="TAH"/>
              <w:keepNext w:val="0"/>
              <w:keepLines w:val="0"/>
            </w:pPr>
            <w:r>
              <w:t>Copy ProactiveHandler to destination byte array</w:t>
            </w:r>
          </w:p>
          <w:p w:rsidR="00614D2D" w:rsidRDefault="00614D2D">
            <w:pPr>
              <w:pStyle w:val="TAH"/>
              <w:keepNext w:val="0"/>
              <w:keepLines w:val="0"/>
            </w:pPr>
          </w:p>
        </w:tc>
        <w:tc>
          <w:tcPr>
            <w:tcW w:w="2835" w:type="dxa"/>
            <w:tcBorders>
              <w:top w:val="nil"/>
              <w:left w:val="single" w:sz="4" w:space="0" w:color="auto"/>
              <w:bottom w:val="nil"/>
              <w:right w:val="single" w:sz="4" w:space="0" w:color="auto"/>
            </w:tcBorders>
          </w:tcPr>
          <w:p w:rsidR="00614D2D" w:rsidRDefault="00614D2D">
            <w:pPr>
              <w:pStyle w:val="TAL"/>
              <w:keepNext w:val="0"/>
              <w:keepLines w:val="0"/>
            </w:pPr>
          </w:p>
        </w:tc>
        <w:tc>
          <w:tcPr>
            <w:tcW w:w="2410"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Compare source and destination</w:t>
            </w:r>
          </w:p>
        </w:tc>
        <w:tc>
          <w:tcPr>
            <w:tcW w:w="2835" w:type="dxa"/>
            <w:tcBorders>
              <w:top w:val="nil"/>
              <w:left w:val="single" w:sz="4" w:space="0" w:color="auto"/>
              <w:bottom w:val="nil"/>
              <w:right w:val="single" w:sz="4" w:space="0" w:color="auto"/>
            </w:tcBorders>
            <w:hideMark/>
          </w:tcPr>
          <w:p w:rsidR="00614D2D" w:rsidRDefault="00614D2D">
            <w:pPr>
              <w:pStyle w:val="TAL"/>
              <w:keepNext w:val="0"/>
              <w:keepLines w:val="0"/>
            </w:pPr>
            <w:r>
              <w:t>Source and destination are identical</w:t>
            </w:r>
          </w:p>
        </w:tc>
        <w:tc>
          <w:tcPr>
            <w:tcW w:w="2410" w:type="dxa"/>
            <w:tcBorders>
              <w:top w:val="nil"/>
              <w:left w:val="single" w:sz="4" w:space="0" w:color="auto"/>
              <w:bottom w:val="nil"/>
              <w:right w:val="single" w:sz="4" w:space="0" w:color="auto"/>
            </w:tcBorders>
          </w:tcPr>
          <w:p w:rsidR="00614D2D" w:rsidRDefault="00614D2D">
            <w:pPr>
              <w:pStyle w:val="CommentText"/>
            </w:pPr>
          </w:p>
        </w:tc>
      </w:tr>
      <w:tr w:rsidR="00614D2D" w:rsidTr="00614D2D">
        <w:trPr>
          <w:jc w:val="center"/>
        </w:trPr>
        <w:tc>
          <w:tcPr>
            <w:tcW w:w="425" w:type="dxa"/>
            <w:tcBorders>
              <w:top w:val="single" w:sz="4" w:space="0" w:color="auto"/>
              <w:left w:val="single" w:sz="4" w:space="0" w:color="auto"/>
              <w:bottom w:val="single" w:sz="4" w:space="0" w:color="808080"/>
              <w:right w:val="single" w:sz="4" w:space="0" w:color="auto"/>
            </w:tcBorders>
            <w:hideMark/>
          </w:tcPr>
          <w:p w:rsidR="00614D2D" w:rsidRDefault="00614D2D">
            <w:pPr>
              <w:pStyle w:val="TAC"/>
              <w:keepNext w:val="0"/>
              <w:keepLines w:val="0"/>
            </w:pPr>
            <w:r>
              <w:t>13</w:t>
            </w:r>
          </w:p>
        </w:tc>
        <w:tc>
          <w:tcPr>
            <w:tcW w:w="4111" w:type="dxa"/>
            <w:tcBorders>
              <w:top w:val="single" w:sz="4" w:space="0" w:color="auto"/>
              <w:left w:val="single" w:sz="4" w:space="0" w:color="auto"/>
              <w:bottom w:val="single" w:sz="4" w:space="0" w:color="808080"/>
              <w:right w:val="single" w:sz="4" w:space="0" w:color="auto"/>
            </w:tcBorders>
            <w:hideMark/>
          </w:tcPr>
          <w:p w:rsidR="00614D2D" w:rsidRDefault="00614D2D">
            <w:pPr>
              <w:pStyle w:val="TAH"/>
              <w:keepNext w:val="0"/>
              <w:keepLines w:val="0"/>
            </w:pPr>
            <w:r>
              <w:t>Build and send a DISPLAY TEXT command</w:t>
            </w:r>
          </w:p>
          <w:p w:rsidR="00614D2D" w:rsidRDefault="00614D2D">
            <w:pPr>
              <w:pStyle w:val="TAH"/>
              <w:keepNext w:val="0"/>
              <w:keepLines w:val="0"/>
            </w:pPr>
            <w:r>
              <w:t>Verify there is no invocation of select() or deselect() method.</w:t>
            </w:r>
          </w:p>
        </w:tc>
        <w:tc>
          <w:tcPr>
            <w:tcW w:w="2835"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single" w:sz="4" w:space="0" w:color="808080"/>
              <w:right w:val="single" w:sz="4" w:space="0" w:color="auto"/>
            </w:tcBorders>
            <w:hideMark/>
          </w:tcPr>
          <w:p w:rsidR="00614D2D" w:rsidRDefault="00614D2D">
            <w:pPr>
              <w:pStyle w:val="TAL"/>
              <w:keepNext w:val="0"/>
              <w:keepLines w:val="0"/>
              <w:rPr>
                <w:b/>
              </w:rPr>
            </w:pPr>
            <w:r>
              <w:t>DISPLAY TEXT Proactive command</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14</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Build and send a DISPLAY TEXT command</w:t>
            </w:r>
          </w:p>
          <w:p w:rsidR="00614D2D" w:rsidRDefault="00614D2D">
            <w:pPr>
              <w:pStyle w:val="TAL"/>
              <w:keepNext w:val="0"/>
              <w:keepLines w:val="0"/>
            </w:pP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r>
              <w:t>DISPLAY TEXT Proactive command</w:t>
            </w:r>
          </w:p>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Terminal Response with 2 Result TLV</w:t>
            </w:r>
          </w:p>
          <w:p w:rsidR="00614D2D" w:rsidRDefault="00614D2D">
            <w:pPr>
              <w:pStyle w:val="PL"/>
              <w:rPr>
                <w:noProof w:val="0"/>
              </w:rPr>
            </w:pPr>
          </w:p>
          <w:p w:rsidR="00614D2D" w:rsidRDefault="00614D2D">
            <w:pPr>
              <w:pStyle w:val="PL"/>
              <w:rPr>
                <w:noProof w:val="0"/>
              </w:rPr>
            </w:pPr>
            <w:r>
              <w:rPr>
                <w:noProof w:val="0"/>
              </w:rPr>
              <w:t>1</w:t>
            </w:r>
            <w:r>
              <w:rPr>
                <w:noProof w:val="0"/>
                <w:vertAlign w:val="superscript"/>
              </w:rPr>
              <w:t>st</w:t>
            </w:r>
            <w:r>
              <w:rPr>
                <w:noProof w:val="0"/>
              </w:rPr>
              <w:t xml:space="preserve"> Result TLV = 03 02 02 12</w:t>
            </w:r>
          </w:p>
          <w:p w:rsidR="00614D2D" w:rsidRDefault="00614D2D">
            <w:pPr>
              <w:pStyle w:val="PL"/>
              <w:rPr>
                <w:rFonts w:ascii="Arial" w:hAnsi="Arial"/>
                <w:noProof w:val="0"/>
                <w:sz w:val="18"/>
              </w:rPr>
            </w:pPr>
            <w:r>
              <w:rPr>
                <w:noProof w:val="0"/>
              </w:rPr>
              <w:t>2</w:t>
            </w:r>
            <w:r>
              <w:rPr>
                <w:noProof w:val="0"/>
                <w:vertAlign w:val="superscript"/>
              </w:rPr>
              <w:t>nd</w:t>
            </w:r>
            <w:r>
              <w:rPr>
                <w:noProof w:val="0"/>
              </w:rPr>
              <w:t xml:space="preserve"> Result TLV = 03 03 03 34 56</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send() is 02h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15</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Build and send a DISPLAY TEXT command</w:t>
            </w:r>
          </w:p>
          <w:p w:rsidR="00614D2D" w:rsidRDefault="00614D2D">
            <w:pPr>
              <w:pStyle w:val="TAH"/>
              <w:keepNext w:val="0"/>
              <w:keepLines w:val="0"/>
            </w:pP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r>
              <w:t>DISPLAY TEXT Proactive command</w:t>
            </w:r>
          </w:p>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Terminal Response without Result Simple TLV</w:t>
            </w:r>
          </w:p>
          <w:p w:rsidR="00614D2D" w:rsidRDefault="00614D2D">
            <w:pPr>
              <w:pStyle w:val="TAH"/>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 by send()</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16</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Build and send a DISPLAY TEXT command</w:t>
            </w:r>
          </w:p>
          <w:p w:rsidR="00614D2D" w:rsidRDefault="00614D2D">
            <w:pPr>
              <w:pStyle w:val="TAH"/>
              <w:keepNext w:val="0"/>
              <w:keepLines w:val="0"/>
            </w:pP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r>
              <w:t>DISPLAY TEXT Proactive command</w:t>
            </w:r>
          </w:p>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Terminal Response without general result byte in the Simple TLV</w:t>
            </w:r>
          </w:p>
          <w:p w:rsidR="00614D2D" w:rsidRDefault="00614D2D">
            <w:pPr>
              <w:pStyle w:val="PL"/>
              <w:rPr>
                <w:noProof w:val="0"/>
              </w:rPr>
            </w:pPr>
          </w:p>
          <w:p w:rsidR="00614D2D" w:rsidRDefault="00614D2D">
            <w:pPr>
              <w:pStyle w:val="PL"/>
              <w:rPr>
                <w:rFonts w:ascii="Arial" w:hAnsi="Arial"/>
                <w:noProof w:val="0"/>
                <w:sz w:val="18"/>
              </w:rPr>
            </w:pPr>
            <w:r>
              <w:rPr>
                <w:noProof w:val="0"/>
              </w:rPr>
              <w:t>Result TLV = 03 00</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 by send()</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6.2.7.6.4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549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549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54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1, 3, 5, 7, 9, 10, 11, 12, 13, 14</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54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2, 4, 6, 8, 14</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54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54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N5</w:t>
            </w:r>
          </w:p>
        </w:tc>
        <w:tc>
          <w:tcPr>
            <w:tcW w:w="54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checked in Framework tests: FWK_API_TRAN</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54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54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C3</w:t>
            </w:r>
          </w:p>
        </w:tc>
        <w:tc>
          <w:tcPr>
            <w:tcW w:w="54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checked in the Framework test : FWK_PCS_PCCO (test case 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C4</w:t>
            </w:r>
          </w:p>
        </w:tc>
        <w:tc>
          <w:tcPr>
            <w:tcW w:w="5491"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checked in the Framework test : FWK_PCS_PCCO (test cases 2 to 3)</w:t>
            </w:r>
          </w:p>
        </w:tc>
      </w:tr>
    </w:tbl>
    <w:p w:rsidR="00614D2D" w:rsidRDefault="00614D2D" w:rsidP="00614D2D"/>
    <w:p w:rsidR="00614D2D" w:rsidRDefault="00614D2D" w:rsidP="00614D2D">
      <w:pPr>
        <w:pStyle w:val="Heading4"/>
        <w:keepNext w:val="0"/>
        <w:keepLines w:val="0"/>
      </w:pPr>
      <w:bookmarkStart w:id="348" w:name="_Toc51826758"/>
      <w:bookmarkStart w:id="349" w:name="_Toc117070439"/>
      <w:bookmarkStart w:id="350" w:name="_Toc51828201"/>
      <w:r>
        <w:t>6.2.7.7</w:t>
      </w:r>
      <w:r>
        <w:tab/>
        <w:t>Method getLength</w:t>
      </w:r>
      <w:bookmarkEnd w:id="348"/>
      <w:bookmarkEnd w:id="349"/>
      <w:bookmarkEnd w:id="350"/>
    </w:p>
    <w:p w:rsidR="00614D2D" w:rsidRDefault="00614D2D" w:rsidP="00614D2D">
      <w:r>
        <w:t>Test Area Reference API_2_PAH_GLEN</w:t>
      </w:r>
    </w:p>
    <w:p w:rsidR="00614D2D" w:rsidRDefault="00614D2D" w:rsidP="00614D2D">
      <w:pPr>
        <w:pStyle w:val="H6"/>
        <w:keepNext w:val="0"/>
        <w:keepLines w:val="0"/>
      </w:pPr>
      <w:r>
        <w:t>6.2.7.7.1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short getLength()</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6.2.7.7.1.1</w:t>
      </w:r>
      <w:r>
        <w:tab/>
        <w:t>Normal execution</w:t>
      </w:r>
    </w:p>
    <w:p w:rsidR="00614D2D" w:rsidRDefault="00614D2D" w:rsidP="00614D2D">
      <w:pPr>
        <w:pStyle w:val="ListBullet"/>
        <w:numPr>
          <w:ilvl w:val="0"/>
          <w:numId w:val="2"/>
        </w:numPr>
        <w:ind w:left="568" w:hanging="284"/>
      </w:pPr>
      <w:r>
        <w:t>CRRN1: returns the length in bytes of the TLV list.</w:t>
      </w:r>
    </w:p>
    <w:p w:rsidR="00614D2D" w:rsidRDefault="00614D2D" w:rsidP="00614D2D">
      <w:pPr>
        <w:pStyle w:val="H6"/>
        <w:keepNext w:val="0"/>
        <w:keepLines w:val="0"/>
      </w:pPr>
      <w:r>
        <w:t>6.2.7.7.1.2</w:t>
      </w:r>
      <w:r>
        <w:tab/>
        <w:t>Parameter errors</w:t>
      </w:r>
    </w:p>
    <w:p w:rsidR="00614D2D" w:rsidRDefault="00614D2D" w:rsidP="00614D2D">
      <w:r>
        <w:t>No requirements.</w:t>
      </w:r>
    </w:p>
    <w:p w:rsidR="00614D2D" w:rsidRDefault="00614D2D" w:rsidP="00614D2D">
      <w:pPr>
        <w:pStyle w:val="H6"/>
        <w:keepNext w:val="0"/>
        <w:keepLines w:val="0"/>
      </w:pPr>
      <w:r>
        <w:t>6.2.7.7.1.3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ToolkitException.HANDLER_NOT_AVAILABLE.</w:t>
      </w:r>
    </w:p>
    <w:p w:rsidR="00614D2D" w:rsidRDefault="00614D2D" w:rsidP="00614D2D">
      <w:pPr>
        <w:pStyle w:val="H6"/>
        <w:keepNext w:val="0"/>
        <w:keepLines w:val="0"/>
      </w:pPr>
      <w:r>
        <w:t>6.2.7.7.2</w:t>
      </w:r>
      <w:r>
        <w:tab/>
        <w:t>Test Suite files</w:t>
      </w:r>
    </w:p>
    <w:p w:rsidR="00614D2D" w:rsidRDefault="00614D2D" w:rsidP="00614D2D">
      <w:pPr>
        <w:pStyle w:val="B1"/>
        <w:tabs>
          <w:tab w:val="left" w:pos="2268"/>
        </w:tabs>
      </w:pPr>
      <w:r>
        <w:t>Test Script:</w:t>
      </w:r>
      <w:r w:rsidR="00A1704F">
        <w:tab/>
      </w:r>
      <w:r>
        <w:t>API_2_PAH_GLEN_1.scr</w:t>
      </w:r>
    </w:p>
    <w:p w:rsidR="00614D2D" w:rsidRDefault="00614D2D" w:rsidP="00614D2D">
      <w:pPr>
        <w:pStyle w:val="B1"/>
        <w:tabs>
          <w:tab w:val="left" w:pos="2268"/>
        </w:tabs>
      </w:pPr>
      <w:r>
        <w:t>Test Applet:</w:t>
      </w:r>
      <w:r w:rsidR="00A1704F">
        <w:tab/>
      </w:r>
      <w:r>
        <w:t>API_2_PAH_GLEN_1.java</w:t>
      </w:r>
    </w:p>
    <w:p w:rsidR="00614D2D" w:rsidRDefault="00614D2D" w:rsidP="00614D2D">
      <w:pPr>
        <w:pStyle w:val="B1"/>
        <w:tabs>
          <w:tab w:val="left" w:pos="2268"/>
        </w:tabs>
      </w:pPr>
      <w:r>
        <w:t>Load Script:</w:t>
      </w:r>
      <w:r w:rsidR="00A1704F">
        <w:tab/>
      </w:r>
      <w:r>
        <w:t xml:space="preserve">API_2_PAH_GLEN_1.ldr </w:t>
      </w:r>
    </w:p>
    <w:p w:rsidR="00614D2D" w:rsidRDefault="00614D2D" w:rsidP="00614D2D">
      <w:pPr>
        <w:pStyle w:val="B1"/>
        <w:tabs>
          <w:tab w:val="left" w:pos="2268"/>
        </w:tabs>
      </w:pPr>
      <w:r>
        <w:t>Cleanup Script:</w:t>
      </w:r>
      <w:r w:rsidR="00A1704F">
        <w:tab/>
      </w:r>
      <w:r>
        <w:t>API_2_PAH_GLEN_1.clr</w:t>
      </w:r>
    </w:p>
    <w:p w:rsidR="00614D2D" w:rsidRDefault="00614D2D" w:rsidP="00614D2D">
      <w:pPr>
        <w:pStyle w:val="B1"/>
        <w:tabs>
          <w:tab w:val="left" w:pos="2268"/>
        </w:tabs>
      </w:pPr>
      <w:r>
        <w:t>Parameter File:</w:t>
      </w:r>
      <w:r w:rsidR="00A1704F">
        <w:tab/>
      </w:r>
      <w:r>
        <w:t>API_2_PAH_GLEN_1.par</w:t>
      </w:r>
    </w:p>
    <w:p w:rsidR="00614D2D" w:rsidRDefault="00614D2D" w:rsidP="00614D2D">
      <w:pPr>
        <w:pStyle w:val="H6"/>
        <w:keepNext w:val="0"/>
        <w:keepLines w:val="0"/>
      </w:pPr>
      <w:r>
        <w:t>6.2.7.7.3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Clear the handler</w:t>
            </w:r>
          </w:p>
          <w:p w:rsidR="00614D2D" w:rsidRDefault="00614D2D">
            <w:pPr>
              <w:pStyle w:val="PL"/>
              <w:rPr>
                <w:noProof w:val="0"/>
              </w:rPr>
            </w:pPr>
            <w:r>
              <w:rPr>
                <w:noProof w:val="0"/>
              </w:rPr>
              <w:t>getLength()</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getLength() is 0</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Call the init() method</w:t>
            </w:r>
          </w:p>
          <w:p w:rsidR="00614D2D" w:rsidRDefault="00614D2D">
            <w:pPr>
              <w:pStyle w:val="PL"/>
              <w:rPr>
                <w:noProof w:val="0"/>
              </w:rPr>
            </w:pPr>
            <w:r>
              <w:rPr>
                <w:noProof w:val="0"/>
              </w:rPr>
              <w:t>getLength()</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getLength() is 9</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Call the initDisplayText() method, with buffer length = 240</w:t>
            </w:r>
          </w:p>
          <w:p w:rsidR="00614D2D" w:rsidRDefault="00614D2D">
            <w:pPr>
              <w:pStyle w:val="PL"/>
              <w:rPr>
                <w:noProof w:val="0"/>
              </w:rPr>
            </w:pPr>
            <w:r>
              <w:rPr>
                <w:noProof w:val="0"/>
              </w:rPr>
              <w:t>getLength()</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getLength() is 253</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Build a 7Fh Proactive Handler</w:t>
            </w:r>
          </w:p>
          <w:p w:rsidR="00614D2D" w:rsidRDefault="00614D2D">
            <w:pPr>
              <w:pStyle w:val="PL"/>
              <w:rPr>
                <w:noProof w:val="0"/>
              </w:rPr>
            </w:pPr>
            <w:r>
              <w:rPr>
                <w:noProof w:val="0"/>
              </w:rPr>
              <w:t>getLength()</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getLength() is 7Fh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Build a 80h Proactive Handler</w:t>
            </w:r>
          </w:p>
          <w:p w:rsidR="00614D2D" w:rsidRDefault="00614D2D">
            <w:pPr>
              <w:pStyle w:val="PL"/>
              <w:rPr>
                <w:noProof w:val="0"/>
              </w:rPr>
            </w:pPr>
            <w:r>
              <w:rPr>
                <w:noProof w:val="0"/>
              </w:rPr>
              <w:t>getLength()</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getLength() is 80h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6.2.7.7.4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140"/>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1, 2, 3, 4, 5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Proactive Handler</w:t>
            </w:r>
          </w:p>
        </w:tc>
      </w:tr>
    </w:tbl>
    <w:p w:rsidR="00614D2D" w:rsidRDefault="00614D2D" w:rsidP="00614D2D"/>
    <w:p w:rsidR="00614D2D" w:rsidRDefault="00614D2D" w:rsidP="00614D2D">
      <w:pPr>
        <w:pStyle w:val="Heading4"/>
        <w:keepNext w:val="0"/>
        <w:keepLines w:val="0"/>
      </w:pPr>
      <w:bookmarkStart w:id="351" w:name="_Toc51826759"/>
      <w:bookmarkStart w:id="352" w:name="_Toc117070440"/>
      <w:bookmarkStart w:id="353" w:name="_Toc51828202"/>
      <w:r>
        <w:t>6.2.7.8</w:t>
      </w:r>
      <w:r>
        <w:tab/>
        <w:t>Method copy</w:t>
      </w:r>
      <w:bookmarkEnd w:id="351"/>
      <w:bookmarkEnd w:id="352"/>
      <w:bookmarkEnd w:id="353"/>
    </w:p>
    <w:p w:rsidR="00614D2D" w:rsidRDefault="00614D2D" w:rsidP="00614D2D">
      <w:r>
        <w:t>Test Area Reference API_2_PAH_COPY_BSS</w:t>
      </w:r>
    </w:p>
    <w:p w:rsidR="00614D2D" w:rsidRDefault="00614D2D" w:rsidP="00614D2D">
      <w:pPr>
        <w:pStyle w:val="H6"/>
        <w:keepNext w:val="0"/>
        <w:keepLines w:val="0"/>
      </w:pPr>
      <w:r>
        <w:t>6.2.7.8.1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 xml:space="preserve">public short copy(byte[] dstBuffer, </w:t>
      </w:r>
    </w:p>
    <w:p w:rsidR="00614D2D" w:rsidRDefault="00614D2D" w:rsidP="00614D2D">
      <w:pPr>
        <w:pStyle w:val="PL"/>
        <w:rPr>
          <w:noProof w:val="0"/>
        </w:rPr>
      </w:pPr>
      <w:r>
        <w:rPr>
          <w:noProof w:val="0"/>
        </w:rPr>
        <w:t xml:space="preserve">                  short dstOffset,</w:t>
      </w:r>
    </w:p>
    <w:p w:rsidR="00614D2D" w:rsidRDefault="00614D2D" w:rsidP="00614D2D">
      <w:pPr>
        <w:pStyle w:val="PL"/>
        <w:rPr>
          <w:noProof w:val="0"/>
        </w:rPr>
      </w:pPr>
      <w:r>
        <w:rPr>
          <w:noProof w:val="0"/>
        </w:rPr>
        <w:t xml:space="preserve">                  short dstLength)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6.2.7.8.1.1</w:t>
      </w:r>
      <w:r>
        <w:tab/>
        <w:t>Normal execution</w:t>
      </w:r>
    </w:p>
    <w:p w:rsidR="00614D2D" w:rsidRDefault="00614D2D" w:rsidP="00614D2D">
      <w:pPr>
        <w:pStyle w:val="ListBullet"/>
        <w:numPr>
          <w:ilvl w:val="0"/>
          <w:numId w:val="2"/>
        </w:numPr>
        <w:ind w:left="568" w:hanging="284"/>
      </w:pPr>
      <w:r>
        <w:t>CRRN1: copies the simple TLV list contained in the handler to the destination byte array.</w:t>
      </w:r>
    </w:p>
    <w:p w:rsidR="00614D2D" w:rsidRDefault="00614D2D" w:rsidP="00614D2D">
      <w:pPr>
        <w:pStyle w:val="ListBullet"/>
        <w:numPr>
          <w:ilvl w:val="0"/>
          <w:numId w:val="2"/>
        </w:numPr>
        <w:ind w:left="568" w:hanging="284"/>
      </w:pPr>
      <w:r>
        <w:t>CRRN2: returns dstOffset + dstLength.</w:t>
      </w:r>
    </w:p>
    <w:p w:rsidR="00614D2D" w:rsidRDefault="00614D2D" w:rsidP="00614D2D">
      <w:pPr>
        <w:pStyle w:val="H6"/>
        <w:keepNext w:val="0"/>
        <w:keepLines w:val="0"/>
      </w:pPr>
      <w:r>
        <w:t>6.2.7.8.1.2</w:t>
      </w:r>
      <w:r>
        <w:tab/>
        <w:t>Parameter errors</w:t>
      </w:r>
    </w:p>
    <w:p w:rsidR="00614D2D" w:rsidRDefault="00614D2D" w:rsidP="00614D2D">
      <w:pPr>
        <w:pStyle w:val="ListBullet"/>
        <w:numPr>
          <w:ilvl w:val="0"/>
          <w:numId w:val="2"/>
        </w:numPr>
        <w:ind w:left="568" w:hanging="284"/>
      </w:pPr>
      <w:r>
        <w:t>CRRP1: if dstBuffer is null a NullPointerException is thrown.</w:t>
      </w:r>
    </w:p>
    <w:p w:rsidR="00614D2D" w:rsidRDefault="00614D2D" w:rsidP="00614D2D">
      <w:pPr>
        <w:pStyle w:val="ListBullet"/>
        <w:numPr>
          <w:ilvl w:val="0"/>
          <w:numId w:val="2"/>
        </w:numPr>
        <w:ind w:left="568" w:hanging="284"/>
      </w:pPr>
      <w:r>
        <w:t>CRRP2: if dstOffset or dstLength or both would cause access outside array bounds, or if dstLength is negative, an ArrayIndexOutOfBoundsException is thrown.</w:t>
      </w:r>
    </w:p>
    <w:p w:rsidR="00614D2D" w:rsidRDefault="00614D2D" w:rsidP="00614D2D">
      <w:pPr>
        <w:pStyle w:val="ListBullet"/>
        <w:numPr>
          <w:ilvl w:val="0"/>
          <w:numId w:val="2"/>
        </w:numPr>
        <w:ind w:left="568" w:hanging="284"/>
      </w:pPr>
      <w:r>
        <w:t>CRRP3: if dstLength is grater than the length of the simple TLV List, an instance of ToolkitException shall be thrown. The reason code shall be ToolkitException. OUT_OF_TLV_BOUNDARIES.</w:t>
      </w:r>
    </w:p>
    <w:p w:rsidR="00614D2D" w:rsidRDefault="00614D2D" w:rsidP="00614D2D">
      <w:pPr>
        <w:pStyle w:val="H6"/>
        <w:keepNext w:val="0"/>
        <w:keepLines w:val="0"/>
      </w:pPr>
      <w:r>
        <w:t>6.2.7.8.1.3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 HANDLER_NOT_AVAILABLE.</w:t>
      </w:r>
    </w:p>
    <w:p w:rsidR="00614D2D" w:rsidRDefault="00614D2D" w:rsidP="00614D2D">
      <w:pPr>
        <w:pStyle w:val="H6"/>
        <w:keepNext w:val="0"/>
        <w:keepLines w:val="0"/>
      </w:pPr>
      <w:r>
        <w:t>6.2.7.8.2</w:t>
      </w:r>
      <w:r>
        <w:tab/>
        <w:t>Test Suite files</w:t>
      </w:r>
    </w:p>
    <w:p w:rsidR="00614D2D" w:rsidRDefault="00614D2D" w:rsidP="00614D2D">
      <w:pPr>
        <w:pStyle w:val="B1"/>
        <w:tabs>
          <w:tab w:val="left" w:pos="2268"/>
        </w:tabs>
      </w:pPr>
      <w:r>
        <w:t>Test Script:</w:t>
      </w:r>
      <w:r w:rsidR="00A1704F">
        <w:tab/>
      </w:r>
      <w:r>
        <w:t>API_2_PAH_COPY_BSS_1.scr</w:t>
      </w:r>
    </w:p>
    <w:p w:rsidR="00614D2D" w:rsidRDefault="00614D2D" w:rsidP="00614D2D">
      <w:pPr>
        <w:pStyle w:val="B1"/>
        <w:tabs>
          <w:tab w:val="left" w:pos="2268"/>
        </w:tabs>
      </w:pPr>
      <w:r>
        <w:t>Test Applet:</w:t>
      </w:r>
      <w:r w:rsidR="00A1704F">
        <w:tab/>
      </w:r>
      <w:r>
        <w:t>API_2_PAH_COPY_BSS_1.java</w:t>
      </w:r>
    </w:p>
    <w:p w:rsidR="00614D2D" w:rsidRDefault="00614D2D" w:rsidP="00614D2D">
      <w:pPr>
        <w:pStyle w:val="B1"/>
        <w:tabs>
          <w:tab w:val="left" w:pos="2268"/>
        </w:tabs>
      </w:pPr>
      <w:r>
        <w:t>Load Script:</w:t>
      </w:r>
      <w:r w:rsidR="00A1704F">
        <w:tab/>
      </w:r>
      <w:r>
        <w:t xml:space="preserve">API_2_PAH_COPY_BSS_1.ldr </w:t>
      </w:r>
    </w:p>
    <w:p w:rsidR="00614D2D" w:rsidRDefault="00614D2D" w:rsidP="00614D2D">
      <w:pPr>
        <w:pStyle w:val="B1"/>
        <w:tabs>
          <w:tab w:val="left" w:pos="2268"/>
        </w:tabs>
      </w:pPr>
      <w:r>
        <w:t>Cleanup Script:</w:t>
      </w:r>
      <w:r w:rsidR="00A1704F">
        <w:tab/>
      </w:r>
      <w:r>
        <w:t>API_2_PAH_COPY_BSS_1.clr</w:t>
      </w:r>
    </w:p>
    <w:p w:rsidR="00614D2D" w:rsidRDefault="00614D2D" w:rsidP="00614D2D">
      <w:pPr>
        <w:pStyle w:val="B1"/>
        <w:tabs>
          <w:tab w:val="left" w:pos="2268"/>
        </w:tabs>
      </w:pPr>
      <w:r>
        <w:t>Parameter File:</w:t>
      </w:r>
      <w:r w:rsidR="00A1704F">
        <w:tab/>
      </w:r>
      <w:r>
        <w:t>API_2_PAH_COPY_BSS_1.par</w:t>
      </w:r>
    </w:p>
    <w:p w:rsidR="00614D2D" w:rsidRDefault="00614D2D" w:rsidP="00614D2D">
      <w:pPr>
        <w:pStyle w:val="H6"/>
        <w:keepNext w:val="0"/>
        <w:keepLines w:val="0"/>
      </w:pPr>
      <w:r>
        <w:t>6.2.7.8.3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NULL as parameter to dstBuffer</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NullPointerException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Call the init() method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DstOffset &gt; dstBuffer.length</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6</w:t>
            </w:r>
          </w:p>
          <w:p w:rsidR="00614D2D" w:rsidRDefault="00614D2D">
            <w:pPr>
              <w:pStyle w:val="PL"/>
              <w:rPr>
                <w:rFonts w:ascii="Arial" w:hAnsi="Arial"/>
                <w:noProof w:val="0"/>
                <w:sz w:val="18"/>
              </w:rPr>
            </w:pPr>
            <w:r>
              <w:rPr>
                <w:noProof w:val="0"/>
              </w:rPr>
              <w:t>dstLength = 0</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dstOffset &lt; 0</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-1</w:t>
            </w:r>
          </w:p>
          <w:p w:rsidR="00614D2D" w:rsidRDefault="00614D2D">
            <w:pPr>
              <w:pStyle w:val="PL"/>
              <w:rPr>
                <w:rFonts w:ascii="Arial" w:hAnsi="Arial"/>
                <w:noProof w:val="0"/>
                <w:sz w:val="18"/>
              </w:rPr>
            </w:pPr>
            <w:r>
              <w:rPr>
                <w:noProof w:val="0"/>
              </w:rPr>
              <w:t>dstLength = 1</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DstLength &gt; dstBuffer.length</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0</w:t>
            </w:r>
          </w:p>
          <w:p w:rsidR="00614D2D" w:rsidRDefault="00614D2D">
            <w:pPr>
              <w:pStyle w:val="PL"/>
              <w:rPr>
                <w:rFonts w:ascii="Arial" w:hAnsi="Arial"/>
                <w:noProof w:val="0"/>
                <w:sz w:val="18"/>
              </w:rPr>
            </w:pPr>
            <w:r>
              <w:rPr>
                <w:noProof w:val="0"/>
              </w:rPr>
              <w:t>dstLength = 6</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dstOffset + dstLength &gt; dstBuffer.length</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3</w:t>
            </w:r>
          </w:p>
          <w:p w:rsidR="00614D2D" w:rsidRDefault="00614D2D">
            <w:pPr>
              <w:pStyle w:val="PL"/>
              <w:rPr>
                <w:rFonts w:ascii="Arial" w:hAnsi="Arial"/>
                <w:noProof w:val="0"/>
                <w:sz w:val="18"/>
              </w:rPr>
            </w:pPr>
            <w:r>
              <w:rPr>
                <w:noProof w:val="0"/>
              </w:rPr>
              <w:t>dstLength = 3</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pPr>
            <w:r>
              <w:t>6</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pPr>
            <w:r>
              <w:t>dstLength &lt; 0</w:t>
            </w:r>
          </w:p>
          <w:p w:rsidR="00614D2D" w:rsidRDefault="00614D2D">
            <w:pPr>
              <w:pStyle w:val="PL"/>
              <w:keepNext/>
              <w:keepLines/>
              <w:rPr>
                <w:noProof w:val="0"/>
              </w:rPr>
            </w:pPr>
            <w:r>
              <w:rPr>
                <w:noProof w:val="0"/>
              </w:rPr>
              <w:t>dstBuffer.length = 5</w:t>
            </w:r>
          </w:p>
          <w:p w:rsidR="00614D2D" w:rsidRDefault="00614D2D">
            <w:pPr>
              <w:pStyle w:val="PL"/>
              <w:keepNext/>
              <w:keepLines/>
              <w:rPr>
                <w:noProof w:val="0"/>
              </w:rPr>
            </w:pPr>
            <w:r>
              <w:rPr>
                <w:noProof w:val="0"/>
              </w:rPr>
              <w:t>dstOffset = 0</w:t>
            </w:r>
          </w:p>
          <w:p w:rsidR="00614D2D" w:rsidRDefault="00614D2D">
            <w:pPr>
              <w:pStyle w:val="PL"/>
              <w:keepNext/>
              <w:keepLines/>
              <w:rPr>
                <w:rFonts w:ascii="Arial" w:hAnsi="Arial"/>
                <w:noProof w:val="0"/>
                <w:sz w:val="18"/>
              </w:rPr>
            </w:pPr>
            <w:r>
              <w:rPr>
                <w:noProof w:val="0"/>
              </w:rPr>
              <w:t>dstLength = -1</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pPr>
            <w:r>
              <w:t>ArrayIndexOutOfBoundsException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dstLength &gt; length of the simple TLV list</w:t>
            </w:r>
          </w:p>
          <w:p w:rsidR="00614D2D" w:rsidRDefault="00614D2D">
            <w:pPr>
              <w:pStyle w:val="PL"/>
              <w:rPr>
                <w:noProof w:val="0"/>
              </w:rPr>
            </w:pPr>
            <w:r>
              <w:rPr>
                <w:noProof w:val="0"/>
              </w:rPr>
              <w:t>dstBuffer.length = 10</w:t>
            </w:r>
          </w:p>
          <w:p w:rsidR="00614D2D" w:rsidRDefault="00614D2D">
            <w:pPr>
              <w:pStyle w:val="PL"/>
              <w:rPr>
                <w:noProof w:val="0"/>
              </w:rPr>
            </w:pPr>
            <w:r>
              <w:rPr>
                <w:noProof w:val="0"/>
              </w:rPr>
              <w:t>dstOffset = 0</w:t>
            </w:r>
          </w:p>
          <w:p w:rsidR="00614D2D" w:rsidRDefault="00614D2D">
            <w:pPr>
              <w:pStyle w:val="PL"/>
              <w:rPr>
                <w:rFonts w:ascii="Arial" w:hAnsi="Arial"/>
                <w:noProof w:val="0"/>
                <w:sz w:val="18"/>
              </w:rPr>
            </w:pPr>
            <w:r>
              <w:rPr>
                <w:noProof w:val="0"/>
              </w:rPr>
              <w:t>dstLength = 10</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Successful call, dstBuffer is the whole buffer</w:t>
            </w:r>
          </w:p>
          <w:p w:rsidR="00614D2D" w:rsidRDefault="00614D2D">
            <w:pPr>
              <w:pStyle w:val="PL"/>
              <w:rPr>
                <w:noProof w:val="0"/>
              </w:rPr>
            </w:pPr>
            <w:r>
              <w:rPr>
                <w:noProof w:val="0"/>
              </w:rPr>
              <w:t>dstBuffer.length = 9</w:t>
            </w:r>
          </w:p>
          <w:p w:rsidR="00614D2D" w:rsidRDefault="00614D2D">
            <w:pPr>
              <w:pStyle w:val="PL"/>
              <w:rPr>
                <w:noProof w:val="0"/>
              </w:rPr>
            </w:pPr>
            <w:r>
              <w:rPr>
                <w:noProof w:val="0"/>
              </w:rPr>
              <w:t>dstOffset = 0</w:t>
            </w:r>
          </w:p>
          <w:p w:rsidR="00614D2D" w:rsidRDefault="00614D2D">
            <w:pPr>
              <w:pStyle w:val="PL"/>
              <w:rPr>
                <w:rFonts w:ascii="Arial" w:hAnsi="Arial"/>
                <w:noProof w:val="0"/>
                <w:sz w:val="18"/>
              </w:rPr>
            </w:pPr>
            <w:r>
              <w:rPr>
                <w:noProof w:val="0"/>
              </w:rPr>
              <w:t>dstLength = 9</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copy() is 9</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the buffer</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arrayCompare() is 0</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Successful call, dstBuffer is part of a buffer</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3</w:t>
            </w:r>
          </w:p>
          <w:p w:rsidR="00614D2D" w:rsidRDefault="00614D2D">
            <w:pPr>
              <w:pStyle w:val="PL"/>
              <w:rPr>
                <w:rFonts w:ascii="Arial" w:hAnsi="Arial"/>
                <w:noProof w:val="0"/>
                <w:sz w:val="18"/>
              </w:rPr>
            </w:pPr>
            <w:r>
              <w:rPr>
                <w:noProof w:val="0"/>
              </w:rPr>
              <w:t>dstLength = 9</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copy() is 12</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the whole buffer</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arrayCompare() is 0</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Successful call, dstBuffer is part of a buffer</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3</w:t>
            </w:r>
          </w:p>
          <w:p w:rsidR="00614D2D" w:rsidRDefault="00614D2D">
            <w:pPr>
              <w:pStyle w:val="PL"/>
              <w:rPr>
                <w:rFonts w:ascii="Arial" w:hAnsi="Arial"/>
                <w:noProof w:val="0"/>
                <w:sz w:val="18"/>
              </w:rPr>
            </w:pPr>
            <w:r>
              <w:rPr>
                <w:noProof w:val="0"/>
              </w:rPr>
              <w:t>dstLength = 6</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copy() is 9</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the whole buffer</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arrayCompare() is 0</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6.2.7.8.4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090"/>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9, 11, 13</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8, 10, 12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ProactiveHandler</w:t>
            </w:r>
          </w:p>
        </w:tc>
      </w:tr>
    </w:tbl>
    <w:p w:rsidR="00614D2D" w:rsidRDefault="00614D2D" w:rsidP="00614D2D"/>
    <w:p w:rsidR="00614D2D" w:rsidRDefault="00614D2D" w:rsidP="00614D2D">
      <w:pPr>
        <w:pStyle w:val="Heading4"/>
        <w:keepNext w:val="0"/>
        <w:keepLines w:val="0"/>
      </w:pPr>
      <w:bookmarkStart w:id="354" w:name="_Toc51826760"/>
      <w:bookmarkStart w:id="355" w:name="_Toc117070441"/>
      <w:bookmarkStart w:id="356" w:name="_Toc51828203"/>
      <w:r>
        <w:t>6.2.7.9</w:t>
      </w:r>
      <w:r>
        <w:tab/>
        <w:t>Method findTLV</w:t>
      </w:r>
      <w:bookmarkEnd w:id="354"/>
      <w:bookmarkEnd w:id="355"/>
      <w:bookmarkEnd w:id="356"/>
    </w:p>
    <w:p w:rsidR="00614D2D" w:rsidRDefault="00614D2D" w:rsidP="00614D2D">
      <w:r>
        <w:t>Test Area Reference API_2_PAH_FINDBB</w:t>
      </w:r>
    </w:p>
    <w:p w:rsidR="00614D2D" w:rsidRDefault="00614D2D" w:rsidP="00614D2D">
      <w:pPr>
        <w:pStyle w:val="H6"/>
        <w:keepNext w:val="0"/>
        <w:keepLines w:val="0"/>
      </w:pPr>
      <w:r>
        <w:t>6.2.7.9.1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byte findTLV(byte tag, byte occurrence)</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6.2.7.9.1.1</w:t>
      </w:r>
      <w:r>
        <w:tab/>
        <w:t>Normal execution</w:t>
      </w:r>
    </w:p>
    <w:p w:rsidR="00614D2D" w:rsidRDefault="00614D2D" w:rsidP="00614D2D">
      <w:r>
        <w:t xml:space="preserve">Looks for the indicated occurrence of a TLV element from the beginning of the TLV list (handler buffer): </w:t>
      </w:r>
    </w:p>
    <w:p w:rsidR="00614D2D" w:rsidRDefault="00614D2D" w:rsidP="00614D2D">
      <w:pPr>
        <w:pStyle w:val="ListBullet"/>
        <w:numPr>
          <w:ilvl w:val="0"/>
          <w:numId w:val="2"/>
        </w:numPr>
        <w:ind w:left="568" w:hanging="284"/>
      </w:pPr>
      <w:r>
        <w:t xml:space="preserve">CRRN1: the method is successful if the required occurrence exists then the corresponding TLV becomes current. </w:t>
      </w:r>
    </w:p>
    <w:p w:rsidR="00614D2D" w:rsidRDefault="00614D2D" w:rsidP="00614D2D">
      <w:pPr>
        <w:pStyle w:val="ListBullet"/>
        <w:numPr>
          <w:ilvl w:val="0"/>
          <w:numId w:val="2"/>
        </w:numPr>
        <w:ind w:left="568" w:hanging="284"/>
      </w:pPr>
      <w:r>
        <w:t>CRRN2: if the method is successful then it returns TLV_FOUND_CR_SET when Comprehension Required flag is set.</w:t>
      </w:r>
    </w:p>
    <w:p w:rsidR="00614D2D" w:rsidRDefault="00614D2D" w:rsidP="00614D2D">
      <w:pPr>
        <w:pStyle w:val="ListBullet"/>
        <w:numPr>
          <w:ilvl w:val="0"/>
          <w:numId w:val="2"/>
        </w:numPr>
        <w:ind w:left="568" w:hanging="284"/>
      </w:pPr>
      <w:r>
        <w:t>CRRN3: if the method is successful then it returns TLV_FOUND_CR_NOT_SET when Comprehension Required flag is not set.</w:t>
      </w:r>
    </w:p>
    <w:p w:rsidR="00614D2D" w:rsidRDefault="00614D2D" w:rsidP="00614D2D">
      <w:pPr>
        <w:pStyle w:val="ListBullet"/>
        <w:numPr>
          <w:ilvl w:val="0"/>
          <w:numId w:val="2"/>
        </w:numPr>
        <w:ind w:left="568" w:hanging="284"/>
      </w:pPr>
      <w:r>
        <w:t>CRRN4: if the required occurrence of the TLV element does not exist, the current TLV is no longer defined and TLV_NOT_FOUND is returned.</w:t>
      </w:r>
    </w:p>
    <w:p w:rsidR="00614D2D" w:rsidRDefault="00614D2D" w:rsidP="00614D2D">
      <w:pPr>
        <w:pStyle w:val="ListBullet"/>
        <w:numPr>
          <w:ilvl w:val="0"/>
          <w:numId w:val="2"/>
        </w:numPr>
        <w:ind w:left="568" w:hanging="284"/>
      </w:pPr>
      <w:r>
        <w:t>CRRN5: The search method is comprehension required flag independent.</w:t>
      </w:r>
    </w:p>
    <w:p w:rsidR="00614D2D" w:rsidRDefault="00614D2D" w:rsidP="00614D2D">
      <w:pPr>
        <w:pStyle w:val="H6"/>
      </w:pPr>
      <w:r>
        <w:t>6.2.7.9.1.2</w:t>
      </w:r>
      <w:r>
        <w:tab/>
        <w:t>Parameter errors</w:t>
      </w:r>
    </w:p>
    <w:p w:rsidR="00614D2D" w:rsidRDefault="00614D2D" w:rsidP="00614D2D">
      <w:pPr>
        <w:pStyle w:val="ListBullet"/>
        <w:keepNext/>
        <w:keepLines/>
        <w:numPr>
          <w:ilvl w:val="0"/>
          <w:numId w:val="2"/>
        </w:numPr>
        <w:ind w:left="568" w:hanging="284"/>
      </w:pPr>
      <w:r>
        <w:t xml:space="preserve">CRRP1: if an input parameter is not valid (e.g. occurrence = 0) an instance of ToolkitException shall be thrown. The reason code shall be ToolkitException BAD_INPUT_PARAMETER. </w:t>
      </w:r>
    </w:p>
    <w:p w:rsidR="00614D2D" w:rsidRDefault="00614D2D" w:rsidP="00614D2D">
      <w:pPr>
        <w:pStyle w:val="H6"/>
        <w:keepNext w:val="0"/>
        <w:keepLines w:val="0"/>
      </w:pPr>
      <w:r>
        <w:t>6.2.7.9.1.3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 HANDLER_NOT_AVAILABLE.</w:t>
      </w:r>
    </w:p>
    <w:p w:rsidR="00614D2D" w:rsidRDefault="00614D2D" w:rsidP="00614D2D">
      <w:pPr>
        <w:pStyle w:val="H6"/>
        <w:keepNext w:val="0"/>
        <w:keepLines w:val="0"/>
      </w:pPr>
      <w:r>
        <w:t>6.2.7.9.2</w:t>
      </w:r>
      <w:r>
        <w:tab/>
        <w:t>Test Suite files</w:t>
      </w:r>
    </w:p>
    <w:p w:rsidR="00614D2D" w:rsidRDefault="00614D2D" w:rsidP="00614D2D">
      <w:pPr>
        <w:pStyle w:val="B1"/>
        <w:tabs>
          <w:tab w:val="left" w:pos="2268"/>
        </w:tabs>
      </w:pPr>
      <w:r>
        <w:t>Test Script:</w:t>
      </w:r>
      <w:r w:rsidR="00A1704F">
        <w:tab/>
      </w:r>
      <w:r>
        <w:t>API_2_PAH_FINDBB_1.scr</w:t>
      </w:r>
    </w:p>
    <w:p w:rsidR="00614D2D" w:rsidRDefault="00614D2D" w:rsidP="00614D2D">
      <w:pPr>
        <w:pStyle w:val="B1"/>
        <w:tabs>
          <w:tab w:val="left" w:pos="2268"/>
        </w:tabs>
      </w:pPr>
      <w:r>
        <w:t>Test Applet:</w:t>
      </w:r>
      <w:r w:rsidR="00A1704F">
        <w:tab/>
      </w:r>
      <w:r>
        <w:t>API_2_PAH_FINDBB_1.java</w:t>
      </w:r>
    </w:p>
    <w:p w:rsidR="00614D2D" w:rsidRDefault="00614D2D" w:rsidP="00614D2D">
      <w:pPr>
        <w:pStyle w:val="B1"/>
        <w:tabs>
          <w:tab w:val="left" w:pos="2268"/>
        </w:tabs>
      </w:pPr>
      <w:r>
        <w:t>Load Script:</w:t>
      </w:r>
      <w:r w:rsidR="00A1704F">
        <w:tab/>
      </w:r>
      <w:r>
        <w:t xml:space="preserve">API_2_PAH_FINDBB_1.ldr </w:t>
      </w:r>
    </w:p>
    <w:p w:rsidR="00614D2D" w:rsidRDefault="00614D2D" w:rsidP="00614D2D">
      <w:pPr>
        <w:pStyle w:val="B1"/>
        <w:tabs>
          <w:tab w:val="left" w:pos="2268"/>
        </w:tabs>
      </w:pPr>
      <w:r>
        <w:t>Cleanup Script:</w:t>
      </w:r>
      <w:r w:rsidR="00A1704F">
        <w:tab/>
      </w:r>
      <w:r>
        <w:t>API_2_PAH_FINDBB_1.clr</w:t>
      </w:r>
    </w:p>
    <w:p w:rsidR="00614D2D" w:rsidRDefault="00614D2D" w:rsidP="00614D2D">
      <w:pPr>
        <w:pStyle w:val="B1"/>
        <w:tabs>
          <w:tab w:val="left" w:pos="2268"/>
        </w:tabs>
      </w:pPr>
      <w:r>
        <w:t>Parameter File:</w:t>
      </w:r>
      <w:r w:rsidR="00A1704F">
        <w:tab/>
      </w:r>
      <w:r>
        <w:t>API_2_PAH_FINDBB_1.par</w:t>
      </w:r>
    </w:p>
    <w:p w:rsidR="00614D2D" w:rsidRDefault="00614D2D" w:rsidP="00614D2D">
      <w:pPr>
        <w:pStyle w:val="H6"/>
        <w:keepNext w:val="0"/>
        <w:keepLines w:val="0"/>
      </w:pPr>
      <w:r>
        <w:t>6.2.7.9.3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Initialise the handler</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Invalid input parameter</w:t>
            </w:r>
          </w:p>
          <w:p w:rsidR="00614D2D" w:rsidRDefault="00614D2D">
            <w:pPr>
              <w:pStyle w:val="PL"/>
              <w:rPr>
                <w:noProof w:val="0"/>
              </w:rPr>
            </w:pPr>
            <w:r>
              <w:rPr>
                <w:noProof w:val="0"/>
              </w:rPr>
              <w:t>Occurrence = 0</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ToolkitException.BAD_INPUT_PARAMETER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Call the init() method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Search 1</w:t>
            </w:r>
            <w:r>
              <w:rPr>
                <w:vertAlign w:val="superscript"/>
              </w:rPr>
              <w:t>st</w:t>
            </w:r>
            <w:r>
              <w:t xml:space="preserve"> TLV</w:t>
            </w:r>
          </w:p>
          <w:p w:rsidR="00614D2D" w:rsidRDefault="00614D2D">
            <w:pPr>
              <w:pStyle w:val="PL"/>
              <w:rPr>
                <w:noProof w:val="0"/>
              </w:rPr>
            </w:pPr>
            <w:r>
              <w:rPr>
                <w:noProof w:val="0"/>
              </w:rPr>
              <w:t>Tag = 01h</w:t>
            </w:r>
          </w:p>
          <w:p w:rsidR="00614D2D" w:rsidRDefault="00614D2D">
            <w:pPr>
              <w:pStyle w:val="PL"/>
              <w:rPr>
                <w:noProof w:val="0"/>
              </w:rPr>
            </w:pPr>
            <w:r>
              <w:rPr>
                <w:noProof w:val="0"/>
              </w:rPr>
              <w:t>Occurrence = 1</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TLV_FOUND_CR_SET</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03h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4</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Search 2</w:t>
            </w:r>
            <w:r>
              <w:rPr>
                <w:vertAlign w:val="superscript"/>
              </w:rPr>
              <w:t>nd</w:t>
            </w:r>
            <w:r>
              <w:t xml:space="preserve"> TLV</w:t>
            </w:r>
          </w:p>
          <w:p w:rsidR="00614D2D" w:rsidRDefault="00614D2D">
            <w:pPr>
              <w:pStyle w:val="PL"/>
              <w:rPr>
                <w:noProof w:val="0"/>
              </w:rPr>
            </w:pPr>
            <w:r>
              <w:rPr>
                <w:noProof w:val="0"/>
              </w:rPr>
              <w:t>Tag = 02h</w:t>
            </w:r>
          </w:p>
          <w:p w:rsidR="00614D2D" w:rsidRDefault="00614D2D">
            <w:pPr>
              <w:pStyle w:val="PL"/>
              <w:rPr>
                <w:noProof w:val="0"/>
              </w:rPr>
            </w:pPr>
            <w:r>
              <w:rPr>
                <w:noProof w:val="0"/>
              </w:rPr>
              <w:t>Occurrence = 1</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TLV_FOUND_CR_SET</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02h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6</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rPr>
                <w:lang w:val="pt-BR"/>
              </w:rPr>
            </w:pPr>
            <w:r>
              <w:rPr>
                <w:lang w:val="pt-BR"/>
              </w:rPr>
              <w:t>Select a TLV (tag 02h)</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rPr>
                <w:lang w:val="pt-BR"/>
              </w:rPr>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rPr>
                <w:lang w:val="pt-BR"/>
              </w:rPr>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rPr>
                <w:lang w:val="pt-BR"/>
              </w:rPr>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Search a wrong tag</w:t>
            </w:r>
          </w:p>
          <w:p w:rsidR="00614D2D" w:rsidRDefault="00614D2D">
            <w:pPr>
              <w:pStyle w:val="PL"/>
              <w:rPr>
                <w:noProof w:val="0"/>
              </w:rPr>
            </w:pPr>
            <w:r>
              <w:rPr>
                <w:noProof w:val="0"/>
              </w:rPr>
              <w:t>Tag = 03h</w:t>
            </w:r>
          </w:p>
          <w:p w:rsidR="00614D2D" w:rsidRDefault="00614D2D">
            <w:pPr>
              <w:pStyle w:val="PL"/>
              <w:rPr>
                <w:noProof w:val="0"/>
              </w:rPr>
            </w:pPr>
            <w:r>
              <w:rPr>
                <w:noProof w:val="0"/>
              </w:rPr>
              <w:t>Occurrence = 1</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TLV_NOT_FOUND</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8</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Search a tag with wrong occurrence</w:t>
            </w:r>
          </w:p>
          <w:p w:rsidR="00614D2D" w:rsidRDefault="00614D2D">
            <w:pPr>
              <w:pStyle w:val="PL"/>
              <w:rPr>
                <w:noProof w:val="0"/>
              </w:rPr>
            </w:pPr>
            <w:r>
              <w:rPr>
                <w:noProof w:val="0"/>
              </w:rPr>
              <w:t>Tag = 01h</w:t>
            </w:r>
          </w:p>
          <w:p w:rsidR="00614D2D" w:rsidRDefault="00614D2D">
            <w:pPr>
              <w:pStyle w:val="PL"/>
              <w:rPr>
                <w:noProof w:val="0"/>
              </w:rPr>
            </w:pPr>
            <w:r>
              <w:rPr>
                <w:noProof w:val="0"/>
              </w:rPr>
              <w:t>Occurrence = 2</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TLV_NOT_FOUND</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10</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Append a TLV with tag=02h</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Search the TLV</w:t>
            </w:r>
          </w:p>
          <w:p w:rsidR="00614D2D" w:rsidRDefault="00614D2D">
            <w:pPr>
              <w:pStyle w:val="PL"/>
              <w:rPr>
                <w:noProof w:val="0"/>
              </w:rPr>
            </w:pPr>
            <w:r>
              <w:rPr>
                <w:noProof w:val="0"/>
              </w:rPr>
              <w:t>Tag = 02h</w:t>
            </w:r>
          </w:p>
          <w:p w:rsidR="00614D2D" w:rsidRDefault="00614D2D">
            <w:pPr>
              <w:pStyle w:val="PL"/>
              <w:rPr>
                <w:noProof w:val="0"/>
              </w:rPr>
            </w:pPr>
            <w:r>
              <w:rPr>
                <w:noProof w:val="0"/>
              </w:rPr>
              <w:t>Occurrence = 2</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TLV_FOUND_CR_NOT_SET</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Append a TLV with tag=04h</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Search the TLV</w:t>
            </w:r>
          </w:p>
          <w:p w:rsidR="00614D2D" w:rsidRDefault="00614D2D">
            <w:pPr>
              <w:pStyle w:val="PL"/>
              <w:rPr>
                <w:noProof w:val="0"/>
              </w:rPr>
            </w:pPr>
            <w:r>
              <w:rPr>
                <w:noProof w:val="0"/>
              </w:rPr>
              <w:t>Tag = 04h</w:t>
            </w:r>
          </w:p>
          <w:p w:rsidR="00614D2D" w:rsidRDefault="00614D2D">
            <w:pPr>
              <w:pStyle w:val="PL"/>
              <w:rPr>
                <w:noProof w:val="0"/>
              </w:rPr>
            </w:pPr>
            <w:r>
              <w:rPr>
                <w:noProof w:val="0"/>
              </w:rPr>
              <w:t>Occurrence = 1</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TLV_FOUND_CR_NOT_SET</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Search tag 81h</w:t>
            </w:r>
          </w:p>
          <w:p w:rsidR="00614D2D" w:rsidRDefault="00614D2D">
            <w:pPr>
              <w:pStyle w:val="PL"/>
              <w:rPr>
                <w:noProof w:val="0"/>
              </w:rPr>
            </w:pPr>
            <w:r>
              <w:rPr>
                <w:noProof w:val="0"/>
              </w:rPr>
              <w:t>Tag = 81h</w:t>
            </w:r>
          </w:p>
          <w:p w:rsidR="00614D2D" w:rsidRDefault="00614D2D">
            <w:pPr>
              <w:pStyle w:val="PL"/>
              <w:rPr>
                <w:noProof w:val="0"/>
              </w:rPr>
            </w:pPr>
            <w:r>
              <w:rPr>
                <w:noProof w:val="0"/>
              </w:rPr>
              <w:t>Occurrence = 1</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Result is TLV_FOUND_CR_SET</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Search tag 84h</w:t>
            </w:r>
          </w:p>
          <w:p w:rsidR="00614D2D" w:rsidRDefault="00614D2D">
            <w:pPr>
              <w:pStyle w:val="PL"/>
              <w:rPr>
                <w:noProof w:val="0"/>
              </w:rPr>
            </w:pPr>
            <w:r>
              <w:rPr>
                <w:noProof w:val="0"/>
              </w:rPr>
              <w:t>Tag = 84h</w:t>
            </w:r>
          </w:p>
          <w:p w:rsidR="00614D2D" w:rsidRDefault="00614D2D">
            <w:pPr>
              <w:pStyle w:val="PL"/>
              <w:rPr>
                <w:noProof w:val="0"/>
              </w:rPr>
            </w:pPr>
            <w:r>
              <w:rPr>
                <w:noProof w:val="0"/>
              </w:rPr>
              <w:t>Occurrence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TLV_FOUND_CR_NOT_SET</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pPr>
      <w:r>
        <w:t>6.2.7.9.4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140"/>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3, 5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2, 4</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10, 11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6, 7,8, 9</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N5</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12, 13</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Proactive Handler</w:t>
            </w:r>
          </w:p>
        </w:tc>
      </w:tr>
    </w:tbl>
    <w:p w:rsidR="00614D2D" w:rsidRDefault="00614D2D" w:rsidP="00614D2D"/>
    <w:p w:rsidR="00614D2D" w:rsidRDefault="00614D2D" w:rsidP="00614D2D">
      <w:pPr>
        <w:pStyle w:val="Heading4"/>
        <w:keepNext w:val="0"/>
        <w:keepLines w:val="0"/>
      </w:pPr>
      <w:bookmarkStart w:id="357" w:name="_Toc51826761"/>
      <w:bookmarkStart w:id="358" w:name="_Toc117070442"/>
      <w:bookmarkStart w:id="359" w:name="_Toc51828204"/>
      <w:r>
        <w:t>6.2.7.10</w:t>
      </w:r>
      <w:r>
        <w:tab/>
        <w:t>Method getValueLength</w:t>
      </w:r>
      <w:bookmarkEnd w:id="357"/>
      <w:bookmarkEnd w:id="358"/>
      <w:bookmarkEnd w:id="359"/>
    </w:p>
    <w:p w:rsidR="00614D2D" w:rsidRDefault="00614D2D" w:rsidP="00614D2D">
      <w:r>
        <w:t>Test Area Reference API_2_PAH_GVLE</w:t>
      </w:r>
    </w:p>
    <w:p w:rsidR="00614D2D" w:rsidRDefault="00614D2D" w:rsidP="00614D2D">
      <w:pPr>
        <w:pStyle w:val="H6"/>
        <w:keepNext w:val="0"/>
        <w:keepLines w:val="0"/>
      </w:pPr>
      <w:r>
        <w:t>6.2.7.10.1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short getValueLength()</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6.2.7.10.1.1</w:t>
      </w:r>
      <w:r>
        <w:tab/>
        <w:t>Normal execution</w:t>
      </w:r>
    </w:p>
    <w:p w:rsidR="00614D2D" w:rsidRDefault="00614D2D" w:rsidP="00614D2D">
      <w:pPr>
        <w:pStyle w:val="ListBullet"/>
        <w:numPr>
          <w:ilvl w:val="0"/>
          <w:numId w:val="2"/>
        </w:numPr>
        <w:ind w:left="568" w:hanging="284"/>
      </w:pPr>
      <w:r>
        <w:t>CRRN1: gets and returns the binary length of the value field for the last TLV element which has been found in the handler.</w:t>
      </w:r>
    </w:p>
    <w:p w:rsidR="00614D2D" w:rsidRDefault="00614D2D" w:rsidP="00614D2D">
      <w:pPr>
        <w:pStyle w:val="H6"/>
        <w:keepNext w:val="0"/>
        <w:keepLines w:val="0"/>
      </w:pPr>
      <w:r>
        <w:t>6.2.7.10.1.2</w:t>
      </w:r>
      <w:r>
        <w:tab/>
        <w:t>Parameter errors</w:t>
      </w:r>
    </w:p>
    <w:p w:rsidR="00614D2D" w:rsidRDefault="00614D2D" w:rsidP="00614D2D">
      <w:r>
        <w:t>No requirements.</w:t>
      </w:r>
    </w:p>
    <w:p w:rsidR="00614D2D" w:rsidRDefault="00614D2D" w:rsidP="00614D2D">
      <w:pPr>
        <w:pStyle w:val="H6"/>
        <w:keepNext w:val="0"/>
        <w:keepLines w:val="0"/>
      </w:pPr>
      <w:r>
        <w:t>6.2.7.10.1.3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 HANDLER_NOT_AVAILABLE.</w:t>
      </w:r>
    </w:p>
    <w:p w:rsidR="00614D2D" w:rsidRDefault="00614D2D" w:rsidP="00614D2D">
      <w:pPr>
        <w:pStyle w:val="ListBullet"/>
        <w:numPr>
          <w:ilvl w:val="0"/>
          <w:numId w:val="2"/>
        </w:numPr>
        <w:ind w:left="568" w:hanging="284"/>
      </w:pPr>
      <w:r>
        <w:t>CRRC2: in case of unavailable TLV element an instance of ToolkitException shall be thrown. The reason code shall be ToolkitException UNAVAILABLE_ELEMENT.</w:t>
      </w:r>
    </w:p>
    <w:p w:rsidR="00614D2D" w:rsidRDefault="00614D2D" w:rsidP="00614D2D">
      <w:pPr>
        <w:pStyle w:val="H6"/>
        <w:keepNext w:val="0"/>
        <w:keepLines w:val="0"/>
      </w:pPr>
      <w:r>
        <w:t>6.2.7.10.2</w:t>
      </w:r>
      <w:r>
        <w:tab/>
        <w:t>Test Suite files</w:t>
      </w:r>
    </w:p>
    <w:p w:rsidR="00614D2D" w:rsidRDefault="00614D2D" w:rsidP="00614D2D">
      <w:pPr>
        <w:pStyle w:val="B1"/>
        <w:tabs>
          <w:tab w:val="left" w:pos="2268"/>
        </w:tabs>
      </w:pPr>
      <w:r>
        <w:t>Test Script:</w:t>
      </w:r>
      <w:r w:rsidR="00A1704F">
        <w:tab/>
      </w:r>
      <w:r>
        <w:t>API_2_PAH_GVLE_1.scr</w:t>
      </w:r>
    </w:p>
    <w:p w:rsidR="00614D2D" w:rsidRDefault="00614D2D" w:rsidP="00614D2D">
      <w:pPr>
        <w:pStyle w:val="B1"/>
        <w:tabs>
          <w:tab w:val="left" w:pos="2268"/>
        </w:tabs>
      </w:pPr>
      <w:r>
        <w:t>Test Applet:</w:t>
      </w:r>
      <w:r w:rsidR="00A1704F">
        <w:tab/>
      </w:r>
      <w:r>
        <w:t>API_2_PAH_GVLE_1.java</w:t>
      </w:r>
    </w:p>
    <w:p w:rsidR="00614D2D" w:rsidRDefault="00614D2D" w:rsidP="00614D2D">
      <w:pPr>
        <w:pStyle w:val="B1"/>
        <w:tabs>
          <w:tab w:val="left" w:pos="2268"/>
        </w:tabs>
      </w:pPr>
      <w:r>
        <w:t>Load Script:</w:t>
      </w:r>
      <w:r w:rsidR="00A1704F">
        <w:tab/>
      </w:r>
      <w:r>
        <w:t xml:space="preserve">API_2_PAH_GVLE_1.ldr </w:t>
      </w:r>
    </w:p>
    <w:p w:rsidR="00614D2D" w:rsidRDefault="00614D2D" w:rsidP="00614D2D">
      <w:pPr>
        <w:pStyle w:val="B1"/>
        <w:tabs>
          <w:tab w:val="left" w:pos="2268"/>
        </w:tabs>
      </w:pPr>
      <w:r>
        <w:t>Cleanup Script:</w:t>
      </w:r>
      <w:r>
        <w:tab/>
        <w:t>API_2_PAH_GVLE_1.clr</w:t>
      </w:r>
    </w:p>
    <w:p w:rsidR="00614D2D" w:rsidRDefault="00614D2D" w:rsidP="00614D2D">
      <w:pPr>
        <w:pStyle w:val="B1"/>
        <w:tabs>
          <w:tab w:val="left" w:pos="2268"/>
        </w:tabs>
      </w:pPr>
      <w:r>
        <w:t>Parameter File:</w:t>
      </w:r>
      <w:r w:rsidR="00A1704F">
        <w:tab/>
      </w:r>
      <w:r>
        <w:t>API_2_PAH_GVLE_1.par</w:t>
      </w:r>
    </w:p>
    <w:p w:rsidR="00614D2D" w:rsidRDefault="00614D2D" w:rsidP="00614D2D">
      <w:pPr>
        <w:pStyle w:val="H6"/>
        <w:keepNext w:val="0"/>
        <w:keepLines w:val="0"/>
      </w:pPr>
      <w:r>
        <w:t>6.2.7.10.3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Call the init() method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PL"/>
              <w:rPr>
                <w:noProof w:val="0"/>
              </w:rPr>
            </w:pPr>
            <w:r>
              <w:rPr>
                <w:noProof w:val="0"/>
              </w:rPr>
              <w:t>getValueLength()</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Call the appendTLV() method</w:t>
            </w:r>
          </w:p>
          <w:p w:rsidR="00614D2D" w:rsidRDefault="00614D2D">
            <w:pPr>
              <w:pStyle w:val="PL"/>
              <w:rPr>
                <w:noProof w:val="0"/>
              </w:rPr>
            </w:pPr>
            <w:r>
              <w:rPr>
                <w:noProof w:val="0"/>
              </w:rPr>
              <w:t>tag = 0D</w:t>
            </w:r>
          </w:p>
          <w:p w:rsidR="00614D2D" w:rsidRDefault="00614D2D">
            <w:pPr>
              <w:pStyle w:val="PL"/>
              <w:rPr>
                <w:noProof w:val="0"/>
              </w:rPr>
            </w:pPr>
            <w:r>
              <w:rPr>
                <w:noProof w:val="0"/>
              </w:rPr>
              <w:t xml:space="preserve">valueOffset = 0 </w:t>
            </w:r>
          </w:p>
          <w:p w:rsidR="00614D2D" w:rsidRDefault="00614D2D">
            <w:pPr>
              <w:pStyle w:val="PL"/>
              <w:rPr>
                <w:noProof w:val="0"/>
              </w:rPr>
            </w:pPr>
            <w:r>
              <w:rPr>
                <w:noProof w:val="0"/>
              </w:rPr>
              <w:t>valueLength = 0</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Search TLV 0Dh (Text String TLV)</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PL"/>
            </w:pPr>
            <w:r>
              <w:rPr>
                <w:noProof w:val="0"/>
              </w:rPr>
              <w:t>getValueLength()</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Call the initDisplayText() method</w:t>
            </w:r>
          </w:p>
          <w:p w:rsidR="00614D2D" w:rsidRDefault="00614D2D">
            <w:pPr>
              <w:pStyle w:val="PL"/>
              <w:rPr>
                <w:noProof w:val="0"/>
              </w:rPr>
            </w:pPr>
            <w:r>
              <w:rPr>
                <w:noProof w:val="0"/>
              </w:rPr>
              <w:t>length = 1 (+ dcs byte)</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Search TLV 0Dh (Text String TLV)</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PL"/>
              <w:rPr>
                <w:noProof w:val="0"/>
              </w:rPr>
            </w:pPr>
            <w:r>
              <w:rPr>
                <w:noProof w:val="0"/>
              </w:rPr>
              <w:t>getValueLength()</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02h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Call the initDisplayText() method</w:t>
            </w:r>
          </w:p>
          <w:p w:rsidR="00614D2D" w:rsidRDefault="00614D2D">
            <w:pPr>
              <w:pStyle w:val="TAH"/>
              <w:keepNext w:val="0"/>
              <w:keepLines w:val="0"/>
            </w:pPr>
            <w:r>
              <w:t>length = 7Eh (+ dcs byte)</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Search TLV 0Dh (Text String TLV)</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PL"/>
              <w:rPr>
                <w:noProof w:val="0"/>
              </w:rPr>
            </w:pPr>
            <w:r>
              <w:rPr>
                <w:noProof w:val="0"/>
              </w:rPr>
              <w:t>getValueLength()</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7Fh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Call the initDisplayText() method</w:t>
            </w:r>
          </w:p>
          <w:p w:rsidR="00614D2D" w:rsidRDefault="00614D2D">
            <w:pPr>
              <w:pStyle w:val="PL"/>
              <w:rPr>
                <w:noProof w:val="0"/>
              </w:rPr>
            </w:pPr>
            <w:r>
              <w:rPr>
                <w:noProof w:val="0"/>
              </w:rPr>
              <w:t>length = 7Fh (+ dcs byte)</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Search TLV 0Dh (Text String TLV)</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PL"/>
              <w:rPr>
                <w:noProof w:val="0"/>
              </w:rPr>
            </w:pPr>
            <w:r>
              <w:rPr>
                <w:noProof w:val="0"/>
              </w:rPr>
              <w:t>getValueLength()</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80h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Call the initDisplayText() method</w:t>
            </w:r>
          </w:p>
          <w:p w:rsidR="00614D2D" w:rsidRDefault="00614D2D">
            <w:pPr>
              <w:pStyle w:val="PL"/>
              <w:rPr>
                <w:noProof w:val="0"/>
              </w:rPr>
            </w:pPr>
            <w:r>
              <w:rPr>
                <w:noProof w:val="0"/>
              </w:rPr>
              <w:t>length = F0h (maximum text length)</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Search TLV 0Dh (Text String TLV)</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PL"/>
              <w:rPr>
                <w:noProof w:val="0"/>
              </w:rPr>
            </w:pPr>
            <w:r>
              <w:rPr>
                <w:noProof w:val="0"/>
              </w:rPr>
              <w:t>getValueLength()</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F1h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6.2.7.10.4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140"/>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Proactive Handler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bl>
    <w:p w:rsidR="00614D2D" w:rsidRDefault="00614D2D" w:rsidP="00614D2D"/>
    <w:p w:rsidR="00614D2D" w:rsidRDefault="00614D2D" w:rsidP="00614D2D">
      <w:pPr>
        <w:pStyle w:val="Heading4"/>
        <w:keepNext w:val="0"/>
        <w:keepLines w:val="0"/>
      </w:pPr>
      <w:bookmarkStart w:id="360" w:name="_Toc51826762"/>
      <w:bookmarkStart w:id="361" w:name="_Toc117070443"/>
      <w:bookmarkStart w:id="362" w:name="_Toc51828205"/>
      <w:r>
        <w:t>6.2.7.11</w:t>
      </w:r>
      <w:r>
        <w:tab/>
        <w:t>Method getValueByte</w:t>
      </w:r>
      <w:bookmarkEnd w:id="360"/>
      <w:bookmarkEnd w:id="361"/>
      <w:bookmarkEnd w:id="362"/>
    </w:p>
    <w:p w:rsidR="00614D2D" w:rsidRDefault="00614D2D" w:rsidP="00614D2D">
      <w:r>
        <w:t>Test Area Reference API_2_PAH_GVBYS</w:t>
      </w:r>
    </w:p>
    <w:p w:rsidR="00614D2D" w:rsidRDefault="00614D2D" w:rsidP="00614D2D">
      <w:pPr>
        <w:pStyle w:val="H6"/>
        <w:keepNext w:val="0"/>
        <w:keepLines w:val="0"/>
      </w:pPr>
      <w:r>
        <w:t>6.2.7.11.1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byte getValueByte(short valueOffset)</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6.2.7.11.1.1</w:t>
      </w:r>
      <w:r>
        <w:tab/>
        <w:t>Normal execution</w:t>
      </w:r>
    </w:p>
    <w:p w:rsidR="00614D2D" w:rsidRDefault="00614D2D" w:rsidP="00614D2D">
      <w:pPr>
        <w:pStyle w:val="ListBullet"/>
        <w:numPr>
          <w:ilvl w:val="0"/>
          <w:numId w:val="2"/>
        </w:numPr>
        <w:ind w:left="568" w:hanging="284"/>
      </w:pPr>
      <w:r>
        <w:t>CRRN1: Gets a byte from the last TLV element which has been found in the handler and returns its value (1 byte).</w:t>
      </w:r>
    </w:p>
    <w:p w:rsidR="00614D2D" w:rsidRDefault="00614D2D" w:rsidP="00614D2D">
      <w:pPr>
        <w:pStyle w:val="H6"/>
        <w:keepNext w:val="0"/>
        <w:keepLines w:val="0"/>
      </w:pPr>
      <w:r>
        <w:t>6.2.7.11.1.2</w:t>
      </w:r>
      <w:r>
        <w:tab/>
        <w:t>Parameter errors</w:t>
      </w:r>
    </w:p>
    <w:p w:rsidR="00614D2D" w:rsidRDefault="00614D2D" w:rsidP="00614D2D">
      <w:pPr>
        <w:pStyle w:val="ListBullet"/>
        <w:numPr>
          <w:ilvl w:val="0"/>
          <w:numId w:val="2"/>
        </w:numPr>
        <w:ind w:left="568" w:hanging="284"/>
      </w:pPr>
      <w:r>
        <w:t>CRRP1: if valueOffset is out of the current TLV an instance of ToolkitException shall be thrown. The reason code shall be ToolkitException OUT_OF_TLV_BOUNDARIES.</w:t>
      </w:r>
    </w:p>
    <w:p w:rsidR="00614D2D" w:rsidRDefault="00614D2D" w:rsidP="00614D2D">
      <w:pPr>
        <w:pStyle w:val="H6"/>
        <w:keepNext w:val="0"/>
        <w:keepLines w:val="0"/>
      </w:pPr>
      <w:r>
        <w:t>6.2.7.11.1.3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 HANDLER_NOT_AVAILABLE.</w:t>
      </w:r>
    </w:p>
    <w:p w:rsidR="00614D2D" w:rsidRDefault="00614D2D" w:rsidP="00614D2D">
      <w:pPr>
        <w:pStyle w:val="ListBullet"/>
        <w:numPr>
          <w:ilvl w:val="0"/>
          <w:numId w:val="2"/>
        </w:numPr>
        <w:ind w:left="568" w:hanging="284"/>
      </w:pPr>
      <w:r>
        <w:t>CRRC2: in case of unavailable TLV element an instance of ToolkitException shall be thrown. The reason code shall be ToolkitException UNAVAILABLE_ELEMENT.</w:t>
      </w:r>
    </w:p>
    <w:p w:rsidR="00614D2D" w:rsidRDefault="00614D2D" w:rsidP="00614D2D">
      <w:pPr>
        <w:pStyle w:val="H6"/>
      </w:pPr>
      <w:r>
        <w:t>6.2.7.11.2</w:t>
      </w:r>
      <w:r>
        <w:tab/>
        <w:t>Test Suite files</w:t>
      </w:r>
    </w:p>
    <w:p w:rsidR="00614D2D" w:rsidRDefault="00614D2D" w:rsidP="00614D2D">
      <w:pPr>
        <w:pStyle w:val="B1"/>
        <w:keepNext/>
        <w:keepLines/>
        <w:tabs>
          <w:tab w:val="left" w:pos="2268"/>
        </w:tabs>
      </w:pPr>
      <w:r>
        <w:t>Test Script:</w:t>
      </w:r>
      <w:r w:rsidR="00A1704F">
        <w:tab/>
      </w:r>
      <w:r>
        <w:t>API_2_PAH_GVBYS_1.scr</w:t>
      </w:r>
    </w:p>
    <w:p w:rsidR="00614D2D" w:rsidRDefault="00614D2D" w:rsidP="00614D2D">
      <w:pPr>
        <w:pStyle w:val="B1"/>
        <w:keepNext/>
        <w:keepLines/>
        <w:tabs>
          <w:tab w:val="left" w:pos="2268"/>
        </w:tabs>
      </w:pPr>
      <w:r>
        <w:t>Test Applet:</w:t>
      </w:r>
      <w:r w:rsidR="00A1704F">
        <w:tab/>
      </w:r>
      <w:r>
        <w:t>API_2_PAH_GVBYS_1.java</w:t>
      </w:r>
    </w:p>
    <w:p w:rsidR="00614D2D" w:rsidRDefault="00614D2D" w:rsidP="00614D2D">
      <w:pPr>
        <w:pStyle w:val="B1"/>
        <w:tabs>
          <w:tab w:val="left" w:pos="2268"/>
        </w:tabs>
      </w:pPr>
      <w:r>
        <w:t>Load Script:</w:t>
      </w:r>
      <w:r w:rsidR="00A1704F">
        <w:tab/>
      </w:r>
      <w:r>
        <w:t xml:space="preserve">API_2_PAH_GVBYS_1.ldr </w:t>
      </w:r>
    </w:p>
    <w:p w:rsidR="00614D2D" w:rsidRDefault="00614D2D" w:rsidP="00614D2D">
      <w:pPr>
        <w:pStyle w:val="B1"/>
        <w:tabs>
          <w:tab w:val="left" w:pos="2268"/>
        </w:tabs>
      </w:pPr>
      <w:r>
        <w:t>Cleanup Script:</w:t>
      </w:r>
      <w:r w:rsidR="00A1704F">
        <w:tab/>
      </w:r>
      <w:r>
        <w:t>API_2_PAH_GVBYS_1.clr</w:t>
      </w:r>
    </w:p>
    <w:p w:rsidR="00614D2D" w:rsidRDefault="00614D2D" w:rsidP="00614D2D">
      <w:pPr>
        <w:pStyle w:val="B1"/>
        <w:tabs>
          <w:tab w:val="left" w:pos="2268"/>
        </w:tabs>
      </w:pPr>
      <w:r>
        <w:t>Parameter File:</w:t>
      </w:r>
      <w:r w:rsidR="00A1704F">
        <w:tab/>
      </w:r>
      <w:r>
        <w:t>API_2_PAH_GVBYS_1.par</w:t>
      </w:r>
    </w:p>
    <w:p w:rsidR="00614D2D" w:rsidRDefault="00614D2D" w:rsidP="00614D2D">
      <w:pPr>
        <w:pStyle w:val="H6"/>
        <w:keepNext w:val="0"/>
        <w:keepLines w:val="0"/>
      </w:pPr>
      <w:r>
        <w:t>6.2.7.11.3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Call the init() method</w:t>
            </w:r>
          </w:p>
          <w:p w:rsidR="00614D2D" w:rsidRDefault="00614D2D">
            <w:pPr>
              <w:pStyle w:val="PL"/>
              <w:rPr>
                <w:noProof w:val="0"/>
              </w:rPr>
            </w:pPr>
            <w:r>
              <w:rPr>
                <w:noProof w:val="0"/>
              </w:rPr>
              <w:t>type = FFh</w:t>
            </w:r>
          </w:p>
          <w:p w:rsidR="00614D2D" w:rsidRDefault="00614D2D">
            <w:pPr>
              <w:pStyle w:val="PL"/>
              <w:rPr>
                <w:noProof w:val="0"/>
                <w:lang w:val="fr-FR"/>
              </w:rPr>
            </w:pPr>
            <w:r>
              <w:rPr>
                <w:noProof w:val="0"/>
                <w:lang w:val="fr-FR"/>
              </w:rPr>
              <w:t>qualifier = FEh</w:t>
            </w:r>
          </w:p>
          <w:p w:rsidR="00614D2D" w:rsidRDefault="00614D2D">
            <w:pPr>
              <w:pStyle w:val="PL"/>
              <w:rPr>
                <w:noProof w:val="0"/>
                <w:lang w:val="fr-FR"/>
              </w:rPr>
            </w:pPr>
            <w:r>
              <w:rPr>
                <w:noProof w:val="0"/>
                <w:lang w:val="fr-FR"/>
              </w:rPr>
              <w:t>destination = FDh</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rPr>
                <w:lang w:val="fr-FR"/>
              </w:rPr>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rPr>
                <w:lang w:val="fr-FR"/>
              </w:rPr>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rPr>
                <w:lang w:val="fr-FR"/>
              </w:rPr>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getValueByte(0)</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Search TLV 01h (Command Details TLV)</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getValueByte(3)</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Search TLV 01h (Command Details TLV)</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getValueByte(2)</w:t>
            </w:r>
          </w:p>
          <w:p w:rsidR="00614D2D" w:rsidRDefault="00614D2D">
            <w:pPr>
              <w:pStyle w:val="TAH"/>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FEh (qualifier)</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Search TLV 02h (Device Identities TLV)</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getValueByte(0)</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81h (Source)</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initDisplayText()</w:t>
            </w:r>
          </w:p>
          <w:p w:rsidR="00614D2D" w:rsidRDefault="00614D2D">
            <w:pPr>
              <w:pStyle w:val="PL"/>
              <w:rPr>
                <w:noProof w:val="0"/>
              </w:rPr>
            </w:pPr>
            <w:r>
              <w:rPr>
                <w:noProof w:val="0"/>
              </w:rPr>
              <w:t>buffer = 00 01 … 7D</w:t>
            </w:r>
          </w:p>
          <w:p w:rsidR="00614D2D" w:rsidRDefault="00614D2D">
            <w:pPr>
              <w:pStyle w:val="PL"/>
              <w:rPr>
                <w:noProof w:val="0"/>
              </w:rPr>
            </w:pPr>
            <w:r>
              <w:rPr>
                <w:noProof w:val="0"/>
              </w:rPr>
              <w:t>length = 7Eh</w:t>
            </w:r>
          </w:p>
          <w:p w:rsidR="00614D2D" w:rsidRDefault="00614D2D">
            <w:pPr>
              <w:pStyle w:val="PL"/>
              <w:rPr>
                <w:noProof w:val="0"/>
              </w:rPr>
            </w:pPr>
            <w:r>
              <w:rPr>
                <w:noProof w:val="0"/>
              </w:rPr>
              <w:t>Search TLV 0Dh (Text String TLV)</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getValueByte(7E)</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7Dh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initDisplayText()</w:t>
            </w:r>
          </w:p>
          <w:p w:rsidR="00614D2D" w:rsidRDefault="00614D2D">
            <w:pPr>
              <w:pStyle w:val="PL"/>
              <w:rPr>
                <w:noProof w:val="0"/>
              </w:rPr>
            </w:pPr>
            <w:r>
              <w:rPr>
                <w:noProof w:val="0"/>
              </w:rPr>
              <w:t>buffer = 00 01 … 7D 7E</w:t>
            </w:r>
          </w:p>
          <w:p w:rsidR="00614D2D" w:rsidRDefault="00614D2D">
            <w:pPr>
              <w:pStyle w:val="PL"/>
              <w:rPr>
                <w:noProof w:val="0"/>
              </w:rPr>
            </w:pPr>
            <w:r>
              <w:rPr>
                <w:noProof w:val="0"/>
              </w:rPr>
              <w:t>length = 7Fh</w:t>
            </w:r>
          </w:p>
          <w:p w:rsidR="00614D2D" w:rsidRDefault="00614D2D">
            <w:pPr>
              <w:pStyle w:val="PL"/>
              <w:rPr>
                <w:noProof w:val="0"/>
              </w:rPr>
            </w:pPr>
            <w:r>
              <w:rPr>
                <w:noProof w:val="0"/>
              </w:rPr>
              <w:t>Search TLV 0Dh (Text String TLV)</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getValueByte(7E)</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7Dh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getValueByte(7F)</w:t>
            </w:r>
          </w:p>
          <w:p w:rsidR="00614D2D" w:rsidRDefault="00614D2D">
            <w:pPr>
              <w:pStyle w:val="TAL"/>
              <w:keepNext w:val="0"/>
              <w:keepLines w:val="0"/>
            </w:pP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Result is 7Eh</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8</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initDisplayText()</w:t>
            </w:r>
          </w:p>
          <w:p w:rsidR="00614D2D" w:rsidRDefault="00614D2D">
            <w:pPr>
              <w:pStyle w:val="PL"/>
              <w:rPr>
                <w:noProof w:val="0"/>
              </w:rPr>
            </w:pPr>
            <w:r>
              <w:rPr>
                <w:noProof w:val="0"/>
              </w:rPr>
              <w:t>buffer = 00 01 … EF</w:t>
            </w:r>
          </w:p>
          <w:p w:rsidR="00614D2D" w:rsidRDefault="00614D2D">
            <w:pPr>
              <w:pStyle w:val="PL"/>
              <w:rPr>
                <w:noProof w:val="0"/>
              </w:rPr>
            </w:pPr>
            <w:r>
              <w:rPr>
                <w:noProof w:val="0"/>
              </w:rPr>
              <w:t>length = F0h</w:t>
            </w:r>
          </w:p>
          <w:p w:rsidR="00614D2D" w:rsidRDefault="00614D2D">
            <w:pPr>
              <w:pStyle w:val="PL"/>
              <w:rPr>
                <w:noProof w:val="0"/>
              </w:rPr>
            </w:pPr>
            <w:r>
              <w:rPr>
                <w:noProof w:val="0"/>
              </w:rPr>
              <w:t>Search TLV 0Dh (Text String TLV)</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getValueByte(F0)</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EFh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6.2.7.11.4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190"/>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19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1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3, 4, 5, 6, 7, 8</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1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1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Proactive Handler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31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bl>
    <w:p w:rsidR="00614D2D" w:rsidRDefault="00614D2D" w:rsidP="00614D2D"/>
    <w:p w:rsidR="00614D2D" w:rsidRDefault="00614D2D" w:rsidP="00614D2D">
      <w:pPr>
        <w:pStyle w:val="Heading4"/>
        <w:keepNext w:val="0"/>
        <w:keepLines w:val="0"/>
      </w:pPr>
      <w:bookmarkStart w:id="363" w:name="_Toc51826763"/>
      <w:bookmarkStart w:id="364" w:name="_Toc117070444"/>
      <w:bookmarkStart w:id="365" w:name="_Toc51828206"/>
      <w:r>
        <w:t>6.2.7.12</w:t>
      </w:r>
      <w:r>
        <w:tab/>
        <w:t>Method copyValue</w:t>
      </w:r>
      <w:bookmarkEnd w:id="363"/>
      <w:bookmarkEnd w:id="364"/>
      <w:bookmarkEnd w:id="365"/>
    </w:p>
    <w:p w:rsidR="00614D2D" w:rsidRDefault="00614D2D" w:rsidP="00614D2D">
      <w:r>
        <w:t>Test Area Reference API_2_PAH_CPYVS_BSS</w:t>
      </w:r>
    </w:p>
    <w:p w:rsidR="00614D2D" w:rsidRDefault="00614D2D" w:rsidP="00614D2D">
      <w:pPr>
        <w:pStyle w:val="H6"/>
      </w:pPr>
      <w:r>
        <w:t>6.2.7.12.1</w:t>
      </w:r>
      <w:r>
        <w:tab/>
        <w:t>Conformance requirement</w:t>
      </w:r>
    </w:p>
    <w:p w:rsidR="00614D2D" w:rsidRDefault="00614D2D" w:rsidP="00614D2D">
      <w:pPr>
        <w:keepNext/>
        <w:keepLines/>
      </w:pPr>
      <w:r>
        <w:t>The method with following header shall be compliant with its definition in the API.</w:t>
      </w:r>
    </w:p>
    <w:p w:rsidR="00614D2D" w:rsidRDefault="00614D2D" w:rsidP="00614D2D">
      <w:pPr>
        <w:pStyle w:val="PL"/>
        <w:rPr>
          <w:noProof w:val="0"/>
        </w:rPr>
      </w:pPr>
      <w:r>
        <w:rPr>
          <w:noProof w:val="0"/>
        </w:rPr>
        <w:t>public short copyValue(short valueOffset,</w:t>
      </w:r>
    </w:p>
    <w:p w:rsidR="00614D2D" w:rsidRDefault="00614D2D" w:rsidP="00614D2D">
      <w:pPr>
        <w:pStyle w:val="PL"/>
        <w:rPr>
          <w:noProof w:val="0"/>
        </w:rPr>
      </w:pPr>
      <w:r>
        <w:rPr>
          <w:noProof w:val="0"/>
        </w:rPr>
        <w:t xml:space="preserve">                       byte[] dstBuffer,</w:t>
      </w:r>
    </w:p>
    <w:p w:rsidR="00614D2D" w:rsidRDefault="00614D2D" w:rsidP="00614D2D">
      <w:pPr>
        <w:pStyle w:val="PL"/>
        <w:rPr>
          <w:noProof w:val="0"/>
        </w:rPr>
      </w:pPr>
      <w:r>
        <w:rPr>
          <w:noProof w:val="0"/>
        </w:rPr>
        <w:t xml:space="preserve">                       short dstOffset,</w:t>
      </w:r>
    </w:p>
    <w:p w:rsidR="00614D2D" w:rsidRDefault="00614D2D" w:rsidP="00614D2D">
      <w:pPr>
        <w:pStyle w:val="PL"/>
        <w:rPr>
          <w:noProof w:val="0"/>
        </w:rPr>
      </w:pPr>
      <w:r>
        <w:rPr>
          <w:noProof w:val="0"/>
        </w:rPr>
        <w:t xml:space="preserve">                       short dstLength)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6.2.7.12.1.1</w:t>
      </w:r>
      <w:r>
        <w:tab/>
        <w:t>Normal execution</w:t>
      </w:r>
    </w:p>
    <w:p w:rsidR="00614D2D" w:rsidRDefault="00614D2D" w:rsidP="00614D2D">
      <w:pPr>
        <w:pStyle w:val="ListBullet"/>
        <w:numPr>
          <w:ilvl w:val="0"/>
          <w:numId w:val="2"/>
        </w:numPr>
        <w:ind w:left="568" w:hanging="284"/>
      </w:pPr>
      <w:r>
        <w:t>CRRN1: copies a part of the last TLV element which has been found, into a destination. buffer.</w:t>
      </w:r>
    </w:p>
    <w:p w:rsidR="00614D2D" w:rsidRDefault="00614D2D" w:rsidP="00614D2D">
      <w:pPr>
        <w:pStyle w:val="ListBullet"/>
        <w:numPr>
          <w:ilvl w:val="0"/>
          <w:numId w:val="2"/>
        </w:numPr>
        <w:ind w:left="568" w:hanging="284"/>
      </w:pPr>
      <w:r>
        <w:t>CRRN2: returns dstOffset + dstLength.</w:t>
      </w:r>
    </w:p>
    <w:p w:rsidR="00614D2D" w:rsidRDefault="00614D2D" w:rsidP="00614D2D">
      <w:pPr>
        <w:pStyle w:val="H6"/>
        <w:keepNext w:val="0"/>
        <w:keepLines w:val="0"/>
      </w:pPr>
      <w:r>
        <w:t>6.2.7.12.1.2</w:t>
      </w:r>
      <w:r>
        <w:tab/>
        <w:t>Parameter errors</w:t>
      </w:r>
    </w:p>
    <w:p w:rsidR="00614D2D" w:rsidRDefault="00614D2D" w:rsidP="00614D2D">
      <w:pPr>
        <w:pStyle w:val="ListBullet"/>
        <w:numPr>
          <w:ilvl w:val="0"/>
          <w:numId w:val="2"/>
        </w:numPr>
        <w:ind w:left="568" w:hanging="284"/>
      </w:pPr>
      <w:r>
        <w:t>CRRP1: if dstBuffer is null NullPointerException is thrown.</w:t>
      </w:r>
    </w:p>
    <w:p w:rsidR="00614D2D" w:rsidRDefault="00614D2D" w:rsidP="00614D2D">
      <w:pPr>
        <w:pStyle w:val="ListBullet"/>
        <w:numPr>
          <w:ilvl w:val="0"/>
          <w:numId w:val="2"/>
        </w:numPr>
        <w:ind w:left="568" w:hanging="284"/>
      </w:pPr>
      <w:r>
        <w:t>CRRP2: if dstOffset or dstLength or both would cause access outside array bounds, or if dstLength is negative ArrayIndexOutOfBoundsException is thrown.</w:t>
      </w:r>
    </w:p>
    <w:p w:rsidR="00614D2D" w:rsidRDefault="00614D2D" w:rsidP="00614D2D">
      <w:pPr>
        <w:pStyle w:val="ListBullet"/>
        <w:numPr>
          <w:ilvl w:val="0"/>
          <w:numId w:val="2"/>
        </w:numPr>
        <w:ind w:left="568" w:hanging="284"/>
      </w:pPr>
      <w:r>
        <w:t xml:space="preserve">CRRP3: if </w:t>
      </w:r>
      <w:r>
        <w:rPr>
          <w:snapToGrid w:val="0"/>
          <w:lang w:eastAsia="de-DE"/>
        </w:rPr>
        <w:t>valueOffset is negative or valueOffset + dstLength &gt; current TLV length,</w:t>
      </w:r>
      <w:r>
        <w:t xml:space="preserve"> an instance of ToolkitException shall be thrown. The reason code shall be ToolkitException OUT_OF_TLV_BOUNDARIES.</w:t>
      </w:r>
    </w:p>
    <w:p w:rsidR="00614D2D" w:rsidRDefault="00614D2D" w:rsidP="00614D2D">
      <w:pPr>
        <w:pStyle w:val="H6"/>
        <w:keepNext w:val="0"/>
        <w:keepLines w:val="0"/>
      </w:pPr>
      <w:r>
        <w:t>6.2.7.12.1.3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 HANDLER_NOT_AVAILABLE.</w:t>
      </w:r>
    </w:p>
    <w:p w:rsidR="00614D2D" w:rsidRDefault="00614D2D" w:rsidP="00614D2D">
      <w:pPr>
        <w:pStyle w:val="ListBullet"/>
        <w:numPr>
          <w:ilvl w:val="0"/>
          <w:numId w:val="2"/>
        </w:numPr>
        <w:ind w:left="568" w:hanging="284"/>
      </w:pPr>
      <w:r>
        <w:t>CRRC2: in case of unavailable TLV element an instance of ToolkitException shall be thrown. The reason code shall be ToolkitException UNAVAILABLE_ELEMENT.</w:t>
      </w:r>
    </w:p>
    <w:p w:rsidR="00614D2D" w:rsidRDefault="00614D2D" w:rsidP="00614D2D">
      <w:pPr>
        <w:pStyle w:val="H6"/>
        <w:keepNext w:val="0"/>
        <w:keepLines w:val="0"/>
      </w:pPr>
      <w:r>
        <w:t>6.2.7.12.2</w:t>
      </w:r>
      <w:r>
        <w:tab/>
        <w:t>Test Suite files</w:t>
      </w:r>
    </w:p>
    <w:p w:rsidR="00614D2D" w:rsidRDefault="00614D2D" w:rsidP="00614D2D">
      <w:pPr>
        <w:pStyle w:val="B1"/>
        <w:tabs>
          <w:tab w:val="left" w:pos="2268"/>
        </w:tabs>
      </w:pPr>
      <w:r>
        <w:t>Test Script:</w:t>
      </w:r>
      <w:r w:rsidR="00A1704F">
        <w:tab/>
      </w:r>
      <w:r>
        <w:t>API_2_PAH_CPYVS_BSS_1.scr</w:t>
      </w:r>
    </w:p>
    <w:p w:rsidR="00614D2D" w:rsidRDefault="00614D2D" w:rsidP="00614D2D">
      <w:pPr>
        <w:pStyle w:val="B1"/>
        <w:tabs>
          <w:tab w:val="left" w:pos="2268"/>
        </w:tabs>
      </w:pPr>
      <w:r>
        <w:t>Test Applet:</w:t>
      </w:r>
      <w:r w:rsidR="00A1704F">
        <w:tab/>
      </w:r>
      <w:r>
        <w:t>API_2_PAH_CPYVS_BSS_1.java</w:t>
      </w:r>
    </w:p>
    <w:p w:rsidR="00614D2D" w:rsidRDefault="00614D2D" w:rsidP="00614D2D">
      <w:pPr>
        <w:pStyle w:val="B1"/>
        <w:tabs>
          <w:tab w:val="left" w:pos="2268"/>
        </w:tabs>
      </w:pPr>
      <w:r>
        <w:t>Load Script:</w:t>
      </w:r>
      <w:r w:rsidR="00A1704F">
        <w:tab/>
      </w:r>
      <w:r>
        <w:t xml:space="preserve">API_2_PAH_CPYVS_BSS_1.ldr </w:t>
      </w:r>
    </w:p>
    <w:p w:rsidR="00614D2D" w:rsidRDefault="00614D2D" w:rsidP="00614D2D">
      <w:pPr>
        <w:pStyle w:val="B1"/>
        <w:tabs>
          <w:tab w:val="left" w:pos="2268"/>
        </w:tabs>
      </w:pPr>
      <w:r>
        <w:t>Cleanup Script:</w:t>
      </w:r>
      <w:r w:rsidR="00A1704F">
        <w:tab/>
      </w:r>
      <w:r>
        <w:t>API_2_PAH_CPYVS_BSS_1.clr</w:t>
      </w:r>
    </w:p>
    <w:p w:rsidR="00614D2D" w:rsidRDefault="00614D2D" w:rsidP="00614D2D">
      <w:pPr>
        <w:pStyle w:val="B1"/>
        <w:tabs>
          <w:tab w:val="left" w:pos="2268"/>
        </w:tabs>
      </w:pPr>
      <w:r>
        <w:t>Parameter File:</w:t>
      </w:r>
      <w:r w:rsidR="00A1704F">
        <w:tab/>
      </w:r>
      <w:r>
        <w:t>API_2_PAH_CPYVS_BSS_1.par</w:t>
      </w:r>
    </w:p>
    <w:p w:rsidR="00614D2D" w:rsidRDefault="00614D2D" w:rsidP="00614D2D">
      <w:pPr>
        <w:pStyle w:val="H6"/>
        <w:keepNext w:val="0"/>
        <w:keepLines w:val="0"/>
      </w:pPr>
      <w:r>
        <w:t>6.2.7.12.3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Initialise the handler</w:t>
            </w:r>
          </w:p>
          <w:p w:rsidR="00614D2D" w:rsidRDefault="00614D2D">
            <w:pPr>
              <w:pStyle w:val="TAH"/>
              <w:keepNext w:val="0"/>
              <w:keepLines w:val="0"/>
            </w:pPr>
            <w:r>
              <w:t>Select a TLV</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PL"/>
              <w:rPr>
                <w:noProof w:val="0"/>
              </w:rPr>
            </w:pPr>
            <w:r>
              <w:rPr>
                <w:noProof w:val="0"/>
              </w:rPr>
              <w:t>copyValue() with a null dstBuffer</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NullPointerException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initDisplayText() with length = 15</w:t>
            </w:r>
          </w:p>
          <w:p w:rsidR="00614D2D" w:rsidRDefault="00614D2D">
            <w:pPr>
              <w:pStyle w:val="PL"/>
              <w:rPr>
                <w:noProof w:val="0"/>
              </w:rPr>
            </w:pPr>
            <w:r>
              <w:rPr>
                <w:noProof w:val="0"/>
              </w:rPr>
              <w:t>Select Text String TLV</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dstOffset &gt; dstBuffer.length</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6</w:t>
            </w:r>
          </w:p>
          <w:p w:rsidR="00614D2D" w:rsidRDefault="00614D2D">
            <w:pPr>
              <w:pStyle w:val="PL"/>
              <w:rPr>
                <w:noProof w:val="0"/>
              </w:rPr>
            </w:pPr>
            <w:r>
              <w:rPr>
                <w:noProof w:val="0"/>
              </w:rPr>
              <w:t>dstLength = 0</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dstOffset &lt; 0</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-1</w:t>
            </w:r>
          </w:p>
          <w:p w:rsidR="00614D2D" w:rsidRDefault="00614D2D">
            <w:pPr>
              <w:pStyle w:val="PL"/>
              <w:rPr>
                <w:noProof w:val="0"/>
              </w:rPr>
            </w:pPr>
            <w:r>
              <w:rPr>
                <w:noProof w:val="0"/>
              </w:rPr>
              <w:t>dstLength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dstLength &gt;dstBuffer.length</w:t>
            </w:r>
          </w:p>
          <w:p w:rsidR="00614D2D" w:rsidRDefault="00614D2D">
            <w:pPr>
              <w:pStyle w:val="PL"/>
              <w:keepNext/>
              <w:keepLines/>
              <w:rPr>
                <w:noProof w:val="0"/>
              </w:rPr>
            </w:pPr>
            <w:r>
              <w:rPr>
                <w:noProof w:val="0"/>
              </w:rPr>
              <w:t>dstBuffer.length = 5</w:t>
            </w:r>
          </w:p>
          <w:p w:rsidR="00614D2D" w:rsidRDefault="00614D2D">
            <w:pPr>
              <w:pStyle w:val="PL"/>
              <w:keepNext/>
              <w:keepLines/>
              <w:rPr>
                <w:noProof w:val="0"/>
              </w:rPr>
            </w:pPr>
            <w:r>
              <w:rPr>
                <w:noProof w:val="0"/>
              </w:rPr>
              <w:t>dstOffset = 0</w:t>
            </w:r>
          </w:p>
          <w:p w:rsidR="00614D2D" w:rsidRDefault="00614D2D">
            <w:pPr>
              <w:pStyle w:val="PL"/>
              <w:keepNext/>
              <w:keepLines/>
              <w:rPr>
                <w:noProof w:val="0"/>
              </w:rPr>
            </w:pPr>
            <w:r>
              <w:rPr>
                <w:noProof w:val="0"/>
              </w:rPr>
              <w:t>dstLength = 6</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dstOffset + dstLength &gt;dstBuffer.length</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3</w:t>
            </w:r>
          </w:p>
          <w:p w:rsidR="00614D2D" w:rsidRDefault="00614D2D">
            <w:pPr>
              <w:pStyle w:val="PL"/>
              <w:rPr>
                <w:noProof w:val="0"/>
              </w:rPr>
            </w:pPr>
            <w:r>
              <w:rPr>
                <w:noProof w:val="0"/>
              </w:rPr>
              <w:t>dstLength = 3</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dstLength &lt; 0</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initDisplayText() with length = 5</w:t>
            </w:r>
          </w:p>
          <w:p w:rsidR="00614D2D" w:rsidRDefault="00614D2D">
            <w:pPr>
              <w:pStyle w:val="PL"/>
              <w:rPr>
                <w:noProof w:val="0"/>
              </w:rPr>
            </w:pPr>
            <w:r>
              <w:rPr>
                <w:noProof w:val="0"/>
              </w:rPr>
              <w:t>Select Text String TLV</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valueOffset &gt; Text String Length</w:t>
            </w:r>
          </w:p>
          <w:p w:rsidR="00614D2D" w:rsidRDefault="00614D2D">
            <w:pPr>
              <w:pStyle w:val="PL"/>
              <w:rPr>
                <w:noProof w:val="0"/>
              </w:rPr>
            </w:pPr>
            <w:r>
              <w:rPr>
                <w:noProof w:val="0"/>
              </w:rPr>
              <w:t>valueOffset = 7</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0</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[Select Text String TLV]</w:t>
            </w:r>
          </w:p>
          <w:p w:rsidR="00614D2D" w:rsidRDefault="00614D2D">
            <w:pPr>
              <w:pStyle w:val="PL"/>
              <w:rPr>
                <w:noProof w:val="0"/>
              </w:rPr>
            </w:pPr>
            <w:r>
              <w:rPr>
                <w:noProof w:val="0"/>
              </w:rPr>
              <w:t>valueOffset &lt; 0</w:t>
            </w:r>
          </w:p>
          <w:p w:rsidR="00614D2D" w:rsidRDefault="00614D2D">
            <w:pPr>
              <w:pStyle w:val="PL"/>
              <w:rPr>
                <w:noProof w:val="0"/>
              </w:rPr>
            </w:pPr>
            <w:r>
              <w:rPr>
                <w:noProof w:val="0"/>
              </w:rPr>
              <w:t>valueOffset = -1</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[Select Text String TLV]</w:t>
            </w:r>
          </w:p>
          <w:p w:rsidR="00614D2D" w:rsidRDefault="00614D2D">
            <w:pPr>
              <w:pStyle w:val="PL"/>
              <w:rPr>
                <w:noProof w:val="0"/>
              </w:rPr>
            </w:pPr>
            <w:r>
              <w:rPr>
                <w:noProof w:val="0"/>
              </w:rPr>
              <w:t>dstLength &gt; Text String length</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7</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[Select Text String TLV]</w:t>
            </w:r>
          </w:p>
          <w:p w:rsidR="00614D2D" w:rsidRDefault="00614D2D">
            <w:pPr>
              <w:pStyle w:val="PL"/>
              <w:rPr>
                <w:noProof w:val="0"/>
              </w:rPr>
            </w:pPr>
            <w:r>
              <w:rPr>
                <w:noProof w:val="0"/>
              </w:rPr>
              <w:t>valueOffset + dstLength &gt; Text String length</w:t>
            </w:r>
          </w:p>
          <w:p w:rsidR="00614D2D" w:rsidRDefault="00614D2D">
            <w:pPr>
              <w:pStyle w:val="PL"/>
              <w:rPr>
                <w:noProof w:val="0"/>
              </w:rPr>
            </w:pPr>
            <w:r>
              <w:rPr>
                <w:noProof w:val="0"/>
              </w:rPr>
              <w:t>valueOffset = 2</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5</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Initialise the handler</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copyValue()</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initDisplayText()</w:t>
            </w:r>
          </w:p>
          <w:p w:rsidR="00614D2D" w:rsidRDefault="00614D2D">
            <w:pPr>
              <w:pStyle w:val="PL"/>
              <w:rPr>
                <w:noProof w:val="0"/>
              </w:rPr>
            </w:pPr>
            <w:r>
              <w:rPr>
                <w:noProof w:val="0"/>
              </w:rPr>
              <w:t>dcs = 4</w:t>
            </w:r>
          </w:p>
          <w:p w:rsidR="00614D2D" w:rsidRDefault="00614D2D">
            <w:pPr>
              <w:pStyle w:val="PL"/>
              <w:rPr>
                <w:noProof w:val="0"/>
              </w:rPr>
            </w:pPr>
            <w:r>
              <w:rPr>
                <w:noProof w:val="0"/>
              </w:rPr>
              <w:t>buffer = 00 01 … 0F</w:t>
            </w:r>
          </w:p>
          <w:p w:rsidR="00614D2D" w:rsidRDefault="00614D2D">
            <w:pPr>
              <w:pStyle w:val="PL"/>
              <w:rPr>
                <w:noProof w:val="0"/>
              </w:rPr>
            </w:pPr>
            <w:r>
              <w:rPr>
                <w:noProof w:val="0"/>
              </w:rPr>
              <w:t>Select Text String TLV</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17</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17</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copyValue() is 17</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13</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Compare buffer</w:t>
            </w:r>
          </w:p>
          <w:p w:rsidR="00614D2D" w:rsidRDefault="00614D2D">
            <w:pPr>
              <w:pStyle w:val="PL"/>
              <w:rPr>
                <w:noProof w:val="0"/>
              </w:rPr>
            </w:pPr>
            <w:r>
              <w:rPr>
                <w:noProof w:val="0"/>
              </w:rPr>
              <w:t>buffer = 04 00 01 … 0F</w:t>
            </w:r>
          </w:p>
          <w:p w:rsidR="00614D2D" w:rsidRDefault="00614D2D">
            <w:pPr>
              <w:pStyle w:val="TAL"/>
              <w:keepNext w:val="0"/>
              <w:keepLines w:val="0"/>
            </w:pP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14</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initialise dstBuffer</w:t>
            </w:r>
          </w:p>
          <w:p w:rsidR="00614D2D" w:rsidRDefault="00614D2D">
            <w:pPr>
              <w:pStyle w:val="PL"/>
              <w:rPr>
                <w:noProof w:val="0"/>
              </w:rPr>
            </w:pPr>
            <w:r>
              <w:rPr>
                <w:noProof w:val="0"/>
              </w:rPr>
              <w:t>dstBuffer = 55 55 … 55</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valueOffset = 2</w:t>
            </w:r>
          </w:p>
          <w:p w:rsidR="00614D2D" w:rsidRDefault="00614D2D">
            <w:pPr>
              <w:pStyle w:val="PL"/>
              <w:rPr>
                <w:noProof w:val="0"/>
              </w:rPr>
            </w:pPr>
            <w:r>
              <w:rPr>
                <w:noProof w:val="0"/>
              </w:rPr>
              <w:t>dstBuffer.length = 20</w:t>
            </w:r>
          </w:p>
          <w:p w:rsidR="00614D2D" w:rsidRDefault="00614D2D">
            <w:pPr>
              <w:pStyle w:val="PL"/>
              <w:rPr>
                <w:noProof w:val="0"/>
              </w:rPr>
            </w:pPr>
            <w:r>
              <w:rPr>
                <w:noProof w:val="0"/>
              </w:rPr>
              <w:t>dstOffset = 3</w:t>
            </w:r>
          </w:p>
          <w:p w:rsidR="00614D2D" w:rsidRDefault="00614D2D">
            <w:pPr>
              <w:pStyle w:val="PL"/>
              <w:rPr>
                <w:noProof w:val="0"/>
              </w:rPr>
            </w:pPr>
            <w:r>
              <w:rPr>
                <w:noProof w:val="0"/>
              </w:rPr>
              <w:t>dstLength = 12</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of copyValue() is 15</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 buffer</w:t>
            </w:r>
          </w:p>
          <w:p w:rsidR="00614D2D" w:rsidRDefault="00614D2D">
            <w:pPr>
              <w:pStyle w:val="PL"/>
              <w:rPr>
                <w:noProof w:val="0"/>
              </w:rPr>
            </w:pPr>
            <w:r>
              <w:rPr>
                <w:noProof w:val="0"/>
              </w:rPr>
              <w:t xml:space="preserve">buffer = </w:t>
            </w:r>
          </w:p>
          <w:p w:rsidR="00614D2D" w:rsidRDefault="00614D2D">
            <w:pPr>
              <w:pStyle w:val="PL"/>
              <w:rPr>
                <w:noProof w:val="0"/>
              </w:rPr>
            </w:pPr>
            <w:r>
              <w:rPr>
                <w:noProof w:val="0"/>
              </w:rPr>
              <w:t>55 55 55 01 02</w:t>
            </w:r>
          </w:p>
          <w:p w:rsidR="00614D2D" w:rsidRDefault="00614D2D">
            <w:pPr>
              <w:pStyle w:val="PL"/>
              <w:rPr>
                <w:noProof w:val="0"/>
              </w:rPr>
            </w:pPr>
            <w:r>
              <w:rPr>
                <w:noProof w:val="0"/>
              </w:rPr>
              <w:t>03 04 05 06 07</w:t>
            </w:r>
          </w:p>
          <w:p w:rsidR="00614D2D" w:rsidRDefault="00614D2D">
            <w:pPr>
              <w:pStyle w:val="PL"/>
              <w:rPr>
                <w:noProof w:val="0"/>
              </w:rPr>
            </w:pPr>
            <w:r>
              <w:rPr>
                <w:noProof w:val="0"/>
              </w:rPr>
              <w:t>08 09 0A 0B 0C</w:t>
            </w:r>
          </w:p>
          <w:p w:rsidR="00614D2D" w:rsidRDefault="00614D2D">
            <w:pPr>
              <w:pStyle w:val="PL"/>
              <w:rPr>
                <w:noProof w:val="0"/>
              </w:rPr>
            </w:pPr>
            <w:r>
              <w:rPr>
                <w:noProof w:val="0"/>
              </w:rPr>
              <w:t>55 55 55 55 55</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pPr>
      <w:r>
        <w:t>6.2.7.12.4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140"/>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13, 15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12, 14</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7, 8, 9, 10</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Proactive Handler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r>
    </w:tbl>
    <w:p w:rsidR="00614D2D" w:rsidRDefault="00614D2D" w:rsidP="00614D2D"/>
    <w:p w:rsidR="00614D2D" w:rsidRDefault="00614D2D" w:rsidP="00614D2D">
      <w:pPr>
        <w:pStyle w:val="Heading4"/>
        <w:keepNext w:val="0"/>
        <w:keepLines w:val="0"/>
      </w:pPr>
      <w:bookmarkStart w:id="366" w:name="_Toc51826764"/>
      <w:bookmarkStart w:id="367" w:name="_Toc117070445"/>
      <w:bookmarkStart w:id="368" w:name="_Toc51828207"/>
      <w:r>
        <w:t>6.2.7.13</w:t>
      </w:r>
      <w:r>
        <w:tab/>
        <w:t>Method compareValue</w:t>
      </w:r>
      <w:bookmarkEnd w:id="366"/>
      <w:bookmarkEnd w:id="367"/>
      <w:bookmarkEnd w:id="368"/>
    </w:p>
    <w:p w:rsidR="00614D2D" w:rsidRDefault="00614D2D" w:rsidP="00614D2D">
      <w:r>
        <w:t>Test Area Reference API_2_PAH_CPRVS_BSS</w:t>
      </w:r>
    </w:p>
    <w:p w:rsidR="00614D2D" w:rsidRDefault="00614D2D" w:rsidP="00614D2D">
      <w:pPr>
        <w:pStyle w:val="H6"/>
        <w:keepNext w:val="0"/>
        <w:keepLines w:val="0"/>
      </w:pPr>
      <w:r>
        <w:t>6.2.7.13.1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byte compareValue(short valueOffset,</w:t>
      </w:r>
    </w:p>
    <w:p w:rsidR="00614D2D" w:rsidRDefault="00614D2D" w:rsidP="00614D2D">
      <w:pPr>
        <w:pStyle w:val="PL"/>
        <w:rPr>
          <w:noProof w:val="0"/>
        </w:rPr>
      </w:pPr>
      <w:r>
        <w:rPr>
          <w:noProof w:val="0"/>
        </w:rPr>
        <w:t xml:space="preserve">                         byte[] compareBuffer,</w:t>
      </w:r>
    </w:p>
    <w:p w:rsidR="00614D2D" w:rsidRDefault="00614D2D" w:rsidP="00614D2D">
      <w:pPr>
        <w:pStyle w:val="PL"/>
        <w:rPr>
          <w:noProof w:val="0"/>
        </w:rPr>
      </w:pPr>
      <w:r>
        <w:rPr>
          <w:noProof w:val="0"/>
        </w:rPr>
        <w:t xml:space="preserve">                         short compareOffset,</w:t>
      </w:r>
    </w:p>
    <w:p w:rsidR="00614D2D" w:rsidRDefault="00614D2D" w:rsidP="00614D2D">
      <w:pPr>
        <w:pStyle w:val="PL"/>
        <w:rPr>
          <w:noProof w:val="0"/>
        </w:rPr>
      </w:pPr>
      <w:r>
        <w:rPr>
          <w:noProof w:val="0"/>
        </w:rPr>
        <w:t xml:space="preserve">                         short compareLength)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6.2.7.13.1.1</w:t>
      </w:r>
      <w:r>
        <w:tab/>
        <w:t>Normal execution</w:t>
      </w:r>
    </w:p>
    <w:p w:rsidR="00614D2D" w:rsidRDefault="00614D2D" w:rsidP="00614D2D">
      <w:r>
        <w:t>Compares the last found TLV element with a buffer:</w:t>
      </w:r>
    </w:p>
    <w:p w:rsidR="00614D2D" w:rsidRDefault="00614D2D" w:rsidP="00614D2D">
      <w:pPr>
        <w:pStyle w:val="ListBullet"/>
        <w:numPr>
          <w:ilvl w:val="0"/>
          <w:numId w:val="2"/>
        </w:numPr>
        <w:ind w:left="568" w:hanging="284"/>
      </w:pPr>
      <w:r>
        <w:t>CRRN1: returns 0 if identical.</w:t>
      </w:r>
    </w:p>
    <w:p w:rsidR="00614D2D" w:rsidRDefault="00614D2D" w:rsidP="00614D2D">
      <w:pPr>
        <w:pStyle w:val="ListBullet"/>
        <w:numPr>
          <w:ilvl w:val="0"/>
          <w:numId w:val="2"/>
        </w:numPr>
        <w:ind w:left="568" w:hanging="284"/>
      </w:pPr>
      <w:r>
        <w:t>CRRN2: returns -1 if the first miscomparing byte in simple TLV List is less than that in compareBuffer.</w:t>
      </w:r>
    </w:p>
    <w:p w:rsidR="00614D2D" w:rsidRDefault="00614D2D" w:rsidP="00614D2D">
      <w:pPr>
        <w:pStyle w:val="ListBullet"/>
        <w:numPr>
          <w:ilvl w:val="0"/>
          <w:numId w:val="2"/>
        </w:numPr>
        <w:ind w:left="568" w:hanging="284"/>
      </w:pPr>
      <w:r>
        <w:t>CRRN3: returns 1 if the first miscomparing byte in simple TLV List is greater than that in compareBuffer.</w:t>
      </w:r>
    </w:p>
    <w:p w:rsidR="00614D2D" w:rsidRDefault="00614D2D" w:rsidP="00614D2D">
      <w:pPr>
        <w:pStyle w:val="H6"/>
        <w:keepNext w:val="0"/>
        <w:keepLines w:val="0"/>
      </w:pPr>
      <w:r>
        <w:t>6.2.7.13.1.2</w:t>
      </w:r>
      <w:r>
        <w:tab/>
        <w:t>Parameter errors</w:t>
      </w:r>
    </w:p>
    <w:p w:rsidR="00614D2D" w:rsidRDefault="00614D2D" w:rsidP="00614D2D">
      <w:pPr>
        <w:pStyle w:val="ListBullet"/>
        <w:numPr>
          <w:ilvl w:val="0"/>
          <w:numId w:val="2"/>
        </w:numPr>
        <w:ind w:left="568" w:hanging="284"/>
      </w:pPr>
      <w:r>
        <w:t>CRRP1: if compareBuffer is null NullPointerException shall be thrown.</w:t>
      </w:r>
    </w:p>
    <w:p w:rsidR="00614D2D" w:rsidRDefault="00614D2D" w:rsidP="00614D2D">
      <w:pPr>
        <w:pStyle w:val="ListBullet"/>
        <w:numPr>
          <w:ilvl w:val="0"/>
          <w:numId w:val="2"/>
        </w:numPr>
        <w:ind w:left="568" w:hanging="284"/>
      </w:pPr>
      <w:r>
        <w:t>CRRP2: if compareOffset or compareLength or both would cause access outside array bounds, or if compareLength is negative ArrayIndexOutOfBoundsException shall be thrown.</w:t>
      </w:r>
    </w:p>
    <w:p w:rsidR="00614D2D" w:rsidRDefault="00614D2D" w:rsidP="00614D2D">
      <w:pPr>
        <w:pStyle w:val="ListBullet"/>
        <w:numPr>
          <w:ilvl w:val="0"/>
          <w:numId w:val="2"/>
        </w:numPr>
        <w:ind w:left="568" w:hanging="284"/>
      </w:pPr>
      <w:r>
        <w:t xml:space="preserve">CRRP3: if </w:t>
      </w:r>
      <w:r>
        <w:rPr>
          <w:snapToGrid w:val="0"/>
          <w:lang w:eastAsia="de-DE"/>
        </w:rPr>
        <w:t>valueOffset is negative or valueOffset + dstLength &gt; current TLV length,</w:t>
      </w:r>
      <w:r>
        <w:t xml:space="preserve"> an instance of ToolkitException shall be thrown. The reason code shall be ToolkitException OUT_OF_TLV_BOUNDARIES.</w:t>
      </w:r>
    </w:p>
    <w:p w:rsidR="00614D2D" w:rsidRDefault="00614D2D" w:rsidP="00614D2D">
      <w:pPr>
        <w:pStyle w:val="H6"/>
        <w:keepNext w:val="0"/>
        <w:keepLines w:val="0"/>
      </w:pPr>
      <w:r>
        <w:t>6.2.7.13.1.3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 HANDLER_NOT_AVAILABLE.</w:t>
      </w:r>
    </w:p>
    <w:p w:rsidR="00614D2D" w:rsidRDefault="00614D2D" w:rsidP="00614D2D">
      <w:pPr>
        <w:pStyle w:val="ListBullet"/>
        <w:numPr>
          <w:ilvl w:val="0"/>
          <w:numId w:val="2"/>
        </w:numPr>
        <w:ind w:left="568" w:hanging="284"/>
      </w:pPr>
      <w:r>
        <w:t>CRRC2: in case of unavailable TLV element an instance of ToolkitException shall be thrown. The reason code shall be ToolkitException UNAVAILABLE_ELEMENT.</w:t>
      </w:r>
    </w:p>
    <w:p w:rsidR="00614D2D" w:rsidRDefault="00614D2D" w:rsidP="00614D2D">
      <w:pPr>
        <w:pStyle w:val="H6"/>
        <w:keepNext w:val="0"/>
        <w:keepLines w:val="0"/>
      </w:pPr>
      <w:r>
        <w:t>6.2.7.13.2</w:t>
      </w:r>
      <w:r>
        <w:tab/>
        <w:t>Test Suite files</w:t>
      </w:r>
    </w:p>
    <w:p w:rsidR="00614D2D" w:rsidRDefault="00614D2D" w:rsidP="00614D2D">
      <w:pPr>
        <w:pStyle w:val="B1"/>
        <w:tabs>
          <w:tab w:val="left" w:pos="2268"/>
        </w:tabs>
      </w:pPr>
      <w:r>
        <w:t>Test Script:</w:t>
      </w:r>
      <w:r>
        <w:tab/>
        <w:t>API_2_PAH_CPRVS_BSS_1.scr</w:t>
      </w:r>
    </w:p>
    <w:p w:rsidR="00614D2D" w:rsidRDefault="00614D2D" w:rsidP="00614D2D">
      <w:pPr>
        <w:pStyle w:val="B1"/>
        <w:tabs>
          <w:tab w:val="left" w:pos="2268"/>
        </w:tabs>
      </w:pPr>
      <w:r>
        <w:t>Test Applet:</w:t>
      </w:r>
      <w:r w:rsidR="00A1704F">
        <w:tab/>
      </w:r>
      <w:r>
        <w:t>API_2_PAH_CPRVS_BSS_1.java</w:t>
      </w:r>
    </w:p>
    <w:p w:rsidR="00614D2D" w:rsidRDefault="00614D2D" w:rsidP="00614D2D">
      <w:pPr>
        <w:pStyle w:val="B1"/>
        <w:tabs>
          <w:tab w:val="left" w:pos="2268"/>
        </w:tabs>
      </w:pPr>
      <w:r>
        <w:t>Load Script:</w:t>
      </w:r>
      <w:r w:rsidR="00A1704F">
        <w:tab/>
      </w:r>
      <w:r>
        <w:t xml:space="preserve">API_2_PAH_CPRVS_BSS_1.ldr </w:t>
      </w:r>
    </w:p>
    <w:p w:rsidR="00614D2D" w:rsidRDefault="00614D2D" w:rsidP="00614D2D">
      <w:pPr>
        <w:pStyle w:val="B1"/>
        <w:tabs>
          <w:tab w:val="left" w:pos="2268"/>
        </w:tabs>
      </w:pPr>
      <w:r>
        <w:t>Cleanup Script:</w:t>
      </w:r>
      <w:r w:rsidR="00A1704F">
        <w:tab/>
      </w:r>
      <w:r>
        <w:t>API_2_PAH_CPRVS_BSS_1.clr</w:t>
      </w:r>
    </w:p>
    <w:p w:rsidR="00614D2D" w:rsidRDefault="00614D2D" w:rsidP="00614D2D">
      <w:pPr>
        <w:pStyle w:val="B1"/>
        <w:tabs>
          <w:tab w:val="left" w:pos="2268"/>
        </w:tabs>
      </w:pPr>
      <w:r>
        <w:t>Parameter File:</w:t>
      </w:r>
      <w:r w:rsidR="00A1704F">
        <w:tab/>
      </w:r>
      <w:r>
        <w:t>API_2_PAH_CPRVS_BSS_1.par</w:t>
      </w:r>
    </w:p>
    <w:p w:rsidR="00614D2D" w:rsidRDefault="00614D2D" w:rsidP="00614D2D">
      <w:pPr>
        <w:pStyle w:val="H6"/>
        <w:keepNext w:val="0"/>
        <w:keepLines w:val="0"/>
      </w:pPr>
      <w:r>
        <w:t>6.2.7.13.3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Initialise the handler</w:t>
            </w:r>
          </w:p>
          <w:p w:rsidR="00614D2D" w:rsidRDefault="00614D2D">
            <w:pPr>
              <w:pStyle w:val="TAH"/>
              <w:keepNext w:val="0"/>
              <w:keepLines w:val="0"/>
            </w:pPr>
            <w:r>
              <w:t>Select a TLV</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compareValue() with a null compareBuffer</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NullPointerException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initDisplayText() with length = 15</w:t>
            </w:r>
          </w:p>
          <w:p w:rsidR="00614D2D" w:rsidRDefault="00614D2D">
            <w:pPr>
              <w:pStyle w:val="PL"/>
              <w:rPr>
                <w:noProof w:val="0"/>
              </w:rPr>
            </w:pPr>
            <w:r>
              <w:rPr>
                <w:noProof w:val="0"/>
              </w:rPr>
              <w:t>Select Text String TLV</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compareOffset &gt; compareBuffer.length</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6</w:t>
            </w:r>
          </w:p>
          <w:p w:rsidR="00614D2D" w:rsidRDefault="00614D2D">
            <w:pPr>
              <w:pStyle w:val="PL"/>
              <w:rPr>
                <w:noProof w:val="0"/>
              </w:rPr>
            </w:pPr>
            <w:r>
              <w:rPr>
                <w:noProof w:val="0"/>
              </w:rPr>
              <w:t>compareLength = 0</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compareOffset &lt; 0</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-1</w:t>
            </w:r>
          </w:p>
          <w:p w:rsidR="00614D2D" w:rsidRDefault="00614D2D">
            <w:pPr>
              <w:pStyle w:val="PL"/>
              <w:rPr>
                <w:noProof w:val="0"/>
              </w:rPr>
            </w:pPr>
            <w:r>
              <w:rPr>
                <w:noProof w:val="0"/>
              </w:rPr>
              <w:t>compareLength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compareLength &gt;compareBuffer.length</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6</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compareOffset + compareLength &gt;compareBuffer.length</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3</w:t>
            </w:r>
          </w:p>
          <w:p w:rsidR="00614D2D" w:rsidRDefault="00614D2D">
            <w:pPr>
              <w:pStyle w:val="PL"/>
              <w:rPr>
                <w:noProof w:val="0"/>
              </w:rPr>
            </w:pPr>
            <w:r>
              <w:rPr>
                <w:noProof w:val="0"/>
              </w:rPr>
              <w:t>compareLength = 3</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compareLength &lt; 0</w:t>
            </w:r>
          </w:p>
          <w:p w:rsidR="00614D2D" w:rsidRDefault="00614D2D">
            <w:pPr>
              <w:pStyle w:val="TAL"/>
              <w:keepNext w:val="0"/>
              <w:keepLines w:val="0"/>
            </w:pPr>
            <w:r>
              <w:t>compareBuffer.length = 5</w:t>
            </w:r>
          </w:p>
          <w:p w:rsidR="00614D2D" w:rsidRDefault="00614D2D">
            <w:pPr>
              <w:pStyle w:val="TAL"/>
              <w:keepNext w:val="0"/>
              <w:keepLines w:val="0"/>
            </w:pPr>
            <w:r>
              <w:t>compareOffset = 0</w:t>
            </w:r>
          </w:p>
          <w:p w:rsidR="00614D2D" w:rsidRDefault="00614D2D">
            <w:pPr>
              <w:pStyle w:val="TAL"/>
              <w:keepNext w:val="0"/>
              <w:keepLines w:val="0"/>
            </w:pPr>
            <w:r>
              <w:t>compareLength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initDisplayText() with length = 5</w:t>
            </w:r>
          </w:p>
          <w:p w:rsidR="00614D2D" w:rsidRDefault="00614D2D">
            <w:pPr>
              <w:pStyle w:val="TAH"/>
              <w:keepNext w:val="0"/>
              <w:keepLines w:val="0"/>
            </w:pPr>
            <w:r>
              <w:t>Select Text String TLV</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valueOffset &gt; Text String Length</w:t>
            </w:r>
          </w:p>
          <w:p w:rsidR="00614D2D" w:rsidRDefault="00614D2D">
            <w:pPr>
              <w:pStyle w:val="PL"/>
              <w:rPr>
                <w:noProof w:val="0"/>
              </w:rPr>
            </w:pPr>
            <w:r>
              <w:rPr>
                <w:noProof w:val="0"/>
              </w:rPr>
              <w:t>valueOffset = 7</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0</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[Select Text String TLV]</w:t>
            </w:r>
          </w:p>
          <w:p w:rsidR="00614D2D" w:rsidRDefault="00614D2D">
            <w:pPr>
              <w:pStyle w:val="PL"/>
              <w:rPr>
                <w:noProof w:val="0"/>
              </w:rPr>
            </w:pPr>
            <w:r>
              <w:rPr>
                <w:noProof w:val="0"/>
              </w:rPr>
              <w:t>valueOffset &lt; 0</w:t>
            </w:r>
          </w:p>
          <w:p w:rsidR="00614D2D" w:rsidRDefault="00614D2D">
            <w:pPr>
              <w:pStyle w:val="PL"/>
              <w:rPr>
                <w:noProof w:val="0"/>
              </w:rPr>
            </w:pPr>
            <w:r>
              <w:rPr>
                <w:noProof w:val="0"/>
              </w:rPr>
              <w:t>valueOffset = -1</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1</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[Select Text String TLV]</w:t>
            </w:r>
          </w:p>
          <w:p w:rsidR="00614D2D" w:rsidRDefault="00614D2D">
            <w:pPr>
              <w:pStyle w:val="PL"/>
              <w:rPr>
                <w:noProof w:val="0"/>
              </w:rPr>
            </w:pPr>
            <w:r>
              <w:rPr>
                <w:noProof w:val="0"/>
              </w:rPr>
              <w:t>compareLength &gt; Text String length</w:t>
            </w:r>
          </w:p>
          <w:p w:rsidR="00614D2D" w:rsidRDefault="00614D2D">
            <w:pPr>
              <w:pStyle w:val="PL"/>
              <w:rPr>
                <w:noProof w:val="0"/>
              </w:rPr>
            </w:pPr>
            <w:r>
              <w:rPr>
                <w:noProof w:val="0"/>
              </w:rPr>
              <w:t>valueOffset = 0</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7</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[Select Text String TLV]</w:t>
            </w:r>
          </w:p>
          <w:p w:rsidR="00614D2D" w:rsidRDefault="00614D2D">
            <w:pPr>
              <w:pStyle w:val="PL"/>
              <w:rPr>
                <w:noProof w:val="0"/>
              </w:rPr>
            </w:pPr>
            <w:r>
              <w:rPr>
                <w:noProof w:val="0"/>
              </w:rPr>
              <w:t>valueOffset + compareLength &gt; Text String length</w:t>
            </w:r>
          </w:p>
          <w:p w:rsidR="00614D2D" w:rsidRDefault="00614D2D">
            <w:pPr>
              <w:pStyle w:val="PL"/>
              <w:rPr>
                <w:noProof w:val="0"/>
              </w:rPr>
            </w:pPr>
            <w:r>
              <w:rPr>
                <w:noProof w:val="0"/>
              </w:rPr>
              <w:t>valueOffset = 2</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5</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Initialise the handler</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pPr>
            <w:r>
              <w:t>compareValue()</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pPr>
            <w:r>
              <w:t>12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pPr>
            <w:r>
              <w:t>initDisplayText()</w:t>
            </w:r>
          </w:p>
          <w:p w:rsidR="00614D2D" w:rsidRDefault="00614D2D">
            <w:pPr>
              <w:pStyle w:val="PL"/>
              <w:keepNext/>
              <w:keepLines/>
              <w:rPr>
                <w:noProof w:val="0"/>
              </w:rPr>
            </w:pPr>
            <w:r>
              <w:rPr>
                <w:noProof w:val="0"/>
              </w:rPr>
              <w:t>dcs = 4</w:t>
            </w:r>
          </w:p>
          <w:p w:rsidR="00614D2D" w:rsidRDefault="00614D2D">
            <w:pPr>
              <w:pStyle w:val="PL"/>
              <w:keepNext/>
              <w:keepLines/>
              <w:rPr>
                <w:noProof w:val="0"/>
              </w:rPr>
            </w:pPr>
            <w:r>
              <w:rPr>
                <w:noProof w:val="0"/>
              </w:rPr>
              <w:t>buffer = 00 01 … 0F</w:t>
            </w:r>
          </w:p>
          <w:p w:rsidR="00614D2D" w:rsidRDefault="00614D2D">
            <w:pPr>
              <w:pStyle w:val="PL"/>
              <w:keepNext/>
              <w:keepLines/>
              <w:rPr>
                <w:noProof w:val="0"/>
              </w:rPr>
            </w:pPr>
            <w:r>
              <w:rPr>
                <w:noProof w:val="0"/>
              </w:rPr>
              <w:t>Select Text String TLV</w:t>
            </w:r>
          </w:p>
        </w:tc>
        <w:tc>
          <w:tcPr>
            <w:tcW w:w="2835" w:type="dxa"/>
            <w:tcBorders>
              <w:top w:val="single" w:sz="4" w:space="0" w:color="auto"/>
              <w:left w:val="single" w:sz="4" w:space="0" w:color="auto"/>
              <w:bottom w:val="nil"/>
              <w:right w:val="single" w:sz="4" w:space="0" w:color="auto"/>
            </w:tcBorders>
          </w:tcPr>
          <w:p w:rsidR="00614D2D" w:rsidRDefault="00614D2D">
            <w:pPr>
              <w:pStyle w:val="TAL"/>
            </w:pPr>
          </w:p>
        </w:tc>
        <w:tc>
          <w:tcPr>
            <w:tcW w:w="2410" w:type="dxa"/>
            <w:tcBorders>
              <w:top w:val="single" w:sz="4" w:space="0" w:color="auto"/>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pPr>
            <w:r>
              <w:t>Initialise compareBuffer</w:t>
            </w:r>
          </w:p>
          <w:p w:rsidR="00614D2D" w:rsidRDefault="00614D2D">
            <w:pPr>
              <w:pStyle w:val="PL"/>
              <w:keepNext/>
              <w:keepLines/>
              <w:rPr>
                <w:noProof w:val="0"/>
              </w:rPr>
            </w:pPr>
            <w:r>
              <w:rPr>
                <w:noProof w:val="0"/>
              </w:rPr>
              <w:t>compareBuffer =</w:t>
            </w:r>
          </w:p>
          <w:p w:rsidR="00614D2D" w:rsidRDefault="00614D2D">
            <w:pPr>
              <w:pStyle w:val="PL"/>
              <w:keepNext/>
              <w:keepLines/>
              <w:rPr>
                <w:noProof w:val="0"/>
              </w:rPr>
            </w:pPr>
            <w:r>
              <w:rPr>
                <w:noProof w:val="0"/>
              </w:rPr>
              <w:t>04 00 01 … 0F</w:t>
            </w:r>
          </w:p>
        </w:tc>
        <w:tc>
          <w:tcPr>
            <w:tcW w:w="2835" w:type="dxa"/>
            <w:tcBorders>
              <w:top w:val="single" w:sz="4" w:space="0" w:color="808080"/>
              <w:left w:val="single" w:sz="4" w:space="0" w:color="auto"/>
              <w:bottom w:val="nil"/>
              <w:right w:val="single" w:sz="4" w:space="0" w:color="auto"/>
            </w:tcBorders>
          </w:tcPr>
          <w:p w:rsidR="00614D2D" w:rsidRDefault="00614D2D">
            <w:pPr>
              <w:pStyle w:val="TAL"/>
            </w:pPr>
          </w:p>
        </w:tc>
        <w:tc>
          <w:tcPr>
            <w:tcW w:w="2410" w:type="dxa"/>
            <w:tcBorders>
              <w:top w:val="single" w:sz="4" w:space="0" w:color="808080"/>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pPr>
            <w:r>
              <w:t>Compare buffers</w:t>
            </w:r>
          </w:p>
          <w:p w:rsidR="00614D2D" w:rsidRDefault="00614D2D">
            <w:pPr>
              <w:pStyle w:val="PL"/>
              <w:keepNext/>
              <w:keepLines/>
              <w:rPr>
                <w:noProof w:val="0"/>
              </w:rPr>
            </w:pPr>
            <w:r>
              <w:rPr>
                <w:noProof w:val="0"/>
              </w:rPr>
              <w:t>valueOffset = 0</w:t>
            </w:r>
          </w:p>
          <w:p w:rsidR="00614D2D" w:rsidRDefault="00614D2D">
            <w:pPr>
              <w:pStyle w:val="PL"/>
              <w:keepNext/>
              <w:keepLines/>
              <w:rPr>
                <w:noProof w:val="0"/>
              </w:rPr>
            </w:pPr>
            <w:r>
              <w:rPr>
                <w:noProof w:val="0"/>
              </w:rPr>
              <w:t>compareOffset = 0</w:t>
            </w:r>
          </w:p>
          <w:p w:rsidR="00614D2D" w:rsidRDefault="00614D2D">
            <w:pPr>
              <w:pStyle w:val="PL"/>
              <w:keepNext/>
              <w:keepLines/>
              <w:rPr>
                <w:noProof w:val="0"/>
              </w:rPr>
            </w:pPr>
            <w:r>
              <w:rPr>
                <w:noProof w:val="0"/>
              </w:rPr>
              <w:t>compareLength = 17</w:t>
            </w:r>
          </w:p>
          <w:p w:rsidR="00614D2D" w:rsidRDefault="00614D2D">
            <w:pPr>
              <w:pStyle w:val="TAL"/>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13</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04 00 01 02 03</w:t>
            </w:r>
          </w:p>
          <w:p w:rsidR="00614D2D" w:rsidRDefault="00614D2D">
            <w:pPr>
              <w:pStyle w:val="PL"/>
              <w:rPr>
                <w:noProof w:val="0"/>
              </w:rPr>
            </w:pPr>
            <w:r>
              <w:rPr>
                <w:noProof w:val="0"/>
              </w:rPr>
              <w:t>04 05 06 07 08</w:t>
            </w:r>
          </w:p>
          <w:p w:rsidR="00614D2D" w:rsidRDefault="00614D2D">
            <w:pPr>
              <w:pStyle w:val="PL"/>
              <w:rPr>
                <w:noProof w:val="0"/>
              </w:rPr>
            </w:pPr>
            <w:r>
              <w:rPr>
                <w:noProof w:val="0"/>
              </w:rPr>
              <w:t>05 0A 0B 0C 0D</w:t>
            </w:r>
          </w:p>
          <w:p w:rsidR="00614D2D" w:rsidRDefault="00614D2D">
            <w:pPr>
              <w:pStyle w:val="PL"/>
              <w:rPr>
                <w:noProof w:val="0"/>
              </w:rPr>
            </w:pPr>
            <w:r>
              <w:rPr>
                <w:noProof w:val="0"/>
              </w:rPr>
              <w:t>0E 10</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 with same parameters</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14</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03 00 01 … 0F</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 with same parameters</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15</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55 55 55 01 02</w:t>
            </w:r>
          </w:p>
          <w:p w:rsidR="00614D2D" w:rsidRDefault="00614D2D">
            <w:pPr>
              <w:pStyle w:val="PL"/>
              <w:rPr>
                <w:noProof w:val="0"/>
              </w:rPr>
            </w:pPr>
            <w:r>
              <w:rPr>
                <w:noProof w:val="0"/>
              </w:rPr>
              <w:t>03 04 05 06 07</w:t>
            </w:r>
          </w:p>
          <w:p w:rsidR="00614D2D" w:rsidRDefault="00614D2D">
            <w:pPr>
              <w:pStyle w:val="PL"/>
              <w:rPr>
                <w:noProof w:val="0"/>
              </w:rPr>
            </w:pPr>
            <w:r>
              <w:rPr>
                <w:noProof w:val="0"/>
              </w:rPr>
              <w:t>08 09 0A 0B 0C</w:t>
            </w:r>
          </w:p>
          <w:p w:rsidR="00614D2D" w:rsidRDefault="00614D2D">
            <w:pPr>
              <w:pStyle w:val="PL"/>
              <w:rPr>
                <w:noProof w:val="0"/>
              </w:rPr>
            </w:pPr>
            <w:r>
              <w:rPr>
                <w:noProof w:val="0"/>
              </w:rPr>
              <w:t>55 55 55 55 55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w:t>
            </w:r>
          </w:p>
          <w:p w:rsidR="00614D2D" w:rsidRDefault="00614D2D">
            <w:pPr>
              <w:pStyle w:val="PL"/>
              <w:rPr>
                <w:noProof w:val="0"/>
              </w:rPr>
            </w:pPr>
            <w:r>
              <w:rPr>
                <w:noProof w:val="0"/>
              </w:rPr>
              <w:t>valueOffset = 2</w:t>
            </w:r>
          </w:p>
          <w:p w:rsidR="00614D2D" w:rsidRDefault="00614D2D">
            <w:pPr>
              <w:pStyle w:val="PL"/>
              <w:rPr>
                <w:noProof w:val="0"/>
              </w:rPr>
            </w:pPr>
            <w:r>
              <w:rPr>
                <w:noProof w:val="0"/>
              </w:rPr>
              <w:t>compareOffset = 3</w:t>
            </w:r>
          </w:p>
          <w:p w:rsidR="00614D2D" w:rsidRDefault="00614D2D">
            <w:pPr>
              <w:pStyle w:val="PL"/>
              <w:rPr>
                <w:noProof w:val="0"/>
              </w:rPr>
            </w:pPr>
            <w:r>
              <w:rPr>
                <w:noProof w:val="0"/>
              </w:rPr>
              <w:t>compareLength = 12</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16</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55 55 55 02 01</w:t>
            </w:r>
          </w:p>
          <w:p w:rsidR="00614D2D" w:rsidRDefault="00614D2D">
            <w:pPr>
              <w:pStyle w:val="PL"/>
              <w:rPr>
                <w:noProof w:val="0"/>
              </w:rPr>
            </w:pPr>
            <w:r>
              <w:rPr>
                <w:noProof w:val="0"/>
              </w:rPr>
              <w:t>03 04 05 06 07</w:t>
            </w:r>
          </w:p>
          <w:p w:rsidR="00614D2D" w:rsidRDefault="00614D2D">
            <w:pPr>
              <w:pStyle w:val="PL"/>
              <w:rPr>
                <w:noProof w:val="0"/>
              </w:rPr>
            </w:pPr>
            <w:r>
              <w:rPr>
                <w:noProof w:val="0"/>
              </w:rPr>
              <w:t>08 09 0A 0B 0C</w:t>
            </w:r>
          </w:p>
          <w:p w:rsidR="00614D2D" w:rsidRDefault="00614D2D">
            <w:pPr>
              <w:pStyle w:val="PL"/>
              <w:rPr>
                <w:noProof w:val="0"/>
              </w:rPr>
            </w:pPr>
            <w:r>
              <w:rPr>
                <w:noProof w:val="0"/>
              </w:rPr>
              <w:t>55 55 55 55 55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 with same parameters</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17</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55 55 55 01 02</w:t>
            </w:r>
          </w:p>
          <w:p w:rsidR="00614D2D" w:rsidRDefault="00614D2D">
            <w:pPr>
              <w:pStyle w:val="PL"/>
              <w:rPr>
                <w:noProof w:val="0"/>
              </w:rPr>
            </w:pPr>
            <w:r>
              <w:rPr>
                <w:noProof w:val="0"/>
              </w:rPr>
              <w:t>03 04 05 06 07</w:t>
            </w:r>
          </w:p>
          <w:p w:rsidR="00614D2D" w:rsidRDefault="00614D2D">
            <w:pPr>
              <w:pStyle w:val="PL"/>
              <w:rPr>
                <w:noProof w:val="0"/>
              </w:rPr>
            </w:pPr>
            <w:r>
              <w:rPr>
                <w:noProof w:val="0"/>
              </w:rPr>
              <w:t>08 09 0A 0A 0D</w:t>
            </w:r>
          </w:p>
          <w:p w:rsidR="00614D2D" w:rsidRDefault="00614D2D">
            <w:pPr>
              <w:pStyle w:val="PL"/>
              <w:rPr>
                <w:noProof w:val="0"/>
              </w:rPr>
            </w:pPr>
            <w:r>
              <w:rPr>
                <w:noProof w:val="0"/>
              </w:rPr>
              <w:t>55 55 55 55 55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buffers with same parameters</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18</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55 55 55 99 03</w:t>
            </w:r>
          </w:p>
          <w:p w:rsidR="00614D2D" w:rsidRDefault="00614D2D">
            <w:pPr>
              <w:pStyle w:val="PL"/>
              <w:rPr>
                <w:noProof w:val="0"/>
              </w:rPr>
            </w:pPr>
            <w:r>
              <w:rPr>
                <w:noProof w:val="0"/>
              </w:rPr>
              <w:t>03 04 05 06 07</w:t>
            </w:r>
          </w:p>
          <w:p w:rsidR="00614D2D" w:rsidRDefault="00614D2D">
            <w:pPr>
              <w:pStyle w:val="PL"/>
              <w:rPr>
                <w:noProof w:val="0"/>
              </w:rPr>
            </w:pPr>
            <w:r>
              <w:rPr>
                <w:noProof w:val="0"/>
              </w:rPr>
              <w:t>08 09 0A 0B 0C</w:t>
            </w:r>
          </w:p>
          <w:p w:rsidR="00614D2D" w:rsidRDefault="00614D2D">
            <w:pPr>
              <w:pStyle w:val="PL"/>
              <w:rPr>
                <w:noProof w:val="0"/>
              </w:rPr>
            </w:pPr>
            <w:r>
              <w:rPr>
                <w:noProof w:val="0"/>
              </w:rPr>
              <w:t>55 55 55 55 55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buffers with same parameters</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pPr>
      <w:r>
        <w:t>6.2.7.13.4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140"/>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12, 15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N2</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13, 16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N3</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14, 17, 18</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P1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P2</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P3</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7, 8, 9, 10</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Does not apply for Proactive Handler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C2</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11</w:t>
            </w:r>
          </w:p>
        </w:tc>
      </w:tr>
    </w:tbl>
    <w:p w:rsidR="00614D2D" w:rsidRDefault="00614D2D" w:rsidP="00614D2D">
      <w:pPr>
        <w:keepNext/>
        <w:keepLines/>
      </w:pPr>
    </w:p>
    <w:p w:rsidR="00614D2D" w:rsidRDefault="00614D2D" w:rsidP="00614D2D">
      <w:pPr>
        <w:pStyle w:val="Heading4"/>
        <w:keepNext w:val="0"/>
        <w:keepLines w:val="0"/>
      </w:pPr>
      <w:bookmarkStart w:id="369" w:name="_Toc51826765"/>
      <w:bookmarkStart w:id="370" w:name="_Toc117070446"/>
      <w:bookmarkStart w:id="371" w:name="_Toc51828208"/>
      <w:r>
        <w:t>6.2.7.14</w:t>
      </w:r>
      <w:r>
        <w:tab/>
        <w:t>Method findAndCopyValue(byte tag, byte[] dstBuffer, short valueOffset)</w:t>
      </w:r>
      <w:bookmarkEnd w:id="369"/>
      <w:bookmarkEnd w:id="370"/>
      <w:bookmarkEnd w:id="371"/>
    </w:p>
    <w:p w:rsidR="00614D2D" w:rsidRDefault="00614D2D" w:rsidP="00614D2D">
      <w:r>
        <w:t>Test Area Reference API_2_PAH_FACYB_BS</w:t>
      </w:r>
    </w:p>
    <w:p w:rsidR="00614D2D" w:rsidRDefault="00614D2D" w:rsidP="00614D2D">
      <w:pPr>
        <w:pStyle w:val="H6"/>
        <w:keepNext w:val="0"/>
        <w:keepLines w:val="0"/>
      </w:pPr>
      <w:r>
        <w:t>6.2.7.14.1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short findAndCopyValue(byte tag,</w:t>
      </w:r>
    </w:p>
    <w:p w:rsidR="00614D2D" w:rsidRDefault="00614D2D" w:rsidP="00614D2D">
      <w:pPr>
        <w:pStyle w:val="PL"/>
        <w:rPr>
          <w:noProof w:val="0"/>
        </w:rPr>
      </w:pPr>
      <w:r>
        <w:rPr>
          <w:noProof w:val="0"/>
        </w:rPr>
        <w:t xml:space="preserve">                              byte[] dstBuffer,</w:t>
      </w:r>
    </w:p>
    <w:p w:rsidR="00614D2D" w:rsidRDefault="00614D2D" w:rsidP="00614D2D">
      <w:pPr>
        <w:pStyle w:val="PL"/>
        <w:rPr>
          <w:noProof w:val="0"/>
        </w:rPr>
      </w:pPr>
      <w:r>
        <w:rPr>
          <w:noProof w:val="0"/>
        </w:rPr>
        <w:t xml:space="preserve">                              short dstOffset)</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6.2.7.14.1.1</w:t>
      </w:r>
      <w:r>
        <w:tab/>
        <w:t>Normal execution</w:t>
      </w:r>
    </w:p>
    <w:p w:rsidR="00614D2D" w:rsidRDefault="00614D2D" w:rsidP="00614D2D">
      <w:pPr>
        <w:pStyle w:val="ListBullet"/>
        <w:numPr>
          <w:ilvl w:val="0"/>
          <w:numId w:val="2"/>
        </w:numPr>
        <w:ind w:left="568" w:hanging="284"/>
      </w:pPr>
      <w:r>
        <w:t xml:space="preserve">CRRN1: looks for the first occurrence of a TLV element from the beginning of a TLV list and copy its value into a destination buffer. </w:t>
      </w:r>
    </w:p>
    <w:p w:rsidR="00614D2D" w:rsidRDefault="00614D2D" w:rsidP="00614D2D">
      <w:pPr>
        <w:pStyle w:val="ListBullet"/>
        <w:numPr>
          <w:ilvl w:val="0"/>
          <w:numId w:val="2"/>
        </w:numPr>
        <w:ind w:left="568" w:hanging="284"/>
      </w:pPr>
      <w:r>
        <w:t>CRRN2: if no TLV element is found, the UNAVAILABLE_ELEMENT exception is thrown and the current TLV is no longer defined.</w:t>
      </w:r>
    </w:p>
    <w:p w:rsidR="00614D2D" w:rsidRDefault="00614D2D" w:rsidP="00614D2D">
      <w:pPr>
        <w:pStyle w:val="ListBullet"/>
        <w:numPr>
          <w:ilvl w:val="0"/>
          <w:numId w:val="2"/>
        </w:numPr>
        <w:ind w:left="568" w:hanging="284"/>
      </w:pPr>
      <w:r>
        <w:t>CRRN3: if the method is successful then the corresponding TLV becomes current and dstOffset + length of the copied value is returned.</w:t>
      </w:r>
    </w:p>
    <w:p w:rsidR="00614D2D" w:rsidRDefault="00614D2D" w:rsidP="00614D2D">
      <w:pPr>
        <w:pStyle w:val="ListBullet"/>
        <w:numPr>
          <w:ilvl w:val="0"/>
          <w:numId w:val="2"/>
        </w:numPr>
        <w:ind w:left="568" w:hanging="284"/>
      </w:pPr>
      <w:r>
        <w:t>CRRN4: The search method is comprehension required flag independent.</w:t>
      </w:r>
    </w:p>
    <w:p w:rsidR="00614D2D" w:rsidRDefault="00614D2D" w:rsidP="00614D2D">
      <w:pPr>
        <w:pStyle w:val="H6"/>
        <w:keepNext w:val="0"/>
        <w:keepLines w:val="0"/>
      </w:pPr>
      <w:r>
        <w:t>6.2.7.14.1.2</w:t>
      </w:r>
      <w:r>
        <w:tab/>
        <w:t>Parameter errors</w:t>
      </w:r>
    </w:p>
    <w:p w:rsidR="00614D2D" w:rsidRDefault="00614D2D" w:rsidP="00614D2D">
      <w:pPr>
        <w:pStyle w:val="ListBullet"/>
        <w:numPr>
          <w:ilvl w:val="0"/>
          <w:numId w:val="2"/>
        </w:numPr>
        <w:ind w:left="568" w:hanging="284"/>
      </w:pPr>
      <w:r>
        <w:t>CRRP1: if dstBuffer is null NullPointerException shall be thrown.</w:t>
      </w:r>
    </w:p>
    <w:p w:rsidR="00614D2D" w:rsidRDefault="00614D2D" w:rsidP="00614D2D">
      <w:pPr>
        <w:pStyle w:val="ListBullet"/>
        <w:numPr>
          <w:ilvl w:val="0"/>
          <w:numId w:val="2"/>
        </w:numPr>
        <w:ind w:left="568" w:hanging="284"/>
      </w:pPr>
      <w:r>
        <w:t>CRRP2: if dstOffset would cause access outside array bounds ArrayIndexOutOfBoundsException shall be thrown.</w:t>
      </w:r>
    </w:p>
    <w:p w:rsidR="00614D2D" w:rsidRDefault="00614D2D" w:rsidP="00614D2D">
      <w:pPr>
        <w:pStyle w:val="H6"/>
        <w:keepNext w:val="0"/>
        <w:keepLines w:val="0"/>
      </w:pPr>
      <w:r>
        <w:t>6.2.7.14.1.3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 HANDLER_NOT_AVAILABLE.</w:t>
      </w:r>
    </w:p>
    <w:p w:rsidR="00614D2D" w:rsidRDefault="00614D2D" w:rsidP="00614D2D">
      <w:pPr>
        <w:pStyle w:val="H6"/>
        <w:keepNext w:val="0"/>
        <w:keepLines w:val="0"/>
      </w:pPr>
      <w:r>
        <w:t>6.2.7.14.2</w:t>
      </w:r>
      <w:r>
        <w:tab/>
        <w:t>Test Suite files</w:t>
      </w:r>
    </w:p>
    <w:p w:rsidR="00614D2D" w:rsidRDefault="00614D2D" w:rsidP="00614D2D">
      <w:pPr>
        <w:pStyle w:val="B1"/>
        <w:tabs>
          <w:tab w:val="left" w:pos="2268"/>
        </w:tabs>
      </w:pPr>
      <w:r>
        <w:t>Test Script:</w:t>
      </w:r>
      <w:r w:rsidR="00A1704F">
        <w:tab/>
      </w:r>
      <w:r>
        <w:t>API_2_PAH_FACYB_BS_1.scr</w:t>
      </w:r>
    </w:p>
    <w:p w:rsidR="00614D2D" w:rsidRDefault="00614D2D" w:rsidP="00614D2D">
      <w:pPr>
        <w:pStyle w:val="B1"/>
        <w:tabs>
          <w:tab w:val="left" w:pos="2268"/>
        </w:tabs>
      </w:pPr>
      <w:r>
        <w:t>Test Applet:</w:t>
      </w:r>
      <w:r w:rsidR="00A1704F">
        <w:tab/>
      </w:r>
      <w:r>
        <w:t>API_2_PAH_FACYB_BS_1.java</w:t>
      </w:r>
    </w:p>
    <w:p w:rsidR="00614D2D" w:rsidRDefault="00614D2D" w:rsidP="00614D2D">
      <w:pPr>
        <w:pStyle w:val="B1"/>
        <w:tabs>
          <w:tab w:val="left" w:pos="2268"/>
        </w:tabs>
      </w:pPr>
      <w:r>
        <w:t>Load Script:</w:t>
      </w:r>
      <w:r w:rsidR="00A1704F">
        <w:tab/>
      </w:r>
      <w:r>
        <w:t xml:space="preserve">API_2_PAH_FACYB_BS_1.ldr </w:t>
      </w:r>
    </w:p>
    <w:p w:rsidR="00614D2D" w:rsidRDefault="00614D2D" w:rsidP="00614D2D">
      <w:pPr>
        <w:pStyle w:val="B1"/>
        <w:tabs>
          <w:tab w:val="left" w:pos="2268"/>
        </w:tabs>
      </w:pPr>
      <w:r>
        <w:t>Cleanup Script:</w:t>
      </w:r>
      <w:r w:rsidR="00A1704F">
        <w:tab/>
      </w:r>
      <w:r>
        <w:t>API_2_PAH_FACYB_BS_1.clr</w:t>
      </w:r>
    </w:p>
    <w:p w:rsidR="00614D2D" w:rsidRDefault="00614D2D" w:rsidP="00614D2D">
      <w:pPr>
        <w:pStyle w:val="B1"/>
        <w:tabs>
          <w:tab w:val="left" w:pos="2268"/>
        </w:tabs>
      </w:pPr>
      <w:r>
        <w:t>Parameter File:</w:t>
      </w:r>
      <w:r w:rsidR="00A1704F">
        <w:tab/>
      </w:r>
      <w:r>
        <w:t>API_2_PAH_FACYB_BS_1.par</w:t>
      </w:r>
    </w:p>
    <w:p w:rsidR="00614D2D" w:rsidRDefault="00614D2D" w:rsidP="00614D2D">
      <w:pPr>
        <w:pStyle w:val="H6"/>
        <w:keepNext w:val="0"/>
        <w:keepLines w:val="0"/>
      </w:pPr>
      <w:r>
        <w:t>6.2.7.14.3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Initialise the handler</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FindAndCopyValue() with a null dstBuffer</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NullPointerException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InitDisplayText() with length = 15</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dstOffset &gt; dstBuffer.length</w:t>
            </w:r>
          </w:p>
          <w:p w:rsidR="00614D2D" w:rsidRDefault="00614D2D">
            <w:pPr>
              <w:pStyle w:val="PL"/>
              <w:rPr>
                <w:noProof w:val="0"/>
              </w:rPr>
            </w:pPr>
            <w:r>
              <w:rPr>
                <w:noProof w:val="0"/>
              </w:rPr>
              <w:t>tag = 0Dh</w:t>
            </w:r>
          </w:p>
          <w:p w:rsidR="00614D2D" w:rsidRDefault="00614D2D">
            <w:pPr>
              <w:pStyle w:val="PL"/>
              <w:rPr>
                <w:noProof w:val="0"/>
              </w:rPr>
            </w:pPr>
            <w:r>
              <w:rPr>
                <w:noProof w:val="0"/>
              </w:rPr>
              <w:t>dstBuffer.length = 20</w:t>
            </w:r>
          </w:p>
          <w:p w:rsidR="00614D2D" w:rsidRDefault="00614D2D">
            <w:pPr>
              <w:pStyle w:val="PL"/>
              <w:rPr>
                <w:noProof w:val="0"/>
              </w:rPr>
            </w:pPr>
            <w:r>
              <w:rPr>
                <w:noProof w:val="0"/>
              </w:rPr>
              <w:t>dstOffset = 21</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dstOffset &lt; 0</w:t>
            </w:r>
          </w:p>
          <w:p w:rsidR="00614D2D" w:rsidRDefault="00614D2D">
            <w:pPr>
              <w:pStyle w:val="PL"/>
              <w:rPr>
                <w:noProof w:val="0"/>
              </w:rPr>
            </w:pPr>
            <w:r>
              <w:rPr>
                <w:noProof w:val="0"/>
              </w:rPr>
              <w:t>dstBuffer.length = 20</w:t>
            </w:r>
          </w:p>
          <w:p w:rsidR="00614D2D" w:rsidRDefault="00614D2D">
            <w:pPr>
              <w:pStyle w:val="PL"/>
              <w:rPr>
                <w:noProof w:val="0"/>
              </w:rPr>
            </w:pPr>
            <w:r>
              <w:rPr>
                <w:noProof w:val="0"/>
              </w:rPr>
              <w:t>dstOffset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length &gt; dstBuffer.length</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DstOffset + length &gt;dstBuffer.length</w:t>
            </w:r>
          </w:p>
          <w:p w:rsidR="00614D2D" w:rsidRDefault="00614D2D">
            <w:pPr>
              <w:pStyle w:val="PL"/>
              <w:rPr>
                <w:noProof w:val="0"/>
              </w:rPr>
            </w:pPr>
            <w:r>
              <w:rPr>
                <w:noProof w:val="0"/>
              </w:rPr>
              <w:t>DstBuffer.length = 20</w:t>
            </w:r>
          </w:p>
          <w:p w:rsidR="00614D2D" w:rsidRDefault="00614D2D">
            <w:pPr>
              <w:pStyle w:val="PL"/>
              <w:rPr>
                <w:noProof w:val="0"/>
              </w:rPr>
            </w:pPr>
            <w:r>
              <w:rPr>
                <w:noProof w:val="0"/>
              </w:rPr>
              <w:t>DstOffset = 5</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initDisplayText()</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rPr>
                <w:lang w:val="pt-BR"/>
              </w:rPr>
            </w:pPr>
            <w:r>
              <w:rPr>
                <w:lang w:val="pt-BR"/>
              </w:rPr>
              <w:t>Select a TLV (tag 02h)</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rPr>
                <w:lang w:val="pt-BR"/>
              </w:rPr>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rPr>
                <w:lang w:val="pt-BR"/>
              </w:rPr>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rPr>
                <w:lang w:val="pt-BR"/>
              </w:rPr>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findAndCopyValue()</w:t>
            </w:r>
          </w:p>
          <w:p w:rsidR="00614D2D" w:rsidRDefault="00614D2D">
            <w:pPr>
              <w:pStyle w:val="PL"/>
              <w:rPr>
                <w:noProof w:val="0"/>
              </w:rPr>
            </w:pPr>
            <w:r>
              <w:rPr>
                <w:noProof w:val="0"/>
              </w:rPr>
              <w:t>tag = 03h</w:t>
            </w:r>
          </w:p>
        </w:tc>
        <w:tc>
          <w:tcPr>
            <w:tcW w:w="2835" w:type="dxa"/>
            <w:tcBorders>
              <w:top w:val="nil"/>
              <w:left w:val="single" w:sz="4" w:space="0" w:color="auto"/>
              <w:bottom w:val="nil"/>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initDisplayText()</w:t>
            </w:r>
          </w:p>
          <w:p w:rsidR="00614D2D" w:rsidRDefault="00614D2D">
            <w:pPr>
              <w:pStyle w:val="PL"/>
              <w:rPr>
                <w:noProof w:val="0"/>
              </w:rPr>
            </w:pPr>
            <w:r>
              <w:rPr>
                <w:noProof w:val="0"/>
              </w:rPr>
              <w:t>dcs = 4</w:t>
            </w:r>
          </w:p>
          <w:p w:rsidR="00614D2D" w:rsidRDefault="00614D2D">
            <w:pPr>
              <w:pStyle w:val="PL"/>
              <w:rPr>
                <w:noProof w:val="0"/>
              </w:rPr>
            </w:pPr>
            <w:r>
              <w:rPr>
                <w:noProof w:val="0"/>
              </w:rPr>
              <w:t>buffer = 00 01 … 0F</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0Dh</w:t>
            </w:r>
          </w:p>
          <w:p w:rsidR="00614D2D" w:rsidRDefault="00614D2D">
            <w:pPr>
              <w:pStyle w:val="PL"/>
              <w:rPr>
                <w:noProof w:val="0"/>
              </w:rPr>
            </w:pPr>
            <w:r>
              <w:rPr>
                <w:noProof w:val="0"/>
              </w:rPr>
              <w:t>DstBuffer.length = 17</w:t>
            </w:r>
          </w:p>
          <w:p w:rsidR="00614D2D" w:rsidRDefault="00614D2D">
            <w:pPr>
              <w:pStyle w:val="PL"/>
              <w:rPr>
                <w:noProof w:val="0"/>
              </w:rPr>
            </w:pPr>
            <w:r>
              <w:rPr>
                <w:noProof w:val="0"/>
              </w:rPr>
              <w:t>DstOffset = 0</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findAndcopyValue() is 17</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8</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Compare buffer</w:t>
            </w:r>
          </w:p>
          <w:p w:rsidR="00614D2D" w:rsidRDefault="00614D2D">
            <w:pPr>
              <w:pStyle w:val="PL"/>
              <w:rPr>
                <w:noProof w:val="0"/>
              </w:rPr>
            </w:pPr>
            <w:r>
              <w:rPr>
                <w:noProof w:val="0"/>
              </w:rPr>
              <w:t>buffer = 04 00 01 … 0F</w:t>
            </w:r>
          </w:p>
          <w:p w:rsidR="00614D2D" w:rsidRDefault="00614D2D">
            <w:pPr>
              <w:pStyle w:val="TAL"/>
              <w:keepNext w:val="0"/>
              <w:keepLines w:val="0"/>
            </w:pP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9</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initialise dstBuffer</w:t>
            </w:r>
          </w:p>
          <w:p w:rsidR="00614D2D" w:rsidRDefault="00614D2D">
            <w:pPr>
              <w:pStyle w:val="PL"/>
              <w:rPr>
                <w:noProof w:val="0"/>
              </w:rPr>
            </w:pPr>
            <w:r>
              <w:rPr>
                <w:noProof w:val="0"/>
              </w:rPr>
              <w:t>dstBuffer = 55 55 … 55</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dstBuffer.length = 20</w:t>
            </w:r>
          </w:p>
          <w:p w:rsidR="00614D2D" w:rsidRDefault="00614D2D">
            <w:pPr>
              <w:pStyle w:val="PL"/>
              <w:rPr>
                <w:noProof w:val="0"/>
              </w:rPr>
            </w:pPr>
            <w:r>
              <w:rPr>
                <w:noProof w:val="0"/>
              </w:rPr>
              <w:t>dstOffset = 2</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of findAndcopyValue() is 19</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Compare buffer</w:t>
            </w:r>
          </w:p>
          <w:p w:rsidR="00614D2D" w:rsidRDefault="00614D2D">
            <w:pPr>
              <w:pStyle w:val="PL"/>
              <w:rPr>
                <w:noProof w:val="0"/>
              </w:rPr>
            </w:pPr>
            <w:r>
              <w:rPr>
                <w:noProof w:val="0"/>
              </w:rPr>
              <w:t xml:space="preserve">buffer = </w:t>
            </w:r>
          </w:p>
          <w:p w:rsidR="00614D2D" w:rsidRDefault="00614D2D">
            <w:pPr>
              <w:pStyle w:val="PL"/>
              <w:rPr>
                <w:noProof w:val="0"/>
              </w:rPr>
            </w:pPr>
            <w:r>
              <w:rPr>
                <w:noProof w:val="0"/>
              </w:rPr>
              <w:t>55 55 04 00 01</w:t>
            </w:r>
          </w:p>
          <w:p w:rsidR="00614D2D" w:rsidRDefault="00614D2D">
            <w:pPr>
              <w:pStyle w:val="PL"/>
              <w:rPr>
                <w:noProof w:val="0"/>
              </w:rPr>
            </w:pPr>
            <w:r>
              <w:rPr>
                <w:noProof w:val="0"/>
              </w:rPr>
              <w:t>02 03 04 05 06</w:t>
            </w:r>
          </w:p>
          <w:p w:rsidR="00614D2D" w:rsidRDefault="00614D2D">
            <w:pPr>
              <w:pStyle w:val="PL"/>
              <w:rPr>
                <w:noProof w:val="0"/>
              </w:rPr>
            </w:pPr>
            <w:r>
              <w:rPr>
                <w:noProof w:val="0"/>
              </w:rPr>
              <w:t>07 08 09 0A 0B</w:t>
            </w:r>
          </w:p>
          <w:p w:rsidR="00614D2D" w:rsidRDefault="00614D2D">
            <w:pPr>
              <w:pStyle w:val="PL"/>
              <w:rPr>
                <w:noProof w:val="0"/>
              </w:rPr>
            </w:pPr>
            <w:r>
              <w:rPr>
                <w:noProof w:val="0"/>
              </w:rPr>
              <w:t>0C 0D 0E 0F 55</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initDisplayText()</w:t>
            </w:r>
          </w:p>
          <w:p w:rsidR="00614D2D" w:rsidRDefault="00614D2D">
            <w:pPr>
              <w:pStyle w:val="PL"/>
              <w:rPr>
                <w:noProof w:val="0"/>
              </w:rPr>
            </w:pPr>
            <w:r>
              <w:rPr>
                <w:noProof w:val="0"/>
              </w:rPr>
              <w:t>dcs = 4</w:t>
            </w:r>
          </w:p>
          <w:p w:rsidR="00614D2D" w:rsidRDefault="00614D2D">
            <w:pPr>
              <w:pStyle w:val="PL"/>
              <w:rPr>
                <w:noProof w:val="0"/>
              </w:rPr>
            </w:pPr>
            <w:r>
              <w:rPr>
                <w:noProof w:val="0"/>
              </w:rPr>
              <w:t>buffer = 00 01 … 0F</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append a 2</w:t>
            </w:r>
            <w:r>
              <w:rPr>
                <w:vertAlign w:val="superscript"/>
              </w:rPr>
              <w:t>nd</w:t>
            </w:r>
            <w:r>
              <w:t xml:space="preserve"> Text String TLV</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0Dh</w:t>
            </w:r>
          </w:p>
          <w:p w:rsidR="00614D2D" w:rsidRDefault="00614D2D">
            <w:pPr>
              <w:pStyle w:val="PL"/>
              <w:rPr>
                <w:noProof w:val="0"/>
              </w:rPr>
            </w:pPr>
            <w:r>
              <w:rPr>
                <w:noProof w:val="0"/>
              </w:rPr>
              <w:t>dstBuffer.length = 17</w:t>
            </w:r>
          </w:p>
          <w:p w:rsidR="00614D2D" w:rsidRDefault="00614D2D">
            <w:pPr>
              <w:pStyle w:val="PL"/>
              <w:rPr>
                <w:noProof w:val="0"/>
              </w:rPr>
            </w:pPr>
            <w:r>
              <w:rPr>
                <w:noProof w:val="0"/>
              </w:rPr>
              <w:t>dstOffset = 0</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of findAndcopyValue() is 17</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 buffer</w:t>
            </w:r>
          </w:p>
          <w:p w:rsidR="00614D2D" w:rsidRDefault="00614D2D">
            <w:pPr>
              <w:pStyle w:val="PL"/>
              <w:rPr>
                <w:noProof w:val="0"/>
              </w:rPr>
            </w:pPr>
            <w:r>
              <w:rPr>
                <w:noProof w:val="0"/>
              </w:rPr>
              <w:t>buffer = 04 00 01 … 0F</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13</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initDisplayText()</w:t>
            </w:r>
          </w:p>
          <w:p w:rsidR="00614D2D" w:rsidRDefault="00614D2D">
            <w:pPr>
              <w:pStyle w:val="PL"/>
              <w:rPr>
                <w:noProof w:val="0"/>
              </w:rPr>
            </w:pPr>
            <w:r>
              <w:rPr>
                <w:noProof w:val="0"/>
              </w:rPr>
              <w:t>dcs = 4</w:t>
            </w:r>
          </w:p>
          <w:p w:rsidR="00614D2D" w:rsidRDefault="00614D2D">
            <w:pPr>
              <w:pStyle w:val="PL"/>
              <w:rPr>
                <w:noProof w:val="0"/>
              </w:rPr>
            </w:pPr>
            <w:r>
              <w:rPr>
                <w:noProof w:val="0"/>
              </w:rPr>
              <w:t>buffer = 00 01 … 0F</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 (with tag 8Dh)</w:t>
            </w:r>
          </w:p>
          <w:p w:rsidR="00614D2D" w:rsidRDefault="00614D2D">
            <w:pPr>
              <w:pStyle w:val="PL"/>
              <w:rPr>
                <w:noProof w:val="0"/>
              </w:rPr>
            </w:pPr>
            <w:r>
              <w:rPr>
                <w:noProof w:val="0"/>
              </w:rPr>
              <w:t>tag = 8Dh</w:t>
            </w:r>
          </w:p>
          <w:p w:rsidR="00614D2D" w:rsidRDefault="00614D2D">
            <w:pPr>
              <w:pStyle w:val="PL"/>
              <w:rPr>
                <w:noProof w:val="0"/>
              </w:rPr>
            </w:pPr>
            <w:r>
              <w:rPr>
                <w:noProof w:val="0"/>
              </w:rPr>
              <w:t>dstBuffer.length = 17</w:t>
            </w:r>
          </w:p>
          <w:p w:rsidR="00614D2D" w:rsidRDefault="00614D2D">
            <w:pPr>
              <w:pStyle w:val="PL"/>
              <w:rPr>
                <w:noProof w:val="0"/>
              </w:rPr>
            </w:pPr>
            <w:r>
              <w:rPr>
                <w:noProof w:val="0"/>
              </w:rPr>
              <w:t>dstOffset = 0</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of findAndcopyValue() is 17</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Compare buffer</w:t>
            </w:r>
          </w:p>
          <w:p w:rsidR="00614D2D" w:rsidRDefault="00614D2D">
            <w:pPr>
              <w:pStyle w:val="PL"/>
              <w:rPr>
                <w:noProof w:val="0"/>
              </w:rPr>
            </w:pPr>
            <w:r>
              <w:rPr>
                <w:noProof w:val="0"/>
              </w:rPr>
              <w:t>buffer = 04 00 01 … 0F</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pPr>
            <w:r>
              <w:t>15</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rPr>
                <w:lang w:val="de-DE"/>
              </w:rPr>
            </w:pPr>
            <w:r>
              <w:rPr>
                <w:lang w:val="de-DE"/>
              </w:rPr>
              <w:t>Append tag 0Fh</w:t>
            </w:r>
          </w:p>
          <w:p w:rsidR="00614D2D" w:rsidRDefault="00614D2D">
            <w:pPr>
              <w:pStyle w:val="PL"/>
              <w:keepNext/>
              <w:keepLines/>
              <w:rPr>
                <w:noProof w:val="0"/>
                <w:lang w:val="de-DE"/>
              </w:rPr>
            </w:pPr>
            <w:r>
              <w:rPr>
                <w:noProof w:val="0"/>
                <w:lang w:val="de-DE"/>
              </w:rPr>
              <w:t>buffer = 00 01 … 0F</w:t>
            </w:r>
          </w:p>
        </w:tc>
        <w:tc>
          <w:tcPr>
            <w:tcW w:w="2835" w:type="dxa"/>
            <w:tcBorders>
              <w:top w:val="single" w:sz="4" w:space="0" w:color="auto"/>
              <w:left w:val="single" w:sz="4" w:space="0" w:color="auto"/>
              <w:bottom w:val="nil"/>
              <w:right w:val="single" w:sz="4" w:space="0" w:color="auto"/>
            </w:tcBorders>
          </w:tcPr>
          <w:p w:rsidR="00614D2D" w:rsidRDefault="00614D2D">
            <w:pPr>
              <w:pStyle w:val="TAL"/>
              <w:rPr>
                <w:lang w:val="de-DE"/>
              </w:rPr>
            </w:pPr>
          </w:p>
        </w:tc>
        <w:tc>
          <w:tcPr>
            <w:tcW w:w="2410" w:type="dxa"/>
            <w:tcBorders>
              <w:top w:val="single" w:sz="4" w:space="0" w:color="auto"/>
              <w:left w:val="single" w:sz="4" w:space="0" w:color="auto"/>
              <w:bottom w:val="nil"/>
              <w:right w:val="single" w:sz="4" w:space="0" w:color="auto"/>
            </w:tcBorders>
          </w:tcPr>
          <w:p w:rsidR="00614D2D" w:rsidRDefault="00614D2D">
            <w:pPr>
              <w:pStyle w:val="TAL"/>
              <w:rPr>
                <w:lang w:val="de-DE"/>
              </w:rPr>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rPr>
                <w:lang w:val="de-DE"/>
              </w:rPr>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pPr>
            <w:r>
              <w:t>Successful call (with tag 8Fh)</w:t>
            </w:r>
          </w:p>
          <w:p w:rsidR="00614D2D" w:rsidRDefault="00614D2D">
            <w:pPr>
              <w:pStyle w:val="PL"/>
              <w:keepNext/>
              <w:keepLines/>
              <w:rPr>
                <w:noProof w:val="0"/>
              </w:rPr>
            </w:pPr>
            <w:r>
              <w:rPr>
                <w:noProof w:val="0"/>
              </w:rPr>
              <w:t>tag = 8Fh</w:t>
            </w:r>
          </w:p>
          <w:p w:rsidR="00614D2D" w:rsidRDefault="00614D2D">
            <w:pPr>
              <w:pStyle w:val="PL"/>
              <w:keepNext/>
              <w:keepLines/>
              <w:rPr>
                <w:noProof w:val="0"/>
              </w:rPr>
            </w:pPr>
            <w:r>
              <w:rPr>
                <w:noProof w:val="0"/>
              </w:rPr>
              <w:t>dstBuffer.length = 16</w:t>
            </w:r>
          </w:p>
          <w:p w:rsidR="00614D2D" w:rsidRDefault="00614D2D">
            <w:pPr>
              <w:pStyle w:val="PL"/>
              <w:keepNext/>
              <w:keepLines/>
              <w:rPr>
                <w:noProof w:val="0"/>
              </w:rPr>
            </w:pPr>
            <w:r>
              <w:rPr>
                <w:noProof w:val="0"/>
              </w:rPr>
              <w:t>dstOffset = 0</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pPr>
            <w:r>
              <w:t>Result of findAndcopyValue() is 16</w:t>
            </w:r>
          </w:p>
        </w:tc>
        <w:tc>
          <w:tcPr>
            <w:tcW w:w="2410" w:type="dxa"/>
            <w:tcBorders>
              <w:top w:val="single" w:sz="4" w:space="0" w:color="808080"/>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Compare buffer</w:t>
            </w:r>
          </w:p>
          <w:p w:rsidR="00614D2D" w:rsidRDefault="00614D2D">
            <w:pPr>
              <w:pStyle w:val="PL"/>
              <w:rPr>
                <w:noProof w:val="0"/>
              </w:rPr>
            </w:pPr>
            <w:r>
              <w:rPr>
                <w:noProof w:val="0"/>
              </w:rPr>
              <w:t>buffer = 00 01 … 0F</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6.2.7.14.4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140"/>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8, 10, 12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7, 9, 11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13, 14, 15, 16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Proactive Handler</w:t>
            </w:r>
          </w:p>
        </w:tc>
      </w:tr>
    </w:tbl>
    <w:p w:rsidR="00614D2D" w:rsidRDefault="00614D2D" w:rsidP="00614D2D"/>
    <w:p w:rsidR="00614D2D" w:rsidRDefault="00614D2D" w:rsidP="00614D2D">
      <w:pPr>
        <w:pStyle w:val="Heading4"/>
        <w:keepNext w:val="0"/>
        <w:keepLines w:val="0"/>
      </w:pPr>
      <w:bookmarkStart w:id="372" w:name="_Toc51826766"/>
      <w:bookmarkStart w:id="373" w:name="_Toc117070447"/>
      <w:bookmarkStart w:id="374" w:name="_Toc51828209"/>
      <w:r>
        <w:t>6.2.7.15</w:t>
      </w:r>
      <w:r>
        <w:tab/>
        <w:t>Method findAndCopyValue(byte tag, byte occurence, short valueOffset, byte[] dstBuffer, short dstOffset, short dstLength)</w:t>
      </w:r>
      <w:bookmarkEnd w:id="372"/>
      <w:bookmarkEnd w:id="373"/>
      <w:bookmarkEnd w:id="374"/>
    </w:p>
    <w:p w:rsidR="00614D2D" w:rsidRDefault="00614D2D" w:rsidP="00614D2D">
      <w:r>
        <w:t>Test Area Reference API_2_PAH_FACYBBS_BSS</w:t>
      </w:r>
    </w:p>
    <w:p w:rsidR="00614D2D" w:rsidRDefault="00614D2D" w:rsidP="00614D2D">
      <w:pPr>
        <w:pStyle w:val="H6"/>
        <w:keepNext w:val="0"/>
        <w:keepLines w:val="0"/>
      </w:pPr>
      <w:r>
        <w:t>6.2.7.15.1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short findAndCopyValue(byte tag,</w:t>
      </w:r>
    </w:p>
    <w:p w:rsidR="00614D2D" w:rsidRDefault="00614D2D" w:rsidP="00614D2D">
      <w:pPr>
        <w:pStyle w:val="PL"/>
        <w:rPr>
          <w:noProof w:val="0"/>
        </w:rPr>
      </w:pPr>
      <w:r>
        <w:rPr>
          <w:noProof w:val="0"/>
        </w:rPr>
        <w:t xml:space="preserve">                              byte occurence,</w:t>
      </w:r>
    </w:p>
    <w:p w:rsidR="00614D2D" w:rsidRDefault="00614D2D" w:rsidP="00614D2D">
      <w:pPr>
        <w:pStyle w:val="PL"/>
        <w:rPr>
          <w:noProof w:val="0"/>
        </w:rPr>
      </w:pPr>
      <w:r>
        <w:rPr>
          <w:noProof w:val="0"/>
        </w:rPr>
        <w:t xml:space="preserve">                              short valueOffset,</w:t>
      </w:r>
    </w:p>
    <w:p w:rsidR="00614D2D" w:rsidRDefault="00614D2D" w:rsidP="00614D2D">
      <w:pPr>
        <w:pStyle w:val="PL"/>
        <w:rPr>
          <w:noProof w:val="0"/>
        </w:rPr>
      </w:pPr>
      <w:r>
        <w:rPr>
          <w:noProof w:val="0"/>
        </w:rPr>
        <w:t xml:space="preserve">                              byte[] dstBuffer,</w:t>
      </w:r>
    </w:p>
    <w:p w:rsidR="00614D2D" w:rsidRDefault="00614D2D" w:rsidP="00614D2D">
      <w:pPr>
        <w:pStyle w:val="PL"/>
        <w:rPr>
          <w:noProof w:val="0"/>
        </w:rPr>
      </w:pPr>
      <w:r>
        <w:rPr>
          <w:noProof w:val="0"/>
        </w:rPr>
        <w:t xml:space="preserve">                              short dstOffset,</w:t>
      </w:r>
    </w:p>
    <w:p w:rsidR="00614D2D" w:rsidRDefault="00614D2D" w:rsidP="00614D2D">
      <w:pPr>
        <w:pStyle w:val="PL"/>
        <w:rPr>
          <w:noProof w:val="0"/>
        </w:rPr>
      </w:pPr>
      <w:r>
        <w:rPr>
          <w:noProof w:val="0"/>
        </w:rPr>
        <w:t xml:space="preserve">                              short dstLength)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6.2.7.15.1.1</w:t>
      </w:r>
      <w:r>
        <w:tab/>
        <w:t>Normal execution</w:t>
      </w:r>
    </w:p>
    <w:p w:rsidR="00614D2D" w:rsidRDefault="00614D2D" w:rsidP="00614D2D">
      <w:pPr>
        <w:pStyle w:val="ListBullet"/>
        <w:numPr>
          <w:ilvl w:val="0"/>
          <w:numId w:val="2"/>
        </w:numPr>
        <w:ind w:left="568" w:hanging="284"/>
      </w:pPr>
      <w:r>
        <w:t>CRRN1: looks for the indicated occurrence of a TLV element from the beginning of a TLV list and copy its value into a destination buffer.</w:t>
      </w:r>
    </w:p>
    <w:p w:rsidR="00614D2D" w:rsidRDefault="00614D2D" w:rsidP="00614D2D">
      <w:pPr>
        <w:pStyle w:val="ListBullet"/>
        <w:numPr>
          <w:ilvl w:val="0"/>
          <w:numId w:val="2"/>
        </w:numPr>
        <w:ind w:left="568" w:hanging="284"/>
      </w:pPr>
      <w:r>
        <w:t>CRRN2: if no TLV element is found, the UNAVAILABLE_ELEMENT exception is thrown and the current TLV is no longer defined.</w:t>
      </w:r>
    </w:p>
    <w:p w:rsidR="00614D2D" w:rsidRDefault="00614D2D" w:rsidP="00614D2D">
      <w:pPr>
        <w:pStyle w:val="ListBullet"/>
        <w:numPr>
          <w:ilvl w:val="0"/>
          <w:numId w:val="2"/>
        </w:numPr>
        <w:ind w:left="568" w:hanging="284"/>
      </w:pPr>
      <w:r>
        <w:t>CRRN3: if the method is successful then the corresponding TLV becomes current and dstOffset + dstLength is returned.</w:t>
      </w:r>
    </w:p>
    <w:p w:rsidR="00614D2D" w:rsidRDefault="00614D2D" w:rsidP="00614D2D">
      <w:pPr>
        <w:pStyle w:val="ListBullet"/>
        <w:numPr>
          <w:ilvl w:val="0"/>
          <w:numId w:val="2"/>
        </w:numPr>
        <w:ind w:left="568" w:hanging="284"/>
      </w:pPr>
      <w:r>
        <w:t>CRRN4: The search method is comprehension required flag independent.</w:t>
      </w:r>
    </w:p>
    <w:p w:rsidR="00614D2D" w:rsidRDefault="00614D2D" w:rsidP="00614D2D">
      <w:pPr>
        <w:pStyle w:val="H6"/>
        <w:keepNext w:val="0"/>
        <w:keepLines w:val="0"/>
      </w:pPr>
      <w:r>
        <w:t>6.2.7.15.1.2</w:t>
      </w:r>
      <w:r>
        <w:tab/>
        <w:t>Parameter errors</w:t>
      </w:r>
    </w:p>
    <w:p w:rsidR="00614D2D" w:rsidRDefault="00614D2D" w:rsidP="00614D2D">
      <w:pPr>
        <w:pStyle w:val="ListBullet"/>
        <w:numPr>
          <w:ilvl w:val="0"/>
          <w:numId w:val="2"/>
        </w:numPr>
        <w:ind w:left="568" w:hanging="284"/>
      </w:pPr>
      <w:r>
        <w:t>CRRP1: if dstBuffer is null NullPointerException shall be thrown.</w:t>
      </w:r>
    </w:p>
    <w:p w:rsidR="00614D2D" w:rsidRDefault="00614D2D" w:rsidP="00614D2D">
      <w:pPr>
        <w:pStyle w:val="ListBullet"/>
        <w:numPr>
          <w:ilvl w:val="0"/>
          <w:numId w:val="2"/>
        </w:numPr>
        <w:ind w:left="568" w:hanging="284"/>
      </w:pPr>
      <w:r>
        <w:t>CRRP2: if dstOffset or dstLength or both would cause access outside array bounds, or if dstLength is negative ArrayIndexOutOfBoundsException shall be thrown.</w:t>
      </w:r>
    </w:p>
    <w:p w:rsidR="00614D2D" w:rsidRDefault="00614D2D" w:rsidP="00614D2D">
      <w:pPr>
        <w:pStyle w:val="ListBullet"/>
        <w:numPr>
          <w:ilvl w:val="0"/>
          <w:numId w:val="2"/>
        </w:numPr>
        <w:ind w:left="568" w:hanging="284"/>
      </w:pPr>
      <w:r>
        <w:t xml:space="preserve">CRRP3: if </w:t>
      </w:r>
      <w:r>
        <w:rPr>
          <w:snapToGrid w:val="0"/>
          <w:lang w:eastAsia="de-DE"/>
        </w:rPr>
        <w:t>valueOffset is negative or valueOffset + dstLength &gt; current TLV length,</w:t>
      </w:r>
      <w:r>
        <w:t xml:space="preserve"> an instance of ToolkitException shall be thrown. The reason code shall be ToolkitException OUT_OF_TLV_BOUNDARIES.</w:t>
      </w:r>
    </w:p>
    <w:p w:rsidR="00614D2D" w:rsidRDefault="00614D2D" w:rsidP="00614D2D">
      <w:pPr>
        <w:pStyle w:val="H6"/>
        <w:keepNext w:val="0"/>
        <w:keepLines w:val="0"/>
      </w:pPr>
      <w:r>
        <w:t>6.2.7.15.1.3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 HANDLER_NOT_AVAILABLE.</w:t>
      </w:r>
    </w:p>
    <w:p w:rsidR="00614D2D" w:rsidRDefault="00614D2D" w:rsidP="00614D2D">
      <w:pPr>
        <w:pStyle w:val="H6"/>
        <w:keepNext w:val="0"/>
        <w:keepLines w:val="0"/>
      </w:pPr>
      <w:r>
        <w:t>6.2.7.15.2</w:t>
      </w:r>
      <w:r>
        <w:tab/>
        <w:t>Test Suite files</w:t>
      </w:r>
    </w:p>
    <w:p w:rsidR="00614D2D" w:rsidRDefault="00614D2D" w:rsidP="00614D2D">
      <w:pPr>
        <w:pStyle w:val="B1"/>
        <w:tabs>
          <w:tab w:val="left" w:pos="2268"/>
        </w:tabs>
      </w:pPr>
      <w:r>
        <w:t>Test Script:</w:t>
      </w:r>
      <w:r w:rsidR="00A1704F">
        <w:tab/>
      </w:r>
      <w:r>
        <w:t>API_2_PAH_FACYBBS_BSS_1.scr</w:t>
      </w:r>
    </w:p>
    <w:p w:rsidR="00614D2D" w:rsidRDefault="00614D2D" w:rsidP="00614D2D">
      <w:pPr>
        <w:pStyle w:val="B1"/>
        <w:tabs>
          <w:tab w:val="left" w:pos="2268"/>
        </w:tabs>
      </w:pPr>
      <w:r>
        <w:t>Test Applet:</w:t>
      </w:r>
      <w:r w:rsidR="00A1704F">
        <w:tab/>
      </w:r>
      <w:r>
        <w:t>API_2_PAH_FACYBBS_BSS_1.java</w:t>
      </w:r>
    </w:p>
    <w:p w:rsidR="00614D2D" w:rsidRDefault="00614D2D" w:rsidP="00614D2D">
      <w:pPr>
        <w:pStyle w:val="B1"/>
        <w:tabs>
          <w:tab w:val="left" w:pos="2268"/>
        </w:tabs>
      </w:pPr>
      <w:r>
        <w:t>Load Script:</w:t>
      </w:r>
      <w:r w:rsidR="00A1704F">
        <w:tab/>
      </w:r>
      <w:r>
        <w:t xml:space="preserve">API_2_PAH_FACYBBS_BSS_1.ldr </w:t>
      </w:r>
    </w:p>
    <w:p w:rsidR="00614D2D" w:rsidRDefault="00614D2D" w:rsidP="00614D2D">
      <w:pPr>
        <w:pStyle w:val="B1"/>
        <w:tabs>
          <w:tab w:val="left" w:pos="2268"/>
        </w:tabs>
      </w:pPr>
      <w:r>
        <w:t>Cleanup Script:</w:t>
      </w:r>
      <w:r w:rsidR="00A1704F">
        <w:tab/>
      </w:r>
      <w:r>
        <w:t>API_2_PAH_FACYBBS_BSS_1.clr</w:t>
      </w:r>
    </w:p>
    <w:p w:rsidR="00614D2D" w:rsidRDefault="00614D2D" w:rsidP="00614D2D">
      <w:pPr>
        <w:pStyle w:val="B1"/>
        <w:tabs>
          <w:tab w:val="left" w:pos="2268"/>
        </w:tabs>
      </w:pPr>
      <w:r>
        <w:t>Parameter File:</w:t>
      </w:r>
      <w:r w:rsidR="00A1704F">
        <w:tab/>
      </w:r>
      <w:r>
        <w:t>API_2_PAH_FACYBBS_BSS_1.par</w:t>
      </w:r>
    </w:p>
    <w:p w:rsidR="00614D2D" w:rsidRDefault="00614D2D" w:rsidP="00614D2D">
      <w:pPr>
        <w:pStyle w:val="H6"/>
        <w:keepNext w:val="0"/>
        <w:keepLines w:val="0"/>
      </w:pPr>
      <w:r>
        <w:t>6.2.7.15.3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Initialise the handler</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findAndCopyValue() with a null dstBuffer</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NullPointerException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initDisplayText() with length = 15</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dstOffset &gt; dstBuffer.length</w:t>
            </w:r>
          </w:p>
          <w:p w:rsidR="00614D2D" w:rsidRDefault="00614D2D">
            <w:pPr>
              <w:pStyle w:val="PL"/>
              <w:rPr>
                <w:noProof w:val="0"/>
              </w:rPr>
            </w:pPr>
            <w:r>
              <w:rPr>
                <w:noProof w:val="0"/>
              </w:rPr>
              <w:t>tag = 0Dh, 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6</w:t>
            </w:r>
          </w:p>
          <w:p w:rsidR="00614D2D" w:rsidRDefault="00614D2D">
            <w:pPr>
              <w:pStyle w:val="PL"/>
              <w:rPr>
                <w:noProof w:val="0"/>
              </w:rPr>
            </w:pPr>
            <w:r>
              <w:rPr>
                <w:noProof w:val="0"/>
              </w:rPr>
              <w:t>dstLength = 0</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dstOffset &lt; 0</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-1</w:t>
            </w:r>
          </w:p>
          <w:p w:rsidR="00614D2D" w:rsidRDefault="00614D2D">
            <w:pPr>
              <w:pStyle w:val="PL"/>
              <w:rPr>
                <w:noProof w:val="0"/>
              </w:rPr>
            </w:pPr>
            <w:r>
              <w:rPr>
                <w:noProof w:val="0"/>
              </w:rPr>
              <w:t>dstLength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dstLength &gt;dstBuffer.length</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6</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dstOffset + dstLength &gt;dstBuffer.length</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3</w:t>
            </w:r>
          </w:p>
          <w:p w:rsidR="00614D2D" w:rsidRDefault="00614D2D">
            <w:pPr>
              <w:pStyle w:val="PL"/>
              <w:rPr>
                <w:noProof w:val="0"/>
              </w:rPr>
            </w:pPr>
            <w:r>
              <w:rPr>
                <w:noProof w:val="0"/>
              </w:rPr>
              <w:t>dstLength = 3</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dstLength &lt; 0</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initDisplayText() with length = 5</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valueOffset &gt; Text String Length</w:t>
            </w:r>
          </w:p>
          <w:p w:rsidR="00614D2D" w:rsidRDefault="00614D2D">
            <w:pPr>
              <w:pStyle w:val="PL"/>
              <w:rPr>
                <w:noProof w:val="0"/>
              </w:rPr>
            </w:pPr>
            <w:r>
              <w:rPr>
                <w:noProof w:val="0"/>
              </w:rPr>
              <w:t>tag = 0Dh, occurrence = 1</w:t>
            </w:r>
          </w:p>
          <w:p w:rsidR="00614D2D" w:rsidRDefault="00614D2D">
            <w:pPr>
              <w:pStyle w:val="PL"/>
              <w:rPr>
                <w:noProof w:val="0"/>
              </w:rPr>
            </w:pPr>
            <w:r>
              <w:rPr>
                <w:noProof w:val="0"/>
              </w:rPr>
              <w:t>valueOffset = 7</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0</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valueOffset &lt; 0</w:t>
            </w:r>
          </w:p>
          <w:p w:rsidR="00614D2D" w:rsidRDefault="00614D2D">
            <w:pPr>
              <w:pStyle w:val="PL"/>
              <w:rPr>
                <w:noProof w:val="0"/>
              </w:rPr>
            </w:pPr>
            <w:r>
              <w:rPr>
                <w:noProof w:val="0"/>
              </w:rPr>
              <w:t>valueOffset = -1</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dstLength &gt; Text String length</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7</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valueOffset + dstLength &gt; Text String length</w:t>
            </w:r>
          </w:p>
          <w:p w:rsidR="00614D2D" w:rsidRDefault="00614D2D">
            <w:pPr>
              <w:pStyle w:val="PL"/>
              <w:rPr>
                <w:noProof w:val="0"/>
              </w:rPr>
            </w:pPr>
            <w:r>
              <w:rPr>
                <w:noProof w:val="0"/>
              </w:rPr>
              <w:t>valueOffset = 2</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5</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pPr>
            <w:r>
              <w:t>11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pPr>
            <w:r>
              <w:t>InitDisplayText()</w:t>
            </w:r>
          </w:p>
        </w:tc>
        <w:tc>
          <w:tcPr>
            <w:tcW w:w="2835" w:type="dxa"/>
            <w:tcBorders>
              <w:top w:val="single" w:sz="4" w:space="0" w:color="auto"/>
              <w:left w:val="single" w:sz="4" w:space="0" w:color="auto"/>
              <w:bottom w:val="nil"/>
              <w:right w:val="single" w:sz="4" w:space="0" w:color="auto"/>
            </w:tcBorders>
          </w:tcPr>
          <w:p w:rsidR="00614D2D" w:rsidRDefault="00614D2D">
            <w:pPr>
              <w:pStyle w:val="TAL"/>
            </w:pPr>
          </w:p>
        </w:tc>
        <w:tc>
          <w:tcPr>
            <w:tcW w:w="2410" w:type="dxa"/>
            <w:tcBorders>
              <w:top w:val="single" w:sz="4" w:space="0" w:color="auto"/>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rPr>
                <w:lang w:val="pt-BR"/>
              </w:rPr>
            </w:pPr>
            <w:r>
              <w:rPr>
                <w:lang w:val="pt-BR"/>
              </w:rPr>
              <w:t>Select a TLV (tag 02h)</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rPr>
                <w:lang w:val="pt-BR"/>
              </w:rPr>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rPr>
                <w:lang w:val="pt-BR"/>
              </w:rPr>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rPr>
                <w:lang w:val="pt-BR"/>
              </w:rPr>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findAndCopyValue()</w:t>
            </w:r>
          </w:p>
          <w:p w:rsidR="00614D2D" w:rsidRDefault="00614D2D">
            <w:pPr>
              <w:pStyle w:val="PL"/>
              <w:rPr>
                <w:noProof w:val="0"/>
              </w:rPr>
            </w:pPr>
            <w:r>
              <w:rPr>
                <w:noProof w:val="0"/>
              </w:rPr>
              <w:t>tag = 0Dh</w:t>
            </w:r>
          </w:p>
          <w:p w:rsidR="00614D2D" w:rsidRDefault="00614D2D">
            <w:pPr>
              <w:pStyle w:val="PL"/>
              <w:rPr>
                <w:noProof w:val="0"/>
              </w:rPr>
            </w:pPr>
            <w:r>
              <w:rPr>
                <w:noProof w:val="0"/>
              </w:rPr>
              <w:t>occurrence = 2</w:t>
            </w:r>
          </w:p>
        </w:tc>
        <w:tc>
          <w:tcPr>
            <w:tcW w:w="2835" w:type="dxa"/>
            <w:tcBorders>
              <w:top w:val="nil"/>
              <w:left w:val="single" w:sz="4" w:space="0" w:color="auto"/>
              <w:bottom w:val="nil"/>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initDisplayText()</w:t>
            </w:r>
          </w:p>
          <w:p w:rsidR="00614D2D" w:rsidRDefault="00614D2D">
            <w:pPr>
              <w:pStyle w:val="PL"/>
              <w:rPr>
                <w:noProof w:val="0"/>
              </w:rPr>
            </w:pPr>
            <w:r>
              <w:rPr>
                <w:noProof w:val="0"/>
              </w:rPr>
              <w:t>dcs = 4</w:t>
            </w:r>
          </w:p>
          <w:p w:rsidR="00614D2D" w:rsidRDefault="00614D2D">
            <w:pPr>
              <w:pStyle w:val="PL"/>
              <w:rPr>
                <w:noProof w:val="0"/>
              </w:rPr>
            </w:pPr>
            <w:r>
              <w:rPr>
                <w:noProof w:val="0"/>
              </w:rPr>
              <w:t>buffer = 00 01 … 0F</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0Dh, 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17</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17</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findAndCopyValue() is 17</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13</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Compare buffer</w:t>
            </w:r>
          </w:p>
          <w:p w:rsidR="00614D2D" w:rsidRDefault="00614D2D">
            <w:pPr>
              <w:pStyle w:val="PL"/>
              <w:rPr>
                <w:noProof w:val="0"/>
              </w:rPr>
            </w:pPr>
            <w:r>
              <w:rPr>
                <w:noProof w:val="0"/>
              </w:rPr>
              <w:t>buffer = 04 00 01 … 0F</w:t>
            </w:r>
          </w:p>
          <w:p w:rsidR="00614D2D" w:rsidRDefault="00614D2D">
            <w:pPr>
              <w:pStyle w:val="TAL"/>
              <w:keepNext w:val="0"/>
              <w:keepLines w:val="0"/>
            </w:pP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14</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initialise dstBuffer</w:t>
            </w:r>
          </w:p>
          <w:p w:rsidR="00614D2D" w:rsidRDefault="00614D2D">
            <w:pPr>
              <w:pStyle w:val="PL"/>
              <w:rPr>
                <w:noProof w:val="0"/>
              </w:rPr>
            </w:pPr>
            <w:r>
              <w:rPr>
                <w:noProof w:val="0"/>
              </w:rPr>
              <w:t>dstBuffer = 55 55 … 55</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0Dh, occurrence = 1</w:t>
            </w:r>
          </w:p>
          <w:p w:rsidR="00614D2D" w:rsidRDefault="00614D2D">
            <w:pPr>
              <w:pStyle w:val="PL"/>
              <w:rPr>
                <w:noProof w:val="0"/>
              </w:rPr>
            </w:pPr>
            <w:r>
              <w:rPr>
                <w:noProof w:val="0"/>
              </w:rPr>
              <w:t>valueOffset = 2</w:t>
            </w:r>
          </w:p>
          <w:p w:rsidR="00614D2D" w:rsidRDefault="00614D2D">
            <w:pPr>
              <w:pStyle w:val="PL"/>
              <w:rPr>
                <w:noProof w:val="0"/>
              </w:rPr>
            </w:pPr>
            <w:r>
              <w:rPr>
                <w:noProof w:val="0"/>
              </w:rPr>
              <w:t>dstBuffer.length = 20</w:t>
            </w:r>
          </w:p>
          <w:p w:rsidR="00614D2D" w:rsidRDefault="00614D2D">
            <w:pPr>
              <w:pStyle w:val="PL"/>
              <w:rPr>
                <w:noProof w:val="0"/>
              </w:rPr>
            </w:pPr>
            <w:r>
              <w:rPr>
                <w:noProof w:val="0"/>
              </w:rPr>
              <w:t>dstOffset = 3</w:t>
            </w:r>
          </w:p>
          <w:p w:rsidR="00614D2D" w:rsidRDefault="00614D2D">
            <w:pPr>
              <w:pStyle w:val="PL"/>
              <w:rPr>
                <w:noProof w:val="0"/>
              </w:rPr>
            </w:pPr>
            <w:r>
              <w:rPr>
                <w:noProof w:val="0"/>
              </w:rPr>
              <w:t>dstLength = 12</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of findAndcopyValue() is 15</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 buffer</w:t>
            </w:r>
          </w:p>
          <w:p w:rsidR="00614D2D" w:rsidRDefault="00614D2D">
            <w:pPr>
              <w:pStyle w:val="PL"/>
              <w:rPr>
                <w:noProof w:val="0"/>
              </w:rPr>
            </w:pPr>
            <w:r>
              <w:rPr>
                <w:noProof w:val="0"/>
              </w:rPr>
              <w:t xml:space="preserve">buffer = </w:t>
            </w:r>
          </w:p>
          <w:p w:rsidR="00614D2D" w:rsidRDefault="00614D2D">
            <w:pPr>
              <w:pStyle w:val="PL"/>
              <w:rPr>
                <w:noProof w:val="0"/>
              </w:rPr>
            </w:pPr>
            <w:r>
              <w:rPr>
                <w:noProof w:val="0"/>
              </w:rPr>
              <w:t>55 55 55 01 02</w:t>
            </w:r>
          </w:p>
          <w:p w:rsidR="00614D2D" w:rsidRDefault="00614D2D">
            <w:pPr>
              <w:pStyle w:val="PL"/>
              <w:rPr>
                <w:noProof w:val="0"/>
              </w:rPr>
            </w:pPr>
            <w:r>
              <w:rPr>
                <w:noProof w:val="0"/>
              </w:rPr>
              <w:t>03 04 05 06 07</w:t>
            </w:r>
          </w:p>
          <w:p w:rsidR="00614D2D" w:rsidRDefault="00614D2D">
            <w:pPr>
              <w:pStyle w:val="PL"/>
              <w:rPr>
                <w:noProof w:val="0"/>
              </w:rPr>
            </w:pPr>
            <w:r>
              <w:rPr>
                <w:noProof w:val="0"/>
              </w:rPr>
              <w:t>08 09 0A 0B 0C</w:t>
            </w:r>
          </w:p>
          <w:p w:rsidR="00614D2D" w:rsidRDefault="00614D2D">
            <w:pPr>
              <w:pStyle w:val="PL"/>
              <w:rPr>
                <w:noProof w:val="0"/>
              </w:rPr>
            </w:pPr>
            <w:r>
              <w:rPr>
                <w:noProof w:val="0"/>
              </w:rPr>
              <w:t>55 55 55 55 55</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16</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Append a Text String TLV</w:t>
            </w:r>
          </w:p>
          <w:p w:rsidR="00614D2D" w:rsidRDefault="00614D2D">
            <w:pPr>
              <w:pStyle w:val="PL"/>
              <w:rPr>
                <w:noProof w:val="0"/>
              </w:rPr>
            </w:pPr>
            <w:r>
              <w:rPr>
                <w:noProof w:val="0"/>
              </w:rPr>
              <w:t>tag = 0D</w:t>
            </w:r>
          </w:p>
          <w:p w:rsidR="00614D2D" w:rsidRDefault="00614D2D">
            <w:pPr>
              <w:pStyle w:val="PL"/>
              <w:rPr>
                <w:noProof w:val="0"/>
              </w:rPr>
            </w:pPr>
            <w:r>
              <w:rPr>
                <w:noProof w:val="0"/>
              </w:rPr>
              <w:t>buffer = 00 11 22 33 44 55 (no specific DCS byte)</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0Dh, 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17</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17</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findAndCopyValue() is 17</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17</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Compare buffer</w:t>
            </w:r>
          </w:p>
          <w:p w:rsidR="00614D2D" w:rsidRDefault="00614D2D">
            <w:pPr>
              <w:pStyle w:val="PL"/>
              <w:rPr>
                <w:noProof w:val="0"/>
              </w:rPr>
            </w:pPr>
            <w:r>
              <w:rPr>
                <w:noProof w:val="0"/>
              </w:rPr>
              <w:t>buffer = 04 00 01 … 0F</w:t>
            </w:r>
          </w:p>
          <w:p w:rsidR="00614D2D" w:rsidRDefault="00614D2D">
            <w:pPr>
              <w:pStyle w:val="TAL"/>
              <w:keepNext w:val="0"/>
              <w:keepLines w:val="0"/>
            </w:pP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18</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0Dh, occurrence = 2</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6</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6</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findAndCopyValue() is 6</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single" w:sz="4" w:space="0" w:color="auto"/>
              <w:right w:val="single" w:sz="4" w:space="0" w:color="auto"/>
            </w:tcBorders>
            <w:hideMark/>
          </w:tcPr>
          <w:p w:rsidR="00614D2D" w:rsidRDefault="00614D2D">
            <w:pPr>
              <w:pStyle w:val="TAC"/>
              <w:keepNext w:val="0"/>
              <w:keepLines w:val="0"/>
            </w:pPr>
            <w:r>
              <w:t>19</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Compare buffer</w:t>
            </w:r>
          </w:p>
          <w:p w:rsidR="00614D2D" w:rsidRDefault="00614D2D">
            <w:pPr>
              <w:pStyle w:val="PL"/>
              <w:rPr>
                <w:noProof w:val="0"/>
              </w:rPr>
            </w:pPr>
            <w:r>
              <w:rPr>
                <w:noProof w:val="0"/>
              </w:rPr>
              <w:t>buffer = 00 11 22 33 44 55</w:t>
            </w:r>
          </w:p>
          <w:p w:rsidR="00614D2D" w:rsidRDefault="00614D2D">
            <w:pPr>
              <w:pStyle w:val="TAL"/>
              <w:keepNext w:val="0"/>
              <w:keepLines w:val="0"/>
            </w:pPr>
          </w:p>
        </w:tc>
        <w:tc>
          <w:tcPr>
            <w:tcW w:w="2835"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20</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initDisplayText()</w:t>
            </w:r>
          </w:p>
          <w:p w:rsidR="00614D2D" w:rsidRDefault="00614D2D">
            <w:pPr>
              <w:pStyle w:val="PL"/>
              <w:rPr>
                <w:noProof w:val="0"/>
              </w:rPr>
            </w:pPr>
            <w:r>
              <w:rPr>
                <w:noProof w:val="0"/>
              </w:rPr>
              <w:t>dcs = 4</w:t>
            </w:r>
          </w:p>
          <w:p w:rsidR="00614D2D" w:rsidRDefault="00614D2D">
            <w:pPr>
              <w:pStyle w:val="PL"/>
              <w:rPr>
                <w:noProof w:val="0"/>
              </w:rPr>
            </w:pPr>
            <w:r>
              <w:rPr>
                <w:noProof w:val="0"/>
              </w:rPr>
              <w:t>buffer = 00 01 … 0F</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 (with tag 8Dh)</w:t>
            </w:r>
          </w:p>
          <w:p w:rsidR="00614D2D" w:rsidRDefault="00614D2D">
            <w:pPr>
              <w:pStyle w:val="PL"/>
              <w:rPr>
                <w:noProof w:val="0"/>
              </w:rPr>
            </w:pPr>
            <w:r>
              <w:rPr>
                <w:noProof w:val="0"/>
              </w:rPr>
              <w:t>tag = 8Dh</w:t>
            </w:r>
          </w:p>
          <w:p w:rsidR="00614D2D" w:rsidRDefault="00614D2D">
            <w:pPr>
              <w:pStyle w:val="PL"/>
              <w:rPr>
                <w:noProof w:val="0"/>
              </w:rPr>
            </w:pPr>
            <w:r>
              <w:rPr>
                <w:noProof w:val="0"/>
              </w:rPr>
              <w:t>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17</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17</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of findAndcopyValue() is 17</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Compare buffer</w:t>
            </w:r>
          </w:p>
          <w:p w:rsidR="00614D2D" w:rsidRDefault="00614D2D">
            <w:pPr>
              <w:pStyle w:val="PL"/>
              <w:rPr>
                <w:noProof w:val="0"/>
              </w:rPr>
            </w:pPr>
            <w:r>
              <w:rPr>
                <w:noProof w:val="0"/>
              </w:rPr>
              <w:t>buffer = 04 00 01 … 0F</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pPr>
            <w:r>
              <w:t>22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rPr>
                <w:lang w:val="de-DE"/>
              </w:rPr>
            </w:pPr>
            <w:r>
              <w:rPr>
                <w:lang w:val="de-DE"/>
              </w:rPr>
              <w:t>Append tag 0Fh</w:t>
            </w:r>
          </w:p>
          <w:p w:rsidR="00614D2D" w:rsidRDefault="00614D2D">
            <w:pPr>
              <w:pStyle w:val="PL"/>
              <w:keepNext/>
              <w:keepLines/>
              <w:rPr>
                <w:noProof w:val="0"/>
                <w:lang w:val="de-DE"/>
              </w:rPr>
            </w:pPr>
            <w:r>
              <w:rPr>
                <w:noProof w:val="0"/>
                <w:lang w:val="de-DE"/>
              </w:rPr>
              <w:t>buffer = 00 01 … 0F</w:t>
            </w:r>
          </w:p>
        </w:tc>
        <w:tc>
          <w:tcPr>
            <w:tcW w:w="2835" w:type="dxa"/>
            <w:tcBorders>
              <w:top w:val="single" w:sz="4" w:space="0" w:color="auto"/>
              <w:left w:val="single" w:sz="4" w:space="0" w:color="auto"/>
              <w:bottom w:val="nil"/>
              <w:right w:val="single" w:sz="4" w:space="0" w:color="auto"/>
            </w:tcBorders>
          </w:tcPr>
          <w:p w:rsidR="00614D2D" w:rsidRDefault="00614D2D">
            <w:pPr>
              <w:pStyle w:val="TAL"/>
              <w:rPr>
                <w:lang w:val="de-DE"/>
              </w:rPr>
            </w:pPr>
          </w:p>
        </w:tc>
        <w:tc>
          <w:tcPr>
            <w:tcW w:w="2410" w:type="dxa"/>
            <w:tcBorders>
              <w:top w:val="single" w:sz="4" w:space="0" w:color="auto"/>
              <w:left w:val="single" w:sz="4" w:space="0" w:color="auto"/>
              <w:bottom w:val="nil"/>
              <w:right w:val="single" w:sz="4" w:space="0" w:color="auto"/>
            </w:tcBorders>
          </w:tcPr>
          <w:p w:rsidR="00614D2D" w:rsidRDefault="00614D2D">
            <w:pPr>
              <w:pStyle w:val="TAL"/>
              <w:rPr>
                <w:lang w:val="de-DE"/>
              </w:rPr>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rPr>
                <w:lang w:val="de-DE"/>
              </w:rPr>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pPr>
            <w:r>
              <w:t>Successful call (with tag 8Fh)</w:t>
            </w:r>
          </w:p>
          <w:p w:rsidR="00614D2D" w:rsidRDefault="00614D2D">
            <w:pPr>
              <w:pStyle w:val="PL"/>
              <w:keepNext/>
              <w:keepLines/>
              <w:rPr>
                <w:noProof w:val="0"/>
              </w:rPr>
            </w:pPr>
            <w:r>
              <w:rPr>
                <w:noProof w:val="0"/>
              </w:rPr>
              <w:t>tag = 8Fh</w:t>
            </w:r>
          </w:p>
          <w:p w:rsidR="00614D2D" w:rsidRDefault="00614D2D">
            <w:pPr>
              <w:pStyle w:val="PL"/>
              <w:keepNext/>
              <w:keepLines/>
              <w:rPr>
                <w:noProof w:val="0"/>
              </w:rPr>
            </w:pPr>
            <w:r>
              <w:rPr>
                <w:noProof w:val="0"/>
              </w:rPr>
              <w:t>occurrence = 1</w:t>
            </w:r>
          </w:p>
          <w:p w:rsidR="00614D2D" w:rsidRDefault="00614D2D">
            <w:pPr>
              <w:pStyle w:val="PL"/>
              <w:keepNext/>
              <w:keepLines/>
              <w:rPr>
                <w:noProof w:val="0"/>
              </w:rPr>
            </w:pPr>
            <w:r>
              <w:rPr>
                <w:noProof w:val="0"/>
              </w:rPr>
              <w:t>valueOffset = 0</w:t>
            </w:r>
          </w:p>
          <w:p w:rsidR="00614D2D" w:rsidRDefault="00614D2D">
            <w:pPr>
              <w:pStyle w:val="PL"/>
              <w:keepNext/>
              <w:keepLines/>
              <w:rPr>
                <w:noProof w:val="0"/>
              </w:rPr>
            </w:pPr>
            <w:r>
              <w:rPr>
                <w:noProof w:val="0"/>
              </w:rPr>
              <w:t>dstBuffer.length = 16</w:t>
            </w:r>
          </w:p>
          <w:p w:rsidR="00614D2D" w:rsidRDefault="00614D2D">
            <w:pPr>
              <w:pStyle w:val="PL"/>
              <w:keepNext/>
              <w:keepLines/>
              <w:rPr>
                <w:noProof w:val="0"/>
              </w:rPr>
            </w:pPr>
            <w:r>
              <w:rPr>
                <w:noProof w:val="0"/>
              </w:rPr>
              <w:t>dstOffset = 0</w:t>
            </w:r>
          </w:p>
          <w:p w:rsidR="00614D2D" w:rsidRDefault="00614D2D">
            <w:pPr>
              <w:pStyle w:val="PL"/>
              <w:keepNext/>
              <w:keepLines/>
              <w:rPr>
                <w:noProof w:val="0"/>
              </w:rPr>
            </w:pPr>
            <w:r>
              <w:rPr>
                <w:noProof w:val="0"/>
              </w:rPr>
              <w:t>dstLength = 16</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pPr>
            <w:r>
              <w:t>Result of findAndcopyValue() is 16</w:t>
            </w:r>
          </w:p>
        </w:tc>
        <w:tc>
          <w:tcPr>
            <w:tcW w:w="2410" w:type="dxa"/>
            <w:tcBorders>
              <w:top w:val="single" w:sz="4" w:space="0" w:color="808080"/>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Compare buffer</w:t>
            </w:r>
          </w:p>
          <w:p w:rsidR="00614D2D" w:rsidRDefault="00614D2D">
            <w:pPr>
              <w:pStyle w:val="PL"/>
              <w:rPr>
                <w:noProof w:val="0"/>
              </w:rPr>
            </w:pPr>
            <w:r>
              <w:rPr>
                <w:noProof w:val="0"/>
              </w:rPr>
              <w:t>buffer = 00 01 … 0F</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6.2.7.15.4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090"/>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13, 15, 17, 19</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12, 14, 16, 18</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20, 21, 22, 23</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7, 8, 9, 10</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ProactiveHandler</w:t>
            </w:r>
          </w:p>
        </w:tc>
      </w:tr>
    </w:tbl>
    <w:p w:rsidR="00614D2D" w:rsidRDefault="00614D2D" w:rsidP="00614D2D"/>
    <w:p w:rsidR="00614D2D" w:rsidRDefault="00614D2D" w:rsidP="00614D2D">
      <w:pPr>
        <w:pStyle w:val="Heading4"/>
        <w:keepNext w:val="0"/>
        <w:keepLines w:val="0"/>
      </w:pPr>
      <w:bookmarkStart w:id="375" w:name="_Toc51826767"/>
      <w:bookmarkStart w:id="376" w:name="_Toc117070448"/>
      <w:bookmarkStart w:id="377" w:name="_Toc51828210"/>
      <w:r>
        <w:t>6.2.7.16</w:t>
      </w:r>
      <w:r>
        <w:tab/>
        <w:t>Method findAndCompareValue(byte tag, byte[] compareBuffer, short compareOffset)</w:t>
      </w:r>
      <w:bookmarkEnd w:id="375"/>
      <w:bookmarkEnd w:id="376"/>
      <w:bookmarkEnd w:id="377"/>
    </w:p>
    <w:p w:rsidR="00614D2D" w:rsidRDefault="00614D2D" w:rsidP="00614D2D">
      <w:r>
        <w:t>Test Area Reference API_2_PAH_FACRB_BS</w:t>
      </w:r>
    </w:p>
    <w:p w:rsidR="00614D2D" w:rsidRDefault="00614D2D" w:rsidP="00614D2D">
      <w:pPr>
        <w:pStyle w:val="H6"/>
        <w:keepNext w:val="0"/>
        <w:keepLines w:val="0"/>
      </w:pPr>
      <w:r>
        <w:t>6.2.7.16.1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byte findAndCompareValue(byte tag,</w:t>
      </w:r>
    </w:p>
    <w:p w:rsidR="00614D2D" w:rsidRDefault="00614D2D" w:rsidP="00614D2D">
      <w:pPr>
        <w:pStyle w:val="PL"/>
        <w:rPr>
          <w:noProof w:val="0"/>
        </w:rPr>
      </w:pPr>
      <w:r>
        <w:rPr>
          <w:noProof w:val="0"/>
        </w:rPr>
        <w:t xml:space="preserve">                                byte[] compareBuffer,</w:t>
      </w:r>
    </w:p>
    <w:p w:rsidR="00614D2D" w:rsidRDefault="00614D2D" w:rsidP="00614D2D">
      <w:pPr>
        <w:pStyle w:val="PL"/>
        <w:rPr>
          <w:noProof w:val="0"/>
        </w:rPr>
      </w:pPr>
      <w:r>
        <w:rPr>
          <w:noProof w:val="0"/>
        </w:rPr>
        <w:t xml:space="preserve">                                short compareOffset)</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6.2.7.16.1.1</w:t>
      </w:r>
      <w:r>
        <w:tab/>
        <w:t>Normal execution</w:t>
      </w:r>
    </w:p>
    <w:p w:rsidR="00614D2D" w:rsidRDefault="00614D2D" w:rsidP="00614D2D">
      <w:r>
        <w:t xml:space="preserve">Looks for the first occurrence of a TLV element from beginning of a TLV list and compare its value with a buffer: </w:t>
      </w:r>
    </w:p>
    <w:p w:rsidR="00614D2D" w:rsidRDefault="00614D2D" w:rsidP="00614D2D">
      <w:pPr>
        <w:pStyle w:val="ListBullet"/>
        <w:numPr>
          <w:ilvl w:val="0"/>
          <w:numId w:val="2"/>
        </w:numPr>
        <w:ind w:left="568" w:hanging="284"/>
      </w:pPr>
      <w:r>
        <w:t>CRRN1: if no TLV element is found, the UNAVAILABLE_ELEMENT exception is thrown and the current TLV is no longer defined.</w:t>
      </w:r>
    </w:p>
    <w:p w:rsidR="00614D2D" w:rsidRDefault="00614D2D" w:rsidP="00614D2D">
      <w:pPr>
        <w:pStyle w:val="ListBullet"/>
        <w:numPr>
          <w:ilvl w:val="0"/>
          <w:numId w:val="2"/>
        </w:numPr>
        <w:ind w:left="568" w:hanging="284"/>
      </w:pPr>
      <w:r>
        <w:t>CRRN2: if the method is successful then the corresponding TLV becomes current.</w:t>
      </w:r>
    </w:p>
    <w:p w:rsidR="00614D2D" w:rsidRDefault="00614D2D" w:rsidP="00614D2D">
      <w:pPr>
        <w:pStyle w:val="ListBullet"/>
        <w:numPr>
          <w:ilvl w:val="0"/>
          <w:numId w:val="2"/>
        </w:numPr>
        <w:ind w:left="568" w:hanging="284"/>
      </w:pPr>
      <w:r>
        <w:t>CRRN3: if identical returns 0.</w:t>
      </w:r>
    </w:p>
    <w:p w:rsidR="00614D2D" w:rsidRDefault="00614D2D" w:rsidP="00614D2D">
      <w:pPr>
        <w:pStyle w:val="ListBullet"/>
        <w:numPr>
          <w:ilvl w:val="0"/>
          <w:numId w:val="2"/>
        </w:numPr>
        <w:ind w:left="568" w:hanging="284"/>
      </w:pPr>
      <w:r>
        <w:t>CRRN4: if the first miscomparing byte in simple TLV is less than that in compareBuffer returns -1.</w:t>
      </w:r>
    </w:p>
    <w:p w:rsidR="00614D2D" w:rsidRDefault="00614D2D" w:rsidP="00614D2D">
      <w:pPr>
        <w:pStyle w:val="ListBullet"/>
        <w:numPr>
          <w:ilvl w:val="0"/>
          <w:numId w:val="2"/>
        </w:numPr>
        <w:ind w:left="568" w:hanging="284"/>
      </w:pPr>
      <w:r>
        <w:t>CRRN5: if the first miscomparing byte in simple TLV is greater than that in compareBuffer returns 1.</w:t>
      </w:r>
    </w:p>
    <w:p w:rsidR="00614D2D" w:rsidRDefault="00614D2D" w:rsidP="00614D2D">
      <w:pPr>
        <w:pStyle w:val="ListBullet"/>
        <w:numPr>
          <w:ilvl w:val="0"/>
          <w:numId w:val="2"/>
        </w:numPr>
        <w:ind w:left="568" w:hanging="284"/>
      </w:pPr>
      <w:r>
        <w:t>CRRN6: The search method is comprehension required flag independent.</w:t>
      </w:r>
    </w:p>
    <w:p w:rsidR="00614D2D" w:rsidRDefault="00614D2D" w:rsidP="00614D2D">
      <w:pPr>
        <w:pStyle w:val="H6"/>
        <w:keepNext w:val="0"/>
        <w:keepLines w:val="0"/>
      </w:pPr>
      <w:r>
        <w:t>6.2.7.16.1.2</w:t>
      </w:r>
      <w:r>
        <w:tab/>
        <w:t>Parameter errors</w:t>
      </w:r>
    </w:p>
    <w:p w:rsidR="00614D2D" w:rsidRDefault="00614D2D" w:rsidP="00614D2D">
      <w:pPr>
        <w:pStyle w:val="ListBullet"/>
        <w:numPr>
          <w:ilvl w:val="0"/>
          <w:numId w:val="2"/>
        </w:numPr>
        <w:ind w:left="568" w:hanging="284"/>
      </w:pPr>
      <w:r>
        <w:t>CRRP1: if compareBuffer is null NullPointerException shall be thrown.</w:t>
      </w:r>
    </w:p>
    <w:p w:rsidR="00614D2D" w:rsidRDefault="00614D2D" w:rsidP="00614D2D">
      <w:pPr>
        <w:pStyle w:val="ListBullet"/>
        <w:numPr>
          <w:ilvl w:val="0"/>
          <w:numId w:val="2"/>
        </w:numPr>
        <w:ind w:left="568" w:hanging="284"/>
      </w:pPr>
      <w:r>
        <w:t>CRRP2: if compareOffset would cause access outside array bounds ArrayIndexOutOfBoundsException shall be thrown.</w:t>
      </w:r>
    </w:p>
    <w:p w:rsidR="00614D2D" w:rsidRDefault="00614D2D" w:rsidP="00614D2D">
      <w:pPr>
        <w:pStyle w:val="H6"/>
        <w:keepNext w:val="0"/>
        <w:keepLines w:val="0"/>
      </w:pPr>
      <w:r>
        <w:t>6.2.7.16.1.3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 HANDLER_NOT_AVAILABLE.</w:t>
      </w:r>
    </w:p>
    <w:p w:rsidR="00614D2D" w:rsidRDefault="00614D2D" w:rsidP="00614D2D">
      <w:pPr>
        <w:pStyle w:val="H6"/>
        <w:keepNext w:val="0"/>
        <w:keepLines w:val="0"/>
      </w:pPr>
      <w:r>
        <w:t>6.2.7.16.2</w:t>
      </w:r>
      <w:r>
        <w:tab/>
        <w:t>Test Suite files</w:t>
      </w:r>
    </w:p>
    <w:p w:rsidR="00614D2D" w:rsidRDefault="00614D2D" w:rsidP="00614D2D">
      <w:pPr>
        <w:pStyle w:val="B1"/>
        <w:tabs>
          <w:tab w:val="left" w:pos="2268"/>
        </w:tabs>
      </w:pPr>
      <w:r>
        <w:t>Test Script:</w:t>
      </w:r>
      <w:r w:rsidR="00A1704F">
        <w:tab/>
      </w:r>
      <w:r>
        <w:t>API_2_PAH_FACRB_BS_1.scr</w:t>
      </w:r>
    </w:p>
    <w:p w:rsidR="00614D2D" w:rsidRDefault="00614D2D" w:rsidP="00614D2D">
      <w:pPr>
        <w:pStyle w:val="B1"/>
        <w:tabs>
          <w:tab w:val="left" w:pos="2268"/>
        </w:tabs>
      </w:pPr>
      <w:r>
        <w:t>Test Applet:</w:t>
      </w:r>
      <w:r w:rsidR="00A1704F">
        <w:tab/>
      </w:r>
      <w:r>
        <w:t>API_2_PAH_FACRB_BS_1.java</w:t>
      </w:r>
    </w:p>
    <w:p w:rsidR="00614D2D" w:rsidRDefault="00614D2D" w:rsidP="00614D2D">
      <w:pPr>
        <w:pStyle w:val="B1"/>
        <w:tabs>
          <w:tab w:val="left" w:pos="2268"/>
        </w:tabs>
      </w:pPr>
      <w:r>
        <w:t>Load Script:</w:t>
      </w:r>
      <w:r w:rsidR="00A1704F">
        <w:tab/>
      </w:r>
      <w:r>
        <w:t xml:space="preserve">API_2_PAH_FACRB_BS_1.ldr </w:t>
      </w:r>
    </w:p>
    <w:p w:rsidR="00614D2D" w:rsidRDefault="00614D2D" w:rsidP="00614D2D">
      <w:pPr>
        <w:pStyle w:val="B1"/>
        <w:tabs>
          <w:tab w:val="left" w:pos="2268"/>
        </w:tabs>
      </w:pPr>
      <w:r>
        <w:t>Cleanup Script:</w:t>
      </w:r>
      <w:r w:rsidR="00A1704F">
        <w:tab/>
      </w:r>
      <w:r>
        <w:t>API_2_PAH_FACRB_BS_1.clr</w:t>
      </w:r>
    </w:p>
    <w:p w:rsidR="00614D2D" w:rsidRDefault="00614D2D" w:rsidP="00614D2D">
      <w:pPr>
        <w:pStyle w:val="B1"/>
        <w:tabs>
          <w:tab w:val="left" w:pos="2268"/>
        </w:tabs>
      </w:pPr>
      <w:r>
        <w:t>Parameter File:</w:t>
      </w:r>
      <w:r w:rsidR="00A1704F">
        <w:tab/>
      </w:r>
      <w:r>
        <w:t>API_2_PAH_FACRB_BS_1.par</w:t>
      </w:r>
    </w:p>
    <w:p w:rsidR="00614D2D" w:rsidRDefault="00614D2D" w:rsidP="00614D2D">
      <w:pPr>
        <w:pStyle w:val="H6"/>
        <w:keepNext w:val="0"/>
        <w:keepLines w:val="0"/>
      </w:pPr>
      <w:r>
        <w:t>6.2.7.16.3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Initialise the handler</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findAndCompareValue() with a null dstBuffer</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NullPointerException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initDisplayText() with length = 15</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compareOffset &gt; compareBuffer.length</w:t>
            </w:r>
          </w:p>
          <w:p w:rsidR="00614D2D" w:rsidRDefault="00614D2D">
            <w:pPr>
              <w:pStyle w:val="PL"/>
              <w:rPr>
                <w:noProof w:val="0"/>
              </w:rPr>
            </w:pPr>
            <w:r>
              <w:rPr>
                <w:noProof w:val="0"/>
              </w:rPr>
              <w:t>tag = 0Dh</w:t>
            </w:r>
          </w:p>
          <w:p w:rsidR="00614D2D" w:rsidRDefault="00614D2D">
            <w:pPr>
              <w:pStyle w:val="PL"/>
              <w:rPr>
                <w:noProof w:val="0"/>
              </w:rPr>
            </w:pPr>
            <w:r>
              <w:rPr>
                <w:noProof w:val="0"/>
              </w:rPr>
              <w:t>compareBuffer.length = 20</w:t>
            </w:r>
          </w:p>
          <w:p w:rsidR="00614D2D" w:rsidRDefault="00614D2D">
            <w:pPr>
              <w:pStyle w:val="PL"/>
              <w:rPr>
                <w:noProof w:val="0"/>
              </w:rPr>
            </w:pPr>
            <w:r>
              <w:rPr>
                <w:noProof w:val="0"/>
              </w:rPr>
              <w:t>compareOffset = 21</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compareOffset &lt; 0</w:t>
            </w:r>
          </w:p>
          <w:p w:rsidR="00614D2D" w:rsidRDefault="00614D2D">
            <w:pPr>
              <w:pStyle w:val="PL"/>
              <w:rPr>
                <w:noProof w:val="0"/>
              </w:rPr>
            </w:pPr>
            <w:r>
              <w:rPr>
                <w:noProof w:val="0"/>
              </w:rPr>
              <w:t>compareBuffer.length = 20</w:t>
            </w:r>
          </w:p>
          <w:p w:rsidR="00614D2D" w:rsidRDefault="00614D2D">
            <w:pPr>
              <w:pStyle w:val="PL"/>
              <w:rPr>
                <w:noProof w:val="0"/>
              </w:rPr>
            </w:pPr>
            <w:r>
              <w:rPr>
                <w:noProof w:val="0"/>
              </w:rPr>
              <w:t>compareOffset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length &gt; compareBuffer.length</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PL"/>
              <w:rPr>
                <w:noProof w:val="0"/>
              </w:rPr>
            </w:pPr>
            <w:r>
              <w:rPr>
                <w:rFonts w:ascii="Arial" w:hAnsi="Arial"/>
                <w:b/>
                <w:noProof w:val="0"/>
                <w:sz w:val="18"/>
              </w:rPr>
              <w:t xml:space="preserve">compareOffset + length &gt; </w:t>
            </w:r>
            <w:r>
              <w:rPr>
                <w:noProof w:val="0"/>
              </w:rPr>
              <w:t>compareBuffer.length</w:t>
            </w:r>
          </w:p>
          <w:p w:rsidR="00614D2D" w:rsidRDefault="00614D2D">
            <w:pPr>
              <w:pStyle w:val="PL"/>
              <w:rPr>
                <w:noProof w:val="0"/>
              </w:rPr>
            </w:pPr>
            <w:r>
              <w:rPr>
                <w:noProof w:val="0"/>
              </w:rPr>
              <w:t>compareBuffer.length = 20</w:t>
            </w:r>
          </w:p>
          <w:p w:rsidR="00614D2D" w:rsidRDefault="00614D2D">
            <w:pPr>
              <w:pStyle w:val="PL"/>
              <w:rPr>
                <w:noProof w:val="0"/>
              </w:rPr>
            </w:pPr>
            <w:r>
              <w:rPr>
                <w:noProof w:val="0"/>
              </w:rPr>
              <w:t>compareOffset = 5</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InitDisplayText()</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rPr>
                <w:lang w:val="pt-BR"/>
              </w:rPr>
            </w:pPr>
            <w:r>
              <w:rPr>
                <w:lang w:val="pt-BR"/>
              </w:rPr>
              <w:t>Select a TLV (tag 02h)</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rPr>
                <w:lang w:val="pt-BR"/>
              </w:rPr>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rPr>
                <w:lang w:val="pt-BR"/>
              </w:rPr>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rPr>
                <w:lang w:val="pt-BR"/>
              </w:rPr>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findAndCompareValue()</w:t>
            </w:r>
          </w:p>
          <w:p w:rsidR="00614D2D" w:rsidRDefault="00614D2D">
            <w:pPr>
              <w:pStyle w:val="PL"/>
              <w:rPr>
                <w:noProof w:val="0"/>
              </w:rPr>
            </w:pPr>
            <w:r>
              <w:rPr>
                <w:noProof w:val="0"/>
              </w:rPr>
              <w:t>tag = 03h</w:t>
            </w:r>
          </w:p>
        </w:tc>
        <w:tc>
          <w:tcPr>
            <w:tcW w:w="2835" w:type="dxa"/>
            <w:tcBorders>
              <w:top w:val="nil"/>
              <w:left w:val="single" w:sz="4" w:space="0" w:color="auto"/>
              <w:bottom w:val="nil"/>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initDisplayText()</w:t>
            </w:r>
          </w:p>
          <w:p w:rsidR="00614D2D" w:rsidRDefault="00614D2D">
            <w:pPr>
              <w:pStyle w:val="PL"/>
              <w:rPr>
                <w:noProof w:val="0"/>
              </w:rPr>
            </w:pPr>
            <w:r>
              <w:rPr>
                <w:noProof w:val="0"/>
              </w:rPr>
              <w:t>dcs = 4</w:t>
            </w:r>
          </w:p>
          <w:p w:rsidR="00614D2D" w:rsidRDefault="00614D2D">
            <w:pPr>
              <w:pStyle w:val="PL"/>
              <w:rPr>
                <w:noProof w:val="0"/>
              </w:rPr>
            </w:pPr>
            <w:r>
              <w:rPr>
                <w:noProof w:val="0"/>
              </w:rPr>
              <w:t>buffer = 00 01 … 0F</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04 00 01 … 0F</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Compare buffers</w:t>
            </w:r>
          </w:p>
          <w:p w:rsidR="00614D2D" w:rsidRDefault="00614D2D">
            <w:pPr>
              <w:pStyle w:val="PL"/>
              <w:rPr>
                <w:noProof w:val="0"/>
              </w:rPr>
            </w:pPr>
            <w:r>
              <w:rPr>
                <w:noProof w:val="0"/>
              </w:rPr>
              <w:t>tag = 0Dh</w:t>
            </w:r>
          </w:p>
          <w:p w:rsidR="00614D2D" w:rsidRDefault="00614D2D">
            <w:pPr>
              <w:pStyle w:val="PL"/>
              <w:rPr>
                <w:noProof w:val="0"/>
              </w:rPr>
            </w:pPr>
            <w:r>
              <w:rPr>
                <w:noProof w:val="0"/>
              </w:rPr>
              <w:t>compareOffset = 0</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Verify current TLV</w:t>
            </w:r>
          </w:p>
          <w:p w:rsidR="00614D2D" w:rsidRDefault="00614D2D">
            <w:pPr>
              <w:pStyle w:val="PL"/>
              <w:rPr>
                <w:noProof w:val="0"/>
              </w:rPr>
            </w:pPr>
            <w:r>
              <w:rPr>
                <w:noProof w:val="0"/>
              </w:rPr>
              <w:t>getValueLength()</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17</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hideMark/>
          </w:tcPr>
          <w:p w:rsidR="00614D2D" w:rsidRDefault="00614D2D">
            <w:pPr>
              <w:pStyle w:val="TAC"/>
              <w:keepNext w:val="0"/>
              <w:keepLines w:val="0"/>
            </w:pPr>
            <w:r>
              <w:t>9</w:t>
            </w: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04 00 01 … 10</w:t>
            </w:r>
          </w:p>
        </w:tc>
        <w:tc>
          <w:tcPr>
            <w:tcW w:w="2835" w:type="dxa"/>
            <w:tcBorders>
              <w:top w:val="nil"/>
              <w:left w:val="single" w:sz="4" w:space="0" w:color="auto"/>
              <w:bottom w:val="nil"/>
              <w:right w:val="single" w:sz="4" w:space="0" w:color="auto"/>
            </w:tcBorders>
          </w:tcPr>
          <w:p w:rsidR="00614D2D" w:rsidRDefault="00614D2D">
            <w:pPr>
              <w:pStyle w:val="TAL"/>
              <w:keepNext w:val="0"/>
              <w:keepLines w:val="0"/>
            </w:pPr>
          </w:p>
        </w:tc>
        <w:tc>
          <w:tcPr>
            <w:tcW w:w="2410"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 with same parameters</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10</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03 00 01 … 0F</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ab/>
              <w:t>Compare buffers with same parameters</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11</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55 55 04 00 01</w:t>
            </w:r>
          </w:p>
          <w:p w:rsidR="00614D2D" w:rsidRDefault="00614D2D">
            <w:pPr>
              <w:pStyle w:val="PL"/>
              <w:rPr>
                <w:noProof w:val="0"/>
              </w:rPr>
            </w:pPr>
            <w:r>
              <w:rPr>
                <w:noProof w:val="0"/>
              </w:rPr>
              <w:t>02 03 04 05 06</w:t>
            </w:r>
          </w:p>
          <w:p w:rsidR="00614D2D" w:rsidRDefault="00614D2D">
            <w:pPr>
              <w:pStyle w:val="PL"/>
              <w:rPr>
                <w:noProof w:val="0"/>
              </w:rPr>
            </w:pPr>
            <w:r>
              <w:rPr>
                <w:noProof w:val="0"/>
              </w:rPr>
              <w:t>07 08 09 0A 0B</w:t>
            </w:r>
          </w:p>
          <w:p w:rsidR="00614D2D" w:rsidRDefault="00614D2D">
            <w:pPr>
              <w:pStyle w:val="PL"/>
              <w:rPr>
                <w:noProof w:val="0"/>
              </w:rPr>
            </w:pPr>
            <w:r>
              <w:rPr>
                <w:noProof w:val="0"/>
              </w:rPr>
              <w:t>0C 0D 0E 0F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w:t>
            </w:r>
          </w:p>
          <w:p w:rsidR="00614D2D" w:rsidRDefault="00614D2D">
            <w:pPr>
              <w:pStyle w:val="PL"/>
              <w:rPr>
                <w:noProof w:val="0"/>
              </w:rPr>
            </w:pPr>
            <w:r>
              <w:rPr>
                <w:noProof w:val="0"/>
              </w:rPr>
              <w:t>compareOffset = 2</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rPr>
                <w:lang w:val="sv-SE"/>
              </w:rPr>
            </w:pPr>
            <w:r>
              <w:rPr>
                <w:lang w:val="sv-SE"/>
              </w:rPr>
              <w:t>append a Text String TLV</w:t>
            </w:r>
          </w:p>
          <w:p w:rsidR="00614D2D" w:rsidRDefault="00614D2D">
            <w:pPr>
              <w:pStyle w:val="PL"/>
              <w:rPr>
                <w:noProof w:val="0"/>
                <w:lang w:val="sv-SE"/>
              </w:rPr>
            </w:pPr>
            <w:r>
              <w:rPr>
                <w:noProof w:val="0"/>
                <w:lang w:val="sv-SE"/>
              </w:rPr>
              <w:t>tag = 0Dh</w:t>
            </w:r>
          </w:p>
          <w:p w:rsidR="00614D2D" w:rsidRDefault="00614D2D">
            <w:pPr>
              <w:pStyle w:val="PL"/>
              <w:rPr>
                <w:noProof w:val="0"/>
              </w:rPr>
            </w:pPr>
            <w:r>
              <w:rPr>
                <w:noProof w:val="0"/>
              </w:rPr>
              <w:t>buffer = 00 11 22 33 44 55</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55 55 04 00 01</w:t>
            </w:r>
          </w:p>
          <w:p w:rsidR="00614D2D" w:rsidRDefault="00614D2D">
            <w:pPr>
              <w:pStyle w:val="PL"/>
              <w:rPr>
                <w:noProof w:val="0"/>
              </w:rPr>
            </w:pPr>
            <w:r>
              <w:rPr>
                <w:noProof w:val="0"/>
              </w:rPr>
              <w:t>02 03 04 05 06</w:t>
            </w:r>
          </w:p>
          <w:p w:rsidR="00614D2D" w:rsidRDefault="00614D2D">
            <w:pPr>
              <w:pStyle w:val="PL"/>
              <w:rPr>
                <w:noProof w:val="0"/>
              </w:rPr>
            </w:pPr>
            <w:r>
              <w:rPr>
                <w:noProof w:val="0"/>
              </w:rPr>
              <w:t>07 08 09 0A 0B</w:t>
            </w:r>
          </w:p>
          <w:p w:rsidR="00614D2D" w:rsidRDefault="00614D2D">
            <w:pPr>
              <w:pStyle w:val="PL"/>
              <w:rPr>
                <w:noProof w:val="0"/>
              </w:rPr>
            </w:pPr>
            <w:r>
              <w:rPr>
                <w:noProof w:val="0"/>
              </w:rPr>
              <w:t>0C 0D 0E 0F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w:t>
            </w:r>
          </w:p>
          <w:p w:rsidR="00614D2D" w:rsidRDefault="00614D2D">
            <w:pPr>
              <w:pStyle w:val="PL"/>
              <w:rPr>
                <w:noProof w:val="0"/>
              </w:rPr>
            </w:pPr>
            <w:r>
              <w:rPr>
                <w:noProof w:val="0"/>
              </w:rPr>
              <w:t>compareOffset = 2</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13</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55 55 04 01 01</w:t>
            </w:r>
          </w:p>
          <w:p w:rsidR="00614D2D" w:rsidRDefault="00614D2D">
            <w:pPr>
              <w:pStyle w:val="PL"/>
              <w:rPr>
                <w:noProof w:val="0"/>
              </w:rPr>
            </w:pPr>
            <w:r>
              <w:rPr>
                <w:noProof w:val="0"/>
              </w:rPr>
              <w:t>02 03 04 05 06</w:t>
            </w:r>
          </w:p>
          <w:p w:rsidR="00614D2D" w:rsidRDefault="00614D2D">
            <w:pPr>
              <w:pStyle w:val="PL"/>
              <w:rPr>
                <w:noProof w:val="0"/>
              </w:rPr>
            </w:pPr>
            <w:r>
              <w:rPr>
                <w:noProof w:val="0"/>
              </w:rPr>
              <w:t>07 08 09 0A 0B</w:t>
            </w:r>
          </w:p>
          <w:p w:rsidR="00614D2D" w:rsidRDefault="00614D2D">
            <w:pPr>
              <w:pStyle w:val="PL"/>
              <w:rPr>
                <w:noProof w:val="0"/>
              </w:rPr>
            </w:pPr>
            <w:r>
              <w:rPr>
                <w:noProof w:val="0"/>
              </w:rPr>
              <w:t>0C 0D 0E 0F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w:t>
            </w:r>
          </w:p>
          <w:p w:rsidR="00614D2D" w:rsidRDefault="00614D2D">
            <w:pPr>
              <w:pStyle w:val="PL"/>
              <w:rPr>
                <w:noProof w:val="0"/>
              </w:rPr>
            </w:pPr>
            <w:r>
              <w:rPr>
                <w:noProof w:val="0"/>
              </w:rPr>
              <w:t>compareOffset = 2</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14</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55 55 04 00 01</w:t>
            </w:r>
          </w:p>
          <w:p w:rsidR="00614D2D" w:rsidRDefault="00614D2D">
            <w:pPr>
              <w:pStyle w:val="PL"/>
              <w:rPr>
                <w:noProof w:val="0"/>
              </w:rPr>
            </w:pPr>
            <w:r>
              <w:rPr>
                <w:noProof w:val="0"/>
              </w:rPr>
              <w:t>02 03 04 05 06</w:t>
            </w:r>
          </w:p>
          <w:p w:rsidR="00614D2D" w:rsidRDefault="00614D2D">
            <w:pPr>
              <w:pStyle w:val="PL"/>
              <w:rPr>
                <w:noProof w:val="0"/>
              </w:rPr>
            </w:pPr>
            <w:r>
              <w:rPr>
                <w:noProof w:val="0"/>
              </w:rPr>
              <w:t>07 08 09 0A 0B</w:t>
            </w:r>
          </w:p>
          <w:p w:rsidR="00614D2D" w:rsidRDefault="00614D2D">
            <w:pPr>
              <w:pStyle w:val="PL"/>
              <w:rPr>
                <w:noProof w:val="0"/>
              </w:rPr>
            </w:pPr>
            <w:r>
              <w:rPr>
                <w:noProof w:val="0"/>
              </w:rPr>
              <w:t>0C 0D 0D 10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w:t>
            </w:r>
          </w:p>
          <w:p w:rsidR="00614D2D" w:rsidRDefault="00614D2D">
            <w:pPr>
              <w:pStyle w:val="PL"/>
              <w:rPr>
                <w:noProof w:val="0"/>
              </w:rPr>
            </w:pPr>
            <w:r>
              <w:rPr>
                <w:noProof w:val="0"/>
              </w:rPr>
              <w:t>compareOffset = 2</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15</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initDisplayText()</w:t>
            </w:r>
          </w:p>
          <w:p w:rsidR="00614D2D" w:rsidRDefault="00614D2D">
            <w:pPr>
              <w:pStyle w:val="PL"/>
              <w:rPr>
                <w:noProof w:val="0"/>
              </w:rPr>
            </w:pPr>
            <w:r>
              <w:rPr>
                <w:noProof w:val="0"/>
              </w:rPr>
              <w:t>dcs = 4</w:t>
            </w:r>
          </w:p>
          <w:p w:rsidR="00614D2D" w:rsidRDefault="00614D2D">
            <w:pPr>
              <w:pStyle w:val="PL"/>
              <w:rPr>
                <w:noProof w:val="0"/>
              </w:rPr>
            </w:pPr>
            <w:r>
              <w:rPr>
                <w:noProof w:val="0"/>
              </w:rPr>
              <w:t>buffer = 00 01 … 0F</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 04 00 01 … 0F</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 (with tag 8Dh)</w:t>
            </w:r>
          </w:p>
          <w:p w:rsidR="00614D2D" w:rsidRDefault="00614D2D">
            <w:pPr>
              <w:pStyle w:val="PL"/>
              <w:rPr>
                <w:noProof w:val="0"/>
              </w:rPr>
            </w:pPr>
            <w:r>
              <w:rPr>
                <w:noProof w:val="0"/>
              </w:rPr>
              <w:t>tag = 8Dh</w:t>
            </w:r>
          </w:p>
          <w:p w:rsidR="00614D2D" w:rsidRDefault="00614D2D">
            <w:pPr>
              <w:pStyle w:val="PL"/>
              <w:rPr>
                <w:noProof w:val="0"/>
              </w:rPr>
            </w:pPr>
            <w:r>
              <w:rPr>
                <w:noProof w:val="0"/>
              </w:rPr>
              <w:t>compareBuffer.length = 17</w:t>
            </w:r>
          </w:p>
          <w:p w:rsidR="00614D2D" w:rsidRDefault="00614D2D">
            <w:pPr>
              <w:pStyle w:val="PL"/>
              <w:rPr>
                <w:noProof w:val="0"/>
              </w:rPr>
            </w:pPr>
            <w:r>
              <w:rPr>
                <w:noProof w:val="0"/>
              </w:rPr>
              <w:t>compareOffset = 0</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16</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rPr>
                <w:lang w:val="de-DE"/>
              </w:rPr>
            </w:pPr>
            <w:r>
              <w:rPr>
                <w:lang w:val="de-DE"/>
              </w:rPr>
              <w:t>Append tag 0Fh</w:t>
            </w:r>
          </w:p>
          <w:p w:rsidR="00614D2D" w:rsidRDefault="00614D2D">
            <w:pPr>
              <w:pStyle w:val="PL"/>
              <w:rPr>
                <w:noProof w:val="0"/>
                <w:lang w:val="de-DE"/>
              </w:rPr>
            </w:pPr>
            <w:r>
              <w:rPr>
                <w:noProof w:val="0"/>
                <w:lang w:val="de-DE"/>
              </w:rPr>
              <w:t>buffer = 00 01 … 0F</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rPr>
                <w:lang w:val="de-DE"/>
              </w:rPr>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rPr>
                <w:lang w:val="de-DE"/>
              </w:rPr>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rPr>
                <w:lang w:val="de-DE"/>
              </w:rPr>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 00 01 … 0F</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Successful call (with tag 8Fh)</w:t>
            </w:r>
          </w:p>
          <w:p w:rsidR="00614D2D" w:rsidRDefault="00614D2D">
            <w:pPr>
              <w:pStyle w:val="PL"/>
              <w:rPr>
                <w:noProof w:val="0"/>
              </w:rPr>
            </w:pPr>
            <w:r>
              <w:rPr>
                <w:noProof w:val="0"/>
              </w:rPr>
              <w:t>tag = 8Fh</w:t>
            </w:r>
          </w:p>
          <w:p w:rsidR="00614D2D" w:rsidRDefault="00614D2D">
            <w:pPr>
              <w:pStyle w:val="PL"/>
              <w:rPr>
                <w:noProof w:val="0"/>
              </w:rPr>
            </w:pPr>
            <w:r>
              <w:rPr>
                <w:noProof w:val="0"/>
              </w:rPr>
              <w:t>compareBuffer.length = 16</w:t>
            </w:r>
          </w:p>
          <w:p w:rsidR="00614D2D" w:rsidRDefault="00614D2D">
            <w:pPr>
              <w:pStyle w:val="PL"/>
              <w:rPr>
                <w:noProof w:val="0"/>
              </w:rPr>
            </w:pPr>
            <w:r>
              <w:rPr>
                <w:noProof w:val="0"/>
              </w:rPr>
              <w:t>compareOffset = 0</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17</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 00 99 01 03 … 0F</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Successful call (with tag 8Fh)</w:t>
            </w:r>
          </w:p>
          <w:p w:rsidR="00614D2D" w:rsidRDefault="00614D2D">
            <w:pPr>
              <w:pStyle w:val="PL"/>
              <w:rPr>
                <w:noProof w:val="0"/>
              </w:rPr>
            </w:pPr>
            <w:r>
              <w:rPr>
                <w:noProof w:val="0"/>
              </w:rPr>
              <w:t>tag = 8Fh</w:t>
            </w:r>
          </w:p>
          <w:p w:rsidR="00614D2D" w:rsidRDefault="00614D2D">
            <w:pPr>
              <w:pStyle w:val="PL"/>
              <w:rPr>
                <w:noProof w:val="0"/>
              </w:rPr>
            </w:pPr>
            <w:r>
              <w:rPr>
                <w:noProof w:val="0"/>
              </w:rPr>
              <w:t>compareBuffer.length = 16</w:t>
            </w:r>
          </w:p>
          <w:p w:rsidR="00614D2D" w:rsidRDefault="00614D2D">
            <w:pPr>
              <w:pStyle w:val="PL"/>
              <w:rPr>
                <w:noProof w:val="0"/>
              </w:rPr>
            </w:pPr>
            <w:r>
              <w:rPr>
                <w:noProof w:val="0"/>
              </w:rPr>
              <w:t>compareOffset = 0</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6.2.7.16.4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140"/>
      </w:tblGrid>
      <w:tr w:rsidR="00614D2D" w:rsidTr="00614D2D">
        <w:trPr>
          <w:tblHeade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7, 11, 12, 17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9, 13</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N5</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10, 14</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N6</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15, 16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Proactive Handler</w:t>
            </w:r>
          </w:p>
        </w:tc>
      </w:tr>
    </w:tbl>
    <w:p w:rsidR="00614D2D" w:rsidRDefault="00614D2D" w:rsidP="00614D2D"/>
    <w:p w:rsidR="00614D2D" w:rsidRDefault="00614D2D" w:rsidP="00614D2D">
      <w:pPr>
        <w:pStyle w:val="Heading4"/>
        <w:keepNext w:val="0"/>
        <w:keepLines w:val="0"/>
      </w:pPr>
      <w:bookmarkStart w:id="378" w:name="_Toc51826768"/>
      <w:bookmarkStart w:id="379" w:name="_Toc117070449"/>
      <w:bookmarkStart w:id="380" w:name="_Toc51828211"/>
      <w:r>
        <w:t>6.2.7.17</w:t>
      </w:r>
      <w:r>
        <w:tab/>
        <w:t>Method findAndCompareValue(byte tag, byte occurence, short valueOffset, byte[] compareBuffer, short compareOffset, short compareLength)</w:t>
      </w:r>
      <w:bookmarkEnd w:id="378"/>
      <w:bookmarkEnd w:id="379"/>
      <w:bookmarkEnd w:id="380"/>
    </w:p>
    <w:p w:rsidR="00614D2D" w:rsidRDefault="00614D2D" w:rsidP="00614D2D">
      <w:r>
        <w:t>Test Area Reference API_2_PAH_FACRBBS_BSS</w:t>
      </w:r>
    </w:p>
    <w:p w:rsidR="00614D2D" w:rsidRDefault="00614D2D" w:rsidP="00614D2D">
      <w:pPr>
        <w:pStyle w:val="H6"/>
        <w:keepNext w:val="0"/>
        <w:keepLines w:val="0"/>
      </w:pPr>
      <w:r>
        <w:t>6.2.7.17.1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byte findAndCompareValue(byte tag,</w:t>
      </w:r>
    </w:p>
    <w:p w:rsidR="00614D2D" w:rsidRDefault="00614D2D" w:rsidP="00614D2D">
      <w:pPr>
        <w:pStyle w:val="PL"/>
        <w:rPr>
          <w:noProof w:val="0"/>
        </w:rPr>
      </w:pPr>
      <w:r>
        <w:rPr>
          <w:noProof w:val="0"/>
        </w:rPr>
        <w:t xml:space="preserve">                                byte occurence,</w:t>
      </w:r>
    </w:p>
    <w:p w:rsidR="00614D2D" w:rsidRDefault="00614D2D" w:rsidP="00614D2D">
      <w:pPr>
        <w:pStyle w:val="PL"/>
        <w:rPr>
          <w:noProof w:val="0"/>
        </w:rPr>
      </w:pPr>
      <w:r>
        <w:rPr>
          <w:noProof w:val="0"/>
        </w:rPr>
        <w:t xml:space="preserve">                                short valueOffset,</w:t>
      </w:r>
    </w:p>
    <w:p w:rsidR="00614D2D" w:rsidRDefault="00614D2D" w:rsidP="00614D2D">
      <w:pPr>
        <w:pStyle w:val="PL"/>
        <w:rPr>
          <w:noProof w:val="0"/>
        </w:rPr>
      </w:pPr>
      <w:r>
        <w:rPr>
          <w:noProof w:val="0"/>
        </w:rPr>
        <w:t xml:space="preserve">                                byte[] compareBuffer,</w:t>
      </w:r>
    </w:p>
    <w:p w:rsidR="00614D2D" w:rsidRDefault="00614D2D" w:rsidP="00614D2D">
      <w:pPr>
        <w:pStyle w:val="PL"/>
        <w:rPr>
          <w:noProof w:val="0"/>
        </w:rPr>
      </w:pPr>
      <w:r>
        <w:rPr>
          <w:noProof w:val="0"/>
        </w:rPr>
        <w:t xml:space="preserve">                                short compareOffset,</w:t>
      </w:r>
    </w:p>
    <w:p w:rsidR="00614D2D" w:rsidRDefault="00614D2D" w:rsidP="00614D2D">
      <w:pPr>
        <w:pStyle w:val="PL"/>
        <w:rPr>
          <w:noProof w:val="0"/>
        </w:rPr>
      </w:pPr>
      <w:r>
        <w:rPr>
          <w:noProof w:val="0"/>
        </w:rPr>
        <w:t xml:space="preserve">                                short compareLength)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H6"/>
        <w:keepNext w:val="0"/>
        <w:keepLines w:val="0"/>
      </w:pPr>
      <w:r>
        <w:t>6.2.7.17.1.1</w:t>
      </w:r>
      <w:r>
        <w:tab/>
        <w:t>Normal execution</w:t>
      </w:r>
    </w:p>
    <w:p w:rsidR="00614D2D" w:rsidRDefault="00614D2D" w:rsidP="00614D2D">
      <w:r>
        <w:t>Looks for the indicated occurrence of a TLV element from the beginning of a TLV list and compare its value with a buffer:</w:t>
      </w:r>
    </w:p>
    <w:p w:rsidR="00614D2D" w:rsidRDefault="00614D2D" w:rsidP="00614D2D">
      <w:pPr>
        <w:pStyle w:val="ListBullet"/>
        <w:numPr>
          <w:ilvl w:val="0"/>
          <w:numId w:val="2"/>
        </w:numPr>
        <w:ind w:left="568" w:hanging="284"/>
      </w:pPr>
      <w:r>
        <w:t>CRRN1: if no TLV element is found, the UNAVAILABLE_ELEMENT exception is thrown and the current TLV is no longer defined.</w:t>
      </w:r>
    </w:p>
    <w:p w:rsidR="00614D2D" w:rsidRDefault="00614D2D" w:rsidP="00614D2D">
      <w:pPr>
        <w:pStyle w:val="ListBullet"/>
        <w:numPr>
          <w:ilvl w:val="0"/>
          <w:numId w:val="2"/>
        </w:numPr>
        <w:ind w:left="568" w:hanging="284"/>
      </w:pPr>
      <w:r>
        <w:t>CRRN2: if the method is successful then the corresponding TLV becomes current.</w:t>
      </w:r>
    </w:p>
    <w:p w:rsidR="00614D2D" w:rsidRDefault="00614D2D" w:rsidP="00614D2D">
      <w:pPr>
        <w:pStyle w:val="ListBullet"/>
        <w:numPr>
          <w:ilvl w:val="0"/>
          <w:numId w:val="2"/>
        </w:numPr>
        <w:ind w:left="568" w:hanging="284"/>
      </w:pPr>
      <w:r>
        <w:t>CRRN3: if identical 0 is returned.</w:t>
      </w:r>
    </w:p>
    <w:p w:rsidR="00614D2D" w:rsidRDefault="00614D2D" w:rsidP="00614D2D">
      <w:pPr>
        <w:pStyle w:val="ListBullet"/>
        <w:numPr>
          <w:ilvl w:val="0"/>
          <w:numId w:val="2"/>
        </w:numPr>
        <w:ind w:left="568" w:hanging="284"/>
      </w:pPr>
      <w:r>
        <w:t>CRRN4: if the first miscomparing byte in simple TLV is less than that in compareBuffer -1 is returned.</w:t>
      </w:r>
    </w:p>
    <w:p w:rsidR="00614D2D" w:rsidRDefault="00614D2D" w:rsidP="00614D2D">
      <w:pPr>
        <w:pStyle w:val="ListBullet"/>
        <w:numPr>
          <w:ilvl w:val="0"/>
          <w:numId w:val="2"/>
        </w:numPr>
        <w:ind w:left="568" w:hanging="284"/>
      </w:pPr>
      <w:r>
        <w:t>CRRN5: if the first miscomparing byte in simple TLV is greater than that in compareBuffer 1 is returned.</w:t>
      </w:r>
    </w:p>
    <w:p w:rsidR="00614D2D" w:rsidRDefault="00614D2D" w:rsidP="00614D2D">
      <w:pPr>
        <w:pStyle w:val="ListBullet"/>
        <w:numPr>
          <w:ilvl w:val="0"/>
          <w:numId w:val="2"/>
        </w:numPr>
        <w:ind w:left="568" w:hanging="284"/>
      </w:pPr>
      <w:r>
        <w:t>CRRN6: The search method is comprehension required flag independent.</w:t>
      </w:r>
    </w:p>
    <w:p w:rsidR="00614D2D" w:rsidRDefault="00614D2D" w:rsidP="00614D2D">
      <w:pPr>
        <w:pStyle w:val="H6"/>
        <w:keepNext w:val="0"/>
        <w:keepLines w:val="0"/>
      </w:pPr>
      <w:r>
        <w:t>6.2.7.17.1.2</w:t>
      </w:r>
      <w:r>
        <w:tab/>
        <w:t>Parameter errors</w:t>
      </w:r>
    </w:p>
    <w:p w:rsidR="00614D2D" w:rsidRDefault="00614D2D" w:rsidP="00614D2D">
      <w:pPr>
        <w:pStyle w:val="ListBullet"/>
        <w:numPr>
          <w:ilvl w:val="0"/>
          <w:numId w:val="2"/>
        </w:numPr>
        <w:ind w:left="568" w:hanging="284"/>
      </w:pPr>
      <w:r>
        <w:t>CRRP1: if compareBuffer is null NullPointerException shall be thrown.</w:t>
      </w:r>
    </w:p>
    <w:p w:rsidR="00614D2D" w:rsidRDefault="00614D2D" w:rsidP="00614D2D">
      <w:pPr>
        <w:pStyle w:val="ListBullet"/>
        <w:numPr>
          <w:ilvl w:val="0"/>
          <w:numId w:val="2"/>
        </w:numPr>
        <w:ind w:left="568" w:hanging="284"/>
      </w:pPr>
      <w:r>
        <w:t>CRRP2: if compareOffset or compareLength or both would cause access outside array bounds, or if compareLength is negative ArrayIndexOutOfBoundsException shall be thrown.</w:t>
      </w:r>
    </w:p>
    <w:p w:rsidR="00614D2D" w:rsidRDefault="00614D2D" w:rsidP="00614D2D">
      <w:pPr>
        <w:pStyle w:val="ListBullet"/>
        <w:numPr>
          <w:ilvl w:val="0"/>
          <w:numId w:val="2"/>
        </w:numPr>
        <w:ind w:left="568" w:hanging="284"/>
      </w:pPr>
      <w:r>
        <w:t xml:space="preserve">CRRP3: if </w:t>
      </w:r>
      <w:r>
        <w:rPr>
          <w:snapToGrid w:val="0"/>
          <w:lang w:eastAsia="de-DE"/>
        </w:rPr>
        <w:t>valueOffset is negative or valueOffset + dstLength &gt; current TLV length,</w:t>
      </w:r>
      <w:r>
        <w:t xml:space="preserve"> an instance of ToolkitException shall be thrown. The reason code shall be ToolkitException OUT_OF_TLV_BOUNDARIES.</w:t>
      </w:r>
    </w:p>
    <w:p w:rsidR="00614D2D" w:rsidRDefault="00614D2D" w:rsidP="00614D2D">
      <w:pPr>
        <w:pStyle w:val="ListBullet"/>
        <w:numPr>
          <w:ilvl w:val="0"/>
          <w:numId w:val="2"/>
        </w:numPr>
        <w:ind w:left="568" w:hanging="284"/>
      </w:pPr>
      <w:r>
        <w:t xml:space="preserve">CRRP4: if an input parameter is not valid (e.g. occurrence = 0) an instance of ToolkitException shall be thrown. The reason code shall be ToolkitException BAD_INPUT_PARAMETER. </w:t>
      </w:r>
    </w:p>
    <w:p w:rsidR="00614D2D" w:rsidRDefault="00614D2D" w:rsidP="00614D2D">
      <w:pPr>
        <w:pStyle w:val="H6"/>
        <w:keepNext w:val="0"/>
        <w:keepLines w:val="0"/>
      </w:pPr>
      <w:r>
        <w:t>6.2.7.17.1.3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 HANDLER_NOT_AVAILABLE.</w:t>
      </w:r>
    </w:p>
    <w:p w:rsidR="00614D2D" w:rsidRDefault="00614D2D" w:rsidP="00614D2D">
      <w:pPr>
        <w:pStyle w:val="H6"/>
      </w:pPr>
      <w:r>
        <w:t>6.2.7.17.2</w:t>
      </w:r>
      <w:r>
        <w:tab/>
        <w:t>Test Suite files</w:t>
      </w:r>
    </w:p>
    <w:p w:rsidR="00614D2D" w:rsidRDefault="00614D2D" w:rsidP="00614D2D">
      <w:pPr>
        <w:pStyle w:val="B1"/>
        <w:keepNext/>
        <w:keepLines/>
        <w:tabs>
          <w:tab w:val="left" w:pos="2268"/>
        </w:tabs>
      </w:pPr>
      <w:r>
        <w:t>Test Script:</w:t>
      </w:r>
      <w:r w:rsidR="00A1704F">
        <w:tab/>
      </w:r>
      <w:r>
        <w:t>API_2_PAH_FACRBBS_BSS_1.scr</w:t>
      </w:r>
    </w:p>
    <w:p w:rsidR="00614D2D" w:rsidRDefault="00614D2D" w:rsidP="00614D2D">
      <w:pPr>
        <w:pStyle w:val="B1"/>
        <w:tabs>
          <w:tab w:val="left" w:pos="2268"/>
        </w:tabs>
      </w:pPr>
      <w:r>
        <w:t>Test Applet:</w:t>
      </w:r>
      <w:r w:rsidR="00A1704F">
        <w:tab/>
      </w:r>
      <w:r>
        <w:t>API_2_PAH_FACRBBS_BSS_1.java</w:t>
      </w:r>
    </w:p>
    <w:p w:rsidR="00614D2D" w:rsidRDefault="00614D2D" w:rsidP="00614D2D">
      <w:pPr>
        <w:pStyle w:val="B1"/>
        <w:tabs>
          <w:tab w:val="left" w:pos="2268"/>
        </w:tabs>
      </w:pPr>
      <w:r>
        <w:t>Load Script:</w:t>
      </w:r>
      <w:r w:rsidR="00A1704F">
        <w:tab/>
      </w:r>
      <w:r>
        <w:t xml:space="preserve">API_2_PAH_FACRBBS_BSS_1.ldr </w:t>
      </w:r>
    </w:p>
    <w:p w:rsidR="00614D2D" w:rsidRDefault="00614D2D" w:rsidP="00614D2D">
      <w:pPr>
        <w:pStyle w:val="B1"/>
        <w:tabs>
          <w:tab w:val="left" w:pos="2268"/>
        </w:tabs>
      </w:pPr>
      <w:r>
        <w:t>Cleanup Script:</w:t>
      </w:r>
      <w:r w:rsidR="00A1704F">
        <w:tab/>
      </w:r>
      <w:r>
        <w:t>API_2_PAH_FACRBBS_BSS_1.clr</w:t>
      </w:r>
    </w:p>
    <w:p w:rsidR="00614D2D" w:rsidRDefault="00614D2D" w:rsidP="00614D2D">
      <w:pPr>
        <w:pStyle w:val="B1"/>
        <w:tabs>
          <w:tab w:val="left" w:pos="2268"/>
        </w:tabs>
      </w:pPr>
      <w:r>
        <w:t>Parameter File:</w:t>
      </w:r>
      <w:r w:rsidR="00A1704F">
        <w:tab/>
      </w:r>
      <w:r>
        <w:t>API_2_PAH_FACRBBS_BSS_1.par</w:t>
      </w:r>
    </w:p>
    <w:p w:rsidR="00614D2D" w:rsidRDefault="00614D2D" w:rsidP="00614D2D">
      <w:pPr>
        <w:pStyle w:val="H6"/>
        <w:keepNext w:val="0"/>
        <w:keepLines w:val="0"/>
      </w:pPr>
      <w:r>
        <w:t>6.2.7.17.3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Initialise the handler</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findAndCompareValue() with a null compareBuffer</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NullPointerException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initDisplayText() with length = 15</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compareOffset &gt; compareBuffer.length</w:t>
            </w:r>
          </w:p>
          <w:p w:rsidR="00614D2D" w:rsidRDefault="00614D2D">
            <w:pPr>
              <w:pStyle w:val="PL"/>
              <w:rPr>
                <w:noProof w:val="0"/>
              </w:rPr>
            </w:pPr>
            <w:r>
              <w:rPr>
                <w:noProof w:val="0"/>
              </w:rPr>
              <w:t>tag = 0Dh, 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6</w:t>
            </w:r>
          </w:p>
          <w:p w:rsidR="00614D2D" w:rsidRDefault="00614D2D">
            <w:pPr>
              <w:pStyle w:val="PL"/>
              <w:rPr>
                <w:noProof w:val="0"/>
              </w:rPr>
            </w:pPr>
            <w:r>
              <w:rPr>
                <w:noProof w:val="0"/>
              </w:rPr>
              <w:t>compareLength = 0</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compareOffset &lt; 0</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-1</w:t>
            </w:r>
          </w:p>
          <w:p w:rsidR="00614D2D" w:rsidRDefault="00614D2D">
            <w:pPr>
              <w:pStyle w:val="PL"/>
              <w:rPr>
                <w:noProof w:val="0"/>
              </w:rPr>
            </w:pPr>
            <w:r>
              <w:rPr>
                <w:noProof w:val="0"/>
              </w:rPr>
              <w:t>compareLength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compareLength &gt;compareBuffer.length</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6</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rFonts w:ascii="Arial" w:hAnsi="Arial"/>
                <w:b/>
                <w:noProof w:val="0"/>
                <w:sz w:val="18"/>
              </w:rPr>
              <w:t xml:space="preserve">compareOffset + compareLength </w:t>
            </w:r>
            <w:r>
              <w:rPr>
                <w:noProof w:val="0"/>
              </w:rPr>
              <w:t>&gt;compareBuffer.length</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3</w:t>
            </w:r>
          </w:p>
          <w:p w:rsidR="00614D2D" w:rsidRDefault="00614D2D">
            <w:pPr>
              <w:pStyle w:val="PL"/>
              <w:rPr>
                <w:noProof w:val="0"/>
              </w:rPr>
            </w:pPr>
            <w:r>
              <w:rPr>
                <w:noProof w:val="0"/>
              </w:rPr>
              <w:t>compareLength = 3</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compareLength &lt; 0</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-1</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initDisplayText() with length = 5</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valueOffset &gt; Text String Length</w:t>
            </w:r>
          </w:p>
          <w:p w:rsidR="00614D2D" w:rsidRDefault="00614D2D">
            <w:pPr>
              <w:pStyle w:val="PL"/>
              <w:rPr>
                <w:noProof w:val="0"/>
              </w:rPr>
            </w:pPr>
            <w:r>
              <w:rPr>
                <w:noProof w:val="0"/>
              </w:rPr>
              <w:t>tag = 0Dh, occurrence = 1</w:t>
            </w:r>
          </w:p>
          <w:p w:rsidR="00614D2D" w:rsidRDefault="00614D2D">
            <w:pPr>
              <w:pStyle w:val="PL"/>
              <w:rPr>
                <w:noProof w:val="0"/>
              </w:rPr>
            </w:pPr>
            <w:r>
              <w:rPr>
                <w:noProof w:val="0"/>
              </w:rPr>
              <w:t>valueOffset = 7</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0</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valueOffset &lt; 0</w:t>
            </w:r>
          </w:p>
          <w:p w:rsidR="00614D2D" w:rsidRDefault="00614D2D">
            <w:pPr>
              <w:pStyle w:val="PL"/>
              <w:rPr>
                <w:noProof w:val="0"/>
              </w:rPr>
            </w:pPr>
            <w:r>
              <w:rPr>
                <w:noProof w:val="0"/>
              </w:rPr>
              <w:t>valueOffset = -1</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1</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compareLength &gt; Text String length</w:t>
            </w:r>
          </w:p>
          <w:p w:rsidR="00614D2D" w:rsidRDefault="00614D2D">
            <w:pPr>
              <w:pStyle w:val="PL"/>
              <w:rPr>
                <w:noProof w:val="0"/>
              </w:rPr>
            </w:pPr>
            <w:r>
              <w:rPr>
                <w:noProof w:val="0"/>
              </w:rPr>
              <w:t>valueOffset = 0</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7</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valueOffset + compareLength &gt; Text String length</w:t>
            </w:r>
          </w:p>
          <w:p w:rsidR="00614D2D" w:rsidRDefault="00614D2D">
            <w:pPr>
              <w:pStyle w:val="PL"/>
              <w:rPr>
                <w:noProof w:val="0"/>
              </w:rPr>
            </w:pPr>
            <w:r>
              <w:rPr>
                <w:noProof w:val="0"/>
              </w:rPr>
              <w:t>valueOffset = 2</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5</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Invalid parameter</w:t>
            </w:r>
          </w:p>
          <w:p w:rsidR="00614D2D" w:rsidRDefault="00614D2D">
            <w:pPr>
              <w:pStyle w:val="PL"/>
              <w:rPr>
                <w:noProof w:val="0"/>
              </w:rPr>
            </w:pPr>
            <w:r>
              <w:rPr>
                <w:noProof w:val="0"/>
              </w:rPr>
              <w:t>occurrence = 0</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ToolkitException.BAD_INPUT_PARAMETER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pPr>
            <w:r>
              <w:t>12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pPr>
            <w:r>
              <w:t>InitDisplayText()</w:t>
            </w:r>
          </w:p>
        </w:tc>
        <w:tc>
          <w:tcPr>
            <w:tcW w:w="2835" w:type="dxa"/>
            <w:tcBorders>
              <w:top w:val="single" w:sz="4" w:space="0" w:color="auto"/>
              <w:left w:val="single" w:sz="4" w:space="0" w:color="auto"/>
              <w:bottom w:val="nil"/>
              <w:right w:val="single" w:sz="4" w:space="0" w:color="auto"/>
            </w:tcBorders>
          </w:tcPr>
          <w:p w:rsidR="00614D2D" w:rsidRDefault="00614D2D">
            <w:pPr>
              <w:pStyle w:val="TAL"/>
            </w:pPr>
          </w:p>
        </w:tc>
        <w:tc>
          <w:tcPr>
            <w:tcW w:w="2410" w:type="dxa"/>
            <w:tcBorders>
              <w:top w:val="single" w:sz="4" w:space="0" w:color="auto"/>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rPr>
                <w:lang w:val="pt-BR"/>
              </w:rPr>
            </w:pPr>
            <w:r>
              <w:rPr>
                <w:lang w:val="pt-BR"/>
              </w:rPr>
              <w:t>Select a TLV (tag 02h)</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rPr>
                <w:lang w:val="pt-BR"/>
              </w:rPr>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rPr>
                <w:lang w:val="pt-BR"/>
              </w:rPr>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rPr>
                <w:lang w:val="pt-BR"/>
              </w:rPr>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findAndCompareValue()</w:t>
            </w:r>
          </w:p>
          <w:p w:rsidR="00614D2D" w:rsidRDefault="00614D2D">
            <w:pPr>
              <w:pStyle w:val="PL"/>
              <w:rPr>
                <w:noProof w:val="0"/>
              </w:rPr>
            </w:pPr>
            <w:r>
              <w:rPr>
                <w:noProof w:val="0"/>
              </w:rPr>
              <w:t>tag = 0Dh</w:t>
            </w:r>
          </w:p>
          <w:p w:rsidR="00614D2D" w:rsidRDefault="00614D2D">
            <w:pPr>
              <w:pStyle w:val="PL"/>
              <w:rPr>
                <w:noProof w:val="0"/>
              </w:rPr>
            </w:pPr>
            <w:r>
              <w:rPr>
                <w:noProof w:val="0"/>
              </w:rPr>
              <w:t>occurrence = 2</w:t>
            </w:r>
          </w:p>
        </w:tc>
        <w:tc>
          <w:tcPr>
            <w:tcW w:w="2835" w:type="dxa"/>
            <w:tcBorders>
              <w:top w:val="nil"/>
              <w:left w:val="single" w:sz="4" w:space="0" w:color="auto"/>
              <w:bottom w:val="nil"/>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13</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initDisplayText()</w:t>
            </w:r>
          </w:p>
          <w:p w:rsidR="00614D2D" w:rsidRDefault="00614D2D">
            <w:pPr>
              <w:pStyle w:val="PL"/>
              <w:rPr>
                <w:noProof w:val="0"/>
              </w:rPr>
            </w:pPr>
            <w:r>
              <w:rPr>
                <w:noProof w:val="0"/>
              </w:rPr>
              <w:t>dcs = 4</w:t>
            </w:r>
          </w:p>
          <w:p w:rsidR="00614D2D" w:rsidRDefault="00614D2D">
            <w:pPr>
              <w:pStyle w:val="PL"/>
              <w:rPr>
                <w:noProof w:val="0"/>
              </w:rPr>
            </w:pPr>
            <w:r>
              <w:rPr>
                <w:noProof w:val="0"/>
              </w:rPr>
              <w:t>buffer = 00 01 … 0F</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04 00 01 … 0F</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findAndCompareValue()</w:t>
            </w:r>
          </w:p>
          <w:p w:rsidR="00614D2D" w:rsidRDefault="00614D2D">
            <w:pPr>
              <w:pStyle w:val="PL"/>
              <w:rPr>
                <w:noProof w:val="0"/>
              </w:rPr>
            </w:pPr>
            <w:r>
              <w:rPr>
                <w:noProof w:val="0"/>
              </w:rPr>
              <w:t>tag = 0Dh, 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17</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14</w:t>
            </w: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Verify current TLV</w:t>
            </w:r>
          </w:p>
          <w:p w:rsidR="00614D2D" w:rsidRDefault="00614D2D">
            <w:pPr>
              <w:pStyle w:val="PL"/>
              <w:rPr>
                <w:noProof w:val="0"/>
              </w:rPr>
            </w:pPr>
            <w:r>
              <w:rPr>
                <w:noProof w:val="0"/>
              </w:rPr>
              <w:t>getValueLength()</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17</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15</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04 00 01 … 10</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 with same parameters</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16</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03 00 01 … 0F</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 with same parameters</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17</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55 55 55 01 02</w:t>
            </w:r>
          </w:p>
          <w:p w:rsidR="00614D2D" w:rsidRDefault="00614D2D">
            <w:pPr>
              <w:pStyle w:val="PL"/>
              <w:rPr>
                <w:noProof w:val="0"/>
              </w:rPr>
            </w:pPr>
            <w:r>
              <w:rPr>
                <w:noProof w:val="0"/>
              </w:rPr>
              <w:t>03 04 05 06 07</w:t>
            </w:r>
          </w:p>
          <w:p w:rsidR="00614D2D" w:rsidRDefault="00614D2D">
            <w:pPr>
              <w:pStyle w:val="PL"/>
              <w:rPr>
                <w:noProof w:val="0"/>
              </w:rPr>
            </w:pPr>
            <w:r>
              <w:rPr>
                <w:noProof w:val="0"/>
              </w:rPr>
              <w:t>08 09 0A 0B 0C</w:t>
            </w:r>
          </w:p>
          <w:p w:rsidR="00614D2D" w:rsidRDefault="00614D2D">
            <w:pPr>
              <w:pStyle w:val="PL"/>
              <w:rPr>
                <w:noProof w:val="0"/>
              </w:rPr>
            </w:pPr>
            <w:r>
              <w:rPr>
                <w:noProof w:val="0"/>
              </w:rPr>
              <w:t>55 55 55 55 55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w:t>
            </w:r>
          </w:p>
          <w:p w:rsidR="00614D2D" w:rsidRDefault="00614D2D">
            <w:pPr>
              <w:pStyle w:val="PL"/>
              <w:rPr>
                <w:noProof w:val="0"/>
              </w:rPr>
            </w:pPr>
            <w:r>
              <w:rPr>
                <w:noProof w:val="0"/>
              </w:rPr>
              <w:t>valueOffset = 2</w:t>
            </w:r>
          </w:p>
          <w:p w:rsidR="00614D2D" w:rsidRDefault="00614D2D">
            <w:pPr>
              <w:pStyle w:val="PL"/>
              <w:rPr>
                <w:noProof w:val="0"/>
              </w:rPr>
            </w:pPr>
            <w:r>
              <w:rPr>
                <w:noProof w:val="0"/>
              </w:rPr>
              <w:t>compareOffset = 3</w:t>
            </w:r>
          </w:p>
          <w:p w:rsidR="00614D2D" w:rsidRDefault="00614D2D">
            <w:pPr>
              <w:pStyle w:val="PL"/>
              <w:rPr>
                <w:noProof w:val="0"/>
              </w:rPr>
            </w:pPr>
            <w:r>
              <w:rPr>
                <w:noProof w:val="0"/>
              </w:rPr>
              <w:t>compareLength = 12</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18</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55 55 55 02 01</w:t>
            </w:r>
          </w:p>
          <w:p w:rsidR="00614D2D" w:rsidRDefault="00614D2D">
            <w:pPr>
              <w:pStyle w:val="PL"/>
              <w:rPr>
                <w:noProof w:val="0"/>
              </w:rPr>
            </w:pPr>
            <w:r>
              <w:rPr>
                <w:noProof w:val="0"/>
              </w:rPr>
              <w:t>03 04 05 06 07</w:t>
            </w:r>
          </w:p>
          <w:p w:rsidR="00614D2D" w:rsidRDefault="00614D2D">
            <w:pPr>
              <w:pStyle w:val="PL"/>
              <w:rPr>
                <w:noProof w:val="0"/>
              </w:rPr>
            </w:pPr>
            <w:r>
              <w:rPr>
                <w:noProof w:val="0"/>
              </w:rPr>
              <w:t>08 09 0A 0B 0C</w:t>
            </w:r>
          </w:p>
          <w:p w:rsidR="00614D2D" w:rsidRDefault="00614D2D">
            <w:pPr>
              <w:pStyle w:val="PL"/>
              <w:rPr>
                <w:noProof w:val="0"/>
              </w:rPr>
            </w:pPr>
            <w:r>
              <w:rPr>
                <w:noProof w:val="0"/>
              </w:rPr>
              <w:t>55 55 55 55 55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 with same parameters</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19</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55 55 55 01 02</w:t>
            </w:r>
          </w:p>
          <w:p w:rsidR="00614D2D" w:rsidRDefault="00614D2D">
            <w:pPr>
              <w:pStyle w:val="PL"/>
              <w:rPr>
                <w:noProof w:val="0"/>
              </w:rPr>
            </w:pPr>
            <w:r>
              <w:rPr>
                <w:noProof w:val="0"/>
              </w:rPr>
              <w:t>03 04 05 06 07</w:t>
            </w:r>
          </w:p>
          <w:p w:rsidR="00614D2D" w:rsidRDefault="00614D2D">
            <w:pPr>
              <w:pStyle w:val="PL"/>
              <w:rPr>
                <w:noProof w:val="0"/>
              </w:rPr>
            </w:pPr>
            <w:r>
              <w:rPr>
                <w:noProof w:val="0"/>
              </w:rPr>
              <w:t>08 09 0A 0A 0D</w:t>
            </w:r>
          </w:p>
          <w:p w:rsidR="00614D2D" w:rsidRDefault="00614D2D">
            <w:pPr>
              <w:pStyle w:val="PL"/>
              <w:rPr>
                <w:noProof w:val="0"/>
              </w:rPr>
            </w:pPr>
            <w:r>
              <w:rPr>
                <w:noProof w:val="0"/>
              </w:rPr>
              <w:t>55 55 55 55 55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 with same parameters</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20</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rPr>
                <w:lang w:val="sv-SE"/>
              </w:rPr>
            </w:pPr>
            <w:r>
              <w:rPr>
                <w:lang w:val="sv-SE"/>
              </w:rPr>
              <w:t>append a Text String TLV</w:t>
            </w:r>
          </w:p>
          <w:p w:rsidR="00614D2D" w:rsidRDefault="00614D2D">
            <w:pPr>
              <w:pStyle w:val="PL"/>
              <w:rPr>
                <w:noProof w:val="0"/>
                <w:lang w:val="sv-SE"/>
              </w:rPr>
            </w:pPr>
            <w:r>
              <w:rPr>
                <w:noProof w:val="0"/>
                <w:lang w:val="sv-SE"/>
              </w:rPr>
              <w:t>tag = 0Dh</w:t>
            </w:r>
          </w:p>
          <w:p w:rsidR="00614D2D" w:rsidRDefault="00614D2D">
            <w:pPr>
              <w:pStyle w:val="PL"/>
              <w:rPr>
                <w:noProof w:val="0"/>
              </w:rPr>
            </w:pPr>
            <w:r>
              <w:rPr>
                <w:noProof w:val="0"/>
              </w:rPr>
              <w:t>buffer = 00 11 22 33 44 55</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04 00 01 … 0F</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findAndCompareValue()</w:t>
            </w:r>
          </w:p>
          <w:p w:rsidR="00614D2D" w:rsidRDefault="00614D2D">
            <w:pPr>
              <w:pStyle w:val="PL"/>
              <w:rPr>
                <w:noProof w:val="0"/>
              </w:rPr>
            </w:pPr>
            <w:r>
              <w:rPr>
                <w:noProof w:val="0"/>
              </w:rPr>
              <w:t>tag = 0Dh, 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17</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pPr>
            <w:r>
              <w:t>21</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pPr>
            <w:r>
              <w:t>Initialise compareBuffer</w:t>
            </w:r>
          </w:p>
          <w:p w:rsidR="00614D2D" w:rsidRDefault="00614D2D">
            <w:pPr>
              <w:pStyle w:val="PL"/>
              <w:keepNext/>
              <w:keepLines/>
              <w:rPr>
                <w:noProof w:val="0"/>
              </w:rPr>
            </w:pPr>
            <w:r>
              <w:rPr>
                <w:noProof w:val="0"/>
              </w:rPr>
              <w:t>compareBuffer =</w:t>
            </w:r>
          </w:p>
          <w:p w:rsidR="00614D2D" w:rsidRDefault="00614D2D">
            <w:pPr>
              <w:pStyle w:val="PL"/>
              <w:keepNext/>
              <w:keepLines/>
              <w:rPr>
                <w:noProof w:val="0"/>
              </w:rPr>
            </w:pPr>
            <w:r>
              <w:rPr>
                <w:noProof w:val="0"/>
              </w:rPr>
              <w:t>00 11 22 33 44 55</w:t>
            </w:r>
          </w:p>
        </w:tc>
        <w:tc>
          <w:tcPr>
            <w:tcW w:w="2835" w:type="dxa"/>
            <w:tcBorders>
              <w:top w:val="single" w:sz="4" w:space="0" w:color="808080"/>
              <w:left w:val="single" w:sz="4" w:space="0" w:color="auto"/>
              <w:bottom w:val="nil"/>
              <w:right w:val="single" w:sz="4" w:space="0" w:color="auto"/>
            </w:tcBorders>
          </w:tcPr>
          <w:p w:rsidR="00614D2D" w:rsidRDefault="00614D2D">
            <w:pPr>
              <w:pStyle w:val="TAL"/>
            </w:pPr>
          </w:p>
        </w:tc>
        <w:tc>
          <w:tcPr>
            <w:tcW w:w="2410" w:type="dxa"/>
            <w:tcBorders>
              <w:top w:val="single" w:sz="4" w:space="0" w:color="808080"/>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findAndCompareValue()</w:t>
            </w:r>
          </w:p>
          <w:p w:rsidR="00614D2D" w:rsidRDefault="00614D2D">
            <w:pPr>
              <w:pStyle w:val="PL"/>
              <w:rPr>
                <w:noProof w:val="0"/>
              </w:rPr>
            </w:pPr>
            <w:r>
              <w:rPr>
                <w:noProof w:val="0"/>
              </w:rPr>
              <w:t>tag = 0Dh, occurrence = 2</w:t>
            </w:r>
          </w:p>
          <w:p w:rsidR="00614D2D" w:rsidRDefault="00614D2D">
            <w:pPr>
              <w:pStyle w:val="PL"/>
              <w:rPr>
                <w:noProof w:val="0"/>
              </w:rPr>
            </w:pPr>
            <w:r>
              <w:rPr>
                <w:noProof w:val="0"/>
              </w:rPr>
              <w:t>valueOffset = 0</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6</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22</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00 11 22 33 44 66</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findAndCompareValue()</w:t>
            </w:r>
          </w:p>
          <w:p w:rsidR="00614D2D" w:rsidRDefault="00614D2D">
            <w:pPr>
              <w:pStyle w:val="PL"/>
              <w:rPr>
                <w:noProof w:val="0"/>
              </w:rPr>
            </w:pPr>
            <w:r>
              <w:rPr>
                <w:noProof w:val="0"/>
              </w:rPr>
              <w:t>tag = 0Dh, occurrence = 2</w:t>
            </w:r>
          </w:p>
          <w:p w:rsidR="00614D2D" w:rsidRDefault="00614D2D">
            <w:pPr>
              <w:pStyle w:val="PL"/>
              <w:rPr>
                <w:noProof w:val="0"/>
              </w:rPr>
            </w:pPr>
            <w:r>
              <w:rPr>
                <w:noProof w:val="0"/>
              </w:rPr>
              <w:t>valueOffset = 0</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6</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23</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initDisplayText()</w:t>
            </w:r>
          </w:p>
          <w:p w:rsidR="00614D2D" w:rsidRDefault="00614D2D">
            <w:pPr>
              <w:pStyle w:val="PL"/>
              <w:rPr>
                <w:noProof w:val="0"/>
              </w:rPr>
            </w:pPr>
            <w:r>
              <w:rPr>
                <w:noProof w:val="0"/>
              </w:rPr>
              <w:t>dcs = 4</w:t>
            </w:r>
          </w:p>
          <w:p w:rsidR="00614D2D" w:rsidRDefault="00614D2D">
            <w:pPr>
              <w:pStyle w:val="PL"/>
              <w:rPr>
                <w:noProof w:val="0"/>
              </w:rPr>
            </w:pPr>
            <w:r>
              <w:rPr>
                <w:noProof w:val="0"/>
              </w:rPr>
              <w:t>buffer = 00 01 … 0F</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 04 00 01 … 0F</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 (with tag 8Dh)</w:t>
            </w:r>
          </w:p>
          <w:p w:rsidR="00614D2D" w:rsidRDefault="00614D2D">
            <w:pPr>
              <w:pStyle w:val="PL"/>
              <w:rPr>
                <w:noProof w:val="0"/>
              </w:rPr>
            </w:pPr>
            <w:r>
              <w:rPr>
                <w:noProof w:val="0"/>
              </w:rPr>
              <w:t>tag = 8Dh, 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compareBuffer.length = 17</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17</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24</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rPr>
                <w:lang w:val="de-DE"/>
              </w:rPr>
            </w:pPr>
            <w:r>
              <w:rPr>
                <w:lang w:val="de-DE"/>
              </w:rPr>
              <w:t>Append tag 0Fh</w:t>
            </w:r>
          </w:p>
          <w:p w:rsidR="00614D2D" w:rsidRDefault="00614D2D">
            <w:pPr>
              <w:pStyle w:val="PL"/>
              <w:rPr>
                <w:noProof w:val="0"/>
                <w:lang w:val="de-DE"/>
              </w:rPr>
            </w:pPr>
            <w:r>
              <w:rPr>
                <w:noProof w:val="0"/>
                <w:lang w:val="de-DE"/>
              </w:rPr>
              <w:t>buffer = 00 01 … 0F</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rPr>
                <w:lang w:val="de-DE"/>
              </w:rPr>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rPr>
                <w:lang w:val="de-DE"/>
              </w:rPr>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rPr>
                <w:lang w:val="de-DE"/>
              </w:rPr>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 00 01 … 0F</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Successful call (with tag 8Fh)</w:t>
            </w:r>
          </w:p>
          <w:p w:rsidR="00614D2D" w:rsidRDefault="00614D2D">
            <w:pPr>
              <w:pStyle w:val="PL"/>
              <w:rPr>
                <w:noProof w:val="0"/>
              </w:rPr>
            </w:pPr>
            <w:r>
              <w:rPr>
                <w:noProof w:val="0"/>
              </w:rPr>
              <w:t>tag = 8Fh, 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compareBuffer.length = 16</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16</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25</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=0099 02 … 0F</w:t>
            </w:r>
          </w:p>
        </w:tc>
        <w:tc>
          <w:tcPr>
            <w:tcW w:w="2835"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findAndCompareValue()</w:t>
            </w:r>
          </w:p>
          <w:p w:rsidR="00614D2D" w:rsidRDefault="00614D2D">
            <w:pPr>
              <w:pStyle w:val="PL"/>
              <w:rPr>
                <w:noProof w:val="0"/>
              </w:rPr>
            </w:pPr>
            <w:r>
              <w:rPr>
                <w:noProof w:val="0"/>
              </w:rPr>
              <w:t>tag = 0Dh, 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17</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6.2.7.17.4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140"/>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13, 17, 20, 21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15, 18, 22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N5</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16, 19</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N6</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23, 24</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7, 8, 9, 10</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P4</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Proactive Handler</w:t>
            </w:r>
          </w:p>
        </w:tc>
      </w:tr>
    </w:tbl>
    <w:p w:rsidR="00614D2D" w:rsidRDefault="00614D2D" w:rsidP="00614D2D"/>
    <w:p w:rsidR="00614D2D" w:rsidRDefault="00614D2D" w:rsidP="00614D2D">
      <w:pPr>
        <w:pStyle w:val="Heading4"/>
        <w:keepNext w:val="0"/>
        <w:keepLines w:val="0"/>
      </w:pPr>
      <w:bookmarkStart w:id="381" w:name="_Toc51826769"/>
      <w:bookmarkStart w:id="382" w:name="_Toc117070450"/>
      <w:bookmarkStart w:id="383" w:name="_Toc51828212"/>
      <w:r>
        <w:t>6.2.7.18</w:t>
      </w:r>
      <w:r>
        <w:tab/>
        <w:t>Method appendArray</w:t>
      </w:r>
      <w:bookmarkEnd w:id="381"/>
      <w:bookmarkEnd w:id="382"/>
      <w:bookmarkEnd w:id="383"/>
    </w:p>
    <w:p w:rsidR="00614D2D" w:rsidRDefault="00614D2D" w:rsidP="00614D2D">
      <w:r>
        <w:t>Test Area Reference: API_2_PAH_APDA_BSS</w:t>
      </w:r>
    </w:p>
    <w:p w:rsidR="00614D2D" w:rsidRDefault="00614D2D" w:rsidP="00614D2D">
      <w:pPr>
        <w:pStyle w:val="H6"/>
        <w:keepNext w:val="0"/>
        <w:keepLines w:val="0"/>
      </w:pPr>
      <w:r>
        <w:t>6.2.7.18.1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 xml:space="preserve">void appendArray(byte[] buffer, </w:t>
      </w:r>
    </w:p>
    <w:p w:rsidR="00614D2D" w:rsidRDefault="00614D2D" w:rsidP="00614D2D">
      <w:pPr>
        <w:pStyle w:val="PL"/>
        <w:rPr>
          <w:noProof w:val="0"/>
        </w:rPr>
      </w:pPr>
      <w:r>
        <w:rPr>
          <w:noProof w:val="0"/>
        </w:rPr>
        <w:t xml:space="preserve">                 short offset,</w:t>
      </w:r>
    </w:p>
    <w:p w:rsidR="00614D2D" w:rsidRDefault="00614D2D" w:rsidP="00614D2D">
      <w:pPr>
        <w:pStyle w:val="PL"/>
        <w:rPr>
          <w:noProof w:val="0"/>
        </w:rPr>
      </w:pPr>
      <w:r>
        <w:rPr>
          <w:noProof w:val="0"/>
        </w:rPr>
        <w:t xml:space="preserve">                 short length)</w:t>
      </w:r>
    </w:p>
    <w:p w:rsidR="00614D2D" w:rsidRDefault="00614D2D" w:rsidP="00614D2D">
      <w:pPr>
        <w:pStyle w:val="PL"/>
        <w:rPr>
          <w:noProof w:val="0"/>
        </w:rPr>
      </w:pPr>
      <w:r>
        <w:rPr>
          <w:noProof w:val="0"/>
        </w:rPr>
        <w:t xml:space="preserve">          throws java.lang.NullPointerException, </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6.2.7.18.1.1</w:t>
      </w:r>
      <w:r>
        <w:tab/>
        <w:t>Normal execution</w:t>
      </w:r>
    </w:p>
    <w:p w:rsidR="00614D2D" w:rsidRDefault="00614D2D" w:rsidP="00614D2D">
      <w:pPr>
        <w:pStyle w:val="ListBullet"/>
        <w:numPr>
          <w:ilvl w:val="0"/>
          <w:numId w:val="2"/>
        </w:numPr>
        <w:ind w:left="568" w:hanging="284"/>
      </w:pPr>
      <w:r>
        <w:t>CRRN1: appends a buffer into the Edithandler buffer.</w:t>
      </w:r>
    </w:p>
    <w:p w:rsidR="00614D2D" w:rsidRDefault="00614D2D" w:rsidP="00614D2D">
      <w:pPr>
        <w:pStyle w:val="ListBullet"/>
        <w:numPr>
          <w:ilvl w:val="0"/>
          <w:numId w:val="2"/>
        </w:numPr>
        <w:ind w:left="568" w:hanging="284"/>
      </w:pPr>
      <w:r>
        <w:t>CRRN2: a successful append does not modify the TLV selected.</w:t>
      </w:r>
    </w:p>
    <w:p w:rsidR="00614D2D" w:rsidRDefault="00614D2D" w:rsidP="00614D2D">
      <w:pPr>
        <w:pStyle w:val="H6"/>
        <w:keepNext w:val="0"/>
        <w:keepLines w:val="0"/>
      </w:pPr>
      <w:r>
        <w:t>6.2.7.18.1.2</w:t>
      </w:r>
      <w:r>
        <w:tab/>
        <w:t>Parameters error</w:t>
      </w:r>
    </w:p>
    <w:p w:rsidR="00614D2D" w:rsidRDefault="00614D2D" w:rsidP="00614D2D">
      <w:pPr>
        <w:pStyle w:val="ListBullet"/>
        <w:numPr>
          <w:ilvl w:val="0"/>
          <w:numId w:val="2"/>
        </w:numPr>
        <w:ind w:left="568" w:hanging="284"/>
      </w:pPr>
      <w:r>
        <w:t>CRRP1: if buffer is null, a java.lang.NullPointerException is thrown.</w:t>
      </w:r>
    </w:p>
    <w:p w:rsidR="00614D2D" w:rsidRDefault="00614D2D" w:rsidP="00614D2D">
      <w:pPr>
        <w:pStyle w:val="ListBullet"/>
        <w:numPr>
          <w:ilvl w:val="0"/>
          <w:numId w:val="2"/>
        </w:numPr>
        <w:ind w:left="568" w:hanging="284"/>
      </w:pPr>
      <w:r>
        <w:t>CRRP2: if offset or length or both would cause access outside the array bounds, or if length is negative, a java.lang.ArrayIndexOutOfBoundsException is thrown.</w:t>
      </w:r>
    </w:p>
    <w:p w:rsidR="00614D2D" w:rsidRDefault="00614D2D" w:rsidP="00614D2D">
      <w:pPr>
        <w:pStyle w:val="H6"/>
        <w:keepNext w:val="0"/>
        <w:keepLines w:val="0"/>
      </w:pPr>
      <w:r>
        <w:t>6.2.7.18.1.3</w:t>
      </w:r>
      <w:r>
        <w:tab/>
        <w:t>Context errors</w:t>
      </w:r>
    </w:p>
    <w:p w:rsidR="00614D2D" w:rsidRDefault="00614D2D" w:rsidP="00614D2D">
      <w:pPr>
        <w:pStyle w:val="ListBullet"/>
        <w:numPr>
          <w:ilvl w:val="0"/>
          <w:numId w:val="2"/>
        </w:numPr>
        <w:ind w:left="568" w:hanging="284"/>
      </w:pPr>
      <w:r>
        <w:t>CRRC1: if the EditHandler buffer is too small to append the requested data, a ToolkitException is thrown with reason code HANDLER_OVERFLOW.</w:t>
      </w:r>
    </w:p>
    <w:p w:rsidR="00614D2D" w:rsidRDefault="00614D2D" w:rsidP="00614D2D">
      <w:pPr>
        <w:pStyle w:val="ListBullet"/>
        <w:numPr>
          <w:ilvl w:val="0"/>
          <w:numId w:val="2"/>
        </w:numPr>
        <w:ind w:left="568" w:hanging="284"/>
      </w:pPr>
      <w:r>
        <w:t>CRRC2: if the EditHandler buffer is busy, a ToolkitException is thrown with reason code HANDLER_NOT_AVAILABLE.</w:t>
      </w:r>
    </w:p>
    <w:p w:rsidR="00614D2D" w:rsidRDefault="00614D2D" w:rsidP="00614D2D">
      <w:pPr>
        <w:pStyle w:val="H6"/>
        <w:keepNext w:val="0"/>
        <w:keepLines w:val="0"/>
      </w:pPr>
      <w:r>
        <w:t>6.2.7.18.2</w:t>
      </w:r>
      <w:r>
        <w:tab/>
        <w:t>Test suite files</w:t>
      </w:r>
    </w:p>
    <w:p w:rsidR="00614D2D" w:rsidRDefault="00614D2D" w:rsidP="00614D2D">
      <w:pPr>
        <w:pStyle w:val="B1"/>
        <w:tabs>
          <w:tab w:val="left" w:pos="2268"/>
        </w:tabs>
      </w:pPr>
      <w:r>
        <w:t>Test Script:</w:t>
      </w:r>
      <w:r w:rsidR="00A1704F">
        <w:tab/>
      </w:r>
      <w:r>
        <w:t>API_2_PAH_APDA_BSS_1.scr</w:t>
      </w:r>
    </w:p>
    <w:p w:rsidR="00614D2D" w:rsidRDefault="00614D2D" w:rsidP="00614D2D">
      <w:pPr>
        <w:pStyle w:val="B1"/>
        <w:tabs>
          <w:tab w:val="left" w:pos="2268"/>
        </w:tabs>
      </w:pPr>
      <w:r>
        <w:t>Test Applet:</w:t>
      </w:r>
      <w:r w:rsidR="00A1704F">
        <w:tab/>
      </w:r>
      <w:r>
        <w:t>API_2_PAH_APDA_BSS_1.java</w:t>
      </w:r>
    </w:p>
    <w:p w:rsidR="00614D2D" w:rsidRDefault="00614D2D" w:rsidP="00614D2D">
      <w:pPr>
        <w:pStyle w:val="B1"/>
        <w:tabs>
          <w:tab w:val="left" w:pos="2268"/>
        </w:tabs>
      </w:pPr>
      <w:r>
        <w:t>Load Script:</w:t>
      </w:r>
      <w:r w:rsidR="00A1704F">
        <w:tab/>
      </w:r>
      <w:r>
        <w:t xml:space="preserve">API_2_PAH_APDA_BSS_1.ldr </w:t>
      </w:r>
    </w:p>
    <w:p w:rsidR="00614D2D" w:rsidRDefault="00614D2D" w:rsidP="00614D2D">
      <w:pPr>
        <w:pStyle w:val="B1"/>
        <w:tabs>
          <w:tab w:val="left" w:pos="2268"/>
        </w:tabs>
      </w:pPr>
      <w:r>
        <w:t>Cleanup Script:</w:t>
      </w:r>
      <w:r w:rsidR="00A1704F">
        <w:tab/>
      </w:r>
      <w:r>
        <w:t>API_2_PAH_APDA_BSS_1.clr</w:t>
      </w:r>
    </w:p>
    <w:p w:rsidR="00614D2D" w:rsidRDefault="00614D2D" w:rsidP="00614D2D">
      <w:pPr>
        <w:pStyle w:val="B1"/>
        <w:tabs>
          <w:tab w:val="left" w:pos="2268"/>
        </w:tabs>
      </w:pPr>
      <w:r>
        <w:t>Parameter File:</w:t>
      </w:r>
      <w:r w:rsidR="00A1704F">
        <w:tab/>
      </w:r>
      <w:r>
        <w:t>API_2_PAH_APDA_BSS_1.par</w:t>
      </w:r>
    </w:p>
    <w:p w:rsidR="00614D2D" w:rsidRDefault="00614D2D" w:rsidP="00614D2D">
      <w:pPr>
        <w:pStyle w:val="H6"/>
        <w:keepNext w:val="0"/>
        <w:keepLines w:val="0"/>
      </w:pPr>
      <w:r>
        <w:t>6.2.7.18.3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rPr>
                <w:rFonts w:ascii="Courier" w:hAnsi="Courier"/>
              </w:rPr>
            </w:pPr>
            <w:r>
              <w:t>Null buffer</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NullPointerException is thrown</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offset &gt; buffer.length</w:t>
            </w:r>
          </w:p>
          <w:p w:rsidR="00614D2D" w:rsidRDefault="00614D2D">
            <w:pPr>
              <w:pStyle w:val="PL"/>
              <w:rPr>
                <w:noProof w:val="0"/>
              </w:rPr>
            </w:pPr>
            <w:r>
              <w:rPr>
                <w:noProof w:val="0"/>
              </w:rPr>
              <w:t>buffer.length = 5</w:t>
            </w:r>
          </w:p>
          <w:p w:rsidR="00614D2D" w:rsidRDefault="00614D2D">
            <w:pPr>
              <w:pStyle w:val="PL"/>
              <w:rPr>
                <w:noProof w:val="0"/>
              </w:rPr>
            </w:pPr>
            <w:r>
              <w:rPr>
                <w:noProof w:val="0"/>
              </w:rPr>
              <w:t>offset = 6</w:t>
            </w:r>
          </w:p>
          <w:p w:rsidR="00614D2D" w:rsidRDefault="00614D2D">
            <w:pPr>
              <w:pStyle w:val="PL"/>
              <w:rPr>
                <w:rFonts w:ascii="Courier" w:hAnsi="Courier"/>
                <w:b/>
                <w:noProof w:val="0"/>
              </w:rPr>
            </w:pPr>
            <w:r>
              <w:rPr>
                <w:noProof w:val="0"/>
              </w:rPr>
              <w:t>length = 0</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offset &lt; 0</w:t>
            </w:r>
          </w:p>
          <w:p w:rsidR="00614D2D" w:rsidRDefault="00614D2D">
            <w:pPr>
              <w:pStyle w:val="PL"/>
              <w:rPr>
                <w:noProof w:val="0"/>
              </w:rPr>
            </w:pPr>
            <w:r>
              <w:rPr>
                <w:noProof w:val="0"/>
              </w:rPr>
              <w:t>buffer.length = 5</w:t>
            </w:r>
          </w:p>
          <w:p w:rsidR="00614D2D" w:rsidRDefault="00614D2D">
            <w:pPr>
              <w:pStyle w:val="PL"/>
              <w:rPr>
                <w:noProof w:val="0"/>
              </w:rPr>
            </w:pPr>
            <w:r>
              <w:rPr>
                <w:noProof w:val="0"/>
              </w:rPr>
              <w:t>offset = -1</w:t>
            </w:r>
          </w:p>
          <w:p w:rsidR="00614D2D" w:rsidRDefault="00614D2D">
            <w:pPr>
              <w:pStyle w:val="PL"/>
              <w:rPr>
                <w:rFonts w:ascii="Courier" w:hAnsi="Courier"/>
                <w:b/>
                <w:noProof w:val="0"/>
              </w:rPr>
            </w:pPr>
            <w:r>
              <w:rPr>
                <w:noProof w:val="0"/>
              </w:rPr>
              <w:t>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length &gt; buffer.length</w:t>
            </w:r>
          </w:p>
          <w:p w:rsidR="00614D2D" w:rsidRDefault="00614D2D">
            <w:pPr>
              <w:pStyle w:val="PL"/>
              <w:rPr>
                <w:noProof w:val="0"/>
              </w:rPr>
            </w:pPr>
            <w:r>
              <w:rPr>
                <w:noProof w:val="0"/>
              </w:rPr>
              <w:t>buffer.length = 5</w:t>
            </w:r>
          </w:p>
          <w:p w:rsidR="00614D2D" w:rsidRDefault="00614D2D">
            <w:pPr>
              <w:pStyle w:val="PL"/>
              <w:rPr>
                <w:noProof w:val="0"/>
              </w:rPr>
            </w:pPr>
            <w:r>
              <w:rPr>
                <w:noProof w:val="0"/>
              </w:rPr>
              <w:t>offset = 0</w:t>
            </w:r>
          </w:p>
          <w:p w:rsidR="00614D2D" w:rsidRDefault="00614D2D">
            <w:pPr>
              <w:pStyle w:val="PL"/>
              <w:rPr>
                <w:rFonts w:ascii="Courier" w:hAnsi="Courier"/>
                <w:b/>
                <w:noProof w:val="0"/>
              </w:rPr>
            </w:pPr>
            <w:r>
              <w:rPr>
                <w:noProof w:val="0"/>
              </w:rPr>
              <w:t>length = 6</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offset + length &gt; buffer.length</w:t>
            </w:r>
          </w:p>
          <w:p w:rsidR="00614D2D" w:rsidRDefault="00614D2D">
            <w:pPr>
              <w:pStyle w:val="PL"/>
              <w:rPr>
                <w:noProof w:val="0"/>
              </w:rPr>
            </w:pPr>
            <w:r>
              <w:rPr>
                <w:noProof w:val="0"/>
              </w:rPr>
              <w:t>buffer.length = 5</w:t>
            </w:r>
          </w:p>
          <w:p w:rsidR="00614D2D" w:rsidRDefault="00614D2D">
            <w:pPr>
              <w:pStyle w:val="PL"/>
              <w:rPr>
                <w:noProof w:val="0"/>
              </w:rPr>
            </w:pPr>
            <w:r>
              <w:rPr>
                <w:noProof w:val="0"/>
              </w:rPr>
              <w:t>offset = 3</w:t>
            </w:r>
          </w:p>
          <w:p w:rsidR="00614D2D" w:rsidRDefault="00614D2D">
            <w:pPr>
              <w:pStyle w:val="PL"/>
              <w:rPr>
                <w:rFonts w:ascii="Courier" w:hAnsi="Courier"/>
                <w:b/>
                <w:noProof w:val="0"/>
              </w:rPr>
            </w:pPr>
            <w:r>
              <w:rPr>
                <w:noProof w:val="0"/>
              </w:rPr>
              <w:t>length = 3</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length &lt; 0</w:t>
            </w:r>
          </w:p>
          <w:p w:rsidR="00614D2D" w:rsidRDefault="00614D2D">
            <w:pPr>
              <w:pStyle w:val="PL"/>
              <w:rPr>
                <w:noProof w:val="0"/>
              </w:rPr>
            </w:pPr>
            <w:r>
              <w:rPr>
                <w:noProof w:val="0"/>
              </w:rPr>
              <w:t>buffer.length = 5</w:t>
            </w:r>
          </w:p>
          <w:p w:rsidR="00614D2D" w:rsidRDefault="00614D2D">
            <w:pPr>
              <w:pStyle w:val="PL"/>
              <w:rPr>
                <w:noProof w:val="0"/>
              </w:rPr>
            </w:pPr>
            <w:r>
              <w:rPr>
                <w:noProof w:val="0"/>
              </w:rPr>
              <w:t>offset = 0</w:t>
            </w:r>
          </w:p>
          <w:p w:rsidR="00614D2D" w:rsidRDefault="00614D2D">
            <w:pPr>
              <w:pStyle w:val="PL"/>
              <w:rPr>
                <w:rFonts w:ascii="Courier" w:hAnsi="Courier"/>
                <w:b/>
                <w:noProof w:val="0"/>
              </w:rPr>
            </w:pPr>
            <w:r>
              <w:rPr>
                <w:noProof w:val="0"/>
              </w:rPr>
              <w:t>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Handler overflow</w:t>
            </w:r>
          </w:p>
          <w:p w:rsidR="00614D2D" w:rsidRDefault="00614D2D">
            <w:pPr>
              <w:pStyle w:val="PL"/>
              <w:rPr>
                <w:noProof w:val="0"/>
              </w:rPr>
            </w:pPr>
            <w:r>
              <w:rPr>
                <w:noProof w:val="0"/>
              </w:rPr>
              <w:t>buffer.length = 256</w:t>
            </w:r>
          </w:p>
          <w:p w:rsidR="00614D2D" w:rsidRDefault="00614D2D">
            <w:pPr>
              <w:pStyle w:val="PL"/>
              <w:rPr>
                <w:noProof w:val="0"/>
              </w:rPr>
            </w:pPr>
            <w:r>
              <w:rPr>
                <w:noProof w:val="0"/>
              </w:rPr>
              <w:t>offset = 0</w:t>
            </w:r>
          </w:p>
          <w:p w:rsidR="00614D2D" w:rsidRDefault="00614D2D">
            <w:pPr>
              <w:pStyle w:val="PL"/>
              <w:rPr>
                <w:rFonts w:ascii="Courier" w:hAnsi="Courier"/>
                <w:b/>
                <w:noProof w:val="0"/>
              </w:rPr>
            </w:pPr>
            <w:r>
              <w:rPr>
                <w:noProof w:val="0"/>
              </w:rPr>
              <w:t>length = 256</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ToolkitException.HANDLER_OVERFLOW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8</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Initialise handler</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Select Command Details TLV</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buffer = FF FE … F8</w:t>
            </w:r>
          </w:p>
          <w:p w:rsidR="00614D2D" w:rsidRDefault="00614D2D">
            <w:pPr>
              <w:pStyle w:val="PL"/>
              <w:rPr>
                <w:noProof w:val="0"/>
              </w:rPr>
            </w:pPr>
            <w:r>
              <w:rPr>
                <w:noProof w:val="0"/>
              </w:rPr>
              <w:t xml:space="preserve">offset = 0 </w:t>
            </w:r>
          </w:p>
          <w:p w:rsidR="00614D2D" w:rsidRDefault="00614D2D">
            <w:pPr>
              <w:pStyle w:val="PL"/>
              <w:rPr>
                <w:rFonts w:ascii="Courier" w:hAnsi="Courier"/>
                <w:b/>
                <w:noProof w:val="0"/>
              </w:rPr>
            </w:pPr>
            <w:r>
              <w:rPr>
                <w:noProof w:val="0"/>
              </w:rPr>
              <w:t>length = 8</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Verify Current TLV: Call getValueLength()</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03h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9</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Clear the handler</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buffer = FF FE … F8</w:t>
            </w:r>
          </w:p>
          <w:p w:rsidR="00614D2D" w:rsidRDefault="00614D2D">
            <w:pPr>
              <w:pStyle w:val="PL"/>
              <w:rPr>
                <w:noProof w:val="0"/>
              </w:rPr>
            </w:pPr>
            <w:r>
              <w:rPr>
                <w:noProof w:val="0"/>
              </w:rPr>
              <w:t xml:space="preserve">offset = 0 </w:t>
            </w:r>
          </w:p>
          <w:p w:rsidR="00614D2D" w:rsidRDefault="00614D2D">
            <w:pPr>
              <w:pStyle w:val="PL"/>
              <w:rPr>
                <w:rFonts w:ascii="Courier" w:hAnsi="Courier"/>
                <w:b/>
                <w:noProof w:val="0"/>
              </w:rPr>
            </w:pPr>
            <w:r>
              <w:rPr>
                <w:noProof w:val="0"/>
              </w:rPr>
              <w:t>length = 8</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Call copy() method</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the arrays</w:t>
            </w:r>
          </w:p>
          <w:p w:rsidR="00614D2D" w:rsidRDefault="00614D2D">
            <w:pPr>
              <w:pStyle w:val="PL"/>
              <w:rPr>
                <w:rFonts w:ascii="Courier" w:hAnsi="Courier"/>
                <w:b/>
                <w:noProof w:val="0"/>
              </w:rPr>
            </w:pPr>
            <w:r>
              <w:rPr>
                <w:noProof w:val="0"/>
              </w:rPr>
              <w:t>compareBuffer = FF FE … F8</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javacard.framework.Util.arrayCompare()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10</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buffer = 00 01 … 07</w:t>
            </w:r>
          </w:p>
          <w:p w:rsidR="00614D2D" w:rsidRDefault="00614D2D">
            <w:pPr>
              <w:pStyle w:val="PL"/>
              <w:rPr>
                <w:noProof w:val="0"/>
              </w:rPr>
            </w:pPr>
            <w:r>
              <w:rPr>
                <w:noProof w:val="0"/>
              </w:rPr>
              <w:t xml:space="preserve">offset = 2 </w:t>
            </w:r>
          </w:p>
          <w:p w:rsidR="00614D2D" w:rsidRDefault="00614D2D">
            <w:pPr>
              <w:pStyle w:val="PL"/>
              <w:rPr>
                <w:rFonts w:ascii="Courier" w:hAnsi="Courier"/>
                <w:b/>
                <w:noProof w:val="0"/>
              </w:rPr>
            </w:pPr>
            <w:r>
              <w:rPr>
                <w:noProof w:val="0"/>
              </w:rPr>
              <w:t>length = 6</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Call copy() method</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the arrays</w:t>
            </w:r>
          </w:p>
          <w:p w:rsidR="00614D2D" w:rsidRDefault="00614D2D">
            <w:pPr>
              <w:pStyle w:val="PL"/>
              <w:rPr>
                <w:rFonts w:ascii="Courier" w:hAnsi="Courier"/>
                <w:b/>
                <w:noProof w:val="0"/>
              </w:rPr>
            </w:pPr>
            <w:r>
              <w:rPr>
                <w:noProof w:val="0"/>
              </w:rPr>
              <w:t>compareBuffer = FF FE … F8 02 03 … 07</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javacard.framework.Util.arrayCompare()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buffer = 11 22 … 88</w:t>
            </w:r>
          </w:p>
          <w:p w:rsidR="00614D2D" w:rsidRDefault="00614D2D">
            <w:pPr>
              <w:pStyle w:val="PL"/>
              <w:rPr>
                <w:noProof w:val="0"/>
              </w:rPr>
            </w:pPr>
            <w:r>
              <w:rPr>
                <w:noProof w:val="0"/>
              </w:rPr>
              <w:t xml:space="preserve">offset = 2 </w:t>
            </w:r>
          </w:p>
          <w:p w:rsidR="00614D2D" w:rsidRDefault="00614D2D">
            <w:pPr>
              <w:pStyle w:val="PL"/>
              <w:rPr>
                <w:rFonts w:ascii="Courier" w:hAnsi="Courier"/>
                <w:b/>
                <w:noProof w:val="0"/>
              </w:rPr>
            </w:pPr>
            <w:r>
              <w:rPr>
                <w:noProof w:val="0"/>
              </w:rPr>
              <w:t>length = 4</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Call copy() method</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the arrays</w:t>
            </w:r>
          </w:p>
          <w:p w:rsidR="00614D2D" w:rsidRDefault="00614D2D">
            <w:pPr>
              <w:pStyle w:val="PL"/>
              <w:rPr>
                <w:rFonts w:ascii="Courier" w:hAnsi="Courier"/>
                <w:b/>
                <w:noProof w:val="0"/>
              </w:rPr>
            </w:pPr>
            <w:r>
              <w:rPr>
                <w:noProof w:val="0"/>
              </w:rPr>
              <w:t>compareBuffer = FF FE … F8 02 03 … 07 33 44 55 66</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javacard.framework.Util.arrayCompare()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rPr>
                <w:rFonts w:ascii="Courier" w:hAnsi="Courier"/>
                <w:b w:val="0"/>
              </w:rPr>
            </w:pPr>
            <w:r>
              <w:t>Clear the handler</w:t>
            </w:r>
          </w:p>
        </w:tc>
        <w:tc>
          <w:tcPr>
            <w:tcW w:w="2835" w:type="dxa"/>
            <w:tcBorders>
              <w:top w:val="single" w:sz="4" w:space="0" w:color="auto"/>
              <w:left w:val="single" w:sz="4" w:space="0" w:color="auto"/>
              <w:bottom w:val="nil"/>
              <w:right w:val="single" w:sz="4" w:space="0" w:color="auto"/>
            </w:tcBorders>
          </w:tcPr>
          <w:p w:rsidR="00614D2D" w:rsidRDefault="00614D2D"/>
        </w:tc>
        <w:tc>
          <w:tcPr>
            <w:tcW w:w="2410" w:type="dxa"/>
            <w:tcBorders>
              <w:top w:val="single" w:sz="4" w:space="0" w:color="auto"/>
              <w:left w:val="single" w:sz="4" w:space="0" w:color="auto"/>
              <w:bottom w:val="nil"/>
              <w:right w:val="single" w:sz="4" w:space="0" w:color="auto"/>
            </w:tcBorders>
          </w:tcPr>
          <w:p w:rsidR="00614D2D" w:rsidRDefault="00614D2D">
            <w:pPr>
              <w:jc w:val="center"/>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jc w:val="center"/>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rPr>
                <w:rFonts w:ascii="Courier New" w:hAnsi="Courier New"/>
              </w:rPr>
            </w:pPr>
            <w:r>
              <w:t>Successful call</w:t>
            </w:r>
          </w:p>
          <w:p w:rsidR="00614D2D" w:rsidRDefault="00614D2D">
            <w:pPr>
              <w:pStyle w:val="PL"/>
              <w:rPr>
                <w:noProof w:val="0"/>
              </w:rPr>
            </w:pPr>
            <w:r>
              <w:rPr>
                <w:noProof w:val="0"/>
              </w:rPr>
              <w:t>buffer = 00 01 … FC</w:t>
            </w:r>
          </w:p>
          <w:p w:rsidR="00614D2D" w:rsidRDefault="00614D2D">
            <w:pPr>
              <w:pStyle w:val="PL"/>
              <w:rPr>
                <w:noProof w:val="0"/>
              </w:rPr>
            </w:pPr>
            <w:r>
              <w:rPr>
                <w:noProof w:val="0"/>
              </w:rPr>
              <w:t xml:space="preserve">offset = 0 </w:t>
            </w:r>
          </w:p>
          <w:p w:rsidR="00614D2D" w:rsidRDefault="00614D2D">
            <w:pPr>
              <w:pStyle w:val="PL"/>
              <w:rPr>
                <w:noProof w:val="0"/>
              </w:rPr>
            </w:pPr>
            <w:r>
              <w:rPr>
                <w:noProof w:val="0"/>
              </w:rPr>
              <w:t>length = 253</w:t>
            </w:r>
          </w:p>
        </w:tc>
        <w:tc>
          <w:tcPr>
            <w:tcW w:w="2835" w:type="dxa"/>
            <w:tcBorders>
              <w:top w:val="single" w:sz="4" w:space="0" w:color="808080"/>
              <w:left w:val="single" w:sz="4" w:space="0" w:color="auto"/>
              <w:bottom w:val="nil"/>
              <w:right w:val="single" w:sz="4" w:space="0" w:color="auto"/>
            </w:tcBorders>
          </w:tcPr>
          <w:p w:rsidR="00614D2D" w:rsidRDefault="00614D2D"/>
        </w:tc>
        <w:tc>
          <w:tcPr>
            <w:tcW w:w="2410" w:type="dxa"/>
            <w:tcBorders>
              <w:top w:val="single" w:sz="4" w:space="0" w:color="808080"/>
              <w:left w:val="single" w:sz="4" w:space="0" w:color="auto"/>
              <w:bottom w:val="nil"/>
              <w:right w:val="single" w:sz="4" w:space="0" w:color="auto"/>
            </w:tcBorders>
          </w:tcPr>
          <w:p w:rsidR="00614D2D" w:rsidRDefault="00614D2D">
            <w:pPr>
              <w:jc w:val="center"/>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jc w:val="center"/>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rPr>
                <w:rFonts w:ascii="Courier" w:hAnsi="Courier"/>
                <w:b w:val="0"/>
              </w:rPr>
            </w:pPr>
            <w:r>
              <w:t>Call getLength() method</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 253</w:t>
            </w:r>
          </w:p>
        </w:tc>
        <w:tc>
          <w:tcPr>
            <w:tcW w:w="2410" w:type="dxa"/>
            <w:tcBorders>
              <w:top w:val="single" w:sz="4" w:space="0" w:color="808080"/>
              <w:left w:val="single" w:sz="4" w:space="0" w:color="auto"/>
              <w:bottom w:val="nil"/>
              <w:right w:val="single" w:sz="4" w:space="0" w:color="auto"/>
            </w:tcBorders>
          </w:tcPr>
          <w:p w:rsidR="00614D2D" w:rsidRDefault="00614D2D">
            <w:pPr>
              <w:jc w:val="center"/>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jc w:val="center"/>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rPr>
                <w:rFonts w:ascii="Courier" w:hAnsi="Courier"/>
                <w:b w:val="0"/>
              </w:rPr>
            </w:pPr>
            <w:r>
              <w:t>Call copy() method</w:t>
            </w:r>
          </w:p>
        </w:tc>
        <w:tc>
          <w:tcPr>
            <w:tcW w:w="2835" w:type="dxa"/>
            <w:tcBorders>
              <w:top w:val="single" w:sz="4" w:space="0" w:color="808080"/>
              <w:left w:val="single" w:sz="4" w:space="0" w:color="auto"/>
              <w:bottom w:val="nil"/>
              <w:right w:val="single" w:sz="4" w:space="0" w:color="auto"/>
            </w:tcBorders>
          </w:tcPr>
          <w:p w:rsidR="00614D2D" w:rsidRDefault="00614D2D"/>
        </w:tc>
        <w:tc>
          <w:tcPr>
            <w:tcW w:w="2410" w:type="dxa"/>
            <w:tcBorders>
              <w:top w:val="single" w:sz="4" w:space="0" w:color="808080"/>
              <w:left w:val="single" w:sz="4" w:space="0" w:color="auto"/>
              <w:bottom w:val="nil"/>
              <w:right w:val="single" w:sz="4" w:space="0" w:color="auto"/>
            </w:tcBorders>
          </w:tcPr>
          <w:p w:rsidR="00614D2D" w:rsidRDefault="00614D2D">
            <w:pPr>
              <w:jc w:val="center"/>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jc w:val="center"/>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handler</w:t>
            </w:r>
          </w:p>
          <w:p w:rsidR="00614D2D" w:rsidRDefault="00614D2D">
            <w:pPr>
              <w:pStyle w:val="PL"/>
              <w:rPr>
                <w:rFonts w:ascii="Courier" w:hAnsi="Courier"/>
                <w:b/>
                <w:noProof w:val="0"/>
              </w:rPr>
            </w:pPr>
            <w:r>
              <w:rPr>
                <w:noProof w:val="0"/>
              </w:rPr>
              <w:t>compareBuffer = 00 01 … FC</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javacard.framework.Util.arrayCompare()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jc w:val="center"/>
            </w:pPr>
          </w:p>
        </w:tc>
      </w:tr>
    </w:tbl>
    <w:p w:rsidR="00614D2D" w:rsidRDefault="00614D2D" w:rsidP="00614D2D"/>
    <w:p w:rsidR="00614D2D" w:rsidRDefault="00614D2D" w:rsidP="00614D2D">
      <w:pPr>
        <w:pStyle w:val="H6"/>
        <w:keepNext w:val="0"/>
        <w:keepLines w:val="0"/>
      </w:pPr>
      <w:r>
        <w:t>6.2.7.18.4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090"/>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9, 10, 11, 12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309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ProactiveHandler</w:t>
            </w:r>
          </w:p>
        </w:tc>
      </w:tr>
    </w:tbl>
    <w:p w:rsidR="00614D2D" w:rsidRDefault="00614D2D" w:rsidP="00614D2D"/>
    <w:p w:rsidR="00614D2D" w:rsidRDefault="00614D2D" w:rsidP="00614D2D">
      <w:pPr>
        <w:pStyle w:val="Heading4"/>
        <w:keepNext w:val="0"/>
        <w:keepLines w:val="0"/>
        <w:rPr>
          <w:lang w:val="sv-SE"/>
        </w:rPr>
      </w:pPr>
      <w:bookmarkStart w:id="384" w:name="_Toc51826770"/>
      <w:bookmarkStart w:id="385" w:name="_Toc117070451"/>
      <w:bookmarkStart w:id="386" w:name="_Toc51828213"/>
      <w:r>
        <w:rPr>
          <w:lang w:val="sv-SE"/>
        </w:rPr>
        <w:t>6.2.7.19</w:t>
      </w:r>
      <w:r>
        <w:rPr>
          <w:lang w:val="sv-SE"/>
        </w:rPr>
        <w:tab/>
        <w:t>Method appendTLV(byte tag, byte value)</w:t>
      </w:r>
      <w:bookmarkEnd w:id="384"/>
      <w:bookmarkEnd w:id="385"/>
      <w:bookmarkEnd w:id="386"/>
    </w:p>
    <w:p w:rsidR="00614D2D" w:rsidRDefault="00614D2D" w:rsidP="00614D2D">
      <w:r>
        <w:t>Test Area Reference: API_2_PAH_APTLBB</w:t>
      </w:r>
    </w:p>
    <w:p w:rsidR="00614D2D" w:rsidRDefault="00614D2D" w:rsidP="00614D2D">
      <w:pPr>
        <w:pStyle w:val="H6"/>
        <w:keepNext w:val="0"/>
        <w:keepLines w:val="0"/>
      </w:pPr>
      <w:r>
        <w:t>6.2.7.19.1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lang w:val="sv-SE"/>
        </w:rPr>
      </w:pPr>
      <w:r>
        <w:rPr>
          <w:noProof w:val="0"/>
          <w:lang w:val="sv-SE"/>
        </w:rPr>
        <w:t>void appendTLV(byte tag, byte value)</w:t>
      </w:r>
    </w:p>
    <w:p w:rsidR="00614D2D" w:rsidRDefault="00614D2D" w:rsidP="00614D2D">
      <w:pPr>
        <w:pStyle w:val="PL"/>
        <w:rPr>
          <w:noProof w:val="0"/>
        </w:rPr>
      </w:pPr>
      <w:r>
        <w:rPr>
          <w:noProof w:val="0"/>
          <w:lang w:val="sv-SE"/>
        </w:rPr>
        <w:t xml:space="preserve">        </w:t>
      </w:r>
      <w:r>
        <w:rPr>
          <w:noProof w:val="0"/>
        </w:rPr>
        <w:t>throws ToolkitException</w:t>
      </w:r>
    </w:p>
    <w:p w:rsidR="00614D2D" w:rsidRDefault="00614D2D" w:rsidP="00614D2D">
      <w:pPr>
        <w:pStyle w:val="PL"/>
        <w:rPr>
          <w:noProof w:val="0"/>
        </w:rPr>
      </w:pPr>
    </w:p>
    <w:p w:rsidR="00614D2D" w:rsidRDefault="00614D2D" w:rsidP="00614D2D">
      <w:pPr>
        <w:pStyle w:val="H6"/>
        <w:keepNext w:val="0"/>
        <w:keepLines w:val="0"/>
      </w:pPr>
      <w:r>
        <w:t>6.2.7.19.1.1</w:t>
      </w:r>
      <w:r>
        <w:tab/>
        <w:t>Normal execution</w:t>
      </w:r>
    </w:p>
    <w:p w:rsidR="00614D2D" w:rsidRDefault="00614D2D" w:rsidP="00614D2D">
      <w:pPr>
        <w:pStyle w:val="ListBullet"/>
        <w:numPr>
          <w:ilvl w:val="0"/>
          <w:numId w:val="2"/>
        </w:numPr>
        <w:ind w:left="568" w:hanging="284"/>
      </w:pPr>
      <w:r>
        <w:t xml:space="preserve">CRRN1: Appends a TLV element to the current TLV list (1-byte element). </w:t>
      </w:r>
    </w:p>
    <w:p w:rsidR="00614D2D" w:rsidRDefault="00614D2D" w:rsidP="00614D2D">
      <w:pPr>
        <w:pStyle w:val="ListBullet"/>
        <w:numPr>
          <w:ilvl w:val="0"/>
          <w:numId w:val="2"/>
        </w:numPr>
        <w:ind w:left="568" w:hanging="284"/>
      </w:pPr>
      <w:r>
        <w:t>CRRN2: A successful append does not modify the TLV selected.</w:t>
      </w:r>
    </w:p>
    <w:p w:rsidR="00614D2D" w:rsidRDefault="00614D2D" w:rsidP="00614D2D">
      <w:pPr>
        <w:pStyle w:val="H6"/>
        <w:keepNext w:val="0"/>
        <w:keepLines w:val="0"/>
      </w:pPr>
      <w:r>
        <w:t>6.2.7.19.1.2</w:t>
      </w:r>
      <w:r>
        <w:tab/>
        <w:t>Parameters error</w:t>
      </w:r>
    </w:p>
    <w:p w:rsidR="00614D2D" w:rsidRDefault="00614D2D" w:rsidP="00614D2D">
      <w:r>
        <w:t>No requirements</w:t>
      </w:r>
    </w:p>
    <w:p w:rsidR="00614D2D" w:rsidRDefault="00614D2D" w:rsidP="00614D2D">
      <w:pPr>
        <w:pStyle w:val="H6"/>
        <w:keepNext w:val="0"/>
        <w:keepLines w:val="0"/>
      </w:pPr>
      <w:r>
        <w:t>6.2.7.19.1.3</w:t>
      </w:r>
      <w:r>
        <w:tab/>
        <w:t>Context errors</w:t>
      </w:r>
    </w:p>
    <w:p w:rsidR="00614D2D" w:rsidRDefault="00614D2D" w:rsidP="00614D2D">
      <w:pPr>
        <w:pStyle w:val="ListBullet"/>
        <w:numPr>
          <w:ilvl w:val="0"/>
          <w:numId w:val="2"/>
        </w:numPr>
        <w:ind w:left="568" w:hanging="284"/>
      </w:pPr>
      <w:r>
        <w:t>CRRC1: if the EditHandler buffer is too small to append the requested data, a ToolkitException is thrown with reason code HANDLER_OVERFLOW.</w:t>
      </w:r>
    </w:p>
    <w:p w:rsidR="00614D2D" w:rsidRDefault="00614D2D" w:rsidP="00614D2D">
      <w:pPr>
        <w:pStyle w:val="ListBullet"/>
        <w:numPr>
          <w:ilvl w:val="0"/>
          <w:numId w:val="2"/>
        </w:numPr>
        <w:ind w:left="568" w:hanging="284"/>
      </w:pPr>
      <w:r>
        <w:t>CRRC2: if the EditHandler buffer is busy, a ToolkitException is thrown with reason code HANDLER_NOT_AVAILABLE.</w:t>
      </w:r>
    </w:p>
    <w:p w:rsidR="00614D2D" w:rsidRDefault="00614D2D" w:rsidP="00614D2D">
      <w:pPr>
        <w:pStyle w:val="H6"/>
        <w:keepNext w:val="0"/>
        <w:keepLines w:val="0"/>
      </w:pPr>
      <w:r>
        <w:t>6.2.7.19.2</w:t>
      </w:r>
      <w:r>
        <w:tab/>
        <w:t>Test suite files</w:t>
      </w:r>
    </w:p>
    <w:p w:rsidR="00614D2D" w:rsidRDefault="00614D2D" w:rsidP="00614D2D">
      <w:pPr>
        <w:pStyle w:val="B1"/>
        <w:tabs>
          <w:tab w:val="left" w:pos="2268"/>
        </w:tabs>
      </w:pPr>
      <w:r>
        <w:t>Test Script:</w:t>
      </w:r>
      <w:r w:rsidR="00A1704F">
        <w:tab/>
      </w:r>
      <w:r>
        <w:t>API_2_PAH_APTLBB_1.scr</w:t>
      </w:r>
    </w:p>
    <w:p w:rsidR="00614D2D" w:rsidRDefault="00614D2D" w:rsidP="00614D2D">
      <w:pPr>
        <w:pStyle w:val="B1"/>
        <w:tabs>
          <w:tab w:val="left" w:pos="2268"/>
        </w:tabs>
      </w:pPr>
      <w:r>
        <w:t>Test Applet:</w:t>
      </w:r>
      <w:r w:rsidR="00A1704F">
        <w:tab/>
      </w:r>
      <w:r>
        <w:t>API_2_PAH_APTLBB_1.java</w:t>
      </w:r>
    </w:p>
    <w:p w:rsidR="00614D2D" w:rsidRDefault="00614D2D" w:rsidP="00614D2D">
      <w:pPr>
        <w:pStyle w:val="B1"/>
        <w:tabs>
          <w:tab w:val="left" w:pos="2268"/>
        </w:tabs>
      </w:pPr>
      <w:r>
        <w:t>Load Script:</w:t>
      </w:r>
      <w:r w:rsidR="00A1704F">
        <w:tab/>
      </w:r>
      <w:r>
        <w:t xml:space="preserve">API_2_PAH_APTLBB_1.ldr </w:t>
      </w:r>
    </w:p>
    <w:p w:rsidR="00614D2D" w:rsidRDefault="00614D2D" w:rsidP="00614D2D">
      <w:pPr>
        <w:pStyle w:val="B1"/>
        <w:tabs>
          <w:tab w:val="left" w:pos="2268"/>
        </w:tabs>
      </w:pPr>
      <w:r>
        <w:t>Cleanup Script:</w:t>
      </w:r>
      <w:r w:rsidR="00A1704F">
        <w:tab/>
      </w:r>
      <w:r>
        <w:t>API_2_PAH_APTLBB_1.clr</w:t>
      </w:r>
    </w:p>
    <w:p w:rsidR="00614D2D" w:rsidRDefault="00614D2D" w:rsidP="00614D2D">
      <w:pPr>
        <w:pStyle w:val="B1"/>
        <w:tabs>
          <w:tab w:val="left" w:pos="2268"/>
        </w:tabs>
      </w:pPr>
      <w:r>
        <w:t>Parameter File:</w:t>
      </w:r>
      <w:r w:rsidR="00A1704F">
        <w:tab/>
      </w:r>
      <w:r>
        <w:t>API_2_PAH_APTLBB_1.par</w:t>
      </w:r>
    </w:p>
    <w:p w:rsidR="00614D2D" w:rsidRDefault="00614D2D" w:rsidP="00614D2D">
      <w:pPr>
        <w:pStyle w:val="H6"/>
        <w:keepNext w:val="0"/>
        <w:keepLines w:val="0"/>
      </w:pPr>
      <w:r>
        <w:t>6.2.7.19.3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Call appendArray()</w:t>
            </w:r>
          </w:p>
          <w:p w:rsidR="00614D2D" w:rsidRDefault="00614D2D">
            <w:pPr>
              <w:pStyle w:val="PL"/>
              <w:rPr>
                <w:noProof w:val="0"/>
              </w:rPr>
            </w:pPr>
            <w:r>
              <w:rPr>
                <w:noProof w:val="0"/>
              </w:rPr>
              <w:t>length = 251</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Handler Overflow: Call the appendTLV() method</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ToolkitException.HANDLER_OVERFLOW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Initialise handler</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Select Command Details TLV</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Call the appendTLV() method</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Verify Current TLV: Call getValueLength()</w:t>
            </w:r>
          </w:p>
          <w:p w:rsidR="00614D2D" w:rsidRDefault="00614D2D">
            <w:pPr>
              <w:pStyle w:val="TAH"/>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03h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Clear the handler</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84h</w:t>
            </w:r>
          </w:p>
          <w:p w:rsidR="00614D2D" w:rsidRDefault="00614D2D">
            <w:pPr>
              <w:pStyle w:val="PL"/>
              <w:rPr>
                <w:noProof w:val="0"/>
              </w:rPr>
            </w:pPr>
            <w:r>
              <w:rPr>
                <w:noProof w:val="0"/>
              </w:rPr>
              <w:t>value = 00h</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Call copy() method</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the arrays</w:t>
            </w:r>
          </w:p>
          <w:p w:rsidR="00614D2D" w:rsidRDefault="00614D2D">
            <w:pPr>
              <w:pStyle w:val="PL"/>
              <w:rPr>
                <w:noProof w:val="0"/>
              </w:rPr>
            </w:pPr>
            <w:r>
              <w:rPr>
                <w:noProof w:val="0"/>
              </w:rPr>
              <w:t>compareBuffer = 84 01 00</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javacard.framework.Util.arrayCompare()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01h</w:t>
            </w:r>
          </w:p>
          <w:p w:rsidR="00614D2D" w:rsidRDefault="00614D2D">
            <w:pPr>
              <w:pStyle w:val="PL"/>
              <w:rPr>
                <w:noProof w:val="0"/>
              </w:rPr>
            </w:pPr>
            <w:r>
              <w:rPr>
                <w:noProof w:val="0"/>
              </w:rPr>
              <w:t>value = FEh</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Call copy() method</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the arrays</w:t>
            </w:r>
          </w:p>
          <w:p w:rsidR="00614D2D" w:rsidRDefault="00614D2D">
            <w:pPr>
              <w:pStyle w:val="PL"/>
              <w:rPr>
                <w:noProof w:val="0"/>
              </w:rPr>
            </w:pPr>
            <w:r>
              <w:rPr>
                <w:noProof w:val="0"/>
              </w:rPr>
              <w:t>compareBuffer = 84 01 00 01 01 FE</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javacard.framework.Util.arrayCompare()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Clear the handler</w:t>
            </w:r>
          </w:p>
        </w:tc>
        <w:tc>
          <w:tcPr>
            <w:tcW w:w="2835" w:type="dxa"/>
            <w:tcBorders>
              <w:top w:val="single" w:sz="4" w:space="0" w:color="auto"/>
              <w:left w:val="single" w:sz="4" w:space="0" w:color="auto"/>
              <w:bottom w:val="nil"/>
              <w:right w:val="single" w:sz="4" w:space="0" w:color="auto"/>
            </w:tcBorders>
          </w:tcPr>
          <w:p w:rsidR="00614D2D" w:rsidRDefault="00614D2D"/>
        </w:tc>
        <w:tc>
          <w:tcPr>
            <w:tcW w:w="2410" w:type="dxa"/>
            <w:tcBorders>
              <w:top w:val="single" w:sz="4" w:space="0" w:color="auto"/>
              <w:left w:val="single" w:sz="4" w:space="0" w:color="auto"/>
              <w:bottom w:val="nil"/>
              <w:right w:val="single" w:sz="4" w:space="0" w:color="auto"/>
            </w:tcBorders>
          </w:tcPr>
          <w:p w:rsidR="00614D2D" w:rsidRDefault="00614D2D">
            <w:pPr>
              <w:jc w:val="center"/>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jc w:val="center"/>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Call appendArray()</w:t>
            </w:r>
          </w:p>
          <w:p w:rsidR="00614D2D" w:rsidRDefault="00614D2D">
            <w:pPr>
              <w:pStyle w:val="PL"/>
              <w:rPr>
                <w:noProof w:val="0"/>
              </w:rPr>
            </w:pPr>
            <w:r>
              <w:rPr>
                <w:noProof w:val="0"/>
              </w:rPr>
              <w:t>length = 250</w:t>
            </w:r>
          </w:p>
          <w:p w:rsidR="00614D2D" w:rsidRDefault="00614D2D">
            <w:pPr>
              <w:pStyle w:val="PL"/>
              <w:rPr>
                <w:noProof w:val="0"/>
              </w:rPr>
            </w:pPr>
            <w:r>
              <w:rPr>
                <w:noProof w:val="0"/>
              </w:rPr>
              <w:t>buffer = 00 81 F7 03 04 … F9</w:t>
            </w:r>
          </w:p>
        </w:tc>
        <w:tc>
          <w:tcPr>
            <w:tcW w:w="2835" w:type="dxa"/>
            <w:tcBorders>
              <w:top w:val="nil"/>
              <w:left w:val="single" w:sz="4" w:space="0" w:color="auto"/>
              <w:bottom w:val="nil"/>
              <w:right w:val="single" w:sz="4" w:space="0" w:color="auto"/>
            </w:tcBorders>
          </w:tcPr>
          <w:p w:rsidR="00614D2D" w:rsidRDefault="00614D2D"/>
        </w:tc>
        <w:tc>
          <w:tcPr>
            <w:tcW w:w="2410" w:type="dxa"/>
            <w:tcBorders>
              <w:top w:val="nil"/>
              <w:left w:val="single" w:sz="4" w:space="0" w:color="auto"/>
              <w:bottom w:val="nil"/>
              <w:right w:val="single" w:sz="4" w:space="0" w:color="auto"/>
            </w:tcBorders>
          </w:tcPr>
          <w:p w:rsidR="00614D2D" w:rsidRDefault="00614D2D">
            <w:pPr>
              <w:jc w:val="center"/>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jc w:val="center"/>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84h</w:t>
            </w:r>
          </w:p>
          <w:p w:rsidR="00614D2D" w:rsidRDefault="00614D2D">
            <w:pPr>
              <w:pStyle w:val="PL"/>
              <w:rPr>
                <w:noProof w:val="0"/>
              </w:rPr>
            </w:pPr>
            <w:r>
              <w:rPr>
                <w:noProof w:val="0"/>
              </w:rPr>
              <w:t>value = 00h</w:t>
            </w:r>
          </w:p>
        </w:tc>
        <w:tc>
          <w:tcPr>
            <w:tcW w:w="2835" w:type="dxa"/>
            <w:tcBorders>
              <w:top w:val="nil"/>
              <w:left w:val="single" w:sz="4" w:space="0" w:color="auto"/>
              <w:bottom w:val="nil"/>
              <w:right w:val="single" w:sz="4" w:space="0" w:color="auto"/>
            </w:tcBorders>
          </w:tcPr>
          <w:p w:rsidR="00614D2D" w:rsidRDefault="00614D2D"/>
        </w:tc>
        <w:tc>
          <w:tcPr>
            <w:tcW w:w="2410" w:type="dxa"/>
            <w:tcBorders>
              <w:top w:val="nil"/>
              <w:left w:val="single" w:sz="4" w:space="0" w:color="auto"/>
              <w:bottom w:val="nil"/>
              <w:right w:val="single" w:sz="4" w:space="0" w:color="auto"/>
            </w:tcBorders>
          </w:tcPr>
          <w:p w:rsidR="00614D2D" w:rsidRDefault="00614D2D">
            <w:pPr>
              <w:jc w:val="center"/>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jc w:val="center"/>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Call getLength() method</w:t>
            </w:r>
          </w:p>
        </w:tc>
        <w:tc>
          <w:tcPr>
            <w:tcW w:w="2835" w:type="dxa"/>
            <w:tcBorders>
              <w:top w:val="nil"/>
              <w:left w:val="single" w:sz="4" w:space="0" w:color="auto"/>
              <w:bottom w:val="nil"/>
              <w:right w:val="single" w:sz="4" w:space="0" w:color="auto"/>
            </w:tcBorders>
            <w:hideMark/>
          </w:tcPr>
          <w:p w:rsidR="00614D2D" w:rsidRDefault="00614D2D">
            <w:pPr>
              <w:pStyle w:val="TAL"/>
              <w:keepNext w:val="0"/>
              <w:keepLines w:val="0"/>
            </w:pPr>
            <w:r>
              <w:t>result = 253</w:t>
            </w:r>
          </w:p>
        </w:tc>
        <w:tc>
          <w:tcPr>
            <w:tcW w:w="2410" w:type="dxa"/>
            <w:tcBorders>
              <w:top w:val="nil"/>
              <w:left w:val="single" w:sz="4" w:space="0" w:color="auto"/>
              <w:bottom w:val="nil"/>
              <w:right w:val="single" w:sz="4" w:space="0" w:color="auto"/>
            </w:tcBorders>
          </w:tcPr>
          <w:p w:rsidR="00614D2D" w:rsidRDefault="00614D2D">
            <w:pPr>
              <w:jc w:val="center"/>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jc w:val="center"/>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Call copy() method</w:t>
            </w:r>
          </w:p>
        </w:tc>
        <w:tc>
          <w:tcPr>
            <w:tcW w:w="2835" w:type="dxa"/>
            <w:tcBorders>
              <w:top w:val="nil"/>
              <w:left w:val="single" w:sz="4" w:space="0" w:color="auto"/>
              <w:bottom w:val="nil"/>
              <w:right w:val="single" w:sz="4" w:space="0" w:color="auto"/>
            </w:tcBorders>
          </w:tcPr>
          <w:p w:rsidR="00614D2D" w:rsidRDefault="00614D2D">
            <w:pPr>
              <w:pStyle w:val="TAL"/>
              <w:keepNext w:val="0"/>
              <w:keepLines w:val="0"/>
            </w:pPr>
          </w:p>
        </w:tc>
        <w:tc>
          <w:tcPr>
            <w:tcW w:w="2410" w:type="dxa"/>
            <w:tcBorders>
              <w:top w:val="nil"/>
              <w:left w:val="single" w:sz="4" w:space="0" w:color="auto"/>
              <w:bottom w:val="nil"/>
              <w:right w:val="single" w:sz="4" w:space="0" w:color="auto"/>
            </w:tcBorders>
          </w:tcPr>
          <w:p w:rsidR="00614D2D" w:rsidRDefault="00614D2D">
            <w:pPr>
              <w:jc w:val="center"/>
            </w:pPr>
          </w:p>
        </w:tc>
      </w:tr>
      <w:tr w:rsidR="00614D2D" w:rsidTr="00614D2D">
        <w:trPr>
          <w:jc w:val="center"/>
        </w:trPr>
        <w:tc>
          <w:tcPr>
            <w:tcW w:w="425" w:type="dxa"/>
            <w:tcBorders>
              <w:top w:val="nil"/>
              <w:left w:val="single" w:sz="4" w:space="0" w:color="auto"/>
              <w:bottom w:val="single" w:sz="4" w:space="0" w:color="auto"/>
              <w:right w:val="single" w:sz="4" w:space="0" w:color="auto"/>
            </w:tcBorders>
          </w:tcPr>
          <w:p w:rsidR="00614D2D" w:rsidRDefault="00614D2D">
            <w:pPr>
              <w:jc w:val="center"/>
            </w:pP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Compare the array</w:t>
            </w:r>
          </w:p>
          <w:p w:rsidR="00614D2D" w:rsidRDefault="00614D2D">
            <w:pPr>
              <w:pStyle w:val="PL"/>
              <w:rPr>
                <w:noProof w:val="0"/>
              </w:rPr>
            </w:pPr>
            <w:r>
              <w:rPr>
                <w:noProof w:val="0"/>
              </w:rPr>
              <w:t>compareBuffer = 00 81 F7 03 04 … F9 84 01 00</w:t>
            </w:r>
          </w:p>
        </w:tc>
        <w:tc>
          <w:tcPr>
            <w:tcW w:w="2835"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Result of javacard.framework.Util.arrayCompare() is 00h</w:t>
            </w:r>
          </w:p>
        </w:tc>
        <w:tc>
          <w:tcPr>
            <w:tcW w:w="2410" w:type="dxa"/>
            <w:tcBorders>
              <w:top w:val="nil"/>
              <w:left w:val="single" w:sz="4" w:space="0" w:color="auto"/>
              <w:bottom w:val="single" w:sz="4" w:space="0" w:color="auto"/>
              <w:right w:val="single" w:sz="4" w:space="0" w:color="auto"/>
            </w:tcBorders>
          </w:tcPr>
          <w:p w:rsidR="00614D2D" w:rsidRDefault="00614D2D">
            <w:pPr>
              <w:jc w:val="center"/>
            </w:pPr>
          </w:p>
        </w:tc>
      </w:tr>
    </w:tbl>
    <w:p w:rsidR="00614D2D" w:rsidRDefault="00614D2D" w:rsidP="00614D2D"/>
    <w:p w:rsidR="00614D2D" w:rsidRDefault="00614D2D" w:rsidP="00614D2D">
      <w:pPr>
        <w:pStyle w:val="H6"/>
        <w:keepNext w:val="0"/>
        <w:keepLines w:val="0"/>
      </w:pPr>
      <w:r>
        <w:t>6.2.7.19.4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140"/>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3, 4, 5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Proactive Handler</w:t>
            </w:r>
          </w:p>
        </w:tc>
      </w:tr>
    </w:tbl>
    <w:p w:rsidR="00614D2D" w:rsidRDefault="00614D2D" w:rsidP="00614D2D"/>
    <w:p w:rsidR="00614D2D" w:rsidRDefault="00614D2D" w:rsidP="00614D2D">
      <w:pPr>
        <w:pStyle w:val="Heading4"/>
        <w:keepNext w:val="0"/>
        <w:keepLines w:val="0"/>
      </w:pPr>
      <w:bookmarkStart w:id="387" w:name="_Toc51826771"/>
      <w:bookmarkStart w:id="388" w:name="_Toc117070452"/>
      <w:bookmarkStart w:id="389" w:name="_Toc51828214"/>
      <w:r>
        <w:t>6.2.7.20</w:t>
      </w:r>
      <w:r>
        <w:tab/>
        <w:t>Method appendTLV(byte tag, byte value1, byte value2)</w:t>
      </w:r>
      <w:bookmarkEnd w:id="387"/>
      <w:bookmarkEnd w:id="388"/>
      <w:bookmarkEnd w:id="389"/>
    </w:p>
    <w:p w:rsidR="00614D2D" w:rsidRDefault="00614D2D" w:rsidP="00614D2D">
      <w:r>
        <w:t>Test Area Reference: API_2_PAH_APTLBBB</w:t>
      </w:r>
    </w:p>
    <w:p w:rsidR="00614D2D" w:rsidRDefault="00614D2D" w:rsidP="00614D2D">
      <w:pPr>
        <w:pStyle w:val="H6"/>
        <w:keepNext w:val="0"/>
        <w:keepLines w:val="0"/>
      </w:pPr>
      <w:r>
        <w:t>6.2.7.20.1</w:t>
      </w:r>
      <w:r>
        <w:tab/>
        <w:t>Conformance requirements:</w:t>
      </w:r>
    </w:p>
    <w:p w:rsidR="00614D2D" w:rsidRDefault="00614D2D" w:rsidP="00614D2D">
      <w:r>
        <w:t>The method with following header shall be compliant to its definition in the API.</w:t>
      </w:r>
    </w:p>
    <w:p w:rsidR="00614D2D" w:rsidRDefault="00614D2D" w:rsidP="00614D2D">
      <w:pPr>
        <w:pStyle w:val="PL"/>
        <w:rPr>
          <w:noProof w:val="0"/>
          <w:lang w:val="sv-SE"/>
        </w:rPr>
      </w:pPr>
      <w:r>
        <w:rPr>
          <w:noProof w:val="0"/>
          <w:lang w:val="sv-SE"/>
        </w:rPr>
        <w:t>public void appendTLV(byte tag,</w:t>
      </w:r>
    </w:p>
    <w:p w:rsidR="00614D2D" w:rsidRDefault="00614D2D" w:rsidP="00614D2D">
      <w:pPr>
        <w:pStyle w:val="PL"/>
        <w:rPr>
          <w:noProof w:val="0"/>
        </w:rPr>
      </w:pPr>
      <w:r>
        <w:rPr>
          <w:noProof w:val="0"/>
          <w:lang w:val="sv-SE"/>
        </w:rPr>
        <w:t xml:space="preserve">                      </w:t>
      </w:r>
      <w:r>
        <w:rPr>
          <w:noProof w:val="0"/>
        </w:rPr>
        <w:t>byte value1,</w:t>
      </w:r>
    </w:p>
    <w:p w:rsidR="00614D2D" w:rsidRDefault="00614D2D" w:rsidP="00614D2D">
      <w:pPr>
        <w:pStyle w:val="PL"/>
        <w:rPr>
          <w:noProof w:val="0"/>
        </w:rPr>
      </w:pPr>
      <w:r>
        <w:rPr>
          <w:noProof w:val="0"/>
        </w:rPr>
        <w:t xml:space="preserve">                      byte value2)</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6.2.7.20.1.1</w:t>
      </w:r>
      <w:r>
        <w:tab/>
        <w:t>Normal execution</w:t>
      </w:r>
    </w:p>
    <w:p w:rsidR="00614D2D" w:rsidRDefault="00614D2D" w:rsidP="00614D2D">
      <w:pPr>
        <w:pStyle w:val="ListBullet"/>
        <w:numPr>
          <w:ilvl w:val="0"/>
          <w:numId w:val="2"/>
        </w:numPr>
        <w:ind w:left="568" w:hanging="284"/>
      </w:pPr>
      <w:r>
        <w:t xml:space="preserve">CRRN1: Appends a TLV element to the current TLV list (2-byte element). </w:t>
      </w:r>
    </w:p>
    <w:p w:rsidR="00614D2D" w:rsidRDefault="00614D2D" w:rsidP="00614D2D">
      <w:pPr>
        <w:pStyle w:val="ListBullet"/>
        <w:numPr>
          <w:ilvl w:val="0"/>
          <w:numId w:val="2"/>
        </w:numPr>
        <w:ind w:left="568" w:hanging="284"/>
      </w:pPr>
      <w:r>
        <w:t>CRRN2: A successful append does not modify the TLV selected.</w:t>
      </w:r>
    </w:p>
    <w:p w:rsidR="00614D2D" w:rsidRDefault="00614D2D" w:rsidP="00614D2D">
      <w:pPr>
        <w:pStyle w:val="H6"/>
        <w:keepNext w:val="0"/>
        <w:keepLines w:val="0"/>
      </w:pPr>
      <w:r>
        <w:t>6.2.7.20.1.2</w:t>
      </w:r>
      <w:r>
        <w:tab/>
        <w:t>Parameters error</w:t>
      </w:r>
    </w:p>
    <w:p w:rsidR="00614D2D" w:rsidRDefault="00614D2D" w:rsidP="00614D2D">
      <w:r>
        <w:t>No requirements</w:t>
      </w:r>
    </w:p>
    <w:p w:rsidR="00614D2D" w:rsidRDefault="00614D2D" w:rsidP="00614D2D">
      <w:pPr>
        <w:pStyle w:val="H6"/>
        <w:keepNext w:val="0"/>
        <w:keepLines w:val="0"/>
      </w:pPr>
      <w:r>
        <w:t>6.2.7.20.1.3</w:t>
      </w:r>
      <w:r>
        <w:tab/>
        <w:t>Context errors</w:t>
      </w:r>
    </w:p>
    <w:p w:rsidR="00614D2D" w:rsidRDefault="00614D2D" w:rsidP="00614D2D">
      <w:pPr>
        <w:pStyle w:val="ListBullet"/>
        <w:numPr>
          <w:ilvl w:val="0"/>
          <w:numId w:val="2"/>
        </w:numPr>
        <w:ind w:left="568" w:hanging="284"/>
      </w:pPr>
      <w:r>
        <w:t>CRRC1: if the EditHandler buffer is too small to append the requested data, a ToolkitException is thrown with reason code HANDLER_OVERFLOW.</w:t>
      </w:r>
    </w:p>
    <w:p w:rsidR="00614D2D" w:rsidRDefault="00614D2D" w:rsidP="00614D2D">
      <w:pPr>
        <w:pStyle w:val="ListBullet"/>
        <w:numPr>
          <w:ilvl w:val="0"/>
          <w:numId w:val="2"/>
        </w:numPr>
        <w:ind w:left="568" w:hanging="284"/>
      </w:pPr>
      <w:r>
        <w:t>CRRC2: if the EditHandler buffer is busy, a ToolkitException is thrown with reason code HANDLER_NOT_AVAILABLE.</w:t>
      </w:r>
    </w:p>
    <w:p w:rsidR="00614D2D" w:rsidRDefault="00614D2D" w:rsidP="00614D2D">
      <w:pPr>
        <w:pStyle w:val="H6"/>
        <w:keepNext w:val="0"/>
        <w:keepLines w:val="0"/>
      </w:pPr>
      <w:r>
        <w:t>6.2.7.20.2</w:t>
      </w:r>
      <w:r>
        <w:tab/>
        <w:t>Test suite files</w:t>
      </w:r>
    </w:p>
    <w:p w:rsidR="00614D2D" w:rsidRDefault="00614D2D" w:rsidP="00614D2D">
      <w:pPr>
        <w:pStyle w:val="B1"/>
        <w:tabs>
          <w:tab w:val="left" w:pos="2268"/>
        </w:tabs>
      </w:pPr>
      <w:r>
        <w:t>Test Script:</w:t>
      </w:r>
      <w:r w:rsidR="00A1704F">
        <w:tab/>
      </w:r>
      <w:r>
        <w:t>API_2_PAH_APTLBBB_1.scr</w:t>
      </w:r>
    </w:p>
    <w:p w:rsidR="00614D2D" w:rsidRDefault="00614D2D" w:rsidP="00614D2D">
      <w:pPr>
        <w:pStyle w:val="B1"/>
        <w:tabs>
          <w:tab w:val="left" w:pos="2268"/>
        </w:tabs>
      </w:pPr>
      <w:r>
        <w:t>Test Applet:</w:t>
      </w:r>
      <w:r w:rsidR="00A1704F">
        <w:tab/>
      </w:r>
      <w:r>
        <w:t>API_2_PAH_APTLBBB_1.java</w:t>
      </w:r>
    </w:p>
    <w:p w:rsidR="00614D2D" w:rsidRDefault="00614D2D" w:rsidP="00614D2D">
      <w:pPr>
        <w:pStyle w:val="B1"/>
        <w:tabs>
          <w:tab w:val="left" w:pos="2268"/>
        </w:tabs>
      </w:pPr>
      <w:r>
        <w:t>Load Script:</w:t>
      </w:r>
      <w:r w:rsidR="00A1704F">
        <w:tab/>
      </w:r>
      <w:r>
        <w:t xml:space="preserve">API_2_PAH_APTLBBB_1.ldr </w:t>
      </w:r>
    </w:p>
    <w:p w:rsidR="00614D2D" w:rsidRDefault="00614D2D" w:rsidP="00614D2D">
      <w:pPr>
        <w:pStyle w:val="B1"/>
        <w:tabs>
          <w:tab w:val="left" w:pos="2268"/>
        </w:tabs>
      </w:pPr>
      <w:r>
        <w:t>Cleanup Script:</w:t>
      </w:r>
      <w:r w:rsidR="00A1704F">
        <w:tab/>
      </w:r>
      <w:r>
        <w:t>API_2_PAH_APTLBBB_1.clr</w:t>
      </w:r>
    </w:p>
    <w:p w:rsidR="00614D2D" w:rsidRDefault="00614D2D" w:rsidP="00614D2D">
      <w:pPr>
        <w:pStyle w:val="B1"/>
        <w:tabs>
          <w:tab w:val="left" w:pos="2268"/>
        </w:tabs>
      </w:pPr>
      <w:r>
        <w:t>Parameter File:</w:t>
      </w:r>
      <w:r w:rsidR="00A1704F">
        <w:tab/>
      </w:r>
      <w:r>
        <w:t>API_2_PAH_APTLBBB_1.par</w:t>
      </w:r>
    </w:p>
    <w:p w:rsidR="00614D2D" w:rsidRDefault="00614D2D" w:rsidP="00614D2D">
      <w:pPr>
        <w:pStyle w:val="H6"/>
        <w:keepNext w:val="0"/>
        <w:keepLines w:val="0"/>
      </w:pPr>
      <w:r>
        <w:t>6.2.7.20.3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Call the initDisplayText()</w:t>
            </w:r>
          </w:p>
          <w:p w:rsidR="00614D2D" w:rsidRDefault="00614D2D">
            <w:pPr>
              <w:pStyle w:val="PL"/>
              <w:rPr>
                <w:noProof w:val="0"/>
              </w:rPr>
            </w:pPr>
            <w:r>
              <w:rPr>
                <w:noProof w:val="0"/>
              </w:rPr>
              <w:t>length = 250</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Handler Overflow: Call the appendTLV() method</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ToolkitException.HANDLER_OVERFLOW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Initialise handler</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Select Command Details TLV</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Call the appendTLV() method</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Verify Current TLV: Call getValueLength()</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03h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Clear the handler</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84h</w:t>
            </w:r>
          </w:p>
          <w:p w:rsidR="00614D2D" w:rsidRDefault="00614D2D">
            <w:pPr>
              <w:pStyle w:val="PL"/>
              <w:rPr>
                <w:noProof w:val="0"/>
              </w:rPr>
            </w:pPr>
            <w:r>
              <w:rPr>
                <w:noProof w:val="0"/>
              </w:rPr>
              <w:t>value1 = 00h</w:t>
            </w:r>
          </w:p>
          <w:p w:rsidR="00614D2D" w:rsidRDefault="00614D2D">
            <w:pPr>
              <w:pStyle w:val="PL"/>
              <w:rPr>
                <w:noProof w:val="0"/>
              </w:rPr>
            </w:pPr>
            <w:r>
              <w:rPr>
                <w:noProof w:val="0"/>
              </w:rPr>
              <w:t>value2 = 01h</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Call copy() method</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the arrays</w:t>
            </w:r>
          </w:p>
          <w:p w:rsidR="00614D2D" w:rsidRDefault="00614D2D">
            <w:pPr>
              <w:pStyle w:val="PL"/>
              <w:rPr>
                <w:noProof w:val="0"/>
              </w:rPr>
            </w:pPr>
            <w:r>
              <w:rPr>
                <w:noProof w:val="0"/>
              </w:rPr>
              <w:t>compareBuffer = 84 02 00 01</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javacard.framework.Util.arrayCompare()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01h</w:t>
            </w:r>
          </w:p>
          <w:p w:rsidR="00614D2D" w:rsidRDefault="00614D2D">
            <w:pPr>
              <w:pStyle w:val="PL"/>
              <w:rPr>
                <w:noProof w:val="0"/>
              </w:rPr>
            </w:pPr>
            <w:r>
              <w:rPr>
                <w:noProof w:val="0"/>
              </w:rPr>
              <w:t>value1 = FEh</w:t>
            </w:r>
          </w:p>
          <w:p w:rsidR="00614D2D" w:rsidRDefault="00614D2D">
            <w:pPr>
              <w:pStyle w:val="PL"/>
              <w:rPr>
                <w:noProof w:val="0"/>
              </w:rPr>
            </w:pPr>
            <w:r>
              <w:rPr>
                <w:noProof w:val="0"/>
              </w:rPr>
              <w:t>value2 = FDh</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Call copy() method</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the arrays</w:t>
            </w:r>
          </w:p>
          <w:p w:rsidR="00614D2D" w:rsidRDefault="00614D2D">
            <w:pPr>
              <w:pStyle w:val="PL"/>
              <w:rPr>
                <w:noProof w:val="0"/>
              </w:rPr>
            </w:pPr>
            <w:r>
              <w:rPr>
                <w:noProof w:val="0"/>
              </w:rPr>
              <w:t>compareBuffer = 84 02 00 01 01 02 FE FD</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javacard.framework.Util.arrayCompare()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Clear the handler</w:t>
            </w:r>
          </w:p>
        </w:tc>
        <w:tc>
          <w:tcPr>
            <w:tcW w:w="2835" w:type="dxa"/>
            <w:tcBorders>
              <w:top w:val="single" w:sz="4" w:space="0" w:color="auto"/>
              <w:left w:val="single" w:sz="4" w:space="0" w:color="auto"/>
              <w:bottom w:val="nil"/>
              <w:right w:val="single" w:sz="4" w:space="0" w:color="auto"/>
            </w:tcBorders>
          </w:tcPr>
          <w:p w:rsidR="00614D2D" w:rsidRDefault="00614D2D"/>
        </w:tc>
        <w:tc>
          <w:tcPr>
            <w:tcW w:w="2410" w:type="dxa"/>
            <w:tcBorders>
              <w:top w:val="single" w:sz="4" w:space="0" w:color="auto"/>
              <w:left w:val="single" w:sz="4" w:space="0" w:color="auto"/>
              <w:bottom w:val="nil"/>
              <w:right w:val="single" w:sz="4" w:space="0" w:color="auto"/>
            </w:tcBorders>
          </w:tcPr>
          <w:p w:rsidR="00614D2D" w:rsidRDefault="00614D2D">
            <w:pPr>
              <w:jc w:val="center"/>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jc w:val="center"/>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pPr>
            <w:r>
              <w:t>Call appendArray()</w:t>
            </w:r>
          </w:p>
          <w:p w:rsidR="00614D2D" w:rsidRDefault="00614D2D">
            <w:pPr>
              <w:pStyle w:val="PL"/>
              <w:rPr>
                <w:noProof w:val="0"/>
              </w:rPr>
            </w:pPr>
            <w:r>
              <w:rPr>
                <w:noProof w:val="0"/>
              </w:rPr>
              <w:t>length = 249</w:t>
            </w:r>
          </w:p>
          <w:p w:rsidR="00614D2D" w:rsidRDefault="00614D2D">
            <w:pPr>
              <w:pStyle w:val="PL"/>
              <w:rPr>
                <w:noProof w:val="0"/>
              </w:rPr>
            </w:pPr>
            <w:r>
              <w:rPr>
                <w:noProof w:val="0"/>
              </w:rPr>
              <w:t>buffer = 00 81 F6 03 04 … F8</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jc w:val="center"/>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jc w:val="center"/>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84h</w:t>
            </w:r>
          </w:p>
          <w:p w:rsidR="00614D2D" w:rsidRDefault="00614D2D">
            <w:pPr>
              <w:pStyle w:val="PL"/>
              <w:rPr>
                <w:noProof w:val="0"/>
              </w:rPr>
            </w:pPr>
            <w:r>
              <w:rPr>
                <w:noProof w:val="0"/>
              </w:rPr>
              <w:t xml:space="preserve">value1 = 00h </w:t>
            </w:r>
          </w:p>
          <w:p w:rsidR="00614D2D" w:rsidRDefault="00614D2D">
            <w:pPr>
              <w:pStyle w:val="PL"/>
              <w:rPr>
                <w:rFonts w:ascii="Courier" w:hAnsi="Courier"/>
                <w:b/>
                <w:noProof w:val="0"/>
              </w:rPr>
            </w:pPr>
            <w:r>
              <w:rPr>
                <w:noProof w:val="0"/>
              </w:rPr>
              <w:t>value2 = 01h</w:t>
            </w:r>
          </w:p>
        </w:tc>
        <w:tc>
          <w:tcPr>
            <w:tcW w:w="2835" w:type="dxa"/>
            <w:tcBorders>
              <w:top w:val="nil"/>
              <w:left w:val="single" w:sz="4" w:space="0" w:color="auto"/>
              <w:bottom w:val="nil"/>
              <w:right w:val="single" w:sz="4" w:space="0" w:color="auto"/>
            </w:tcBorders>
          </w:tcPr>
          <w:p w:rsidR="00614D2D" w:rsidRDefault="00614D2D"/>
        </w:tc>
        <w:tc>
          <w:tcPr>
            <w:tcW w:w="2410" w:type="dxa"/>
            <w:tcBorders>
              <w:top w:val="nil"/>
              <w:left w:val="single" w:sz="4" w:space="0" w:color="auto"/>
              <w:bottom w:val="nil"/>
              <w:right w:val="single" w:sz="4" w:space="0" w:color="auto"/>
            </w:tcBorders>
          </w:tcPr>
          <w:p w:rsidR="00614D2D" w:rsidRDefault="00614D2D">
            <w:pPr>
              <w:jc w:val="center"/>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jc w:val="center"/>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rPr>
                <w:rFonts w:ascii="Courier" w:hAnsi="Courier"/>
                <w:b w:val="0"/>
              </w:rPr>
            </w:pPr>
            <w:r>
              <w:t>Call getLength() method</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 253</w:t>
            </w:r>
          </w:p>
        </w:tc>
        <w:tc>
          <w:tcPr>
            <w:tcW w:w="2410" w:type="dxa"/>
            <w:tcBorders>
              <w:top w:val="single" w:sz="4" w:space="0" w:color="808080"/>
              <w:left w:val="single" w:sz="4" w:space="0" w:color="auto"/>
              <w:bottom w:val="nil"/>
              <w:right w:val="single" w:sz="4" w:space="0" w:color="auto"/>
            </w:tcBorders>
          </w:tcPr>
          <w:p w:rsidR="00614D2D" w:rsidRDefault="00614D2D">
            <w:pPr>
              <w:jc w:val="center"/>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jc w:val="center"/>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rPr>
                <w:rFonts w:ascii="Courier" w:hAnsi="Courier"/>
                <w:b w:val="0"/>
              </w:rPr>
            </w:pPr>
            <w:r>
              <w:t>Call copy() method</w:t>
            </w:r>
          </w:p>
        </w:tc>
        <w:tc>
          <w:tcPr>
            <w:tcW w:w="2835" w:type="dxa"/>
            <w:tcBorders>
              <w:top w:val="single" w:sz="4" w:space="0" w:color="808080"/>
              <w:left w:val="single" w:sz="4" w:space="0" w:color="auto"/>
              <w:bottom w:val="nil"/>
              <w:right w:val="single" w:sz="4" w:space="0" w:color="auto"/>
            </w:tcBorders>
          </w:tcPr>
          <w:p w:rsidR="00614D2D" w:rsidRDefault="00614D2D"/>
        </w:tc>
        <w:tc>
          <w:tcPr>
            <w:tcW w:w="2410" w:type="dxa"/>
            <w:tcBorders>
              <w:top w:val="single" w:sz="4" w:space="0" w:color="808080"/>
              <w:left w:val="single" w:sz="4" w:space="0" w:color="auto"/>
              <w:bottom w:val="nil"/>
              <w:right w:val="single" w:sz="4" w:space="0" w:color="auto"/>
            </w:tcBorders>
          </w:tcPr>
          <w:p w:rsidR="00614D2D" w:rsidRDefault="00614D2D">
            <w:pPr>
              <w:jc w:val="center"/>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jc w:val="center"/>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handler</w:t>
            </w:r>
          </w:p>
          <w:p w:rsidR="00614D2D" w:rsidRDefault="00614D2D">
            <w:pPr>
              <w:pStyle w:val="PL"/>
              <w:rPr>
                <w:rFonts w:ascii="Courier" w:hAnsi="Courier"/>
                <w:b/>
                <w:noProof w:val="0"/>
              </w:rPr>
            </w:pPr>
            <w:r>
              <w:rPr>
                <w:noProof w:val="0"/>
              </w:rPr>
              <w:t>compareBuffer = 00 81 F6 03 04 … F8 84 02 00 01</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javacard.framework.Util.arrayCompare()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jc w:val="center"/>
            </w:pPr>
          </w:p>
        </w:tc>
      </w:tr>
    </w:tbl>
    <w:p w:rsidR="00614D2D" w:rsidRDefault="00614D2D" w:rsidP="00614D2D"/>
    <w:p w:rsidR="00614D2D" w:rsidRDefault="00614D2D" w:rsidP="00614D2D">
      <w:pPr>
        <w:pStyle w:val="H6"/>
        <w:keepNext w:val="0"/>
        <w:keepLines w:val="0"/>
      </w:pPr>
      <w:r>
        <w:t>6.2.7.20.4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140"/>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3, 4, 5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Proactive Handler</w:t>
            </w:r>
          </w:p>
        </w:tc>
      </w:tr>
    </w:tbl>
    <w:p w:rsidR="00614D2D" w:rsidRDefault="00614D2D" w:rsidP="00614D2D"/>
    <w:p w:rsidR="00614D2D" w:rsidRDefault="00614D2D" w:rsidP="00614D2D">
      <w:pPr>
        <w:pStyle w:val="Heading4"/>
        <w:keepNext w:val="0"/>
        <w:keepLines w:val="0"/>
      </w:pPr>
      <w:bookmarkStart w:id="390" w:name="_Toc51826772"/>
      <w:bookmarkStart w:id="391" w:name="_Toc117070453"/>
      <w:bookmarkStart w:id="392" w:name="_Toc51828215"/>
      <w:r>
        <w:t>6.2.7.21</w:t>
      </w:r>
      <w:r>
        <w:tab/>
        <w:t>Method appendTLV(byte tag, byte[] value, short valueoffset, short valuelength)</w:t>
      </w:r>
      <w:bookmarkEnd w:id="390"/>
      <w:bookmarkEnd w:id="391"/>
      <w:bookmarkEnd w:id="392"/>
    </w:p>
    <w:p w:rsidR="00614D2D" w:rsidRDefault="00614D2D" w:rsidP="00614D2D">
      <w:r>
        <w:t>Test Area Reference: API_2_PAH_APTLB_BSS</w:t>
      </w:r>
    </w:p>
    <w:p w:rsidR="00614D2D" w:rsidRDefault="00614D2D" w:rsidP="00614D2D">
      <w:pPr>
        <w:pStyle w:val="H6"/>
        <w:keepNext w:val="0"/>
        <w:keepLines w:val="0"/>
      </w:pPr>
      <w:r>
        <w:t>6.2.7.21.1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lang w:val="sv-SE"/>
        </w:rPr>
      </w:pPr>
      <w:r>
        <w:rPr>
          <w:noProof w:val="0"/>
          <w:lang w:val="sv-SE"/>
        </w:rPr>
        <w:t>void appendTLV(byte tag,</w:t>
      </w:r>
    </w:p>
    <w:p w:rsidR="00614D2D" w:rsidRDefault="00614D2D" w:rsidP="00614D2D">
      <w:pPr>
        <w:pStyle w:val="PL"/>
        <w:rPr>
          <w:noProof w:val="0"/>
          <w:lang w:val="sv-SE"/>
        </w:rPr>
      </w:pPr>
      <w:r>
        <w:rPr>
          <w:noProof w:val="0"/>
          <w:lang w:val="sv-SE"/>
        </w:rPr>
        <w:t xml:space="preserve">               byte[] value,</w:t>
      </w:r>
    </w:p>
    <w:p w:rsidR="00614D2D" w:rsidRDefault="00614D2D" w:rsidP="00614D2D">
      <w:pPr>
        <w:pStyle w:val="PL"/>
        <w:rPr>
          <w:noProof w:val="0"/>
        </w:rPr>
      </w:pPr>
      <w:r>
        <w:rPr>
          <w:noProof w:val="0"/>
          <w:lang w:val="sv-SE"/>
        </w:rPr>
        <w:t xml:space="preserve">               </w:t>
      </w:r>
      <w:r>
        <w:rPr>
          <w:noProof w:val="0"/>
        </w:rPr>
        <w:t>short valueoffset,</w:t>
      </w:r>
    </w:p>
    <w:p w:rsidR="00614D2D" w:rsidRDefault="00614D2D" w:rsidP="00614D2D">
      <w:pPr>
        <w:pStyle w:val="PL"/>
        <w:rPr>
          <w:noProof w:val="0"/>
        </w:rPr>
      </w:pPr>
      <w:r>
        <w:rPr>
          <w:noProof w:val="0"/>
        </w:rPr>
        <w:t xml:space="preserve">               short valuelength)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6.2.7.21.1.1</w:t>
      </w:r>
      <w:r>
        <w:tab/>
        <w:t>Normal execution</w:t>
      </w:r>
    </w:p>
    <w:p w:rsidR="00614D2D" w:rsidRDefault="00614D2D" w:rsidP="00614D2D">
      <w:pPr>
        <w:pStyle w:val="ListBullet"/>
        <w:numPr>
          <w:ilvl w:val="0"/>
          <w:numId w:val="2"/>
        </w:numPr>
        <w:ind w:left="568" w:hanging="284"/>
      </w:pPr>
      <w:r>
        <w:t>CRRN1: Appends a TLV element to the current TLV list (byte-array element).</w:t>
      </w:r>
    </w:p>
    <w:p w:rsidR="00614D2D" w:rsidRDefault="00614D2D" w:rsidP="00614D2D">
      <w:pPr>
        <w:pStyle w:val="ListBullet"/>
        <w:numPr>
          <w:ilvl w:val="0"/>
          <w:numId w:val="2"/>
        </w:numPr>
        <w:ind w:left="568" w:hanging="284"/>
      </w:pPr>
      <w:r>
        <w:t>CRRN2: A successful append does not modify the TLV selected.</w:t>
      </w:r>
    </w:p>
    <w:p w:rsidR="00614D2D" w:rsidRDefault="00614D2D" w:rsidP="00614D2D">
      <w:pPr>
        <w:pStyle w:val="H6"/>
        <w:keepNext w:val="0"/>
        <w:keepLines w:val="0"/>
      </w:pPr>
      <w:r>
        <w:t>6.2.7.21.1.2</w:t>
      </w:r>
      <w:r>
        <w:tab/>
        <w:t>Parameters error</w:t>
      </w:r>
    </w:p>
    <w:p w:rsidR="00614D2D" w:rsidRDefault="00614D2D" w:rsidP="00614D2D">
      <w:pPr>
        <w:pStyle w:val="ListBullet"/>
        <w:numPr>
          <w:ilvl w:val="0"/>
          <w:numId w:val="2"/>
        </w:numPr>
        <w:ind w:left="568" w:hanging="284"/>
      </w:pPr>
      <w:r>
        <w:t>CRRP1: if value is null, a java.lang.NullPointerException is thrown.</w:t>
      </w:r>
    </w:p>
    <w:p w:rsidR="00614D2D" w:rsidRDefault="00614D2D" w:rsidP="00614D2D">
      <w:pPr>
        <w:pStyle w:val="ListBullet"/>
        <w:numPr>
          <w:ilvl w:val="0"/>
          <w:numId w:val="2"/>
        </w:numPr>
        <w:ind w:left="568" w:hanging="284"/>
      </w:pPr>
      <w:r>
        <w:t>CRRP2: if valueoffset or valuelength or both would cause access outside the array bounds, or if length is negative, a java.lang.ArrayIndexOutOfBoundsException is thrown.</w:t>
      </w:r>
    </w:p>
    <w:p w:rsidR="00614D2D" w:rsidRDefault="00614D2D" w:rsidP="00614D2D">
      <w:pPr>
        <w:pStyle w:val="H6"/>
        <w:keepNext w:val="0"/>
        <w:keepLines w:val="0"/>
      </w:pPr>
      <w:r>
        <w:t>6.2.7.21.1.3</w:t>
      </w:r>
      <w:r>
        <w:tab/>
        <w:t>Context errors</w:t>
      </w:r>
    </w:p>
    <w:p w:rsidR="00614D2D" w:rsidRDefault="00614D2D" w:rsidP="00614D2D">
      <w:pPr>
        <w:pStyle w:val="ListBullet"/>
        <w:numPr>
          <w:ilvl w:val="0"/>
          <w:numId w:val="2"/>
        </w:numPr>
        <w:ind w:left="568" w:hanging="284"/>
      </w:pPr>
      <w:r>
        <w:t>CRRC1: if the EditHandler buffer is too small to append the requested data, a ToolkitException is thrown with reason code HANDLER_OVERFLOW.</w:t>
      </w:r>
    </w:p>
    <w:p w:rsidR="00614D2D" w:rsidRDefault="00614D2D" w:rsidP="00614D2D">
      <w:pPr>
        <w:pStyle w:val="ListBullet"/>
        <w:numPr>
          <w:ilvl w:val="0"/>
          <w:numId w:val="2"/>
        </w:numPr>
        <w:ind w:left="568" w:hanging="284"/>
      </w:pPr>
      <w:r>
        <w:t>CRRC2: if the EditHandler buffer is busy, a ToolkitException is thrown with reason code HANDLER_NOT_AVAILABLE.</w:t>
      </w:r>
    </w:p>
    <w:p w:rsidR="00614D2D" w:rsidRDefault="00614D2D" w:rsidP="00614D2D">
      <w:pPr>
        <w:pStyle w:val="ListBullet"/>
        <w:numPr>
          <w:ilvl w:val="0"/>
          <w:numId w:val="2"/>
        </w:numPr>
        <w:ind w:left="568" w:hanging="284"/>
      </w:pPr>
      <w:r>
        <w:t>CRRC3: if valuelength is greater than 255, a ToolkitException is thrown with reason code BAD_INPUT_PARAMETER.</w:t>
      </w:r>
    </w:p>
    <w:p w:rsidR="00614D2D" w:rsidRDefault="00614D2D" w:rsidP="00614D2D">
      <w:pPr>
        <w:pStyle w:val="H6"/>
        <w:keepNext w:val="0"/>
        <w:keepLines w:val="0"/>
      </w:pPr>
      <w:r>
        <w:t>6.2.7.21.2</w:t>
      </w:r>
      <w:r>
        <w:tab/>
        <w:t>Test suite files</w:t>
      </w:r>
    </w:p>
    <w:p w:rsidR="00614D2D" w:rsidRDefault="00614D2D" w:rsidP="00614D2D">
      <w:pPr>
        <w:pStyle w:val="B1"/>
        <w:tabs>
          <w:tab w:val="left" w:pos="2268"/>
        </w:tabs>
      </w:pPr>
      <w:r>
        <w:t>Test Script:</w:t>
      </w:r>
      <w:r w:rsidR="00A1704F">
        <w:tab/>
      </w:r>
      <w:r>
        <w:t>API_2_PAH_APTLB_BSS_1.scr</w:t>
      </w:r>
    </w:p>
    <w:p w:rsidR="00614D2D" w:rsidRDefault="00614D2D" w:rsidP="00614D2D">
      <w:pPr>
        <w:pStyle w:val="B1"/>
        <w:tabs>
          <w:tab w:val="left" w:pos="2268"/>
        </w:tabs>
      </w:pPr>
      <w:r>
        <w:t>Test Applet:</w:t>
      </w:r>
      <w:r w:rsidR="00A1704F">
        <w:tab/>
      </w:r>
      <w:r>
        <w:t>API_2_PAH_APTLB_BSS_1.java</w:t>
      </w:r>
    </w:p>
    <w:p w:rsidR="00614D2D" w:rsidRDefault="00614D2D" w:rsidP="00614D2D">
      <w:pPr>
        <w:pStyle w:val="B1"/>
        <w:tabs>
          <w:tab w:val="left" w:pos="2268"/>
        </w:tabs>
      </w:pPr>
      <w:r>
        <w:t>Load Script:</w:t>
      </w:r>
      <w:r w:rsidR="00A1704F">
        <w:tab/>
      </w:r>
      <w:r>
        <w:t xml:space="preserve">API_2_PAH_APTLB_BSS_1.ldr </w:t>
      </w:r>
    </w:p>
    <w:p w:rsidR="00614D2D" w:rsidRDefault="00614D2D" w:rsidP="00614D2D">
      <w:pPr>
        <w:pStyle w:val="B1"/>
        <w:tabs>
          <w:tab w:val="left" w:pos="2268"/>
        </w:tabs>
      </w:pPr>
      <w:r>
        <w:t>Cleanup Script:</w:t>
      </w:r>
      <w:r w:rsidR="00A1704F">
        <w:tab/>
      </w:r>
      <w:r>
        <w:t>API_2_PAH_APTLB_BSS_1.clr</w:t>
      </w:r>
    </w:p>
    <w:p w:rsidR="00614D2D" w:rsidRDefault="00614D2D" w:rsidP="00614D2D">
      <w:pPr>
        <w:pStyle w:val="B1"/>
        <w:tabs>
          <w:tab w:val="left" w:pos="2268"/>
        </w:tabs>
      </w:pPr>
      <w:r>
        <w:t>Parameter File:</w:t>
      </w:r>
      <w:r w:rsidR="00A1704F">
        <w:tab/>
      </w:r>
      <w:r>
        <w:t>API_2_PAH_APTLB_BSS_1.par</w:t>
      </w:r>
    </w:p>
    <w:p w:rsidR="00614D2D" w:rsidRDefault="00614D2D" w:rsidP="00614D2D">
      <w:pPr>
        <w:pStyle w:val="H6"/>
        <w:keepNext w:val="0"/>
        <w:keepLines w:val="0"/>
      </w:pPr>
      <w:r>
        <w:t>6.2.7.21.3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Null value</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NullPointerException is thrown</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valueOffset &gt; value.length</w:t>
            </w:r>
          </w:p>
          <w:p w:rsidR="00614D2D" w:rsidRDefault="00614D2D">
            <w:pPr>
              <w:pStyle w:val="PL"/>
              <w:rPr>
                <w:noProof w:val="0"/>
              </w:rPr>
            </w:pPr>
            <w:r>
              <w:rPr>
                <w:noProof w:val="0"/>
              </w:rPr>
              <w:t>value.length = 5</w:t>
            </w:r>
          </w:p>
          <w:p w:rsidR="00614D2D" w:rsidRDefault="00614D2D">
            <w:pPr>
              <w:pStyle w:val="PL"/>
              <w:rPr>
                <w:noProof w:val="0"/>
              </w:rPr>
            </w:pPr>
            <w:r>
              <w:rPr>
                <w:noProof w:val="0"/>
              </w:rPr>
              <w:t>valueOffset = 6</w:t>
            </w:r>
          </w:p>
          <w:p w:rsidR="00614D2D" w:rsidRDefault="00614D2D">
            <w:pPr>
              <w:pStyle w:val="PL"/>
              <w:rPr>
                <w:noProof w:val="0"/>
              </w:rPr>
            </w:pPr>
            <w:r>
              <w:rPr>
                <w:noProof w:val="0"/>
              </w:rPr>
              <w:t>valueLength = 0</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r>
              <w:t>3</w:t>
            </w:r>
          </w:p>
          <w:p w:rsidR="00614D2D" w:rsidRDefault="00614D2D">
            <w:pPr>
              <w:pStyle w:val="TAC"/>
              <w:keepNext w:val="0"/>
              <w:keepLines w:val="0"/>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valueOffset &lt; 0</w:t>
            </w:r>
          </w:p>
          <w:p w:rsidR="00614D2D" w:rsidRDefault="00614D2D">
            <w:pPr>
              <w:pStyle w:val="PL"/>
              <w:rPr>
                <w:noProof w:val="0"/>
              </w:rPr>
            </w:pPr>
            <w:r>
              <w:rPr>
                <w:noProof w:val="0"/>
              </w:rPr>
              <w:t>value.length = 5</w:t>
            </w:r>
          </w:p>
          <w:p w:rsidR="00614D2D" w:rsidRDefault="00614D2D">
            <w:pPr>
              <w:pStyle w:val="PL"/>
              <w:rPr>
                <w:noProof w:val="0"/>
              </w:rPr>
            </w:pPr>
            <w:r>
              <w:rPr>
                <w:noProof w:val="0"/>
              </w:rPr>
              <w:t>valueOffset = -1</w:t>
            </w:r>
          </w:p>
          <w:p w:rsidR="00614D2D" w:rsidRDefault="00614D2D">
            <w:pPr>
              <w:pStyle w:val="PL"/>
              <w:rPr>
                <w:noProof w:val="0"/>
              </w:rPr>
            </w:pPr>
            <w:r>
              <w:rPr>
                <w:noProof w:val="0"/>
              </w:rPr>
              <w:t>valueLength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valueLength &gt; value.length</w:t>
            </w:r>
          </w:p>
          <w:p w:rsidR="00614D2D" w:rsidRDefault="00614D2D">
            <w:pPr>
              <w:pStyle w:val="PL"/>
              <w:rPr>
                <w:noProof w:val="0"/>
              </w:rPr>
            </w:pPr>
            <w:r>
              <w:rPr>
                <w:noProof w:val="0"/>
              </w:rPr>
              <w:t>value.length = 5</w:t>
            </w:r>
          </w:p>
          <w:p w:rsidR="00614D2D" w:rsidRDefault="00614D2D">
            <w:pPr>
              <w:pStyle w:val="PL"/>
              <w:rPr>
                <w:noProof w:val="0"/>
              </w:rPr>
            </w:pPr>
            <w:r>
              <w:rPr>
                <w:noProof w:val="0"/>
              </w:rPr>
              <w:t>valueOffset = 0</w:t>
            </w:r>
          </w:p>
          <w:p w:rsidR="00614D2D" w:rsidRDefault="00614D2D">
            <w:pPr>
              <w:pStyle w:val="PL"/>
              <w:rPr>
                <w:noProof w:val="0"/>
              </w:rPr>
            </w:pPr>
            <w:r>
              <w:rPr>
                <w:noProof w:val="0"/>
              </w:rPr>
              <w:t>valueLength = 6</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valueOffset + valueLength &gt; value.length</w:t>
            </w:r>
          </w:p>
          <w:p w:rsidR="00614D2D" w:rsidRDefault="00614D2D">
            <w:pPr>
              <w:pStyle w:val="PL"/>
              <w:keepNext/>
              <w:keepLines/>
              <w:rPr>
                <w:noProof w:val="0"/>
              </w:rPr>
            </w:pPr>
            <w:r>
              <w:rPr>
                <w:noProof w:val="0"/>
              </w:rPr>
              <w:t>value.length = 5</w:t>
            </w:r>
          </w:p>
          <w:p w:rsidR="00614D2D" w:rsidRDefault="00614D2D">
            <w:pPr>
              <w:pStyle w:val="PL"/>
              <w:keepNext/>
              <w:keepLines/>
              <w:rPr>
                <w:noProof w:val="0"/>
              </w:rPr>
            </w:pPr>
            <w:r>
              <w:rPr>
                <w:noProof w:val="0"/>
              </w:rPr>
              <w:t>valueOffset = 3</w:t>
            </w:r>
          </w:p>
          <w:p w:rsidR="00614D2D" w:rsidRDefault="00614D2D">
            <w:pPr>
              <w:pStyle w:val="PL"/>
              <w:keepNext/>
              <w:keepLines/>
              <w:rPr>
                <w:noProof w:val="0"/>
              </w:rPr>
            </w:pPr>
            <w:r>
              <w:rPr>
                <w:noProof w:val="0"/>
              </w:rPr>
              <w:t>valueLength = 3</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valueLength &lt; 0</w:t>
            </w:r>
          </w:p>
          <w:p w:rsidR="00614D2D" w:rsidRDefault="00614D2D">
            <w:pPr>
              <w:pStyle w:val="PL"/>
              <w:rPr>
                <w:noProof w:val="0"/>
              </w:rPr>
            </w:pPr>
            <w:r>
              <w:rPr>
                <w:noProof w:val="0"/>
              </w:rPr>
              <w:t>value.length = 5</w:t>
            </w:r>
          </w:p>
          <w:p w:rsidR="00614D2D" w:rsidRDefault="00614D2D">
            <w:pPr>
              <w:pStyle w:val="PL"/>
              <w:rPr>
                <w:noProof w:val="0"/>
              </w:rPr>
            </w:pPr>
            <w:r>
              <w:rPr>
                <w:noProof w:val="0"/>
              </w:rPr>
              <w:t>valueOffset = 0</w:t>
            </w:r>
          </w:p>
          <w:p w:rsidR="00614D2D" w:rsidRDefault="00614D2D">
            <w:pPr>
              <w:pStyle w:val="PL"/>
              <w:rPr>
                <w:noProof w:val="0"/>
              </w:rPr>
            </w:pPr>
            <w:r>
              <w:rPr>
                <w:noProof w:val="0"/>
              </w:rPr>
              <w:t>valueLength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Handler overflow</w:t>
            </w:r>
          </w:p>
          <w:p w:rsidR="00614D2D" w:rsidRDefault="00614D2D">
            <w:pPr>
              <w:pStyle w:val="PL"/>
              <w:rPr>
                <w:noProof w:val="0"/>
              </w:rPr>
            </w:pPr>
            <w:r>
              <w:rPr>
                <w:noProof w:val="0"/>
              </w:rPr>
              <w:t>value.length = 256</w:t>
            </w:r>
          </w:p>
          <w:p w:rsidR="00614D2D" w:rsidRDefault="00614D2D">
            <w:pPr>
              <w:pStyle w:val="PL"/>
              <w:rPr>
                <w:noProof w:val="0"/>
              </w:rPr>
            </w:pPr>
            <w:r>
              <w:rPr>
                <w:noProof w:val="0"/>
              </w:rPr>
              <w:t>valueOffset = 0</w:t>
            </w:r>
          </w:p>
          <w:p w:rsidR="00614D2D" w:rsidRDefault="00614D2D">
            <w:pPr>
              <w:pStyle w:val="PL"/>
              <w:rPr>
                <w:noProof w:val="0"/>
              </w:rPr>
            </w:pPr>
            <w:r>
              <w:rPr>
                <w:noProof w:val="0"/>
              </w:rPr>
              <w:t>valueLength = 251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ToolkitException.HANDLER_OVERFLOW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Bad parameter</w:t>
            </w:r>
          </w:p>
          <w:p w:rsidR="00614D2D" w:rsidRDefault="00614D2D">
            <w:pPr>
              <w:pStyle w:val="PL"/>
              <w:rPr>
                <w:noProof w:val="0"/>
              </w:rPr>
            </w:pPr>
            <w:r>
              <w:rPr>
                <w:noProof w:val="0"/>
              </w:rPr>
              <w:t>value.length = 256</w:t>
            </w:r>
          </w:p>
          <w:p w:rsidR="00614D2D" w:rsidRDefault="00614D2D">
            <w:pPr>
              <w:pStyle w:val="PL"/>
              <w:rPr>
                <w:noProof w:val="0"/>
              </w:rPr>
            </w:pPr>
            <w:r>
              <w:rPr>
                <w:noProof w:val="0"/>
              </w:rPr>
              <w:t>valueOffset = 0</w:t>
            </w:r>
          </w:p>
          <w:p w:rsidR="00614D2D" w:rsidRDefault="00614D2D">
            <w:pPr>
              <w:pStyle w:val="PL"/>
              <w:rPr>
                <w:noProof w:val="0"/>
              </w:rPr>
            </w:pPr>
            <w:r>
              <w:rPr>
                <w:noProof w:val="0"/>
              </w:rPr>
              <w:t>valueLength = 256</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ToolkitException.BAD_INPUT_PARAMETER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9</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Initialise handler</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Select Command Details TLV</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04</w:t>
            </w:r>
          </w:p>
          <w:p w:rsidR="00614D2D" w:rsidRDefault="00614D2D">
            <w:pPr>
              <w:pStyle w:val="PL"/>
              <w:rPr>
                <w:noProof w:val="0"/>
              </w:rPr>
            </w:pPr>
            <w:r>
              <w:rPr>
                <w:noProof w:val="0"/>
              </w:rPr>
              <w:t>value = FF FE … F8</w:t>
            </w:r>
          </w:p>
          <w:p w:rsidR="00614D2D" w:rsidRDefault="00614D2D">
            <w:pPr>
              <w:pStyle w:val="PL"/>
              <w:rPr>
                <w:noProof w:val="0"/>
              </w:rPr>
            </w:pPr>
            <w:r>
              <w:rPr>
                <w:noProof w:val="0"/>
              </w:rPr>
              <w:t xml:space="preserve">valueOffset = 0 </w:t>
            </w:r>
          </w:p>
          <w:p w:rsidR="00614D2D" w:rsidRDefault="00614D2D">
            <w:pPr>
              <w:pStyle w:val="PL"/>
              <w:rPr>
                <w:noProof w:val="0"/>
              </w:rPr>
            </w:pPr>
            <w:r>
              <w:rPr>
                <w:noProof w:val="0"/>
              </w:rPr>
              <w:t>valueLength = 8</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PL"/>
              <w:rPr>
                <w:noProof w:val="0"/>
              </w:rPr>
            </w:pPr>
            <w:r>
              <w:rPr>
                <w:rFonts w:ascii="Arial" w:hAnsi="Arial"/>
                <w:b/>
                <w:noProof w:val="0"/>
                <w:sz w:val="18"/>
              </w:rPr>
              <w:t xml:space="preserve">Verify Current TLV: Call </w:t>
            </w:r>
            <w:r>
              <w:rPr>
                <w:noProof w:val="0"/>
              </w:rPr>
              <w:t>getValueLength()</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03h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10</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Clear the handler</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04</w:t>
            </w:r>
          </w:p>
          <w:p w:rsidR="00614D2D" w:rsidRDefault="00614D2D">
            <w:pPr>
              <w:pStyle w:val="PL"/>
              <w:rPr>
                <w:noProof w:val="0"/>
              </w:rPr>
            </w:pPr>
            <w:r>
              <w:rPr>
                <w:noProof w:val="0"/>
              </w:rPr>
              <w:t>value = FF FE … F8</w:t>
            </w:r>
          </w:p>
          <w:p w:rsidR="00614D2D" w:rsidRDefault="00614D2D">
            <w:pPr>
              <w:pStyle w:val="PL"/>
              <w:rPr>
                <w:noProof w:val="0"/>
              </w:rPr>
            </w:pPr>
            <w:r>
              <w:rPr>
                <w:noProof w:val="0"/>
              </w:rPr>
              <w:t xml:space="preserve">valueOffset = 0 </w:t>
            </w:r>
          </w:p>
          <w:p w:rsidR="00614D2D" w:rsidRDefault="00614D2D">
            <w:pPr>
              <w:pStyle w:val="PL"/>
              <w:rPr>
                <w:noProof w:val="0"/>
              </w:rPr>
            </w:pPr>
            <w:r>
              <w:rPr>
                <w:noProof w:val="0"/>
              </w:rPr>
              <w:t>valueLength = 8</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Call copy() method</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the arrays</w:t>
            </w:r>
          </w:p>
          <w:p w:rsidR="00614D2D" w:rsidRDefault="00614D2D">
            <w:pPr>
              <w:pStyle w:val="PL"/>
              <w:rPr>
                <w:noProof w:val="0"/>
              </w:rPr>
            </w:pPr>
            <w:r>
              <w:rPr>
                <w:noProof w:val="0"/>
              </w:rPr>
              <w:t>compareBuffer = 04 08 FF FE … F8</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javacard.framework.Util.arrayCompare()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85h</w:t>
            </w:r>
          </w:p>
          <w:p w:rsidR="00614D2D" w:rsidRDefault="00614D2D">
            <w:pPr>
              <w:pStyle w:val="PL"/>
              <w:rPr>
                <w:noProof w:val="0"/>
              </w:rPr>
            </w:pPr>
            <w:r>
              <w:rPr>
                <w:noProof w:val="0"/>
              </w:rPr>
              <w:t>value = 00 01 … 07</w:t>
            </w:r>
          </w:p>
          <w:p w:rsidR="00614D2D" w:rsidRDefault="00614D2D">
            <w:pPr>
              <w:pStyle w:val="PL"/>
              <w:rPr>
                <w:noProof w:val="0"/>
              </w:rPr>
            </w:pPr>
            <w:r>
              <w:rPr>
                <w:noProof w:val="0"/>
              </w:rPr>
              <w:t xml:space="preserve">valueOffset = 2 </w:t>
            </w:r>
          </w:p>
          <w:p w:rsidR="00614D2D" w:rsidRDefault="00614D2D">
            <w:pPr>
              <w:pStyle w:val="PL"/>
              <w:rPr>
                <w:noProof w:val="0"/>
              </w:rPr>
            </w:pPr>
            <w:r>
              <w:rPr>
                <w:noProof w:val="0"/>
              </w:rPr>
              <w:t>valueLength = 6</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Call copy() method</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the arrays</w:t>
            </w:r>
          </w:p>
          <w:p w:rsidR="00614D2D" w:rsidRDefault="00614D2D">
            <w:pPr>
              <w:pStyle w:val="PL"/>
              <w:rPr>
                <w:noProof w:val="0"/>
              </w:rPr>
            </w:pPr>
            <w:r>
              <w:rPr>
                <w:noProof w:val="0"/>
              </w:rPr>
              <w:t>compareBuffer = 04 08 FF FE … F8 85 06 02 03 … 07</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javacard.framework.Util.arrayCompare()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01</w:t>
            </w:r>
          </w:p>
          <w:p w:rsidR="00614D2D" w:rsidRDefault="00614D2D">
            <w:pPr>
              <w:pStyle w:val="PL"/>
              <w:rPr>
                <w:noProof w:val="0"/>
              </w:rPr>
            </w:pPr>
            <w:r>
              <w:rPr>
                <w:noProof w:val="0"/>
              </w:rPr>
              <w:t>value = 11 22 … 88</w:t>
            </w:r>
          </w:p>
          <w:p w:rsidR="00614D2D" w:rsidRDefault="00614D2D">
            <w:pPr>
              <w:pStyle w:val="PL"/>
              <w:rPr>
                <w:noProof w:val="0"/>
              </w:rPr>
            </w:pPr>
            <w:r>
              <w:rPr>
                <w:noProof w:val="0"/>
              </w:rPr>
              <w:t xml:space="preserve">valueOffset = 2 </w:t>
            </w:r>
          </w:p>
          <w:p w:rsidR="00614D2D" w:rsidRDefault="00614D2D">
            <w:pPr>
              <w:pStyle w:val="PL"/>
              <w:rPr>
                <w:noProof w:val="0"/>
              </w:rPr>
            </w:pPr>
            <w:r>
              <w:rPr>
                <w:noProof w:val="0"/>
              </w:rPr>
              <w:t>valueLength = 4</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Call copy() method</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the arrays</w:t>
            </w:r>
          </w:p>
          <w:p w:rsidR="00614D2D" w:rsidRDefault="00614D2D">
            <w:pPr>
              <w:pStyle w:val="PL"/>
              <w:rPr>
                <w:noProof w:val="0"/>
              </w:rPr>
            </w:pPr>
            <w:r>
              <w:rPr>
                <w:noProof w:val="0"/>
              </w:rPr>
              <w:t>compareBuffer = 04 08 FF FE … F8 85 06 02 03 … 07 01 04 33 44 55 66</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javacard.framework.Util.arrayCompare()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13</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Clear the handler</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04</w:t>
            </w:r>
          </w:p>
          <w:p w:rsidR="00614D2D" w:rsidRDefault="00614D2D">
            <w:pPr>
              <w:pStyle w:val="PL"/>
              <w:rPr>
                <w:noProof w:val="0"/>
              </w:rPr>
            </w:pPr>
            <w:r>
              <w:rPr>
                <w:noProof w:val="0"/>
              </w:rPr>
              <w:t>value = 00 01 … 7F</w:t>
            </w:r>
          </w:p>
          <w:p w:rsidR="00614D2D" w:rsidRDefault="00614D2D">
            <w:pPr>
              <w:pStyle w:val="PL"/>
              <w:rPr>
                <w:noProof w:val="0"/>
              </w:rPr>
            </w:pPr>
            <w:r>
              <w:rPr>
                <w:noProof w:val="0"/>
              </w:rPr>
              <w:t xml:space="preserve">valueOffset = 0 </w:t>
            </w:r>
          </w:p>
          <w:p w:rsidR="00614D2D" w:rsidRDefault="00614D2D">
            <w:pPr>
              <w:pStyle w:val="PL"/>
              <w:rPr>
                <w:noProof w:val="0"/>
              </w:rPr>
            </w:pPr>
            <w:r>
              <w:rPr>
                <w:noProof w:val="0"/>
              </w:rPr>
              <w:t>valueLength = 80h</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Call copy() method</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the arrays</w:t>
            </w:r>
          </w:p>
          <w:p w:rsidR="00614D2D" w:rsidRDefault="00614D2D">
            <w:pPr>
              <w:pStyle w:val="PL"/>
              <w:rPr>
                <w:noProof w:val="0"/>
              </w:rPr>
            </w:pPr>
            <w:r>
              <w:rPr>
                <w:noProof w:val="0"/>
              </w:rPr>
              <w:t>compareBuffer = 04 81 80 00 01…7F</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javacard.framework.Util.arrayCompare()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pPr>
            <w:r>
              <w:t>14</w:t>
            </w:r>
          </w:p>
        </w:tc>
        <w:tc>
          <w:tcPr>
            <w:tcW w:w="4111" w:type="dxa"/>
            <w:tcBorders>
              <w:top w:val="single" w:sz="4" w:space="0" w:color="auto"/>
              <w:left w:val="single" w:sz="4" w:space="0" w:color="auto"/>
              <w:bottom w:val="nil"/>
              <w:right w:val="single" w:sz="4" w:space="0" w:color="auto"/>
            </w:tcBorders>
            <w:hideMark/>
          </w:tcPr>
          <w:p w:rsidR="00614D2D" w:rsidRDefault="00614D2D">
            <w:pPr>
              <w:keepNext/>
              <w:keepLines/>
            </w:pPr>
            <w:r>
              <w:t>Clear the handler</w:t>
            </w:r>
          </w:p>
        </w:tc>
        <w:tc>
          <w:tcPr>
            <w:tcW w:w="2835" w:type="dxa"/>
            <w:tcBorders>
              <w:top w:val="single" w:sz="4" w:space="0" w:color="auto"/>
              <w:left w:val="single" w:sz="4" w:space="0" w:color="auto"/>
              <w:bottom w:val="nil"/>
              <w:right w:val="single" w:sz="4" w:space="0" w:color="auto"/>
            </w:tcBorders>
          </w:tcPr>
          <w:p w:rsidR="00614D2D" w:rsidRDefault="00614D2D">
            <w:pPr>
              <w:pStyle w:val="CommentText"/>
              <w:keepNext/>
              <w:keepLines/>
            </w:pPr>
          </w:p>
        </w:tc>
        <w:tc>
          <w:tcPr>
            <w:tcW w:w="2410" w:type="dxa"/>
            <w:tcBorders>
              <w:top w:val="single" w:sz="4" w:space="0" w:color="auto"/>
              <w:left w:val="single" w:sz="4" w:space="0" w:color="auto"/>
              <w:bottom w:val="nil"/>
              <w:right w:val="single" w:sz="4" w:space="0" w:color="auto"/>
            </w:tcBorders>
          </w:tcPr>
          <w:p w:rsidR="00614D2D" w:rsidRDefault="00614D2D">
            <w:pPr>
              <w:pStyle w:val="CommentText"/>
              <w:keepNext/>
              <w:keepLines/>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keepNext/>
              <w:keepLines/>
            </w:pPr>
          </w:p>
        </w:tc>
        <w:tc>
          <w:tcPr>
            <w:tcW w:w="4111" w:type="dxa"/>
            <w:tcBorders>
              <w:top w:val="nil"/>
              <w:left w:val="single" w:sz="4" w:space="0" w:color="auto"/>
              <w:bottom w:val="nil"/>
              <w:right w:val="single" w:sz="4" w:space="0" w:color="auto"/>
            </w:tcBorders>
            <w:hideMark/>
          </w:tcPr>
          <w:p w:rsidR="00614D2D" w:rsidRDefault="00614D2D">
            <w:pPr>
              <w:pStyle w:val="TAH"/>
            </w:pPr>
            <w:r>
              <w:t>Successful call</w:t>
            </w:r>
          </w:p>
          <w:p w:rsidR="00614D2D" w:rsidRDefault="00614D2D">
            <w:pPr>
              <w:pStyle w:val="PL"/>
              <w:keepNext/>
              <w:keepLines/>
              <w:rPr>
                <w:noProof w:val="0"/>
              </w:rPr>
            </w:pPr>
            <w:r>
              <w:rPr>
                <w:noProof w:val="0"/>
              </w:rPr>
              <w:t>tag = 04</w:t>
            </w:r>
          </w:p>
          <w:p w:rsidR="00614D2D" w:rsidRDefault="00614D2D">
            <w:pPr>
              <w:pStyle w:val="PL"/>
              <w:keepNext/>
              <w:keepLines/>
              <w:rPr>
                <w:noProof w:val="0"/>
              </w:rPr>
            </w:pPr>
            <w:r>
              <w:rPr>
                <w:noProof w:val="0"/>
              </w:rPr>
              <w:t>value = 00 01 … F9</w:t>
            </w:r>
          </w:p>
          <w:p w:rsidR="00614D2D" w:rsidRDefault="00614D2D">
            <w:pPr>
              <w:pStyle w:val="PL"/>
              <w:keepNext/>
              <w:keepLines/>
              <w:rPr>
                <w:noProof w:val="0"/>
              </w:rPr>
            </w:pPr>
            <w:r>
              <w:rPr>
                <w:noProof w:val="0"/>
              </w:rPr>
              <w:t xml:space="preserve">valueOffset = 0 </w:t>
            </w:r>
          </w:p>
          <w:p w:rsidR="00614D2D" w:rsidRDefault="00614D2D">
            <w:pPr>
              <w:pStyle w:val="PL"/>
              <w:keepNext/>
              <w:keepLines/>
              <w:rPr>
                <w:noProof w:val="0"/>
              </w:rPr>
            </w:pPr>
            <w:r>
              <w:rPr>
                <w:noProof w:val="0"/>
              </w:rPr>
              <w:t>valueLength = 250</w:t>
            </w:r>
          </w:p>
        </w:tc>
        <w:tc>
          <w:tcPr>
            <w:tcW w:w="2835" w:type="dxa"/>
            <w:tcBorders>
              <w:top w:val="nil"/>
              <w:left w:val="single" w:sz="4" w:space="0" w:color="auto"/>
              <w:bottom w:val="nil"/>
              <w:right w:val="single" w:sz="4" w:space="0" w:color="auto"/>
            </w:tcBorders>
          </w:tcPr>
          <w:p w:rsidR="00614D2D" w:rsidRDefault="00614D2D">
            <w:pPr>
              <w:pStyle w:val="CommentText"/>
              <w:keepNext/>
              <w:keepLines/>
            </w:pPr>
          </w:p>
        </w:tc>
        <w:tc>
          <w:tcPr>
            <w:tcW w:w="2410" w:type="dxa"/>
            <w:tcBorders>
              <w:top w:val="nil"/>
              <w:left w:val="single" w:sz="4" w:space="0" w:color="auto"/>
              <w:bottom w:val="nil"/>
              <w:right w:val="single" w:sz="4" w:space="0" w:color="auto"/>
            </w:tcBorders>
          </w:tcPr>
          <w:p w:rsidR="00614D2D" w:rsidRDefault="00614D2D">
            <w:pPr>
              <w:pStyle w:val="CommentText"/>
              <w:keepNext/>
              <w:keepLines/>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keepNext/>
              <w:keepLines/>
            </w:pPr>
          </w:p>
        </w:tc>
        <w:tc>
          <w:tcPr>
            <w:tcW w:w="4111" w:type="dxa"/>
            <w:tcBorders>
              <w:top w:val="nil"/>
              <w:left w:val="single" w:sz="4" w:space="0" w:color="auto"/>
              <w:bottom w:val="nil"/>
              <w:right w:val="single" w:sz="4" w:space="0" w:color="auto"/>
            </w:tcBorders>
            <w:hideMark/>
          </w:tcPr>
          <w:p w:rsidR="00614D2D" w:rsidRDefault="00614D2D">
            <w:pPr>
              <w:keepNext/>
              <w:keepLines/>
            </w:pPr>
            <w:r>
              <w:t>Call getLength() method</w:t>
            </w:r>
          </w:p>
        </w:tc>
        <w:tc>
          <w:tcPr>
            <w:tcW w:w="2835" w:type="dxa"/>
            <w:tcBorders>
              <w:top w:val="nil"/>
              <w:left w:val="single" w:sz="4" w:space="0" w:color="auto"/>
              <w:bottom w:val="nil"/>
              <w:right w:val="single" w:sz="4" w:space="0" w:color="auto"/>
            </w:tcBorders>
            <w:hideMark/>
          </w:tcPr>
          <w:p w:rsidR="00614D2D" w:rsidRDefault="00614D2D">
            <w:pPr>
              <w:pStyle w:val="TAL"/>
            </w:pPr>
            <w:r>
              <w:t>result = 253</w:t>
            </w:r>
          </w:p>
        </w:tc>
        <w:tc>
          <w:tcPr>
            <w:tcW w:w="2410" w:type="dxa"/>
            <w:tcBorders>
              <w:top w:val="nil"/>
              <w:left w:val="single" w:sz="4" w:space="0" w:color="auto"/>
              <w:bottom w:val="nil"/>
              <w:right w:val="single" w:sz="4" w:space="0" w:color="auto"/>
            </w:tcBorders>
          </w:tcPr>
          <w:p w:rsidR="00614D2D" w:rsidRDefault="00614D2D">
            <w:pPr>
              <w:pStyle w:val="CommentText"/>
              <w:keepNext/>
              <w:keepLines/>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keepNext/>
              <w:keepLines/>
            </w:pPr>
          </w:p>
        </w:tc>
        <w:tc>
          <w:tcPr>
            <w:tcW w:w="4111" w:type="dxa"/>
            <w:tcBorders>
              <w:top w:val="nil"/>
              <w:left w:val="single" w:sz="4" w:space="0" w:color="auto"/>
              <w:bottom w:val="nil"/>
              <w:right w:val="single" w:sz="4" w:space="0" w:color="auto"/>
            </w:tcBorders>
            <w:hideMark/>
          </w:tcPr>
          <w:p w:rsidR="00614D2D" w:rsidRDefault="00614D2D">
            <w:pPr>
              <w:pStyle w:val="TAH"/>
            </w:pPr>
            <w:r>
              <w:t>Call copy() method</w:t>
            </w:r>
          </w:p>
        </w:tc>
        <w:tc>
          <w:tcPr>
            <w:tcW w:w="2835" w:type="dxa"/>
            <w:tcBorders>
              <w:top w:val="nil"/>
              <w:left w:val="single" w:sz="4" w:space="0" w:color="auto"/>
              <w:bottom w:val="nil"/>
              <w:right w:val="single" w:sz="4" w:space="0" w:color="auto"/>
            </w:tcBorders>
          </w:tcPr>
          <w:p w:rsidR="00614D2D" w:rsidRDefault="00614D2D">
            <w:pPr>
              <w:pStyle w:val="CommentText"/>
              <w:keepNext/>
              <w:keepLines/>
            </w:pPr>
          </w:p>
        </w:tc>
        <w:tc>
          <w:tcPr>
            <w:tcW w:w="2410" w:type="dxa"/>
            <w:tcBorders>
              <w:top w:val="nil"/>
              <w:left w:val="single" w:sz="4" w:space="0" w:color="auto"/>
              <w:bottom w:val="nil"/>
              <w:right w:val="single" w:sz="4" w:space="0" w:color="auto"/>
            </w:tcBorders>
          </w:tcPr>
          <w:p w:rsidR="00614D2D" w:rsidRDefault="00614D2D">
            <w:pPr>
              <w:pStyle w:val="CommentText"/>
              <w:keepNext/>
              <w:keepLines/>
            </w:pPr>
          </w:p>
        </w:tc>
      </w:tr>
      <w:tr w:rsidR="00614D2D" w:rsidTr="00614D2D">
        <w:trPr>
          <w:jc w:val="center"/>
        </w:trPr>
        <w:tc>
          <w:tcPr>
            <w:tcW w:w="425" w:type="dxa"/>
            <w:tcBorders>
              <w:top w:val="nil"/>
              <w:left w:val="single" w:sz="4" w:space="0" w:color="auto"/>
              <w:bottom w:val="single" w:sz="4" w:space="0" w:color="auto"/>
              <w:right w:val="single" w:sz="4" w:space="0" w:color="auto"/>
            </w:tcBorders>
          </w:tcPr>
          <w:p w:rsidR="00614D2D" w:rsidRDefault="00614D2D">
            <w:pPr>
              <w:keepNext/>
              <w:keepLines/>
            </w:pPr>
          </w:p>
        </w:tc>
        <w:tc>
          <w:tcPr>
            <w:tcW w:w="4111" w:type="dxa"/>
            <w:tcBorders>
              <w:top w:val="nil"/>
              <w:left w:val="single" w:sz="4" w:space="0" w:color="auto"/>
              <w:bottom w:val="single" w:sz="4" w:space="0" w:color="auto"/>
              <w:right w:val="single" w:sz="4" w:space="0" w:color="auto"/>
            </w:tcBorders>
            <w:hideMark/>
          </w:tcPr>
          <w:p w:rsidR="00614D2D" w:rsidRDefault="00614D2D">
            <w:pPr>
              <w:pStyle w:val="TAH"/>
            </w:pPr>
            <w:r>
              <w:t>Compare handler</w:t>
            </w:r>
          </w:p>
          <w:p w:rsidR="00614D2D" w:rsidRDefault="00614D2D">
            <w:pPr>
              <w:pStyle w:val="PL"/>
              <w:keepNext/>
              <w:keepLines/>
              <w:rPr>
                <w:noProof w:val="0"/>
              </w:rPr>
            </w:pPr>
            <w:r>
              <w:rPr>
                <w:noProof w:val="0"/>
              </w:rPr>
              <w:t>compareBuffer = 04 81 FA 00 01…F9</w:t>
            </w:r>
          </w:p>
        </w:tc>
        <w:tc>
          <w:tcPr>
            <w:tcW w:w="2835" w:type="dxa"/>
            <w:tcBorders>
              <w:top w:val="nil"/>
              <w:left w:val="single" w:sz="4" w:space="0" w:color="auto"/>
              <w:bottom w:val="single" w:sz="4" w:space="0" w:color="auto"/>
              <w:right w:val="single" w:sz="4" w:space="0" w:color="auto"/>
            </w:tcBorders>
            <w:hideMark/>
          </w:tcPr>
          <w:p w:rsidR="00614D2D" w:rsidRDefault="00614D2D">
            <w:pPr>
              <w:pStyle w:val="TAL"/>
            </w:pPr>
            <w:r>
              <w:t>Result of javacard.framework.Util.arrayCompare() is 00h</w:t>
            </w:r>
          </w:p>
        </w:tc>
        <w:tc>
          <w:tcPr>
            <w:tcW w:w="2410" w:type="dxa"/>
            <w:tcBorders>
              <w:top w:val="nil"/>
              <w:left w:val="single" w:sz="4" w:space="0" w:color="auto"/>
              <w:bottom w:val="single" w:sz="4" w:space="0" w:color="auto"/>
              <w:right w:val="single" w:sz="4" w:space="0" w:color="auto"/>
            </w:tcBorders>
          </w:tcPr>
          <w:p w:rsidR="00614D2D" w:rsidRDefault="00614D2D">
            <w:pPr>
              <w:pStyle w:val="CommentText"/>
              <w:keepNext/>
              <w:keepLines/>
            </w:pPr>
          </w:p>
        </w:tc>
      </w:tr>
    </w:tbl>
    <w:p w:rsidR="00614D2D" w:rsidRDefault="00614D2D" w:rsidP="00614D2D"/>
    <w:p w:rsidR="00614D2D" w:rsidRDefault="00614D2D" w:rsidP="00614D2D">
      <w:pPr>
        <w:pStyle w:val="H6"/>
        <w:keepNext w:val="0"/>
        <w:keepLines w:val="0"/>
      </w:pPr>
      <w:r>
        <w:t>6.2.7.21.4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140"/>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10, 11, 12, 13, 14</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Proactive Handler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C3</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r>
    </w:tbl>
    <w:p w:rsidR="00614D2D" w:rsidRDefault="00614D2D" w:rsidP="00614D2D"/>
    <w:p w:rsidR="00614D2D" w:rsidRDefault="00614D2D" w:rsidP="00614D2D">
      <w:pPr>
        <w:pStyle w:val="Heading4"/>
        <w:keepNext w:val="0"/>
        <w:keepLines w:val="0"/>
      </w:pPr>
      <w:bookmarkStart w:id="393" w:name="_Toc51826773"/>
      <w:bookmarkStart w:id="394" w:name="_Toc117070454"/>
      <w:bookmarkStart w:id="395" w:name="_Toc51828216"/>
      <w:r>
        <w:t>6.2.7.22</w:t>
      </w:r>
      <w:r>
        <w:tab/>
        <w:t>Method appendTLV(byte tag, byte value1, byte[] value2, short value2offset, short value2length)</w:t>
      </w:r>
      <w:bookmarkEnd w:id="393"/>
      <w:bookmarkEnd w:id="394"/>
      <w:bookmarkEnd w:id="395"/>
    </w:p>
    <w:p w:rsidR="00614D2D" w:rsidRDefault="00614D2D" w:rsidP="00614D2D">
      <w:r>
        <w:t>Test Area Reference: API_2_PAH_APTLBB_BSS</w:t>
      </w:r>
    </w:p>
    <w:p w:rsidR="00614D2D" w:rsidRDefault="00614D2D" w:rsidP="00614D2D">
      <w:pPr>
        <w:pStyle w:val="H6"/>
        <w:keepNext w:val="0"/>
        <w:keepLines w:val="0"/>
      </w:pPr>
      <w:r>
        <w:t>6.2.7.22.1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lang w:val="sv-SE"/>
        </w:rPr>
      </w:pPr>
      <w:r>
        <w:rPr>
          <w:noProof w:val="0"/>
          <w:lang w:val="sv-SE"/>
        </w:rPr>
        <w:t>void appendTLV(byte tag,</w:t>
      </w:r>
    </w:p>
    <w:p w:rsidR="00614D2D" w:rsidRDefault="00614D2D" w:rsidP="00614D2D">
      <w:pPr>
        <w:pStyle w:val="PL"/>
        <w:rPr>
          <w:noProof w:val="0"/>
          <w:lang w:val="sv-SE"/>
        </w:rPr>
      </w:pPr>
      <w:r>
        <w:rPr>
          <w:noProof w:val="0"/>
          <w:lang w:val="sv-SE"/>
        </w:rPr>
        <w:t xml:space="preserve">               byte value1</w:t>
      </w:r>
    </w:p>
    <w:p w:rsidR="00614D2D" w:rsidRDefault="00614D2D" w:rsidP="00614D2D">
      <w:pPr>
        <w:pStyle w:val="PL"/>
        <w:rPr>
          <w:noProof w:val="0"/>
        </w:rPr>
      </w:pPr>
      <w:r>
        <w:rPr>
          <w:noProof w:val="0"/>
          <w:lang w:val="sv-SE"/>
        </w:rPr>
        <w:t xml:space="preserve">               </w:t>
      </w:r>
      <w:r>
        <w:rPr>
          <w:noProof w:val="0"/>
        </w:rPr>
        <w:t>byte[] value2,</w:t>
      </w:r>
    </w:p>
    <w:p w:rsidR="00614D2D" w:rsidRDefault="00614D2D" w:rsidP="00614D2D">
      <w:pPr>
        <w:pStyle w:val="PL"/>
        <w:rPr>
          <w:noProof w:val="0"/>
        </w:rPr>
      </w:pPr>
      <w:r>
        <w:rPr>
          <w:noProof w:val="0"/>
        </w:rPr>
        <w:t xml:space="preserve">               short value2offset,</w:t>
      </w:r>
    </w:p>
    <w:p w:rsidR="00614D2D" w:rsidRDefault="00614D2D" w:rsidP="00614D2D">
      <w:pPr>
        <w:pStyle w:val="PL"/>
        <w:rPr>
          <w:noProof w:val="0"/>
        </w:rPr>
      </w:pPr>
      <w:r>
        <w:rPr>
          <w:noProof w:val="0"/>
        </w:rPr>
        <w:t xml:space="preserve">               short value2length)</w:t>
      </w:r>
    </w:p>
    <w:p w:rsidR="00614D2D" w:rsidRDefault="00614D2D" w:rsidP="00614D2D">
      <w:pPr>
        <w:pStyle w:val="PL"/>
        <w:rPr>
          <w:noProof w:val="0"/>
          <w:snapToGrid w:val="0"/>
        </w:rPr>
      </w:pPr>
      <w:r>
        <w:rPr>
          <w:noProof w:val="0"/>
          <w:snapToGrid w:val="0"/>
        </w:rPr>
        <w:t xml:space="preserve">        throws java.lang.NullPointerException,</w:t>
      </w:r>
    </w:p>
    <w:p w:rsidR="00614D2D" w:rsidRDefault="00614D2D" w:rsidP="00614D2D">
      <w:pPr>
        <w:pStyle w:val="PL"/>
        <w:rPr>
          <w:noProof w:val="0"/>
          <w:snapToGrid w:val="0"/>
        </w:rPr>
      </w:pPr>
      <w:r>
        <w:rPr>
          <w:noProof w:val="0"/>
        </w:rPr>
        <w:t xml:space="preserve">              </w:t>
      </w:r>
      <w:r>
        <w:rPr>
          <w:noProof w:val="0"/>
          <w:snapToGrid w:val="0"/>
        </w:rPr>
        <w:t xml:space="preserve"> java.lang.ArrayIndexOutOfBoundsException,</w:t>
      </w:r>
    </w:p>
    <w:p w:rsidR="00614D2D" w:rsidRDefault="00614D2D" w:rsidP="00614D2D">
      <w:pPr>
        <w:pStyle w:val="PL"/>
        <w:rPr>
          <w:noProof w:val="0"/>
          <w:snapToGrid w:val="0"/>
        </w:rPr>
      </w:pPr>
      <w:r>
        <w:rPr>
          <w:noProof w:val="0"/>
        </w:rPr>
        <w:t xml:space="preserve">              </w:t>
      </w:r>
      <w:r>
        <w:rPr>
          <w:noProof w:val="0"/>
          <w:snapToGrid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6.2.7.22.1.1</w:t>
      </w:r>
      <w:r>
        <w:tab/>
        <w:t>Normal execution</w:t>
      </w:r>
    </w:p>
    <w:p w:rsidR="00614D2D" w:rsidRDefault="00614D2D" w:rsidP="00614D2D">
      <w:pPr>
        <w:pStyle w:val="ListBullet"/>
        <w:numPr>
          <w:ilvl w:val="0"/>
          <w:numId w:val="2"/>
        </w:numPr>
        <w:ind w:left="568" w:hanging="284"/>
      </w:pPr>
      <w:r>
        <w:t xml:space="preserve">CRRN1: Appends a TLV element to the current TLV list (1 byte and a byte-array element). </w:t>
      </w:r>
    </w:p>
    <w:p w:rsidR="00614D2D" w:rsidRDefault="00614D2D" w:rsidP="00614D2D">
      <w:pPr>
        <w:pStyle w:val="ListBullet"/>
        <w:numPr>
          <w:ilvl w:val="0"/>
          <w:numId w:val="2"/>
        </w:numPr>
        <w:ind w:left="568" w:hanging="284"/>
      </w:pPr>
      <w:r>
        <w:t>CRRN2: A successful append does not modify the TLV selected.</w:t>
      </w:r>
    </w:p>
    <w:p w:rsidR="00614D2D" w:rsidRDefault="00614D2D" w:rsidP="00614D2D">
      <w:pPr>
        <w:pStyle w:val="H6"/>
        <w:keepNext w:val="0"/>
        <w:keepLines w:val="0"/>
      </w:pPr>
      <w:r>
        <w:t>6.2.7.22.1.2</w:t>
      </w:r>
      <w:r>
        <w:tab/>
        <w:t>Parameters error</w:t>
      </w:r>
    </w:p>
    <w:p w:rsidR="00614D2D" w:rsidRDefault="00614D2D" w:rsidP="00614D2D">
      <w:pPr>
        <w:pStyle w:val="ListBullet"/>
        <w:numPr>
          <w:ilvl w:val="0"/>
          <w:numId w:val="2"/>
        </w:numPr>
        <w:ind w:left="568" w:hanging="284"/>
      </w:pPr>
      <w:r>
        <w:t>CRRP1: if value2 is null, a java.lang.NullPointerException is thrown.</w:t>
      </w:r>
    </w:p>
    <w:p w:rsidR="00614D2D" w:rsidRDefault="00614D2D" w:rsidP="00614D2D">
      <w:pPr>
        <w:pStyle w:val="ListBullet"/>
        <w:numPr>
          <w:ilvl w:val="0"/>
          <w:numId w:val="2"/>
        </w:numPr>
        <w:ind w:left="568" w:hanging="284"/>
      </w:pPr>
      <w:r>
        <w:t>CRRP2: if value2offset or value2length or both would cause access outside the array bounds, or if length is negative, a java.lang.ArrayIndexOutOfBoundsException is thrown.</w:t>
      </w:r>
    </w:p>
    <w:p w:rsidR="00614D2D" w:rsidRDefault="00614D2D" w:rsidP="00614D2D">
      <w:pPr>
        <w:pStyle w:val="H6"/>
        <w:keepNext w:val="0"/>
        <w:keepLines w:val="0"/>
      </w:pPr>
      <w:r>
        <w:t>6.2.7.22.1.3</w:t>
      </w:r>
      <w:r>
        <w:tab/>
        <w:t>Context errors</w:t>
      </w:r>
    </w:p>
    <w:p w:rsidR="00614D2D" w:rsidRDefault="00614D2D" w:rsidP="00614D2D">
      <w:pPr>
        <w:pStyle w:val="ListBullet"/>
        <w:numPr>
          <w:ilvl w:val="0"/>
          <w:numId w:val="2"/>
        </w:numPr>
        <w:ind w:left="568" w:hanging="284"/>
      </w:pPr>
      <w:r>
        <w:t>CRRC1: if the EditHandler buffer is too small to append the requested data, a ToolkitException is thrown with reason code HANDLER_OVERFLOW.</w:t>
      </w:r>
    </w:p>
    <w:p w:rsidR="00614D2D" w:rsidRDefault="00614D2D" w:rsidP="00614D2D">
      <w:pPr>
        <w:pStyle w:val="ListBullet"/>
        <w:numPr>
          <w:ilvl w:val="0"/>
          <w:numId w:val="2"/>
        </w:numPr>
        <w:ind w:left="568" w:hanging="284"/>
      </w:pPr>
      <w:r>
        <w:t>CRRC2: if the EditHandler buffer is busy, a ToolkitException is thrown with reason code HANDLER_NOT_AVAILABLE.</w:t>
      </w:r>
    </w:p>
    <w:p w:rsidR="00614D2D" w:rsidRDefault="00614D2D" w:rsidP="00614D2D">
      <w:pPr>
        <w:pStyle w:val="ListBullet"/>
        <w:numPr>
          <w:ilvl w:val="0"/>
          <w:numId w:val="2"/>
        </w:numPr>
        <w:ind w:left="568" w:hanging="284"/>
      </w:pPr>
      <w:r>
        <w:t>CRRC3: if valuelength is greater than 255, a ToolkitException is thrown with reason code BAD_INPUT_PARAMETER.</w:t>
      </w:r>
    </w:p>
    <w:p w:rsidR="00614D2D" w:rsidRDefault="00614D2D" w:rsidP="00614D2D">
      <w:pPr>
        <w:pStyle w:val="H6"/>
        <w:keepNext w:val="0"/>
        <w:keepLines w:val="0"/>
      </w:pPr>
      <w:r>
        <w:t>6.2.7.22.2</w:t>
      </w:r>
      <w:r>
        <w:tab/>
        <w:t>Test suite files</w:t>
      </w:r>
    </w:p>
    <w:p w:rsidR="00614D2D" w:rsidRDefault="00614D2D" w:rsidP="00614D2D">
      <w:pPr>
        <w:pStyle w:val="B1"/>
        <w:tabs>
          <w:tab w:val="left" w:pos="2268"/>
        </w:tabs>
      </w:pPr>
      <w:r>
        <w:t>Test Script:</w:t>
      </w:r>
      <w:r w:rsidR="00A1704F">
        <w:tab/>
      </w:r>
      <w:r>
        <w:t>API_2_PAH_APTLBB_BSS_1.scr</w:t>
      </w:r>
    </w:p>
    <w:p w:rsidR="00614D2D" w:rsidRDefault="00614D2D" w:rsidP="00614D2D">
      <w:pPr>
        <w:pStyle w:val="B1"/>
        <w:tabs>
          <w:tab w:val="left" w:pos="2268"/>
        </w:tabs>
      </w:pPr>
      <w:r>
        <w:t>Test Applet:</w:t>
      </w:r>
      <w:r w:rsidR="00A1704F">
        <w:tab/>
      </w:r>
      <w:r>
        <w:t>API_2_PAH_APTLBB_BSS_1.java</w:t>
      </w:r>
    </w:p>
    <w:p w:rsidR="00614D2D" w:rsidRDefault="00614D2D" w:rsidP="00614D2D">
      <w:pPr>
        <w:pStyle w:val="B1"/>
        <w:tabs>
          <w:tab w:val="left" w:pos="2268"/>
        </w:tabs>
      </w:pPr>
      <w:r>
        <w:t>Load Script:</w:t>
      </w:r>
      <w:r w:rsidR="00A1704F">
        <w:tab/>
      </w:r>
      <w:r>
        <w:t xml:space="preserve">API_2_PAH_APTLBB_BSS_1.ldr </w:t>
      </w:r>
    </w:p>
    <w:p w:rsidR="00614D2D" w:rsidRDefault="00614D2D" w:rsidP="00614D2D">
      <w:pPr>
        <w:pStyle w:val="B1"/>
        <w:tabs>
          <w:tab w:val="left" w:pos="2268"/>
        </w:tabs>
      </w:pPr>
      <w:r>
        <w:t>Cleanup Script:</w:t>
      </w:r>
      <w:r w:rsidR="00A1704F">
        <w:tab/>
      </w:r>
      <w:r>
        <w:t>API_2_PAH_APTLBB_BSS_1.clr</w:t>
      </w:r>
    </w:p>
    <w:p w:rsidR="00614D2D" w:rsidRDefault="00614D2D" w:rsidP="00614D2D">
      <w:pPr>
        <w:pStyle w:val="B1"/>
        <w:tabs>
          <w:tab w:val="left" w:pos="2268"/>
        </w:tabs>
      </w:pPr>
      <w:r>
        <w:t>Parameter File:</w:t>
      </w:r>
      <w:r w:rsidR="00A1704F">
        <w:tab/>
      </w:r>
      <w:r>
        <w:t>API_2_PAH_APTLBB_BSS_1.par</w:t>
      </w:r>
    </w:p>
    <w:p w:rsidR="00614D2D" w:rsidRDefault="00614D2D" w:rsidP="00614D2D">
      <w:pPr>
        <w:pStyle w:val="H6"/>
        <w:keepNext w:val="0"/>
        <w:keepLines w:val="0"/>
      </w:pPr>
      <w:r>
        <w:t>6.2.7.22.3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Null value2</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NullPointerException is thrown</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value2Offset &gt; value2.length</w:t>
            </w:r>
          </w:p>
          <w:p w:rsidR="00614D2D" w:rsidRDefault="00614D2D">
            <w:pPr>
              <w:pStyle w:val="PL"/>
              <w:rPr>
                <w:noProof w:val="0"/>
              </w:rPr>
            </w:pPr>
            <w:r>
              <w:rPr>
                <w:noProof w:val="0"/>
              </w:rPr>
              <w:t>value2.length = 5</w:t>
            </w:r>
          </w:p>
          <w:p w:rsidR="00614D2D" w:rsidRDefault="00614D2D">
            <w:pPr>
              <w:pStyle w:val="PL"/>
              <w:rPr>
                <w:noProof w:val="0"/>
              </w:rPr>
            </w:pPr>
            <w:r>
              <w:rPr>
                <w:noProof w:val="0"/>
              </w:rPr>
              <w:t>value2Offset = 6</w:t>
            </w:r>
          </w:p>
          <w:p w:rsidR="00614D2D" w:rsidRDefault="00614D2D">
            <w:pPr>
              <w:pStyle w:val="PL"/>
              <w:rPr>
                <w:noProof w:val="0"/>
              </w:rPr>
            </w:pPr>
            <w:r>
              <w:rPr>
                <w:noProof w:val="0"/>
              </w:rPr>
              <w:t>value2Length = 0</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r>
              <w:t>3</w:t>
            </w:r>
          </w:p>
          <w:p w:rsidR="00614D2D" w:rsidRDefault="00614D2D">
            <w:pPr>
              <w:pStyle w:val="TAC"/>
              <w:keepNext w:val="0"/>
              <w:keepLines w:val="0"/>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value2Offset &lt; 0</w:t>
            </w:r>
          </w:p>
          <w:p w:rsidR="00614D2D" w:rsidRDefault="00614D2D">
            <w:pPr>
              <w:pStyle w:val="PL"/>
              <w:rPr>
                <w:noProof w:val="0"/>
              </w:rPr>
            </w:pPr>
            <w:r>
              <w:rPr>
                <w:noProof w:val="0"/>
              </w:rPr>
              <w:t>value2.length = 5</w:t>
            </w:r>
          </w:p>
          <w:p w:rsidR="00614D2D" w:rsidRDefault="00614D2D">
            <w:pPr>
              <w:pStyle w:val="PL"/>
              <w:rPr>
                <w:noProof w:val="0"/>
              </w:rPr>
            </w:pPr>
            <w:r>
              <w:rPr>
                <w:noProof w:val="0"/>
              </w:rPr>
              <w:t>value2Offset = -1</w:t>
            </w:r>
          </w:p>
          <w:p w:rsidR="00614D2D" w:rsidRDefault="00614D2D">
            <w:pPr>
              <w:pStyle w:val="PL"/>
              <w:rPr>
                <w:noProof w:val="0"/>
              </w:rPr>
            </w:pPr>
            <w:r>
              <w:rPr>
                <w:noProof w:val="0"/>
              </w:rPr>
              <w:t>value2Length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value2Length &gt; value2.length</w:t>
            </w:r>
          </w:p>
          <w:p w:rsidR="00614D2D" w:rsidRDefault="00614D2D">
            <w:pPr>
              <w:pStyle w:val="PL"/>
              <w:rPr>
                <w:noProof w:val="0"/>
              </w:rPr>
            </w:pPr>
            <w:r>
              <w:rPr>
                <w:noProof w:val="0"/>
              </w:rPr>
              <w:t>value2.length = 5</w:t>
            </w:r>
          </w:p>
          <w:p w:rsidR="00614D2D" w:rsidRDefault="00614D2D">
            <w:pPr>
              <w:pStyle w:val="PL"/>
              <w:rPr>
                <w:noProof w:val="0"/>
              </w:rPr>
            </w:pPr>
            <w:r>
              <w:rPr>
                <w:noProof w:val="0"/>
              </w:rPr>
              <w:t>value2Offset = 0</w:t>
            </w:r>
          </w:p>
          <w:p w:rsidR="00614D2D" w:rsidRDefault="00614D2D">
            <w:pPr>
              <w:pStyle w:val="PL"/>
              <w:rPr>
                <w:noProof w:val="0"/>
              </w:rPr>
            </w:pPr>
            <w:r>
              <w:rPr>
                <w:noProof w:val="0"/>
              </w:rPr>
              <w:t>value2Length = 6</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value2Offset + value2Length &gt; value2.length</w:t>
            </w:r>
          </w:p>
          <w:p w:rsidR="00614D2D" w:rsidRDefault="00614D2D">
            <w:pPr>
              <w:pStyle w:val="PL"/>
              <w:rPr>
                <w:noProof w:val="0"/>
              </w:rPr>
            </w:pPr>
            <w:r>
              <w:rPr>
                <w:noProof w:val="0"/>
              </w:rPr>
              <w:t>value2.length = 5</w:t>
            </w:r>
          </w:p>
          <w:p w:rsidR="00614D2D" w:rsidRDefault="00614D2D">
            <w:pPr>
              <w:pStyle w:val="PL"/>
              <w:rPr>
                <w:noProof w:val="0"/>
              </w:rPr>
            </w:pPr>
            <w:r>
              <w:rPr>
                <w:noProof w:val="0"/>
              </w:rPr>
              <w:t>value2Offset = 3</w:t>
            </w:r>
          </w:p>
          <w:p w:rsidR="00614D2D" w:rsidRDefault="00614D2D">
            <w:pPr>
              <w:pStyle w:val="PL"/>
              <w:rPr>
                <w:noProof w:val="0"/>
              </w:rPr>
            </w:pPr>
            <w:r>
              <w:rPr>
                <w:noProof w:val="0"/>
              </w:rPr>
              <w:t>value2Length = 3</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value2Length &lt; 0</w:t>
            </w:r>
          </w:p>
          <w:p w:rsidR="00614D2D" w:rsidRDefault="00614D2D">
            <w:pPr>
              <w:pStyle w:val="PL"/>
              <w:rPr>
                <w:noProof w:val="0"/>
              </w:rPr>
            </w:pPr>
            <w:r>
              <w:rPr>
                <w:noProof w:val="0"/>
              </w:rPr>
              <w:t>value2.length = 5</w:t>
            </w:r>
          </w:p>
          <w:p w:rsidR="00614D2D" w:rsidRDefault="00614D2D">
            <w:pPr>
              <w:pStyle w:val="PL"/>
              <w:rPr>
                <w:noProof w:val="0"/>
              </w:rPr>
            </w:pPr>
            <w:r>
              <w:rPr>
                <w:noProof w:val="0"/>
              </w:rPr>
              <w:t>value2Offset = 0</w:t>
            </w:r>
          </w:p>
          <w:p w:rsidR="00614D2D" w:rsidRDefault="00614D2D">
            <w:pPr>
              <w:pStyle w:val="PL"/>
              <w:rPr>
                <w:noProof w:val="0"/>
              </w:rPr>
            </w:pPr>
            <w:r>
              <w:rPr>
                <w:noProof w:val="0"/>
              </w:rPr>
              <w:t>value2Length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Handler overflow</w:t>
            </w:r>
          </w:p>
          <w:p w:rsidR="00614D2D" w:rsidRDefault="00614D2D">
            <w:pPr>
              <w:pStyle w:val="PL"/>
              <w:rPr>
                <w:noProof w:val="0"/>
              </w:rPr>
            </w:pPr>
            <w:r>
              <w:rPr>
                <w:noProof w:val="0"/>
              </w:rPr>
              <w:t>value2.length = 254</w:t>
            </w:r>
          </w:p>
          <w:p w:rsidR="00614D2D" w:rsidRDefault="00614D2D">
            <w:pPr>
              <w:pStyle w:val="PL"/>
              <w:rPr>
                <w:noProof w:val="0"/>
              </w:rPr>
            </w:pPr>
            <w:r>
              <w:rPr>
                <w:noProof w:val="0"/>
              </w:rPr>
              <w:t>value2Offset = 0</w:t>
            </w:r>
          </w:p>
          <w:p w:rsidR="00614D2D" w:rsidRDefault="00614D2D">
            <w:pPr>
              <w:pStyle w:val="PL"/>
              <w:rPr>
                <w:noProof w:val="0"/>
              </w:rPr>
            </w:pPr>
            <w:r>
              <w:rPr>
                <w:noProof w:val="0"/>
              </w:rPr>
              <w:t>value2Length = 254</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ToolkitException.HANDLER_OVERFLOW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Bad parameter</w:t>
            </w:r>
          </w:p>
          <w:p w:rsidR="00614D2D" w:rsidRDefault="00614D2D">
            <w:pPr>
              <w:pStyle w:val="PL"/>
              <w:rPr>
                <w:noProof w:val="0"/>
              </w:rPr>
            </w:pPr>
            <w:r>
              <w:rPr>
                <w:noProof w:val="0"/>
              </w:rPr>
              <w:t>value2.length = 256</w:t>
            </w:r>
          </w:p>
          <w:p w:rsidR="00614D2D" w:rsidRDefault="00614D2D">
            <w:pPr>
              <w:pStyle w:val="PL"/>
              <w:rPr>
                <w:noProof w:val="0"/>
              </w:rPr>
            </w:pPr>
            <w:r>
              <w:rPr>
                <w:noProof w:val="0"/>
              </w:rPr>
              <w:t>value2Offset = 0</w:t>
            </w:r>
          </w:p>
          <w:p w:rsidR="00614D2D" w:rsidRDefault="00614D2D">
            <w:pPr>
              <w:pStyle w:val="PL"/>
              <w:rPr>
                <w:noProof w:val="0"/>
              </w:rPr>
            </w:pPr>
            <w:r>
              <w:rPr>
                <w:noProof w:val="0"/>
              </w:rPr>
              <w:t>value2Length = 256</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ToolkitException.BAD_INPUT_PARAMETER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9</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Initialise handler</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Select Command Details TLV</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04</w:t>
            </w:r>
          </w:p>
          <w:p w:rsidR="00614D2D" w:rsidRDefault="00614D2D">
            <w:pPr>
              <w:pStyle w:val="PL"/>
              <w:rPr>
                <w:noProof w:val="0"/>
              </w:rPr>
            </w:pPr>
            <w:r>
              <w:rPr>
                <w:noProof w:val="0"/>
              </w:rPr>
              <w:t>value1 = 05</w:t>
            </w:r>
          </w:p>
          <w:p w:rsidR="00614D2D" w:rsidRDefault="00614D2D">
            <w:pPr>
              <w:pStyle w:val="PL"/>
              <w:rPr>
                <w:noProof w:val="0"/>
              </w:rPr>
            </w:pPr>
            <w:r>
              <w:rPr>
                <w:noProof w:val="0"/>
              </w:rPr>
              <w:t>value2 = FF FE … F8</w:t>
            </w:r>
          </w:p>
          <w:p w:rsidR="00614D2D" w:rsidRDefault="00614D2D">
            <w:pPr>
              <w:pStyle w:val="PL"/>
              <w:rPr>
                <w:noProof w:val="0"/>
              </w:rPr>
            </w:pPr>
            <w:r>
              <w:rPr>
                <w:noProof w:val="0"/>
              </w:rPr>
              <w:t xml:space="preserve">value2Offset = 0 </w:t>
            </w:r>
          </w:p>
          <w:p w:rsidR="00614D2D" w:rsidRDefault="00614D2D">
            <w:pPr>
              <w:pStyle w:val="PL"/>
              <w:rPr>
                <w:noProof w:val="0"/>
              </w:rPr>
            </w:pPr>
            <w:r>
              <w:rPr>
                <w:noProof w:val="0"/>
              </w:rPr>
              <w:t>value2Length = 8</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Verify Current TLV: Call getValueLength()</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03h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10</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Clear the handler</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04</w:t>
            </w:r>
          </w:p>
          <w:p w:rsidR="00614D2D" w:rsidRDefault="00614D2D">
            <w:pPr>
              <w:pStyle w:val="PL"/>
              <w:rPr>
                <w:noProof w:val="0"/>
              </w:rPr>
            </w:pPr>
            <w:r>
              <w:rPr>
                <w:noProof w:val="0"/>
              </w:rPr>
              <w:t>value1 = 05</w:t>
            </w:r>
          </w:p>
          <w:p w:rsidR="00614D2D" w:rsidRDefault="00614D2D">
            <w:pPr>
              <w:pStyle w:val="PL"/>
              <w:rPr>
                <w:noProof w:val="0"/>
              </w:rPr>
            </w:pPr>
            <w:r>
              <w:rPr>
                <w:noProof w:val="0"/>
              </w:rPr>
              <w:t>value2 = FF FE … F8</w:t>
            </w:r>
          </w:p>
          <w:p w:rsidR="00614D2D" w:rsidRDefault="00614D2D">
            <w:pPr>
              <w:pStyle w:val="PL"/>
              <w:rPr>
                <w:noProof w:val="0"/>
              </w:rPr>
            </w:pPr>
            <w:r>
              <w:rPr>
                <w:noProof w:val="0"/>
              </w:rPr>
              <w:t xml:space="preserve">value2Offset = 0 </w:t>
            </w:r>
          </w:p>
          <w:p w:rsidR="00614D2D" w:rsidRDefault="00614D2D">
            <w:pPr>
              <w:pStyle w:val="PL"/>
              <w:rPr>
                <w:noProof w:val="0"/>
              </w:rPr>
            </w:pPr>
            <w:r>
              <w:rPr>
                <w:noProof w:val="0"/>
              </w:rPr>
              <w:t>value2Length = 8</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Call copy() method</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the arrays</w:t>
            </w:r>
          </w:p>
          <w:p w:rsidR="00614D2D" w:rsidRDefault="00614D2D">
            <w:pPr>
              <w:pStyle w:val="PL"/>
              <w:rPr>
                <w:noProof w:val="0"/>
              </w:rPr>
            </w:pPr>
            <w:r>
              <w:rPr>
                <w:noProof w:val="0"/>
              </w:rPr>
              <w:t>CompareBuffer = 04 09 05 FF FE … F8</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javacard.framework.Util.arrayCompare()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85h</w:t>
            </w:r>
          </w:p>
          <w:p w:rsidR="00614D2D" w:rsidRDefault="00614D2D">
            <w:pPr>
              <w:pStyle w:val="PL"/>
              <w:rPr>
                <w:noProof w:val="0"/>
              </w:rPr>
            </w:pPr>
            <w:r>
              <w:rPr>
                <w:noProof w:val="0"/>
              </w:rPr>
              <w:t>value1 = 55h</w:t>
            </w:r>
          </w:p>
          <w:p w:rsidR="00614D2D" w:rsidRDefault="00614D2D">
            <w:pPr>
              <w:pStyle w:val="PL"/>
              <w:rPr>
                <w:noProof w:val="0"/>
              </w:rPr>
            </w:pPr>
            <w:r>
              <w:rPr>
                <w:noProof w:val="0"/>
              </w:rPr>
              <w:t>value2 = 00 01 … 07</w:t>
            </w:r>
          </w:p>
          <w:p w:rsidR="00614D2D" w:rsidRDefault="00614D2D">
            <w:pPr>
              <w:pStyle w:val="PL"/>
              <w:rPr>
                <w:noProof w:val="0"/>
              </w:rPr>
            </w:pPr>
            <w:r>
              <w:rPr>
                <w:noProof w:val="0"/>
              </w:rPr>
              <w:t xml:space="preserve">value2Offset = 2 </w:t>
            </w:r>
          </w:p>
          <w:p w:rsidR="00614D2D" w:rsidRDefault="00614D2D">
            <w:pPr>
              <w:pStyle w:val="PL"/>
              <w:rPr>
                <w:noProof w:val="0"/>
              </w:rPr>
            </w:pPr>
            <w:r>
              <w:rPr>
                <w:noProof w:val="0"/>
              </w:rPr>
              <w:t>value2Length = 6</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Call copy() method</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the arrays</w:t>
            </w:r>
          </w:p>
          <w:p w:rsidR="00614D2D" w:rsidRDefault="00614D2D">
            <w:pPr>
              <w:pStyle w:val="PL"/>
              <w:rPr>
                <w:noProof w:val="0"/>
              </w:rPr>
            </w:pPr>
            <w:r>
              <w:rPr>
                <w:noProof w:val="0"/>
              </w:rPr>
              <w:t xml:space="preserve">compareBuffer = </w:t>
            </w:r>
          </w:p>
          <w:p w:rsidR="00614D2D" w:rsidRDefault="00614D2D">
            <w:pPr>
              <w:pStyle w:val="PL"/>
              <w:rPr>
                <w:noProof w:val="0"/>
              </w:rPr>
            </w:pPr>
            <w:r>
              <w:rPr>
                <w:noProof w:val="0"/>
              </w:rPr>
              <w:t xml:space="preserve">04 09 05 FF FE … F8 </w:t>
            </w:r>
          </w:p>
          <w:p w:rsidR="00614D2D" w:rsidRDefault="00614D2D">
            <w:pPr>
              <w:pStyle w:val="PL"/>
              <w:rPr>
                <w:noProof w:val="0"/>
              </w:rPr>
            </w:pPr>
            <w:r>
              <w:rPr>
                <w:noProof w:val="0"/>
              </w:rPr>
              <w:t>85 07 55 02 03 … 07</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javacard.framework.Util.arrayCompare()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01</w:t>
            </w:r>
          </w:p>
          <w:p w:rsidR="00614D2D" w:rsidRDefault="00614D2D">
            <w:pPr>
              <w:pStyle w:val="PL"/>
              <w:rPr>
                <w:noProof w:val="0"/>
              </w:rPr>
            </w:pPr>
            <w:r>
              <w:rPr>
                <w:noProof w:val="0"/>
              </w:rPr>
              <w:t>value1 = 44h</w:t>
            </w:r>
          </w:p>
          <w:p w:rsidR="00614D2D" w:rsidRDefault="00614D2D">
            <w:pPr>
              <w:pStyle w:val="PL"/>
              <w:rPr>
                <w:noProof w:val="0"/>
              </w:rPr>
            </w:pPr>
            <w:r>
              <w:rPr>
                <w:noProof w:val="0"/>
              </w:rPr>
              <w:t>value2 = 11 22 … 88</w:t>
            </w:r>
          </w:p>
          <w:p w:rsidR="00614D2D" w:rsidRDefault="00614D2D">
            <w:pPr>
              <w:pStyle w:val="PL"/>
              <w:rPr>
                <w:noProof w:val="0"/>
              </w:rPr>
            </w:pPr>
            <w:r>
              <w:rPr>
                <w:noProof w:val="0"/>
              </w:rPr>
              <w:t xml:space="preserve">value2Offset = 2 </w:t>
            </w:r>
          </w:p>
          <w:p w:rsidR="00614D2D" w:rsidRDefault="00614D2D">
            <w:pPr>
              <w:pStyle w:val="PL"/>
              <w:rPr>
                <w:noProof w:val="0"/>
              </w:rPr>
            </w:pPr>
            <w:r>
              <w:rPr>
                <w:noProof w:val="0"/>
              </w:rPr>
              <w:t>value2Length = 4</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Call copy() method</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the arrays</w:t>
            </w:r>
          </w:p>
          <w:p w:rsidR="00614D2D" w:rsidRDefault="00614D2D">
            <w:pPr>
              <w:pStyle w:val="PL"/>
              <w:rPr>
                <w:noProof w:val="0"/>
              </w:rPr>
            </w:pPr>
            <w:r>
              <w:rPr>
                <w:noProof w:val="0"/>
              </w:rPr>
              <w:t xml:space="preserve">CompareBuffer = </w:t>
            </w:r>
          </w:p>
          <w:p w:rsidR="00614D2D" w:rsidRDefault="00614D2D">
            <w:pPr>
              <w:pStyle w:val="PL"/>
              <w:rPr>
                <w:noProof w:val="0"/>
              </w:rPr>
            </w:pPr>
            <w:r>
              <w:rPr>
                <w:noProof w:val="0"/>
              </w:rPr>
              <w:t xml:space="preserve">04 09 05 FF FE … F8 </w:t>
            </w:r>
          </w:p>
          <w:p w:rsidR="00614D2D" w:rsidRDefault="00614D2D">
            <w:pPr>
              <w:pStyle w:val="PL"/>
              <w:rPr>
                <w:noProof w:val="0"/>
              </w:rPr>
            </w:pPr>
            <w:r>
              <w:rPr>
                <w:noProof w:val="0"/>
              </w:rPr>
              <w:t xml:space="preserve">85 07 55 02 03 … 07 </w:t>
            </w:r>
          </w:p>
          <w:p w:rsidR="00614D2D" w:rsidRDefault="00614D2D">
            <w:pPr>
              <w:pStyle w:val="PL"/>
              <w:rPr>
                <w:noProof w:val="0"/>
              </w:rPr>
            </w:pPr>
            <w:r>
              <w:rPr>
                <w:noProof w:val="0"/>
              </w:rPr>
              <w:t>01 05 44 33 44 55 66</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javacard.framework.Util.arrayCompare()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13</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Clear the handler</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04</w:t>
            </w:r>
          </w:p>
          <w:p w:rsidR="00614D2D" w:rsidRDefault="00614D2D">
            <w:pPr>
              <w:pStyle w:val="PL"/>
              <w:rPr>
                <w:noProof w:val="0"/>
              </w:rPr>
            </w:pPr>
            <w:r>
              <w:rPr>
                <w:noProof w:val="0"/>
              </w:rPr>
              <w:t>value1 = 00</w:t>
            </w:r>
          </w:p>
          <w:p w:rsidR="00614D2D" w:rsidRDefault="00614D2D">
            <w:pPr>
              <w:pStyle w:val="PL"/>
              <w:rPr>
                <w:noProof w:val="0"/>
              </w:rPr>
            </w:pPr>
            <w:r>
              <w:rPr>
                <w:noProof w:val="0"/>
              </w:rPr>
              <w:t>value2 = 01 … 7F</w:t>
            </w:r>
          </w:p>
          <w:p w:rsidR="00614D2D" w:rsidRDefault="00614D2D">
            <w:pPr>
              <w:pStyle w:val="PL"/>
              <w:rPr>
                <w:noProof w:val="0"/>
              </w:rPr>
            </w:pPr>
            <w:r>
              <w:rPr>
                <w:noProof w:val="0"/>
              </w:rPr>
              <w:t xml:space="preserve">value2Offset = 0 </w:t>
            </w:r>
          </w:p>
          <w:p w:rsidR="00614D2D" w:rsidRDefault="00614D2D">
            <w:pPr>
              <w:pStyle w:val="PL"/>
              <w:rPr>
                <w:noProof w:val="0"/>
              </w:rPr>
            </w:pPr>
            <w:r>
              <w:rPr>
                <w:noProof w:val="0"/>
              </w:rPr>
              <w:t>value2Length = 7Fh</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Call copy() method</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the arrays</w:t>
            </w:r>
          </w:p>
          <w:p w:rsidR="00614D2D" w:rsidRDefault="00614D2D">
            <w:pPr>
              <w:pStyle w:val="PL"/>
              <w:rPr>
                <w:noProof w:val="0"/>
              </w:rPr>
            </w:pPr>
            <w:r>
              <w:rPr>
                <w:noProof w:val="0"/>
              </w:rPr>
              <w:t>compareBuffer = 04 81 80 00 01…7F</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javacard.framework.Util.arrayCompare()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jc w:val="center"/>
            </w:pPr>
            <w:r>
              <w:t>14</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rPr>
                <w:rFonts w:ascii="Courier" w:hAnsi="Courier"/>
                <w:b w:val="0"/>
              </w:rPr>
            </w:pPr>
            <w:r>
              <w:t>Clear the handler</w:t>
            </w:r>
          </w:p>
        </w:tc>
        <w:tc>
          <w:tcPr>
            <w:tcW w:w="2835" w:type="dxa"/>
            <w:tcBorders>
              <w:top w:val="single" w:sz="4" w:space="0" w:color="auto"/>
              <w:left w:val="single" w:sz="4" w:space="0" w:color="auto"/>
              <w:bottom w:val="nil"/>
              <w:right w:val="single" w:sz="4" w:space="0" w:color="auto"/>
            </w:tcBorders>
          </w:tcPr>
          <w:p w:rsidR="00614D2D" w:rsidRDefault="00614D2D"/>
        </w:tc>
        <w:tc>
          <w:tcPr>
            <w:tcW w:w="2410" w:type="dxa"/>
            <w:tcBorders>
              <w:top w:val="single" w:sz="4" w:space="0" w:color="auto"/>
              <w:left w:val="single" w:sz="4" w:space="0" w:color="auto"/>
              <w:bottom w:val="nil"/>
              <w:right w:val="single" w:sz="4" w:space="0" w:color="auto"/>
            </w:tcBorders>
          </w:tcPr>
          <w:p w:rsidR="00614D2D" w:rsidRDefault="00614D2D">
            <w:pPr>
              <w:jc w:val="center"/>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jc w:val="center"/>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04</w:t>
            </w:r>
          </w:p>
          <w:p w:rsidR="00614D2D" w:rsidRDefault="00614D2D">
            <w:pPr>
              <w:pStyle w:val="PL"/>
              <w:rPr>
                <w:noProof w:val="0"/>
              </w:rPr>
            </w:pPr>
            <w:r>
              <w:rPr>
                <w:noProof w:val="0"/>
              </w:rPr>
              <w:t>value1 = 00</w:t>
            </w:r>
          </w:p>
          <w:p w:rsidR="00614D2D" w:rsidRDefault="00614D2D">
            <w:pPr>
              <w:pStyle w:val="PL"/>
              <w:rPr>
                <w:noProof w:val="0"/>
              </w:rPr>
            </w:pPr>
            <w:r>
              <w:rPr>
                <w:noProof w:val="0"/>
              </w:rPr>
              <w:t>value2 = 01 … F9</w:t>
            </w:r>
          </w:p>
          <w:p w:rsidR="00614D2D" w:rsidRDefault="00614D2D">
            <w:pPr>
              <w:pStyle w:val="PL"/>
              <w:rPr>
                <w:noProof w:val="0"/>
              </w:rPr>
            </w:pPr>
            <w:r>
              <w:rPr>
                <w:noProof w:val="0"/>
              </w:rPr>
              <w:t xml:space="preserve">value2Offset = 0 </w:t>
            </w:r>
          </w:p>
          <w:p w:rsidR="00614D2D" w:rsidRDefault="00614D2D">
            <w:pPr>
              <w:pStyle w:val="PL"/>
              <w:rPr>
                <w:rFonts w:ascii="Courier" w:hAnsi="Courier"/>
                <w:b/>
                <w:noProof w:val="0"/>
              </w:rPr>
            </w:pPr>
            <w:r>
              <w:rPr>
                <w:noProof w:val="0"/>
              </w:rPr>
              <w:t>value2Length = 249</w:t>
            </w:r>
          </w:p>
        </w:tc>
        <w:tc>
          <w:tcPr>
            <w:tcW w:w="2835" w:type="dxa"/>
            <w:tcBorders>
              <w:top w:val="single" w:sz="4" w:space="0" w:color="808080"/>
              <w:left w:val="single" w:sz="4" w:space="0" w:color="auto"/>
              <w:bottom w:val="nil"/>
              <w:right w:val="single" w:sz="4" w:space="0" w:color="auto"/>
            </w:tcBorders>
          </w:tcPr>
          <w:p w:rsidR="00614D2D" w:rsidRDefault="00614D2D"/>
        </w:tc>
        <w:tc>
          <w:tcPr>
            <w:tcW w:w="2410" w:type="dxa"/>
            <w:tcBorders>
              <w:top w:val="single" w:sz="4" w:space="0" w:color="808080"/>
              <w:left w:val="single" w:sz="4" w:space="0" w:color="auto"/>
              <w:bottom w:val="nil"/>
              <w:right w:val="single" w:sz="4" w:space="0" w:color="auto"/>
            </w:tcBorders>
          </w:tcPr>
          <w:p w:rsidR="00614D2D" w:rsidRDefault="00614D2D">
            <w:pPr>
              <w:jc w:val="center"/>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jc w:val="center"/>
            </w:pPr>
          </w:p>
        </w:tc>
        <w:tc>
          <w:tcPr>
            <w:tcW w:w="4111" w:type="dxa"/>
            <w:tcBorders>
              <w:top w:val="single" w:sz="4" w:space="0" w:color="808080"/>
              <w:left w:val="single" w:sz="4" w:space="0" w:color="auto"/>
              <w:bottom w:val="nil"/>
              <w:right w:val="single" w:sz="4" w:space="0" w:color="auto"/>
            </w:tcBorders>
            <w:hideMark/>
          </w:tcPr>
          <w:p w:rsidR="00614D2D" w:rsidRDefault="00614D2D">
            <w:pPr>
              <w:rPr>
                <w:rFonts w:ascii="Courier" w:hAnsi="Courier"/>
                <w:b/>
              </w:rPr>
            </w:pPr>
            <w:r>
              <w:t>Call getLength() method</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 253</w:t>
            </w:r>
          </w:p>
        </w:tc>
        <w:tc>
          <w:tcPr>
            <w:tcW w:w="2410" w:type="dxa"/>
            <w:tcBorders>
              <w:top w:val="single" w:sz="4" w:space="0" w:color="808080"/>
              <w:left w:val="single" w:sz="4" w:space="0" w:color="auto"/>
              <w:bottom w:val="nil"/>
              <w:right w:val="single" w:sz="4" w:space="0" w:color="auto"/>
            </w:tcBorders>
          </w:tcPr>
          <w:p w:rsidR="00614D2D" w:rsidRDefault="00614D2D">
            <w:pPr>
              <w:jc w:val="center"/>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jc w:val="center"/>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rPr>
                <w:rFonts w:ascii="Courier" w:hAnsi="Courier"/>
                <w:b w:val="0"/>
              </w:rPr>
            </w:pPr>
            <w:r>
              <w:t>Call copy() method</w:t>
            </w:r>
          </w:p>
        </w:tc>
        <w:tc>
          <w:tcPr>
            <w:tcW w:w="2835" w:type="dxa"/>
            <w:tcBorders>
              <w:top w:val="single" w:sz="4" w:space="0" w:color="808080"/>
              <w:left w:val="single" w:sz="4" w:space="0" w:color="auto"/>
              <w:bottom w:val="nil"/>
              <w:right w:val="single" w:sz="4" w:space="0" w:color="auto"/>
            </w:tcBorders>
          </w:tcPr>
          <w:p w:rsidR="00614D2D" w:rsidRDefault="00614D2D"/>
        </w:tc>
        <w:tc>
          <w:tcPr>
            <w:tcW w:w="2410" w:type="dxa"/>
            <w:tcBorders>
              <w:top w:val="single" w:sz="4" w:space="0" w:color="808080"/>
              <w:left w:val="single" w:sz="4" w:space="0" w:color="auto"/>
              <w:bottom w:val="nil"/>
              <w:right w:val="single" w:sz="4" w:space="0" w:color="auto"/>
            </w:tcBorders>
          </w:tcPr>
          <w:p w:rsidR="00614D2D" w:rsidRDefault="00614D2D">
            <w:pPr>
              <w:jc w:val="center"/>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jc w:val="center"/>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handler</w:t>
            </w:r>
          </w:p>
          <w:p w:rsidR="00614D2D" w:rsidRDefault="00614D2D">
            <w:pPr>
              <w:pStyle w:val="PL"/>
              <w:rPr>
                <w:rFonts w:ascii="Courier" w:hAnsi="Courier"/>
                <w:b/>
                <w:noProof w:val="0"/>
              </w:rPr>
            </w:pPr>
            <w:r>
              <w:rPr>
                <w:noProof w:val="0"/>
              </w:rPr>
              <w:t>compareBuffer = 04 81 FA 00 01…F9</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javacard.framework.Util.arrayCompare()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jc w:val="center"/>
            </w:pPr>
          </w:p>
        </w:tc>
      </w:tr>
    </w:tbl>
    <w:p w:rsidR="00614D2D" w:rsidRDefault="00614D2D" w:rsidP="00614D2D"/>
    <w:p w:rsidR="00614D2D" w:rsidRDefault="00614D2D" w:rsidP="00614D2D">
      <w:pPr>
        <w:pStyle w:val="H6"/>
        <w:keepNext w:val="0"/>
        <w:keepLines w:val="0"/>
      </w:pPr>
      <w:r>
        <w:t>6.2.7.22.4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140"/>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10, 11, 12, 13, 14</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Proactive Handler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C3</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r>
    </w:tbl>
    <w:p w:rsidR="00614D2D" w:rsidRDefault="00614D2D" w:rsidP="00614D2D"/>
    <w:p w:rsidR="00614D2D" w:rsidRDefault="00614D2D" w:rsidP="00614D2D">
      <w:pPr>
        <w:pStyle w:val="Heading4"/>
        <w:keepNext w:val="0"/>
        <w:keepLines w:val="0"/>
      </w:pPr>
      <w:bookmarkStart w:id="396" w:name="_Toc51826774"/>
      <w:bookmarkStart w:id="397" w:name="_Toc117070455"/>
      <w:bookmarkStart w:id="398" w:name="_Toc51828217"/>
      <w:r>
        <w:t>6.2.7.23</w:t>
      </w:r>
      <w:r>
        <w:tab/>
        <w:t>Method clear</w:t>
      </w:r>
      <w:bookmarkEnd w:id="396"/>
      <w:bookmarkEnd w:id="397"/>
      <w:bookmarkEnd w:id="398"/>
    </w:p>
    <w:p w:rsidR="00614D2D" w:rsidRDefault="00614D2D" w:rsidP="00614D2D">
      <w:r>
        <w:t>Test Area Reference: API_2_PAH_CLER</w:t>
      </w:r>
    </w:p>
    <w:p w:rsidR="00614D2D" w:rsidRDefault="00614D2D" w:rsidP="00614D2D">
      <w:pPr>
        <w:pStyle w:val="H6"/>
      </w:pPr>
      <w:r>
        <w:t>6.2.7.23.1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void clear()</w:t>
      </w:r>
    </w:p>
    <w:p w:rsidR="00614D2D" w:rsidRDefault="00614D2D" w:rsidP="00614D2D">
      <w:pPr>
        <w:pStyle w:val="PL"/>
        <w:rPr>
          <w:noProof w:val="0"/>
        </w:rPr>
      </w:pPr>
      <w:r>
        <w:rPr>
          <w:noProof w:val="0"/>
        </w:rPr>
        <w:t xml:space="preserve">    throws ToolkitException EditHandler</w:t>
      </w:r>
    </w:p>
    <w:p w:rsidR="00614D2D" w:rsidRDefault="00614D2D" w:rsidP="00614D2D">
      <w:pPr>
        <w:pStyle w:val="PL"/>
        <w:rPr>
          <w:noProof w:val="0"/>
        </w:rPr>
      </w:pPr>
    </w:p>
    <w:p w:rsidR="00614D2D" w:rsidRDefault="00614D2D" w:rsidP="00614D2D">
      <w:pPr>
        <w:pStyle w:val="H6"/>
        <w:keepNext w:val="0"/>
        <w:keepLines w:val="0"/>
      </w:pPr>
      <w:r>
        <w:t>6.2.7.23.1.1</w:t>
      </w:r>
      <w:r>
        <w:tab/>
        <w:t>Normal execution</w:t>
      </w:r>
    </w:p>
    <w:p w:rsidR="00614D2D" w:rsidRDefault="00614D2D" w:rsidP="00614D2D">
      <w:pPr>
        <w:pStyle w:val="ListBullet"/>
        <w:numPr>
          <w:ilvl w:val="0"/>
          <w:numId w:val="2"/>
        </w:numPr>
        <w:ind w:left="568" w:hanging="284"/>
      </w:pPr>
      <w:r>
        <w:t>CRRN1: Clears the TLV list of an EditHandler</w:t>
      </w:r>
    </w:p>
    <w:p w:rsidR="00614D2D" w:rsidRDefault="00614D2D" w:rsidP="00614D2D">
      <w:pPr>
        <w:pStyle w:val="ListBullet"/>
        <w:numPr>
          <w:ilvl w:val="0"/>
          <w:numId w:val="2"/>
        </w:numPr>
        <w:ind w:left="568" w:hanging="284"/>
      </w:pPr>
      <w:r>
        <w:t>CRRN2: Resets the current TLV selected.</w:t>
      </w:r>
    </w:p>
    <w:p w:rsidR="00614D2D" w:rsidRDefault="00614D2D" w:rsidP="00614D2D">
      <w:pPr>
        <w:pStyle w:val="H6"/>
        <w:keepNext w:val="0"/>
        <w:keepLines w:val="0"/>
      </w:pPr>
      <w:r>
        <w:t>6.2.7.23.1.2</w:t>
      </w:r>
      <w:r>
        <w:tab/>
        <w:t>Parameters error</w:t>
      </w:r>
    </w:p>
    <w:p w:rsidR="00614D2D" w:rsidRDefault="00614D2D" w:rsidP="00614D2D">
      <w:r>
        <w:t>No requirements</w:t>
      </w:r>
    </w:p>
    <w:p w:rsidR="00614D2D" w:rsidRDefault="00614D2D" w:rsidP="00614D2D">
      <w:pPr>
        <w:pStyle w:val="H6"/>
        <w:keepNext w:val="0"/>
        <w:keepLines w:val="0"/>
      </w:pPr>
      <w:r>
        <w:t>6.2.7.23.1.3</w:t>
      </w:r>
      <w:r>
        <w:tab/>
        <w:t>Context errors</w:t>
      </w:r>
    </w:p>
    <w:p w:rsidR="00614D2D" w:rsidRDefault="00614D2D" w:rsidP="00614D2D">
      <w:pPr>
        <w:pStyle w:val="ListBullet"/>
        <w:numPr>
          <w:ilvl w:val="0"/>
          <w:numId w:val="2"/>
        </w:numPr>
        <w:ind w:left="568" w:hanging="284"/>
      </w:pPr>
      <w:r>
        <w:t>CRRC1: if the EditHandler buffer is busy, a ToolkitException is thrown with reason code HANDLER_NOT_AVAILABLE</w:t>
      </w:r>
    </w:p>
    <w:p w:rsidR="00614D2D" w:rsidRDefault="00614D2D" w:rsidP="00614D2D">
      <w:pPr>
        <w:pStyle w:val="H6"/>
        <w:keepNext w:val="0"/>
        <w:keepLines w:val="0"/>
      </w:pPr>
      <w:r>
        <w:t>6.2.7.23.2</w:t>
      </w:r>
      <w:r>
        <w:tab/>
        <w:t>Test suite files</w:t>
      </w:r>
    </w:p>
    <w:p w:rsidR="00614D2D" w:rsidRDefault="00614D2D" w:rsidP="00614D2D">
      <w:pPr>
        <w:pStyle w:val="B1"/>
        <w:tabs>
          <w:tab w:val="left" w:pos="2268"/>
        </w:tabs>
      </w:pPr>
      <w:r>
        <w:t>Test Script:</w:t>
      </w:r>
      <w:r w:rsidR="00A1704F">
        <w:tab/>
      </w:r>
      <w:r>
        <w:t>API_2_PAH_CLER_1.scr</w:t>
      </w:r>
    </w:p>
    <w:p w:rsidR="00614D2D" w:rsidRDefault="00614D2D" w:rsidP="00614D2D">
      <w:pPr>
        <w:pStyle w:val="B1"/>
        <w:tabs>
          <w:tab w:val="left" w:pos="2268"/>
        </w:tabs>
      </w:pPr>
      <w:r>
        <w:t>Test Applet:</w:t>
      </w:r>
      <w:r w:rsidR="00A1704F">
        <w:tab/>
      </w:r>
      <w:r>
        <w:t>API_2_PAH_CLER_1.java</w:t>
      </w:r>
    </w:p>
    <w:p w:rsidR="00614D2D" w:rsidRDefault="00614D2D" w:rsidP="00614D2D">
      <w:pPr>
        <w:pStyle w:val="B1"/>
        <w:tabs>
          <w:tab w:val="left" w:pos="2268"/>
        </w:tabs>
      </w:pPr>
      <w:r>
        <w:t>Load Script:</w:t>
      </w:r>
      <w:r w:rsidR="00A1704F">
        <w:tab/>
      </w:r>
      <w:r>
        <w:t xml:space="preserve">API_2_PAH_CLER_1.ldr </w:t>
      </w:r>
    </w:p>
    <w:p w:rsidR="00614D2D" w:rsidRDefault="00614D2D" w:rsidP="00614D2D">
      <w:pPr>
        <w:pStyle w:val="B1"/>
        <w:tabs>
          <w:tab w:val="left" w:pos="2268"/>
        </w:tabs>
      </w:pPr>
      <w:r>
        <w:t>Cleanup Script:</w:t>
      </w:r>
      <w:r w:rsidR="00A1704F">
        <w:tab/>
      </w:r>
      <w:r>
        <w:t>API_2_PAH_CLER_1.clr</w:t>
      </w:r>
    </w:p>
    <w:p w:rsidR="00614D2D" w:rsidRDefault="00614D2D" w:rsidP="00614D2D">
      <w:pPr>
        <w:pStyle w:val="B1"/>
        <w:tabs>
          <w:tab w:val="left" w:pos="2268"/>
        </w:tabs>
      </w:pPr>
      <w:r>
        <w:t>Parameter File:</w:t>
      </w:r>
      <w:r w:rsidR="00A1704F">
        <w:tab/>
      </w:r>
      <w:r>
        <w:t>API_2_PAH_CLER_1.par</w:t>
      </w:r>
    </w:p>
    <w:p w:rsidR="00614D2D" w:rsidRDefault="00614D2D" w:rsidP="00614D2D">
      <w:pPr>
        <w:pStyle w:val="H6"/>
        <w:keepNext w:val="0"/>
        <w:keepLines w:val="0"/>
      </w:pPr>
      <w:r>
        <w:t>6.2.7.23.3</w:t>
      </w:r>
      <w:r>
        <w:tab/>
        <w:t>Test procedure</w:t>
      </w:r>
    </w:p>
    <w:tbl>
      <w:tblPr>
        <w:tblW w:w="96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5"/>
        <w:gridCol w:w="3067"/>
        <w:gridCol w:w="3789"/>
        <w:gridCol w:w="2409"/>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306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379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3069"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Initialise the handler</w:t>
            </w:r>
          </w:p>
          <w:p w:rsidR="00614D2D" w:rsidRDefault="00614D2D">
            <w:pPr>
              <w:pStyle w:val="TAL"/>
              <w:keepNext w:val="0"/>
              <w:keepLines w:val="0"/>
            </w:pPr>
            <w:r>
              <w:t>Select Command Details TLV</w:t>
            </w:r>
          </w:p>
          <w:p w:rsidR="00614D2D" w:rsidRDefault="00614D2D">
            <w:pPr>
              <w:pStyle w:val="TAL"/>
              <w:keepNext w:val="0"/>
              <w:keepLines w:val="0"/>
            </w:pPr>
            <w:r>
              <w:t>Call the getLength() method</w:t>
            </w:r>
          </w:p>
        </w:tc>
        <w:tc>
          <w:tcPr>
            <w:tcW w:w="3791"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Result of getLength() is not null</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3069"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Clear the handler</w:t>
            </w:r>
          </w:p>
          <w:p w:rsidR="00614D2D" w:rsidRDefault="00614D2D">
            <w:pPr>
              <w:pStyle w:val="TAL"/>
              <w:keepNext w:val="0"/>
              <w:keepLines w:val="0"/>
            </w:pPr>
            <w:r>
              <w:t>Call the getLength() method</w:t>
            </w:r>
          </w:p>
          <w:p w:rsidR="00614D2D" w:rsidRDefault="00614D2D">
            <w:pPr>
              <w:pStyle w:val="TAL"/>
              <w:keepNext w:val="0"/>
              <w:keepLines w:val="0"/>
            </w:pPr>
          </w:p>
        </w:tc>
        <w:tc>
          <w:tcPr>
            <w:tcW w:w="3791"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getLength() is 0</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3069"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379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6.2.7.23.4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140"/>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14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Proactive Handler</w:t>
            </w:r>
          </w:p>
        </w:tc>
      </w:tr>
    </w:tbl>
    <w:p w:rsidR="00614D2D" w:rsidRDefault="00614D2D" w:rsidP="00614D2D"/>
    <w:p w:rsidR="00614D2D" w:rsidRDefault="00614D2D" w:rsidP="00614D2D">
      <w:pPr>
        <w:pStyle w:val="Heading4"/>
      </w:pPr>
      <w:bookmarkStart w:id="399" w:name="_Toc51826775"/>
      <w:bookmarkStart w:id="400" w:name="_Toc117070456"/>
      <w:bookmarkStart w:id="401" w:name="_Toc51828218"/>
      <w:r>
        <w:t>6.2.7.24</w:t>
      </w:r>
      <w:r>
        <w:tab/>
        <w:t>Method getCapacity</w:t>
      </w:r>
      <w:bookmarkEnd w:id="399"/>
      <w:bookmarkEnd w:id="400"/>
      <w:bookmarkEnd w:id="401"/>
    </w:p>
    <w:p w:rsidR="00614D2D" w:rsidRDefault="00614D2D" w:rsidP="00614D2D">
      <w:r>
        <w:t>Test Area Reference: API_2_PAH_GCAP</w:t>
      </w:r>
    </w:p>
    <w:p w:rsidR="00614D2D" w:rsidRDefault="00614D2D" w:rsidP="00614D2D">
      <w:pPr>
        <w:pStyle w:val="H6"/>
      </w:pPr>
      <w:r>
        <w:t>6.2.7.24.1</w:t>
      </w:r>
      <w:r>
        <w:tab/>
        <w:t>Conformance Requirement</w:t>
      </w:r>
    </w:p>
    <w:p w:rsidR="00614D2D" w:rsidRDefault="00614D2D" w:rsidP="00614D2D">
      <w:r>
        <w:t>The method with following header shall be compliant to its definition in the API.</w:t>
      </w:r>
    </w:p>
    <w:p w:rsidR="00614D2D" w:rsidRDefault="00614D2D" w:rsidP="00614D2D">
      <w:pPr>
        <w:pStyle w:val="PL"/>
      </w:pPr>
      <w:r>
        <w:t>public byte getCapacity()</w:t>
      </w:r>
    </w:p>
    <w:p w:rsidR="00614D2D" w:rsidRDefault="00614D2D" w:rsidP="00614D2D">
      <w:pPr>
        <w:pStyle w:val="PL"/>
      </w:pPr>
    </w:p>
    <w:p w:rsidR="00614D2D" w:rsidRDefault="00614D2D" w:rsidP="00614D2D">
      <w:pPr>
        <w:pStyle w:val="H6"/>
      </w:pPr>
      <w:r>
        <w:t>6.2.7.24.1.1</w:t>
      </w:r>
      <w:r>
        <w:tab/>
        <w:t>Normal execution</w:t>
      </w:r>
    </w:p>
    <w:p w:rsidR="00614D2D" w:rsidRDefault="00614D2D" w:rsidP="00614D2D">
      <w:pPr>
        <w:pStyle w:val="ListBullet"/>
        <w:numPr>
          <w:ilvl w:val="0"/>
          <w:numId w:val="2"/>
        </w:numPr>
        <w:ind w:left="568" w:hanging="284"/>
      </w:pPr>
      <w:r>
        <w:t xml:space="preserve">CRRN1: The method shall return the maximum size of the Simple TLV list managed by the handler. </w:t>
      </w:r>
    </w:p>
    <w:p w:rsidR="00614D2D" w:rsidRDefault="00614D2D" w:rsidP="00614D2D">
      <w:pPr>
        <w:pStyle w:val="H6"/>
      </w:pPr>
      <w:r>
        <w:t>6.2.7.24.2</w:t>
      </w:r>
      <w:r>
        <w:tab/>
        <w:t>Test suite files</w:t>
      </w:r>
    </w:p>
    <w:p w:rsidR="00614D2D" w:rsidRDefault="00614D2D" w:rsidP="00614D2D">
      <w:pPr>
        <w:pStyle w:val="B1"/>
        <w:tabs>
          <w:tab w:val="left" w:pos="2268"/>
        </w:tabs>
      </w:pPr>
      <w:r>
        <w:t>Test Script:</w:t>
      </w:r>
      <w:r w:rsidR="00A1704F">
        <w:tab/>
      </w:r>
      <w:r>
        <w:t>API_2_PAH_GCAP_1.scr</w:t>
      </w:r>
    </w:p>
    <w:p w:rsidR="00614D2D" w:rsidRDefault="00614D2D" w:rsidP="00614D2D">
      <w:pPr>
        <w:pStyle w:val="B1"/>
        <w:tabs>
          <w:tab w:val="left" w:pos="2268"/>
        </w:tabs>
      </w:pPr>
      <w:r>
        <w:t>Test Applet:</w:t>
      </w:r>
      <w:r w:rsidR="00A1704F">
        <w:tab/>
      </w:r>
      <w:r>
        <w:t>API_2_PAH_GCAP_1.java</w:t>
      </w:r>
    </w:p>
    <w:p w:rsidR="00614D2D" w:rsidRDefault="00614D2D" w:rsidP="00614D2D">
      <w:pPr>
        <w:pStyle w:val="B1"/>
        <w:tabs>
          <w:tab w:val="left" w:pos="2268"/>
        </w:tabs>
      </w:pPr>
      <w:r>
        <w:t>Load Script:</w:t>
      </w:r>
      <w:r w:rsidR="00A1704F">
        <w:tab/>
      </w:r>
      <w:r>
        <w:t>API_2_PAH_GCAP_1.ldr</w:t>
      </w:r>
    </w:p>
    <w:p w:rsidR="00614D2D" w:rsidRDefault="00614D2D" w:rsidP="00614D2D">
      <w:pPr>
        <w:pStyle w:val="B1"/>
        <w:tabs>
          <w:tab w:val="left" w:pos="2268"/>
        </w:tabs>
      </w:pPr>
      <w:r>
        <w:t>Cleanup Script:</w:t>
      </w:r>
      <w:r w:rsidR="00A1704F">
        <w:tab/>
      </w:r>
      <w:r>
        <w:t>API_2_PAH_GCAP_1.clr</w:t>
      </w:r>
    </w:p>
    <w:p w:rsidR="00614D2D" w:rsidRDefault="00614D2D" w:rsidP="00614D2D">
      <w:pPr>
        <w:pStyle w:val="B1"/>
        <w:tabs>
          <w:tab w:val="left" w:pos="2268"/>
        </w:tabs>
      </w:pPr>
      <w:r>
        <w:t>Parameter File:</w:t>
      </w:r>
      <w:r w:rsidR="00A1704F">
        <w:tab/>
      </w:r>
      <w:r>
        <w:t>API_2_PAH_GCAP_1.par</w:t>
      </w:r>
    </w:p>
    <w:p w:rsidR="00614D2D" w:rsidRDefault="00614D2D" w:rsidP="00614D2D">
      <w:pPr>
        <w:pStyle w:val="H6"/>
      </w:pPr>
      <w:r>
        <w:t>6.2.7.24.3</w:t>
      </w:r>
      <w:r>
        <w:tab/>
        <w:t>Test Procedure</w:t>
      </w:r>
    </w:p>
    <w:tbl>
      <w:tblPr>
        <w:tblW w:w="9780"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L"/>
              <w:jc w:val="center"/>
              <w:rPr>
                <w:b/>
              </w:rPr>
            </w:pPr>
            <w:r>
              <w:rPr>
                <w:b/>
              </w:rPr>
              <w:t>ProactiveHandler available</w:t>
            </w:r>
          </w:p>
          <w:p w:rsidR="00614D2D" w:rsidRDefault="00614D2D">
            <w:pPr>
              <w:pStyle w:val="TAL"/>
            </w:pPr>
          </w:p>
          <w:p w:rsidR="00614D2D" w:rsidRDefault="00614D2D">
            <w:pPr>
              <w:pStyle w:val="TAL"/>
            </w:pPr>
            <w:r>
              <w:t>1- Send envelope SMS-PP Formatted</w:t>
            </w:r>
          </w:p>
          <w:p w:rsidR="00614D2D" w:rsidRDefault="00614D2D">
            <w:pPr>
              <w:pStyle w:val="TAL"/>
            </w:pPr>
            <w:r>
              <w:t xml:space="preserve">2- The applet calls getTheHandler() </w:t>
            </w:r>
          </w:p>
          <w:p w:rsidR="00614D2D" w:rsidRDefault="00614D2D">
            <w:pPr>
              <w:pStyle w:val="TAL"/>
            </w:pPr>
            <w:r>
              <w:t>3- The applet calls getCapacity() on the ProactiveHandler</w:t>
            </w:r>
          </w:p>
          <w:p w:rsidR="00614D2D" w:rsidRDefault="00614D2D">
            <w:pPr>
              <w:pStyle w:val="TAL"/>
            </w:pPr>
            <w:r>
              <w:t>4- The applet fills the handler with the maximum capacity, using appendTLV() method</w:t>
            </w:r>
          </w:p>
          <w:p w:rsidR="00614D2D" w:rsidRDefault="00614D2D">
            <w:pPr>
              <w:pStyle w:val="TAL"/>
            </w:pPr>
            <w:r>
              <w:t>5- The applet calls clear() on the proactive handler</w:t>
            </w:r>
          </w:p>
          <w:p w:rsidR="00614D2D" w:rsidRDefault="00614D2D">
            <w:pPr>
              <w:pStyle w:val="TAL"/>
            </w:pPr>
            <w:r>
              <w:t>6- The applet fills the handler with the maximum capacity plus one, using appendTLV() method</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r>
              <w:t>1- Applet is triggered</w:t>
            </w:r>
          </w:p>
          <w:p w:rsidR="00614D2D" w:rsidRDefault="00614D2D">
            <w:pPr>
              <w:pStyle w:val="TAL"/>
            </w:pPr>
            <w:r>
              <w:t>2- No exception is thrown</w:t>
            </w:r>
          </w:p>
          <w:p w:rsidR="00614D2D" w:rsidRDefault="00614D2D">
            <w:pPr>
              <w:pStyle w:val="TAL"/>
            </w:pPr>
            <w:r>
              <w:t>3- No exception is thrown, the capacity shall not be null</w:t>
            </w:r>
          </w:p>
          <w:p w:rsidR="00614D2D" w:rsidRDefault="00614D2D">
            <w:pPr>
              <w:pStyle w:val="TAL"/>
            </w:pPr>
            <w:r>
              <w:t>4- No exception is thrown</w:t>
            </w:r>
          </w:p>
          <w:p w:rsidR="00614D2D" w:rsidRDefault="00614D2D">
            <w:pPr>
              <w:pStyle w:val="TAL"/>
            </w:pPr>
          </w:p>
          <w:p w:rsidR="00614D2D" w:rsidRDefault="00614D2D">
            <w:pPr>
              <w:pStyle w:val="TAL"/>
            </w:pPr>
            <w:r>
              <w:t>5- No exception is thrown</w:t>
            </w:r>
          </w:p>
          <w:p w:rsidR="00614D2D" w:rsidRDefault="00614D2D">
            <w:pPr>
              <w:pStyle w:val="TAL"/>
            </w:pPr>
          </w:p>
          <w:p w:rsidR="00614D2D" w:rsidRDefault="00614D2D">
            <w:pPr>
              <w:pStyle w:val="TAL"/>
            </w:pPr>
            <w:r>
              <w:t>6- HANDLER_OVERFLOW exception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bl>
    <w:p w:rsidR="00614D2D" w:rsidRDefault="00614D2D" w:rsidP="00614D2D">
      <w:pPr>
        <w:pStyle w:val="H6"/>
      </w:pPr>
      <w:r>
        <w:t>6.2.7.24.4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r>
    </w:tbl>
    <w:p w:rsidR="00614D2D" w:rsidRDefault="00614D2D" w:rsidP="00614D2D"/>
    <w:p w:rsidR="00614D2D" w:rsidRDefault="00614D2D" w:rsidP="00614D2D">
      <w:pPr>
        <w:pStyle w:val="Heading4"/>
      </w:pPr>
      <w:bookmarkStart w:id="402" w:name="_Toc51826776"/>
      <w:bookmarkStart w:id="403" w:name="_Toc117070457"/>
      <w:bookmarkStart w:id="404" w:name="_Toc51828219"/>
      <w:r>
        <w:t>6.2.7.25</w:t>
      </w:r>
      <w:r>
        <w:tab/>
        <w:t>Method initCloseChannel</w:t>
      </w:r>
      <w:bookmarkEnd w:id="402"/>
      <w:bookmarkEnd w:id="403"/>
      <w:bookmarkEnd w:id="404"/>
    </w:p>
    <w:p w:rsidR="00614D2D" w:rsidRDefault="00614D2D" w:rsidP="00614D2D">
      <w:r>
        <w:t>Test Area Reference: API_2_PAH_ICCHB</w:t>
      </w:r>
    </w:p>
    <w:p w:rsidR="00614D2D" w:rsidRDefault="00614D2D" w:rsidP="00614D2D">
      <w:pPr>
        <w:pStyle w:val="H6"/>
      </w:pPr>
      <w:r>
        <w:t>6.2.7.25.1</w:t>
      </w:r>
      <w:r>
        <w:tab/>
        <w:t>Conformance requirement</w:t>
      </w:r>
    </w:p>
    <w:p w:rsidR="00614D2D" w:rsidRDefault="00614D2D" w:rsidP="00614D2D">
      <w:r>
        <w:t>The method with following header shall be compliant to its definition in the API.</w:t>
      </w:r>
    </w:p>
    <w:p w:rsidR="00614D2D" w:rsidRDefault="00614D2D" w:rsidP="00614D2D">
      <w:pPr>
        <w:pStyle w:val="PL"/>
      </w:pPr>
      <w:r>
        <w:t>public void initCloseChannel(byte bChannelIdentifier)</w:t>
      </w:r>
    </w:p>
    <w:p w:rsidR="00614D2D" w:rsidRDefault="00614D2D" w:rsidP="00614D2D">
      <w:pPr>
        <w:pStyle w:val="PL"/>
      </w:pPr>
    </w:p>
    <w:p w:rsidR="00614D2D" w:rsidRDefault="00614D2D" w:rsidP="00614D2D">
      <w:pPr>
        <w:pStyle w:val="H6"/>
      </w:pPr>
      <w:r>
        <w:t>6.2.7.25.1.1</w:t>
      </w:r>
      <w:r>
        <w:tab/>
        <w:t>Normal execution</w:t>
      </w:r>
    </w:p>
    <w:p w:rsidR="00614D2D" w:rsidRDefault="00614D2D" w:rsidP="00614D2D">
      <w:pPr>
        <w:pStyle w:val="ListBullet"/>
        <w:numPr>
          <w:ilvl w:val="0"/>
          <w:numId w:val="2"/>
        </w:numPr>
        <w:ind w:left="568" w:hanging="284"/>
      </w:pPr>
      <w:r>
        <w:t>CRRN1: The method shall build a Close Channel Proactive command, using Channel Identifier. Comprehension Required flags are set.</w:t>
      </w:r>
    </w:p>
    <w:p w:rsidR="00614D2D" w:rsidRDefault="00614D2D" w:rsidP="00614D2D">
      <w:pPr>
        <w:pStyle w:val="ListBullet"/>
        <w:numPr>
          <w:ilvl w:val="0"/>
          <w:numId w:val="2"/>
        </w:numPr>
        <w:ind w:left="568" w:hanging="284"/>
      </w:pPr>
      <w:r>
        <w:t>CRRN2: A call to this method clears the handler then initialises it with Close Channel Proactive command.</w:t>
      </w:r>
    </w:p>
    <w:p w:rsidR="00614D2D" w:rsidRDefault="00614D2D" w:rsidP="00614D2D">
      <w:pPr>
        <w:pStyle w:val="ListBullet"/>
        <w:numPr>
          <w:ilvl w:val="0"/>
          <w:numId w:val="2"/>
        </w:numPr>
        <w:ind w:left="568" w:hanging="284"/>
      </w:pPr>
      <w:r>
        <w:t>CRRN3: After the method invocation, no TLV is selected.</w:t>
      </w:r>
    </w:p>
    <w:p w:rsidR="00614D2D" w:rsidRDefault="00614D2D" w:rsidP="00614D2D">
      <w:pPr>
        <w:pStyle w:val="ListBullet"/>
        <w:numPr>
          <w:ilvl w:val="0"/>
          <w:numId w:val="2"/>
        </w:numPr>
        <w:ind w:left="568" w:hanging="284"/>
      </w:pPr>
      <w:r>
        <w:t>CRRN4: The Close Channel Proactive command is not sent by the method.</w:t>
      </w:r>
    </w:p>
    <w:p w:rsidR="00614D2D" w:rsidRDefault="00614D2D" w:rsidP="00614D2D">
      <w:pPr>
        <w:pStyle w:val="H6"/>
      </w:pPr>
      <w:r>
        <w:t>6.2.7.25.2</w:t>
      </w:r>
      <w:r>
        <w:tab/>
        <w:t>Test suite files</w:t>
      </w:r>
    </w:p>
    <w:p w:rsidR="00614D2D" w:rsidRDefault="00614D2D" w:rsidP="00614D2D">
      <w:pPr>
        <w:pStyle w:val="B1"/>
        <w:tabs>
          <w:tab w:val="left" w:pos="2268"/>
        </w:tabs>
      </w:pPr>
      <w:r>
        <w:t>Test Script:</w:t>
      </w:r>
      <w:r w:rsidR="00A1704F">
        <w:tab/>
      </w:r>
      <w:r>
        <w:t>API_2_PAH_ICCHB_1.scr</w:t>
      </w:r>
    </w:p>
    <w:p w:rsidR="00614D2D" w:rsidRDefault="00614D2D" w:rsidP="00614D2D">
      <w:pPr>
        <w:pStyle w:val="B1"/>
        <w:tabs>
          <w:tab w:val="left" w:pos="2268"/>
        </w:tabs>
      </w:pPr>
      <w:r>
        <w:t>Test Applet:</w:t>
      </w:r>
      <w:r w:rsidR="00A1704F">
        <w:tab/>
      </w:r>
      <w:r>
        <w:t>API_2_PAH_ICCHB_1.java</w:t>
      </w:r>
    </w:p>
    <w:p w:rsidR="00614D2D" w:rsidRDefault="00614D2D" w:rsidP="00614D2D">
      <w:pPr>
        <w:pStyle w:val="B1"/>
        <w:tabs>
          <w:tab w:val="left" w:pos="2268"/>
        </w:tabs>
      </w:pPr>
      <w:r>
        <w:t>Load Script:</w:t>
      </w:r>
      <w:r w:rsidR="00A1704F">
        <w:tab/>
      </w:r>
      <w:r>
        <w:t xml:space="preserve">API_2_PAH_ICCHB_1.ldr </w:t>
      </w:r>
    </w:p>
    <w:p w:rsidR="00614D2D" w:rsidRDefault="00614D2D" w:rsidP="00614D2D">
      <w:pPr>
        <w:pStyle w:val="B1"/>
        <w:tabs>
          <w:tab w:val="left" w:pos="2268"/>
        </w:tabs>
      </w:pPr>
      <w:r>
        <w:t>Cleanup Script:</w:t>
      </w:r>
      <w:r w:rsidR="00A1704F">
        <w:tab/>
      </w:r>
      <w:r>
        <w:t>API_2_PAH_ICCHB_1.clr</w:t>
      </w:r>
    </w:p>
    <w:p w:rsidR="00614D2D" w:rsidRDefault="00614D2D" w:rsidP="00614D2D">
      <w:pPr>
        <w:pStyle w:val="B1"/>
        <w:tabs>
          <w:tab w:val="left" w:pos="2268"/>
        </w:tabs>
      </w:pPr>
      <w:r>
        <w:t>Parameter File:</w:t>
      </w:r>
      <w:r w:rsidR="00A1704F">
        <w:tab/>
      </w:r>
      <w:r>
        <w:t>API_2_PAH_ICCHB_1.par</w:t>
      </w:r>
    </w:p>
    <w:p w:rsidR="00614D2D" w:rsidRDefault="00614D2D" w:rsidP="00614D2D">
      <w:pPr>
        <w:pStyle w:val="H6"/>
      </w:pPr>
      <w:r>
        <w:t>6.2.7.25.3</w:t>
      </w:r>
      <w:r>
        <w:tab/>
        <w:t>Test procedure</w:t>
      </w: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25"/>
        <w:gridCol w:w="4111"/>
        <w:gridCol w:w="2835"/>
        <w:gridCol w:w="2410"/>
      </w:tblGrid>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rPr>
                <w:b w:val="0"/>
              </w:rPr>
            </w:pPr>
            <w:r>
              <w:rPr>
                <w:b w:val="0"/>
              </w:rPr>
              <w:t>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PL"/>
            </w:pPr>
            <w:r>
              <w:t>Applet1 is installed with maximum number of channel = 01.</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H"/>
              <w:jc w:val="left"/>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H"/>
              <w:jc w:val="left"/>
            </w:pPr>
          </w:p>
        </w:tc>
      </w:tr>
      <w:tr w:rsidR="00614D2D" w:rsidTr="00614D2D">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pPr>
            <w:r>
              <w:t>1</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pPr>
            <w:r>
              <w:t>Call initCloseChannel() method</w:t>
            </w:r>
          </w:p>
          <w:p w:rsidR="00614D2D" w:rsidRDefault="00614D2D">
            <w:pPr>
              <w:pStyle w:val="TAH"/>
              <w:keepNext w:val="0"/>
            </w:pPr>
          </w:p>
          <w:p w:rsidR="00614D2D" w:rsidRDefault="00614D2D">
            <w:pPr>
              <w:pStyle w:val="PL"/>
            </w:pPr>
            <w:r>
              <w:t>1- Call ProactiveHandler.init() method to Open a Channel.</w:t>
            </w:r>
          </w:p>
          <w:p w:rsidR="00614D2D" w:rsidRDefault="00614D2D">
            <w:pPr>
              <w:pStyle w:val="PL"/>
            </w:pPr>
            <w:r>
              <w:t>Call the ProactiveHandler.send() method.</w:t>
            </w:r>
          </w:p>
          <w:p w:rsidR="00614D2D" w:rsidRDefault="00614D2D">
            <w:pPr>
              <w:pStyle w:val="PL"/>
            </w:pPr>
          </w:p>
          <w:p w:rsidR="00614D2D" w:rsidRDefault="00614D2D">
            <w:pPr>
              <w:pStyle w:val="PL"/>
            </w:pPr>
            <w:r>
              <w:t>2- Send an EVENT_EVENT_DOWNLOAD_CHANNEL_STATUS Envelope.</w:t>
            </w:r>
          </w:p>
          <w:p w:rsidR="00614D2D" w:rsidRDefault="00614D2D">
            <w:pPr>
              <w:pStyle w:val="PL"/>
            </w:pPr>
          </w:p>
          <w:p w:rsidR="00614D2D" w:rsidRDefault="00614D2D">
            <w:pPr>
              <w:pStyle w:val="PL"/>
            </w:pPr>
            <w:r>
              <w:t>3- Call the ProactiveHandler.initCloseChannel() method with Channel Id = 01.</w:t>
            </w:r>
          </w:p>
          <w:p w:rsidR="00614D2D" w:rsidRDefault="00614D2D">
            <w:pPr>
              <w:pStyle w:val="PL"/>
            </w:pPr>
          </w:p>
          <w:p w:rsidR="00614D2D" w:rsidRDefault="00614D2D">
            <w:pPr>
              <w:pStyle w:val="PL"/>
            </w:pPr>
            <w:r>
              <w:t>4- Call the ProactiveHandler.send() method.</w:t>
            </w:r>
          </w:p>
          <w:p w:rsidR="00614D2D" w:rsidRDefault="00614D2D">
            <w:pPr>
              <w:pStyle w:val="PL"/>
            </w:pPr>
          </w:p>
          <w:p w:rsidR="00614D2D" w:rsidRDefault="00614D2D">
            <w:pPr>
              <w:pStyle w:val="PL"/>
            </w:pPr>
            <w:r>
              <w:t>5- Send an EVENT_EVENT_DOWNLOAD_CHANNEL_STATUS Envelope.</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pPr>
          </w:p>
          <w:p w:rsidR="00614D2D" w:rsidRDefault="00614D2D">
            <w:pPr>
              <w:pStyle w:val="TAL"/>
              <w:keepNext w:val="0"/>
            </w:pPr>
          </w:p>
          <w:p w:rsidR="00614D2D" w:rsidRDefault="00614D2D">
            <w:pPr>
              <w:pStyle w:val="TAL"/>
              <w:keepNext w:val="0"/>
            </w:pPr>
            <w:r>
              <w:t>2- Applet1 is triggered.</w:t>
            </w:r>
          </w:p>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pPr>
            <w:r>
              <w:t>5- Applet1 is not triggered.</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pPr>
            <w:r>
              <w:t>1- OPEN CHANNEL proactive command is fetched.</w:t>
            </w:r>
          </w:p>
          <w:p w:rsidR="00614D2D" w:rsidRDefault="00614D2D">
            <w:pPr>
              <w:pStyle w:val="TAL"/>
              <w:keepNext w:val="0"/>
            </w:pPr>
          </w:p>
          <w:p w:rsidR="00614D2D" w:rsidRDefault="00614D2D">
            <w:pPr>
              <w:pStyle w:val="TAL"/>
              <w:keepNext w:val="0"/>
            </w:pPr>
            <w:r>
              <w:t>TERMINAL RESPONSE of OPEN CHANNEL is sent to the SIM with Channel Id = 01.</w:t>
            </w:r>
          </w:p>
          <w:p w:rsidR="00614D2D" w:rsidRDefault="00614D2D">
            <w:pPr>
              <w:pStyle w:val="TAL"/>
              <w:keepNext w:val="0"/>
            </w:pPr>
          </w:p>
          <w:p w:rsidR="00614D2D" w:rsidRDefault="00614D2D">
            <w:pPr>
              <w:pStyle w:val="TAL"/>
              <w:keepNext w:val="0"/>
            </w:pPr>
          </w:p>
          <w:p w:rsidR="00614D2D" w:rsidRDefault="00614D2D">
            <w:pPr>
              <w:pStyle w:val="TAL"/>
              <w:keepNext w:val="0"/>
            </w:pPr>
            <w:r>
              <w:t>4- CLOSE CHANNEL proactive command is fetched.</w:t>
            </w:r>
          </w:p>
          <w:p w:rsidR="00614D2D" w:rsidRDefault="00614D2D">
            <w:pPr>
              <w:pStyle w:val="TAL"/>
              <w:keepNext w:val="0"/>
            </w:pPr>
          </w:p>
          <w:p w:rsidR="00614D2D" w:rsidRDefault="00614D2D">
            <w:pPr>
              <w:pStyle w:val="TAL"/>
              <w:keepNext w:val="0"/>
            </w:pPr>
            <w:r>
              <w:t>TERMINAL RESPONSE of CLOSE CHANNEL is sent to the SIM.</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pPr>
            <w:r>
              <w:t xml:space="preserve">Call the initCloseChannel () method with any value then build and send a </w:t>
            </w:r>
            <w:r>
              <w:rPr>
                <w:caps/>
              </w:rPr>
              <w:t>Close Channel</w:t>
            </w:r>
            <w:r>
              <w:t xml:space="preserve"> command</w:t>
            </w:r>
          </w:p>
          <w:p w:rsidR="00614D2D" w:rsidRDefault="00614D2D">
            <w:pPr>
              <w:pStyle w:val="TAH"/>
              <w:keepNext w:val="0"/>
            </w:pPr>
          </w:p>
          <w:p w:rsidR="00614D2D" w:rsidRDefault="00614D2D">
            <w:pPr>
              <w:pStyle w:val="PL"/>
            </w:pPr>
            <w:r>
              <w:t>1- Call ProactiveHandler.init() to Open a Channel and ProactiveHandler.send() methods.</w:t>
            </w:r>
          </w:p>
          <w:p w:rsidR="00614D2D" w:rsidRDefault="00614D2D">
            <w:pPr>
              <w:pStyle w:val="PL"/>
            </w:pPr>
          </w:p>
          <w:p w:rsidR="00614D2D" w:rsidRDefault="00614D2D">
            <w:pPr>
              <w:pStyle w:val="PL"/>
            </w:pPr>
            <w:r>
              <w:t>2- ProactiveHandler.initCloseChannel() with Channel Id = 2</w:t>
            </w:r>
          </w:p>
          <w:p w:rsidR="00614D2D" w:rsidRDefault="00614D2D">
            <w:pPr>
              <w:pStyle w:val="PL"/>
            </w:pPr>
          </w:p>
          <w:p w:rsidR="00614D2D" w:rsidRDefault="00614D2D">
            <w:pPr>
              <w:pStyle w:val="PL"/>
            </w:pPr>
            <w:r>
              <w:t>3- ProactiveHandler.initCloseChannel() with the Channel Id = 1.</w:t>
            </w:r>
          </w:p>
          <w:p w:rsidR="00614D2D" w:rsidRDefault="00614D2D">
            <w:pPr>
              <w:pStyle w:val="PL"/>
            </w:pPr>
          </w:p>
          <w:p w:rsidR="00614D2D" w:rsidRDefault="00614D2D">
            <w:pPr>
              <w:pStyle w:val="PL"/>
            </w:pPr>
            <w:r>
              <w:t>4- call the send() method.</w:t>
            </w:r>
          </w:p>
          <w:p w:rsidR="00614D2D" w:rsidRDefault="00614D2D">
            <w:pPr>
              <w:pStyle w:val="PL"/>
            </w:pPr>
          </w:p>
          <w:p w:rsidR="00614D2D" w:rsidRDefault="00614D2D">
            <w:pPr>
              <w:pStyle w:val="PL"/>
            </w:pPr>
            <w:r>
              <w:t>5- Send an EVENT_EVENT_DOWNLOAD_CHANNEL_STATUS Envelope.</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p w:rsidR="00614D2D" w:rsidRDefault="00614D2D">
            <w:pPr>
              <w:pStyle w:val="TAL"/>
              <w:keepNext w:val="0"/>
            </w:pPr>
          </w:p>
          <w:p w:rsidR="00614D2D" w:rsidRDefault="00614D2D">
            <w:pPr>
              <w:pStyle w:val="TAL"/>
              <w:keepNext w:val="0"/>
            </w:pPr>
            <w:r>
              <w:t>5- Applet1 is not triggered.</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r>
              <w:t>1- OPEN CHANNEL proactive command is fetched.</w:t>
            </w:r>
          </w:p>
          <w:p w:rsidR="00614D2D" w:rsidRDefault="00614D2D">
            <w:pPr>
              <w:pStyle w:val="TAL"/>
              <w:keepNext w:val="0"/>
            </w:pPr>
          </w:p>
          <w:p w:rsidR="00614D2D" w:rsidRDefault="00614D2D">
            <w:pPr>
              <w:pStyle w:val="TAL"/>
              <w:keepNext w:val="0"/>
            </w:pPr>
            <w:r>
              <w:t>TERMINAL RESPONSE of OPEN CHANNEL is sent to the SIM with Channel Id = 01.</w:t>
            </w:r>
          </w:p>
          <w:p w:rsidR="00614D2D" w:rsidRDefault="00614D2D">
            <w:pPr>
              <w:pStyle w:val="TAL"/>
              <w:keepNext w:val="0"/>
            </w:pPr>
          </w:p>
          <w:p w:rsidR="00614D2D" w:rsidRDefault="00614D2D">
            <w:pPr>
              <w:pStyle w:val="TAL"/>
              <w:keepNext w:val="0"/>
            </w:pPr>
          </w:p>
          <w:p w:rsidR="00614D2D" w:rsidRDefault="00614D2D">
            <w:pPr>
              <w:pStyle w:val="TAL"/>
              <w:keepNext w:val="0"/>
            </w:pPr>
            <w:r>
              <w:t>4- CLOSE CHANNEL proactive command is fetched.</w:t>
            </w:r>
          </w:p>
          <w:p w:rsidR="00614D2D" w:rsidRDefault="00614D2D">
            <w:pPr>
              <w:pStyle w:val="TAL"/>
              <w:keepNext w:val="0"/>
            </w:pPr>
          </w:p>
          <w:p w:rsidR="00614D2D" w:rsidRDefault="00614D2D">
            <w:pPr>
              <w:pStyle w:val="TAL"/>
              <w:keepNext w:val="0"/>
            </w:pPr>
            <w:r>
              <w:t>TERMINAL RESPONSE of CLOSE CHANNEL is sent to the SIM.</w:t>
            </w:r>
          </w:p>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pPr>
            <w:r>
              <w:t>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pPr>
            <w:r>
              <w:t>Select a TLV in the ProactiveHandler</w:t>
            </w:r>
          </w:p>
          <w:p w:rsidR="00614D2D" w:rsidRDefault="00614D2D">
            <w:pPr>
              <w:pStyle w:val="TAH"/>
              <w:keepNext w:val="0"/>
            </w:pPr>
            <w:r>
              <w:t>Call the initCloseChannel () method</w:t>
            </w:r>
          </w:p>
          <w:p w:rsidR="00614D2D" w:rsidRDefault="00614D2D">
            <w:pPr>
              <w:pStyle w:val="TAH"/>
              <w:keepNext w:val="0"/>
            </w:pPr>
          </w:p>
          <w:p w:rsidR="00614D2D" w:rsidRDefault="00614D2D">
            <w:pPr>
              <w:pStyle w:val="PL"/>
            </w:pPr>
            <w:r>
              <w:t>1- Call ProactiveHandler.init() method to open a Channel and call the ProactiveHandler.send() method.</w:t>
            </w:r>
          </w:p>
          <w:p w:rsidR="00614D2D" w:rsidRDefault="00614D2D">
            <w:pPr>
              <w:pStyle w:val="PL"/>
            </w:pPr>
            <w:r>
              <w:t>Select 1</w:t>
            </w:r>
            <w:r>
              <w:rPr>
                <w:vertAlign w:val="superscript"/>
              </w:rPr>
              <w:t>st</w:t>
            </w:r>
            <w:r>
              <w:t xml:space="preserve"> TLV of the Proactive Handler.</w:t>
            </w:r>
          </w:p>
          <w:p w:rsidR="00614D2D" w:rsidRDefault="00614D2D">
            <w:pPr>
              <w:pStyle w:val="PL"/>
            </w:pPr>
          </w:p>
          <w:p w:rsidR="00614D2D" w:rsidRDefault="00614D2D">
            <w:pPr>
              <w:pStyle w:val="PL"/>
            </w:pPr>
            <w:r>
              <w:t>2- Call ProactiveHandler.initCloseChannel() method with Channel Id = 01.</w:t>
            </w:r>
          </w:p>
          <w:p w:rsidR="00614D2D" w:rsidRDefault="00614D2D">
            <w:pPr>
              <w:pStyle w:val="PL"/>
            </w:pPr>
          </w:p>
          <w:p w:rsidR="00614D2D" w:rsidRDefault="00614D2D">
            <w:pPr>
              <w:pStyle w:val="PL"/>
            </w:pPr>
            <w:r>
              <w:t>3- Call the ViewHandler.getValueLength() method.</w:t>
            </w:r>
          </w:p>
          <w:p w:rsidR="00614D2D" w:rsidRDefault="00614D2D">
            <w:pPr>
              <w:pStyle w:val="PL"/>
            </w:pPr>
          </w:p>
          <w:p w:rsidR="00614D2D" w:rsidRDefault="00614D2D">
            <w:pPr>
              <w:pStyle w:val="PL"/>
            </w:pPr>
            <w:r>
              <w:t>4- Call ProactiveHandler.send() method.</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r>
              <w:t>3- UNAVAILABLE_ELEMENT ToolkitException is thrown by getValueLength() method.</w:t>
            </w:r>
          </w:p>
          <w:p w:rsidR="00614D2D" w:rsidRDefault="00614D2D">
            <w:pPr>
              <w:pStyle w:val="TAL"/>
              <w:keepNext w:val="0"/>
            </w:pP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r>
              <w:t>1- OPEN CHANNEL proactive command is fetched.</w:t>
            </w:r>
          </w:p>
          <w:p w:rsidR="00614D2D" w:rsidRDefault="00614D2D">
            <w:pPr>
              <w:pStyle w:val="TAL"/>
              <w:keepNext w:val="0"/>
            </w:pPr>
          </w:p>
          <w:p w:rsidR="00614D2D" w:rsidRDefault="00614D2D">
            <w:pPr>
              <w:pStyle w:val="TAL"/>
              <w:keepNext w:val="0"/>
            </w:pPr>
            <w:r>
              <w:t>TERMINAL RESPONSE of OPEN CHANNEL is sent to the SIM with Channel Id = 01.</w:t>
            </w:r>
          </w:p>
          <w:p w:rsidR="00614D2D" w:rsidRDefault="00614D2D">
            <w:pPr>
              <w:pStyle w:val="TAL"/>
              <w:keepNext w:val="0"/>
            </w:pPr>
          </w:p>
          <w:p w:rsidR="00614D2D" w:rsidRDefault="00614D2D">
            <w:pPr>
              <w:pStyle w:val="TAL"/>
              <w:keepNext w:val="0"/>
            </w:pPr>
            <w:r>
              <w:t>4- CLOSE CHANNEL proactive command is fetched.</w:t>
            </w:r>
          </w:p>
          <w:p w:rsidR="00614D2D" w:rsidRDefault="00614D2D">
            <w:pPr>
              <w:pStyle w:val="TAL"/>
              <w:keepNext w:val="0"/>
            </w:pPr>
          </w:p>
          <w:p w:rsidR="00614D2D" w:rsidRDefault="00614D2D">
            <w:pPr>
              <w:pStyle w:val="TAL"/>
              <w:keepNext w:val="0"/>
            </w:pPr>
            <w:r>
              <w:t>TERMINAL RESPONSE of CLOSE CHANNEL is sent to the SIM.</w:t>
            </w:r>
          </w:p>
          <w:p w:rsidR="00614D2D" w:rsidRDefault="00614D2D">
            <w:pPr>
              <w:pStyle w:val="TAL"/>
              <w:keepNext w:val="0"/>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pPr>
            <w:r>
              <w:t>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pPr>
            <w:r>
              <w:t>Call the initCloseChannel() without sending the command</w:t>
            </w:r>
          </w:p>
          <w:p w:rsidR="00614D2D" w:rsidRDefault="00614D2D">
            <w:pPr>
              <w:pStyle w:val="TAH"/>
              <w:keepNext w:val="0"/>
            </w:pPr>
          </w:p>
          <w:p w:rsidR="00614D2D" w:rsidRDefault="00614D2D">
            <w:pPr>
              <w:pStyle w:val="PL"/>
            </w:pPr>
            <w:r>
              <w:t>1- Call ProactiveHandler.init() method to open a Channel and call the ProactiveHandler.send() method.</w:t>
            </w:r>
          </w:p>
          <w:p w:rsidR="00614D2D" w:rsidRDefault="00614D2D">
            <w:pPr>
              <w:pStyle w:val="PL"/>
            </w:pPr>
          </w:p>
          <w:p w:rsidR="00614D2D" w:rsidRDefault="00614D2D">
            <w:pPr>
              <w:pStyle w:val="PL"/>
            </w:pPr>
            <w:r>
              <w:t>2- Call the ProactiveHandler.initCloseChannel() method with Channel Id = 01 without ProactiveHandler.send().</w:t>
            </w:r>
          </w:p>
          <w:p w:rsidR="00614D2D" w:rsidRDefault="00614D2D">
            <w:pPr>
              <w:pStyle w:val="PL"/>
            </w:pPr>
          </w:p>
          <w:p w:rsidR="00614D2D" w:rsidRDefault="00614D2D">
            <w:pPr>
              <w:pStyle w:val="PL"/>
            </w:pPr>
            <w:r>
              <w:t>3- Send an EVENT_EVENT_DOWNLOAD_CHANNEL_STATUS Envelope.</w:t>
            </w:r>
          </w:p>
        </w:tc>
        <w:tc>
          <w:tcPr>
            <w:tcW w:w="283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p>
          <w:p w:rsidR="00614D2D" w:rsidRDefault="00614D2D">
            <w:pPr>
              <w:pStyle w:val="TAL"/>
              <w:keepNext w:val="0"/>
            </w:pPr>
          </w:p>
          <w:p w:rsidR="00614D2D" w:rsidRDefault="00614D2D">
            <w:pPr>
              <w:pStyle w:val="TAL"/>
              <w:keepNext w:val="0"/>
            </w:pPr>
            <w:r>
              <w:t>3- Applet1 is triggered.</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pPr>
            <w:r>
              <w:t>1- OPEN CHANNEL proactive command is fetched.</w:t>
            </w:r>
          </w:p>
          <w:p w:rsidR="00614D2D" w:rsidRDefault="00614D2D">
            <w:pPr>
              <w:pStyle w:val="TAL"/>
              <w:keepNext w:val="0"/>
            </w:pPr>
          </w:p>
          <w:p w:rsidR="00614D2D" w:rsidRDefault="00614D2D">
            <w:pPr>
              <w:pStyle w:val="TAL"/>
              <w:keepNext w:val="0"/>
            </w:pPr>
            <w:r>
              <w:t>TERMINAL RESPONSE of OPEN CHANNEL is sent to the SIM with Channel Id = 01.</w:t>
            </w:r>
          </w:p>
          <w:p w:rsidR="00614D2D" w:rsidRDefault="00614D2D">
            <w:pPr>
              <w:pStyle w:val="TAL"/>
              <w:keepNext w:val="0"/>
            </w:pPr>
          </w:p>
          <w:p w:rsidR="00614D2D" w:rsidRDefault="00614D2D">
            <w:pPr>
              <w:pStyle w:val="TAL"/>
              <w:keepNext w:val="0"/>
            </w:pPr>
          </w:p>
          <w:p w:rsidR="00614D2D" w:rsidRDefault="00614D2D">
            <w:pPr>
              <w:pStyle w:val="TAL"/>
              <w:keepNext w:val="0"/>
            </w:pPr>
            <w:r>
              <w:t>No proactive command shall be sent. Expected status is '9000'</w:t>
            </w:r>
          </w:p>
        </w:tc>
      </w:tr>
    </w:tbl>
    <w:p w:rsidR="00614D2D" w:rsidRDefault="00614D2D" w:rsidP="00614D2D"/>
    <w:p w:rsidR="00614D2D" w:rsidRDefault="00614D2D" w:rsidP="00614D2D">
      <w:pPr>
        <w:pStyle w:val="H6"/>
      </w:pPr>
      <w:r>
        <w:t>6.2.7.25.4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N3</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N4</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2, 4</w:t>
            </w:r>
          </w:p>
        </w:tc>
      </w:tr>
    </w:tbl>
    <w:p w:rsidR="00614D2D" w:rsidRDefault="00614D2D" w:rsidP="00614D2D"/>
    <w:p w:rsidR="00614D2D" w:rsidRDefault="00614D2D" w:rsidP="00614D2D">
      <w:pPr>
        <w:pStyle w:val="Heading3"/>
        <w:keepNext w:val="0"/>
        <w:keepLines w:val="0"/>
      </w:pPr>
      <w:bookmarkStart w:id="405" w:name="_Toc51826777"/>
      <w:bookmarkStart w:id="406" w:name="_Toc117070458"/>
      <w:bookmarkStart w:id="407" w:name="_Toc51828220"/>
      <w:r>
        <w:t>6.2.8</w:t>
      </w:r>
      <w:r>
        <w:tab/>
        <w:t>Class ProactiveResponseHandler</w:t>
      </w:r>
      <w:bookmarkEnd w:id="405"/>
      <w:bookmarkEnd w:id="406"/>
      <w:bookmarkEnd w:id="407"/>
    </w:p>
    <w:p w:rsidR="00614D2D" w:rsidRDefault="00614D2D" w:rsidP="00614D2D">
      <w:pPr>
        <w:pStyle w:val="Heading4"/>
        <w:keepNext w:val="0"/>
        <w:keepLines w:val="0"/>
      </w:pPr>
      <w:bookmarkStart w:id="408" w:name="_Toc51826778"/>
      <w:bookmarkStart w:id="409" w:name="_Toc117070459"/>
      <w:bookmarkStart w:id="410" w:name="_Toc51828221"/>
      <w:r>
        <w:t>6.2.8.1</w:t>
      </w:r>
      <w:r>
        <w:tab/>
        <w:t>Method copyAdditionalInformation</w:t>
      </w:r>
      <w:bookmarkEnd w:id="408"/>
      <w:bookmarkEnd w:id="409"/>
      <w:bookmarkEnd w:id="410"/>
    </w:p>
    <w:p w:rsidR="00614D2D" w:rsidRDefault="00614D2D" w:rsidP="00614D2D">
      <w:r>
        <w:t>Test Area Reference: API_2_PRH_CPAI_BSS</w:t>
      </w:r>
    </w:p>
    <w:p w:rsidR="00614D2D" w:rsidRDefault="00614D2D" w:rsidP="00614D2D">
      <w:pPr>
        <w:pStyle w:val="H6"/>
      </w:pPr>
      <w:r>
        <w:t>6.2.8.1.1</w:t>
      </w:r>
      <w:r>
        <w:tab/>
        <w:t>Conformance requirement</w:t>
      </w:r>
    </w:p>
    <w:p w:rsidR="00614D2D" w:rsidRDefault="00614D2D" w:rsidP="00614D2D">
      <w:pPr>
        <w:keepNext/>
        <w:keepLines/>
      </w:pPr>
      <w:r>
        <w:t>The method with following header shall be compliant to its definition in the API.</w:t>
      </w:r>
    </w:p>
    <w:p w:rsidR="00614D2D" w:rsidRDefault="00614D2D" w:rsidP="00614D2D">
      <w:pPr>
        <w:pStyle w:val="PL"/>
        <w:rPr>
          <w:noProof w:val="0"/>
        </w:rPr>
      </w:pPr>
      <w:r>
        <w:rPr>
          <w:noProof w:val="0"/>
        </w:rPr>
        <w:t>public short copyAdditionalInformation(byte[] dstBuffer,</w:t>
      </w:r>
    </w:p>
    <w:p w:rsidR="00614D2D" w:rsidRDefault="00614D2D" w:rsidP="00614D2D">
      <w:pPr>
        <w:pStyle w:val="PL"/>
        <w:rPr>
          <w:noProof w:val="0"/>
        </w:rPr>
      </w:pPr>
      <w:r>
        <w:rPr>
          <w:noProof w:val="0"/>
        </w:rPr>
        <w:t xml:space="preserve">                                       short dstOffset,</w:t>
      </w:r>
    </w:p>
    <w:p w:rsidR="00614D2D" w:rsidRDefault="00614D2D" w:rsidP="00614D2D">
      <w:pPr>
        <w:pStyle w:val="PL"/>
        <w:rPr>
          <w:noProof w:val="0"/>
        </w:rPr>
      </w:pPr>
      <w:r>
        <w:rPr>
          <w:noProof w:val="0"/>
        </w:rPr>
        <w:t xml:space="preserve">                                       short dstLength)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6.2.8.1.1.1</w:t>
      </w:r>
      <w:r>
        <w:tab/>
        <w:t>Normal execution</w:t>
      </w:r>
    </w:p>
    <w:p w:rsidR="00614D2D" w:rsidRDefault="00614D2D" w:rsidP="00614D2D">
      <w:pPr>
        <w:pStyle w:val="ListBullet"/>
        <w:numPr>
          <w:ilvl w:val="0"/>
          <w:numId w:val="2"/>
        </w:numPr>
        <w:ind w:left="568" w:hanging="284"/>
      </w:pPr>
      <w:r>
        <w:t>CRRN1: The copyAdditionalInformation() method shall copy a part of the additional information field from Result TLV element in dstBuffer, using dstOffset and dstLength.</w:t>
      </w:r>
    </w:p>
    <w:p w:rsidR="00614D2D" w:rsidRDefault="00614D2D" w:rsidP="00614D2D">
      <w:pPr>
        <w:pStyle w:val="ListBullet"/>
        <w:numPr>
          <w:ilvl w:val="0"/>
          <w:numId w:val="2"/>
        </w:numPr>
        <w:ind w:left="568" w:hanging="284"/>
      </w:pPr>
      <w:r>
        <w:t>CRRN2: dstBuffer shall only be modified from dstOffset to (dstOffset + dstLength - 1) (included).</w:t>
      </w:r>
    </w:p>
    <w:p w:rsidR="00614D2D" w:rsidRDefault="00614D2D" w:rsidP="00614D2D">
      <w:pPr>
        <w:pStyle w:val="ListBullet"/>
        <w:numPr>
          <w:ilvl w:val="0"/>
          <w:numId w:val="2"/>
        </w:numPr>
        <w:ind w:left="568" w:hanging="284"/>
      </w:pPr>
      <w:r>
        <w:t>CRRN3: The method returns (dstOffset + dstLength).</w:t>
      </w:r>
    </w:p>
    <w:p w:rsidR="00614D2D" w:rsidRDefault="00614D2D" w:rsidP="00614D2D">
      <w:pPr>
        <w:pStyle w:val="ListBullet"/>
        <w:numPr>
          <w:ilvl w:val="0"/>
          <w:numId w:val="2"/>
        </w:numPr>
        <w:ind w:left="568" w:hanging="284"/>
      </w:pPr>
      <w:r>
        <w:t>CRRN4: If a Result TLV element is available, it becomes the TLV selected after a call to the method.</w:t>
      </w:r>
    </w:p>
    <w:p w:rsidR="00614D2D" w:rsidRDefault="00614D2D" w:rsidP="00614D2D">
      <w:pPr>
        <w:pStyle w:val="ListBullet"/>
        <w:numPr>
          <w:ilvl w:val="0"/>
          <w:numId w:val="2"/>
        </w:numPr>
        <w:ind w:left="568" w:hanging="284"/>
      </w:pPr>
      <w:r>
        <w:t>CRRN5: The method shall copy from the first Result TLV.</w:t>
      </w:r>
    </w:p>
    <w:p w:rsidR="00614D2D" w:rsidRDefault="00614D2D" w:rsidP="00614D2D">
      <w:pPr>
        <w:pStyle w:val="H6"/>
        <w:keepNext w:val="0"/>
        <w:keepLines w:val="0"/>
      </w:pPr>
      <w:r>
        <w:t>6.2.8.1.1.2</w:t>
      </w:r>
      <w:r>
        <w:tab/>
        <w:t>Parameter errors</w:t>
      </w:r>
    </w:p>
    <w:p w:rsidR="00614D2D" w:rsidRDefault="00614D2D" w:rsidP="00614D2D">
      <w:pPr>
        <w:pStyle w:val="ListBullet"/>
        <w:numPr>
          <w:ilvl w:val="0"/>
          <w:numId w:val="2"/>
        </w:numPr>
        <w:ind w:left="568" w:hanging="284"/>
      </w:pPr>
      <w:r>
        <w:t>CRRP1: A NullPointerException shall be thrown if dstBuffer is null.</w:t>
      </w:r>
    </w:p>
    <w:p w:rsidR="00614D2D" w:rsidRDefault="00614D2D" w:rsidP="00614D2D">
      <w:pPr>
        <w:pStyle w:val="ListBullet"/>
        <w:numPr>
          <w:ilvl w:val="0"/>
          <w:numId w:val="2"/>
        </w:numPr>
        <w:ind w:left="568" w:hanging="284"/>
      </w:pPr>
      <w:r>
        <w:t>CRRP2: An ArrayIndexOutOfBoundsException shall be thrown if dstOffset or dstLength or both would cause access outside array bounds.</w:t>
      </w:r>
    </w:p>
    <w:p w:rsidR="00614D2D" w:rsidRDefault="00614D2D" w:rsidP="00614D2D">
      <w:pPr>
        <w:pStyle w:val="H6"/>
        <w:keepNext w:val="0"/>
        <w:keepLines w:val="0"/>
      </w:pPr>
      <w:r>
        <w:t>6.2.8.1.1.3</w:t>
      </w:r>
      <w:r>
        <w:tab/>
        <w:t>Context errors</w:t>
      </w:r>
    </w:p>
    <w:p w:rsidR="00614D2D" w:rsidRDefault="00614D2D" w:rsidP="00614D2D">
      <w:pPr>
        <w:pStyle w:val="ListBullet"/>
        <w:numPr>
          <w:ilvl w:val="0"/>
          <w:numId w:val="2"/>
        </w:numPr>
        <w:ind w:left="568" w:hanging="284"/>
      </w:pPr>
      <w:r>
        <w:t>CRRC1: A ToolkitException.UNAVAILABLE_ELEMENT shall be thrown in case of unavailable Result TLV element.</w:t>
      </w:r>
    </w:p>
    <w:p w:rsidR="00614D2D" w:rsidRDefault="00614D2D" w:rsidP="00614D2D">
      <w:pPr>
        <w:pStyle w:val="ListBullet"/>
        <w:numPr>
          <w:ilvl w:val="0"/>
          <w:numId w:val="2"/>
        </w:numPr>
        <w:ind w:left="568" w:hanging="284"/>
      </w:pPr>
      <w:r>
        <w:t>CRRC2: A ToolkitException.OUT_OF_TLV_BOUNDARIES shall be thrown if dstLength is greater than the value field of the available TLV.</w:t>
      </w:r>
    </w:p>
    <w:p w:rsidR="00614D2D" w:rsidRDefault="00614D2D" w:rsidP="00614D2D">
      <w:pPr>
        <w:pStyle w:val="H6"/>
        <w:keepNext w:val="0"/>
        <w:keepLines w:val="0"/>
      </w:pPr>
      <w:r>
        <w:t>6.2.8.1.2</w:t>
      </w:r>
      <w:r>
        <w:tab/>
        <w:t>Test Suite files</w:t>
      </w:r>
    </w:p>
    <w:p w:rsidR="00614D2D" w:rsidRDefault="00614D2D" w:rsidP="00614D2D">
      <w:pPr>
        <w:pStyle w:val="B1"/>
        <w:tabs>
          <w:tab w:val="left" w:pos="2268"/>
        </w:tabs>
      </w:pPr>
      <w:r>
        <w:t>Test Script:</w:t>
      </w:r>
      <w:r w:rsidR="00A1704F">
        <w:tab/>
      </w:r>
      <w:r>
        <w:t>API_2_PRH_CPAI_BSS_1.scr</w:t>
      </w:r>
    </w:p>
    <w:p w:rsidR="00614D2D" w:rsidRDefault="00614D2D" w:rsidP="00614D2D">
      <w:pPr>
        <w:pStyle w:val="B1"/>
        <w:tabs>
          <w:tab w:val="left" w:pos="2268"/>
        </w:tabs>
      </w:pPr>
      <w:r>
        <w:t>Test Applet:</w:t>
      </w:r>
      <w:r w:rsidR="00A1704F">
        <w:tab/>
      </w:r>
      <w:r>
        <w:t>API_2_PRH_CPAI_BSS_1.java</w:t>
      </w:r>
    </w:p>
    <w:p w:rsidR="00614D2D" w:rsidRDefault="00614D2D" w:rsidP="00614D2D">
      <w:pPr>
        <w:pStyle w:val="B1"/>
        <w:tabs>
          <w:tab w:val="left" w:pos="2268"/>
        </w:tabs>
      </w:pPr>
      <w:r>
        <w:t>Load Script:</w:t>
      </w:r>
      <w:r w:rsidR="00A1704F">
        <w:tab/>
      </w:r>
      <w:r>
        <w:t xml:space="preserve">API_2_PRH_CPAI_BSS_1.ldr </w:t>
      </w:r>
    </w:p>
    <w:p w:rsidR="00614D2D" w:rsidRDefault="00614D2D" w:rsidP="00614D2D">
      <w:pPr>
        <w:pStyle w:val="B1"/>
        <w:tabs>
          <w:tab w:val="left" w:pos="2268"/>
        </w:tabs>
      </w:pPr>
      <w:r>
        <w:t>Cleanup Script:</w:t>
      </w:r>
      <w:r w:rsidR="00A1704F">
        <w:tab/>
      </w:r>
      <w:r>
        <w:t>API_2_PRH_CPAI_BSS_1.clr</w:t>
      </w:r>
    </w:p>
    <w:p w:rsidR="00614D2D" w:rsidRDefault="00614D2D" w:rsidP="00614D2D">
      <w:pPr>
        <w:pStyle w:val="B1"/>
        <w:tabs>
          <w:tab w:val="left" w:pos="2268"/>
        </w:tabs>
        <w:rPr>
          <w:lang w:val="pt-BR"/>
        </w:rPr>
      </w:pPr>
      <w:r>
        <w:rPr>
          <w:lang w:val="pt-BR"/>
        </w:rPr>
        <w:t>Parameter File:</w:t>
      </w:r>
      <w:r w:rsidR="00A1704F">
        <w:rPr>
          <w:lang w:val="pt-BR"/>
        </w:rPr>
        <w:tab/>
      </w:r>
      <w:r>
        <w:rPr>
          <w:lang w:val="pt-BR"/>
        </w:rPr>
        <w:t>API_2_PRH_CPAI_BSS_1.par</w:t>
      </w:r>
    </w:p>
    <w:p w:rsidR="00614D2D" w:rsidRDefault="00614D2D" w:rsidP="00614D2D">
      <w:pPr>
        <w:pStyle w:val="H6"/>
        <w:keepNext w:val="0"/>
        <w:keepLines w:val="0"/>
      </w:pPr>
      <w:r>
        <w:t>6.2.8.1.3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Build and send a DISPLAY TEXT command</w:t>
            </w:r>
          </w:p>
          <w:p w:rsidR="00614D2D" w:rsidRDefault="00614D2D">
            <w:pPr>
              <w:pStyle w:val="PL"/>
              <w:rPr>
                <w:noProof w:val="0"/>
              </w:rPr>
            </w:pPr>
            <w:r>
              <w:rPr>
                <w:noProof w:val="0"/>
              </w:rPr>
              <w:t>qualifier = 0</w:t>
            </w:r>
          </w:p>
          <w:p w:rsidR="00614D2D" w:rsidRDefault="00614D2D">
            <w:pPr>
              <w:pStyle w:val="PL"/>
              <w:rPr>
                <w:noProof w:val="0"/>
              </w:rPr>
            </w:pPr>
            <w:r>
              <w:rPr>
                <w:noProof w:val="0"/>
              </w:rPr>
              <w:t>dcs = 4</w:t>
            </w:r>
          </w:p>
          <w:p w:rsidR="00614D2D" w:rsidRDefault="00614D2D">
            <w:pPr>
              <w:pStyle w:val="PL"/>
              <w:rPr>
                <w:noProof w:val="0"/>
              </w:rPr>
            </w:pPr>
            <w:r>
              <w:rPr>
                <w:noProof w:val="0"/>
              </w:rPr>
              <w:t>buffer = "Text"</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r>
              <w:t>DISPLAY TEXT Proactive command</w:t>
            </w:r>
          </w:p>
          <w:p w:rsidR="00614D2D" w:rsidRDefault="00614D2D">
            <w:pPr>
              <w:pStyle w:val="TAL"/>
              <w:keepNext w:val="0"/>
              <w:keepLines w:val="0"/>
            </w:pPr>
          </w:p>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PL"/>
              <w:rPr>
                <w:noProof w:val="0"/>
              </w:rPr>
            </w:pPr>
            <w:r>
              <w:rPr>
                <w:rFonts w:ascii="Arial" w:hAnsi="Arial"/>
                <w:b/>
                <w:noProof w:val="0"/>
                <w:sz w:val="18"/>
              </w:rPr>
              <w:t xml:space="preserve">Terminal Response with 11 additional </w:t>
            </w:r>
            <w:r>
              <w:rPr>
                <w:noProof w:val="0"/>
              </w:rPr>
              <w:t>bytes</w:t>
            </w:r>
          </w:p>
          <w:p w:rsidR="00614D2D" w:rsidRDefault="00614D2D">
            <w:pPr>
              <w:pStyle w:val="PL"/>
              <w:rPr>
                <w:noProof w:val="0"/>
              </w:rPr>
            </w:pPr>
          </w:p>
          <w:p w:rsidR="00614D2D" w:rsidRDefault="00614D2D">
            <w:pPr>
              <w:pStyle w:val="PL"/>
              <w:rPr>
                <w:noProof w:val="0"/>
              </w:rPr>
            </w:pPr>
            <w:r>
              <w:rPr>
                <w:noProof w:val="0"/>
              </w:rPr>
              <w:t>Result TLV = 03 0C 01 01 23 45 67 89 AB CD EF 01 23 45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NULL as parameter to dstBuffer</w:t>
            </w:r>
          </w:p>
          <w:p w:rsidR="00614D2D" w:rsidRDefault="00614D2D">
            <w:pPr>
              <w:pStyle w:val="PL"/>
              <w:rPr>
                <w:noProof w:val="0"/>
              </w:rPr>
            </w:pPr>
            <w:r>
              <w:rPr>
                <w:noProof w:val="0"/>
              </w:rPr>
              <w:t>dstBuffer = NULL</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NullPointerException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dstOffset &gt; dstBuffer.length</w:t>
            </w:r>
          </w:p>
          <w:p w:rsidR="00614D2D" w:rsidRDefault="00614D2D">
            <w:pPr>
              <w:pStyle w:val="PL"/>
              <w:keepNext/>
              <w:keepLines/>
              <w:rPr>
                <w:noProof w:val="0"/>
              </w:rPr>
            </w:pPr>
            <w:r>
              <w:rPr>
                <w:noProof w:val="0"/>
              </w:rPr>
              <w:t>dstBuffer.length = 10</w:t>
            </w:r>
          </w:p>
          <w:p w:rsidR="00614D2D" w:rsidRDefault="00614D2D">
            <w:pPr>
              <w:pStyle w:val="PL"/>
              <w:keepNext/>
              <w:keepLines/>
              <w:rPr>
                <w:noProof w:val="0"/>
              </w:rPr>
            </w:pPr>
            <w:r>
              <w:rPr>
                <w:noProof w:val="0"/>
              </w:rPr>
              <w:t>dstOffset = 11</w:t>
            </w:r>
          </w:p>
          <w:p w:rsidR="00614D2D" w:rsidRDefault="00614D2D">
            <w:pPr>
              <w:pStyle w:val="PL"/>
              <w:keepNext/>
              <w:keepLines/>
              <w:rPr>
                <w:noProof w:val="0"/>
              </w:rPr>
            </w:pPr>
            <w:r>
              <w:rPr>
                <w:noProof w:val="0"/>
              </w:rPr>
              <w:t>dstLength = 0</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dstOffset &lt; 0</w:t>
            </w:r>
          </w:p>
          <w:p w:rsidR="00614D2D" w:rsidRDefault="00614D2D">
            <w:pPr>
              <w:pStyle w:val="PL"/>
              <w:rPr>
                <w:noProof w:val="0"/>
              </w:rPr>
            </w:pPr>
            <w:r>
              <w:rPr>
                <w:noProof w:val="0"/>
              </w:rPr>
              <w:t>dstBuffer.length = 10</w:t>
            </w:r>
          </w:p>
          <w:p w:rsidR="00614D2D" w:rsidRDefault="00614D2D">
            <w:pPr>
              <w:pStyle w:val="PL"/>
              <w:rPr>
                <w:noProof w:val="0"/>
              </w:rPr>
            </w:pPr>
            <w:r>
              <w:rPr>
                <w:noProof w:val="0"/>
              </w:rPr>
              <w:t>dstOffset = -1</w:t>
            </w:r>
          </w:p>
          <w:p w:rsidR="00614D2D" w:rsidRDefault="00614D2D">
            <w:pPr>
              <w:pStyle w:val="PL"/>
              <w:rPr>
                <w:noProof w:val="0"/>
              </w:rPr>
            </w:pPr>
            <w:r>
              <w:rPr>
                <w:noProof w:val="0"/>
              </w:rPr>
              <w:t>dstLength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dstLength &gt; dstBuffer.length</w:t>
            </w:r>
          </w:p>
          <w:p w:rsidR="00614D2D" w:rsidRDefault="00614D2D">
            <w:pPr>
              <w:pStyle w:val="PL"/>
              <w:rPr>
                <w:noProof w:val="0"/>
              </w:rPr>
            </w:pPr>
            <w:r>
              <w:rPr>
                <w:noProof w:val="0"/>
              </w:rPr>
              <w:t>dstBuffer.length = 10</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dstOffset + dstLength &gt; dstBuffer.length</w:t>
            </w:r>
          </w:p>
          <w:p w:rsidR="00614D2D" w:rsidRDefault="00614D2D">
            <w:pPr>
              <w:pStyle w:val="PL"/>
              <w:rPr>
                <w:noProof w:val="0"/>
              </w:rPr>
            </w:pPr>
            <w:r>
              <w:rPr>
                <w:noProof w:val="0"/>
              </w:rPr>
              <w:t>dstBuffer.length = 10</w:t>
            </w:r>
          </w:p>
          <w:p w:rsidR="00614D2D" w:rsidRDefault="00614D2D">
            <w:pPr>
              <w:pStyle w:val="PL"/>
              <w:rPr>
                <w:noProof w:val="0"/>
              </w:rPr>
            </w:pPr>
            <w:r>
              <w:rPr>
                <w:noProof w:val="0"/>
              </w:rPr>
              <w:t>dstOffset = 6</w:t>
            </w:r>
          </w:p>
          <w:p w:rsidR="00614D2D" w:rsidRDefault="00614D2D">
            <w:pPr>
              <w:pStyle w:val="PL"/>
              <w:rPr>
                <w:noProof w:val="0"/>
              </w:rPr>
            </w:pPr>
            <w:r>
              <w:rPr>
                <w:noProof w:val="0"/>
              </w:rPr>
              <w:t>dstLength = 5</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dstLength &lt; 0</w:t>
            </w:r>
          </w:p>
          <w:p w:rsidR="00614D2D" w:rsidRDefault="00614D2D">
            <w:pPr>
              <w:pStyle w:val="PL"/>
              <w:rPr>
                <w:noProof w:val="0"/>
              </w:rPr>
            </w:pPr>
            <w:r>
              <w:rPr>
                <w:noProof w:val="0"/>
              </w:rPr>
              <w:t>dstBuffer.length = 10</w:t>
            </w:r>
          </w:p>
          <w:p w:rsidR="00614D2D" w:rsidRDefault="00614D2D">
            <w:pPr>
              <w:pStyle w:val="PL"/>
              <w:rPr>
                <w:noProof w:val="0"/>
              </w:rPr>
            </w:pPr>
            <w:r>
              <w:rPr>
                <w:noProof w:val="0"/>
              </w:rPr>
              <w:t>dstOffset = 6</w:t>
            </w:r>
          </w:p>
          <w:p w:rsidR="00614D2D" w:rsidRDefault="00614D2D">
            <w:pPr>
              <w:pStyle w:val="PL"/>
              <w:rPr>
                <w:noProof w:val="0"/>
              </w:rPr>
            </w:pPr>
            <w:r>
              <w:rPr>
                <w:noProof w:val="0"/>
              </w:rPr>
              <w:t>dstLength = -1</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Build and send a DISPLAY TEXT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DISPLAY TEXT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TAH"/>
              <w:keepNext w:val="0"/>
              <w:keepLines w:val="0"/>
            </w:pPr>
            <w:r>
              <w:t>Terminal Response with 5 additional bytes</w:t>
            </w:r>
          </w:p>
          <w:p w:rsidR="00614D2D" w:rsidRDefault="00614D2D">
            <w:pPr>
              <w:pStyle w:val="PL"/>
              <w:rPr>
                <w:noProof w:val="0"/>
              </w:rPr>
            </w:pPr>
          </w:p>
          <w:p w:rsidR="00614D2D" w:rsidRDefault="00614D2D">
            <w:pPr>
              <w:pStyle w:val="PL"/>
              <w:rPr>
                <w:noProof w:val="0"/>
              </w:rPr>
            </w:pPr>
            <w:r>
              <w:rPr>
                <w:noProof w:val="0"/>
              </w:rPr>
              <w:t>Result TLV = 03 06 01 01 23 45 67 89</w:t>
            </w:r>
          </w:p>
          <w:p w:rsidR="00614D2D" w:rsidRDefault="00614D2D">
            <w:pPr>
              <w:pStyle w:val="TAL"/>
              <w:keepNext w:val="0"/>
              <w:keepLines w:val="0"/>
            </w:pP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 dstBuffer is the whole buffer</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5</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of copyAdditionalInformation() is 05h.</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Compare dstBuffer using arrayCompare()</w:t>
            </w:r>
          </w:p>
          <w:p w:rsidR="00614D2D" w:rsidRDefault="00614D2D">
            <w:pPr>
              <w:pStyle w:val="PL"/>
              <w:rPr>
                <w:noProof w:val="0"/>
              </w:rPr>
            </w:pPr>
          </w:p>
          <w:p w:rsidR="00614D2D" w:rsidRDefault="00614D2D">
            <w:pPr>
              <w:pStyle w:val="PL"/>
              <w:rPr>
                <w:noProof w:val="0"/>
              </w:rPr>
            </w:pPr>
            <w:r>
              <w:rPr>
                <w:noProof w:val="0"/>
              </w:rPr>
              <w:t>src = {01, 23, 45, 67, 89}</w:t>
            </w:r>
          </w:p>
          <w:p w:rsidR="00614D2D" w:rsidRDefault="00614D2D">
            <w:pPr>
              <w:pStyle w:val="PL"/>
              <w:rPr>
                <w:noProof w:val="0"/>
              </w:rPr>
            </w:pPr>
            <w:r>
              <w:rPr>
                <w:noProof w:val="0"/>
              </w:rPr>
              <w:t>srcOffset = 00</w:t>
            </w:r>
          </w:p>
          <w:p w:rsidR="00614D2D" w:rsidRDefault="00614D2D">
            <w:pPr>
              <w:pStyle w:val="PL"/>
              <w:rPr>
                <w:noProof w:val="0"/>
              </w:rPr>
            </w:pPr>
            <w:r>
              <w:rPr>
                <w:noProof w:val="0"/>
              </w:rPr>
              <w:t>dest = dstBuffer</w:t>
            </w:r>
          </w:p>
          <w:p w:rsidR="00614D2D" w:rsidRDefault="00614D2D">
            <w:pPr>
              <w:pStyle w:val="PL"/>
              <w:rPr>
                <w:noProof w:val="0"/>
              </w:rPr>
            </w:pPr>
            <w:r>
              <w:rPr>
                <w:noProof w:val="0"/>
              </w:rPr>
              <w:t>destOffset = 0</w:t>
            </w:r>
          </w:p>
          <w:p w:rsidR="00614D2D" w:rsidRDefault="00614D2D">
            <w:pPr>
              <w:pStyle w:val="PL"/>
              <w:rPr>
                <w:noProof w:val="0"/>
              </w:rPr>
            </w:pPr>
            <w:r>
              <w:rPr>
                <w:noProof w:val="0"/>
              </w:rPr>
              <w:t>length = 5</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arrayCompare()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Call the getValueLength() method</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06h.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10</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Build and send a DISPLAY TEXT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DISPLAY TEXT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TAH"/>
              <w:keepNext w:val="0"/>
              <w:keepLines w:val="0"/>
            </w:pPr>
            <w:r>
              <w:t>Terminal Response with 6 additional bytes</w:t>
            </w:r>
          </w:p>
          <w:p w:rsidR="00614D2D" w:rsidRDefault="00614D2D">
            <w:pPr>
              <w:pStyle w:val="PL"/>
              <w:rPr>
                <w:noProof w:val="0"/>
              </w:rPr>
            </w:pPr>
          </w:p>
          <w:p w:rsidR="00614D2D" w:rsidRDefault="00614D2D">
            <w:pPr>
              <w:pStyle w:val="PL"/>
              <w:rPr>
                <w:noProof w:val="0"/>
              </w:rPr>
            </w:pPr>
            <w:r>
              <w:rPr>
                <w:noProof w:val="0"/>
              </w:rPr>
              <w:t>Result TLV = 03 07 01 AB CD EF FE DC BA</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 dstBuffer is part of a buffer</w:t>
            </w:r>
          </w:p>
          <w:p w:rsidR="00614D2D" w:rsidRDefault="00614D2D">
            <w:pPr>
              <w:pStyle w:val="PL"/>
              <w:rPr>
                <w:noProof w:val="0"/>
              </w:rPr>
            </w:pPr>
            <w:r>
              <w:rPr>
                <w:noProof w:val="0"/>
              </w:rPr>
              <w:t>dstBuffer.length = 7</w:t>
            </w:r>
          </w:p>
          <w:p w:rsidR="00614D2D" w:rsidRDefault="00614D2D">
            <w:pPr>
              <w:pStyle w:val="PL"/>
              <w:rPr>
                <w:noProof w:val="0"/>
              </w:rPr>
            </w:pPr>
            <w:r>
              <w:rPr>
                <w:noProof w:val="0"/>
              </w:rPr>
              <w:t>dstOffset = 2</w:t>
            </w:r>
          </w:p>
          <w:p w:rsidR="00614D2D" w:rsidRDefault="00614D2D">
            <w:pPr>
              <w:pStyle w:val="PL"/>
              <w:rPr>
                <w:noProof w:val="0"/>
              </w:rPr>
            </w:pPr>
            <w:r>
              <w:rPr>
                <w:noProof w:val="0"/>
              </w:rPr>
              <w:t>dstLength = 5</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of copyAdditionalInformation() is 07h.</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Compare dstBuffer using arrayCompare()</w:t>
            </w:r>
          </w:p>
          <w:p w:rsidR="00614D2D" w:rsidRDefault="00614D2D">
            <w:pPr>
              <w:pStyle w:val="PL"/>
              <w:rPr>
                <w:noProof w:val="0"/>
              </w:rPr>
            </w:pPr>
          </w:p>
          <w:p w:rsidR="00614D2D" w:rsidRDefault="00614D2D">
            <w:pPr>
              <w:pStyle w:val="PL"/>
              <w:rPr>
                <w:noProof w:val="0"/>
              </w:rPr>
            </w:pPr>
            <w:r>
              <w:rPr>
                <w:noProof w:val="0"/>
              </w:rPr>
              <w:t>src = {AB, CD, EF, FE, DC}</w:t>
            </w:r>
          </w:p>
          <w:p w:rsidR="00614D2D" w:rsidRDefault="00614D2D">
            <w:pPr>
              <w:pStyle w:val="PL"/>
              <w:rPr>
                <w:noProof w:val="0"/>
              </w:rPr>
            </w:pPr>
            <w:r>
              <w:rPr>
                <w:noProof w:val="0"/>
              </w:rPr>
              <w:t>srcOffset = 00</w:t>
            </w:r>
          </w:p>
          <w:p w:rsidR="00614D2D" w:rsidRDefault="00614D2D">
            <w:pPr>
              <w:pStyle w:val="PL"/>
              <w:rPr>
                <w:noProof w:val="0"/>
              </w:rPr>
            </w:pPr>
            <w:r>
              <w:rPr>
                <w:noProof w:val="0"/>
              </w:rPr>
              <w:t>dest = dstBuffer</w:t>
            </w:r>
          </w:p>
          <w:p w:rsidR="00614D2D" w:rsidRDefault="00614D2D">
            <w:pPr>
              <w:pStyle w:val="PL"/>
              <w:rPr>
                <w:noProof w:val="0"/>
              </w:rPr>
            </w:pPr>
            <w:r>
              <w:rPr>
                <w:noProof w:val="0"/>
              </w:rPr>
              <w:t>destOffset = 2</w:t>
            </w:r>
          </w:p>
          <w:p w:rsidR="00614D2D" w:rsidRDefault="00614D2D">
            <w:pPr>
              <w:pStyle w:val="PL"/>
              <w:rPr>
                <w:noProof w:val="0"/>
              </w:rPr>
            </w:pPr>
            <w:r>
              <w:rPr>
                <w:noProof w:val="0"/>
              </w:rPr>
              <w:t>length = 5</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arrayCompare()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Build and send a DISPLAY TEXT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DISPLAY TEXT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TAH"/>
              <w:keepNext w:val="0"/>
              <w:keepLines w:val="0"/>
            </w:pPr>
            <w:r>
              <w:t>Terminal Response with 7 additional bytes</w:t>
            </w:r>
          </w:p>
          <w:p w:rsidR="00614D2D" w:rsidRDefault="00614D2D">
            <w:pPr>
              <w:pStyle w:val="PL"/>
              <w:rPr>
                <w:noProof w:val="0"/>
              </w:rPr>
            </w:pPr>
          </w:p>
          <w:p w:rsidR="00614D2D" w:rsidRDefault="00614D2D">
            <w:pPr>
              <w:pStyle w:val="PL"/>
              <w:rPr>
                <w:noProof w:val="0"/>
              </w:rPr>
            </w:pPr>
            <w:r>
              <w:rPr>
                <w:noProof w:val="0"/>
              </w:rPr>
              <w:t>Result TLV = 03 08 01 FE DC BA 98 76 54 32</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 dstBuffer is part of a buffer</w:t>
            </w:r>
          </w:p>
          <w:p w:rsidR="00614D2D" w:rsidRDefault="00614D2D">
            <w:pPr>
              <w:pStyle w:val="PL"/>
              <w:rPr>
                <w:noProof w:val="0"/>
              </w:rPr>
            </w:pPr>
            <w:r>
              <w:rPr>
                <w:noProof w:val="0"/>
              </w:rPr>
              <w:t>dstBuffer.length = 7</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5</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of copyAdditionalInformation() is 05h.</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Compare dstBuffer using arrayCompare()</w:t>
            </w:r>
          </w:p>
          <w:p w:rsidR="00614D2D" w:rsidRDefault="00614D2D">
            <w:pPr>
              <w:pStyle w:val="PL"/>
              <w:rPr>
                <w:noProof w:val="0"/>
              </w:rPr>
            </w:pPr>
          </w:p>
          <w:p w:rsidR="00614D2D" w:rsidRDefault="00614D2D">
            <w:pPr>
              <w:pStyle w:val="PL"/>
              <w:rPr>
                <w:noProof w:val="0"/>
              </w:rPr>
            </w:pPr>
            <w:r>
              <w:rPr>
                <w:noProof w:val="0"/>
              </w:rPr>
              <w:t>src = {FE, DC, BA, 98, 76}</w:t>
            </w:r>
          </w:p>
          <w:p w:rsidR="00614D2D" w:rsidRDefault="00614D2D">
            <w:pPr>
              <w:pStyle w:val="PL"/>
              <w:rPr>
                <w:noProof w:val="0"/>
              </w:rPr>
            </w:pPr>
            <w:r>
              <w:rPr>
                <w:noProof w:val="0"/>
              </w:rPr>
              <w:t>srcOffset = 00</w:t>
            </w:r>
          </w:p>
          <w:p w:rsidR="00614D2D" w:rsidRDefault="00614D2D">
            <w:pPr>
              <w:pStyle w:val="PL"/>
              <w:rPr>
                <w:noProof w:val="0"/>
              </w:rPr>
            </w:pPr>
            <w:r>
              <w:rPr>
                <w:noProof w:val="0"/>
              </w:rPr>
              <w:t>dest = dstBuffer</w:t>
            </w:r>
          </w:p>
          <w:p w:rsidR="00614D2D" w:rsidRDefault="00614D2D">
            <w:pPr>
              <w:pStyle w:val="PL"/>
              <w:rPr>
                <w:noProof w:val="0"/>
              </w:rPr>
            </w:pPr>
            <w:r>
              <w:rPr>
                <w:noProof w:val="0"/>
              </w:rPr>
              <w:t>destOffset = 0</w:t>
            </w:r>
          </w:p>
          <w:p w:rsidR="00614D2D" w:rsidRDefault="00614D2D">
            <w:pPr>
              <w:pStyle w:val="PL"/>
              <w:rPr>
                <w:noProof w:val="0"/>
              </w:rPr>
            </w:pPr>
            <w:r>
              <w:rPr>
                <w:noProof w:val="0"/>
              </w:rPr>
              <w:t>length = 5</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arrayCompare()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trHeight w:val="130"/>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pPr>
            <w:r>
              <w:t>14</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pPr>
            <w:r>
              <w:t>Build and send a DISPLAY TEXT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pPr>
            <w:r>
              <w:t>DISPLAY TEXT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TAH"/>
              <w:keepNext w:val="0"/>
              <w:keepLines w:val="0"/>
            </w:pPr>
            <w:r>
              <w:t>Terminal Response with 8 additional bytes</w:t>
            </w:r>
          </w:p>
          <w:p w:rsidR="00614D2D" w:rsidRDefault="00614D2D">
            <w:pPr>
              <w:pStyle w:val="PL"/>
              <w:rPr>
                <w:noProof w:val="0"/>
              </w:rPr>
            </w:pPr>
          </w:p>
          <w:p w:rsidR="00614D2D" w:rsidRDefault="00614D2D">
            <w:pPr>
              <w:pStyle w:val="PL"/>
              <w:rPr>
                <w:noProof w:val="0"/>
              </w:rPr>
            </w:pPr>
            <w:r>
              <w:rPr>
                <w:noProof w:val="0"/>
              </w:rPr>
              <w:t>Result TLV = 03 09 01 00 11 22 33 44 55 66 77</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 dstBuffer is the whole buffer</w:t>
            </w:r>
          </w:p>
          <w:p w:rsidR="00614D2D" w:rsidRDefault="00614D2D">
            <w:pPr>
              <w:pStyle w:val="PL"/>
              <w:rPr>
                <w:noProof w:val="0"/>
              </w:rPr>
            </w:pPr>
            <w:r>
              <w:rPr>
                <w:noProof w:val="0"/>
              </w:rPr>
              <w:t>dstBuffer.length = 9</w:t>
            </w:r>
          </w:p>
          <w:p w:rsidR="00614D2D" w:rsidRDefault="00614D2D">
            <w:pPr>
              <w:pStyle w:val="PL"/>
              <w:rPr>
                <w:noProof w:val="0"/>
              </w:rPr>
            </w:pPr>
            <w:r>
              <w:rPr>
                <w:noProof w:val="0"/>
              </w:rPr>
              <w:t>dstOffset = 2</w:t>
            </w:r>
          </w:p>
          <w:p w:rsidR="00614D2D" w:rsidRDefault="00614D2D">
            <w:pPr>
              <w:pStyle w:val="PL"/>
              <w:rPr>
                <w:noProof w:val="0"/>
              </w:rPr>
            </w:pPr>
            <w:r>
              <w:rPr>
                <w:noProof w:val="0"/>
              </w:rPr>
              <w:t>dstLength = 5</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of copyAdditionalInformation() is 07h.</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Compare dstBuffer using arrayCompare()</w:t>
            </w:r>
          </w:p>
          <w:p w:rsidR="00614D2D" w:rsidRDefault="00614D2D">
            <w:pPr>
              <w:pStyle w:val="PL"/>
              <w:rPr>
                <w:noProof w:val="0"/>
              </w:rPr>
            </w:pPr>
          </w:p>
          <w:p w:rsidR="00614D2D" w:rsidRDefault="00614D2D">
            <w:pPr>
              <w:pStyle w:val="PL"/>
              <w:rPr>
                <w:noProof w:val="0"/>
              </w:rPr>
            </w:pPr>
            <w:r>
              <w:rPr>
                <w:noProof w:val="0"/>
              </w:rPr>
              <w:t>src = {00, 11, 22, 33, 44}</w:t>
            </w:r>
          </w:p>
          <w:p w:rsidR="00614D2D" w:rsidRDefault="00614D2D">
            <w:pPr>
              <w:pStyle w:val="PL"/>
              <w:rPr>
                <w:noProof w:val="0"/>
              </w:rPr>
            </w:pPr>
            <w:r>
              <w:rPr>
                <w:noProof w:val="0"/>
              </w:rPr>
              <w:t>srcOffset = 00</w:t>
            </w:r>
          </w:p>
          <w:p w:rsidR="00614D2D" w:rsidRDefault="00614D2D">
            <w:pPr>
              <w:pStyle w:val="PL"/>
              <w:rPr>
                <w:noProof w:val="0"/>
              </w:rPr>
            </w:pPr>
            <w:r>
              <w:rPr>
                <w:noProof w:val="0"/>
              </w:rPr>
              <w:t>dest = dstBuffer</w:t>
            </w:r>
          </w:p>
          <w:p w:rsidR="00614D2D" w:rsidRDefault="00614D2D">
            <w:pPr>
              <w:pStyle w:val="PL"/>
              <w:rPr>
                <w:noProof w:val="0"/>
              </w:rPr>
            </w:pPr>
            <w:r>
              <w:rPr>
                <w:noProof w:val="0"/>
              </w:rPr>
              <w:t>destOffset = 2</w:t>
            </w:r>
          </w:p>
          <w:p w:rsidR="00614D2D" w:rsidRDefault="00614D2D">
            <w:pPr>
              <w:pStyle w:val="PL"/>
              <w:rPr>
                <w:noProof w:val="0"/>
              </w:rPr>
            </w:pPr>
            <w:r>
              <w:rPr>
                <w:noProof w:val="0"/>
              </w:rPr>
              <w:t>length = 5</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arrayCompare()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16</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Build and send a DISPLAY TEXT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DISPLAY TEXT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PL"/>
              <w:rPr>
                <w:noProof w:val="0"/>
              </w:rPr>
            </w:pPr>
            <w:r>
              <w:rPr>
                <w:rFonts w:ascii="Arial" w:hAnsi="Arial"/>
                <w:b/>
                <w:noProof w:val="0"/>
                <w:sz w:val="18"/>
              </w:rPr>
              <w:t xml:space="preserve">Terminal Response with F2h additional </w:t>
            </w:r>
            <w:r>
              <w:rPr>
                <w:noProof w:val="0"/>
              </w:rPr>
              <w:t>bytes</w:t>
            </w:r>
          </w:p>
          <w:p w:rsidR="00614D2D" w:rsidRDefault="00614D2D">
            <w:pPr>
              <w:pStyle w:val="PL"/>
              <w:rPr>
                <w:noProof w:val="0"/>
              </w:rPr>
            </w:pPr>
          </w:p>
          <w:p w:rsidR="00614D2D" w:rsidRDefault="00614D2D">
            <w:pPr>
              <w:pStyle w:val="PL"/>
              <w:rPr>
                <w:noProof w:val="0"/>
              </w:rPr>
            </w:pPr>
            <w:r>
              <w:rPr>
                <w:noProof w:val="0"/>
              </w:rPr>
              <w:t>Result TLV = 03 81 F3 01 00 01 02 03…</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 to the method</w:t>
            </w:r>
          </w:p>
          <w:p w:rsidR="00614D2D" w:rsidRDefault="00614D2D">
            <w:pPr>
              <w:pStyle w:val="PL"/>
              <w:rPr>
                <w:noProof w:val="0"/>
              </w:rPr>
            </w:pPr>
            <w:r>
              <w:rPr>
                <w:noProof w:val="0"/>
              </w:rPr>
              <w:t>dstBuffer.length = F2h</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F2h</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of copyAdditionalInformation() is F2h.</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17</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Compare dstBuffer using arrayCompare()</w:t>
            </w:r>
          </w:p>
          <w:p w:rsidR="00614D2D" w:rsidRDefault="00614D2D">
            <w:pPr>
              <w:pStyle w:val="PL"/>
              <w:rPr>
                <w:noProof w:val="0"/>
              </w:rPr>
            </w:pPr>
          </w:p>
          <w:p w:rsidR="00614D2D" w:rsidRDefault="00614D2D">
            <w:pPr>
              <w:pStyle w:val="PL"/>
              <w:rPr>
                <w:noProof w:val="0"/>
              </w:rPr>
            </w:pPr>
            <w:r>
              <w:rPr>
                <w:noProof w:val="0"/>
              </w:rPr>
              <w:t>src = {00, 01, 02, 03, 04…}</w:t>
            </w:r>
          </w:p>
          <w:p w:rsidR="00614D2D" w:rsidRDefault="00614D2D">
            <w:pPr>
              <w:pStyle w:val="PL"/>
              <w:rPr>
                <w:noProof w:val="0"/>
              </w:rPr>
            </w:pPr>
            <w:r>
              <w:rPr>
                <w:noProof w:val="0"/>
              </w:rPr>
              <w:t>srcOffset = 00</w:t>
            </w:r>
          </w:p>
          <w:p w:rsidR="00614D2D" w:rsidRDefault="00614D2D">
            <w:pPr>
              <w:pStyle w:val="PL"/>
              <w:rPr>
                <w:noProof w:val="0"/>
              </w:rPr>
            </w:pPr>
            <w:r>
              <w:rPr>
                <w:noProof w:val="0"/>
              </w:rPr>
              <w:t>dest = dstBuffer</w:t>
            </w:r>
          </w:p>
          <w:p w:rsidR="00614D2D" w:rsidRDefault="00614D2D">
            <w:pPr>
              <w:pStyle w:val="PL"/>
              <w:rPr>
                <w:noProof w:val="0"/>
              </w:rPr>
            </w:pPr>
            <w:r>
              <w:rPr>
                <w:noProof w:val="0"/>
              </w:rPr>
              <w:t>destOffset = 0</w:t>
            </w:r>
          </w:p>
          <w:p w:rsidR="00614D2D" w:rsidRDefault="00614D2D">
            <w:pPr>
              <w:pStyle w:val="PL"/>
              <w:rPr>
                <w:noProof w:val="0"/>
              </w:rPr>
            </w:pPr>
            <w:r>
              <w:rPr>
                <w:noProof w:val="0"/>
              </w:rPr>
              <w:t>length = F2h</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arrayCompare()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18</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Call the getValueLength() method</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F3h.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19</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Build and send a DISPLAY TEXT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DISPLAY TEXT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TAH"/>
              <w:keepNext w:val="0"/>
              <w:keepLines w:val="0"/>
            </w:pPr>
            <w:r>
              <w:t>Terminal Response with 5 additional bytes</w:t>
            </w:r>
          </w:p>
          <w:p w:rsidR="00614D2D" w:rsidRDefault="00614D2D">
            <w:pPr>
              <w:pStyle w:val="PL"/>
              <w:rPr>
                <w:noProof w:val="0"/>
              </w:rPr>
            </w:pPr>
          </w:p>
          <w:p w:rsidR="00614D2D" w:rsidRDefault="00614D2D">
            <w:pPr>
              <w:pStyle w:val="PL"/>
              <w:rPr>
                <w:noProof w:val="0"/>
              </w:rPr>
            </w:pPr>
            <w:r>
              <w:rPr>
                <w:noProof w:val="0"/>
              </w:rPr>
              <w:t>Result TLV = 03 06 01 00 11 22 33 44</w:t>
            </w:r>
          </w:p>
          <w:p w:rsidR="00614D2D" w:rsidRDefault="00614D2D">
            <w:pPr>
              <w:pStyle w:val="TAL"/>
              <w:keepNext w:val="0"/>
              <w:keepLines w:val="0"/>
            </w:pP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dstLength &gt; data available</w:t>
            </w:r>
          </w:p>
          <w:p w:rsidR="00614D2D" w:rsidRDefault="00614D2D">
            <w:pPr>
              <w:pStyle w:val="PL"/>
              <w:rPr>
                <w:noProof w:val="0"/>
              </w:rPr>
            </w:pPr>
            <w:r>
              <w:rPr>
                <w:noProof w:val="0"/>
              </w:rPr>
              <w:t>dstBuffer.length = 6</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6</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OUT_OF_TLV_BOUNDARIES ToolkitException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20</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Build and send a DISPLAY TEXT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DISPLAY TEXT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TAH"/>
              <w:keepNext w:val="0"/>
              <w:keepLines w:val="0"/>
            </w:pPr>
            <w:r>
              <w:t>Terminal Response with 5 additional bytes</w:t>
            </w:r>
          </w:p>
          <w:p w:rsidR="00614D2D" w:rsidRDefault="00614D2D">
            <w:pPr>
              <w:pStyle w:val="PL"/>
              <w:rPr>
                <w:noProof w:val="0"/>
              </w:rPr>
            </w:pPr>
          </w:p>
          <w:p w:rsidR="00614D2D" w:rsidRDefault="00614D2D">
            <w:pPr>
              <w:pStyle w:val="PL"/>
              <w:rPr>
                <w:noProof w:val="0"/>
              </w:rPr>
            </w:pPr>
            <w:r>
              <w:rPr>
                <w:noProof w:val="0"/>
              </w:rPr>
              <w:t>Result TLV = 03 06 01 00 11 22 33 44</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rPr>
                <w:lang w:val="pt-BR"/>
              </w:rPr>
            </w:pPr>
            <w:r>
              <w:rPr>
                <w:lang w:val="pt-BR"/>
              </w:rPr>
              <w:t>Initialise dstBuffer</w:t>
            </w:r>
          </w:p>
          <w:p w:rsidR="00614D2D" w:rsidRDefault="00614D2D">
            <w:pPr>
              <w:pStyle w:val="PL"/>
              <w:rPr>
                <w:noProof w:val="0"/>
                <w:lang w:val="pt-BR"/>
              </w:rPr>
            </w:pPr>
            <w:r>
              <w:rPr>
                <w:noProof w:val="0"/>
                <w:lang w:val="pt-BR"/>
              </w:rPr>
              <w:t>dstBuffer = {00h, 01h, 02h, 03h…}</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rPr>
                <w:lang w:val="pt-BR"/>
              </w:rPr>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rPr>
                <w:lang w:val="pt-BR"/>
              </w:rPr>
            </w:pPr>
          </w:p>
        </w:tc>
      </w:tr>
      <w:tr w:rsidR="00614D2D" w:rsidTr="00614D2D">
        <w:trPr>
          <w:jc w:val="center"/>
        </w:trPr>
        <w:tc>
          <w:tcPr>
            <w:tcW w:w="425" w:type="dxa"/>
            <w:tcBorders>
              <w:top w:val="nil"/>
              <w:left w:val="single" w:sz="4" w:space="0" w:color="auto"/>
              <w:bottom w:val="single" w:sz="4" w:space="0" w:color="808080"/>
              <w:right w:val="single" w:sz="4" w:space="0" w:color="auto"/>
            </w:tcBorders>
          </w:tcPr>
          <w:p w:rsidR="00614D2D" w:rsidRDefault="00614D2D">
            <w:pPr>
              <w:pStyle w:val="TAC"/>
              <w:keepNext w:val="0"/>
              <w:keepLines w:val="0"/>
              <w:rPr>
                <w:lang w:val="pt-BR"/>
              </w:rPr>
            </w:pPr>
          </w:p>
        </w:tc>
        <w:tc>
          <w:tcPr>
            <w:tcW w:w="4111" w:type="dxa"/>
            <w:tcBorders>
              <w:top w:val="nil"/>
              <w:left w:val="single" w:sz="4" w:space="0" w:color="auto"/>
              <w:bottom w:val="single" w:sz="4" w:space="0" w:color="808080"/>
              <w:right w:val="single" w:sz="4" w:space="0" w:color="auto"/>
            </w:tcBorders>
            <w:hideMark/>
          </w:tcPr>
          <w:p w:rsidR="00614D2D" w:rsidRDefault="00614D2D">
            <w:pPr>
              <w:pStyle w:val="PL"/>
              <w:rPr>
                <w:noProof w:val="0"/>
              </w:rPr>
            </w:pPr>
            <w:r>
              <w:rPr>
                <w:rFonts w:ascii="Arial" w:hAnsi="Arial"/>
                <w:b/>
                <w:noProof w:val="0"/>
                <w:sz w:val="18"/>
              </w:rPr>
              <w:t xml:space="preserve">Call the copyAdditionalInformation() </w:t>
            </w:r>
            <w:r>
              <w:rPr>
                <w:noProof w:val="0"/>
              </w:rPr>
              <w:t>method</w:t>
            </w:r>
          </w:p>
          <w:p w:rsidR="00614D2D" w:rsidRDefault="00614D2D">
            <w:pPr>
              <w:pStyle w:val="PL"/>
              <w:rPr>
                <w:noProof w:val="0"/>
              </w:rPr>
            </w:pPr>
            <w:r>
              <w:rPr>
                <w:noProof w:val="0"/>
              </w:rPr>
              <w:t>dstBuffer.length = 20</w:t>
            </w:r>
          </w:p>
          <w:p w:rsidR="00614D2D" w:rsidRDefault="00614D2D">
            <w:pPr>
              <w:pStyle w:val="PL"/>
              <w:rPr>
                <w:noProof w:val="0"/>
              </w:rPr>
            </w:pPr>
            <w:r>
              <w:rPr>
                <w:noProof w:val="0"/>
              </w:rPr>
              <w:t>dstOffset = 5</w:t>
            </w:r>
          </w:p>
          <w:p w:rsidR="00614D2D" w:rsidRDefault="00614D2D">
            <w:pPr>
              <w:pStyle w:val="PL"/>
              <w:rPr>
                <w:noProof w:val="0"/>
              </w:rPr>
            </w:pPr>
            <w:r>
              <w:rPr>
                <w:noProof w:val="0"/>
              </w:rPr>
              <w:t>dstLength = 5</w:t>
            </w:r>
          </w:p>
        </w:tc>
        <w:tc>
          <w:tcPr>
            <w:tcW w:w="2835" w:type="dxa"/>
            <w:tcBorders>
              <w:top w:val="nil"/>
              <w:left w:val="single" w:sz="4" w:space="0" w:color="auto"/>
              <w:bottom w:val="single" w:sz="4" w:space="0" w:color="808080"/>
              <w:right w:val="single" w:sz="4" w:space="0" w:color="auto"/>
            </w:tcBorders>
          </w:tcPr>
          <w:p w:rsidR="00614D2D" w:rsidRDefault="00614D2D">
            <w:pPr>
              <w:pStyle w:val="TAL"/>
              <w:keepNext w:val="0"/>
              <w:keepLines w:val="0"/>
            </w:pPr>
          </w:p>
        </w:tc>
        <w:tc>
          <w:tcPr>
            <w:tcW w:w="2410" w:type="dxa"/>
            <w:tcBorders>
              <w:top w:val="nil"/>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dstBuffer using arrayCompare()</w:t>
            </w:r>
          </w:p>
          <w:p w:rsidR="00614D2D" w:rsidRDefault="00614D2D">
            <w:pPr>
              <w:pStyle w:val="PL"/>
              <w:rPr>
                <w:noProof w:val="0"/>
              </w:rPr>
            </w:pPr>
            <w:r>
              <w:rPr>
                <w:noProof w:val="0"/>
              </w:rPr>
              <w:t>src = {</w:t>
            </w:r>
          </w:p>
          <w:p w:rsidR="00614D2D" w:rsidRDefault="00614D2D">
            <w:pPr>
              <w:pStyle w:val="PL"/>
              <w:rPr>
                <w:noProof w:val="0"/>
                <w:lang w:val="pt-BR"/>
              </w:rPr>
            </w:pPr>
            <w:r>
              <w:rPr>
                <w:noProof w:val="0"/>
                <w:lang w:val="pt-BR"/>
              </w:rPr>
              <w:t>00h, 01h, 02h, 03h, 04h,</w:t>
            </w:r>
          </w:p>
          <w:p w:rsidR="00614D2D" w:rsidRDefault="00614D2D">
            <w:pPr>
              <w:pStyle w:val="PL"/>
              <w:rPr>
                <w:noProof w:val="0"/>
                <w:lang w:val="pt-BR"/>
              </w:rPr>
            </w:pPr>
            <w:r>
              <w:rPr>
                <w:noProof w:val="0"/>
                <w:lang w:val="pt-BR"/>
              </w:rPr>
              <w:t>00h, 11h, 22h, 33h, 44h,</w:t>
            </w:r>
          </w:p>
          <w:p w:rsidR="00614D2D" w:rsidRDefault="00614D2D">
            <w:pPr>
              <w:pStyle w:val="PL"/>
              <w:rPr>
                <w:noProof w:val="0"/>
              </w:rPr>
            </w:pPr>
            <w:r>
              <w:rPr>
                <w:noProof w:val="0"/>
              </w:rPr>
              <w:t>0Ah, 0Bh, 0Ch, 0Dh, 0Eh,</w:t>
            </w:r>
          </w:p>
          <w:p w:rsidR="00614D2D" w:rsidRDefault="00614D2D">
            <w:pPr>
              <w:pStyle w:val="PL"/>
              <w:rPr>
                <w:noProof w:val="0"/>
                <w:lang w:val="pt-BR"/>
              </w:rPr>
            </w:pPr>
            <w:r>
              <w:rPr>
                <w:noProof w:val="0"/>
                <w:lang w:val="pt-BR"/>
              </w:rPr>
              <w:t>0Fh, 10h, 11h, 12h, 13h}</w:t>
            </w:r>
          </w:p>
          <w:p w:rsidR="00614D2D" w:rsidRDefault="00614D2D">
            <w:pPr>
              <w:pStyle w:val="PL"/>
              <w:rPr>
                <w:noProof w:val="0"/>
                <w:lang w:val="pt-BR"/>
              </w:rPr>
            </w:pPr>
            <w:r>
              <w:rPr>
                <w:noProof w:val="0"/>
                <w:lang w:val="pt-BR"/>
              </w:rPr>
              <w:t>srcOffset = 0</w:t>
            </w:r>
          </w:p>
          <w:p w:rsidR="00614D2D" w:rsidRDefault="00614D2D">
            <w:pPr>
              <w:pStyle w:val="PL"/>
              <w:rPr>
                <w:noProof w:val="0"/>
              </w:rPr>
            </w:pPr>
            <w:r>
              <w:rPr>
                <w:noProof w:val="0"/>
              </w:rPr>
              <w:t>dest = dstBuffer</w:t>
            </w:r>
          </w:p>
          <w:p w:rsidR="00614D2D" w:rsidRDefault="00614D2D">
            <w:pPr>
              <w:pStyle w:val="PL"/>
              <w:rPr>
                <w:noProof w:val="0"/>
              </w:rPr>
            </w:pPr>
            <w:r>
              <w:rPr>
                <w:noProof w:val="0"/>
              </w:rPr>
              <w:t>destOffset = 0</w:t>
            </w:r>
          </w:p>
          <w:p w:rsidR="00614D2D" w:rsidRDefault="00614D2D">
            <w:pPr>
              <w:pStyle w:val="PL"/>
              <w:rPr>
                <w:noProof w:val="0"/>
              </w:rPr>
            </w:pPr>
            <w:r>
              <w:rPr>
                <w:noProof w:val="0"/>
              </w:rPr>
              <w:t>length = 20</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arrayCompare()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pPr>
            <w:r>
              <w:t>21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pPr>
            <w:r>
              <w:t>Build and send a DISPLAY TEXT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pPr>
            <w:r>
              <w:t>DISPLAY TEXT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pPr>
          </w:p>
        </w:tc>
        <w:tc>
          <w:tcPr>
            <w:tcW w:w="4111" w:type="dxa"/>
            <w:tcBorders>
              <w:top w:val="single" w:sz="4" w:space="0" w:color="808080"/>
              <w:left w:val="single" w:sz="4" w:space="0" w:color="auto"/>
              <w:bottom w:val="nil"/>
              <w:right w:val="single" w:sz="4" w:space="0" w:color="auto"/>
            </w:tcBorders>
          </w:tcPr>
          <w:p w:rsidR="00614D2D" w:rsidRDefault="00614D2D">
            <w:pPr>
              <w:pStyle w:val="TAH"/>
            </w:pPr>
            <w:r>
              <w:t>Terminal Response with 2 Result TLV elements</w:t>
            </w:r>
          </w:p>
          <w:p w:rsidR="00614D2D" w:rsidRDefault="00614D2D">
            <w:pPr>
              <w:pStyle w:val="PL"/>
              <w:keepNext/>
              <w:keepLines/>
              <w:rPr>
                <w:noProof w:val="0"/>
              </w:rPr>
            </w:pPr>
          </w:p>
          <w:p w:rsidR="00614D2D" w:rsidRDefault="00614D2D">
            <w:pPr>
              <w:pStyle w:val="PL"/>
              <w:keepNext/>
              <w:keepLines/>
              <w:rPr>
                <w:noProof w:val="0"/>
              </w:rPr>
            </w:pPr>
            <w:r>
              <w:rPr>
                <w:noProof w:val="0"/>
              </w:rPr>
              <w:t>1</w:t>
            </w:r>
            <w:r>
              <w:rPr>
                <w:noProof w:val="0"/>
                <w:vertAlign w:val="superscript"/>
              </w:rPr>
              <w:t>st</w:t>
            </w:r>
            <w:r>
              <w:rPr>
                <w:noProof w:val="0"/>
              </w:rPr>
              <w:t xml:space="preserve"> Result TLV = 03 06 01 01 23 45 67 89</w:t>
            </w:r>
          </w:p>
          <w:p w:rsidR="00614D2D" w:rsidRDefault="00614D2D">
            <w:pPr>
              <w:pStyle w:val="PL"/>
              <w:keepNext/>
              <w:keepLines/>
              <w:rPr>
                <w:noProof w:val="0"/>
              </w:rPr>
            </w:pPr>
            <w:r>
              <w:rPr>
                <w:noProof w:val="0"/>
              </w:rPr>
              <w:t>2</w:t>
            </w:r>
            <w:r>
              <w:rPr>
                <w:noProof w:val="0"/>
                <w:vertAlign w:val="superscript"/>
              </w:rPr>
              <w:t>nd</w:t>
            </w:r>
            <w:r>
              <w:rPr>
                <w:noProof w:val="0"/>
              </w:rPr>
              <w:t xml:space="preserve"> Result TLV = 03 01 00</w:t>
            </w:r>
          </w:p>
        </w:tc>
        <w:tc>
          <w:tcPr>
            <w:tcW w:w="2835" w:type="dxa"/>
            <w:tcBorders>
              <w:top w:val="single" w:sz="4" w:space="0" w:color="808080"/>
              <w:left w:val="single" w:sz="4" w:space="0" w:color="auto"/>
              <w:bottom w:val="nil"/>
              <w:right w:val="single" w:sz="4" w:space="0" w:color="auto"/>
            </w:tcBorders>
          </w:tcPr>
          <w:p w:rsidR="00614D2D" w:rsidRDefault="00614D2D">
            <w:pPr>
              <w:pStyle w:val="TAL"/>
            </w:pPr>
          </w:p>
        </w:tc>
        <w:tc>
          <w:tcPr>
            <w:tcW w:w="2410" w:type="dxa"/>
            <w:tcBorders>
              <w:top w:val="single" w:sz="4" w:space="0" w:color="808080"/>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 to copyAdditionalInformation()</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5</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of copyAdditionalInformation() is 05h.</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Compare dstBuffer using arrayCompare()</w:t>
            </w:r>
          </w:p>
          <w:p w:rsidR="00614D2D" w:rsidRDefault="00614D2D">
            <w:pPr>
              <w:pStyle w:val="PL"/>
              <w:rPr>
                <w:noProof w:val="0"/>
              </w:rPr>
            </w:pPr>
          </w:p>
          <w:p w:rsidR="00614D2D" w:rsidRDefault="00614D2D">
            <w:pPr>
              <w:pStyle w:val="PL"/>
              <w:rPr>
                <w:noProof w:val="0"/>
              </w:rPr>
            </w:pPr>
            <w:r>
              <w:rPr>
                <w:noProof w:val="0"/>
              </w:rPr>
              <w:t>src = {01, 23, 45, 67, 89}</w:t>
            </w:r>
          </w:p>
          <w:p w:rsidR="00614D2D" w:rsidRDefault="00614D2D">
            <w:pPr>
              <w:pStyle w:val="PL"/>
              <w:rPr>
                <w:noProof w:val="0"/>
              </w:rPr>
            </w:pPr>
            <w:r>
              <w:rPr>
                <w:noProof w:val="0"/>
              </w:rPr>
              <w:t>srcOffset = 00</w:t>
            </w:r>
          </w:p>
          <w:p w:rsidR="00614D2D" w:rsidRDefault="00614D2D">
            <w:pPr>
              <w:pStyle w:val="PL"/>
              <w:rPr>
                <w:noProof w:val="0"/>
              </w:rPr>
            </w:pPr>
            <w:r>
              <w:rPr>
                <w:noProof w:val="0"/>
              </w:rPr>
              <w:t>dest = dstBuffer</w:t>
            </w:r>
          </w:p>
          <w:p w:rsidR="00614D2D" w:rsidRDefault="00614D2D">
            <w:pPr>
              <w:pStyle w:val="PL"/>
              <w:rPr>
                <w:noProof w:val="0"/>
              </w:rPr>
            </w:pPr>
            <w:r>
              <w:rPr>
                <w:noProof w:val="0"/>
              </w:rPr>
              <w:t>destOffset = 0</w:t>
            </w:r>
          </w:p>
          <w:p w:rsidR="00614D2D" w:rsidRDefault="00614D2D">
            <w:pPr>
              <w:pStyle w:val="PL"/>
              <w:rPr>
                <w:noProof w:val="0"/>
              </w:rPr>
            </w:pPr>
            <w:r>
              <w:rPr>
                <w:noProof w:val="0"/>
              </w:rPr>
              <w:t>length = 5</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arrayCompare()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Call the getValueLength() method</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06h.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24</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Build and send a DISPLAY TEXT command</w:t>
            </w:r>
          </w:p>
          <w:p w:rsidR="00614D2D" w:rsidRDefault="00614D2D">
            <w:pPr>
              <w:pStyle w:val="TAL"/>
              <w:keepNext w:val="0"/>
              <w:keepLines w:val="0"/>
            </w:pP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r>
              <w:t>DISPLAY TEXT Proactive command</w:t>
            </w:r>
          </w:p>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tcPr>
          <w:p w:rsidR="00614D2D" w:rsidRDefault="00614D2D">
            <w:pPr>
              <w:pStyle w:val="TAH"/>
              <w:keepNext w:val="0"/>
              <w:keepLines w:val="0"/>
            </w:pPr>
            <w:r>
              <w:t>Terminal Response without Result Simple TLV</w:t>
            </w:r>
          </w:p>
          <w:p w:rsidR="00614D2D" w:rsidRDefault="00614D2D">
            <w:pPr>
              <w:pStyle w:val="TAL"/>
              <w:keepNext w:val="0"/>
              <w:keepLines w:val="0"/>
            </w:pPr>
          </w:p>
        </w:tc>
        <w:tc>
          <w:tcPr>
            <w:tcW w:w="2835" w:type="dxa"/>
            <w:tcBorders>
              <w:top w:val="single" w:sz="4" w:space="0" w:color="808080"/>
              <w:left w:val="single" w:sz="4" w:space="0" w:color="auto"/>
              <w:bottom w:val="single" w:sz="4" w:space="0" w:color="808080"/>
              <w:right w:val="single" w:sz="4" w:space="0" w:color="auto"/>
            </w:tcBorders>
            <w:hideMark/>
          </w:tcPr>
          <w:p w:rsidR="00614D2D" w:rsidRDefault="00614D2D">
            <w:pPr>
              <w:pStyle w:val="TAL"/>
              <w:keepNext w:val="0"/>
              <w:keepLines w:val="0"/>
            </w:pPr>
            <w:r>
              <w:t>ToolkitException.UNAVAILABLE_ELEMENT is thrown by send()</w:t>
            </w: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ProactiveResponseHandler, getTheHandler call copyAdditionalInformation()</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 xml:space="preserve">ToolkitException.UNAVAILABLE_ELEMENT is thrown </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6.2.8.1.4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8, 11, 13, 15, 17, 20, 22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20</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7, 10, 12, 14, 16, 21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9, 18, 23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N5</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21, 22, 23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2, 3, 4, 5, 6</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19</w:t>
            </w:r>
          </w:p>
        </w:tc>
      </w:tr>
    </w:tbl>
    <w:p w:rsidR="00614D2D" w:rsidRDefault="00614D2D" w:rsidP="00614D2D"/>
    <w:p w:rsidR="00614D2D" w:rsidRDefault="00614D2D" w:rsidP="00614D2D">
      <w:pPr>
        <w:pStyle w:val="Heading4"/>
        <w:keepNext w:val="0"/>
        <w:keepLines w:val="0"/>
      </w:pPr>
      <w:bookmarkStart w:id="411" w:name="_Toc51826779"/>
      <w:bookmarkStart w:id="412" w:name="_Toc117070460"/>
      <w:bookmarkStart w:id="413" w:name="_Toc51828222"/>
      <w:r>
        <w:t>6.2.8.2</w:t>
      </w:r>
      <w:r>
        <w:tab/>
        <w:t>Method copyTextString</w:t>
      </w:r>
      <w:bookmarkEnd w:id="411"/>
      <w:bookmarkEnd w:id="412"/>
      <w:bookmarkEnd w:id="413"/>
      <w:r>
        <w:t xml:space="preserve"> </w:t>
      </w:r>
    </w:p>
    <w:p w:rsidR="00614D2D" w:rsidRDefault="00614D2D" w:rsidP="00614D2D">
      <w:r>
        <w:t>Test Area Reference: API_2_PRH_CPTS_BS</w:t>
      </w:r>
    </w:p>
    <w:p w:rsidR="00614D2D" w:rsidRDefault="00614D2D" w:rsidP="00614D2D">
      <w:pPr>
        <w:pStyle w:val="H6"/>
        <w:keepNext w:val="0"/>
        <w:keepLines w:val="0"/>
      </w:pPr>
      <w:r>
        <w:t>6.2.8.2.1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short copyTextString(byte[] dstBuffer,</w:t>
      </w:r>
    </w:p>
    <w:p w:rsidR="00614D2D" w:rsidRDefault="00614D2D" w:rsidP="00614D2D">
      <w:pPr>
        <w:pStyle w:val="PL"/>
        <w:rPr>
          <w:noProof w:val="0"/>
        </w:rPr>
      </w:pPr>
      <w:r>
        <w:rPr>
          <w:noProof w:val="0"/>
        </w:rPr>
        <w:t xml:space="preserve">                            short dstOffset)</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6.2.8.2.1.1</w:t>
      </w:r>
      <w:r>
        <w:tab/>
        <w:t>Normal execution</w:t>
      </w:r>
    </w:p>
    <w:p w:rsidR="00614D2D" w:rsidRDefault="00614D2D" w:rsidP="00614D2D">
      <w:pPr>
        <w:pStyle w:val="ListBullet"/>
        <w:numPr>
          <w:ilvl w:val="0"/>
          <w:numId w:val="2"/>
        </w:numPr>
        <w:ind w:left="568" w:hanging="284"/>
      </w:pPr>
      <w:r>
        <w:t>CRRN1: The copyTextString() method copies the text string value from the first Text String TLV element, using dstBuffer and dstOffset.</w:t>
      </w:r>
    </w:p>
    <w:p w:rsidR="00614D2D" w:rsidRDefault="00614D2D" w:rsidP="00614D2D">
      <w:pPr>
        <w:pStyle w:val="ListBullet"/>
        <w:numPr>
          <w:ilvl w:val="0"/>
          <w:numId w:val="2"/>
        </w:numPr>
        <w:ind w:left="568" w:hanging="284"/>
      </w:pPr>
      <w:r>
        <w:t>CRRN2: If a Text String TLV element is available, it becomes the TLV selected.</w:t>
      </w:r>
    </w:p>
    <w:p w:rsidR="00614D2D" w:rsidRDefault="00614D2D" w:rsidP="00614D2D">
      <w:pPr>
        <w:pStyle w:val="ListBullet"/>
        <w:numPr>
          <w:ilvl w:val="0"/>
          <w:numId w:val="2"/>
        </w:numPr>
        <w:ind w:left="568" w:hanging="284"/>
      </w:pPr>
      <w:r>
        <w:t>CRRN3: The method returns (dstOffset + length of copied value).</w:t>
      </w:r>
    </w:p>
    <w:p w:rsidR="00614D2D" w:rsidRDefault="00614D2D" w:rsidP="00614D2D">
      <w:pPr>
        <w:pStyle w:val="H6"/>
        <w:keepNext w:val="0"/>
        <w:keepLines w:val="0"/>
      </w:pPr>
      <w:r>
        <w:t>6.2.8.2.1.2</w:t>
      </w:r>
      <w:r>
        <w:tab/>
        <w:t>Parameter errors</w:t>
      </w:r>
    </w:p>
    <w:p w:rsidR="00614D2D" w:rsidRDefault="00614D2D" w:rsidP="00614D2D">
      <w:pPr>
        <w:pStyle w:val="ListBullet"/>
        <w:numPr>
          <w:ilvl w:val="0"/>
          <w:numId w:val="2"/>
        </w:numPr>
        <w:ind w:left="568" w:hanging="284"/>
      </w:pPr>
      <w:r>
        <w:t>CRRP1: A NullPointerException shall be thrown if dstBuffer is null.</w:t>
      </w:r>
    </w:p>
    <w:p w:rsidR="00614D2D" w:rsidRDefault="00614D2D" w:rsidP="00614D2D">
      <w:pPr>
        <w:pStyle w:val="ListBullet"/>
        <w:numPr>
          <w:ilvl w:val="0"/>
          <w:numId w:val="2"/>
        </w:numPr>
        <w:ind w:left="568" w:hanging="284"/>
      </w:pPr>
      <w:r>
        <w:t>CRRP2: A ArrayIndexOutOfBoundsException shall be thrown if dstOffset or dstOffset + (length of the TextString to be copied, without the Data Coding Scheme included), as specified for the returned value, would cause access outside array bounds.</w:t>
      </w:r>
    </w:p>
    <w:p w:rsidR="00614D2D" w:rsidRDefault="00614D2D" w:rsidP="00614D2D">
      <w:pPr>
        <w:pStyle w:val="H6"/>
        <w:keepNext w:val="0"/>
        <w:keepLines w:val="0"/>
      </w:pPr>
      <w:r>
        <w:t>6.2.8.2.1.3</w:t>
      </w:r>
      <w:r>
        <w:tab/>
        <w:t>Context errors</w:t>
      </w:r>
    </w:p>
    <w:p w:rsidR="00614D2D" w:rsidRDefault="00614D2D" w:rsidP="00614D2D">
      <w:pPr>
        <w:pStyle w:val="ListBullet"/>
        <w:numPr>
          <w:ilvl w:val="0"/>
          <w:numId w:val="2"/>
        </w:numPr>
        <w:ind w:left="568" w:hanging="284"/>
      </w:pPr>
      <w:r>
        <w:t>CRRC1: A ToolkitException.UNAVAILABLE_ELEMENT shall be thrown in case of unavailable Text String TLV element.</w:t>
      </w:r>
    </w:p>
    <w:p w:rsidR="00614D2D" w:rsidRDefault="00614D2D" w:rsidP="00614D2D">
      <w:pPr>
        <w:pStyle w:val="H6"/>
        <w:keepNext w:val="0"/>
        <w:keepLines w:val="0"/>
      </w:pPr>
      <w:r>
        <w:t>6.2.8.2.2</w:t>
      </w:r>
      <w:r>
        <w:tab/>
        <w:t>Test Suite files</w:t>
      </w:r>
    </w:p>
    <w:p w:rsidR="00614D2D" w:rsidRDefault="00614D2D" w:rsidP="00614D2D">
      <w:pPr>
        <w:pStyle w:val="B1"/>
        <w:tabs>
          <w:tab w:val="left" w:pos="2268"/>
        </w:tabs>
      </w:pPr>
      <w:r>
        <w:t>Test Script:</w:t>
      </w:r>
      <w:r w:rsidR="00A1704F">
        <w:tab/>
      </w:r>
      <w:r>
        <w:t>API_2_PRH_CPTS_BS_1.scr</w:t>
      </w:r>
    </w:p>
    <w:p w:rsidR="00614D2D" w:rsidRDefault="00614D2D" w:rsidP="00614D2D">
      <w:pPr>
        <w:pStyle w:val="B1"/>
        <w:tabs>
          <w:tab w:val="left" w:pos="2268"/>
        </w:tabs>
      </w:pPr>
      <w:r>
        <w:t>Test Applet:</w:t>
      </w:r>
      <w:r w:rsidR="00A1704F">
        <w:tab/>
      </w:r>
      <w:r>
        <w:t>API_2_PRH_CPTS_BS_1.java</w:t>
      </w:r>
    </w:p>
    <w:p w:rsidR="00614D2D" w:rsidRDefault="00614D2D" w:rsidP="00614D2D">
      <w:pPr>
        <w:pStyle w:val="B1"/>
        <w:tabs>
          <w:tab w:val="left" w:pos="2268"/>
        </w:tabs>
      </w:pPr>
      <w:r>
        <w:t>Load Script:</w:t>
      </w:r>
      <w:r w:rsidR="00A1704F">
        <w:tab/>
      </w:r>
      <w:r>
        <w:t xml:space="preserve">API_2_PRH_CPTS_BS_1.ldr </w:t>
      </w:r>
    </w:p>
    <w:p w:rsidR="00614D2D" w:rsidRDefault="00614D2D" w:rsidP="00614D2D">
      <w:pPr>
        <w:pStyle w:val="B1"/>
        <w:tabs>
          <w:tab w:val="left" w:pos="2268"/>
        </w:tabs>
      </w:pPr>
      <w:r>
        <w:t>Cleanup Script:</w:t>
      </w:r>
      <w:r w:rsidR="00A1704F">
        <w:tab/>
      </w:r>
      <w:r>
        <w:t>API_2_PRH_CPTS_BS_1.clr</w:t>
      </w:r>
    </w:p>
    <w:p w:rsidR="00614D2D" w:rsidRDefault="00614D2D" w:rsidP="00614D2D">
      <w:pPr>
        <w:pStyle w:val="B1"/>
        <w:tabs>
          <w:tab w:val="left" w:pos="2268"/>
        </w:tabs>
      </w:pPr>
      <w:r>
        <w:t>Parameter File:</w:t>
      </w:r>
      <w:r w:rsidR="00A1704F">
        <w:tab/>
      </w:r>
      <w:r>
        <w:t>API_2_PRH_CPTS_BS_1.par</w:t>
      </w:r>
    </w:p>
    <w:p w:rsidR="00614D2D" w:rsidRDefault="00614D2D" w:rsidP="00614D2D">
      <w:pPr>
        <w:pStyle w:val="H6"/>
        <w:keepNext w:val="0"/>
        <w:keepLines w:val="0"/>
      </w:pPr>
      <w:r>
        <w:t>6.2.8.2.3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977"/>
        <w:gridCol w:w="2268"/>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Build and send a GET INPUT command</w:t>
            </w:r>
          </w:p>
          <w:p w:rsidR="00614D2D" w:rsidRDefault="00614D2D">
            <w:pPr>
              <w:pStyle w:val="PL"/>
              <w:rPr>
                <w:noProof w:val="0"/>
                <w:lang w:val="pt-BR"/>
              </w:rPr>
            </w:pPr>
            <w:r>
              <w:rPr>
                <w:noProof w:val="0"/>
                <w:lang w:val="pt-BR"/>
              </w:rPr>
              <w:t>qualifier = 00h</w:t>
            </w:r>
          </w:p>
          <w:p w:rsidR="00614D2D" w:rsidRDefault="00614D2D">
            <w:pPr>
              <w:pStyle w:val="PL"/>
              <w:rPr>
                <w:noProof w:val="0"/>
                <w:lang w:val="pt-BR"/>
              </w:rPr>
            </w:pPr>
            <w:r>
              <w:rPr>
                <w:noProof w:val="0"/>
                <w:lang w:val="pt-BR"/>
              </w:rPr>
              <w:t>dcs = 04h</w:t>
            </w:r>
          </w:p>
          <w:p w:rsidR="00614D2D" w:rsidRDefault="00614D2D">
            <w:pPr>
              <w:pStyle w:val="PL"/>
              <w:rPr>
                <w:noProof w:val="0"/>
                <w:lang w:val="pt-BR"/>
              </w:rPr>
            </w:pPr>
            <w:r>
              <w:rPr>
                <w:noProof w:val="0"/>
                <w:lang w:val="pt-BR"/>
              </w:rPr>
              <w:t>buffer = 'Text'</w:t>
            </w:r>
          </w:p>
          <w:p w:rsidR="00614D2D" w:rsidRDefault="00614D2D">
            <w:pPr>
              <w:pStyle w:val="PL"/>
              <w:rPr>
                <w:noProof w:val="0"/>
                <w:lang w:val="pt-BR"/>
              </w:rPr>
            </w:pPr>
            <w:r>
              <w:rPr>
                <w:noProof w:val="0"/>
                <w:lang w:val="pt-BR"/>
              </w:rPr>
              <w:t>minRespLength = 00h</w:t>
            </w:r>
          </w:p>
          <w:p w:rsidR="00614D2D" w:rsidRDefault="00614D2D">
            <w:pPr>
              <w:pStyle w:val="PL"/>
              <w:rPr>
                <w:noProof w:val="0"/>
              </w:rPr>
            </w:pPr>
            <w:r>
              <w:rPr>
                <w:noProof w:val="0"/>
              </w:rPr>
              <w:t>maxRespLength = FFh</w:t>
            </w:r>
          </w:p>
        </w:tc>
        <w:tc>
          <w:tcPr>
            <w:tcW w:w="2977"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nil"/>
              <w:right w:val="single" w:sz="4" w:space="0" w:color="auto"/>
            </w:tcBorders>
          </w:tcPr>
          <w:p w:rsidR="00614D2D" w:rsidRDefault="00614D2D">
            <w:pPr>
              <w:pStyle w:val="TAL"/>
              <w:keepNext w:val="0"/>
              <w:keepLines w:val="0"/>
            </w:pPr>
            <w:r>
              <w:t>GET INPUT Proactive command</w:t>
            </w:r>
          </w:p>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tcPr>
          <w:p w:rsidR="00614D2D" w:rsidRDefault="00614D2D">
            <w:pPr>
              <w:pStyle w:val="TAH"/>
              <w:keepNext w:val="0"/>
              <w:keepLines w:val="0"/>
            </w:pPr>
            <w:r>
              <w:t>Terminal Response</w:t>
            </w:r>
          </w:p>
          <w:p w:rsidR="00614D2D" w:rsidRDefault="00614D2D">
            <w:pPr>
              <w:pStyle w:val="PL"/>
              <w:rPr>
                <w:noProof w:val="0"/>
              </w:rPr>
            </w:pPr>
          </w:p>
          <w:p w:rsidR="00614D2D" w:rsidRDefault="00614D2D">
            <w:pPr>
              <w:pStyle w:val="PL"/>
              <w:rPr>
                <w:noProof w:val="0"/>
              </w:rPr>
            </w:pPr>
            <w:r>
              <w:rPr>
                <w:noProof w:val="0"/>
              </w:rPr>
              <w:t>Text String TLV = 0D 02 04 41</w:t>
            </w:r>
          </w:p>
        </w:tc>
        <w:tc>
          <w:tcPr>
            <w:tcW w:w="2977"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tcPr>
          <w:p w:rsidR="00614D2D" w:rsidRDefault="00614D2D">
            <w:pPr>
              <w:pStyle w:val="TAL"/>
              <w:keepNext w:val="0"/>
              <w:keepLines w:val="0"/>
            </w:pPr>
            <w:r>
              <w:rPr>
                <w:b/>
              </w:rPr>
              <w:t xml:space="preserve">ProactiveResponseHandler.getTheHandler() </w:t>
            </w:r>
            <w:r>
              <w:t>; call the copyTextString() method with a null dstBuffer</w:t>
            </w:r>
          </w:p>
          <w:p w:rsidR="00614D2D" w:rsidRDefault="00614D2D">
            <w:pPr>
              <w:pStyle w:val="PL"/>
              <w:rPr>
                <w:noProof w:val="0"/>
              </w:rPr>
            </w:pPr>
          </w:p>
          <w:p w:rsidR="00614D2D" w:rsidRDefault="00614D2D">
            <w:pPr>
              <w:pStyle w:val="PL"/>
              <w:rPr>
                <w:noProof w:val="0"/>
              </w:rPr>
            </w:pPr>
            <w:r>
              <w:rPr>
                <w:noProof w:val="0"/>
              </w:rPr>
              <w:t>dstBuffer = null</w:t>
            </w:r>
          </w:p>
          <w:p w:rsidR="00614D2D" w:rsidRDefault="00614D2D">
            <w:pPr>
              <w:pStyle w:val="PL"/>
              <w:rPr>
                <w:noProof w:val="0"/>
              </w:rPr>
            </w:pPr>
            <w:r>
              <w:rPr>
                <w:noProof w:val="0"/>
              </w:rPr>
              <w:t xml:space="preserve">dstOffset = 0 </w:t>
            </w:r>
          </w:p>
        </w:tc>
        <w:tc>
          <w:tcPr>
            <w:tcW w:w="2977" w:type="dxa"/>
            <w:tcBorders>
              <w:top w:val="nil"/>
              <w:left w:val="single" w:sz="4" w:space="0" w:color="auto"/>
              <w:bottom w:val="nil"/>
              <w:right w:val="single" w:sz="4" w:space="0" w:color="auto"/>
            </w:tcBorders>
            <w:hideMark/>
          </w:tcPr>
          <w:p w:rsidR="00614D2D" w:rsidRDefault="00614D2D">
            <w:pPr>
              <w:pStyle w:val="TAL"/>
              <w:keepNext w:val="0"/>
              <w:keepLines w:val="0"/>
            </w:pPr>
            <w:r>
              <w:t>NullPointerException is thrown</w:t>
            </w: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Build and send a GET INPUT command</w:t>
            </w:r>
          </w:p>
        </w:tc>
        <w:tc>
          <w:tcPr>
            <w:tcW w:w="2977"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GET INPUT Proactive command</w:t>
            </w:r>
          </w:p>
          <w:p w:rsidR="00614D2D" w:rsidRDefault="00614D2D">
            <w:pPr>
              <w:pStyle w:val="TAL"/>
              <w:keepNext w:val="0"/>
              <w:keepLines w:val="0"/>
            </w:pPr>
            <w:r>
              <w:t xml:space="preserve">Proactive </w:t>
            </w: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tcPr>
          <w:p w:rsidR="00614D2D" w:rsidRDefault="00614D2D">
            <w:pPr>
              <w:pStyle w:val="TAH"/>
              <w:keepNext w:val="0"/>
              <w:keepLines w:val="0"/>
            </w:pPr>
            <w:r>
              <w:t>Terminal Response</w:t>
            </w:r>
          </w:p>
          <w:p w:rsidR="00614D2D" w:rsidRDefault="00614D2D">
            <w:pPr>
              <w:pStyle w:val="PL"/>
              <w:rPr>
                <w:noProof w:val="0"/>
              </w:rPr>
            </w:pPr>
          </w:p>
          <w:p w:rsidR="00614D2D" w:rsidRDefault="00614D2D">
            <w:pPr>
              <w:pStyle w:val="PL"/>
              <w:rPr>
                <w:noProof w:val="0"/>
              </w:rPr>
            </w:pPr>
            <w:r>
              <w:rPr>
                <w:noProof w:val="0"/>
              </w:rPr>
              <w:t>Text String TLV = 0D 04 04 "ABC"</w:t>
            </w:r>
          </w:p>
        </w:tc>
        <w:tc>
          <w:tcPr>
            <w:tcW w:w="2977"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tcPr>
          <w:p w:rsidR="00614D2D" w:rsidRDefault="00614D2D">
            <w:pPr>
              <w:pStyle w:val="TAH"/>
              <w:keepNext w:val="0"/>
              <w:keepLines w:val="0"/>
            </w:pPr>
            <w:r>
              <w:t>dstOffset + text length &gt; dstBuffer.length</w:t>
            </w:r>
          </w:p>
          <w:p w:rsidR="00614D2D" w:rsidRDefault="00614D2D">
            <w:pPr>
              <w:pStyle w:val="PL"/>
              <w:rPr>
                <w:noProof w:val="0"/>
              </w:rPr>
            </w:pPr>
          </w:p>
          <w:p w:rsidR="00614D2D" w:rsidRDefault="00614D2D">
            <w:pPr>
              <w:pStyle w:val="PL"/>
              <w:rPr>
                <w:noProof w:val="0"/>
              </w:rPr>
            </w:pPr>
            <w:r>
              <w:rPr>
                <w:noProof w:val="0"/>
              </w:rPr>
              <w:t>dstBuffer.length = 04h</w:t>
            </w:r>
          </w:p>
          <w:p w:rsidR="00614D2D" w:rsidRDefault="00614D2D">
            <w:pPr>
              <w:pStyle w:val="PL"/>
              <w:rPr>
                <w:noProof w:val="0"/>
              </w:rPr>
            </w:pPr>
            <w:r>
              <w:rPr>
                <w:noProof w:val="0"/>
              </w:rPr>
              <w:t xml:space="preserve">dstOffset = 02h </w:t>
            </w:r>
          </w:p>
        </w:tc>
        <w:tc>
          <w:tcPr>
            <w:tcW w:w="2977" w:type="dxa"/>
            <w:tcBorders>
              <w:top w:val="nil"/>
              <w:left w:val="single" w:sz="4" w:space="0" w:color="auto"/>
              <w:bottom w:val="nil"/>
              <w:right w:val="single" w:sz="4" w:space="0" w:color="auto"/>
            </w:tcBorders>
            <w:hideMark/>
          </w:tcPr>
          <w:p w:rsidR="00614D2D" w:rsidRDefault="00614D2D">
            <w:pPr>
              <w:pStyle w:val="TAL"/>
              <w:keepNext w:val="0"/>
              <w:keepLines w:val="0"/>
            </w:pPr>
            <w:r>
              <w:t>ArrayIndexOutOfBoundsException is thrown</w:t>
            </w: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dstOffset &lt; 0</w:t>
            </w:r>
          </w:p>
          <w:p w:rsidR="00614D2D" w:rsidRDefault="00614D2D">
            <w:pPr>
              <w:pStyle w:val="PL"/>
              <w:rPr>
                <w:noProof w:val="0"/>
              </w:rPr>
            </w:pPr>
          </w:p>
          <w:p w:rsidR="00614D2D" w:rsidRDefault="00614D2D">
            <w:pPr>
              <w:pStyle w:val="PL"/>
              <w:rPr>
                <w:noProof w:val="0"/>
              </w:rPr>
            </w:pPr>
            <w:r>
              <w:rPr>
                <w:noProof w:val="0"/>
              </w:rPr>
              <w:t>dstBuffer.length = 04h</w:t>
            </w:r>
          </w:p>
          <w:p w:rsidR="00614D2D" w:rsidRDefault="00614D2D">
            <w:pPr>
              <w:pStyle w:val="PL"/>
              <w:rPr>
                <w:noProof w:val="0"/>
              </w:rPr>
            </w:pPr>
            <w:r>
              <w:rPr>
                <w:noProof w:val="0"/>
              </w:rPr>
              <w:t xml:space="preserve">dstOffset = -1 </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hideMark/>
          </w:tcPr>
          <w:p w:rsidR="00614D2D" w:rsidRDefault="00614D2D">
            <w:pPr>
              <w:pStyle w:val="TAC"/>
              <w:keepNext w:val="0"/>
              <w:keepLines w:val="0"/>
            </w:pPr>
            <w:r>
              <w:t>4</w:t>
            </w: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Build and send a DISPLAY TEXT command</w:t>
            </w:r>
          </w:p>
          <w:p w:rsidR="00614D2D" w:rsidRDefault="00614D2D">
            <w:pPr>
              <w:pStyle w:val="PL"/>
              <w:rPr>
                <w:noProof w:val="0"/>
              </w:rPr>
            </w:pPr>
            <w:r>
              <w:rPr>
                <w:noProof w:val="0"/>
              </w:rPr>
              <w:t>qualifier = 00h</w:t>
            </w:r>
          </w:p>
          <w:p w:rsidR="00614D2D" w:rsidRDefault="00614D2D">
            <w:pPr>
              <w:pStyle w:val="PL"/>
              <w:rPr>
                <w:noProof w:val="0"/>
              </w:rPr>
            </w:pPr>
            <w:r>
              <w:rPr>
                <w:noProof w:val="0"/>
              </w:rPr>
              <w:t>dcs = 04h</w:t>
            </w:r>
          </w:p>
          <w:p w:rsidR="00614D2D" w:rsidRDefault="00614D2D">
            <w:pPr>
              <w:pStyle w:val="PL"/>
              <w:rPr>
                <w:noProof w:val="0"/>
              </w:rPr>
            </w:pPr>
            <w:r>
              <w:rPr>
                <w:noProof w:val="0"/>
              </w:rPr>
              <w:t>buffer = 'Text'</w:t>
            </w:r>
          </w:p>
        </w:tc>
        <w:tc>
          <w:tcPr>
            <w:tcW w:w="2977" w:type="dxa"/>
            <w:tcBorders>
              <w:top w:val="nil"/>
              <w:left w:val="single" w:sz="4" w:space="0" w:color="auto"/>
              <w:bottom w:val="nil"/>
              <w:right w:val="single" w:sz="4" w:space="0" w:color="auto"/>
            </w:tcBorders>
          </w:tcPr>
          <w:p w:rsidR="00614D2D" w:rsidRDefault="00614D2D">
            <w:pPr>
              <w:pStyle w:val="TAL"/>
              <w:keepNext w:val="0"/>
              <w:keepLines w:val="0"/>
            </w:pPr>
          </w:p>
        </w:tc>
        <w:tc>
          <w:tcPr>
            <w:tcW w:w="2268" w:type="dxa"/>
            <w:tcBorders>
              <w:top w:val="nil"/>
              <w:left w:val="single" w:sz="4" w:space="0" w:color="auto"/>
              <w:bottom w:val="nil"/>
              <w:right w:val="single" w:sz="4" w:space="0" w:color="auto"/>
            </w:tcBorders>
            <w:hideMark/>
          </w:tcPr>
          <w:p w:rsidR="00614D2D" w:rsidRDefault="00614D2D">
            <w:pPr>
              <w:pStyle w:val="TAL"/>
              <w:keepNext w:val="0"/>
              <w:keepLines w:val="0"/>
            </w:pPr>
            <w:r>
              <w:t>DISPLAY TEXT</w:t>
            </w:r>
          </w:p>
          <w:p w:rsidR="00614D2D" w:rsidRDefault="00614D2D">
            <w:pPr>
              <w:pStyle w:val="TAL"/>
              <w:keepNext w:val="0"/>
              <w:keepLines w:val="0"/>
            </w:pPr>
            <w:r>
              <w:t xml:space="preserve">Proactive command </w:t>
            </w: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pPr>
            <w:r>
              <w:t>Terminal Response without Text String TLV</w:t>
            </w:r>
          </w:p>
          <w:p w:rsidR="00614D2D" w:rsidRDefault="00614D2D">
            <w:pPr>
              <w:pStyle w:val="PL"/>
              <w:rPr>
                <w:noProof w:val="0"/>
              </w:rPr>
            </w:pPr>
            <w:r>
              <w:rPr>
                <w:noProof w:val="0"/>
              </w:rPr>
              <w:t xml:space="preserve"> </w:t>
            </w:r>
          </w:p>
        </w:tc>
        <w:tc>
          <w:tcPr>
            <w:tcW w:w="2977"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nil"/>
              <w:left w:val="single" w:sz="4" w:space="0" w:color="auto"/>
              <w:bottom w:val="single" w:sz="4" w:space="0" w:color="auto"/>
              <w:right w:val="single" w:sz="4" w:space="0" w:color="auto"/>
            </w:tcBorders>
          </w:tcPr>
          <w:p w:rsidR="00614D2D" w:rsidRDefault="00614D2D">
            <w:pPr>
              <w:pStyle w:val="PL"/>
              <w:rPr>
                <w:noProof w:val="0"/>
              </w:rPr>
            </w:pPr>
            <w:r>
              <w:rPr>
                <w:rFonts w:ascii="Arial" w:hAnsi="Arial"/>
                <w:b/>
                <w:noProof w:val="0"/>
                <w:sz w:val="18"/>
              </w:rPr>
              <w:t xml:space="preserve">ProactiveResponseHandler.getTheHandler() </w:t>
            </w:r>
            <w:r>
              <w:rPr>
                <w:noProof w:val="0"/>
              </w:rPr>
              <w:t>; call the copyTextString() method</w:t>
            </w:r>
          </w:p>
          <w:p w:rsidR="00614D2D" w:rsidRDefault="00614D2D">
            <w:pPr>
              <w:pStyle w:val="TAL"/>
              <w:keepNext w:val="0"/>
              <w:keepLines w:val="0"/>
            </w:pPr>
          </w:p>
        </w:tc>
        <w:tc>
          <w:tcPr>
            <w:tcW w:w="2977"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UNAVAILABLE_ELEMENT ToolkitException is thrown</w:t>
            </w:r>
          </w:p>
        </w:tc>
        <w:tc>
          <w:tcPr>
            <w:tcW w:w="2268"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pPr>
            <w:r>
              <w:t>5</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pPr>
            <w:r>
              <w:t>Build and send a GET INPUT command</w:t>
            </w:r>
          </w:p>
        </w:tc>
        <w:tc>
          <w:tcPr>
            <w:tcW w:w="2977" w:type="dxa"/>
            <w:tcBorders>
              <w:top w:val="single" w:sz="4" w:space="0" w:color="auto"/>
              <w:left w:val="single" w:sz="4" w:space="0" w:color="auto"/>
              <w:bottom w:val="nil"/>
              <w:right w:val="single" w:sz="4" w:space="0" w:color="auto"/>
            </w:tcBorders>
          </w:tcPr>
          <w:p w:rsidR="00614D2D" w:rsidRDefault="00614D2D">
            <w:pPr>
              <w:pStyle w:val="TAL"/>
            </w:pPr>
          </w:p>
        </w:tc>
        <w:tc>
          <w:tcPr>
            <w:tcW w:w="2268" w:type="dxa"/>
            <w:tcBorders>
              <w:top w:val="single" w:sz="4" w:space="0" w:color="auto"/>
              <w:left w:val="single" w:sz="4" w:space="0" w:color="auto"/>
              <w:bottom w:val="nil"/>
              <w:right w:val="single" w:sz="4" w:space="0" w:color="auto"/>
            </w:tcBorders>
            <w:hideMark/>
          </w:tcPr>
          <w:p w:rsidR="00614D2D" w:rsidRDefault="00614D2D">
            <w:pPr>
              <w:pStyle w:val="TAL"/>
            </w:pPr>
            <w:r>
              <w:t>GET INPUT Proactive command</w:t>
            </w:r>
          </w:p>
          <w:p w:rsidR="00614D2D" w:rsidRDefault="00614D2D">
            <w:pPr>
              <w:pStyle w:val="TAL"/>
            </w:pPr>
            <w:r>
              <w:t xml:space="preserve">Proactive </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PL"/>
              <w:rPr>
                <w:noProof w:val="0"/>
              </w:rPr>
            </w:pPr>
            <w:r>
              <w:rPr>
                <w:rFonts w:ascii="Arial" w:hAnsi="Arial"/>
                <w:b/>
                <w:noProof w:val="0"/>
                <w:sz w:val="18"/>
              </w:rPr>
              <w:t xml:space="preserve">Terminal Response with a null Text String </w:t>
            </w:r>
            <w:r>
              <w:rPr>
                <w:noProof w:val="0"/>
              </w:rPr>
              <w:t>TLV</w:t>
            </w:r>
          </w:p>
          <w:p w:rsidR="00614D2D" w:rsidRDefault="00614D2D">
            <w:pPr>
              <w:pStyle w:val="PL"/>
              <w:rPr>
                <w:noProof w:val="0"/>
              </w:rPr>
            </w:pPr>
          </w:p>
          <w:p w:rsidR="00614D2D" w:rsidRDefault="00614D2D">
            <w:pPr>
              <w:pStyle w:val="PL"/>
              <w:rPr>
                <w:noProof w:val="0"/>
              </w:rPr>
            </w:pPr>
            <w:r>
              <w:rPr>
                <w:noProof w:val="0"/>
              </w:rPr>
              <w:t>Text String TLV = 0D 00</w:t>
            </w:r>
          </w:p>
        </w:tc>
        <w:tc>
          <w:tcPr>
            <w:tcW w:w="2977"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pPr>
            <w:r>
              <w:t>Initialise dstBuffer</w:t>
            </w:r>
          </w:p>
          <w:p w:rsidR="00614D2D" w:rsidRDefault="00614D2D">
            <w:pPr>
              <w:pStyle w:val="PL"/>
              <w:rPr>
                <w:noProof w:val="0"/>
              </w:rPr>
            </w:pPr>
            <w:r>
              <w:rPr>
                <w:noProof w:val="0"/>
              </w:rPr>
              <w:t>dstBuffer = {F00h, F01h, F02h, F03h}</w:t>
            </w:r>
          </w:p>
        </w:tc>
        <w:tc>
          <w:tcPr>
            <w:tcW w:w="2977"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tcPr>
          <w:p w:rsidR="00614D2D" w:rsidRDefault="00614D2D">
            <w:pPr>
              <w:pStyle w:val="TAH"/>
              <w:keepNext w:val="0"/>
              <w:keepLines w:val="0"/>
            </w:pPr>
            <w:r>
              <w:t>Call the copyTextString() method</w:t>
            </w:r>
          </w:p>
          <w:p w:rsidR="00614D2D" w:rsidRDefault="00614D2D">
            <w:pPr>
              <w:pStyle w:val="PL"/>
              <w:rPr>
                <w:noProof w:val="0"/>
              </w:rPr>
            </w:pPr>
          </w:p>
          <w:p w:rsidR="00614D2D" w:rsidRDefault="00614D2D">
            <w:pPr>
              <w:pStyle w:val="PL"/>
              <w:rPr>
                <w:noProof w:val="0"/>
              </w:rPr>
            </w:pPr>
            <w:r>
              <w:rPr>
                <w:noProof w:val="0"/>
              </w:rPr>
              <w:t>dstBuffer.length = 04h</w:t>
            </w:r>
          </w:p>
          <w:p w:rsidR="00614D2D" w:rsidRDefault="00614D2D">
            <w:pPr>
              <w:pStyle w:val="PL"/>
              <w:rPr>
                <w:noProof w:val="0"/>
              </w:rPr>
            </w:pPr>
            <w:r>
              <w:rPr>
                <w:noProof w:val="0"/>
              </w:rPr>
              <w:t xml:space="preserve">dstOffset = 02h </w:t>
            </w:r>
          </w:p>
        </w:tc>
        <w:tc>
          <w:tcPr>
            <w:tcW w:w="2977" w:type="dxa"/>
            <w:tcBorders>
              <w:top w:val="nil"/>
              <w:left w:val="single" w:sz="4" w:space="0" w:color="auto"/>
              <w:bottom w:val="nil"/>
              <w:right w:val="single" w:sz="4" w:space="0" w:color="auto"/>
            </w:tcBorders>
            <w:hideMark/>
          </w:tcPr>
          <w:p w:rsidR="00614D2D" w:rsidRDefault="00614D2D">
            <w:pPr>
              <w:pStyle w:val="TAL"/>
              <w:keepNext w:val="0"/>
              <w:keepLines w:val="0"/>
            </w:pPr>
            <w:r>
              <w:t>Result of copyTextString() is 02h</w:t>
            </w: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Compare dstBuffer using arrayCompare()</w:t>
            </w:r>
          </w:p>
          <w:p w:rsidR="00614D2D" w:rsidRDefault="00614D2D">
            <w:pPr>
              <w:pStyle w:val="PL"/>
              <w:rPr>
                <w:noProof w:val="0"/>
              </w:rPr>
            </w:pPr>
          </w:p>
          <w:p w:rsidR="00614D2D" w:rsidRDefault="00614D2D">
            <w:pPr>
              <w:pStyle w:val="PL"/>
              <w:rPr>
                <w:noProof w:val="0"/>
              </w:rPr>
            </w:pPr>
            <w:r>
              <w:rPr>
                <w:noProof w:val="0"/>
              </w:rPr>
              <w:t>src = {0F0h, 0F1h, 0F2h, 0F3h}</w:t>
            </w:r>
          </w:p>
          <w:p w:rsidR="00614D2D" w:rsidRDefault="00614D2D">
            <w:pPr>
              <w:pStyle w:val="PL"/>
              <w:rPr>
                <w:noProof w:val="0"/>
                <w:lang w:val="de-DE"/>
              </w:rPr>
            </w:pPr>
            <w:r>
              <w:rPr>
                <w:noProof w:val="0"/>
                <w:lang w:val="de-DE"/>
              </w:rPr>
              <w:t>srcOffset = 00h</w:t>
            </w:r>
          </w:p>
          <w:p w:rsidR="00614D2D" w:rsidRDefault="00614D2D">
            <w:pPr>
              <w:pStyle w:val="PL"/>
              <w:rPr>
                <w:noProof w:val="0"/>
                <w:lang w:val="de-DE"/>
              </w:rPr>
            </w:pPr>
            <w:r>
              <w:rPr>
                <w:noProof w:val="0"/>
                <w:lang w:val="de-DE"/>
              </w:rPr>
              <w:t>dest = dstBuffer</w:t>
            </w:r>
          </w:p>
          <w:p w:rsidR="00614D2D" w:rsidRDefault="00614D2D">
            <w:pPr>
              <w:pStyle w:val="PL"/>
              <w:rPr>
                <w:noProof w:val="0"/>
                <w:lang w:val="de-DE"/>
              </w:rPr>
            </w:pPr>
            <w:r>
              <w:rPr>
                <w:noProof w:val="0"/>
                <w:lang w:val="de-DE"/>
              </w:rPr>
              <w:t>destOffset = 00h</w:t>
            </w:r>
          </w:p>
          <w:p w:rsidR="00614D2D" w:rsidRDefault="00614D2D">
            <w:pPr>
              <w:pStyle w:val="PL"/>
              <w:rPr>
                <w:noProof w:val="0"/>
              </w:rPr>
            </w:pPr>
            <w:r>
              <w:rPr>
                <w:noProof w:val="0"/>
              </w:rPr>
              <w:t>length = 04h</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arrayCompare() is 00h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Build and send a GET INPUT command</w:t>
            </w:r>
          </w:p>
        </w:tc>
        <w:tc>
          <w:tcPr>
            <w:tcW w:w="2977"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GET INPUT Proactive command</w:t>
            </w:r>
          </w:p>
          <w:p w:rsidR="00614D2D" w:rsidRDefault="00614D2D">
            <w:pPr>
              <w:pStyle w:val="TAL"/>
              <w:keepNext w:val="0"/>
              <w:keepLines w:val="0"/>
            </w:pPr>
            <w:r>
              <w:t xml:space="preserve">Proactive </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TAH"/>
              <w:keepNext w:val="0"/>
              <w:keepLines w:val="0"/>
            </w:pPr>
            <w:r>
              <w:t>Terminal Response with text length = 01h</w:t>
            </w:r>
          </w:p>
          <w:p w:rsidR="00614D2D" w:rsidRDefault="00614D2D">
            <w:pPr>
              <w:pStyle w:val="PL"/>
              <w:rPr>
                <w:noProof w:val="0"/>
              </w:rPr>
            </w:pPr>
          </w:p>
          <w:p w:rsidR="00614D2D" w:rsidRDefault="00614D2D">
            <w:pPr>
              <w:pStyle w:val="PL"/>
              <w:rPr>
                <w:noProof w:val="0"/>
              </w:rPr>
            </w:pPr>
            <w:r>
              <w:rPr>
                <w:noProof w:val="0"/>
              </w:rPr>
              <w:t>Text String TLV = 0D 02 04 41</w:t>
            </w:r>
          </w:p>
        </w:tc>
        <w:tc>
          <w:tcPr>
            <w:tcW w:w="2977"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rPr>
                <w:lang w:val="pt-BR"/>
              </w:rPr>
            </w:pPr>
            <w:r>
              <w:rPr>
                <w:lang w:val="pt-BR"/>
              </w:rPr>
              <w:t>Initialise dstBuffer</w:t>
            </w:r>
          </w:p>
          <w:p w:rsidR="00614D2D" w:rsidRDefault="00614D2D">
            <w:pPr>
              <w:pStyle w:val="PL"/>
              <w:rPr>
                <w:noProof w:val="0"/>
                <w:lang w:val="pt-BR"/>
              </w:rPr>
            </w:pPr>
            <w:r>
              <w:rPr>
                <w:noProof w:val="0"/>
                <w:lang w:val="pt-BR"/>
              </w:rPr>
              <w:t>dstBuffer = {00h, 01h, 02h, 03h}</w:t>
            </w:r>
          </w:p>
        </w:tc>
        <w:tc>
          <w:tcPr>
            <w:tcW w:w="2977"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rPr>
                <w:lang w:val="pt-BR"/>
              </w:rPr>
            </w:pPr>
          </w:p>
        </w:tc>
        <w:tc>
          <w:tcPr>
            <w:tcW w:w="2268"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rPr>
                <w:lang w:val="pt-BR"/>
              </w:rPr>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rPr>
                <w:lang w:val="pt-BR"/>
              </w:rPr>
            </w:pPr>
          </w:p>
        </w:tc>
        <w:tc>
          <w:tcPr>
            <w:tcW w:w="4111" w:type="dxa"/>
            <w:tcBorders>
              <w:top w:val="nil"/>
              <w:left w:val="single" w:sz="4" w:space="0" w:color="auto"/>
              <w:bottom w:val="nil"/>
              <w:right w:val="single" w:sz="4" w:space="0" w:color="auto"/>
            </w:tcBorders>
          </w:tcPr>
          <w:p w:rsidR="00614D2D" w:rsidRDefault="00614D2D">
            <w:pPr>
              <w:pStyle w:val="TAH"/>
              <w:keepNext w:val="0"/>
              <w:keepLines w:val="0"/>
            </w:pPr>
            <w:r>
              <w:t>Call the copyTextString() method</w:t>
            </w:r>
          </w:p>
          <w:p w:rsidR="00614D2D" w:rsidRDefault="00614D2D">
            <w:pPr>
              <w:pStyle w:val="PL"/>
              <w:rPr>
                <w:noProof w:val="0"/>
              </w:rPr>
            </w:pPr>
          </w:p>
          <w:p w:rsidR="00614D2D" w:rsidRDefault="00614D2D">
            <w:pPr>
              <w:pStyle w:val="PL"/>
              <w:rPr>
                <w:noProof w:val="0"/>
              </w:rPr>
            </w:pPr>
            <w:r>
              <w:rPr>
                <w:noProof w:val="0"/>
              </w:rPr>
              <w:t>dstBuffer.length = 04h</w:t>
            </w:r>
          </w:p>
          <w:p w:rsidR="00614D2D" w:rsidRDefault="00614D2D">
            <w:pPr>
              <w:pStyle w:val="PL"/>
              <w:rPr>
                <w:noProof w:val="0"/>
              </w:rPr>
            </w:pPr>
            <w:r>
              <w:rPr>
                <w:noProof w:val="0"/>
              </w:rPr>
              <w:t xml:space="preserve">dstOffset = 00h </w:t>
            </w:r>
          </w:p>
        </w:tc>
        <w:tc>
          <w:tcPr>
            <w:tcW w:w="2977" w:type="dxa"/>
            <w:tcBorders>
              <w:top w:val="nil"/>
              <w:left w:val="single" w:sz="4" w:space="0" w:color="auto"/>
              <w:bottom w:val="nil"/>
              <w:right w:val="single" w:sz="4" w:space="0" w:color="auto"/>
            </w:tcBorders>
            <w:hideMark/>
          </w:tcPr>
          <w:p w:rsidR="00614D2D" w:rsidRDefault="00614D2D">
            <w:pPr>
              <w:pStyle w:val="TAL"/>
              <w:keepNext w:val="0"/>
              <w:keepLines w:val="0"/>
            </w:pPr>
            <w:r>
              <w:t>Result of copyTextString() is 01h</w:t>
            </w: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Compare dstBuffer using arrayCompare()</w:t>
            </w:r>
          </w:p>
          <w:p w:rsidR="00614D2D" w:rsidRDefault="00614D2D">
            <w:pPr>
              <w:pStyle w:val="PL"/>
              <w:rPr>
                <w:noProof w:val="0"/>
              </w:rPr>
            </w:pPr>
          </w:p>
          <w:p w:rsidR="00614D2D" w:rsidRDefault="00614D2D">
            <w:pPr>
              <w:pStyle w:val="PL"/>
              <w:rPr>
                <w:noProof w:val="0"/>
              </w:rPr>
            </w:pPr>
            <w:r>
              <w:rPr>
                <w:noProof w:val="0"/>
              </w:rPr>
              <w:t>src = {41h, 01h, 02h, 03h}</w:t>
            </w:r>
          </w:p>
          <w:p w:rsidR="00614D2D" w:rsidRDefault="00614D2D">
            <w:pPr>
              <w:pStyle w:val="PL"/>
              <w:rPr>
                <w:noProof w:val="0"/>
                <w:lang w:val="de-DE"/>
              </w:rPr>
            </w:pPr>
            <w:r>
              <w:rPr>
                <w:noProof w:val="0"/>
                <w:lang w:val="de-DE"/>
              </w:rPr>
              <w:t>srcOffset = 00h</w:t>
            </w:r>
          </w:p>
          <w:p w:rsidR="00614D2D" w:rsidRDefault="00614D2D">
            <w:pPr>
              <w:pStyle w:val="PL"/>
              <w:rPr>
                <w:noProof w:val="0"/>
                <w:lang w:val="de-DE"/>
              </w:rPr>
            </w:pPr>
            <w:r>
              <w:rPr>
                <w:noProof w:val="0"/>
                <w:lang w:val="de-DE"/>
              </w:rPr>
              <w:t>dest = dstBuffer</w:t>
            </w:r>
          </w:p>
          <w:p w:rsidR="00614D2D" w:rsidRDefault="00614D2D">
            <w:pPr>
              <w:pStyle w:val="PL"/>
              <w:rPr>
                <w:noProof w:val="0"/>
                <w:lang w:val="de-DE"/>
              </w:rPr>
            </w:pPr>
            <w:r>
              <w:rPr>
                <w:noProof w:val="0"/>
                <w:lang w:val="de-DE"/>
              </w:rPr>
              <w:t>destOffset = 00h</w:t>
            </w:r>
          </w:p>
          <w:p w:rsidR="00614D2D" w:rsidRDefault="00614D2D">
            <w:pPr>
              <w:pStyle w:val="PL"/>
              <w:rPr>
                <w:noProof w:val="0"/>
              </w:rPr>
            </w:pPr>
            <w:r>
              <w:rPr>
                <w:noProof w:val="0"/>
              </w:rPr>
              <w:t>length = 04h</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arrayCompare() is 00h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9</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Build and send a GET INPUT command</w:t>
            </w:r>
          </w:p>
        </w:tc>
        <w:tc>
          <w:tcPr>
            <w:tcW w:w="2977"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GET INPUT Proactive command</w:t>
            </w:r>
          </w:p>
          <w:p w:rsidR="00614D2D" w:rsidRDefault="00614D2D">
            <w:pPr>
              <w:pStyle w:val="TAL"/>
              <w:keepNext w:val="0"/>
              <w:keepLines w:val="0"/>
            </w:pPr>
            <w:r>
              <w:t xml:space="preserve">Proactive </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TAH"/>
              <w:keepNext w:val="0"/>
              <w:keepLines w:val="0"/>
            </w:pPr>
            <w:r>
              <w:t>Terminal Response with text length = 02h</w:t>
            </w:r>
          </w:p>
          <w:p w:rsidR="00614D2D" w:rsidRDefault="00614D2D">
            <w:pPr>
              <w:pStyle w:val="PL"/>
              <w:rPr>
                <w:noProof w:val="0"/>
              </w:rPr>
            </w:pPr>
          </w:p>
          <w:p w:rsidR="00614D2D" w:rsidRDefault="00614D2D">
            <w:pPr>
              <w:pStyle w:val="PL"/>
              <w:rPr>
                <w:noProof w:val="0"/>
              </w:rPr>
            </w:pPr>
            <w:r>
              <w:rPr>
                <w:noProof w:val="0"/>
              </w:rPr>
              <w:t>Text String TLV = 0D 03 04 42 43</w:t>
            </w:r>
          </w:p>
        </w:tc>
        <w:tc>
          <w:tcPr>
            <w:tcW w:w="2977"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rPr>
                <w:lang w:val="pt-BR"/>
              </w:rPr>
            </w:pPr>
            <w:r>
              <w:rPr>
                <w:lang w:val="pt-BR"/>
              </w:rPr>
              <w:t>Initialise dstBuffer</w:t>
            </w:r>
          </w:p>
          <w:p w:rsidR="00614D2D" w:rsidRDefault="00614D2D">
            <w:pPr>
              <w:pStyle w:val="PL"/>
              <w:rPr>
                <w:noProof w:val="0"/>
                <w:lang w:val="pt-BR"/>
              </w:rPr>
            </w:pPr>
            <w:r>
              <w:rPr>
                <w:noProof w:val="0"/>
                <w:lang w:val="pt-BR"/>
              </w:rPr>
              <w:t>dstBuffer = {00h, 01h, 02h, 03h}</w:t>
            </w:r>
          </w:p>
        </w:tc>
        <w:tc>
          <w:tcPr>
            <w:tcW w:w="2977"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rPr>
                <w:lang w:val="pt-BR"/>
              </w:rPr>
            </w:pPr>
          </w:p>
        </w:tc>
        <w:tc>
          <w:tcPr>
            <w:tcW w:w="2268"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rPr>
                <w:lang w:val="pt-BR"/>
              </w:rPr>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rPr>
                <w:lang w:val="pt-BR"/>
              </w:rPr>
            </w:pPr>
          </w:p>
        </w:tc>
        <w:tc>
          <w:tcPr>
            <w:tcW w:w="4111" w:type="dxa"/>
            <w:tcBorders>
              <w:top w:val="nil"/>
              <w:left w:val="single" w:sz="4" w:space="0" w:color="auto"/>
              <w:bottom w:val="nil"/>
              <w:right w:val="single" w:sz="4" w:space="0" w:color="auto"/>
            </w:tcBorders>
          </w:tcPr>
          <w:p w:rsidR="00614D2D" w:rsidRDefault="00614D2D">
            <w:pPr>
              <w:pStyle w:val="TAH"/>
              <w:keepNext w:val="0"/>
              <w:keepLines w:val="0"/>
            </w:pPr>
            <w:r>
              <w:t>Call the copyTextString() method</w:t>
            </w:r>
          </w:p>
          <w:p w:rsidR="00614D2D" w:rsidRDefault="00614D2D">
            <w:pPr>
              <w:pStyle w:val="PL"/>
              <w:rPr>
                <w:noProof w:val="0"/>
              </w:rPr>
            </w:pPr>
          </w:p>
          <w:p w:rsidR="00614D2D" w:rsidRDefault="00614D2D">
            <w:pPr>
              <w:pStyle w:val="PL"/>
              <w:rPr>
                <w:noProof w:val="0"/>
              </w:rPr>
            </w:pPr>
            <w:r>
              <w:rPr>
                <w:noProof w:val="0"/>
              </w:rPr>
              <w:t>dstBuffer.length = 04h</w:t>
            </w:r>
          </w:p>
          <w:p w:rsidR="00614D2D" w:rsidRDefault="00614D2D">
            <w:pPr>
              <w:pStyle w:val="PL"/>
              <w:rPr>
                <w:noProof w:val="0"/>
              </w:rPr>
            </w:pPr>
            <w:r>
              <w:rPr>
                <w:noProof w:val="0"/>
              </w:rPr>
              <w:t xml:space="preserve">dstOffset = 02h </w:t>
            </w:r>
          </w:p>
        </w:tc>
        <w:tc>
          <w:tcPr>
            <w:tcW w:w="2977" w:type="dxa"/>
            <w:tcBorders>
              <w:top w:val="nil"/>
              <w:left w:val="single" w:sz="4" w:space="0" w:color="auto"/>
              <w:bottom w:val="nil"/>
              <w:right w:val="single" w:sz="4" w:space="0" w:color="auto"/>
            </w:tcBorders>
            <w:hideMark/>
          </w:tcPr>
          <w:p w:rsidR="00614D2D" w:rsidRDefault="00614D2D">
            <w:pPr>
              <w:pStyle w:val="TAL"/>
              <w:keepNext w:val="0"/>
              <w:keepLines w:val="0"/>
            </w:pPr>
            <w:r>
              <w:t>Result of copyTextString() is 04h</w:t>
            </w: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Compare dstBuffer using arrayCompare()</w:t>
            </w:r>
          </w:p>
          <w:p w:rsidR="00614D2D" w:rsidRDefault="00614D2D">
            <w:pPr>
              <w:pStyle w:val="PL"/>
              <w:rPr>
                <w:noProof w:val="0"/>
              </w:rPr>
            </w:pPr>
          </w:p>
          <w:p w:rsidR="00614D2D" w:rsidRDefault="00614D2D">
            <w:pPr>
              <w:pStyle w:val="PL"/>
              <w:rPr>
                <w:noProof w:val="0"/>
              </w:rPr>
            </w:pPr>
            <w:r>
              <w:rPr>
                <w:noProof w:val="0"/>
              </w:rPr>
              <w:t>src = {00h, 01h, 42h, 43h}</w:t>
            </w:r>
          </w:p>
          <w:p w:rsidR="00614D2D" w:rsidRDefault="00614D2D">
            <w:pPr>
              <w:pStyle w:val="PL"/>
              <w:rPr>
                <w:noProof w:val="0"/>
                <w:lang w:val="de-DE"/>
              </w:rPr>
            </w:pPr>
            <w:r>
              <w:rPr>
                <w:noProof w:val="0"/>
                <w:lang w:val="de-DE"/>
              </w:rPr>
              <w:t>srcOffset = 00h</w:t>
            </w:r>
          </w:p>
          <w:p w:rsidR="00614D2D" w:rsidRDefault="00614D2D">
            <w:pPr>
              <w:pStyle w:val="PL"/>
              <w:rPr>
                <w:noProof w:val="0"/>
                <w:lang w:val="de-DE"/>
              </w:rPr>
            </w:pPr>
            <w:r>
              <w:rPr>
                <w:noProof w:val="0"/>
                <w:lang w:val="de-DE"/>
              </w:rPr>
              <w:t>dest = dstBuffer</w:t>
            </w:r>
          </w:p>
          <w:p w:rsidR="00614D2D" w:rsidRDefault="00614D2D">
            <w:pPr>
              <w:pStyle w:val="PL"/>
              <w:rPr>
                <w:noProof w:val="0"/>
                <w:lang w:val="de-DE"/>
              </w:rPr>
            </w:pPr>
            <w:r>
              <w:rPr>
                <w:noProof w:val="0"/>
                <w:lang w:val="de-DE"/>
              </w:rPr>
              <w:t>destOffset = 00h</w:t>
            </w:r>
          </w:p>
          <w:p w:rsidR="00614D2D" w:rsidRDefault="00614D2D">
            <w:pPr>
              <w:pStyle w:val="PL"/>
              <w:rPr>
                <w:noProof w:val="0"/>
              </w:rPr>
            </w:pPr>
            <w:r>
              <w:rPr>
                <w:noProof w:val="0"/>
              </w:rPr>
              <w:t>length = 04h</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arrayCompare() is 00h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Call the getValueLength() method</w:t>
            </w:r>
          </w:p>
          <w:p w:rsidR="00614D2D" w:rsidRDefault="00614D2D">
            <w:pPr>
              <w:pStyle w:val="TAL"/>
              <w:keepNext w:val="0"/>
              <w:keepLines w:val="0"/>
            </w:pP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03h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Build and send a GET INPUT command</w:t>
            </w:r>
          </w:p>
        </w:tc>
        <w:tc>
          <w:tcPr>
            <w:tcW w:w="2977"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GET INPUT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TAH"/>
              <w:keepNext w:val="0"/>
              <w:keepLines w:val="0"/>
            </w:pPr>
            <w:r>
              <w:t>Terminal Response with text length = 7Eh</w:t>
            </w:r>
          </w:p>
          <w:p w:rsidR="00614D2D" w:rsidRDefault="00614D2D">
            <w:pPr>
              <w:pStyle w:val="PL"/>
              <w:rPr>
                <w:noProof w:val="0"/>
              </w:rPr>
            </w:pPr>
          </w:p>
          <w:p w:rsidR="00614D2D" w:rsidRDefault="00614D2D">
            <w:pPr>
              <w:pStyle w:val="PL"/>
              <w:rPr>
                <w:noProof w:val="0"/>
              </w:rPr>
            </w:pPr>
            <w:r>
              <w:rPr>
                <w:noProof w:val="0"/>
              </w:rPr>
              <w:t>Text String TLV = 0D 7F 04 01 02 … 7E</w:t>
            </w:r>
          </w:p>
        </w:tc>
        <w:tc>
          <w:tcPr>
            <w:tcW w:w="2977"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pPr>
            <w:r>
              <w:t>Initialise dstBuffer</w:t>
            </w:r>
          </w:p>
          <w:p w:rsidR="00614D2D" w:rsidRDefault="00614D2D">
            <w:pPr>
              <w:pStyle w:val="PL"/>
              <w:rPr>
                <w:noProof w:val="0"/>
              </w:rPr>
            </w:pPr>
            <w:r>
              <w:rPr>
                <w:noProof w:val="0"/>
              </w:rPr>
              <w:t>dstBuffer = {00h, 00h … 00h}</w:t>
            </w:r>
          </w:p>
        </w:tc>
        <w:tc>
          <w:tcPr>
            <w:tcW w:w="2977"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tcPr>
          <w:p w:rsidR="00614D2D" w:rsidRDefault="00614D2D">
            <w:pPr>
              <w:pStyle w:val="TAH"/>
              <w:keepNext w:val="0"/>
              <w:keepLines w:val="0"/>
            </w:pPr>
            <w:r>
              <w:t>Call the copyTextString() method</w:t>
            </w:r>
          </w:p>
          <w:p w:rsidR="00614D2D" w:rsidRDefault="00614D2D">
            <w:pPr>
              <w:pStyle w:val="PL"/>
              <w:rPr>
                <w:noProof w:val="0"/>
              </w:rPr>
            </w:pPr>
          </w:p>
          <w:p w:rsidR="00614D2D" w:rsidRDefault="00614D2D">
            <w:pPr>
              <w:pStyle w:val="PL"/>
              <w:rPr>
                <w:noProof w:val="0"/>
              </w:rPr>
            </w:pPr>
            <w:r>
              <w:rPr>
                <w:noProof w:val="0"/>
              </w:rPr>
              <w:t>dstBuffer.length = 7Eh</w:t>
            </w:r>
          </w:p>
          <w:p w:rsidR="00614D2D" w:rsidRDefault="00614D2D">
            <w:pPr>
              <w:pStyle w:val="PL"/>
              <w:rPr>
                <w:noProof w:val="0"/>
              </w:rPr>
            </w:pPr>
            <w:r>
              <w:rPr>
                <w:noProof w:val="0"/>
              </w:rPr>
              <w:t xml:space="preserve">dstOffset = 00h </w:t>
            </w:r>
          </w:p>
        </w:tc>
        <w:tc>
          <w:tcPr>
            <w:tcW w:w="2977" w:type="dxa"/>
            <w:tcBorders>
              <w:top w:val="nil"/>
              <w:left w:val="single" w:sz="4" w:space="0" w:color="auto"/>
              <w:bottom w:val="nil"/>
              <w:right w:val="single" w:sz="4" w:space="0" w:color="auto"/>
            </w:tcBorders>
            <w:hideMark/>
          </w:tcPr>
          <w:p w:rsidR="00614D2D" w:rsidRDefault="00614D2D">
            <w:pPr>
              <w:pStyle w:val="TAL"/>
              <w:keepNext w:val="0"/>
              <w:keepLines w:val="0"/>
            </w:pPr>
            <w:r>
              <w:t>Result of copyTextString() is 7Eh</w:t>
            </w: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Compare dstBuffer using arrayCompare()</w:t>
            </w:r>
          </w:p>
          <w:p w:rsidR="00614D2D" w:rsidRDefault="00614D2D">
            <w:pPr>
              <w:pStyle w:val="PL"/>
              <w:keepNext/>
              <w:keepLines/>
              <w:rPr>
                <w:noProof w:val="0"/>
              </w:rPr>
            </w:pPr>
          </w:p>
          <w:p w:rsidR="00614D2D" w:rsidRDefault="00614D2D">
            <w:pPr>
              <w:pStyle w:val="PL"/>
              <w:keepNext/>
              <w:keepLines/>
              <w:rPr>
                <w:noProof w:val="0"/>
              </w:rPr>
            </w:pPr>
            <w:r>
              <w:rPr>
                <w:noProof w:val="0"/>
              </w:rPr>
              <w:t>src = {01h, …, 7Eh}</w:t>
            </w:r>
          </w:p>
          <w:p w:rsidR="00614D2D" w:rsidRDefault="00614D2D">
            <w:pPr>
              <w:pStyle w:val="PL"/>
              <w:keepNext/>
              <w:keepLines/>
              <w:rPr>
                <w:noProof w:val="0"/>
                <w:lang w:val="de-DE"/>
              </w:rPr>
            </w:pPr>
            <w:r>
              <w:rPr>
                <w:noProof w:val="0"/>
                <w:lang w:val="de-DE"/>
              </w:rPr>
              <w:t>srcOffset = 00h</w:t>
            </w:r>
          </w:p>
          <w:p w:rsidR="00614D2D" w:rsidRDefault="00614D2D">
            <w:pPr>
              <w:pStyle w:val="PL"/>
              <w:keepNext/>
              <w:keepLines/>
              <w:rPr>
                <w:noProof w:val="0"/>
                <w:lang w:val="de-DE"/>
              </w:rPr>
            </w:pPr>
            <w:r>
              <w:rPr>
                <w:noProof w:val="0"/>
                <w:lang w:val="de-DE"/>
              </w:rPr>
              <w:t>dest = dstBuffer</w:t>
            </w:r>
          </w:p>
          <w:p w:rsidR="00614D2D" w:rsidRDefault="00614D2D">
            <w:pPr>
              <w:pStyle w:val="PL"/>
              <w:keepNext/>
              <w:keepLines/>
              <w:rPr>
                <w:noProof w:val="0"/>
                <w:lang w:val="de-DE"/>
              </w:rPr>
            </w:pPr>
            <w:r>
              <w:rPr>
                <w:noProof w:val="0"/>
                <w:lang w:val="de-DE"/>
              </w:rPr>
              <w:t>destOffset = 00h</w:t>
            </w:r>
          </w:p>
          <w:p w:rsidR="00614D2D" w:rsidRDefault="00614D2D">
            <w:pPr>
              <w:pStyle w:val="PL"/>
              <w:keepNext/>
              <w:keepLines/>
              <w:rPr>
                <w:noProof w:val="0"/>
              </w:rPr>
            </w:pPr>
            <w:r>
              <w:rPr>
                <w:noProof w:val="0"/>
              </w:rPr>
              <w:t>length = 7Eh</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Result of arrayCompare() is 00h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Call the getValueLength() method</w:t>
            </w:r>
          </w:p>
          <w:p w:rsidR="00614D2D" w:rsidRDefault="00614D2D">
            <w:pPr>
              <w:pStyle w:val="TAL"/>
              <w:keepNext w:val="0"/>
              <w:keepLines w:val="0"/>
            </w:pP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7Fh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15</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Build and send a GET INPUT command</w:t>
            </w:r>
          </w:p>
        </w:tc>
        <w:tc>
          <w:tcPr>
            <w:tcW w:w="2977"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GET INPUT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TAH"/>
              <w:keepNext w:val="0"/>
              <w:keepLines w:val="0"/>
            </w:pPr>
            <w:r>
              <w:t>Terminal Response with text length = 7Fh</w:t>
            </w:r>
          </w:p>
          <w:p w:rsidR="00614D2D" w:rsidRDefault="00614D2D">
            <w:pPr>
              <w:pStyle w:val="PL"/>
              <w:rPr>
                <w:noProof w:val="0"/>
              </w:rPr>
            </w:pPr>
          </w:p>
          <w:p w:rsidR="00614D2D" w:rsidRDefault="00614D2D">
            <w:pPr>
              <w:pStyle w:val="PL"/>
              <w:rPr>
                <w:noProof w:val="0"/>
              </w:rPr>
            </w:pPr>
            <w:r>
              <w:rPr>
                <w:noProof w:val="0"/>
              </w:rPr>
              <w:t>Text String TLV = 0D 81 80 04 01 02 …7F</w:t>
            </w:r>
          </w:p>
        </w:tc>
        <w:tc>
          <w:tcPr>
            <w:tcW w:w="2977"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pPr>
            <w:r>
              <w:t>Initialise dstBuffer</w:t>
            </w:r>
          </w:p>
          <w:p w:rsidR="00614D2D" w:rsidRDefault="00614D2D">
            <w:pPr>
              <w:pStyle w:val="PL"/>
              <w:rPr>
                <w:noProof w:val="0"/>
              </w:rPr>
            </w:pPr>
            <w:r>
              <w:rPr>
                <w:noProof w:val="0"/>
              </w:rPr>
              <w:t>dstBuffer = {00h, 01h … FFh}</w:t>
            </w:r>
          </w:p>
        </w:tc>
        <w:tc>
          <w:tcPr>
            <w:tcW w:w="2977"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tcPr>
          <w:p w:rsidR="00614D2D" w:rsidRDefault="00614D2D">
            <w:pPr>
              <w:pStyle w:val="TAH"/>
              <w:keepNext w:val="0"/>
              <w:keepLines w:val="0"/>
            </w:pPr>
            <w:r>
              <w:t>Call the copyTextString() method</w:t>
            </w:r>
          </w:p>
          <w:p w:rsidR="00614D2D" w:rsidRDefault="00614D2D">
            <w:pPr>
              <w:pStyle w:val="PL"/>
              <w:rPr>
                <w:noProof w:val="0"/>
              </w:rPr>
            </w:pPr>
          </w:p>
          <w:p w:rsidR="00614D2D" w:rsidRDefault="00614D2D">
            <w:pPr>
              <w:pStyle w:val="PL"/>
              <w:rPr>
                <w:noProof w:val="0"/>
              </w:rPr>
            </w:pPr>
            <w:r>
              <w:rPr>
                <w:noProof w:val="0"/>
              </w:rPr>
              <w:t>dstBuffer.length = FFh</w:t>
            </w:r>
          </w:p>
          <w:p w:rsidR="00614D2D" w:rsidRDefault="00614D2D">
            <w:pPr>
              <w:pStyle w:val="PL"/>
              <w:rPr>
                <w:noProof w:val="0"/>
              </w:rPr>
            </w:pPr>
            <w:r>
              <w:rPr>
                <w:noProof w:val="0"/>
              </w:rPr>
              <w:t xml:space="preserve">dstOffset = 10h </w:t>
            </w:r>
          </w:p>
        </w:tc>
        <w:tc>
          <w:tcPr>
            <w:tcW w:w="2977" w:type="dxa"/>
            <w:tcBorders>
              <w:top w:val="nil"/>
              <w:left w:val="single" w:sz="4" w:space="0" w:color="auto"/>
              <w:bottom w:val="nil"/>
              <w:right w:val="single" w:sz="4" w:space="0" w:color="auto"/>
            </w:tcBorders>
            <w:hideMark/>
          </w:tcPr>
          <w:p w:rsidR="00614D2D" w:rsidRDefault="00614D2D">
            <w:pPr>
              <w:pStyle w:val="TAL"/>
              <w:keepNext w:val="0"/>
              <w:keepLines w:val="0"/>
            </w:pPr>
            <w:r>
              <w:t>Result of copyTextString() is 8Fh</w:t>
            </w: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Compare dstBuffer using arrayCompare()</w:t>
            </w:r>
          </w:p>
          <w:p w:rsidR="00614D2D" w:rsidRDefault="00614D2D">
            <w:pPr>
              <w:pStyle w:val="PL"/>
              <w:rPr>
                <w:noProof w:val="0"/>
              </w:rPr>
            </w:pPr>
          </w:p>
          <w:p w:rsidR="00614D2D" w:rsidRDefault="00614D2D">
            <w:pPr>
              <w:pStyle w:val="PL"/>
              <w:rPr>
                <w:noProof w:val="0"/>
              </w:rPr>
            </w:pPr>
            <w:r>
              <w:rPr>
                <w:noProof w:val="0"/>
              </w:rPr>
              <w:t>src = {00h, 01h,… 0Fh,</w:t>
            </w:r>
          </w:p>
          <w:p w:rsidR="00614D2D" w:rsidRDefault="00614D2D">
            <w:pPr>
              <w:pStyle w:val="PL"/>
              <w:rPr>
                <w:noProof w:val="0"/>
              </w:rPr>
            </w:pPr>
            <w:r>
              <w:rPr>
                <w:noProof w:val="0"/>
              </w:rPr>
              <w:t>01h, …7Fh, 8Fh, … FFh}</w:t>
            </w:r>
          </w:p>
          <w:p w:rsidR="00614D2D" w:rsidRDefault="00614D2D">
            <w:pPr>
              <w:pStyle w:val="PL"/>
              <w:rPr>
                <w:noProof w:val="0"/>
                <w:lang w:val="de-DE"/>
              </w:rPr>
            </w:pPr>
            <w:r>
              <w:rPr>
                <w:noProof w:val="0"/>
                <w:lang w:val="de-DE"/>
              </w:rPr>
              <w:t>srcOffset = 00h</w:t>
            </w:r>
          </w:p>
          <w:p w:rsidR="00614D2D" w:rsidRDefault="00614D2D">
            <w:pPr>
              <w:pStyle w:val="PL"/>
              <w:rPr>
                <w:noProof w:val="0"/>
                <w:lang w:val="de-DE"/>
              </w:rPr>
            </w:pPr>
            <w:r>
              <w:rPr>
                <w:noProof w:val="0"/>
                <w:lang w:val="de-DE"/>
              </w:rPr>
              <w:t>dest = dstBuffer</w:t>
            </w:r>
          </w:p>
          <w:p w:rsidR="00614D2D" w:rsidRDefault="00614D2D">
            <w:pPr>
              <w:pStyle w:val="PL"/>
              <w:rPr>
                <w:noProof w:val="0"/>
                <w:lang w:val="de-DE"/>
              </w:rPr>
            </w:pPr>
            <w:r>
              <w:rPr>
                <w:noProof w:val="0"/>
                <w:lang w:val="de-DE"/>
              </w:rPr>
              <w:t>destOffset = 00h</w:t>
            </w:r>
          </w:p>
          <w:p w:rsidR="00614D2D" w:rsidRDefault="00614D2D">
            <w:pPr>
              <w:pStyle w:val="PL"/>
              <w:rPr>
                <w:noProof w:val="0"/>
                <w:lang w:val="de-DE"/>
              </w:rPr>
            </w:pPr>
            <w:r>
              <w:rPr>
                <w:noProof w:val="0"/>
                <w:lang w:val="de-DE"/>
              </w:rPr>
              <w:t>length = FFh</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arrayCompare() is 00h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17</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Build and send a GET INPUT command</w:t>
            </w:r>
          </w:p>
        </w:tc>
        <w:tc>
          <w:tcPr>
            <w:tcW w:w="2977"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GET INPUT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TAH"/>
              <w:keepNext w:val="0"/>
              <w:keepLines w:val="0"/>
            </w:pPr>
            <w:r>
              <w:t>Terminal Response with text length = EFh</w:t>
            </w:r>
          </w:p>
          <w:p w:rsidR="00614D2D" w:rsidRDefault="00614D2D">
            <w:pPr>
              <w:pStyle w:val="PL"/>
              <w:rPr>
                <w:noProof w:val="0"/>
              </w:rPr>
            </w:pPr>
          </w:p>
          <w:p w:rsidR="00614D2D" w:rsidRDefault="00614D2D">
            <w:pPr>
              <w:pStyle w:val="PL"/>
              <w:rPr>
                <w:noProof w:val="0"/>
              </w:rPr>
            </w:pPr>
            <w:r>
              <w:rPr>
                <w:noProof w:val="0"/>
              </w:rPr>
              <w:t>Text String TLV = 0D 81 F0 04 01 02 … EF</w:t>
            </w:r>
          </w:p>
        </w:tc>
        <w:tc>
          <w:tcPr>
            <w:tcW w:w="2977"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pPr>
            <w:r>
              <w:t>Initialise dstBuffer</w:t>
            </w:r>
          </w:p>
          <w:p w:rsidR="00614D2D" w:rsidRDefault="00614D2D">
            <w:pPr>
              <w:pStyle w:val="PL"/>
              <w:rPr>
                <w:noProof w:val="0"/>
              </w:rPr>
            </w:pPr>
            <w:r>
              <w:rPr>
                <w:noProof w:val="0"/>
              </w:rPr>
              <w:t>dstBuffer = {00h, 00h … 00h}</w:t>
            </w:r>
          </w:p>
        </w:tc>
        <w:tc>
          <w:tcPr>
            <w:tcW w:w="2977"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tcPr>
          <w:p w:rsidR="00614D2D" w:rsidRDefault="00614D2D">
            <w:pPr>
              <w:pStyle w:val="TAH"/>
              <w:keepNext w:val="0"/>
              <w:keepLines w:val="0"/>
            </w:pPr>
            <w:r>
              <w:t>Call the copyTextString() method</w:t>
            </w:r>
          </w:p>
          <w:p w:rsidR="00614D2D" w:rsidRDefault="00614D2D">
            <w:pPr>
              <w:pStyle w:val="PL"/>
              <w:rPr>
                <w:noProof w:val="0"/>
              </w:rPr>
            </w:pPr>
          </w:p>
          <w:p w:rsidR="00614D2D" w:rsidRDefault="00614D2D">
            <w:pPr>
              <w:pStyle w:val="PL"/>
              <w:rPr>
                <w:noProof w:val="0"/>
              </w:rPr>
            </w:pPr>
            <w:r>
              <w:rPr>
                <w:noProof w:val="0"/>
              </w:rPr>
              <w:t>dstBuffer.length = FFh</w:t>
            </w:r>
          </w:p>
          <w:p w:rsidR="00614D2D" w:rsidRDefault="00614D2D">
            <w:pPr>
              <w:pStyle w:val="PL"/>
              <w:rPr>
                <w:noProof w:val="0"/>
              </w:rPr>
            </w:pPr>
            <w:r>
              <w:rPr>
                <w:noProof w:val="0"/>
              </w:rPr>
              <w:t xml:space="preserve">dstOffset = 00h </w:t>
            </w:r>
          </w:p>
        </w:tc>
        <w:tc>
          <w:tcPr>
            <w:tcW w:w="2977" w:type="dxa"/>
            <w:tcBorders>
              <w:top w:val="nil"/>
              <w:left w:val="single" w:sz="4" w:space="0" w:color="auto"/>
              <w:bottom w:val="nil"/>
              <w:right w:val="single" w:sz="4" w:space="0" w:color="auto"/>
            </w:tcBorders>
            <w:hideMark/>
          </w:tcPr>
          <w:p w:rsidR="00614D2D" w:rsidRDefault="00614D2D">
            <w:pPr>
              <w:pStyle w:val="TAL"/>
              <w:keepNext w:val="0"/>
              <w:keepLines w:val="0"/>
            </w:pPr>
            <w:r>
              <w:t>Result of copyTextString() is EFh</w:t>
            </w: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18</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Compare dstBuffer using arrayCompare()</w:t>
            </w:r>
          </w:p>
          <w:p w:rsidR="00614D2D" w:rsidRDefault="00614D2D">
            <w:pPr>
              <w:pStyle w:val="PL"/>
              <w:rPr>
                <w:noProof w:val="0"/>
              </w:rPr>
            </w:pPr>
          </w:p>
          <w:p w:rsidR="00614D2D" w:rsidRDefault="00614D2D">
            <w:pPr>
              <w:pStyle w:val="PL"/>
              <w:rPr>
                <w:noProof w:val="0"/>
                <w:lang w:val="de-DE"/>
              </w:rPr>
            </w:pPr>
            <w:r>
              <w:rPr>
                <w:noProof w:val="0"/>
              </w:rPr>
              <w:t xml:space="preserve">src = {01h, …EFh, 00h … </w:t>
            </w:r>
            <w:r>
              <w:rPr>
                <w:noProof w:val="0"/>
                <w:lang w:val="de-DE"/>
              </w:rPr>
              <w:t>00h }</w:t>
            </w:r>
          </w:p>
          <w:p w:rsidR="00614D2D" w:rsidRDefault="00614D2D">
            <w:pPr>
              <w:pStyle w:val="PL"/>
              <w:rPr>
                <w:noProof w:val="0"/>
                <w:lang w:val="de-DE"/>
              </w:rPr>
            </w:pPr>
            <w:r>
              <w:rPr>
                <w:noProof w:val="0"/>
                <w:lang w:val="de-DE"/>
              </w:rPr>
              <w:t>srcOffset = 00h</w:t>
            </w:r>
          </w:p>
          <w:p w:rsidR="00614D2D" w:rsidRDefault="00614D2D">
            <w:pPr>
              <w:pStyle w:val="PL"/>
              <w:rPr>
                <w:noProof w:val="0"/>
                <w:lang w:val="de-DE"/>
              </w:rPr>
            </w:pPr>
            <w:r>
              <w:rPr>
                <w:noProof w:val="0"/>
                <w:lang w:val="de-DE"/>
              </w:rPr>
              <w:t>dest = dstBuffer</w:t>
            </w:r>
          </w:p>
          <w:p w:rsidR="00614D2D" w:rsidRDefault="00614D2D">
            <w:pPr>
              <w:pStyle w:val="PL"/>
              <w:rPr>
                <w:noProof w:val="0"/>
                <w:lang w:val="de-DE"/>
              </w:rPr>
            </w:pPr>
            <w:r>
              <w:rPr>
                <w:noProof w:val="0"/>
                <w:lang w:val="de-DE"/>
              </w:rPr>
              <w:t>destOffset = 00h</w:t>
            </w:r>
          </w:p>
          <w:p w:rsidR="00614D2D" w:rsidRDefault="00614D2D">
            <w:pPr>
              <w:pStyle w:val="PL"/>
              <w:rPr>
                <w:noProof w:val="0"/>
              </w:rPr>
            </w:pPr>
            <w:r>
              <w:rPr>
                <w:noProof w:val="0"/>
              </w:rPr>
              <w:t>length = FFh</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arrayCompare() is 00h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19</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Build and send a GET INPUT command</w:t>
            </w:r>
          </w:p>
        </w:tc>
        <w:tc>
          <w:tcPr>
            <w:tcW w:w="2977"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GET INPUT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TAH"/>
              <w:keepNext w:val="0"/>
              <w:keepLines w:val="0"/>
            </w:pPr>
            <w:r>
              <w:t>Terminal Response with two Text String TLV</w:t>
            </w:r>
          </w:p>
          <w:p w:rsidR="00614D2D" w:rsidRDefault="00614D2D">
            <w:pPr>
              <w:pStyle w:val="PL"/>
              <w:rPr>
                <w:noProof w:val="0"/>
              </w:rPr>
            </w:pPr>
          </w:p>
          <w:p w:rsidR="00614D2D" w:rsidRDefault="00614D2D">
            <w:pPr>
              <w:pStyle w:val="PL"/>
              <w:rPr>
                <w:noProof w:val="0"/>
              </w:rPr>
            </w:pPr>
            <w:r>
              <w:rPr>
                <w:noProof w:val="0"/>
              </w:rPr>
              <w:t>1</w:t>
            </w:r>
            <w:r>
              <w:rPr>
                <w:noProof w:val="0"/>
                <w:vertAlign w:val="superscript"/>
              </w:rPr>
              <w:t>st</w:t>
            </w:r>
            <w:r>
              <w:rPr>
                <w:noProof w:val="0"/>
              </w:rPr>
              <w:t xml:space="preserve"> Text String TLV = 0D 03 04 42 43</w:t>
            </w:r>
          </w:p>
          <w:p w:rsidR="00614D2D" w:rsidRDefault="00614D2D">
            <w:pPr>
              <w:pStyle w:val="PL"/>
              <w:rPr>
                <w:noProof w:val="0"/>
              </w:rPr>
            </w:pPr>
            <w:r>
              <w:rPr>
                <w:noProof w:val="0"/>
              </w:rPr>
              <w:t>2</w:t>
            </w:r>
            <w:r>
              <w:rPr>
                <w:noProof w:val="0"/>
                <w:vertAlign w:val="superscript"/>
              </w:rPr>
              <w:t>nd</w:t>
            </w:r>
            <w:r>
              <w:rPr>
                <w:noProof w:val="0"/>
              </w:rPr>
              <w:t xml:space="preserve"> Text String TLV = 0D 02 04 44</w:t>
            </w:r>
          </w:p>
        </w:tc>
        <w:tc>
          <w:tcPr>
            <w:tcW w:w="2977"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rPr>
                <w:lang w:val="pt-BR"/>
              </w:rPr>
            </w:pPr>
            <w:r>
              <w:rPr>
                <w:lang w:val="pt-BR"/>
              </w:rPr>
              <w:t>Initialise dstBuffer</w:t>
            </w:r>
          </w:p>
          <w:p w:rsidR="00614D2D" w:rsidRDefault="00614D2D">
            <w:pPr>
              <w:pStyle w:val="PL"/>
              <w:rPr>
                <w:noProof w:val="0"/>
                <w:lang w:val="pt-BR"/>
              </w:rPr>
            </w:pPr>
            <w:r>
              <w:rPr>
                <w:noProof w:val="0"/>
                <w:lang w:val="pt-BR"/>
              </w:rPr>
              <w:t>dstBuffer = {00h, 01h, 02h, 03h}</w:t>
            </w:r>
          </w:p>
        </w:tc>
        <w:tc>
          <w:tcPr>
            <w:tcW w:w="2977"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rPr>
                <w:lang w:val="pt-BR"/>
              </w:rPr>
            </w:pPr>
          </w:p>
        </w:tc>
        <w:tc>
          <w:tcPr>
            <w:tcW w:w="2268"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rPr>
                <w:lang w:val="pt-BR"/>
              </w:rPr>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rPr>
                <w:lang w:val="pt-BR"/>
              </w:rPr>
            </w:pPr>
          </w:p>
        </w:tc>
        <w:tc>
          <w:tcPr>
            <w:tcW w:w="4111" w:type="dxa"/>
            <w:tcBorders>
              <w:top w:val="nil"/>
              <w:left w:val="single" w:sz="4" w:space="0" w:color="auto"/>
              <w:bottom w:val="nil"/>
              <w:right w:val="single" w:sz="4" w:space="0" w:color="auto"/>
            </w:tcBorders>
          </w:tcPr>
          <w:p w:rsidR="00614D2D" w:rsidRDefault="00614D2D">
            <w:pPr>
              <w:pStyle w:val="TAH"/>
              <w:keepNext w:val="0"/>
              <w:keepLines w:val="0"/>
            </w:pPr>
            <w:r>
              <w:t>Call the copyTextString() method</w:t>
            </w:r>
          </w:p>
          <w:p w:rsidR="00614D2D" w:rsidRDefault="00614D2D">
            <w:pPr>
              <w:pStyle w:val="PL"/>
              <w:rPr>
                <w:noProof w:val="0"/>
              </w:rPr>
            </w:pPr>
          </w:p>
          <w:p w:rsidR="00614D2D" w:rsidRDefault="00614D2D">
            <w:pPr>
              <w:pStyle w:val="PL"/>
              <w:rPr>
                <w:noProof w:val="0"/>
              </w:rPr>
            </w:pPr>
            <w:r>
              <w:rPr>
                <w:noProof w:val="0"/>
              </w:rPr>
              <w:t>dstBuffer.length = 04h</w:t>
            </w:r>
          </w:p>
          <w:p w:rsidR="00614D2D" w:rsidRDefault="00614D2D">
            <w:pPr>
              <w:pStyle w:val="PL"/>
              <w:rPr>
                <w:noProof w:val="0"/>
              </w:rPr>
            </w:pPr>
            <w:r>
              <w:rPr>
                <w:noProof w:val="0"/>
              </w:rPr>
              <w:t xml:space="preserve">dstOffset = 02h </w:t>
            </w:r>
          </w:p>
        </w:tc>
        <w:tc>
          <w:tcPr>
            <w:tcW w:w="2977" w:type="dxa"/>
            <w:tcBorders>
              <w:top w:val="nil"/>
              <w:left w:val="single" w:sz="4" w:space="0" w:color="auto"/>
              <w:bottom w:val="nil"/>
              <w:right w:val="single" w:sz="4" w:space="0" w:color="auto"/>
            </w:tcBorders>
            <w:hideMark/>
          </w:tcPr>
          <w:p w:rsidR="00614D2D" w:rsidRDefault="00614D2D">
            <w:pPr>
              <w:pStyle w:val="TAL"/>
              <w:keepNext w:val="0"/>
              <w:keepLines w:val="0"/>
            </w:pPr>
            <w:r>
              <w:t>Result of copyTextString() is 04h</w:t>
            </w: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20</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Compare dstBuffer using arrayCompare()</w:t>
            </w:r>
          </w:p>
          <w:p w:rsidR="00614D2D" w:rsidRDefault="00614D2D">
            <w:pPr>
              <w:pStyle w:val="PL"/>
              <w:rPr>
                <w:noProof w:val="0"/>
              </w:rPr>
            </w:pPr>
          </w:p>
          <w:p w:rsidR="00614D2D" w:rsidRDefault="00614D2D">
            <w:pPr>
              <w:pStyle w:val="PL"/>
              <w:rPr>
                <w:noProof w:val="0"/>
              </w:rPr>
            </w:pPr>
            <w:r>
              <w:rPr>
                <w:noProof w:val="0"/>
              </w:rPr>
              <w:t>src = {00h, 01h, 42h, 43h}</w:t>
            </w:r>
          </w:p>
          <w:p w:rsidR="00614D2D" w:rsidRDefault="00614D2D">
            <w:pPr>
              <w:pStyle w:val="PL"/>
              <w:rPr>
                <w:noProof w:val="0"/>
                <w:lang w:val="de-DE"/>
              </w:rPr>
            </w:pPr>
            <w:r>
              <w:rPr>
                <w:noProof w:val="0"/>
                <w:lang w:val="de-DE"/>
              </w:rPr>
              <w:t>srcOffset = 00h</w:t>
            </w:r>
          </w:p>
          <w:p w:rsidR="00614D2D" w:rsidRDefault="00614D2D">
            <w:pPr>
              <w:pStyle w:val="PL"/>
              <w:rPr>
                <w:noProof w:val="0"/>
                <w:lang w:val="de-DE"/>
              </w:rPr>
            </w:pPr>
            <w:r>
              <w:rPr>
                <w:noProof w:val="0"/>
                <w:lang w:val="de-DE"/>
              </w:rPr>
              <w:t>dest = dstBuffer</w:t>
            </w:r>
          </w:p>
          <w:p w:rsidR="00614D2D" w:rsidRDefault="00614D2D">
            <w:pPr>
              <w:pStyle w:val="PL"/>
              <w:rPr>
                <w:noProof w:val="0"/>
                <w:lang w:val="de-DE"/>
              </w:rPr>
            </w:pPr>
            <w:r>
              <w:rPr>
                <w:noProof w:val="0"/>
                <w:lang w:val="de-DE"/>
              </w:rPr>
              <w:t>destOffset = 00h</w:t>
            </w:r>
          </w:p>
          <w:p w:rsidR="00614D2D" w:rsidRDefault="00614D2D">
            <w:pPr>
              <w:pStyle w:val="PL"/>
              <w:rPr>
                <w:noProof w:val="0"/>
              </w:rPr>
            </w:pPr>
            <w:r>
              <w:rPr>
                <w:noProof w:val="0"/>
              </w:rPr>
              <w:t>length = 04h</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of arrayCompare() is 00h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Call the getValueLength() method</w:t>
            </w:r>
          </w:p>
          <w:p w:rsidR="00614D2D" w:rsidRDefault="00614D2D">
            <w:pPr>
              <w:pStyle w:val="TAL"/>
              <w:keepNext w:val="0"/>
              <w:keepLines w:val="0"/>
            </w:pP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03h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pPr>
      <w:r>
        <w:t>6.2.8.2.4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6, 8, 10, 13, 16, 18, 20</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11, 14, 21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5, 7, 9, 12, 15, 17, 19</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r>
    </w:tbl>
    <w:p w:rsidR="00614D2D" w:rsidRDefault="00614D2D" w:rsidP="00614D2D"/>
    <w:p w:rsidR="00614D2D" w:rsidRDefault="00614D2D" w:rsidP="00614D2D">
      <w:pPr>
        <w:pStyle w:val="Heading4"/>
        <w:keepNext w:val="0"/>
        <w:keepLines w:val="0"/>
      </w:pPr>
      <w:bookmarkStart w:id="414" w:name="_Toc51826780"/>
      <w:bookmarkStart w:id="415" w:name="_Toc117070461"/>
      <w:bookmarkStart w:id="416" w:name="_Toc51828223"/>
      <w:r>
        <w:t>6.2.8.3</w:t>
      </w:r>
      <w:r>
        <w:tab/>
        <w:t>Method getAdditionalInformationLength</w:t>
      </w:r>
      <w:bookmarkEnd w:id="414"/>
      <w:bookmarkEnd w:id="415"/>
      <w:bookmarkEnd w:id="416"/>
    </w:p>
    <w:p w:rsidR="00614D2D" w:rsidRDefault="00614D2D" w:rsidP="00614D2D">
      <w:r>
        <w:t>Test Area Reference: API_2_PRH_GTIL</w:t>
      </w:r>
    </w:p>
    <w:p w:rsidR="00614D2D" w:rsidRDefault="00614D2D" w:rsidP="00614D2D">
      <w:pPr>
        <w:pStyle w:val="H6"/>
        <w:keepNext w:val="0"/>
        <w:keepLines w:val="0"/>
      </w:pPr>
      <w:r>
        <w:t>6.2.8.3.1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short getAdditionalInformationLength()</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6.2.8.3.1.1</w:t>
      </w:r>
      <w:r>
        <w:tab/>
        <w:t>Normal execution</w:t>
      </w:r>
    </w:p>
    <w:p w:rsidR="00614D2D" w:rsidRDefault="00614D2D" w:rsidP="00614D2D">
      <w:pPr>
        <w:pStyle w:val="ListBullet"/>
        <w:numPr>
          <w:ilvl w:val="0"/>
          <w:numId w:val="2"/>
        </w:numPr>
        <w:ind w:left="568" w:hanging="284"/>
      </w:pPr>
      <w:r>
        <w:t>CRRN1: This method returns the length of the additional information field from the first Result TLV in the ProactiveResponseHandler.</w:t>
      </w:r>
    </w:p>
    <w:p w:rsidR="00614D2D" w:rsidRDefault="00614D2D" w:rsidP="00614D2D">
      <w:pPr>
        <w:pStyle w:val="ListBullet"/>
        <w:numPr>
          <w:ilvl w:val="0"/>
          <w:numId w:val="2"/>
        </w:numPr>
        <w:ind w:left="568" w:hanging="284"/>
      </w:pPr>
      <w:r>
        <w:t>CRRN2: After a successful execution of the method, the Result TLV becomes the selected TLV of the ProactiveResponseHandler.</w:t>
      </w:r>
    </w:p>
    <w:p w:rsidR="00614D2D" w:rsidRDefault="00614D2D" w:rsidP="00614D2D">
      <w:pPr>
        <w:pStyle w:val="H6"/>
        <w:keepNext w:val="0"/>
        <w:keepLines w:val="0"/>
      </w:pPr>
      <w:r>
        <w:t>6.2.8.3.1.2</w:t>
      </w:r>
      <w:r>
        <w:tab/>
        <w:t>Parameter errors</w:t>
      </w:r>
    </w:p>
    <w:p w:rsidR="00614D2D" w:rsidRDefault="00614D2D" w:rsidP="00614D2D">
      <w:r>
        <w:t>No requirements.</w:t>
      </w:r>
    </w:p>
    <w:p w:rsidR="00614D2D" w:rsidRDefault="00614D2D" w:rsidP="00614D2D">
      <w:pPr>
        <w:pStyle w:val="H6"/>
        <w:keepNext w:val="0"/>
        <w:keepLines w:val="0"/>
      </w:pPr>
      <w:r>
        <w:t>6.2.8.3.1.3</w:t>
      </w:r>
      <w:r>
        <w:tab/>
        <w:t>Context errors</w:t>
      </w:r>
    </w:p>
    <w:p w:rsidR="00614D2D" w:rsidRDefault="00614D2D" w:rsidP="00614D2D">
      <w:pPr>
        <w:pStyle w:val="ListBullet"/>
        <w:numPr>
          <w:ilvl w:val="0"/>
          <w:numId w:val="2"/>
        </w:numPr>
        <w:ind w:left="568" w:hanging="284"/>
      </w:pPr>
      <w:r>
        <w:t>CRRC1: A ToolkitException.UNAVAILABLE_ELEMENT shall be thrown in case of unavailable Result TLV element.</w:t>
      </w:r>
    </w:p>
    <w:p w:rsidR="00614D2D" w:rsidRDefault="00614D2D" w:rsidP="00614D2D">
      <w:pPr>
        <w:pStyle w:val="H6"/>
        <w:keepNext w:val="0"/>
        <w:keepLines w:val="0"/>
      </w:pPr>
      <w:r>
        <w:t>6.2.8.3.2</w:t>
      </w:r>
      <w:r>
        <w:tab/>
        <w:t>Test Suite files</w:t>
      </w:r>
    </w:p>
    <w:p w:rsidR="00614D2D" w:rsidRDefault="00614D2D" w:rsidP="00614D2D">
      <w:pPr>
        <w:pStyle w:val="B1"/>
        <w:tabs>
          <w:tab w:val="left" w:pos="2268"/>
        </w:tabs>
      </w:pPr>
      <w:r>
        <w:t>Test Script:</w:t>
      </w:r>
      <w:r w:rsidR="00A1704F">
        <w:tab/>
      </w:r>
      <w:r>
        <w:t>API_2_PRH_GTIL_1.scr</w:t>
      </w:r>
    </w:p>
    <w:p w:rsidR="00614D2D" w:rsidRDefault="00614D2D" w:rsidP="00614D2D">
      <w:pPr>
        <w:pStyle w:val="B1"/>
        <w:tabs>
          <w:tab w:val="left" w:pos="2268"/>
        </w:tabs>
      </w:pPr>
      <w:r>
        <w:t>Test Applet:</w:t>
      </w:r>
      <w:r w:rsidR="00A1704F">
        <w:tab/>
      </w:r>
      <w:r>
        <w:t>API_2_PRH_GTIL_1.java</w:t>
      </w:r>
    </w:p>
    <w:p w:rsidR="00614D2D" w:rsidRDefault="00614D2D" w:rsidP="00614D2D">
      <w:pPr>
        <w:pStyle w:val="B1"/>
        <w:tabs>
          <w:tab w:val="left" w:pos="2268"/>
        </w:tabs>
      </w:pPr>
      <w:r>
        <w:t>Load Script:</w:t>
      </w:r>
      <w:r w:rsidR="00A1704F">
        <w:tab/>
      </w:r>
      <w:r>
        <w:t xml:space="preserve">API_2_PRH_GTIL_1.ldr </w:t>
      </w:r>
    </w:p>
    <w:p w:rsidR="00614D2D" w:rsidRDefault="00614D2D" w:rsidP="00614D2D">
      <w:pPr>
        <w:pStyle w:val="B1"/>
        <w:tabs>
          <w:tab w:val="left" w:pos="2268"/>
        </w:tabs>
      </w:pPr>
      <w:r>
        <w:t>Cleanup Script:</w:t>
      </w:r>
      <w:r w:rsidR="00A1704F">
        <w:tab/>
      </w:r>
      <w:r>
        <w:t>API_2_PRH_GTIL_1.clr</w:t>
      </w:r>
    </w:p>
    <w:p w:rsidR="00614D2D" w:rsidRDefault="00614D2D" w:rsidP="00614D2D">
      <w:pPr>
        <w:pStyle w:val="B1"/>
        <w:tabs>
          <w:tab w:val="left" w:pos="2268"/>
        </w:tabs>
      </w:pPr>
      <w:r>
        <w:t>Parameter File:</w:t>
      </w:r>
      <w:r w:rsidR="00A1704F">
        <w:tab/>
      </w:r>
      <w:r>
        <w:t>API_2_PRH_GTIL_1.par</w:t>
      </w:r>
    </w:p>
    <w:p w:rsidR="00614D2D" w:rsidRDefault="00614D2D" w:rsidP="00614D2D">
      <w:pPr>
        <w:pStyle w:val="H6"/>
        <w:keepNext w:val="0"/>
        <w:keepLines w:val="0"/>
      </w:pPr>
      <w:r>
        <w:t>6.2.8.3.3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977"/>
        <w:gridCol w:w="2268"/>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Build and send a DISPLAY TEXT command</w:t>
            </w:r>
          </w:p>
          <w:p w:rsidR="00614D2D" w:rsidRDefault="00614D2D">
            <w:pPr>
              <w:pStyle w:val="PL"/>
              <w:rPr>
                <w:noProof w:val="0"/>
              </w:rPr>
            </w:pPr>
            <w:r>
              <w:rPr>
                <w:noProof w:val="0"/>
              </w:rPr>
              <w:t>qualifier = 00h</w:t>
            </w:r>
          </w:p>
          <w:p w:rsidR="00614D2D" w:rsidRDefault="00614D2D">
            <w:pPr>
              <w:pStyle w:val="PL"/>
              <w:rPr>
                <w:noProof w:val="0"/>
              </w:rPr>
            </w:pPr>
            <w:r>
              <w:rPr>
                <w:noProof w:val="0"/>
              </w:rPr>
              <w:t>dcs = 04h</w:t>
            </w:r>
          </w:p>
          <w:p w:rsidR="00614D2D" w:rsidRDefault="00614D2D">
            <w:pPr>
              <w:pStyle w:val="PL"/>
              <w:rPr>
                <w:noProof w:val="0"/>
              </w:rPr>
            </w:pPr>
            <w:r>
              <w:rPr>
                <w:noProof w:val="0"/>
              </w:rPr>
              <w:t>buffer = 'Text'</w:t>
            </w:r>
          </w:p>
        </w:tc>
        <w:tc>
          <w:tcPr>
            <w:tcW w:w="2977"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nil"/>
              <w:right w:val="single" w:sz="4" w:space="0" w:color="auto"/>
            </w:tcBorders>
          </w:tcPr>
          <w:p w:rsidR="00614D2D" w:rsidRDefault="00614D2D">
            <w:pPr>
              <w:pStyle w:val="TAL"/>
              <w:keepNext w:val="0"/>
              <w:keepLines w:val="0"/>
            </w:pPr>
            <w:r>
              <w:t>DISPLAY TEXT Proactive command</w:t>
            </w:r>
          </w:p>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pPr>
            <w:r>
              <w:t>Terminal Response without additional information</w:t>
            </w:r>
          </w:p>
          <w:p w:rsidR="00614D2D" w:rsidRDefault="00614D2D">
            <w:pPr>
              <w:pStyle w:val="PL"/>
              <w:rPr>
                <w:noProof w:val="0"/>
              </w:rPr>
            </w:pPr>
            <w:r>
              <w:rPr>
                <w:noProof w:val="0"/>
              </w:rPr>
              <w:t xml:space="preserve"> </w:t>
            </w:r>
          </w:p>
        </w:tc>
        <w:tc>
          <w:tcPr>
            <w:tcW w:w="2977"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rPr>
                <w:b w:val="0"/>
              </w:rPr>
              <w:t xml:space="preserve">ProactiveResponseHandler.getTheHandler() </w:t>
            </w:r>
            <w:r>
              <w:t>; call the getAdditionalInformationLength() method</w:t>
            </w:r>
          </w:p>
        </w:tc>
        <w:tc>
          <w:tcPr>
            <w:tcW w:w="2977"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268"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pPr>
            <w:r>
              <w:t>2</w:t>
            </w:r>
          </w:p>
        </w:tc>
        <w:tc>
          <w:tcPr>
            <w:tcW w:w="4111" w:type="dxa"/>
            <w:tcBorders>
              <w:top w:val="single" w:sz="4" w:space="0" w:color="auto"/>
              <w:left w:val="single" w:sz="4" w:space="0" w:color="auto"/>
              <w:bottom w:val="nil"/>
              <w:right w:val="single" w:sz="4" w:space="0" w:color="auto"/>
            </w:tcBorders>
          </w:tcPr>
          <w:p w:rsidR="00614D2D" w:rsidRDefault="00614D2D">
            <w:pPr>
              <w:pStyle w:val="TAH"/>
            </w:pPr>
            <w:r>
              <w:t>Call the getValueLength() method</w:t>
            </w:r>
          </w:p>
          <w:p w:rsidR="00614D2D" w:rsidRDefault="00614D2D">
            <w:pPr>
              <w:pStyle w:val="TAH"/>
            </w:pPr>
          </w:p>
        </w:tc>
        <w:tc>
          <w:tcPr>
            <w:tcW w:w="2977" w:type="dxa"/>
            <w:tcBorders>
              <w:top w:val="single" w:sz="4" w:space="0" w:color="auto"/>
              <w:left w:val="single" w:sz="4" w:space="0" w:color="auto"/>
              <w:bottom w:val="nil"/>
              <w:right w:val="single" w:sz="4" w:space="0" w:color="auto"/>
            </w:tcBorders>
          </w:tcPr>
          <w:p w:rsidR="00614D2D" w:rsidRDefault="00614D2D">
            <w:pPr>
              <w:pStyle w:val="TAL"/>
            </w:pPr>
            <w:r>
              <w:t>Result is 01h</w:t>
            </w:r>
          </w:p>
          <w:p w:rsidR="00614D2D" w:rsidRDefault="00614D2D">
            <w:pPr>
              <w:pStyle w:val="TAL"/>
            </w:pPr>
          </w:p>
        </w:tc>
        <w:tc>
          <w:tcPr>
            <w:tcW w:w="2268" w:type="dxa"/>
            <w:tcBorders>
              <w:top w:val="single" w:sz="4" w:space="0" w:color="auto"/>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Build and send a DISPLAY TEXT command</w:t>
            </w:r>
          </w:p>
        </w:tc>
        <w:tc>
          <w:tcPr>
            <w:tcW w:w="2977"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DISPLAY TEXT ProactiveProactive command</w:t>
            </w: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tcPr>
          <w:p w:rsidR="00614D2D" w:rsidRDefault="00614D2D">
            <w:pPr>
              <w:pStyle w:val="TAH"/>
              <w:keepNext w:val="0"/>
              <w:keepLines w:val="0"/>
            </w:pPr>
            <w:r>
              <w:t>Terminal Response with 1 additional byte</w:t>
            </w:r>
          </w:p>
          <w:p w:rsidR="00614D2D" w:rsidRDefault="00614D2D">
            <w:pPr>
              <w:pStyle w:val="PL"/>
              <w:rPr>
                <w:noProof w:val="0"/>
              </w:rPr>
            </w:pPr>
          </w:p>
          <w:p w:rsidR="00614D2D" w:rsidRDefault="00614D2D">
            <w:pPr>
              <w:pStyle w:val="PL"/>
              <w:rPr>
                <w:noProof w:val="0"/>
              </w:rPr>
            </w:pPr>
            <w:r>
              <w:rPr>
                <w:noProof w:val="0"/>
              </w:rPr>
              <w:t>Result TLV = 03 02 02 55</w:t>
            </w:r>
          </w:p>
        </w:tc>
        <w:tc>
          <w:tcPr>
            <w:tcW w:w="2977"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ProactiveResponseHandler.getTheHandler() ; call the getAdditionalInformationLength() method</w:t>
            </w:r>
          </w:p>
        </w:tc>
        <w:tc>
          <w:tcPr>
            <w:tcW w:w="2977" w:type="dxa"/>
            <w:tcBorders>
              <w:top w:val="nil"/>
              <w:left w:val="single" w:sz="4" w:space="0" w:color="auto"/>
              <w:bottom w:val="nil"/>
              <w:right w:val="single" w:sz="4" w:space="0" w:color="auto"/>
            </w:tcBorders>
            <w:hideMark/>
          </w:tcPr>
          <w:p w:rsidR="00614D2D" w:rsidRDefault="00614D2D">
            <w:pPr>
              <w:pStyle w:val="TAL"/>
              <w:keepNext w:val="0"/>
              <w:keepLines w:val="0"/>
            </w:pPr>
            <w:r>
              <w:t>Result is 01h</w:t>
            </w: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02h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Build and send a DISPLAY TEXT command</w:t>
            </w:r>
          </w:p>
        </w:tc>
        <w:tc>
          <w:tcPr>
            <w:tcW w:w="2977"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DISPLAY TEXT ProactiveProactive command</w:t>
            </w: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tcPr>
          <w:p w:rsidR="00614D2D" w:rsidRDefault="00614D2D">
            <w:pPr>
              <w:pStyle w:val="TAH"/>
              <w:keepNext w:val="0"/>
              <w:keepLines w:val="0"/>
            </w:pPr>
            <w:r>
              <w:t>Terminal Response with 7Eh additional bytes</w:t>
            </w:r>
          </w:p>
          <w:p w:rsidR="00614D2D" w:rsidRDefault="00614D2D">
            <w:pPr>
              <w:pStyle w:val="PL"/>
              <w:rPr>
                <w:noProof w:val="0"/>
              </w:rPr>
            </w:pPr>
          </w:p>
          <w:p w:rsidR="00614D2D" w:rsidRDefault="00614D2D">
            <w:pPr>
              <w:pStyle w:val="PL"/>
              <w:rPr>
                <w:noProof w:val="0"/>
              </w:rPr>
            </w:pPr>
            <w:r>
              <w:rPr>
                <w:noProof w:val="0"/>
              </w:rPr>
              <w:t>Result TLV = 03 7F 02 55 55 55 …</w:t>
            </w:r>
          </w:p>
        </w:tc>
        <w:tc>
          <w:tcPr>
            <w:tcW w:w="2977"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ProactiveResponseHandler.getTheHandler() ; call the getAdditionalInformationLength() method</w:t>
            </w:r>
          </w:p>
        </w:tc>
        <w:tc>
          <w:tcPr>
            <w:tcW w:w="2977" w:type="dxa"/>
            <w:tcBorders>
              <w:top w:val="nil"/>
              <w:left w:val="single" w:sz="4" w:space="0" w:color="auto"/>
              <w:bottom w:val="nil"/>
              <w:right w:val="single" w:sz="4" w:space="0" w:color="auto"/>
            </w:tcBorders>
            <w:hideMark/>
          </w:tcPr>
          <w:p w:rsidR="00614D2D" w:rsidRDefault="00614D2D">
            <w:pPr>
              <w:pStyle w:val="TAL"/>
              <w:keepNext w:val="0"/>
              <w:keepLines w:val="0"/>
            </w:pPr>
            <w:r>
              <w:t>Result is 7Eh</w:t>
            </w: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Call the getValueLength() method</w:t>
            </w:r>
          </w:p>
          <w:p w:rsidR="00614D2D" w:rsidRDefault="00614D2D">
            <w:pPr>
              <w:pStyle w:val="TAL"/>
              <w:keepNext w:val="0"/>
              <w:keepLines w:val="0"/>
            </w:pP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7Fh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Build and send a DISPLAY TEXT command</w:t>
            </w:r>
          </w:p>
        </w:tc>
        <w:tc>
          <w:tcPr>
            <w:tcW w:w="2977"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DISPLAY TEXT</w:t>
            </w:r>
          </w:p>
          <w:p w:rsidR="00614D2D" w:rsidRDefault="00614D2D">
            <w:pPr>
              <w:pStyle w:val="TAL"/>
              <w:keepNext w:val="0"/>
              <w:keepLines w:val="0"/>
            </w:pPr>
            <w:r>
              <w:t>Proactive command</w:t>
            </w: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tcPr>
          <w:p w:rsidR="00614D2D" w:rsidRDefault="00614D2D">
            <w:pPr>
              <w:pStyle w:val="PL"/>
              <w:rPr>
                <w:noProof w:val="0"/>
              </w:rPr>
            </w:pPr>
            <w:r>
              <w:rPr>
                <w:rFonts w:ascii="Arial" w:hAnsi="Arial"/>
                <w:b/>
                <w:noProof w:val="0"/>
                <w:sz w:val="18"/>
              </w:rPr>
              <w:t xml:space="preserve">Terminal Response with 7Fh additional </w:t>
            </w:r>
            <w:r>
              <w:rPr>
                <w:noProof w:val="0"/>
              </w:rPr>
              <w:t>bytes</w:t>
            </w:r>
          </w:p>
          <w:p w:rsidR="00614D2D" w:rsidRDefault="00614D2D">
            <w:pPr>
              <w:pStyle w:val="PL"/>
              <w:rPr>
                <w:noProof w:val="0"/>
              </w:rPr>
            </w:pPr>
          </w:p>
          <w:p w:rsidR="00614D2D" w:rsidRDefault="00614D2D">
            <w:pPr>
              <w:pStyle w:val="PL"/>
              <w:rPr>
                <w:noProof w:val="0"/>
              </w:rPr>
            </w:pPr>
            <w:r>
              <w:rPr>
                <w:noProof w:val="0"/>
              </w:rPr>
              <w:t>Result TLV = 03 81 80 02 55 55 55 …</w:t>
            </w:r>
          </w:p>
        </w:tc>
        <w:tc>
          <w:tcPr>
            <w:tcW w:w="2977"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tcPr>
          <w:p w:rsidR="00614D2D" w:rsidRDefault="00614D2D">
            <w:pPr>
              <w:pStyle w:val="TAH"/>
              <w:keepNext w:val="0"/>
              <w:keepLines w:val="0"/>
            </w:pPr>
            <w:r>
              <w:t>ProactiveResponseHandler.getTheHandler() ; call the getAdditionalInformationLength() method</w:t>
            </w:r>
          </w:p>
          <w:p w:rsidR="00614D2D" w:rsidRDefault="00614D2D">
            <w:pPr>
              <w:pStyle w:val="TAL"/>
              <w:keepNext w:val="0"/>
              <w:keepLines w:val="0"/>
            </w:pPr>
          </w:p>
        </w:tc>
        <w:tc>
          <w:tcPr>
            <w:tcW w:w="2977" w:type="dxa"/>
            <w:tcBorders>
              <w:top w:val="nil"/>
              <w:left w:val="single" w:sz="4" w:space="0" w:color="auto"/>
              <w:bottom w:val="nil"/>
              <w:right w:val="single" w:sz="4" w:space="0" w:color="auto"/>
            </w:tcBorders>
            <w:hideMark/>
          </w:tcPr>
          <w:p w:rsidR="00614D2D" w:rsidRDefault="00614D2D">
            <w:pPr>
              <w:pStyle w:val="TAL"/>
              <w:keepNext w:val="0"/>
              <w:keepLines w:val="0"/>
            </w:pPr>
            <w:r>
              <w:t>Result is 7Fh</w:t>
            </w: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Call the getValueLength() method</w:t>
            </w:r>
          </w:p>
          <w:p w:rsidR="00614D2D" w:rsidRDefault="00614D2D">
            <w:pPr>
              <w:pStyle w:val="TAL"/>
              <w:keepNext w:val="0"/>
              <w:keepLines w:val="0"/>
            </w:pP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80h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9</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Build and send a DISPLAY TEXT command</w:t>
            </w:r>
          </w:p>
        </w:tc>
        <w:tc>
          <w:tcPr>
            <w:tcW w:w="2977"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DISPLAY TEXT</w:t>
            </w:r>
          </w:p>
          <w:p w:rsidR="00614D2D" w:rsidRDefault="00614D2D">
            <w:pPr>
              <w:pStyle w:val="TAL"/>
              <w:keepNext w:val="0"/>
              <w:keepLines w:val="0"/>
            </w:pPr>
            <w:r>
              <w:t>Proactive command</w:t>
            </w: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tcPr>
          <w:p w:rsidR="00614D2D" w:rsidRDefault="00614D2D">
            <w:pPr>
              <w:pStyle w:val="TAH"/>
              <w:keepNext w:val="0"/>
              <w:keepLines w:val="0"/>
            </w:pPr>
            <w:r>
              <w:t>Terminal Response with 80h additional bytes</w:t>
            </w:r>
          </w:p>
          <w:p w:rsidR="00614D2D" w:rsidRDefault="00614D2D">
            <w:pPr>
              <w:pStyle w:val="TAH"/>
              <w:keepNext w:val="0"/>
              <w:keepLines w:val="0"/>
            </w:pPr>
          </w:p>
          <w:p w:rsidR="00614D2D" w:rsidRDefault="00614D2D">
            <w:pPr>
              <w:pStyle w:val="TAH"/>
              <w:keepNext w:val="0"/>
              <w:keepLines w:val="0"/>
            </w:pPr>
            <w:r>
              <w:t>Result TLV = 03 81 81 02 55 55 55 …</w:t>
            </w:r>
          </w:p>
        </w:tc>
        <w:tc>
          <w:tcPr>
            <w:tcW w:w="2977"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ProactiveResponseHandler.getTheHandler() ; call the getAdditionalInformationLength() method</w:t>
            </w:r>
          </w:p>
        </w:tc>
        <w:tc>
          <w:tcPr>
            <w:tcW w:w="2977" w:type="dxa"/>
            <w:tcBorders>
              <w:top w:val="nil"/>
              <w:left w:val="single" w:sz="4" w:space="0" w:color="auto"/>
              <w:bottom w:val="nil"/>
              <w:right w:val="single" w:sz="4" w:space="0" w:color="auto"/>
            </w:tcBorders>
            <w:hideMark/>
          </w:tcPr>
          <w:p w:rsidR="00614D2D" w:rsidRDefault="00614D2D">
            <w:pPr>
              <w:pStyle w:val="TAL"/>
              <w:keepNext w:val="0"/>
              <w:keepLines w:val="0"/>
            </w:pPr>
            <w:r>
              <w:t>Result is 80h</w:t>
            </w: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Call the getValueLength() method</w:t>
            </w:r>
          </w:p>
          <w:p w:rsidR="00614D2D" w:rsidRDefault="00614D2D">
            <w:pPr>
              <w:pStyle w:val="TAH"/>
              <w:keepNext w:val="0"/>
              <w:keepLines w:val="0"/>
            </w:pP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81h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Build and send a DISPLAY TEXT command</w:t>
            </w:r>
          </w:p>
        </w:tc>
        <w:tc>
          <w:tcPr>
            <w:tcW w:w="2977"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DISPLAY TEXT</w:t>
            </w:r>
          </w:p>
          <w:p w:rsidR="00614D2D" w:rsidRDefault="00614D2D">
            <w:pPr>
              <w:pStyle w:val="TAL"/>
              <w:keepNext w:val="0"/>
              <w:keepLines w:val="0"/>
            </w:pPr>
            <w:r>
              <w:t>Proactive command</w:t>
            </w: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tcPr>
          <w:p w:rsidR="00614D2D" w:rsidRDefault="00614D2D">
            <w:pPr>
              <w:pStyle w:val="TAH"/>
              <w:keepNext w:val="0"/>
              <w:keepLines w:val="0"/>
            </w:pPr>
            <w:r>
              <w:t>Terminal Response with F2h additional bytes</w:t>
            </w:r>
          </w:p>
          <w:p w:rsidR="00614D2D" w:rsidRDefault="00614D2D">
            <w:pPr>
              <w:pStyle w:val="PL"/>
              <w:rPr>
                <w:noProof w:val="0"/>
              </w:rPr>
            </w:pPr>
          </w:p>
          <w:p w:rsidR="00614D2D" w:rsidRDefault="00614D2D">
            <w:pPr>
              <w:pStyle w:val="PL"/>
              <w:rPr>
                <w:noProof w:val="0"/>
              </w:rPr>
            </w:pPr>
            <w:r>
              <w:rPr>
                <w:noProof w:val="0"/>
              </w:rPr>
              <w:t>Result TLV = 03 81 F3 02 55 55 55 …</w:t>
            </w:r>
          </w:p>
        </w:tc>
        <w:tc>
          <w:tcPr>
            <w:tcW w:w="2977"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ProactiveResponseHandler.getTheHandler() ; call the getAdditionalInformationLength() method</w:t>
            </w:r>
          </w:p>
        </w:tc>
        <w:tc>
          <w:tcPr>
            <w:tcW w:w="2977" w:type="dxa"/>
            <w:tcBorders>
              <w:top w:val="nil"/>
              <w:left w:val="single" w:sz="4" w:space="0" w:color="auto"/>
              <w:bottom w:val="nil"/>
              <w:right w:val="single" w:sz="4" w:space="0" w:color="auto"/>
            </w:tcBorders>
            <w:hideMark/>
          </w:tcPr>
          <w:p w:rsidR="00614D2D" w:rsidRDefault="00614D2D">
            <w:pPr>
              <w:pStyle w:val="TAL"/>
              <w:keepNext w:val="0"/>
              <w:keepLines w:val="0"/>
            </w:pPr>
            <w:r>
              <w:t>Result is F2h</w:t>
            </w: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Call the getValueLength() method</w:t>
            </w:r>
          </w:p>
          <w:p w:rsidR="00614D2D" w:rsidRDefault="00614D2D">
            <w:pPr>
              <w:pStyle w:val="TAL"/>
              <w:keepNext w:val="0"/>
              <w:keepLines w:val="0"/>
            </w:pP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F3h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13</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Build and send a DISPLAY TEXT command</w:t>
            </w:r>
          </w:p>
        </w:tc>
        <w:tc>
          <w:tcPr>
            <w:tcW w:w="2977"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DISPLAY TEXT</w:t>
            </w:r>
          </w:p>
          <w:p w:rsidR="00614D2D" w:rsidRDefault="00614D2D">
            <w:pPr>
              <w:pStyle w:val="TAL"/>
              <w:keepNext w:val="0"/>
              <w:keepLines w:val="0"/>
            </w:pPr>
            <w:r>
              <w:t>Proactive command</w:t>
            </w: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tcPr>
          <w:p w:rsidR="00614D2D" w:rsidRDefault="00614D2D">
            <w:pPr>
              <w:pStyle w:val="TAH"/>
              <w:keepNext w:val="0"/>
              <w:keepLines w:val="0"/>
            </w:pPr>
            <w:r>
              <w:t>Terminal Response with 2 Result TLV</w:t>
            </w:r>
          </w:p>
          <w:p w:rsidR="00614D2D" w:rsidRDefault="00614D2D">
            <w:pPr>
              <w:pStyle w:val="PL"/>
              <w:rPr>
                <w:noProof w:val="0"/>
              </w:rPr>
            </w:pPr>
          </w:p>
          <w:p w:rsidR="00614D2D" w:rsidRDefault="00614D2D">
            <w:pPr>
              <w:pStyle w:val="PL"/>
              <w:rPr>
                <w:noProof w:val="0"/>
              </w:rPr>
            </w:pPr>
            <w:r>
              <w:rPr>
                <w:noProof w:val="0"/>
              </w:rPr>
              <w:t>1</w:t>
            </w:r>
            <w:r>
              <w:rPr>
                <w:noProof w:val="0"/>
                <w:vertAlign w:val="superscript"/>
              </w:rPr>
              <w:t>st</w:t>
            </w:r>
            <w:r>
              <w:rPr>
                <w:noProof w:val="0"/>
              </w:rPr>
              <w:t xml:space="preserve"> Result TLV = 03 03 02 01 23</w:t>
            </w:r>
          </w:p>
          <w:p w:rsidR="00614D2D" w:rsidRDefault="00614D2D">
            <w:pPr>
              <w:pStyle w:val="PL"/>
              <w:rPr>
                <w:noProof w:val="0"/>
              </w:rPr>
            </w:pPr>
            <w:r>
              <w:rPr>
                <w:noProof w:val="0"/>
              </w:rPr>
              <w:t>2</w:t>
            </w:r>
            <w:r>
              <w:rPr>
                <w:noProof w:val="0"/>
                <w:vertAlign w:val="superscript"/>
              </w:rPr>
              <w:t>nd</w:t>
            </w:r>
            <w:r>
              <w:rPr>
                <w:noProof w:val="0"/>
              </w:rPr>
              <w:t xml:space="preserve"> Result TLV = 03 01 00</w:t>
            </w:r>
          </w:p>
        </w:tc>
        <w:tc>
          <w:tcPr>
            <w:tcW w:w="2977"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ProactiveResponseHandler.getTheHandler() ; call the getAdditionalInformationLength() method</w:t>
            </w:r>
          </w:p>
        </w:tc>
        <w:tc>
          <w:tcPr>
            <w:tcW w:w="2977" w:type="dxa"/>
            <w:tcBorders>
              <w:top w:val="nil"/>
              <w:left w:val="single" w:sz="4" w:space="0" w:color="auto"/>
              <w:bottom w:val="nil"/>
              <w:right w:val="single" w:sz="4" w:space="0" w:color="auto"/>
            </w:tcBorders>
            <w:hideMark/>
          </w:tcPr>
          <w:p w:rsidR="00614D2D" w:rsidRDefault="00614D2D">
            <w:pPr>
              <w:pStyle w:val="TAL"/>
              <w:keepNext w:val="0"/>
              <w:keepLines w:val="0"/>
            </w:pPr>
            <w:r>
              <w:t>Result is 02h</w:t>
            </w: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Call the getValueLength() method</w:t>
            </w:r>
          </w:p>
          <w:p w:rsidR="00614D2D" w:rsidRDefault="00614D2D">
            <w:pPr>
              <w:pStyle w:val="TAL"/>
              <w:keepNext w:val="0"/>
              <w:keepLines w:val="0"/>
            </w:pP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03h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pPr>
            <w:r>
              <w:t>15</w:t>
            </w:r>
          </w:p>
        </w:tc>
        <w:tc>
          <w:tcPr>
            <w:tcW w:w="4111" w:type="dxa"/>
            <w:tcBorders>
              <w:top w:val="single" w:sz="4" w:space="0" w:color="auto"/>
              <w:left w:val="single" w:sz="4" w:space="0" w:color="auto"/>
              <w:bottom w:val="nil"/>
              <w:right w:val="single" w:sz="4" w:space="0" w:color="auto"/>
            </w:tcBorders>
          </w:tcPr>
          <w:p w:rsidR="00614D2D" w:rsidRDefault="00614D2D">
            <w:pPr>
              <w:pStyle w:val="TAH"/>
            </w:pPr>
            <w:r>
              <w:t>Build and send a DISPLAY TEXT command</w:t>
            </w:r>
          </w:p>
          <w:p w:rsidR="00614D2D" w:rsidRDefault="00614D2D">
            <w:pPr>
              <w:pStyle w:val="TAL"/>
            </w:pPr>
          </w:p>
        </w:tc>
        <w:tc>
          <w:tcPr>
            <w:tcW w:w="2977" w:type="dxa"/>
            <w:tcBorders>
              <w:top w:val="single" w:sz="4" w:space="0" w:color="auto"/>
              <w:left w:val="single" w:sz="4" w:space="0" w:color="auto"/>
              <w:bottom w:val="nil"/>
              <w:right w:val="single" w:sz="4" w:space="0" w:color="auto"/>
            </w:tcBorders>
          </w:tcPr>
          <w:p w:rsidR="00614D2D" w:rsidRDefault="00614D2D">
            <w:pPr>
              <w:pStyle w:val="TAL"/>
            </w:pPr>
          </w:p>
        </w:tc>
        <w:tc>
          <w:tcPr>
            <w:tcW w:w="2268" w:type="dxa"/>
            <w:tcBorders>
              <w:top w:val="single" w:sz="4" w:space="0" w:color="auto"/>
              <w:left w:val="single" w:sz="4" w:space="0" w:color="auto"/>
              <w:bottom w:val="nil"/>
              <w:right w:val="single" w:sz="4" w:space="0" w:color="auto"/>
            </w:tcBorders>
            <w:hideMark/>
          </w:tcPr>
          <w:p w:rsidR="00614D2D" w:rsidRDefault="00614D2D">
            <w:pPr>
              <w:pStyle w:val="TAL"/>
            </w:pPr>
            <w:r>
              <w:t>DISPLAY TEXT</w:t>
            </w:r>
          </w:p>
          <w:p w:rsidR="00614D2D" w:rsidRDefault="00614D2D">
            <w:pPr>
              <w:pStyle w:val="TAL"/>
            </w:pPr>
            <w:r>
              <w:t>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TAH"/>
              <w:keepNext w:val="0"/>
              <w:keepLines w:val="0"/>
            </w:pPr>
            <w:r>
              <w:t>Terminal Response without Result Simple TLV</w:t>
            </w:r>
          </w:p>
          <w:p w:rsidR="00614D2D" w:rsidRDefault="00614D2D">
            <w:pPr>
              <w:pStyle w:val="TAL"/>
              <w:keepNext w:val="0"/>
              <w:keepLines w:val="0"/>
            </w:pPr>
          </w:p>
        </w:tc>
        <w:tc>
          <w:tcPr>
            <w:tcW w:w="2977"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ToolkitException.UNAVAILABLE_ELEMENT is thrown by send()</w:t>
            </w:r>
          </w:p>
        </w:tc>
        <w:tc>
          <w:tcPr>
            <w:tcW w:w="2268"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TAH"/>
              <w:keepNext w:val="0"/>
              <w:keepLines w:val="0"/>
            </w:pPr>
            <w:r>
              <w:t>Get ProactiveResponseHandler</w:t>
            </w:r>
          </w:p>
          <w:p w:rsidR="00614D2D" w:rsidRDefault="00614D2D">
            <w:pPr>
              <w:pStyle w:val="TAL"/>
              <w:keepNext w:val="0"/>
              <w:keepLines w:val="0"/>
            </w:pPr>
          </w:p>
        </w:tc>
        <w:tc>
          <w:tcPr>
            <w:tcW w:w="2977"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00000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000000"/>
              <w:right w:val="single" w:sz="4" w:space="0" w:color="auto"/>
            </w:tcBorders>
          </w:tcPr>
          <w:p w:rsidR="00614D2D" w:rsidRDefault="00614D2D">
            <w:pPr>
              <w:pStyle w:val="TAH"/>
              <w:keepNext w:val="0"/>
              <w:keepLines w:val="0"/>
            </w:pPr>
            <w:r>
              <w:t>Call the getAdditionalInformationLength() method</w:t>
            </w:r>
          </w:p>
          <w:p w:rsidR="00614D2D" w:rsidRDefault="00614D2D">
            <w:pPr>
              <w:pStyle w:val="TAL"/>
              <w:keepNext w:val="0"/>
              <w:keepLines w:val="0"/>
            </w:pPr>
          </w:p>
        </w:tc>
        <w:tc>
          <w:tcPr>
            <w:tcW w:w="2977" w:type="dxa"/>
            <w:tcBorders>
              <w:top w:val="single" w:sz="4" w:space="0" w:color="808080"/>
              <w:left w:val="single" w:sz="4" w:space="0" w:color="auto"/>
              <w:bottom w:val="single" w:sz="4" w:space="0" w:color="000000"/>
              <w:right w:val="single" w:sz="4" w:space="0" w:color="auto"/>
            </w:tcBorders>
            <w:hideMark/>
          </w:tcPr>
          <w:p w:rsidR="00614D2D" w:rsidRDefault="00614D2D">
            <w:pPr>
              <w:pStyle w:val="TAL"/>
              <w:keepNext w:val="0"/>
              <w:keepLines w:val="0"/>
            </w:pPr>
            <w:r>
              <w:t>ToolkitException.UNAVAILABLE_ELEMENT is thrown by getAdditionalInformationLength ()</w:t>
            </w:r>
          </w:p>
        </w:tc>
        <w:tc>
          <w:tcPr>
            <w:tcW w:w="2268" w:type="dxa"/>
            <w:tcBorders>
              <w:top w:val="single" w:sz="4" w:space="0" w:color="808080"/>
              <w:left w:val="single" w:sz="4" w:space="0" w:color="auto"/>
              <w:bottom w:val="single" w:sz="4" w:space="0" w:color="000000"/>
              <w:right w:val="single" w:sz="4" w:space="0" w:color="auto"/>
            </w:tcBorders>
          </w:tcPr>
          <w:p w:rsidR="00614D2D" w:rsidRDefault="00614D2D">
            <w:pPr>
              <w:pStyle w:val="TAL"/>
              <w:keepNext w:val="0"/>
              <w:keepLines w:val="0"/>
            </w:pPr>
          </w:p>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6.2.8.3.4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1, 3, 5, 7, 9, 11, 13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2, 4, 6, 8, 10, 12, 14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r>
    </w:tbl>
    <w:p w:rsidR="00614D2D" w:rsidRDefault="00614D2D" w:rsidP="00614D2D"/>
    <w:p w:rsidR="00614D2D" w:rsidRDefault="00614D2D" w:rsidP="00614D2D">
      <w:pPr>
        <w:pStyle w:val="Heading4"/>
        <w:keepNext w:val="0"/>
        <w:keepLines w:val="0"/>
      </w:pPr>
      <w:bookmarkStart w:id="417" w:name="_Toc51826781"/>
      <w:bookmarkStart w:id="418" w:name="_Toc117070462"/>
      <w:bookmarkStart w:id="419" w:name="_Toc51828224"/>
      <w:r>
        <w:t>6.2.8.4</w:t>
      </w:r>
      <w:r>
        <w:tab/>
        <w:t>Method getGeneralResult</w:t>
      </w:r>
      <w:bookmarkEnd w:id="417"/>
      <w:bookmarkEnd w:id="418"/>
      <w:bookmarkEnd w:id="419"/>
    </w:p>
    <w:p w:rsidR="00614D2D" w:rsidRDefault="00614D2D" w:rsidP="00614D2D">
      <w:r>
        <w:t>Test Area Reference: API_2_PRH_GTGR</w:t>
      </w:r>
    </w:p>
    <w:p w:rsidR="00614D2D" w:rsidRDefault="00614D2D" w:rsidP="00614D2D">
      <w:pPr>
        <w:pStyle w:val="H6"/>
        <w:keepNext w:val="0"/>
        <w:keepLines w:val="0"/>
      </w:pPr>
      <w:r>
        <w:t>6.2.8.4.1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byte getGeneralResult()</w:t>
      </w:r>
    </w:p>
    <w:p w:rsidR="00614D2D" w:rsidRDefault="00614D2D" w:rsidP="00614D2D">
      <w:pPr>
        <w:pStyle w:val="PL"/>
        <w:rPr>
          <w:noProof w:val="0"/>
        </w:rPr>
      </w:pPr>
      <w:r>
        <w:rPr>
          <w:noProof w:val="0"/>
        </w:rPr>
        <w:t xml:space="preserve">                      throws ToolkitException</w:t>
      </w:r>
    </w:p>
    <w:p w:rsidR="00614D2D" w:rsidRDefault="00614D2D" w:rsidP="00614D2D">
      <w:pPr>
        <w:pStyle w:val="H6"/>
        <w:keepNext w:val="0"/>
        <w:keepLines w:val="0"/>
      </w:pPr>
      <w:r>
        <w:t>6.2.8.4.1.1</w:t>
      </w:r>
      <w:r>
        <w:tab/>
        <w:t>Normal execution</w:t>
      </w:r>
    </w:p>
    <w:p w:rsidR="00614D2D" w:rsidRDefault="00614D2D" w:rsidP="00614D2D">
      <w:pPr>
        <w:pStyle w:val="ListBullet"/>
        <w:numPr>
          <w:ilvl w:val="0"/>
          <w:numId w:val="2"/>
        </w:numPr>
        <w:ind w:left="568" w:hanging="284"/>
      </w:pPr>
      <w:r>
        <w:t>CRRN1: This method returns the general result of a proactive command.</w:t>
      </w:r>
    </w:p>
    <w:p w:rsidR="00614D2D" w:rsidRDefault="00614D2D" w:rsidP="00614D2D">
      <w:pPr>
        <w:pStyle w:val="ListBullet"/>
        <w:numPr>
          <w:ilvl w:val="0"/>
          <w:numId w:val="2"/>
        </w:numPr>
        <w:ind w:left="568" w:hanging="284"/>
      </w:pPr>
      <w:r>
        <w:t>CRRN2: After a successful execution of the method, the Result TLV becomes the selected TLV of the ProactiveResponseHandler.</w:t>
      </w:r>
    </w:p>
    <w:p w:rsidR="00614D2D" w:rsidRDefault="00614D2D" w:rsidP="00614D2D">
      <w:pPr>
        <w:pStyle w:val="H6"/>
        <w:keepNext w:val="0"/>
        <w:keepLines w:val="0"/>
      </w:pPr>
      <w:r>
        <w:t>6.2.8.4.1.2</w:t>
      </w:r>
      <w:r>
        <w:tab/>
        <w:t>Parameter errors</w:t>
      </w:r>
    </w:p>
    <w:p w:rsidR="00614D2D" w:rsidRDefault="00614D2D" w:rsidP="00614D2D">
      <w:r>
        <w:t>No requirements.</w:t>
      </w:r>
    </w:p>
    <w:p w:rsidR="00614D2D" w:rsidRDefault="00614D2D" w:rsidP="00614D2D">
      <w:pPr>
        <w:pStyle w:val="H6"/>
        <w:keepNext w:val="0"/>
        <w:keepLines w:val="0"/>
      </w:pPr>
      <w:r>
        <w:t>6.2.8.4.1.3</w:t>
      </w:r>
      <w:r>
        <w:tab/>
        <w:t>Context errors</w:t>
      </w:r>
    </w:p>
    <w:p w:rsidR="00614D2D" w:rsidRDefault="00614D2D" w:rsidP="00614D2D">
      <w:pPr>
        <w:pStyle w:val="ListBullet"/>
        <w:numPr>
          <w:ilvl w:val="0"/>
          <w:numId w:val="2"/>
        </w:numPr>
        <w:ind w:left="568" w:hanging="284"/>
      </w:pPr>
      <w:r>
        <w:t>CRRC1: A ToolkitException.UNAVAILABLE_ELEMENT shall be thrown in case of unavailable Result TLV element.</w:t>
      </w:r>
    </w:p>
    <w:p w:rsidR="00614D2D" w:rsidRDefault="00614D2D" w:rsidP="00614D2D">
      <w:pPr>
        <w:pStyle w:val="ListBullet"/>
        <w:numPr>
          <w:ilvl w:val="0"/>
          <w:numId w:val="2"/>
        </w:numPr>
        <w:ind w:left="568" w:hanging="284"/>
      </w:pPr>
      <w:r>
        <w:t>CRRC2: A ToolkitException.OUT_OF_TLV_BOUNDARIES shall be thrown if the general result byte is missing in the Result Simple TLV.</w:t>
      </w:r>
    </w:p>
    <w:p w:rsidR="00614D2D" w:rsidRDefault="00614D2D" w:rsidP="00614D2D">
      <w:pPr>
        <w:pStyle w:val="H6"/>
        <w:keepNext w:val="0"/>
        <w:keepLines w:val="0"/>
      </w:pPr>
      <w:r>
        <w:t>6.2.8.4.2</w:t>
      </w:r>
      <w:r>
        <w:tab/>
        <w:t>Test Suite files</w:t>
      </w:r>
    </w:p>
    <w:p w:rsidR="00614D2D" w:rsidRDefault="00614D2D" w:rsidP="00614D2D">
      <w:pPr>
        <w:pStyle w:val="B1"/>
        <w:tabs>
          <w:tab w:val="left" w:pos="2268"/>
        </w:tabs>
      </w:pPr>
      <w:r>
        <w:t>Test Script:</w:t>
      </w:r>
      <w:r w:rsidR="00A1704F">
        <w:tab/>
      </w:r>
      <w:r>
        <w:t>API_2_PRH_GTGR_1.scr</w:t>
      </w:r>
    </w:p>
    <w:p w:rsidR="00614D2D" w:rsidRDefault="00614D2D" w:rsidP="00614D2D">
      <w:pPr>
        <w:pStyle w:val="B1"/>
        <w:tabs>
          <w:tab w:val="left" w:pos="2268"/>
        </w:tabs>
      </w:pPr>
      <w:r>
        <w:t>Test Applet:</w:t>
      </w:r>
      <w:r w:rsidR="00A1704F">
        <w:tab/>
      </w:r>
      <w:r>
        <w:t>API_2_PRH_GTGR_1.java</w:t>
      </w:r>
    </w:p>
    <w:p w:rsidR="00614D2D" w:rsidRDefault="00614D2D" w:rsidP="00614D2D">
      <w:pPr>
        <w:pStyle w:val="B1"/>
        <w:tabs>
          <w:tab w:val="left" w:pos="2268"/>
        </w:tabs>
      </w:pPr>
      <w:r>
        <w:t>Load Script:</w:t>
      </w:r>
      <w:r w:rsidR="00A1704F">
        <w:tab/>
      </w:r>
      <w:r>
        <w:t xml:space="preserve">API_2_PRH_GTGR_1.ldr </w:t>
      </w:r>
    </w:p>
    <w:p w:rsidR="00614D2D" w:rsidRDefault="00614D2D" w:rsidP="00614D2D">
      <w:pPr>
        <w:pStyle w:val="B1"/>
        <w:tabs>
          <w:tab w:val="left" w:pos="2268"/>
        </w:tabs>
      </w:pPr>
      <w:r>
        <w:t>Cleanup Script:</w:t>
      </w:r>
      <w:r w:rsidR="00A1704F">
        <w:tab/>
      </w:r>
      <w:r>
        <w:t>API_2_PRH_GTGR_1.clr</w:t>
      </w:r>
    </w:p>
    <w:p w:rsidR="00614D2D" w:rsidRDefault="00614D2D" w:rsidP="00614D2D">
      <w:pPr>
        <w:pStyle w:val="B1"/>
        <w:tabs>
          <w:tab w:val="left" w:pos="2268"/>
        </w:tabs>
      </w:pPr>
      <w:r>
        <w:t>Parameter File:</w:t>
      </w:r>
      <w:r w:rsidR="00A1704F">
        <w:tab/>
      </w:r>
      <w:r>
        <w:t>API_2_PRH_GTGR_1.par</w:t>
      </w:r>
    </w:p>
    <w:p w:rsidR="00614D2D" w:rsidRDefault="00614D2D" w:rsidP="00614D2D">
      <w:pPr>
        <w:pStyle w:val="H6"/>
      </w:pPr>
      <w:r>
        <w:t>6.2.8.4.3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977"/>
        <w:gridCol w:w="2268"/>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Build and send a DISPLAY TEXT command</w:t>
            </w:r>
          </w:p>
          <w:p w:rsidR="00614D2D" w:rsidRDefault="00614D2D">
            <w:pPr>
              <w:pStyle w:val="PL"/>
              <w:rPr>
                <w:noProof w:val="0"/>
              </w:rPr>
            </w:pPr>
            <w:r>
              <w:rPr>
                <w:noProof w:val="0"/>
              </w:rPr>
              <w:t>qualifier = 00h</w:t>
            </w:r>
          </w:p>
          <w:p w:rsidR="00614D2D" w:rsidRDefault="00614D2D">
            <w:pPr>
              <w:pStyle w:val="PL"/>
              <w:rPr>
                <w:noProof w:val="0"/>
              </w:rPr>
            </w:pPr>
            <w:r>
              <w:rPr>
                <w:noProof w:val="0"/>
              </w:rPr>
              <w:t>dcs = 04h</w:t>
            </w:r>
          </w:p>
          <w:p w:rsidR="00614D2D" w:rsidRDefault="00614D2D">
            <w:pPr>
              <w:pStyle w:val="PL"/>
              <w:rPr>
                <w:noProof w:val="0"/>
              </w:rPr>
            </w:pPr>
            <w:r>
              <w:rPr>
                <w:noProof w:val="0"/>
              </w:rPr>
              <w:t>buffer = 'Text'</w:t>
            </w:r>
          </w:p>
        </w:tc>
        <w:tc>
          <w:tcPr>
            <w:tcW w:w="2977"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nil"/>
              <w:right w:val="single" w:sz="4" w:space="0" w:color="auto"/>
            </w:tcBorders>
          </w:tcPr>
          <w:p w:rsidR="00614D2D" w:rsidRDefault="00614D2D">
            <w:pPr>
              <w:pStyle w:val="TAL"/>
              <w:keepNext w:val="0"/>
              <w:keepLines w:val="0"/>
            </w:pPr>
            <w:r>
              <w:t>DISPLAY TEXT Proactive command</w:t>
            </w:r>
          </w:p>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pPr>
            <w:r>
              <w:t>Terminal Response with General Result = 00 (command performed successfully)</w:t>
            </w:r>
          </w:p>
        </w:tc>
        <w:tc>
          <w:tcPr>
            <w:tcW w:w="2977"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ProactiveResponseHandler.getTheHandler()</w:t>
            </w:r>
          </w:p>
          <w:p w:rsidR="00614D2D" w:rsidRDefault="00614D2D">
            <w:pPr>
              <w:pStyle w:val="TAH"/>
              <w:keepNext w:val="0"/>
              <w:keepLines w:val="0"/>
            </w:pPr>
            <w:r>
              <w:t>Call the getGeneralResult() method</w:t>
            </w:r>
          </w:p>
          <w:p w:rsidR="00614D2D" w:rsidRDefault="00614D2D">
            <w:pPr>
              <w:pStyle w:val="TAL"/>
              <w:keepNext w:val="0"/>
              <w:keepLines w:val="0"/>
            </w:pPr>
          </w:p>
        </w:tc>
        <w:tc>
          <w:tcPr>
            <w:tcW w:w="2977"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Result of getGeneralResult() is 00h</w:t>
            </w:r>
          </w:p>
        </w:tc>
        <w:tc>
          <w:tcPr>
            <w:tcW w:w="2268"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Call the getValueLength() method</w:t>
            </w:r>
          </w:p>
          <w:p w:rsidR="00614D2D" w:rsidRDefault="00614D2D">
            <w:pPr>
              <w:pStyle w:val="TAL"/>
              <w:keepNext w:val="0"/>
              <w:keepLines w:val="0"/>
            </w:pPr>
          </w:p>
        </w:tc>
        <w:tc>
          <w:tcPr>
            <w:tcW w:w="2977" w:type="dxa"/>
            <w:tcBorders>
              <w:top w:val="single" w:sz="4" w:space="0" w:color="auto"/>
              <w:left w:val="single" w:sz="4" w:space="0" w:color="auto"/>
              <w:bottom w:val="nil"/>
              <w:right w:val="single" w:sz="4" w:space="0" w:color="auto"/>
            </w:tcBorders>
          </w:tcPr>
          <w:p w:rsidR="00614D2D" w:rsidRDefault="00614D2D">
            <w:pPr>
              <w:pStyle w:val="TAL"/>
              <w:keepNext w:val="0"/>
              <w:keepLines w:val="0"/>
            </w:pPr>
            <w:r>
              <w:t>Result is 01h</w:t>
            </w:r>
          </w:p>
          <w:p w:rsidR="00614D2D" w:rsidRDefault="00614D2D">
            <w:pPr>
              <w:pStyle w:val="TAL"/>
              <w:keepNext w:val="0"/>
              <w:keepLines w:val="0"/>
            </w:pPr>
          </w:p>
        </w:tc>
        <w:tc>
          <w:tcPr>
            <w:tcW w:w="2268"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Build and send a DISPLAY TEXT command</w:t>
            </w:r>
          </w:p>
        </w:tc>
        <w:tc>
          <w:tcPr>
            <w:tcW w:w="2977"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DISPLAY TEXT Proactive command</w:t>
            </w: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pPr>
            <w:r>
              <w:t>Terminal Response with General Result = 01, without Additional information on result (command performed with partial comprehension)</w:t>
            </w:r>
          </w:p>
        </w:tc>
        <w:tc>
          <w:tcPr>
            <w:tcW w:w="2977"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ProactiveResponseHandler.getTheHandler()</w:t>
            </w:r>
          </w:p>
          <w:p w:rsidR="00614D2D" w:rsidRDefault="00614D2D">
            <w:pPr>
              <w:pStyle w:val="TAH"/>
              <w:keepNext w:val="0"/>
              <w:keepLines w:val="0"/>
            </w:pPr>
            <w:r>
              <w:t>Call the getGeneralResult() method</w:t>
            </w:r>
          </w:p>
          <w:p w:rsidR="00614D2D" w:rsidRDefault="00614D2D">
            <w:pPr>
              <w:pStyle w:val="TAL"/>
              <w:keepNext w:val="0"/>
              <w:keepLines w:val="0"/>
            </w:pPr>
          </w:p>
        </w:tc>
        <w:tc>
          <w:tcPr>
            <w:tcW w:w="2977"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Result of getGeneralResult() is 01h</w:t>
            </w:r>
          </w:p>
        </w:tc>
        <w:tc>
          <w:tcPr>
            <w:tcW w:w="2268"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Call the getValueLength() method</w:t>
            </w:r>
          </w:p>
          <w:p w:rsidR="00614D2D" w:rsidRDefault="00614D2D">
            <w:pPr>
              <w:pStyle w:val="TAL"/>
              <w:keepNext w:val="0"/>
              <w:keepLines w:val="0"/>
            </w:pPr>
          </w:p>
        </w:tc>
        <w:tc>
          <w:tcPr>
            <w:tcW w:w="2977"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Result is 01h</w:t>
            </w:r>
          </w:p>
        </w:tc>
        <w:tc>
          <w:tcPr>
            <w:tcW w:w="2268"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Build and send a DISPLAY TEXT command</w:t>
            </w:r>
          </w:p>
        </w:tc>
        <w:tc>
          <w:tcPr>
            <w:tcW w:w="2977"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DISPLAY TEXT Proactive command</w:t>
            </w: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pPr>
            <w:r>
              <w:t>Terminal Response with General Result = 01, with Additional information on result</w:t>
            </w:r>
          </w:p>
          <w:p w:rsidR="00614D2D" w:rsidRDefault="00614D2D">
            <w:pPr>
              <w:pStyle w:val="PL"/>
              <w:rPr>
                <w:noProof w:val="0"/>
              </w:rPr>
            </w:pPr>
            <w:r>
              <w:rPr>
                <w:noProof w:val="0"/>
              </w:rPr>
              <w:t>Result TLV = 03 02 01 55 (command performed with partial comprehension)</w:t>
            </w:r>
          </w:p>
        </w:tc>
        <w:tc>
          <w:tcPr>
            <w:tcW w:w="2977"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ProactiveResponseHandler.getTheHandler()</w:t>
            </w:r>
          </w:p>
          <w:p w:rsidR="00614D2D" w:rsidRDefault="00614D2D">
            <w:pPr>
              <w:pStyle w:val="TAL"/>
              <w:keepNext w:val="0"/>
              <w:keepLines w:val="0"/>
            </w:pPr>
            <w:r>
              <w:t>Call the getGeneralResult() method</w:t>
            </w:r>
          </w:p>
          <w:p w:rsidR="00614D2D" w:rsidRDefault="00614D2D">
            <w:pPr>
              <w:pStyle w:val="TAL"/>
              <w:keepNext w:val="0"/>
              <w:keepLines w:val="0"/>
            </w:pPr>
          </w:p>
        </w:tc>
        <w:tc>
          <w:tcPr>
            <w:tcW w:w="2977"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Result of getGeneralResult() is 01h</w:t>
            </w:r>
          </w:p>
        </w:tc>
        <w:tc>
          <w:tcPr>
            <w:tcW w:w="2268"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Call the getValueLength() method</w:t>
            </w:r>
          </w:p>
          <w:p w:rsidR="00614D2D" w:rsidRDefault="00614D2D">
            <w:pPr>
              <w:pStyle w:val="TAL"/>
              <w:keepNext w:val="0"/>
              <w:keepLines w:val="0"/>
            </w:pPr>
          </w:p>
        </w:tc>
        <w:tc>
          <w:tcPr>
            <w:tcW w:w="2977"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Result is 02h</w:t>
            </w:r>
          </w:p>
        </w:tc>
        <w:tc>
          <w:tcPr>
            <w:tcW w:w="2268"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Build and send a DISPLAY TEXT command</w:t>
            </w:r>
          </w:p>
          <w:p w:rsidR="00614D2D" w:rsidRDefault="00614D2D">
            <w:pPr>
              <w:pStyle w:val="TAL"/>
              <w:keepNext w:val="0"/>
              <w:keepLines w:val="0"/>
            </w:pPr>
          </w:p>
        </w:tc>
        <w:tc>
          <w:tcPr>
            <w:tcW w:w="2977"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nil"/>
              <w:right w:val="single" w:sz="4" w:space="0" w:color="auto"/>
            </w:tcBorders>
          </w:tcPr>
          <w:p w:rsidR="00614D2D" w:rsidRDefault="00614D2D">
            <w:pPr>
              <w:pStyle w:val="TAL"/>
              <w:keepNext w:val="0"/>
              <w:keepLines w:val="0"/>
            </w:pPr>
            <w:r>
              <w:t>DISPLAY TEXT Proactive command</w:t>
            </w:r>
          </w:p>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tcPr>
          <w:p w:rsidR="00614D2D" w:rsidRDefault="00614D2D">
            <w:pPr>
              <w:pStyle w:val="PL"/>
              <w:rPr>
                <w:noProof w:val="0"/>
              </w:rPr>
            </w:pPr>
            <w:r>
              <w:rPr>
                <w:rFonts w:ascii="Arial" w:hAnsi="Arial"/>
                <w:b/>
                <w:noProof w:val="0"/>
                <w:sz w:val="18"/>
              </w:rPr>
              <w:t xml:space="preserve">Terminal Response with General Result = </w:t>
            </w:r>
            <w:r>
              <w:rPr>
                <w:noProof w:val="0"/>
              </w:rPr>
              <w:t>02</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Result TLV = 03 04 02 65 43 21 (Missing information)</w:t>
            </w:r>
          </w:p>
        </w:tc>
        <w:tc>
          <w:tcPr>
            <w:tcW w:w="2977"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tcPr>
          <w:p w:rsidR="00614D2D" w:rsidRDefault="00614D2D">
            <w:pPr>
              <w:pStyle w:val="TAH"/>
              <w:keepNext w:val="0"/>
              <w:keepLines w:val="0"/>
            </w:pPr>
            <w:r>
              <w:t>ProactiveResponseHandler.getTheHandler()</w:t>
            </w:r>
          </w:p>
          <w:p w:rsidR="00614D2D" w:rsidRDefault="00614D2D">
            <w:pPr>
              <w:pStyle w:val="TAL"/>
              <w:keepNext w:val="0"/>
              <w:keepLines w:val="0"/>
            </w:pPr>
            <w:r>
              <w:t>Call the getGeneralResult() method</w:t>
            </w:r>
          </w:p>
          <w:p w:rsidR="00614D2D" w:rsidRDefault="00614D2D">
            <w:pPr>
              <w:pStyle w:val="TAL"/>
              <w:keepNext w:val="0"/>
              <w:keepLines w:val="0"/>
            </w:pPr>
          </w:p>
        </w:tc>
        <w:tc>
          <w:tcPr>
            <w:tcW w:w="2977" w:type="dxa"/>
            <w:tcBorders>
              <w:top w:val="nil"/>
              <w:left w:val="single" w:sz="4" w:space="0" w:color="auto"/>
              <w:bottom w:val="nil"/>
              <w:right w:val="single" w:sz="4" w:space="0" w:color="auto"/>
            </w:tcBorders>
            <w:hideMark/>
          </w:tcPr>
          <w:p w:rsidR="00614D2D" w:rsidRDefault="00614D2D">
            <w:pPr>
              <w:pStyle w:val="TAL"/>
              <w:keepNext w:val="0"/>
              <w:keepLines w:val="0"/>
            </w:pPr>
            <w:r>
              <w:t>Result of getGeneralResult() is 02h</w:t>
            </w: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Call the getValueLength() method</w:t>
            </w:r>
          </w:p>
          <w:p w:rsidR="00614D2D" w:rsidRDefault="00614D2D">
            <w:pPr>
              <w:pStyle w:val="TAL"/>
              <w:keepNext w:val="0"/>
              <w:keepLines w:val="0"/>
            </w:pP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04h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9</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Build and send a DISPLAY TEXT command</w:t>
            </w:r>
          </w:p>
          <w:p w:rsidR="00614D2D" w:rsidRDefault="00614D2D">
            <w:pPr>
              <w:pStyle w:val="TAL"/>
              <w:keepNext w:val="0"/>
              <w:keepLines w:val="0"/>
            </w:pPr>
          </w:p>
        </w:tc>
        <w:tc>
          <w:tcPr>
            <w:tcW w:w="2977"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nil"/>
              <w:right w:val="single" w:sz="4" w:space="0" w:color="auto"/>
            </w:tcBorders>
          </w:tcPr>
          <w:p w:rsidR="00614D2D" w:rsidRDefault="00614D2D">
            <w:pPr>
              <w:pStyle w:val="TAL"/>
              <w:keepNext w:val="0"/>
              <w:keepLines w:val="0"/>
            </w:pPr>
            <w:r>
              <w:t>DISPLAY TEXT Proactive command</w:t>
            </w:r>
          </w:p>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tcPr>
          <w:p w:rsidR="00614D2D" w:rsidRDefault="00614D2D">
            <w:pPr>
              <w:pStyle w:val="PL"/>
              <w:rPr>
                <w:noProof w:val="0"/>
              </w:rPr>
            </w:pPr>
            <w:r>
              <w:rPr>
                <w:rFonts w:ascii="Arial" w:hAnsi="Arial"/>
                <w:b/>
                <w:noProof w:val="0"/>
                <w:sz w:val="18"/>
              </w:rPr>
              <w:t xml:space="preserve">Terminal Response with 7Fh additional </w:t>
            </w:r>
            <w:r>
              <w:rPr>
                <w:noProof w:val="0"/>
              </w:rPr>
              <w:t>bytes</w:t>
            </w:r>
          </w:p>
          <w:p w:rsidR="00614D2D" w:rsidRDefault="00614D2D">
            <w:pPr>
              <w:pStyle w:val="PL"/>
              <w:rPr>
                <w:noProof w:val="0"/>
              </w:rPr>
            </w:pPr>
          </w:p>
          <w:p w:rsidR="00614D2D" w:rsidRDefault="00614D2D">
            <w:pPr>
              <w:pStyle w:val="PL"/>
              <w:rPr>
                <w:noProof w:val="0"/>
              </w:rPr>
            </w:pPr>
            <w:r>
              <w:rPr>
                <w:noProof w:val="0"/>
              </w:rPr>
              <w:t>Result TLV = 03 81 80 02 55 55 55 …</w:t>
            </w:r>
          </w:p>
        </w:tc>
        <w:tc>
          <w:tcPr>
            <w:tcW w:w="2977"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tcPr>
          <w:p w:rsidR="00614D2D" w:rsidRDefault="00614D2D">
            <w:pPr>
              <w:pStyle w:val="TAH"/>
              <w:keepNext w:val="0"/>
              <w:keepLines w:val="0"/>
            </w:pPr>
            <w:r>
              <w:t>ProactiveResponseHandler.getTheHandler() ; call the getGeneralResult() method</w:t>
            </w:r>
          </w:p>
          <w:p w:rsidR="00614D2D" w:rsidRDefault="00614D2D">
            <w:pPr>
              <w:pStyle w:val="TAL"/>
              <w:keepNext w:val="0"/>
              <w:keepLines w:val="0"/>
            </w:pPr>
          </w:p>
        </w:tc>
        <w:tc>
          <w:tcPr>
            <w:tcW w:w="2977" w:type="dxa"/>
            <w:tcBorders>
              <w:top w:val="nil"/>
              <w:left w:val="single" w:sz="4" w:space="0" w:color="auto"/>
              <w:bottom w:val="nil"/>
              <w:right w:val="single" w:sz="4" w:space="0" w:color="auto"/>
            </w:tcBorders>
            <w:hideMark/>
          </w:tcPr>
          <w:p w:rsidR="00614D2D" w:rsidRDefault="00614D2D">
            <w:pPr>
              <w:pStyle w:val="TAL"/>
              <w:keepNext w:val="0"/>
              <w:keepLines w:val="0"/>
            </w:pPr>
            <w:r>
              <w:t>Result is 02h</w:t>
            </w: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Call the getValueLength() method</w:t>
            </w:r>
          </w:p>
          <w:p w:rsidR="00614D2D" w:rsidRDefault="00614D2D">
            <w:pPr>
              <w:pStyle w:val="TAL"/>
              <w:keepNext w:val="0"/>
              <w:keepLines w:val="0"/>
            </w:pP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80h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pPr>
            <w:r>
              <w:t>11</w:t>
            </w:r>
          </w:p>
        </w:tc>
        <w:tc>
          <w:tcPr>
            <w:tcW w:w="4111" w:type="dxa"/>
            <w:tcBorders>
              <w:top w:val="single" w:sz="4" w:space="0" w:color="auto"/>
              <w:left w:val="single" w:sz="4" w:space="0" w:color="auto"/>
              <w:bottom w:val="nil"/>
              <w:right w:val="single" w:sz="4" w:space="0" w:color="auto"/>
            </w:tcBorders>
          </w:tcPr>
          <w:p w:rsidR="00614D2D" w:rsidRDefault="00614D2D">
            <w:pPr>
              <w:pStyle w:val="TAH"/>
            </w:pPr>
            <w:r>
              <w:t>Build and send a DISPLAY TEXT command</w:t>
            </w:r>
          </w:p>
          <w:p w:rsidR="00614D2D" w:rsidRDefault="00614D2D">
            <w:pPr>
              <w:pStyle w:val="TAL"/>
            </w:pPr>
          </w:p>
        </w:tc>
        <w:tc>
          <w:tcPr>
            <w:tcW w:w="2977" w:type="dxa"/>
            <w:tcBorders>
              <w:top w:val="single" w:sz="4" w:space="0" w:color="auto"/>
              <w:left w:val="single" w:sz="4" w:space="0" w:color="auto"/>
              <w:bottom w:val="nil"/>
              <w:right w:val="single" w:sz="4" w:space="0" w:color="auto"/>
            </w:tcBorders>
          </w:tcPr>
          <w:p w:rsidR="00614D2D" w:rsidRDefault="00614D2D">
            <w:pPr>
              <w:pStyle w:val="TAL"/>
            </w:pPr>
          </w:p>
        </w:tc>
        <w:tc>
          <w:tcPr>
            <w:tcW w:w="2268" w:type="dxa"/>
            <w:tcBorders>
              <w:top w:val="single" w:sz="4" w:space="0" w:color="auto"/>
              <w:left w:val="single" w:sz="4" w:space="0" w:color="auto"/>
              <w:bottom w:val="nil"/>
              <w:right w:val="single" w:sz="4" w:space="0" w:color="auto"/>
            </w:tcBorders>
          </w:tcPr>
          <w:p w:rsidR="00614D2D" w:rsidRDefault="00614D2D">
            <w:pPr>
              <w:pStyle w:val="TAL"/>
            </w:pPr>
            <w:r>
              <w:t>DISPLAY TEXT Proactive command</w:t>
            </w:r>
          </w:p>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pPr>
          </w:p>
        </w:tc>
        <w:tc>
          <w:tcPr>
            <w:tcW w:w="4111" w:type="dxa"/>
            <w:tcBorders>
              <w:top w:val="single" w:sz="4" w:space="0" w:color="808080"/>
              <w:left w:val="single" w:sz="4" w:space="0" w:color="auto"/>
              <w:bottom w:val="single" w:sz="4" w:space="0" w:color="808080"/>
              <w:right w:val="single" w:sz="4" w:space="0" w:color="auto"/>
            </w:tcBorders>
          </w:tcPr>
          <w:p w:rsidR="00614D2D" w:rsidRDefault="00614D2D">
            <w:pPr>
              <w:pStyle w:val="TAH"/>
            </w:pPr>
            <w:r>
              <w:t>Terminal Response with 2 Result TLV</w:t>
            </w:r>
          </w:p>
          <w:p w:rsidR="00614D2D" w:rsidRDefault="00614D2D">
            <w:pPr>
              <w:pStyle w:val="PL"/>
              <w:keepNext/>
              <w:keepLines/>
              <w:rPr>
                <w:noProof w:val="0"/>
              </w:rPr>
            </w:pPr>
          </w:p>
          <w:p w:rsidR="00614D2D" w:rsidRDefault="00614D2D">
            <w:pPr>
              <w:pStyle w:val="PL"/>
              <w:keepNext/>
              <w:keepLines/>
              <w:rPr>
                <w:noProof w:val="0"/>
              </w:rPr>
            </w:pPr>
            <w:r>
              <w:rPr>
                <w:noProof w:val="0"/>
              </w:rPr>
              <w:t>1</w:t>
            </w:r>
            <w:r>
              <w:rPr>
                <w:noProof w:val="0"/>
                <w:vertAlign w:val="superscript"/>
              </w:rPr>
              <w:t>st</w:t>
            </w:r>
            <w:r>
              <w:rPr>
                <w:noProof w:val="0"/>
              </w:rPr>
              <w:t xml:space="preserve"> Result TLV = 03 02 02 12</w:t>
            </w:r>
          </w:p>
          <w:p w:rsidR="00614D2D" w:rsidRDefault="00614D2D">
            <w:pPr>
              <w:pStyle w:val="PL"/>
              <w:keepNext/>
              <w:keepLines/>
              <w:rPr>
                <w:noProof w:val="0"/>
              </w:rPr>
            </w:pPr>
            <w:r>
              <w:rPr>
                <w:noProof w:val="0"/>
              </w:rPr>
              <w:t>2</w:t>
            </w:r>
            <w:r>
              <w:rPr>
                <w:noProof w:val="0"/>
                <w:vertAlign w:val="superscript"/>
              </w:rPr>
              <w:t>nd</w:t>
            </w:r>
            <w:r>
              <w:rPr>
                <w:noProof w:val="0"/>
              </w:rPr>
              <w:t xml:space="preserve"> Result TLV = 03 03 03 34 56</w:t>
            </w:r>
          </w:p>
        </w:tc>
        <w:tc>
          <w:tcPr>
            <w:tcW w:w="2977" w:type="dxa"/>
            <w:tcBorders>
              <w:top w:val="single" w:sz="4" w:space="0" w:color="808080"/>
              <w:left w:val="single" w:sz="4" w:space="0" w:color="auto"/>
              <w:bottom w:val="single" w:sz="4" w:space="0" w:color="808080"/>
              <w:right w:val="single" w:sz="4" w:space="0" w:color="auto"/>
            </w:tcBorders>
          </w:tcPr>
          <w:p w:rsidR="00614D2D" w:rsidRDefault="00614D2D">
            <w:pPr>
              <w:pStyle w:val="TAL"/>
            </w:pPr>
          </w:p>
        </w:tc>
        <w:tc>
          <w:tcPr>
            <w:tcW w:w="2268" w:type="dxa"/>
            <w:tcBorders>
              <w:top w:val="single" w:sz="4" w:space="0" w:color="808080"/>
              <w:left w:val="single" w:sz="4" w:space="0" w:color="auto"/>
              <w:bottom w:val="single" w:sz="4" w:space="0" w:color="808080"/>
              <w:right w:val="single" w:sz="4" w:space="0" w:color="auto"/>
            </w:tcBorders>
          </w:tcPr>
          <w:p w:rsidR="00614D2D" w:rsidRDefault="00614D2D">
            <w:pPr>
              <w:pStyle w:val="TAL"/>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pPr>
          </w:p>
        </w:tc>
        <w:tc>
          <w:tcPr>
            <w:tcW w:w="4111" w:type="dxa"/>
            <w:tcBorders>
              <w:top w:val="nil"/>
              <w:left w:val="single" w:sz="4" w:space="0" w:color="auto"/>
              <w:bottom w:val="nil"/>
              <w:right w:val="single" w:sz="4" w:space="0" w:color="auto"/>
            </w:tcBorders>
          </w:tcPr>
          <w:p w:rsidR="00614D2D" w:rsidRDefault="00614D2D">
            <w:pPr>
              <w:pStyle w:val="PL"/>
              <w:keepNext/>
              <w:keepLines/>
              <w:rPr>
                <w:noProof w:val="0"/>
              </w:rPr>
            </w:pPr>
            <w:r>
              <w:rPr>
                <w:rFonts w:ascii="Arial" w:hAnsi="Arial"/>
                <w:b/>
                <w:noProof w:val="0"/>
                <w:sz w:val="18"/>
              </w:rPr>
              <w:t xml:space="preserve">ProactiveResponseHandler.getTheHandler() </w:t>
            </w:r>
            <w:r>
              <w:rPr>
                <w:noProof w:val="0"/>
              </w:rPr>
              <w:t>; call the getGeneralResult() method</w:t>
            </w:r>
          </w:p>
          <w:p w:rsidR="00614D2D" w:rsidRDefault="00614D2D">
            <w:pPr>
              <w:pStyle w:val="TAL"/>
            </w:pPr>
          </w:p>
        </w:tc>
        <w:tc>
          <w:tcPr>
            <w:tcW w:w="2977" w:type="dxa"/>
            <w:tcBorders>
              <w:top w:val="nil"/>
              <w:left w:val="single" w:sz="4" w:space="0" w:color="auto"/>
              <w:bottom w:val="nil"/>
              <w:right w:val="single" w:sz="4" w:space="0" w:color="auto"/>
            </w:tcBorders>
            <w:hideMark/>
          </w:tcPr>
          <w:p w:rsidR="00614D2D" w:rsidRDefault="00614D2D">
            <w:pPr>
              <w:pStyle w:val="TAL"/>
            </w:pPr>
            <w:r>
              <w:t>Result is 02h</w:t>
            </w:r>
          </w:p>
        </w:tc>
        <w:tc>
          <w:tcPr>
            <w:tcW w:w="2268" w:type="dxa"/>
            <w:tcBorders>
              <w:top w:val="nil"/>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Call the getValueLength() method</w:t>
            </w:r>
          </w:p>
          <w:p w:rsidR="00614D2D" w:rsidRDefault="00614D2D">
            <w:pPr>
              <w:pStyle w:val="TAL"/>
            </w:pP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Result is 02h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pPr>
            <w:r>
              <w:t>13</w:t>
            </w:r>
          </w:p>
        </w:tc>
        <w:tc>
          <w:tcPr>
            <w:tcW w:w="4111" w:type="dxa"/>
            <w:tcBorders>
              <w:top w:val="single" w:sz="4" w:space="0" w:color="auto"/>
              <w:left w:val="single" w:sz="4" w:space="0" w:color="auto"/>
              <w:bottom w:val="nil"/>
              <w:right w:val="single" w:sz="4" w:space="0" w:color="auto"/>
            </w:tcBorders>
          </w:tcPr>
          <w:p w:rsidR="00614D2D" w:rsidRDefault="00614D2D">
            <w:pPr>
              <w:pStyle w:val="TAH"/>
            </w:pPr>
            <w:r>
              <w:t>Build and send a DISPLAY TEXT command</w:t>
            </w:r>
          </w:p>
          <w:p w:rsidR="00614D2D" w:rsidRDefault="00614D2D">
            <w:pPr>
              <w:pStyle w:val="TAL"/>
            </w:pPr>
          </w:p>
        </w:tc>
        <w:tc>
          <w:tcPr>
            <w:tcW w:w="2977" w:type="dxa"/>
            <w:tcBorders>
              <w:top w:val="single" w:sz="4" w:space="0" w:color="auto"/>
              <w:left w:val="single" w:sz="4" w:space="0" w:color="auto"/>
              <w:bottom w:val="nil"/>
              <w:right w:val="single" w:sz="4" w:space="0" w:color="auto"/>
            </w:tcBorders>
          </w:tcPr>
          <w:p w:rsidR="00614D2D" w:rsidRDefault="00614D2D">
            <w:pPr>
              <w:pStyle w:val="TAL"/>
            </w:pPr>
          </w:p>
        </w:tc>
        <w:tc>
          <w:tcPr>
            <w:tcW w:w="2268" w:type="dxa"/>
            <w:tcBorders>
              <w:top w:val="single" w:sz="4" w:space="0" w:color="auto"/>
              <w:left w:val="single" w:sz="4" w:space="0" w:color="auto"/>
              <w:bottom w:val="nil"/>
              <w:right w:val="single" w:sz="4" w:space="0" w:color="auto"/>
            </w:tcBorders>
          </w:tcPr>
          <w:p w:rsidR="00614D2D" w:rsidRDefault="00614D2D">
            <w:pPr>
              <w:pStyle w:val="TAL"/>
            </w:pPr>
            <w:r>
              <w:t>DISPLAY TEXT Proactive command</w:t>
            </w:r>
          </w:p>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tcPr>
          <w:p w:rsidR="00614D2D" w:rsidRDefault="00614D2D">
            <w:pPr>
              <w:pStyle w:val="TAH"/>
              <w:keepNext w:val="0"/>
              <w:keepLines w:val="0"/>
            </w:pPr>
            <w:r>
              <w:t>Terminal Response without Result Simple TLV</w:t>
            </w:r>
          </w:p>
          <w:p w:rsidR="00614D2D" w:rsidRDefault="00614D2D">
            <w:pPr>
              <w:pStyle w:val="TAL"/>
              <w:keepNext w:val="0"/>
              <w:keepLines w:val="0"/>
            </w:pPr>
          </w:p>
        </w:tc>
        <w:tc>
          <w:tcPr>
            <w:tcW w:w="2977"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tcPr>
          <w:p w:rsidR="00614D2D" w:rsidRDefault="00614D2D">
            <w:pPr>
              <w:pStyle w:val="TAH"/>
              <w:keepNext w:val="0"/>
              <w:keepLines w:val="0"/>
            </w:pPr>
            <w:r>
              <w:t>ProactiveResponseHandler.getTheHandler() ; call the getGeneralResult() method</w:t>
            </w:r>
          </w:p>
          <w:p w:rsidR="00614D2D" w:rsidRDefault="00614D2D">
            <w:pPr>
              <w:pStyle w:val="TAL"/>
              <w:keepNext w:val="0"/>
              <w:keepLines w:val="0"/>
            </w:pPr>
          </w:p>
        </w:tc>
        <w:tc>
          <w:tcPr>
            <w:tcW w:w="2977" w:type="dxa"/>
            <w:tcBorders>
              <w:top w:val="nil"/>
              <w:left w:val="single" w:sz="4" w:space="0" w:color="auto"/>
              <w:bottom w:val="nil"/>
              <w:right w:val="single" w:sz="4" w:space="0" w:color="auto"/>
            </w:tcBorders>
            <w:hideMark/>
          </w:tcPr>
          <w:p w:rsidR="00614D2D" w:rsidRDefault="00614D2D">
            <w:pPr>
              <w:pStyle w:val="TAL"/>
              <w:keepNext w:val="0"/>
              <w:keepLines w:val="0"/>
            </w:pPr>
            <w:r>
              <w:t>UNAVAILABLE_ELEMENT ToolkitException is thrown</w:t>
            </w: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14</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Build and send a DISPLAY TEXT command</w:t>
            </w:r>
          </w:p>
          <w:p w:rsidR="00614D2D" w:rsidRDefault="00614D2D">
            <w:pPr>
              <w:pStyle w:val="TAL"/>
              <w:keepNext w:val="0"/>
              <w:keepLines w:val="0"/>
            </w:pPr>
          </w:p>
        </w:tc>
        <w:tc>
          <w:tcPr>
            <w:tcW w:w="2977"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nil"/>
              <w:right w:val="single" w:sz="4" w:space="0" w:color="auto"/>
            </w:tcBorders>
          </w:tcPr>
          <w:p w:rsidR="00614D2D" w:rsidRDefault="00614D2D">
            <w:pPr>
              <w:pStyle w:val="TAL"/>
              <w:keepNext w:val="0"/>
              <w:keepLines w:val="0"/>
            </w:pPr>
            <w:r>
              <w:t>DISPLAY TEXT Proactive command</w:t>
            </w:r>
          </w:p>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TAH"/>
              <w:keepNext w:val="0"/>
              <w:keepLines w:val="0"/>
            </w:pPr>
            <w:r>
              <w:t>Terminal Response without General Result Byte in Result Simple TLV</w:t>
            </w:r>
          </w:p>
          <w:p w:rsidR="00614D2D" w:rsidRDefault="00614D2D">
            <w:pPr>
              <w:pStyle w:val="TAL"/>
              <w:keepNext w:val="0"/>
              <w:keepLines w:val="0"/>
            </w:pPr>
          </w:p>
        </w:tc>
        <w:tc>
          <w:tcPr>
            <w:tcW w:w="2977"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PL"/>
              <w:rPr>
                <w:noProof w:val="0"/>
              </w:rPr>
            </w:pPr>
            <w:r>
              <w:rPr>
                <w:rFonts w:ascii="Arial" w:hAnsi="Arial"/>
                <w:b/>
                <w:noProof w:val="0"/>
                <w:sz w:val="18"/>
              </w:rPr>
              <w:t xml:space="preserve">ProactiveResponseHandler.getTheHandler() </w:t>
            </w:r>
            <w:r>
              <w:rPr>
                <w:noProof w:val="0"/>
              </w:rPr>
              <w:t>; call the getGeneralResult() method</w:t>
            </w:r>
          </w:p>
          <w:p w:rsidR="00614D2D" w:rsidRDefault="00614D2D">
            <w:pPr>
              <w:pStyle w:val="PL"/>
              <w:rPr>
                <w:noProof w:val="0"/>
              </w:rPr>
            </w:pPr>
          </w:p>
          <w:p w:rsidR="00614D2D" w:rsidRDefault="00614D2D">
            <w:pPr>
              <w:pStyle w:val="PL"/>
              <w:rPr>
                <w:noProof w:val="0"/>
              </w:rPr>
            </w:pPr>
            <w:r>
              <w:rPr>
                <w:noProof w:val="0"/>
              </w:rPr>
              <w:t>Result TLV = 03 00</w:t>
            </w:r>
          </w:p>
        </w:tc>
        <w:tc>
          <w:tcPr>
            <w:tcW w:w="2977"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OUT_OF_TLV_BOUNDARIES ToolkitException is thrown</w:t>
            </w:r>
          </w:p>
        </w:tc>
        <w:tc>
          <w:tcPr>
            <w:tcW w:w="2268"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6.2.8.4.4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1, 3, 5, 7, 9, 11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2, 4, 6, 8, 10, 12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r>
    </w:tbl>
    <w:p w:rsidR="00614D2D" w:rsidRDefault="00614D2D" w:rsidP="00614D2D"/>
    <w:p w:rsidR="00614D2D" w:rsidRDefault="00614D2D" w:rsidP="00614D2D">
      <w:pPr>
        <w:pStyle w:val="Heading4"/>
        <w:keepNext w:val="0"/>
        <w:keepLines w:val="0"/>
      </w:pPr>
      <w:bookmarkStart w:id="420" w:name="_Toc51826782"/>
      <w:bookmarkStart w:id="421" w:name="_Toc117070463"/>
      <w:bookmarkStart w:id="422" w:name="_Toc51828225"/>
      <w:r>
        <w:t>6.2.8.5</w:t>
      </w:r>
      <w:r>
        <w:tab/>
        <w:t>Method getItemIdentifier</w:t>
      </w:r>
      <w:bookmarkEnd w:id="420"/>
      <w:bookmarkEnd w:id="421"/>
      <w:bookmarkEnd w:id="422"/>
    </w:p>
    <w:p w:rsidR="00614D2D" w:rsidRDefault="00614D2D" w:rsidP="00614D2D">
      <w:r>
        <w:t>Test Area Reference: API_2_PRH_GTII</w:t>
      </w:r>
    </w:p>
    <w:p w:rsidR="00614D2D" w:rsidRDefault="00614D2D" w:rsidP="00614D2D">
      <w:pPr>
        <w:pStyle w:val="H6"/>
        <w:keepNext w:val="0"/>
        <w:keepLines w:val="0"/>
      </w:pPr>
      <w:r>
        <w:t>6.2.8.5.1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byte getItemIdentifier()</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6.2.8.5.1.1</w:t>
      </w:r>
      <w:r>
        <w:tab/>
        <w:t>Normal execution</w:t>
      </w:r>
    </w:p>
    <w:p w:rsidR="00614D2D" w:rsidRDefault="00614D2D" w:rsidP="00614D2D">
      <w:pPr>
        <w:pStyle w:val="ListBullet"/>
        <w:numPr>
          <w:ilvl w:val="0"/>
          <w:numId w:val="2"/>
        </w:numPr>
        <w:ind w:left="568" w:hanging="284"/>
      </w:pPr>
      <w:r>
        <w:t>CRRN1: The method returns the item identifier byte value from the first Item Identifier TLV element.</w:t>
      </w:r>
    </w:p>
    <w:p w:rsidR="00614D2D" w:rsidRDefault="00614D2D" w:rsidP="00614D2D">
      <w:pPr>
        <w:pStyle w:val="ListBullet"/>
        <w:numPr>
          <w:ilvl w:val="0"/>
          <w:numId w:val="2"/>
        </w:numPr>
        <w:ind w:left="568" w:hanging="284"/>
      </w:pPr>
      <w:r>
        <w:t>CRRN2: If an Item Identifier TLV element is available, it becomes the TLV selected.</w:t>
      </w:r>
    </w:p>
    <w:p w:rsidR="00614D2D" w:rsidRDefault="00614D2D" w:rsidP="00614D2D">
      <w:pPr>
        <w:pStyle w:val="H6"/>
        <w:keepNext w:val="0"/>
        <w:keepLines w:val="0"/>
      </w:pPr>
      <w:r>
        <w:t>6.2.8.5.1.2</w:t>
      </w:r>
      <w:r>
        <w:tab/>
        <w:t>Parameter errors</w:t>
      </w:r>
    </w:p>
    <w:p w:rsidR="00614D2D" w:rsidRDefault="00614D2D" w:rsidP="00614D2D">
      <w:r>
        <w:t>No requirements.</w:t>
      </w:r>
    </w:p>
    <w:p w:rsidR="00614D2D" w:rsidRDefault="00614D2D" w:rsidP="00614D2D">
      <w:pPr>
        <w:pStyle w:val="H6"/>
      </w:pPr>
      <w:r>
        <w:t>6.2.8.5.1.3</w:t>
      </w:r>
      <w:r>
        <w:tab/>
        <w:t>Context errors</w:t>
      </w:r>
    </w:p>
    <w:p w:rsidR="00614D2D" w:rsidRDefault="00614D2D" w:rsidP="00614D2D">
      <w:pPr>
        <w:pStyle w:val="ListBullet"/>
        <w:keepNext/>
        <w:keepLines/>
        <w:numPr>
          <w:ilvl w:val="0"/>
          <w:numId w:val="2"/>
        </w:numPr>
        <w:ind w:left="568" w:hanging="284"/>
      </w:pPr>
      <w:r>
        <w:t>CRRC1: A ToolkitException.UNAVAILABLE_ELEMENT shall be thrown in case of unavailable Item Identifier TLV element.</w:t>
      </w:r>
    </w:p>
    <w:p w:rsidR="00614D2D" w:rsidRDefault="00614D2D" w:rsidP="00614D2D">
      <w:pPr>
        <w:pStyle w:val="ListBullet"/>
        <w:numPr>
          <w:ilvl w:val="0"/>
          <w:numId w:val="2"/>
        </w:numPr>
        <w:ind w:left="568" w:hanging="284"/>
      </w:pPr>
      <w:r>
        <w:t>CRRC2: A ToolkitException.OUT_OF_TLV_BOUNDARIES shall be thrown if the item identifier byte is missing in the Item Identifier Simple TLV.</w:t>
      </w:r>
    </w:p>
    <w:p w:rsidR="00614D2D" w:rsidRDefault="00614D2D" w:rsidP="00614D2D">
      <w:pPr>
        <w:pStyle w:val="H6"/>
        <w:keepNext w:val="0"/>
        <w:keepLines w:val="0"/>
      </w:pPr>
      <w:r>
        <w:t>6.2.8.5.2</w:t>
      </w:r>
      <w:r>
        <w:tab/>
        <w:t>Test Suite files</w:t>
      </w:r>
    </w:p>
    <w:p w:rsidR="00614D2D" w:rsidRDefault="00614D2D" w:rsidP="00614D2D">
      <w:pPr>
        <w:pStyle w:val="B1"/>
        <w:tabs>
          <w:tab w:val="left" w:pos="2268"/>
        </w:tabs>
      </w:pPr>
      <w:r>
        <w:t>Test Script:</w:t>
      </w:r>
      <w:r w:rsidR="00A1704F">
        <w:tab/>
      </w:r>
      <w:r>
        <w:t>API_2_PRH_GTII_1.scr</w:t>
      </w:r>
    </w:p>
    <w:p w:rsidR="00614D2D" w:rsidRDefault="00614D2D" w:rsidP="00614D2D">
      <w:pPr>
        <w:pStyle w:val="B1"/>
        <w:tabs>
          <w:tab w:val="left" w:pos="2268"/>
        </w:tabs>
      </w:pPr>
      <w:r>
        <w:t>Test Applet:</w:t>
      </w:r>
      <w:r w:rsidR="00A1704F">
        <w:tab/>
      </w:r>
      <w:r>
        <w:t>API_2_PRH_GTII_1.java</w:t>
      </w:r>
    </w:p>
    <w:p w:rsidR="00614D2D" w:rsidRDefault="00614D2D" w:rsidP="00614D2D">
      <w:pPr>
        <w:pStyle w:val="B1"/>
        <w:tabs>
          <w:tab w:val="left" w:pos="2268"/>
        </w:tabs>
      </w:pPr>
      <w:r>
        <w:t>Load Script:</w:t>
      </w:r>
      <w:r w:rsidR="00A1704F">
        <w:tab/>
      </w:r>
      <w:r>
        <w:t xml:space="preserve">API_2_PRH_GTII_1.ldr </w:t>
      </w:r>
    </w:p>
    <w:p w:rsidR="00614D2D" w:rsidRDefault="00614D2D" w:rsidP="00614D2D">
      <w:pPr>
        <w:pStyle w:val="B1"/>
        <w:tabs>
          <w:tab w:val="left" w:pos="2268"/>
        </w:tabs>
      </w:pPr>
      <w:r>
        <w:t>Cleanup Script:</w:t>
      </w:r>
      <w:r w:rsidR="00A1704F">
        <w:tab/>
      </w:r>
      <w:r>
        <w:t>API_2_PRH_GTII_1.clr</w:t>
      </w:r>
    </w:p>
    <w:p w:rsidR="00614D2D" w:rsidRDefault="00614D2D" w:rsidP="00614D2D">
      <w:pPr>
        <w:pStyle w:val="B1"/>
        <w:tabs>
          <w:tab w:val="left" w:pos="2268"/>
        </w:tabs>
      </w:pPr>
      <w:r>
        <w:t>Parameter File:</w:t>
      </w:r>
      <w:r w:rsidR="00A1704F">
        <w:tab/>
      </w:r>
      <w:r>
        <w:t>API_2_PRH_GTII_1.par</w:t>
      </w:r>
    </w:p>
    <w:p w:rsidR="00614D2D" w:rsidRDefault="00614D2D" w:rsidP="00614D2D">
      <w:pPr>
        <w:pStyle w:val="H6"/>
        <w:keepNext w:val="0"/>
        <w:keepLines w:val="0"/>
      </w:pPr>
      <w:r>
        <w:t>6.2.8.5.3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977"/>
        <w:gridCol w:w="2268"/>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 Expectation</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Build and send a DISPLAY TEXT command</w:t>
            </w:r>
          </w:p>
        </w:tc>
        <w:tc>
          <w:tcPr>
            <w:tcW w:w="2977"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nil"/>
              <w:right w:val="single" w:sz="4" w:space="0" w:color="auto"/>
            </w:tcBorders>
          </w:tcPr>
          <w:p w:rsidR="00614D2D" w:rsidRDefault="00614D2D">
            <w:pPr>
              <w:pStyle w:val="TAL"/>
              <w:keepNext w:val="0"/>
              <w:keepLines w:val="0"/>
            </w:pPr>
            <w:r>
              <w:t>DISPLAY TEXT Proactive command</w:t>
            </w:r>
          </w:p>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tcPr>
          <w:p w:rsidR="00614D2D" w:rsidRDefault="00614D2D">
            <w:pPr>
              <w:pStyle w:val="TAH"/>
              <w:keepNext w:val="0"/>
              <w:keepLines w:val="0"/>
            </w:pPr>
            <w:r>
              <w:t>Terminal Response (no Item Identifier TLV available)</w:t>
            </w:r>
          </w:p>
          <w:p w:rsidR="00614D2D" w:rsidRDefault="00614D2D">
            <w:pPr>
              <w:pStyle w:val="TAL"/>
              <w:keepNext w:val="0"/>
              <w:keepLines w:val="0"/>
            </w:pPr>
          </w:p>
        </w:tc>
        <w:tc>
          <w:tcPr>
            <w:tcW w:w="2977"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Call to getItemIdentifier() with unavailable Item Identifier TLV</w:t>
            </w:r>
          </w:p>
        </w:tc>
        <w:tc>
          <w:tcPr>
            <w:tcW w:w="2977" w:type="dxa"/>
            <w:tcBorders>
              <w:top w:val="nil"/>
              <w:left w:val="single" w:sz="4" w:space="0" w:color="auto"/>
              <w:bottom w:val="nil"/>
              <w:right w:val="single" w:sz="4" w:space="0" w:color="auto"/>
            </w:tcBorders>
            <w:hideMark/>
          </w:tcPr>
          <w:p w:rsidR="00614D2D" w:rsidRDefault="00614D2D">
            <w:pPr>
              <w:pStyle w:val="TAL"/>
              <w:keepNext w:val="0"/>
              <w:keepLines w:val="0"/>
            </w:pPr>
            <w:r>
              <w:t>UNAVAILABLE_ELEMENT ToolkitException is thrown</w:t>
            </w: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808080"/>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808080"/>
              <w:right w:val="single" w:sz="4" w:space="0" w:color="auto"/>
            </w:tcBorders>
          </w:tcPr>
          <w:p w:rsidR="00614D2D" w:rsidRDefault="00614D2D">
            <w:pPr>
              <w:pStyle w:val="TAH"/>
              <w:keepNext w:val="0"/>
              <w:keepLines w:val="0"/>
            </w:pPr>
            <w:r>
              <w:t>Build and send a SELECT ITEM command with 2 items (ID=01, 02)</w:t>
            </w:r>
          </w:p>
          <w:p w:rsidR="00614D2D" w:rsidRDefault="00614D2D">
            <w:pPr>
              <w:pStyle w:val="TAL"/>
              <w:keepNext w:val="0"/>
              <w:keepLines w:val="0"/>
            </w:pPr>
          </w:p>
        </w:tc>
        <w:tc>
          <w:tcPr>
            <w:tcW w:w="2977"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r>
              <w:t>SELECT ITEM Proactive command</w:t>
            </w:r>
          </w:p>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tcPr>
          <w:p w:rsidR="00614D2D" w:rsidRDefault="00614D2D">
            <w:pPr>
              <w:pStyle w:val="TAH"/>
              <w:keepNext w:val="0"/>
              <w:keepLines w:val="0"/>
            </w:pPr>
            <w:r>
              <w:t>Terminal Response with Item 1 selected</w:t>
            </w:r>
          </w:p>
          <w:p w:rsidR="00614D2D" w:rsidRDefault="00614D2D">
            <w:pPr>
              <w:pStyle w:val="PL"/>
              <w:rPr>
                <w:noProof w:val="0"/>
              </w:rPr>
            </w:pPr>
          </w:p>
          <w:p w:rsidR="00614D2D" w:rsidRDefault="00614D2D">
            <w:pPr>
              <w:pStyle w:val="PL"/>
              <w:rPr>
                <w:noProof w:val="0"/>
              </w:rPr>
            </w:pPr>
            <w:r>
              <w:rPr>
                <w:noProof w:val="0"/>
              </w:rPr>
              <w:t>Item Identifier TLV = 10 01 01</w:t>
            </w:r>
          </w:p>
        </w:tc>
        <w:tc>
          <w:tcPr>
            <w:tcW w:w="2977" w:type="dxa"/>
            <w:tcBorders>
              <w:top w:val="nil"/>
              <w:left w:val="single" w:sz="4" w:space="0" w:color="auto"/>
              <w:bottom w:val="nil"/>
              <w:right w:val="single" w:sz="4" w:space="0" w:color="auto"/>
            </w:tcBorders>
          </w:tcPr>
          <w:p w:rsidR="00614D2D" w:rsidRDefault="00614D2D">
            <w:pPr>
              <w:pStyle w:val="TAL"/>
              <w:keepNext w:val="0"/>
              <w:keepLines w:val="0"/>
            </w:pP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TAH"/>
              <w:keepNext w:val="0"/>
              <w:keepLines w:val="0"/>
            </w:pPr>
            <w:r>
              <w:t>Call the getItemIdentifier() method</w:t>
            </w:r>
          </w:p>
          <w:p w:rsidR="00614D2D" w:rsidRDefault="00614D2D">
            <w:pPr>
              <w:pStyle w:val="TAL"/>
              <w:keepNext w:val="0"/>
              <w:keepLines w:val="0"/>
            </w:pPr>
          </w:p>
        </w:tc>
        <w:tc>
          <w:tcPr>
            <w:tcW w:w="2977"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01h</w:t>
            </w:r>
          </w:p>
        </w:tc>
        <w:tc>
          <w:tcPr>
            <w:tcW w:w="2268"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getValueByte() method</w:t>
            </w:r>
          </w:p>
          <w:p w:rsidR="00614D2D" w:rsidRDefault="00614D2D">
            <w:pPr>
              <w:pStyle w:val="PL"/>
              <w:rPr>
                <w:noProof w:val="0"/>
              </w:rPr>
            </w:pPr>
            <w:r>
              <w:rPr>
                <w:noProof w:val="0"/>
              </w:rPr>
              <w:t>valueOffset = 00h</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01h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808080"/>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808080"/>
              <w:right w:val="single" w:sz="4" w:space="0" w:color="auto"/>
            </w:tcBorders>
          </w:tcPr>
          <w:p w:rsidR="00614D2D" w:rsidRDefault="00614D2D">
            <w:pPr>
              <w:pStyle w:val="TAH"/>
              <w:keepNext w:val="0"/>
              <w:keepLines w:val="0"/>
            </w:pPr>
            <w:r>
              <w:t>Build and send a SELECT ITEM command with 3 items (ID=03, 05, 07)</w:t>
            </w:r>
          </w:p>
          <w:p w:rsidR="00614D2D" w:rsidRDefault="00614D2D">
            <w:pPr>
              <w:pStyle w:val="TAL"/>
              <w:keepNext w:val="0"/>
              <w:keepLines w:val="0"/>
            </w:pPr>
          </w:p>
        </w:tc>
        <w:tc>
          <w:tcPr>
            <w:tcW w:w="2977"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r>
              <w:t>SELECT ITEM Proactive command</w:t>
            </w:r>
          </w:p>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tcPr>
          <w:p w:rsidR="00614D2D" w:rsidRDefault="00614D2D">
            <w:pPr>
              <w:pStyle w:val="TAH"/>
              <w:keepNext w:val="0"/>
              <w:keepLines w:val="0"/>
            </w:pPr>
            <w:r>
              <w:t>Terminal Response with Item 5 selected</w:t>
            </w:r>
          </w:p>
          <w:p w:rsidR="00614D2D" w:rsidRDefault="00614D2D">
            <w:pPr>
              <w:pStyle w:val="PL"/>
              <w:rPr>
                <w:noProof w:val="0"/>
              </w:rPr>
            </w:pPr>
          </w:p>
          <w:p w:rsidR="00614D2D" w:rsidRDefault="00614D2D">
            <w:pPr>
              <w:pStyle w:val="PL"/>
              <w:rPr>
                <w:noProof w:val="0"/>
              </w:rPr>
            </w:pPr>
            <w:r>
              <w:rPr>
                <w:noProof w:val="0"/>
              </w:rPr>
              <w:t>Item Identifier TLV = 10 01 05</w:t>
            </w:r>
          </w:p>
        </w:tc>
        <w:tc>
          <w:tcPr>
            <w:tcW w:w="2977" w:type="dxa"/>
            <w:tcBorders>
              <w:top w:val="nil"/>
              <w:left w:val="single" w:sz="4" w:space="0" w:color="auto"/>
              <w:bottom w:val="nil"/>
              <w:right w:val="single" w:sz="4" w:space="0" w:color="auto"/>
            </w:tcBorders>
          </w:tcPr>
          <w:p w:rsidR="00614D2D" w:rsidRDefault="00614D2D">
            <w:pPr>
              <w:pStyle w:val="TAL"/>
              <w:keepNext w:val="0"/>
              <w:keepLines w:val="0"/>
            </w:pP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Call the getItemIdentifier() method</w:t>
            </w:r>
          </w:p>
        </w:tc>
        <w:tc>
          <w:tcPr>
            <w:tcW w:w="2977"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05h</w:t>
            </w:r>
          </w:p>
        </w:tc>
        <w:tc>
          <w:tcPr>
            <w:tcW w:w="2268"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getValueByte() method</w:t>
            </w:r>
          </w:p>
          <w:p w:rsidR="00614D2D" w:rsidRDefault="00614D2D">
            <w:pPr>
              <w:pStyle w:val="PL"/>
              <w:rPr>
                <w:noProof w:val="0"/>
              </w:rPr>
            </w:pPr>
            <w:r>
              <w:rPr>
                <w:noProof w:val="0"/>
              </w:rPr>
              <w:t>valueOffset = 00h</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05h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808080"/>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808080"/>
              <w:right w:val="single" w:sz="4" w:space="0" w:color="auto"/>
            </w:tcBorders>
          </w:tcPr>
          <w:p w:rsidR="00614D2D" w:rsidRDefault="00614D2D">
            <w:pPr>
              <w:pStyle w:val="TAH"/>
              <w:keepNext w:val="0"/>
              <w:keepLines w:val="0"/>
            </w:pPr>
            <w:r>
              <w:t>Build and send a SELECT ITEM command with 3 items (ID=FDh, FEh, FFh)</w:t>
            </w:r>
          </w:p>
          <w:p w:rsidR="00614D2D" w:rsidRDefault="00614D2D">
            <w:pPr>
              <w:pStyle w:val="TAL"/>
              <w:keepNext w:val="0"/>
              <w:keepLines w:val="0"/>
            </w:pPr>
          </w:p>
        </w:tc>
        <w:tc>
          <w:tcPr>
            <w:tcW w:w="2977"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r>
              <w:t>SELECT ITEM Proactive command</w:t>
            </w:r>
          </w:p>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tcPr>
          <w:p w:rsidR="00614D2D" w:rsidRDefault="00614D2D">
            <w:pPr>
              <w:pStyle w:val="TAH"/>
              <w:keepNext w:val="0"/>
              <w:keepLines w:val="0"/>
            </w:pPr>
            <w:r>
              <w:t>Terminal Response with Item FFh selected</w:t>
            </w:r>
          </w:p>
          <w:p w:rsidR="00614D2D" w:rsidRDefault="00614D2D">
            <w:pPr>
              <w:pStyle w:val="PL"/>
              <w:rPr>
                <w:noProof w:val="0"/>
              </w:rPr>
            </w:pPr>
          </w:p>
          <w:p w:rsidR="00614D2D" w:rsidRDefault="00614D2D">
            <w:pPr>
              <w:pStyle w:val="PL"/>
              <w:rPr>
                <w:noProof w:val="0"/>
              </w:rPr>
            </w:pPr>
            <w:r>
              <w:rPr>
                <w:noProof w:val="0"/>
              </w:rPr>
              <w:t>Item Identifier TLV = 10 01 FF</w:t>
            </w:r>
          </w:p>
        </w:tc>
        <w:tc>
          <w:tcPr>
            <w:tcW w:w="2977" w:type="dxa"/>
            <w:tcBorders>
              <w:top w:val="nil"/>
              <w:left w:val="single" w:sz="4" w:space="0" w:color="auto"/>
              <w:bottom w:val="nil"/>
              <w:right w:val="single" w:sz="4" w:space="0" w:color="auto"/>
            </w:tcBorders>
          </w:tcPr>
          <w:p w:rsidR="00614D2D" w:rsidRDefault="00614D2D">
            <w:pPr>
              <w:pStyle w:val="TAL"/>
              <w:keepNext w:val="0"/>
              <w:keepLines w:val="0"/>
            </w:pP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Call the getItemIdentifier() method</w:t>
            </w:r>
          </w:p>
        </w:tc>
        <w:tc>
          <w:tcPr>
            <w:tcW w:w="2977"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FFh</w:t>
            </w:r>
          </w:p>
        </w:tc>
        <w:tc>
          <w:tcPr>
            <w:tcW w:w="2268"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getValueByte() method</w:t>
            </w:r>
          </w:p>
          <w:p w:rsidR="00614D2D" w:rsidRDefault="00614D2D">
            <w:pPr>
              <w:pStyle w:val="PL"/>
              <w:rPr>
                <w:noProof w:val="0"/>
              </w:rPr>
            </w:pPr>
            <w:r>
              <w:rPr>
                <w:noProof w:val="0"/>
              </w:rPr>
              <w:t>valueOffset = 00h</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FFh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808080"/>
              <w:right w:val="single" w:sz="4" w:space="0" w:color="auto"/>
            </w:tcBorders>
            <w:hideMark/>
          </w:tcPr>
          <w:p w:rsidR="00614D2D" w:rsidRDefault="00614D2D">
            <w:pPr>
              <w:pStyle w:val="TAC"/>
              <w:keepNext w:val="0"/>
              <w:keepLines w:val="0"/>
            </w:pPr>
            <w:r>
              <w:t>8</w:t>
            </w:r>
          </w:p>
        </w:tc>
        <w:tc>
          <w:tcPr>
            <w:tcW w:w="4111" w:type="dxa"/>
            <w:tcBorders>
              <w:top w:val="single" w:sz="4" w:space="0" w:color="auto"/>
              <w:left w:val="single" w:sz="4" w:space="0" w:color="auto"/>
              <w:bottom w:val="single" w:sz="4" w:space="0" w:color="808080"/>
              <w:right w:val="single" w:sz="4" w:space="0" w:color="auto"/>
            </w:tcBorders>
          </w:tcPr>
          <w:p w:rsidR="00614D2D" w:rsidRDefault="00614D2D">
            <w:pPr>
              <w:pStyle w:val="TAH"/>
              <w:keepNext w:val="0"/>
              <w:keepLines w:val="0"/>
            </w:pPr>
            <w:r>
              <w:t>Build and send a SELECT ITEM command with 3 items (ID=FDh, FEh, FFh)</w:t>
            </w:r>
          </w:p>
          <w:p w:rsidR="00614D2D" w:rsidRDefault="00614D2D">
            <w:pPr>
              <w:pStyle w:val="TAL"/>
              <w:keepNext w:val="0"/>
              <w:keepLines w:val="0"/>
            </w:pPr>
          </w:p>
        </w:tc>
        <w:tc>
          <w:tcPr>
            <w:tcW w:w="2977"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r>
              <w:t>SELECT ITEM Proactive command</w:t>
            </w:r>
          </w:p>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nil"/>
              <w:left w:val="single" w:sz="4" w:space="0" w:color="auto"/>
              <w:bottom w:val="single" w:sz="4" w:space="0" w:color="808080"/>
              <w:right w:val="single" w:sz="4" w:space="0" w:color="auto"/>
            </w:tcBorders>
          </w:tcPr>
          <w:p w:rsidR="00614D2D" w:rsidRDefault="00614D2D">
            <w:pPr>
              <w:pStyle w:val="PL"/>
              <w:rPr>
                <w:noProof w:val="0"/>
              </w:rPr>
            </w:pPr>
            <w:r>
              <w:rPr>
                <w:rFonts w:ascii="Arial" w:hAnsi="Arial"/>
                <w:b/>
                <w:noProof w:val="0"/>
                <w:sz w:val="18"/>
              </w:rPr>
              <w:t xml:space="preserve">Terminal Response with 2 Item Identifier </w:t>
            </w:r>
            <w:r>
              <w:rPr>
                <w:noProof w:val="0"/>
              </w:rPr>
              <w:t>TLV</w:t>
            </w:r>
          </w:p>
          <w:p w:rsidR="00614D2D" w:rsidRDefault="00614D2D">
            <w:pPr>
              <w:pStyle w:val="PL"/>
              <w:rPr>
                <w:noProof w:val="0"/>
              </w:rPr>
            </w:pPr>
          </w:p>
          <w:p w:rsidR="00614D2D" w:rsidRDefault="00614D2D">
            <w:pPr>
              <w:pStyle w:val="PL"/>
              <w:rPr>
                <w:noProof w:val="0"/>
              </w:rPr>
            </w:pPr>
            <w:r>
              <w:rPr>
                <w:noProof w:val="0"/>
              </w:rPr>
              <w:t>1</w:t>
            </w:r>
            <w:r>
              <w:rPr>
                <w:noProof w:val="0"/>
                <w:vertAlign w:val="superscript"/>
              </w:rPr>
              <w:t>st</w:t>
            </w:r>
            <w:r>
              <w:rPr>
                <w:noProof w:val="0"/>
              </w:rPr>
              <w:t xml:space="preserve"> Item Identifier TLV = 10 01 FFh</w:t>
            </w:r>
          </w:p>
          <w:p w:rsidR="00614D2D" w:rsidRDefault="00614D2D">
            <w:pPr>
              <w:pStyle w:val="PL"/>
              <w:rPr>
                <w:noProof w:val="0"/>
              </w:rPr>
            </w:pPr>
            <w:r>
              <w:rPr>
                <w:noProof w:val="0"/>
              </w:rPr>
              <w:t>2</w:t>
            </w:r>
            <w:r>
              <w:rPr>
                <w:noProof w:val="0"/>
                <w:vertAlign w:val="superscript"/>
              </w:rPr>
              <w:t>nd</w:t>
            </w:r>
            <w:r>
              <w:rPr>
                <w:noProof w:val="0"/>
              </w:rPr>
              <w:t xml:space="preserve"> Item Identifier TLV = 10 01 FEh</w:t>
            </w:r>
          </w:p>
        </w:tc>
        <w:tc>
          <w:tcPr>
            <w:tcW w:w="2977" w:type="dxa"/>
            <w:tcBorders>
              <w:top w:val="nil"/>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nil"/>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Call the getItemIdentifier() method</w:t>
            </w:r>
          </w:p>
        </w:tc>
        <w:tc>
          <w:tcPr>
            <w:tcW w:w="2977"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FFh</w:t>
            </w:r>
          </w:p>
        </w:tc>
        <w:tc>
          <w:tcPr>
            <w:tcW w:w="2268"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9</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Call the getValueByte() method</w:t>
            </w:r>
          </w:p>
          <w:p w:rsidR="00614D2D" w:rsidRDefault="00614D2D">
            <w:pPr>
              <w:pStyle w:val="PL"/>
              <w:keepNext/>
              <w:keepLines/>
              <w:rPr>
                <w:noProof w:val="0"/>
              </w:rPr>
            </w:pPr>
            <w:r>
              <w:rPr>
                <w:noProof w:val="0"/>
              </w:rPr>
              <w:t>valueOffset = 00h</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Result is FFh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10</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Build and send a DISPLAY TEXT command</w:t>
            </w:r>
          </w:p>
        </w:tc>
        <w:tc>
          <w:tcPr>
            <w:tcW w:w="2977"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nil"/>
              <w:right w:val="single" w:sz="4" w:space="0" w:color="auto"/>
            </w:tcBorders>
          </w:tcPr>
          <w:p w:rsidR="00614D2D" w:rsidRDefault="00614D2D">
            <w:pPr>
              <w:pStyle w:val="TAL"/>
              <w:keepNext w:val="0"/>
              <w:keepLines w:val="0"/>
            </w:pPr>
            <w:r>
              <w:t>DISPLAY TEXT Proactive command</w:t>
            </w:r>
          </w:p>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TAH"/>
              <w:keepNext w:val="0"/>
              <w:keepLines w:val="0"/>
            </w:pPr>
            <w:r>
              <w:t>Terminal Response without item identifier in the Item Identifier Simple TLV</w:t>
            </w:r>
          </w:p>
          <w:p w:rsidR="00614D2D" w:rsidRDefault="00614D2D">
            <w:pPr>
              <w:pStyle w:val="PL"/>
              <w:rPr>
                <w:noProof w:val="0"/>
              </w:rPr>
            </w:pPr>
          </w:p>
          <w:p w:rsidR="00614D2D" w:rsidRDefault="00614D2D">
            <w:pPr>
              <w:pStyle w:val="PL"/>
              <w:rPr>
                <w:noProof w:val="0"/>
              </w:rPr>
            </w:pPr>
            <w:r>
              <w:rPr>
                <w:noProof w:val="0"/>
              </w:rPr>
              <w:t>Item Identifier TLV = 10 00</w:t>
            </w:r>
          </w:p>
        </w:tc>
        <w:tc>
          <w:tcPr>
            <w:tcW w:w="2977"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 xml:space="preserve">Call to getItemIdentifier() </w:t>
            </w:r>
          </w:p>
        </w:tc>
        <w:tc>
          <w:tcPr>
            <w:tcW w:w="2977"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OUT_OF_TLV_BOUNDARIES ToolkitException is thrown</w:t>
            </w:r>
          </w:p>
        </w:tc>
        <w:tc>
          <w:tcPr>
            <w:tcW w:w="2268"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6.2.8.5.4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2, 4, 6, 8</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3, 5, 7, 9</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r>
    </w:tbl>
    <w:p w:rsidR="00614D2D" w:rsidRDefault="00614D2D" w:rsidP="00614D2D"/>
    <w:p w:rsidR="00614D2D" w:rsidRDefault="00614D2D" w:rsidP="00614D2D">
      <w:pPr>
        <w:pStyle w:val="Heading4"/>
        <w:keepNext w:val="0"/>
        <w:keepLines w:val="0"/>
      </w:pPr>
      <w:bookmarkStart w:id="423" w:name="_Toc51826783"/>
      <w:bookmarkStart w:id="424" w:name="_Toc117070464"/>
      <w:bookmarkStart w:id="425" w:name="_Toc51828226"/>
      <w:r>
        <w:t>6.2.8.6</w:t>
      </w:r>
      <w:r>
        <w:tab/>
        <w:t>Method getTextStringCodingScheme</w:t>
      </w:r>
      <w:bookmarkEnd w:id="423"/>
      <w:bookmarkEnd w:id="424"/>
      <w:bookmarkEnd w:id="425"/>
    </w:p>
    <w:p w:rsidR="00614D2D" w:rsidRDefault="00614D2D" w:rsidP="00614D2D">
      <w:r>
        <w:t>Test Area Reference: API_2_PRH_GTCS</w:t>
      </w:r>
    </w:p>
    <w:p w:rsidR="00614D2D" w:rsidRDefault="00614D2D" w:rsidP="00614D2D">
      <w:pPr>
        <w:pStyle w:val="H6"/>
        <w:keepNext w:val="0"/>
        <w:keepLines w:val="0"/>
      </w:pPr>
      <w:r>
        <w:t>6.2.8.6.1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byte getTextStringCodingScheme()</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6.2.8.6.1.1</w:t>
      </w:r>
      <w:r>
        <w:tab/>
        <w:t>Normal execution</w:t>
      </w:r>
    </w:p>
    <w:p w:rsidR="00614D2D" w:rsidRDefault="00614D2D" w:rsidP="00614D2D">
      <w:pPr>
        <w:pStyle w:val="ListBullet"/>
        <w:numPr>
          <w:ilvl w:val="0"/>
          <w:numId w:val="2"/>
        </w:numPr>
        <w:ind w:left="568" w:hanging="284"/>
      </w:pPr>
      <w:r>
        <w:t>CRRN1: This method returns the data coding scheme from the first Text String TLV element.</w:t>
      </w:r>
    </w:p>
    <w:p w:rsidR="00614D2D" w:rsidRDefault="00614D2D" w:rsidP="00614D2D">
      <w:pPr>
        <w:pStyle w:val="ListBullet"/>
        <w:numPr>
          <w:ilvl w:val="0"/>
          <w:numId w:val="2"/>
        </w:numPr>
        <w:ind w:left="568" w:hanging="284"/>
      </w:pPr>
      <w:r>
        <w:t>CRRN2: If a Text String TLV element is available, it becomes the TLV selected.</w:t>
      </w:r>
    </w:p>
    <w:p w:rsidR="00614D2D" w:rsidRDefault="00614D2D" w:rsidP="00614D2D">
      <w:pPr>
        <w:pStyle w:val="H6"/>
        <w:keepNext w:val="0"/>
        <w:keepLines w:val="0"/>
      </w:pPr>
      <w:r>
        <w:t>6.2.8.6.1.2</w:t>
      </w:r>
      <w:r>
        <w:tab/>
        <w:t>Parameter errors</w:t>
      </w:r>
    </w:p>
    <w:p w:rsidR="00614D2D" w:rsidRDefault="00614D2D" w:rsidP="00614D2D">
      <w:r>
        <w:t>No requirements.</w:t>
      </w:r>
    </w:p>
    <w:p w:rsidR="00614D2D" w:rsidRDefault="00614D2D" w:rsidP="00614D2D">
      <w:pPr>
        <w:pStyle w:val="H6"/>
        <w:keepNext w:val="0"/>
        <w:keepLines w:val="0"/>
      </w:pPr>
      <w:r>
        <w:t>6.2.8.6.1.3</w:t>
      </w:r>
      <w:r>
        <w:tab/>
        <w:t>Context errors</w:t>
      </w:r>
    </w:p>
    <w:p w:rsidR="00614D2D" w:rsidRDefault="00614D2D" w:rsidP="00614D2D">
      <w:pPr>
        <w:pStyle w:val="ListBullet"/>
        <w:numPr>
          <w:ilvl w:val="0"/>
          <w:numId w:val="2"/>
        </w:numPr>
        <w:ind w:left="568" w:hanging="284"/>
      </w:pPr>
      <w:r>
        <w:t>CRRC1: A ToolkitException.UNAVAILABLE_ELEMENT shall be thrown in case of unavailable Text String TLV element.</w:t>
      </w:r>
    </w:p>
    <w:p w:rsidR="00614D2D" w:rsidRDefault="00614D2D" w:rsidP="00614D2D">
      <w:pPr>
        <w:pStyle w:val="ListBullet"/>
        <w:numPr>
          <w:ilvl w:val="0"/>
          <w:numId w:val="2"/>
        </w:numPr>
        <w:ind w:left="568" w:hanging="284"/>
      </w:pPr>
      <w:r>
        <w:t>CRRC2: A ToolkitException.OUT_OF_TLV_BOUNDARIES shall be thrown if the Text String TLV is present with a length of 0.</w:t>
      </w:r>
    </w:p>
    <w:p w:rsidR="00614D2D" w:rsidRDefault="00614D2D" w:rsidP="00614D2D">
      <w:pPr>
        <w:pStyle w:val="H6"/>
        <w:keepNext w:val="0"/>
        <w:keepLines w:val="0"/>
      </w:pPr>
      <w:r>
        <w:t>6.2.8.6.2</w:t>
      </w:r>
      <w:r>
        <w:tab/>
        <w:t>Test Suite files</w:t>
      </w:r>
    </w:p>
    <w:p w:rsidR="00614D2D" w:rsidRDefault="00614D2D" w:rsidP="00614D2D">
      <w:pPr>
        <w:pStyle w:val="B1"/>
        <w:tabs>
          <w:tab w:val="left" w:pos="2268"/>
        </w:tabs>
      </w:pPr>
      <w:r>
        <w:t>Test Script:</w:t>
      </w:r>
      <w:r w:rsidR="00A1704F">
        <w:tab/>
      </w:r>
      <w:r>
        <w:t>API_2_PRH_GTCS_1.scr</w:t>
      </w:r>
    </w:p>
    <w:p w:rsidR="00614D2D" w:rsidRDefault="00614D2D" w:rsidP="00614D2D">
      <w:pPr>
        <w:pStyle w:val="B1"/>
        <w:tabs>
          <w:tab w:val="left" w:pos="2268"/>
        </w:tabs>
      </w:pPr>
      <w:r>
        <w:t>Test Applet:</w:t>
      </w:r>
      <w:r w:rsidR="00A1704F">
        <w:tab/>
      </w:r>
      <w:r>
        <w:t>API_2_PRH_GTCS_1.java</w:t>
      </w:r>
    </w:p>
    <w:p w:rsidR="00614D2D" w:rsidRDefault="00614D2D" w:rsidP="00614D2D">
      <w:pPr>
        <w:pStyle w:val="B1"/>
        <w:tabs>
          <w:tab w:val="left" w:pos="2268"/>
        </w:tabs>
      </w:pPr>
      <w:r>
        <w:t>Load Script:</w:t>
      </w:r>
      <w:r w:rsidR="00A1704F">
        <w:tab/>
      </w:r>
      <w:r>
        <w:t xml:space="preserve">API_2_PRH_GTCS_1.ldr </w:t>
      </w:r>
    </w:p>
    <w:p w:rsidR="00614D2D" w:rsidRDefault="00614D2D" w:rsidP="00614D2D">
      <w:pPr>
        <w:pStyle w:val="B1"/>
        <w:tabs>
          <w:tab w:val="left" w:pos="2268"/>
        </w:tabs>
      </w:pPr>
      <w:r>
        <w:t>Cleanup Script:</w:t>
      </w:r>
      <w:r w:rsidR="00A1704F">
        <w:tab/>
      </w:r>
      <w:r>
        <w:t>API_2_PRH_GTCS_1.clr</w:t>
      </w:r>
    </w:p>
    <w:p w:rsidR="00614D2D" w:rsidRDefault="00614D2D" w:rsidP="00614D2D">
      <w:pPr>
        <w:pStyle w:val="B1"/>
        <w:tabs>
          <w:tab w:val="left" w:pos="2268"/>
        </w:tabs>
      </w:pPr>
      <w:r>
        <w:t>Parameter File:</w:t>
      </w:r>
      <w:r w:rsidR="00A1704F">
        <w:tab/>
      </w:r>
      <w:r>
        <w:t>API_2_PRH_GTCS_1.par</w:t>
      </w:r>
    </w:p>
    <w:p w:rsidR="00614D2D" w:rsidRDefault="00614D2D" w:rsidP="00614D2D">
      <w:pPr>
        <w:pStyle w:val="H6"/>
        <w:keepNext w:val="0"/>
        <w:keepLines w:val="0"/>
      </w:pPr>
      <w:r>
        <w:t>6.2.8.6.3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977"/>
        <w:gridCol w:w="2268"/>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Build and send a DISPLAY TEXT command</w:t>
            </w:r>
          </w:p>
          <w:p w:rsidR="00614D2D" w:rsidRDefault="00614D2D">
            <w:pPr>
              <w:pStyle w:val="TAL"/>
              <w:keepNext w:val="0"/>
              <w:keepLines w:val="0"/>
            </w:pPr>
          </w:p>
        </w:tc>
        <w:tc>
          <w:tcPr>
            <w:tcW w:w="2977"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nil"/>
              <w:right w:val="single" w:sz="4" w:space="0" w:color="auto"/>
            </w:tcBorders>
          </w:tcPr>
          <w:p w:rsidR="00614D2D" w:rsidRDefault="00614D2D">
            <w:pPr>
              <w:pStyle w:val="TAL"/>
              <w:keepNext w:val="0"/>
              <w:keepLines w:val="0"/>
            </w:pPr>
            <w:r>
              <w:t>DISPLAY TEXT Proactive command</w:t>
            </w:r>
          </w:p>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tcPr>
          <w:p w:rsidR="00614D2D" w:rsidRDefault="00614D2D">
            <w:pPr>
              <w:pStyle w:val="TAH"/>
              <w:keepNext w:val="0"/>
              <w:keepLines w:val="0"/>
            </w:pPr>
            <w:r>
              <w:t>Terminal Response (no Text String TLV element available)</w:t>
            </w:r>
          </w:p>
          <w:p w:rsidR="00614D2D" w:rsidRDefault="00614D2D">
            <w:pPr>
              <w:pStyle w:val="TAL"/>
              <w:keepNext w:val="0"/>
              <w:keepLines w:val="0"/>
            </w:pPr>
          </w:p>
          <w:p w:rsidR="00614D2D" w:rsidRDefault="00614D2D">
            <w:pPr>
              <w:pStyle w:val="TAL"/>
              <w:keepNext w:val="0"/>
              <w:keepLines w:val="0"/>
            </w:pPr>
          </w:p>
        </w:tc>
        <w:tc>
          <w:tcPr>
            <w:tcW w:w="2977"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Call to getTextStringCodingScheme() with unavailable Text String TLV</w:t>
            </w:r>
          </w:p>
        </w:tc>
        <w:tc>
          <w:tcPr>
            <w:tcW w:w="2977" w:type="dxa"/>
            <w:tcBorders>
              <w:top w:val="nil"/>
              <w:left w:val="single" w:sz="4" w:space="0" w:color="auto"/>
              <w:bottom w:val="nil"/>
              <w:right w:val="single" w:sz="4" w:space="0" w:color="auto"/>
            </w:tcBorders>
            <w:hideMark/>
          </w:tcPr>
          <w:p w:rsidR="00614D2D" w:rsidRDefault="00614D2D">
            <w:pPr>
              <w:pStyle w:val="TAL"/>
              <w:keepNext w:val="0"/>
              <w:keepLines w:val="0"/>
            </w:pPr>
            <w:r>
              <w:t>UNAVAILABLE_ELEMENT ToolkitException is thrown</w:t>
            </w: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808080"/>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808080"/>
              <w:right w:val="single" w:sz="4" w:space="0" w:color="auto"/>
            </w:tcBorders>
          </w:tcPr>
          <w:p w:rsidR="00614D2D" w:rsidRDefault="00614D2D">
            <w:pPr>
              <w:pStyle w:val="TAH"/>
              <w:keepNext w:val="0"/>
              <w:keepLines w:val="0"/>
            </w:pPr>
            <w:r>
              <w:t>Build and send a GET INPUT command</w:t>
            </w:r>
          </w:p>
          <w:p w:rsidR="00614D2D" w:rsidRDefault="00614D2D">
            <w:pPr>
              <w:pStyle w:val="TAL"/>
              <w:keepNext w:val="0"/>
              <w:keepLines w:val="0"/>
            </w:pPr>
          </w:p>
        </w:tc>
        <w:tc>
          <w:tcPr>
            <w:tcW w:w="2977"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r>
              <w:t>GET INPUT Proactive command</w:t>
            </w:r>
          </w:p>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tcPr>
          <w:p w:rsidR="00614D2D" w:rsidRDefault="00614D2D">
            <w:pPr>
              <w:pStyle w:val="TAH"/>
              <w:keepNext w:val="0"/>
              <w:keepLines w:val="0"/>
            </w:pPr>
            <w:r>
              <w:t>Terminal Response with a null Text String TLV</w:t>
            </w:r>
          </w:p>
          <w:p w:rsidR="00614D2D" w:rsidRDefault="00614D2D">
            <w:pPr>
              <w:pStyle w:val="TAL"/>
              <w:keepNext w:val="0"/>
              <w:keepLines w:val="0"/>
            </w:pPr>
          </w:p>
          <w:p w:rsidR="00614D2D" w:rsidRDefault="00614D2D">
            <w:pPr>
              <w:pStyle w:val="PL"/>
              <w:rPr>
                <w:noProof w:val="0"/>
              </w:rPr>
            </w:pPr>
            <w:r>
              <w:rPr>
                <w:noProof w:val="0"/>
              </w:rPr>
              <w:t xml:space="preserve">Text String TLV = 0D 00 </w:t>
            </w:r>
          </w:p>
        </w:tc>
        <w:tc>
          <w:tcPr>
            <w:tcW w:w="2977" w:type="dxa"/>
            <w:tcBorders>
              <w:top w:val="nil"/>
              <w:left w:val="single" w:sz="4" w:space="0" w:color="auto"/>
              <w:bottom w:val="nil"/>
              <w:right w:val="single" w:sz="4" w:space="0" w:color="auto"/>
            </w:tcBorders>
          </w:tcPr>
          <w:p w:rsidR="00614D2D" w:rsidRDefault="00614D2D">
            <w:pPr>
              <w:pStyle w:val="TAL"/>
              <w:keepNext w:val="0"/>
              <w:keepLines w:val="0"/>
            </w:pP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TAH"/>
              <w:keepNext w:val="0"/>
              <w:keepLines w:val="0"/>
            </w:pPr>
            <w:r>
              <w:t>Call the getTextStringCodingScheme() method</w:t>
            </w:r>
          </w:p>
          <w:p w:rsidR="00614D2D" w:rsidRDefault="00614D2D">
            <w:pPr>
              <w:pStyle w:val="TAL"/>
              <w:keepNext w:val="0"/>
              <w:keepLines w:val="0"/>
            </w:pPr>
          </w:p>
        </w:tc>
        <w:tc>
          <w:tcPr>
            <w:tcW w:w="2977"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OUT_OF_TLV_BOUNDARIES ToolkitException is thrown</w:t>
            </w:r>
          </w:p>
        </w:tc>
        <w:tc>
          <w:tcPr>
            <w:tcW w:w="2268"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808080"/>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808080"/>
              <w:right w:val="single" w:sz="4" w:space="0" w:color="auto"/>
            </w:tcBorders>
          </w:tcPr>
          <w:p w:rsidR="00614D2D" w:rsidRDefault="00614D2D">
            <w:pPr>
              <w:pStyle w:val="TAH"/>
              <w:keepNext w:val="0"/>
              <w:keepLines w:val="0"/>
            </w:pPr>
            <w:r>
              <w:t>Build and send a GET INPUT command</w:t>
            </w:r>
          </w:p>
          <w:p w:rsidR="00614D2D" w:rsidRDefault="00614D2D">
            <w:pPr>
              <w:pStyle w:val="TAL"/>
              <w:keepNext w:val="0"/>
              <w:keepLines w:val="0"/>
            </w:pPr>
          </w:p>
        </w:tc>
        <w:tc>
          <w:tcPr>
            <w:tcW w:w="2977"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r>
              <w:t>GET INPUT Proactive command</w:t>
            </w:r>
          </w:p>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tcPr>
          <w:p w:rsidR="00614D2D" w:rsidRDefault="00614D2D">
            <w:pPr>
              <w:pStyle w:val="PL"/>
              <w:rPr>
                <w:noProof w:val="0"/>
              </w:rPr>
            </w:pPr>
            <w:r>
              <w:rPr>
                <w:rFonts w:ascii="Arial" w:hAnsi="Arial"/>
                <w:b/>
                <w:noProof w:val="0"/>
                <w:sz w:val="18"/>
              </w:rPr>
              <w:t xml:space="preserve">Terminal Response with text length = 01h, </w:t>
            </w:r>
            <w:r>
              <w:rPr>
                <w:noProof w:val="0"/>
              </w:rPr>
              <w:t>DCS = 04h</w:t>
            </w:r>
          </w:p>
          <w:p w:rsidR="00614D2D" w:rsidRDefault="00614D2D">
            <w:pPr>
              <w:pStyle w:val="PL"/>
              <w:rPr>
                <w:noProof w:val="0"/>
              </w:rPr>
            </w:pPr>
          </w:p>
          <w:p w:rsidR="00614D2D" w:rsidRDefault="00614D2D">
            <w:pPr>
              <w:pStyle w:val="PL"/>
              <w:rPr>
                <w:noProof w:val="0"/>
              </w:rPr>
            </w:pPr>
            <w:r>
              <w:rPr>
                <w:noProof w:val="0"/>
              </w:rPr>
              <w:t>Text String TLV = 0D 02 04 "A"</w:t>
            </w:r>
          </w:p>
        </w:tc>
        <w:tc>
          <w:tcPr>
            <w:tcW w:w="2977" w:type="dxa"/>
            <w:tcBorders>
              <w:top w:val="nil"/>
              <w:left w:val="single" w:sz="4" w:space="0" w:color="auto"/>
              <w:bottom w:val="nil"/>
              <w:right w:val="single" w:sz="4" w:space="0" w:color="auto"/>
            </w:tcBorders>
          </w:tcPr>
          <w:p w:rsidR="00614D2D" w:rsidRDefault="00614D2D">
            <w:pPr>
              <w:pStyle w:val="TAL"/>
              <w:keepNext w:val="0"/>
              <w:keepLines w:val="0"/>
            </w:pP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PL"/>
              <w:rPr>
                <w:noProof w:val="0"/>
              </w:rPr>
            </w:pPr>
            <w:r>
              <w:rPr>
                <w:rFonts w:ascii="Arial" w:hAnsi="Arial"/>
                <w:b/>
                <w:noProof w:val="0"/>
                <w:sz w:val="18"/>
              </w:rPr>
              <w:t xml:space="preserve">Call the getTextStringCodingScheme() </w:t>
            </w:r>
            <w:r>
              <w:rPr>
                <w:noProof w:val="0"/>
              </w:rPr>
              <w:t>method</w:t>
            </w:r>
          </w:p>
          <w:p w:rsidR="00614D2D" w:rsidRDefault="00614D2D">
            <w:pPr>
              <w:pStyle w:val="TAL"/>
              <w:keepNext w:val="0"/>
              <w:keepLines w:val="0"/>
            </w:pPr>
          </w:p>
        </w:tc>
        <w:tc>
          <w:tcPr>
            <w:tcW w:w="2977"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04h</w:t>
            </w:r>
          </w:p>
        </w:tc>
        <w:tc>
          <w:tcPr>
            <w:tcW w:w="2268"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Call the getValueLength() method</w:t>
            </w:r>
          </w:p>
          <w:p w:rsidR="00614D2D" w:rsidRDefault="00614D2D">
            <w:pPr>
              <w:pStyle w:val="TAL"/>
              <w:keepNext w:val="0"/>
              <w:keepLines w:val="0"/>
            </w:pP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02h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808080"/>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808080"/>
              <w:right w:val="single" w:sz="4" w:space="0" w:color="auto"/>
            </w:tcBorders>
          </w:tcPr>
          <w:p w:rsidR="00614D2D" w:rsidRDefault="00614D2D">
            <w:pPr>
              <w:pStyle w:val="TAH"/>
              <w:keepNext w:val="0"/>
              <w:keepLines w:val="0"/>
            </w:pPr>
            <w:r>
              <w:t>Build and send a GET INPUT command</w:t>
            </w:r>
          </w:p>
          <w:p w:rsidR="00614D2D" w:rsidRDefault="00614D2D">
            <w:pPr>
              <w:pStyle w:val="TAL"/>
              <w:keepNext w:val="0"/>
              <w:keepLines w:val="0"/>
            </w:pPr>
          </w:p>
        </w:tc>
        <w:tc>
          <w:tcPr>
            <w:tcW w:w="2977"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r>
              <w:t>GET INPUT Proactive command</w:t>
            </w:r>
          </w:p>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tcPr>
          <w:p w:rsidR="00614D2D" w:rsidRDefault="00614D2D">
            <w:pPr>
              <w:pStyle w:val="TAH"/>
              <w:keepNext w:val="0"/>
              <w:keepLines w:val="0"/>
            </w:pPr>
            <w:r>
              <w:t>Terminal Response with text length = 02h, DCS = 00h</w:t>
            </w:r>
          </w:p>
          <w:p w:rsidR="00614D2D" w:rsidRDefault="00614D2D">
            <w:pPr>
              <w:pStyle w:val="PL"/>
              <w:rPr>
                <w:noProof w:val="0"/>
              </w:rPr>
            </w:pPr>
          </w:p>
          <w:p w:rsidR="00614D2D" w:rsidRDefault="00614D2D">
            <w:pPr>
              <w:pStyle w:val="PL"/>
              <w:rPr>
                <w:noProof w:val="0"/>
                <w:lang w:val="sv-SE"/>
              </w:rPr>
            </w:pPr>
            <w:r>
              <w:rPr>
                <w:noProof w:val="0"/>
                <w:lang w:val="sv-SE"/>
              </w:rPr>
              <w:t>Text String TLV = 0D 03 00 "BB"</w:t>
            </w:r>
          </w:p>
        </w:tc>
        <w:tc>
          <w:tcPr>
            <w:tcW w:w="2977" w:type="dxa"/>
            <w:tcBorders>
              <w:top w:val="nil"/>
              <w:left w:val="single" w:sz="4" w:space="0" w:color="auto"/>
              <w:bottom w:val="nil"/>
              <w:right w:val="single" w:sz="4" w:space="0" w:color="auto"/>
            </w:tcBorders>
          </w:tcPr>
          <w:p w:rsidR="00614D2D" w:rsidRDefault="00614D2D">
            <w:pPr>
              <w:pStyle w:val="TAL"/>
              <w:keepNext w:val="0"/>
              <w:keepLines w:val="0"/>
              <w:rPr>
                <w:lang w:val="sv-SE"/>
              </w:rPr>
            </w:pPr>
          </w:p>
        </w:tc>
        <w:tc>
          <w:tcPr>
            <w:tcW w:w="2268" w:type="dxa"/>
            <w:tcBorders>
              <w:top w:val="nil"/>
              <w:left w:val="single" w:sz="4" w:space="0" w:color="auto"/>
              <w:bottom w:val="nil"/>
              <w:right w:val="single" w:sz="4" w:space="0" w:color="auto"/>
            </w:tcBorders>
          </w:tcPr>
          <w:p w:rsidR="00614D2D" w:rsidRDefault="00614D2D">
            <w:pPr>
              <w:pStyle w:val="TAL"/>
              <w:keepNext w:val="0"/>
              <w:keepLines w:val="0"/>
              <w:rPr>
                <w:lang w:val="sv-SE"/>
              </w:rPr>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rPr>
                <w:lang w:val="sv-SE"/>
              </w:rPr>
            </w:pPr>
          </w:p>
        </w:tc>
        <w:tc>
          <w:tcPr>
            <w:tcW w:w="4111" w:type="dxa"/>
            <w:tcBorders>
              <w:top w:val="single" w:sz="4" w:space="0" w:color="808080"/>
              <w:left w:val="single" w:sz="4" w:space="0" w:color="auto"/>
              <w:bottom w:val="nil"/>
              <w:right w:val="single" w:sz="4" w:space="0" w:color="auto"/>
            </w:tcBorders>
          </w:tcPr>
          <w:p w:rsidR="00614D2D" w:rsidRDefault="00614D2D">
            <w:pPr>
              <w:pStyle w:val="TAH"/>
              <w:keepNext w:val="0"/>
              <w:keepLines w:val="0"/>
            </w:pPr>
            <w:r>
              <w:t>Call the getTextStringCodingScheme() method</w:t>
            </w:r>
          </w:p>
          <w:p w:rsidR="00614D2D" w:rsidRDefault="00614D2D">
            <w:pPr>
              <w:pStyle w:val="TAL"/>
              <w:keepNext w:val="0"/>
              <w:keepLines w:val="0"/>
            </w:pPr>
          </w:p>
        </w:tc>
        <w:tc>
          <w:tcPr>
            <w:tcW w:w="2977"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00h</w:t>
            </w:r>
          </w:p>
        </w:tc>
        <w:tc>
          <w:tcPr>
            <w:tcW w:w="2268"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Call the getValueLength() method</w:t>
            </w:r>
          </w:p>
          <w:p w:rsidR="00614D2D" w:rsidRDefault="00614D2D">
            <w:pPr>
              <w:pStyle w:val="TAH"/>
              <w:keepNext w:val="0"/>
              <w:keepLines w:val="0"/>
            </w:pP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03h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808080"/>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single" w:sz="4" w:space="0" w:color="808080"/>
              <w:right w:val="single" w:sz="4" w:space="0" w:color="auto"/>
            </w:tcBorders>
          </w:tcPr>
          <w:p w:rsidR="00614D2D" w:rsidRDefault="00614D2D">
            <w:pPr>
              <w:pStyle w:val="TAH"/>
              <w:keepNext w:val="0"/>
              <w:keepLines w:val="0"/>
            </w:pPr>
            <w:r>
              <w:t>Build and send a GET INPUT command</w:t>
            </w:r>
          </w:p>
          <w:p w:rsidR="00614D2D" w:rsidRDefault="00614D2D">
            <w:pPr>
              <w:pStyle w:val="TAL"/>
              <w:keepNext w:val="0"/>
              <w:keepLines w:val="0"/>
            </w:pPr>
          </w:p>
        </w:tc>
        <w:tc>
          <w:tcPr>
            <w:tcW w:w="2977"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r>
              <w:t>GET INPUT Proactive command</w:t>
            </w:r>
          </w:p>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tcPr>
          <w:p w:rsidR="00614D2D" w:rsidRDefault="00614D2D">
            <w:pPr>
              <w:pStyle w:val="TAH"/>
              <w:keepNext w:val="0"/>
              <w:keepLines w:val="0"/>
            </w:pPr>
            <w:r>
              <w:t>Terminal Response with text length = 7Eh, DCS = 08h</w:t>
            </w:r>
          </w:p>
          <w:p w:rsidR="00614D2D" w:rsidRDefault="00614D2D">
            <w:pPr>
              <w:pStyle w:val="PL"/>
              <w:rPr>
                <w:noProof w:val="0"/>
              </w:rPr>
            </w:pPr>
          </w:p>
          <w:p w:rsidR="00614D2D" w:rsidRDefault="00614D2D">
            <w:pPr>
              <w:pStyle w:val="PL"/>
              <w:rPr>
                <w:noProof w:val="0"/>
              </w:rPr>
            </w:pPr>
            <w:r>
              <w:rPr>
                <w:noProof w:val="0"/>
              </w:rPr>
              <w:t>Text String TLV = 0D 7F 08 01 02 … 7E</w:t>
            </w:r>
          </w:p>
        </w:tc>
        <w:tc>
          <w:tcPr>
            <w:tcW w:w="2977" w:type="dxa"/>
            <w:tcBorders>
              <w:top w:val="nil"/>
              <w:left w:val="single" w:sz="4" w:space="0" w:color="auto"/>
              <w:bottom w:val="nil"/>
              <w:right w:val="single" w:sz="4" w:space="0" w:color="auto"/>
            </w:tcBorders>
          </w:tcPr>
          <w:p w:rsidR="00614D2D" w:rsidRDefault="00614D2D">
            <w:pPr>
              <w:pStyle w:val="TAL"/>
              <w:keepNext w:val="0"/>
              <w:keepLines w:val="0"/>
            </w:pP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TAH"/>
              <w:keepNext w:val="0"/>
              <w:keepLines w:val="0"/>
            </w:pPr>
            <w:r>
              <w:t>Call the getTextStringCodingScheme() method</w:t>
            </w:r>
          </w:p>
          <w:p w:rsidR="00614D2D" w:rsidRDefault="00614D2D">
            <w:pPr>
              <w:pStyle w:val="TAL"/>
              <w:keepNext w:val="0"/>
              <w:keepLines w:val="0"/>
            </w:pPr>
          </w:p>
        </w:tc>
        <w:tc>
          <w:tcPr>
            <w:tcW w:w="2977"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08h</w:t>
            </w:r>
          </w:p>
        </w:tc>
        <w:tc>
          <w:tcPr>
            <w:tcW w:w="2268"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Call the getValueLength() method</w:t>
            </w:r>
          </w:p>
          <w:p w:rsidR="00614D2D" w:rsidRDefault="00614D2D">
            <w:pPr>
              <w:pStyle w:val="TAL"/>
              <w:keepNext w:val="0"/>
              <w:keepLines w:val="0"/>
            </w:pP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7Fh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808080"/>
              <w:right w:val="single" w:sz="4" w:space="0" w:color="auto"/>
            </w:tcBorders>
            <w:hideMark/>
          </w:tcPr>
          <w:p w:rsidR="00614D2D" w:rsidRDefault="00614D2D">
            <w:pPr>
              <w:pStyle w:val="TAC"/>
              <w:keepNext w:val="0"/>
              <w:keepLines w:val="0"/>
            </w:pPr>
            <w:r>
              <w:t>9</w:t>
            </w:r>
          </w:p>
        </w:tc>
        <w:tc>
          <w:tcPr>
            <w:tcW w:w="4111" w:type="dxa"/>
            <w:tcBorders>
              <w:top w:val="single" w:sz="4" w:space="0" w:color="auto"/>
              <w:left w:val="single" w:sz="4" w:space="0" w:color="auto"/>
              <w:bottom w:val="single" w:sz="4" w:space="0" w:color="808080"/>
              <w:right w:val="single" w:sz="4" w:space="0" w:color="auto"/>
            </w:tcBorders>
          </w:tcPr>
          <w:p w:rsidR="00614D2D" w:rsidRDefault="00614D2D">
            <w:pPr>
              <w:pStyle w:val="TAH"/>
              <w:keepNext w:val="0"/>
              <w:keepLines w:val="0"/>
            </w:pPr>
            <w:r>
              <w:t>Build and send a GET INPUT command</w:t>
            </w:r>
          </w:p>
          <w:p w:rsidR="00614D2D" w:rsidRDefault="00614D2D">
            <w:pPr>
              <w:pStyle w:val="TAL"/>
              <w:keepNext w:val="0"/>
              <w:keepLines w:val="0"/>
            </w:pPr>
          </w:p>
        </w:tc>
        <w:tc>
          <w:tcPr>
            <w:tcW w:w="2977"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r>
              <w:t>GET INPUT Proactive command</w:t>
            </w:r>
          </w:p>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tcPr>
          <w:p w:rsidR="00614D2D" w:rsidRDefault="00614D2D">
            <w:pPr>
              <w:pStyle w:val="TAH"/>
              <w:keepNext w:val="0"/>
              <w:keepLines w:val="0"/>
            </w:pPr>
            <w:r>
              <w:t>Terminal Response with text length = 7Fh, DCS = 04h</w:t>
            </w:r>
          </w:p>
          <w:p w:rsidR="00614D2D" w:rsidRDefault="00614D2D">
            <w:pPr>
              <w:pStyle w:val="TAL"/>
              <w:keepNext w:val="0"/>
              <w:keepLines w:val="0"/>
            </w:pPr>
          </w:p>
          <w:p w:rsidR="00614D2D" w:rsidRDefault="00614D2D">
            <w:pPr>
              <w:pStyle w:val="PL"/>
              <w:rPr>
                <w:noProof w:val="0"/>
              </w:rPr>
            </w:pPr>
            <w:r>
              <w:rPr>
                <w:noProof w:val="0"/>
              </w:rPr>
              <w:t>Text String TLV = 0D 81 80 04 01 02 … 7F</w:t>
            </w:r>
          </w:p>
        </w:tc>
        <w:tc>
          <w:tcPr>
            <w:tcW w:w="2977" w:type="dxa"/>
            <w:tcBorders>
              <w:top w:val="nil"/>
              <w:left w:val="single" w:sz="4" w:space="0" w:color="auto"/>
              <w:bottom w:val="nil"/>
              <w:right w:val="single" w:sz="4" w:space="0" w:color="auto"/>
            </w:tcBorders>
          </w:tcPr>
          <w:p w:rsidR="00614D2D" w:rsidRDefault="00614D2D">
            <w:pPr>
              <w:pStyle w:val="TAL"/>
              <w:keepNext w:val="0"/>
              <w:keepLines w:val="0"/>
            </w:pP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TAH"/>
              <w:keepNext w:val="0"/>
              <w:keepLines w:val="0"/>
            </w:pPr>
            <w:r>
              <w:t>Call the getTextStringCodingScheme() method</w:t>
            </w:r>
          </w:p>
          <w:p w:rsidR="00614D2D" w:rsidRDefault="00614D2D">
            <w:pPr>
              <w:pStyle w:val="TAL"/>
              <w:keepNext w:val="0"/>
              <w:keepLines w:val="0"/>
            </w:pPr>
          </w:p>
        </w:tc>
        <w:tc>
          <w:tcPr>
            <w:tcW w:w="2977"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04h</w:t>
            </w:r>
          </w:p>
        </w:tc>
        <w:tc>
          <w:tcPr>
            <w:tcW w:w="2268"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Call the getValueLength() method</w:t>
            </w:r>
          </w:p>
          <w:p w:rsidR="00614D2D" w:rsidRDefault="00614D2D">
            <w:pPr>
              <w:pStyle w:val="TAL"/>
              <w:keepNext w:val="0"/>
              <w:keepLines w:val="0"/>
            </w:pP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80h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808080"/>
              <w:right w:val="single" w:sz="4" w:space="0" w:color="auto"/>
            </w:tcBorders>
            <w:hideMark/>
          </w:tcPr>
          <w:p w:rsidR="00614D2D" w:rsidRDefault="00614D2D">
            <w:pPr>
              <w:pStyle w:val="TAC"/>
            </w:pPr>
            <w:r>
              <w:t>11</w:t>
            </w:r>
          </w:p>
        </w:tc>
        <w:tc>
          <w:tcPr>
            <w:tcW w:w="4111" w:type="dxa"/>
            <w:tcBorders>
              <w:top w:val="single" w:sz="4" w:space="0" w:color="auto"/>
              <w:left w:val="single" w:sz="4" w:space="0" w:color="auto"/>
              <w:bottom w:val="single" w:sz="4" w:space="0" w:color="808080"/>
              <w:right w:val="single" w:sz="4" w:space="0" w:color="auto"/>
            </w:tcBorders>
          </w:tcPr>
          <w:p w:rsidR="00614D2D" w:rsidRDefault="00614D2D">
            <w:pPr>
              <w:pStyle w:val="TAH"/>
            </w:pPr>
            <w:r>
              <w:t>Build and send a GET INPUT command</w:t>
            </w:r>
          </w:p>
          <w:p w:rsidR="00614D2D" w:rsidRDefault="00614D2D">
            <w:pPr>
              <w:pStyle w:val="TAL"/>
            </w:pPr>
          </w:p>
        </w:tc>
        <w:tc>
          <w:tcPr>
            <w:tcW w:w="2977" w:type="dxa"/>
            <w:tcBorders>
              <w:top w:val="single" w:sz="4" w:space="0" w:color="auto"/>
              <w:left w:val="single" w:sz="4" w:space="0" w:color="auto"/>
              <w:bottom w:val="single" w:sz="4" w:space="0" w:color="808080"/>
              <w:right w:val="single" w:sz="4" w:space="0" w:color="auto"/>
            </w:tcBorders>
          </w:tcPr>
          <w:p w:rsidR="00614D2D" w:rsidRDefault="00614D2D">
            <w:pPr>
              <w:pStyle w:val="TAL"/>
            </w:pPr>
          </w:p>
        </w:tc>
        <w:tc>
          <w:tcPr>
            <w:tcW w:w="2268" w:type="dxa"/>
            <w:tcBorders>
              <w:top w:val="single" w:sz="4" w:space="0" w:color="auto"/>
              <w:left w:val="single" w:sz="4" w:space="0" w:color="auto"/>
              <w:bottom w:val="single" w:sz="4" w:space="0" w:color="808080"/>
              <w:right w:val="single" w:sz="4" w:space="0" w:color="auto"/>
            </w:tcBorders>
          </w:tcPr>
          <w:p w:rsidR="00614D2D" w:rsidRDefault="00614D2D">
            <w:pPr>
              <w:pStyle w:val="TAL"/>
            </w:pPr>
            <w:r>
              <w:t>GET INPUT Proactive command</w:t>
            </w:r>
          </w:p>
          <w:p w:rsidR="00614D2D" w:rsidRDefault="00614D2D">
            <w:pPr>
              <w:pStyle w:val="TAL"/>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pPr>
          </w:p>
        </w:tc>
        <w:tc>
          <w:tcPr>
            <w:tcW w:w="4111" w:type="dxa"/>
            <w:tcBorders>
              <w:top w:val="nil"/>
              <w:left w:val="single" w:sz="4" w:space="0" w:color="auto"/>
              <w:bottom w:val="nil"/>
              <w:right w:val="single" w:sz="4" w:space="0" w:color="auto"/>
            </w:tcBorders>
          </w:tcPr>
          <w:p w:rsidR="00614D2D" w:rsidRDefault="00614D2D">
            <w:pPr>
              <w:pStyle w:val="TAH"/>
            </w:pPr>
            <w:r>
              <w:t>Terminal Response with text length = EFh, DCS = 08h</w:t>
            </w:r>
          </w:p>
          <w:p w:rsidR="00614D2D" w:rsidRDefault="00614D2D">
            <w:pPr>
              <w:pStyle w:val="TAL"/>
            </w:pPr>
          </w:p>
          <w:p w:rsidR="00614D2D" w:rsidRDefault="00614D2D">
            <w:pPr>
              <w:pStyle w:val="PL"/>
              <w:keepNext/>
              <w:keepLines/>
              <w:rPr>
                <w:noProof w:val="0"/>
              </w:rPr>
            </w:pPr>
            <w:r>
              <w:rPr>
                <w:noProof w:val="0"/>
              </w:rPr>
              <w:t>Text String TLV = 0D 81 F0 08 01 02 … EE EF</w:t>
            </w:r>
          </w:p>
        </w:tc>
        <w:tc>
          <w:tcPr>
            <w:tcW w:w="2977" w:type="dxa"/>
            <w:tcBorders>
              <w:top w:val="nil"/>
              <w:left w:val="single" w:sz="4" w:space="0" w:color="auto"/>
              <w:bottom w:val="nil"/>
              <w:right w:val="single" w:sz="4" w:space="0" w:color="auto"/>
            </w:tcBorders>
          </w:tcPr>
          <w:p w:rsidR="00614D2D" w:rsidRDefault="00614D2D">
            <w:pPr>
              <w:pStyle w:val="TAL"/>
            </w:pPr>
          </w:p>
        </w:tc>
        <w:tc>
          <w:tcPr>
            <w:tcW w:w="2268" w:type="dxa"/>
            <w:tcBorders>
              <w:top w:val="nil"/>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TAH"/>
              <w:keepNext w:val="0"/>
              <w:keepLines w:val="0"/>
            </w:pPr>
            <w:r>
              <w:t>Call the getTextStringCodingScheme() method</w:t>
            </w:r>
          </w:p>
          <w:p w:rsidR="00614D2D" w:rsidRDefault="00614D2D">
            <w:pPr>
              <w:pStyle w:val="TAL"/>
              <w:keepNext w:val="0"/>
              <w:keepLines w:val="0"/>
            </w:pPr>
          </w:p>
        </w:tc>
        <w:tc>
          <w:tcPr>
            <w:tcW w:w="2977"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08h</w:t>
            </w:r>
          </w:p>
        </w:tc>
        <w:tc>
          <w:tcPr>
            <w:tcW w:w="2268"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Call the getValueLength() method</w:t>
            </w:r>
          </w:p>
          <w:p w:rsidR="00614D2D" w:rsidRDefault="00614D2D">
            <w:pPr>
              <w:pStyle w:val="TAL"/>
              <w:keepNext w:val="0"/>
              <w:keepLines w:val="0"/>
            </w:pP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F0h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808080"/>
              <w:right w:val="single" w:sz="4" w:space="0" w:color="auto"/>
            </w:tcBorders>
            <w:hideMark/>
          </w:tcPr>
          <w:p w:rsidR="00614D2D" w:rsidRDefault="00614D2D">
            <w:pPr>
              <w:pStyle w:val="TAC"/>
              <w:keepNext w:val="0"/>
              <w:keepLines w:val="0"/>
            </w:pPr>
            <w:r>
              <w:t>13</w:t>
            </w:r>
          </w:p>
        </w:tc>
        <w:tc>
          <w:tcPr>
            <w:tcW w:w="4111" w:type="dxa"/>
            <w:tcBorders>
              <w:top w:val="single" w:sz="4" w:space="0" w:color="auto"/>
              <w:left w:val="single" w:sz="4" w:space="0" w:color="auto"/>
              <w:bottom w:val="single" w:sz="4" w:space="0" w:color="808080"/>
              <w:right w:val="single" w:sz="4" w:space="0" w:color="auto"/>
            </w:tcBorders>
          </w:tcPr>
          <w:p w:rsidR="00614D2D" w:rsidRDefault="00614D2D">
            <w:pPr>
              <w:pStyle w:val="TAH"/>
              <w:keepNext w:val="0"/>
              <w:keepLines w:val="0"/>
            </w:pPr>
            <w:r>
              <w:t>Build and send a GET INPUT command</w:t>
            </w:r>
          </w:p>
          <w:p w:rsidR="00614D2D" w:rsidRDefault="00614D2D">
            <w:pPr>
              <w:pStyle w:val="TAL"/>
              <w:keepNext w:val="0"/>
              <w:keepLines w:val="0"/>
            </w:pPr>
          </w:p>
        </w:tc>
        <w:tc>
          <w:tcPr>
            <w:tcW w:w="2977"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r>
              <w:t>GET INPUT Proactive command</w:t>
            </w:r>
          </w:p>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tcPr>
          <w:p w:rsidR="00614D2D" w:rsidRDefault="00614D2D">
            <w:pPr>
              <w:pStyle w:val="TAH"/>
              <w:keepNext w:val="0"/>
              <w:keepLines w:val="0"/>
            </w:pPr>
            <w:r>
              <w:t>Terminal Response with 2 Text String TLV</w:t>
            </w:r>
          </w:p>
          <w:p w:rsidR="00614D2D" w:rsidRDefault="00614D2D">
            <w:pPr>
              <w:pStyle w:val="PL"/>
              <w:rPr>
                <w:noProof w:val="0"/>
              </w:rPr>
            </w:pPr>
          </w:p>
          <w:p w:rsidR="00614D2D" w:rsidRDefault="00614D2D">
            <w:pPr>
              <w:pStyle w:val="PL"/>
              <w:rPr>
                <w:noProof w:val="0"/>
              </w:rPr>
            </w:pPr>
            <w:r>
              <w:rPr>
                <w:noProof w:val="0"/>
              </w:rPr>
              <w:t>1</w:t>
            </w:r>
            <w:r>
              <w:rPr>
                <w:noProof w:val="0"/>
                <w:vertAlign w:val="superscript"/>
              </w:rPr>
              <w:t>st</w:t>
            </w:r>
            <w:r>
              <w:rPr>
                <w:noProof w:val="0"/>
              </w:rPr>
              <w:t xml:space="preserve"> Text String TLV = 0D 02 04 41</w:t>
            </w:r>
          </w:p>
          <w:p w:rsidR="00614D2D" w:rsidRDefault="00614D2D">
            <w:pPr>
              <w:pStyle w:val="PL"/>
              <w:rPr>
                <w:noProof w:val="0"/>
              </w:rPr>
            </w:pPr>
            <w:r>
              <w:rPr>
                <w:noProof w:val="0"/>
              </w:rPr>
              <w:t>2</w:t>
            </w:r>
            <w:r>
              <w:rPr>
                <w:noProof w:val="0"/>
                <w:vertAlign w:val="superscript"/>
              </w:rPr>
              <w:t>nd</w:t>
            </w:r>
            <w:r>
              <w:rPr>
                <w:noProof w:val="0"/>
              </w:rPr>
              <w:t xml:space="preserve"> Text String TLV = 0D 03 08 42 43</w:t>
            </w:r>
          </w:p>
          <w:p w:rsidR="00614D2D" w:rsidRDefault="00614D2D">
            <w:pPr>
              <w:pStyle w:val="TAL"/>
              <w:keepNext w:val="0"/>
              <w:keepLines w:val="0"/>
            </w:pPr>
          </w:p>
        </w:tc>
        <w:tc>
          <w:tcPr>
            <w:tcW w:w="2977" w:type="dxa"/>
            <w:tcBorders>
              <w:top w:val="nil"/>
              <w:left w:val="single" w:sz="4" w:space="0" w:color="auto"/>
              <w:bottom w:val="nil"/>
              <w:right w:val="single" w:sz="4" w:space="0" w:color="auto"/>
            </w:tcBorders>
          </w:tcPr>
          <w:p w:rsidR="00614D2D" w:rsidRDefault="00614D2D">
            <w:pPr>
              <w:pStyle w:val="TAL"/>
              <w:keepNext w:val="0"/>
              <w:keepLines w:val="0"/>
            </w:pP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TAH"/>
              <w:keepNext w:val="0"/>
              <w:keepLines w:val="0"/>
            </w:pPr>
            <w:r>
              <w:t>Call the getTextStringCodingScheme() method</w:t>
            </w:r>
          </w:p>
          <w:p w:rsidR="00614D2D" w:rsidRDefault="00614D2D">
            <w:pPr>
              <w:pStyle w:val="TAL"/>
              <w:keepNext w:val="0"/>
              <w:keepLines w:val="0"/>
            </w:pPr>
          </w:p>
        </w:tc>
        <w:tc>
          <w:tcPr>
            <w:tcW w:w="2977"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04h</w:t>
            </w:r>
          </w:p>
        </w:tc>
        <w:tc>
          <w:tcPr>
            <w:tcW w:w="2268"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Call the getValueLength() method</w:t>
            </w:r>
          </w:p>
          <w:p w:rsidR="00614D2D" w:rsidRDefault="00614D2D">
            <w:pPr>
              <w:pStyle w:val="TAL"/>
              <w:keepNext w:val="0"/>
              <w:keepLines w:val="0"/>
            </w:pP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02h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6.2.8.6.4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3, 5, 7, 9, 11, 13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4, 6, 8, 10, 12, 14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bl>
    <w:p w:rsidR="00614D2D" w:rsidRDefault="00614D2D" w:rsidP="00614D2D"/>
    <w:p w:rsidR="00614D2D" w:rsidRDefault="00614D2D" w:rsidP="00614D2D">
      <w:pPr>
        <w:pStyle w:val="Heading4"/>
        <w:keepNext w:val="0"/>
        <w:keepLines w:val="0"/>
      </w:pPr>
      <w:bookmarkStart w:id="426" w:name="_Toc51826784"/>
      <w:bookmarkStart w:id="427" w:name="_Toc117070465"/>
      <w:bookmarkStart w:id="428" w:name="_Toc51828227"/>
      <w:r>
        <w:t>6.2.8.7</w:t>
      </w:r>
      <w:r>
        <w:tab/>
        <w:t>Method GetTextStringLength</w:t>
      </w:r>
      <w:bookmarkEnd w:id="426"/>
      <w:bookmarkEnd w:id="427"/>
      <w:bookmarkEnd w:id="428"/>
    </w:p>
    <w:p w:rsidR="00614D2D" w:rsidRDefault="00614D2D" w:rsidP="00614D2D">
      <w:r>
        <w:t>Test Area Reference: API_2_PRH_GTTL</w:t>
      </w:r>
    </w:p>
    <w:p w:rsidR="00614D2D" w:rsidRDefault="00614D2D" w:rsidP="00614D2D">
      <w:pPr>
        <w:pStyle w:val="H6"/>
        <w:keepNext w:val="0"/>
        <w:keepLines w:val="0"/>
      </w:pPr>
      <w:r>
        <w:t>6.2.8.7.1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short getTextStringLength()</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6.2.8.7.1.1</w:t>
      </w:r>
      <w:r>
        <w:tab/>
        <w:t>Normal execution</w:t>
      </w:r>
    </w:p>
    <w:p w:rsidR="00614D2D" w:rsidRDefault="00614D2D" w:rsidP="00614D2D">
      <w:pPr>
        <w:pStyle w:val="ListBullet"/>
        <w:numPr>
          <w:ilvl w:val="0"/>
          <w:numId w:val="2"/>
        </w:numPr>
        <w:ind w:left="568" w:hanging="284"/>
      </w:pPr>
      <w:r>
        <w:t>CRRN1: The getTextStringLength() method returns the text string length value from the first Text String TLV element.</w:t>
      </w:r>
    </w:p>
    <w:p w:rsidR="00614D2D" w:rsidRDefault="00614D2D" w:rsidP="00614D2D">
      <w:pPr>
        <w:pStyle w:val="ListBullet"/>
        <w:numPr>
          <w:ilvl w:val="0"/>
          <w:numId w:val="2"/>
        </w:numPr>
        <w:ind w:left="568" w:hanging="284"/>
      </w:pPr>
      <w:r>
        <w:t>CRRN2: If a Text String TLV element is available, it becomes the TLV selected.</w:t>
      </w:r>
    </w:p>
    <w:p w:rsidR="00614D2D" w:rsidRDefault="00614D2D" w:rsidP="00614D2D">
      <w:pPr>
        <w:pStyle w:val="H6"/>
        <w:keepNext w:val="0"/>
        <w:keepLines w:val="0"/>
      </w:pPr>
      <w:r>
        <w:t>6.2.8.7.1.2</w:t>
      </w:r>
      <w:r>
        <w:tab/>
        <w:t>Parameter errors</w:t>
      </w:r>
    </w:p>
    <w:p w:rsidR="00614D2D" w:rsidRDefault="00614D2D" w:rsidP="00614D2D">
      <w:r>
        <w:t>No requirements.</w:t>
      </w:r>
    </w:p>
    <w:p w:rsidR="00614D2D" w:rsidRDefault="00614D2D" w:rsidP="00614D2D">
      <w:pPr>
        <w:pStyle w:val="H6"/>
        <w:keepNext w:val="0"/>
        <w:keepLines w:val="0"/>
      </w:pPr>
      <w:r>
        <w:t>6.2.8.7.1.3</w:t>
      </w:r>
      <w:r>
        <w:tab/>
        <w:t>Context errors</w:t>
      </w:r>
    </w:p>
    <w:p w:rsidR="00614D2D" w:rsidRDefault="00614D2D" w:rsidP="00614D2D">
      <w:pPr>
        <w:pStyle w:val="ListBullet"/>
        <w:numPr>
          <w:ilvl w:val="0"/>
          <w:numId w:val="2"/>
        </w:numPr>
        <w:ind w:left="568" w:hanging="284"/>
      </w:pPr>
      <w:r>
        <w:t>CRRC1: A ToolkitException.UNAVAILABLE_ELEMENT shall be thrown in case of unavailable Text String TLV element.</w:t>
      </w:r>
    </w:p>
    <w:p w:rsidR="00614D2D" w:rsidRDefault="00614D2D" w:rsidP="00614D2D">
      <w:pPr>
        <w:pStyle w:val="H6"/>
      </w:pPr>
      <w:r>
        <w:t>6.2.8.7.2</w:t>
      </w:r>
      <w:r>
        <w:tab/>
        <w:t>Test Suite files</w:t>
      </w:r>
    </w:p>
    <w:p w:rsidR="00614D2D" w:rsidRDefault="00614D2D" w:rsidP="00614D2D">
      <w:pPr>
        <w:pStyle w:val="B1"/>
        <w:keepNext/>
        <w:keepLines/>
        <w:tabs>
          <w:tab w:val="left" w:pos="2268"/>
        </w:tabs>
      </w:pPr>
      <w:r>
        <w:t>Test Script:</w:t>
      </w:r>
      <w:r w:rsidR="00A1704F">
        <w:tab/>
      </w:r>
      <w:r>
        <w:t>API_2_PRH_GTTL_1.scr</w:t>
      </w:r>
    </w:p>
    <w:p w:rsidR="00614D2D" w:rsidRDefault="00614D2D" w:rsidP="00614D2D">
      <w:pPr>
        <w:pStyle w:val="B1"/>
        <w:tabs>
          <w:tab w:val="left" w:pos="2268"/>
        </w:tabs>
      </w:pPr>
      <w:r>
        <w:t>Test Applet:</w:t>
      </w:r>
      <w:r w:rsidR="00A1704F">
        <w:tab/>
      </w:r>
      <w:r>
        <w:t>API_2_PRH_GTTL_1.java</w:t>
      </w:r>
    </w:p>
    <w:p w:rsidR="00614D2D" w:rsidRDefault="00614D2D" w:rsidP="00614D2D">
      <w:pPr>
        <w:pStyle w:val="B1"/>
        <w:tabs>
          <w:tab w:val="left" w:pos="2268"/>
        </w:tabs>
      </w:pPr>
      <w:r>
        <w:t>Load Script:</w:t>
      </w:r>
      <w:r w:rsidR="00A1704F">
        <w:tab/>
      </w:r>
      <w:r>
        <w:t xml:space="preserve">API_2_PRH_GTTL_1.ldr </w:t>
      </w:r>
    </w:p>
    <w:p w:rsidR="00614D2D" w:rsidRDefault="00614D2D" w:rsidP="00614D2D">
      <w:pPr>
        <w:pStyle w:val="B1"/>
        <w:tabs>
          <w:tab w:val="left" w:pos="2268"/>
        </w:tabs>
      </w:pPr>
      <w:r>
        <w:t>Cleanup Script:</w:t>
      </w:r>
      <w:r w:rsidR="00A1704F">
        <w:tab/>
      </w:r>
      <w:r>
        <w:t>API_2_PRH_GTTL_1.clr</w:t>
      </w:r>
    </w:p>
    <w:p w:rsidR="00614D2D" w:rsidRDefault="00614D2D" w:rsidP="00614D2D">
      <w:pPr>
        <w:pStyle w:val="B1"/>
        <w:tabs>
          <w:tab w:val="left" w:pos="2268"/>
        </w:tabs>
      </w:pPr>
      <w:r>
        <w:t>Parameter File:</w:t>
      </w:r>
      <w:r w:rsidR="00A1704F">
        <w:tab/>
      </w:r>
      <w:r>
        <w:t>API_2_PRH_GTTL_1.par</w:t>
      </w:r>
    </w:p>
    <w:p w:rsidR="00614D2D" w:rsidRDefault="00614D2D" w:rsidP="00614D2D">
      <w:pPr>
        <w:pStyle w:val="H6"/>
        <w:keepNext w:val="0"/>
        <w:keepLines w:val="0"/>
      </w:pPr>
      <w:r>
        <w:t>6.2.8.7.3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977"/>
        <w:gridCol w:w="2268"/>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Build and send a DISPLAY TEXT command</w:t>
            </w:r>
          </w:p>
          <w:p w:rsidR="00614D2D" w:rsidRDefault="00614D2D">
            <w:pPr>
              <w:pStyle w:val="TAL"/>
              <w:keepNext w:val="0"/>
              <w:keepLines w:val="0"/>
            </w:pPr>
          </w:p>
        </w:tc>
        <w:tc>
          <w:tcPr>
            <w:tcW w:w="2977"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nil"/>
              <w:right w:val="single" w:sz="4" w:space="0" w:color="auto"/>
            </w:tcBorders>
          </w:tcPr>
          <w:p w:rsidR="00614D2D" w:rsidRDefault="00614D2D">
            <w:pPr>
              <w:pStyle w:val="TAL"/>
              <w:keepNext w:val="0"/>
              <w:keepLines w:val="0"/>
            </w:pPr>
            <w:r>
              <w:t>DISPLAY TEXT Proactive command</w:t>
            </w:r>
          </w:p>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tcPr>
          <w:p w:rsidR="00614D2D" w:rsidRDefault="00614D2D">
            <w:pPr>
              <w:pStyle w:val="TAH"/>
              <w:keepNext w:val="0"/>
              <w:keepLines w:val="0"/>
            </w:pPr>
            <w:r>
              <w:t>Terminal Response (no Text String TLV element available)</w:t>
            </w:r>
          </w:p>
          <w:p w:rsidR="00614D2D" w:rsidRDefault="00614D2D">
            <w:pPr>
              <w:pStyle w:val="TAL"/>
              <w:keepNext w:val="0"/>
              <w:keepLines w:val="0"/>
            </w:pPr>
          </w:p>
        </w:tc>
        <w:tc>
          <w:tcPr>
            <w:tcW w:w="2977"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Call to getTextStringLength() with unavailable Text String TLV</w:t>
            </w:r>
          </w:p>
        </w:tc>
        <w:tc>
          <w:tcPr>
            <w:tcW w:w="2977" w:type="dxa"/>
            <w:tcBorders>
              <w:top w:val="nil"/>
              <w:left w:val="single" w:sz="4" w:space="0" w:color="auto"/>
              <w:bottom w:val="nil"/>
              <w:right w:val="single" w:sz="4" w:space="0" w:color="auto"/>
            </w:tcBorders>
            <w:hideMark/>
          </w:tcPr>
          <w:p w:rsidR="00614D2D" w:rsidRDefault="00614D2D">
            <w:pPr>
              <w:pStyle w:val="TAL"/>
              <w:keepNext w:val="0"/>
              <w:keepLines w:val="0"/>
            </w:pPr>
            <w:r>
              <w:t>UNAVAILABLE_ELEMENT ToolkitException is thrown</w:t>
            </w: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808080"/>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808080"/>
              <w:right w:val="single" w:sz="4" w:space="0" w:color="auto"/>
            </w:tcBorders>
          </w:tcPr>
          <w:p w:rsidR="00614D2D" w:rsidRDefault="00614D2D">
            <w:pPr>
              <w:pStyle w:val="TAH"/>
              <w:keepNext w:val="0"/>
              <w:keepLines w:val="0"/>
            </w:pPr>
            <w:r>
              <w:t>Build and send a GET INPUT command</w:t>
            </w:r>
          </w:p>
          <w:p w:rsidR="00614D2D" w:rsidRDefault="00614D2D">
            <w:pPr>
              <w:pStyle w:val="TAL"/>
              <w:keepNext w:val="0"/>
              <w:keepLines w:val="0"/>
            </w:pPr>
          </w:p>
        </w:tc>
        <w:tc>
          <w:tcPr>
            <w:tcW w:w="2977"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r>
              <w:t>GET INPUT Proactive command</w:t>
            </w:r>
          </w:p>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Terminal Response with a null Text String TLV</w:t>
            </w:r>
          </w:p>
          <w:p w:rsidR="00614D2D" w:rsidRDefault="00614D2D">
            <w:pPr>
              <w:pStyle w:val="PL"/>
              <w:rPr>
                <w:noProof w:val="0"/>
              </w:rPr>
            </w:pPr>
            <w:r>
              <w:rPr>
                <w:noProof w:val="0"/>
              </w:rPr>
              <w:t xml:space="preserve">Text String TLV = 0D 00 </w:t>
            </w:r>
          </w:p>
        </w:tc>
        <w:tc>
          <w:tcPr>
            <w:tcW w:w="2977" w:type="dxa"/>
            <w:tcBorders>
              <w:top w:val="nil"/>
              <w:left w:val="single" w:sz="4" w:space="0" w:color="auto"/>
              <w:bottom w:val="nil"/>
              <w:right w:val="single" w:sz="4" w:space="0" w:color="auto"/>
            </w:tcBorders>
          </w:tcPr>
          <w:p w:rsidR="00614D2D" w:rsidRDefault="00614D2D">
            <w:pPr>
              <w:pStyle w:val="TAL"/>
              <w:keepNext w:val="0"/>
              <w:keepLines w:val="0"/>
            </w:pP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TAH"/>
              <w:keepNext w:val="0"/>
              <w:keepLines w:val="0"/>
            </w:pPr>
            <w:r>
              <w:t>Call the getTextStringLength() method</w:t>
            </w:r>
          </w:p>
          <w:p w:rsidR="00614D2D" w:rsidRDefault="00614D2D">
            <w:pPr>
              <w:pStyle w:val="TAL"/>
              <w:keepNext w:val="0"/>
              <w:keepLines w:val="0"/>
            </w:pPr>
          </w:p>
        </w:tc>
        <w:tc>
          <w:tcPr>
            <w:tcW w:w="2977"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00h</w:t>
            </w:r>
          </w:p>
        </w:tc>
        <w:tc>
          <w:tcPr>
            <w:tcW w:w="2268"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Call the getValueLength() method</w:t>
            </w:r>
          </w:p>
          <w:p w:rsidR="00614D2D" w:rsidRDefault="00614D2D">
            <w:pPr>
              <w:pStyle w:val="TAL"/>
              <w:keepNext w:val="0"/>
              <w:keepLines w:val="0"/>
            </w:pP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808080"/>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808080"/>
              <w:right w:val="single" w:sz="4" w:space="0" w:color="auto"/>
            </w:tcBorders>
          </w:tcPr>
          <w:p w:rsidR="00614D2D" w:rsidRDefault="00614D2D">
            <w:pPr>
              <w:pStyle w:val="TAH"/>
              <w:keepNext w:val="0"/>
              <w:keepLines w:val="0"/>
            </w:pPr>
            <w:r>
              <w:t>Build and send a GET INPUT command</w:t>
            </w:r>
          </w:p>
          <w:p w:rsidR="00614D2D" w:rsidRDefault="00614D2D">
            <w:pPr>
              <w:pStyle w:val="TAL"/>
              <w:keepNext w:val="0"/>
              <w:keepLines w:val="0"/>
            </w:pPr>
          </w:p>
        </w:tc>
        <w:tc>
          <w:tcPr>
            <w:tcW w:w="2977"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r>
              <w:t>GET INPUT Proactive command</w:t>
            </w:r>
          </w:p>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Terminal Response with text length = 01h, DCS = 04h</w:t>
            </w:r>
          </w:p>
          <w:p w:rsidR="00614D2D" w:rsidRDefault="00614D2D">
            <w:pPr>
              <w:pStyle w:val="PL"/>
              <w:rPr>
                <w:noProof w:val="0"/>
              </w:rPr>
            </w:pPr>
            <w:r>
              <w:rPr>
                <w:noProof w:val="0"/>
              </w:rPr>
              <w:t>Text String TLV = 0D 02 04 "A"</w:t>
            </w:r>
          </w:p>
        </w:tc>
        <w:tc>
          <w:tcPr>
            <w:tcW w:w="2977" w:type="dxa"/>
            <w:tcBorders>
              <w:top w:val="nil"/>
              <w:left w:val="single" w:sz="4" w:space="0" w:color="auto"/>
              <w:bottom w:val="nil"/>
              <w:right w:val="single" w:sz="4" w:space="0" w:color="auto"/>
            </w:tcBorders>
          </w:tcPr>
          <w:p w:rsidR="00614D2D" w:rsidRDefault="00614D2D">
            <w:pPr>
              <w:pStyle w:val="TAL"/>
              <w:keepNext w:val="0"/>
              <w:keepLines w:val="0"/>
            </w:pP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TAH"/>
              <w:keepNext w:val="0"/>
              <w:keepLines w:val="0"/>
            </w:pPr>
            <w:r>
              <w:t>Call the getTextStringLength() method</w:t>
            </w:r>
          </w:p>
          <w:p w:rsidR="00614D2D" w:rsidRDefault="00614D2D">
            <w:pPr>
              <w:pStyle w:val="TAL"/>
              <w:keepNext w:val="0"/>
              <w:keepLines w:val="0"/>
            </w:pPr>
          </w:p>
        </w:tc>
        <w:tc>
          <w:tcPr>
            <w:tcW w:w="2977"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01h</w:t>
            </w:r>
          </w:p>
        </w:tc>
        <w:tc>
          <w:tcPr>
            <w:tcW w:w="2268"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Call the getValueLength() method</w:t>
            </w:r>
          </w:p>
          <w:p w:rsidR="00614D2D" w:rsidRDefault="00614D2D">
            <w:pPr>
              <w:pStyle w:val="TAL"/>
              <w:keepNext w:val="0"/>
              <w:keepLines w:val="0"/>
            </w:pP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02h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808080"/>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808080"/>
              <w:right w:val="single" w:sz="4" w:space="0" w:color="auto"/>
            </w:tcBorders>
          </w:tcPr>
          <w:p w:rsidR="00614D2D" w:rsidRDefault="00614D2D">
            <w:pPr>
              <w:pStyle w:val="TAH"/>
              <w:keepNext w:val="0"/>
              <w:keepLines w:val="0"/>
            </w:pPr>
            <w:r>
              <w:t>Build and send a GET INPUT command</w:t>
            </w:r>
          </w:p>
          <w:p w:rsidR="00614D2D" w:rsidRDefault="00614D2D">
            <w:pPr>
              <w:pStyle w:val="TAL"/>
              <w:keepNext w:val="0"/>
              <w:keepLines w:val="0"/>
            </w:pPr>
          </w:p>
        </w:tc>
        <w:tc>
          <w:tcPr>
            <w:tcW w:w="2977"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r>
              <w:t>GET INPUT Proactive command</w:t>
            </w:r>
          </w:p>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tcPr>
          <w:p w:rsidR="00614D2D" w:rsidRDefault="00614D2D">
            <w:pPr>
              <w:pStyle w:val="TAH"/>
              <w:keepNext w:val="0"/>
              <w:keepLines w:val="0"/>
            </w:pPr>
            <w:r>
              <w:t>Terminal Response with text length = 02h, DCS = 00h</w:t>
            </w:r>
          </w:p>
          <w:p w:rsidR="00614D2D" w:rsidRDefault="00614D2D">
            <w:pPr>
              <w:pStyle w:val="PL"/>
              <w:rPr>
                <w:noProof w:val="0"/>
              </w:rPr>
            </w:pPr>
          </w:p>
          <w:p w:rsidR="00614D2D" w:rsidRDefault="00614D2D">
            <w:pPr>
              <w:pStyle w:val="PL"/>
              <w:rPr>
                <w:noProof w:val="0"/>
                <w:lang w:val="sv-SE"/>
              </w:rPr>
            </w:pPr>
            <w:r>
              <w:rPr>
                <w:noProof w:val="0"/>
                <w:lang w:val="sv-SE"/>
              </w:rPr>
              <w:t>Text String TLV = 0D 03 00 "BB"</w:t>
            </w:r>
          </w:p>
        </w:tc>
        <w:tc>
          <w:tcPr>
            <w:tcW w:w="2977" w:type="dxa"/>
            <w:tcBorders>
              <w:top w:val="nil"/>
              <w:left w:val="single" w:sz="4" w:space="0" w:color="auto"/>
              <w:bottom w:val="nil"/>
              <w:right w:val="single" w:sz="4" w:space="0" w:color="auto"/>
            </w:tcBorders>
          </w:tcPr>
          <w:p w:rsidR="00614D2D" w:rsidRDefault="00614D2D">
            <w:pPr>
              <w:pStyle w:val="TAL"/>
              <w:keepNext w:val="0"/>
              <w:keepLines w:val="0"/>
              <w:rPr>
                <w:lang w:val="sv-SE"/>
              </w:rPr>
            </w:pPr>
          </w:p>
        </w:tc>
        <w:tc>
          <w:tcPr>
            <w:tcW w:w="2268" w:type="dxa"/>
            <w:tcBorders>
              <w:top w:val="nil"/>
              <w:left w:val="single" w:sz="4" w:space="0" w:color="auto"/>
              <w:bottom w:val="nil"/>
              <w:right w:val="single" w:sz="4" w:space="0" w:color="auto"/>
            </w:tcBorders>
          </w:tcPr>
          <w:p w:rsidR="00614D2D" w:rsidRDefault="00614D2D">
            <w:pPr>
              <w:pStyle w:val="TAL"/>
              <w:keepNext w:val="0"/>
              <w:keepLines w:val="0"/>
              <w:rPr>
                <w:lang w:val="sv-SE"/>
              </w:rPr>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rPr>
                <w:lang w:val="sv-SE"/>
              </w:rPr>
            </w:pPr>
          </w:p>
        </w:tc>
        <w:tc>
          <w:tcPr>
            <w:tcW w:w="4111" w:type="dxa"/>
            <w:tcBorders>
              <w:top w:val="single" w:sz="4" w:space="0" w:color="808080"/>
              <w:left w:val="single" w:sz="4" w:space="0" w:color="auto"/>
              <w:bottom w:val="nil"/>
              <w:right w:val="single" w:sz="4" w:space="0" w:color="auto"/>
            </w:tcBorders>
          </w:tcPr>
          <w:p w:rsidR="00614D2D" w:rsidRDefault="00614D2D">
            <w:pPr>
              <w:pStyle w:val="TAH"/>
              <w:keepNext w:val="0"/>
              <w:keepLines w:val="0"/>
            </w:pPr>
            <w:r>
              <w:t>Call the getTextStringLength() method</w:t>
            </w:r>
          </w:p>
          <w:p w:rsidR="00614D2D" w:rsidRDefault="00614D2D">
            <w:pPr>
              <w:pStyle w:val="TAL"/>
              <w:keepNext w:val="0"/>
              <w:keepLines w:val="0"/>
            </w:pPr>
          </w:p>
        </w:tc>
        <w:tc>
          <w:tcPr>
            <w:tcW w:w="2977"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02h</w:t>
            </w:r>
          </w:p>
        </w:tc>
        <w:tc>
          <w:tcPr>
            <w:tcW w:w="2268"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Call the getValueLength() method</w:t>
            </w:r>
          </w:p>
          <w:p w:rsidR="00614D2D" w:rsidRDefault="00614D2D">
            <w:pPr>
              <w:pStyle w:val="TAL"/>
              <w:keepNext w:val="0"/>
              <w:keepLines w:val="0"/>
            </w:pP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03h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808080"/>
              <w:right w:val="single" w:sz="4" w:space="0" w:color="auto"/>
            </w:tcBorders>
            <w:hideMark/>
          </w:tcPr>
          <w:p w:rsidR="00614D2D" w:rsidRDefault="00614D2D">
            <w:pPr>
              <w:pStyle w:val="TAC"/>
              <w:keepNext w:val="0"/>
              <w:keepLines w:val="0"/>
            </w:pPr>
            <w:r>
              <w:t>8</w:t>
            </w:r>
          </w:p>
        </w:tc>
        <w:tc>
          <w:tcPr>
            <w:tcW w:w="4111" w:type="dxa"/>
            <w:tcBorders>
              <w:top w:val="single" w:sz="4" w:space="0" w:color="auto"/>
              <w:left w:val="single" w:sz="4" w:space="0" w:color="auto"/>
              <w:bottom w:val="single" w:sz="4" w:space="0" w:color="808080"/>
              <w:right w:val="single" w:sz="4" w:space="0" w:color="auto"/>
            </w:tcBorders>
          </w:tcPr>
          <w:p w:rsidR="00614D2D" w:rsidRDefault="00614D2D">
            <w:pPr>
              <w:pStyle w:val="TAH"/>
              <w:keepNext w:val="0"/>
              <w:keepLines w:val="0"/>
            </w:pPr>
            <w:r>
              <w:t>Build and send a GET INPUT command</w:t>
            </w:r>
          </w:p>
          <w:p w:rsidR="00614D2D" w:rsidRDefault="00614D2D">
            <w:pPr>
              <w:pStyle w:val="TAL"/>
              <w:keepNext w:val="0"/>
              <w:keepLines w:val="0"/>
            </w:pPr>
          </w:p>
        </w:tc>
        <w:tc>
          <w:tcPr>
            <w:tcW w:w="2977"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r>
              <w:t>GET INPUT Proactive command</w:t>
            </w:r>
          </w:p>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Terminal Response with text length = 7Eh, DCS = 08h</w:t>
            </w:r>
          </w:p>
          <w:p w:rsidR="00614D2D" w:rsidRDefault="00614D2D">
            <w:pPr>
              <w:pStyle w:val="PL"/>
              <w:rPr>
                <w:noProof w:val="0"/>
              </w:rPr>
            </w:pPr>
            <w:r>
              <w:rPr>
                <w:noProof w:val="0"/>
              </w:rPr>
              <w:t>Text String TLV = 0D 7F 08 01 02 … 7E</w:t>
            </w:r>
          </w:p>
        </w:tc>
        <w:tc>
          <w:tcPr>
            <w:tcW w:w="2977" w:type="dxa"/>
            <w:tcBorders>
              <w:top w:val="nil"/>
              <w:left w:val="single" w:sz="4" w:space="0" w:color="auto"/>
              <w:bottom w:val="nil"/>
              <w:right w:val="single" w:sz="4" w:space="0" w:color="auto"/>
            </w:tcBorders>
          </w:tcPr>
          <w:p w:rsidR="00614D2D" w:rsidRDefault="00614D2D">
            <w:pPr>
              <w:pStyle w:val="TAL"/>
              <w:keepNext w:val="0"/>
              <w:keepLines w:val="0"/>
            </w:pP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TAH"/>
              <w:keepNext w:val="0"/>
              <w:keepLines w:val="0"/>
            </w:pPr>
            <w:r>
              <w:t>Call the getTextStringLength() method</w:t>
            </w:r>
          </w:p>
          <w:p w:rsidR="00614D2D" w:rsidRDefault="00614D2D">
            <w:pPr>
              <w:pStyle w:val="TAL"/>
              <w:keepNext w:val="0"/>
              <w:keepLines w:val="0"/>
            </w:pPr>
          </w:p>
        </w:tc>
        <w:tc>
          <w:tcPr>
            <w:tcW w:w="2977"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7Eh</w:t>
            </w:r>
          </w:p>
        </w:tc>
        <w:tc>
          <w:tcPr>
            <w:tcW w:w="2268"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Call the getValueLength() method</w:t>
            </w:r>
          </w:p>
          <w:p w:rsidR="00614D2D" w:rsidRDefault="00614D2D">
            <w:pPr>
              <w:pStyle w:val="TAL"/>
              <w:keepNext w:val="0"/>
              <w:keepLines w:val="0"/>
            </w:pP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7Fh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808080"/>
              <w:right w:val="single" w:sz="4" w:space="0" w:color="auto"/>
            </w:tcBorders>
            <w:hideMark/>
          </w:tcPr>
          <w:p w:rsidR="00614D2D" w:rsidRDefault="00614D2D">
            <w:pPr>
              <w:pStyle w:val="TAC"/>
            </w:pPr>
            <w:r>
              <w:t>10</w:t>
            </w:r>
          </w:p>
        </w:tc>
        <w:tc>
          <w:tcPr>
            <w:tcW w:w="4111" w:type="dxa"/>
            <w:tcBorders>
              <w:top w:val="single" w:sz="4" w:space="0" w:color="auto"/>
              <w:left w:val="single" w:sz="4" w:space="0" w:color="auto"/>
              <w:bottom w:val="single" w:sz="4" w:space="0" w:color="808080"/>
              <w:right w:val="single" w:sz="4" w:space="0" w:color="auto"/>
            </w:tcBorders>
          </w:tcPr>
          <w:p w:rsidR="00614D2D" w:rsidRDefault="00614D2D">
            <w:pPr>
              <w:pStyle w:val="TAH"/>
            </w:pPr>
            <w:r>
              <w:t>Build and send a GET INPUT command</w:t>
            </w:r>
          </w:p>
          <w:p w:rsidR="00614D2D" w:rsidRDefault="00614D2D">
            <w:pPr>
              <w:pStyle w:val="TAL"/>
            </w:pPr>
          </w:p>
        </w:tc>
        <w:tc>
          <w:tcPr>
            <w:tcW w:w="2977" w:type="dxa"/>
            <w:tcBorders>
              <w:top w:val="single" w:sz="4" w:space="0" w:color="auto"/>
              <w:left w:val="single" w:sz="4" w:space="0" w:color="auto"/>
              <w:bottom w:val="single" w:sz="4" w:space="0" w:color="808080"/>
              <w:right w:val="single" w:sz="4" w:space="0" w:color="auto"/>
            </w:tcBorders>
          </w:tcPr>
          <w:p w:rsidR="00614D2D" w:rsidRDefault="00614D2D">
            <w:pPr>
              <w:pStyle w:val="TAL"/>
            </w:pPr>
          </w:p>
        </w:tc>
        <w:tc>
          <w:tcPr>
            <w:tcW w:w="2268" w:type="dxa"/>
            <w:tcBorders>
              <w:top w:val="single" w:sz="4" w:space="0" w:color="auto"/>
              <w:left w:val="single" w:sz="4" w:space="0" w:color="auto"/>
              <w:bottom w:val="single" w:sz="4" w:space="0" w:color="808080"/>
              <w:right w:val="single" w:sz="4" w:space="0" w:color="auto"/>
            </w:tcBorders>
          </w:tcPr>
          <w:p w:rsidR="00614D2D" w:rsidRDefault="00614D2D">
            <w:pPr>
              <w:pStyle w:val="TAL"/>
            </w:pPr>
            <w:r>
              <w:t>GET INPUT Proactive command</w:t>
            </w:r>
          </w:p>
          <w:p w:rsidR="00614D2D" w:rsidRDefault="00614D2D">
            <w:pPr>
              <w:pStyle w:val="TAL"/>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pPr>
          </w:p>
        </w:tc>
        <w:tc>
          <w:tcPr>
            <w:tcW w:w="4111" w:type="dxa"/>
            <w:tcBorders>
              <w:top w:val="nil"/>
              <w:left w:val="single" w:sz="4" w:space="0" w:color="auto"/>
              <w:bottom w:val="nil"/>
              <w:right w:val="single" w:sz="4" w:space="0" w:color="auto"/>
            </w:tcBorders>
            <w:hideMark/>
          </w:tcPr>
          <w:p w:rsidR="00614D2D" w:rsidRDefault="00614D2D">
            <w:pPr>
              <w:pStyle w:val="TAH"/>
            </w:pPr>
            <w:r>
              <w:t>Terminal Response with text length = 7Fh, DCS = 04h</w:t>
            </w:r>
          </w:p>
          <w:p w:rsidR="00614D2D" w:rsidRDefault="00614D2D">
            <w:pPr>
              <w:pStyle w:val="PL"/>
              <w:keepNext/>
              <w:keepLines/>
              <w:rPr>
                <w:noProof w:val="0"/>
              </w:rPr>
            </w:pPr>
            <w:r>
              <w:rPr>
                <w:noProof w:val="0"/>
              </w:rPr>
              <w:t>Text String TLV = 0D 81 80 04 01 02 … 7F</w:t>
            </w:r>
          </w:p>
        </w:tc>
        <w:tc>
          <w:tcPr>
            <w:tcW w:w="2977" w:type="dxa"/>
            <w:tcBorders>
              <w:top w:val="nil"/>
              <w:left w:val="single" w:sz="4" w:space="0" w:color="auto"/>
              <w:bottom w:val="nil"/>
              <w:right w:val="single" w:sz="4" w:space="0" w:color="auto"/>
            </w:tcBorders>
          </w:tcPr>
          <w:p w:rsidR="00614D2D" w:rsidRDefault="00614D2D">
            <w:pPr>
              <w:pStyle w:val="TAL"/>
            </w:pPr>
          </w:p>
        </w:tc>
        <w:tc>
          <w:tcPr>
            <w:tcW w:w="2268" w:type="dxa"/>
            <w:tcBorders>
              <w:top w:val="nil"/>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TAH"/>
              <w:keepNext w:val="0"/>
              <w:keepLines w:val="0"/>
            </w:pPr>
            <w:r>
              <w:t>Call the getTextStringLength() method</w:t>
            </w:r>
          </w:p>
          <w:p w:rsidR="00614D2D" w:rsidRDefault="00614D2D">
            <w:pPr>
              <w:pStyle w:val="TAL"/>
              <w:keepNext w:val="0"/>
              <w:keepLines w:val="0"/>
            </w:pPr>
          </w:p>
        </w:tc>
        <w:tc>
          <w:tcPr>
            <w:tcW w:w="2977"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7Fh</w:t>
            </w:r>
          </w:p>
        </w:tc>
        <w:tc>
          <w:tcPr>
            <w:tcW w:w="2268"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Call the getValueLength() method</w:t>
            </w:r>
          </w:p>
          <w:p w:rsidR="00614D2D" w:rsidRDefault="00614D2D">
            <w:pPr>
              <w:pStyle w:val="TAL"/>
              <w:keepNext w:val="0"/>
              <w:keepLines w:val="0"/>
            </w:pP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80h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808080"/>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single" w:sz="4" w:space="0" w:color="808080"/>
              <w:right w:val="single" w:sz="4" w:space="0" w:color="auto"/>
            </w:tcBorders>
          </w:tcPr>
          <w:p w:rsidR="00614D2D" w:rsidRDefault="00614D2D">
            <w:pPr>
              <w:pStyle w:val="TAH"/>
              <w:keepNext w:val="0"/>
              <w:keepLines w:val="0"/>
            </w:pPr>
            <w:r>
              <w:t>Build and send a GET INPUT command</w:t>
            </w:r>
          </w:p>
          <w:p w:rsidR="00614D2D" w:rsidRDefault="00614D2D">
            <w:pPr>
              <w:pStyle w:val="TAL"/>
              <w:keepNext w:val="0"/>
              <w:keepLines w:val="0"/>
            </w:pPr>
          </w:p>
        </w:tc>
        <w:tc>
          <w:tcPr>
            <w:tcW w:w="2977"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r>
              <w:t>GET INPUT Proactive command</w:t>
            </w:r>
          </w:p>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tcPr>
          <w:p w:rsidR="00614D2D" w:rsidRDefault="00614D2D">
            <w:pPr>
              <w:pStyle w:val="TAH"/>
              <w:keepNext w:val="0"/>
              <w:keepLines w:val="0"/>
            </w:pPr>
            <w:r>
              <w:t>Terminal Response with text length = EFh, DCS = 04h</w:t>
            </w:r>
          </w:p>
          <w:p w:rsidR="00614D2D" w:rsidRDefault="00614D2D">
            <w:pPr>
              <w:pStyle w:val="TAL"/>
              <w:keepNext w:val="0"/>
              <w:keepLines w:val="0"/>
            </w:pPr>
          </w:p>
          <w:p w:rsidR="00614D2D" w:rsidRDefault="00614D2D">
            <w:pPr>
              <w:pStyle w:val="PL"/>
              <w:rPr>
                <w:noProof w:val="0"/>
              </w:rPr>
            </w:pPr>
            <w:r>
              <w:rPr>
                <w:noProof w:val="0"/>
              </w:rPr>
              <w:t>Text String TLV = 0D 81 F0 04 01 02 … EE EF</w:t>
            </w:r>
          </w:p>
        </w:tc>
        <w:tc>
          <w:tcPr>
            <w:tcW w:w="2977" w:type="dxa"/>
            <w:tcBorders>
              <w:top w:val="nil"/>
              <w:left w:val="single" w:sz="4" w:space="0" w:color="auto"/>
              <w:bottom w:val="nil"/>
              <w:right w:val="single" w:sz="4" w:space="0" w:color="auto"/>
            </w:tcBorders>
          </w:tcPr>
          <w:p w:rsidR="00614D2D" w:rsidRDefault="00614D2D">
            <w:pPr>
              <w:pStyle w:val="TAL"/>
              <w:keepNext w:val="0"/>
              <w:keepLines w:val="0"/>
            </w:pP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TAH"/>
              <w:keepNext w:val="0"/>
              <w:keepLines w:val="0"/>
            </w:pPr>
            <w:r>
              <w:t>Call the getTextStringLength() method</w:t>
            </w:r>
          </w:p>
          <w:p w:rsidR="00614D2D" w:rsidRDefault="00614D2D">
            <w:pPr>
              <w:pStyle w:val="TAL"/>
              <w:keepNext w:val="0"/>
              <w:keepLines w:val="0"/>
            </w:pPr>
          </w:p>
        </w:tc>
        <w:tc>
          <w:tcPr>
            <w:tcW w:w="2977"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EFh</w:t>
            </w:r>
          </w:p>
        </w:tc>
        <w:tc>
          <w:tcPr>
            <w:tcW w:w="2268"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Call the getValueLength() method</w:t>
            </w:r>
          </w:p>
          <w:p w:rsidR="00614D2D" w:rsidRDefault="00614D2D">
            <w:pPr>
              <w:pStyle w:val="TAL"/>
              <w:keepNext w:val="0"/>
              <w:keepLines w:val="0"/>
            </w:pP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F0h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808080"/>
              <w:right w:val="single" w:sz="4" w:space="0" w:color="auto"/>
            </w:tcBorders>
            <w:hideMark/>
          </w:tcPr>
          <w:p w:rsidR="00614D2D" w:rsidRDefault="00614D2D">
            <w:pPr>
              <w:pStyle w:val="TAC"/>
              <w:keepNext w:val="0"/>
              <w:keepLines w:val="0"/>
            </w:pPr>
            <w:r>
              <w:t>14</w:t>
            </w:r>
          </w:p>
        </w:tc>
        <w:tc>
          <w:tcPr>
            <w:tcW w:w="4111" w:type="dxa"/>
            <w:tcBorders>
              <w:top w:val="single" w:sz="4" w:space="0" w:color="auto"/>
              <w:left w:val="single" w:sz="4" w:space="0" w:color="auto"/>
              <w:bottom w:val="single" w:sz="4" w:space="0" w:color="808080"/>
              <w:right w:val="single" w:sz="4" w:space="0" w:color="auto"/>
            </w:tcBorders>
          </w:tcPr>
          <w:p w:rsidR="00614D2D" w:rsidRDefault="00614D2D">
            <w:pPr>
              <w:pStyle w:val="TAH"/>
              <w:keepNext w:val="0"/>
              <w:keepLines w:val="0"/>
            </w:pPr>
            <w:r>
              <w:t>Build and send a GET INPUT command</w:t>
            </w:r>
          </w:p>
          <w:p w:rsidR="00614D2D" w:rsidRDefault="00614D2D">
            <w:pPr>
              <w:pStyle w:val="TAL"/>
              <w:keepNext w:val="0"/>
              <w:keepLines w:val="0"/>
            </w:pPr>
          </w:p>
        </w:tc>
        <w:tc>
          <w:tcPr>
            <w:tcW w:w="2977"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single" w:sz="4" w:space="0" w:color="808080"/>
              <w:right w:val="single" w:sz="4" w:space="0" w:color="auto"/>
            </w:tcBorders>
          </w:tcPr>
          <w:p w:rsidR="00614D2D" w:rsidRDefault="00614D2D">
            <w:pPr>
              <w:pStyle w:val="TAL"/>
              <w:keepNext w:val="0"/>
              <w:keepLines w:val="0"/>
            </w:pPr>
            <w:r>
              <w:t>GET INPUT Proactive command</w:t>
            </w:r>
          </w:p>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Terminal Response with 2 Text String TLV</w:t>
            </w:r>
          </w:p>
          <w:p w:rsidR="00614D2D" w:rsidRDefault="00614D2D">
            <w:pPr>
              <w:pStyle w:val="PL"/>
              <w:rPr>
                <w:noProof w:val="0"/>
              </w:rPr>
            </w:pPr>
            <w:r>
              <w:rPr>
                <w:noProof w:val="0"/>
              </w:rPr>
              <w:t>1</w:t>
            </w:r>
            <w:r>
              <w:rPr>
                <w:noProof w:val="0"/>
                <w:vertAlign w:val="superscript"/>
              </w:rPr>
              <w:t>st</w:t>
            </w:r>
            <w:r>
              <w:rPr>
                <w:noProof w:val="0"/>
              </w:rPr>
              <w:t xml:space="preserve"> Text String TLV = 0D 02 04 41</w:t>
            </w:r>
          </w:p>
          <w:p w:rsidR="00614D2D" w:rsidRDefault="00614D2D">
            <w:pPr>
              <w:pStyle w:val="PL"/>
              <w:rPr>
                <w:noProof w:val="0"/>
              </w:rPr>
            </w:pPr>
            <w:r>
              <w:rPr>
                <w:noProof w:val="0"/>
              </w:rPr>
              <w:t>2</w:t>
            </w:r>
            <w:r>
              <w:rPr>
                <w:noProof w:val="0"/>
                <w:vertAlign w:val="superscript"/>
              </w:rPr>
              <w:t>nd</w:t>
            </w:r>
            <w:r>
              <w:rPr>
                <w:noProof w:val="0"/>
              </w:rPr>
              <w:t xml:space="preserve"> Text String TLV = 0D 03 08 42 43</w:t>
            </w:r>
          </w:p>
        </w:tc>
        <w:tc>
          <w:tcPr>
            <w:tcW w:w="2977" w:type="dxa"/>
            <w:tcBorders>
              <w:top w:val="nil"/>
              <w:left w:val="single" w:sz="4" w:space="0" w:color="auto"/>
              <w:bottom w:val="nil"/>
              <w:right w:val="single" w:sz="4" w:space="0" w:color="auto"/>
            </w:tcBorders>
          </w:tcPr>
          <w:p w:rsidR="00614D2D" w:rsidRDefault="00614D2D">
            <w:pPr>
              <w:pStyle w:val="TAL"/>
              <w:keepNext w:val="0"/>
              <w:keepLines w:val="0"/>
            </w:pPr>
          </w:p>
        </w:tc>
        <w:tc>
          <w:tcPr>
            <w:tcW w:w="2268"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tcPr>
          <w:p w:rsidR="00614D2D" w:rsidRDefault="00614D2D">
            <w:pPr>
              <w:pStyle w:val="TAH"/>
              <w:keepNext w:val="0"/>
              <w:keepLines w:val="0"/>
            </w:pPr>
            <w:r>
              <w:t>Call the getTextStringLength() method</w:t>
            </w:r>
          </w:p>
          <w:p w:rsidR="00614D2D" w:rsidRDefault="00614D2D">
            <w:pPr>
              <w:pStyle w:val="TAL"/>
              <w:keepNext w:val="0"/>
              <w:keepLines w:val="0"/>
            </w:pPr>
          </w:p>
        </w:tc>
        <w:tc>
          <w:tcPr>
            <w:tcW w:w="2977"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01h</w:t>
            </w:r>
          </w:p>
        </w:tc>
        <w:tc>
          <w:tcPr>
            <w:tcW w:w="2268"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Call the getValueLength() method</w:t>
            </w:r>
          </w:p>
          <w:p w:rsidR="00614D2D" w:rsidRDefault="00614D2D">
            <w:pPr>
              <w:pStyle w:val="TAL"/>
              <w:keepNext w:val="0"/>
              <w:keepLines w:val="0"/>
            </w:pPr>
          </w:p>
        </w:tc>
        <w:tc>
          <w:tcPr>
            <w:tcW w:w="297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02h</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6.2.8.7.4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2, 4, 6, 8, 10, 12, 14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3, 5, 7, 9, 11, 13, 15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bl>
    <w:p w:rsidR="00614D2D" w:rsidRDefault="00614D2D" w:rsidP="00614D2D"/>
    <w:p w:rsidR="00614D2D" w:rsidRDefault="00614D2D" w:rsidP="00614D2D">
      <w:pPr>
        <w:pStyle w:val="Heading4"/>
        <w:keepNext w:val="0"/>
        <w:keepLines w:val="0"/>
      </w:pPr>
      <w:bookmarkStart w:id="429" w:name="_Toc51826785"/>
      <w:bookmarkStart w:id="430" w:name="_Toc117070466"/>
      <w:bookmarkStart w:id="431" w:name="_Toc51828228"/>
      <w:r>
        <w:t>6.2.8.8</w:t>
      </w:r>
      <w:r>
        <w:tab/>
        <w:t>Method getTheHandler</w:t>
      </w:r>
      <w:bookmarkEnd w:id="429"/>
      <w:bookmarkEnd w:id="430"/>
      <w:bookmarkEnd w:id="431"/>
    </w:p>
    <w:p w:rsidR="00614D2D" w:rsidRDefault="00614D2D" w:rsidP="00614D2D">
      <w:r>
        <w:t>Test Area Reference: API_2_PRH_GTHD</w:t>
      </w:r>
    </w:p>
    <w:p w:rsidR="00614D2D" w:rsidRDefault="00614D2D" w:rsidP="00614D2D">
      <w:pPr>
        <w:pStyle w:val="H6"/>
        <w:keepNext w:val="0"/>
        <w:keepLines w:val="0"/>
      </w:pPr>
      <w:r>
        <w:t>6.2.8.8.1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static ProactiveResponseHandler getTheHandler()</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6.2.8.8.1.1</w:t>
      </w:r>
      <w:r>
        <w:tab/>
        <w:t>Normal execution</w:t>
      </w:r>
    </w:p>
    <w:p w:rsidR="00614D2D" w:rsidRDefault="00614D2D" w:rsidP="00614D2D">
      <w:pPr>
        <w:pStyle w:val="ListBullet"/>
        <w:numPr>
          <w:ilvl w:val="0"/>
          <w:numId w:val="2"/>
        </w:numPr>
        <w:ind w:left="568" w:hanging="284"/>
      </w:pPr>
      <w:r>
        <w:t>CRRN1: The method shall return the single system instance of the ProactiveHandler class.</w:t>
      </w:r>
    </w:p>
    <w:p w:rsidR="00614D2D" w:rsidRDefault="00614D2D" w:rsidP="00614D2D">
      <w:pPr>
        <w:pStyle w:val="ListBullet"/>
        <w:numPr>
          <w:ilvl w:val="0"/>
          <w:numId w:val="2"/>
        </w:numPr>
        <w:ind w:left="568" w:hanging="284"/>
      </w:pPr>
      <w:r>
        <w:t>CRRN2: The EnvelopeHandler is a Temporary JCRE Entry Point Object</w:t>
      </w:r>
    </w:p>
    <w:p w:rsidR="00614D2D" w:rsidRDefault="00614D2D" w:rsidP="00614D2D">
      <w:pPr>
        <w:pStyle w:val="H6"/>
        <w:keepNext w:val="0"/>
        <w:keepLines w:val="0"/>
      </w:pPr>
      <w:r>
        <w:t>6.2.8.8.1.2</w:t>
      </w:r>
      <w:r>
        <w:tab/>
        <w:t>Parameter errors</w:t>
      </w:r>
    </w:p>
    <w:p w:rsidR="00614D2D" w:rsidRDefault="00614D2D" w:rsidP="00614D2D">
      <w:r>
        <w:t>No requirements.</w:t>
      </w:r>
    </w:p>
    <w:p w:rsidR="00614D2D" w:rsidRDefault="00614D2D" w:rsidP="00614D2D">
      <w:pPr>
        <w:pStyle w:val="H6"/>
      </w:pPr>
      <w:r>
        <w:t>6.2.8.8.1.3</w:t>
      </w:r>
      <w:r>
        <w:tab/>
        <w:t>Context errors</w:t>
      </w:r>
    </w:p>
    <w:p w:rsidR="00614D2D" w:rsidRDefault="00614D2D" w:rsidP="00614D2D">
      <w:pPr>
        <w:pStyle w:val="ListBullet"/>
        <w:keepNext/>
        <w:keepLines/>
        <w:numPr>
          <w:ilvl w:val="0"/>
          <w:numId w:val="2"/>
        </w:numPr>
        <w:ind w:left="568" w:hanging="284"/>
      </w:pPr>
      <w:r>
        <w:t>CRRC1: The method shall throw ToolkitException.HANDLER_NOT_AVAILABLE if the handler is busy.</w:t>
      </w:r>
    </w:p>
    <w:p w:rsidR="00614D2D" w:rsidRDefault="00614D2D" w:rsidP="00614D2D">
      <w:pPr>
        <w:pStyle w:val="H6"/>
        <w:keepNext w:val="0"/>
        <w:keepLines w:val="0"/>
      </w:pPr>
      <w:r>
        <w:t>6.2.8.8.2</w:t>
      </w:r>
      <w:r>
        <w:tab/>
        <w:t>Test Suite files</w:t>
      </w:r>
    </w:p>
    <w:p w:rsidR="00614D2D" w:rsidRDefault="00614D2D" w:rsidP="00614D2D">
      <w:pPr>
        <w:pStyle w:val="B1"/>
        <w:tabs>
          <w:tab w:val="left" w:pos="2268"/>
        </w:tabs>
      </w:pPr>
      <w:r>
        <w:t>Test Script:</w:t>
      </w:r>
      <w:r w:rsidR="00A1704F">
        <w:tab/>
      </w:r>
      <w:r>
        <w:t>API_2_PRH_GTHD_1.scr</w:t>
      </w:r>
    </w:p>
    <w:p w:rsidR="00614D2D" w:rsidRDefault="00614D2D" w:rsidP="00614D2D">
      <w:pPr>
        <w:pStyle w:val="B1"/>
        <w:tabs>
          <w:tab w:val="left" w:pos="2268"/>
        </w:tabs>
      </w:pPr>
      <w:r>
        <w:t>Test Applet:</w:t>
      </w:r>
      <w:r w:rsidR="00A1704F">
        <w:tab/>
      </w:r>
      <w:r>
        <w:t>API_2_PRH_GTHD_1.java</w:t>
      </w:r>
    </w:p>
    <w:p w:rsidR="00614D2D" w:rsidRDefault="00614D2D" w:rsidP="00614D2D">
      <w:pPr>
        <w:pStyle w:val="B1"/>
        <w:tabs>
          <w:tab w:val="left" w:pos="2268"/>
        </w:tabs>
      </w:pPr>
      <w:r>
        <w:t>Load Script:</w:t>
      </w:r>
      <w:r w:rsidR="00A1704F">
        <w:tab/>
      </w:r>
      <w:r>
        <w:t xml:space="preserve">API_2_PRH_GTHD_1.ldr </w:t>
      </w:r>
    </w:p>
    <w:p w:rsidR="00614D2D" w:rsidRDefault="00614D2D" w:rsidP="00614D2D">
      <w:pPr>
        <w:pStyle w:val="B1"/>
        <w:tabs>
          <w:tab w:val="left" w:pos="2268"/>
        </w:tabs>
      </w:pPr>
      <w:r>
        <w:t>Cleanup Script:</w:t>
      </w:r>
      <w:r w:rsidR="00A1704F">
        <w:tab/>
      </w:r>
      <w:r>
        <w:t>API_2_PRH_GTHD_1.clr</w:t>
      </w:r>
    </w:p>
    <w:p w:rsidR="00614D2D" w:rsidRDefault="00614D2D" w:rsidP="00614D2D">
      <w:pPr>
        <w:pStyle w:val="B1"/>
        <w:tabs>
          <w:tab w:val="left" w:pos="2268"/>
        </w:tabs>
      </w:pPr>
      <w:r>
        <w:t>Parameter File:</w:t>
      </w:r>
      <w:r w:rsidR="00A1704F">
        <w:tab/>
      </w:r>
      <w:r>
        <w:t>API_2_PRH_GTHD_1.par</w:t>
      </w:r>
    </w:p>
    <w:p w:rsidR="00614D2D" w:rsidRDefault="00614D2D" w:rsidP="00614D2D">
      <w:pPr>
        <w:pStyle w:val="H6"/>
        <w:keepNext w:val="0"/>
        <w:keepLines w:val="0"/>
      </w:pPr>
      <w:r>
        <w:t>6.2.8.8.3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Build and send a Proactive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Proactive Command</w:t>
            </w: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pPr>
            <w:r>
              <w:t>Terminal Response</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getTheHandler() twice</w:t>
            </w:r>
          </w:p>
          <w:p w:rsidR="00614D2D" w:rsidRDefault="00614D2D">
            <w:pPr>
              <w:pStyle w:val="TAH"/>
              <w:keepNext w:val="0"/>
              <w:keepLines w:val="0"/>
            </w:pPr>
          </w:p>
        </w:tc>
        <w:tc>
          <w:tcPr>
            <w:tcW w:w="2835"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The returned objects shall be the same</w:t>
            </w:r>
          </w:p>
        </w:tc>
        <w:tc>
          <w:tcPr>
            <w:tcW w:w="2410"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getTheHandler()</w:t>
            </w:r>
          </w:p>
          <w:p w:rsidR="00614D2D" w:rsidRDefault="00614D2D">
            <w:pPr>
              <w:pStyle w:val="TAH"/>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 xml:space="preserve">The reference shall be a ProactiveResponseHandler </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getTheHandler()</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The reference shall not be null</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6.2.8.8.4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549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549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54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1, 2, 3</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54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Checked in Framework tests: FWK_API_HEPO (test case 4)</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54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Checked in Framework tests: FWK_MHA_PRHD</w:t>
            </w:r>
          </w:p>
        </w:tc>
      </w:tr>
    </w:tbl>
    <w:p w:rsidR="00614D2D" w:rsidRDefault="00614D2D" w:rsidP="00614D2D"/>
    <w:p w:rsidR="00614D2D" w:rsidRDefault="00614D2D" w:rsidP="00614D2D">
      <w:pPr>
        <w:pStyle w:val="Heading4"/>
        <w:keepNext w:val="0"/>
        <w:keepLines w:val="0"/>
      </w:pPr>
      <w:bookmarkStart w:id="432" w:name="_Toc51826786"/>
      <w:bookmarkStart w:id="433" w:name="_Toc117070467"/>
      <w:bookmarkStart w:id="434" w:name="_Toc51828229"/>
      <w:r>
        <w:t>6.2.8.9</w:t>
      </w:r>
      <w:r>
        <w:tab/>
        <w:t>Method getLength</w:t>
      </w:r>
      <w:bookmarkEnd w:id="432"/>
      <w:bookmarkEnd w:id="433"/>
      <w:bookmarkEnd w:id="434"/>
    </w:p>
    <w:p w:rsidR="00614D2D" w:rsidRDefault="00614D2D" w:rsidP="00614D2D">
      <w:r>
        <w:t>Test Area Reference API_2_PRH_GLEN</w:t>
      </w:r>
    </w:p>
    <w:p w:rsidR="00614D2D" w:rsidRDefault="00614D2D" w:rsidP="00614D2D">
      <w:pPr>
        <w:pStyle w:val="H6"/>
        <w:keepNext w:val="0"/>
        <w:keepLines w:val="0"/>
      </w:pPr>
      <w:r>
        <w:t>6.2.8.9.1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short getLength()</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6.2.8.9.1.1</w:t>
      </w:r>
      <w:r>
        <w:tab/>
        <w:t>Normal execution</w:t>
      </w:r>
    </w:p>
    <w:p w:rsidR="00614D2D" w:rsidRDefault="00614D2D" w:rsidP="00614D2D">
      <w:pPr>
        <w:pStyle w:val="ListBullet"/>
        <w:numPr>
          <w:ilvl w:val="0"/>
          <w:numId w:val="2"/>
        </w:numPr>
        <w:ind w:left="568" w:hanging="284"/>
      </w:pPr>
      <w:r>
        <w:t>CRRN1: returns the length in bytes of the TLV list.</w:t>
      </w:r>
    </w:p>
    <w:p w:rsidR="00614D2D" w:rsidRDefault="00614D2D" w:rsidP="00614D2D">
      <w:pPr>
        <w:pStyle w:val="H6"/>
        <w:keepNext w:val="0"/>
        <w:keepLines w:val="0"/>
      </w:pPr>
      <w:r>
        <w:t>6.2.8.9.1.2</w:t>
      </w:r>
      <w:r>
        <w:tab/>
        <w:t>Parameter errors</w:t>
      </w:r>
    </w:p>
    <w:p w:rsidR="00614D2D" w:rsidRDefault="00614D2D" w:rsidP="00614D2D">
      <w:r>
        <w:t>No requirements.</w:t>
      </w:r>
    </w:p>
    <w:p w:rsidR="00614D2D" w:rsidRDefault="00614D2D" w:rsidP="00614D2D">
      <w:pPr>
        <w:pStyle w:val="H6"/>
        <w:keepNext w:val="0"/>
        <w:keepLines w:val="0"/>
      </w:pPr>
      <w:r>
        <w:t>6.2.8.9.1.3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ToolkitException.HANDLER_NOT_AVAILABLE.</w:t>
      </w:r>
    </w:p>
    <w:p w:rsidR="00614D2D" w:rsidRDefault="00614D2D" w:rsidP="00614D2D">
      <w:pPr>
        <w:pStyle w:val="H6"/>
      </w:pPr>
      <w:r>
        <w:t>6.2.8.9.2</w:t>
      </w:r>
      <w:r>
        <w:tab/>
        <w:t>Test Suite files</w:t>
      </w:r>
    </w:p>
    <w:p w:rsidR="00614D2D" w:rsidRDefault="00614D2D" w:rsidP="00614D2D">
      <w:pPr>
        <w:pStyle w:val="B1"/>
        <w:keepNext/>
        <w:keepLines/>
        <w:tabs>
          <w:tab w:val="left" w:pos="2268"/>
        </w:tabs>
      </w:pPr>
      <w:r>
        <w:t>Test Script:</w:t>
      </w:r>
      <w:r w:rsidR="00A1704F">
        <w:tab/>
      </w:r>
      <w:r>
        <w:t>API_2_PRH_GLEN_1.scr</w:t>
      </w:r>
    </w:p>
    <w:p w:rsidR="00614D2D" w:rsidRDefault="00614D2D" w:rsidP="00614D2D">
      <w:pPr>
        <w:pStyle w:val="B1"/>
        <w:tabs>
          <w:tab w:val="left" w:pos="2268"/>
        </w:tabs>
      </w:pPr>
      <w:r>
        <w:t>Test Applet:</w:t>
      </w:r>
      <w:r w:rsidR="00A1704F">
        <w:tab/>
      </w:r>
      <w:r>
        <w:t>API_2_PRH_GLEN_1.java</w:t>
      </w:r>
    </w:p>
    <w:p w:rsidR="00614D2D" w:rsidRDefault="00614D2D" w:rsidP="00614D2D">
      <w:pPr>
        <w:pStyle w:val="B1"/>
        <w:tabs>
          <w:tab w:val="left" w:pos="2268"/>
        </w:tabs>
      </w:pPr>
      <w:r>
        <w:t>Load Script:</w:t>
      </w:r>
      <w:r w:rsidR="00A1704F">
        <w:tab/>
      </w:r>
      <w:r>
        <w:t xml:space="preserve">API_2_PRH_GLEN_1.ldr </w:t>
      </w:r>
    </w:p>
    <w:p w:rsidR="00614D2D" w:rsidRDefault="00614D2D" w:rsidP="00614D2D">
      <w:pPr>
        <w:pStyle w:val="B1"/>
        <w:tabs>
          <w:tab w:val="left" w:pos="2268"/>
        </w:tabs>
      </w:pPr>
      <w:r>
        <w:t>Cleanup Script:</w:t>
      </w:r>
      <w:r w:rsidR="00A1704F">
        <w:tab/>
      </w:r>
      <w:r>
        <w:t>API_2_PRH_GLEN_1.clr</w:t>
      </w:r>
    </w:p>
    <w:p w:rsidR="00614D2D" w:rsidRDefault="00614D2D" w:rsidP="00614D2D">
      <w:pPr>
        <w:pStyle w:val="B1"/>
        <w:tabs>
          <w:tab w:val="left" w:pos="2268"/>
        </w:tabs>
      </w:pPr>
      <w:r>
        <w:t>Parameter File:</w:t>
      </w:r>
      <w:r w:rsidR="00A1704F">
        <w:tab/>
      </w:r>
      <w:r>
        <w:t>API_2_PRH_GLEN_1.par</w:t>
      </w:r>
    </w:p>
    <w:p w:rsidR="00614D2D" w:rsidRDefault="00614D2D" w:rsidP="00614D2D">
      <w:pPr>
        <w:pStyle w:val="H6"/>
        <w:keepNext w:val="0"/>
        <w:keepLines w:val="0"/>
      </w:pPr>
      <w:r>
        <w:t>6.2.8.9.3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Build and send a Display Text command</w:t>
            </w:r>
          </w:p>
          <w:p w:rsidR="00614D2D" w:rsidRDefault="00614D2D">
            <w:pPr>
              <w:pStyle w:val="TAL"/>
              <w:keepNext w:val="0"/>
              <w:keepLines w:val="0"/>
            </w:pP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DISPLAY TEXT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Terminal Response without additional information in General Result TLV</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ProactiveResponseHandler.getTheHandler()</w:t>
            </w:r>
          </w:p>
          <w:p w:rsidR="00614D2D" w:rsidRDefault="00614D2D">
            <w:pPr>
              <w:pStyle w:val="PL"/>
              <w:rPr>
                <w:noProof w:val="0"/>
              </w:rPr>
            </w:pPr>
            <w:r>
              <w:rPr>
                <w:noProof w:val="0"/>
              </w:rPr>
              <w:t>getLength()</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getLength() is 12</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Build and send a Display Text command</w:t>
            </w:r>
          </w:p>
          <w:p w:rsidR="00614D2D" w:rsidRDefault="00614D2D">
            <w:pPr>
              <w:pStyle w:val="TAL"/>
              <w:keepNext w:val="0"/>
              <w:keepLines w:val="0"/>
            </w:pP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DISPLAY TEXT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Terminal Response with F2h additional information in General Result TLV</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ProactiveResponseHandler.getTheHandler()</w:t>
            </w:r>
          </w:p>
          <w:p w:rsidR="00614D2D" w:rsidRDefault="00614D2D">
            <w:pPr>
              <w:pStyle w:val="TAH"/>
              <w:keepNext w:val="0"/>
              <w:keepLines w:val="0"/>
            </w:pPr>
            <w:r>
              <w:t>getLength()</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getLength() is FFh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6.2.8.9.4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400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Proactive Response Handler</w:t>
            </w:r>
          </w:p>
        </w:tc>
      </w:tr>
    </w:tbl>
    <w:p w:rsidR="00614D2D" w:rsidRDefault="00614D2D" w:rsidP="00614D2D"/>
    <w:p w:rsidR="00614D2D" w:rsidRDefault="00614D2D" w:rsidP="00614D2D">
      <w:pPr>
        <w:pStyle w:val="Heading4"/>
        <w:keepNext w:val="0"/>
        <w:keepLines w:val="0"/>
      </w:pPr>
      <w:bookmarkStart w:id="435" w:name="_Toc51826787"/>
      <w:bookmarkStart w:id="436" w:name="_Toc117070468"/>
      <w:bookmarkStart w:id="437" w:name="_Toc51828230"/>
      <w:r>
        <w:t>6.2.8.10</w:t>
      </w:r>
      <w:r>
        <w:tab/>
        <w:t>Method copy</w:t>
      </w:r>
      <w:bookmarkEnd w:id="435"/>
      <w:bookmarkEnd w:id="436"/>
      <w:bookmarkEnd w:id="437"/>
    </w:p>
    <w:p w:rsidR="00614D2D" w:rsidRDefault="00614D2D" w:rsidP="00614D2D">
      <w:r>
        <w:t>Test Area Reference API_2_PRH_COPY_BSS</w:t>
      </w:r>
    </w:p>
    <w:p w:rsidR="00614D2D" w:rsidRDefault="00614D2D" w:rsidP="00614D2D">
      <w:pPr>
        <w:pStyle w:val="H6"/>
        <w:keepNext w:val="0"/>
        <w:keepLines w:val="0"/>
      </w:pPr>
      <w:r>
        <w:t>6.2.8.10.1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short copy(byte[] dstBuffer,</w:t>
      </w:r>
    </w:p>
    <w:p w:rsidR="00614D2D" w:rsidRDefault="00614D2D" w:rsidP="00614D2D">
      <w:pPr>
        <w:pStyle w:val="PL"/>
        <w:rPr>
          <w:noProof w:val="0"/>
        </w:rPr>
      </w:pPr>
      <w:r>
        <w:rPr>
          <w:noProof w:val="0"/>
        </w:rPr>
        <w:t xml:space="preserve">                  short dstOffset,</w:t>
      </w:r>
    </w:p>
    <w:p w:rsidR="00614D2D" w:rsidRDefault="00614D2D" w:rsidP="00614D2D">
      <w:pPr>
        <w:pStyle w:val="PL"/>
        <w:rPr>
          <w:noProof w:val="0"/>
        </w:rPr>
      </w:pPr>
      <w:r>
        <w:rPr>
          <w:noProof w:val="0"/>
        </w:rPr>
        <w:t xml:space="preserve">                  short dstLength)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6.2.8.10.1.1</w:t>
      </w:r>
      <w:r>
        <w:tab/>
        <w:t>Normal execution</w:t>
      </w:r>
    </w:p>
    <w:p w:rsidR="00614D2D" w:rsidRDefault="00614D2D" w:rsidP="00614D2D">
      <w:pPr>
        <w:pStyle w:val="ListBullet"/>
        <w:numPr>
          <w:ilvl w:val="0"/>
          <w:numId w:val="2"/>
        </w:numPr>
        <w:ind w:left="568" w:hanging="284"/>
      </w:pPr>
      <w:r>
        <w:t>CRRN1: copies the simple TLV list contained in the handler to the destination byte array.</w:t>
      </w:r>
    </w:p>
    <w:p w:rsidR="00614D2D" w:rsidRDefault="00614D2D" w:rsidP="00614D2D">
      <w:pPr>
        <w:pStyle w:val="ListBullet"/>
        <w:numPr>
          <w:ilvl w:val="0"/>
          <w:numId w:val="2"/>
        </w:numPr>
        <w:ind w:left="568" w:hanging="284"/>
      </w:pPr>
      <w:r>
        <w:t>CRRN2: returns dstOffset + dstLength.</w:t>
      </w:r>
    </w:p>
    <w:p w:rsidR="00614D2D" w:rsidRDefault="00614D2D" w:rsidP="00614D2D">
      <w:pPr>
        <w:pStyle w:val="H6"/>
        <w:keepNext w:val="0"/>
        <w:keepLines w:val="0"/>
      </w:pPr>
      <w:r>
        <w:t>6.2.8.10.1.2</w:t>
      </w:r>
      <w:r>
        <w:tab/>
        <w:t>Parameter errors</w:t>
      </w:r>
    </w:p>
    <w:p w:rsidR="00614D2D" w:rsidRDefault="00614D2D" w:rsidP="00614D2D">
      <w:pPr>
        <w:pStyle w:val="ListBullet"/>
        <w:numPr>
          <w:ilvl w:val="0"/>
          <w:numId w:val="2"/>
        </w:numPr>
        <w:ind w:left="568" w:hanging="284"/>
      </w:pPr>
      <w:r>
        <w:t>CRRP1: if dstBuffer is null a NullPointerException is thrown.</w:t>
      </w:r>
    </w:p>
    <w:p w:rsidR="00614D2D" w:rsidRDefault="00614D2D" w:rsidP="00614D2D">
      <w:pPr>
        <w:pStyle w:val="ListBullet"/>
        <w:numPr>
          <w:ilvl w:val="0"/>
          <w:numId w:val="2"/>
        </w:numPr>
        <w:ind w:left="568" w:hanging="284"/>
      </w:pPr>
      <w:r>
        <w:t>CRRP2: if dstOffset or dstLength or both would cause access outside array bounds, or if dstLength is negative, an ArrayIndexOutOfBoundsException is thrown.</w:t>
      </w:r>
    </w:p>
    <w:p w:rsidR="00614D2D" w:rsidRDefault="00614D2D" w:rsidP="00614D2D">
      <w:pPr>
        <w:pStyle w:val="ListBullet"/>
        <w:numPr>
          <w:ilvl w:val="0"/>
          <w:numId w:val="2"/>
        </w:numPr>
        <w:ind w:left="568" w:hanging="284"/>
      </w:pPr>
      <w:r>
        <w:t>CRRP3: if dstLength is grater than the length of the simple TLV List, an instance of ToolkitException shall be thrown. The reason code shall be ToolkitException. OUT_OF_TLV_BOUNDARIES.</w:t>
      </w:r>
    </w:p>
    <w:p w:rsidR="00614D2D" w:rsidRDefault="00614D2D" w:rsidP="00614D2D">
      <w:pPr>
        <w:pStyle w:val="H6"/>
        <w:keepNext w:val="0"/>
        <w:keepLines w:val="0"/>
      </w:pPr>
      <w:r>
        <w:t>6.2.8.10.1.3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 HANDLER_NOT_AVAILABLE.</w:t>
      </w:r>
    </w:p>
    <w:p w:rsidR="00614D2D" w:rsidRDefault="00614D2D" w:rsidP="00614D2D">
      <w:pPr>
        <w:pStyle w:val="H6"/>
        <w:keepNext w:val="0"/>
        <w:keepLines w:val="0"/>
      </w:pPr>
      <w:r>
        <w:t>6.2.8.10.2</w:t>
      </w:r>
      <w:r>
        <w:tab/>
        <w:t>Test Suite files</w:t>
      </w:r>
    </w:p>
    <w:p w:rsidR="00614D2D" w:rsidRDefault="00614D2D" w:rsidP="00614D2D">
      <w:pPr>
        <w:pStyle w:val="B1"/>
        <w:tabs>
          <w:tab w:val="left" w:pos="2268"/>
        </w:tabs>
      </w:pPr>
      <w:r>
        <w:t>Test Script:</w:t>
      </w:r>
      <w:r w:rsidR="00A1704F">
        <w:tab/>
      </w:r>
      <w:r>
        <w:t>API_2_PRH_COPY_BSS_1.scr</w:t>
      </w:r>
    </w:p>
    <w:p w:rsidR="00614D2D" w:rsidRDefault="00614D2D" w:rsidP="00614D2D">
      <w:pPr>
        <w:pStyle w:val="B1"/>
        <w:tabs>
          <w:tab w:val="left" w:pos="2268"/>
        </w:tabs>
      </w:pPr>
      <w:r>
        <w:t>Test Applet:</w:t>
      </w:r>
      <w:r w:rsidR="00A1704F">
        <w:tab/>
      </w:r>
      <w:r>
        <w:t>API_2_PRH_COPY_BSS_1.java</w:t>
      </w:r>
    </w:p>
    <w:p w:rsidR="00614D2D" w:rsidRDefault="00614D2D" w:rsidP="00614D2D">
      <w:pPr>
        <w:pStyle w:val="B1"/>
        <w:tabs>
          <w:tab w:val="left" w:pos="2268"/>
        </w:tabs>
      </w:pPr>
      <w:r>
        <w:t>Load Script:</w:t>
      </w:r>
      <w:r w:rsidR="00A1704F">
        <w:tab/>
      </w:r>
      <w:r>
        <w:t xml:space="preserve">API_2_PRH_COPY_BSS_1.ldr </w:t>
      </w:r>
    </w:p>
    <w:p w:rsidR="00614D2D" w:rsidRDefault="00614D2D" w:rsidP="00614D2D">
      <w:pPr>
        <w:pStyle w:val="B1"/>
        <w:tabs>
          <w:tab w:val="left" w:pos="2268"/>
        </w:tabs>
      </w:pPr>
      <w:r>
        <w:t>Cleanup Script:</w:t>
      </w:r>
      <w:r w:rsidR="00A1704F">
        <w:tab/>
      </w:r>
      <w:r>
        <w:t>API_2_PRH_COPY_BSS_1.clr</w:t>
      </w:r>
    </w:p>
    <w:p w:rsidR="00614D2D" w:rsidRDefault="00614D2D" w:rsidP="00614D2D">
      <w:pPr>
        <w:pStyle w:val="B1"/>
        <w:tabs>
          <w:tab w:val="left" w:pos="2268"/>
        </w:tabs>
      </w:pPr>
      <w:r>
        <w:t>Parameter File:</w:t>
      </w:r>
      <w:r w:rsidR="00A1704F">
        <w:tab/>
      </w:r>
      <w:r>
        <w:t>API_2_PRH_COPY_BSS_1.par</w:t>
      </w:r>
    </w:p>
    <w:p w:rsidR="00614D2D" w:rsidRDefault="00614D2D" w:rsidP="00614D2D">
      <w:pPr>
        <w:pStyle w:val="H6"/>
        <w:keepNext w:val="0"/>
        <w:keepLines w:val="0"/>
      </w:pPr>
      <w:r>
        <w:t>6.2.8.10.3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rPr>
                <w:lang w:val="fr-FR"/>
              </w:rPr>
            </w:pPr>
            <w:r>
              <w:rPr>
                <w:lang w:val="fr-FR"/>
              </w:rPr>
              <w:t>Description</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rPr>
                <w:lang w:val="fr-FR"/>
              </w:rPr>
            </w:pPr>
            <w:r>
              <w:rPr>
                <w:lang w:val="fr-FR"/>
              </w:rPr>
              <w:t>API Expectation</w:t>
            </w:r>
          </w:p>
        </w:tc>
        <w:tc>
          <w:tcPr>
            <w:tcW w:w="2410"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rPr>
                <w:lang w:val="fr-FR"/>
              </w:rPr>
            </w:pPr>
            <w:r>
              <w:rPr>
                <w:lang w:val="fr-FR"/>
              </w:rP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Send a DISPLAY TEXT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DISPLAY TEXT Proactive command</w:t>
            </w: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tcPr>
          <w:p w:rsidR="00614D2D" w:rsidRDefault="00614D2D">
            <w:pPr>
              <w:pStyle w:val="TAH"/>
              <w:keepNext w:val="0"/>
              <w:keepLines w:val="0"/>
            </w:pPr>
            <w:r>
              <w:t>Terminal Response without Additional Information in General Result TLV:</w:t>
            </w:r>
          </w:p>
          <w:p w:rsidR="00614D2D" w:rsidRDefault="00614D2D">
            <w:pPr>
              <w:pStyle w:val="PL"/>
              <w:rPr>
                <w:noProof w:val="0"/>
              </w:rPr>
            </w:pPr>
            <w:r>
              <w:rPr>
                <w:noProof w:val="0"/>
              </w:rPr>
              <w:t>81 03 01 21 00 02 02 82 81 03 01 00</w:t>
            </w:r>
          </w:p>
          <w:p w:rsidR="00614D2D" w:rsidRDefault="00614D2D">
            <w:pPr>
              <w:pStyle w:val="TAL"/>
              <w:keepNext w:val="0"/>
              <w:keepLines w:val="0"/>
            </w:pP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tcPr>
          <w:p w:rsidR="00614D2D" w:rsidRDefault="00614D2D">
            <w:pPr>
              <w:pStyle w:val="TAH"/>
              <w:keepNext w:val="0"/>
              <w:keepLines w:val="0"/>
            </w:pPr>
            <w:r>
              <w:t>ProactiveResponseHandler.getTheHandler()</w:t>
            </w:r>
          </w:p>
          <w:p w:rsidR="00614D2D" w:rsidRDefault="00614D2D">
            <w:pPr>
              <w:pStyle w:val="TAH"/>
              <w:keepNext w:val="0"/>
              <w:keepLines w:val="0"/>
            </w:pPr>
            <w:r>
              <w:t>copy() with NULL as parameter to dstBuffer</w:t>
            </w:r>
          </w:p>
          <w:p w:rsidR="00614D2D" w:rsidRDefault="00614D2D">
            <w:pPr>
              <w:pStyle w:val="TAL"/>
              <w:keepNext w:val="0"/>
              <w:keepLines w:val="0"/>
            </w:pPr>
          </w:p>
        </w:tc>
        <w:tc>
          <w:tcPr>
            <w:tcW w:w="2835" w:type="dxa"/>
            <w:tcBorders>
              <w:top w:val="nil"/>
              <w:left w:val="single" w:sz="4" w:space="0" w:color="auto"/>
              <w:bottom w:val="nil"/>
              <w:right w:val="single" w:sz="4" w:space="0" w:color="auto"/>
            </w:tcBorders>
            <w:hideMark/>
          </w:tcPr>
          <w:p w:rsidR="00614D2D" w:rsidRDefault="00614D2D">
            <w:pPr>
              <w:pStyle w:val="TAL"/>
              <w:keepNext w:val="0"/>
              <w:keepLines w:val="0"/>
            </w:pPr>
            <w:r>
              <w:t>NullPointerException is thrown</w:t>
            </w:r>
          </w:p>
        </w:tc>
        <w:tc>
          <w:tcPr>
            <w:tcW w:w="2410"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dstOffset &gt; dstBuffer.length</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6</w:t>
            </w:r>
          </w:p>
          <w:p w:rsidR="00614D2D" w:rsidRDefault="00614D2D">
            <w:pPr>
              <w:pStyle w:val="PL"/>
              <w:rPr>
                <w:noProof w:val="0"/>
              </w:rPr>
            </w:pPr>
            <w:r>
              <w:rPr>
                <w:noProof w:val="0"/>
              </w:rPr>
              <w:t>dstLength = 0</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dstOffset &lt; 0</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-1</w:t>
            </w:r>
          </w:p>
          <w:p w:rsidR="00614D2D" w:rsidRDefault="00614D2D">
            <w:pPr>
              <w:pStyle w:val="PL"/>
              <w:rPr>
                <w:noProof w:val="0"/>
              </w:rPr>
            </w:pPr>
            <w:r>
              <w:rPr>
                <w:noProof w:val="0"/>
              </w:rPr>
              <w:t>dstLength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dstLength &gt; dstBuffer.length</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6</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dstOffset + dstLength &gt; dstBuffer.length</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3</w:t>
            </w:r>
          </w:p>
          <w:p w:rsidR="00614D2D" w:rsidRDefault="00614D2D">
            <w:pPr>
              <w:pStyle w:val="PL"/>
              <w:rPr>
                <w:noProof w:val="0"/>
              </w:rPr>
            </w:pPr>
            <w:r>
              <w:rPr>
                <w:noProof w:val="0"/>
              </w:rPr>
              <w:t>dstLength = 3</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dstLength &lt; 0</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dstLength &gt; length of the simple TLV list</w:t>
            </w:r>
          </w:p>
          <w:p w:rsidR="00614D2D" w:rsidRDefault="00614D2D">
            <w:pPr>
              <w:pStyle w:val="PL"/>
              <w:rPr>
                <w:noProof w:val="0"/>
              </w:rPr>
            </w:pPr>
            <w:r>
              <w:rPr>
                <w:noProof w:val="0"/>
              </w:rPr>
              <w:t>dstBuffer.length = 13</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13</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Successful call, dstBuffer is the whole buffer</w:t>
            </w:r>
          </w:p>
          <w:p w:rsidR="00614D2D" w:rsidRDefault="00614D2D">
            <w:pPr>
              <w:pStyle w:val="PL"/>
              <w:rPr>
                <w:noProof w:val="0"/>
              </w:rPr>
            </w:pPr>
            <w:r>
              <w:rPr>
                <w:noProof w:val="0"/>
              </w:rPr>
              <w:t>dstBuffer.length = 12</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12</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copy() is 12</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the buffer with buffer:</w:t>
            </w:r>
          </w:p>
          <w:p w:rsidR="00614D2D" w:rsidRDefault="00614D2D">
            <w:pPr>
              <w:pStyle w:val="PL"/>
              <w:rPr>
                <w:noProof w:val="0"/>
              </w:rPr>
            </w:pPr>
            <w:r>
              <w:rPr>
                <w:noProof w:val="0"/>
              </w:rPr>
              <w:t>81 03 01 21 00 02 02 82 81 03 01 00</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arrayCompare() is 0</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Successful call, dstBuffer is part of a buffer</w:t>
            </w:r>
          </w:p>
          <w:p w:rsidR="00614D2D" w:rsidRDefault="00614D2D">
            <w:pPr>
              <w:pStyle w:val="PL"/>
              <w:rPr>
                <w:noProof w:val="0"/>
              </w:rPr>
            </w:pPr>
            <w:r>
              <w:rPr>
                <w:noProof w:val="0"/>
              </w:rPr>
              <w:t>dstBuffer.length = 20</w:t>
            </w:r>
          </w:p>
          <w:p w:rsidR="00614D2D" w:rsidRDefault="00614D2D">
            <w:pPr>
              <w:pStyle w:val="PL"/>
              <w:rPr>
                <w:noProof w:val="0"/>
              </w:rPr>
            </w:pPr>
            <w:r>
              <w:rPr>
                <w:noProof w:val="0"/>
              </w:rPr>
              <w:t>dstOffset = 3</w:t>
            </w:r>
          </w:p>
          <w:p w:rsidR="00614D2D" w:rsidRDefault="00614D2D">
            <w:pPr>
              <w:pStyle w:val="PL"/>
              <w:rPr>
                <w:noProof w:val="0"/>
              </w:rPr>
            </w:pPr>
            <w:r>
              <w:rPr>
                <w:noProof w:val="0"/>
              </w:rPr>
              <w:t>dstLength = 12</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copy() is 15</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Compare the whole buffer</w:t>
            </w:r>
          </w:p>
          <w:p w:rsidR="00614D2D" w:rsidRDefault="00614D2D">
            <w:pPr>
              <w:pStyle w:val="PL"/>
              <w:keepNext/>
              <w:keepLines/>
              <w:rPr>
                <w:noProof w:val="0"/>
              </w:rPr>
            </w:pPr>
            <w:r>
              <w:rPr>
                <w:noProof w:val="0"/>
              </w:rPr>
              <w:t xml:space="preserve">Reference = </w:t>
            </w:r>
          </w:p>
          <w:p w:rsidR="00614D2D" w:rsidRDefault="00614D2D">
            <w:pPr>
              <w:pStyle w:val="PL"/>
              <w:keepNext/>
              <w:keepLines/>
              <w:rPr>
                <w:noProof w:val="0"/>
              </w:rPr>
            </w:pPr>
            <w:r>
              <w:rPr>
                <w:noProof w:val="0"/>
              </w:rPr>
              <w:t xml:space="preserve">00 01 02 </w:t>
            </w:r>
          </w:p>
          <w:p w:rsidR="00614D2D" w:rsidRDefault="00614D2D">
            <w:pPr>
              <w:pStyle w:val="PL"/>
              <w:keepNext/>
              <w:keepLines/>
              <w:rPr>
                <w:noProof w:val="0"/>
              </w:rPr>
            </w:pPr>
            <w:r>
              <w:rPr>
                <w:noProof w:val="0"/>
              </w:rPr>
              <w:t xml:space="preserve">81 03 01 21 00 </w:t>
            </w:r>
          </w:p>
          <w:p w:rsidR="00614D2D" w:rsidRDefault="00614D2D">
            <w:pPr>
              <w:pStyle w:val="PL"/>
              <w:keepNext/>
              <w:keepLines/>
              <w:rPr>
                <w:noProof w:val="0"/>
              </w:rPr>
            </w:pPr>
            <w:r>
              <w:rPr>
                <w:noProof w:val="0"/>
              </w:rPr>
              <w:t xml:space="preserve">02 02 82 81 </w:t>
            </w:r>
          </w:p>
          <w:p w:rsidR="00614D2D" w:rsidRDefault="00614D2D">
            <w:pPr>
              <w:pStyle w:val="PL"/>
              <w:keepNext/>
              <w:keepLines/>
              <w:rPr>
                <w:noProof w:val="0"/>
              </w:rPr>
            </w:pPr>
            <w:r>
              <w:rPr>
                <w:noProof w:val="0"/>
              </w:rPr>
              <w:t xml:space="preserve">03 01 00 </w:t>
            </w:r>
          </w:p>
          <w:p w:rsidR="00614D2D" w:rsidRDefault="00614D2D">
            <w:pPr>
              <w:pStyle w:val="PL"/>
              <w:keepNext/>
              <w:keepLines/>
              <w:rPr>
                <w:noProof w:val="0"/>
              </w:rPr>
            </w:pPr>
            <w:r>
              <w:rPr>
                <w:noProof w:val="0"/>
              </w:rPr>
              <w:t>0F 10 11 12 13</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Result of arrayCompare() is 0</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rPr>
                <w:rFonts w:ascii="Times New Roman" w:hAnsi="Times New Roman"/>
                <w:b w:val="0"/>
                <w:lang w:val="pt-BR"/>
              </w:rPr>
            </w:pPr>
            <w:r>
              <w:rPr>
                <w:lang w:val="pt-BR"/>
              </w:rPr>
              <w:t>Initialise dstBuffer</w:t>
            </w:r>
          </w:p>
          <w:p w:rsidR="00614D2D" w:rsidRDefault="00614D2D">
            <w:pPr>
              <w:pStyle w:val="PL"/>
              <w:rPr>
                <w:noProof w:val="0"/>
              </w:rPr>
            </w:pPr>
            <w:r>
              <w:rPr>
                <w:noProof w:val="0"/>
                <w:lang w:val="pt-BR"/>
              </w:rPr>
              <w:t xml:space="preserve">dstBuffer = 00h 01h 02h … </w:t>
            </w:r>
            <w:r>
              <w:rPr>
                <w:noProof w:val="0"/>
              </w:rPr>
              <w:t>13h</w:t>
            </w:r>
          </w:p>
        </w:tc>
        <w:tc>
          <w:tcPr>
            <w:tcW w:w="2835"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Successful call, dstBuffer is part of a buffer</w:t>
            </w:r>
          </w:p>
          <w:p w:rsidR="00614D2D" w:rsidRDefault="00614D2D">
            <w:pPr>
              <w:pStyle w:val="PL"/>
              <w:rPr>
                <w:noProof w:val="0"/>
              </w:rPr>
            </w:pPr>
            <w:r>
              <w:rPr>
                <w:noProof w:val="0"/>
              </w:rPr>
              <w:t>dstBuffer.length = 20</w:t>
            </w:r>
          </w:p>
          <w:p w:rsidR="00614D2D" w:rsidRDefault="00614D2D">
            <w:pPr>
              <w:pStyle w:val="PL"/>
              <w:rPr>
                <w:noProof w:val="0"/>
              </w:rPr>
            </w:pPr>
            <w:r>
              <w:rPr>
                <w:noProof w:val="0"/>
              </w:rPr>
              <w:t>dstOffset = 3</w:t>
            </w:r>
          </w:p>
          <w:p w:rsidR="00614D2D" w:rsidRDefault="00614D2D">
            <w:pPr>
              <w:pStyle w:val="PL"/>
              <w:rPr>
                <w:noProof w:val="0"/>
              </w:rPr>
            </w:pPr>
            <w:r>
              <w:rPr>
                <w:noProof w:val="0"/>
              </w:rPr>
              <w:t>dstLength = 9</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copy() is 12</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rPr>
                <w:rFonts w:ascii="Courier New" w:hAnsi="Courier New"/>
              </w:rPr>
            </w:pPr>
            <w:r>
              <w:t>Compare the whole buffer</w:t>
            </w:r>
            <w:r>
              <w:rPr>
                <w:rFonts w:ascii="Courier New" w:hAnsi="Courier New"/>
              </w:rPr>
              <w:t xml:space="preserve"> </w:t>
            </w:r>
          </w:p>
          <w:p w:rsidR="00614D2D" w:rsidRDefault="00614D2D">
            <w:pPr>
              <w:pStyle w:val="PL"/>
              <w:rPr>
                <w:noProof w:val="0"/>
              </w:rPr>
            </w:pPr>
            <w:r>
              <w:rPr>
                <w:noProof w:val="0"/>
              </w:rPr>
              <w:t>Reference =</w:t>
            </w:r>
          </w:p>
          <w:p w:rsidR="00614D2D" w:rsidRDefault="00614D2D">
            <w:pPr>
              <w:pStyle w:val="PL"/>
              <w:rPr>
                <w:noProof w:val="0"/>
              </w:rPr>
            </w:pPr>
            <w:r>
              <w:rPr>
                <w:noProof w:val="0"/>
              </w:rPr>
              <w:t>00 01 02</w:t>
            </w:r>
          </w:p>
          <w:p w:rsidR="00614D2D" w:rsidRDefault="00614D2D">
            <w:pPr>
              <w:pStyle w:val="PL"/>
              <w:rPr>
                <w:noProof w:val="0"/>
              </w:rPr>
            </w:pPr>
            <w:r>
              <w:rPr>
                <w:noProof w:val="0"/>
              </w:rPr>
              <w:t>81 03 01 21 00</w:t>
            </w:r>
          </w:p>
          <w:p w:rsidR="00614D2D" w:rsidRDefault="00614D2D">
            <w:pPr>
              <w:pStyle w:val="PL"/>
              <w:rPr>
                <w:noProof w:val="0"/>
              </w:rPr>
            </w:pPr>
            <w:r>
              <w:rPr>
                <w:noProof w:val="0"/>
              </w:rPr>
              <w:t>02 02 82 81</w:t>
            </w:r>
          </w:p>
          <w:p w:rsidR="00614D2D" w:rsidRDefault="00614D2D">
            <w:pPr>
              <w:pStyle w:val="PL"/>
              <w:rPr>
                <w:noProof w:val="0"/>
              </w:rPr>
            </w:pPr>
            <w:r>
              <w:rPr>
                <w:noProof w:val="0"/>
              </w:rPr>
              <w:t>0C 0D 0E</w:t>
            </w:r>
          </w:p>
          <w:p w:rsidR="00614D2D" w:rsidRDefault="00614D2D">
            <w:pPr>
              <w:pStyle w:val="PL"/>
              <w:rPr>
                <w:noProof w:val="0"/>
              </w:rPr>
            </w:pPr>
            <w:r>
              <w:rPr>
                <w:noProof w:val="0"/>
              </w:rPr>
              <w:t>0F 10 11 12 13</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arrayCompare() is 0</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6.2.8.10.4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400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9, 11, 13</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8, 10, 12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Proactive Response Handler</w:t>
            </w:r>
          </w:p>
        </w:tc>
      </w:tr>
    </w:tbl>
    <w:p w:rsidR="00614D2D" w:rsidRDefault="00614D2D" w:rsidP="00614D2D"/>
    <w:p w:rsidR="00614D2D" w:rsidRDefault="00614D2D" w:rsidP="00614D2D">
      <w:pPr>
        <w:pStyle w:val="Heading4"/>
        <w:keepNext w:val="0"/>
        <w:keepLines w:val="0"/>
      </w:pPr>
      <w:bookmarkStart w:id="438" w:name="_Toc51826788"/>
      <w:bookmarkStart w:id="439" w:name="_Toc117070469"/>
      <w:bookmarkStart w:id="440" w:name="_Toc51828231"/>
      <w:r>
        <w:t>6.2.8.11</w:t>
      </w:r>
      <w:r>
        <w:tab/>
        <w:t>Method findTLV</w:t>
      </w:r>
      <w:bookmarkEnd w:id="438"/>
      <w:bookmarkEnd w:id="439"/>
      <w:bookmarkEnd w:id="440"/>
    </w:p>
    <w:p w:rsidR="00614D2D" w:rsidRDefault="00614D2D" w:rsidP="00614D2D">
      <w:r>
        <w:t>Test Area Reference API_2_PRH_FINDBB</w:t>
      </w:r>
    </w:p>
    <w:p w:rsidR="00614D2D" w:rsidRDefault="00614D2D" w:rsidP="00614D2D">
      <w:pPr>
        <w:pStyle w:val="H6"/>
        <w:keepNext w:val="0"/>
        <w:keepLines w:val="0"/>
      </w:pPr>
      <w:r>
        <w:t>6.2.8.11.1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byte findTLV(byte tag, byte occurrence)</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6.2.8.11.1.1</w:t>
      </w:r>
      <w:r>
        <w:tab/>
        <w:t>Normal execution</w:t>
      </w:r>
    </w:p>
    <w:p w:rsidR="00614D2D" w:rsidRDefault="00614D2D" w:rsidP="00614D2D">
      <w:r>
        <w:t xml:space="preserve">Looks for the indicated occurrence of a TLV element from the beginning of the TLV list (handler buffer): </w:t>
      </w:r>
    </w:p>
    <w:p w:rsidR="00614D2D" w:rsidRDefault="00614D2D" w:rsidP="00614D2D">
      <w:pPr>
        <w:pStyle w:val="ListBullet"/>
        <w:numPr>
          <w:ilvl w:val="0"/>
          <w:numId w:val="2"/>
        </w:numPr>
        <w:ind w:left="568" w:hanging="284"/>
      </w:pPr>
      <w:r>
        <w:t xml:space="preserve">CRRN1: the method is successful if the required occurrence exists then the corresponding TLV becomes current. </w:t>
      </w:r>
    </w:p>
    <w:p w:rsidR="00614D2D" w:rsidRDefault="00614D2D" w:rsidP="00614D2D">
      <w:pPr>
        <w:pStyle w:val="ListBullet"/>
        <w:numPr>
          <w:ilvl w:val="0"/>
          <w:numId w:val="2"/>
        </w:numPr>
        <w:ind w:left="568" w:hanging="284"/>
      </w:pPr>
      <w:r>
        <w:t>CRRN2: if the method is successful then it returns TLV_FOUND_CR_SET when Comprehension Required flag is set.</w:t>
      </w:r>
    </w:p>
    <w:p w:rsidR="00614D2D" w:rsidRDefault="00614D2D" w:rsidP="00614D2D">
      <w:pPr>
        <w:pStyle w:val="ListBullet"/>
        <w:numPr>
          <w:ilvl w:val="0"/>
          <w:numId w:val="2"/>
        </w:numPr>
        <w:ind w:left="568" w:hanging="284"/>
      </w:pPr>
      <w:r>
        <w:t>CRRN3: if the method is successful then it returns TLV_FOUND_CR_NOT_SET when Comprehension Required flag is not set.</w:t>
      </w:r>
    </w:p>
    <w:p w:rsidR="00614D2D" w:rsidRDefault="00614D2D" w:rsidP="00614D2D">
      <w:pPr>
        <w:pStyle w:val="ListBullet"/>
        <w:numPr>
          <w:ilvl w:val="0"/>
          <w:numId w:val="2"/>
        </w:numPr>
        <w:ind w:left="568" w:hanging="284"/>
      </w:pPr>
      <w:r>
        <w:t>CRRN4: if the required occurrence of the TLV element does not exist, the current TLV is no longer defined and TLV_NOT_FOUND is returned.</w:t>
      </w:r>
    </w:p>
    <w:p w:rsidR="00614D2D" w:rsidRDefault="00614D2D" w:rsidP="00614D2D">
      <w:pPr>
        <w:pStyle w:val="ListBullet"/>
        <w:numPr>
          <w:ilvl w:val="0"/>
          <w:numId w:val="2"/>
        </w:numPr>
        <w:ind w:left="568" w:hanging="284"/>
      </w:pPr>
      <w:r>
        <w:t>CRRN5: The search method is comprehension required flag independent.</w:t>
      </w:r>
    </w:p>
    <w:p w:rsidR="00614D2D" w:rsidRDefault="00614D2D" w:rsidP="00614D2D">
      <w:pPr>
        <w:pStyle w:val="H6"/>
        <w:keepNext w:val="0"/>
        <w:keepLines w:val="0"/>
      </w:pPr>
      <w:r>
        <w:t>6.2.8.11.1.2</w:t>
      </w:r>
      <w:r>
        <w:tab/>
        <w:t>Parameter errors</w:t>
      </w:r>
    </w:p>
    <w:p w:rsidR="00614D2D" w:rsidRDefault="00614D2D" w:rsidP="00614D2D">
      <w:pPr>
        <w:pStyle w:val="ListBullet"/>
        <w:numPr>
          <w:ilvl w:val="0"/>
          <w:numId w:val="2"/>
        </w:numPr>
        <w:ind w:left="568" w:hanging="284"/>
      </w:pPr>
      <w:r>
        <w:t xml:space="preserve">CRRP1: if an input parameter is not valid (e.g. occurrence = 0) an instance of ToolkitException shall be thrown. The reason code shall be ToolkitException BAD_INPUT_PARAMETER. </w:t>
      </w:r>
    </w:p>
    <w:p w:rsidR="00614D2D" w:rsidRDefault="00614D2D" w:rsidP="00614D2D">
      <w:pPr>
        <w:pStyle w:val="H6"/>
        <w:keepNext w:val="0"/>
        <w:keepLines w:val="0"/>
      </w:pPr>
      <w:r>
        <w:t>6.2.8.11.1.3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 HANDLER_NOT_AVAILABLE.</w:t>
      </w:r>
    </w:p>
    <w:p w:rsidR="00614D2D" w:rsidRDefault="00614D2D" w:rsidP="00614D2D">
      <w:pPr>
        <w:pStyle w:val="H6"/>
        <w:keepNext w:val="0"/>
        <w:keepLines w:val="0"/>
      </w:pPr>
      <w:r>
        <w:t>6.2.8.11.2</w:t>
      </w:r>
      <w:r>
        <w:tab/>
        <w:t>Test Suite files</w:t>
      </w:r>
    </w:p>
    <w:p w:rsidR="00614D2D" w:rsidRDefault="00614D2D" w:rsidP="00614D2D">
      <w:pPr>
        <w:pStyle w:val="B1"/>
        <w:tabs>
          <w:tab w:val="left" w:pos="2268"/>
        </w:tabs>
      </w:pPr>
      <w:r>
        <w:t>Test Script:</w:t>
      </w:r>
      <w:r w:rsidR="00A1704F">
        <w:tab/>
      </w:r>
      <w:r>
        <w:t>API_2_PRH_FINDBB_1.scr</w:t>
      </w:r>
    </w:p>
    <w:p w:rsidR="00614D2D" w:rsidRDefault="00614D2D" w:rsidP="00614D2D">
      <w:pPr>
        <w:pStyle w:val="B1"/>
        <w:tabs>
          <w:tab w:val="left" w:pos="2268"/>
        </w:tabs>
      </w:pPr>
      <w:r>
        <w:t>Test Applet:</w:t>
      </w:r>
      <w:r w:rsidR="00A1704F">
        <w:tab/>
      </w:r>
      <w:r>
        <w:t>API_2_PRH_FINDBB_1.java</w:t>
      </w:r>
    </w:p>
    <w:p w:rsidR="00614D2D" w:rsidRDefault="00614D2D" w:rsidP="00614D2D">
      <w:pPr>
        <w:pStyle w:val="B1"/>
        <w:tabs>
          <w:tab w:val="left" w:pos="2268"/>
        </w:tabs>
      </w:pPr>
      <w:r>
        <w:t>Load Script:</w:t>
      </w:r>
      <w:r w:rsidR="00A1704F">
        <w:tab/>
      </w:r>
      <w:r>
        <w:t xml:space="preserve">API_2_PRH_FINDBB_1.ldr </w:t>
      </w:r>
    </w:p>
    <w:p w:rsidR="00614D2D" w:rsidRDefault="00614D2D" w:rsidP="00614D2D">
      <w:pPr>
        <w:pStyle w:val="B1"/>
        <w:tabs>
          <w:tab w:val="left" w:pos="2268"/>
        </w:tabs>
      </w:pPr>
      <w:r>
        <w:t>Cleanup Script:</w:t>
      </w:r>
      <w:r w:rsidR="00A1704F">
        <w:tab/>
      </w:r>
      <w:r>
        <w:t>API_2_PRH_FINDBB_1.clr</w:t>
      </w:r>
    </w:p>
    <w:p w:rsidR="00614D2D" w:rsidRDefault="00614D2D" w:rsidP="00614D2D">
      <w:pPr>
        <w:pStyle w:val="B1"/>
        <w:tabs>
          <w:tab w:val="left" w:pos="2268"/>
        </w:tabs>
      </w:pPr>
      <w:r>
        <w:t>Parameter File:</w:t>
      </w:r>
      <w:r w:rsidR="00A1704F">
        <w:tab/>
      </w:r>
      <w:r>
        <w:t>API_2_PRH_FINDBB_1.par</w:t>
      </w:r>
    </w:p>
    <w:p w:rsidR="00614D2D" w:rsidRDefault="00614D2D" w:rsidP="00614D2D">
      <w:pPr>
        <w:pStyle w:val="H6"/>
        <w:keepNext w:val="0"/>
        <w:keepLines w:val="0"/>
      </w:pPr>
      <w:r>
        <w:t>6.2.8.11.3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Send a DISPLAY TEXT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DISPLAY TEXT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Terminal Response with 2 General Result TLV</w:t>
            </w:r>
          </w:p>
          <w:p w:rsidR="00614D2D" w:rsidRDefault="00614D2D">
            <w:pPr>
              <w:pStyle w:val="PL"/>
              <w:rPr>
                <w:noProof w:val="0"/>
              </w:rPr>
            </w:pPr>
            <w:r>
              <w:rPr>
                <w:noProof w:val="0"/>
              </w:rPr>
              <w:t>81 03 01 21 00</w:t>
            </w:r>
          </w:p>
          <w:p w:rsidR="00614D2D" w:rsidRDefault="00614D2D">
            <w:pPr>
              <w:pStyle w:val="PL"/>
              <w:rPr>
                <w:noProof w:val="0"/>
              </w:rPr>
            </w:pPr>
            <w:r>
              <w:rPr>
                <w:noProof w:val="0"/>
              </w:rPr>
              <w:t>82 02 82 81</w:t>
            </w:r>
          </w:p>
          <w:p w:rsidR="00614D2D" w:rsidRDefault="00614D2D">
            <w:pPr>
              <w:pStyle w:val="PL"/>
              <w:rPr>
                <w:noProof w:val="0"/>
              </w:rPr>
            </w:pPr>
            <w:r>
              <w:rPr>
                <w:noProof w:val="0"/>
              </w:rPr>
              <w:t>03 01 00</w:t>
            </w:r>
          </w:p>
          <w:p w:rsidR="00614D2D" w:rsidRDefault="00614D2D">
            <w:pPr>
              <w:pStyle w:val="PL"/>
              <w:rPr>
                <w:noProof w:val="0"/>
              </w:rPr>
            </w:pPr>
            <w:r>
              <w:rPr>
                <w:noProof w:val="0"/>
              </w:rPr>
              <w:t>03 02 01 12</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findTLV() with Invalid input parameter</w:t>
            </w:r>
          </w:p>
          <w:p w:rsidR="00614D2D" w:rsidRDefault="00614D2D">
            <w:pPr>
              <w:pStyle w:val="PL"/>
              <w:rPr>
                <w:noProof w:val="0"/>
              </w:rPr>
            </w:pPr>
            <w:r>
              <w:rPr>
                <w:noProof w:val="0"/>
              </w:rPr>
              <w:t>occurrence = 0</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ToolkitException.BAD_INPUT_PARAMETER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Search 1</w:t>
            </w:r>
            <w:r>
              <w:rPr>
                <w:vertAlign w:val="superscript"/>
              </w:rPr>
              <w:t>st</w:t>
            </w:r>
            <w:r>
              <w:t xml:space="preserve"> TLV</w:t>
            </w:r>
          </w:p>
          <w:p w:rsidR="00614D2D" w:rsidRDefault="00614D2D">
            <w:pPr>
              <w:pStyle w:val="PL"/>
              <w:rPr>
                <w:noProof w:val="0"/>
              </w:rPr>
            </w:pPr>
            <w:r>
              <w:rPr>
                <w:noProof w:val="0"/>
              </w:rPr>
              <w:t>tag = 01h</w:t>
            </w:r>
          </w:p>
          <w:p w:rsidR="00614D2D" w:rsidRDefault="00614D2D">
            <w:pPr>
              <w:pStyle w:val="PL"/>
              <w:rPr>
                <w:noProof w:val="0"/>
              </w:rPr>
            </w:pPr>
            <w:r>
              <w:rPr>
                <w:noProof w:val="0"/>
              </w:rPr>
              <w:t>occurrence = 1</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Result is TLV_FOUND_CR_SET</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03h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4</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Search 2</w:t>
            </w:r>
            <w:r>
              <w:rPr>
                <w:vertAlign w:val="superscript"/>
              </w:rPr>
              <w:t>nd</w:t>
            </w:r>
            <w:r>
              <w:t xml:space="preserve"> TLV</w:t>
            </w:r>
          </w:p>
          <w:p w:rsidR="00614D2D" w:rsidRDefault="00614D2D">
            <w:pPr>
              <w:pStyle w:val="PL"/>
              <w:rPr>
                <w:noProof w:val="0"/>
              </w:rPr>
            </w:pPr>
            <w:r>
              <w:rPr>
                <w:noProof w:val="0"/>
              </w:rPr>
              <w:t>tag = 02h</w:t>
            </w:r>
          </w:p>
          <w:p w:rsidR="00614D2D" w:rsidRDefault="00614D2D">
            <w:pPr>
              <w:pStyle w:val="PL"/>
              <w:rPr>
                <w:noProof w:val="0"/>
              </w:rPr>
            </w:pPr>
            <w:r>
              <w:rPr>
                <w:noProof w:val="0"/>
              </w:rPr>
              <w:t>occurrence = 1</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TLV_FOUND_CR_SET</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02h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6</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rPr>
                <w:lang w:val="pt-BR"/>
              </w:rPr>
            </w:pPr>
            <w:r>
              <w:rPr>
                <w:lang w:val="pt-BR"/>
              </w:rPr>
              <w:t>Select a TLV (tag 02h)</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rPr>
                <w:lang w:val="pt-BR"/>
              </w:rPr>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rPr>
                <w:lang w:val="pt-BR"/>
              </w:rPr>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rPr>
                <w:lang w:val="pt-BR"/>
              </w:rPr>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Search a wrong tag</w:t>
            </w:r>
          </w:p>
          <w:p w:rsidR="00614D2D" w:rsidRDefault="00614D2D">
            <w:pPr>
              <w:pStyle w:val="PL"/>
              <w:rPr>
                <w:noProof w:val="0"/>
              </w:rPr>
            </w:pPr>
            <w:r>
              <w:rPr>
                <w:noProof w:val="0"/>
              </w:rPr>
              <w:t>tag = 04h</w:t>
            </w:r>
          </w:p>
          <w:p w:rsidR="00614D2D" w:rsidRDefault="00614D2D">
            <w:pPr>
              <w:pStyle w:val="PL"/>
              <w:rPr>
                <w:noProof w:val="0"/>
              </w:rPr>
            </w:pPr>
            <w:r>
              <w:rPr>
                <w:noProof w:val="0"/>
              </w:rPr>
              <w:t>occurrence = 1</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TLV_NOT_FOUND</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shall be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8</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Search a tag with wrong occurrence</w:t>
            </w:r>
          </w:p>
          <w:p w:rsidR="00614D2D" w:rsidRDefault="00614D2D">
            <w:pPr>
              <w:pStyle w:val="PL"/>
              <w:rPr>
                <w:noProof w:val="0"/>
              </w:rPr>
            </w:pPr>
            <w:r>
              <w:rPr>
                <w:noProof w:val="0"/>
              </w:rPr>
              <w:t>tag = 01h</w:t>
            </w:r>
          </w:p>
          <w:p w:rsidR="00614D2D" w:rsidRDefault="00614D2D">
            <w:pPr>
              <w:pStyle w:val="PL"/>
              <w:rPr>
                <w:noProof w:val="0"/>
              </w:rPr>
            </w:pPr>
            <w:r>
              <w:rPr>
                <w:noProof w:val="0"/>
              </w:rPr>
              <w:t>occurrence = 2</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TLV_NOT_FOUND</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shall be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10</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Search 3</w:t>
            </w:r>
            <w:r>
              <w:rPr>
                <w:vertAlign w:val="superscript"/>
              </w:rPr>
              <w:t>rd</w:t>
            </w:r>
            <w:r>
              <w:t xml:space="preserve"> TLV</w:t>
            </w:r>
          </w:p>
          <w:p w:rsidR="00614D2D" w:rsidRDefault="00614D2D">
            <w:pPr>
              <w:pStyle w:val="PL"/>
              <w:rPr>
                <w:noProof w:val="0"/>
              </w:rPr>
            </w:pPr>
            <w:r>
              <w:rPr>
                <w:noProof w:val="0"/>
              </w:rPr>
              <w:t>tag = 03h</w:t>
            </w:r>
          </w:p>
          <w:p w:rsidR="00614D2D" w:rsidRDefault="00614D2D">
            <w:pPr>
              <w:pStyle w:val="PL"/>
              <w:rPr>
                <w:noProof w:val="0"/>
              </w:rPr>
            </w:pPr>
            <w:r>
              <w:rPr>
                <w:noProof w:val="0"/>
              </w:rPr>
              <w:t>occurrence = 1</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Result is TLV_FOUND_CR_NOT_SET</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11</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Call the getValueLength() method</w:t>
            </w:r>
          </w:p>
          <w:p w:rsidR="00614D2D" w:rsidRDefault="00614D2D">
            <w:pPr>
              <w:pStyle w:val="TAL"/>
              <w:keepNext w:val="0"/>
              <w:keepLines w:val="0"/>
            </w:pP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Result is 01h</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Search 3</w:t>
            </w:r>
            <w:r>
              <w:rPr>
                <w:vertAlign w:val="superscript"/>
              </w:rPr>
              <w:t>rd</w:t>
            </w:r>
            <w:r>
              <w:t xml:space="preserve"> TLV</w:t>
            </w:r>
          </w:p>
          <w:p w:rsidR="00614D2D" w:rsidRDefault="00614D2D">
            <w:pPr>
              <w:pStyle w:val="PL"/>
              <w:rPr>
                <w:noProof w:val="0"/>
              </w:rPr>
            </w:pPr>
            <w:r>
              <w:rPr>
                <w:noProof w:val="0"/>
              </w:rPr>
              <w:t>tag = 03h</w:t>
            </w:r>
          </w:p>
          <w:p w:rsidR="00614D2D" w:rsidRDefault="00614D2D">
            <w:pPr>
              <w:pStyle w:val="PL"/>
              <w:rPr>
                <w:noProof w:val="0"/>
              </w:rPr>
            </w:pPr>
            <w:r>
              <w:rPr>
                <w:noProof w:val="0"/>
              </w:rPr>
              <w:t>occurrence = 2</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TLV_FOUND_CR_NOT_SET</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Call the getValueLength() method</w:t>
            </w:r>
          </w:p>
          <w:p w:rsidR="00614D2D" w:rsidRDefault="00614D2D">
            <w:pPr>
              <w:pStyle w:val="TAL"/>
              <w:keepNext w:val="0"/>
              <w:keepLines w:val="0"/>
            </w:pPr>
          </w:p>
        </w:tc>
        <w:tc>
          <w:tcPr>
            <w:tcW w:w="2835"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Result is 02h</w:t>
            </w:r>
          </w:p>
        </w:tc>
        <w:tc>
          <w:tcPr>
            <w:tcW w:w="2410"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Search tag 83h</w:t>
            </w:r>
          </w:p>
          <w:p w:rsidR="00614D2D" w:rsidRDefault="00614D2D">
            <w:pPr>
              <w:pStyle w:val="PL"/>
              <w:rPr>
                <w:noProof w:val="0"/>
              </w:rPr>
            </w:pPr>
            <w:r>
              <w:rPr>
                <w:noProof w:val="0"/>
              </w:rPr>
              <w:t>Tag = 83h</w:t>
            </w:r>
          </w:p>
          <w:p w:rsidR="00614D2D" w:rsidRDefault="00614D2D">
            <w:pPr>
              <w:pStyle w:val="PL"/>
              <w:rPr>
                <w:noProof w:val="0"/>
              </w:rPr>
            </w:pPr>
            <w:r>
              <w:rPr>
                <w:noProof w:val="0"/>
              </w:rPr>
              <w:t>Occurrence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TLV_FOUND_CR_NOT_SET</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Search tag 82h</w:t>
            </w:r>
          </w:p>
          <w:p w:rsidR="00614D2D" w:rsidRDefault="00614D2D">
            <w:pPr>
              <w:pStyle w:val="PL"/>
              <w:rPr>
                <w:noProof w:val="0"/>
              </w:rPr>
            </w:pPr>
            <w:r>
              <w:rPr>
                <w:noProof w:val="0"/>
              </w:rPr>
              <w:t>Tag = 82h</w:t>
            </w:r>
          </w:p>
          <w:p w:rsidR="00614D2D" w:rsidRDefault="00614D2D">
            <w:pPr>
              <w:pStyle w:val="PL"/>
              <w:rPr>
                <w:noProof w:val="0"/>
              </w:rPr>
            </w:pPr>
            <w:r>
              <w:rPr>
                <w:noProof w:val="0"/>
              </w:rPr>
              <w:t>Occurrence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TLV_FOUND_CR_SET</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pPr>
      <w:r>
        <w:t>6.2.8.11.4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400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3, 5, 11, 13</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2, 4</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10, 12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6, 7,8, 9</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N5</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14,15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Proactive Response Handler</w:t>
            </w:r>
          </w:p>
        </w:tc>
      </w:tr>
    </w:tbl>
    <w:p w:rsidR="00614D2D" w:rsidRDefault="00614D2D" w:rsidP="00614D2D"/>
    <w:p w:rsidR="00614D2D" w:rsidRDefault="00614D2D" w:rsidP="00614D2D">
      <w:pPr>
        <w:pStyle w:val="Heading4"/>
        <w:keepNext w:val="0"/>
        <w:keepLines w:val="0"/>
      </w:pPr>
      <w:bookmarkStart w:id="441" w:name="_Toc51826789"/>
      <w:bookmarkStart w:id="442" w:name="_Toc117070470"/>
      <w:bookmarkStart w:id="443" w:name="_Toc51828232"/>
      <w:r>
        <w:t>6.2.8.12</w:t>
      </w:r>
      <w:r>
        <w:tab/>
        <w:t>Method getValueLength</w:t>
      </w:r>
      <w:bookmarkEnd w:id="441"/>
      <w:bookmarkEnd w:id="442"/>
      <w:bookmarkEnd w:id="443"/>
    </w:p>
    <w:p w:rsidR="00614D2D" w:rsidRDefault="00614D2D" w:rsidP="00614D2D">
      <w:r>
        <w:t>Test Area Reference API_2_PRH_GVLE</w:t>
      </w:r>
    </w:p>
    <w:p w:rsidR="00614D2D" w:rsidRDefault="00614D2D" w:rsidP="00614D2D">
      <w:pPr>
        <w:pStyle w:val="H6"/>
        <w:keepNext w:val="0"/>
        <w:keepLines w:val="0"/>
      </w:pPr>
      <w:r>
        <w:t>6.2.8.12.1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short getValueLength()</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6.2.8.12.1.1</w:t>
      </w:r>
      <w:r>
        <w:tab/>
        <w:t>Normal execution</w:t>
      </w:r>
    </w:p>
    <w:p w:rsidR="00614D2D" w:rsidRDefault="00614D2D" w:rsidP="00614D2D">
      <w:pPr>
        <w:pStyle w:val="ListBullet"/>
        <w:numPr>
          <w:ilvl w:val="0"/>
          <w:numId w:val="2"/>
        </w:numPr>
        <w:ind w:left="568" w:hanging="284"/>
      </w:pPr>
      <w:r>
        <w:t>CRRN1: gets and returns the binary length of the value field for the last TLV element which has been found in the handler.</w:t>
      </w:r>
    </w:p>
    <w:p w:rsidR="00614D2D" w:rsidRDefault="00614D2D" w:rsidP="00614D2D">
      <w:pPr>
        <w:pStyle w:val="H6"/>
        <w:keepNext w:val="0"/>
        <w:keepLines w:val="0"/>
      </w:pPr>
      <w:r>
        <w:t>6.2.8.12.1.2</w:t>
      </w:r>
      <w:r>
        <w:tab/>
        <w:t>Parameter errors</w:t>
      </w:r>
    </w:p>
    <w:p w:rsidR="00614D2D" w:rsidRDefault="00614D2D" w:rsidP="00614D2D">
      <w:r>
        <w:t>No requirements.</w:t>
      </w:r>
    </w:p>
    <w:p w:rsidR="00614D2D" w:rsidRDefault="00614D2D" w:rsidP="00614D2D">
      <w:pPr>
        <w:pStyle w:val="H6"/>
        <w:keepNext w:val="0"/>
        <w:keepLines w:val="0"/>
      </w:pPr>
      <w:r>
        <w:t>6.2.8.12.1.3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 HANDLER_NOT_AVAILABLE.</w:t>
      </w:r>
    </w:p>
    <w:p w:rsidR="00614D2D" w:rsidRDefault="00614D2D" w:rsidP="00614D2D">
      <w:pPr>
        <w:pStyle w:val="ListBullet"/>
        <w:numPr>
          <w:ilvl w:val="0"/>
          <w:numId w:val="2"/>
        </w:numPr>
        <w:ind w:left="568" w:hanging="284"/>
      </w:pPr>
      <w:r>
        <w:t>CRRC2: in case of unavailable TLV element an instance of ToolkitException shall be thrown. The reason code shall be ToolkitException UNAVAILABLE_ELEMENT.</w:t>
      </w:r>
    </w:p>
    <w:p w:rsidR="00614D2D" w:rsidRDefault="00614D2D" w:rsidP="00614D2D">
      <w:pPr>
        <w:pStyle w:val="H6"/>
        <w:keepNext w:val="0"/>
        <w:keepLines w:val="0"/>
      </w:pPr>
      <w:r>
        <w:t>6.2.8.12.2</w:t>
      </w:r>
      <w:r>
        <w:tab/>
        <w:t>Test Suite files</w:t>
      </w:r>
    </w:p>
    <w:p w:rsidR="00614D2D" w:rsidRDefault="00614D2D" w:rsidP="00614D2D">
      <w:pPr>
        <w:pStyle w:val="B1"/>
        <w:tabs>
          <w:tab w:val="left" w:pos="2268"/>
        </w:tabs>
      </w:pPr>
      <w:r>
        <w:t>Test Script:</w:t>
      </w:r>
      <w:r w:rsidR="00A1704F">
        <w:tab/>
      </w:r>
      <w:r>
        <w:t>API_2_PRH_GVLE_1.scr</w:t>
      </w:r>
    </w:p>
    <w:p w:rsidR="00614D2D" w:rsidRDefault="00614D2D" w:rsidP="00614D2D">
      <w:pPr>
        <w:pStyle w:val="B1"/>
        <w:tabs>
          <w:tab w:val="left" w:pos="2268"/>
        </w:tabs>
      </w:pPr>
      <w:r>
        <w:t>Test Applet:</w:t>
      </w:r>
      <w:r w:rsidR="00A1704F">
        <w:tab/>
      </w:r>
      <w:r>
        <w:t>API_2_PRH_GVLE_1.java</w:t>
      </w:r>
    </w:p>
    <w:p w:rsidR="00614D2D" w:rsidRDefault="00614D2D" w:rsidP="00614D2D">
      <w:pPr>
        <w:pStyle w:val="B1"/>
        <w:tabs>
          <w:tab w:val="left" w:pos="2268"/>
        </w:tabs>
      </w:pPr>
      <w:r>
        <w:t>Load Script:</w:t>
      </w:r>
      <w:r w:rsidR="00A1704F">
        <w:tab/>
      </w:r>
      <w:r>
        <w:t xml:space="preserve">API_2_PRH_GVLE_1.ldr </w:t>
      </w:r>
    </w:p>
    <w:p w:rsidR="00614D2D" w:rsidRDefault="00614D2D" w:rsidP="00614D2D">
      <w:pPr>
        <w:pStyle w:val="B1"/>
        <w:tabs>
          <w:tab w:val="left" w:pos="2268"/>
        </w:tabs>
      </w:pPr>
      <w:r>
        <w:t>Cleanup Script:</w:t>
      </w:r>
      <w:r w:rsidR="00A1704F">
        <w:tab/>
      </w:r>
      <w:r>
        <w:t>API_2_PRH_GVLE_1.clr</w:t>
      </w:r>
    </w:p>
    <w:p w:rsidR="00614D2D" w:rsidRDefault="00614D2D" w:rsidP="00614D2D">
      <w:pPr>
        <w:pStyle w:val="B1"/>
        <w:tabs>
          <w:tab w:val="left" w:pos="2268"/>
        </w:tabs>
      </w:pPr>
      <w:r>
        <w:t>Parameter File:</w:t>
      </w:r>
      <w:r w:rsidR="00A1704F">
        <w:tab/>
      </w:r>
      <w:r>
        <w:t>API_2_PRH_GVLE_1.par</w:t>
      </w:r>
    </w:p>
    <w:p w:rsidR="00614D2D" w:rsidRDefault="00614D2D" w:rsidP="00614D2D">
      <w:pPr>
        <w:pStyle w:val="H6"/>
        <w:keepNext w:val="0"/>
        <w:keepLines w:val="0"/>
      </w:pPr>
      <w:r>
        <w:t>6.2.8.12.3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Send a GET INPUT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GET INPUT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 xml:space="preserve">Terminal Response </w:t>
            </w:r>
          </w:p>
          <w:p w:rsidR="00614D2D" w:rsidRDefault="00614D2D">
            <w:pPr>
              <w:pStyle w:val="PL"/>
              <w:rPr>
                <w:noProof w:val="0"/>
              </w:rPr>
            </w:pPr>
            <w:r>
              <w:rPr>
                <w:noProof w:val="0"/>
              </w:rPr>
              <w:t>Text String TLV = 0D 00</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ProactiveResponseHandler.getTheHandler()</w:t>
            </w:r>
          </w:p>
          <w:p w:rsidR="00614D2D" w:rsidRDefault="00614D2D">
            <w:pPr>
              <w:pStyle w:val="PL"/>
              <w:rPr>
                <w:noProof w:val="0"/>
              </w:rPr>
            </w:pPr>
            <w:r>
              <w:rPr>
                <w:noProof w:val="0"/>
              </w:rPr>
              <w:t>GetValueLength()</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Search TLV 0Dh</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PL"/>
            </w:pPr>
            <w:r>
              <w:rPr>
                <w:noProof w:val="0"/>
              </w:rPr>
              <w:t>getValueLength()</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Send a GET INPUT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GET INPUT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 xml:space="preserve">Terminal Response </w:t>
            </w:r>
          </w:p>
          <w:p w:rsidR="00614D2D" w:rsidRDefault="00614D2D">
            <w:pPr>
              <w:pStyle w:val="PL"/>
              <w:rPr>
                <w:noProof w:val="0"/>
              </w:rPr>
            </w:pPr>
            <w:r>
              <w:rPr>
                <w:noProof w:val="0"/>
              </w:rPr>
              <w:t>Text String TLV = 0D 02 04 41</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Search TLV 0Dh (Text String TLV)</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PL"/>
              <w:rPr>
                <w:noProof w:val="0"/>
              </w:rPr>
            </w:pPr>
            <w:r>
              <w:rPr>
                <w:noProof w:val="0"/>
              </w:rPr>
              <w:t>getValueLength()</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02h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Send a GET INPUT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GET INPUT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Terminal Response, Text String length = 7Eh</w:t>
            </w:r>
          </w:p>
          <w:p w:rsidR="00614D2D" w:rsidRDefault="00614D2D">
            <w:pPr>
              <w:pStyle w:val="PL"/>
              <w:rPr>
                <w:noProof w:val="0"/>
              </w:rPr>
            </w:pPr>
            <w:r>
              <w:rPr>
                <w:noProof w:val="0"/>
              </w:rPr>
              <w:t>Text String TLV = 0D 7F 04 01 02 … 7E</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Search TLV 0Dh (Text String TLV)</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PL"/>
              <w:rPr>
                <w:noProof w:val="0"/>
              </w:rPr>
            </w:pPr>
            <w:r>
              <w:rPr>
                <w:noProof w:val="0"/>
              </w:rPr>
              <w:t>getValueLength()</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7Fh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Send a GET INPUT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GET INPUT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Terminal Response, Text String length = 7Fh</w:t>
            </w:r>
          </w:p>
          <w:p w:rsidR="00614D2D" w:rsidRDefault="00614D2D">
            <w:pPr>
              <w:pStyle w:val="PL"/>
              <w:rPr>
                <w:noProof w:val="0"/>
              </w:rPr>
            </w:pPr>
            <w:r>
              <w:rPr>
                <w:noProof w:val="0"/>
              </w:rPr>
              <w:t>Text String TLV = 0D 81 80 04 01 02 … 7E 7F</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Search TLV 0Dh (Text String TLV)</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PL"/>
              <w:rPr>
                <w:noProof w:val="0"/>
              </w:rPr>
            </w:pPr>
            <w:r>
              <w:rPr>
                <w:noProof w:val="0"/>
              </w:rPr>
              <w:t>getValueLength()</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80h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Send a GET INPUT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GET INPUT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Terminal Response, Text String length = EFh</w:t>
            </w:r>
          </w:p>
          <w:p w:rsidR="00614D2D" w:rsidRDefault="00614D2D">
            <w:pPr>
              <w:pStyle w:val="PL"/>
              <w:rPr>
                <w:noProof w:val="0"/>
              </w:rPr>
            </w:pPr>
            <w:r>
              <w:rPr>
                <w:noProof w:val="0"/>
              </w:rPr>
              <w:t>Text String TLV = 0D 81 F0 04 01 02 … EF</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Search TLV 0Dh (Text String TLV)</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PL"/>
              <w:rPr>
                <w:noProof w:val="0"/>
              </w:rPr>
            </w:pPr>
            <w:r>
              <w:rPr>
                <w:noProof w:val="0"/>
              </w:rPr>
              <w:t>getValueLength()</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F0h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6.2.8.12.4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400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Proactive Response Handler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bl>
    <w:p w:rsidR="00614D2D" w:rsidRDefault="00614D2D" w:rsidP="00614D2D"/>
    <w:p w:rsidR="00614D2D" w:rsidRDefault="00614D2D" w:rsidP="00614D2D">
      <w:pPr>
        <w:pStyle w:val="Heading4"/>
        <w:keepNext w:val="0"/>
        <w:keepLines w:val="0"/>
      </w:pPr>
      <w:bookmarkStart w:id="444" w:name="_Toc51826790"/>
      <w:bookmarkStart w:id="445" w:name="_Toc117070471"/>
      <w:bookmarkStart w:id="446" w:name="_Toc51828233"/>
      <w:r>
        <w:t>6.2.8.13</w:t>
      </w:r>
      <w:r>
        <w:tab/>
        <w:t>Method getValueByte</w:t>
      </w:r>
      <w:bookmarkEnd w:id="444"/>
      <w:bookmarkEnd w:id="445"/>
      <w:bookmarkEnd w:id="446"/>
    </w:p>
    <w:p w:rsidR="00614D2D" w:rsidRDefault="00614D2D" w:rsidP="00614D2D">
      <w:r>
        <w:t>Test Area Reference API_2_PRH_GVBYS</w:t>
      </w:r>
    </w:p>
    <w:p w:rsidR="00614D2D" w:rsidRDefault="00614D2D" w:rsidP="00614D2D">
      <w:pPr>
        <w:pStyle w:val="H6"/>
        <w:keepNext w:val="0"/>
        <w:keepLines w:val="0"/>
      </w:pPr>
      <w:r>
        <w:t>6.2.8.13.1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byte getValueByte(short valueOffset)</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6.2.8.13.1.1</w:t>
      </w:r>
      <w:r>
        <w:tab/>
        <w:t>Normal execution</w:t>
      </w:r>
    </w:p>
    <w:p w:rsidR="00614D2D" w:rsidRDefault="00614D2D" w:rsidP="00614D2D">
      <w:pPr>
        <w:pStyle w:val="ListBullet"/>
        <w:numPr>
          <w:ilvl w:val="0"/>
          <w:numId w:val="2"/>
        </w:numPr>
        <w:ind w:left="568" w:hanging="284"/>
      </w:pPr>
      <w:r>
        <w:t>CRRN1: Gets a byte from the last TLV element which has been found in the handler and returns its value (1 byte).</w:t>
      </w:r>
    </w:p>
    <w:p w:rsidR="00614D2D" w:rsidRDefault="00614D2D" w:rsidP="00614D2D">
      <w:pPr>
        <w:pStyle w:val="H6"/>
        <w:keepNext w:val="0"/>
        <w:keepLines w:val="0"/>
      </w:pPr>
      <w:r>
        <w:t>6.2.8.13.1.2</w:t>
      </w:r>
      <w:r>
        <w:tab/>
        <w:t>Parameter errors</w:t>
      </w:r>
    </w:p>
    <w:p w:rsidR="00614D2D" w:rsidRDefault="00614D2D" w:rsidP="00614D2D">
      <w:pPr>
        <w:pStyle w:val="ListBullet"/>
        <w:numPr>
          <w:ilvl w:val="0"/>
          <w:numId w:val="2"/>
        </w:numPr>
        <w:ind w:left="568" w:hanging="284"/>
      </w:pPr>
      <w:r>
        <w:t>CRRP1: if valueOffset is out of the current TLV an instance of ToolkitException shall be thrown. The reason code shall be ToolkitException OUT_OF_TLV_BOUNDARIES.</w:t>
      </w:r>
    </w:p>
    <w:p w:rsidR="00614D2D" w:rsidRDefault="00614D2D" w:rsidP="00614D2D">
      <w:pPr>
        <w:pStyle w:val="H6"/>
        <w:keepNext w:val="0"/>
        <w:keepLines w:val="0"/>
      </w:pPr>
      <w:r>
        <w:t>6.2.8.13.1.3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 HANDLER_NOT_AVAILABLE.</w:t>
      </w:r>
    </w:p>
    <w:p w:rsidR="00614D2D" w:rsidRDefault="00614D2D" w:rsidP="00614D2D">
      <w:pPr>
        <w:pStyle w:val="ListBullet"/>
        <w:numPr>
          <w:ilvl w:val="0"/>
          <w:numId w:val="2"/>
        </w:numPr>
        <w:ind w:left="568" w:hanging="284"/>
      </w:pPr>
      <w:r>
        <w:t>CRRC2: in case of unavailable TLV element an instance of ToolkitException shall be thrown. The reason code shall be ToolkitException UNAVAILABLE_ELEMENT.</w:t>
      </w:r>
    </w:p>
    <w:p w:rsidR="00614D2D" w:rsidRDefault="00614D2D" w:rsidP="00614D2D">
      <w:pPr>
        <w:pStyle w:val="H6"/>
        <w:keepNext w:val="0"/>
        <w:keepLines w:val="0"/>
      </w:pPr>
      <w:r>
        <w:t>6.2.8.13.2</w:t>
      </w:r>
      <w:r>
        <w:tab/>
        <w:t>Test Suite files</w:t>
      </w:r>
    </w:p>
    <w:p w:rsidR="00614D2D" w:rsidRDefault="00614D2D" w:rsidP="00614D2D">
      <w:pPr>
        <w:pStyle w:val="B1"/>
        <w:tabs>
          <w:tab w:val="left" w:pos="2268"/>
        </w:tabs>
      </w:pPr>
      <w:r>
        <w:t>Test Script:</w:t>
      </w:r>
      <w:r w:rsidR="00A1704F">
        <w:tab/>
      </w:r>
      <w:r>
        <w:t>API_2_PRH_GVBYS_1.scr</w:t>
      </w:r>
    </w:p>
    <w:p w:rsidR="00614D2D" w:rsidRDefault="00614D2D" w:rsidP="00614D2D">
      <w:pPr>
        <w:pStyle w:val="B1"/>
        <w:tabs>
          <w:tab w:val="left" w:pos="2268"/>
        </w:tabs>
      </w:pPr>
      <w:r>
        <w:t>Test Applet:</w:t>
      </w:r>
      <w:r w:rsidR="00A1704F">
        <w:tab/>
      </w:r>
      <w:r>
        <w:t>API_2_PRH_GVBYS_1.java</w:t>
      </w:r>
    </w:p>
    <w:p w:rsidR="00614D2D" w:rsidRDefault="00614D2D" w:rsidP="00614D2D">
      <w:pPr>
        <w:pStyle w:val="B1"/>
        <w:tabs>
          <w:tab w:val="left" w:pos="2268"/>
        </w:tabs>
      </w:pPr>
      <w:r>
        <w:t>Load Script:</w:t>
      </w:r>
      <w:r w:rsidR="00A1704F">
        <w:tab/>
      </w:r>
      <w:r>
        <w:t xml:space="preserve">API_2_PRH_GVBYS_1.ldr </w:t>
      </w:r>
    </w:p>
    <w:p w:rsidR="00614D2D" w:rsidRDefault="00614D2D" w:rsidP="00614D2D">
      <w:pPr>
        <w:pStyle w:val="B1"/>
        <w:tabs>
          <w:tab w:val="left" w:pos="2268"/>
        </w:tabs>
      </w:pPr>
      <w:r>
        <w:t>Cleanup Script:</w:t>
      </w:r>
      <w:r w:rsidR="00A1704F">
        <w:tab/>
      </w:r>
      <w:r>
        <w:t>API_2_PRH_GVBYS_1.clr</w:t>
      </w:r>
    </w:p>
    <w:p w:rsidR="00614D2D" w:rsidRDefault="00614D2D" w:rsidP="00614D2D">
      <w:pPr>
        <w:pStyle w:val="B1"/>
        <w:tabs>
          <w:tab w:val="left" w:pos="2268"/>
        </w:tabs>
      </w:pPr>
      <w:r>
        <w:t>Parameter File:</w:t>
      </w:r>
      <w:r w:rsidR="00A1704F">
        <w:tab/>
      </w:r>
      <w:r>
        <w:t>API_2_PRH_GVBYS_1.par</w:t>
      </w:r>
    </w:p>
    <w:p w:rsidR="00614D2D" w:rsidRDefault="00614D2D" w:rsidP="00614D2D">
      <w:pPr>
        <w:pStyle w:val="H6"/>
        <w:keepNext w:val="0"/>
        <w:keepLines w:val="0"/>
      </w:pPr>
      <w:r>
        <w:t>6.2.8.13.3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Send a GET INPUT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GET INPUT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Terminal Response, Text String length = 7Eh</w:t>
            </w:r>
          </w:p>
          <w:p w:rsidR="00614D2D" w:rsidRDefault="00614D2D">
            <w:pPr>
              <w:pStyle w:val="PL"/>
              <w:rPr>
                <w:noProof w:val="0"/>
              </w:rPr>
            </w:pPr>
            <w:r>
              <w:rPr>
                <w:noProof w:val="0"/>
              </w:rPr>
              <w:t>Text String TLV = 0D 7F 04 01 02 … 7E</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pPr>
            <w:r>
              <w:t>ProactiveResponseHandler.getTheHandler()</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nil"/>
              <w:left w:val="single" w:sz="4" w:space="0" w:color="auto"/>
              <w:bottom w:val="single" w:sz="4" w:space="0" w:color="auto"/>
              <w:right w:val="single" w:sz="4" w:space="0" w:color="auto"/>
            </w:tcBorders>
          </w:tcPr>
          <w:p w:rsidR="00614D2D" w:rsidRDefault="00614D2D">
            <w:pPr>
              <w:pStyle w:val="PL"/>
              <w:rPr>
                <w:noProof w:val="0"/>
              </w:rPr>
            </w:pPr>
            <w:r>
              <w:rPr>
                <w:noProof w:val="0"/>
              </w:rPr>
              <w:t>getValueByte(0)</w:t>
            </w:r>
          </w:p>
          <w:p w:rsidR="00614D2D" w:rsidRDefault="00614D2D">
            <w:pPr>
              <w:pStyle w:val="TAL"/>
              <w:keepNext w:val="0"/>
              <w:keepLines w:val="0"/>
            </w:pPr>
          </w:p>
        </w:tc>
        <w:tc>
          <w:tcPr>
            <w:tcW w:w="2835"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Search TLV 01h (Command Details TLV)</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PL"/>
              <w:rPr>
                <w:noProof w:val="0"/>
              </w:rPr>
            </w:pPr>
            <w:r>
              <w:rPr>
                <w:noProof w:val="0"/>
              </w:rPr>
              <w:t>getValueByte(3)</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Search TLV 01h (Command Details TLV)</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PL"/>
              <w:rPr>
                <w:noProof w:val="0"/>
              </w:rPr>
            </w:pPr>
            <w:r>
              <w:rPr>
                <w:noProof w:val="0"/>
              </w:rPr>
              <w:t>getValueByte(2)</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 (qualifier)</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 xml:space="preserve">Search TLV 02h (Device Identities TLV) </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PL"/>
              <w:rPr>
                <w:noProof w:val="0"/>
              </w:rPr>
            </w:pPr>
            <w:r>
              <w:rPr>
                <w:noProof w:val="0"/>
              </w:rPr>
              <w:t>getValueByte(0)</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82h (Source)</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Search TLV 0Dh (Text String TLV)</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PL"/>
              <w:rPr>
                <w:noProof w:val="0"/>
              </w:rPr>
            </w:pPr>
            <w:r>
              <w:rPr>
                <w:noProof w:val="0"/>
              </w:rPr>
              <w:t>getValueByte(7E)</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7Eh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6</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Send a GET INPUT command</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GET INPUT Proactive command</w:t>
            </w: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pPr>
            <w:r>
              <w:t>Terminal Response, Text String length = EFh</w:t>
            </w:r>
          </w:p>
          <w:p w:rsidR="00614D2D" w:rsidRDefault="00614D2D">
            <w:pPr>
              <w:pStyle w:val="PL"/>
              <w:rPr>
                <w:noProof w:val="0"/>
              </w:rPr>
            </w:pPr>
            <w:r>
              <w:rPr>
                <w:noProof w:val="0"/>
              </w:rPr>
              <w:t>Text String TLV = 0D 81 F0 04 01 02 … 7E 7F … EF</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pPr>
            <w:r>
              <w:t>Search TLV 0Dh (Text String TLV)</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tcPr>
          <w:p w:rsidR="00614D2D" w:rsidRDefault="00614D2D">
            <w:pPr>
              <w:pStyle w:val="PL"/>
              <w:rPr>
                <w:noProof w:val="0"/>
              </w:rPr>
            </w:pPr>
            <w:r>
              <w:rPr>
                <w:noProof w:val="0"/>
              </w:rPr>
              <w:t>getValueByte(7E)</w:t>
            </w:r>
          </w:p>
          <w:p w:rsidR="00614D2D" w:rsidRDefault="00614D2D">
            <w:pPr>
              <w:pStyle w:val="PL"/>
              <w:rPr>
                <w:noProof w:val="0"/>
              </w:rPr>
            </w:pPr>
          </w:p>
        </w:tc>
        <w:tc>
          <w:tcPr>
            <w:tcW w:w="2835" w:type="dxa"/>
            <w:tcBorders>
              <w:top w:val="nil"/>
              <w:left w:val="single" w:sz="4" w:space="0" w:color="auto"/>
              <w:bottom w:val="nil"/>
              <w:right w:val="single" w:sz="4" w:space="0" w:color="auto"/>
            </w:tcBorders>
            <w:hideMark/>
          </w:tcPr>
          <w:p w:rsidR="00614D2D" w:rsidRDefault="00614D2D">
            <w:pPr>
              <w:pStyle w:val="TAL"/>
              <w:keepNext w:val="0"/>
              <w:keepLines w:val="0"/>
            </w:pPr>
            <w:r>
              <w:t>Result is 7Eh</w:t>
            </w:r>
          </w:p>
        </w:tc>
        <w:tc>
          <w:tcPr>
            <w:tcW w:w="2410"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nil"/>
              <w:right w:val="single" w:sz="4" w:space="0" w:color="auto"/>
            </w:tcBorders>
          </w:tcPr>
          <w:p w:rsidR="00614D2D" w:rsidRDefault="00614D2D">
            <w:pPr>
              <w:pStyle w:val="PL"/>
              <w:rPr>
                <w:noProof w:val="0"/>
              </w:rPr>
            </w:pPr>
            <w:r>
              <w:rPr>
                <w:noProof w:val="0"/>
              </w:rPr>
              <w:t>GetValueByte(7F)</w:t>
            </w:r>
          </w:p>
          <w:p w:rsidR="00614D2D" w:rsidRDefault="00614D2D">
            <w:pPr>
              <w:pStyle w:val="PL"/>
              <w:rPr>
                <w:noProof w:val="0"/>
              </w:rPr>
            </w:pP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Result is 7Fh</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PL"/>
              <w:rPr>
                <w:noProof w:val="0"/>
              </w:rPr>
            </w:pPr>
            <w:r>
              <w:rPr>
                <w:noProof w:val="0"/>
              </w:rPr>
              <w:t>GetValueByte(EF)</w:t>
            </w:r>
          </w:p>
          <w:p w:rsidR="00614D2D" w:rsidRDefault="00614D2D">
            <w:pPr>
              <w:pStyle w:val="PL"/>
              <w:rPr>
                <w:noProof w:val="0"/>
              </w:rPr>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EFh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6.2.8.13.4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400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3, 4, 5, 6, 7, 8</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Proactive Response Handler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bl>
    <w:p w:rsidR="00614D2D" w:rsidRDefault="00614D2D" w:rsidP="00614D2D"/>
    <w:p w:rsidR="00614D2D" w:rsidRDefault="00614D2D" w:rsidP="00614D2D">
      <w:pPr>
        <w:pStyle w:val="Heading4"/>
        <w:keepNext w:val="0"/>
        <w:keepLines w:val="0"/>
      </w:pPr>
      <w:bookmarkStart w:id="447" w:name="_Toc51826791"/>
      <w:bookmarkStart w:id="448" w:name="_Toc117070472"/>
      <w:bookmarkStart w:id="449" w:name="_Toc51828234"/>
      <w:r>
        <w:t>6.2.8.14</w:t>
      </w:r>
      <w:r>
        <w:tab/>
        <w:t>Method copyValue</w:t>
      </w:r>
      <w:bookmarkEnd w:id="447"/>
      <w:bookmarkEnd w:id="448"/>
      <w:bookmarkEnd w:id="449"/>
    </w:p>
    <w:p w:rsidR="00614D2D" w:rsidRDefault="00614D2D" w:rsidP="00614D2D">
      <w:r>
        <w:t>Test Area Reference API_2_PRH_CPYVS_BSS</w:t>
      </w:r>
    </w:p>
    <w:p w:rsidR="00614D2D" w:rsidRDefault="00614D2D" w:rsidP="00614D2D">
      <w:pPr>
        <w:pStyle w:val="H6"/>
      </w:pPr>
      <w:r>
        <w:t>6.2.8.14.1</w:t>
      </w:r>
      <w:r>
        <w:tab/>
        <w:t>Conformance requirement</w:t>
      </w:r>
    </w:p>
    <w:p w:rsidR="00614D2D" w:rsidRDefault="00614D2D" w:rsidP="00614D2D">
      <w:pPr>
        <w:keepNext/>
        <w:keepLines/>
      </w:pPr>
      <w:r>
        <w:t>The method with following header shall be compliant with its definition in the API.</w:t>
      </w:r>
    </w:p>
    <w:p w:rsidR="00614D2D" w:rsidRDefault="00614D2D" w:rsidP="00614D2D">
      <w:pPr>
        <w:pStyle w:val="PL"/>
        <w:rPr>
          <w:noProof w:val="0"/>
        </w:rPr>
      </w:pPr>
      <w:r>
        <w:rPr>
          <w:noProof w:val="0"/>
        </w:rPr>
        <w:t>public short copyValue(short valueOffset,</w:t>
      </w:r>
    </w:p>
    <w:p w:rsidR="00614D2D" w:rsidRDefault="00614D2D" w:rsidP="00614D2D">
      <w:pPr>
        <w:pStyle w:val="PL"/>
        <w:rPr>
          <w:noProof w:val="0"/>
        </w:rPr>
      </w:pPr>
      <w:r>
        <w:rPr>
          <w:noProof w:val="0"/>
        </w:rPr>
        <w:t xml:space="preserve">                       byte[] dstBuffer,</w:t>
      </w:r>
    </w:p>
    <w:p w:rsidR="00614D2D" w:rsidRDefault="00614D2D" w:rsidP="00614D2D">
      <w:pPr>
        <w:pStyle w:val="PL"/>
        <w:rPr>
          <w:noProof w:val="0"/>
        </w:rPr>
      </w:pPr>
      <w:r>
        <w:rPr>
          <w:noProof w:val="0"/>
        </w:rPr>
        <w:t xml:space="preserve">                       short dstOffset,</w:t>
      </w:r>
    </w:p>
    <w:p w:rsidR="00614D2D" w:rsidRDefault="00614D2D" w:rsidP="00614D2D">
      <w:pPr>
        <w:pStyle w:val="PL"/>
        <w:rPr>
          <w:noProof w:val="0"/>
        </w:rPr>
      </w:pPr>
      <w:r>
        <w:rPr>
          <w:noProof w:val="0"/>
        </w:rPr>
        <w:t xml:space="preserve">                       short dstLength)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6.2.8.14.1.1</w:t>
      </w:r>
      <w:r>
        <w:tab/>
        <w:t>Normal execution</w:t>
      </w:r>
    </w:p>
    <w:p w:rsidR="00614D2D" w:rsidRDefault="00614D2D" w:rsidP="00614D2D">
      <w:pPr>
        <w:pStyle w:val="ListBullet"/>
        <w:numPr>
          <w:ilvl w:val="0"/>
          <w:numId w:val="2"/>
        </w:numPr>
        <w:ind w:left="568" w:hanging="284"/>
      </w:pPr>
      <w:r>
        <w:t>CRRN1: copies a part of the last TLV element which has been found, into a destination. buffer.</w:t>
      </w:r>
    </w:p>
    <w:p w:rsidR="00614D2D" w:rsidRDefault="00614D2D" w:rsidP="00614D2D">
      <w:pPr>
        <w:pStyle w:val="ListBullet"/>
        <w:numPr>
          <w:ilvl w:val="0"/>
          <w:numId w:val="2"/>
        </w:numPr>
        <w:ind w:left="568" w:hanging="284"/>
      </w:pPr>
      <w:r>
        <w:t>CRRN2: returns dstOffset + dstLength.</w:t>
      </w:r>
    </w:p>
    <w:p w:rsidR="00614D2D" w:rsidRDefault="00614D2D" w:rsidP="00614D2D">
      <w:pPr>
        <w:pStyle w:val="H6"/>
        <w:keepNext w:val="0"/>
        <w:keepLines w:val="0"/>
      </w:pPr>
      <w:r>
        <w:t>6.2.8.14.1.2</w:t>
      </w:r>
      <w:r>
        <w:tab/>
        <w:t>Parameter errors</w:t>
      </w:r>
    </w:p>
    <w:p w:rsidR="00614D2D" w:rsidRDefault="00614D2D" w:rsidP="00614D2D">
      <w:pPr>
        <w:pStyle w:val="ListBullet"/>
        <w:numPr>
          <w:ilvl w:val="0"/>
          <w:numId w:val="2"/>
        </w:numPr>
        <w:ind w:left="568" w:hanging="284"/>
      </w:pPr>
      <w:r>
        <w:t>CRRP1: if dstBuffer is null NullPointerException is thrown.</w:t>
      </w:r>
    </w:p>
    <w:p w:rsidR="00614D2D" w:rsidRDefault="00614D2D" w:rsidP="00614D2D">
      <w:pPr>
        <w:pStyle w:val="ListBullet"/>
        <w:numPr>
          <w:ilvl w:val="0"/>
          <w:numId w:val="2"/>
        </w:numPr>
        <w:ind w:left="568" w:hanging="284"/>
      </w:pPr>
      <w:r>
        <w:t>CRRP2: if dstOffset or dstLength or both would cause access outside array bounds, or if dstLength is negative ArrayIndexOutOfBoundsException is thrown.</w:t>
      </w:r>
    </w:p>
    <w:p w:rsidR="00614D2D" w:rsidRDefault="00614D2D" w:rsidP="00614D2D">
      <w:pPr>
        <w:pStyle w:val="ListBullet"/>
        <w:numPr>
          <w:ilvl w:val="0"/>
          <w:numId w:val="2"/>
        </w:numPr>
        <w:ind w:left="568" w:hanging="284"/>
      </w:pPr>
      <w:r>
        <w:t>CRRP3: if valueOffset, dstLength or both are out of the current TLV an instance of ToolkitException shall be thrown. The reason code shall be ToolkitException OUT_OF_TLV_BOUNDARIES.</w:t>
      </w:r>
    </w:p>
    <w:p w:rsidR="00614D2D" w:rsidRDefault="00614D2D" w:rsidP="00614D2D">
      <w:pPr>
        <w:pStyle w:val="H6"/>
        <w:keepNext w:val="0"/>
        <w:keepLines w:val="0"/>
      </w:pPr>
      <w:r>
        <w:t>6.2.8.14.1.3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 HANDLER_NOT_AVAILABLE.</w:t>
      </w:r>
    </w:p>
    <w:p w:rsidR="00614D2D" w:rsidRDefault="00614D2D" w:rsidP="00614D2D">
      <w:pPr>
        <w:pStyle w:val="ListBullet"/>
        <w:numPr>
          <w:ilvl w:val="0"/>
          <w:numId w:val="2"/>
        </w:numPr>
        <w:ind w:left="568" w:hanging="284"/>
      </w:pPr>
      <w:r>
        <w:t>CRRC2: in case of unavailable TLV element an instance of ToolkitException shall be thrown. The reason code shall be ToolkitException UNAVAILABLE_ELEMENT.</w:t>
      </w:r>
    </w:p>
    <w:p w:rsidR="00614D2D" w:rsidRDefault="00614D2D" w:rsidP="00614D2D">
      <w:pPr>
        <w:pStyle w:val="H6"/>
        <w:keepNext w:val="0"/>
        <w:keepLines w:val="0"/>
      </w:pPr>
      <w:r>
        <w:t>6.2.8.14.2</w:t>
      </w:r>
      <w:r>
        <w:tab/>
        <w:t>Test Suite files</w:t>
      </w:r>
    </w:p>
    <w:p w:rsidR="00614D2D" w:rsidRDefault="00614D2D" w:rsidP="00614D2D">
      <w:pPr>
        <w:pStyle w:val="B1"/>
        <w:tabs>
          <w:tab w:val="left" w:pos="2268"/>
        </w:tabs>
      </w:pPr>
      <w:r>
        <w:t>Test Script:</w:t>
      </w:r>
      <w:r w:rsidR="00A1704F">
        <w:tab/>
      </w:r>
      <w:r>
        <w:t>API_2_PRH_CPYVS_BSS_1.scr</w:t>
      </w:r>
    </w:p>
    <w:p w:rsidR="00614D2D" w:rsidRDefault="00614D2D" w:rsidP="00614D2D">
      <w:pPr>
        <w:pStyle w:val="B1"/>
        <w:tabs>
          <w:tab w:val="left" w:pos="2268"/>
        </w:tabs>
      </w:pPr>
      <w:r>
        <w:t>Test Applet:</w:t>
      </w:r>
      <w:r w:rsidR="00A1704F">
        <w:tab/>
      </w:r>
      <w:r>
        <w:t>API_2_PRH_CPYVS_BSS_1.java</w:t>
      </w:r>
    </w:p>
    <w:p w:rsidR="00614D2D" w:rsidRDefault="00614D2D" w:rsidP="00614D2D">
      <w:pPr>
        <w:pStyle w:val="B1"/>
        <w:tabs>
          <w:tab w:val="left" w:pos="2268"/>
        </w:tabs>
      </w:pPr>
      <w:r>
        <w:t>Load Script:</w:t>
      </w:r>
      <w:r w:rsidR="00A1704F">
        <w:tab/>
      </w:r>
      <w:r>
        <w:t xml:space="preserve">API_2_PRH_CPYVS_BSS_1.ldr </w:t>
      </w:r>
    </w:p>
    <w:p w:rsidR="00614D2D" w:rsidRDefault="00614D2D" w:rsidP="00614D2D">
      <w:pPr>
        <w:pStyle w:val="B1"/>
        <w:tabs>
          <w:tab w:val="left" w:pos="2268"/>
        </w:tabs>
      </w:pPr>
      <w:r>
        <w:t>Cleanup Script:</w:t>
      </w:r>
      <w:r w:rsidR="00A1704F">
        <w:tab/>
      </w:r>
      <w:r>
        <w:t>API_2_PRH_CPYVS_BSS_1.clr</w:t>
      </w:r>
    </w:p>
    <w:p w:rsidR="00614D2D" w:rsidRDefault="00614D2D" w:rsidP="00614D2D">
      <w:pPr>
        <w:pStyle w:val="B1"/>
        <w:tabs>
          <w:tab w:val="left" w:pos="2268"/>
        </w:tabs>
      </w:pPr>
      <w:r>
        <w:t>Parameter File:</w:t>
      </w:r>
      <w:r w:rsidR="00A1704F">
        <w:tab/>
      </w:r>
      <w:r>
        <w:t>API_2_PRH_CPYVS_BSS_1.par</w:t>
      </w:r>
    </w:p>
    <w:p w:rsidR="00614D2D" w:rsidRDefault="00614D2D" w:rsidP="00614D2D">
      <w:pPr>
        <w:pStyle w:val="H6"/>
        <w:keepNext w:val="0"/>
        <w:keepLines w:val="0"/>
      </w:pPr>
      <w:r>
        <w:t>6.2.8.14.3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Send a GET INPUT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GET INPUT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Terminal Response, Text String length = 5</w:t>
            </w:r>
          </w:p>
          <w:p w:rsidR="00614D2D" w:rsidRDefault="00614D2D">
            <w:pPr>
              <w:pStyle w:val="PL"/>
              <w:rPr>
                <w:noProof w:val="0"/>
              </w:rPr>
            </w:pPr>
            <w:r>
              <w:rPr>
                <w:noProof w:val="0"/>
              </w:rPr>
              <w:t>Text String TLV = 0D 06 04 01 02 … 05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pPr>
            <w:r>
              <w:t>ProactiveResponseHandler.getTheHandler()</w:t>
            </w:r>
          </w:p>
          <w:p w:rsidR="00614D2D" w:rsidRDefault="00614D2D">
            <w:pPr>
              <w:pStyle w:val="PL"/>
              <w:rPr>
                <w:noProof w:val="0"/>
              </w:rPr>
            </w:pPr>
            <w:r>
              <w:rPr>
                <w:noProof w:val="0"/>
              </w:rPr>
              <w:t>Select Text String TLV</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tcPr>
          <w:p w:rsidR="00614D2D" w:rsidRDefault="00614D2D">
            <w:pPr>
              <w:pStyle w:val="PL"/>
              <w:rPr>
                <w:noProof w:val="0"/>
              </w:rPr>
            </w:pPr>
            <w:r>
              <w:rPr>
                <w:noProof w:val="0"/>
              </w:rPr>
              <w:t>CopyValue() with a null dstBuffer</w:t>
            </w:r>
          </w:p>
          <w:p w:rsidR="00614D2D" w:rsidRDefault="00614D2D">
            <w:pPr>
              <w:pStyle w:val="TAL"/>
              <w:keepNext w:val="0"/>
              <w:keepLines w:val="0"/>
            </w:pPr>
          </w:p>
        </w:tc>
        <w:tc>
          <w:tcPr>
            <w:tcW w:w="2835" w:type="dxa"/>
            <w:tcBorders>
              <w:top w:val="nil"/>
              <w:left w:val="single" w:sz="4" w:space="0" w:color="auto"/>
              <w:bottom w:val="nil"/>
              <w:right w:val="single" w:sz="4" w:space="0" w:color="auto"/>
            </w:tcBorders>
            <w:hideMark/>
          </w:tcPr>
          <w:p w:rsidR="00614D2D" w:rsidRDefault="00614D2D">
            <w:pPr>
              <w:pStyle w:val="TAL"/>
              <w:keepNext w:val="0"/>
              <w:keepLines w:val="0"/>
            </w:pPr>
            <w:r>
              <w:t>NullPointerException is thrown</w:t>
            </w:r>
          </w:p>
        </w:tc>
        <w:tc>
          <w:tcPr>
            <w:tcW w:w="2410"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dstOffset &gt; dstBuffer.length</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6</w:t>
            </w:r>
          </w:p>
          <w:p w:rsidR="00614D2D" w:rsidRDefault="00614D2D">
            <w:pPr>
              <w:pStyle w:val="PL"/>
              <w:rPr>
                <w:noProof w:val="0"/>
              </w:rPr>
            </w:pPr>
            <w:r>
              <w:rPr>
                <w:noProof w:val="0"/>
              </w:rPr>
              <w:t>dstLength = 0</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dstOffset &lt; 0</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-1</w:t>
            </w:r>
          </w:p>
          <w:p w:rsidR="00614D2D" w:rsidRDefault="00614D2D">
            <w:pPr>
              <w:pStyle w:val="PL"/>
              <w:rPr>
                <w:noProof w:val="0"/>
              </w:rPr>
            </w:pPr>
            <w:r>
              <w:rPr>
                <w:noProof w:val="0"/>
              </w:rPr>
              <w:t>dstLength = 1</w:t>
            </w:r>
          </w:p>
        </w:tc>
        <w:tc>
          <w:tcPr>
            <w:tcW w:w="2835"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dstLength &gt;dstBuffer.length</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6</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dstOffset + dstLength &gt;dstBuffer.length</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3</w:t>
            </w:r>
          </w:p>
          <w:p w:rsidR="00614D2D" w:rsidRDefault="00614D2D">
            <w:pPr>
              <w:pStyle w:val="PL"/>
              <w:rPr>
                <w:noProof w:val="0"/>
              </w:rPr>
            </w:pPr>
            <w:r>
              <w:rPr>
                <w:noProof w:val="0"/>
              </w:rPr>
              <w:t>dstLength = 3</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dstLength &lt; 0</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w:t>
            </w:r>
          </w:p>
          <w:p w:rsidR="00614D2D" w:rsidRDefault="00614D2D">
            <w:pPr>
              <w:pStyle w:val="TAL"/>
              <w:keepNext w:val="0"/>
              <w:keepLines w:val="0"/>
            </w:pP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valueOffset &gt; Text String Length</w:t>
            </w:r>
          </w:p>
          <w:p w:rsidR="00614D2D" w:rsidRDefault="00614D2D">
            <w:pPr>
              <w:pStyle w:val="PL"/>
              <w:rPr>
                <w:noProof w:val="0"/>
              </w:rPr>
            </w:pPr>
            <w:r>
              <w:rPr>
                <w:noProof w:val="0"/>
              </w:rPr>
              <w:t>valueOffset = 7</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0</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valueOffset &lt; 0</w:t>
            </w:r>
          </w:p>
          <w:p w:rsidR="00614D2D" w:rsidRDefault="00614D2D">
            <w:pPr>
              <w:pStyle w:val="PL"/>
              <w:rPr>
                <w:noProof w:val="0"/>
              </w:rPr>
            </w:pPr>
            <w:r>
              <w:rPr>
                <w:noProof w:val="0"/>
              </w:rPr>
              <w:t>valueOffset = -1</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w:t>
            </w:r>
          </w:p>
        </w:tc>
        <w:tc>
          <w:tcPr>
            <w:tcW w:w="2835"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dstLength &gt; Text String length</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7</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PL"/>
              <w:rPr>
                <w:noProof w:val="0"/>
              </w:rPr>
            </w:pPr>
            <w:r>
              <w:rPr>
                <w:rFonts w:ascii="Arial" w:hAnsi="Arial"/>
                <w:b/>
                <w:noProof w:val="0"/>
                <w:sz w:val="18"/>
              </w:rPr>
              <w:t xml:space="preserve">ValueOffset + dstLength &gt; Text String </w:t>
            </w:r>
            <w:r>
              <w:rPr>
                <w:noProof w:val="0"/>
              </w:rPr>
              <w:t>length</w:t>
            </w:r>
          </w:p>
          <w:p w:rsidR="00614D2D" w:rsidRDefault="00614D2D">
            <w:pPr>
              <w:pStyle w:val="PL"/>
              <w:rPr>
                <w:noProof w:val="0"/>
              </w:rPr>
            </w:pPr>
            <w:r>
              <w:rPr>
                <w:noProof w:val="0"/>
              </w:rPr>
              <w:t>ValueOffset = 2</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5</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Send a GET INPUT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GET INPUT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Terminal Response, Text String length = 16</w:t>
            </w:r>
          </w:p>
          <w:p w:rsidR="00614D2D" w:rsidRDefault="00614D2D">
            <w:pPr>
              <w:pStyle w:val="PL"/>
              <w:rPr>
                <w:noProof w:val="0"/>
              </w:rPr>
            </w:pPr>
            <w:r>
              <w:rPr>
                <w:noProof w:val="0"/>
              </w:rPr>
              <w:t>Text String TLV = 0D 11 04 00 01 … 0F</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PL"/>
              <w:rPr>
                <w:noProof w:val="0"/>
              </w:rPr>
            </w:pPr>
            <w:r>
              <w:rPr>
                <w:noProof w:val="0"/>
              </w:rPr>
              <w:t>ProactiveResponseHandler.getTheHandler</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PL"/>
              <w:rPr>
                <w:noProof w:val="0"/>
              </w:rPr>
            </w:pPr>
            <w:r>
              <w:rPr>
                <w:noProof w:val="0"/>
              </w:rPr>
              <w:t>CopyValue()</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Select Text String TLV</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17</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17</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of copyValue() is 17</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13</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Compare buffer</w:t>
            </w:r>
          </w:p>
          <w:p w:rsidR="00614D2D" w:rsidRDefault="00614D2D">
            <w:pPr>
              <w:pStyle w:val="PL"/>
              <w:rPr>
                <w:noProof w:val="0"/>
              </w:rPr>
            </w:pPr>
            <w:r>
              <w:rPr>
                <w:noProof w:val="0"/>
              </w:rPr>
              <w:t>Buffer = 04 00 01 … 0F</w:t>
            </w:r>
          </w:p>
          <w:p w:rsidR="00614D2D" w:rsidRDefault="00614D2D">
            <w:pPr>
              <w:pStyle w:val="TAL"/>
              <w:keepNext w:val="0"/>
              <w:keepLines w:val="0"/>
            </w:pP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14</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initialise dstBuffer</w:t>
            </w:r>
          </w:p>
          <w:p w:rsidR="00614D2D" w:rsidRDefault="00614D2D">
            <w:pPr>
              <w:pStyle w:val="PL"/>
              <w:rPr>
                <w:noProof w:val="0"/>
              </w:rPr>
            </w:pPr>
            <w:r>
              <w:rPr>
                <w:noProof w:val="0"/>
              </w:rPr>
              <w:t>dstBuffer = 55 55 … 55</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ValueOffset = 2</w:t>
            </w:r>
          </w:p>
          <w:p w:rsidR="00614D2D" w:rsidRDefault="00614D2D">
            <w:pPr>
              <w:pStyle w:val="PL"/>
              <w:rPr>
                <w:noProof w:val="0"/>
              </w:rPr>
            </w:pPr>
            <w:r>
              <w:rPr>
                <w:noProof w:val="0"/>
              </w:rPr>
              <w:t>DstBuffer.length = 20</w:t>
            </w:r>
          </w:p>
          <w:p w:rsidR="00614D2D" w:rsidRDefault="00614D2D">
            <w:pPr>
              <w:pStyle w:val="PL"/>
              <w:rPr>
                <w:noProof w:val="0"/>
              </w:rPr>
            </w:pPr>
            <w:r>
              <w:rPr>
                <w:noProof w:val="0"/>
              </w:rPr>
              <w:t>DstOffset = 3</w:t>
            </w:r>
          </w:p>
          <w:p w:rsidR="00614D2D" w:rsidRDefault="00614D2D">
            <w:pPr>
              <w:pStyle w:val="PL"/>
              <w:rPr>
                <w:noProof w:val="0"/>
              </w:rPr>
            </w:pPr>
            <w:r>
              <w:rPr>
                <w:noProof w:val="0"/>
              </w:rPr>
              <w:t>DstLength = 12</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of copyValue() is 15</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 buffer</w:t>
            </w:r>
          </w:p>
          <w:p w:rsidR="00614D2D" w:rsidRDefault="00614D2D">
            <w:pPr>
              <w:pStyle w:val="PL"/>
              <w:rPr>
                <w:noProof w:val="0"/>
              </w:rPr>
            </w:pPr>
            <w:r>
              <w:rPr>
                <w:noProof w:val="0"/>
              </w:rPr>
              <w:t xml:space="preserve">Buffer = </w:t>
            </w:r>
          </w:p>
          <w:p w:rsidR="00614D2D" w:rsidRDefault="00614D2D">
            <w:pPr>
              <w:pStyle w:val="PL"/>
              <w:rPr>
                <w:noProof w:val="0"/>
              </w:rPr>
            </w:pPr>
            <w:r>
              <w:rPr>
                <w:noProof w:val="0"/>
              </w:rPr>
              <w:t>55 55 55 01 02</w:t>
            </w:r>
          </w:p>
          <w:p w:rsidR="00614D2D" w:rsidRDefault="00614D2D">
            <w:pPr>
              <w:pStyle w:val="PL"/>
              <w:rPr>
                <w:noProof w:val="0"/>
              </w:rPr>
            </w:pPr>
            <w:r>
              <w:rPr>
                <w:noProof w:val="0"/>
              </w:rPr>
              <w:t>03 04 05 06 07</w:t>
            </w:r>
          </w:p>
          <w:p w:rsidR="00614D2D" w:rsidRDefault="00614D2D">
            <w:pPr>
              <w:pStyle w:val="PL"/>
              <w:rPr>
                <w:noProof w:val="0"/>
              </w:rPr>
            </w:pPr>
            <w:r>
              <w:rPr>
                <w:noProof w:val="0"/>
              </w:rPr>
              <w:t>08 09 0A 0B 0C</w:t>
            </w:r>
          </w:p>
          <w:p w:rsidR="00614D2D" w:rsidRDefault="00614D2D">
            <w:pPr>
              <w:pStyle w:val="PL"/>
              <w:rPr>
                <w:noProof w:val="0"/>
              </w:rPr>
            </w:pPr>
            <w:r>
              <w:rPr>
                <w:noProof w:val="0"/>
              </w:rPr>
              <w:t>55 55 55 55 55</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6.2.8.14.4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4001"/>
      </w:tblGrid>
      <w:tr w:rsidR="00614D2D" w:rsidTr="00614D2D">
        <w:trPr>
          <w:tblHeade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13, 15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12, 14</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7, 8, 9, 10</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Proactive Response Handler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r>
    </w:tbl>
    <w:p w:rsidR="00614D2D" w:rsidRDefault="00614D2D" w:rsidP="00614D2D"/>
    <w:p w:rsidR="00614D2D" w:rsidRDefault="00614D2D" w:rsidP="00614D2D">
      <w:pPr>
        <w:pStyle w:val="Heading4"/>
        <w:keepNext w:val="0"/>
        <w:keepLines w:val="0"/>
      </w:pPr>
      <w:bookmarkStart w:id="450" w:name="_Toc51826792"/>
      <w:bookmarkStart w:id="451" w:name="_Toc117070473"/>
      <w:bookmarkStart w:id="452" w:name="_Toc51828235"/>
      <w:r>
        <w:t>6.2.8.15</w:t>
      </w:r>
      <w:r>
        <w:tab/>
        <w:t>Method compareValue</w:t>
      </w:r>
      <w:bookmarkEnd w:id="450"/>
      <w:bookmarkEnd w:id="451"/>
      <w:bookmarkEnd w:id="452"/>
    </w:p>
    <w:p w:rsidR="00614D2D" w:rsidRDefault="00614D2D" w:rsidP="00614D2D">
      <w:r>
        <w:t>Test Area Reference API_2_PRH_CPRVS_BSS</w:t>
      </w:r>
    </w:p>
    <w:p w:rsidR="00614D2D" w:rsidRDefault="00614D2D" w:rsidP="00614D2D">
      <w:pPr>
        <w:pStyle w:val="H6"/>
        <w:keepNext w:val="0"/>
        <w:keepLines w:val="0"/>
      </w:pPr>
      <w:r>
        <w:t>6.2.8.15.1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byte compareValue(short valueOffset,</w:t>
      </w:r>
    </w:p>
    <w:p w:rsidR="00614D2D" w:rsidRDefault="00614D2D" w:rsidP="00614D2D">
      <w:pPr>
        <w:pStyle w:val="PL"/>
        <w:rPr>
          <w:noProof w:val="0"/>
        </w:rPr>
      </w:pPr>
      <w:r>
        <w:rPr>
          <w:noProof w:val="0"/>
        </w:rPr>
        <w:t xml:space="preserve">                         byte[] compareBuffer,</w:t>
      </w:r>
    </w:p>
    <w:p w:rsidR="00614D2D" w:rsidRDefault="00614D2D" w:rsidP="00614D2D">
      <w:pPr>
        <w:pStyle w:val="PL"/>
        <w:rPr>
          <w:noProof w:val="0"/>
        </w:rPr>
      </w:pPr>
      <w:r>
        <w:rPr>
          <w:noProof w:val="0"/>
        </w:rPr>
        <w:t xml:space="preserve">                         short compareOffset,</w:t>
      </w:r>
    </w:p>
    <w:p w:rsidR="00614D2D" w:rsidRDefault="00614D2D" w:rsidP="00614D2D">
      <w:pPr>
        <w:pStyle w:val="PL"/>
        <w:rPr>
          <w:noProof w:val="0"/>
        </w:rPr>
      </w:pPr>
      <w:r>
        <w:rPr>
          <w:noProof w:val="0"/>
        </w:rPr>
        <w:t xml:space="preserve">                         short compareLength)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6.2.8.15.1.1</w:t>
      </w:r>
      <w:r>
        <w:tab/>
        <w:t>Normal execution</w:t>
      </w:r>
    </w:p>
    <w:p w:rsidR="00614D2D" w:rsidRDefault="00614D2D" w:rsidP="00614D2D">
      <w:r>
        <w:t>Compares the last found TLV element with a buffer:</w:t>
      </w:r>
    </w:p>
    <w:p w:rsidR="00614D2D" w:rsidRDefault="00614D2D" w:rsidP="00614D2D">
      <w:pPr>
        <w:pStyle w:val="ListBullet"/>
        <w:numPr>
          <w:ilvl w:val="0"/>
          <w:numId w:val="2"/>
        </w:numPr>
        <w:ind w:left="568" w:hanging="284"/>
      </w:pPr>
      <w:r>
        <w:t>CRRN1: returns 0 if identical.</w:t>
      </w:r>
    </w:p>
    <w:p w:rsidR="00614D2D" w:rsidRDefault="00614D2D" w:rsidP="00614D2D">
      <w:pPr>
        <w:pStyle w:val="ListBullet"/>
        <w:numPr>
          <w:ilvl w:val="0"/>
          <w:numId w:val="2"/>
        </w:numPr>
        <w:ind w:left="568" w:hanging="284"/>
      </w:pPr>
      <w:r>
        <w:t>CRRN2: returns -1 if the first miscomparing byte in simple TLV List is less than that in compareBuffer.</w:t>
      </w:r>
    </w:p>
    <w:p w:rsidR="00614D2D" w:rsidRDefault="00614D2D" w:rsidP="00614D2D">
      <w:pPr>
        <w:pStyle w:val="ListBullet"/>
        <w:numPr>
          <w:ilvl w:val="0"/>
          <w:numId w:val="2"/>
        </w:numPr>
        <w:ind w:left="568" w:hanging="284"/>
      </w:pPr>
      <w:r>
        <w:t>CRRN3: returns 1 if the first miscomparing byte in simple TLV List is greater than that in compareBuffer.</w:t>
      </w:r>
    </w:p>
    <w:p w:rsidR="00614D2D" w:rsidRDefault="00614D2D" w:rsidP="00614D2D">
      <w:pPr>
        <w:pStyle w:val="H6"/>
        <w:keepNext w:val="0"/>
        <w:keepLines w:val="0"/>
      </w:pPr>
      <w:r>
        <w:t>6.2.8.15.1.2</w:t>
      </w:r>
      <w:r>
        <w:tab/>
        <w:t>Parameter errors</w:t>
      </w:r>
    </w:p>
    <w:p w:rsidR="00614D2D" w:rsidRDefault="00614D2D" w:rsidP="00614D2D">
      <w:pPr>
        <w:pStyle w:val="ListBullet"/>
        <w:numPr>
          <w:ilvl w:val="0"/>
          <w:numId w:val="2"/>
        </w:numPr>
        <w:ind w:left="568" w:hanging="284"/>
      </w:pPr>
      <w:r>
        <w:t>CRRP1: if compareBuffer is null NullPointerException shall be thrown.</w:t>
      </w:r>
    </w:p>
    <w:p w:rsidR="00614D2D" w:rsidRDefault="00614D2D" w:rsidP="00614D2D">
      <w:pPr>
        <w:pStyle w:val="ListBullet"/>
        <w:numPr>
          <w:ilvl w:val="0"/>
          <w:numId w:val="2"/>
        </w:numPr>
        <w:ind w:left="568" w:hanging="284"/>
      </w:pPr>
      <w:r>
        <w:t>CRRP2: if compareOffset or compareLength or both would cause access outside array bounds, or if compareLength is negative ArrayIndexOutOfBoundsException shall be thrown.</w:t>
      </w:r>
    </w:p>
    <w:p w:rsidR="00614D2D" w:rsidRDefault="00614D2D" w:rsidP="00614D2D">
      <w:pPr>
        <w:pStyle w:val="ListBullet"/>
        <w:numPr>
          <w:ilvl w:val="0"/>
          <w:numId w:val="2"/>
        </w:numPr>
        <w:ind w:left="568" w:hanging="284"/>
      </w:pPr>
      <w:r>
        <w:t>CRRP3: if valueOffset, dstLength or both are out of the current TLV an instance of ToolkitException shall be thrown. The reason code shall be ToolkitException OUT_OF_TLV_BOUNDARIES.</w:t>
      </w:r>
    </w:p>
    <w:p w:rsidR="00614D2D" w:rsidRDefault="00614D2D" w:rsidP="00614D2D">
      <w:pPr>
        <w:pStyle w:val="H6"/>
        <w:keepNext w:val="0"/>
        <w:keepLines w:val="0"/>
      </w:pPr>
      <w:r>
        <w:t>6.2.8.15.1.3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 HANDLER_NOT_AVAILABLE.</w:t>
      </w:r>
    </w:p>
    <w:p w:rsidR="00614D2D" w:rsidRDefault="00614D2D" w:rsidP="00614D2D">
      <w:pPr>
        <w:pStyle w:val="ListBullet"/>
        <w:numPr>
          <w:ilvl w:val="0"/>
          <w:numId w:val="2"/>
        </w:numPr>
        <w:ind w:left="568" w:hanging="284"/>
      </w:pPr>
      <w:r>
        <w:t>CRRC2: in case of unavailable TLV element an instance of ToolkitException shall be thrown. The reason code shall be ToolkitException UNAVAILABLE_ELEMENT.</w:t>
      </w:r>
    </w:p>
    <w:p w:rsidR="00614D2D" w:rsidRDefault="00614D2D" w:rsidP="00614D2D">
      <w:pPr>
        <w:pStyle w:val="H6"/>
        <w:keepNext w:val="0"/>
        <w:keepLines w:val="0"/>
      </w:pPr>
      <w:r>
        <w:t>6.2.8.15.2</w:t>
      </w:r>
      <w:r>
        <w:tab/>
        <w:t>Test Suite files</w:t>
      </w:r>
    </w:p>
    <w:p w:rsidR="00614D2D" w:rsidRDefault="00614D2D" w:rsidP="00614D2D">
      <w:pPr>
        <w:pStyle w:val="B1"/>
        <w:tabs>
          <w:tab w:val="left" w:pos="2268"/>
        </w:tabs>
      </w:pPr>
      <w:r>
        <w:t>Test Script:</w:t>
      </w:r>
      <w:r w:rsidR="00A1704F">
        <w:tab/>
      </w:r>
      <w:r>
        <w:t>API_2_PRH_CPRVS_BSS_1.scr</w:t>
      </w:r>
    </w:p>
    <w:p w:rsidR="00614D2D" w:rsidRDefault="00614D2D" w:rsidP="00614D2D">
      <w:pPr>
        <w:pStyle w:val="B1"/>
        <w:tabs>
          <w:tab w:val="left" w:pos="2268"/>
        </w:tabs>
      </w:pPr>
      <w:r>
        <w:t>Test Applet:</w:t>
      </w:r>
      <w:r w:rsidR="00A1704F">
        <w:tab/>
      </w:r>
      <w:r>
        <w:t>API_2_PRH_CPRVS_BSS_1.java</w:t>
      </w:r>
    </w:p>
    <w:p w:rsidR="00614D2D" w:rsidRDefault="00614D2D" w:rsidP="00614D2D">
      <w:pPr>
        <w:pStyle w:val="B1"/>
        <w:tabs>
          <w:tab w:val="left" w:pos="2268"/>
        </w:tabs>
      </w:pPr>
      <w:r>
        <w:t>Load Script:</w:t>
      </w:r>
      <w:r w:rsidR="00A1704F">
        <w:tab/>
      </w:r>
      <w:r>
        <w:t xml:space="preserve">API_2_PRH_CPRVS_BSS_1.ldr </w:t>
      </w:r>
    </w:p>
    <w:p w:rsidR="00614D2D" w:rsidRDefault="00614D2D" w:rsidP="00614D2D">
      <w:pPr>
        <w:pStyle w:val="B1"/>
        <w:tabs>
          <w:tab w:val="left" w:pos="2268"/>
        </w:tabs>
      </w:pPr>
      <w:r>
        <w:t>Cleanup Script:</w:t>
      </w:r>
      <w:r w:rsidR="00A1704F">
        <w:tab/>
      </w:r>
      <w:r>
        <w:t>API_2_PRH_CPRVS_BSS_1.clr</w:t>
      </w:r>
    </w:p>
    <w:p w:rsidR="00614D2D" w:rsidRDefault="00614D2D" w:rsidP="00614D2D">
      <w:pPr>
        <w:pStyle w:val="B1"/>
        <w:tabs>
          <w:tab w:val="left" w:pos="2268"/>
        </w:tabs>
      </w:pPr>
      <w:r>
        <w:t>Parameter File:</w:t>
      </w:r>
      <w:r w:rsidR="00A1704F">
        <w:tab/>
      </w:r>
      <w:r>
        <w:t>API_2_PRH_CPRVS_BSS_1.par</w:t>
      </w:r>
    </w:p>
    <w:p w:rsidR="00614D2D" w:rsidRDefault="00614D2D" w:rsidP="00614D2D">
      <w:pPr>
        <w:pStyle w:val="H6"/>
      </w:pPr>
      <w:r>
        <w:t>6.2.8.15.3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pPr>
            <w:r>
              <w:t>Send a GET INPUT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pPr>
            <w:r>
              <w:t>GET INPUT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Terminal Response, Text String length = 5</w:t>
            </w:r>
          </w:p>
          <w:p w:rsidR="00614D2D" w:rsidRDefault="00614D2D">
            <w:pPr>
              <w:pStyle w:val="PL"/>
              <w:rPr>
                <w:noProof w:val="0"/>
              </w:rPr>
            </w:pPr>
            <w:r>
              <w:rPr>
                <w:noProof w:val="0"/>
              </w:rPr>
              <w:t>Text String TLV = 0D 06 04 01 02 … 05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pPr>
            <w:r>
              <w:t>ProactiveResponseHandler.getTheHandler()</w:t>
            </w:r>
          </w:p>
          <w:p w:rsidR="00614D2D" w:rsidRDefault="00614D2D">
            <w:pPr>
              <w:pStyle w:val="PL"/>
              <w:rPr>
                <w:noProof w:val="0"/>
              </w:rPr>
            </w:pPr>
            <w:r>
              <w:rPr>
                <w:noProof w:val="0"/>
              </w:rPr>
              <w:t>Select Text String TLV</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compareValue() with a null compareBuffer</w:t>
            </w:r>
          </w:p>
          <w:p w:rsidR="00614D2D" w:rsidRDefault="00614D2D">
            <w:pPr>
              <w:pStyle w:val="TAL"/>
              <w:keepNext w:val="0"/>
              <w:keepLines w:val="0"/>
            </w:pPr>
          </w:p>
        </w:tc>
        <w:tc>
          <w:tcPr>
            <w:tcW w:w="2835"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NullPointerException is thrown</w:t>
            </w:r>
          </w:p>
        </w:tc>
        <w:tc>
          <w:tcPr>
            <w:tcW w:w="2410"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compareOffset &gt; compareBuffer.length</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6</w:t>
            </w:r>
          </w:p>
          <w:p w:rsidR="00614D2D" w:rsidRDefault="00614D2D">
            <w:pPr>
              <w:pStyle w:val="PL"/>
              <w:rPr>
                <w:noProof w:val="0"/>
              </w:rPr>
            </w:pPr>
            <w:r>
              <w:rPr>
                <w:noProof w:val="0"/>
              </w:rPr>
              <w:t>compareLength = 0</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compareOffset &lt; 0</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-1</w:t>
            </w:r>
          </w:p>
          <w:p w:rsidR="00614D2D" w:rsidRDefault="00614D2D">
            <w:pPr>
              <w:pStyle w:val="PL"/>
              <w:rPr>
                <w:noProof w:val="0"/>
              </w:rPr>
            </w:pPr>
            <w:r>
              <w:rPr>
                <w:noProof w:val="0"/>
              </w:rPr>
              <w:t>compareLength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compareLength &gt;compareBuffer.length</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6</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compareOffset + compareLength &gt;compareBuffer.length</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3</w:t>
            </w:r>
          </w:p>
          <w:p w:rsidR="00614D2D" w:rsidRDefault="00614D2D">
            <w:pPr>
              <w:pStyle w:val="PL"/>
              <w:rPr>
                <w:noProof w:val="0"/>
              </w:rPr>
            </w:pPr>
            <w:r>
              <w:rPr>
                <w:noProof w:val="0"/>
              </w:rPr>
              <w:t>compareLength = 3</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compareLength &lt; 0</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-1</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valueOffset &gt; Text String Length</w:t>
            </w:r>
          </w:p>
          <w:p w:rsidR="00614D2D" w:rsidRDefault="00614D2D">
            <w:pPr>
              <w:pStyle w:val="PL"/>
              <w:rPr>
                <w:noProof w:val="0"/>
              </w:rPr>
            </w:pPr>
            <w:r>
              <w:rPr>
                <w:noProof w:val="0"/>
              </w:rPr>
              <w:t>valueOffset = 7</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0</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valueOffset &lt; 0</w:t>
            </w:r>
          </w:p>
          <w:p w:rsidR="00614D2D" w:rsidRDefault="00614D2D">
            <w:pPr>
              <w:pStyle w:val="PL"/>
              <w:rPr>
                <w:noProof w:val="0"/>
              </w:rPr>
            </w:pPr>
            <w:r>
              <w:rPr>
                <w:noProof w:val="0"/>
              </w:rPr>
              <w:t>valueOffset = -1</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compareLength &gt; Text String length</w:t>
            </w:r>
          </w:p>
          <w:p w:rsidR="00614D2D" w:rsidRDefault="00614D2D">
            <w:pPr>
              <w:pStyle w:val="PL"/>
              <w:rPr>
                <w:noProof w:val="0"/>
              </w:rPr>
            </w:pPr>
            <w:r>
              <w:rPr>
                <w:noProof w:val="0"/>
              </w:rPr>
              <w:t>valueOffset = 0</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7</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valueOffset + compareLength &gt; Text String length</w:t>
            </w:r>
          </w:p>
          <w:p w:rsidR="00614D2D" w:rsidRDefault="00614D2D">
            <w:pPr>
              <w:pStyle w:val="PL"/>
              <w:rPr>
                <w:noProof w:val="0"/>
              </w:rPr>
            </w:pPr>
            <w:r>
              <w:rPr>
                <w:noProof w:val="0"/>
              </w:rPr>
              <w:t>valueOffset = 2</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5</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Send a GET INPUT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GET INPUT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Terminal Response, Text String length = 16</w:t>
            </w:r>
          </w:p>
          <w:p w:rsidR="00614D2D" w:rsidRDefault="00614D2D">
            <w:pPr>
              <w:pStyle w:val="PL"/>
              <w:rPr>
                <w:noProof w:val="0"/>
              </w:rPr>
            </w:pPr>
            <w:r>
              <w:rPr>
                <w:noProof w:val="0"/>
              </w:rPr>
              <w:t>Text String TLV = 0D 11 04 00 01 … 0F</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PL"/>
              <w:rPr>
                <w:noProof w:val="0"/>
              </w:rPr>
            </w:pPr>
            <w:r>
              <w:rPr>
                <w:noProof w:val="0"/>
              </w:rPr>
              <w:t>ProactiveResponseHandler.getTheHandler()</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nil"/>
              <w:left w:val="single" w:sz="4" w:space="0" w:color="auto"/>
              <w:bottom w:val="single" w:sz="4" w:space="0" w:color="auto"/>
              <w:right w:val="single" w:sz="4" w:space="0" w:color="auto"/>
            </w:tcBorders>
          </w:tcPr>
          <w:p w:rsidR="00614D2D" w:rsidRDefault="00614D2D">
            <w:pPr>
              <w:pStyle w:val="PL"/>
              <w:rPr>
                <w:noProof w:val="0"/>
              </w:rPr>
            </w:pPr>
            <w:r>
              <w:rPr>
                <w:noProof w:val="0"/>
              </w:rPr>
              <w:t>CompareValue()</w:t>
            </w:r>
          </w:p>
          <w:p w:rsidR="00614D2D" w:rsidRDefault="00614D2D">
            <w:pPr>
              <w:pStyle w:val="TAL"/>
              <w:keepNext w:val="0"/>
              <w:keepLines w:val="0"/>
            </w:pPr>
          </w:p>
        </w:tc>
        <w:tc>
          <w:tcPr>
            <w:tcW w:w="2835"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Select Text String TLV</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04 00 01 … 0F</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w:t>
            </w:r>
          </w:p>
          <w:p w:rsidR="00614D2D" w:rsidRDefault="00614D2D">
            <w:pPr>
              <w:pStyle w:val="PL"/>
              <w:rPr>
                <w:noProof w:val="0"/>
              </w:rPr>
            </w:pPr>
            <w:r>
              <w:rPr>
                <w:noProof w:val="0"/>
              </w:rPr>
              <w:t>ValueOffset = 0</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17</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pPr>
            <w:r>
              <w:t>13</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pPr>
            <w:r>
              <w:t>Initialise compareBuffer</w:t>
            </w:r>
          </w:p>
          <w:p w:rsidR="00614D2D" w:rsidRDefault="00614D2D">
            <w:pPr>
              <w:pStyle w:val="PL"/>
              <w:keepNext/>
              <w:keepLines/>
              <w:rPr>
                <w:noProof w:val="0"/>
              </w:rPr>
            </w:pPr>
            <w:r>
              <w:rPr>
                <w:noProof w:val="0"/>
              </w:rPr>
              <w:t>CompareBuffer =</w:t>
            </w:r>
          </w:p>
          <w:p w:rsidR="00614D2D" w:rsidRDefault="00614D2D">
            <w:pPr>
              <w:pStyle w:val="PL"/>
              <w:keepNext/>
              <w:keepLines/>
              <w:rPr>
                <w:noProof w:val="0"/>
              </w:rPr>
            </w:pPr>
            <w:r>
              <w:rPr>
                <w:noProof w:val="0"/>
              </w:rPr>
              <w:t>04 00 01 … 10</w:t>
            </w:r>
          </w:p>
        </w:tc>
        <w:tc>
          <w:tcPr>
            <w:tcW w:w="2835" w:type="dxa"/>
            <w:tcBorders>
              <w:top w:val="single" w:sz="4" w:space="0" w:color="808080"/>
              <w:left w:val="single" w:sz="4" w:space="0" w:color="auto"/>
              <w:bottom w:val="nil"/>
              <w:right w:val="single" w:sz="4" w:space="0" w:color="auto"/>
            </w:tcBorders>
          </w:tcPr>
          <w:p w:rsidR="00614D2D" w:rsidRDefault="00614D2D">
            <w:pPr>
              <w:pStyle w:val="TAL"/>
            </w:pPr>
          </w:p>
        </w:tc>
        <w:tc>
          <w:tcPr>
            <w:tcW w:w="2410" w:type="dxa"/>
            <w:tcBorders>
              <w:top w:val="single" w:sz="4" w:space="0" w:color="808080"/>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 with same parameters</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14</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03 00 01 … 0F</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 with same parameters</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15</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55 55 55 01 02</w:t>
            </w:r>
          </w:p>
          <w:p w:rsidR="00614D2D" w:rsidRDefault="00614D2D">
            <w:pPr>
              <w:pStyle w:val="PL"/>
              <w:rPr>
                <w:noProof w:val="0"/>
              </w:rPr>
            </w:pPr>
            <w:r>
              <w:rPr>
                <w:noProof w:val="0"/>
              </w:rPr>
              <w:t>03 04 05 06 07</w:t>
            </w:r>
          </w:p>
          <w:p w:rsidR="00614D2D" w:rsidRDefault="00614D2D">
            <w:pPr>
              <w:pStyle w:val="PL"/>
              <w:rPr>
                <w:noProof w:val="0"/>
              </w:rPr>
            </w:pPr>
            <w:r>
              <w:rPr>
                <w:noProof w:val="0"/>
              </w:rPr>
              <w:t>08 09 0A 0B 0C</w:t>
            </w:r>
          </w:p>
          <w:p w:rsidR="00614D2D" w:rsidRDefault="00614D2D">
            <w:pPr>
              <w:pStyle w:val="PL"/>
              <w:rPr>
                <w:noProof w:val="0"/>
              </w:rPr>
            </w:pPr>
            <w:r>
              <w:rPr>
                <w:noProof w:val="0"/>
              </w:rPr>
              <w:t>55 55 55 55 55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w:t>
            </w:r>
          </w:p>
          <w:p w:rsidR="00614D2D" w:rsidRDefault="00614D2D">
            <w:pPr>
              <w:pStyle w:val="PL"/>
              <w:rPr>
                <w:noProof w:val="0"/>
              </w:rPr>
            </w:pPr>
            <w:r>
              <w:rPr>
                <w:noProof w:val="0"/>
              </w:rPr>
              <w:t>ValueOffset = 2</w:t>
            </w:r>
          </w:p>
          <w:p w:rsidR="00614D2D" w:rsidRDefault="00614D2D">
            <w:pPr>
              <w:pStyle w:val="PL"/>
              <w:rPr>
                <w:noProof w:val="0"/>
              </w:rPr>
            </w:pPr>
            <w:r>
              <w:rPr>
                <w:noProof w:val="0"/>
              </w:rPr>
              <w:t>CompareOffset = 3</w:t>
            </w:r>
          </w:p>
          <w:p w:rsidR="00614D2D" w:rsidRDefault="00614D2D">
            <w:pPr>
              <w:pStyle w:val="PL"/>
              <w:rPr>
                <w:noProof w:val="0"/>
              </w:rPr>
            </w:pPr>
            <w:r>
              <w:rPr>
                <w:noProof w:val="0"/>
              </w:rPr>
              <w:t>CompareLength = 12</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16</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55 55 55 02 01</w:t>
            </w:r>
          </w:p>
          <w:p w:rsidR="00614D2D" w:rsidRDefault="00614D2D">
            <w:pPr>
              <w:pStyle w:val="PL"/>
              <w:rPr>
                <w:noProof w:val="0"/>
              </w:rPr>
            </w:pPr>
            <w:r>
              <w:rPr>
                <w:noProof w:val="0"/>
              </w:rPr>
              <w:t>03 04 05 06 07</w:t>
            </w:r>
          </w:p>
          <w:p w:rsidR="00614D2D" w:rsidRDefault="00614D2D">
            <w:pPr>
              <w:pStyle w:val="PL"/>
              <w:rPr>
                <w:noProof w:val="0"/>
              </w:rPr>
            </w:pPr>
            <w:r>
              <w:rPr>
                <w:noProof w:val="0"/>
              </w:rPr>
              <w:t>08 09 0A 0B 0C</w:t>
            </w:r>
          </w:p>
          <w:p w:rsidR="00614D2D" w:rsidRDefault="00614D2D">
            <w:pPr>
              <w:pStyle w:val="PL"/>
              <w:rPr>
                <w:noProof w:val="0"/>
              </w:rPr>
            </w:pPr>
            <w:r>
              <w:rPr>
                <w:noProof w:val="0"/>
              </w:rPr>
              <w:t>55 55 55 55 55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 with same parameters</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17</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55 55 55 01 02</w:t>
            </w:r>
          </w:p>
          <w:p w:rsidR="00614D2D" w:rsidRDefault="00614D2D">
            <w:pPr>
              <w:pStyle w:val="PL"/>
              <w:rPr>
                <w:noProof w:val="0"/>
              </w:rPr>
            </w:pPr>
            <w:r>
              <w:rPr>
                <w:noProof w:val="0"/>
              </w:rPr>
              <w:t>03 04 05 06 07</w:t>
            </w:r>
          </w:p>
          <w:p w:rsidR="00614D2D" w:rsidRDefault="00614D2D">
            <w:pPr>
              <w:pStyle w:val="PL"/>
              <w:rPr>
                <w:noProof w:val="0"/>
              </w:rPr>
            </w:pPr>
            <w:r>
              <w:rPr>
                <w:noProof w:val="0"/>
              </w:rPr>
              <w:t>08 09 0A 0A 0D</w:t>
            </w:r>
          </w:p>
          <w:p w:rsidR="00614D2D" w:rsidRDefault="00614D2D">
            <w:pPr>
              <w:pStyle w:val="PL"/>
              <w:rPr>
                <w:noProof w:val="0"/>
              </w:rPr>
            </w:pPr>
            <w:r>
              <w:rPr>
                <w:noProof w:val="0"/>
              </w:rPr>
              <w:t>55 55 55 55 55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 with same parameters</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6.2.8.15.4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400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12, 15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13, 16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14, 17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7, 8, 9, 10</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Proactive Response Handler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r>
    </w:tbl>
    <w:p w:rsidR="00614D2D" w:rsidRDefault="00614D2D" w:rsidP="00614D2D"/>
    <w:p w:rsidR="00614D2D" w:rsidRDefault="00614D2D" w:rsidP="00614D2D">
      <w:pPr>
        <w:pStyle w:val="Heading4"/>
        <w:keepNext w:val="0"/>
        <w:keepLines w:val="0"/>
      </w:pPr>
      <w:bookmarkStart w:id="453" w:name="_Toc51826793"/>
      <w:bookmarkStart w:id="454" w:name="_Toc117070474"/>
      <w:bookmarkStart w:id="455" w:name="_Toc51828236"/>
      <w:r>
        <w:t>6.2.8.16</w:t>
      </w:r>
      <w:r>
        <w:tab/>
        <w:t>Method findAndCopyValue(byte tag, byte[] dstBuffer, short valueOffset)</w:t>
      </w:r>
      <w:bookmarkEnd w:id="453"/>
      <w:bookmarkEnd w:id="454"/>
      <w:bookmarkEnd w:id="455"/>
    </w:p>
    <w:p w:rsidR="00614D2D" w:rsidRDefault="00614D2D" w:rsidP="00614D2D">
      <w:r>
        <w:t>Test Area Reference API_2_PRH_FACYB_BS</w:t>
      </w:r>
    </w:p>
    <w:p w:rsidR="00614D2D" w:rsidRDefault="00614D2D" w:rsidP="00614D2D">
      <w:pPr>
        <w:pStyle w:val="H6"/>
        <w:keepNext w:val="0"/>
        <w:keepLines w:val="0"/>
      </w:pPr>
      <w:r>
        <w:t>6.2.8.16.1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short findAndCopyValue(byte tag,</w:t>
      </w:r>
    </w:p>
    <w:p w:rsidR="00614D2D" w:rsidRDefault="00614D2D" w:rsidP="00614D2D">
      <w:pPr>
        <w:pStyle w:val="PL"/>
        <w:rPr>
          <w:noProof w:val="0"/>
        </w:rPr>
      </w:pPr>
      <w:r>
        <w:rPr>
          <w:noProof w:val="0"/>
        </w:rPr>
        <w:t xml:space="preserve">                              byte[] dstBuffer,</w:t>
      </w:r>
    </w:p>
    <w:p w:rsidR="00614D2D" w:rsidRDefault="00614D2D" w:rsidP="00614D2D">
      <w:pPr>
        <w:pStyle w:val="PL"/>
        <w:rPr>
          <w:noProof w:val="0"/>
        </w:rPr>
      </w:pPr>
      <w:r>
        <w:rPr>
          <w:noProof w:val="0"/>
        </w:rPr>
        <w:t xml:space="preserve">                              short dstOffset)</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pPr>
      <w:r>
        <w:t>6.2.8.16.1.1</w:t>
      </w:r>
      <w:r>
        <w:tab/>
        <w:t>Normal execution</w:t>
      </w:r>
    </w:p>
    <w:p w:rsidR="00614D2D" w:rsidRDefault="00614D2D" w:rsidP="00614D2D">
      <w:pPr>
        <w:pStyle w:val="ListBullet"/>
        <w:keepNext/>
        <w:keepLines/>
        <w:numPr>
          <w:ilvl w:val="0"/>
          <w:numId w:val="2"/>
        </w:numPr>
        <w:ind w:left="568" w:hanging="284"/>
      </w:pPr>
      <w:r>
        <w:t xml:space="preserve">CRRN1: looks for the first occurrence of a TLV element from the beginning of a TLV list and copy its value into a destination buffer. </w:t>
      </w:r>
    </w:p>
    <w:p w:rsidR="00614D2D" w:rsidRDefault="00614D2D" w:rsidP="00614D2D">
      <w:pPr>
        <w:pStyle w:val="ListBullet"/>
        <w:numPr>
          <w:ilvl w:val="0"/>
          <w:numId w:val="2"/>
        </w:numPr>
        <w:ind w:left="568" w:hanging="284"/>
      </w:pPr>
      <w:r>
        <w:t>CRRN2: if no TLV element is found, the UNAVAILABLE_ELEMENT exception is thrown and the current TLV is no longer defined.</w:t>
      </w:r>
    </w:p>
    <w:p w:rsidR="00614D2D" w:rsidRDefault="00614D2D" w:rsidP="00614D2D">
      <w:pPr>
        <w:pStyle w:val="ListBullet"/>
        <w:numPr>
          <w:ilvl w:val="0"/>
          <w:numId w:val="2"/>
        </w:numPr>
        <w:ind w:left="568" w:hanging="284"/>
      </w:pPr>
      <w:r>
        <w:t>CRRN3: if the method is successful then the corresponding TLV becomes current and dstOffset + length of the copied value is returned.</w:t>
      </w:r>
    </w:p>
    <w:p w:rsidR="00614D2D" w:rsidRDefault="00614D2D" w:rsidP="00614D2D">
      <w:pPr>
        <w:pStyle w:val="ListBullet"/>
        <w:numPr>
          <w:ilvl w:val="0"/>
          <w:numId w:val="2"/>
        </w:numPr>
        <w:ind w:left="568" w:hanging="284"/>
      </w:pPr>
      <w:r>
        <w:t>CRRN4: The search method is comprehension required flag independent.</w:t>
      </w:r>
    </w:p>
    <w:p w:rsidR="00614D2D" w:rsidRDefault="00614D2D" w:rsidP="00614D2D">
      <w:pPr>
        <w:pStyle w:val="H6"/>
        <w:keepNext w:val="0"/>
        <w:keepLines w:val="0"/>
      </w:pPr>
      <w:r>
        <w:t>6.2.8.16.1.2</w:t>
      </w:r>
      <w:r>
        <w:tab/>
        <w:t>Parameter errors</w:t>
      </w:r>
    </w:p>
    <w:p w:rsidR="00614D2D" w:rsidRDefault="00614D2D" w:rsidP="00614D2D">
      <w:pPr>
        <w:pStyle w:val="ListBullet"/>
        <w:numPr>
          <w:ilvl w:val="0"/>
          <w:numId w:val="2"/>
        </w:numPr>
        <w:ind w:left="568" w:hanging="284"/>
      </w:pPr>
      <w:r>
        <w:t>CRRP1: if dstBuffer is null NullPointerException shall be thrown.</w:t>
      </w:r>
    </w:p>
    <w:p w:rsidR="00614D2D" w:rsidRDefault="00614D2D" w:rsidP="00614D2D">
      <w:pPr>
        <w:pStyle w:val="ListBullet"/>
        <w:numPr>
          <w:ilvl w:val="0"/>
          <w:numId w:val="2"/>
        </w:numPr>
        <w:ind w:left="568" w:hanging="284"/>
      </w:pPr>
      <w:r>
        <w:t>CRRP2: if dstOffset would cause access outside array bounds ArrayIndexOutOfBoundsException shall be thrown.</w:t>
      </w:r>
    </w:p>
    <w:p w:rsidR="00614D2D" w:rsidRDefault="00614D2D" w:rsidP="00614D2D">
      <w:pPr>
        <w:pStyle w:val="H6"/>
        <w:keepNext w:val="0"/>
        <w:keepLines w:val="0"/>
      </w:pPr>
      <w:r>
        <w:t>6.2.8.16.1.3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 HANDLER_NOT_AVAILABLE.</w:t>
      </w:r>
    </w:p>
    <w:p w:rsidR="00614D2D" w:rsidRDefault="00614D2D" w:rsidP="00614D2D">
      <w:pPr>
        <w:pStyle w:val="H6"/>
        <w:keepNext w:val="0"/>
        <w:keepLines w:val="0"/>
      </w:pPr>
      <w:r>
        <w:t>6.2.8.16.2</w:t>
      </w:r>
      <w:r>
        <w:tab/>
        <w:t>Test Suite files</w:t>
      </w:r>
    </w:p>
    <w:p w:rsidR="00614D2D" w:rsidRDefault="00614D2D" w:rsidP="00614D2D">
      <w:pPr>
        <w:pStyle w:val="B1"/>
        <w:tabs>
          <w:tab w:val="left" w:pos="2268"/>
        </w:tabs>
      </w:pPr>
      <w:r>
        <w:t>Test Script:</w:t>
      </w:r>
      <w:r w:rsidR="00A1704F">
        <w:tab/>
      </w:r>
      <w:r>
        <w:t>API_2_PRH_FACYB_BS_1.scr</w:t>
      </w:r>
    </w:p>
    <w:p w:rsidR="00614D2D" w:rsidRDefault="00614D2D" w:rsidP="00614D2D">
      <w:pPr>
        <w:pStyle w:val="B1"/>
        <w:tabs>
          <w:tab w:val="left" w:pos="2268"/>
        </w:tabs>
      </w:pPr>
      <w:r>
        <w:t>Test Applet:</w:t>
      </w:r>
      <w:r w:rsidR="00A1704F">
        <w:tab/>
      </w:r>
      <w:r>
        <w:t>API_2_PRH_FACYB_BS_1.java</w:t>
      </w:r>
    </w:p>
    <w:p w:rsidR="00614D2D" w:rsidRDefault="00614D2D" w:rsidP="00614D2D">
      <w:pPr>
        <w:pStyle w:val="B1"/>
        <w:tabs>
          <w:tab w:val="left" w:pos="2268"/>
        </w:tabs>
      </w:pPr>
      <w:r>
        <w:t>Load Script:</w:t>
      </w:r>
      <w:r w:rsidR="00A1704F">
        <w:tab/>
      </w:r>
      <w:r>
        <w:t xml:space="preserve">API_2_PRH_FACYB_BS_1.ldr </w:t>
      </w:r>
    </w:p>
    <w:p w:rsidR="00614D2D" w:rsidRDefault="00614D2D" w:rsidP="00614D2D">
      <w:pPr>
        <w:pStyle w:val="B1"/>
        <w:tabs>
          <w:tab w:val="left" w:pos="2268"/>
        </w:tabs>
      </w:pPr>
      <w:r>
        <w:t>Cleanup Script:</w:t>
      </w:r>
      <w:r w:rsidR="00A1704F">
        <w:tab/>
      </w:r>
      <w:r>
        <w:t>API_2_PRH_FACYB_BS_1.clr</w:t>
      </w:r>
    </w:p>
    <w:p w:rsidR="00614D2D" w:rsidRDefault="00614D2D" w:rsidP="00614D2D">
      <w:pPr>
        <w:pStyle w:val="B1"/>
        <w:tabs>
          <w:tab w:val="left" w:pos="2268"/>
        </w:tabs>
      </w:pPr>
      <w:r>
        <w:t>Parameter File:</w:t>
      </w:r>
      <w:r w:rsidR="00A1704F">
        <w:tab/>
      </w:r>
      <w:r>
        <w:t>API_2_PRH_FACYB_BS_1.par</w:t>
      </w:r>
    </w:p>
    <w:p w:rsidR="00614D2D" w:rsidRDefault="00614D2D" w:rsidP="00614D2D">
      <w:pPr>
        <w:pStyle w:val="H6"/>
        <w:keepNext w:val="0"/>
        <w:keepLines w:val="0"/>
      </w:pPr>
      <w:r>
        <w:t>6.2.8.16.3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Send a GET INPUT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GET INPUT Proactive command</w:t>
            </w: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Terminal Response, Text String length = 15</w:t>
            </w:r>
          </w:p>
          <w:p w:rsidR="00614D2D" w:rsidRDefault="00614D2D">
            <w:pPr>
              <w:pStyle w:val="PL"/>
              <w:rPr>
                <w:noProof w:val="0"/>
              </w:rPr>
            </w:pPr>
            <w:r>
              <w:rPr>
                <w:noProof w:val="0"/>
              </w:rPr>
              <w:t>Text String TLV = 0D 10 04 01 02 … 0F</w:t>
            </w:r>
          </w:p>
        </w:tc>
        <w:tc>
          <w:tcPr>
            <w:tcW w:w="2835"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PL"/>
              <w:rPr>
                <w:noProof w:val="0"/>
              </w:rPr>
            </w:pPr>
            <w:r>
              <w:rPr>
                <w:noProof w:val="0"/>
              </w:rPr>
              <w:t>ProactiveResponseHandler.getTheHandler()</w:t>
            </w:r>
          </w:p>
        </w:tc>
        <w:tc>
          <w:tcPr>
            <w:tcW w:w="2835"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PL"/>
              <w:rPr>
                <w:noProof w:val="0"/>
              </w:rPr>
            </w:pPr>
            <w:r>
              <w:rPr>
                <w:noProof w:val="0"/>
              </w:rPr>
              <w:t>FindAndCopyValue() with a null dstBuffer</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NullPointerException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dstOffset &gt; dstBuffer.length</w:t>
            </w:r>
          </w:p>
          <w:p w:rsidR="00614D2D" w:rsidRDefault="00614D2D">
            <w:pPr>
              <w:pStyle w:val="PL"/>
              <w:rPr>
                <w:noProof w:val="0"/>
              </w:rPr>
            </w:pPr>
            <w:r>
              <w:rPr>
                <w:noProof w:val="0"/>
              </w:rPr>
              <w:t>tag = 0Dh</w:t>
            </w:r>
          </w:p>
          <w:p w:rsidR="00614D2D" w:rsidRDefault="00614D2D">
            <w:pPr>
              <w:pStyle w:val="PL"/>
              <w:rPr>
                <w:noProof w:val="0"/>
              </w:rPr>
            </w:pPr>
            <w:r>
              <w:rPr>
                <w:noProof w:val="0"/>
              </w:rPr>
              <w:t>dstBuffer.length = 20</w:t>
            </w:r>
          </w:p>
          <w:p w:rsidR="00614D2D" w:rsidRDefault="00614D2D">
            <w:pPr>
              <w:pStyle w:val="PL"/>
              <w:rPr>
                <w:noProof w:val="0"/>
              </w:rPr>
            </w:pPr>
            <w:r>
              <w:rPr>
                <w:noProof w:val="0"/>
              </w:rPr>
              <w:t>dstOffset = 21</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dstOffset &lt; 0</w:t>
            </w:r>
          </w:p>
          <w:p w:rsidR="00614D2D" w:rsidRDefault="00614D2D">
            <w:pPr>
              <w:pStyle w:val="PL"/>
              <w:rPr>
                <w:noProof w:val="0"/>
              </w:rPr>
            </w:pPr>
            <w:r>
              <w:rPr>
                <w:noProof w:val="0"/>
              </w:rPr>
              <w:t>dstBuffer.length = 20</w:t>
            </w:r>
          </w:p>
          <w:p w:rsidR="00614D2D" w:rsidRDefault="00614D2D">
            <w:pPr>
              <w:pStyle w:val="PL"/>
              <w:rPr>
                <w:noProof w:val="0"/>
              </w:rPr>
            </w:pPr>
            <w:r>
              <w:rPr>
                <w:noProof w:val="0"/>
              </w:rPr>
              <w:t>dstOffset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length &gt; dstBuffer.length</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dstOffset + length &gt;dstBuffer.length</w:t>
            </w:r>
          </w:p>
          <w:p w:rsidR="00614D2D" w:rsidRDefault="00614D2D">
            <w:pPr>
              <w:pStyle w:val="PL"/>
              <w:rPr>
                <w:noProof w:val="0"/>
              </w:rPr>
            </w:pPr>
            <w:r>
              <w:rPr>
                <w:noProof w:val="0"/>
              </w:rPr>
              <w:t>dstBuffer.length = 20</w:t>
            </w:r>
          </w:p>
          <w:p w:rsidR="00614D2D" w:rsidRDefault="00614D2D">
            <w:pPr>
              <w:pStyle w:val="PL"/>
              <w:rPr>
                <w:noProof w:val="0"/>
              </w:rPr>
            </w:pPr>
            <w:r>
              <w:rPr>
                <w:noProof w:val="0"/>
              </w:rPr>
              <w:t>dstOffset = 5</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pPr>
            <w:r>
              <w:t>6</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pPr>
            <w:r>
              <w:t>Send a GET INPUT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pPr>
            <w:r>
              <w:t>GET INPUT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pPr>
            <w:r>
              <w:t>Terminal Response, Text String length = 16</w:t>
            </w:r>
          </w:p>
          <w:p w:rsidR="00614D2D" w:rsidRDefault="00614D2D">
            <w:pPr>
              <w:pStyle w:val="PL"/>
              <w:keepNext/>
              <w:keepLines/>
              <w:rPr>
                <w:noProof w:val="0"/>
              </w:rPr>
            </w:pPr>
            <w:r>
              <w:rPr>
                <w:noProof w:val="0"/>
              </w:rPr>
              <w:t>Text String TLV = 0D 11 04 00 01 … 0F</w:t>
            </w:r>
          </w:p>
        </w:tc>
        <w:tc>
          <w:tcPr>
            <w:tcW w:w="2835" w:type="dxa"/>
            <w:tcBorders>
              <w:top w:val="single" w:sz="4" w:space="0" w:color="808080"/>
              <w:left w:val="single" w:sz="4" w:space="0" w:color="auto"/>
              <w:bottom w:val="nil"/>
              <w:right w:val="single" w:sz="4" w:space="0" w:color="auto"/>
            </w:tcBorders>
          </w:tcPr>
          <w:p w:rsidR="00614D2D" w:rsidRDefault="00614D2D">
            <w:pPr>
              <w:pStyle w:val="TAL"/>
            </w:pPr>
          </w:p>
        </w:tc>
        <w:tc>
          <w:tcPr>
            <w:tcW w:w="2410" w:type="dxa"/>
            <w:tcBorders>
              <w:top w:val="single" w:sz="4" w:space="0" w:color="808080"/>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pPr>
            <w:r>
              <w:t>ProactiveResponseHandler.getTheHandler()</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rPr>
                <w:lang w:val="pt-BR"/>
              </w:rPr>
            </w:pPr>
            <w:r>
              <w:rPr>
                <w:lang w:val="pt-BR"/>
              </w:rPr>
              <w:t>Select a TLV (tag 02h)</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rPr>
                <w:lang w:val="pt-BR"/>
              </w:rPr>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rPr>
                <w:lang w:val="pt-BR"/>
              </w:rPr>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rPr>
                <w:lang w:val="pt-BR"/>
              </w:rPr>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findAndCopyValue()</w:t>
            </w:r>
          </w:p>
          <w:p w:rsidR="00614D2D" w:rsidRDefault="00614D2D">
            <w:pPr>
              <w:pStyle w:val="PL"/>
              <w:rPr>
                <w:noProof w:val="0"/>
              </w:rPr>
            </w:pPr>
            <w:r>
              <w:rPr>
                <w:noProof w:val="0"/>
              </w:rPr>
              <w:t>tag = 04h</w:t>
            </w:r>
          </w:p>
        </w:tc>
        <w:tc>
          <w:tcPr>
            <w:tcW w:w="2835" w:type="dxa"/>
            <w:tcBorders>
              <w:top w:val="nil"/>
              <w:left w:val="single" w:sz="4" w:space="0" w:color="auto"/>
              <w:bottom w:val="nil"/>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0Dh</w:t>
            </w:r>
          </w:p>
          <w:p w:rsidR="00614D2D" w:rsidRDefault="00614D2D">
            <w:pPr>
              <w:pStyle w:val="PL"/>
              <w:rPr>
                <w:noProof w:val="0"/>
              </w:rPr>
            </w:pPr>
            <w:r>
              <w:rPr>
                <w:noProof w:val="0"/>
              </w:rPr>
              <w:t>DstBuffer.length = 17</w:t>
            </w:r>
          </w:p>
          <w:p w:rsidR="00614D2D" w:rsidRDefault="00614D2D">
            <w:pPr>
              <w:pStyle w:val="PL"/>
              <w:rPr>
                <w:noProof w:val="0"/>
              </w:rPr>
            </w:pPr>
            <w:r>
              <w:rPr>
                <w:noProof w:val="0"/>
              </w:rPr>
              <w:t>DstOffset = 0</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Result of findAndcopyValue() is 17</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8</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Compare buffer</w:t>
            </w:r>
          </w:p>
          <w:p w:rsidR="00614D2D" w:rsidRDefault="00614D2D">
            <w:pPr>
              <w:pStyle w:val="PL"/>
              <w:rPr>
                <w:noProof w:val="0"/>
              </w:rPr>
            </w:pPr>
            <w:r>
              <w:rPr>
                <w:noProof w:val="0"/>
              </w:rPr>
              <w:t>Buffer = 04 00 01 … 0F</w:t>
            </w:r>
          </w:p>
          <w:p w:rsidR="00614D2D" w:rsidRDefault="00614D2D">
            <w:pPr>
              <w:pStyle w:val="TAL"/>
              <w:keepNext w:val="0"/>
              <w:keepLines w:val="0"/>
            </w:pP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9</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initialise dstBuffer</w:t>
            </w:r>
          </w:p>
          <w:p w:rsidR="00614D2D" w:rsidRDefault="00614D2D">
            <w:pPr>
              <w:pStyle w:val="PL"/>
              <w:rPr>
                <w:noProof w:val="0"/>
              </w:rPr>
            </w:pPr>
            <w:r>
              <w:rPr>
                <w:noProof w:val="0"/>
              </w:rPr>
              <w:t>dstBuffer = 55 55 … 55</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DstBuffer.length = 20</w:t>
            </w:r>
          </w:p>
          <w:p w:rsidR="00614D2D" w:rsidRDefault="00614D2D">
            <w:pPr>
              <w:pStyle w:val="PL"/>
              <w:rPr>
                <w:noProof w:val="0"/>
              </w:rPr>
            </w:pPr>
            <w:r>
              <w:rPr>
                <w:noProof w:val="0"/>
              </w:rPr>
              <w:t>DstOffset = 2</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of findAndcopyValue() is 19</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Compare buffer</w:t>
            </w:r>
          </w:p>
          <w:p w:rsidR="00614D2D" w:rsidRDefault="00614D2D">
            <w:pPr>
              <w:pStyle w:val="PL"/>
              <w:rPr>
                <w:noProof w:val="0"/>
              </w:rPr>
            </w:pPr>
            <w:r>
              <w:rPr>
                <w:noProof w:val="0"/>
              </w:rPr>
              <w:t xml:space="preserve">Buffer = </w:t>
            </w:r>
          </w:p>
          <w:p w:rsidR="00614D2D" w:rsidRDefault="00614D2D">
            <w:pPr>
              <w:pStyle w:val="PL"/>
              <w:rPr>
                <w:noProof w:val="0"/>
              </w:rPr>
            </w:pPr>
            <w:r>
              <w:rPr>
                <w:noProof w:val="0"/>
              </w:rPr>
              <w:t>55 55 04 00 01</w:t>
            </w:r>
          </w:p>
          <w:p w:rsidR="00614D2D" w:rsidRDefault="00614D2D">
            <w:pPr>
              <w:pStyle w:val="PL"/>
              <w:rPr>
                <w:noProof w:val="0"/>
              </w:rPr>
            </w:pPr>
            <w:r>
              <w:rPr>
                <w:noProof w:val="0"/>
              </w:rPr>
              <w:t>02 03 04 05 06</w:t>
            </w:r>
          </w:p>
          <w:p w:rsidR="00614D2D" w:rsidRDefault="00614D2D">
            <w:pPr>
              <w:pStyle w:val="PL"/>
              <w:rPr>
                <w:noProof w:val="0"/>
              </w:rPr>
            </w:pPr>
            <w:r>
              <w:rPr>
                <w:noProof w:val="0"/>
              </w:rPr>
              <w:t>07 08 09 0A 0B</w:t>
            </w:r>
          </w:p>
          <w:p w:rsidR="00614D2D" w:rsidRDefault="00614D2D">
            <w:pPr>
              <w:pStyle w:val="PL"/>
              <w:rPr>
                <w:noProof w:val="0"/>
              </w:rPr>
            </w:pPr>
            <w:r>
              <w:rPr>
                <w:noProof w:val="0"/>
              </w:rPr>
              <w:t>0C 0D 0E 0F 55</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Send a GET INPUT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GET INPUT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Terminal Response, with 2 Text String TLV</w:t>
            </w:r>
          </w:p>
          <w:p w:rsidR="00614D2D" w:rsidRDefault="00614D2D">
            <w:pPr>
              <w:pStyle w:val="PL"/>
              <w:rPr>
                <w:noProof w:val="0"/>
              </w:rPr>
            </w:pPr>
            <w:r>
              <w:rPr>
                <w:noProof w:val="0"/>
              </w:rPr>
              <w:t>0D 11 04 00 01 … 0F</w:t>
            </w:r>
          </w:p>
          <w:p w:rsidR="00614D2D" w:rsidRDefault="00614D2D">
            <w:pPr>
              <w:pStyle w:val="PL"/>
              <w:rPr>
                <w:noProof w:val="0"/>
              </w:rPr>
            </w:pPr>
            <w:r>
              <w:rPr>
                <w:noProof w:val="0"/>
              </w:rPr>
              <w:t>0D 02 04 41</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ProactiveResponseHandler.getTheHandler()</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0Dh</w:t>
            </w:r>
          </w:p>
          <w:p w:rsidR="00614D2D" w:rsidRDefault="00614D2D">
            <w:pPr>
              <w:pStyle w:val="PL"/>
              <w:rPr>
                <w:noProof w:val="0"/>
              </w:rPr>
            </w:pPr>
            <w:r>
              <w:rPr>
                <w:noProof w:val="0"/>
              </w:rPr>
              <w:t>DstBuffer.length = 17</w:t>
            </w:r>
          </w:p>
          <w:p w:rsidR="00614D2D" w:rsidRDefault="00614D2D">
            <w:pPr>
              <w:pStyle w:val="PL"/>
              <w:rPr>
                <w:noProof w:val="0"/>
              </w:rPr>
            </w:pPr>
            <w:r>
              <w:rPr>
                <w:noProof w:val="0"/>
              </w:rPr>
              <w:t>DstOffset = 0</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of findAndcopyValue() is 17</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 buffer</w:t>
            </w:r>
          </w:p>
          <w:p w:rsidR="00614D2D" w:rsidRDefault="00614D2D">
            <w:pPr>
              <w:pStyle w:val="PL"/>
              <w:rPr>
                <w:noProof w:val="0"/>
              </w:rPr>
            </w:pPr>
            <w:r>
              <w:rPr>
                <w:noProof w:val="0"/>
              </w:rPr>
              <w:t>Buffer = 04 00 01 … 0F</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13</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Send a GET INPUT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GET INPUT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Terminal Response, Text String length = 16</w:t>
            </w:r>
          </w:p>
          <w:p w:rsidR="00614D2D" w:rsidRDefault="00614D2D">
            <w:pPr>
              <w:pStyle w:val="PL"/>
              <w:rPr>
                <w:noProof w:val="0"/>
              </w:rPr>
            </w:pPr>
            <w:r>
              <w:rPr>
                <w:noProof w:val="0"/>
              </w:rPr>
              <w:t>Text String TLV = 0D 11 04 00 01 … 0F</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ProactiveResponseHandler.getTheHandler()</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 (with tag 8Dh)</w:t>
            </w:r>
          </w:p>
          <w:p w:rsidR="00614D2D" w:rsidRDefault="00614D2D">
            <w:pPr>
              <w:pStyle w:val="PL"/>
              <w:rPr>
                <w:noProof w:val="0"/>
              </w:rPr>
            </w:pPr>
            <w:r>
              <w:rPr>
                <w:noProof w:val="0"/>
              </w:rPr>
              <w:t>Tag = 8Dh</w:t>
            </w:r>
          </w:p>
          <w:p w:rsidR="00614D2D" w:rsidRDefault="00614D2D">
            <w:pPr>
              <w:pStyle w:val="PL"/>
              <w:rPr>
                <w:noProof w:val="0"/>
              </w:rPr>
            </w:pPr>
            <w:r>
              <w:rPr>
                <w:noProof w:val="0"/>
              </w:rPr>
              <w:t>DstBuffer.length = 17</w:t>
            </w:r>
          </w:p>
          <w:p w:rsidR="00614D2D" w:rsidRDefault="00614D2D">
            <w:pPr>
              <w:pStyle w:val="PL"/>
              <w:rPr>
                <w:noProof w:val="0"/>
              </w:rPr>
            </w:pPr>
            <w:r>
              <w:rPr>
                <w:noProof w:val="0"/>
              </w:rPr>
              <w:t>DstOffset = 0</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of findAndcopyValue() is 17</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Compare buffer</w:t>
            </w:r>
          </w:p>
          <w:p w:rsidR="00614D2D" w:rsidRDefault="00614D2D">
            <w:pPr>
              <w:pStyle w:val="PL"/>
              <w:rPr>
                <w:noProof w:val="0"/>
              </w:rPr>
            </w:pPr>
            <w:r>
              <w:rPr>
                <w:noProof w:val="0"/>
              </w:rPr>
              <w:t>Buffer = 04 00 01 … 0F</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6.2.8.16.4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400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8, 10, 12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7, 9, 11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13, 14</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Proactive Response Handler</w:t>
            </w:r>
          </w:p>
        </w:tc>
      </w:tr>
    </w:tbl>
    <w:p w:rsidR="00614D2D" w:rsidRDefault="00614D2D" w:rsidP="00614D2D"/>
    <w:p w:rsidR="00614D2D" w:rsidRDefault="00614D2D" w:rsidP="00614D2D">
      <w:pPr>
        <w:pStyle w:val="Heading4"/>
        <w:keepNext w:val="0"/>
        <w:keepLines w:val="0"/>
      </w:pPr>
      <w:bookmarkStart w:id="456" w:name="_Toc51826794"/>
      <w:bookmarkStart w:id="457" w:name="_Toc117070475"/>
      <w:bookmarkStart w:id="458" w:name="_Toc51828237"/>
      <w:r>
        <w:t>6.2.8.17</w:t>
      </w:r>
      <w:r>
        <w:tab/>
        <w:t>Method findAndCopyValue(byte tag, byte occurence, short valueOffset, byte[] dstBuffer, short dstOffset, short dstLength)</w:t>
      </w:r>
      <w:bookmarkEnd w:id="456"/>
      <w:bookmarkEnd w:id="457"/>
      <w:bookmarkEnd w:id="458"/>
    </w:p>
    <w:p w:rsidR="00614D2D" w:rsidRDefault="00614D2D" w:rsidP="00614D2D">
      <w:r>
        <w:t>Test Area Reference API_2_PRH_FACYBBS_BSS</w:t>
      </w:r>
    </w:p>
    <w:p w:rsidR="00614D2D" w:rsidRDefault="00614D2D" w:rsidP="00614D2D">
      <w:pPr>
        <w:pStyle w:val="H6"/>
        <w:keepNext w:val="0"/>
        <w:keepLines w:val="0"/>
      </w:pPr>
      <w:r>
        <w:t>6.2.8.17.1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short findAndCopyValue(byte tag,</w:t>
      </w:r>
    </w:p>
    <w:p w:rsidR="00614D2D" w:rsidRDefault="00614D2D" w:rsidP="00614D2D">
      <w:pPr>
        <w:pStyle w:val="PL"/>
        <w:rPr>
          <w:noProof w:val="0"/>
        </w:rPr>
      </w:pPr>
      <w:r>
        <w:rPr>
          <w:noProof w:val="0"/>
        </w:rPr>
        <w:t xml:space="preserve">                              byte occurence,</w:t>
      </w:r>
    </w:p>
    <w:p w:rsidR="00614D2D" w:rsidRDefault="00614D2D" w:rsidP="00614D2D">
      <w:pPr>
        <w:pStyle w:val="PL"/>
        <w:rPr>
          <w:noProof w:val="0"/>
        </w:rPr>
      </w:pPr>
      <w:r>
        <w:rPr>
          <w:noProof w:val="0"/>
        </w:rPr>
        <w:t xml:space="preserve">                              short valueOffset,</w:t>
      </w:r>
    </w:p>
    <w:p w:rsidR="00614D2D" w:rsidRDefault="00614D2D" w:rsidP="00614D2D">
      <w:pPr>
        <w:pStyle w:val="PL"/>
        <w:rPr>
          <w:noProof w:val="0"/>
        </w:rPr>
      </w:pPr>
      <w:r>
        <w:rPr>
          <w:noProof w:val="0"/>
        </w:rPr>
        <w:t xml:space="preserve">                              byte[] dstBuffer,</w:t>
      </w:r>
    </w:p>
    <w:p w:rsidR="00614D2D" w:rsidRDefault="00614D2D" w:rsidP="00614D2D">
      <w:pPr>
        <w:pStyle w:val="PL"/>
        <w:rPr>
          <w:noProof w:val="0"/>
        </w:rPr>
      </w:pPr>
      <w:r>
        <w:rPr>
          <w:noProof w:val="0"/>
        </w:rPr>
        <w:t xml:space="preserve">                              short dstOffset,</w:t>
      </w:r>
    </w:p>
    <w:p w:rsidR="00614D2D" w:rsidRDefault="00614D2D" w:rsidP="00614D2D">
      <w:pPr>
        <w:pStyle w:val="PL"/>
        <w:rPr>
          <w:noProof w:val="0"/>
        </w:rPr>
      </w:pPr>
      <w:r>
        <w:rPr>
          <w:noProof w:val="0"/>
        </w:rPr>
        <w:t xml:space="preserve">                              short dstLength)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6.2.8.17.1.1</w:t>
      </w:r>
      <w:r>
        <w:tab/>
        <w:t>Normal execution</w:t>
      </w:r>
    </w:p>
    <w:p w:rsidR="00614D2D" w:rsidRDefault="00614D2D" w:rsidP="00614D2D">
      <w:pPr>
        <w:pStyle w:val="ListBullet"/>
        <w:numPr>
          <w:ilvl w:val="0"/>
          <w:numId w:val="2"/>
        </w:numPr>
        <w:ind w:left="568" w:hanging="284"/>
      </w:pPr>
      <w:r>
        <w:t>CRRN1: looks for the indicated occurrence of a TLV element from the beginning of a TLV list and copy its value into a destination buffer.</w:t>
      </w:r>
    </w:p>
    <w:p w:rsidR="00614D2D" w:rsidRDefault="00614D2D" w:rsidP="00614D2D">
      <w:pPr>
        <w:pStyle w:val="ListBullet"/>
        <w:numPr>
          <w:ilvl w:val="0"/>
          <w:numId w:val="2"/>
        </w:numPr>
        <w:ind w:left="568" w:hanging="284"/>
      </w:pPr>
      <w:r>
        <w:t>CRRN2: if no TLV element is found, the UNAVAILABLE_ELEMENT exception is thrown and the current TLV is no longer defined.</w:t>
      </w:r>
    </w:p>
    <w:p w:rsidR="00614D2D" w:rsidRDefault="00614D2D" w:rsidP="00614D2D">
      <w:pPr>
        <w:pStyle w:val="ListBullet"/>
        <w:numPr>
          <w:ilvl w:val="0"/>
          <w:numId w:val="2"/>
        </w:numPr>
        <w:ind w:left="568" w:hanging="284"/>
      </w:pPr>
      <w:r>
        <w:t>CRRN3: if the method is successful then the corresponding TLV becomes current and dstOffset + dstLength is returned.</w:t>
      </w:r>
    </w:p>
    <w:p w:rsidR="00614D2D" w:rsidRDefault="00614D2D" w:rsidP="00614D2D">
      <w:pPr>
        <w:pStyle w:val="ListBullet"/>
        <w:numPr>
          <w:ilvl w:val="0"/>
          <w:numId w:val="2"/>
        </w:numPr>
        <w:ind w:left="568" w:hanging="284"/>
      </w:pPr>
      <w:r>
        <w:t>CRRN4: The search method is comprehension required flag independent.</w:t>
      </w:r>
    </w:p>
    <w:p w:rsidR="00614D2D" w:rsidRDefault="00614D2D" w:rsidP="00614D2D">
      <w:pPr>
        <w:pStyle w:val="H6"/>
        <w:keepNext w:val="0"/>
        <w:keepLines w:val="0"/>
      </w:pPr>
      <w:r>
        <w:t>6.2.8.17.1.2</w:t>
      </w:r>
      <w:r>
        <w:tab/>
        <w:t>Parameter errors</w:t>
      </w:r>
    </w:p>
    <w:p w:rsidR="00614D2D" w:rsidRDefault="00614D2D" w:rsidP="00614D2D">
      <w:pPr>
        <w:pStyle w:val="ListBullet"/>
        <w:numPr>
          <w:ilvl w:val="0"/>
          <w:numId w:val="2"/>
        </w:numPr>
        <w:ind w:left="568" w:hanging="284"/>
      </w:pPr>
      <w:r>
        <w:t>CRRP1: if dstBuffer is null NullPointerException shall be thrown.</w:t>
      </w:r>
    </w:p>
    <w:p w:rsidR="00614D2D" w:rsidRDefault="00614D2D" w:rsidP="00614D2D">
      <w:pPr>
        <w:pStyle w:val="ListBullet"/>
        <w:numPr>
          <w:ilvl w:val="0"/>
          <w:numId w:val="2"/>
        </w:numPr>
        <w:ind w:left="568" w:hanging="284"/>
      </w:pPr>
      <w:r>
        <w:t>CRRP2: if dstOffset or dstLength or both would cause access outside array bounds, or if dstLength is negative ArrayIndexOutOfBoundsException shall be thrown.</w:t>
      </w:r>
    </w:p>
    <w:p w:rsidR="00614D2D" w:rsidRDefault="00614D2D" w:rsidP="00614D2D">
      <w:pPr>
        <w:pStyle w:val="ListBullet"/>
        <w:numPr>
          <w:ilvl w:val="0"/>
          <w:numId w:val="2"/>
        </w:numPr>
        <w:ind w:left="568" w:hanging="284"/>
      </w:pPr>
      <w:r>
        <w:t>CRRP3: if valueOffset, dstLength or both are out of the current TLV an instance of ToolkitException shall be thrown. The reason code shall be ToolkitException OUT_OF_TLV_BOUNDARIES.</w:t>
      </w:r>
    </w:p>
    <w:p w:rsidR="00614D2D" w:rsidRDefault="00614D2D" w:rsidP="00614D2D">
      <w:pPr>
        <w:pStyle w:val="H6"/>
        <w:keepNext w:val="0"/>
        <w:keepLines w:val="0"/>
      </w:pPr>
      <w:r>
        <w:t>6.2.8.17.1.3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 HANDLER_NOT_AVAILABLE.</w:t>
      </w:r>
    </w:p>
    <w:p w:rsidR="00614D2D" w:rsidRDefault="00614D2D" w:rsidP="00614D2D">
      <w:pPr>
        <w:pStyle w:val="H6"/>
        <w:keepNext w:val="0"/>
        <w:keepLines w:val="0"/>
      </w:pPr>
      <w:r>
        <w:t>6.2.8.17.2</w:t>
      </w:r>
      <w:r>
        <w:tab/>
        <w:t>Test Suite files</w:t>
      </w:r>
    </w:p>
    <w:p w:rsidR="00614D2D" w:rsidRDefault="00614D2D" w:rsidP="00614D2D">
      <w:pPr>
        <w:pStyle w:val="B1"/>
        <w:tabs>
          <w:tab w:val="left" w:pos="2268"/>
        </w:tabs>
      </w:pPr>
      <w:r>
        <w:t>Test Script:</w:t>
      </w:r>
      <w:r w:rsidR="00A1704F">
        <w:tab/>
      </w:r>
      <w:r>
        <w:t>API_2_PRH_FACYBBS_BSS_1.scr</w:t>
      </w:r>
    </w:p>
    <w:p w:rsidR="00614D2D" w:rsidRDefault="00614D2D" w:rsidP="00614D2D">
      <w:pPr>
        <w:pStyle w:val="B1"/>
        <w:tabs>
          <w:tab w:val="left" w:pos="2268"/>
        </w:tabs>
      </w:pPr>
      <w:r>
        <w:t>Test Applet:</w:t>
      </w:r>
      <w:r w:rsidR="00A1704F">
        <w:tab/>
      </w:r>
      <w:r>
        <w:t>API_2_PRH_FACYBBS_BSS_1.java</w:t>
      </w:r>
    </w:p>
    <w:p w:rsidR="00614D2D" w:rsidRDefault="00614D2D" w:rsidP="00614D2D">
      <w:pPr>
        <w:pStyle w:val="B1"/>
        <w:tabs>
          <w:tab w:val="left" w:pos="2268"/>
        </w:tabs>
      </w:pPr>
      <w:r>
        <w:t>Load Script:</w:t>
      </w:r>
      <w:r w:rsidR="00A1704F">
        <w:tab/>
      </w:r>
      <w:r>
        <w:t xml:space="preserve">API_2_PRH_FACYBBS_BSS_1.ldr </w:t>
      </w:r>
    </w:p>
    <w:p w:rsidR="00614D2D" w:rsidRDefault="00614D2D" w:rsidP="00614D2D">
      <w:pPr>
        <w:pStyle w:val="B1"/>
        <w:tabs>
          <w:tab w:val="left" w:pos="2268"/>
        </w:tabs>
      </w:pPr>
      <w:r>
        <w:t>Cleanup Script:</w:t>
      </w:r>
      <w:r w:rsidR="00A1704F">
        <w:tab/>
      </w:r>
      <w:r>
        <w:t>API_2_PRH_FACYBBS_BSS_1.clr</w:t>
      </w:r>
    </w:p>
    <w:p w:rsidR="00614D2D" w:rsidRDefault="00614D2D" w:rsidP="00614D2D">
      <w:pPr>
        <w:pStyle w:val="B1"/>
        <w:tabs>
          <w:tab w:val="left" w:pos="2268"/>
        </w:tabs>
      </w:pPr>
      <w:r>
        <w:t>Parameter File:</w:t>
      </w:r>
      <w:r w:rsidR="00A1704F">
        <w:tab/>
      </w:r>
      <w:r>
        <w:t>API_2_PRH_FACYBBS_BSS_1.par</w:t>
      </w:r>
    </w:p>
    <w:p w:rsidR="00614D2D" w:rsidRDefault="00614D2D" w:rsidP="00614D2D">
      <w:pPr>
        <w:pStyle w:val="H6"/>
      </w:pPr>
      <w:r>
        <w:t>6.2.8.17.3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rPr>
                <w:lang w:val="fr-FR"/>
              </w:rPr>
            </w:pPr>
            <w:r>
              <w:rPr>
                <w:lang w:val="fr-FR"/>
              </w:rP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rPr>
                <w:lang w:val="fr-FR"/>
              </w:rPr>
            </w:pPr>
            <w:r>
              <w:rPr>
                <w:lang w:val="fr-FR"/>
              </w:rP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rPr>
                <w:lang w:val="fr-FR"/>
              </w:rPr>
            </w:pPr>
            <w:r>
              <w:rPr>
                <w:lang w:val="fr-FR"/>
              </w:rP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pPr>
            <w:r>
              <w:t>Send a GET INPUT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pPr>
            <w:r>
              <w:t>GET INPUT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pPr>
            <w:r>
              <w:t>Terminal Response, Text String length = 15</w:t>
            </w:r>
          </w:p>
          <w:p w:rsidR="00614D2D" w:rsidRDefault="00614D2D">
            <w:pPr>
              <w:pStyle w:val="PL"/>
              <w:keepNext/>
              <w:keepLines/>
              <w:rPr>
                <w:noProof w:val="0"/>
              </w:rPr>
            </w:pPr>
            <w:r>
              <w:rPr>
                <w:noProof w:val="0"/>
              </w:rPr>
              <w:t>Text String TLV = 0D 10 04 01 02 … 0F</w:t>
            </w:r>
          </w:p>
        </w:tc>
        <w:tc>
          <w:tcPr>
            <w:tcW w:w="2835" w:type="dxa"/>
            <w:tcBorders>
              <w:top w:val="single" w:sz="4" w:space="0" w:color="808080"/>
              <w:left w:val="single" w:sz="4" w:space="0" w:color="auto"/>
              <w:bottom w:val="nil"/>
              <w:right w:val="single" w:sz="4" w:space="0" w:color="auto"/>
            </w:tcBorders>
          </w:tcPr>
          <w:p w:rsidR="00614D2D" w:rsidRDefault="00614D2D">
            <w:pPr>
              <w:pStyle w:val="TAL"/>
            </w:pPr>
          </w:p>
        </w:tc>
        <w:tc>
          <w:tcPr>
            <w:tcW w:w="2410" w:type="dxa"/>
            <w:tcBorders>
              <w:top w:val="single" w:sz="4" w:space="0" w:color="808080"/>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pPr>
            <w:r>
              <w:t>ProactiveResponseHandler.getTheHandler()</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pPr>
          </w:p>
        </w:tc>
      </w:tr>
      <w:tr w:rsidR="00614D2D" w:rsidTr="00614D2D">
        <w:trPr>
          <w:jc w:val="center"/>
        </w:trPr>
        <w:tc>
          <w:tcPr>
            <w:tcW w:w="425" w:type="dxa"/>
            <w:tcBorders>
              <w:top w:val="nil"/>
              <w:left w:val="single" w:sz="4" w:space="0" w:color="auto"/>
              <w:bottom w:val="single" w:sz="4" w:space="0" w:color="auto"/>
              <w:right w:val="single" w:sz="4" w:space="0" w:color="auto"/>
            </w:tcBorders>
          </w:tcPr>
          <w:p w:rsidR="00614D2D" w:rsidRDefault="00614D2D">
            <w:pPr>
              <w:pStyle w:val="TAC"/>
            </w:pPr>
          </w:p>
        </w:tc>
        <w:tc>
          <w:tcPr>
            <w:tcW w:w="4111" w:type="dxa"/>
            <w:tcBorders>
              <w:top w:val="nil"/>
              <w:left w:val="single" w:sz="4" w:space="0" w:color="auto"/>
              <w:bottom w:val="single" w:sz="4" w:space="0" w:color="auto"/>
              <w:right w:val="single" w:sz="4" w:space="0" w:color="auto"/>
            </w:tcBorders>
          </w:tcPr>
          <w:p w:rsidR="00614D2D" w:rsidRDefault="00614D2D">
            <w:pPr>
              <w:pStyle w:val="TAH"/>
            </w:pPr>
            <w:r>
              <w:t>findAndCopyValue() with a null dstBuffer</w:t>
            </w:r>
          </w:p>
          <w:p w:rsidR="00614D2D" w:rsidRDefault="00614D2D">
            <w:pPr>
              <w:pStyle w:val="TAL"/>
            </w:pPr>
          </w:p>
        </w:tc>
        <w:tc>
          <w:tcPr>
            <w:tcW w:w="2835" w:type="dxa"/>
            <w:tcBorders>
              <w:top w:val="nil"/>
              <w:left w:val="single" w:sz="4" w:space="0" w:color="auto"/>
              <w:bottom w:val="single" w:sz="4" w:space="0" w:color="auto"/>
              <w:right w:val="single" w:sz="4" w:space="0" w:color="auto"/>
            </w:tcBorders>
            <w:hideMark/>
          </w:tcPr>
          <w:p w:rsidR="00614D2D" w:rsidRDefault="00614D2D">
            <w:pPr>
              <w:pStyle w:val="TAL"/>
            </w:pPr>
            <w:r>
              <w:t>NullPointerException is thrown</w:t>
            </w:r>
          </w:p>
        </w:tc>
        <w:tc>
          <w:tcPr>
            <w:tcW w:w="2410" w:type="dxa"/>
            <w:tcBorders>
              <w:top w:val="nil"/>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dstOffset &gt; dstBuffer.length</w:t>
            </w:r>
          </w:p>
          <w:p w:rsidR="00614D2D" w:rsidRDefault="00614D2D">
            <w:pPr>
              <w:pStyle w:val="PL"/>
              <w:rPr>
                <w:noProof w:val="0"/>
              </w:rPr>
            </w:pPr>
            <w:r>
              <w:rPr>
                <w:noProof w:val="0"/>
              </w:rPr>
              <w:t>tag = 0Dh, 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6</w:t>
            </w:r>
          </w:p>
          <w:p w:rsidR="00614D2D" w:rsidRDefault="00614D2D">
            <w:pPr>
              <w:pStyle w:val="PL"/>
              <w:rPr>
                <w:noProof w:val="0"/>
              </w:rPr>
            </w:pPr>
            <w:r>
              <w:rPr>
                <w:noProof w:val="0"/>
              </w:rPr>
              <w:t>dstLength = 0</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dstOffset &lt; 0</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-1</w:t>
            </w:r>
          </w:p>
          <w:p w:rsidR="00614D2D" w:rsidRDefault="00614D2D">
            <w:pPr>
              <w:pStyle w:val="PL"/>
              <w:rPr>
                <w:noProof w:val="0"/>
              </w:rPr>
            </w:pPr>
            <w:r>
              <w:rPr>
                <w:noProof w:val="0"/>
              </w:rPr>
              <w:t>dstLength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dstLength &gt; dstBuffer.length</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6</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dstOffset + dstLength &gt; dstBuffer.length</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3</w:t>
            </w:r>
          </w:p>
          <w:p w:rsidR="00614D2D" w:rsidRDefault="00614D2D">
            <w:pPr>
              <w:pStyle w:val="PL"/>
              <w:rPr>
                <w:noProof w:val="0"/>
              </w:rPr>
            </w:pPr>
            <w:r>
              <w:rPr>
                <w:noProof w:val="0"/>
              </w:rPr>
              <w:t>dstLength = 3</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dstLength &lt; 0</w:t>
            </w:r>
          </w:p>
          <w:p w:rsidR="00614D2D" w:rsidRDefault="00614D2D">
            <w:pPr>
              <w:pStyle w:val="PL"/>
              <w:rPr>
                <w:noProof w:val="0"/>
              </w:rPr>
            </w:pPr>
            <w:r>
              <w:rPr>
                <w:noProof w:val="0"/>
              </w:rPr>
              <w:t>dstBuffer.length = 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Send a GET INPUT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GET INPUT Proactive command</w:t>
            </w: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Terminal Response, Text String length = 5</w:t>
            </w:r>
          </w:p>
          <w:p w:rsidR="00614D2D" w:rsidRDefault="00614D2D">
            <w:pPr>
              <w:pStyle w:val="PL"/>
              <w:rPr>
                <w:noProof w:val="0"/>
              </w:rPr>
            </w:pPr>
            <w:r>
              <w:rPr>
                <w:noProof w:val="0"/>
              </w:rPr>
              <w:t>Text String TLV = 0D 06 04 01 02 … 05</w:t>
            </w:r>
          </w:p>
        </w:tc>
        <w:tc>
          <w:tcPr>
            <w:tcW w:w="2835"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ProactiveResponseHandler.getTheHandler()</w:t>
            </w:r>
          </w:p>
        </w:tc>
        <w:tc>
          <w:tcPr>
            <w:tcW w:w="2835"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single" w:sz="4" w:space="0" w:color="auto"/>
              <w:right w:val="single" w:sz="4" w:space="0" w:color="auto"/>
            </w:tcBorders>
          </w:tcPr>
          <w:p w:rsidR="00614D2D" w:rsidRDefault="00614D2D">
            <w:pPr>
              <w:pStyle w:val="IBN"/>
              <w:ind w:left="568" w:hanging="284"/>
            </w:pP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valueOffset &gt; Text String Length</w:t>
            </w:r>
          </w:p>
          <w:p w:rsidR="00614D2D" w:rsidRDefault="00614D2D">
            <w:pPr>
              <w:pStyle w:val="PL"/>
              <w:rPr>
                <w:noProof w:val="0"/>
              </w:rPr>
            </w:pPr>
            <w:r>
              <w:rPr>
                <w:noProof w:val="0"/>
              </w:rPr>
              <w:t>tag = 0Dh, occurrence = 1</w:t>
            </w:r>
          </w:p>
          <w:p w:rsidR="00614D2D" w:rsidRDefault="00614D2D">
            <w:pPr>
              <w:pStyle w:val="PL"/>
              <w:rPr>
                <w:noProof w:val="0"/>
              </w:rPr>
            </w:pPr>
            <w:r>
              <w:rPr>
                <w:noProof w:val="0"/>
              </w:rPr>
              <w:t>valueOffset = 7</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0</w:t>
            </w:r>
          </w:p>
        </w:tc>
        <w:tc>
          <w:tcPr>
            <w:tcW w:w="2835"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valueOffset &lt; 0</w:t>
            </w:r>
          </w:p>
          <w:p w:rsidR="00614D2D" w:rsidRDefault="00614D2D">
            <w:pPr>
              <w:pStyle w:val="PL"/>
              <w:rPr>
                <w:noProof w:val="0"/>
              </w:rPr>
            </w:pPr>
            <w:r>
              <w:rPr>
                <w:noProof w:val="0"/>
              </w:rPr>
              <w:t>valueOffset = -1</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dstLength &gt; Text String length</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7</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valueOffset + dstLength &gt; Text String length</w:t>
            </w:r>
          </w:p>
          <w:p w:rsidR="00614D2D" w:rsidRDefault="00614D2D">
            <w:pPr>
              <w:pStyle w:val="PL"/>
              <w:rPr>
                <w:noProof w:val="0"/>
              </w:rPr>
            </w:pPr>
            <w:r>
              <w:rPr>
                <w:noProof w:val="0"/>
              </w:rPr>
              <w:t>valueOffset = 2</w:t>
            </w:r>
          </w:p>
          <w:p w:rsidR="00614D2D" w:rsidRDefault="00614D2D">
            <w:pPr>
              <w:pStyle w:val="PL"/>
              <w:rPr>
                <w:noProof w:val="0"/>
              </w:rPr>
            </w:pPr>
            <w:r>
              <w:rPr>
                <w:noProof w:val="0"/>
              </w:rPr>
              <w:t>dstBuffer.length = 15</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5</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Send a GET INPUT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GET INPUT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Terminal Response, Text String length = 16</w:t>
            </w:r>
          </w:p>
          <w:p w:rsidR="00614D2D" w:rsidRDefault="00614D2D">
            <w:pPr>
              <w:pStyle w:val="PL"/>
              <w:rPr>
                <w:noProof w:val="0"/>
              </w:rPr>
            </w:pPr>
            <w:r>
              <w:rPr>
                <w:noProof w:val="0"/>
              </w:rPr>
              <w:t>Text String TLV = 0D 11 04 00 01 … 0F</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pPr>
            <w:r>
              <w:t>ProactiveResponseHandler.getTheHandler()</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rPr>
                <w:lang w:val="pt-BR"/>
              </w:rPr>
            </w:pPr>
            <w:r>
              <w:rPr>
                <w:lang w:val="pt-BR"/>
              </w:rPr>
              <w:t>Select a TLV (tag 02h)</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rPr>
                <w:lang w:val="pt-BR"/>
              </w:rPr>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rPr>
                <w:lang w:val="pt-BR"/>
              </w:rPr>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rPr>
                <w:lang w:val="pt-BR"/>
              </w:rPr>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findAndCopyValue()</w:t>
            </w:r>
          </w:p>
          <w:p w:rsidR="00614D2D" w:rsidRDefault="00614D2D">
            <w:pPr>
              <w:pStyle w:val="PL"/>
              <w:rPr>
                <w:noProof w:val="0"/>
              </w:rPr>
            </w:pPr>
            <w:r>
              <w:rPr>
                <w:noProof w:val="0"/>
              </w:rPr>
              <w:t>tag = 0Dh</w:t>
            </w:r>
          </w:p>
          <w:p w:rsidR="00614D2D" w:rsidRDefault="00614D2D">
            <w:pPr>
              <w:pStyle w:val="PL"/>
              <w:rPr>
                <w:noProof w:val="0"/>
              </w:rPr>
            </w:pPr>
            <w:r>
              <w:rPr>
                <w:noProof w:val="0"/>
              </w:rPr>
              <w:t>occurrence = 2</w:t>
            </w:r>
          </w:p>
        </w:tc>
        <w:tc>
          <w:tcPr>
            <w:tcW w:w="2835" w:type="dxa"/>
            <w:tcBorders>
              <w:top w:val="nil"/>
              <w:left w:val="single" w:sz="4" w:space="0" w:color="auto"/>
              <w:bottom w:val="nil"/>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pPr>
            <w:r>
              <w:t>12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pPr>
            <w:r>
              <w:t>Successful call</w:t>
            </w:r>
          </w:p>
          <w:p w:rsidR="00614D2D" w:rsidRDefault="00614D2D">
            <w:pPr>
              <w:pStyle w:val="PL"/>
              <w:keepNext/>
              <w:keepLines/>
              <w:rPr>
                <w:noProof w:val="0"/>
              </w:rPr>
            </w:pPr>
            <w:r>
              <w:rPr>
                <w:noProof w:val="0"/>
              </w:rPr>
              <w:t>Tag = 0Dh, occurrence = 1</w:t>
            </w:r>
          </w:p>
          <w:p w:rsidR="00614D2D" w:rsidRDefault="00614D2D">
            <w:pPr>
              <w:pStyle w:val="PL"/>
              <w:keepNext/>
              <w:keepLines/>
              <w:rPr>
                <w:noProof w:val="0"/>
              </w:rPr>
            </w:pPr>
            <w:r>
              <w:rPr>
                <w:noProof w:val="0"/>
              </w:rPr>
              <w:t>ValueOffset = 0</w:t>
            </w:r>
          </w:p>
          <w:p w:rsidR="00614D2D" w:rsidRDefault="00614D2D">
            <w:pPr>
              <w:pStyle w:val="PL"/>
              <w:keepNext/>
              <w:keepLines/>
              <w:rPr>
                <w:noProof w:val="0"/>
              </w:rPr>
            </w:pPr>
            <w:r>
              <w:rPr>
                <w:noProof w:val="0"/>
              </w:rPr>
              <w:t>DstBuffer.length = 17</w:t>
            </w:r>
          </w:p>
          <w:p w:rsidR="00614D2D" w:rsidRDefault="00614D2D">
            <w:pPr>
              <w:pStyle w:val="PL"/>
              <w:keepNext/>
              <w:keepLines/>
              <w:rPr>
                <w:noProof w:val="0"/>
              </w:rPr>
            </w:pPr>
            <w:r>
              <w:rPr>
                <w:noProof w:val="0"/>
              </w:rPr>
              <w:t>DstOffset = 0</w:t>
            </w:r>
          </w:p>
          <w:p w:rsidR="00614D2D" w:rsidRDefault="00614D2D">
            <w:pPr>
              <w:pStyle w:val="PL"/>
              <w:keepNext/>
              <w:keepLines/>
              <w:rPr>
                <w:noProof w:val="0"/>
              </w:rPr>
            </w:pPr>
            <w:r>
              <w:rPr>
                <w:noProof w:val="0"/>
              </w:rPr>
              <w:t>DstLength = 17</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pPr>
            <w:r>
              <w:t>Result of findAndCopyValue() is 17</w:t>
            </w:r>
          </w:p>
        </w:tc>
        <w:tc>
          <w:tcPr>
            <w:tcW w:w="2410" w:type="dxa"/>
            <w:tcBorders>
              <w:top w:val="single" w:sz="4" w:space="0" w:color="auto"/>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13</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Compare buffer</w:t>
            </w:r>
          </w:p>
          <w:p w:rsidR="00614D2D" w:rsidRDefault="00614D2D">
            <w:pPr>
              <w:pStyle w:val="PL"/>
              <w:rPr>
                <w:noProof w:val="0"/>
              </w:rPr>
            </w:pPr>
            <w:r>
              <w:rPr>
                <w:noProof w:val="0"/>
              </w:rPr>
              <w:t>Buffer = 04 00 01 … 0F</w:t>
            </w:r>
          </w:p>
          <w:p w:rsidR="00614D2D" w:rsidRDefault="00614D2D">
            <w:pPr>
              <w:pStyle w:val="TAL"/>
              <w:keepNext w:val="0"/>
              <w:keepLines w:val="0"/>
            </w:pP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14</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initialise dstBuffer</w:t>
            </w:r>
          </w:p>
          <w:p w:rsidR="00614D2D" w:rsidRDefault="00614D2D">
            <w:pPr>
              <w:pStyle w:val="PL"/>
              <w:rPr>
                <w:noProof w:val="0"/>
              </w:rPr>
            </w:pPr>
            <w:r>
              <w:rPr>
                <w:noProof w:val="0"/>
              </w:rPr>
              <w:t>dstBuffer = 55 55 … 55</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0Dh, occurrence = 1</w:t>
            </w:r>
          </w:p>
          <w:p w:rsidR="00614D2D" w:rsidRDefault="00614D2D">
            <w:pPr>
              <w:pStyle w:val="PL"/>
              <w:rPr>
                <w:noProof w:val="0"/>
              </w:rPr>
            </w:pPr>
            <w:r>
              <w:rPr>
                <w:noProof w:val="0"/>
              </w:rPr>
              <w:t>ValueOffset = 2</w:t>
            </w:r>
          </w:p>
          <w:p w:rsidR="00614D2D" w:rsidRDefault="00614D2D">
            <w:pPr>
              <w:pStyle w:val="PL"/>
              <w:rPr>
                <w:noProof w:val="0"/>
              </w:rPr>
            </w:pPr>
            <w:r>
              <w:rPr>
                <w:noProof w:val="0"/>
              </w:rPr>
              <w:t>DstBuffer.length = 20</w:t>
            </w:r>
          </w:p>
          <w:p w:rsidR="00614D2D" w:rsidRDefault="00614D2D">
            <w:pPr>
              <w:pStyle w:val="PL"/>
              <w:rPr>
                <w:noProof w:val="0"/>
              </w:rPr>
            </w:pPr>
            <w:r>
              <w:rPr>
                <w:noProof w:val="0"/>
              </w:rPr>
              <w:t>DstOffset = 3</w:t>
            </w:r>
          </w:p>
          <w:p w:rsidR="00614D2D" w:rsidRDefault="00614D2D">
            <w:pPr>
              <w:pStyle w:val="PL"/>
              <w:rPr>
                <w:noProof w:val="0"/>
              </w:rPr>
            </w:pPr>
            <w:r>
              <w:rPr>
                <w:noProof w:val="0"/>
              </w:rPr>
              <w:t>DstLength = 12</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of findAndcopyValue() is 15</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 buffer</w:t>
            </w:r>
          </w:p>
          <w:p w:rsidR="00614D2D" w:rsidRDefault="00614D2D">
            <w:pPr>
              <w:pStyle w:val="PL"/>
              <w:rPr>
                <w:noProof w:val="0"/>
              </w:rPr>
            </w:pPr>
            <w:r>
              <w:rPr>
                <w:noProof w:val="0"/>
              </w:rPr>
              <w:t xml:space="preserve">Buffer = </w:t>
            </w:r>
          </w:p>
          <w:p w:rsidR="00614D2D" w:rsidRDefault="00614D2D">
            <w:pPr>
              <w:pStyle w:val="PL"/>
              <w:rPr>
                <w:noProof w:val="0"/>
              </w:rPr>
            </w:pPr>
            <w:r>
              <w:rPr>
                <w:noProof w:val="0"/>
              </w:rPr>
              <w:t>55 55 55 01 02</w:t>
            </w:r>
          </w:p>
          <w:p w:rsidR="00614D2D" w:rsidRDefault="00614D2D">
            <w:pPr>
              <w:pStyle w:val="PL"/>
              <w:rPr>
                <w:noProof w:val="0"/>
              </w:rPr>
            </w:pPr>
            <w:r>
              <w:rPr>
                <w:noProof w:val="0"/>
              </w:rPr>
              <w:t>03 04 05 06 07</w:t>
            </w:r>
          </w:p>
          <w:p w:rsidR="00614D2D" w:rsidRDefault="00614D2D">
            <w:pPr>
              <w:pStyle w:val="PL"/>
              <w:rPr>
                <w:noProof w:val="0"/>
              </w:rPr>
            </w:pPr>
            <w:r>
              <w:rPr>
                <w:noProof w:val="0"/>
              </w:rPr>
              <w:t>08 09 0A 0B 0C</w:t>
            </w:r>
          </w:p>
          <w:p w:rsidR="00614D2D" w:rsidRDefault="00614D2D">
            <w:pPr>
              <w:pStyle w:val="PL"/>
              <w:rPr>
                <w:noProof w:val="0"/>
              </w:rPr>
            </w:pPr>
            <w:r>
              <w:rPr>
                <w:noProof w:val="0"/>
              </w:rPr>
              <w:t>55 55 55 55 55</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16</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Send a GET INPUT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GET INPUT Proactive command</w:t>
            </w: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pPr>
            <w:r>
              <w:t>Terminal Response, with 2 Text String TLV</w:t>
            </w:r>
          </w:p>
          <w:p w:rsidR="00614D2D" w:rsidRDefault="00614D2D">
            <w:pPr>
              <w:pStyle w:val="PL"/>
              <w:rPr>
                <w:noProof w:val="0"/>
              </w:rPr>
            </w:pPr>
            <w:r>
              <w:rPr>
                <w:noProof w:val="0"/>
              </w:rPr>
              <w:t>0D 11 04 00 01 02 … 0F</w:t>
            </w:r>
          </w:p>
          <w:p w:rsidR="00614D2D" w:rsidRDefault="00614D2D">
            <w:pPr>
              <w:pStyle w:val="PL"/>
              <w:rPr>
                <w:noProof w:val="0"/>
              </w:rPr>
            </w:pPr>
            <w:r>
              <w:rPr>
                <w:noProof w:val="0"/>
              </w:rPr>
              <w:t>0D 06 00 11 22 33 44 55 (no specific DCS byte)</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ProactiveResponseHandler.getTheHandler()</w:t>
            </w:r>
          </w:p>
        </w:tc>
        <w:tc>
          <w:tcPr>
            <w:tcW w:w="2835" w:type="dxa"/>
            <w:tcBorders>
              <w:top w:val="nil"/>
              <w:left w:val="single" w:sz="4" w:space="0" w:color="auto"/>
              <w:bottom w:val="nil"/>
              <w:right w:val="single" w:sz="4" w:space="0" w:color="auto"/>
            </w:tcBorders>
          </w:tcPr>
          <w:p w:rsidR="00614D2D" w:rsidRDefault="00614D2D">
            <w:pPr>
              <w:pStyle w:val="TAL"/>
              <w:keepNext w:val="0"/>
              <w:keepLines w:val="0"/>
            </w:pPr>
          </w:p>
        </w:tc>
        <w:tc>
          <w:tcPr>
            <w:tcW w:w="2410"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0Dh, 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17</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17</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of findAndCopyValue() is 17</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17</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Compare buffer</w:t>
            </w:r>
          </w:p>
          <w:p w:rsidR="00614D2D" w:rsidRDefault="00614D2D">
            <w:pPr>
              <w:pStyle w:val="PL"/>
              <w:rPr>
                <w:noProof w:val="0"/>
              </w:rPr>
            </w:pPr>
            <w:r>
              <w:rPr>
                <w:noProof w:val="0"/>
              </w:rPr>
              <w:t>Buffer = 04 00 01 … 0F</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hideMark/>
          </w:tcPr>
          <w:p w:rsidR="00614D2D" w:rsidRDefault="00614D2D">
            <w:pPr>
              <w:pStyle w:val="TAC"/>
              <w:keepNext w:val="0"/>
              <w:keepLines w:val="0"/>
            </w:pPr>
            <w:r>
              <w:t>18</w:t>
            </w: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Successful call</w:t>
            </w:r>
          </w:p>
          <w:p w:rsidR="00614D2D" w:rsidRDefault="00614D2D">
            <w:pPr>
              <w:pStyle w:val="PL"/>
              <w:rPr>
                <w:noProof w:val="0"/>
              </w:rPr>
            </w:pPr>
            <w:r>
              <w:rPr>
                <w:noProof w:val="0"/>
              </w:rPr>
              <w:t>Tag = 0Dh, occurrence = 2</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6</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6</w:t>
            </w:r>
          </w:p>
        </w:tc>
        <w:tc>
          <w:tcPr>
            <w:tcW w:w="2835" w:type="dxa"/>
            <w:tcBorders>
              <w:top w:val="nil"/>
              <w:left w:val="single" w:sz="4" w:space="0" w:color="auto"/>
              <w:bottom w:val="nil"/>
              <w:right w:val="single" w:sz="4" w:space="0" w:color="auto"/>
            </w:tcBorders>
            <w:hideMark/>
          </w:tcPr>
          <w:p w:rsidR="00614D2D" w:rsidRDefault="00614D2D">
            <w:pPr>
              <w:pStyle w:val="TAL"/>
              <w:keepNext w:val="0"/>
              <w:keepLines w:val="0"/>
            </w:pPr>
            <w:r>
              <w:t>Result of findAndCopyValue() is 6</w:t>
            </w:r>
          </w:p>
        </w:tc>
        <w:tc>
          <w:tcPr>
            <w:tcW w:w="2410"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19</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Compare buffer</w:t>
            </w:r>
          </w:p>
          <w:p w:rsidR="00614D2D" w:rsidRDefault="00614D2D">
            <w:pPr>
              <w:pStyle w:val="PL"/>
              <w:rPr>
                <w:noProof w:val="0"/>
              </w:rPr>
            </w:pPr>
            <w:r>
              <w:rPr>
                <w:noProof w:val="0"/>
              </w:rPr>
              <w:t>Buffer = 00 11 22 33 44 55</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20</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Send a GET INPUT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GET INPUT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Terminal Response, Text String length = 16</w:t>
            </w:r>
          </w:p>
          <w:p w:rsidR="00614D2D" w:rsidRDefault="00614D2D">
            <w:pPr>
              <w:pStyle w:val="PL"/>
              <w:rPr>
                <w:noProof w:val="0"/>
              </w:rPr>
            </w:pPr>
            <w:r>
              <w:rPr>
                <w:noProof w:val="0"/>
              </w:rPr>
              <w:t>Text String TLV = 0D 11 04 00 01 … 0F</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ProactiveResponseHandler.getTheHandler()</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Successful call (with tag 8Dh)</w:t>
            </w:r>
          </w:p>
          <w:p w:rsidR="00614D2D" w:rsidRDefault="00614D2D">
            <w:pPr>
              <w:pStyle w:val="PL"/>
              <w:rPr>
                <w:noProof w:val="0"/>
              </w:rPr>
            </w:pPr>
            <w:r>
              <w:rPr>
                <w:noProof w:val="0"/>
              </w:rPr>
              <w:t>Tag = 8Dh, 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DstBuffer.length = 17</w:t>
            </w:r>
          </w:p>
          <w:p w:rsidR="00614D2D" w:rsidRDefault="00614D2D">
            <w:pPr>
              <w:pStyle w:val="PL"/>
              <w:rPr>
                <w:noProof w:val="0"/>
              </w:rPr>
            </w:pPr>
            <w:r>
              <w:rPr>
                <w:noProof w:val="0"/>
              </w:rPr>
              <w:t>DstOffset = 0</w:t>
            </w:r>
          </w:p>
          <w:p w:rsidR="00614D2D" w:rsidRDefault="00614D2D">
            <w:pPr>
              <w:pStyle w:val="PL"/>
              <w:rPr>
                <w:noProof w:val="0"/>
              </w:rPr>
            </w:pPr>
            <w:r>
              <w:rPr>
                <w:noProof w:val="0"/>
              </w:rPr>
              <w:t>DstLength = 17</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of findAndcopyValue() is 17</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Compare buffer</w:t>
            </w:r>
          </w:p>
          <w:p w:rsidR="00614D2D" w:rsidRDefault="00614D2D">
            <w:pPr>
              <w:pStyle w:val="PL"/>
              <w:rPr>
                <w:noProof w:val="0"/>
              </w:rPr>
            </w:pPr>
            <w:r>
              <w:rPr>
                <w:noProof w:val="0"/>
              </w:rPr>
              <w:t>Buffer = 04 00 01 … 0F</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6.2.8.17.4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4001"/>
      </w:tblGrid>
      <w:tr w:rsidR="00614D2D" w:rsidTr="00614D2D">
        <w:trPr>
          <w:tblHeade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13, 15, 17, 19</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12, 14, 16, 18</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20, 21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7, 8, 9, 10</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Proactive Response Handler</w:t>
            </w:r>
          </w:p>
        </w:tc>
      </w:tr>
    </w:tbl>
    <w:p w:rsidR="00614D2D" w:rsidRDefault="00614D2D" w:rsidP="00614D2D"/>
    <w:p w:rsidR="00614D2D" w:rsidRDefault="00614D2D" w:rsidP="00614D2D">
      <w:pPr>
        <w:pStyle w:val="Heading4"/>
        <w:keepNext w:val="0"/>
        <w:keepLines w:val="0"/>
      </w:pPr>
      <w:bookmarkStart w:id="459" w:name="_Toc51826795"/>
      <w:bookmarkStart w:id="460" w:name="_Toc117070476"/>
      <w:bookmarkStart w:id="461" w:name="_Toc51828238"/>
      <w:r>
        <w:t>6.2.8.18</w:t>
      </w:r>
      <w:r>
        <w:tab/>
        <w:t>Method findAndCompareValue(byte tag, byte[] compareBuffer, short compareOffset)</w:t>
      </w:r>
      <w:bookmarkEnd w:id="459"/>
      <w:bookmarkEnd w:id="460"/>
      <w:bookmarkEnd w:id="461"/>
    </w:p>
    <w:p w:rsidR="00614D2D" w:rsidRDefault="00614D2D" w:rsidP="00614D2D">
      <w:r>
        <w:t>Test Area Reference API_2_PRH_FACRB_BS</w:t>
      </w:r>
    </w:p>
    <w:p w:rsidR="00614D2D" w:rsidRDefault="00614D2D" w:rsidP="00614D2D">
      <w:pPr>
        <w:pStyle w:val="H6"/>
        <w:keepNext w:val="0"/>
        <w:keepLines w:val="0"/>
      </w:pPr>
      <w:r>
        <w:t>6.2.8.18.1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byte findAndCompareValue(byte tag,</w:t>
      </w:r>
    </w:p>
    <w:p w:rsidR="00614D2D" w:rsidRDefault="00614D2D" w:rsidP="00614D2D">
      <w:pPr>
        <w:pStyle w:val="PL"/>
        <w:rPr>
          <w:noProof w:val="0"/>
        </w:rPr>
      </w:pPr>
      <w:r>
        <w:rPr>
          <w:noProof w:val="0"/>
        </w:rPr>
        <w:t xml:space="preserve">                                byte[] compareBuffer,</w:t>
      </w:r>
    </w:p>
    <w:p w:rsidR="00614D2D" w:rsidRDefault="00614D2D" w:rsidP="00614D2D">
      <w:pPr>
        <w:pStyle w:val="PL"/>
        <w:rPr>
          <w:noProof w:val="0"/>
        </w:rPr>
      </w:pPr>
      <w:r>
        <w:rPr>
          <w:noProof w:val="0"/>
        </w:rPr>
        <w:t xml:space="preserve">                                short compareOffset)</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6.2.8.18.1.1</w:t>
      </w:r>
      <w:r>
        <w:tab/>
        <w:t>Normal execution</w:t>
      </w:r>
    </w:p>
    <w:p w:rsidR="00614D2D" w:rsidRDefault="00614D2D" w:rsidP="00614D2D">
      <w:r>
        <w:t xml:space="preserve">Looks for the first occurrence of a TLV element from beginning of a TLV list and compare its value with a buffer: </w:t>
      </w:r>
    </w:p>
    <w:p w:rsidR="00614D2D" w:rsidRDefault="00614D2D" w:rsidP="00614D2D">
      <w:pPr>
        <w:pStyle w:val="ListBullet"/>
        <w:numPr>
          <w:ilvl w:val="0"/>
          <w:numId w:val="2"/>
        </w:numPr>
        <w:ind w:left="568" w:hanging="284"/>
      </w:pPr>
      <w:r>
        <w:t>CRRN1: if no TLV element is found, the UNAVAILABLE_ELEMENT exception is thrown and the current TLV is no longer defined.</w:t>
      </w:r>
    </w:p>
    <w:p w:rsidR="00614D2D" w:rsidRDefault="00614D2D" w:rsidP="00614D2D">
      <w:pPr>
        <w:pStyle w:val="ListBullet"/>
        <w:numPr>
          <w:ilvl w:val="0"/>
          <w:numId w:val="2"/>
        </w:numPr>
        <w:ind w:left="568" w:hanging="284"/>
      </w:pPr>
      <w:r>
        <w:t>CRRN2: if the method is successful then the corresponding TLV becomes current.</w:t>
      </w:r>
    </w:p>
    <w:p w:rsidR="00614D2D" w:rsidRDefault="00614D2D" w:rsidP="00614D2D">
      <w:pPr>
        <w:pStyle w:val="ListBullet"/>
        <w:numPr>
          <w:ilvl w:val="0"/>
          <w:numId w:val="2"/>
        </w:numPr>
        <w:ind w:left="568" w:hanging="284"/>
      </w:pPr>
      <w:r>
        <w:t>CRRN3: if identical returns 0.</w:t>
      </w:r>
    </w:p>
    <w:p w:rsidR="00614D2D" w:rsidRDefault="00614D2D" w:rsidP="00614D2D">
      <w:pPr>
        <w:pStyle w:val="ListBullet"/>
        <w:numPr>
          <w:ilvl w:val="0"/>
          <w:numId w:val="2"/>
        </w:numPr>
        <w:ind w:left="568" w:hanging="284"/>
      </w:pPr>
      <w:r>
        <w:t>CRRN4: if the first miscomparing byte in simple TLV is less than that in compareBuffer returns -1.</w:t>
      </w:r>
    </w:p>
    <w:p w:rsidR="00614D2D" w:rsidRDefault="00614D2D" w:rsidP="00614D2D">
      <w:pPr>
        <w:pStyle w:val="ListBullet"/>
        <w:numPr>
          <w:ilvl w:val="0"/>
          <w:numId w:val="2"/>
        </w:numPr>
        <w:ind w:left="568" w:hanging="284"/>
      </w:pPr>
      <w:r>
        <w:t>CRRN5: if the first miscomparing byte in simple TLV is greater than that in compareBuffer returns 1.</w:t>
      </w:r>
    </w:p>
    <w:p w:rsidR="00614D2D" w:rsidRDefault="00614D2D" w:rsidP="00614D2D">
      <w:pPr>
        <w:pStyle w:val="ListBullet"/>
        <w:numPr>
          <w:ilvl w:val="0"/>
          <w:numId w:val="2"/>
        </w:numPr>
        <w:ind w:left="568" w:hanging="284"/>
      </w:pPr>
      <w:r>
        <w:t>CRRN6: The search method is comprehension required flag independent.</w:t>
      </w:r>
    </w:p>
    <w:p w:rsidR="00614D2D" w:rsidRDefault="00614D2D" w:rsidP="00614D2D">
      <w:pPr>
        <w:pStyle w:val="H6"/>
        <w:keepNext w:val="0"/>
        <w:keepLines w:val="0"/>
      </w:pPr>
      <w:r>
        <w:t>6.2.8.18.1.2</w:t>
      </w:r>
      <w:r>
        <w:tab/>
        <w:t>Parameter errors</w:t>
      </w:r>
    </w:p>
    <w:p w:rsidR="00614D2D" w:rsidRDefault="00614D2D" w:rsidP="00614D2D">
      <w:pPr>
        <w:pStyle w:val="ListBullet"/>
        <w:numPr>
          <w:ilvl w:val="0"/>
          <w:numId w:val="2"/>
        </w:numPr>
        <w:ind w:left="568" w:hanging="284"/>
      </w:pPr>
      <w:r>
        <w:t>CRRP1: if compareBuffer is null NullPointerException shall be thrown.</w:t>
      </w:r>
    </w:p>
    <w:p w:rsidR="00614D2D" w:rsidRDefault="00614D2D" w:rsidP="00614D2D">
      <w:pPr>
        <w:pStyle w:val="ListBullet"/>
        <w:numPr>
          <w:ilvl w:val="0"/>
          <w:numId w:val="2"/>
        </w:numPr>
        <w:ind w:left="568" w:hanging="284"/>
      </w:pPr>
      <w:r>
        <w:t>CRRP2: if compareOffset would cause access outside array bounds ArrayIndexOutOfBoundsException shall be thrown.</w:t>
      </w:r>
    </w:p>
    <w:p w:rsidR="00614D2D" w:rsidRDefault="00614D2D" w:rsidP="00614D2D">
      <w:pPr>
        <w:pStyle w:val="H6"/>
        <w:keepNext w:val="0"/>
        <w:keepLines w:val="0"/>
      </w:pPr>
      <w:r>
        <w:t>6.2.8.18.1.3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 HANDLER_NOT_AVAILABLE.</w:t>
      </w:r>
    </w:p>
    <w:p w:rsidR="00614D2D" w:rsidRDefault="00614D2D" w:rsidP="00614D2D">
      <w:pPr>
        <w:pStyle w:val="H6"/>
        <w:keepNext w:val="0"/>
        <w:keepLines w:val="0"/>
      </w:pPr>
      <w:r>
        <w:t>6.2.8.18.2</w:t>
      </w:r>
      <w:r>
        <w:tab/>
        <w:t>Test Suite files</w:t>
      </w:r>
    </w:p>
    <w:p w:rsidR="00614D2D" w:rsidRDefault="00614D2D" w:rsidP="00614D2D">
      <w:pPr>
        <w:pStyle w:val="B1"/>
        <w:tabs>
          <w:tab w:val="left" w:pos="2268"/>
        </w:tabs>
      </w:pPr>
      <w:r>
        <w:t>Test Script:</w:t>
      </w:r>
      <w:r w:rsidR="00A1704F">
        <w:tab/>
      </w:r>
      <w:r>
        <w:t>API_2_PRH_FACRB_BS_1.scr</w:t>
      </w:r>
    </w:p>
    <w:p w:rsidR="00614D2D" w:rsidRDefault="00614D2D" w:rsidP="00614D2D">
      <w:pPr>
        <w:pStyle w:val="B1"/>
        <w:tabs>
          <w:tab w:val="left" w:pos="2268"/>
        </w:tabs>
      </w:pPr>
      <w:r>
        <w:t>Test Applet:</w:t>
      </w:r>
      <w:r w:rsidR="00A1704F">
        <w:tab/>
      </w:r>
      <w:r>
        <w:t>API_2_PRH_FACRB_BS_1.java</w:t>
      </w:r>
    </w:p>
    <w:p w:rsidR="00614D2D" w:rsidRDefault="00614D2D" w:rsidP="00614D2D">
      <w:pPr>
        <w:pStyle w:val="B1"/>
        <w:tabs>
          <w:tab w:val="left" w:pos="2268"/>
        </w:tabs>
      </w:pPr>
      <w:r>
        <w:t>Load Script:</w:t>
      </w:r>
      <w:r w:rsidR="00A1704F">
        <w:tab/>
      </w:r>
      <w:r>
        <w:t xml:space="preserve">API_2_PRH_FACRB_BS_1.ldr </w:t>
      </w:r>
    </w:p>
    <w:p w:rsidR="00614D2D" w:rsidRDefault="00614D2D" w:rsidP="00614D2D">
      <w:pPr>
        <w:pStyle w:val="B1"/>
        <w:tabs>
          <w:tab w:val="left" w:pos="2268"/>
        </w:tabs>
      </w:pPr>
      <w:r>
        <w:t>Cleanup Script:</w:t>
      </w:r>
      <w:r w:rsidR="00A1704F">
        <w:tab/>
      </w:r>
      <w:r>
        <w:t>API_2_PRH_FACRB_BS_1.clr</w:t>
      </w:r>
    </w:p>
    <w:p w:rsidR="00614D2D" w:rsidRDefault="00614D2D" w:rsidP="00614D2D">
      <w:pPr>
        <w:pStyle w:val="B1"/>
        <w:tabs>
          <w:tab w:val="left" w:pos="2268"/>
        </w:tabs>
      </w:pPr>
      <w:r>
        <w:t>Parameter File:</w:t>
      </w:r>
      <w:r w:rsidR="00A1704F">
        <w:tab/>
      </w:r>
      <w:r>
        <w:t>API_2_PRH_FACRB_BS_1.par</w:t>
      </w:r>
    </w:p>
    <w:p w:rsidR="00614D2D" w:rsidRDefault="00614D2D" w:rsidP="00614D2D">
      <w:pPr>
        <w:pStyle w:val="H6"/>
        <w:keepNext w:val="0"/>
        <w:keepLines w:val="0"/>
      </w:pPr>
      <w:r>
        <w:t>6.2.8.18.3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Send a GET INPUT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GET INPUT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Terminal Response, Text String length = 15</w:t>
            </w:r>
          </w:p>
          <w:p w:rsidR="00614D2D" w:rsidRDefault="00614D2D">
            <w:pPr>
              <w:pStyle w:val="PL"/>
              <w:rPr>
                <w:noProof w:val="0"/>
              </w:rPr>
            </w:pPr>
            <w:r>
              <w:rPr>
                <w:noProof w:val="0"/>
              </w:rPr>
              <w:t>Text String TLV = 0D 10 04 01 02 … 0F</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pPr>
            <w:r>
              <w:t>ProactiveResponseHandler.getTheHandler()</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FindAndCompareValue() with a null dstBuffer</w:t>
            </w:r>
          </w:p>
          <w:p w:rsidR="00614D2D" w:rsidRDefault="00614D2D">
            <w:pPr>
              <w:pStyle w:val="TAL"/>
              <w:keepNext w:val="0"/>
              <w:keepLines w:val="0"/>
            </w:pPr>
          </w:p>
        </w:tc>
        <w:tc>
          <w:tcPr>
            <w:tcW w:w="2835"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NullPointerException is thrown</w:t>
            </w:r>
          </w:p>
        </w:tc>
        <w:tc>
          <w:tcPr>
            <w:tcW w:w="2410"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compareOffset &gt; compareBuffer.length</w:t>
            </w:r>
          </w:p>
          <w:p w:rsidR="00614D2D" w:rsidRDefault="00614D2D">
            <w:pPr>
              <w:pStyle w:val="PL"/>
              <w:rPr>
                <w:noProof w:val="0"/>
              </w:rPr>
            </w:pPr>
            <w:r>
              <w:rPr>
                <w:noProof w:val="0"/>
              </w:rPr>
              <w:t>tag = 0Dh</w:t>
            </w:r>
          </w:p>
          <w:p w:rsidR="00614D2D" w:rsidRDefault="00614D2D">
            <w:pPr>
              <w:pStyle w:val="PL"/>
              <w:rPr>
                <w:noProof w:val="0"/>
              </w:rPr>
            </w:pPr>
            <w:r>
              <w:rPr>
                <w:noProof w:val="0"/>
              </w:rPr>
              <w:t>compareBuffer.length = 20</w:t>
            </w:r>
          </w:p>
          <w:p w:rsidR="00614D2D" w:rsidRDefault="00614D2D">
            <w:pPr>
              <w:pStyle w:val="PL"/>
              <w:rPr>
                <w:noProof w:val="0"/>
              </w:rPr>
            </w:pPr>
            <w:r>
              <w:rPr>
                <w:noProof w:val="0"/>
              </w:rPr>
              <w:t>compareOffset = 21</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compareOffset &lt; 0</w:t>
            </w:r>
          </w:p>
          <w:p w:rsidR="00614D2D" w:rsidRDefault="00614D2D">
            <w:pPr>
              <w:pStyle w:val="PL"/>
              <w:rPr>
                <w:noProof w:val="0"/>
              </w:rPr>
            </w:pPr>
            <w:r>
              <w:rPr>
                <w:noProof w:val="0"/>
              </w:rPr>
              <w:t>compareBuffer.length = 20</w:t>
            </w:r>
          </w:p>
          <w:p w:rsidR="00614D2D" w:rsidRDefault="00614D2D">
            <w:pPr>
              <w:pStyle w:val="PL"/>
              <w:rPr>
                <w:noProof w:val="0"/>
              </w:rPr>
            </w:pPr>
            <w:r>
              <w:rPr>
                <w:noProof w:val="0"/>
              </w:rPr>
              <w:t>compareOffset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length &gt; compareBuffer.length</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PL"/>
              <w:rPr>
                <w:noProof w:val="0"/>
              </w:rPr>
            </w:pPr>
            <w:r>
              <w:rPr>
                <w:rFonts w:ascii="Arial" w:hAnsi="Arial"/>
                <w:b/>
                <w:noProof w:val="0"/>
                <w:sz w:val="18"/>
              </w:rPr>
              <w:t xml:space="preserve">CompareOffset + length &gt; </w:t>
            </w:r>
            <w:r>
              <w:rPr>
                <w:noProof w:val="0"/>
              </w:rPr>
              <w:t>compareBuffer.length</w:t>
            </w:r>
          </w:p>
          <w:p w:rsidR="00614D2D" w:rsidRDefault="00614D2D">
            <w:pPr>
              <w:pStyle w:val="PL"/>
              <w:rPr>
                <w:noProof w:val="0"/>
              </w:rPr>
            </w:pPr>
            <w:r>
              <w:rPr>
                <w:noProof w:val="0"/>
              </w:rPr>
              <w:t>CompareBuffer.length = 20</w:t>
            </w:r>
          </w:p>
          <w:p w:rsidR="00614D2D" w:rsidRDefault="00614D2D">
            <w:pPr>
              <w:pStyle w:val="PL"/>
              <w:rPr>
                <w:noProof w:val="0"/>
              </w:rPr>
            </w:pPr>
            <w:r>
              <w:rPr>
                <w:noProof w:val="0"/>
              </w:rPr>
              <w:t>CompareOffset = 5</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Send a GET INPUT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GET INPUT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Terminal Response, Text String length = 16</w:t>
            </w:r>
          </w:p>
          <w:p w:rsidR="00614D2D" w:rsidRDefault="00614D2D">
            <w:pPr>
              <w:pStyle w:val="PL"/>
              <w:rPr>
                <w:noProof w:val="0"/>
              </w:rPr>
            </w:pPr>
            <w:r>
              <w:rPr>
                <w:noProof w:val="0"/>
              </w:rPr>
              <w:t>Text String TLV = 0D 11 04 00 01 … 0F</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pPr>
            <w:r>
              <w:t>ProactiveResponseHandler.getTheHandler()</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rPr>
                <w:lang w:val="pt-BR"/>
              </w:rPr>
            </w:pPr>
            <w:r>
              <w:rPr>
                <w:lang w:val="pt-BR"/>
              </w:rPr>
              <w:t>Select a TLV (tag 02h)</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rPr>
                <w:lang w:val="pt-BR"/>
              </w:rPr>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rPr>
                <w:lang w:val="pt-BR"/>
              </w:rPr>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rPr>
                <w:lang w:val="pt-BR"/>
              </w:rPr>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findAndCompareValue()</w:t>
            </w:r>
          </w:p>
          <w:p w:rsidR="00614D2D" w:rsidRDefault="00614D2D">
            <w:pPr>
              <w:pStyle w:val="PL"/>
              <w:rPr>
                <w:noProof w:val="0"/>
              </w:rPr>
            </w:pPr>
            <w:r>
              <w:rPr>
                <w:noProof w:val="0"/>
              </w:rPr>
              <w:t>tag = 04h</w:t>
            </w:r>
          </w:p>
        </w:tc>
        <w:tc>
          <w:tcPr>
            <w:tcW w:w="2835" w:type="dxa"/>
            <w:tcBorders>
              <w:top w:val="nil"/>
              <w:left w:val="single" w:sz="4" w:space="0" w:color="auto"/>
              <w:bottom w:val="nil"/>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7</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04 00 01 … 0F</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Compare buffers</w:t>
            </w:r>
          </w:p>
          <w:p w:rsidR="00614D2D" w:rsidRDefault="00614D2D">
            <w:pPr>
              <w:pStyle w:val="PL"/>
              <w:rPr>
                <w:noProof w:val="0"/>
              </w:rPr>
            </w:pPr>
            <w:r>
              <w:rPr>
                <w:noProof w:val="0"/>
              </w:rPr>
              <w:t>Tag = 0Dh</w:t>
            </w:r>
          </w:p>
          <w:p w:rsidR="00614D2D" w:rsidRDefault="00614D2D">
            <w:pPr>
              <w:pStyle w:val="PL"/>
              <w:rPr>
                <w:noProof w:val="0"/>
              </w:rPr>
            </w:pPr>
            <w:r>
              <w:rPr>
                <w:noProof w:val="0"/>
              </w:rPr>
              <w:t>CompareOffset = 0</w:t>
            </w:r>
          </w:p>
        </w:tc>
        <w:tc>
          <w:tcPr>
            <w:tcW w:w="2835" w:type="dxa"/>
            <w:tcBorders>
              <w:top w:val="single" w:sz="4" w:space="0" w:color="808080"/>
              <w:left w:val="single" w:sz="4" w:space="0" w:color="auto"/>
              <w:bottom w:val="nil"/>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Verify current TLV</w:t>
            </w:r>
          </w:p>
          <w:p w:rsidR="00614D2D" w:rsidRDefault="00614D2D">
            <w:pPr>
              <w:pStyle w:val="PL"/>
              <w:rPr>
                <w:noProof w:val="0"/>
              </w:rPr>
            </w:pPr>
            <w:r>
              <w:rPr>
                <w:noProof w:val="0"/>
              </w:rPr>
              <w:t>GetValueLength()</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Result is 17</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nil"/>
              <w:right w:val="single" w:sz="4" w:space="0" w:color="auto"/>
            </w:tcBorders>
            <w:hideMark/>
          </w:tcPr>
          <w:p w:rsidR="00614D2D" w:rsidRDefault="00614D2D">
            <w:pPr>
              <w:pStyle w:val="TAC"/>
              <w:keepNext w:val="0"/>
              <w:keepLines w:val="0"/>
            </w:pPr>
            <w:r>
              <w:t>9</w:t>
            </w: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04 00 01 … 10</w:t>
            </w:r>
          </w:p>
        </w:tc>
        <w:tc>
          <w:tcPr>
            <w:tcW w:w="2835" w:type="dxa"/>
            <w:tcBorders>
              <w:top w:val="nil"/>
              <w:left w:val="single" w:sz="4" w:space="0" w:color="auto"/>
              <w:bottom w:val="nil"/>
              <w:right w:val="single" w:sz="4" w:space="0" w:color="auto"/>
            </w:tcBorders>
          </w:tcPr>
          <w:p w:rsidR="00614D2D" w:rsidRDefault="00614D2D">
            <w:pPr>
              <w:pStyle w:val="TAL"/>
              <w:keepNext w:val="0"/>
              <w:keepLines w:val="0"/>
            </w:pPr>
          </w:p>
        </w:tc>
        <w:tc>
          <w:tcPr>
            <w:tcW w:w="2410"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 with same parameters</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10</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03 00 01 … 0F</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 with same parameters</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11</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55 55 04 00 01</w:t>
            </w:r>
          </w:p>
          <w:p w:rsidR="00614D2D" w:rsidRDefault="00614D2D">
            <w:pPr>
              <w:pStyle w:val="PL"/>
              <w:rPr>
                <w:noProof w:val="0"/>
              </w:rPr>
            </w:pPr>
            <w:r>
              <w:rPr>
                <w:noProof w:val="0"/>
              </w:rPr>
              <w:t>02 03 04 05 06</w:t>
            </w:r>
          </w:p>
          <w:p w:rsidR="00614D2D" w:rsidRDefault="00614D2D">
            <w:pPr>
              <w:pStyle w:val="PL"/>
              <w:rPr>
                <w:noProof w:val="0"/>
              </w:rPr>
            </w:pPr>
            <w:r>
              <w:rPr>
                <w:noProof w:val="0"/>
              </w:rPr>
              <w:t>07 08 09 0A 0B</w:t>
            </w:r>
          </w:p>
          <w:p w:rsidR="00614D2D" w:rsidRDefault="00614D2D">
            <w:pPr>
              <w:pStyle w:val="PL"/>
              <w:rPr>
                <w:noProof w:val="0"/>
              </w:rPr>
            </w:pPr>
            <w:r>
              <w:rPr>
                <w:noProof w:val="0"/>
              </w:rPr>
              <w:t>0C 0D 0E 0F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w:t>
            </w:r>
          </w:p>
          <w:p w:rsidR="00614D2D" w:rsidRDefault="00614D2D">
            <w:pPr>
              <w:pStyle w:val="PL"/>
              <w:rPr>
                <w:noProof w:val="0"/>
              </w:rPr>
            </w:pPr>
            <w:r>
              <w:rPr>
                <w:noProof w:val="0"/>
              </w:rPr>
              <w:t>CompareOffset = 2</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pPr>
            <w:r>
              <w:t>12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pPr>
            <w:r>
              <w:t>Send a GET INPUT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pPr>
            <w:r>
              <w:t>GET INPUT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pPr>
            <w:r>
              <w:t>Terminal Response, with 2 Text String TLV</w:t>
            </w:r>
          </w:p>
          <w:p w:rsidR="00614D2D" w:rsidRDefault="00614D2D">
            <w:pPr>
              <w:pStyle w:val="PL"/>
              <w:keepNext/>
              <w:keepLines/>
              <w:rPr>
                <w:noProof w:val="0"/>
              </w:rPr>
            </w:pPr>
            <w:r>
              <w:rPr>
                <w:noProof w:val="0"/>
              </w:rPr>
              <w:t>0D 11 04 00 01 … 0F</w:t>
            </w:r>
          </w:p>
          <w:p w:rsidR="00614D2D" w:rsidRDefault="00614D2D">
            <w:pPr>
              <w:pStyle w:val="PL"/>
              <w:keepNext/>
              <w:keepLines/>
              <w:rPr>
                <w:noProof w:val="0"/>
              </w:rPr>
            </w:pPr>
            <w:r>
              <w:rPr>
                <w:noProof w:val="0"/>
              </w:rPr>
              <w:t>0D 06 00 11 22 33 44 55</w:t>
            </w:r>
          </w:p>
        </w:tc>
        <w:tc>
          <w:tcPr>
            <w:tcW w:w="2835" w:type="dxa"/>
            <w:tcBorders>
              <w:top w:val="single" w:sz="4" w:space="0" w:color="808080"/>
              <w:left w:val="single" w:sz="4" w:space="0" w:color="auto"/>
              <w:bottom w:val="nil"/>
              <w:right w:val="single" w:sz="4" w:space="0" w:color="auto"/>
            </w:tcBorders>
          </w:tcPr>
          <w:p w:rsidR="00614D2D" w:rsidRDefault="00614D2D">
            <w:pPr>
              <w:pStyle w:val="TAL"/>
            </w:pPr>
          </w:p>
        </w:tc>
        <w:tc>
          <w:tcPr>
            <w:tcW w:w="2410" w:type="dxa"/>
            <w:tcBorders>
              <w:top w:val="single" w:sz="4" w:space="0" w:color="808080"/>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pPr>
            <w:r>
              <w:t>ProactiveResponseHandler.getTheHandler()</w:t>
            </w:r>
          </w:p>
        </w:tc>
        <w:tc>
          <w:tcPr>
            <w:tcW w:w="2835" w:type="dxa"/>
            <w:tcBorders>
              <w:top w:val="single" w:sz="4" w:space="0" w:color="808080"/>
              <w:left w:val="single" w:sz="4" w:space="0" w:color="auto"/>
              <w:bottom w:val="nil"/>
              <w:right w:val="single" w:sz="4" w:space="0" w:color="auto"/>
            </w:tcBorders>
          </w:tcPr>
          <w:p w:rsidR="00614D2D" w:rsidRDefault="00614D2D">
            <w:pPr>
              <w:pStyle w:val="TAL"/>
            </w:pPr>
          </w:p>
        </w:tc>
        <w:tc>
          <w:tcPr>
            <w:tcW w:w="2410" w:type="dxa"/>
            <w:tcBorders>
              <w:top w:val="single" w:sz="4" w:space="0" w:color="808080"/>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pPr>
            <w:r>
              <w:t>Initialise compareBuffer</w:t>
            </w:r>
          </w:p>
          <w:p w:rsidR="00614D2D" w:rsidRDefault="00614D2D">
            <w:pPr>
              <w:pStyle w:val="PL"/>
              <w:keepNext/>
              <w:keepLines/>
              <w:rPr>
                <w:noProof w:val="0"/>
              </w:rPr>
            </w:pPr>
            <w:r>
              <w:rPr>
                <w:noProof w:val="0"/>
              </w:rPr>
              <w:t>CompareBuffer =</w:t>
            </w:r>
          </w:p>
          <w:p w:rsidR="00614D2D" w:rsidRDefault="00614D2D">
            <w:pPr>
              <w:pStyle w:val="PL"/>
              <w:keepNext/>
              <w:keepLines/>
              <w:rPr>
                <w:noProof w:val="0"/>
              </w:rPr>
            </w:pPr>
            <w:r>
              <w:rPr>
                <w:noProof w:val="0"/>
              </w:rPr>
              <w:t>55 55 04 00 01</w:t>
            </w:r>
          </w:p>
          <w:p w:rsidR="00614D2D" w:rsidRDefault="00614D2D">
            <w:pPr>
              <w:pStyle w:val="PL"/>
              <w:keepNext/>
              <w:keepLines/>
              <w:rPr>
                <w:noProof w:val="0"/>
              </w:rPr>
            </w:pPr>
            <w:r>
              <w:rPr>
                <w:noProof w:val="0"/>
              </w:rPr>
              <w:t>02 03 04 05 06</w:t>
            </w:r>
          </w:p>
          <w:p w:rsidR="00614D2D" w:rsidRDefault="00614D2D">
            <w:pPr>
              <w:pStyle w:val="PL"/>
              <w:keepNext/>
              <w:keepLines/>
              <w:rPr>
                <w:noProof w:val="0"/>
              </w:rPr>
            </w:pPr>
            <w:r>
              <w:rPr>
                <w:noProof w:val="0"/>
              </w:rPr>
              <w:t>07 08 09 0A 0B</w:t>
            </w:r>
          </w:p>
          <w:p w:rsidR="00614D2D" w:rsidRDefault="00614D2D">
            <w:pPr>
              <w:pStyle w:val="PL"/>
              <w:keepNext/>
              <w:keepLines/>
              <w:rPr>
                <w:noProof w:val="0"/>
              </w:rPr>
            </w:pPr>
            <w:r>
              <w:rPr>
                <w:noProof w:val="0"/>
              </w:rPr>
              <w:t>0C 0D 0E 0F 55</w:t>
            </w:r>
          </w:p>
        </w:tc>
        <w:tc>
          <w:tcPr>
            <w:tcW w:w="2835" w:type="dxa"/>
            <w:tcBorders>
              <w:top w:val="single" w:sz="4" w:space="0" w:color="808080"/>
              <w:left w:val="single" w:sz="4" w:space="0" w:color="auto"/>
              <w:bottom w:val="nil"/>
              <w:right w:val="single" w:sz="4" w:space="0" w:color="auto"/>
            </w:tcBorders>
          </w:tcPr>
          <w:p w:rsidR="00614D2D" w:rsidRDefault="00614D2D">
            <w:pPr>
              <w:pStyle w:val="TAL"/>
            </w:pPr>
          </w:p>
        </w:tc>
        <w:tc>
          <w:tcPr>
            <w:tcW w:w="2410" w:type="dxa"/>
            <w:tcBorders>
              <w:top w:val="single" w:sz="4" w:space="0" w:color="808080"/>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w:t>
            </w:r>
          </w:p>
          <w:p w:rsidR="00614D2D" w:rsidRDefault="00614D2D">
            <w:pPr>
              <w:pStyle w:val="PL"/>
              <w:rPr>
                <w:noProof w:val="0"/>
              </w:rPr>
            </w:pPr>
            <w:r>
              <w:rPr>
                <w:noProof w:val="0"/>
              </w:rPr>
              <w:t>CompareOffset = 2</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13</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55 55 04 01 01</w:t>
            </w:r>
          </w:p>
          <w:p w:rsidR="00614D2D" w:rsidRDefault="00614D2D">
            <w:pPr>
              <w:pStyle w:val="PL"/>
              <w:rPr>
                <w:noProof w:val="0"/>
              </w:rPr>
            </w:pPr>
            <w:r>
              <w:rPr>
                <w:noProof w:val="0"/>
              </w:rPr>
              <w:t>02 03 04 05 06</w:t>
            </w:r>
          </w:p>
          <w:p w:rsidR="00614D2D" w:rsidRDefault="00614D2D">
            <w:pPr>
              <w:pStyle w:val="PL"/>
              <w:rPr>
                <w:noProof w:val="0"/>
              </w:rPr>
            </w:pPr>
            <w:r>
              <w:rPr>
                <w:noProof w:val="0"/>
              </w:rPr>
              <w:t>07 08 09 0A 0B</w:t>
            </w:r>
          </w:p>
          <w:p w:rsidR="00614D2D" w:rsidRDefault="00614D2D">
            <w:pPr>
              <w:pStyle w:val="PL"/>
              <w:rPr>
                <w:noProof w:val="0"/>
              </w:rPr>
            </w:pPr>
            <w:r>
              <w:rPr>
                <w:noProof w:val="0"/>
              </w:rPr>
              <w:t>0C 0D 0E 0F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w:t>
            </w:r>
          </w:p>
          <w:p w:rsidR="00614D2D" w:rsidRDefault="00614D2D">
            <w:pPr>
              <w:pStyle w:val="PL"/>
              <w:rPr>
                <w:noProof w:val="0"/>
              </w:rPr>
            </w:pPr>
            <w:r>
              <w:rPr>
                <w:noProof w:val="0"/>
              </w:rPr>
              <w:t>CompareOffset = 2</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14</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55 55 04 00 01</w:t>
            </w:r>
          </w:p>
          <w:p w:rsidR="00614D2D" w:rsidRDefault="00614D2D">
            <w:pPr>
              <w:pStyle w:val="PL"/>
              <w:rPr>
                <w:noProof w:val="0"/>
              </w:rPr>
            </w:pPr>
            <w:r>
              <w:rPr>
                <w:noProof w:val="0"/>
              </w:rPr>
              <w:t>02 03 04 05 06</w:t>
            </w:r>
          </w:p>
          <w:p w:rsidR="00614D2D" w:rsidRDefault="00614D2D">
            <w:pPr>
              <w:pStyle w:val="PL"/>
              <w:rPr>
                <w:noProof w:val="0"/>
              </w:rPr>
            </w:pPr>
            <w:r>
              <w:rPr>
                <w:noProof w:val="0"/>
              </w:rPr>
              <w:t>07 08 09 0A 0B</w:t>
            </w:r>
          </w:p>
          <w:p w:rsidR="00614D2D" w:rsidRDefault="00614D2D">
            <w:pPr>
              <w:pStyle w:val="PL"/>
              <w:rPr>
                <w:noProof w:val="0"/>
              </w:rPr>
            </w:pPr>
            <w:r>
              <w:rPr>
                <w:noProof w:val="0"/>
              </w:rPr>
              <w:t>0C 0D 0D 10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w:t>
            </w:r>
          </w:p>
          <w:p w:rsidR="00614D2D" w:rsidRDefault="00614D2D">
            <w:pPr>
              <w:pStyle w:val="PL"/>
              <w:rPr>
                <w:noProof w:val="0"/>
              </w:rPr>
            </w:pPr>
            <w:r>
              <w:rPr>
                <w:noProof w:val="0"/>
              </w:rPr>
              <w:t>CompareOffset = 2</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15</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Send a GET INPUT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GET INPUT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Terminal Response, Text String length = 16</w:t>
            </w:r>
          </w:p>
          <w:p w:rsidR="00614D2D" w:rsidRDefault="00614D2D">
            <w:pPr>
              <w:pStyle w:val="PL"/>
              <w:rPr>
                <w:noProof w:val="0"/>
              </w:rPr>
            </w:pPr>
            <w:r>
              <w:rPr>
                <w:noProof w:val="0"/>
              </w:rPr>
              <w:t>Text String TLV = 0D 11 04 00 01 … 0F</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pPr>
            <w:r>
              <w:t>ProactiveResponseHandler.getTheHandler()</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04 00 01 … 0F</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buffers (with tag 8Dh)</w:t>
            </w:r>
          </w:p>
          <w:p w:rsidR="00614D2D" w:rsidRDefault="00614D2D">
            <w:pPr>
              <w:pStyle w:val="PL"/>
              <w:rPr>
                <w:noProof w:val="0"/>
              </w:rPr>
            </w:pPr>
            <w:r>
              <w:rPr>
                <w:noProof w:val="0"/>
              </w:rPr>
              <w:t>Tag = 8Dh</w:t>
            </w:r>
          </w:p>
          <w:p w:rsidR="00614D2D" w:rsidRDefault="00614D2D">
            <w:pPr>
              <w:pStyle w:val="PL"/>
              <w:rPr>
                <w:noProof w:val="0"/>
              </w:rPr>
            </w:pPr>
            <w:r>
              <w:rPr>
                <w:noProof w:val="0"/>
              </w:rPr>
              <w:t>CompareOffset = 0</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6.2.8.18.4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400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7, 11, 12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9, 13</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N5</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10, 14</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N6</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Proactive Response Handler</w:t>
            </w:r>
          </w:p>
        </w:tc>
      </w:tr>
    </w:tbl>
    <w:p w:rsidR="00614D2D" w:rsidRDefault="00614D2D" w:rsidP="00614D2D"/>
    <w:p w:rsidR="00614D2D" w:rsidRDefault="00614D2D" w:rsidP="00614D2D">
      <w:pPr>
        <w:pStyle w:val="Heading4"/>
        <w:keepNext w:val="0"/>
        <w:keepLines w:val="0"/>
      </w:pPr>
      <w:bookmarkStart w:id="462" w:name="_Toc51826796"/>
      <w:bookmarkStart w:id="463" w:name="_Toc117070477"/>
      <w:bookmarkStart w:id="464" w:name="_Toc51828239"/>
      <w:r>
        <w:t>6.2.8.19</w:t>
      </w:r>
      <w:r>
        <w:tab/>
        <w:t>Method findAndCompareValue(byte tag, byte occurence, short valueOffset, byte[] compareBuffer, short compareOffset, short compareLength)</w:t>
      </w:r>
      <w:bookmarkEnd w:id="462"/>
      <w:bookmarkEnd w:id="463"/>
      <w:bookmarkEnd w:id="464"/>
    </w:p>
    <w:p w:rsidR="00614D2D" w:rsidRDefault="00614D2D" w:rsidP="00614D2D">
      <w:r>
        <w:t>Test Area Reference API_2_PRH_FACRBBS_BSS</w:t>
      </w:r>
    </w:p>
    <w:p w:rsidR="00614D2D" w:rsidRDefault="00614D2D" w:rsidP="00614D2D">
      <w:pPr>
        <w:pStyle w:val="H6"/>
      </w:pPr>
      <w:r>
        <w:t>6.2.8.19.1</w:t>
      </w:r>
      <w:r>
        <w:tab/>
        <w:t>Conformance requirement</w:t>
      </w:r>
    </w:p>
    <w:p w:rsidR="00614D2D" w:rsidRDefault="00614D2D" w:rsidP="00614D2D">
      <w:pPr>
        <w:keepNext/>
        <w:keepLines/>
      </w:pPr>
      <w:r>
        <w:t>The method with following header shall be compliant to its definition in the API.</w:t>
      </w:r>
    </w:p>
    <w:p w:rsidR="00614D2D" w:rsidRDefault="00614D2D" w:rsidP="00614D2D">
      <w:pPr>
        <w:pStyle w:val="PL"/>
        <w:rPr>
          <w:noProof w:val="0"/>
        </w:rPr>
      </w:pPr>
      <w:r>
        <w:rPr>
          <w:noProof w:val="0"/>
        </w:rPr>
        <w:t>public byte findAndCompareValue(byte tag,</w:t>
      </w:r>
    </w:p>
    <w:p w:rsidR="00614D2D" w:rsidRDefault="00614D2D" w:rsidP="00614D2D">
      <w:pPr>
        <w:pStyle w:val="PL"/>
        <w:rPr>
          <w:noProof w:val="0"/>
        </w:rPr>
      </w:pPr>
      <w:r>
        <w:rPr>
          <w:noProof w:val="0"/>
        </w:rPr>
        <w:t xml:space="preserve">                                byte occurence,</w:t>
      </w:r>
    </w:p>
    <w:p w:rsidR="00614D2D" w:rsidRDefault="00614D2D" w:rsidP="00614D2D">
      <w:pPr>
        <w:pStyle w:val="PL"/>
        <w:rPr>
          <w:noProof w:val="0"/>
        </w:rPr>
      </w:pPr>
      <w:r>
        <w:rPr>
          <w:noProof w:val="0"/>
        </w:rPr>
        <w:t xml:space="preserve">                                short valueOffset,</w:t>
      </w:r>
    </w:p>
    <w:p w:rsidR="00614D2D" w:rsidRDefault="00614D2D" w:rsidP="00614D2D">
      <w:pPr>
        <w:pStyle w:val="PL"/>
        <w:rPr>
          <w:noProof w:val="0"/>
        </w:rPr>
      </w:pPr>
      <w:r>
        <w:rPr>
          <w:noProof w:val="0"/>
        </w:rPr>
        <w:t xml:space="preserve">                                byte[] compareBuffer,</w:t>
      </w:r>
    </w:p>
    <w:p w:rsidR="00614D2D" w:rsidRDefault="00614D2D" w:rsidP="00614D2D">
      <w:pPr>
        <w:pStyle w:val="PL"/>
        <w:rPr>
          <w:noProof w:val="0"/>
        </w:rPr>
      </w:pPr>
      <w:r>
        <w:rPr>
          <w:noProof w:val="0"/>
        </w:rPr>
        <w:t xml:space="preserve">                                short compareOffset,</w:t>
      </w:r>
    </w:p>
    <w:p w:rsidR="00614D2D" w:rsidRDefault="00614D2D" w:rsidP="00614D2D">
      <w:pPr>
        <w:pStyle w:val="PL"/>
        <w:rPr>
          <w:noProof w:val="0"/>
        </w:rPr>
      </w:pPr>
      <w:r>
        <w:rPr>
          <w:noProof w:val="0"/>
        </w:rPr>
        <w:t xml:space="preserve">                                short compareLength)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keepNext w:val="0"/>
        <w:keepLines w:val="0"/>
      </w:pPr>
      <w:r>
        <w:t>6.2.8.19.1.1</w:t>
      </w:r>
      <w:r>
        <w:tab/>
        <w:t>Normal execution</w:t>
      </w:r>
    </w:p>
    <w:p w:rsidR="00614D2D" w:rsidRDefault="00614D2D" w:rsidP="00614D2D">
      <w:r>
        <w:t xml:space="preserve">Looks for the indicated occurrence of a TLV element from the beginning of a TLV list and compare its value with a buffer: </w:t>
      </w:r>
    </w:p>
    <w:p w:rsidR="00614D2D" w:rsidRDefault="00614D2D" w:rsidP="00614D2D">
      <w:pPr>
        <w:pStyle w:val="ListBullet"/>
        <w:numPr>
          <w:ilvl w:val="0"/>
          <w:numId w:val="2"/>
        </w:numPr>
        <w:ind w:left="568" w:hanging="284"/>
      </w:pPr>
      <w:r>
        <w:t xml:space="preserve">CRRN1: if no TLV element is found, the UNAVAILABLE_ELEMENT exception is thrown and the current TLV is no longer defined. </w:t>
      </w:r>
    </w:p>
    <w:p w:rsidR="00614D2D" w:rsidRDefault="00614D2D" w:rsidP="00614D2D">
      <w:pPr>
        <w:pStyle w:val="ListBullet"/>
        <w:numPr>
          <w:ilvl w:val="0"/>
          <w:numId w:val="2"/>
        </w:numPr>
        <w:ind w:left="568" w:hanging="284"/>
      </w:pPr>
      <w:r>
        <w:t>CRRN2: if the method is successful then the corresponding TLV becomes current.</w:t>
      </w:r>
    </w:p>
    <w:p w:rsidR="00614D2D" w:rsidRDefault="00614D2D" w:rsidP="00614D2D">
      <w:pPr>
        <w:pStyle w:val="ListBullet"/>
        <w:numPr>
          <w:ilvl w:val="0"/>
          <w:numId w:val="2"/>
        </w:numPr>
        <w:ind w:left="568" w:hanging="284"/>
      </w:pPr>
      <w:r>
        <w:t>CRRN3: if identical 0 is returned.</w:t>
      </w:r>
    </w:p>
    <w:p w:rsidR="00614D2D" w:rsidRDefault="00614D2D" w:rsidP="00614D2D">
      <w:pPr>
        <w:pStyle w:val="ListBullet"/>
        <w:numPr>
          <w:ilvl w:val="0"/>
          <w:numId w:val="2"/>
        </w:numPr>
        <w:ind w:left="568" w:hanging="284"/>
      </w:pPr>
      <w:r>
        <w:t>CRRN4: if the first miscomparing byte in simple TLV is less than that in compareBuffer -1 is returned.</w:t>
      </w:r>
    </w:p>
    <w:p w:rsidR="00614D2D" w:rsidRDefault="00614D2D" w:rsidP="00614D2D">
      <w:pPr>
        <w:pStyle w:val="ListBullet"/>
        <w:numPr>
          <w:ilvl w:val="0"/>
          <w:numId w:val="2"/>
        </w:numPr>
        <w:ind w:left="568" w:hanging="284"/>
      </w:pPr>
      <w:r>
        <w:t>CRRN5: if the first miscomparing byte in simple TLV is greater than that in compareBuffer 1 is returned</w:t>
      </w:r>
    </w:p>
    <w:p w:rsidR="00614D2D" w:rsidRDefault="00614D2D" w:rsidP="00614D2D">
      <w:pPr>
        <w:pStyle w:val="ListBullet"/>
        <w:numPr>
          <w:ilvl w:val="0"/>
          <w:numId w:val="2"/>
        </w:numPr>
        <w:ind w:left="568" w:hanging="284"/>
      </w:pPr>
      <w:r>
        <w:t>CRRN6: The search method is comprehension required flag independent.</w:t>
      </w:r>
    </w:p>
    <w:p w:rsidR="00614D2D" w:rsidRDefault="00614D2D" w:rsidP="00614D2D">
      <w:pPr>
        <w:pStyle w:val="H6"/>
        <w:keepNext w:val="0"/>
        <w:keepLines w:val="0"/>
      </w:pPr>
      <w:r>
        <w:t>6.2.8.19.1.2</w:t>
      </w:r>
      <w:r>
        <w:tab/>
        <w:t>Parameter errors</w:t>
      </w:r>
    </w:p>
    <w:p w:rsidR="00614D2D" w:rsidRDefault="00614D2D" w:rsidP="00614D2D">
      <w:pPr>
        <w:pStyle w:val="ListBullet"/>
        <w:numPr>
          <w:ilvl w:val="0"/>
          <w:numId w:val="2"/>
        </w:numPr>
        <w:ind w:left="568" w:hanging="284"/>
      </w:pPr>
      <w:r>
        <w:t>CRRP1: if compareBuffer is null NullPointerException shall be thrown.</w:t>
      </w:r>
    </w:p>
    <w:p w:rsidR="00614D2D" w:rsidRDefault="00614D2D" w:rsidP="00614D2D">
      <w:pPr>
        <w:pStyle w:val="ListBullet"/>
        <w:numPr>
          <w:ilvl w:val="0"/>
          <w:numId w:val="2"/>
        </w:numPr>
        <w:ind w:left="568" w:hanging="284"/>
      </w:pPr>
      <w:r>
        <w:t>CRRP2: if compareOffset or compareLength or both would cause access outside array bounds, or if compareLength is negative ArrayIndexOutOfBoundsException shall be thrown.</w:t>
      </w:r>
    </w:p>
    <w:p w:rsidR="00614D2D" w:rsidRDefault="00614D2D" w:rsidP="00614D2D">
      <w:pPr>
        <w:pStyle w:val="ListBullet"/>
        <w:numPr>
          <w:ilvl w:val="0"/>
          <w:numId w:val="2"/>
        </w:numPr>
        <w:ind w:left="568" w:hanging="284"/>
      </w:pPr>
      <w:r>
        <w:t>CRRP3: if valueOffset, compareLength or both are out of the current TLV an instance of ToolkitException shall be thrown. The reason code shall be ToolkitException OUT_OF_TLV_BOUNDARIES.</w:t>
      </w:r>
    </w:p>
    <w:p w:rsidR="00614D2D" w:rsidRDefault="00614D2D" w:rsidP="00614D2D">
      <w:pPr>
        <w:pStyle w:val="ListBullet"/>
        <w:numPr>
          <w:ilvl w:val="0"/>
          <w:numId w:val="2"/>
        </w:numPr>
        <w:ind w:left="568" w:hanging="284"/>
      </w:pPr>
      <w:r>
        <w:t xml:space="preserve">CRRP4: if an input parameter is not valid (e.g. occurence = 0) an instance of ToolkitException shall be thrown. The reason code shall be ToolkitException BAD_INPUT_PARAMETER. </w:t>
      </w:r>
    </w:p>
    <w:p w:rsidR="00614D2D" w:rsidRDefault="00614D2D" w:rsidP="00614D2D">
      <w:pPr>
        <w:pStyle w:val="H6"/>
        <w:keepNext w:val="0"/>
        <w:keepLines w:val="0"/>
      </w:pPr>
      <w:r>
        <w:t>6.2.8.19.1.3</w:t>
      </w:r>
      <w:r>
        <w:tab/>
        <w:t>Context errors</w:t>
      </w:r>
    </w:p>
    <w:p w:rsidR="00614D2D" w:rsidRDefault="00614D2D" w:rsidP="00614D2D">
      <w:pPr>
        <w:pStyle w:val="ListBullet"/>
        <w:numPr>
          <w:ilvl w:val="0"/>
          <w:numId w:val="2"/>
        </w:numPr>
        <w:ind w:left="568" w:hanging="284"/>
      </w:pPr>
      <w:r>
        <w:t>CRRC1: if the handler is busy an instance of ToolkitException shall be thrown. The reason code shall be ToolkitException HANDLER_NOT_AVAILABLE.</w:t>
      </w:r>
    </w:p>
    <w:p w:rsidR="00614D2D" w:rsidRDefault="00614D2D" w:rsidP="00614D2D">
      <w:pPr>
        <w:pStyle w:val="H6"/>
        <w:keepNext w:val="0"/>
        <w:keepLines w:val="0"/>
      </w:pPr>
      <w:r>
        <w:t>6.2.8.19.2</w:t>
      </w:r>
      <w:r>
        <w:tab/>
        <w:t>Test Suite files</w:t>
      </w:r>
    </w:p>
    <w:p w:rsidR="00614D2D" w:rsidRDefault="00614D2D" w:rsidP="00614D2D">
      <w:pPr>
        <w:pStyle w:val="B1"/>
        <w:tabs>
          <w:tab w:val="left" w:pos="2268"/>
        </w:tabs>
      </w:pPr>
      <w:r>
        <w:t>Test Script:</w:t>
      </w:r>
      <w:r w:rsidR="00A1704F">
        <w:tab/>
      </w:r>
      <w:r>
        <w:t>API_2_PRH_FACRBBS_BSS_1.scr</w:t>
      </w:r>
    </w:p>
    <w:p w:rsidR="00614D2D" w:rsidRDefault="00614D2D" w:rsidP="00614D2D">
      <w:pPr>
        <w:pStyle w:val="B1"/>
        <w:tabs>
          <w:tab w:val="left" w:pos="2268"/>
        </w:tabs>
      </w:pPr>
      <w:r>
        <w:t>Test Applet:</w:t>
      </w:r>
      <w:r w:rsidR="00A1704F">
        <w:tab/>
      </w:r>
      <w:r>
        <w:t>API_2_PRH_FACRBBS_BSS_1.java</w:t>
      </w:r>
    </w:p>
    <w:p w:rsidR="00614D2D" w:rsidRDefault="00614D2D" w:rsidP="00614D2D">
      <w:pPr>
        <w:pStyle w:val="B1"/>
        <w:tabs>
          <w:tab w:val="left" w:pos="2268"/>
        </w:tabs>
      </w:pPr>
      <w:r>
        <w:t>Load Script:</w:t>
      </w:r>
      <w:r w:rsidR="00A1704F">
        <w:tab/>
      </w:r>
      <w:r>
        <w:t xml:space="preserve">API_2_PRH_FACRBBS_BSS_1.ldr </w:t>
      </w:r>
    </w:p>
    <w:p w:rsidR="00614D2D" w:rsidRDefault="00614D2D" w:rsidP="00614D2D">
      <w:pPr>
        <w:pStyle w:val="B1"/>
        <w:tabs>
          <w:tab w:val="left" w:pos="2268"/>
        </w:tabs>
      </w:pPr>
      <w:r>
        <w:t>Cleanup Script:</w:t>
      </w:r>
      <w:r w:rsidR="00A1704F">
        <w:tab/>
      </w:r>
      <w:r>
        <w:t>API_2_PRH_FACRBBS_BSS_1.clr</w:t>
      </w:r>
    </w:p>
    <w:p w:rsidR="00614D2D" w:rsidRDefault="00614D2D" w:rsidP="00614D2D">
      <w:pPr>
        <w:pStyle w:val="B1"/>
        <w:tabs>
          <w:tab w:val="left" w:pos="2268"/>
        </w:tabs>
      </w:pPr>
      <w:r>
        <w:t>Parameter File:</w:t>
      </w:r>
      <w:r w:rsidR="00A1704F">
        <w:tab/>
      </w:r>
      <w:r>
        <w:t>API_2_PRH_FACRBBS_BSS_1.par</w:t>
      </w:r>
    </w:p>
    <w:p w:rsidR="00614D2D" w:rsidRDefault="00614D2D" w:rsidP="00614D2D">
      <w:pPr>
        <w:pStyle w:val="H6"/>
      </w:pPr>
      <w:r>
        <w:t>6.2.8.19.3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424"/>
        <w:gridCol w:w="4111"/>
        <w:gridCol w:w="2835"/>
        <w:gridCol w:w="2410"/>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rPr>
                <w:lang w:val="fr-FR"/>
              </w:rPr>
            </w:pPr>
            <w:r>
              <w:rPr>
                <w:lang w:val="fr-FR"/>
              </w:rPr>
              <w:t>Description</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H"/>
              <w:rPr>
                <w:lang w:val="fr-FR"/>
              </w:rPr>
            </w:pPr>
            <w:r>
              <w:rPr>
                <w:lang w:val="fr-FR"/>
              </w:rPr>
              <w:t>API Expectation</w:t>
            </w:r>
          </w:p>
        </w:tc>
        <w:tc>
          <w:tcPr>
            <w:tcW w:w="2410" w:type="dxa"/>
            <w:tcBorders>
              <w:top w:val="single" w:sz="4" w:space="0" w:color="auto"/>
              <w:left w:val="single" w:sz="4" w:space="0" w:color="auto"/>
              <w:bottom w:val="single" w:sz="4" w:space="0" w:color="auto"/>
              <w:right w:val="single" w:sz="4" w:space="0" w:color="auto"/>
            </w:tcBorders>
            <w:hideMark/>
          </w:tcPr>
          <w:p w:rsidR="00614D2D" w:rsidRDefault="00614D2D">
            <w:pPr>
              <w:pStyle w:val="TAH"/>
              <w:rPr>
                <w:lang w:val="fr-FR"/>
              </w:rPr>
            </w:pPr>
            <w:r>
              <w:rPr>
                <w:lang w:val="fr-FR"/>
              </w:rP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pPr>
            <w: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pPr>
            <w:r>
              <w:t>Send a GET INPUT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pPr>
            <w:r>
              <w:t>GET INPUT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Terminal Response, Text String length = 15</w:t>
            </w:r>
          </w:p>
          <w:p w:rsidR="00614D2D" w:rsidRDefault="00614D2D">
            <w:pPr>
              <w:pStyle w:val="PL"/>
              <w:rPr>
                <w:noProof w:val="0"/>
              </w:rPr>
            </w:pPr>
            <w:r>
              <w:rPr>
                <w:noProof w:val="0"/>
              </w:rPr>
              <w:t>Text String TLV = 0D 10 04 01 02 … 0F</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L"/>
              <w:keepNext w:val="0"/>
              <w:keepLines w:val="0"/>
            </w:pPr>
            <w:r>
              <w:t>ProactiveResponseHandler.getTheHandler()</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findAndCompareValue() with a null compareBuffer</w:t>
            </w:r>
          </w:p>
          <w:p w:rsidR="00614D2D" w:rsidRDefault="00614D2D">
            <w:pPr>
              <w:pStyle w:val="TAL"/>
              <w:keepNext w:val="0"/>
              <w:keepLines w:val="0"/>
            </w:pPr>
          </w:p>
        </w:tc>
        <w:tc>
          <w:tcPr>
            <w:tcW w:w="2835"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NullPointerException is thrown</w:t>
            </w:r>
          </w:p>
        </w:tc>
        <w:tc>
          <w:tcPr>
            <w:tcW w:w="2410"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compareOffset &gt; compareBuffer.length</w:t>
            </w:r>
          </w:p>
          <w:p w:rsidR="00614D2D" w:rsidRDefault="00614D2D">
            <w:pPr>
              <w:pStyle w:val="PL"/>
              <w:rPr>
                <w:noProof w:val="0"/>
              </w:rPr>
            </w:pPr>
            <w:r>
              <w:rPr>
                <w:noProof w:val="0"/>
              </w:rPr>
              <w:t>tag = 0Dh, 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6</w:t>
            </w:r>
          </w:p>
          <w:p w:rsidR="00614D2D" w:rsidRDefault="00614D2D">
            <w:pPr>
              <w:pStyle w:val="PL"/>
              <w:rPr>
                <w:noProof w:val="0"/>
              </w:rPr>
            </w:pPr>
            <w:r>
              <w:rPr>
                <w:noProof w:val="0"/>
              </w:rPr>
              <w:t>compareLength = 0</w:t>
            </w:r>
          </w:p>
        </w:tc>
        <w:tc>
          <w:tcPr>
            <w:tcW w:w="2835"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compareOffset &lt; 0</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-1</w:t>
            </w:r>
          </w:p>
          <w:p w:rsidR="00614D2D" w:rsidRDefault="00614D2D">
            <w:pPr>
              <w:pStyle w:val="PL"/>
              <w:rPr>
                <w:noProof w:val="0"/>
              </w:rPr>
            </w:pPr>
            <w:r>
              <w:rPr>
                <w:noProof w:val="0"/>
              </w:rPr>
              <w:t>compareLength = 1</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compareLength &gt;compareBuffer.length</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6</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rFonts w:ascii="Arial" w:hAnsi="Arial"/>
                <w:b/>
                <w:noProof w:val="0"/>
                <w:sz w:val="18"/>
              </w:rPr>
              <w:t xml:space="preserve">CompareOffset + compareLength </w:t>
            </w:r>
            <w:r>
              <w:rPr>
                <w:noProof w:val="0"/>
              </w:rPr>
              <w:t>&gt;compareBuffer.length</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3</w:t>
            </w:r>
          </w:p>
          <w:p w:rsidR="00614D2D" w:rsidRDefault="00614D2D">
            <w:pPr>
              <w:pStyle w:val="PL"/>
              <w:rPr>
                <w:noProof w:val="0"/>
              </w:rPr>
            </w:pPr>
            <w:r>
              <w:rPr>
                <w:noProof w:val="0"/>
              </w:rPr>
              <w:t>CompareLength = 3</w:t>
            </w: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compareLength &lt; 0</w:t>
            </w:r>
          </w:p>
          <w:p w:rsidR="00614D2D" w:rsidRDefault="00614D2D">
            <w:pPr>
              <w:pStyle w:val="PL"/>
              <w:rPr>
                <w:noProof w:val="0"/>
              </w:rPr>
            </w:pPr>
            <w:r>
              <w:rPr>
                <w:noProof w:val="0"/>
              </w:rPr>
              <w:t>compareBuffer.length = 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-1</w:t>
            </w:r>
          </w:p>
          <w:p w:rsidR="00614D2D" w:rsidRDefault="00614D2D">
            <w:pPr>
              <w:pStyle w:val="TAL"/>
              <w:keepNext w:val="0"/>
              <w:keepLines w:val="0"/>
            </w:pPr>
          </w:p>
        </w:tc>
        <w:tc>
          <w:tcPr>
            <w:tcW w:w="283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ArrayIndexOutOfBoundsException is thrown</w:t>
            </w:r>
          </w:p>
        </w:tc>
        <w:tc>
          <w:tcPr>
            <w:tcW w:w="241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Send a GET INPUT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GET INPUT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Terminal Response, Text String length = 5</w:t>
            </w:r>
          </w:p>
          <w:p w:rsidR="00614D2D" w:rsidRDefault="00614D2D">
            <w:pPr>
              <w:pStyle w:val="PL"/>
              <w:rPr>
                <w:noProof w:val="0"/>
              </w:rPr>
            </w:pPr>
            <w:r>
              <w:rPr>
                <w:noProof w:val="0"/>
              </w:rPr>
              <w:t>Text String TLV = 0D 06 04 01 02 … 05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pPr>
            <w:r>
              <w:t>ProactiveResponseHandler.getTheHandler()</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nil"/>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 xml:space="preserve">valueOffset </w:t>
            </w:r>
            <w:r>
              <w:sym w:font="Symbol" w:char="F0B3"/>
            </w:r>
            <w:r>
              <w:t xml:space="preserve"> Text String Length</w:t>
            </w:r>
          </w:p>
          <w:p w:rsidR="00614D2D" w:rsidRDefault="00614D2D">
            <w:pPr>
              <w:pStyle w:val="PL"/>
              <w:rPr>
                <w:noProof w:val="0"/>
              </w:rPr>
            </w:pPr>
            <w:r>
              <w:rPr>
                <w:noProof w:val="0"/>
              </w:rPr>
              <w:t>tag = 0Dh, occurrence = 1</w:t>
            </w:r>
          </w:p>
          <w:p w:rsidR="00614D2D" w:rsidRDefault="00614D2D">
            <w:pPr>
              <w:pStyle w:val="PL"/>
              <w:rPr>
                <w:noProof w:val="0"/>
              </w:rPr>
            </w:pPr>
            <w:r>
              <w:rPr>
                <w:noProof w:val="0"/>
              </w:rPr>
              <w:t>valueOffset = 7</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0</w:t>
            </w:r>
          </w:p>
        </w:tc>
        <w:tc>
          <w:tcPr>
            <w:tcW w:w="2835"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valueOffset &lt; 0</w:t>
            </w:r>
          </w:p>
          <w:p w:rsidR="00614D2D" w:rsidRDefault="00614D2D">
            <w:pPr>
              <w:pStyle w:val="PL"/>
              <w:rPr>
                <w:noProof w:val="0"/>
              </w:rPr>
            </w:pPr>
            <w:r>
              <w:rPr>
                <w:noProof w:val="0"/>
              </w:rPr>
              <w:t>valueOffset = -1</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1</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compareLength &gt; Text String length</w:t>
            </w:r>
          </w:p>
          <w:p w:rsidR="00614D2D" w:rsidRDefault="00614D2D">
            <w:pPr>
              <w:pStyle w:val="PL"/>
              <w:rPr>
                <w:noProof w:val="0"/>
              </w:rPr>
            </w:pPr>
            <w:r>
              <w:rPr>
                <w:noProof w:val="0"/>
              </w:rPr>
              <w:t>valueOffset = 0</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7</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valueOffset + compareLength &gt; Text String length</w:t>
            </w:r>
          </w:p>
          <w:p w:rsidR="00614D2D" w:rsidRDefault="00614D2D">
            <w:pPr>
              <w:pStyle w:val="PL"/>
              <w:rPr>
                <w:noProof w:val="0"/>
              </w:rPr>
            </w:pPr>
            <w:r>
              <w:rPr>
                <w:noProof w:val="0"/>
              </w:rPr>
              <w:t>valueOffset = 2</w:t>
            </w:r>
          </w:p>
          <w:p w:rsidR="00614D2D" w:rsidRDefault="00614D2D">
            <w:pPr>
              <w:pStyle w:val="PL"/>
              <w:rPr>
                <w:noProof w:val="0"/>
              </w:rPr>
            </w:pPr>
            <w:r>
              <w:rPr>
                <w:noProof w:val="0"/>
              </w:rPr>
              <w:t>compareBuffer.length = 15</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5</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ToolkitException.OUT_OF_TLV_BOUNDARIES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Invalid parameter</w:t>
            </w:r>
          </w:p>
          <w:p w:rsidR="00614D2D" w:rsidRDefault="00614D2D">
            <w:pPr>
              <w:pStyle w:val="PL"/>
              <w:rPr>
                <w:noProof w:val="0"/>
              </w:rPr>
            </w:pPr>
            <w:r>
              <w:rPr>
                <w:noProof w:val="0"/>
              </w:rPr>
              <w:t>Occurrence = 0</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ToolkitException.BAD_INPUT_PARAMETER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pPr>
            <w:r>
              <w:t>12</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pPr>
            <w:r>
              <w:t>Send a GET INPUT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pPr>
            <w:r>
              <w:t>GET INPUT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pPr>
            <w:r>
              <w:t>Terminal Response, Text String length = 16</w:t>
            </w:r>
          </w:p>
          <w:p w:rsidR="00614D2D" w:rsidRDefault="00614D2D">
            <w:pPr>
              <w:pStyle w:val="PL"/>
              <w:keepNext/>
              <w:keepLines/>
              <w:rPr>
                <w:noProof w:val="0"/>
              </w:rPr>
            </w:pPr>
            <w:r>
              <w:rPr>
                <w:noProof w:val="0"/>
              </w:rPr>
              <w:t>Text String TLV = 0D 11 04 00 01 … 0F</w:t>
            </w:r>
          </w:p>
        </w:tc>
        <w:tc>
          <w:tcPr>
            <w:tcW w:w="2835" w:type="dxa"/>
            <w:tcBorders>
              <w:top w:val="single" w:sz="4" w:space="0" w:color="808080"/>
              <w:left w:val="single" w:sz="4" w:space="0" w:color="auto"/>
              <w:bottom w:val="nil"/>
              <w:right w:val="single" w:sz="4" w:space="0" w:color="auto"/>
            </w:tcBorders>
          </w:tcPr>
          <w:p w:rsidR="00614D2D" w:rsidRDefault="00614D2D">
            <w:pPr>
              <w:pStyle w:val="TAL"/>
            </w:pPr>
          </w:p>
        </w:tc>
        <w:tc>
          <w:tcPr>
            <w:tcW w:w="2410" w:type="dxa"/>
            <w:tcBorders>
              <w:top w:val="single" w:sz="4" w:space="0" w:color="808080"/>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pPr>
            <w:r>
              <w:t>ProactiveResponseHandler.getTheHandler()</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rPr>
                <w:lang w:val="pt-BR"/>
              </w:rPr>
            </w:pPr>
            <w:r>
              <w:rPr>
                <w:lang w:val="pt-BR"/>
              </w:rPr>
              <w:t>Select a TLV (tag 02h)</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rPr>
                <w:lang w:val="pt-BR"/>
              </w:rPr>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rPr>
                <w:lang w:val="pt-BR"/>
              </w:rPr>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AC"/>
              <w:keepNext w:val="0"/>
              <w:keepLines w:val="0"/>
              <w:rPr>
                <w:lang w:val="pt-BR"/>
              </w:rPr>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findAndCompareValue()</w:t>
            </w:r>
          </w:p>
          <w:p w:rsidR="00614D2D" w:rsidRDefault="00614D2D">
            <w:pPr>
              <w:pStyle w:val="PL"/>
              <w:rPr>
                <w:noProof w:val="0"/>
              </w:rPr>
            </w:pPr>
            <w:r>
              <w:rPr>
                <w:noProof w:val="0"/>
              </w:rPr>
              <w:t>tag = 0Dh</w:t>
            </w:r>
          </w:p>
          <w:p w:rsidR="00614D2D" w:rsidRDefault="00614D2D">
            <w:pPr>
              <w:pStyle w:val="PL"/>
              <w:rPr>
                <w:noProof w:val="0"/>
              </w:rPr>
            </w:pPr>
            <w:r>
              <w:rPr>
                <w:noProof w:val="0"/>
              </w:rPr>
              <w:t>occurrence = 2</w:t>
            </w:r>
          </w:p>
        </w:tc>
        <w:tc>
          <w:tcPr>
            <w:tcW w:w="2835" w:type="dxa"/>
            <w:tcBorders>
              <w:top w:val="nil"/>
              <w:left w:val="single" w:sz="4" w:space="0" w:color="auto"/>
              <w:bottom w:val="nil"/>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Call the getValueLength() method</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ToolkitException.UNAVAILABLE_ELEMENT is thrown.</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13</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04 00 01 … 0F</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findAndCompareValue()</w:t>
            </w:r>
          </w:p>
          <w:p w:rsidR="00614D2D" w:rsidRDefault="00614D2D">
            <w:pPr>
              <w:pStyle w:val="PL"/>
              <w:rPr>
                <w:noProof w:val="0"/>
              </w:rPr>
            </w:pPr>
            <w:r>
              <w:rPr>
                <w:noProof w:val="0"/>
              </w:rPr>
              <w:t>tag = 0Dh, 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17</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hideMark/>
          </w:tcPr>
          <w:p w:rsidR="00614D2D" w:rsidRDefault="00614D2D">
            <w:pPr>
              <w:pStyle w:val="TAC"/>
              <w:keepNext w:val="0"/>
              <w:keepLines w:val="0"/>
            </w:pPr>
            <w:r>
              <w:t>14</w:t>
            </w: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Verify current TLV</w:t>
            </w:r>
          </w:p>
          <w:p w:rsidR="00614D2D" w:rsidRDefault="00614D2D">
            <w:pPr>
              <w:pStyle w:val="PL"/>
              <w:rPr>
                <w:noProof w:val="0"/>
              </w:rPr>
            </w:pPr>
            <w:r>
              <w:rPr>
                <w:noProof w:val="0"/>
              </w:rPr>
              <w:t>GetValueLength()</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17</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15</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04 00 01 … 10</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 with same parameters</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16</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03 00 01 … 0F</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 with same parameters</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17</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55 55 55 01 02</w:t>
            </w:r>
          </w:p>
          <w:p w:rsidR="00614D2D" w:rsidRDefault="00614D2D">
            <w:pPr>
              <w:pStyle w:val="PL"/>
              <w:rPr>
                <w:noProof w:val="0"/>
              </w:rPr>
            </w:pPr>
            <w:r>
              <w:rPr>
                <w:noProof w:val="0"/>
              </w:rPr>
              <w:t>03 04 05 06 07</w:t>
            </w:r>
          </w:p>
          <w:p w:rsidR="00614D2D" w:rsidRDefault="00614D2D">
            <w:pPr>
              <w:pStyle w:val="PL"/>
              <w:rPr>
                <w:noProof w:val="0"/>
              </w:rPr>
            </w:pPr>
            <w:r>
              <w:rPr>
                <w:noProof w:val="0"/>
              </w:rPr>
              <w:t>08 09 0A 0B 0C</w:t>
            </w:r>
          </w:p>
          <w:p w:rsidR="00614D2D" w:rsidRDefault="00614D2D">
            <w:pPr>
              <w:pStyle w:val="PL"/>
              <w:rPr>
                <w:noProof w:val="0"/>
              </w:rPr>
            </w:pPr>
            <w:r>
              <w:rPr>
                <w:noProof w:val="0"/>
              </w:rPr>
              <w:t>55 55 55 55 55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w:t>
            </w:r>
          </w:p>
          <w:p w:rsidR="00614D2D" w:rsidRDefault="00614D2D">
            <w:pPr>
              <w:pStyle w:val="PL"/>
              <w:rPr>
                <w:noProof w:val="0"/>
              </w:rPr>
            </w:pPr>
            <w:r>
              <w:rPr>
                <w:noProof w:val="0"/>
              </w:rPr>
              <w:t>valueOffset = 2</w:t>
            </w:r>
          </w:p>
          <w:p w:rsidR="00614D2D" w:rsidRDefault="00614D2D">
            <w:pPr>
              <w:pStyle w:val="PL"/>
              <w:rPr>
                <w:noProof w:val="0"/>
              </w:rPr>
            </w:pPr>
            <w:r>
              <w:rPr>
                <w:noProof w:val="0"/>
              </w:rPr>
              <w:t>compareOffset = 3</w:t>
            </w:r>
          </w:p>
          <w:p w:rsidR="00614D2D" w:rsidRDefault="00614D2D">
            <w:pPr>
              <w:pStyle w:val="PL"/>
              <w:rPr>
                <w:noProof w:val="0"/>
              </w:rPr>
            </w:pPr>
            <w:r>
              <w:rPr>
                <w:noProof w:val="0"/>
              </w:rPr>
              <w:t>compareLength = 12</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18</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55 55 55 02 01</w:t>
            </w:r>
          </w:p>
          <w:p w:rsidR="00614D2D" w:rsidRDefault="00614D2D">
            <w:pPr>
              <w:pStyle w:val="PL"/>
              <w:rPr>
                <w:noProof w:val="0"/>
              </w:rPr>
            </w:pPr>
            <w:r>
              <w:rPr>
                <w:noProof w:val="0"/>
              </w:rPr>
              <w:t>03 04 05 06 07</w:t>
            </w:r>
          </w:p>
          <w:p w:rsidR="00614D2D" w:rsidRDefault="00614D2D">
            <w:pPr>
              <w:pStyle w:val="PL"/>
              <w:rPr>
                <w:noProof w:val="0"/>
              </w:rPr>
            </w:pPr>
            <w:r>
              <w:rPr>
                <w:noProof w:val="0"/>
              </w:rPr>
              <w:t>08 09 0A 0B 0C</w:t>
            </w:r>
          </w:p>
          <w:p w:rsidR="00614D2D" w:rsidRDefault="00614D2D">
            <w:pPr>
              <w:pStyle w:val="PL"/>
              <w:rPr>
                <w:noProof w:val="0"/>
              </w:rPr>
            </w:pPr>
            <w:r>
              <w:rPr>
                <w:noProof w:val="0"/>
              </w:rPr>
              <w:t>55 55 55 55 55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 with same parameters</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19</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55 55 55 01 02</w:t>
            </w:r>
          </w:p>
          <w:p w:rsidR="00614D2D" w:rsidRDefault="00614D2D">
            <w:pPr>
              <w:pStyle w:val="PL"/>
              <w:rPr>
                <w:noProof w:val="0"/>
              </w:rPr>
            </w:pPr>
            <w:r>
              <w:rPr>
                <w:noProof w:val="0"/>
              </w:rPr>
              <w:t>03 04 05 06 07</w:t>
            </w:r>
          </w:p>
          <w:p w:rsidR="00614D2D" w:rsidRDefault="00614D2D">
            <w:pPr>
              <w:pStyle w:val="PL"/>
              <w:rPr>
                <w:noProof w:val="0"/>
              </w:rPr>
            </w:pPr>
            <w:r>
              <w:rPr>
                <w:noProof w:val="0"/>
              </w:rPr>
              <w:t>08 09 0A 0A 0D</w:t>
            </w:r>
          </w:p>
          <w:p w:rsidR="00614D2D" w:rsidRDefault="00614D2D">
            <w:pPr>
              <w:pStyle w:val="PL"/>
              <w:rPr>
                <w:noProof w:val="0"/>
              </w:rPr>
            </w:pPr>
            <w:r>
              <w:rPr>
                <w:noProof w:val="0"/>
              </w:rPr>
              <w:t>55 55 55 55 55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Compare buffers with same parameters</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pPr>
            <w:r>
              <w:t>20</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pPr>
            <w:r>
              <w:t>Send a GET INPUT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pPr>
            <w:r>
              <w:t>GET INPUT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pPr>
            <w:r>
              <w:t>Terminal Response, with 2 Text String TLV</w:t>
            </w:r>
          </w:p>
          <w:p w:rsidR="00614D2D" w:rsidRDefault="00614D2D">
            <w:pPr>
              <w:pStyle w:val="PL"/>
              <w:keepNext/>
              <w:keepLines/>
              <w:rPr>
                <w:noProof w:val="0"/>
              </w:rPr>
            </w:pPr>
            <w:r>
              <w:rPr>
                <w:noProof w:val="0"/>
              </w:rPr>
              <w:t>0D 11 04 00 01 … 0F</w:t>
            </w:r>
          </w:p>
          <w:p w:rsidR="00614D2D" w:rsidRDefault="00614D2D">
            <w:pPr>
              <w:pStyle w:val="PL"/>
              <w:keepNext/>
              <w:keepLines/>
              <w:rPr>
                <w:noProof w:val="0"/>
              </w:rPr>
            </w:pPr>
            <w:r>
              <w:rPr>
                <w:noProof w:val="0"/>
              </w:rPr>
              <w:t>0D 06 00 11 22 33 44 55</w:t>
            </w:r>
          </w:p>
        </w:tc>
        <w:tc>
          <w:tcPr>
            <w:tcW w:w="2835" w:type="dxa"/>
            <w:tcBorders>
              <w:top w:val="single" w:sz="4" w:space="0" w:color="808080"/>
              <w:left w:val="single" w:sz="4" w:space="0" w:color="auto"/>
              <w:bottom w:val="nil"/>
              <w:right w:val="single" w:sz="4" w:space="0" w:color="auto"/>
            </w:tcBorders>
          </w:tcPr>
          <w:p w:rsidR="00614D2D" w:rsidRDefault="00614D2D">
            <w:pPr>
              <w:pStyle w:val="TAL"/>
            </w:pPr>
          </w:p>
        </w:tc>
        <w:tc>
          <w:tcPr>
            <w:tcW w:w="2410" w:type="dxa"/>
            <w:tcBorders>
              <w:top w:val="single" w:sz="4" w:space="0" w:color="808080"/>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pPr>
            <w:r>
              <w:t>ProactiveResponseHandler.getTheHandler()</w:t>
            </w:r>
          </w:p>
        </w:tc>
        <w:tc>
          <w:tcPr>
            <w:tcW w:w="2835" w:type="dxa"/>
            <w:tcBorders>
              <w:top w:val="single" w:sz="4" w:space="0" w:color="808080"/>
              <w:left w:val="single" w:sz="4" w:space="0" w:color="auto"/>
              <w:bottom w:val="nil"/>
              <w:right w:val="single" w:sz="4" w:space="0" w:color="auto"/>
            </w:tcBorders>
          </w:tcPr>
          <w:p w:rsidR="00614D2D" w:rsidRDefault="00614D2D">
            <w:pPr>
              <w:pStyle w:val="TAL"/>
            </w:pPr>
          </w:p>
        </w:tc>
        <w:tc>
          <w:tcPr>
            <w:tcW w:w="2410" w:type="dxa"/>
            <w:tcBorders>
              <w:top w:val="single" w:sz="4" w:space="0" w:color="808080"/>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pPr>
            <w:r>
              <w:t>Initialise compareBuffer</w:t>
            </w:r>
          </w:p>
          <w:p w:rsidR="00614D2D" w:rsidRDefault="00614D2D">
            <w:pPr>
              <w:pStyle w:val="PL"/>
              <w:keepNext/>
              <w:keepLines/>
              <w:rPr>
                <w:noProof w:val="0"/>
              </w:rPr>
            </w:pPr>
            <w:r>
              <w:rPr>
                <w:noProof w:val="0"/>
              </w:rPr>
              <w:t>compareBuffer =</w:t>
            </w:r>
          </w:p>
          <w:p w:rsidR="00614D2D" w:rsidRDefault="00614D2D">
            <w:pPr>
              <w:pStyle w:val="PL"/>
              <w:keepNext/>
              <w:keepLines/>
              <w:rPr>
                <w:noProof w:val="0"/>
              </w:rPr>
            </w:pPr>
            <w:r>
              <w:rPr>
                <w:noProof w:val="0"/>
              </w:rPr>
              <w:t>04 00 01 … 0F</w:t>
            </w:r>
          </w:p>
        </w:tc>
        <w:tc>
          <w:tcPr>
            <w:tcW w:w="2835" w:type="dxa"/>
            <w:tcBorders>
              <w:top w:val="single" w:sz="4" w:space="0" w:color="808080"/>
              <w:left w:val="single" w:sz="4" w:space="0" w:color="auto"/>
              <w:bottom w:val="nil"/>
              <w:right w:val="single" w:sz="4" w:space="0" w:color="auto"/>
            </w:tcBorders>
          </w:tcPr>
          <w:p w:rsidR="00614D2D" w:rsidRDefault="00614D2D">
            <w:pPr>
              <w:pStyle w:val="TAL"/>
            </w:pPr>
          </w:p>
        </w:tc>
        <w:tc>
          <w:tcPr>
            <w:tcW w:w="2410" w:type="dxa"/>
            <w:tcBorders>
              <w:top w:val="single" w:sz="4" w:space="0" w:color="808080"/>
              <w:left w:val="single" w:sz="4" w:space="0" w:color="auto"/>
              <w:bottom w:val="nil"/>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pPr>
            <w:r>
              <w:t>findAndCompareValue()</w:t>
            </w:r>
          </w:p>
          <w:p w:rsidR="00614D2D" w:rsidRDefault="00614D2D">
            <w:pPr>
              <w:pStyle w:val="PL"/>
              <w:keepNext/>
              <w:keepLines/>
              <w:rPr>
                <w:noProof w:val="0"/>
              </w:rPr>
            </w:pPr>
            <w:r>
              <w:rPr>
                <w:noProof w:val="0"/>
              </w:rPr>
              <w:t>tag = 0Dh, occurrence = 1</w:t>
            </w:r>
          </w:p>
          <w:p w:rsidR="00614D2D" w:rsidRDefault="00614D2D">
            <w:pPr>
              <w:pStyle w:val="PL"/>
              <w:keepNext/>
              <w:keepLines/>
              <w:rPr>
                <w:noProof w:val="0"/>
              </w:rPr>
            </w:pPr>
            <w:r>
              <w:rPr>
                <w:noProof w:val="0"/>
              </w:rPr>
              <w:t>valueOffset = 0</w:t>
            </w:r>
          </w:p>
          <w:p w:rsidR="00614D2D" w:rsidRDefault="00614D2D">
            <w:pPr>
              <w:pStyle w:val="PL"/>
              <w:keepNext/>
              <w:keepLines/>
              <w:rPr>
                <w:noProof w:val="0"/>
              </w:rPr>
            </w:pPr>
            <w:r>
              <w:rPr>
                <w:noProof w:val="0"/>
              </w:rPr>
              <w:t>compareOffset = 0</w:t>
            </w:r>
          </w:p>
          <w:p w:rsidR="00614D2D" w:rsidRDefault="00614D2D">
            <w:pPr>
              <w:pStyle w:val="PL"/>
              <w:keepNext/>
              <w:keepLines/>
              <w:rPr>
                <w:noProof w:val="0"/>
              </w:rPr>
            </w:pPr>
            <w:r>
              <w:rPr>
                <w:noProof w:val="0"/>
              </w:rPr>
              <w:t>compareLength = 17</w:t>
            </w:r>
          </w:p>
          <w:p w:rsidR="00614D2D" w:rsidRDefault="00614D2D">
            <w:pPr>
              <w:pStyle w:val="TAL"/>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21</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00 11 22 33 44 55</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findAndCompareValue()</w:t>
            </w:r>
          </w:p>
          <w:p w:rsidR="00614D2D" w:rsidRDefault="00614D2D">
            <w:pPr>
              <w:pStyle w:val="PL"/>
              <w:rPr>
                <w:noProof w:val="0"/>
              </w:rPr>
            </w:pPr>
            <w:r>
              <w:rPr>
                <w:noProof w:val="0"/>
              </w:rPr>
              <w:t>tag = 0Dh, occurrence = 2</w:t>
            </w:r>
          </w:p>
          <w:p w:rsidR="00614D2D" w:rsidRDefault="00614D2D">
            <w:pPr>
              <w:pStyle w:val="PL"/>
              <w:rPr>
                <w:noProof w:val="0"/>
              </w:rPr>
            </w:pPr>
            <w:r>
              <w:rPr>
                <w:noProof w:val="0"/>
              </w:rPr>
              <w:t>valueOffset = 0</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6</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hideMark/>
          </w:tcPr>
          <w:p w:rsidR="00614D2D" w:rsidRDefault="00614D2D">
            <w:pPr>
              <w:pStyle w:val="TAC"/>
              <w:keepNext w:val="0"/>
              <w:keepLines w:val="0"/>
            </w:pPr>
            <w:r>
              <w:t>22</w:t>
            </w: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00 11 22 33 44 66</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tcPr>
          <w:p w:rsidR="00614D2D" w:rsidRDefault="00614D2D">
            <w:pPr>
              <w:pStyle w:val="TAH"/>
              <w:keepNext w:val="0"/>
              <w:keepLines w:val="0"/>
            </w:pPr>
            <w:r>
              <w:t>findAndCompareValue()</w:t>
            </w:r>
          </w:p>
          <w:p w:rsidR="00614D2D" w:rsidRDefault="00614D2D">
            <w:pPr>
              <w:pStyle w:val="PL"/>
              <w:rPr>
                <w:noProof w:val="0"/>
              </w:rPr>
            </w:pPr>
            <w:r>
              <w:rPr>
                <w:noProof w:val="0"/>
              </w:rPr>
              <w:t>tag = 0Dh, occurrence = 2</w:t>
            </w:r>
          </w:p>
          <w:p w:rsidR="00614D2D" w:rsidRDefault="00614D2D">
            <w:pPr>
              <w:pStyle w:val="PL"/>
              <w:rPr>
                <w:noProof w:val="0"/>
              </w:rPr>
            </w:pPr>
            <w:r>
              <w:rPr>
                <w:noProof w:val="0"/>
              </w:rPr>
              <w:t>valueOffset = 0</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6</w:t>
            </w:r>
          </w:p>
          <w:p w:rsidR="00614D2D" w:rsidRDefault="00614D2D">
            <w:pPr>
              <w:pStyle w:val="TAL"/>
              <w:keepNext w:val="0"/>
              <w:keepLines w:val="0"/>
            </w:pP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-1</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23</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Send a GET INPUT command</w:t>
            </w:r>
          </w:p>
        </w:tc>
        <w:tc>
          <w:tcPr>
            <w:tcW w:w="2835"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auto"/>
              <w:left w:val="single" w:sz="4" w:space="0" w:color="auto"/>
              <w:bottom w:val="nil"/>
              <w:right w:val="single" w:sz="4" w:space="0" w:color="auto"/>
            </w:tcBorders>
            <w:hideMark/>
          </w:tcPr>
          <w:p w:rsidR="00614D2D" w:rsidRDefault="00614D2D">
            <w:pPr>
              <w:pStyle w:val="TAL"/>
              <w:keepNext w:val="0"/>
              <w:keepLines w:val="0"/>
            </w:pPr>
            <w:r>
              <w:t>GET INPUT Proactive command</w:t>
            </w: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Terminal Response, Text String length = 16</w:t>
            </w:r>
          </w:p>
          <w:p w:rsidR="00614D2D" w:rsidRDefault="00614D2D">
            <w:pPr>
              <w:pStyle w:val="PL"/>
              <w:rPr>
                <w:noProof w:val="0"/>
              </w:rPr>
            </w:pPr>
            <w:r>
              <w:rPr>
                <w:noProof w:val="0"/>
              </w:rPr>
              <w:t>Text String TLV = 0D 11 04 00 01 … 0F</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808080"/>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808080"/>
              <w:right w:val="single" w:sz="4" w:space="0" w:color="auto"/>
            </w:tcBorders>
            <w:hideMark/>
          </w:tcPr>
          <w:p w:rsidR="00614D2D" w:rsidRDefault="00614D2D">
            <w:pPr>
              <w:pStyle w:val="TAH"/>
              <w:keepNext w:val="0"/>
              <w:keepLines w:val="0"/>
            </w:pPr>
            <w:r>
              <w:t>ProactiveResponseHandler.getTheHandler()</w:t>
            </w:r>
          </w:p>
        </w:tc>
        <w:tc>
          <w:tcPr>
            <w:tcW w:w="2835"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single" w:sz="4" w:space="0" w:color="808080"/>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nil"/>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nil"/>
              <w:right w:val="single" w:sz="4" w:space="0" w:color="auto"/>
            </w:tcBorders>
            <w:hideMark/>
          </w:tcPr>
          <w:p w:rsidR="00614D2D" w:rsidRDefault="00614D2D">
            <w:pPr>
              <w:pStyle w:val="TAH"/>
              <w:keepNext w:val="0"/>
              <w:keepLines w:val="0"/>
            </w:pPr>
            <w:r>
              <w:t>Initialise compareBuffer</w:t>
            </w:r>
          </w:p>
          <w:p w:rsidR="00614D2D" w:rsidRDefault="00614D2D">
            <w:pPr>
              <w:pStyle w:val="PL"/>
              <w:rPr>
                <w:noProof w:val="0"/>
              </w:rPr>
            </w:pPr>
            <w:r>
              <w:rPr>
                <w:noProof w:val="0"/>
              </w:rPr>
              <w:t>CompareBuffer =</w:t>
            </w:r>
          </w:p>
          <w:p w:rsidR="00614D2D" w:rsidRDefault="00614D2D">
            <w:pPr>
              <w:pStyle w:val="PL"/>
              <w:rPr>
                <w:noProof w:val="0"/>
              </w:rPr>
            </w:pPr>
            <w:r>
              <w:rPr>
                <w:noProof w:val="0"/>
              </w:rPr>
              <w:t>04 00 01 … 0F</w:t>
            </w:r>
          </w:p>
        </w:tc>
        <w:tc>
          <w:tcPr>
            <w:tcW w:w="2835"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c>
          <w:tcPr>
            <w:tcW w:w="2410" w:type="dxa"/>
            <w:tcBorders>
              <w:top w:val="single" w:sz="4" w:space="0" w:color="808080"/>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808080"/>
              <w:left w:val="single" w:sz="4" w:space="0" w:color="auto"/>
              <w:bottom w:val="single" w:sz="4" w:space="0" w:color="auto"/>
              <w:right w:val="single" w:sz="4" w:space="0" w:color="auto"/>
            </w:tcBorders>
          </w:tcPr>
          <w:p w:rsidR="00614D2D" w:rsidRDefault="00614D2D">
            <w:pPr>
              <w:pStyle w:val="TAC"/>
              <w:keepNext w:val="0"/>
              <w:keepLines w:val="0"/>
            </w:pPr>
          </w:p>
        </w:tc>
        <w:tc>
          <w:tcPr>
            <w:tcW w:w="4111" w:type="dxa"/>
            <w:tcBorders>
              <w:top w:val="single" w:sz="4" w:space="0" w:color="808080"/>
              <w:left w:val="single" w:sz="4" w:space="0" w:color="auto"/>
              <w:bottom w:val="single" w:sz="4" w:space="0" w:color="auto"/>
              <w:right w:val="single" w:sz="4" w:space="0" w:color="auto"/>
            </w:tcBorders>
            <w:hideMark/>
          </w:tcPr>
          <w:p w:rsidR="00614D2D" w:rsidRDefault="00614D2D">
            <w:pPr>
              <w:pStyle w:val="TAH"/>
              <w:keepNext w:val="0"/>
              <w:keepLines w:val="0"/>
            </w:pPr>
            <w:r>
              <w:t>Compare buffers (with tag 8Dh)</w:t>
            </w:r>
          </w:p>
          <w:p w:rsidR="00614D2D" w:rsidRDefault="00614D2D">
            <w:pPr>
              <w:pStyle w:val="PL"/>
              <w:rPr>
                <w:noProof w:val="0"/>
              </w:rPr>
            </w:pPr>
            <w:r>
              <w:rPr>
                <w:noProof w:val="0"/>
              </w:rPr>
              <w:t>tag = 8Dh, occurrence = 1</w:t>
            </w:r>
          </w:p>
          <w:p w:rsidR="00614D2D" w:rsidRDefault="00614D2D">
            <w:pPr>
              <w:pStyle w:val="PL"/>
              <w:rPr>
                <w:noProof w:val="0"/>
              </w:rPr>
            </w:pPr>
            <w:r>
              <w:rPr>
                <w:noProof w:val="0"/>
              </w:rPr>
              <w:t>valueOffset = 0</w:t>
            </w:r>
          </w:p>
          <w:p w:rsidR="00614D2D" w:rsidRDefault="00614D2D">
            <w:pPr>
              <w:pStyle w:val="PL"/>
              <w:rPr>
                <w:noProof w:val="0"/>
              </w:rPr>
            </w:pPr>
            <w:r>
              <w:rPr>
                <w:noProof w:val="0"/>
              </w:rPr>
              <w:t>compareOffset = 0</w:t>
            </w:r>
          </w:p>
          <w:p w:rsidR="00614D2D" w:rsidRDefault="00614D2D">
            <w:pPr>
              <w:pStyle w:val="PL"/>
              <w:rPr>
                <w:noProof w:val="0"/>
              </w:rPr>
            </w:pPr>
            <w:r>
              <w:rPr>
                <w:noProof w:val="0"/>
              </w:rPr>
              <w:t>compareLength = 17</w:t>
            </w:r>
          </w:p>
        </w:tc>
        <w:tc>
          <w:tcPr>
            <w:tcW w:w="2835" w:type="dxa"/>
            <w:tcBorders>
              <w:top w:val="single" w:sz="4" w:space="0" w:color="808080"/>
              <w:left w:val="single" w:sz="4" w:space="0" w:color="auto"/>
              <w:bottom w:val="single" w:sz="4" w:space="0" w:color="auto"/>
              <w:right w:val="single" w:sz="4" w:space="0" w:color="auto"/>
            </w:tcBorders>
            <w:hideMark/>
          </w:tcPr>
          <w:p w:rsidR="00614D2D" w:rsidRDefault="00614D2D">
            <w:pPr>
              <w:pStyle w:val="TAL"/>
              <w:keepNext w:val="0"/>
              <w:keepLines w:val="0"/>
            </w:pPr>
            <w:r>
              <w:t>Result is 00h</w:t>
            </w:r>
          </w:p>
        </w:tc>
        <w:tc>
          <w:tcPr>
            <w:tcW w:w="2410" w:type="dxa"/>
            <w:tcBorders>
              <w:top w:val="single" w:sz="4" w:space="0" w:color="808080"/>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6.2.8.19.4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4001"/>
      </w:tblGrid>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13, 17, 20, 21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15, 18, 22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N5</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16, 19</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N6</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23</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7, 8, 9, 10</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P4</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40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Does not apply for Proactive Response Handler</w:t>
            </w:r>
          </w:p>
        </w:tc>
      </w:tr>
    </w:tbl>
    <w:p w:rsidR="00614D2D" w:rsidRDefault="00614D2D" w:rsidP="00614D2D"/>
    <w:p w:rsidR="00614D2D" w:rsidRDefault="00614D2D" w:rsidP="00614D2D">
      <w:pPr>
        <w:pStyle w:val="Heading4"/>
      </w:pPr>
      <w:bookmarkStart w:id="465" w:name="_Toc51826797"/>
      <w:bookmarkStart w:id="466" w:name="_Toc117070478"/>
      <w:bookmarkStart w:id="467" w:name="_Toc51828240"/>
      <w:r>
        <w:t>6.2.8.20</w:t>
      </w:r>
      <w:r>
        <w:tab/>
        <w:t>Method getCapacity</w:t>
      </w:r>
      <w:bookmarkEnd w:id="465"/>
      <w:bookmarkEnd w:id="466"/>
      <w:bookmarkEnd w:id="467"/>
    </w:p>
    <w:p w:rsidR="00614D2D" w:rsidRDefault="00614D2D" w:rsidP="00614D2D">
      <w:pPr>
        <w:pStyle w:val="FP"/>
        <w:spacing w:after="180"/>
      </w:pPr>
      <w:r>
        <w:t>Test Area Reference: API_2_PRH_GCAP</w:t>
      </w:r>
    </w:p>
    <w:p w:rsidR="00614D2D" w:rsidRDefault="00614D2D" w:rsidP="00614D2D">
      <w:pPr>
        <w:pStyle w:val="H6"/>
      </w:pPr>
      <w:r>
        <w:t>6.2.8.20.1</w:t>
      </w:r>
      <w:r>
        <w:tab/>
        <w:t>Conformance Requirement</w:t>
      </w:r>
    </w:p>
    <w:p w:rsidR="00614D2D" w:rsidRDefault="00614D2D" w:rsidP="00614D2D">
      <w:r>
        <w:t>The method with following header shall be compliant to its definition in the API.</w:t>
      </w:r>
    </w:p>
    <w:p w:rsidR="00614D2D" w:rsidRDefault="00614D2D" w:rsidP="00614D2D">
      <w:pPr>
        <w:pStyle w:val="PL"/>
      </w:pPr>
      <w:r>
        <w:t>public byte getCapacity()</w:t>
      </w:r>
    </w:p>
    <w:p w:rsidR="00614D2D" w:rsidRDefault="00614D2D" w:rsidP="00614D2D">
      <w:pPr>
        <w:pStyle w:val="PL"/>
      </w:pPr>
    </w:p>
    <w:p w:rsidR="00614D2D" w:rsidRDefault="00614D2D" w:rsidP="00614D2D">
      <w:pPr>
        <w:pStyle w:val="H6"/>
      </w:pPr>
      <w:r>
        <w:t>6.2.8.20.1.1</w:t>
      </w:r>
      <w:r>
        <w:tab/>
        <w:t>Normal execution</w:t>
      </w:r>
    </w:p>
    <w:p w:rsidR="00614D2D" w:rsidRDefault="00614D2D" w:rsidP="00614D2D">
      <w:pPr>
        <w:pStyle w:val="ListBullet"/>
        <w:numPr>
          <w:ilvl w:val="0"/>
          <w:numId w:val="2"/>
        </w:numPr>
        <w:ind w:left="568" w:hanging="284"/>
      </w:pPr>
      <w:r>
        <w:t>CRRN1: The method shall return the maximum size of the Simple TLV list managed by the handler.</w:t>
      </w:r>
    </w:p>
    <w:p w:rsidR="00614D2D" w:rsidRDefault="00614D2D" w:rsidP="00614D2D">
      <w:pPr>
        <w:pStyle w:val="H6"/>
      </w:pPr>
      <w:r>
        <w:t>6.2.8.20.2</w:t>
      </w:r>
      <w:r>
        <w:tab/>
        <w:t>Test suite files</w:t>
      </w:r>
    </w:p>
    <w:p w:rsidR="00614D2D" w:rsidRDefault="00614D2D" w:rsidP="00614D2D">
      <w:pPr>
        <w:pStyle w:val="B1"/>
        <w:tabs>
          <w:tab w:val="left" w:pos="2268"/>
        </w:tabs>
      </w:pPr>
      <w:r>
        <w:t>Test Script:</w:t>
      </w:r>
      <w:r w:rsidR="00A1704F">
        <w:tab/>
      </w:r>
      <w:r>
        <w:t>API_2_PRH_GCAP_1.scr</w:t>
      </w:r>
    </w:p>
    <w:p w:rsidR="00614D2D" w:rsidRDefault="00614D2D" w:rsidP="00614D2D">
      <w:pPr>
        <w:pStyle w:val="B1"/>
        <w:tabs>
          <w:tab w:val="left" w:pos="2268"/>
        </w:tabs>
      </w:pPr>
      <w:r>
        <w:t>Test Applet:</w:t>
      </w:r>
      <w:r w:rsidR="00A1704F">
        <w:tab/>
      </w:r>
      <w:r>
        <w:t>API_2_PRH_GCAP_1.java</w:t>
      </w:r>
    </w:p>
    <w:p w:rsidR="00614D2D" w:rsidRDefault="00614D2D" w:rsidP="00614D2D">
      <w:pPr>
        <w:pStyle w:val="B1"/>
        <w:tabs>
          <w:tab w:val="left" w:pos="2268"/>
        </w:tabs>
      </w:pPr>
      <w:r>
        <w:t>Load Script:</w:t>
      </w:r>
      <w:r w:rsidR="00A1704F">
        <w:tab/>
      </w:r>
      <w:r>
        <w:t>API_2_PRH_GCAP_1.ldr</w:t>
      </w:r>
    </w:p>
    <w:p w:rsidR="00614D2D" w:rsidRDefault="00614D2D" w:rsidP="00614D2D">
      <w:pPr>
        <w:pStyle w:val="B1"/>
        <w:tabs>
          <w:tab w:val="left" w:pos="2268"/>
        </w:tabs>
      </w:pPr>
      <w:r>
        <w:t>Cleanup Script:</w:t>
      </w:r>
      <w:r w:rsidR="00A1704F">
        <w:tab/>
      </w:r>
      <w:r>
        <w:t>API_2_PRH_GCAP_1.clr</w:t>
      </w:r>
    </w:p>
    <w:p w:rsidR="00614D2D" w:rsidRDefault="00614D2D" w:rsidP="00614D2D">
      <w:pPr>
        <w:pStyle w:val="B1"/>
        <w:tabs>
          <w:tab w:val="left" w:pos="2268"/>
        </w:tabs>
      </w:pPr>
      <w:r>
        <w:t>Parameter File:</w:t>
      </w:r>
      <w:r w:rsidR="00A1704F">
        <w:tab/>
      </w:r>
      <w:r>
        <w:t>API_2_PRH_GCAP_1.par</w:t>
      </w:r>
    </w:p>
    <w:p w:rsidR="00614D2D" w:rsidRDefault="00614D2D" w:rsidP="00614D2D">
      <w:pPr>
        <w:pStyle w:val="H6"/>
      </w:pPr>
      <w:r>
        <w:t>6.2.8.20.3</w:t>
      </w:r>
      <w:r>
        <w:tab/>
        <w:t>Test Procedure</w:t>
      </w:r>
    </w:p>
    <w:tbl>
      <w:tblPr>
        <w:tblW w:w="9780"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L"/>
              <w:jc w:val="center"/>
              <w:rPr>
                <w:b/>
              </w:rPr>
            </w:pPr>
            <w:r>
              <w:rPr>
                <w:b/>
              </w:rPr>
              <w:t>ProactiveResponseHandler available</w:t>
            </w:r>
          </w:p>
          <w:p w:rsidR="00614D2D" w:rsidRDefault="00614D2D">
            <w:pPr>
              <w:pStyle w:val="TAL"/>
            </w:pPr>
          </w:p>
          <w:p w:rsidR="00614D2D" w:rsidRDefault="00614D2D">
            <w:pPr>
              <w:pStyle w:val="TAL"/>
            </w:pPr>
            <w:r>
              <w:t>1- Send envelope SMS-PP Formatted</w:t>
            </w:r>
          </w:p>
          <w:p w:rsidR="00614D2D" w:rsidRDefault="00614D2D">
            <w:pPr>
              <w:pStyle w:val="TAL"/>
            </w:pPr>
            <w:r>
              <w:t>2- The applet sends a proactive command</w:t>
            </w:r>
          </w:p>
          <w:p w:rsidR="00614D2D" w:rsidRDefault="00614D2D">
            <w:pPr>
              <w:pStyle w:val="TAL"/>
            </w:pPr>
            <w:r>
              <w:t>3- Fetch the proactive command and send Terminal Response</w:t>
            </w:r>
          </w:p>
          <w:p w:rsidR="00614D2D" w:rsidRDefault="00614D2D">
            <w:pPr>
              <w:pStyle w:val="TAL"/>
            </w:pPr>
            <w:r>
              <w:t>4- The applet calls method getCapacity() method</w:t>
            </w:r>
          </w:p>
          <w:p w:rsidR="00614D2D" w:rsidRDefault="00614D2D">
            <w:pPr>
              <w:pStyle w:val="TAL"/>
            </w:pPr>
            <w:r>
              <w:t>5- The applet calls method getLength() method</w:t>
            </w:r>
          </w:p>
          <w:p w:rsidR="00614D2D" w:rsidRDefault="00614D2D">
            <w:pPr>
              <w:pStyle w:val="TAL"/>
            </w:pPr>
          </w:p>
          <w:p w:rsidR="00614D2D" w:rsidRDefault="00614D2D">
            <w:pPr>
              <w:pStyle w:val="TAL"/>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r>
              <w:t>1-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4-No exception is thrown</w:t>
            </w:r>
          </w:p>
          <w:p w:rsidR="00614D2D" w:rsidRDefault="00614D2D">
            <w:pPr>
              <w:pStyle w:val="TAL"/>
            </w:pPr>
            <w:r>
              <w:t xml:space="preserve">5- The Capacity result is greater or equal to getLength() result </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2- 91 XX</w:t>
            </w:r>
          </w:p>
          <w:p w:rsidR="00614D2D" w:rsidRDefault="00614D2D">
            <w:pPr>
              <w:pStyle w:val="TAL"/>
            </w:pPr>
            <w:r>
              <w:t>3- The proactive command is fetched</w:t>
            </w:r>
          </w:p>
        </w:tc>
      </w:tr>
    </w:tbl>
    <w:p w:rsidR="00614D2D" w:rsidRDefault="00614D2D" w:rsidP="00614D2D">
      <w:pPr>
        <w:pStyle w:val="H6"/>
      </w:pPr>
      <w:r>
        <w:t>6.2.8.20.4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r>
    </w:tbl>
    <w:p w:rsidR="00614D2D" w:rsidRDefault="00614D2D" w:rsidP="00614D2D">
      <w:pPr>
        <w:pStyle w:val="FP"/>
      </w:pPr>
    </w:p>
    <w:p w:rsidR="00614D2D" w:rsidRDefault="00614D2D" w:rsidP="00614D2D">
      <w:pPr>
        <w:pStyle w:val="Heading4"/>
      </w:pPr>
      <w:bookmarkStart w:id="468" w:name="_Toc51826798"/>
      <w:bookmarkStart w:id="469" w:name="_Toc117070479"/>
      <w:bookmarkStart w:id="470" w:name="_Toc51828241"/>
      <w:r>
        <w:t>6.2.8.21</w:t>
      </w:r>
      <w:r w:rsidR="00A1704F">
        <w:tab/>
      </w:r>
      <w:r>
        <w:t>Method getChannelIdentifier</w:t>
      </w:r>
      <w:bookmarkEnd w:id="468"/>
      <w:bookmarkEnd w:id="469"/>
      <w:bookmarkEnd w:id="470"/>
    </w:p>
    <w:p w:rsidR="00614D2D" w:rsidRDefault="00614D2D" w:rsidP="00614D2D">
      <w:r>
        <w:t>Test Area Reference: API_2_PRH_GCID</w:t>
      </w:r>
    </w:p>
    <w:p w:rsidR="00614D2D" w:rsidRDefault="00614D2D" w:rsidP="00614D2D">
      <w:pPr>
        <w:pStyle w:val="H6"/>
      </w:pPr>
      <w:r>
        <w:t>6.2.8.21.1</w:t>
      </w:r>
      <w:r>
        <w:tab/>
        <w:t>Conformance Requirement:</w:t>
      </w:r>
    </w:p>
    <w:p w:rsidR="00614D2D" w:rsidRDefault="00614D2D" w:rsidP="00614D2D">
      <w:r>
        <w:t>The method with following header shall be compliant to its definition in the API.</w:t>
      </w:r>
    </w:p>
    <w:p w:rsidR="00614D2D" w:rsidRDefault="00614D2D" w:rsidP="00614D2D">
      <w:pPr>
        <w:pStyle w:val="PL"/>
      </w:pPr>
      <w:r>
        <w:t>public byte getChannelIdentifier()</w:t>
      </w:r>
    </w:p>
    <w:p w:rsidR="00614D2D" w:rsidRDefault="00614D2D" w:rsidP="00614D2D">
      <w:pPr>
        <w:pStyle w:val="PL"/>
      </w:pPr>
      <w:r>
        <w:t xml:space="preserve">                          throws ToolkitException</w:t>
      </w:r>
    </w:p>
    <w:p w:rsidR="00614D2D" w:rsidRDefault="00614D2D" w:rsidP="00614D2D">
      <w:pPr>
        <w:pStyle w:val="PL"/>
      </w:pPr>
    </w:p>
    <w:p w:rsidR="00614D2D" w:rsidRDefault="00614D2D" w:rsidP="00614D2D">
      <w:pPr>
        <w:pStyle w:val="H6"/>
      </w:pPr>
      <w:r>
        <w:t>6.2.8.21.1.1</w:t>
      </w:r>
      <w:r>
        <w:tab/>
        <w:t>Normal execution</w:t>
      </w:r>
    </w:p>
    <w:p w:rsidR="00614D2D" w:rsidRDefault="00614D2D" w:rsidP="00614D2D">
      <w:pPr>
        <w:pStyle w:val="ListBullet"/>
        <w:numPr>
          <w:ilvl w:val="0"/>
          <w:numId w:val="2"/>
        </w:numPr>
        <w:ind w:left="568" w:hanging="284"/>
      </w:pPr>
      <w:r>
        <w:t>CRRN1:The method shall return the channel identifier byte value.</w:t>
      </w:r>
    </w:p>
    <w:p w:rsidR="00614D2D" w:rsidRDefault="00614D2D" w:rsidP="00614D2D">
      <w:pPr>
        <w:pStyle w:val="ListBullet"/>
        <w:numPr>
          <w:ilvl w:val="0"/>
          <w:numId w:val="2"/>
        </w:numPr>
        <w:ind w:left="568" w:hanging="284"/>
      </w:pPr>
      <w:r>
        <w:t>CRRN2:The channel identifier byte value returned shall be from the first Channel status TLV element.</w:t>
      </w:r>
    </w:p>
    <w:p w:rsidR="00614D2D" w:rsidRDefault="00614D2D" w:rsidP="00614D2D">
      <w:pPr>
        <w:pStyle w:val="ListBullet"/>
        <w:numPr>
          <w:ilvl w:val="0"/>
          <w:numId w:val="2"/>
        </w:numPr>
        <w:ind w:left="568" w:hanging="284"/>
      </w:pPr>
      <w:r>
        <w:t>CRRN3: If the element is available it becomes the currently selected TLV.</w:t>
      </w:r>
    </w:p>
    <w:p w:rsidR="00614D2D" w:rsidRDefault="00614D2D" w:rsidP="00614D2D">
      <w:pPr>
        <w:pStyle w:val="H6"/>
      </w:pPr>
      <w:r>
        <w:t>6.2.8.21.1.2</w:t>
      </w:r>
      <w:r>
        <w:tab/>
        <w:t>Context errors</w:t>
      </w:r>
    </w:p>
    <w:p w:rsidR="00614D2D" w:rsidRDefault="00614D2D" w:rsidP="00614D2D">
      <w:pPr>
        <w:pStyle w:val="ListBullet"/>
        <w:numPr>
          <w:ilvl w:val="0"/>
          <w:numId w:val="2"/>
        </w:numPr>
        <w:ind w:left="568" w:hanging="284"/>
      </w:pPr>
      <w:r>
        <w:t>CRRC1: The method shall throw ToolkitException (UNAVAILABLE_ELEMENT) if the Channel status TLV is not present.</w:t>
      </w:r>
    </w:p>
    <w:p w:rsidR="00614D2D" w:rsidRDefault="00614D2D" w:rsidP="00614D2D">
      <w:pPr>
        <w:pStyle w:val="ListBullet"/>
        <w:numPr>
          <w:ilvl w:val="0"/>
          <w:numId w:val="2"/>
        </w:numPr>
        <w:ind w:left="568" w:hanging="284"/>
        <w:rPr>
          <w:color w:val="000000"/>
        </w:rPr>
      </w:pPr>
      <w:r>
        <w:t>CRRC2: The method shall throw ToolkitException (OUT_OF_TLV_BOUNDARIES) if the Simple TLV Channel Status lengt</w:t>
      </w:r>
      <w:r>
        <w:rPr>
          <w:color w:val="000000"/>
        </w:rPr>
        <w:t>h is equal to 0.</w:t>
      </w:r>
    </w:p>
    <w:p w:rsidR="00614D2D" w:rsidRDefault="00614D2D" w:rsidP="00614D2D">
      <w:pPr>
        <w:pStyle w:val="H6"/>
      </w:pPr>
      <w:r>
        <w:t>6.2.8.21.2</w:t>
      </w:r>
      <w:r>
        <w:tab/>
        <w:t>Test suite files</w:t>
      </w:r>
    </w:p>
    <w:p w:rsidR="00614D2D" w:rsidRDefault="00614D2D" w:rsidP="00614D2D">
      <w:pPr>
        <w:pStyle w:val="B1"/>
        <w:tabs>
          <w:tab w:val="left" w:pos="2268"/>
        </w:tabs>
      </w:pPr>
      <w:r>
        <w:t>Test Script:</w:t>
      </w:r>
      <w:r w:rsidR="00A1704F">
        <w:tab/>
      </w:r>
      <w:r>
        <w:t>API_2_PRH_GCID_1.scr</w:t>
      </w:r>
    </w:p>
    <w:p w:rsidR="00614D2D" w:rsidRDefault="00614D2D" w:rsidP="00614D2D">
      <w:pPr>
        <w:pStyle w:val="B1"/>
        <w:tabs>
          <w:tab w:val="left" w:pos="2268"/>
        </w:tabs>
      </w:pPr>
      <w:r>
        <w:t>Test Applet:</w:t>
      </w:r>
      <w:r w:rsidR="00A1704F">
        <w:tab/>
      </w:r>
      <w:r>
        <w:t>API_2_PRH_GCID_1.java</w:t>
      </w:r>
    </w:p>
    <w:p w:rsidR="00614D2D" w:rsidRDefault="00614D2D" w:rsidP="00614D2D">
      <w:pPr>
        <w:pStyle w:val="B1"/>
        <w:tabs>
          <w:tab w:val="left" w:pos="2268"/>
        </w:tabs>
      </w:pPr>
      <w:r>
        <w:t>Load Script:</w:t>
      </w:r>
      <w:r w:rsidR="00A1704F">
        <w:tab/>
      </w:r>
      <w:r>
        <w:t>API_2_PRH_GCID_1.ldr</w:t>
      </w:r>
    </w:p>
    <w:p w:rsidR="00614D2D" w:rsidRDefault="00614D2D" w:rsidP="00614D2D">
      <w:pPr>
        <w:pStyle w:val="B1"/>
        <w:tabs>
          <w:tab w:val="left" w:pos="2268"/>
        </w:tabs>
      </w:pPr>
      <w:r>
        <w:t>Cleanup Script:</w:t>
      </w:r>
      <w:r w:rsidR="00A1704F">
        <w:tab/>
      </w:r>
      <w:r>
        <w:t>API_2_PRH_GCID_1.clr</w:t>
      </w:r>
    </w:p>
    <w:p w:rsidR="00614D2D" w:rsidRDefault="00614D2D" w:rsidP="00614D2D">
      <w:pPr>
        <w:pStyle w:val="B1"/>
        <w:tabs>
          <w:tab w:val="left" w:pos="2268"/>
        </w:tabs>
      </w:pPr>
      <w:r>
        <w:t>Parameter File:</w:t>
      </w:r>
      <w:r w:rsidR="00A1704F">
        <w:tab/>
      </w:r>
      <w:r>
        <w:t>API_2_PRH_GCID_1.par</w:t>
      </w:r>
    </w:p>
    <w:p w:rsidR="00614D2D" w:rsidRDefault="00614D2D" w:rsidP="00614D2D">
      <w:pPr>
        <w:pStyle w:val="H6"/>
      </w:pPr>
      <w:r>
        <w:t>6.2.8.21.3</w:t>
      </w:r>
      <w:r>
        <w:tab/>
        <w:t>Test Procedure</w:t>
      </w:r>
    </w:p>
    <w:tbl>
      <w:tblPr>
        <w:tblW w:w="9780"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rPr>
                <w:b w:val="0"/>
              </w:rPr>
            </w:pPr>
            <w:r>
              <w:rPr>
                <w:b w:val="0"/>
              </w:rPr>
              <w:t>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PL"/>
            </w:pPr>
            <w:r>
              <w:t>Applet1 is installed with maximum number of channel = 01.</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H"/>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H"/>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pPr>
            <w:r>
              <w:t>Channel status TLV is not present</w:t>
            </w:r>
          </w:p>
          <w:p w:rsidR="00614D2D" w:rsidRDefault="00614D2D">
            <w:pPr>
              <w:pStyle w:val="TAL"/>
            </w:pPr>
          </w:p>
          <w:p w:rsidR="00614D2D" w:rsidRDefault="00614D2D">
            <w:pPr>
              <w:pStyle w:val="PL"/>
            </w:pPr>
            <w:r>
              <w:t>1- Build and send a DISPLAY TEXT command</w:t>
            </w:r>
          </w:p>
          <w:p w:rsidR="00614D2D" w:rsidRDefault="00614D2D">
            <w:pPr>
              <w:pStyle w:val="PL"/>
            </w:pPr>
          </w:p>
          <w:p w:rsidR="00614D2D" w:rsidRDefault="00614D2D">
            <w:pPr>
              <w:pStyle w:val="PL"/>
            </w:pPr>
            <w:r>
              <w:t>2- Call ProactiveResponseHandler.getChannelIdentifier() method.</w:t>
            </w:r>
          </w:p>
          <w:p w:rsidR="00614D2D" w:rsidRDefault="00614D2D">
            <w:pPr>
              <w:pStyle w:val="TAL"/>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UNAVAILABLE_ELEMENT ToolkitException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r>
              <w:t>1- DISPLAY TEXT Proactive command is fetched.</w:t>
            </w:r>
          </w:p>
          <w:p w:rsidR="00614D2D" w:rsidRDefault="00614D2D">
            <w:pPr>
              <w:pStyle w:val="TAL"/>
            </w:pPr>
          </w:p>
          <w:p w:rsidR="00614D2D" w:rsidRDefault="00614D2D">
            <w:pPr>
              <w:pStyle w:val="TAL"/>
            </w:pPr>
          </w:p>
          <w:p w:rsidR="00614D2D" w:rsidRDefault="00614D2D">
            <w:pPr>
              <w:pStyle w:val="TAL"/>
            </w:pPr>
            <w:r>
              <w:t>TERMINAL RESPONSE with no Channel status TLV available.</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color w:val="000000"/>
              </w:rPr>
            </w:pPr>
            <w:r>
              <w:rPr>
                <w:color w:val="000000"/>
              </w:rP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L"/>
              <w:jc w:val="center"/>
              <w:rPr>
                <w:b/>
                <w:bCs/>
                <w:color w:val="00FF00"/>
              </w:rPr>
            </w:pPr>
            <w:r>
              <w:rPr>
                <w:b/>
                <w:bCs/>
                <w:color w:val="000000"/>
              </w:rPr>
              <w:t>Channel status TLV</w:t>
            </w:r>
            <w:r>
              <w:rPr>
                <w:b/>
                <w:bCs/>
                <w:color w:val="00FF00"/>
              </w:rPr>
              <w:t xml:space="preserve"> </w:t>
            </w:r>
            <w:r>
              <w:rPr>
                <w:b/>
                <w:bCs/>
              </w:rPr>
              <w:t>with a length equal to 0</w:t>
            </w:r>
          </w:p>
          <w:p w:rsidR="00614D2D" w:rsidRDefault="00614D2D">
            <w:pPr>
              <w:pStyle w:val="PL"/>
              <w:rPr>
                <w:color w:val="000000"/>
              </w:rPr>
            </w:pPr>
            <w:r>
              <w:rPr>
                <w:color w:val="000000"/>
              </w:rPr>
              <w:t>1- Build and send a OPEN CHANNEL proactive command</w:t>
            </w:r>
          </w:p>
          <w:p w:rsidR="00614D2D" w:rsidRDefault="00614D2D">
            <w:pPr>
              <w:pStyle w:val="PL"/>
              <w:rPr>
                <w:color w:val="000000"/>
              </w:rPr>
            </w:pPr>
          </w:p>
          <w:p w:rsidR="00614D2D" w:rsidRDefault="00614D2D">
            <w:pPr>
              <w:pStyle w:val="PL"/>
              <w:rPr>
                <w:color w:val="000000"/>
              </w:rPr>
            </w:pPr>
            <w:r>
              <w:rPr>
                <w:color w:val="000000"/>
              </w:rPr>
              <w:t>2- Call ProactiveResponseHandler.getChannelIdentifier() method.</w:t>
            </w:r>
          </w:p>
          <w:p w:rsidR="00614D2D" w:rsidRDefault="00614D2D">
            <w:pPr>
              <w:pStyle w:val="TAL"/>
              <w:rPr>
                <w:color w:val="00FF0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rPr>
                <w:color w:val="000000"/>
              </w:rPr>
            </w:pPr>
          </w:p>
          <w:p w:rsidR="00614D2D" w:rsidRDefault="00614D2D">
            <w:pPr>
              <w:pStyle w:val="TAL"/>
              <w:rPr>
                <w:color w:val="000000"/>
              </w:rPr>
            </w:pPr>
          </w:p>
          <w:p w:rsidR="00614D2D" w:rsidRDefault="00614D2D">
            <w:pPr>
              <w:pStyle w:val="TAL"/>
              <w:rPr>
                <w:color w:val="000000"/>
              </w:rPr>
            </w:pPr>
          </w:p>
          <w:p w:rsidR="00614D2D" w:rsidRDefault="00614D2D">
            <w:pPr>
              <w:pStyle w:val="TAL"/>
              <w:rPr>
                <w:color w:val="000000"/>
              </w:rPr>
            </w:pPr>
          </w:p>
          <w:p w:rsidR="00614D2D" w:rsidRDefault="00614D2D">
            <w:pPr>
              <w:pStyle w:val="TAL"/>
              <w:rPr>
                <w:color w:val="000000"/>
              </w:rPr>
            </w:pPr>
            <w:r>
              <w:rPr>
                <w:color w:val="000000"/>
              </w:rPr>
              <w:t>2- OUT_OF_TLV_BOUNDARIES ToolkitException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rPr>
                <w:color w:val="000000"/>
              </w:rPr>
            </w:pPr>
            <w:r>
              <w:rPr>
                <w:color w:val="000000"/>
              </w:rPr>
              <w:t>1- OPEN CHANNEL Proactive command is fetched.</w:t>
            </w:r>
          </w:p>
          <w:p w:rsidR="00614D2D" w:rsidRDefault="00614D2D">
            <w:pPr>
              <w:pStyle w:val="TAL"/>
              <w:rPr>
                <w:color w:val="000000"/>
              </w:rPr>
            </w:pPr>
          </w:p>
          <w:p w:rsidR="00614D2D" w:rsidRDefault="00614D2D">
            <w:pPr>
              <w:pStyle w:val="TAL"/>
              <w:rPr>
                <w:color w:val="000000"/>
              </w:rPr>
            </w:pPr>
          </w:p>
          <w:p w:rsidR="00614D2D" w:rsidRDefault="00614D2D">
            <w:pPr>
              <w:pStyle w:val="TAL"/>
              <w:rPr>
                <w:color w:val="000000"/>
              </w:rPr>
            </w:pPr>
            <w:r>
              <w:rPr>
                <w:color w:val="000000"/>
              </w:rPr>
              <w:t>TERMINAL RESPONSE with Channel status TLV length equal to 0.</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w:t>
            </w:r>
          </w:p>
        </w:tc>
        <w:tc>
          <w:tcPr>
            <w:tcW w:w="4111" w:type="dxa"/>
            <w:tcBorders>
              <w:top w:val="nil"/>
              <w:left w:val="single" w:sz="4" w:space="0" w:color="auto"/>
              <w:bottom w:val="single" w:sz="4" w:space="0" w:color="auto"/>
              <w:right w:val="single" w:sz="4" w:space="0" w:color="auto"/>
            </w:tcBorders>
          </w:tcPr>
          <w:p w:rsidR="00614D2D" w:rsidRDefault="00614D2D">
            <w:pPr>
              <w:pStyle w:val="TAL"/>
              <w:jc w:val="center"/>
            </w:pPr>
            <w:r>
              <w:rPr>
                <w:b/>
              </w:rPr>
              <w:t>Get channel identifier value</w:t>
            </w:r>
          </w:p>
          <w:p w:rsidR="00614D2D" w:rsidRDefault="00614D2D">
            <w:pPr>
              <w:pStyle w:val="TAL"/>
            </w:pPr>
          </w:p>
          <w:p w:rsidR="00614D2D" w:rsidRDefault="00614D2D">
            <w:pPr>
              <w:pStyle w:val="PL"/>
            </w:pPr>
            <w:r>
              <w:t>1- Call ProactiveHandler.init() and ProactiveHandler.send() methods to open a channel.</w:t>
            </w:r>
          </w:p>
          <w:p w:rsidR="00614D2D" w:rsidRDefault="00614D2D">
            <w:pPr>
              <w:pStyle w:val="PL"/>
            </w:pPr>
          </w:p>
          <w:p w:rsidR="00614D2D" w:rsidRDefault="00614D2D">
            <w:pPr>
              <w:pStyle w:val="PL"/>
            </w:pPr>
            <w:r>
              <w:t>2- Call ProactiveResponseHandler.getChannelIdentifier() method.</w:t>
            </w:r>
          </w:p>
          <w:p w:rsidR="00614D2D" w:rsidRDefault="00614D2D">
            <w:pPr>
              <w:pStyle w:val="PL"/>
            </w:pPr>
          </w:p>
          <w:p w:rsidR="00614D2D" w:rsidRDefault="00614D2D">
            <w:pPr>
              <w:pStyle w:val="PL"/>
            </w:pPr>
            <w:r>
              <w:t>3- Call ProactiveHandler.initCloseChannel() and ProactiveHandler.send() methods.</w:t>
            </w:r>
          </w:p>
          <w:p w:rsidR="00614D2D" w:rsidRDefault="00614D2D">
            <w:pPr>
              <w:pStyle w:val="TAL"/>
            </w:pPr>
          </w:p>
        </w:tc>
        <w:tc>
          <w:tcPr>
            <w:tcW w:w="2911" w:type="dxa"/>
            <w:tcBorders>
              <w:top w:val="nil"/>
              <w:left w:val="single" w:sz="4" w:space="0" w:color="auto"/>
              <w:bottom w:val="single" w:sz="4" w:space="0" w:color="auto"/>
              <w:right w:val="single" w:sz="4" w:space="0" w:color="auto"/>
            </w:tcBorders>
          </w:tcPr>
          <w:p w:rsidR="00614D2D" w:rsidRDefault="00614D2D">
            <w:pPr>
              <w:pStyle w:val="TAL"/>
            </w:pPr>
            <w:r>
              <w:t>2- Returns 0x01</w:t>
            </w:r>
          </w:p>
          <w:p w:rsidR="00614D2D" w:rsidRDefault="00614D2D">
            <w:pPr>
              <w:pStyle w:val="TAL"/>
            </w:pPr>
          </w:p>
        </w:tc>
        <w:tc>
          <w:tcPr>
            <w:tcW w:w="2334" w:type="dxa"/>
            <w:tcBorders>
              <w:top w:val="nil"/>
              <w:left w:val="single" w:sz="4" w:space="0" w:color="auto"/>
              <w:bottom w:val="single" w:sz="4" w:space="0" w:color="auto"/>
              <w:right w:val="single" w:sz="4" w:space="0" w:color="auto"/>
            </w:tcBorders>
          </w:tcPr>
          <w:p w:rsidR="00614D2D" w:rsidRDefault="00614D2D">
            <w:pPr>
              <w:pStyle w:val="TAL"/>
            </w:pPr>
            <w:r>
              <w:t>1- OPEN CHANNEL Proactive Command is fetched.</w:t>
            </w:r>
          </w:p>
          <w:p w:rsidR="00614D2D" w:rsidRDefault="00614D2D">
            <w:pPr>
              <w:pStyle w:val="TAL"/>
            </w:pPr>
          </w:p>
          <w:p w:rsidR="00614D2D" w:rsidRDefault="00614D2D">
            <w:pPr>
              <w:pStyle w:val="TAL"/>
            </w:pPr>
            <w:r>
              <w:t>TERMINAL RESPONSE is issued with channel status value = 0x8100.</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Get channel identifier value with 2 TLV</w:t>
            </w:r>
          </w:p>
          <w:p w:rsidR="00614D2D" w:rsidRDefault="00614D2D">
            <w:pPr>
              <w:pStyle w:val="TAL"/>
            </w:pPr>
          </w:p>
          <w:p w:rsidR="00614D2D" w:rsidRDefault="00614D2D">
            <w:pPr>
              <w:pStyle w:val="PL"/>
            </w:pPr>
            <w:r>
              <w:t>1- Call ProactiveHandler.init()and ProactiveHandler.send() methods to open a channel</w:t>
            </w:r>
          </w:p>
          <w:p w:rsidR="00614D2D" w:rsidRDefault="00614D2D">
            <w:pPr>
              <w:pStyle w:val="PL"/>
            </w:pPr>
          </w:p>
          <w:p w:rsidR="00614D2D" w:rsidRDefault="00614D2D">
            <w:pPr>
              <w:pStyle w:val="PL"/>
            </w:pPr>
            <w:r>
              <w:t>2- Call ProactiveResponseHandler.getChannelIdentifier()</w:t>
            </w:r>
          </w:p>
          <w:p w:rsidR="00614D2D" w:rsidRDefault="00614D2D">
            <w:pPr>
              <w:pStyle w:val="TAL"/>
            </w:pPr>
          </w:p>
          <w:p w:rsidR="00614D2D" w:rsidRDefault="00614D2D">
            <w:pPr>
              <w:pStyle w:val="PL"/>
            </w:pPr>
            <w:r>
              <w:t>3- Call ProactiveHandler.initCloseChannel() and ProactiveHandler.send() methods.</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2- Returns 0x01</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r>
              <w:t>1- OPEN CHANNEL Proactive Command is fetched.</w:t>
            </w:r>
          </w:p>
          <w:p w:rsidR="00614D2D" w:rsidRDefault="00614D2D">
            <w:pPr>
              <w:pStyle w:val="TAL"/>
            </w:pPr>
          </w:p>
          <w:p w:rsidR="00614D2D" w:rsidRDefault="00614D2D">
            <w:pPr>
              <w:pStyle w:val="TAL"/>
            </w:pPr>
            <w:r>
              <w:t xml:space="preserve">TERMINAL RESPONSE is issued with channel status value = </w:t>
            </w:r>
            <w:r>
              <w:rPr>
                <w:color w:val="000000"/>
              </w:rPr>
              <w:t>0x8100 and 0x8200</w:t>
            </w:r>
            <w:r>
              <w:t>.</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5</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Channel status TLV is currently selected TLV</w:t>
            </w:r>
          </w:p>
          <w:p w:rsidR="00614D2D" w:rsidRDefault="00614D2D">
            <w:pPr>
              <w:pStyle w:val="TAL"/>
            </w:pPr>
          </w:p>
          <w:p w:rsidR="00614D2D" w:rsidRDefault="00614D2D">
            <w:pPr>
              <w:pStyle w:val="PL"/>
            </w:pPr>
            <w:r>
              <w:t>1- Call ProactiveHandler.init() and ProactiveHandler.send() methods to open a channel.</w:t>
            </w:r>
          </w:p>
          <w:p w:rsidR="00614D2D" w:rsidRDefault="00614D2D">
            <w:pPr>
              <w:pStyle w:val="PL"/>
            </w:pPr>
            <w:r>
              <w:t>ViewHandler.FindTLV with Device Identity Tag.</w:t>
            </w:r>
          </w:p>
          <w:p w:rsidR="00614D2D" w:rsidRDefault="00614D2D">
            <w:pPr>
              <w:pStyle w:val="PL"/>
            </w:pPr>
          </w:p>
          <w:p w:rsidR="00614D2D" w:rsidRDefault="00614D2D">
            <w:pPr>
              <w:pStyle w:val="PL"/>
            </w:pPr>
            <w:r>
              <w:t>2- Call ProactiveResponseHandler.getChannelIdentifier() method.</w:t>
            </w:r>
          </w:p>
          <w:p w:rsidR="00614D2D" w:rsidRDefault="00614D2D">
            <w:pPr>
              <w:pStyle w:val="PL"/>
            </w:pPr>
          </w:p>
          <w:p w:rsidR="00614D2D" w:rsidRDefault="00614D2D">
            <w:pPr>
              <w:pStyle w:val="PL"/>
            </w:pPr>
            <w:r>
              <w:t>3- Compare ProactiveResponseHandler.getChannelIdentifier() and then ViewHandler.getValueByte(0) methods.</w:t>
            </w:r>
          </w:p>
          <w:p w:rsidR="00614D2D" w:rsidRDefault="00614D2D">
            <w:pPr>
              <w:pStyle w:val="TAL"/>
              <w:rPr>
                <w:b/>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r>
              <w:t>2- Returns 0x03</w:t>
            </w:r>
          </w:p>
          <w:p w:rsidR="00614D2D" w:rsidRDefault="00614D2D">
            <w:pPr>
              <w:pStyle w:val="TAL"/>
            </w:pPr>
          </w:p>
          <w:p w:rsidR="00614D2D" w:rsidRDefault="00614D2D">
            <w:pPr>
              <w:pStyle w:val="TAL"/>
            </w:pPr>
            <w:r>
              <w:t>3- Check getChannelIdentifier() =getValueByte(0)</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r>
              <w:t>1- OPEN CHANNEL Proactive Command is fetched.</w:t>
            </w:r>
          </w:p>
          <w:p w:rsidR="00614D2D" w:rsidRDefault="00614D2D">
            <w:pPr>
              <w:pStyle w:val="TAL"/>
            </w:pPr>
          </w:p>
          <w:p w:rsidR="00614D2D" w:rsidRDefault="00614D2D">
            <w:pPr>
              <w:pStyle w:val="TAL"/>
            </w:pPr>
            <w:r>
              <w:t>TERMINAL RESPONSE is issued with channel status value = 0x030</w:t>
            </w:r>
            <w:r>
              <w:rPr>
                <w:color w:val="000000"/>
              </w:rPr>
              <w:t>5</w:t>
            </w:r>
            <w:r>
              <w:rPr>
                <w:strike/>
              </w:rPr>
              <w:t>.</w:t>
            </w:r>
          </w:p>
        </w:tc>
      </w:tr>
    </w:tbl>
    <w:p w:rsidR="00614D2D" w:rsidRDefault="00614D2D" w:rsidP="00614D2D">
      <w:pPr>
        <w:pStyle w:val="H6"/>
      </w:pPr>
      <w:r>
        <w:t>6.2.8.21.4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N3</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color w:val="000000"/>
              </w:rPr>
            </w:pPr>
            <w:r>
              <w:rPr>
                <w:color w:val="000000"/>
              </w:rPr>
              <w:t>C2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color w:val="000000"/>
              </w:rPr>
            </w:pPr>
            <w:r>
              <w:rPr>
                <w:color w:val="000000"/>
              </w:rPr>
              <w:t>2</w:t>
            </w:r>
          </w:p>
        </w:tc>
      </w:tr>
    </w:tbl>
    <w:p w:rsidR="00614D2D" w:rsidRDefault="00614D2D" w:rsidP="00614D2D"/>
    <w:p w:rsidR="00614D2D" w:rsidRDefault="00614D2D" w:rsidP="00614D2D">
      <w:pPr>
        <w:pStyle w:val="Heading4"/>
      </w:pPr>
      <w:bookmarkStart w:id="471" w:name="_Toc51826799"/>
      <w:bookmarkStart w:id="472" w:name="_Toc117070480"/>
      <w:bookmarkStart w:id="473" w:name="_Toc51828242"/>
      <w:r>
        <w:t>6.2.8.22</w:t>
      </w:r>
      <w:r>
        <w:tab/>
        <w:t>Method copyChannelData</w:t>
      </w:r>
      <w:bookmarkEnd w:id="471"/>
      <w:bookmarkEnd w:id="472"/>
      <w:bookmarkEnd w:id="473"/>
    </w:p>
    <w:p w:rsidR="00614D2D" w:rsidRDefault="00614D2D" w:rsidP="00614D2D">
      <w:r>
        <w:t>Test Area Reference: API_2_PRH_CCHD_BSS</w:t>
      </w:r>
    </w:p>
    <w:p w:rsidR="00614D2D" w:rsidRDefault="00614D2D" w:rsidP="00614D2D">
      <w:pPr>
        <w:pStyle w:val="H6"/>
      </w:pPr>
      <w:r>
        <w:t>6.2.8.22.1</w:t>
      </w:r>
      <w:r>
        <w:tab/>
        <w:t>Conformance Requirement:</w:t>
      </w:r>
    </w:p>
    <w:p w:rsidR="00614D2D" w:rsidRDefault="00614D2D" w:rsidP="00614D2D">
      <w:r>
        <w:t>The method with following header shall be compliant to its definition in the API.</w:t>
      </w:r>
    </w:p>
    <w:p w:rsidR="00614D2D" w:rsidRDefault="00614D2D" w:rsidP="00614D2D">
      <w:pPr>
        <w:pStyle w:val="PL"/>
      </w:pPr>
      <w:r>
        <w:t>public short copyChannelData(byte[] dstBuffer,</w:t>
      </w:r>
    </w:p>
    <w:p w:rsidR="00614D2D" w:rsidRDefault="00614D2D" w:rsidP="00614D2D">
      <w:pPr>
        <w:pStyle w:val="PL"/>
      </w:pPr>
      <w:r>
        <w:t xml:space="preserve">                             short dstOffset,</w:t>
      </w:r>
    </w:p>
    <w:p w:rsidR="00614D2D" w:rsidRDefault="00614D2D" w:rsidP="00614D2D">
      <w:pPr>
        <w:pStyle w:val="PL"/>
      </w:pPr>
      <w:r>
        <w:t xml:space="preserve">                             short dstLength)</w:t>
      </w:r>
    </w:p>
    <w:p w:rsidR="00614D2D" w:rsidRDefault="00614D2D" w:rsidP="00614D2D">
      <w:pPr>
        <w:pStyle w:val="PL"/>
      </w:pPr>
      <w:r>
        <w:t xml:space="preserve">                      throws java.lang.NullPointerException,</w:t>
      </w:r>
    </w:p>
    <w:p w:rsidR="00614D2D" w:rsidRDefault="00614D2D" w:rsidP="00614D2D">
      <w:pPr>
        <w:pStyle w:val="PL"/>
      </w:pPr>
      <w:r>
        <w:t xml:space="preserve">                             java.lang.ArrayIndexOutOfBoundsException,</w:t>
      </w:r>
    </w:p>
    <w:p w:rsidR="00614D2D" w:rsidRDefault="00614D2D" w:rsidP="00614D2D">
      <w:pPr>
        <w:pStyle w:val="PL"/>
      </w:pPr>
      <w:r>
        <w:t xml:space="preserve">                             ToolkitException</w:t>
      </w:r>
    </w:p>
    <w:p w:rsidR="00614D2D" w:rsidRDefault="00614D2D" w:rsidP="00614D2D">
      <w:pPr>
        <w:pStyle w:val="H6"/>
      </w:pPr>
      <w:r>
        <w:t>6.2.8.22.1</w:t>
      </w:r>
      <w:r>
        <w:tab/>
        <w:t>Normal execution</w:t>
      </w:r>
    </w:p>
    <w:p w:rsidR="00614D2D" w:rsidRDefault="00614D2D" w:rsidP="00614D2D">
      <w:pPr>
        <w:pStyle w:val="ListBullet"/>
        <w:numPr>
          <w:ilvl w:val="0"/>
          <w:numId w:val="2"/>
        </w:numPr>
        <w:ind w:left="568" w:hanging="284"/>
      </w:pPr>
      <w:r>
        <w:t>CRRN1: The method shall copy a part of the Channel data string field.</w:t>
      </w:r>
    </w:p>
    <w:p w:rsidR="00614D2D" w:rsidRDefault="00614D2D" w:rsidP="00614D2D">
      <w:pPr>
        <w:pStyle w:val="ListBullet"/>
        <w:numPr>
          <w:ilvl w:val="0"/>
          <w:numId w:val="2"/>
        </w:numPr>
        <w:ind w:left="568" w:hanging="284"/>
      </w:pPr>
      <w:r>
        <w:t>CRRN2: The Channel data string field value returned shall be the first Channel data TLV element of the current response data field.</w:t>
      </w:r>
    </w:p>
    <w:p w:rsidR="00614D2D" w:rsidRDefault="00614D2D" w:rsidP="00614D2D">
      <w:pPr>
        <w:pStyle w:val="ListBullet"/>
        <w:numPr>
          <w:ilvl w:val="0"/>
          <w:numId w:val="2"/>
        </w:numPr>
        <w:ind w:left="568" w:hanging="284"/>
      </w:pPr>
      <w:r>
        <w:t>CRRN3: If the element is available it becomes the currenly selected TLV.</w:t>
      </w:r>
    </w:p>
    <w:p w:rsidR="00614D2D" w:rsidRDefault="00614D2D" w:rsidP="00614D2D">
      <w:pPr>
        <w:pStyle w:val="ListBullet"/>
        <w:numPr>
          <w:ilvl w:val="0"/>
          <w:numId w:val="2"/>
        </w:numPr>
        <w:ind w:left="568" w:hanging="284"/>
      </w:pPr>
      <w:r>
        <w:t>CRRN4: Returns dstOffset + dstLength.</w:t>
      </w:r>
    </w:p>
    <w:p w:rsidR="00614D2D" w:rsidRDefault="00614D2D" w:rsidP="00614D2D">
      <w:pPr>
        <w:pStyle w:val="H6"/>
      </w:pPr>
      <w:r>
        <w:t>6.2.8.22.2</w:t>
      </w:r>
      <w:r>
        <w:tab/>
        <w:t>Parameters error</w:t>
      </w:r>
    </w:p>
    <w:p w:rsidR="00614D2D" w:rsidRDefault="00614D2D" w:rsidP="00614D2D">
      <w:pPr>
        <w:pStyle w:val="ListBullet"/>
        <w:numPr>
          <w:ilvl w:val="0"/>
          <w:numId w:val="2"/>
        </w:numPr>
        <w:ind w:left="568" w:hanging="284"/>
      </w:pPr>
      <w:r>
        <w:t>CRRP1: If dstBuffer is null, a NullPointerException is thrown.</w:t>
      </w:r>
    </w:p>
    <w:p w:rsidR="00614D2D" w:rsidRDefault="00614D2D" w:rsidP="00614D2D">
      <w:pPr>
        <w:pStyle w:val="ListBullet"/>
        <w:numPr>
          <w:ilvl w:val="0"/>
          <w:numId w:val="2"/>
        </w:numPr>
        <w:ind w:left="568" w:hanging="284"/>
      </w:pPr>
      <w:r>
        <w:t>CRRP2: If dstOffset or dstLength parameter is negative an ArrayIndexOutOfBoundsException exception is thrown and no copy is performed.</w:t>
      </w:r>
    </w:p>
    <w:p w:rsidR="00614D2D" w:rsidRDefault="00614D2D" w:rsidP="00614D2D">
      <w:pPr>
        <w:pStyle w:val="ListBullet"/>
        <w:numPr>
          <w:ilvl w:val="0"/>
          <w:numId w:val="2"/>
        </w:numPr>
        <w:ind w:left="568" w:hanging="284"/>
      </w:pPr>
      <w:r>
        <w:t>CRRP3: If dstOffset+dstLength is greater than dstBuffer.length, the length of the dstBuffer array an ArrayIndexOutOfBoundsException exception is thrown and no copy is performed.</w:t>
      </w:r>
    </w:p>
    <w:p w:rsidR="00614D2D" w:rsidRDefault="00614D2D" w:rsidP="00614D2D">
      <w:pPr>
        <w:pStyle w:val="ListBullet"/>
        <w:numPr>
          <w:ilvl w:val="0"/>
          <w:numId w:val="2"/>
        </w:numPr>
        <w:ind w:left="568" w:hanging="284"/>
      </w:pPr>
      <w:r>
        <w:t>CRRP4: If dstLength is greater than the value field of the available TLV, a OUT_OF_TLV_BOUNDARIES ToolkitException is thrown.</w:t>
      </w:r>
    </w:p>
    <w:p w:rsidR="00614D2D" w:rsidRDefault="00614D2D" w:rsidP="00614D2D">
      <w:pPr>
        <w:pStyle w:val="H6"/>
      </w:pPr>
      <w:r>
        <w:t>6.2.8.22.3</w:t>
      </w:r>
      <w:r>
        <w:tab/>
        <w:t>Context errors</w:t>
      </w:r>
    </w:p>
    <w:p w:rsidR="00614D2D" w:rsidRDefault="00614D2D" w:rsidP="00614D2D">
      <w:pPr>
        <w:pStyle w:val="ListBullet"/>
        <w:numPr>
          <w:ilvl w:val="0"/>
          <w:numId w:val="2"/>
        </w:numPr>
        <w:ind w:left="568" w:hanging="284"/>
      </w:pPr>
      <w:r>
        <w:t>CRRC1: The method shall throw a UNAVAILABLE_ELEMENT ToolkitException if the Result TLV is not present.</w:t>
      </w:r>
    </w:p>
    <w:p w:rsidR="00614D2D" w:rsidRDefault="00614D2D" w:rsidP="00614D2D">
      <w:pPr>
        <w:pStyle w:val="H6"/>
      </w:pPr>
      <w:r>
        <w:t>6.2.8.22.2</w:t>
      </w:r>
      <w:r>
        <w:tab/>
        <w:t>Test suite files</w:t>
      </w:r>
    </w:p>
    <w:p w:rsidR="00614D2D" w:rsidRDefault="00614D2D" w:rsidP="00614D2D">
      <w:pPr>
        <w:pStyle w:val="B1"/>
        <w:tabs>
          <w:tab w:val="left" w:pos="2268"/>
        </w:tabs>
      </w:pPr>
      <w:r>
        <w:t>Test Script:</w:t>
      </w:r>
      <w:r w:rsidR="00A1704F">
        <w:tab/>
      </w:r>
      <w:r>
        <w:t>API_2_PRH_CCHD_BSS_1.scr</w:t>
      </w:r>
    </w:p>
    <w:p w:rsidR="00614D2D" w:rsidRDefault="00614D2D" w:rsidP="00614D2D">
      <w:pPr>
        <w:pStyle w:val="B1"/>
        <w:tabs>
          <w:tab w:val="left" w:pos="2268"/>
        </w:tabs>
      </w:pPr>
      <w:r>
        <w:t>Test Applet:</w:t>
      </w:r>
      <w:r w:rsidR="00A1704F">
        <w:tab/>
      </w:r>
      <w:r>
        <w:t>API_2_PRH_CCHD_BSS_1.java</w:t>
      </w:r>
    </w:p>
    <w:p w:rsidR="00614D2D" w:rsidRDefault="00614D2D" w:rsidP="00614D2D">
      <w:pPr>
        <w:pStyle w:val="B1"/>
        <w:tabs>
          <w:tab w:val="left" w:pos="2268"/>
        </w:tabs>
      </w:pPr>
      <w:r>
        <w:t>Load Script:</w:t>
      </w:r>
      <w:r w:rsidR="00A1704F">
        <w:tab/>
      </w:r>
      <w:r>
        <w:t>API_2_PRH_CCHD_BSS_1.ldr</w:t>
      </w:r>
    </w:p>
    <w:p w:rsidR="00614D2D" w:rsidRDefault="00614D2D" w:rsidP="00614D2D">
      <w:pPr>
        <w:pStyle w:val="B1"/>
        <w:tabs>
          <w:tab w:val="left" w:pos="2268"/>
        </w:tabs>
      </w:pPr>
      <w:r>
        <w:t>Cleanup Script:</w:t>
      </w:r>
      <w:r w:rsidR="00A1704F">
        <w:tab/>
      </w:r>
      <w:r>
        <w:t>API_2_PRH_CCHD_BSS_1.clr</w:t>
      </w:r>
    </w:p>
    <w:p w:rsidR="00614D2D" w:rsidRDefault="00614D2D" w:rsidP="00614D2D">
      <w:pPr>
        <w:pStyle w:val="B1"/>
        <w:tabs>
          <w:tab w:val="left" w:pos="2268"/>
        </w:tabs>
      </w:pPr>
      <w:r>
        <w:t>Parameter File:</w:t>
      </w:r>
      <w:r w:rsidR="00A1704F">
        <w:tab/>
      </w:r>
      <w:r>
        <w:t>API_2_PRH_CCHD_BSS_1.par</w:t>
      </w:r>
    </w:p>
    <w:p w:rsidR="00614D2D" w:rsidRDefault="00614D2D" w:rsidP="00614D2D">
      <w:pPr>
        <w:pStyle w:val="H6"/>
      </w:pPr>
      <w:r>
        <w:t>6.2.8.22.3</w:t>
      </w:r>
      <w:r>
        <w:tab/>
        <w:t>Test Procedure</w:t>
      </w:r>
    </w:p>
    <w:tbl>
      <w:tblPr>
        <w:tblW w:w="9780"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rPr>
                <w:b w:val="0"/>
              </w:rPr>
            </w:pPr>
            <w:r>
              <w:rPr>
                <w:b w:val="0"/>
              </w:rPr>
              <w:t>0</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PL"/>
            </w:pPr>
            <w:r>
              <w:t>1- Applet1 is installed with maximum number of channel = 01.</w:t>
            </w:r>
          </w:p>
          <w:p w:rsidR="00614D2D" w:rsidRDefault="00614D2D">
            <w:pPr>
              <w:pStyle w:val="PL"/>
            </w:pPr>
          </w:p>
          <w:p w:rsidR="00614D2D" w:rsidRDefault="00614D2D">
            <w:pPr>
              <w:pStyle w:val="PL"/>
            </w:pPr>
            <w:r>
              <w:t>2- Applet1 builds proactive commands OPEN CHANNEL with init() method in order to open one channel.</w:t>
            </w:r>
          </w:p>
          <w:p w:rsidR="00614D2D" w:rsidRDefault="00614D2D">
            <w:pPr>
              <w:pStyle w:val="PL"/>
            </w:pPr>
            <w:r>
              <w:t>ProactiveHandler.send() method is called.</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H"/>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jc w:val="left"/>
              <w:rPr>
                <w:rFonts w:ascii="Arial" w:hAnsi="Arial"/>
                <w:sz w:val="18"/>
                <w:lang w:val="en-GB"/>
              </w:rPr>
            </w:pPr>
            <w:r>
              <w:rPr>
                <w:rFonts w:ascii="Arial" w:hAnsi="Arial"/>
                <w:sz w:val="18"/>
                <w:lang w:val="en-GB"/>
              </w:rPr>
              <w:t>2- OPEN CHANNEL proactive command is fetched</w:t>
            </w:r>
          </w:p>
          <w:p w:rsidR="00614D2D" w:rsidRDefault="00614D2D">
            <w:pPr>
              <w:pStyle w:val="textcell"/>
              <w:jc w:val="left"/>
              <w:rPr>
                <w:rFonts w:ascii="Arial" w:hAnsi="Arial"/>
                <w:sz w:val="18"/>
                <w:lang w:val="en-GB"/>
              </w:rPr>
            </w:pPr>
          </w:p>
          <w:p w:rsidR="00614D2D" w:rsidRDefault="00614D2D">
            <w:pPr>
              <w:pStyle w:val="TAH"/>
              <w:jc w:val="left"/>
            </w:pPr>
            <w:r>
              <w:rPr>
                <w:b w:val="0"/>
              </w:rPr>
              <w:t>TERMINAL RESPONSE is issued with Channel Id = 01</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rPr>
                <w:rFonts w:ascii="Courier New" w:hAnsi="Courier New"/>
                <w:b w:val="0"/>
                <w:noProof/>
                <w:sz w:val="16"/>
              </w:rPr>
            </w:pPr>
            <w:r>
              <w:t>CopyChannelData() with NULL dstBuffer</w:t>
            </w:r>
          </w:p>
          <w:p w:rsidR="00614D2D" w:rsidRDefault="00614D2D">
            <w:pPr>
              <w:pStyle w:val="TAH"/>
              <w:jc w:val="left"/>
              <w:rPr>
                <w:rFonts w:ascii="Courier New" w:hAnsi="Courier New"/>
                <w:b w:val="0"/>
                <w:noProof/>
                <w:sz w:val="16"/>
              </w:rPr>
            </w:pPr>
          </w:p>
          <w:p w:rsidR="00614D2D" w:rsidRDefault="00614D2D">
            <w:pPr>
              <w:pStyle w:val="PL"/>
            </w:pPr>
            <w:r>
              <w:t>Build and send a RECEIVE DATA command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Call ProactiveResponseHandler.copyChannelData dstBuffer = NULL</w:t>
            </w:r>
          </w:p>
          <w:p w:rsidR="00614D2D" w:rsidRDefault="00614D2D">
            <w:pPr>
              <w:pStyle w:val="PL"/>
            </w:pPr>
            <w:r>
              <w:t>dstOffset = 0</w:t>
            </w:r>
          </w:p>
          <w:p w:rsidR="00614D2D" w:rsidRDefault="00614D2D">
            <w:pPr>
              <w:pStyle w:val="PL"/>
            </w:pPr>
            <w:r>
              <w:t>dstLength = 1</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r>
              <w:t>NullPointerException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r>
              <w:t>RECEIVE DATA Proactive command is fetched.</w:t>
            </w:r>
          </w:p>
          <w:p w:rsidR="00614D2D" w:rsidRDefault="00614D2D">
            <w:pPr>
              <w:pStyle w:val="TAL"/>
            </w:pPr>
          </w:p>
          <w:p w:rsidR="00614D2D" w:rsidRDefault="00614D2D">
            <w:pPr>
              <w:pStyle w:val="TAL"/>
            </w:pPr>
            <w:r>
              <w:t>TERMINAL RESPONSE with not empty Channel Data TLV is issued.</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c>
          <w:tcPr>
            <w:tcW w:w="4111" w:type="dxa"/>
            <w:tcBorders>
              <w:top w:val="nil"/>
              <w:left w:val="single" w:sz="4" w:space="0" w:color="auto"/>
              <w:bottom w:val="single" w:sz="4" w:space="0" w:color="auto"/>
              <w:right w:val="single" w:sz="4" w:space="0" w:color="auto"/>
            </w:tcBorders>
          </w:tcPr>
          <w:p w:rsidR="00614D2D" w:rsidRDefault="00614D2D">
            <w:pPr>
              <w:pStyle w:val="TAH"/>
              <w:rPr>
                <w:rFonts w:ascii="Courier New" w:hAnsi="Courier New"/>
                <w:noProof/>
                <w:sz w:val="16"/>
              </w:rPr>
            </w:pPr>
            <w:r>
              <w:t>CopyChannelData() with negative dstOffset</w:t>
            </w:r>
          </w:p>
          <w:p w:rsidR="00614D2D" w:rsidRDefault="00614D2D">
            <w:pPr>
              <w:pStyle w:val="TAL"/>
              <w:rPr>
                <w:rFonts w:ascii="Courier New" w:hAnsi="Courier New"/>
                <w:noProof/>
                <w:sz w:val="16"/>
              </w:rPr>
            </w:pPr>
          </w:p>
          <w:p w:rsidR="00614D2D" w:rsidRDefault="00614D2D">
            <w:pPr>
              <w:pStyle w:val="PL"/>
            </w:pPr>
            <w:r>
              <w:t>1- call init() method for the RECEIVE DATA proactive command.</w:t>
            </w:r>
          </w:p>
          <w:p w:rsidR="00614D2D" w:rsidRDefault="00614D2D">
            <w:pPr>
              <w:pStyle w:val="PL"/>
            </w:pPr>
          </w:p>
          <w:p w:rsidR="00614D2D" w:rsidRDefault="00614D2D">
            <w:pPr>
              <w:pStyle w:val="PL"/>
            </w:pPr>
            <w:r>
              <w:t>2- call ProactiveResponseHandler.copyChannelData()</w:t>
            </w:r>
          </w:p>
          <w:p w:rsidR="00614D2D" w:rsidRDefault="00614D2D">
            <w:pPr>
              <w:pStyle w:val="PL"/>
            </w:pPr>
            <w:r>
              <w:t>dstBuffer.length = 8</w:t>
            </w:r>
          </w:p>
          <w:p w:rsidR="00614D2D" w:rsidRDefault="00614D2D">
            <w:pPr>
              <w:pStyle w:val="PL"/>
            </w:pPr>
            <w:r>
              <w:t>dstOffset = -1</w:t>
            </w:r>
          </w:p>
          <w:p w:rsidR="00614D2D" w:rsidRDefault="00614D2D">
            <w:pPr>
              <w:pStyle w:val="PL"/>
            </w:pPr>
            <w:r>
              <w:t>dstLength = 1</w:t>
            </w:r>
          </w:p>
          <w:p w:rsidR="00614D2D" w:rsidRDefault="00614D2D">
            <w:pPr>
              <w:pStyle w:val="PL"/>
            </w:pPr>
          </w:p>
          <w:p w:rsidR="00614D2D" w:rsidRDefault="00614D2D">
            <w:pPr>
              <w:pStyle w:val="PL"/>
            </w:pPr>
            <w:r>
              <w:t>3- check dstBuffer is empty.</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r>
              <w:t>2- an ArrayIndexOutOfBoundsException exception is thrown.</w:t>
            </w:r>
          </w:p>
          <w:p w:rsidR="00614D2D" w:rsidRDefault="00614D2D">
            <w:pPr>
              <w:pStyle w:val="TAL"/>
            </w:pPr>
          </w:p>
          <w:p w:rsidR="00614D2D" w:rsidRDefault="00614D2D">
            <w:pPr>
              <w:pStyle w:val="TAL"/>
            </w:pPr>
            <w:r>
              <w:t>3- no copy is performed.</w:t>
            </w:r>
          </w:p>
        </w:tc>
        <w:tc>
          <w:tcPr>
            <w:tcW w:w="2334" w:type="dxa"/>
            <w:tcBorders>
              <w:top w:val="nil"/>
              <w:left w:val="single" w:sz="4" w:space="0" w:color="auto"/>
              <w:bottom w:val="single" w:sz="4" w:space="0" w:color="auto"/>
              <w:right w:val="single" w:sz="4" w:space="0" w:color="auto"/>
            </w:tcBorders>
          </w:tcPr>
          <w:p w:rsidR="00614D2D" w:rsidRDefault="00614D2D">
            <w:pPr>
              <w:pStyle w:val="TAL"/>
            </w:pPr>
            <w:r>
              <w:t>1- RECEIVE DATA proactive command is fetched.</w:t>
            </w:r>
          </w:p>
          <w:p w:rsidR="00614D2D" w:rsidRDefault="00614D2D">
            <w:pPr>
              <w:pStyle w:val="TAL"/>
            </w:pPr>
          </w:p>
          <w:p w:rsidR="00614D2D" w:rsidRDefault="00614D2D">
            <w:pPr>
              <w:pStyle w:val="TAL"/>
            </w:pPr>
            <w:r>
              <w:t>TERMINAL RESPONSE with 6 bytes avalaible (</w:t>
            </w:r>
            <w:r w:rsidR="00A1704F">
              <w:t>'</w:t>
            </w:r>
            <w:r>
              <w:t>Hello1</w:t>
            </w:r>
            <w:r w:rsidR="00A1704F">
              <w:t>'</w:t>
            </w:r>
            <w:r>
              <w:t>)</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rPr>
                <w:rFonts w:ascii="Courier New" w:hAnsi="Courier New"/>
                <w:noProof/>
                <w:sz w:val="16"/>
              </w:rPr>
            </w:pPr>
            <w:r>
              <w:t>CopyChannelData() with negative dstLength</w:t>
            </w:r>
          </w:p>
          <w:p w:rsidR="00614D2D" w:rsidRDefault="00614D2D">
            <w:pPr>
              <w:pStyle w:val="TAL"/>
              <w:rPr>
                <w:rFonts w:ascii="Courier New" w:hAnsi="Courier New"/>
                <w:noProof/>
                <w:sz w:val="16"/>
              </w:rPr>
            </w:pPr>
          </w:p>
          <w:p w:rsidR="00614D2D" w:rsidRDefault="00614D2D">
            <w:pPr>
              <w:pStyle w:val="PL"/>
            </w:pPr>
            <w:r>
              <w:t xml:space="preserve">1- call ProactiveResponseHandler.copyChannelData() </w:t>
            </w:r>
          </w:p>
          <w:p w:rsidR="00614D2D" w:rsidRDefault="00614D2D">
            <w:pPr>
              <w:pStyle w:val="PL"/>
            </w:pPr>
            <w:r>
              <w:t>dstBuffer.length = 8</w:t>
            </w:r>
          </w:p>
          <w:p w:rsidR="00614D2D" w:rsidRDefault="00614D2D">
            <w:pPr>
              <w:pStyle w:val="PL"/>
            </w:pPr>
            <w:r>
              <w:t>dstOffset = 0</w:t>
            </w:r>
          </w:p>
          <w:p w:rsidR="00614D2D" w:rsidRDefault="00614D2D">
            <w:pPr>
              <w:pStyle w:val="PL"/>
            </w:pPr>
            <w:r>
              <w:t>dstLength = -1</w:t>
            </w:r>
          </w:p>
          <w:p w:rsidR="00614D2D" w:rsidRDefault="00614D2D">
            <w:pPr>
              <w:pStyle w:val="PL"/>
            </w:pPr>
          </w:p>
          <w:p w:rsidR="00614D2D" w:rsidRDefault="00614D2D">
            <w:pPr>
              <w:pStyle w:val="PL"/>
            </w:pPr>
            <w:r>
              <w:t>2- check dstBuffer is empty.</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r>
              <w:t>1- an ArrayIndexOutOfBoundsException exception is thrown.</w:t>
            </w:r>
          </w:p>
          <w:p w:rsidR="00614D2D" w:rsidRDefault="00614D2D">
            <w:pPr>
              <w:pStyle w:val="TAL"/>
            </w:pPr>
          </w:p>
          <w:p w:rsidR="00614D2D" w:rsidRDefault="00614D2D">
            <w:pPr>
              <w:pStyle w:val="TAL"/>
            </w:pPr>
            <w:r>
              <w:t>2- no copy is performed.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rPr>
                <w:rFonts w:ascii="Courier New" w:hAnsi="Courier New"/>
                <w:noProof/>
                <w:sz w:val="16"/>
              </w:rPr>
            </w:pPr>
            <w:r>
              <w:t>CopyChannelData() with dstOffset+dstLength greater than dstBuffer.length</w:t>
            </w:r>
          </w:p>
          <w:p w:rsidR="00614D2D" w:rsidRDefault="00614D2D">
            <w:pPr>
              <w:pStyle w:val="TAH"/>
              <w:rPr>
                <w:rFonts w:ascii="Courier New" w:hAnsi="Courier New"/>
                <w:noProof/>
                <w:sz w:val="16"/>
              </w:rPr>
            </w:pPr>
          </w:p>
          <w:p w:rsidR="00614D2D" w:rsidRDefault="00614D2D">
            <w:pPr>
              <w:pStyle w:val="PL"/>
            </w:pPr>
            <w:r>
              <w:t>1- call ProactiveResponseHandler.copyChannelData() with dstOffset+dstLength greater than dstBuffer.length.</w:t>
            </w:r>
          </w:p>
          <w:p w:rsidR="00614D2D" w:rsidRDefault="00614D2D">
            <w:pPr>
              <w:pStyle w:val="PL"/>
            </w:pPr>
            <w:r>
              <w:t>dstBuffer.length = 8</w:t>
            </w:r>
          </w:p>
          <w:p w:rsidR="00614D2D" w:rsidRDefault="00614D2D">
            <w:pPr>
              <w:pStyle w:val="PL"/>
            </w:pPr>
            <w:r>
              <w:t>dstOffset = 5</w:t>
            </w:r>
          </w:p>
          <w:p w:rsidR="00614D2D" w:rsidRDefault="00614D2D">
            <w:pPr>
              <w:pStyle w:val="PL"/>
            </w:pPr>
            <w:r>
              <w:t>dstLength = 5</w:t>
            </w:r>
          </w:p>
          <w:p w:rsidR="00614D2D" w:rsidRDefault="00614D2D">
            <w:pPr>
              <w:pStyle w:val="PL"/>
            </w:pPr>
          </w:p>
          <w:p w:rsidR="00614D2D" w:rsidRDefault="00614D2D">
            <w:pPr>
              <w:pStyle w:val="PL"/>
            </w:pPr>
            <w:r>
              <w:t>2- check dstBuffer is empty.</w:t>
            </w:r>
          </w:p>
          <w:p w:rsidR="00614D2D" w:rsidRDefault="00614D2D">
            <w:pPr>
              <w:pStyle w:val="TAL"/>
              <w:rPr>
                <w:rFonts w:ascii="Courier New" w:hAnsi="Courier New"/>
                <w:noProof/>
                <w:sz w:val="16"/>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r>
              <w:t>1- an ArrayIndexOutOfBoundsException exception is thrown.</w:t>
            </w:r>
          </w:p>
          <w:p w:rsidR="00614D2D" w:rsidRDefault="00614D2D">
            <w:pPr>
              <w:pStyle w:val="TAL"/>
            </w:pPr>
          </w:p>
          <w:p w:rsidR="00614D2D" w:rsidRDefault="00614D2D">
            <w:pPr>
              <w:pStyle w:val="TAL"/>
            </w:pPr>
            <w:r>
              <w:t>2- no copy is performed.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5</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CopyChannelData() with dstLength too large</w:t>
            </w:r>
          </w:p>
          <w:p w:rsidR="00614D2D" w:rsidRDefault="00614D2D">
            <w:pPr>
              <w:pStyle w:val="TAH"/>
              <w:rPr>
                <w:rFonts w:ascii="Courier New" w:hAnsi="Courier New"/>
                <w:noProof/>
                <w:sz w:val="16"/>
              </w:rPr>
            </w:pPr>
          </w:p>
          <w:p w:rsidR="00614D2D" w:rsidRDefault="00614D2D">
            <w:pPr>
              <w:pStyle w:val="PL"/>
            </w:pPr>
            <w:r>
              <w:t>Call ProactiveResponseHandler.copyChannelData() with dstLength greater than the value field of the available TLV.</w:t>
            </w:r>
          </w:p>
          <w:p w:rsidR="00614D2D" w:rsidRDefault="00614D2D">
            <w:pPr>
              <w:pStyle w:val="PL"/>
            </w:pPr>
            <w:r>
              <w:t>dstBuffer.length = 8</w:t>
            </w:r>
          </w:p>
          <w:p w:rsidR="00614D2D" w:rsidRDefault="00614D2D">
            <w:pPr>
              <w:pStyle w:val="PL"/>
            </w:pPr>
            <w:r>
              <w:t>dstOffset = 0</w:t>
            </w:r>
          </w:p>
          <w:p w:rsidR="00614D2D" w:rsidRDefault="00614D2D">
            <w:pPr>
              <w:pStyle w:val="PL"/>
            </w:pPr>
            <w:r>
              <w:t>dstLength = 7</w:t>
            </w:r>
          </w:p>
          <w:p w:rsidR="00614D2D" w:rsidRDefault="00614D2D">
            <w:pPr>
              <w:pStyle w:val="TAL"/>
              <w:rPr>
                <w:rFonts w:ascii="Courier New" w:hAnsi="Courier New"/>
                <w:noProof/>
                <w:sz w:val="16"/>
              </w:rPr>
            </w:pP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a OUT_OF_TLV_BOUNDARIES ToolkitException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6</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CopyChannelData() without Channel Data TLV element</w:t>
            </w:r>
          </w:p>
          <w:p w:rsidR="00614D2D" w:rsidRDefault="00614D2D">
            <w:pPr>
              <w:pStyle w:val="TAH"/>
              <w:rPr>
                <w:rFonts w:ascii="Courier New" w:hAnsi="Courier New"/>
                <w:noProof/>
                <w:sz w:val="16"/>
              </w:rPr>
            </w:pPr>
          </w:p>
          <w:p w:rsidR="00614D2D" w:rsidRDefault="00614D2D">
            <w:pPr>
              <w:pStyle w:val="PL"/>
            </w:pPr>
            <w:r>
              <w:t>1- call init() method for the RECEIVE DATA proactive command.</w:t>
            </w:r>
          </w:p>
          <w:p w:rsidR="00614D2D" w:rsidRDefault="00614D2D">
            <w:pPr>
              <w:pStyle w:val="PL"/>
            </w:pPr>
            <w:r>
              <w:t>Call send() method.</w:t>
            </w:r>
          </w:p>
          <w:p w:rsidR="00614D2D" w:rsidRDefault="00614D2D">
            <w:pPr>
              <w:pStyle w:val="PL"/>
            </w:pPr>
          </w:p>
          <w:p w:rsidR="00614D2D" w:rsidRDefault="00614D2D">
            <w:pPr>
              <w:pStyle w:val="PL"/>
            </w:pPr>
            <w:r>
              <w:t>2- call ProactiveResponseHandler.copyChannelData()</w:t>
            </w:r>
          </w:p>
          <w:p w:rsidR="00614D2D" w:rsidRDefault="00614D2D">
            <w:pPr>
              <w:pStyle w:val="PL"/>
            </w:pPr>
            <w:r>
              <w:t>dstBuffer.length = 8</w:t>
            </w:r>
          </w:p>
          <w:p w:rsidR="00614D2D" w:rsidRDefault="00614D2D">
            <w:pPr>
              <w:pStyle w:val="PL"/>
            </w:pPr>
            <w:r>
              <w:t>dstOffset = 0</w:t>
            </w:r>
          </w:p>
          <w:p w:rsidR="00614D2D" w:rsidRDefault="00614D2D">
            <w:pPr>
              <w:pStyle w:val="PL"/>
            </w:pPr>
            <w:r>
              <w:t>dstLength = 6</w:t>
            </w:r>
          </w:p>
          <w:p w:rsidR="00614D2D" w:rsidRDefault="00614D2D">
            <w:pPr>
              <w:pStyle w:val="TAL"/>
              <w:rPr>
                <w:rFonts w:ascii="Courier New" w:hAnsi="Courier New"/>
                <w:noProof/>
                <w:sz w:val="16"/>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r>
              <w:t>2- a UNAVAILABLE_ELEMENT ToolkitException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r>
              <w:t xml:space="preserve">1- RECEIVE DATA proactive command is fetched </w:t>
            </w:r>
          </w:p>
          <w:p w:rsidR="00614D2D" w:rsidRDefault="00614D2D">
            <w:pPr>
              <w:pStyle w:val="TAL"/>
            </w:pPr>
          </w:p>
          <w:p w:rsidR="00614D2D" w:rsidRDefault="00614D2D">
            <w:pPr>
              <w:pStyle w:val="TAL"/>
            </w:pPr>
            <w:r>
              <w:t>TERMINAL RESPONSE without ChannelData TLV element.</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7</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Successful copyChannelData()</w:t>
            </w:r>
          </w:p>
          <w:p w:rsidR="00614D2D" w:rsidRDefault="00614D2D">
            <w:pPr>
              <w:pStyle w:val="TAH"/>
              <w:rPr>
                <w:rFonts w:ascii="Courier New" w:hAnsi="Courier New"/>
                <w:noProof/>
                <w:sz w:val="16"/>
              </w:rPr>
            </w:pPr>
          </w:p>
          <w:p w:rsidR="00614D2D" w:rsidRDefault="00614D2D">
            <w:pPr>
              <w:pStyle w:val="PL"/>
            </w:pPr>
            <w:r>
              <w:t>Call init() method for the RECEIVE DATA proactive command.</w:t>
            </w:r>
          </w:p>
          <w:p w:rsidR="00614D2D" w:rsidRDefault="00614D2D">
            <w:pPr>
              <w:pStyle w:val="PL"/>
            </w:pPr>
            <w:r>
              <w:t>Call send() method.</w:t>
            </w:r>
          </w:p>
          <w:p w:rsidR="00614D2D" w:rsidRDefault="00614D2D">
            <w:pPr>
              <w:pStyle w:val="PL"/>
            </w:pPr>
          </w:p>
          <w:p w:rsidR="00614D2D" w:rsidRDefault="00614D2D">
            <w:pPr>
              <w:pStyle w:val="PL"/>
            </w:pPr>
            <w:r>
              <w:t>2- Call findTLV() with TAG of DEVICE IDENTITY.</w:t>
            </w:r>
          </w:p>
          <w:p w:rsidR="00614D2D" w:rsidRDefault="00614D2D">
            <w:pPr>
              <w:pStyle w:val="PL"/>
            </w:pPr>
          </w:p>
          <w:p w:rsidR="00614D2D" w:rsidRDefault="00614D2D">
            <w:pPr>
              <w:pStyle w:val="PL"/>
            </w:pPr>
          </w:p>
          <w:p w:rsidR="00614D2D" w:rsidRDefault="00614D2D">
            <w:pPr>
              <w:pStyle w:val="PL"/>
            </w:pPr>
            <w:r>
              <w:t>3- Call ProactiveResponseHandler.copyChannelData()</w:t>
            </w:r>
          </w:p>
          <w:p w:rsidR="00614D2D" w:rsidRDefault="00614D2D">
            <w:pPr>
              <w:pStyle w:val="PL"/>
            </w:pPr>
            <w:r>
              <w:t>dstBuffer.length = 8</w:t>
            </w:r>
          </w:p>
          <w:p w:rsidR="00614D2D" w:rsidRDefault="00614D2D">
            <w:pPr>
              <w:pStyle w:val="PL"/>
            </w:pPr>
            <w:r>
              <w:t>dstOffset = 0</w:t>
            </w:r>
          </w:p>
          <w:p w:rsidR="00614D2D" w:rsidRDefault="00614D2D">
            <w:pPr>
              <w:pStyle w:val="PL"/>
            </w:pPr>
            <w:r>
              <w:t>dstLength = 6</w:t>
            </w:r>
          </w:p>
          <w:p w:rsidR="00614D2D" w:rsidRDefault="00614D2D">
            <w:pPr>
              <w:pStyle w:val="PL"/>
            </w:pPr>
            <w:r>
              <w:t>dstBuffer is the whole Buffer.</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r>
              <w:t>3- the Channel Data TLV is copied into dstBuffer.</w:t>
            </w:r>
          </w:p>
          <w:p w:rsidR="00614D2D" w:rsidRDefault="00614D2D">
            <w:pPr>
              <w:pStyle w:val="TAL"/>
            </w:pPr>
          </w:p>
          <w:p w:rsidR="00614D2D" w:rsidRDefault="00614D2D">
            <w:pPr>
              <w:pStyle w:val="TAL"/>
            </w:pPr>
            <w:r>
              <w:t>The applet checks the returned value is dstOffset + dstLength = 6.</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r>
              <w:t xml:space="preserve">1- RECEIVE DATA proactive command is fetched </w:t>
            </w:r>
          </w:p>
          <w:p w:rsidR="00614D2D" w:rsidRDefault="00614D2D">
            <w:pPr>
              <w:pStyle w:val="TAL"/>
            </w:pPr>
          </w:p>
          <w:p w:rsidR="00614D2D" w:rsidRDefault="00614D2D">
            <w:pPr>
              <w:pStyle w:val="TAL"/>
            </w:pPr>
            <w:r>
              <w:t xml:space="preserve">TERMINAL RESPONSE with one Channel data TLV element. (6 bytes available = </w:t>
            </w:r>
            <w:r w:rsidR="00A1704F">
              <w:t>'</w:t>
            </w:r>
            <w:r>
              <w:t>Hello2</w:t>
            </w:r>
            <w:r w:rsidR="00A1704F">
              <w:t>'</w:t>
            </w:r>
            <w:r>
              <w:t>)</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8</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Compare copied Buffer</w:t>
            </w:r>
          </w:p>
          <w:p w:rsidR="00614D2D" w:rsidRDefault="00614D2D">
            <w:pPr>
              <w:pStyle w:val="TAH"/>
              <w:rPr>
                <w:rFonts w:ascii="Courier New" w:hAnsi="Courier New"/>
                <w:noProof/>
                <w:sz w:val="16"/>
              </w:rPr>
            </w:pPr>
          </w:p>
          <w:p w:rsidR="00614D2D" w:rsidRDefault="00614D2D">
            <w:pPr>
              <w:pStyle w:val="PL"/>
            </w:pPr>
            <w:r>
              <w:t>Check dstBuffer.</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r>
              <w:t>The applet checks that dstBuffer contains the channel data from the TERMINAL RESPONSE.</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9</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L"/>
              <w:rPr>
                <w:b/>
              </w:rPr>
            </w:pPr>
          </w:p>
          <w:p w:rsidR="00614D2D" w:rsidRDefault="00614D2D">
            <w:pPr>
              <w:pStyle w:val="TAL"/>
              <w:jc w:val="center"/>
              <w:rPr>
                <w:b/>
              </w:rPr>
            </w:pPr>
            <w:r>
              <w:rPr>
                <w:b/>
              </w:rPr>
              <w:t>Check the Channel Data TLV is selected</w:t>
            </w:r>
          </w:p>
          <w:p w:rsidR="00614D2D" w:rsidRDefault="00614D2D">
            <w:pPr>
              <w:pStyle w:val="TAL"/>
              <w:rPr>
                <w:b/>
              </w:rPr>
            </w:pPr>
          </w:p>
          <w:p w:rsidR="00614D2D" w:rsidRDefault="00614D2D">
            <w:pPr>
              <w:pStyle w:val="TAL"/>
              <w:rPr>
                <w:b/>
              </w:rPr>
            </w:pPr>
          </w:p>
          <w:p w:rsidR="00614D2D" w:rsidRDefault="00614D2D">
            <w:pPr>
              <w:pStyle w:val="TAL"/>
              <w:rPr>
                <w:b/>
              </w:rPr>
            </w:pPr>
          </w:p>
          <w:p w:rsidR="00614D2D" w:rsidRDefault="00614D2D">
            <w:pPr>
              <w:pStyle w:val="PL"/>
            </w:pPr>
            <w:r>
              <w:t>Call the ViewHandler.getValueByte(0) method</w:t>
            </w:r>
          </w:p>
          <w:p w:rsidR="00614D2D" w:rsidRDefault="00614D2D">
            <w:pPr>
              <w:pStyle w:val="TAL"/>
              <w:rPr>
                <w:rFonts w:ascii="Courier New" w:hAnsi="Courier New"/>
                <w:noProof/>
                <w:sz w:val="16"/>
              </w:rPr>
            </w:pP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 xml:space="preserve">The returned byte is the same than the first byte of the Channel data TLV (i.e. </w:t>
            </w:r>
            <w:r w:rsidR="00A1704F">
              <w:t>'</w:t>
            </w:r>
            <w:r>
              <w:t>H</w:t>
            </w:r>
            <w:r w:rsidR="00A1704F">
              <w:t>'</w:t>
            </w:r>
            <w:r>
              <w:t>)</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10</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Successful copyChannelData()</w:t>
            </w:r>
          </w:p>
          <w:p w:rsidR="00614D2D" w:rsidRDefault="00614D2D">
            <w:pPr>
              <w:pStyle w:val="TAH"/>
              <w:rPr>
                <w:rFonts w:ascii="Courier New" w:hAnsi="Courier New"/>
                <w:noProof/>
                <w:sz w:val="16"/>
              </w:rPr>
            </w:pPr>
          </w:p>
          <w:p w:rsidR="00614D2D" w:rsidRDefault="00614D2D">
            <w:pPr>
              <w:pStyle w:val="PL"/>
            </w:pPr>
            <w:r>
              <w:t>Call ProactiveResponseHandler.copyChannelData()</w:t>
            </w:r>
          </w:p>
          <w:p w:rsidR="00614D2D" w:rsidRDefault="00614D2D">
            <w:pPr>
              <w:pStyle w:val="PL"/>
            </w:pPr>
            <w:r>
              <w:t>dstBuffer.length = 8</w:t>
            </w:r>
          </w:p>
          <w:p w:rsidR="00614D2D" w:rsidRDefault="00614D2D">
            <w:pPr>
              <w:pStyle w:val="PL"/>
            </w:pPr>
            <w:r>
              <w:t>dstOffset = 2</w:t>
            </w:r>
          </w:p>
          <w:p w:rsidR="00614D2D" w:rsidRDefault="00614D2D">
            <w:pPr>
              <w:pStyle w:val="PL"/>
            </w:pPr>
            <w:r>
              <w:t>dstLength = 3</w:t>
            </w:r>
          </w:p>
          <w:p w:rsidR="00614D2D" w:rsidRDefault="00614D2D">
            <w:pPr>
              <w:pStyle w:val="PL"/>
            </w:pPr>
          </w:p>
          <w:p w:rsidR="00614D2D" w:rsidRDefault="00614D2D">
            <w:pPr>
              <w:pStyle w:val="PL"/>
            </w:pPr>
            <w:r>
              <w:t>DstBuffer is a part of Buffer.</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r>
              <w:t>The Channel Data TLV is copied into dstBuffer.</w:t>
            </w:r>
          </w:p>
          <w:p w:rsidR="00614D2D" w:rsidRDefault="00614D2D">
            <w:pPr>
              <w:pStyle w:val="TAL"/>
            </w:pPr>
            <w:r>
              <w:t>The applet checks the returned value is dstOffset + dstLength = 5.</w:t>
            </w: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Compare copied Buffer</w:t>
            </w:r>
          </w:p>
          <w:p w:rsidR="00614D2D" w:rsidRDefault="00614D2D">
            <w:pPr>
              <w:pStyle w:val="TAH"/>
              <w:rPr>
                <w:rFonts w:ascii="Courier New" w:hAnsi="Courier New"/>
                <w:noProof/>
                <w:sz w:val="16"/>
              </w:rPr>
            </w:pPr>
          </w:p>
          <w:p w:rsidR="00614D2D" w:rsidRDefault="00614D2D">
            <w:pPr>
              <w:pStyle w:val="PL"/>
            </w:pPr>
            <w:r>
              <w:t>Check dstBuffer.</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r>
              <w:t>The applet checks that bytes from 2 to 4 of dstBuffer contain the first 3 bytes of channel data TLV from the TERMINAL RESPONSE.</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Successful copyChannelData()</w:t>
            </w:r>
          </w:p>
          <w:p w:rsidR="00614D2D" w:rsidRDefault="00614D2D">
            <w:pPr>
              <w:pStyle w:val="TAH"/>
              <w:rPr>
                <w:rFonts w:ascii="Courier New" w:hAnsi="Courier New"/>
                <w:noProof/>
                <w:sz w:val="16"/>
              </w:rPr>
            </w:pPr>
          </w:p>
          <w:p w:rsidR="00614D2D" w:rsidRDefault="00614D2D">
            <w:pPr>
              <w:pStyle w:val="PL"/>
            </w:pPr>
            <w:r>
              <w:t>1- Initialise dstBuffer to [00, 01…]</w:t>
            </w:r>
          </w:p>
          <w:p w:rsidR="00614D2D" w:rsidRDefault="00614D2D">
            <w:pPr>
              <w:pStyle w:val="PL"/>
            </w:pPr>
          </w:p>
          <w:p w:rsidR="00614D2D" w:rsidRDefault="00614D2D">
            <w:pPr>
              <w:pStyle w:val="PL"/>
            </w:pPr>
            <w:r>
              <w:t>2- Call ProactiveResponseHandler.copyChannelData()</w:t>
            </w:r>
          </w:p>
          <w:p w:rsidR="00614D2D" w:rsidRDefault="00614D2D">
            <w:pPr>
              <w:pStyle w:val="PL"/>
            </w:pPr>
            <w:r>
              <w:t>dstBuffer.length = 8</w:t>
            </w:r>
          </w:p>
          <w:p w:rsidR="00614D2D" w:rsidRDefault="00614D2D">
            <w:pPr>
              <w:pStyle w:val="PL"/>
            </w:pPr>
            <w:r>
              <w:t>dstOffset = 2</w:t>
            </w:r>
          </w:p>
          <w:p w:rsidR="00614D2D" w:rsidRDefault="00614D2D">
            <w:pPr>
              <w:pStyle w:val="PL"/>
            </w:pPr>
            <w:r>
              <w:t>dstLength = 3</w:t>
            </w:r>
          </w:p>
          <w:p w:rsidR="00614D2D" w:rsidRDefault="00614D2D">
            <w:pPr>
              <w:pStyle w:val="PL"/>
            </w:pPr>
          </w:p>
          <w:p w:rsidR="00614D2D" w:rsidRDefault="00614D2D">
            <w:pPr>
              <w:pStyle w:val="PL"/>
            </w:pPr>
            <w:r>
              <w:t>DstBuffer is a part of buffer.</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r>
              <w:t>2- The Channel Data TLV is copied into dstBuffer.</w:t>
            </w:r>
          </w:p>
          <w:p w:rsidR="00614D2D" w:rsidRDefault="00614D2D">
            <w:pPr>
              <w:pStyle w:val="TAL"/>
            </w:pPr>
          </w:p>
          <w:p w:rsidR="00614D2D" w:rsidRDefault="00614D2D">
            <w:pPr>
              <w:pStyle w:val="TAL"/>
            </w:pPr>
            <w:r>
              <w:t>The returned value is dstOffset + dstLength = 5.</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Compare copied Buffer</w:t>
            </w:r>
          </w:p>
          <w:p w:rsidR="00614D2D" w:rsidRDefault="00614D2D">
            <w:pPr>
              <w:pStyle w:val="TAH"/>
              <w:rPr>
                <w:rFonts w:ascii="Courier New" w:hAnsi="Courier New"/>
                <w:noProof/>
                <w:sz w:val="16"/>
              </w:rPr>
            </w:pPr>
          </w:p>
          <w:p w:rsidR="00614D2D" w:rsidRDefault="00614D2D">
            <w:pPr>
              <w:pStyle w:val="PL"/>
            </w:pPr>
            <w:r>
              <w:t>Check dstBuffer.</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r>
              <w:t>The applet checks that only bytes from 2 to 4 of dstBuffer have been updated with the first 3 bytes of channel data TLV from the TERMINAL RESPONSE.</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Successful copyChannelData(), with 2 TLV</w:t>
            </w:r>
          </w:p>
          <w:p w:rsidR="00614D2D" w:rsidRDefault="00614D2D">
            <w:pPr>
              <w:pStyle w:val="TAH"/>
              <w:rPr>
                <w:rFonts w:ascii="Courier New" w:hAnsi="Courier New"/>
                <w:noProof/>
                <w:sz w:val="16"/>
              </w:rPr>
            </w:pPr>
          </w:p>
          <w:p w:rsidR="00614D2D" w:rsidRDefault="00614D2D">
            <w:pPr>
              <w:pStyle w:val="PL"/>
            </w:pPr>
            <w:r>
              <w:t>1- call init() method for the RECEIVE DATA proactive command.</w:t>
            </w:r>
          </w:p>
          <w:p w:rsidR="00614D2D" w:rsidRDefault="00614D2D">
            <w:pPr>
              <w:pStyle w:val="PL"/>
            </w:pPr>
            <w:r>
              <w:t>Call send() method.</w:t>
            </w:r>
          </w:p>
          <w:p w:rsidR="00614D2D" w:rsidRDefault="00614D2D">
            <w:pPr>
              <w:pStyle w:val="PL"/>
            </w:pPr>
          </w:p>
          <w:p w:rsidR="00614D2D" w:rsidRDefault="00614D2D">
            <w:pPr>
              <w:pStyle w:val="PL"/>
            </w:pPr>
            <w:r>
              <w:t>2- call ProactiveResponseHandler.copyChannelData() with dstLength lower than the value field of the available TLV.</w:t>
            </w:r>
          </w:p>
          <w:p w:rsidR="00614D2D" w:rsidRDefault="00614D2D">
            <w:pPr>
              <w:pStyle w:val="PL"/>
            </w:pPr>
            <w:r>
              <w:t>dstBuffer.length = 8</w:t>
            </w:r>
          </w:p>
          <w:p w:rsidR="00614D2D" w:rsidRDefault="00614D2D">
            <w:pPr>
              <w:pStyle w:val="PL"/>
            </w:pPr>
            <w:r>
              <w:t>dstOffset = 0</w:t>
            </w:r>
          </w:p>
          <w:p w:rsidR="00614D2D" w:rsidRDefault="00614D2D">
            <w:pPr>
              <w:pStyle w:val="PL"/>
            </w:pPr>
            <w:r>
              <w:t>dstLength = 6</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r>
              <w:t>2- the first Channel Data TLV is copied into dstBuffer.</w:t>
            </w:r>
          </w:p>
          <w:p w:rsidR="00614D2D" w:rsidRDefault="00614D2D">
            <w:pPr>
              <w:pStyle w:val="TAL"/>
            </w:pPr>
            <w:r>
              <w:t>The returned value is dstOffset+dstLength =0x06</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r>
              <w:t xml:space="preserve">1- RECEIVE DATA proactive command is fetched </w:t>
            </w:r>
          </w:p>
          <w:p w:rsidR="00614D2D" w:rsidRDefault="00614D2D">
            <w:pPr>
              <w:pStyle w:val="TAL"/>
            </w:pPr>
          </w:p>
          <w:p w:rsidR="00614D2D" w:rsidRDefault="00614D2D">
            <w:pPr>
              <w:pStyle w:val="TAL"/>
            </w:pPr>
            <w:r>
              <w:t>TERMINAL RESPONSE with two Channel data TLV element</w:t>
            </w:r>
          </w:p>
          <w:p w:rsidR="00614D2D" w:rsidRDefault="00614D2D">
            <w:pPr>
              <w:pStyle w:val="TAL"/>
            </w:pPr>
            <w:r>
              <w:t>1</w:t>
            </w:r>
            <w:r>
              <w:rPr>
                <w:vertAlign w:val="superscript"/>
              </w:rPr>
              <w:t>st</w:t>
            </w:r>
            <w:r>
              <w:t xml:space="preserve"> TLV : 6 bytes available = </w:t>
            </w:r>
            <w:r w:rsidR="00A1704F">
              <w:t>'</w:t>
            </w:r>
            <w:r>
              <w:t>Hello3</w:t>
            </w:r>
            <w:r w:rsidR="00A1704F">
              <w:t>'</w:t>
            </w:r>
          </w:p>
          <w:p w:rsidR="00614D2D" w:rsidRDefault="00614D2D">
            <w:pPr>
              <w:pStyle w:val="TAL"/>
            </w:pPr>
            <w:r>
              <w:t>2</w:t>
            </w:r>
            <w:r>
              <w:rPr>
                <w:vertAlign w:val="superscript"/>
              </w:rPr>
              <w:t>nd</w:t>
            </w:r>
            <w:r>
              <w:t xml:space="preserve"> TLV : 6 bytes available = </w:t>
            </w:r>
            <w:r w:rsidR="00A1704F">
              <w:t>'</w:t>
            </w:r>
            <w:r>
              <w:t>Hello4</w:t>
            </w:r>
            <w:r w:rsidR="00A1704F">
              <w:t>'</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15</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Compare copied Buffer</w:t>
            </w:r>
          </w:p>
          <w:p w:rsidR="00614D2D" w:rsidRDefault="00614D2D">
            <w:pPr>
              <w:pStyle w:val="TAH"/>
              <w:rPr>
                <w:rFonts w:ascii="Courier New" w:hAnsi="Courier New"/>
                <w:noProof/>
                <w:sz w:val="16"/>
              </w:rPr>
            </w:pPr>
          </w:p>
          <w:p w:rsidR="00614D2D" w:rsidRDefault="00614D2D">
            <w:pPr>
              <w:pStyle w:val="PL"/>
            </w:pPr>
            <w:r>
              <w:t>Check dstBuffer.</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r>
              <w:t>Check that dstBuffer contains the first Channel Data TLV from the TERMINAL RESPONSE.</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bl>
    <w:p w:rsidR="00614D2D" w:rsidRDefault="00614D2D" w:rsidP="00614D2D">
      <w:pPr>
        <w:pStyle w:val="H6"/>
      </w:pPr>
      <w:r>
        <w:t>6.2.8.22.4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7, 10, 12, 14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N3</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9</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N4</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8, 11, 13, 15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P1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P2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2, 3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P3</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P4</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6</w:t>
            </w:r>
          </w:p>
        </w:tc>
      </w:tr>
    </w:tbl>
    <w:p w:rsidR="00614D2D" w:rsidRDefault="00614D2D" w:rsidP="00614D2D"/>
    <w:p w:rsidR="00614D2D" w:rsidRDefault="00614D2D" w:rsidP="00614D2D">
      <w:pPr>
        <w:pStyle w:val="Heading3"/>
      </w:pPr>
      <w:bookmarkStart w:id="474" w:name="_Toc51826800"/>
      <w:bookmarkStart w:id="475" w:name="_Toc117070481"/>
      <w:bookmarkStart w:id="476" w:name="_Toc51828243"/>
      <w:r>
        <w:t>6.2.9</w:t>
      </w:r>
      <w:r>
        <w:tab/>
        <w:t>Class ToolkitRegistry</w:t>
      </w:r>
      <w:bookmarkEnd w:id="474"/>
      <w:bookmarkEnd w:id="475"/>
      <w:bookmarkEnd w:id="476"/>
    </w:p>
    <w:p w:rsidR="00614D2D" w:rsidRDefault="00614D2D" w:rsidP="00614D2D">
      <w:pPr>
        <w:pStyle w:val="Heading4"/>
      </w:pPr>
      <w:bookmarkStart w:id="477" w:name="_Toc51826801"/>
      <w:bookmarkStart w:id="478" w:name="_Toc117070482"/>
      <w:bookmarkStart w:id="479" w:name="_Toc51828244"/>
      <w:r>
        <w:t>6.2.9.1</w:t>
      </w:r>
      <w:r>
        <w:tab/>
        <w:t>Method allocateTimer</w:t>
      </w:r>
      <w:bookmarkEnd w:id="477"/>
      <w:bookmarkEnd w:id="478"/>
      <w:bookmarkEnd w:id="479"/>
    </w:p>
    <w:p w:rsidR="00614D2D" w:rsidRDefault="00614D2D" w:rsidP="00614D2D">
      <w:pPr>
        <w:keepNext/>
        <w:keepLines/>
      </w:pPr>
      <w:r>
        <w:t>Test Area Reference: API_2_TKR_ATIM</w:t>
      </w:r>
    </w:p>
    <w:p w:rsidR="00614D2D" w:rsidRDefault="00614D2D" w:rsidP="00614D2D">
      <w:pPr>
        <w:pStyle w:val="H6"/>
        <w:keepNext w:val="0"/>
        <w:keepLines w:val="0"/>
      </w:pPr>
      <w:r>
        <w:t>6.2.9.1.1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byte allocateTimer()</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6.2.9.1.1.1</w:t>
      </w:r>
      <w:r>
        <w:tab/>
        <w:t>Normal execution</w:t>
      </w:r>
    </w:p>
    <w:p w:rsidR="00614D2D" w:rsidRDefault="00614D2D" w:rsidP="00614D2D">
      <w:pPr>
        <w:pStyle w:val="ListBullet"/>
        <w:numPr>
          <w:ilvl w:val="0"/>
          <w:numId w:val="2"/>
        </w:numPr>
        <w:ind w:left="568" w:hanging="284"/>
      </w:pPr>
      <w:r>
        <w:t>CRRN1: the returned timer identifier shall be between 01 and 08 inclusive.</w:t>
      </w:r>
    </w:p>
    <w:p w:rsidR="00614D2D" w:rsidRDefault="00614D2D" w:rsidP="00614D2D">
      <w:pPr>
        <w:pStyle w:val="ListBullet"/>
        <w:numPr>
          <w:ilvl w:val="0"/>
          <w:numId w:val="2"/>
        </w:numPr>
        <w:ind w:left="568" w:hanging="284"/>
      </w:pPr>
      <w:r>
        <w:t>CRRN2: the returned timer identifier shall be different from a previously allocated but not released one.</w:t>
      </w:r>
    </w:p>
    <w:p w:rsidR="00614D2D" w:rsidRDefault="00614D2D" w:rsidP="00614D2D">
      <w:pPr>
        <w:pStyle w:val="ListBullet"/>
        <w:numPr>
          <w:ilvl w:val="0"/>
          <w:numId w:val="2"/>
        </w:numPr>
        <w:ind w:left="568" w:hanging="284"/>
      </w:pPr>
      <w:r>
        <w:t>CRRN3: The SIM Toolkit Framework shall trigger the applet when receiving an ENVELOPE(TIMER EXPIRATION) command for the allocated timer.</w:t>
      </w:r>
    </w:p>
    <w:p w:rsidR="00614D2D" w:rsidRDefault="00614D2D" w:rsidP="00614D2D">
      <w:pPr>
        <w:pStyle w:val="ListBullet"/>
        <w:numPr>
          <w:ilvl w:val="0"/>
          <w:numId w:val="2"/>
        </w:numPr>
        <w:ind w:left="568" w:hanging="284"/>
      </w:pPr>
      <w:r>
        <w:t>CRRN4: A call to isEventSet() method for EVENT_TIMER_EXPIRATION should return true if the applet has at least one timer allocated.</w:t>
      </w:r>
    </w:p>
    <w:p w:rsidR="00614D2D" w:rsidRDefault="00614D2D" w:rsidP="00614D2D">
      <w:pPr>
        <w:pStyle w:val="H6"/>
        <w:keepNext w:val="0"/>
        <w:keepLines w:val="0"/>
      </w:pPr>
      <w:r>
        <w:t>6.2.9.1.1.2</w:t>
      </w:r>
      <w:r>
        <w:tab/>
        <w:t>Parameters error</w:t>
      </w:r>
    </w:p>
    <w:p w:rsidR="00614D2D" w:rsidRDefault="00614D2D" w:rsidP="00614D2D">
      <w:r>
        <w:t>No requirements.</w:t>
      </w:r>
    </w:p>
    <w:p w:rsidR="00614D2D" w:rsidRDefault="00614D2D" w:rsidP="00614D2D">
      <w:pPr>
        <w:pStyle w:val="H6"/>
        <w:keepNext w:val="0"/>
        <w:keepLines w:val="0"/>
      </w:pPr>
      <w:r>
        <w:t>6.2.9.1.1.3</w:t>
      </w:r>
      <w:r>
        <w:tab/>
        <w:t>Context errors</w:t>
      </w:r>
    </w:p>
    <w:p w:rsidR="00614D2D" w:rsidRDefault="00614D2D" w:rsidP="00614D2D">
      <w:pPr>
        <w:pStyle w:val="ListBullet"/>
        <w:numPr>
          <w:ilvl w:val="0"/>
          <w:numId w:val="2"/>
        </w:numPr>
        <w:ind w:left="568" w:hanging="284"/>
      </w:pPr>
      <w:r>
        <w:t>CRRC1: Shall throw a ToolkitException with reason NO_TIMER_AVAILABLE if all the timers are allocated.</w:t>
      </w:r>
    </w:p>
    <w:p w:rsidR="00614D2D" w:rsidRDefault="00614D2D" w:rsidP="00614D2D">
      <w:pPr>
        <w:pStyle w:val="ListBullet"/>
        <w:numPr>
          <w:ilvl w:val="0"/>
          <w:numId w:val="2"/>
        </w:numPr>
        <w:ind w:left="568" w:hanging="284"/>
      </w:pPr>
      <w:r>
        <w:t>CRRC2: Shall throw a ToolkitException with reason NO_TIMER_AVAILABLE if the maximum number of timers have been allocated to this applet according to installation parameter.</w:t>
      </w:r>
    </w:p>
    <w:p w:rsidR="00614D2D" w:rsidRDefault="00614D2D" w:rsidP="00614D2D">
      <w:pPr>
        <w:pStyle w:val="H6"/>
        <w:keepNext w:val="0"/>
        <w:keepLines w:val="0"/>
      </w:pPr>
      <w:r>
        <w:t>6.2.9.1.2</w:t>
      </w:r>
      <w:r>
        <w:tab/>
        <w:t>Test suite files</w:t>
      </w:r>
    </w:p>
    <w:p w:rsidR="00614D2D" w:rsidRDefault="00614D2D" w:rsidP="00614D2D">
      <w:pPr>
        <w:pStyle w:val="B1"/>
        <w:tabs>
          <w:tab w:val="left" w:pos="2268"/>
        </w:tabs>
      </w:pPr>
      <w:r>
        <w:t>Test Script:</w:t>
      </w:r>
      <w:r w:rsidR="00A1704F">
        <w:tab/>
      </w:r>
      <w:r>
        <w:t>API_2_TKR_ATIM_1.scr</w:t>
      </w:r>
    </w:p>
    <w:p w:rsidR="00614D2D" w:rsidRDefault="00614D2D" w:rsidP="00614D2D">
      <w:pPr>
        <w:pStyle w:val="B1"/>
        <w:tabs>
          <w:tab w:val="left" w:pos="2268"/>
        </w:tabs>
      </w:pPr>
      <w:r>
        <w:t>Test Applet:</w:t>
      </w:r>
      <w:r w:rsidR="00A1704F">
        <w:tab/>
      </w:r>
      <w:r>
        <w:t>API_2_TKR_ATIM_1.java</w:t>
      </w:r>
    </w:p>
    <w:p w:rsidR="00614D2D" w:rsidRPr="00A1704F" w:rsidRDefault="00A1704F" w:rsidP="00614D2D">
      <w:pPr>
        <w:pStyle w:val="B1"/>
        <w:tabs>
          <w:tab w:val="left" w:pos="2268"/>
        </w:tabs>
        <w:rPr>
          <w:lang w:val="fi-FI"/>
        </w:rPr>
      </w:pPr>
      <w:r>
        <w:tab/>
      </w:r>
      <w:r w:rsidR="00614D2D" w:rsidRPr="00A1704F">
        <w:rPr>
          <w:lang w:val="fi-FI"/>
        </w:rPr>
        <w:t>API_2_TKR_ATIM_2.java</w:t>
      </w:r>
    </w:p>
    <w:p w:rsidR="00614D2D" w:rsidRPr="00A1704F" w:rsidRDefault="00A1704F" w:rsidP="00614D2D">
      <w:pPr>
        <w:pStyle w:val="B1"/>
        <w:tabs>
          <w:tab w:val="left" w:pos="2268"/>
        </w:tabs>
        <w:rPr>
          <w:lang w:val="fi-FI"/>
        </w:rPr>
      </w:pPr>
      <w:r>
        <w:rPr>
          <w:lang w:val="fi-FI"/>
        </w:rPr>
        <w:tab/>
      </w:r>
      <w:r w:rsidR="00614D2D" w:rsidRPr="00A1704F">
        <w:rPr>
          <w:lang w:val="fi-FI"/>
        </w:rPr>
        <w:t>API_2_TKR_ATIM_3.java</w:t>
      </w:r>
    </w:p>
    <w:p w:rsidR="00614D2D" w:rsidRDefault="00614D2D" w:rsidP="00614D2D">
      <w:pPr>
        <w:pStyle w:val="ListBullet2"/>
        <w:numPr>
          <w:ilvl w:val="0"/>
          <w:numId w:val="2"/>
        </w:numPr>
        <w:ind w:left="851" w:hanging="284"/>
      </w:pPr>
      <w:r>
        <w:t>Installation parameters:</w:t>
      </w:r>
    </w:p>
    <w:p w:rsidR="00614D2D" w:rsidRDefault="00614D2D" w:rsidP="00614D2D">
      <w:pPr>
        <w:pStyle w:val="ListBullet2"/>
        <w:numPr>
          <w:ilvl w:val="0"/>
          <w:numId w:val="2"/>
        </w:numPr>
        <w:ind w:left="851" w:hanging="284"/>
      </w:pPr>
      <w:r>
        <w:t>For this test procedure the non-volatile memory of each instance is 200 (Hexa).</w:t>
      </w:r>
    </w:p>
    <w:p w:rsidR="00614D2D" w:rsidRDefault="00614D2D" w:rsidP="00614D2D">
      <w:pPr>
        <w:pStyle w:val="ListBullet2"/>
        <w:numPr>
          <w:ilvl w:val="0"/>
          <w:numId w:val="2"/>
        </w:numPr>
        <w:ind w:left="851" w:hanging="284"/>
      </w:pPr>
      <w:r>
        <w:t>The maximum timer parameter value is as follows for each applet:</w:t>
      </w:r>
    </w:p>
    <w:p w:rsidR="00614D2D" w:rsidRDefault="00614D2D" w:rsidP="00614D2D">
      <w:pPr>
        <w:pStyle w:val="B3"/>
      </w:pPr>
      <w:r>
        <w:t>-</w:t>
      </w:r>
      <w:r>
        <w:tab/>
        <w:t>applet1 (API_2_TKR_ATIM_1): 8 timers</w:t>
      </w:r>
    </w:p>
    <w:p w:rsidR="00614D2D" w:rsidRDefault="00614D2D" w:rsidP="00614D2D">
      <w:pPr>
        <w:pStyle w:val="B3"/>
      </w:pPr>
      <w:r>
        <w:t>-</w:t>
      </w:r>
      <w:r>
        <w:tab/>
        <w:t>applet2 (API_2_TKR_ATIM_2): 4 timers</w:t>
      </w:r>
    </w:p>
    <w:p w:rsidR="00614D2D" w:rsidRDefault="00614D2D" w:rsidP="00614D2D">
      <w:pPr>
        <w:pStyle w:val="B3"/>
      </w:pPr>
      <w:r>
        <w:t>-</w:t>
      </w:r>
      <w:r>
        <w:tab/>
        <w:t>applet3 (API_2_TKR_ATIM_3): 0 timer</w:t>
      </w:r>
    </w:p>
    <w:p w:rsidR="00614D2D" w:rsidRDefault="00614D2D" w:rsidP="00614D2D">
      <w:pPr>
        <w:pStyle w:val="B1"/>
        <w:tabs>
          <w:tab w:val="left" w:pos="2268"/>
        </w:tabs>
      </w:pPr>
      <w:r>
        <w:t>Load Script:</w:t>
      </w:r>
      <w:r w:rsidR="00A1704F">
        <w:tab/>
      </w:r>
      <w:r>
        <w:t>API_2_TKR_ATIM_1.ldr</w:t>
      </w:r>
    </w:p>
    <w:p w:rsidR="00614D2D" w:rsidRDefault="00614D2D" w:rsidP="00614D2D">
      <w:pPr>
        <w:pStyle w:val="ListBullet2"/>
        <w:numPr>
          <w:ilvl w:val="0"/>
          <w:numId w:val="2"/>
        </w:numPr>
        <w:ind w:left="851" w:hanging="284"/>
      </w:pPr>
      <w:r>
        <w:t>The load script installs the 6 instances.</w:t>
      </w:r>
    </w:p>
    <w:p w:rsidR="00614D2D" w:rsidRDefault="00614D2D" w:rsidP="00614D2D">
      <w:pPr>
        <w:pStyle w:val="B1"/>
        <w:tabs>
          <w:tab w:val="left" w:pos="2268"/>
        </w:tabs>
      </w:pPr>
      <w:r>
        <w:t>Cleanup Script:</w:t>
      </w:r>
      <w:r w:rsidR="00A1704F">
        <w:tab/>
      </w:r>
      <w:r>
        <w:t>API_2_TKR_ATIM_1.clr</w:t>
      </w:r>
    </w:p>
    <w:p w:rsidR="00614D2D" w:rsidRDefault="00614D2D" w:rsidP="00614D2D">
      <w:pPr>
        <w:pStyle w:val="B1"/>
        <w:tabs>
          <w:tab w:val="left" w:pos="2268"/>
        </w:tabs>
        <w:rPr>
          <w:lang w:val="pt-BR"/>
        </w:rPr>
      </w:pPr>
      <w:r>
        <w:rPr>
          <w:lang w:val="pt-BR"/>
        </w:rPr>
        <w:t>Parameter File:</w:t>
      </w:r>
      <w:r w:rsidR="00A1704F">
        <w:rPr>
          <w:lang w:val="pt-BR"/>
        </w:rPr>
        <w:tab/>
      </w:r>
      <w:r>
        <w:rPr>
          <w:lang w:val="pt-BR"/>
        </w:rPr>
        <w:t>API_2_TKR_ATIM_1.par</w:t>
      </w:r>
    </w:p>
    <w:p w:rsidR="00614D2D" w:rsidRDefault="00614D2D" w:rsidP="00614D2D">
      <w:pPr>
        <w:pStyle w:val="H6"/>
        <w:keepNext w:val="0"/>
        <w:keepLines w:val="0"/>
      </w:pPr>
      <w:r>
        <w:t>6.2.9.1.3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 xml:space="preserve">Allocates up to 8 timers </w:t>
            </w:r>
            <w:r>
              <w:br/>
              <w:t>(applet1)</w:t>
            </w:r>
          </w:p>
          <w:p w:rsidR="00614D2D" w:rsidRDefault="00614D2D">
            <w:pPr>
              <w:pStyle w:val="PL"/>
              <w:rPr>
                <w:noProof w:val="0"/>
              </w:rPr>
            </w:pPr>
          </w:p>
          <w:p w:rsidR="00614D2D" w:rsidRDefault="00614D2D">
            <w:pPr>
              <w:pStyle w:val="PL"/>
              <w:rPr>
                <w:noProof w:val="0"/>
              </w:rPr>
            </w:pPr>
            <w:r>
              <w:rPr>
                <w:noProof w:val="0"/>
              </w:rPr>
              <w:t>8 * allocateTimer().</w:t>
            </w: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C"/>
              <w:keepNext w:val="0"/>
              <w:keepLines w:val="0"/>
            </w:pPr>
            <w:r>
              <w:t>No exception shall be thrown. Timer ID returned shall be between 01 and 08 inclusive. It shall be different after each call.</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 xml:space="preserve">Allocate timers more than the maximum </w:t>
            </w:r>
            <w:r>
              <w:br/>
              <w:t>(applet1)</w:t>
            </w:r>
          </w:p>
          <w:p w:rsidR="00614D2D" w:rsidRDefault="00614D2D">
            <w:pPr>
              <w:pStyle w:val="PL"/>
              <w:rPr>
                <w:noProof w:val="0"/>
              </w:rPr>
            </w:pPr>
            <w:r>
              <w:rPr>
                <w:noProof w:val="0"/>
              </w:rPr>
              <w:t>The applet1 allocates 1 more timer.</w:t>
            </w:r>
          </w:p>
          <w:p w:rsidR="00614D2D" w:rsidRDefault="00614D2D">
            <w:pPr>
              <w:pStyle w:val="TAC"/>
              <w:keepNext w:val="0"/>
              <w:keepLines w:val="0"/>
            </w:pP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Shall throw a ToolkitException with reason NO_TIMER_AVAILABLE.</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Check applet is Triggered by ENVELOPE(TIMER_EXPIRATION) command</w:t>
            </w:r>
            <w:r>
              <w:br/>
              <w:t>(applet1)</w:t>
            </w:r>
          </w:p>
          <w:p w:rsidR="00614D2D" w:rsidRDefault="00614D2D">
            <w:pPr>
              <w:pStyle w:val="PL"/>
              <w:rPr>
                <w:noProof w:val="0"/>
              </w:rPr>
            </w:pPr>
            <w:r>
              <w:rPr>
                <w:noProof w:val="0"/>
              </w:rPr>
              <w:t>Send ENVELOPE(TIMER EXPIRATION) with all timers id (not in an increase order).</w:t>
            </w:r>
          </w:p>
          <w:p w:rsidR="00614D2D" w:rsidRDefault="00614D2D">
            <w:pPr>
              <w:pStyle w:val="PL"/>
              <w:rPr>
                <w:noProof w:val="0"/>
              </w:rPr>
            </w:pPr>
          </w:p>
          <w:p w:rsidR="00614D2D" w:rsidRDefault="00614D2D">
            <w:pPr>
              <w:pStyle w:val="PL"/>
              <w:rPr>
                <w:noProof w:val="0"/>
              </w:rPr>
            </w:pPr>
            <w:r>
              <w:rPr>
                <w:noProof w:val="0"/>
              </w:rPr>
              <w:t>Calls releaseTimer(id) each time a timer expires.</w:t>
            </w: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C"/>
              <w:keepNext w:val="0"/>
              <w:keepLines w:val="0"/>
            </w:pPr>
            <w:r>
              <w:t>Shall trigger each time an ENVELOPE(TIMER EXPIRATION) is sent to the SIM, for Timer ID = '01' to '08'.</w:t>
            </w:r>
          </w:p>
          <w:p w:rsidR="00614D2D" w:rsidRDefault="00614D2D">
            <w:pPr>
              <w:pStyle w:val="TAC"/>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Allocate up to 4 timers</w:t>
            </w:r>
            <w:r>
              <w:br/>
              <w:t>(applet2)</w:t>
            </w:r>
          </w:p>
          <w:p w:rsidR="00614D2D" w:rsidRDefault="00614D2D">
            <w:pPr>
              <w:pStyle w:val="PL"/>
              <w:rPr>
                <w:noProof w:val="0"/>
              </w:rPr>
            </w:pPr>
          </w:p>
          <w:p w:rsidR="00614D2D" w:rsidRDefault="00614D2D">
            <w:pPr>
              <w:pStyle w:val="PL"/>
              <w:rPr>
                <w:noProof w:val="0"/>
              </w:rPr>
            </w:pPr>
            <w:r>
              <w:rPr>
                <w:noProof w:val="0"/>
              </w:rPr>
              <w:t>4 * allocateTimer().</w:t>
            </w:r>
          </w:p>
          <w:p w:rsidR="00614D2D" w:rsidRDefault="00614D2D">
            <w:pPr>
              <w:pStyle w:val="PL"/>
              <w:rPr>
                <w:noProof w:val="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p w:rsidR="00614D2D" w:rsidRDefault="00614D2D">
            <w:pPr>
              <w:pStyle w:val="TAC"/>
              <w:keepNext w:val="0"/>
              <w:keepLines w:val="0"/>
            </w:pPr>
            <w:r>
              <w:t>No exception shall be thrown. Each time, the returned timer identifier shall be between '01' and '08' inclusive. It shall be different after each call.</w:t>
            </w:r>
          </w:p>
          <w:p w:rsidR="00614D2D" w:rsidRDefault="00614D2D">
            <w:pPr>
              <w:pStyle w:val="TAC"/>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Allocate timers more than the maximum</w:t>
            </w:r>
            <w:r>
              <w:br/>
              <w:t>(applet3)</w:t>
            </w:r>
          </w:p>
          <w:p w:rsidR="00614D2D" w:rsidRDefault="00614D2D">
            <w:pPr>
              <w:pStyle w:val="PL"/>
              <w:rPr>
                <w:noProof w:val="0"/>
              </w:rPr>
            </w:pPr>
          </w:p>
          <w:p w:rsidR="00614D2D" w:rsidRDefault="00614D2D">
            <w:pPr>
              <w:pStyle w:val="PL"/>
              <w:rPr>
                <w:noProof w:val="0"/>
              </w:rPr>
            </w:pPr>
            <w:r>
              <w:rPr>
                <w:noProof w:val="0"/>
              </w:rPr>
              <w:t>The applet3 allocates 1 more timer.</w:t>
            </w:r>
          </w:p>
          <w:p w:rsidR="00614D2D" w:rsidRDefault="00614D2D">
            <w:pPr>
              <w:pStyle w:val="PL"/>
              <w:rPr>
                <w:noProof w:val="0"/>
              </w:rPr>
            </w:pP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Shall throw a ToolkitException with reason NO_TIMER_AVAILABLE.</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r>
    </w:tbl>
    <w:p w:rsidR="00614D2D" w:rsidRDefault="00614D2D" w:rsidP="00614D2D"/>
    <w:p w:rsidR="00614D2D" w:rsidRDefault="00614D2D" w:rsidP="00614D2D">
      <w:pPr>
        <w:pStyle w:val="H6"/>
        <w:keepNext w:val="0"/>
        <w:keepLines w:val="0"/>
      </w:pPr>
      <w:r>
        <w:t>6.2.9.1.4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r>
    </w:tbl>
    <w:p w:rsidR="00614D2D" w:rsidRDefault="00614D2D" w:rsidP="00614D2D"/>
    <w:p w:rsidR="00614D2D" w:rsidRDefault="00614D2D" w:rsidP="00614D2D">
      <w:pPr>
        <w:pStyle w:val="Heading4"/>
        <w:keepNext w:val="0"/>
        <w:keepLines w:val="0"/>
      </w:pPr>
      <w:bookmarkStart w:id="480" w:name="_Toc51826802"/>
      <w:bookmarkStart w:id="481" w:name="_Toc117070483"/>
      <w:bookmarkStart w:id="482" w:name="_Toc51828245"/>
      <w:r>
        <w:t>6.2.9.2</w:t>
      </w:r>
      <w:r>
        <w:tab/>
        <w:t>Method changeMenuEntry</w:t>
      </w:r>
      <w:bookmarkEnd w:id="480"/>
      <w:bookmarkEnd w:id="481"/>
      <w:bookmarkEnd w:id="482"/>
    </w:p>
    <w:p w:rsidR="00614D2D" w:rsidRDefault="00614D2D" w:rsidP="00614D2D">
      <w:r>
        <w:t>Test Area Reference: API_2_TKR_CMETB_BSSBZBS</w:t>
      </w:r>
    </w:p>
    <w:p w:rsidR="00614D2D" w:rsidRDefault="00614D2D" w:rsidP="00614D2D">
      <w:pPr>
        <w:pStyle w:val="H6"/>
        <w:keepNext w:val="0"/>
        <w:keepLines w:val="0"/>
      </w:pPr>
      <w:r>
        <w:t>6.2.9.2.1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void changeMenuEntry(byte id,</w:t>
      </w:r>
    </w:p>
    <w:p w:rsidR="00614D2D" w:rsidRDefault="00614D2D" w:rsidP="00614D2D">
      <w:pPr>
        <w:pStyle w:val="PL"/>
        <w:rPr>
          <w:noProof w:val="0"/>
        </w:rPr>
      </w:pPr>
      <w:r>
        <w:rPr>
          <w:noProof w:val="0"/>
        </w:rPr>
        <w:t xml:space="preserve">                            byte[] menuEntry,</w:t>
      </w:r>
    </w:p>
    <w:p w:rsidR="00614D2D" w:rsidRDefault="00614D2D" w:rsidP="00614D2D">
      <w:pPr>
        <w:pStyle w:val="PL"/>
        <w:rPr>
          <w:noProof w:val="0"/>
        </w:rPr>
      </w:pPr>
      <w:r>
        <w:rPr>
          <w:noProof w:val="0"/>
        </w:rPr>
        <w:t xml:space="preserve">                            short offset,</w:t>
      </w:r>
    </w:p>
    <w:p w:rsidR="00614D2D" w:rsidRDefault="00614D2D" w:rsidP="00614D2D">
      <w:pPr>
        <w:pStyle w:val="PL"/>
        <w:rPr>
          <w:noProof w:val="0"/>
        </w:rPr>
      </w:pPr>
      <w:r>
        <w:rPr>
          <w:noProof w:val="0"/>
        </w:rPr>
        <w:t xml:space="preserve">                            short length,</w:t>
      </w:r>
    </w:p>
    <w:p w:rsidR="00614D2D" w:rsidRDefault="00614D2D" w:rsidP="00614D2D">
      <w:pPr>
        <w:pStyle w:val="PL"/>
        <w:rPr>
          <w:noProof w:val="0"/>
        </w:rPr>
      </w:pPr>
      <w:r>
        <w:rPr>
          <w:noProof w:val="0"/>
        </w:rPr>
        <w:t xml:space="preserve">                            byte nextAction,</w:t>
      </w:r>
    </w:p>
    <w:p w:rsidR="00614D2D" w:rsidRDefault="00614D2D" w:rsidP="00614D2D">
      <w:pPr>
        <w:pStyle w:val="PL"/>
        <w:rPr>
          <w:noProof w:val="0"/>
        </w:rPr>
      </w:pPr>
      <w:r>
        <w:rPr>
          <w:noProof w:val="0"/>
        </w:rPr>
        <w:t xml:space="preserve">                            boolean helpSupported,</w:t>
      </w:r>
    </w:p>
    <w:p w:rsidR="00614D2D" w:rsidRDefault="00614D2D" w:rsidP="00614D2D">
      <w:pPr>
        <w:pStyle w:val="PL"/>
        <w:rPr>
          <w:noProof w:val="0"/>
        </w:rPr>
      </w:pPr>
      <w:r>
        <w:rPr>
          <w:noProof w:val="0"/>
        </w:rPr>
        <w:t xml:space="preserve">                            byte iconQualifier,</w:t>
      </w:r>
    </w:p>
    <w:p w:rsidR="00614D2D" w:rsidRDefault="00614D2D" w:rsidP="00614D2D">
      <w:pPr>
        <w:pStyle w:val="PL"/>
        <w:rPr>
          <w:noProof w:val="0"/>
        </w:rPr>
      </w:pPr>
      <w:r>
        <w:rPr>
          <w:noProof w:val="0"/>
        </w:rPr>
        <w:t xml:space="preserve">                            short iconIdentifier)</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ToolkitException</w:t>
      </w:r>
    </w:p>
    <w:p w:rsidR="00614D2D" w:rsidRDefault="00614D2D" w:rsidP="00614D2D">
      <w:pPr>
        <w:pStyle w:val="PL"/>
        <w:rPr>
          <w:noProof w:val="0"/>
        </w:rPr>
      </w:pPr>
    </w:p>
    <w:p w:rsidR="00614D2D" w:rsidRDefault="00614D2D" w:rsidP="00614D2D">
      <w:pPr>
        <w:pStyle w:val="H6"/>
      </w:pPr>
      <w:r>
        <w:t>6.2.9.2.1.1</w:t>
      </w:r>
      <w:r>
        <w:tab/>
        <w:t>Normal execution</w:t>
      </w:r>
    </w:p>
    <w:p w:rsidR="00614D2D" w:rsidRDefault="00614D2D" w:rsidP="00614D2D">
      <w:pPr>
        <w:pStyle w:val="ListBullet"/>
        <w:keepNext/>
        <w:keepLines/>
        <w:numPr>
          <w:ilvl w:val="0"/>
          <w:numId w:val="2"/>
        </w:numPr>
        <w:ind w:left="568" w:hanging="284"/>
      </w:pPr>
      <w:r>
        <w:t>CRRN1: The SIM Toolkit Framework shall dynamically update the menu stored in the ME by issuing a SET UP MENU proactive command.The later will reflect the changes done for the entry. The SIM Toolkit Framework shall use the data of the EF sume file in order to build the SET UP MENU command.</w:t>
      </w:r>
    </w:p>
    <w:p w:rsidR="00614D2D" w:rsidRDefault="00614D2D" w:rsidP="00614D2D">
      <w:pPr>
        <w:pStyle w:val="ListBullet"/>
        <w:numPr>
          <w:ilvl w:val="0"/>
          <w:numId w:val="2"/>
        </w:numPr>
        <w:ind w:left="568" w:hanging="284"/>
      </w:pPr>
      <w:r>
        <w:t>CRRN2: The default state of the changed menu entry is 'enabled'.</w:t>
      </w:r>
    </w:p>
    <w:p w:rsidR="00614D2D" w:rsidRDefault="00614D2D" w:rsidP="00614D2D">
      <w:pPr>
        <w:pStyle w:val="ListBullet"/>
        <w:numPr>
          <w:ilvl w:val="0"/>
          <w:numId w:val="2"/>
        </w:numPr>
        <w:ind w:left="568" w:hanging="284"/>
      </w:pPr>
      <w:r>
        <w:t>CRRN3: a call to isEventSet() method on EVENT_MENU_SELECTION shall return true before and after the call.</w:t>
      </w:r>
    </w:p>
    <w:p w:rsidR="00614D2D" w:rsidRDefault="00614D2D" w:rsidP="00614D2D">
      <w:pPr>
        <w:pStyle w:val="ListBullet"/>
        <w:numPr>
          <w:ilvl w:val="0"/>
          <w:numId w:val="2"/>
        </w:numPr>
        <w:ind w:left="568" w:hanging="284"/>
      </w:pPr>
      <w:r>
        <w:t>CRRN4: if helpSupported was true then a call to isEventSet() method on EVENT_MENU_SELECTION_HELP_REQUEST event shall return true.</w:t>
      </w:r>
    </w:p>
    <w:p w:rsidR="00614D2D" w:rsidRDefault="00614D2D" w:rsidP="00614D2D">
      <w:pPr>
        <w:pStyle w:val="ListBullet"/>
        <w:numPr>
          <w:ilvl w:val="0"/>
          <w:numId w:val="2"/>
        </w:numPr>
        <w:ind w:left="568" w:hanging="284"/>
      </w:pPr>
      <w:r>
        <w:t>CRRN5: if helpSupported was true then after the completion of the SETUP MENU command, if an ENVELOPE(MENU_SELECTION_HELP_REQUEST) command is received by the SIM for this entry, then the SIM Toolkit framework shall trigger the applet.</w:t>
      </w:r>
    </w:p>
    <w:p w:rsidR="00614D2D" w:rsidRDefault="00614D2D" w:rsidP="00614D2D">
      <w:pPr>
        <w:pStyle w:val="ListBullet"/>
        <w:numPr>
          <w:ilvl w:val="0"/>
          <w:numId w:val="2"/>
        </w:numPr>
        <w:ind w:left="568" w:hanging="284"/>
      </w:pPr>
      <w:r>
        <w:t>CRRN6: if help supported was true, the SIM Toolkit Framework shall issue a SETUP MENU command with command qualifier = '80'</w:t>
      </w:r>
    </w:p>
    <w:p w:rsidR="00614D2D" w:rsidRDefault="00614D2D" w:rsidP="00614D2D">
      <w:pPr>
        <w:pStyle w:val="ListBullet"/>
        <w:numPr>
          <w:ilvl w:val="0"/>
          <w:numId w:val="2"/>
        </w:numPr>
        <w:ind w:left="568" w:hanging="284"/>
      </w:pPr>
      <w:r>
        <w:t>CRRN7: if helpSupported was false and if no entries is supporting help then a call to isEventSet() method on EVENT_MENU_SELECTION_HELP_REQUEST event shall return false .</w:t>
      </w:r>
    </w:p>
    <w:p w:rsidR="00614D2D" w:rsidRDefault="00614D2D" w:rsidP="00614D2D">
      <w:pPr>
        <w:pStyle w:val="ListBullet"/>
        <w:numPr>
          <w:ilvl w:val="0"/>
          <w:numId w:val="2"/>
        </w:numPr>
        <w:ind w:left="568" w:hanging="284"/>
      </w:pPr>
      <w:r>
        <w:t>CRRN8: if helpSupported was false and if no entries is supporting help then after the completion of the SETUP MENU command, if an ENVELOPE(MENU_SELECTION_HELP_REQUEST) command is received by the SIM, then the SIM Toolkit framework shall not trigger the applet.</w:t>
      </w:r>
    </w:p>
    <w:p w:rsidR="00614D2D" w:rsidRDefault="00614D2D" w:rsidP="00614D2D">
      <w:pPr>
        <w:pStyle w:val="ListBullet"/>
        <w:numPr>
          <w:ilvl w:val="0"/>
          <w:numId w:val="2"/>
        </w:numPr>
        <w:ind w:left="568" w:hanging="284"/>
      </w:pPr>
      <w:r>
        <w:t>CRRN9: The SIM Toolkit Framework shall supply in the SET UP MENU command with the icon identifier provided in the icon identifier list within the item icon identifier list Simple TLV if all the applets registered to the EVENT_MENU_SELECTION provide it.</w:t>
      </w:r>
    </w:p>
    <w:p w:rsidR="00614D2D" w:rsidRDefault="00614D2D" w:rsidP="00614D2D">
      <w:pPr>
        <w:pStyle w:val="ListBullet"/>
        <w:numPr>
          <w:ilvl w:val="0"/>
          <w:numId w:val="2"/>
        </w:numPr>
        <w:ind w:left="568" w:hanging="284"/>
      </w:pPr>
      <w:r>
        <w:t>CRRN10: The SIM Toolkit Framework shall set in the SET UP MENU command with the Icon list qualifier transmitted to the ME as 'icon is not self explanatory' if one of the applet registered prefers this qualifier.</w:t>
      </w:r>
    </w:p>
    <w:p w:rsidR="00614D2D" w:rsidRDefault="00614D2D" w:rsidP="00614D2D">
      <w:pPr>
        <w:pStyle w:val="ListBullet"/>
        <w:numPr>
          <w:ilvl w:val="0"/>
          <w:numId w:val="2"/>
        </w:numPr>
        <w:ind w:left="568" w:hanging="284"/>
      </w:pPr>
      <w:r>
        <w:t>CRRN11: If Next Action Indicator was different from '00', the SIM Toolkit Framework shall issue a SETUP MENU proactive command containing an Items Next Action Indicator simple TLV with the comprehension flag set to 0 as defined in 3GPP TS 51.014 [16].</w:t>
      </w:r>
    </w:p>
    <w:p w:rsidR="00614D2D" w:rsidRDefault="00614D2D" w:rsidP="00614D2D">
      <w:pPr>
        <w:pStyle w:val="H6"/>
        <w:keepNext w:val="0"/>
        <w:keepLines w:val="0"/>
      </w:pPr>
      <w:r>
        <w:t>6.2.9.2.1.2</w:t>
      </w:r>
      <w:r>
        <w:tab/>
        <w:t>Parameters error</w:t>
      </w:r>
    </w:p>
    <w:p w:rsidR="00614D2D" w:rsidRDefault="00614D2D" w:rsidP="00614D2D">
      <w:pPr>
        <w:pStyle w:val="ListBullet"/>
        <w:numPr>
          <w:ilvl w:val="0"/>
          <w:numId w:val="2"/>
        </w:numPr>
        <w:ind w:left="568" w:hanging="284"/>
      </w:pPr>
      <w:r>
        <w:t>CRRP1: Shall throw java.lang.NullPointerException - if menuEntry is null</w:t>
      </w:r>
    </w:p>
    <w:p w:rsidR="00614D2D" w:rsidRDefault="00614D2D" w:rsidP="00614D2D">
      <w:pPr>
        <w:pStyle w:val="ListBullet"/>
        <w:numPr>
          <w:ilvl w:val="0"/>
          <w:numId w:val="2"/>
        </w:numPr>
        <w:ind w:left="568" w:hanging="284"/>
      </w:pPr>
      <w:r>
        <w:t>CRRP2: Shall throw java.lang.ArrayIndexOutOfBoundsException - if offset would cause access outside array bounds</w:t>
      </w:r>
    </w:p>
    <w:p w:rsidR="00614D2D" w:rsidRDefault="00614D2D" w:rsidP="00614D2D">
      <w:pPr>
        <w:pStyle w:val="ListBullet"/>
        <w:numPr>
          <w:ilvl w:val="0"/>
          <w:numId w:val="2"/>
        </w:numPr>
        <w:ind w:left="568" w:hanging="284"/>
      </w:pPr>
      <w:r>
        <w:t>CRRP3: Shall throw java.lang.ArrayIndexOutOfBoundsException - if length would cause access outside array bounds</w:t>
      </w:r>
    </w:p>
    <w:p w:rsidR="00614D2D" w:rsidRDefault="00614D2D" w:rsidP="00614D2D">
      <w:pPr>
        <w:pStyle w:val="ListBullet"/>
        <w:numPr>
          <w:ilvl w:val="0"/>
          <w:numId w:val="2"/>
        </w:numPr>
        <w:ind w:left="568" w:hanging="284"/>
      </w:pPr>
      <w:r>
        <w:t>CRRP4: Shall throw java.lang.ArrayIndexOutOfBoundsException - if both offset and length would cause access outside array bounds</w:t>
      </w:r>
    </w:p>
    <w:p w:rsidR="00614D2D" w:rsidRDefault="00614D2D" w:rsidP="00614D2D">
      <w:pPr>
        <w:pStyle w:val="H6"/>
        <w:keepNext w:val="0"/>
        <w:keepLines w:val="0"/>
      </w:pPr>
      <w:r>
        <w:t>6.2.9.2.1.3</w:t>
      </w:r>
      <w:r>
        <w:tab/>
        <w:t>Context errors</w:t>
      </w:r>
    </w:p>
    <w:p w:rsidR="00614D2D" w:rsidRDefault="00614D2D" w:rsidP="00614D2D">
      <w:pPr>
        <w:pStyle w:val="ListBullet"/>
        <w:numPr>
          <w:ilvl w:val="0"/>
          <w:numId w:val="2"/>
        </w:numPr>
        <w:ind w:left="568" w:hanging="284"/>
      </w:pPr>
      <w:r>
        <w:t>CRRC1: Shall throw a ToolkitException with MENU_ENTRY_NOT_FOUND reason if the Menu Identifier isn't associated to the calling applet instance.</w:t>
      </w:r>
    </w:p>
    <w:p w:rsidR="00614D2D" w:rsidRDefault="00614D2D" w:rsidP="00614D2D">
      <w:pPr>
        <w:pStyle w:val="ListBullet"/>
        <w:numPr>
          <w:ilvl w:val="0"/>
          <w:numId w:val="2"/>
        </w:numPr>
        <w:ind w:left="568" w:hanging="284"/>
      </w:pPr>
      <w:r>
        <w:t>CRRC2: Shall throw ALLOWED_LENGTH_EXCEEDED if the menu entry string is bigger than the allocated space.</w:t>
      </w:r>
    </w:p>
    <w:p w:rsidR="00614D2D" w:rsidRDefault="00614D2D" w:rsidP="00614D2D">
      <w:pPr>
        <w:pStyle w:val="H6"/>
      </w:pPr>
      <w:r>
        <w:t>6.2.9.2.2</w:t>
      </w:r>
      <w:r>
        <w:tab/>
        <w:t>Test suite files</w:t>
      </w:r>
    </w:p>
    <w:p w:rsidR="00614D2D" w:rsidRDefault="00614D2D" w:rsidP="00614D2D">
      <w:pPr>
        <w:keepNext/>
        <w:keepLines/>
      </w:pPr>
      <w:r>
        <w:t>Additional requirements for the GSM personalization:</w:t>
      </w:r>
    </w:p>
    <w:p w:rsidR="00614D2D" w:rsidRDefault="00614D2D" w:rsidP="00614D2D">
      <w:pPr>
        <w:pStyle w:val="B1"/>
        <w:keepNext/>
        <w:keepLines/>
      </w:pPr>
      <w:r>
        <w:t>-</w:t>
      </w:r>
      <w:r>
        <w:tab/>
        <w:t>content of EF assume shall be:</w:t>
      </w:r>
    </w:p>
    <w:p w:rsidR="00614D2D" w:rsidRDefault="00614D2D" w:rsidP="00614D2D">
      <w:pPr>
        <w:pStyle w:val="ListBullet2"/>
        <w:numPr>
          <w:ilvl w:val="0"/>
          <w:numId w:val="2"/>
        </w:numPr>
        <w:tabs>
          <w:tab w:val="left" w:pos="3402"/>
        </w:tabs>
        <w:ind w:left="851" w:hanging="284"/>
      </w:pPr>
      <w:r>
        <w:t>Title Alpha Identifier:</w:t>
      </w:r>
      <w:r>
        <w:tab/>
        <w:t>"TOOLKIT TEST"</w:t>
      </w:r>
    </w:p>
    <w:p w:rsidR="00614D2D" w:rsidRDefault="00614D2D" w:rsidP="00614D2D">
      <w:pPr>
        <w:pStyle w:val="B1"/>
        <w:tabs>
          <w:tab w:val="left" w:pos="2268"/>
        </w:tabs>
      </w:pPr>
      <w:r>
        <w:t>Test Script:</w:t>
      </w:r>
      <w:r w:rsidR="00A1704F">
        <w:tab/>
      </w:r>
      <w:r>
        <w:t>API_2_TKR_CMETB_BBSSBZBS_1.scr</w:t>
      </w:r>
    </w:p>
    <w:p w:rsidR="00614D2D" w:rsidRDefault="00614D2D" w:rsidP="00614D2D">
      <w:pPr>
        <w:pStyle w:val="B1"/>
        <w:tabs>
          <w:tab w:val="left" w:pos="2268"/>
        </w:tabs>
      </w:pPr>
      <w:r>
        <w:t>Test Applet:</w:t>
      </w:r>
      <w:r w:rsidR="00A1704F">
        <w:tab/>
      </w:r>
      <w:r>
        <w:t>API_2_TKR_CMETB_BBSSBZBS_1.java</w:t>
      </w:r>
    </w:p>
    <w:p w:rsidR="00614D2D" w:rsidRDefault="00614D2D" w:rsidP="00614D2D">
      <w:pPr>
        <w:pStyle w:val="B3"/>
      </w:pPr>
      <w:r>
        <w:t>-</w:t>
      </w:r>
      <w:r>
        <w:tab/>
        <w:t>entry '01' is "Init1"</w:t>
      </w:r>
    </w:p>
    <w:p w:rsidR="00614D2D" w:rsidRDefault="00614D2D" w:rsidP="00614D2D">
      <w:pPr>
        <w:pStyle w:val="B3"/>
        <w:rPr>
          <w:sz w:val="24"/>
        </w:rPr>
      </w:pPr>
      <w:r>
        <w:t>-</w:t>
      </w:r>
      <w:r>
        <w:rPr>
          <w:sz w:val="24"/>
        </w:rPr>
        <w:tab/>
      </w:r>
      <w:r>
        <w:t>entry '02' is "Init2"</w:t>
      </w:r>
    </w:p>
    <w:p w:rsidR="00614D2D" w:rsidRDefault="00614D2D" w:rsidP="00614D2D">
      <w:pPr>
        <w:pStyle w:val="ListBullet2"/>
        <w:numPr>
          <w:ilvl w:val="0"/>
          <w:numId w:val="2"/>
        </w:numPr>
        <w:ind w:left="851" w:hanging="284"/>
      </w:pPr>
      <w:r>
        <w:t>Installation parameter:</w:t>
      </w:r>
    </w:p>
    <w:p w:rsidR="00614D2D" w:rsidRDefault="00614D2D" w:rsidP="00614D2D">
      <w:pPr>
        <w:pStyle w:val="B3"/>
      </w:pPr>
      <w:r>
        <w:t>Same as default applet but with:</w:t>
      </w:r>
    </w:p>
    <w:p w:rsidR="00614D2D" w:rsidRDefault="00614D2D" w:rsidP="00614D2D">
      <w:pPr>
        <w:pStyle w:val="B3"/>
        <w:tabs>
          <w:tab w:val="left" w:pos="4536"/>
        </w:tabs>
      </w:pPr>
      <w:r>
        <w:t>-</w:t>
      </w:r>
      <w:r>
        <w:tab/>
        <w:t>Maximum text length for a menu entry:</w:t>
      </w:r>
      <w:r>
        <w:tab/>
        <w:t>15</w:t>
      </w:r>
    </w:p>
    <w:p w:rsidR="00614D2D" w:rsidRDefault="00614D2D" w:rsidP="00614D2D">
      <w:pPr>
        <w:pStyle w:val="B3"/>
        <w:tabs>
          <w:tab w:val="left" w:pos="4536"/>
        </w:tabs>
      </w:pPr>
      <w:r>
        <w:t>-</w:t>
      </w:r>
      <w:r>
        <w:tab/>
        <w:t>Maximum number of menu entries:</w:t>
      </w:r>
      <w:r>
        <w:tab/>
        <w:t>2</w:t>
      </w:r>
    </w:p>
    <w:p w:rsidR="00614D2D" w:rsidRDefault="00614D2D" w:rsidP="00614D2D">
      <w:pPr>
        <w:pStyle w:val="B3"/>
        <w:tabs>
          <w:tab w:val="left" w:pos="4536"/>
        </w:tabs>
      </w:pPr>
      <w:r>
        <w:t>-</w:t>
      </w:r>
      <w:r>
        <w:tab/>
        <w:t>Position / Identifier for each menu entry:</w:t>
      </w:r>
      <w:r>
        <w:tab/>
        <w:t>'01'/'01','02'/'02'</w:t>
      </w:r>
    </w:p>
    <w:p w:rsidR="00614D2D" w:rsidRDefault="00614D2D" w:rsidP="00614D2D">
      <w:pPr>
        <w:pStyle w:val="B1"/>
        <w:tabs>
          <w:tab w:val="left" w:pos="2268"/>
        </w:tabs>
      </w:pPr>
      <w:r>
        <w:t>Load Script:</w:t>
      </w:r>
      <w:r w:rsidR="00A1704F">
        <w:tab/>
      </w:r>
      <w:r>
        <w:t>API_2_TKR_CMETB_BBSSBZBS_1.ldr</w:t>
      </w:r>
    </w:p>
    <w:p w:rsidR="00614D2D" w:rsidRDefault="00614D2D" w:rsidP="00614D2D">
      <w:pPr>
        <w:pStyle w:val="B1"/>
        <w:tabs>
          <w:tab w:val="left" w:pos="2268"/>
        </w:tabs>
      </w:pPr>
      <w:r>
        <w:t>Cleanup Script:</w:t>
      </w:r>
      <w:r w:rsidR="00A1704F">
        <w:tab/>
      </w:r>
      <w:r>
        <w:t>API_2_TKR_CMETB_BBSSBZBS_1.clr</w:t>
      </w:r>
    </w:p>
    <w:p w:rsidR="00614D2D" w:rsidRDefault="00614D2D" w:rsidP="00614D2D">
      <w:pPr>
        <w:pStyle w:val="B1"/>
        <w:tabs>
          <w:tab w:val="left" w:pos="2268"/>
        </w:tabs>
        <w:rPr>
          <w:lang w:val="pt-BR"/>
        </w:rPr>
      </w:pPr>
      <w:r>
        <w:rPr>
          <w:lang w:val="pt-BR"/>
        </w:rPr>
        <w:t>Parameter File:</w:t>
      </w:r>
      <w:r w:rsidR="00A1704F">
        <w:rPr>
          <w:lang w:val="pt-BR"/>
        </w:rPr>
        <w:tab/>
      </w:r>
      <w:r>
        <w:rPr>
          <w:lang w:val="pt-BR"/>
        </w:rPr>
        <w:t>API_2_TKR_CMETB_BBSSBZBS_1.par</w:t>
      </w:r>
    </w:p>
    <w:p w:rsidR="00614D2D" w:rsidRDefault="00614D2D" w:rsidP="00614D2D">
      <w:pPr>
        <w:pStyle w:val="H6"/>
        <w:keepNext w:val="0"/>
        <w:keepLines w:val="0"/>
      </w:pPr>
      <w:r>
        <w:t>6.2.9.2.3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7"/>
        <w:gridCol w:w="4138"/>
        <w:gridCol w:w="2911"/>
        <w:gridCol w:w="2334"/>
      </w:tblGrid>
      <w:tr w:rsidR="00614D2D" w:rsidTr="00614D2D">
        <w:trPr>
          <w:tblHeade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3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Applet changes the entry's title by menuEntry buffer, with a greater length than the initial length</w:t>
            </w:r>
          </w:p>
          <w:p w:rsidR="00614D2D" w:rsidRDefault="00614D2D">
            <w:pPr>
              <w:pStyle w:val="PL"/>
              <w:rPr>
                <w:noProof w:val="0"/>
              </w:rPr>
            </w:pPr>
          </w:p>
          <w:p w:rsidR="00614D2D" w:rsidRDefault="00614D2D">
            <w:pPr>
              <w:pStyle w:val="PL"/>
              <w:rPr>
                <w:noProof w:val="0"/>
              </w:rPr>
            </w:pPr>
            <w:r>
              <w:rPr>
                <w:noProof w:val="0"/>
              </w:rPr>
              <w:t>1-</w:t>
            </w:r>
            <w:r>
              <w:rPr>
                <w:noProof w:val="0"/>
              </w:rPr>
              <w:tab/>
              <w:t xml:space="preserve">ChangeMenuEntry()with parameters: </w:t>
            </w:r>
          </w:p>
          <w:p w:rsidR="00614D2D" w:rsidRDefault="00614D2D">
            <w:pPr>
              <w:pStyle w:val="PL"/>
              <w:rPr>
                <w:noProof w:val="0"/>
              </w:rPr>
            </w:pPr>
          </w:p>
          <w:p w:rsidR="00614D2D" w:rsidRDefault="00614D2D">
            <w:pPr>
              <w:pStyle w:val="PL"/>
              <w:rPr>
                <w:noProof w:val="0"/>
              </w:rPr>
            </w:pPr>
            <w:r>
              <w:rPr>
                <w:noProof w:val="0"/>
              </w:rPr>
              <w:t>Id = '02'</w:t>
            </w:r>
          </w:p>
          <w:p w:rsidR="00614D2D" w:rsidRDefault="00614D2D">
            <w:pPr>
              <w:pStyle w:val="PL"/>
              <w:rPr>
                <w:noProof w:val="0"/>
              </w:rPr>
            </w:pPr>
            <w:r>
              <w:rPr>
                <w:noProof w:val="0"/>
              </w:rPr>
              <w:t>MenuEntry = "UseAllBuffer"</w:t>
            </w:r>
          </w:p>
          <w:p w:rsidR="00614D2D" w:rsidRDefault="00614D2D">
            <w:pPr>
              <w:pStyle w:val="PL"/>
              <w:rPr>
                <w:noProof w:val="0"/>
              </w:rPr>
            </w:pPr>
            <w:r>
              <w:rPr>
                <w:noProof w:val="0"/>
              </w:rPr>
              <w:t>Offset = 0</w:t>
            </w:r>
          </w:p>
          <w:p w:rsidR="00614D2D" w:rsidRDefault="00614D2D">
            <w:pPr>
              <w:pStyle w:val="PL"/>
              <w:rPr>
                <w:noProof w:val="0"/>
              </w:rPr>
            </w:pPr>
            <w:r>
              <w:rPr>
                <w:noProof w:val="0"/>
              </w:rPr>
              <w:t>Length = menuEntry.length</w:t>
            </w:r>
          </w:p>
          <w:p w:rsidR="00614D2D" w:rsidRDefault="00614D2D">
            <w:pPr>
              <w:pStyle w:val="PL"/>
              <w:rPr>
                <w:noProof w:val="0"/>
              </w:rPr>
            </w:pPr>
            <w:r>
              <w:rPr>
                <w:noProof w:val="0"/>
              </w:rPr>
              <w:t>NextAction = 0</w:t>
            </w:r>
          </w:p>
          <w:p w:rsidR="00614D2D" w:rsidRDefault="00614D2D">
            <w:pPr>
              <w:pStyle w:val="PL"/>
              <w:rPr>
                <w:noProof w:val="0"/>
              </w:rPr>
            </w:pPr>
            <w:r>
              <w:rPr>
                <w:noProof w:val="0"/>
              </w:rPr>
              <w:t>HelpSupported = false</w:t>
            </w:r>
          </w:p>
          <w:p w:rsidR="00614D2D" w:rsidRDefault="00614D2D">
            <w:pPr>
              <w:pStyle w:val="PL"/>
              <w:rPr>
                <w:noProof w:val="0"/>
              </w:rPr>
            </w:pPr>
            <w:r>
              <w:rPr>
                <w:noProof w:val="0"/>
              </w:rPr>
              <w:t>IconQualifier = 0</w:t>
            </w:r>
          </w:p>
          <w:p w:rsidR="00614D2D" w:rsidRDefault="00614D2D">
            <w:pPr>
              <w:pStyle w:val="PL"/>
              <w:rPr>
                <w:noProof w:val="0"/>
              </w:rPr>
            </w:pPr>
            <w:r>
              <w:rPr>
                <w:noProof w:val="0"/>
              </w:rPr>
              <w:t>IconIdentifier = 0.</w:t>
            </w:r>
          </w:p>
          <w:p w:rsidR="00614D2D" w:rsidRDefault="00614D2D">
            <w:pPr>
              <w:pStyle w:val="PL"/>
              <w:rPr>
                <w:noProof w:val="0"/>
              </w:rPr>
            </w:pPr>
          </w:p>
          <w:p w:rsidR="00614D2D" w:rsidRDefault="00614D2D">
            <w:pPr>
              <w:pStyle w:val="PL"/>
              <w:rPr>
                <w:noProof w:val="0"/>
              </w:rPr>
            </w:pPr>
            <w:r>
              <w:rPr>
                <w:noProof w:val="0"/>
              </w:rPr>
              <w:t>2-</w:t>
            </w:r>
            <w:r>
              <w:rPr>
                <w:noProof w:val="0"/>
              </w:rPr>
              <w:tab/>
              <w:t>isEventSet(EVENT_MENU_SELECTION).</w:t>
            </w:r>
          </w:p>
          <w:p w:rsidR="00614D2D" w:rsidRDefault="00614D2D">
            <w:pPr>
              <w:pStyle w:val="PL"/>
              <w:rPr>
                <w:noProof w:val="0"/>
              </w:rPr>
            </w:pPr>
          </w:p>
          <w:p w:rsidR="00614D2D" w:rsidRDefault="00614D2D">
            <w:pPr>
              <w:pStyle w:val="PL"/>
              <w:rPr>
                <w:noProof w:val="0"/>
              </w:rPr>
            </w:pPr>
            <w:r>
              <w:rPr>
                <w:noProof w:val="0"/>
              </w:rPr>
              <w:t>3-</w:t>
            </w:r>
            <w:r>
              <w:rPr>
                <w:noProof w:val="0"/>
              </w:rPr>
              <w:tab/>
              <w:t>isEventSet(EVENT_MENU_SELECTION_HELP_REQUEST).</w:t>
            </w:r>
          </w:p>
          <w:p w:rsidR="00614D2D" w:rsidRDefault="00614D2D">
            <w:pPr>
              <w:pStyle w:val="TAC"/>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r>
              <w:t>1-</w:t>
            </w:r>
            <w:r>
              <w:tab/>
              <w:t>No exception shall be thrown.</w:t>
            </w:r>
          </w:p>
          <w:p w:rsidR="00614D2D" w:rsidRDefault="00614D2D">
            <w:pPr>
              <w:pStyle w:val="TAL"/>
              <w:keepNext w:val="0"/>
              <w:keepLines w:val="0"/>
            </w:pPr>
          </w:p>
          <w:p w:rsidR="00614D2D" w:rsidRDefault="00614D2D">
            <w:pPr>
              <w:pStyle w:val="TAL"/>
              <w:keepNext w:val="0"/>
              <w:keepLines w:val="0"/>
            </w:pPr>
            <w:r>
              <w:t>2-</w:t>
            </w:r>
            <w:r>
              <w:tab/>
              <w:t>Shall return true.</w:t>
            </w:r>
          </w:p>
          <w:p w:rsidR="00614D2D" w:rsidRDefault="00614D2D">
            <w:pPr>
              <w:pStyle w:val="TAL"/>
              <w:keepNext w:val="0"/>
              <w:keepLines w:val="0"/>
            </w:pPr>
          </w:p>
          <w:p w:rsidR="00614D2D" w:rsidRDefault="00614D2D">
            <w:pPr>
              <w:pStyle w:val="TAL"/>
              <w:keepNext w:val="0"/>
              <w:keepLines w:val="0"/>
            </w:pPr>
            <w:r>
              <w:t>3-</w:t>
            </w:r>
            <w:r>
              <w:tab/>
              <w:t>Shall return false.</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vAlign w:val="bottom"/>
            <w:hideMark/>
          </w:tcPr>
          <w:p w:rsidR="00614D2D" w:rsidRDefault="00614D2D">
            <w:pPr>
              <w:pStyle w:val="TAL"/>
              <w:keepNext w:val="0"/>
              <w:keepLines w:val="0"/>
            </w:pPr>
            <w:r>
              <w:t>The SIM shall issue a SETUP MENU proactive command which contains the new text for entry ID '02'.</w:t>
            </w: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pPr>
            <w:r>
              <w:t xml:space="preserve">Changing the title with part of menuEntry buffer </w:t>
            </w:r>
          </w:p>
          <w:p w:rsidR="00614D2D" w:rsidRDefault="00614D2D">
            <w:pPr>
              <w:pStyle w:val="PL"/>
              <w:keepNext/>
              <w:keepLines/>
              <w:rPr>
                <w:noProof w:val="0"/>
              </w:rPr>
            </w:pPr>
          </w:p>
          <w:p w:rsidR="00614D2D" w:rsidRDefault="00614D2D">
            <w:pPr>
              <w:pStyle w:val="PL"/>
              <w:keepNext/>
              <w:keepLines/>
              <w:rPr>
                <w:noProof w:val="0"/>
              </w:rPr>
            </w:pPr>
            <w:r>
              <w:rPr>
                <w:noProof w:val="0"/>
              </w:rPr>
              <w:t>1-</w:t>
            </w:r>
            <w:r>
              <w:rPr>
                <w:noProof w:val="0"/>
              </w:rPr>
              <w:tab/>
              <w:t>changeMenuEntry()with parameters:</w:t>
            </w:r>
          </w:p>
          <w:p w:rsidR="00614D2D" w:rsidRDefault="00614D2D">
            <w:pPr>
              <w:pStyle w:val="PL"/>
              <w:keepNext/>
              <w:keepLines/>
              <w:rPr>
                <w:noProof w:val="0"/>
              </w:rPr>
            </w:pPr>
          </w:p>
          <w:p w:rsidR="00614D2D" w:rsidRDefault="00614D2D">
            <w:pPr>
              <w:pStyle w:val="PL"/>
              <w:keepNext/>
              <w:keepLines/>
              <w:rPr>
                <w:noProof w:val="0"/>
              </w:rPr>
            </w:pPr>
            <w:r>
              <w:rPr>
                <w:noProof w:val="0"/>
              </w:rPr>
              <w:t>Id = '01'</w:t>
            </w:r>
          </w:p>
          <w:p w:rsidR="00614D2D" w:rsidRDefault="00614D2D">
            <w:pPr>
              <w:pStyle w:val="PL"/>
              <w:keepNext/>
              <w:keepLines/>
              <w:rPr>
                <w:noProof w:val="0"/>
              </w:rPr>
            </w:pPr>
            <w:r>
              <w:rPr>
                <w:noProof w:val="0"/>
              </w:rPr>
              <w:t>MenuEntry = "UsePartOfBuffer"</w:t>
            </w:r>
          </w:p>
          <w:p w:rsidR="00614D2D" w:rsidRDefault="00614D2D">
            <w:pPr>
              <w:pStyle w:val="PL"/>
              <w:keepNext/>
              <w:keepLines/>
              <w:rPr>
                <w:noProof w:val="0"/>
              </w:rPr>
            </w:pPr>
            <w:r>
              <w:rPr>
                <w:noProof w:val="0"/>
              </w:rPr>
              <w:t>Offset = 3</w:t>
            </w:r>
          </w:p>
          <w:p w:rsidR="00614D2D" w:rsidRDefault="00614D2D">
            <w:pPr>
              <w:pStyle w:val="PL"/>
              <w:keepNext/>
              <w:keepLines/>
              <w:rPr>
                <w:noProof w:val="0"/>
              </w:rPr>
            </w:pPr>
            <w:r>
              <w:rPr>
                <w:noProof w:val="0"/>
              </w:rPr>
              <w:t>Length = 12</w:t>
            </w:r>
          </w:p>
          <w:p w:rsidR="00614D2D" w:rsidRDefault="00614D2D">
            <w:pPr>
              <w:pStyle w:val="PL"/>
              <w:keepNext/>
              <w:keepLines/>
              <w:rPr>
                <w:noProof w:val="0"/>
              </w:rPr>
            </w:pPr>
            <w:r>
              <w:rPr>
                <w:noProof w:val="0"/>
              </w:rPr>
              <w:t>NextAction = 0</w:t>
            </w:r>
          </w:p>
          <w:p w:rsidR="00614D2D" w:rsidRDefault="00614D2D">
            <w:pPr>
              <w:pStyle w:val="PL"/>
              <w:keepNext/>
              <w:keepLines/>
              <w:rPr>
                <w:noProof w:val="0"/>
              </w:rPr>
            </w:pPr>
            <w:r>
              <w:rPr>
                <w:noProof w:val="0"/>
              </w:rPr>
              <w:t>HelpSupported = false</w:t>
            </w:r>
          </w:p>
          <w:p w:rsidR="00614D2D" w:rsidRDefault="00614D2D">
            <w:pPr>
              <w:pStyle w:val="PL"/>
              <w:keepNext/>
              <w:keepLines/>
              <w:rPr>
                <w:noProof w:val="0"/>
              </w:rPr>
            </w:pPr>
            <w:r>
              <w:rPr>
                <w:noProof w:val="0"/>
              </w:rPr>
              <w:t>IconQualifier = 0</w:t>
            </w:r>
          </w:p>
          <w:p w:rsidR="00614D2D" w:rsidRDefault="00614D2D">
            <w:pPr>
              <w:pStyle w:val="PL"/>
              <w:keepNext/>
              <w:keepLines/>
              <w:rPr>
                <w:noProof w:val="0"/>
              </w:rPr>
            </w:pPr>
            <w:r>
              <w:rPr>
                <w:noProof w:val="0"/>
              </w:rPr>
              <w:t>IconIdentifier = 0.</w:t>
            </w:r>
          </w:p>
          <w:p w:rsidR="00614D2D" w:rsidRDefault="00614D2D">
            <w:pPr>
              <w:pStyle w:val="PL"/>
              <w:keepNext/>
              <w:keepLines/>
              <w:rPr>
                <w:noProof w:val="0"/>
              </w:rPr>
            </w:pPr>
          </w:p>
          <w:p w:rsidR="00614D2D" w:rsidRDefault="00614D2D">
            <w:pPr>
              <w:pStyle w:val="PL"/>
              <w:keepNext/>
              <w:keepLines/>
              <w:rPr>
                <w:noProof w:val="0"/>
              </w:rPr>
            </w:pPr>
            <w:r>
              <w:rPr>
                <w:noProof w:val="0"/>
              </w:rPr>
              <w:t>2-</w:t>
            </w:r>
            <w:r>
              <w:rPr>
                <w:noProof w:val="0"/>
              </w:rPr>
              <w:tab/>
              <w:t>isEventSet(EVENT_MENU_SELECTION).</w:t>
            </w:r>
          </w:p>
          <w:p w:rsidR="00614D2D" w:rsidRDefault="00614D2D">
            <w:pPr>
              <w:pStyle w:val="PL"/>
              <w:keepNext/>
              <w:keepLines/>
              <w:rPr>
                <w:noProof w:val="0"/>
              </w:rPr>
            </w:pPr>
          </w:p>
          <w:p w:rsidR="00614D2D" w:rsidRDefault="00614D2D">
            <w:pPr>
              <w:pStyle w:val="PL"/>
              <w:keepNext/>
              <w:keepLines/>
              <w:rPr>
                <w:noProof w:val="0"/>
              </w:rPr>
            </w:pPr>
            <w:r>
              <w:rPr>
                <w:noProof w:val="0"/>
              </w:rPr>
              <w:t>3-</w:t>
            </w:r>
            <w:r>
              <w:rPr>
                <w:noProof w:val="0"/>
              </w:rPr>
              <w:tab/>
              <w:t>isEventSet(EVENT_MENU_SELECTION_HELP_REQUEST)</w:t>
            </w:r>
          </w:p>
          <w:p w:rsidR="00614D2D" w:rsidRDefault="00614D2D">
            <w:pPr>
              <w:pStyle w:val="TAC"/>
            </w:pP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pPr>
            <w:r>
              <w:t>1-</w:t>
            </w:r>
            <w:r>
              <w:tab/>
              <w:t>No exception shall be thrown.</w:t>
            </w:r>
          </w:p>
          <w:p w:rsidR="00614D2D" w:rsidRDefault="00614D2D">
            <w:pPr>
              <w:pStyle w:val="TAL"/>
            </w:pPr>
          </w:p>
          <w:p w:rsidR="00614D2D" w:rsidRDefault="00614D2D">
            <w:pPr>
              <w:pStyle w:val="TAL"/>
            </w:pPr>
            <w:r>
              <w:t>2-</w:t>
            </w:r>
            <w:r>
              <w:tab/>
              <w:t>Shall return true.</w:t>
            </w:r>
          </w:p>
          <w:p w:rsidR="00614D2D" w:rsidRDefault="00614D2D">
            <w:pPr>
              <w:pStyle w:val="TAL"/>
            </w:pPr>
          </w:p>
          <w:p w:rsidR="00614D2D" w:rsidRDefault="00614D2D">
            <w:pPr>
              <w:pStyle w:val="TAL"/>
            </w:pPr>
            <w:r>
              <w:t>3-</w:t>
            </w:r>
            <w:r>
              <w:tab/>
              <w:t>Shall return false.</w:t>
            </w:r>
          </w:p>
          <w:p w:rsidR="00614D2D" w:rsidRDefault="00614D2D">
            <w:pPr>
              <w:pStyle w:val="TAL"/>
            </w:pPr>
          </w:p>
          <w:p w:rsidR="00614D2D" w:rsidRDefault="00614D2D">
            <w:pPr>
              <w:pStyle w:val="TAL"/>
            </w:pP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vAlign w:val="bottom"/>
            <w:hideMark/>
          </w:tcPr>
          <w:p w:rsidR="00614D2D" w:rsidRDefault="00614D2D">
            <w:pPr>
              <w:pStyle w:val="TAL"/>
            </w:pPr>
            <w:r>
              <w:t>The SIM shall issue a SETUP MENU proactive command which contains the new text for entry ID '01'.</w:t>
            </w: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Length = 0</w:t>
            </w:r>
          </w:p>
          <w:p w:rsidR="00614D2D" w:rsidRDefault="00614D2D">
            <w:pPr>
              <w:pStyle w:val="PL"/>
              <w:rPr>
                <w:noProof w:val="0"/>
              </w:rPr>
            </w:pPr>
          </w:p>
          <w:p w:rsidR="00614D2D" w:rsidRDefault="00614D2D">
            <w:pPr>
              <w:pStyle w:val="PL"/>
              <w:rPr>
                <w:noProof w:val="0"/>
              </w:rPr>
            </w:pPr>
            <w:r>
              <w:rPr>
                <w:noProof w:val="0"/>
              </w:rPr>
              <w:t>1-</w:t>
            </w:r>
            <w:r>
              <w:rPr>
                <w:noProof w:val="0"/>
              </w:rPr>
              <w:tab/>
              <w:t>changeMenuEntry() for entry '01' and entry '02', with parameters:</w:t>
            </w:r>
          </w:p>
          <w:p w:rsidR="00614D2D" w:rsidRDefault="00614D2D">
            <w:pPr>
              <w:pStyle w:val="PL"/>
              <w:rPr>
                <w:noProof w:val="0"/>
              </w:rPr>
            </w:pPr>
          </w:p>
          <w:p w:rsidR="00614D2D" w:rsidRDefault="00614D2D">
            <w:pPr>
              <w:pStyle w:val="PL"/>
              <w:rPr>
                <w:noProof w:val="0"/>
              </w:rPr>
            </w:pPr>
            <w:r>
              <w:rPr>
                <w:noProof w:val="0"/>
              </w:rPr>
              <w:t>Id = '01'/'02'</w:t>
            </w:r>
          </w:p>
          <w:p w:rsidR="00614D2D" w:rsidRDefault="00614D2D">
            <w:pPr>
              <w:pStyle w:val="PL"/>
              <w:rPr>
                <w:noProof w:val="0"/>
              </w:rPr>
            </w:pPr>
            <w:r>
              <w:rPr>
                <w:noProof w:val="0"/>
              </w:rPr>
              <w:t>MenuEntry = "LengthEquals0"</w:t>
            </w:r>
          </w:p>
          <w:p w:rsidR="00614D2D" w:rsidRDefault="00614D2D">
            <w:pPr>
              <w:pStyle w:val="PL"/>
              <w:rPr>
                <w:noProof w:val="0"/>
              </w:rPr>
            </w:pPr>
            <w:r>
              <w:rPr>
                <w:noProof w:val="0"/>
              </w:rPr>
              <w:t>Offset = 0</w:t>
            </w:r>
          </w:p>
          <w:p w:rsidR="00614D2D" w:rsidRDefault="00614D2D">
            <w:pPr>
              <w:pStyle w:val="PL"/>
              <w:rPr>
                <w:noProof w:val="0"/>
              </w:rPr>
            </w:pPr>
            <w:r>
              <w:rPr>
                <w:noProof w:val="0"/>
              </w:rPr>
              <w:t>Length = 0</w:t>
            </w:r>
          </w:p>
          <w:p w:rsidR="00614D2D" w:rsidRDefault="00614D2D">
            <w:pPr>
              <w:pStyle w:val="PL"/>
              <w:rPr>
                <w:noProof w:val="0"/>
              </w:rPr>
            </w:pPr>
            <w:r>
              <w:rPr>
                <w:noProof w:val="0"/>
              </w:rPr>
              <w:t>NextAction = 0</w:t>
            </w:r>
          </w:p>
          <w:p w:rsidR="00614D2D" w:rsidRDefault="00614D2D">
            <w:pPr>
              <w:pStyle w:val="PL"/>
              <w:rPr>
                <w:noProof w:val="0"/>
              </w:rPr>
            </w:pPr>
            <w:r>
              <w:rPr>
                <w:noProof w:val="0"/>
              </w:rPr>
              <w:t>HelpSupported = false</w:t>
            </w:r>
          </w:p>
          <w:p w:rsidR="00614D2D" w:rsidRDefault="00614D2D">
            <w:pPr>
              <w:pStyle w:val="PL"/>
              <w:rPr>
                <w:noProof w:val="0"/>
              </w:rPr>
            </w:pPr>
            <w:r>
              <w:rPr>
                <w:noProof w:val="0"/>
              </w:rPr>
              <w:t>IconQualifier = 0</w:t>
            </w:r>
          </w:p>
          <w:p w:rsidR="00614D2D" w:rsidRDefault="00614D2D">
            <w:pPr>
              <w:pStyle w:val="PL"/>
              <w:rPr>
                <w:noProof w:val="0"/>
              </w:rPr>
            </w:pPr>
            <w:r>
              <w:rPr>
                <w:noProof w:val="0"/>
              </w:rPr>
              <w:t>IconIdentifier = 0.</w:t>
            </w:r>
          </w:p>
          <w:p w:rsidR="00614D2D" w:rsidRDefault="00614D2D">
            <w:pPr>
              <w:pStyle w:val="PL"/>
              <w:rPr>
                <w:noProof w:val="0"/>
              </w:rPr>
            </w:pPr>
          </w:p>
          <w:p w:rsidR="00614D2D" w:rsidRDefault="00614D2D">
            <w:pPr>
              <w:pStyle w:val="PL"/>
              <w:rPr>
                <w:noProof w:val="0"/>
              </w:rPr>
            </w:pPr>
            <w:r>
              <w:rPr>
                <w:noProof w:val="0"/>
              </w:rPr>
              <w:t>2-</w:t>
            </w:r>
            <w:r>
              <w:rPr>
                <w:noProof w:val="0"/>
              </w:rPr>
              <w:tab/>
              <w:t>isEventSet(EVENT_MENU_SELECTION).</w:t>
            </w:r>
          </w:p>
          <w:p w:rsidR="00614D2D" w:rsidRDefault="00614D2D">
            <w:pPr>
              <w:pStyle w:val="PL"/>
              <w:rPr>
                <w:noProof w:val="0"/>
              </w:rPr>
            </w:pPr>
          </w:p>
          <w:p w:rsidR="00614D2D" w:rsidRDefault="00614D2D">
            <w:pPr>
              <w:pStyle w:val="PL"/>
              <w:rPr>
                <w:noProof w:val="0"/>
              </w:rPr>
            </w:pPr>
            <w:r>
              <w:rPr>
                <w:noProof w:val="0"/>
              </w:rPr>
              <w:t>3-</w:t>
            </w:r>
            <w:r>
              <w:rPr>
                <w:noProof w:val="0"/>
              </w:rPr>
              <w:tab/>
              <w:t>isEventSet(EVENT_MENU_SELECTION_HELP_REQUEST).</w:t>
            </w:r>
          </w:p>
          <w:p w:rsidR="00614D2D" w:rsidRDefault="00614D2D">
            <w:pPr>
              <w:pStyle w:val="PL"/>
              <w:rPr>
                <w:noProof w:val="0"/>
              </w:rPr>
            </w:pPr>
          </w:p>
          <w:p w:rsidR="00614D2D" w:rsidRDefault="00614D2D">
            <w:pPr>
              <w:pStyle w:val="TAC"/>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r>
              <w:t>1-</w:t>
            </w:r>
            <w:r>
              <w:tab/>
              <w:t>No exception shall be thrown.</w:t>
            </w:r>
          </w:p>
          <w:p w:rsidR="00614D2D" w:rsidRDefault="00614D2D">
            <w:pPr>
              <w:pStyle w:val="TAL"/>
              <w:keepNext w:val="0"/>
              <w:keepLines w:val="0"/>
            </w:pPr>
          </w:p>
          <w:p w:rsidR="00614D2D" w:rsidRDefault="00614D2D">
            <w:pPr>
              <w:pStyle w:val="TAL"/>
              <w:keepNext w:val="0"/>
              <w:keepLines w:val="0"/>
            </w:pPr>
            <w:r>
              <w:t>2-</w:t>
            </w:r>
            <w:r>
              <w:tab/>
              <w:t>Shall return true.</w:t>
            </w:r>
          </w:p>
          <w:p w:rsidR="00614D2D" w:rsidRDefault="00614D2D">
            <w:pPr>
              <w:pStyle w:val="TAL"/>
              <w:keepNext w:val="0"/>
              <w:keepLines w:val="0"/>
            </w:pPr>
          </w:p>
          <w:p w:rsidR="00614D2D" w:rsidRDefault="00614D2D">
            <w:pPr>
              <w:pStyle w:val="TAL"/>
              <w:keepNext w:val="0"/>
              <w:keepLines w:val="0"/>
            </w:pPr>
            <w:r>
              <w:t>3-</w:t>
            </w:r>
            <w:r>
              <w:tab/>
              <w:t>Shall return false.</w:t>
            </w:r>
          </w:p>
          <w:p w:rsidR="00614D2D" w:rsidRDefault="00614D2D">
            <w:pPr>
              <w:pStyle w:val="TAL"/>
              <w:keepNext w:val="0"/>
              <w:keepLines w:val="0"/>
            </w:pP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vAlign w:val="bottom"/>
            <w:hideMark/>
          </w:tcPr>
          <w:p w:rsidR="00614D2D" w:rsidRDefault="00614D2D">
            <w:pPr>
              <w:pStyle w:val="TAL"/>
              <w:keepNext w:val="0"/>
              <w:keepLines w:val="0"/>
            </w:pPr>
            <w:r>
              <w:t>The SIM shall issue a SETUP MENU proactive command which contains for entry '01'and entry '02', no text part.</w:t>
            </w: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Setting a next action indicator != 0</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1-</w:t>
            </w:r>
            <w:r>
              <w:rPr>
                <w:noProof w:val="0"/>
              </w:rPr>
              <w:tab/>
              <w:t>changeMenuEntry()with parameters:</w:t>
            </w:r>
          </w:p>
          <w:p w:rsidR="00614D2D" w:rsidRDefault="00614D2D">
            <w:pPr>
              <w:pStyle w:val="PL"/>
              <w:rPr>
                <w:noProof w:val="0"/>
              </w:rPr>
            </w:pPr>
          </w:p>
          <w:p w:rsidR="00614D2D" w:rsidRDefault="00614D2D">
            <w:pPr>
              <w:pStyle w:val="PL"/>
              <w:rPr>
                <w:noProof w:val="0"/>
              </w:rPr>
            </w:pPr>
            <w:r>
              <w:rPr>
                <w:noProof w:val="0"/>
              </w:rPr>
              <w:t>Id = '02'</w:t>
            </w:r>
          </w:p>
          <w:p w:rsidR="00614D2D" w:rsidRDefault="00614D2D">
            <w:pPr>
              <w:pStyle w:val="PL"/>
              <w:rPr>
                <w:noProof w:val="0"/>
              </w:rPr>
            </w:pPr>
            <w:r>
              <w:rPr>
                <w:noProof w:val="0"/>
              </w:rPr>
              <w:t>MenuEntry = "NextActionIndic"</w:t>
            </w:r>
          </w:p>
          <w:p w:rsidR="00614D2D" w:rsidRDefault="00614D2D">
            <w:pPr>
              <w:pStyle w:val="PL"/>
              <w:rPr>
                <w:noProof w:val="0"/>
              </w:rPr>
            </w:pPr>
            <w:r>
              <w:rPr>
                <w:noProof w:val="0"/>
              </w:rPr>
              <w:t>Offset = 0</w:t>
            </w:r>
          </w:p>
          <w:p w:rsidR="00614D2D" w:rsidRDefault="00614D2D">
            <w:pPr>
              <w:pStyle w:val="PL"/>
              <w:rPr>
                <w:noProof w:val="0"/>
              </w:rPr>
            </w:pPr>
            <w:r>
              <w:rPr>
                <w:noProof w:val="0"/>
              </w:rPr>
              <w:t>Length = menuEntry.length</w:t>
            </w:r>
          </w:p>
          <w:p w:rsidR="00614D2D" w:rsidRDefault="00614D2D">
            <w:pPr>
              <w:pStyle w:val="PL"/>
              <w:rPr>
                <w:noProof w:val="0"/>
              </w:rPr>
            </w:pPr>
            <w:r>
              <w:rPr>
                <w:noProof w:val="0"/>
              </w:rPr>
              <w:t>NextAction = '10' (SETUP CALL)</w:t>
            </w:r>
          </w:p>
          <w:p w:rsidR="00614D2D" w:rsidRDefault="00614D2D">
            <w:pPr>
              <w:pStyle w:val="PL"/>
              <w:rPr>
                <w:noProof w:val="0"/>
              </w:rPr>
            </w:pPr>
            <w:r>
              <w:rPr>
                <w:noProof w:val="0"/>
              </w:rPr>
              <w:t>HelpSupported = false</w:t>
            </w:r>
          </w:p>
          <w:p w:rsidR="00614D2D" w:rsidRDefault="00614D2D">
            <w:pPr>
              <w:pStyle w:val="PL"/>
              <w:rPr>
                <w:noProof w:val="0"/>
              </w:rPr>
            </w:pPr>
            <w:r>
              <w:rPr>
                <w:noProof w:val="0"/>
              </w:rPr>
              <w:t>IconQualifier = 0</w:t>
            </w:r>
          </w:p>
          <w:p w:rsidR="00614D2D" w:rsidRDefault="00614D2D">
            <w:pPr>
              <w:pStyle w:val="PL"/>
              <w:rPr>
                <w:noProof w:val="0"/>
              </w:rPr>
            </w:pPr>
            <w:r>
              <w:rPr>
                <w:noProof w:val="0"/>
              </w:rPr>
              <w:t>IconIdentifier = 0</w:t>
            </w:r>
          </w:p>
          <w:p w:rsidR="00614D2D" w:rsidRDefault="00614D2D">
            <w:pPr>
              <w:pStyle w:val="PL"/>
              <w:rPr>
                <w:noProof w:val="0"/>
              </w:rPr>
            </w:pPr>
          </w:p>
          <w:p w:rsidR="00614D2D" w:rsidRDefault="00614D2D">
            <w:pPr>
              <w:pStyle w:val="PL"/>
              <w:rPr>
                <w:noProof w:val="0"/>
              </w:rPr>
            </w:pPr>
            <w:r>
              <w:rPr>
                <w:noProof w:val="0"/>
              </w:rPr>
              <w:t>2-</w:t>
            </w:r>
            <w:r>
              <w:rPr>
                <w:noProof w:val="0"/>
              </w:rPr>
              <w:tab/>
              <w:t>isEventSet(EVENT_MENU_SELECTION).</w:t>
            </w:r>
          </w:p>
          <w:p w:rsidR="00614D2D" w:rsidRDefault="00614D2D">
            <w:pPr>
              <w:pStyle w:val="PL"/>
              <w:rPr>
                <w:noProof w:val="0"/>
              </w:rPr>
            </w:pPr>
          </w:p>
          <w:p w:rsidR="00614D2D" w:rsidRDefault="00614D2D">
            <w:pPr>
              <w:pStyle w:val="PL"/>
              <w:rPr>
                <w:noProof w:val="0"/>
              </w:rPr>
            </w:pPr>
            <w:r>
              <w:rPr>
                <w:noProof w:val="0"/>
              </w:rPr>
              <w:t>3-</w:t>
            </w:r>
            <w:r>
              <w:rPr>
                <w:noProof w:val="0"/>
              </w:rPr>
              <w:tab/>
              <w:t>isEventSet(EVENT_MENU_SELECTION_HELP_REQUEST).</w:t>
            </w:r>
          </w:p>
          <w:p w:rsidR="00614D2D" w:rsidRDefault="00614D2D">
            <w:pPr>
              <w:pStyle w:val="PL"/>
              <w:rPr>
                <w:noProof w:val="0"/>
              </w:rPr>
            </w:pPr>
            <w:r>
              <w:rPr>
                <w:noProof w:val="0"/>
              </w:rPr>
              <w:t>4- changeMenuEntry()with parameters:</w:t>
            </w:r>
          </w:p>
          <w:p w:rsidR="00614D2D" w:rsidRDefault="00614D2D">
            <w:pPr>
              <w:pStyle w:val="PL"/>
              <w:rPr>
                <w:noProof w:val="0"/>
              </w:rPr>
            </w:pPr>
          </w:p>
          <w:p w:rsidR="00614D2D" w:rsidRDefault="00614D2D">
            <w:pPr>
              <w:pStyle w:val="PL"/>
              <w:rPr>
                <w:noProof w:val="0"/>
              </w:rPr>
            </w:pPr>
            <w:r>
              <w:rPr>
                <w:noProof w:val="0"/>
              </w:rPr>
              <w:t>Id = '02'</w:t>
            </w:r>
          </w:p>
          <w:p w:rsidR="00614D2D" w:rsidRDefault="00614D2D">
            <w:pPr>
              <w:pStyle w:val="PL"/>
              <w:rPr>
                <w:noProof w:val="0"/>
              </w:rPr>
            </w:pPr>
            <w:r>
              <w:rPr>
                <w:noProof w:val="0"/>
              </w:rPr>
              <w:t>MenuEntry = "NextActionIndic"</w:t>
            </w:r>
          </w:p>
          <w:p w:rsidR="00614D2D" w:rsidRDefault="00614D2D">
            <w:pPr>
              <w:pStyle w:val="PL"/>
              <w:rPr>
                <w:noProof w:val="0"/>
              </w:rPr>
            </w:pPr>
            <w:r>
              <w:rPr>
                <w:noProof w:val="0"/>
              </w:rPr>
              <w:t>Offset = 0</w:t>
            </w:r>
          </w:p>
          <w:p w:rsidR="00614D2D" w:rsidRDefault="00614D2D">
            <w:pPr>
              <w:pStyle w:val="PL"/>
              <w:rPr>
                <w:noProof w:val="0"/>
              </w:rPr>
            </w:pPr>
            <w:r>
              <w:rPr>
                <w:noProof w:val="0"/>
              </w:rPr>
              <w:t>Length = menuEntry.length</w:t>
            </w:r>
          </w:p>
          <w:p w:rsidR="00614D2D" w:rsidRDefault="00614D2D">
            <w:pPr>
              <w:pStyle w:val="PL"/>
              <w:rPr>
                <w:noProof w:val="0"/>
              </w:rPr>
            </w:pPr>
            <w:r>
              <w:rPr>
                <w:noProof w:val="0"/>
              </w:rPr>
              <w:t>NextAction = '10' (SETUP CALL)</w:t>
            </w:r>
          </w:p>
          <w:p w:rsidR="00614D2D" w:rsidRDefault="00614D2D">
            <w:pPr>
              <w:pStyle w:val="PL"/>
              <w:rPr>
                <w:noProof w:val="0"/>
              </w:rPr>
            </w:pPr>
            <w:r>
              <w:rPr>
                <w:noProof w:val="0"/>
              </w:rPr>
              <w:t>HelpSupported = true</w:t>
            </w:r>
          </w:p>
          <w:p w:rsidR="00614D2D" w:rsidRDefault="00614D2D">
            <w:pPr>
              <w:pStyle w:val="PL"/>
              <w:rPr>
                <w:noProof w:val="0"/>
              </w:rPr>
            </w:pPr>
            <w:r>
              <w:rPr>
                <w:noProof w:val="0"/>
              </w:rPr>
              <w:t>IconQualifier = 0</w:t>
            </w:r>
          </w:p>
          <w:p w:rsidR="00614D2D" w:rsidRDefault="00614D2D">
            <w:pPr>
              <w:pStyle w:val="PL"/>
              <w:rPr>
                <w:noProof w:val="0"/>
              </w:rPr>
            </w:pPr>
            <w:r>
              <w:rPr>
                <w:noProof w:val="0"/>
              </w:rPr>
              <w:t>IconIdentifier = 0</w:t>
            </w:r>
          </w:p>
          <w:p w:rsidR="00614D2D" w:rsidRDefault="00614D2D">
            <w:pPr>
              <w:pStyle w:val="TAC"/>
              <w:keepNext w:val="0"/>
              <w:keepLines w:val="0"/>
              <w:jc w:val="left"/>
            </w:pPr>
          </w:p>
          <w:p w:rsidR="00614D2D" w:rsidRDefault="00614D2D">
            <w:pPr>
              <w:pStyle w:val="TAC"/>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1-</w:t>
            </w:r>
            <w:r>
              <w:tab/>
              <w:t>No exception shall be thrown.</w:t>
            </w:r>
          </w:p>
          <w:p w:rsidR="00614D2D" w:rsidRDefault="00614D2D">
            <w:pPr>
              <w:pStyle w:val="TAL"/>
              <w:keepNext w:val="0"/>
              <w:keepLines w:val="0"/>
            </w:pPr>
            <w:r>
              <w:t>2-</w:t>
            </w:r>
            <w:r>
              <w:tab/>
              <w:t>Shall return true.</w:t>
            </w:r>
          </w:p>
          <w:p w:rsidR="00614D2D" w:rsidRDefault="00614D2D">
            <w:pPr>
              <w:pStyle w:val="TAL"/>
              <w:keepNext w:val="0"/>
              <w:keepLines w:val="0"/>
            </w:pPr>
            <w:r>
              <w:t>3-</w:t>
            </w:r>
            <w:r>
              <w:tab/>
              <w:t>Shall return false.</w:t>
            </w:r>
          </w:p>
        </w:tc>
        <w:tc>
          <w:tcPr>
            <w:tcW w:w="2334" w:type="dxa"/>
            <w:tcBorders>
              <w:top w:val="single" w:sz="4" w:space="0" w:color="auto"/>
              <w:left w:val="single" w:sz="4" w:space="0" w:color="auto"/>
              <w:bottom w:val="single" w:sz="4" w:space="0" w:color="auto"/>
              <w:right w:val="single" w:sz="4" w:space="0" w:color="auto"/>
            </w:tcBorders>
            <w:vAlign w:val="bottom"/>
            <w:hideMark/>
          </w:tcPr>
          <w:p w:rsidR="00614D2D" w:rsidRDefault="00614D2D">
            <w:pPr>
              <w:pStyle w:val="TAL"/>
              <w:keepNext w:val="0"/>
              <w:keepLines w:val="0"/>
            </w:pPr>
            <w:r>
              <w:t>The SIM shall issue a SETUP MENU proactive command which contains an Items Next Action Indicator list and which contains a command qualifier '80'.</w:t>
            </w: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5</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pPr>
            <w:r>
              <w:t xml:space="preserve">Checking applet is triggered by a MENU_SELECTION_HELP_REQUEST </w:t>
            </w:r>
          </w:p>
          <w:p w:rsidR="00614D2D" w:rsidRDefault="00614D2D">
            <w:pPr>
              <w:pStyle w:val="PL"/>
              <w:keepNext/>
              <w:keepLines/>
              <w:rPr>
                <w:noProof w:val="0"/>
              </w:rPr>
            </w:pPr>
          </w:p>
          <w:p w:rsidR="00614D2D" w:rsidRDefault="00614D2D">
            <w:pPr>
              <w:pStyle w:val="PL"/>
              <w:keepNext/>
              <w:keepLines/>
              <w:rPr>
                <w:noProof w:val="0"/>
              </w:rPr>
            </w:pPr>
            <w:r>
              <w:rPr>
                <w:noProof w:val="0"/>
              </w:rPr>
              <w:t>Send ENVELOPE(MENU_SELECTION_HELP_REQUEST) with Item Identifier = '02'</w:t>
            </w: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pPr>
            <w:r>
              <w:t>Applet is trigged by a MENU_SELECTION_HELP_REQUEST and the Item Identifier is 02</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help supported=true</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1-</w:t>
            </w:r>
            <w:r>
              <w:rPr>
                <w:noProof w:val="0"/>
              </w:rPr>
              <w:tab/>
              <w:t>changeMenuEntry()with parameters:</w:t>
            </w:r>
          </w:p>
          <w:p w:rsidR="00614D2D" w:rsidRDefault="00614D2D">
            <w:pPr>
              <w:pStyle w:val="PL"/>
              <w:rPr>
                <w:noProof w:val="0"/>
              </w:rPr>
            </w:pPr>
          </w:p>
          <w:p w:rsidR="00614D2D" w:rsidRDefault="00614D2D">
            <w:pPr>
              <w:pStyle w:val="PL"/>
              <w:rPr>
                <w:noProof w:val="0"/>
              </w:rPr>
            </w:pPr>
            <w:r>
              <w:rPr>
                <w:noProof w:val="0"/>
              </w:rPr>
              <w:t>Id = '01'</w:t>
            </w:r>
          </w:p>
          <w:p w:rsidR="00614D2D" w:rsidRDefault="00614D2D">
            <w:pPr>
              <w:pStyle w:val="PL"/>
              <w:rPr>
                <w:noProof w:val="0"/>
              </w:rPr>
            </w:pPr>
            <w:r>
              <w:rPr>
                <w:noProof w:val="0"/>
              </w:rPr>
              <w:t>MenuEntry = "HelpSupported"</w:t>
            </w:r>
          </w:p>
          <w:p w:rsidR="00614D2D" w:rsidRDefault="00614D2D">
            <w:pPr>
              <w:pStyle w:val="PL"/>
              <w:rPr>
                <w:noProof w:val="0"/>
              </w:rPr>
            </w:pPr>
            <w:r>
              <w:rPr>
                <w:noProof w:val="0"/>
              </w:rPr>
              <w:t>Offset = 0</w:t>
            </w:r>
          </w:p>
          <w:p w:rsidR="00614D2D" w:rsidRDefault="00614D2D">
            <w:pPr>
              <w:pStyle w:val="PL"/>
              <w:rPr>
                <w:noProof w:val="0"/>
              </w:rPr>
            </w:pPr>
            <w:r>
              <w:rPr>
                <w:noProof w:val="0"/>
              </w:rPr>
              <w:t>Length = menuEntry.length</w:t>
            </w:r>
          </w:p>
          <w:p w:rsidR="00614D2D" w:rsidRDefault="00614D2D">
            <w:pPr>
              <w:pStyle w:val="PL"/>
              <w:rPr>
                <w:noProof w:val="0"/>
              </w:rPr>
            </w:pPr>
            <w:r>
              <w:rPr>
                <w:noProof w:val="0"/>
              </w:rPr>
              <w:t>NextAction = 0</w:t>
            </w:r>
          </w:p>
          <w:p w:rsidR="00614D2D" w:rsidRDefault="00614D2D">
            <w:pPr>
              <w:pStyle w:val="PL"/>
              <w:rPr>
                <w:noProof w:val="0"/>
              </w:rPr>
            </w:pPr>
            <w:r>
              <w:rPr>
                <w:noProof w:val="0"/>
              </w:rPr>
              <w:t>HelpSupported = true</w:t>
            </w:r>
          </w:p>
          <w:p w:rsidR="00614D2D" w:rsidRDefault="00614D2D">
            <w:pPr>
              <w:pStyle w:val="PL"/>
              <w:rPr>
                <w:noProof w:val="0"/>
                <w:lang w:val="fr-FR"/>
              </w:rPr>
            </w:pPr>
            <w:r>
              <w:rPr>
                <w:noProof w:val="0"/>
                <w:lang w:val="fr-FR"/>
              </w:rPr>
              <w:t>IconQualifier = 0</w:t>
            </w:r>
          </w:p>
          <w:p w:rsidR="00614D2D" w:rsidRDefault="00614D2D">
            <w:pPr>
              <w:pStyle w:val="PL"/>
              <w:rPr>
                <w:noProof w:val="0"/>
                <w:lang w:val="fr-FR"/>
              </w:rPr>
            </w:pPr>
            <w:r>
              <w:rPr>
                <w:noProof w:val="0"/>
                <w:lang w:val="fr-FR"/>
              </w:rPr>
              <w:t>IconIdentifier = 0</w:t>
            </w:r>
          </w:p>
          <w:p w:rsidR="00614D2D" w:rsidRDefault="00614D2D">
            <w:pPr>
              <w:pStyle w:val="PL"/>
              <w:rPr>
                <w:noProof w:val="0"/>
                <w:lang w:val="fr-FR"/>
              </w:rPr>
            </w:pPr>
          </w:p>
          <w:p w:rsidR="00614D2D" w:rsidRDefault="00614D2D">
            <w:pPr>
              <w:pStyle w:val="PL"/>
              <w:rPr>
                <w:noProof w:val="0"/>
                <w:lang w:val="fr-FR"/>
              </w:rPr>
            </w:pPr>
            <w:r>
              <w:rPr>
                <w:noProof w:val="0"/>
                <w:lang w:val="fr-FR"/>
              </w:rPr>
              <w:t>2-</w:t>
            </w:r>
            <w:r>
              <w:rPr>
                <w:noProof w:val="0"/>
                <w:lang w:val="fr-FR"/>
              </w:rPr>
              <w:tab/>
              <w:t>isEventSet(EVENT_MENU_SELECTION).</w:t>
            </w:r>
          </w:p>
          <w:p w:rsidR="00614D2D" w:rsidRDefault="00614D2D">
            <w:pPr>
              <w:pStyle w:val="PL"/>
              <w:rPr>
                <w:noProof w:val="0"/>
                <w:lang w:val="fr-FR"/>
              </w:rPr>
            </w:pPr>
          </w:p>
          <w:p w:rsidR="00614D2D" w:rsidRDefault="00614D2D">
            <w:pPr>
              <w:pStyle w:val="PL"/>
              <w:rPr>
                <w:noProof w:val="0"/>
              </w:rPr>
            </w:pPr>
            <w:r>
              <w:rPr>
                <w:noProof w:val="0"/>
              </w:rPr>
              <w:t>3-</w:t>
            </w:r>
            <w:r>
              <w:rPr>
                <w:noProof w:val="0"/>
              </w:rPr>
              <w:tab/>
              <w:t>isEventSet(EVENT_MENU_SELECTION_HELP_REQUEST).</w:t>
            </w:r>
          </w:p>
          <w:p w:rsidR="00614D2D" w:rsidRDefault="00614D2D">
            <w:pPr>
              <w:pStyle w:val="TAC"/>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r>
              <w:t>1-</w:t>
            </w:r>
            <w:r>
              <w:tab/>
              <w:t>No exception shall be thrown.</w:t>
            </w:r>
          </w:p>
          <w:p w:rsidR="00614D2D" w:rsidRDefault="00614D2D">
            <w:pPr>
              <w:pStyle w:val="TAL"/>
              <w:keepNext w:val="0"/>
              <w:keepLines w:val="0"/>
            </w:pPr>
          </w:p>
          <w:p w:rsidR="00614D2D" w:rsidRDefault="00614D2D">
            <w:pPr>
              <w:pStyle w:val="TAL"/>
              <w:keepNext w:val="0"/>
              <w:keepLines w:val="0"/>
            </w:pPr>
            <w:r>
              <w:t>2-</w:t>
            </w:r>
            <w:r>
              <w:tab/>
              <w:t>Shall return true.</w:t>
            </w:r>
          </w:p>
          <w:p w:rsidR="00614D2D" w:rsidRDefault="00614D2D">
            <w:pPr>
              <w:pStyle w:val="TAL"/>
              <w:keepNext w:val="0"/>
              <w:keepLines w:val="0"/>
            </w:pPr>
          </w:p>
          <w:p w:rsidR="00614D2D" w:rsidRDefault="00614D2D">
            <w:pPr>
              <w:pStyle w:val="TAL"/>
              <w:keepNext w:val="0"/>
              <w:keepLines w:val="0"/>
            </w:pPr>
            <w:r>
              <w:t>3-</w:t>
            </w:r>
            <w:r>
              <w:tab/>
              <w:t>Shall return true.</w:t>
            </w:r>
          </w:p>
          <w:p w:rsidR="00614D2D" w:rsidRDefault="00614D2D">
            <w:pPr>
              <w:pStyle w:val="TAL"/>
              <w:keepNext w:val="0"/>
              <w:keepLines w:val="0"/>
            </w:pP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vAlign w:val="bottom"/>
            <w:hideMark/>
          </w:tcPr>
          <w:p w:rsidR="00614D2D" w:rsidRDefault="00614D2D">
            <w:pPr>
              <w:pStyle w:val="TAL"/>
              <w:keepNext w:val="0"/>
              <w:keepLines w:val="0"/>
            </w:pPr>
            <w:r>
              <w:t>The SIM shall issue a SETUP MENU proactive command which contains a command qualifier '80'.</w:t>
            </w: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 xml:space="preserve">Checking applet is triggered by a MENU_SELECTION_HELP_REQUEST </w:t>
            </w:r>
          </w:p>
          <w:p w:rsidR="00614D2D" w:rsidRDefault="00614D2D">
            <w:pPr>
              <w:pStyle w:val="PL"/>
              <w:rPr>
                <w:noProof w:val="0"/>
              </w:rPr>
            </w:pPr>
          </w:p>
          <w:p w:rsidR="00614D2D" w:rsidRDefault="00614D2D">
            <w:pPr>
              <w:pStyle w:val="PL"/>
              <w:rPr>
                <w:noProof w:val="0"/>
              </w:rPr>
            </w:pPr>
            <w:r>
              <w:rPr>
                <w:noProof w:val="0"/>
              </w:rPr>
              <w:t>Send ENVELOPE(MENU_SELECTION_HELP_REQUEST) with Item Identifier = '01'</w:t>
            </w: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Applet is trigged by a MENU_SELECTION_HELP_REQUEST and the Item Identifier is 01</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Setting icons, help supported = false</w:t>
            </w:r>
          </w:p>
          <w:p w:rsidR="00614D2D" w:rsidRDefault="00614D2D">
            <w:pPr>
              <w:pStyle w:val="PL"/>
              <w:rPr>
                <w:noProof w:val="0"/>
              </w:rPr>
            </w:pPr>
          </w:p>
          <w:p w:rsidR="00614D2D" w:rsidRDefault="00614D2D">
            <w:pPr>
              <w:pStyle w:val="PL"/>
              <w:rPr>
                <w:noProof w:val="0"/>
              </w:rPr>
            </w:pPr>
            <w:r>
              <w:rPr>
                <w:noProof w:val="0"/>
              </w:rPr>
              <w:t>1-</w:t>
            </w:r>
            <w:r>
              <w:rPr>
                <w:noProof w:val="0"/>
              </w:rPr>
              <w:tab/>
              <w:t>changeMenuEntry() for entries '01','02', with parameters:</w:t>
            </w:r>
          </w:p>
          <w:p w:rsidR="00614D2D" w:rsidRDefault="00614D2D">
            <w:pPr>
              <w:pStyle w:val="PL"/>
              <w:rPr>
                <w:noProof w:val="0"/>
              </w:rPr>
            </w:pPr>
          </w:p>
          <w:p w:rsidR="00614D2D" w:rsidRDefault="00614D2D">
            <w:pPr>
              <w:pStyle w:val="PL"/>
              <w:rPr>
                <w:noProof w:val="0"/>
              </w:rPr>
            </w:pPr>
            <w:r>
              <w:rPr>
                <w:noProof w:val="0"/>
              </w:rPr>
              <w:t>Id = '01'/'02'</w:t>
            </w:r>
          </w:p>
          <w:p w:rsidR="00614D2D" w:rsidRDefault="00614D2D">
            <w:pPr>
              <w:pStyle w:val="PL"/>
              <w:rPr>
                <w:noProof w:val="0"/>
              </w:rPr>
            </w:pPr>
            <w:r>
              <w:rPr>
                <w:noProof w:val="0"/>
              </w:rPr>
              <w:t>MenuEntry = "IconQualifier"</w:t>
            </w:r>
          </w:p>
          <w:p w:rsidR="00614D2D" w:rsidRDefault="00614D2D">
            <w:pPr>
              <w:pStyle w:val="PL"/>
              <w:rPr>
                <w:noProof w:val="0"/>
              </w:rPr>
            </w:pPr>
            <w:r>
              <w:rPr>
                <w:noProof w:val="0"/>
              </w:rPr>
              <w:t>Offset = 0</w:t>
            </w:r>
          </w:p>
          <w:p w:rsidR="00614D2D" w:rsidRDefault="00614D2D">
            <w:pPr>
              <w:pStyle w:val="PL"/>
              <w:rPr>
                <w:noProof w:val="0"/>
              </w:rPr>
            </w:pPr>
            <w:r>
              <w:rPr>
                <w:noProof w:val="0"/>
              </w:rPr>
              <w:t>Length = menuEntry.length</w:t>
            </w:r>
          </w:p>
          <w:p w:rsidR="00614D2D" w:rsidRDefault="00614D2D">
            <w:pPr>
              <w:pStyle w:val="PL"/>
              <w:rPr>
                <w:noProof w:val="0"/>
              </w:rPr>
            </w:pPr>
            <w:r>
              <w:rPr>
                <w:noProof w:val="0"/>
              </w:rPr>
              <w:t>NextAction = 0</w:t>
            </w:r>
          </w:p>
          <w:p w:rsidR="00614D2D" w:rsidRDefault="00614D2D">
            <w:pPr>
              <w:pStyle w:val="PL"/>
              <w:rPr>
                <w:noProof w:val="0"/>
              </w:rPr>
            </w:pPr>
            <w:r>
              <w:rPr>
                <w:noProof w:val="0"/>
              </w:rPr>
              <w:t>HelpSupported = false</w:t>
            </w:r>
          </w:p>
          <w:p w:rsidR="00614D2D" w:rsidRDefault="00614D2D">
            <w:pPr>
              <w:pStyle w:val="PL"/>
              <w:rPr>
                <w:noProof w:val="0"/>
                <w:lang w:val="fr-FR"/>
              </w:rPr>
            </w:pPr>
            <w:r>
              <w:rPr>
                <w:noProof w:val="0"/>
                <w:lang w:val="fr-FR"/>
              </w:rPr>
              <w:t>IconQualifier = '01'</w:t>
            </w:r>
          </w:p>
          <w:p w:rsidR="00614D2D" w:rsidRDefault="00614D2D">
            <w:pPr>
              <w:pStyle w:val="PL"/>
              <w:rPr>
                <w:noProof w:val="0"/>
                <w:lang w:val="fr-FR"/>
              </w:rPr>
            </w:pPr>
            <w:r>
              <w:rPr>
                <w:noProof w:val="0"/>
                <w:lang w:val="fr-FR"/>
              </w:rPr>
              <w:t>IconIdentifier = '02' / '01'</w:t>
            </w:r>
          </w:p>
          <w:p w:rsidR="00614D2D" w:rsidRDefault="00614D2D">
            <w:pPr>
              <w:pStyle w:val="PL"/>
              <w:rPr>
                <w:noProof w:val="0"/>
                <w:lang w:val="fr-FR"/>
              </w:rPr>
            </w:pPr>
          </w:p>
          <w:p w:rsidR="00614D2D" w:rsidRDefault="00614D2D">
            <w:pPr>
              <w:pStyle w:val="PL"/>
              <w:rPr>
                <w:noProof w:val="0"/>
                <w:lang w:val="fr-FR"/>
              </w:rPr>
            </w:pPr>
            <w:r>
              <w:rPr>
                <w:noProof w:val="0"/>
                <w:lang w:val="fr-FR"/>
              </w:rPr>
              <w:t>2-</w:t>
            </w:r>
            <w:r>
              <w:rPr>
                <w:noProof w:val="0"/>
                <w:lang w:val="fr-FR"/>
              </w:rPr>
              <w:tab/>
              <w:t>isEventSet(EVENT_MENU_SELECTION).</w:t>
            </w:r>
          </w:p>
          <w:p w:rsidR="00614D2D" w:rsidRDefault="00614D2D">
            <w:pPr>
              <w:pStyle w:val="PL"/>
              <w:rPr>
                <w:noProof w:val="0"/>
                <w:lang w:val="fr-FR"/>
              </w:rPr>
            </w:pPr>
          </w:p>
          <w:p w:rsidR="00614D2D" w:rsidRDefault="00614D2D">
            <w:pPr>
              <w:pStyle w:val="PL"/>
              <w:rPr>
                <w:noProof w:val="0"/>
              </w:rPr>
            </w:pPr>
            <w:r>
              <w:rPr>
                <w:noProof w:val="0"/>
              </w:rPr>
              <w:t>3-</w:t>
            </w:r>
            <w:r>
              <w:rPr>
                <w:noProof w:val="0"/>
              </w:rPr>
              <w:tab/>
              <w:t>isEventSet(EVENT_MENU_SELECTION_HELP_REQUEST).</w:t>
            </w:r>
          </w:p>
          <w:p w:rsidR="00614D2D" w:rsidRDefault="00614D2D">
            <w:pPr>
              <w:pStyle w:val="TAC"/>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r>
              <w:t>1-</w:t>
            </w:r>
            <w:r>
              <w:tab/>
              <w:t>No exception shall be thrown.</w:t>
            </w:r>
          </w:p>
          <w:p w:rsidR="00614D2D" w:rsidRDefault="00614D2D">
            <w:pPr>
              <w:pStyle w:val="TAL"/>
              <w:keepNext w:val="0"/>
              <w:keepLines w:val="0"/>
            </w:pPr>
          </w:p>
          <w:p w:rsidR="00614D2D" w:rsidRDefault="00614D2D">
            <w:pPr>
              <w:pStyle w:val="TAL"/>
              <w:keepNext w:val="0"/>
              <w:keepLines w:val="0"/>
            </w:pPr>
            <w:r>
              <w:t>2-</w:t>
            </w:r>
            <w:r>
              <w:tab/>
              <w:t>Shall return true.</w:t>
            </w:r>
          </w:p>
          <w:p w:rsidR="00614D2D" w:rsidRDefault="00614D2D">
            <w:pPr>
              <w:pStyle w:val="TAL"/>
              <w:keepNext w:val="0"/>
              <w:keepLines w:val="0"/>
            </w:pPr>
          </w:p>
          <w:p w:rsidR="00614D2D" w:rsidRDefault="00614D2D">
            <w:pPr>
              <w:pStyle w:val="TAL"/>
              <w:keepNext w:val="0"/>
              <w:keepLines w:val="0"/>
            </w:pPr>
            <w:r>
              <w:t>3-</w:t>
            </w:r>
            <w:r>
              <w:tab/>
              <w:t>Shall return false.</w:t>
            </w:r>
          </w:p>
        </w:tc>
        <w:tc>
          <w:tcPr>
            <w:tcW w:w="2334" w:type="dxa"/>
            <w:tcBorders>
              <w:top w:val="single" w:sz="4" w:space="0" w:color="auto"/>
              <w:left w:val="single" w:sz="4" w:space="0" w:color="auto"/>
              <w:bottom w:val="single" w:sz="4" w:space="0" w:color="auto"/>
              <w:right w:val="single" w:sz="4" w:space="0" w:color="auto"/>
            </w:tcBorders>
            <w:vAlign w:val="bottom"/>
            <w:hideMark/>
          </w:tcPr>
          <w:p w:rsidR="00614D2D" w:rsidRDefault="00614D2D">
            <w:pPr>
              <w:pStyle w:val="TAL"/>
              <w:keepNext w:val="0"/>
              <w:keepLines w:val="0"/>
            </w:pPr>
            <w:r>
              <w:t>The SIM shall issue a SETUP MENU proactive command which contains an Icon Identifier List.</w:t>
            </w: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MenuEntry is disabled</w:t>
            </w:r>
          </w:p>
          <w:p w:rsidR="00614D2D" w:rsidRDefault="00614D2D">
            <w:pPr>
              <w:pStyle w:val="PL"/>
              <w:rPr>
                <w:noProof w:val="0"/>
              </w:rPr>
            </w:pPr>
          </w:p>
          <w:p w:rsidR="00614D2D" w:rsidRDefault="00614D2D">
            <w:pPr>
              <w:pStyle w:val="PL"/>
              <w:rPr>
                <w:noProof w:val="0"/>
              </w:rPr>
            </w:pPr>
            <w:r>
              <w:rPr>
                <w:noProof w:val="0"/>
              </w:rPr>
              <w:t>1-</w:t>
            </w:r>
            <w:r>
              <w:rPr>
                <w:noProof w:val="0"/>
              </w:rPr>
              <w:tab/>
              <w:t>disableMenuEntry('01').</w:t>
            </w:r>
          </w:p>
          <w:p w:rsidR="00614D2D" w:rsidRDefault="00614D2D">
            <w:pPr>
              <w:pStyle w:val="PL"/>
              <w:rPr>
                <w:noProof w:val="0"/>
              </w:rPr>
            </w:pPr>
          </w:p>
          <w:p w:rsidR="00614D2D" w:rsidRDefault="00614D2D">
            <w:pPr>
              <w:pStyle w:val="PL"/>
              <w:rPr>
                <w:noProof w:val="0"/>
              </w:rPr>
            </w:pPr>
            <w:r>
              <w:rPr>
                <w:noProof w:val="0"/>
              </w:rPr>
              <w:t>2-</w:t>
            </w:r>
            <w:r>
              <w:rPr>
                <w:noProof w:val="0"/>
              </w:rPr>
              <w:tab/>
              <w:t>changeMenuEntry()with parameters:</w:t>
            </w:r>
          </w:p>
          <w:p w:rsidR="00614D2D" w:rsidRDefault="00614D2D">
            <w:pPr>
              <w:pStyle w:val="PL"/>
              <w:rPr>
                <w:noProof w:val="0"/>
              </w:rPr>
            </w:pPr>
          </w:p>
          <w:p w:rsidR="00614D2D" w:rsidRDefault="00614D2D">
            <w:pPr>
              <w:pStyle w:val="PL"/>
              <w:rPr>
                <w:noProof w:val="0"/>
              </w:rPr>
            </w:pPr>
            <w:r>
              <w:rPr>
                <w:noProof w:val="0"/>
              </w:rPr>
              <w:t>Id = '01'</w:t>
            </w:r>
          </w:p>
          <w:p w:rsidR="00614D2D" w:rsidRDefault="00614D2D">
            <w:pPr>
              <w:pStyle w:val="PL"/>
              <w:rPr>
                <w:noProof w:val="0"/>
              </w:rPr>
            </w:pPr>
            <w:r>
              <w:rPr>
                <w:noProof w:val="0"/>
              </w:rPr>
              <w:t>MenuEntry = "EnableEntry"</w:t>
            </w:r>
          </w:p>
          <w:p w:rsidR="00614D2D" w:rsidRDefault="00614D2D">
            <w:pPr>
              <w:pStyle w:val="PL"/>
              <w:rPr>
                <w:noProof w:val="0"/>
              </w:rPr>
            </w:pPr>
            <w:r>
              <w:rPr>
                <w:noProof w:val="0"/>
              </w:rPr>
              <w:t>Offset = 0</w:t>
            </w:r>
          </w:p>
          <w:p w:rsidR="00614D2D" w:rsidRDefault="00614D2D">
            <w:pPr>
              <w:pStyle w:val="PL"/>
              <w:rPr>
                <w:noProof w:val="0"/>
              </w:rPr>
            </w:pPr>
            <w:r>
              <w:rPr>
                <w:noProof w:val="0"/>
              </w:rPr>
              <w:t>Length = menuEntry.length</w:t>
            </w:r>
          </w:p>
          <w:p w:rsidR="00614D2D" w:rsidRDefault="00614D2D">
            <w:pPr>
              <w:pStyle w:val="PL"/>
              <w:rPr>
                <w:noProof w:val="0"/>
              </w:rPr>
            </w:pPr>
            <w:r>
              <w:rPr>
                <w:noProof w:val="0"/>
              </w:rPr>
              <w:t>NextAction = 0</w:t>
            </w:r>
          </w:p>
          <w:p w:rsidR="00614D2D" w:rsidRDefault="00614D2D">
            <w:pPr>
              <w:pStyle w:val="PL"/>
              <w:rPr>
                <w:noProof w:val="0"/>
              </w:rPr>
            </w:pPr>
            <w:r>
              <w:rPr>
                <w:noProof w:val="0"/>
              </w:rPr>
              <w:t>HelpSupported = false</w:t>
            </w:r>
          </w:p>
          <w:p w:rsidR="00614D2D" w:rsidRDefault="00614D2D">
            <w:pPr>
              <w:pStyle w:val="PL"/>
              <w:rPr>
                <w:noProof w:val="0"/>
              </w:rPr>
            </w:pPr>
            <w:r>
              <w:rPr>
                <w:noProof w:val="0"/>
              </w:rPr>
              <w:t>IconQualifier = 0</w:t>
            </w:r>
          </w:p>
          <w:p w:rsidR="00614D2D" w:rsidRDefault="00614D2D">
            <w:pPr>
              <w:pStyle w:val="PL"/>
              <w:rPr>
                <w:noProof w:val="0"/>
              </w:rPr>
            </w:pPr>
            <w:r>
              <w:rPr>
                <w:noProof w:val="0"/>
              </w:rPr>
              <w:t>IconIdentifier = 0</w:t>
            </w:r>
          </w:p>
          <w:p w:rsidR="00614D2D" w:rsidRDefault="00614D2D">
            <w:pPr>
              <w:pStyle w:val="PL"/>
              <w:rPr>
                <w:noProof w:val="0"/>
              </w:rPr>
            </w:pPr>
          </w:p>
          <w:p w:rsidR="00614D2D" w:rsidRDefault="00614D2D">
            <w:pPr>
              <w:pStyle w:val="PL"/>
              <w:rPr>
                <w:noProof w:val="0"/>
              </w:rPr>
            </w:pPr>
            <w:r>
              <w:rPr>
                <w:noProof w:val="0"/>
              </w:rPr>
              <w:t>3-</w:t>
            </w:r>
            <w:r>
              <w:rPr>
                <w:noProof w:val="0"/>
              </w:rPr>
              <w:tab/>
              <w:t>isEventSet(EVENT_MENU_SELECTION).</w:t>
            </w:r>
          </w:p>
          <w:p w:rsidR="00614D2D" w:rsidRDefault="00614D2D">
            <w:pPr>
              <w:pStyle w:val="PL"/>
              <w:rPr>
                <w:noProof w:val="0"/>
              </w:rPr>
            </w:pPr>
          </w:p>
          <w:p w:rsidR="00614D2D" w:rsidRDefault="00614D2D">
            <w:pPr>
              <w:pStyle w:val="PL"/>
              <w:rPr>
                <w:noProof w:val="0"/>
              </w:rPr>
            </w:pPr>
            <w:r>
              <w:rPr>
                <w:noProof w:val="0"/>
              </w:rPr>
              <w:t>4-</w:t>
            </w:r>
            <w:r>
              <w:rPr>
                <w:noProof w:val="0"/>
              </w:rPr>
              <w:tab/>
              <w:t>isEventSet(EVENT_MENU_SELECTION_HELP_REQUEST).</w:t>
            </w:r>
          </w:p>
          <w:p w:rsidR="00614D2D" w:rsidRDefault="00614D2D">
            <w:pPr>
              <w:pStyle w:val="PL"/>
              <w:rPr>
                <w:noProof w:val="0"/>
              </w:rPr>
            </w:pPr>
          </w:p>
          <w:p w:rsidR="00614D2D" w:rsidRDefault="00614D2D">
            <w:pPr>
              <w:pStyle w:val="TAC"/>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r>
              <w:t>1-</w:t>
            </w:r>
            <w:r>
              <w:tab/>
              <w:t>No exception shall be thrown.</w:t>
            </w:r>
          </w:p>
          <w:p w:rsidR="00614D2D" w:rsidRDefault="00614D2D">
            <w:pPr>
              <w:pStyle w:val="TAL"/>
              <w:keepNext w:val="0"/>
              <w:keepLines w:val="0"/>
            </w:pPr>
          </w:p>
          <w:p w:rsidR="00614D2D" w:rsidRDefault="00614D2D">
            <w:pPr>
              <w:pStyle w:val="TAL"/>
              <w:keepNext w:val="0"/>
              <w:keepLines w:val="0"/>
            </w:pPr>
            <w:r>
              <w:t>2-</w:t>
            </w:r>
            <w:r>
              <w:tab/>
              <w:t>No exception shall be thrown.</w:t>
            </w:r>
          </w:p>
          <w:p w:rsidR="00614D2D" w:rsidRDefault="00614D2D">
            <w:pPr>
              <w:pStyle w:val="TAL"/>
              <w:keepNext w:val="0"/>
              <w:keepLines w:val="0"/>
            </w:pPr>
          </w:p>
          <w:p w:rsidR="00614D2D" w:rsidRDefault="00614D2D">
            <w:pPr>
              <w:pStyle w:val="TAL"/>
              <w:keepNext w:val="0"/>
              <w:keepLines w:val="0"/>
            </w:pPr>
            <w:r>
              <w:t>3-</w:t>
            </w:r>
            <w:r>
              <w:tab/>
              <w:t>Shall return true.</w:t>
            </w:r>
          </w:p>
          <w:p w:rsidR="00614D2D" w:rsidRDefault="00614D2D">
            <w:pPr>
              <w:pStyle w:val="TAL"/>
              <w:keepNext w:val="0"/>
              <w:keepLines w:val="0"/>
            </w:pPr>
          </w:p>
          <w:p w:rsidR="00614D2D" w:rsidRDefault="00614D2D">
            <w:pPr>
              <w:pStyle w:val="TAL"/>
              <w:keepNext w:val="0"/>
              <w:keepLines w:val="0"/>
            </w:pPr>
            <w:r>
              <w:t>4-</w:t>
            </w:r>
            <w:r>
              <w:tab/>
              <w:t>Shall return false.</w:t>
            </w:r>
          </w:p>
        </w:tc>
        <w:tc>
          <w:tcPr>
            <w:tcW w:w="2334" w:type="dxa"/>
            <w:tcBorders>
              <w:top w:val="single" w:sz="4" w:space="0" w:color="auto"/>
              <w:left w:val="single" w:sz="4" w:space="0" w:color="auto"/>
              <w:bottom w:val="single" w:sz="4" w:space="0" w:color="auto"/>
              <w:right w:val="single" w:sz="4" w:space="0" w:color="auto"/>
            </w:tcBorders>
            <w:vAlign w:val="bottom"/>
            <w:hideMark/>
          </w:tcPr>
          <w:p w:rsidR="00614D2D" w:rsidRDefault="00614D2D">
            <w:pPr>
              <w:pStyle w:val="TAL"/>
              <w:keepNext w:val="0"/>
              <w:keepLines w:val="0"/>
            </w:pPr>
            <w:r>
              <w:t>The SIM shall issue a SETUP MENU proactive command which contains the entry. Without Icon identifier List Simple TLV</w:t>
            </w: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10</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pPr>
            <w:r>
              <w:t xml:space="preserve">MenuEntry is null </w:t>
            </w:r>
          </w:p>
          <w:p w:rsidR="00614D2D" w:rsidRDefault="00614D2D">
            <w:pPr>
              <w:pStyle w:val="PL"/>
              <w:keepNext/>
              <w:keepLines/>
              <w:rPr>
                <w:noProof w:val="0"/>
              </w:rPr>
            </w:pPr>
          </w:p>
          <w:p w:rsidR="00614D2D" w:rsidRDefault="00614D2D">
            <w:pPr>
              <w:pStyle w:val="PL"/>
              <w:keepNext/>
              <w:keepLines/>
              <w:rPr>
                <w:noProof w:val="0"/>
              </w:rPr>
            </w:pPr>
            <w:r>
              <w:rPr>
                <w:noProof w:val="0"/>
              </w:rPr>
              <w:t>changeMenuEntry()with:</w:t>
            </w:r>
          </w:p>
          <w:p w:rsidR="00614D2D" w:rsidRDefault="00614D2D">
            <w:pPr>
              <w:pStyle w:val="PL"/>
              <w:keepNext/>
              <w:keepLines/>
              <w:rPr>
                <w:noProof w:val="0"/>
              </w:rPr>
            </w:pPr>
            <w:r>
              <w:rPr>
                <w:noProof w:val="0"/>
              </w:rPr>
              <w:t>MenuEntry = NULL</w:t>
            </w:r>
          </w:p>
          <w:p w:rsidR="00614D2D" w:rsidRDefault="00614D2D">
            <w:pPr>
              <w:pStyle w:val="TAC"/>
            </w:pP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pPr>
            <w:r>
              <w:t>Shall throw java.lang.NullPointerException.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 xml:space="preserve">Offset causes access outside array bounds </w:t>
            </w:r>
          </w:p>
          <w:p w:rsidR="00614D2D" w:rsidRDefault="00614D2D">
            <w:pPr>
              <w:pStyle w:val="PL"/>
              <w:rPr>
                <w:noProof w:val="0"/>
              </w:rPr>
            </w:pPr>
          </w:p>
          <w:p w:rsidR="00614D2D" w:rsidRDefault="00614D2D">
            <w:pPr>
              <w:pStyle w:val="PL"/>
              <w:rPr>
                <w:noProof w:val="0"/>
              </w:rPr>
            </w:pPr>
            <w:r>
              <w:rPr>
                <w:noProof w:val="0"/>
              </w:rPr>
              <w:t>Id = '01'</w:t>
            </w:r>
          </w:p>
          <w:p w:rsidR="00614D2D" w:rsidRDefault="00614D2D">
            <w:pPr>
              <w:pStyle w:val="PL"/>
              <w:rPr>
                <w:noProof w:val="0"/>
              </w:rPr>
            </w:pPr>
            <w:r>
              <w:rPr>
                <w:noProof w:val="0"/>
              </w:rPr>
              <w:t>MenuEntry = "Violation"</w:t>
            </w:r>
          </w:p>
          <w:p w:rsidR="00614D2D" w:rsidRDefault="00614D2D">
            <w:pPr>
              <w:pStyle w:val="PL"/>
              <w:rPr>
                <w:noProof w:val="0"/>
              </w:rPr>
            </w:pPr>
            <w:r>
              <w:rPr>
                <w:noProof w:val="0"/>
              </w:rPr>
              <w:t>Offset = menuEntry.length +1</w:t>
            </w:r>
          </w:p>
          <w:p w:rsidR="00614D2D" w:rsidRDefault="00614D2D">
            <w:pPr>
              <w:pStyle w:val="PL"/>
              <w:rPr>
                <w:noProof w:val="0"/>
              </w:rPr>
            </w:pPr>
            <w:r>
              <w:rPr>
                <w:noProof w:val="0"/>
              </w:rPr>
              <w:t>Length = 0</w:t>
            </w:r>
          </w:p>
          <w:p w:rsidR="00614D2D" w:rsidRDefault="00614D2D">
            <w:pPr>
              <w:pStyle w:val="PL"/>
              <w:rPr>
                <w:noProof w:val="0"/>
              </w:rPr>
            </w:pPr>
            <w:r>
              <w:rPr>
                <w:noProof w:val="0"/>
              </w:rPr>
              <w:t>NextAction = 0</w:t>
            </w:r>
          </w:p>
          <w:p w:rsidR="00614D2D" w:rsidRDefault="00614D2D">
            <w:pPr>
              <w:pStyle w:val="PL"/>
              <w:rPr>
                <w:noProof w:val="0"/>
              </w:rPr>
            </w:pPr>
            <w:r>
              <w:rPr>
                <w:noProof w:val="0"/>
              </w:rPr>
              <w:t>HelpSupported = false</w:t>
            </w:r>
          </w:p>
          <w:p w:rsidR="00614D2D" w:rsidRDefault="00614D2D">
            <w:pPr>
              <w:pStyle w:val="PL"/>
              <w:rPr>
                <w:noProof w:val="0"/>
              </w:rPr>
            </w:pPr>
            <w:r>
              <w:rPr>
                <w:noProof w:val="0"/>
              </w:rPr>
              <w:t>IconQualifier = 0</w:t>
            </w:r>
          </w:p>
          <w:p w:rsidR="00614D2D" w:rsidRDefault="00614D2D">
            <w:pPr>
              <w:pStyle w:val="PL"/>
              <w:rPr>
                <w:noProof w:val="0"/>
              </w:rPr>
            </w:pPr>
            <w:r>
              <w:rPr>
                <w:noProof w:val="0"/>
              </w:rPr>
              <w:t>IconIdentifier = 0</w:t>
            </w:r>
          </w:p>
          <w:p w:rsidR="00614D2D" w:rsidRDefault="00614D2D">
            <w:pPr>
              <w:pStyle w:val="TAC"/>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r>
              <w:t>Shall throw java.lang.ArrayIndexOutOfBoundsException.</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Big Offset causes access ou</w:t>
            </w:r>
            <w:r>
              <w:rPr>
                <w:b w:val="0"/>
              </w:rPr>
              <w:t>t</w:t>
            </w:r>
            <w:r>
              <w:t xml:space="preserve">side array bounds </w:t>
            </w:r>
          </w:p>
          <w:p w:rsidR="00614D2D" w:rsidRDefault="00614D2D">
            <w:pPr>
              <w:pStyle w:val="PL"/>
              <w:rPr>
                <w:noProof w:val="0"/>
              </w:rPr>
            </w:pPr>
          </w:p>
          <w:p w:rsidR="00614D2D" w:rsidRDefault="00614D2D">
            <w:pPr>
              <w:pStyle w:val="PL"/>
              <w:rPr>
                <w:noProof w:val="0"/>
              </w:rPr>
            </w:pPr>
            <w:r>
              <w:rPr>
                <w:noProof w:val="0"/>
              </w:rPr>
              <w:t>Id = '01'</w:t>
            </w:r>
          </w:p>
          <w:p w:rsidR="00614D2D" w:rsidRDefault="00614D2D">
            <w:pPr>
              <w:pStyle w:val="PL"/>
              <w:rPr>
                <w:noProof w:val="0"/>
              </w:rPr>
            </w:pPr>
            <w:r>
              <w:rPr>
                <w:noProof w:val="0"/>
              </w:rPr>
              <w:t>MenuEntry = "Violation"</w:t>
            </w:r>
          </w:p>
          <w:p w:rsidR="00614D2D" w:rsidRDefault="00614D2D">
            <w:pPr>
              <w:pStyle w:val="PL"/>
              <w:rPr>
                <w:noProof w:val="0"/>
              </w:rPr>
            </w:pPr>
            <w:r>
              <w:rPr>
                <w:noProof w:val="0"/>
              </w:rPr>
              <w:t>Offset = 255</w:t>
            </w:r>
          </w:p>
          <w:p w:rsidR="00614D2D" w:rsidRDefault="00614D2D">
            <w:pPr>
              <w:pStyle w:val="PL"/>
              <w:rPr>
                <w:noProof w:val="0"/>
              </w:rPr>
            </w:pPr>
            <w:r>
              <w:rPr>
                <w:noProof w:val="0"/>
              </w:rPr>
              <w:t>Length = 1</w:t>
            </w:r>
          </w:p>
          <w:p w:rsidR="00614D2D" w:rsidRDefault="00614D2D">
            <w:pPr>
              <w:pStyle w:val="PL"/>
              <w:rPr>
                <w:noProof w:val="0"/>
              </w:rPr>
            </w:pPr>
            <w:r>
              <w:rPr>
                <w:noProof w:val="0"/>
              </w:rPr>
              <w:t>NextAction = 0</w:t>
            </w:r>
          </w:p>
          <w:p w:rsidR="00614D2D" w:rsidRDefault="00614D2D">
            <w:pPr>
              <w:pStyle w:val="PL"/>
              <w:rPr>
                <w:noProof w:val="0"/>
              </w:rPr>
            </w:pPr>
            <w:r>
              <w:rPr>
                <w:noProof w:val="0"/>
              </w:rPr>
              <w:t>HelpSupported = false</w:t>
            </w:r>
          </w:p>
          <w:p w:rsidR="00614D2D" w:rsidRDefault="00614D2D">
            <w:pPr>
              <w:pStyle w:val="PL"/>
              <w:rPr>
                <w:noProof w:val="0"/>
              </w:rPr>
            </w:pPr>
            <w:r>
              <w:rPr>
                <w:noProof w:val="0"/>
              </w:rPr>
              <w:t>IconQualifier = 0</w:t>
            </w:r>
          </w:p>
          <w:p w:rsidR="00614D2D" w:rsidRDefault="00614D2D">
            <w:pPr>
              <w:pStyle w:val="PL"/>
              <w:rPr>
                <w:noProof w:val="0"/>
              </w:rPr>
            </w:pPr>
            <w:r>
              <w:rPr>
                <w:noProof w:val="0"/>
              </w:rPr>
              <w:t>IconIdentifier = 0</w:t>
            </w:r>
          </w:p>
          <w:p w:rsidR="00614D2D" w:rsidRDefault="00614D2D">
            <w:pPr>
              <w:pStyle w:val="TAC"/>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r>
              <w:t>Shall throw java.lang.ArrayIndexOutOfBoundsException.</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 xml:space="preserve">Offset &lt; 0 causes access outside array bounds </w:t>
            </w:r>
          </w:p>
          <w:p w:rsidR="00614D2D" w:rsidRDefault="00614D2D">
            <w:pPr>
              <w:pStyle w:val="PL"/>
              <w:rPr>
                <w:noProof w:val="0"/>
              </w:rPr>
            </w:pPr>
          </w:p>
          <w:p w:rsidR="00614D2D" w:rsidRDefault="00614D2D">
            <w:pPr>
              <w:pStyle w:val="PL"/>
              <w:rPr>
                <w:noProof w:val="0"/>
              </w:rPr>
            </w:pPr>
            <w:r>
              <w:rPr>
                <w:noProof w:val="0"/>
              </w:rPr>
              <w:t>Id = '01'</w:t>
            </w:r>
          </w:p>
          <w:p w:rsidR="00614D2D" w:rsidRDefault="00614D2D">
            <w:pPr>
              <w:pStyle w:val="PL"/>
              <w:rPr>
                <w:noProof w:val="0"/>
              </w:rPr>
            </w:pPr>
            <w:r>
              <w:rPr>
                <w:noProof w:val="0"/>
              </w:rPr>
              <w:t>MenuEntry = "Violation"</w:t>
            </w:r>
          </w:p>
          <w:p w:rsidR="00614D2D" w:rsidRDefault="00614D2D">
            <w:pPr>
              <w:pStyle w:val="PL"/>
              <w:rPr>
                <w:noProof w:val="0"/>
              </w:rPr>
            </w:pPr>
            <w:r>
              <w:rPr>
                <w:noProof w:val="0"/>
              </w:rPr>
              <w:t>Offset = -1</w:t>
            </w:r>
          </w:p>
          <w:p w:rsidR="00614D2D" w:rsidRDefault="00614D2D">
            <w:pPr>
              <w:pStyle w:val="PL"/>
              <w:rPr>
                <w:noProof w:val="0"/>
              </w:rPr>
            </w:pPr>
            <w:r>
              <w:rPr>
                <w:noProof w:val="0"/>
              </w:rPr>
              <w:t>Length = 1</w:t>
            </w:r>
          </w:p>
          <w:p w:rsidR="00614D2D" w:rsidRDefault="00614D2D">
            <w:pPr>
              <w:pStyle w:val="PL"/>
              <w:rPr>
                <w:noProof w:val="0"/>
              </w:rPr>
            </w:pPr>
            <w:r>
              <w:rPr>
                <w:noProof w:val="0"/>
              </w:rPr>
              <w:t>NextAction = 0</w:t>
            </w:r>
          </w:p>
          <w:p w:rsidR="00614D2D" w:rsidRDefault="00614D2D">
            <w:pPr>
              <w:pStyle w:val="PL"/>
              <w:rPr>
                <w:noProof w:val="0"/>
              </w:rPr>
            </w:pPr>
            <w:r>
              <w:rPr>
                <w:noProof w:val="0"/>
              </w:rPr>
              <w:t>HelpSupported = false</w:t>
            </w:r>
          </w:p>
          <w:p w:rsidR="00614D2D" w:rsidRDefault="00614D2D">
            <w:pPr>
              <w:pStyle w:val="PL"/>
              <w:rPr>
                <w:noProof w:val="0"/>
              </w:rPr>
            </w:pPr>
            <w:r>
              <w:rPr>
                <w:noProof w:val="0"/>
              </w:rPr>
              <w:t>IconQualifier = 0</w:t>
            </w:r>
          </w:p>
          <w:p w:rsidR="00614D2D" w:rsidRDefault="00614D2D">
            <w:pPr>
              <w:pStyle w:val="PL"/>
              <w:rPr>
                <w:noProof w:val="0"/>
              </w:rPr>
            </w:pPr>
            <w:r>
              <w:rPr>
                <w:noProof w:val="0"/>
              </w:rPr>
              <w:t>IconIdentifier = 0</w:t>
            </w:r>
          </w:p>
          <w:p w:rsidR="00614D2D" w:rsidRDefault="00614D2D">
            <w:pPr>
              <w:pStyle w:val="TAC"/>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r>
              <w:t>Shall throw java.lang.ArrayIndexOutOfBoundsException.</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Length causes access outside</w:t>
            </w:r>
            <w:r>
              <w:rPr>
                <w:b w:val="0"/>
              </w:rPr>
              <w:t xml:space="preserve"> </w:t>
            </w:r>
            <w:r>
              <w:t xml:space="preserve">array bounds </w:t>
            </w:r>
          </w:p>
          <w:p w:rsidR="00614D2D" w:rsidRDefault="00614D2D">
            <w:pPr>
              <w:pStyle w:val="PL"/>
              <w:rPr>
                <w:noProof w:val="0"/>
              </w:rPr>
            </w:pPr>
          </w:p>
          <w:p w:rsidR="00614D2D" w:rsidRDefault="00614D2D">
            <w:pPr>
              <w:pStyle w:val="PL"/>
              <w:rPr>
                <w:noProof w:val="0"/>
              </w:rPr>
            </w:pPr>
            <w:r>
              <w:rPr>
                <w:noProof w:val="0"/>
              </w:rPr>
              <w:t>Id = '01'</w:t>
            </w:r>
          </w:p>
          <w:p w:rsidR="00614D2D" w:rsidRDefault="00614D2D">
            <w:pPr>
              <w:pStyle w:val="PL"/>
              <w:rPr>
                <w:noProof w:val="0"/>
              </w:rPr>
            </w:pPr>
            <w:r>
              <w:rPr>
                <w:noProof w:val="0"/>
              </w:rPr>
              <w:t>MenuEntry = "Violation"</w:t>
            </w:r>
          </w:p>
          <w:p w:rsidR="00614D2D" w:rsidRDefault="00614D2D">
            <w:pPr>
              <w:pStyle w:val="PL"/>
              <w:rPr>
                <w:noProof w:val="0"/>
              </w:rPr>
            </w:pPr>
            <w:r>
              <w:rPr>
                <w:noProof w:val="0"/>
              </w:rPr>
              <w:t>Offset = 0</w:t>
            </w:r>
          </w:p>
          <w:p w:rsidR="00614D2D" w:rsidRDefault="00614D2D">
            <w:pPr>
              <w:pStyle w:val="PL"/>
              <w:rPr>
                <w:noProof w:val="0"/>
              </w:rPr>
            </w:pPr>
            <w:r>
              <w:rPr>
                <w:noProof w:val="0"/>
              </w:rPr>
              <w:t>Length = MenuEntry.length + 1</w:t>
            </w:r>
          </w:p>
          <w:p w:rsidR="00614D2D" w:rsidRDefault="00614D2D">
            <w:pPr>
              <w:pStyle w:val="PL"/>
              <w:rPr>
                <w:noProof w:val="0"/>
              </w:rPr>
            </w:pPr>
            <w:r>
              <w:rPr>
                <w:noProof w:val="0"/>
              </w:rPr>
              <w:t>NextAction = 0</w:t>
            </w:r>
          </w:p>
          <w:p w:rsidR="00614D2D" w:rsidRDefault="00614D2D">
            <w:pPr>
              <w:pStyle w:val="PL"/>
              <w:rPr>
                <w:noProof w:val="0"/>
              </w:rPr>
            </w:pPr>
            <w:r>
              <w:rPr>
                <w:noProof w:val="0"/>
              </w:rPr>
              <w:t>HelpSupported = false</w:t>
            </w:r>
          </w:p>
          <w:p w:rsidR="00614D2D" w:rsidRDefault="00614D2D">
            <w:pPr>
              <w:pStyle w:val="PL"/>
              <w:rPr>
                <w:noProof w:val="0"/>
              </w:rPr>
            </w:pPr>
            <w:r>
              <w:rPr>
                <w:noProof w:val="0"/>
              </w:rPr>
              <w:t>IconQualifier = 0</w:t>
            </w:r>
          </w:p>
          <w:p w:rsidR="00614D2D" w:rsidRDefault="00614D2D">
            <w:pPr>
              <w:pStyle w:val="PL"/>
              <w:rPr>
                <w:noProof w:val="0"/>
              </w:rPr>
            </w:pPr>
            <w:r>
              <w:rPr>
                <w:noProof w:val="0"/>
              </w:rPr>
              <w:t>IconIdentifier = 0.</w:t>
            </w: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r>
              <w:t>Shall throw java.lang.ArrayIndexOutOfBoundsException.</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 xml:space="preserve">Length &lt; 0 causes access outside array bounds </w:t>
            </w:r>
          </w:p>
          <w:p w:rsidR="00614D2D" w:rsidRDefault="00614D2D">
            <w:pPr>
              <w:pStyle w:val="PL"/>
              <w:rPr>
                <w:noProof w:val="0"/>
              </w:rPr>
            </w:pPr>
          </w:p>
          <w:p w:rsidR="00614D2D" w:rsidRDefault="00614D2D">
            <w:pPr>
              <w:pStyle w:val="PL"/>
              <w:rPr>
                <w:noProof w:val="0"/>
              </w:rPr>
            </w:pPr>
            <w:r>
              <w:rPr>
                <w:noProof w:val="0"/>
              </w:rPr>
              <w:t>Id = '01'</w:t>
            </w:r>
          </w:p>
          <w:p w:rsidR="00614D2D" w:rsidRDefault="00614D2D">
            <w:pPr>
              <w:pStyle w:val="PL"/>
              <w:rPr>
                <w:noProof w:val="0"/>
              </w:rPr>
            </w:pPr>
            <w:r>
              <w:rPr>
                <w:noProof w:val="0"/>
              </w:rPr>
              <w:t>MenuEntry = "Violation"</w:t>
            </w:r>
          </w:p>
          <w:p w:rsidR="00614D2D" w:rsidRDefault="00614D2D">
            <w:pPr>
              <w:pStyle w:val="PL"/>
              <w:rPr>
                <w:noProof w:val="0"/>
              </w:rPr>
            </w:pPr>
            <w:r>
              <w:rPr>
                <w:noProof w:val="0"/>
              </w:rPr>
              <w:t>Offset = 0</w:t>
            </w:r>
          </w:p>
          <w:p w:rsidR="00614D2D" w:rsidRDefault="00614D2D">
            <w:pPr>
              <w:pStyle w:val="PL"/>
              <w:rPr>
                <w:noProof w:val="0"/>
              </w:rPr>
            </w:pPr>
            <w:r>
              <w:rPr>
                <w:noProof w:val="0"/>
              </w:rPr>
              <w:t>Length = -1</w:t>
            </w:r>
          </w:p>
          <w:p w:rsidR="00614D2D" w:rsidRDefault="00614D2D">
            <w:pPr>
              <w:pStyle w:val="PL"/>
              <w:rPr>
                <w:noProof w:val="0"/>
              </w:rPr>
            </w:pPr>
            <w:r>
              <w:rPr>
                <w:noProof w:val="0"/>
              </w:rPr>
              <w:t>NextAction = 0</w:t>
            </w:r>
          </w:p>
          <w:p w:rsidR="00614D2D" w:rsidRDefault="00614D2D">
            <w:pPr>
              <w:pStyle w:val="PL"/>
              <w:rPr>
                <w:noProof w:val="0"/>
              </w:rPr>
            </w:pPr>
            <w:r>
              <w:rPr>
                <w:noProof w:val="0"/>
              </w:rPr>
              <w:t>HelpSupported = false</w:t>
            </w:r>
          </w:p>
          <w:p w:rsidR="00614D2D" w:rsidRDefault="00614D2D">
            <w:pPr>
              <w:pStyle w:val="PL"/>
              <w:rPr>
                <w:noProof w:val="0"/>
              </w:rPr>
            </w:pPr>
            <w:r>
              <w:rPr>
                <w:noProof w:val="0"/>
              </w:rPr>
              <w:t>IconQualifier = 0</w:t>
            </w:r>
          </w:p>
          <w:p w:rsidR="00614D2D" w:rsidRDefault="00614D2D">
            <w:pPr>
              <w:pStyle w:val="PL"/>
              <w:rPr>
                <w:noProof w:val="0"/>
              </w:rPr>
            </w:pPr>
            <w:r>
              <w:rPr>
                <w:noProof w:val="0"/>
              </w:rPr>
              <w:t>IconIdentifier = 0.</w:t>
            </w:r>
          </w:p>
          <w:p w:rsidR="00614D2D" w:rsidRDefault="00614D2D">
            <w:pPr>
              <w:pStyle w:val="PL"/>
              <w:rPr>
                <w:noProof w:val="0"/>
              </w:rPr>
            </w:pPr>
          </w:p>
          <w:p w:rsidR="00614D2D" w:rsidRDefault="00614D2D">
            <w:pPr>
              <w:pStyle w:val="TAC"/>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r>
              <w:t>Shall throw java.lang.ArrayIndexOutOfBoundsException.</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 xml:space="preserve">Both offset and length causes access outside array bounds </w:t>
            </w:r>
          </w:p>
          <w:p w:rsidR="00614D2D" w:rsidRDefault="00614D2D">
            <w:pPr>
              <w:pStyle w:val="PL"/>
              <w:rPr>
                <w:noProof w:val="0"/>
              </w:rPr>
            </w:pPr>
          </w:p>
          <w:p w:rsidR="00614D2D" w:rsidRDefault="00614D2D">
            <w:pPr>
              <w:pStyle w:val="PL"/>
              <w:rPr>
                <w:noProof w:val="0"/>
              </w:rPr>
            </w:pPr>
            <w:r>
              <w:rPr>
                <w:noProof w:val="0"/>
              </w:rPr>
              <w:t>Id = '01'</w:t>
            </w:r>
          </w:p>
          <w:p w:rsidR="00614D2D" w:rsidRDefault="00614D2D">
            <w:pPr>
              <w:pStyle w:val="PL"/>
              <w:rPr>
                <w:noProof w:val="0"/>
              </w:rPr>
            </w:pPr>
            <w:r>
              <w:rPr>
                <w:noProof w:val="0"/>
              </w:rPr>
              <w:t>MenuEntry = "Violation"</w:t>
            </w:r>
          </w:p>
          <w:p w:rsidR="00614D2D" w:rsidRDefault="00614D2D">
            <w:pPr>
              <w:pStyle w:val="PL"/>
              <w:rPr>
                <w:noProof w:val="0"/>
              </w:rPr>
            </w:pPr>
            <w:r>
              <w:rPr>
                <w:noProof w:val="0"/>
              </w:rPr>
              <w:t xml:space="preserve">Offset </w:t>
            </w:r>
            <w:r>
              <w:rPr>
                <w:noProof w:val="0"/>
              </w:rPr>
              <w:sym w:font="Symbol" w:char="F0CE"/>
            </w:r>
            <w:r>
              <w:rPr>
                <w:noProof w:val="0"/>
              </w:rPr>
              <w:t xml:space="preserve"> [1, MenuEntry.length]</w:t>
            </w:r>
          </w:p>
          <w:p w:rsidR="00614D2D" w:rsidRDefault="00614D2D">
            <w:pPr>
              <w:pStyle w:val="PL"/>
              <w:rPr>
                <w:noProof w:val="0"/>
              </w:rPr>
            </w:pPr>
            <w:r>
              <w:rPr>
                <w:noProof w:val="0"/>
              </w:rPr>
              <w:t>Length = MenuEntry.length</w:t>
            </w:r>
          </w:p>
          <w:p w:rsidR="00614D2D" w:rsidRDefault="00614D2D">
            <w:pPr>
              <w:pStyle w:val="PL"/>
              <w:rPr>
                <w:noProof w:val="0"/>
              </w:rPr>
            </w:pPr>
            <w:r>
              <w:rPr>
                <w:noProof w:val="0"/>
              </w:rPr>
              <w:t>NextAction = 1</w:t>
            </w:r>
          </w:p>
          <w:p w:rsidR="00614D2D" w:rsidRDefault="00614D2D">
            <w:pPr>
              <w:pStyle w:val="PL"/>
              <w:rPr>
                <w:noProof w:val="0"/>
              </w:rPr>
            </w:pPr>
            <w:r>
              <w:rPr>
                <w:noProof w:val="0"/>
              </w:rPr>
              <w:t>HelpSupported = false</w:t>
            </w:r>
          </w:p>
          <w:p w:rsidR="00614D2D" w:rsidRDefault="00614D2D">
            <w:pPr>
              <w:pStyle w:val="PL"/>
              <w:rPr>
                <w:noProof w:val="0"/>
              </w:rPr>
            </w:pPr>
            <w:r>
              <w:rPr>
                <w:noProof w:val="0"/>
              </w:rPr>
              <w:t>IconQualifier = 0</w:t>
            </w:r>
          </w:p>
          <w:p w:rsidR="00614D2D" w:rsidRDefault="00614D2D">
            <w:pPr>
              <w:pStyle w:val="PL"/>
              <w:rPr>
                <w:noProof w:val="0"/>
              </w:rPr>
            </w:pPr>
            <w:r>
              <w:rPr>
                <w:noProof w:val="0"/>
              </w:rPr>
              <w:t>IconIdentifier = 0</w:t>
            </w:r>
          </w:p>
          <w:p w:rsidR="00614D2D" w:rsidRDefault="00614D2D">
            <w:pPr>
              <w:pStyle w:val="TAC"/>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Shall throw java.lang.ArrayIndexOutOfBoundsException.</w:t>
            </w:r>
          </w:p>
          <w:p w:rsidR="00614D2D" w:rsidRDefault="00614D2D">
            <w:pPr>
              <w:pStyle w:val="TAL"/>
              <w:keepNext w:val="0"/>
              <w:keepLines w:val="0"/>
            </w:pPr>
            <w:r>
              <w:t>.</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17</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pPr>
            <w:r>
              <w:t>Invalid ID used</w:t>
            </w:r>
          </w:p>
          <w:p w:rsidR="00614D2D" w:rsidRDefault="00614D2D">
            <w:pPr>
              <w:pStyle w:val="PL"/>
              <w:keepNext/>
              <w:keepLines/>
              <w:rPr>
                <w:noProof w:val="0"/>
              </w:rPr>
            </w:pPr>
          </w:p>
          <w:p w:rsidR="00614D2D" w:rsidRDefault="00614D2D">
            <w:pPr>
              <w:pStyle w:val="PL"/>
              <w:keepNext/>
              <w:keepLines/>
              <w:rPr>
                <w:noProof w:val="0"/>
              </w:rPr>
            </w:pPr>
            <w:r>
              <w:rPr>
                <w:noProof w:val="0"/>
              </w:rPr>
              <w:t>Id = '00'</w:t>
            </w:r>
          </w:p>
          <w:p w:rsidR="00614D2D" w:rsidRDefault="00614D2D">
            <w:pPr>
              <w:pStyle w:val="PL"/>
              <w:keepNext/>
              <w:keepLines/>
              <w:rPr>
                <w:noProof w:val="0"/>
              </w:rPr>
            </w:pPr>
            <w:r>
              <w:rPr>
                <w:noProof w:val="0"/>
              </w:rPr>
              <w:t>MenuEntry = contains text, != null</w:t>
            </w:r>
          </w:p>
          <w:p w:rsidR="00614D2D" w:rsidRDefault="00614D2D">
            <w:pPr>
              <w:pStyle w:val="PL"/>
              <w:keepNext/>
              <w:keepLines/>
              <w:rPr>
                <w:noProof w:val="0"/>
              </w:rPr>
            </w:pPr>
            <w:r>
              <w:rPr>
                <w:noProof w:val="0"/>
              </w:rPr>
              <w:t>Offset = 0</w:t>
            </w:r>
          </w:p>
          <w:p w:rsidR="00614D2D" w:rsidRDefault="00614D2D">
            <w:pPr>
              <w:pStyle w:val="PL"/>
              <w:keepNext/>
              <w:keepLines/>
              <w:rPr>
                <w:noProof w:val="0"/>
              </w:rPr>
            </w:pPr>
            <w:r>
              <w:rPr>
                <w:noProof w:val="0"/>
              </w:rPr>
              <w:t>Length = menuEntry.length &lt; 16</w:t>
            </w:r>
          </w:p>
          <w:p w:rsidR="00614D2D" w:rsidRDefault="00614D2D">
            <w:pPr>
              <w:pStyle w:val="PL"/>
              <w:keepNext/>
              <w:keepLines/>
              <w:rPr>
                <w:noProof w:val="0"/>
              </w:rPr>
            </w:pPr>
            <w:r>
              <w:rPr>
                <w:noProof w:val="0"/>
              </w:rPr>
              <w:t>NextAction = 0</w:t>
            </w:r>
          </w:p>
          <w:p w:rsidR="00614D2D" w:rsidRDefault="00614D2D">
            <w:pPr>
              <w:pStyle w:val="PL"/>
              <w:keepNext/>
              <w:keepLines/>
              <w:rPr>
                <w:noProof w:val="0"/>
              </w:rPr>
            </w:pPr>
            <w:r>
              <w:rPr>
                <w:noProof w:val="0"/>
              </w:rPr>
              <w:t>HelpSupported = false</w:t>
            </w:r>
          </w:p>
          <w:p w:rsidR="00614D2D" w:rsidRDefault="00614D2D">
            <w:pPr>
              <w:pStyle w:val="PL"/>
              <w:keepNext/>
              <w:keepLines/>
              <w:rPr>
                <w:noProof w:val="0"/>
              </w:rPr>
            </w:pPr>
            <w:r>
              <w:rPr>
                <w:noProof w:val="0"/>
              </w:rPr>
              <w:t>IconQualifier = 0</w:t>
            </w:r>
          </w:p>
          <w:p w:rsidR="00614D2D" w:rsidRDefault="00614D2D">
            <w:pPr>
              <w:pStyle w:val="PL"/>
              <w:keepNext/>
              <w:keepLines/>
              <w:rPr>
                <w:noProof w:val="0"/>
              </w:rPr>
            </w:pPr>
            <w:r>
              <w:rPr>
                <w:noProof w:val="0"/>
              </w:rPr>
              <w:t>IconIdentifier = 0</w:t>
            </w: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pPr>
            <w:r>
              <w:t>Shall throw a ToolkitException with MENU_ENTRY_NOT_FOUND reason code.</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18</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ID isn't allocated to a menu entry of this applet instance</w:t>
            </w:r>
          </w:p>
          <w:p w:rsidR="00614D2D" w:rsidRDefault="00614D2D">
            <w:pPr>
              <w:pStyle w:val="PL"/>
              <w:rPr>
                <w:noProof w:val="0"/>
              </w:rPr>
            </w:pPr>
          </w:p>
          <w:p w:rsidR="00614D2D" w:rsidRDefault="00614D2D">
            <w:pPr>
              <w:pStyle w:val="PL"/>
              <w:rPr>
                <w:noProof w:val="0"/>
              </w:rPr>
            </w:pPr>
            <w:r>
              <w:rPr>
                <w:noProof w:val="0"/>
              </w:rPr>
              <w:t>Id = '0A'</w:t>
            </w:r>
          </w:p>
          <w:p w:rsidR="00614D2D" w:rsidRDefault="00614D2D">
            <w:pPr>
              <w:pStyle w:val="PL"/>
              <w:rPr>
                <w:noProof w:val="0"/>
              </w:rPr>
            </w:pPr>
            <w:r>
              <w:rPr>
                <w:noProof w:val="0"/>
              </w:rPr>
              <w:t>MenuEntry = contains text, != null</w:t>
            </w:r>
          </w:p>
          <w:p w:rsidR="00614D2D" w:rsidRDefault="00614D2D">
            <w:pPr>
              <w:pStyle w:val="PL"/>
              <w:rPr>
                <w:noProof w:val="0"/>
              </w:rPr>
            </w:pPr>
            <w:r>
              <w:rPr>
                <w:noProof w:val="0"/>
              </w:rPr>
              <w:t>Offset = 0</w:t>
            </w:r>
          </w:p>
          <w:p w:rsidR="00614D2D" w:rsidRDefault="00614D2D">
            <w:pPr>
              <w:pStyle w:val="PL"/>
              <w:rPr>
                <w:noProof w:val="0"/>
              </w:rPr>
            </w:pPr>
            <w:r>
              <w:rPr>
                <w:noProof w:val="0"/>
              </w:rPr>
              <w:t>Length = menuEntry.length &lt; 16</w:t>
            </w:r>
          </w:p>
          <w:p w:rsidR="00614D2D" w:rsidRDefault="00614D2D">
            <w:pPr>
              <w:pStyle w:val="PL"/>
              <w:rPr>
                <w:noProof w:val="0"/>
              </w:rPr>
            </w:pPr>
            <w:r>
              <w:rPr>
                <w:noProof w:val="0"/>
              </w:rPr>
              <w:t>NextAction = 0</w:t>
            </w:r>
          </w:p>
          <w:p w:rsidR="00614D2D" w:rsidRDefault="00614D2D">
            <w:pPr>
              <w:pStyle w:val="PL"/>
              <w:rPr>
                <w:noProof w:val="0"/>
              </w:rPr>
            </w:pPr>
            <w:r>
              <w:rPr>
                <w:noProof w:val="0"/>
              </w:rPr>
              <w:t>HelpSupported = false</w:t>
            </w:r>
          </w:p>
          <w:p w:rsidR="00614D2D" w:rsidRDefault="00614D2D">
            <w:pPr>
              <w:pStyle w:val="PL"/>
              <w:rPr>
                <w:noProof w:val="0"/>
              </w:rPr>
            </w:pPr>
            <w:r>
              <w:rPr>
                <w:noProof w:val="0"/>
              </w:rPr>
              <w:t>IconQualifier = 0</w:t>
            </w:r>
          </w:p>
          <w:p w:rsidR="00614D2D" w:rsidRDefault="00614D2D">
            <w:pPr>
              <w:pStyle w:val="PL"/>
              <w:rPr>
                <w:noProof w:val="0"/>
              </w:rPr>
            </w:pPr>
            <w:r>
              <w:rPr>
                <w:noProof w:val="0"/>
              </w:rPr>
              <w:t>IconIdentifier = 0</w:t>
            </w:r>
          </w:p>
          <w:p w:rsidR="00614D2D" w:rsidRDefault="00614D2D">
            <w:pPr>
              <w:pStyle w:val="TAC"/>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Shall throw a ToolkitException with reason code: MENU_ENTRY_NOT_FOUND.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19</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The text is bigger than the allocated space</w:t>
            </w:r>
          </w:p>
          <w:p w:rsidR="00614D2D" w:rsidRDefault="00614D2D">
            <w:pPr>
              <w:pStyle w:val="PL"/>
              <w:rPr>
                <w:noProof w:val="0"/>
              </w:rPr>
            </w:pPr>
          </w:p>
          <w:p w:rsidR="00614D2D" w:rsidRDefault="00614D2D">
            <w:pPr>
              <w:pStyle w:val="PL"/>
              <w:rPr>
                <w:noProof w:val="0"/>
              </w:rPr>
            </w:pPr>
            <w:r>
              <w:rPr>
                <w:noProof w:val="0"/>
              </w:rPr>
              <w:t>Id = '02'</w:t>
            </w:r>
          </w:p>
          <w:p w:rsidR="00614D2D" w:rsidRDefault="00614D2D">
            <w:pPr>
              <w:pStyle w:val="PL"/>
              <w:rPr>
                <w:noProof w:val="0"/>
              </w:rPr>
            </w:pPr>
            <w:r>
              <w:rPr>
                <w:noProof w:val="0"/>
              </w:rPr>
              <w:t>MenuEntry = contains text, != null</w:t>
            </w:r>
          </w:p>
          <w:p w:rsidR="00614D2D" w:rsidRDefault="00614D2D">
            <w:pPr>
              <w:pStyle w:val="PL"/>
              <w:rPr>
                <w:noProof w:val="0"/>
              </w:rPr>
            </w:pPr>
            <w:r>
              <w:rPr>
                <w:noProof w:val="0"/>
              </w:rPr>
              <w:t>Offset = 0</w:t>
            </w:r>
          </w:p>
          <w:p w:rsidR="00614D2D" w:rsidRDefault="00614D2D">
            <w:pPr>
              <w:pStyle w:val="PL"/>
              <w:rPr>
                <w:noProof w:val="0"/>
              </w:rPr>
            </w:pPr>
            <w:r>
              <w:rPr>
                <w:noProof w:val="0"/>
              </w:rPr>
              <w:t>Length = menuEntry.length &gt; 15</w:t>
            </w:r>
          </w:p>
          <w:p w:rsidR="00614D2D" w:rsidRDefault="00614D2D">
            <w:pPr>
              <w:pStyle w:val="PL"/>
              <w:rPr>
                <w:noProof w:val="0"/>
              </w:rPr>
            </w:pPr>
            <w:r>
              <w:rPr>
                <w:noProof w:val="0"/>
              </w:rPr>
              <w:t>NextAction = 0</w:t>
            </w:r>
          </w:p>
          <w:p w:rsidR="00614D2D" w:rsidRDefault="00614D2D">
            <w:pPr>
              <w:pStyle w:val="PL"/>
              <w:rPr>
                <w:noProof w:val="0"/>
              </w:rPr>
            </w:pPr>
            <w:r>
              <w:rPr>
                <w:noProof w:val="0"/>
              </w:rPr>
              <w:t>HelpSupported = false</w:t>
            </w:r>
          </w:p>
          <w:p w:rsidR="00614D2D" w:rsidRDefault="00614D2D">
            <w:pPr>
              <w:pStyle w:val="PL"/>
              <w:rPr>
                <w:noProof w:val="0"/>
              </w:rPr>
            </w:pPr>
            <w:r>
              <w:rPr>
                <w:noProof w:val="0"/>
              </w:rPr>
              <w:t>IconQualifier = 0</w:t>
            </w:r>
          </w:p>
          <w:p w:rsidR="00614D2D" w:rsidRDefault="00614D2D">
            <w:pPr>
              <w:pStyle w:val="PL"/>
              <w:rPr>
                <w:noProof w:val="0"/>
              </w:rPr>
            </w:pPr>
            <w:r>
              <w:rPr>
                <w:noProof w:val="0"/>
              </w:rPr>
              <w:t>IconIdentifier = 0</w:t>
            </w:r>
          </w:p>
          <w:p w:rsidR="00614D2D" w:rsidRDefault="00614D2D">
            <w:pPr>
              <w:pStyle w:val="TAC"/>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Shall throw a ToolkitException with reason code: ALLOWED_LENGTH_EXCEEDED.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20</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With a smaller text length than the initial length</w:t>
            </w:r>
          </w:p>
          <w:p w:rsidR="00614D2D" w:rsidRDefault="00614D2D">
            <w:pPr>
              <w:pStyle w:val="PL"/>
              <w:rPr>
                <w:noProof w:val="0"/>
              </w:rPr>
            </w:pPr>
          </w:p>
          <w:p w:rsidR="00614D2D" w:rsidRDefault="00614D2D">
            <w:pPr>
              <w:pStyle w:val="PL"/>
              <w:rPr>
                <w:noProof w:val="0"/>
              </w:rPr>
            </w:pPr>
            <w:r>
              <w:rPr>
                <w:noProof w:val="0"/>
              </w:rPr>
              <w:t>1.</w:t>
            </w:r>
            <w:r>
              <w:rPr>
                <w:noProof w:val="0"/>
              </w:rPr>
              <w:tab/>
              <w:t xml:space="preserve">changeMenuEntry()with parameters: </w:t>
            </w:r>
          </w:p>
          <w:p w:rsidR="00614D2D" w:rsidRDefault="00614D2D">
            <w:pPr>
              <w:pStyle w:val="PL"/>
              <w:rPr>
                <w:noProof w:val="0"/>
              </w:rPr>
            </w:pPr>
          </w:p>
          <w:p w:rsidR="00614D2D" w:rsidRDefault="00614D2D">
            <w:pPr>
              <w:pStyle w:val="PL"/>
              <w:rPr>
                <w:noProof w:val="0"/>
              </w:rPr>
            </w:pPr>
            <w:r>
              <w:rPr>
                <w:noProof w:val="0"/>
              </w:rPr>
              <w:t>Id = '02'</w:t>
            </w:r>
          </w:p>
          <w:p w:rsidR="00614D2D" w:rsidRDefault="00614D2D">
            <w:pPr>
              <w:pStyle w:val="PL"/>
              <w:rPr>
                <w:noProof w:val="0"/>
              </w:rPr>
            </w:pPr>
            <w:r>
              <w:rPr>
                <w:noProof w:val="0"/>
              </w:rPr>
              <w:t>MenuEntry = "Init"</w:t>
            </w:r>
          </w:p>
          <w:p w:rsidR="00614D2D" w:rsidRDefault="00614D2D">
            <w:pPr>
              <w:pStyle w:val="PL"/>
              <w:rPr>
                <w:noProof w:val="0"/>
              </w:rPr>
            </w:pPr>
            <w:r>
              <w:rPr>
                <w:noProof w:val="0"/>
              </w:rPr>
              <w:t>Offset = 0</w:t>
            </w:r>
          </w:p>
          <w:p w:rsidR="00614D2D" w:rsidRDefault="00614D2D">
            <w:pPr>
              <w:pStyle w:val="PL"/>
              <w:rPr>
                <w:noProof w:val="0"/>
              </w:rPr>
            </w:pPr>
            <w:r>
              <w:rPr>
                <w:noProof w:val="0"/>
              </w:rPr>
              <w:t>Length = menuEntry.length</w:t>
            </w:r>
          </w:p>
          <w:p w:rsidR="00614D2D" w:rsidRDefault="00614D2D">
            <w:pPr>
              <w:pStyle w:val="PL"/>
              <w:rPr>
                <w:noProof w:val="0"/>
              </w:rPr>
            </w:pPr>
            <w:r>
              <w:rPr>
                <w:noProof w:val="0"/>
              </w:rPr>
              <w:t>NextAction = 0</w:t>
            </w:r>
          </w:p>
          <w:p w:rsidR="00614D2D" w:rsidRDefault="00614D2D">
            <w:pPr>
              <w:pStyle w:val="PL"/>
              <w:rPr>
                <w:noProof w:val="0"/>
              </w:rPr>
            </w:pPr>
            <w:r>
              <w:rPr>
                <w:noProof w:val="0"/>
              </w:rPr>
              <w:t>HelpSupported = false</w:t>
            </w:r>
          </w:p>
          <w:p w:rsidR="00614D2D" w:rsidRDefault="00614D2D">
            <w:pPr>
              <w:pStyle w:val="PL"/>
              <w:rPr>
                <w:noProof w:val="0"/>
              </w:rPr>
            </w:pPr>
            <w:r>
              <w:rPr>
                <w:noProof w:val="0"/>
              </w:rPr>
              <w:t>IconQualifier = 0</w:t>
            </w:r>
          </w:p>
          <w:p w:rsidR="00614D2D" w:rsidRDefault="00614D2D">
            <w:pPr>
              <w:pStyle w:val="PL"/>
              <w:rPr>
                <w:noProof w:val="0"/>
              </w:rPr>
            </w:pPr>
            <w:r>
              <w:rPr>
                <w:noProof w:val="0"/>
              </w:rPr>
              <w:t>IconIdentifier = 0</w:t>
            </w:r>
          </w:p>
          <w:p w:rsidR="00614D2D" w:rsidRDefault="00614D2D">
            <w:pPr>
              <w:pStyle w:val="PL"/>
              <w:rPr>
                <w:noProof w:val="0"/>
              </w:rPr>
            </w:pPr>
          </w:p>
          <w:p w:rsidR="00614D2D" w:rsidRDefault="00614D2D">
            <w:pPr>
              <w:pStyle w:val="PL"/>
              <w:rPr>
                <w:noProof w:val="0"/>
              </w:rPr>
            </w:pPr>
            <w:r>
              <w:rPr>
                <w:noProof w:val="0"/>
              </w:rPr>
              <w:t>2.</w:t>
            </w:r>
            <w:r>
              <w:rPr>
                <w:noProof w:val="0"/>
              </w:rPr>
              <w:tab/>
              <w:t>isEventSet(EVENT_MENU_SELECTION)</w:t>
            </w:r>
          </w:p>
          <w:p w:rsidR="00614D2D" w:rsidRDefault="00614D2D">
            <w:pPr>
              <w:pStyle w:val="PL"/>
              <w:rPr>
                <w:noProof w:val="0"/>
              </w:rPr>
            </w:pPr>
          </w:p>
          <w:p w:rsidR="00614D2D" w:rsidRDefault="00614D2D">
            <w:pPr>
              <w:pStyle w:val="PL"/>
              <w:rPr>
                <w:noProof w:val="0"/>
              </w:rPr>
            </w:pPr>
            <w:r>
              <w:rPr>
                <w:noProof w:val="0"/>
              </w:rPr>
              <w:t>3.</w:t>
            </w:r>
            <w:r>
              <w:rPr>
                <w:noProof w:val="0"/>
              </w:rPr>
              <w:tab/>
              <w:t>isEventSet(EVENT_MENU_SELECTION_HELP_REQUEST)</w:t>
            </w: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r>
              <w:t>1.</w:t>
            </w:r>
            <w:r>
              <w:tab/>
              <w:t>No exception shall be thrown.</w:t>
            </w:r>
          </w:p>
          <w:p w:rsidR="00614D2D" w:rsidRDefault="00614D2D">
            <w:pPr>
              <w:pStyle w:val="TAL"/>
              <w:keepNext w:val="0"/>
              <w:keepLines w:val="0"/>
            </w:pPr>
          </w:p>
          <w:p w:rsidR="00614D2D" w:rsidRDefault="00614D2D">
            <w:pPr>
              <w:pStyle w:val="TAL"/>
              <w:keepNext w:val="0"/>
              <w:keepLines w:val="0"/>
            </w:pPr>
            <w:r>
              <w:t>2.     Shall return true.</w:t>
            </w:r>
          </w:p>
          <w:p w:rsidR="00614D2D" w:rsidRDefault="00614D2D">
            <w:pPr>
              <w:pStyle w:val="TAL"/>
              <w:keepNext w:val="0"/>
              <w:keepLines w:val="0"/>
            </w:pPr>
          </w:p>
          <w:p w:rsidR="00614D2D" w:rsidRDefault="00614D2D">
            <w:pPr>
              <w:pStyle w:val="TAL"/>
              <w:keepNext w:val="0"/>
              <w:keepLines w:val="0"/>
            </w:pPr>
            <w:r>
              <w:t>3.     Shall return false.</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 xml:space="preserve"> </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The SIM shall issue a SETUP MENU proactive command which contains the new text for entry ID '02'.</w:t>
            </w:r>
          </w:p>
        </w:tc>
      </w:tr>
    </w:tbl>
    <w:p w:rsidR="00614D2D" w:rsidRDefault="00614D2D" w:rsidP="00614D2D"/>
    <w:p w:rsidR="00614D2D" w:rsidRDefault="00614D2D" w:rsidP="00614D2D">
      <w:pPr>
        <w:pStyle w:val="H6"/>
        <w:keepNext w:val="0"/>
        <w:keepLines w:val="0"/>
      </w:pPr>
      <w:r>
        <w:t>6.2.9.2.4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5431"/>
      </w:tblGrid>
      <w:tr w:rsidR="00614D2D" w:rsidTr="00614D2D">
        <w:trPr>
          <w:tblHeade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543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N1</w:t>
            </w:r>
          </w:p>
        </w:tc>
        <w:tc>
          <w:tcPr>
            <w:tcW w:w="543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1, 2, 3, 4, 6, 8, 9, 20</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N2</w:t>
            </w:r>
          </w:p>
        </w:tc>
        <w:tc>
          <w:tcPr>
            <w:tcW w:w="543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9</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N3</w:t>
            </w:r>
          </w:p>
        </w:tc>
        <w:tc>
          <w:tcPr>
            <w:tcW w:w="543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1, 2, 3, 4, 6, 8, 9, 20</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N4</w:t>
            </w:r>
          </w:p>
        </w:tc>
        <w:tc>
          <w:tcPr>
            <w:tcW w:w="543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N5</w:t>
            </w:r>
          </w:p>
        </w:tc>
        <w:tc>
          <w:tcPr>
            <w:tcW w:w="543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7,5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N6</w:t>
            </w:r>
          </w:p>
        </w:tc>
        <w:tc>
          <w:tcPr>
            <w:tcW w:w="543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N7</w:t>
            </w:r>
          </w:p>
        </w:tc>
        <w:tc>
          <w:tcPr>
            <w:tcW w:w="543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1, 2, 3, 4, 8, 9, 20</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N8</w:t>
            </w:r>
          </w:p>
        </w:tc>
        <w:tc>
          <w:tcPr>
            <w:tcW w:w="543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Checked in framework tests: FWK_APT_EMSH</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N9</w:t>
            </w:r>
          </w:p>
        </w:tc>
        <w:tc>
          <w:tcPr>
            <w:tcW w:w="543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8, 9</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N10</w:t>
            </w:r>
          </w:p>
        </w:tc>
        <w:tc>
          <w:tcPr>
            <w:tcW w:w="543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N11</w:t>
            </w:r>
          </w:p>
        </w:tc>
        <w:tc>
          <w:tcPr>
            <w:tcW w:w="543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543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543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11, 12, 13</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543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14, 15</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P4</w:t>
            </w:r>
          </w:p>
        </w:tc>
        <w:tc>
          <w:tcPr>
            <w:tcW w:w="543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543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 xml:space="preserve">17, 18 </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543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19</w:t>
            </w:r>
          </w:p>
        </w:tc>
      </w:tr>
    </w:tbl>
    <w:p w:rsidR="00614D2D" w:rsidRDefault="00614D2D" w:rsidP="00614D2D"/>
    <w:p w:rsidR="00614D2D" w:rsidRDefault="00614D2D" w:rsidP="00614D2D">
      <w:pPr>
        <w:pStyle w:val="Heading4"/>
        <w:keepNext w:val="0"/>
        <w:keepLines w:val="0"/>
      </w:pPr>
      <w:bookmarkStart w:id="483" w:name="_Toc51826803"/>
      <w:bookmarkStart w:id="484" w:name="_Toc117070484"/>
      <w:bookmarkStart w:id="485" w:name="_Toc51828246"/>
      <w:r>
        <w:t>6.2.9.3</w:t>
      </w:r>
      <w:r>
        <w:tab/>
        <w:t>Method clearEvent</w:t>
      </w:r>
      <w:bookmarkEnd w:id="483"/>
      <w:bookmarkEnd w:id="484"/>
      <w:bookmarkEnd w:id="485"/>
    </w:p>
    <w:p w:rsidR="00614D2D" w:rsidRDefault="00614D2D" w:rsidP="00614D2D">
      <w:r>
        <w:t>Test Area Reference: API_2_TKR_CEVTB</w:t>
      </w:r>
    </w:p>
    <w:p w:rsidR="00614D2D" w:rsidRDefault="00614D2D" w:rsidP="00614D2D">
      <w:pPr>
        <w:pStyle w:val="H6"/>
        <w:keepNext w:val="0"/>
        <w:keepLines w:val="0"/>
      </w:pPr>
      <w:r>
        <w:t>6.2.9.3.1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void clearEvent(byte event)</w:t>
      </w:r>
    </w:p>
    <w:p w:rsidR="00614D2D" w:rsidRDefault="00614D2D" w:rsidP="00614D2D">
      <w:pPr>
        <w:pStyle w:val="PL"/>
      </w:pPr>
      <w:r>
        <w:rPr>
          <w:noProof w:val="0"/>
        </w:rPr>
        <w:t xml:space="preserve">                throws ToolkitException</w:t>
      </w:r>
      <w:r>
        <w:t>,</w:t>
      </w:r>
    </w:p>
    <w:p w:rsidR="00614D2D" w:rsidRDefault="00614D2D" w:rsidP="00614D2D">
      <w:pPr>
        <w:pStyle w:val="PL"/>
        <w:rPr>
          <w:noProof w:val="0"/>
        </w:rPr>
      </w:pPr>
      <w:r>
        <w:t xml:space="preserve">                       javacard.framework.TransactionException</w:t>
      </w:r>
    </w:p>
    <w:p w:rsidR="00614D2D" w:rsidRDefault="00614D2D" w:rsidP="00614D2D">
      <w:pPr>
        <w:pStyle w:val="PL"/>
        <w:rPr>
          <w:noProof w:val="0"/>
        </w:rPr>
      </w:pPr>
    </w:p>
    <w:p w:rsidR="00614D2D" w:rsidRDefault="00614D2D" w:rsidP="00614D2D">
      <w:pPr>
        <w:pStyle w:val="H6"/>
        <w:keepNext w:val="0"/>
        <w:keepLines w:val="0"/>
      </w:pPr>
      <w:r>
        <w:t>6.2.9.3.1.1</w:t>
      </w:r>
      <w:r>
        <w:tab/>
        <w:t>Normal execution</w:t>
      </w:r>
    </w:p>
    <w:p w:rsidR="00614D2D" w:rsidRDefault="00614D2D" w:rsidP="00614D2D">
      <w:pPr>
        <w:pStyle w:val="ListBullet"/>
        <w:numPr>
          <w:ilvl w:val="0"/>
          <w:numId w:val="2"/>
        </w:numPr>
        <w:ind w:left="568" w:hanging="284"/>
      </w:pPr>
      <w:r>
        <w:t>CRRN1: A call to isEventSet() method for a cleared event should return false after a call to clearEvent.</w:t>
      </w:r>
    </w:p>
    <w:p w:rsidR="00614D2D" w:rsidRDefault="00614D2D" w:rsidP="00614D2D">
      <w:pPr>
        <w:pStyle w:val="ListBullet"/>
        <w:numPr>
          <w:ilvl w:val="0"/>
          <w:numId w:val="2"/>
        </w:numPr>
        <w:ind w:left="568" w:hanging="284"/>
      </w:pPr>
      <w:r>
        <w:t>CRRN2: The SIM Toolkit Framework shall not trigger the applet on the occurrence of the cleared event anymore.</w:t>
      </w:r>
    </w:p>
    <w:p w:rsidR="00614D2D" w:rsidRDefault="00614D2D" w:rsidP="00614D2D">
      <w:pPr>
        <w:pStyle w:val="ListBullet"/>
        <w:numPr>
          <w:ilvl w:val="0"/>
          <w:numId w:val="2"/>
        </w:numPr>
        <w:ind w:left="568" w:hanging="284"/>
      </w:pPr>
      <w:r>
        <w:t>CRRN3: if event was EVENT_CALL_CONTROL_BY_SIM and after the call, no applet is registered to it, The SIM Toolkit Framework shall allow an applet to register to this event.</w:t>
      </w:r>
    </w:p>
    <w:p w:rsidR="00614D2D" w:rsidRDefault="00614D2D" w:rsidP="00614D2D">
      <w:pPr>
        <w:pStyle w:val="ListBullet"/>
        <w:numPr>
          <w:ilvl w:val="0"/>
          <w:numId w:val="2"/>
        </w:numPr>
        <w:ind w:left="568" w:hanging="284"/>
      </w:pPr>
      <w:r>
        <w:t>CRRN4: if event was EVENT_CALL_CONTROL_BY_SIM and one applet is still registered to these event, The SIM Toolkit Framework shall not allow an applet to register to this event.</w:t>
      </w:r>
    </w:p>
    <w:p w:rsidR="00614D2D" w:rsidRDefault="00614D2D" w:rsidP="00614D2D">
      <w:pPr>
        <w:pStyle w:val="ListBullet"/>
        <w:numPr>
          <w:ilvl w:val="0"/>
          <w:numId w:val="2"/>
        </w:numPr>
        <w:ind w:left="568" w:hanging="284"/>
      </w:pPr>
      <w:r>
        <w:t>CRRN5: if event was EVENT_MO_SHORT_MESSAGE_CONTROL_BY_SIM and after the call, no applet is registered to it, The SIM Toolkit Framework shall allow an applet to register to this event.</w:t>
      </w:r>
    </w:p>
    <w:p w:rsidR="00614D2D" w:rsidRDefault="00614D2D" w:rsidP="00614D2D">
      <w:pPr>
        <w:pStyle w:val="ListBullet"/>
        <w:numPr>
          <w:ilvl w:val="0"/>
          <w:numId w:val="2"/>
        </w:numPr>
        <w:ind w:left="568" w:hanging="284"/>
      </w:pPr>
      <w:r>
        <w:t>CRRN6: if event was EVENT_MO_SHORT_MESSAGE_CONTROL_BY_SIM and one applet is still registered to these event, The SIM Toolkit Framework shall not allow an applet to set this event.</w:t>
      </w:r>
    </w:p>
    <w:p w:rsidR="00614D2D" w:rsidRDefault="00614D2D" w:rsidP="00614D2D">
      <w:pPr>
        <w:pStyle w:val="H6"/>
        <w:keepNext w:val="0"/>
        <w:keepLines w:val="0"/>
      </w:pPr>
      <w:r>
        <w:t>6.2.9.3.1.2</w:t>
      </w:r>
      <w:r>
        <w:tab/>
        <w:t>Parameters error</w:t>
      </w:r>
    </w:p>
    <w:p w:rsidR="00614D2D" w:rsidRDefault="00614D2D" w:rsidP="00614D2D">
      <w:pPr>
        <w:pStyle w:val="ListBullet"/>
        <w:numPr>
          <w:ilvl w:val="0"/>
          <w:numId w:val="2"/>
        </w:numPr>
        <w:ind w:left="568" w:hanging="284"/>
      </w:pPr>
      <w:r>
        <w:t>CRRP1: Shall throw a Toolkit Exception with reason EVENT_NOT_ALLOWED if event was EVENT_MENU_SELECTION.</w:t>
      </w:r>
    </w:p>
    <w:p w:rsidR="00614D2D" w:rsidRDefault="00614D2D" w:rsidP="00614D2D">
      <w:pPr>
        <w:pStyle w:val="ListBullet"/>
        <w:numPr>
          <w:ilvl w:val="0"/>
          <w:numId w:val="2"/>
        </w:numPr>
        <w:ind w:left="568" w:hanging="284"/>
      </w:pPr>
      <w:r>
        <w:t>CRRP2: Shall throw a Toolkit Exception with reason EVENT_NOT_ALLOWED if event was EVENT_MENU_SELECTION_HELP_REQUEST.</w:t>
      </w:r>
    </w:p>
    <w:p w:rsidR="00614D2D" w:rsidRDefault="00614D2D" w:rsidP="00614D2D">
      <w:pPr>
        <w:pStyle w:val="ListBullet"/>
        <w:numPr>
          <w:ilvl w:val="0"/>
          <w:numId w:val="2"/>
        </w:numPr>
        <w:ind w:left="568" w:hanging="284"/>
      </w:pPr>
      <w:r>
        <w:t>CRRP3: Shall throw a Toolkit Exception with reason EVENT_NOT_ALLOWED if event was EVENT_TIMER_EXPIRATION.</w:t>
      </w:r>
    </w:p>
    <w:p w:rsidR="00614D2D" w:rsidRDefault="00614D2D" w:rsidP="00614D2D">
      <w:pPr>
        <w:pStyle w:val="ListBullet"/>
        <w:numPr>
          <w:ilvl w:val="0"/>
          <w:numId w:val="2"/>
        </w:numPr>
        <w:ind w:left="568" w:hanging="284"/>
      </w:pPr>
      <w:r>
        <w:t>CRRP4: Shall throw a Toolkit Exception with reason EVENT_NOT_ALLOWED if event was EVENT_STATUS_COMMAND.</w:t>
      </w:r>
    </w:p>
    <w:p w:rsidR="00614D2D" w:rsidRDefault="00614D2D" w:rsidP="00614D2D">
      <w:pPr>
        <w:pStyle w:val="H6"/>
        <w:keepNext w:val="0"/>
        <w:keepLines w:val="0"/>
      </w:pPr>
      <w:r>
        <w:t>6.2.9.3.1.3</w:t>
      </w:r>
      <w:r>
        <w:tab/>
        <w:t>Context errors</w:t>
      </w:r>
    </w:p>
    <w:p w:rsidR="00614D2D" w:rsidRDefault="00614D2D" w:rsidP="00614D2D">
      <w:pPr>
        <w:pStyle w:val="ListBullet"/>
        <w:numPr>
          <w:ilvl w:val="0"/>
          <w:numId w:val="2"/>
        </w:numPr>
        <w:ind w:left="568" w:hanging="284"/>
      </w:pPr>
      <w:r>
        <w:t>CRRC1: shall throw javacard.framework.TransactionException - if the operation would cause the commit capacity to be exceeded.</w:t>
      </w:r>
    </w:p>
    <w:p w:rsidR="00614D2D" w:rsidRDefault="00614D2D" w:rsidP="00614D2D">
      <w:pPr>
        <w:pStyle w:val="H6"/>
        <w:keepNext w:val="0"/>
        <w:keepLines w:val="0"/>
      </w:pPr>
      <w:r>
        <w:t>6.2.9.3.2</w:t>
      </w:r>
      <w:r>
        <w:tab/>
        <w:t>Test suite files</w:t>
      </w:r>
    </w:p>
    <w:p w:rsidR="00614D2D" w:rsidRDefault="00614D2D" w:rsidP="00614D2D">
      <w:pPr>
        <w:pStyle w:val="B1"/>
        <w:tabs>
          <w:tab w:val="left" w:pos="2268"/>
        </w:tabs>
      </w:pPr>
      <w:r>
        <w:t>Test Script:</w:t>
      </w:r>
      <w:r w:rsidR="00A1704F">
        <w:tab/>
      </w:r>
      <w:r>
        <w:t>API_2_TKR_CEVTB_1.scr</w:t>
      </w:r>
    </w:p>
    <w:p w:rsidR="00614D2D" w:rsidRDefault="00614D2D" w:rsidP="00614D2D">
      <w:pPr>
        <w:pStyle w:val="B1"/>
        <w:tabs>
          <w:tab w:val="left" w:pos="2268"/>
        </w:tabs>
      </w:pPr>
      <w:r>
        <w:t>Test Applet:</w:t>
      </w:r>
      <w:r w:rsidR="00A1704F">
        <w:tab/>
      </w:r>
      <w:r>
        <w:t>API_2_TKR_CEVTB_1.java</w:t>
      </w:r>
    </w:p>
    <w:p w:rsidR="00614D2D" w:rsidRDefault="00614D2D" w:rsidP="00614D2D">
      <w:pPr>
        <w:pStyle w:val="ListBullet2"/>
        <w:numPr>
          <w:ilvl w:val="0"/>
          <w:numId w:val="2"/>
        </w:numPr>
        <w:ind w:left="851" w:hanging="284"/>
        <w:rPr>
          <w:sz w:val="24"/>
        </w:rPr>
      </w:pPr>
      <w:r>
        <w:t>As default but applet registers to an event list which contains all defined events in 3GPP TS 43.019 [7] excepted those that are not allowed or supported by setEvent().</w:t>
      </w:r>
    </w:p>
    <w:p w:rsidR="00614D2D" w:rsidRDefault="00614D2D" w:rsidP="00614D2D">
      <w:pPr>
        <w:pStyle w:val="B1"/>
        <w:tabs>
          <w:tab w:val="left" w:pos="2268"/>
        </w:tabs>
      </w:pPr>
      <w:r>
        <w:t>Load Script:</w:t>
      </w:r>
      <w:r>
        <w:tab/>
        <w:t>API_2_TKR_CEVTB_1.ldr</w:t>
      </w:r>
    </w:p>
    <w:p w:rsidR="00614D2D" w:rsidRDefault="00614D2D" w:rsidP="00614D2D">
      <w:pPr>
        <w:pStyle w:val="B1"/>
        <w:tabs>
          <w:tab w:val="left" w:pos="2268"/>
        </w:tabs>
      </w:pPr>
      <w:r>
        <w:t>Cleanup script:</w:t>
      </w:r>
      <w:r w:rsidR="00A1704F">
        <w:tab/>
      </w:r>
      <w:r>
        <w:t>API_2_TKR_CEVTB_1.clr</w:t>
      </w:r>
    </w:p>
    <w:p w:rsidR="00614D2D" w:rsidRDefault="00614D2D" w:rsidP="00614D2D">
      <w:pPr>
        <w:pStyle w:val="B1"/>
        <w:tabs>
          <w:tab w:val="left" w:pos="2268"/>
        </w:tabs>
      </w:pPr>
      <w:r>
        <w:t>Parameter File:</w:t>
      </w:r>
      <w:r>
        <w:tab/>
        <w:t>API_2_TKR_CEVTB_1.par</w:t>
      </w:r>
    </w:p>
    <w:p w:rsidR="00614D2D" w:rsidRDefault="00614D2D" w:rsidP="00614D2D">
      <w:pPr>
        <w:pStyle w:val="H6"/>
        <w:keepNext w:val="0"/>
        <w:keepLines w:val="0"/>
      </w:pPr>
      <w:r>
        <w:t>6.2.9.3.3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Clear ALLOWED unregistered events</w:t>
            </w:r>
          </w:p>
          <w:p w:rsidR="00614D2D" w:rsidRDefault="00614D2D">
            <w:pPr>
              <w:pStyle w:val="PL"/>
              <w:keepNext/>
              <w:keepLines/>
            </w:pPr>
          </w:p>
          <w:p w:rsidR="00614D2D" w:rsidRDefault="00614D2D">
            <w:pPr>
              <w:pStyle w:val="PL"/>
              <w:keepNext/>
              <w:keepLines/>
            </w:pPr>
            <w:r>
              <w:t>For events ranging from -1, 1 to 24 and 127* excepted those that aren't allowed (7, 8, 11, 19), the applet calls:</w:t>
            </w:r>
          </w:p>
          <w:p w:rsidR="00614D2D" w:rsidRDefault="00614D2D">
            <w:pPr>
              <w:pStyle w:val="PL"/>
              <w:keepNext/>
              <w:keepLines/>
            </w:pPr>
          </w:p>
          <w:p w:rsidR="00614D2D" w:rsidRDefault="00614D2D">
            <w:pPr>
              <w:pStyle w:val="PL"/>
              <w:keepNext/>
              <w:keepLines/>
            </w:pPr>
            <w:r>
              <w:t>1-</w:t>
            </w:r>
            <w:r>
              <w:tab/>
              <w:t>clearEvent() method</w:t>
            </w:r>
          </w:p>
          <w:p w:rsidR="00614D2D" w:rsidRDefault="00614D2D">
            <w:pPr>
              <w:pStyle w:val="PL"/>
              <w:keepNext/>
              <w:keepLines/>
            </w:pPr>
          </w:p>
          <w:p w:rsidR="00614D2D" w:rsidRDefault="00614D2D">
            <w:pPr>
              <w:pStyle w:val="PL"/>
              <w:keepNext/>
              <w:keepLines/>
            </w:pPr>
            <w:r>
              <w:t>2-</w:t>
            </w:r>
            <w:r>
              <w:tab/>
              <w:t>isEventSet() method</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pPr>
            <w:r>
              <w:t>1-</w:t>
            </w:r>
            <w:r>
              <w:tab/>
              <w:t>No exception is thrown each time.</w:t>
            </w:r>
          </w:p>
          <w:p w:rsidR="00614D2D" w:rsidRDefault="00614D2D">
            <w:pPr>
              <w:pStyle w:val="TAL"/>
            </w:pPr>
          </w:p>
          <w:p w:rsidR="00614D2D" w:rsidRDefault="00614D2D">
            <w:pPr>
              <w:pStyle w:val="TAL"/>
            </w:pPr>
            <w:r>
              <w:t>2-</w:t>
            </w:r>
            <w:r>
              <w:tab/>
              <w:t>Shall return false each time.</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Clear registered events</w:t>
            </w:r>
          </w:p>
          <w:p w:rsidR="00614D2D" w:rsidRDefault="00614D2D">
            <w:pPr>
              <w:pStyle w:val="PL"/>
              <w:keepNext/>
              <w:keepLines/>
            </w:pPr>
          </w:p>
          <w:p w:rsidR="00614D2D" w:rsidRDefault="00614D2D">
            <w:pPr>
              <w:pStyle w:val="PL"/>
              <w:keepNext/>
              <w:keepLines/>
            </w:pPr>
            <w:r>
              <w:t>1-</w:t>
            </w:r>
            <w:r>
              <w:tab/>
              <w:t>For each ALLOWED and SUPPORTED event (-1, 1 to 24 and 127)* excepted those that aren't allowed (7, 8, 11, 19), the applet calls setEvent() method.</w:t>
            </w:r>
          </w:p>
          <w:p w:rsidR="00614D2D" w:rsidRDefault="00614D2D">
            <w:pPr>
              <w:pStyle w:val="PL"/>
              <w:keepNext/>
              <w:keepLines/>
            </w:pPr>
          </w:p>
          <w:p w:rsidR="00614D2D" w:rsidRDefault="00614D2D">
            <w:pPr>
              <w:pStyle w:val="PL"/>
              <w:keepNext/>
              <w:keepLines/>
            </w:pPr>
            <w:r>
              <w:t>2-</w:t>
            </w:r>
            <w:r>
              <w:tab/>
              <w:t>For each ALLOWED and SUPPORTED event (-1, 1 to 24 and 127)* excepted those that aren't allowed (7, 8, 11, 19), the applet calls:</w:t>
            </w:r>
          </w:p>
          <w:p w:rsidR="00614D2D" w:rsidRDefault="00614D2D">
            <w:pPr>
              <w:pStyle w:val="PL"/>
              <w:keepNext/>
              <w:keepLines/>
            </w:pPr>
          </w:p>
          <w:p w:rsidR="00614D2D" w:rsidRDefault="00614D2D">
            <w:pPr>
              <w:pStyle w:val="PL"/>
              <w:keepNext/>
              <w:keepLines/>
            </w:pPr>
            <w:r>
              <w:t>2.1- clearEvent() method</w:t>
            </w:r>
          </w:p>
          <w:p w:rsidR="00614D2D" w:rsidRDefault="00614D2D">
            <w:pPr>
              <w:pStyle w:val="PL"/>
              <w:keepNext/>
              <w:keepLines/>
            </w:pPr>
            <w:r>
              <w:t>2.2- isEventSet() method</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pPr>
            <w:r>
              <w:t>1-</w:t>
            </w:r>
            <w:r>
              <w:tab/>
              <w:t>No exception shall be thrown.</w:t>
            </w:r>
          </w:p>
          <w:p w:rsidR="00614D2D" w:rsidRDefault="00614D2D">
            <w:pPr>
              <w:pStyle w:val="TAL"/>
            </w:pPr>
          </w:p>
          <w:p w:rsidR="00614D2D" w:rsidRDefault="00614D2D">
            <w:pPr>
              <w:pStyle w:val="TAL"/>
            </w:pPr>
            <w:r>
              <w:t>2.1- No exception shall be thrown.</w:t>
            </w:r>
          </w:p>
          <w:p w:rsidR="00614D2D" w:rsidRDefault="00614D2D">
            <w:pPr>
              <w:pStyle w:val="TAL"/>
            </w:pPr>
          </w:p>
          <w:p w:rsidR="00614D2D" w:rsidRDefault="00614D2D">
            <w:pPr>
              <w:pStyle w:val="TAL"/>
              <w:keepNext w:val="0"/>
              <w:keepLines w:val="0"/>
            </w:pPr>
            <w:r>
              <w:t>2.2- Shall return false.</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Clearing NOT ALLOWED events</w:t>
            </w:r>
          </w:p>
          <w:p w:rsidR="00614D2D" w:rsidRDefault="00614D2D">
            <w:pPr>
              <w:pStyle w:val="PL"/>
              <w:keepNext/>
              <w:keepLines/>
            </w:pPr>
          </w:p>
          <w:p w:rsidR="00614D2D" w:rsidRDefault="00614D2D">
            <w:pPr>
              <w:pStyle w:val="PL"/>
              <w:keepNext/>
              <w:keepLines/>
            </w:pPr>
            <w:r>
              <w:t>For each event among:</w:t>
            </w:r>
          </w:p>
          <w:p w:rsidR="00614D2D" w:rsidRDefault="00614D2D">
            <w:pPr>
              <w:pStyle w:val="PL"/>
              <w:keepNext/>
              <w:keepLines/>
            </w:pPr>
            <w:r>
              <w:t>EVENT_MENU_SELECTION, EVENT_MENU_SELECTION_HELP_REQUEST, EVENT_TIMER_EXPIRATION, EVENT_STATUS_COMMAND</w:t>
            </w:r>
          </w:p>
          <w:p w:rsidR="00614D2D" w:rsidRDefault="00614D2D">
            <w:pPr>
              <w:pStyle w:val="PL"/>
            </w:pPr>
          </w:p>
          <w:p w:rsidR="00614D2D" w:rsidRDefault="00614D2D">
            <w:pPr>
              <w:pStyle w:val="PL"/>
            </w:pPr>
            <w:r>
              <w:t>1- The applet calls clearEvent(event) method.</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1- Each time, clearEvent shall throw a ToolkitException with reason EVENT_NOT_ALLOWED.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Checking applet isn't triggered by an ENVELOPE(SMS-PP DOWNLOAD) command</w:t>
            </w:r>
          </w:p>
          <w:p w:rsidR="00614D2D" w:rsidRDefault="00614D2D">
            <w:pPr>
              <w:pStyle w:val="PL"/>
              <w:keepNext/>
              <w:keepLines/>
            </w:pPr>
          </w:p>
          <w:p w:rsidR="00614D2D" w:rsidRDefault="00614D2D">
            <w:pPr>
              <w:pStyle w:val="PL"/>
              <w:keepNext/>
              <w:keepLines/>
            </w:pPr>
            <w:r>
              <w:t>1 -</w:t>
            </w:r>
            <w:r>
              <w:tab/>
              <w:t>reset and initialise the card</w:t>
            </w:r>
          </w:p>
          <w:p w:rsidR="00614D2D" w:rsidRDefault="00614D2D">
            <w:pPr>
              <w:pStyle w:val="PL"/>
            </w:pPr>
            <w:r>
              <w:t>2 - An ENVELOPE(SMS-PP DOWNLOAD) is sent with a TAR referencing applet.</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Applet is not trigged by an ENVELOPE(SMS-PP DOWNLOAD) command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NO"/>
      </w:pPr>
      <w:r>
        <w:t>NOTE:</w:t>
      </w:r>
      <w:r w:rsidR="00A1704F">
        <w:tab/>
      </w:r>
      <w:r>
        <w:t>Although the method clearEvent is defined for a range from –128 to 127 only the allowed events are tested here, because the range from -128 to –2 is reserved for propriatary use in TS 43.019 [7] chapter 6.2 and the range from 25 to 126 is omitted for compatibility with future releases of TS 43.019 [7]</w:t>
      </w:r>
    </w:p>
    <w:p w:rsidR="00614D2D" w:rsidRDefault="00614D2D" w:rsidP="00614D2D">
      <w:pPr>
        <w:pStyle w:val="H6"/>
        <w:keepNext w:val="0"/>
        <w:keepLines w:val="0"/>
      </w:pPr>
      <w:r>
        <w:t>6.2.9.3.4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Framework</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Framework</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N5</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Framework</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N6</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Framework</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not testable</w:t>
            </w:r>
          </w:p>
        </w:tc>
      </w:tr>
    </w:tbl>
    <w:p w:rsidR="00614D2D" w:rsidRDefault="00614D2D" w:rsidP="00614D2D"/>
    <w:p w:rsidR="00614D2D" w:rsidRDefault="00614D2D" w:rsidP="00614D2D">
      <w:pPr>
        <w:pStyle w:val="Heading4"/>
      </w:pPr>
      <w:bookmarkStart w:id="486" w:name="_Toc51826804"/>
      <w:bookmarkStart w:id="487" w:name="_Toc117070485"/>
      <w:bookmarkStart w:id="488" w:name="_Toc51828247"/>
      <w:r>
        <w:t>6.2.9.4</w:t>
      </w:r>
      <w:r>
        <w:tab/>
        <w:t>Method disableMenuEntry</w:t>
      </w:r>
      <w:bookmarkEnd w:id="486"/>
      <w:bookmarkEnd w:id="487"/>
      <w:bookmarkEnd w:id="488"/>
    </w:p>
    <w:p w:rsidR="00614D2D" w:rsidRDefault="00614D2D" w:rsidP="00614D2D">
      <w:pPr>
        <w:keepNext/>
        <w:keepLines/>
      </w:pPr>
      <w:r>
        <w:t>Test Area Reference: API_2_TKR_DMETB</w:t>
      </w:r>
    </w:p>
    <w:p w:rsidR="00614D2D" w:rsidRDefault="00614D2D" w:rsidP="00614D2D">
      <w:pPr>
        <w:pStyle w:val="H6"/>
        <w:keepNext w:val="0"/>
        <w:keepLines w:val="0"/>
      </w:pPr>
      <w:r>
        <w:t>6.2.9.4.1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void disableMenuEntry(byte id)</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6.2.9.4.1.1</w:t>
      </w:r>
      <w:r>
        <w:tab/>
        <w:t>Normal execution</w:t>
      </w:r>
    </w:p>
    <w:p w:rsidR="00614D2D" w:rsidRDefault="00614D2D" w:rsidP="00614D2D">
      <w:pPr>
        <w:pStyle w:val="ListBullet"/>
        <w:numPr>
          <w:ilvl w:val="0"/>
          <w:numId w:val="2"/>
        </w:numPr>
        <w:ind w:left="568" w:hanging="284"/>
      </w:pPr>
      <w:r>
        <w:t>CRRN1: A call to isEventSet() method on EVENT_MENU_SELECTION shall return the same result before and after the call to disableMenuEntry() method.</w:t>
      </w:r>
    </w:p>
    <w:p w:rsidR="00614D2D" w:rsidRDefault="00614D2D" w:rsidP="00614D2D">
      <w:pPr>
        <w:pStyle w:val="ListBullet"/>
        <w:numPr>
          <w:ilvl w:val="0"/>
          <w:numId w:val="2"/>
        </w:numPr>
        <w:ind w:left="568" w:hanging="284"/>
      </w:pPr>
      <w:r>
        <w:t>CRRN2: A call to isEventSet() method on EVENT_MENU_SELECTION_HELP_REQUEST shall return the same result before and after the call to disableMenuEntry() method.</w:t>
      </w:r>
    </w:p>
    <w:p w:rsidR="00614D2D" w:rsidRDefault="00614D2D" w:rsidP="00614D2D">
      <w:pPr>
        <w:pStyle w:val="ListBullet"/>
        <w:numPr>
          <w:ilvl w:val="0"/>
          <w:numId w:val="2"/>
        </w:numPr>
        <w:ind w:left="568" w:hanging="284"/>
      </w:pPr>
      <w:r>
        <w:t>CRRN3: After invocation of this method the SIM Toolkit Framework shall dynamically update the menu stored in the ME .</w:t>
      </w:r>
    </w:p>
    <w:p w:rsidR="00614D2D" w:rsidRDefault="00614D2D" w:rsidP="00614D2D">
      <w:pPr>
        <w:pStyle w:val="ListBullet"/>
        <w:numPr>
          <w:ilvl w:val="0"/>
          <w:numId w:val="2"/>
        </w:numPr>
        <w:ind w:left="568" w:hanging="284"/>
      </w:pPr>
      <w:r>
        <w:t>CRRN4: After invocation of this method, if there is no more enabled menu entries then the SIM Toolkit framework shall issue a SETUP MENU proactive command containing Item Data Object for Item 1 TLV with a length of zero and no value part.</w:t>
      </w:r>
    </w:p>
    <w:p w:rsidR="00614D2D" w:rsidRDefault="00614D2D" w:rsidP="00614D2D">
      <w:pPr>
        <w:pStyle w:val="H6"/>
        <w:keepNext w:val="0"/>
        <w:keepLines w:val="0"/>
      </w:pPr>
      <w:r>
        <w:t>6.2.9.4.1.2</w:t>
      </w:r>
      <w:r>
        <w:tab/>
        <w:t>Parameters error</w:t>
      </w:r>
    </w:p>
    <w:p w:rsidR="00614D2D" w:rsidRDefault="00614D2D" w:rsidP="00614D2D">
      <w:r>
        <w:t>No requirements.</w:t>
      </w:r>
    </w:p>
    <w:p w:rsidR="00614D2D" w:rsidRDefault="00614D2D" w:rsidP="00614D2D">
      <w:pPr>
        <w:pStyle w:val="H6"/>
        <w:keepNext w:val="0"/>
        <w:keepLines w:val="0"/>
      </w:pPr>
      <w:r>
        <w:t>6.2.9.4.1.3</w:t>
      </w:r>
      <w:r>
        <w:tab/>
        <w:t>Context errors</w:t>
      </w:r>
    </w:p>
    <w:p w:rsidR="00614D2D" w:rsidRDefault="00614D2D" w:rsidP="00614D2D">
      <w:pPr>
        <w:pStyle w:val="ListBullet"/>
        <w:numPr>
          <w:ilvl w:val="0"/>
          <w:numId w:val="2"/>
        </w:numPr>
        <w:ind w:left="568" w:hanging="284"/>
      </w:pPr>
      <w:r>
        <w:t>CRRC1: shall throw a ToolkitException with reason = ENTRY_NOT_FOUND if the menu entry doesn't exist for this applet</w:t>
      </w:r>
    </w:p>
    <w:p w:rsidR="00614D2D" w:rsidRDefault="00614D2D" w:rsidP="00614D2D">
      <w:pPr>
        <w:pStyle w:val="H6"/>
        <w:keepNext w:val="0"/>
        <w:keepLines w:val="0"/>
      </w:pPr>
      <w:r>
        <w:t>6.2.9.4.2</w:t>
      </w:r>
      <w:r>
        <w:tab/>
        <w:t>Test suite files</w:t>
      </w:r>
    </w:p>
    <w:p w:rsidR="00614D2D" w:rsidRDefault="00614D2D" w:rsidP="00614D2D">
      <w:r>
        <w:t>Additional requirements for the GSM personalization:</w:t>
      </w:r>
    </w:p>
    <w:p w:rsidR="00614D2D" w:rsidRDefault="00614D2D" w:rsidP="00614D2D">
      <w:pPr>
        <w:pStyle w:val="B1"/>
      </w:pPr>
      <w:r>
        <w:t>-</w:t>
      </w:r>
      <w:r>
        <w:tab/>
        <w:t>content of EF sume shall be:</w:t>
      </w:r>
    </w:p>
    <w:p w:rsidR="00614D2D" w:rsidRDefault="00614D2D" w:rsidP="00614D2D">
      <w:pPr>
        <w:pStyle w:val="ListBullet2"/>
        <w:numPr>
          <w:ilvl w:val="0"/>
          <w:numId w:val="2"/>
        </w:numPr>
        <w:tabs>
          <w:tab w:val="left" w:pos="2835"/>
        </w:tabs>
        <w:ind w:left="851" w:hanging="284"/>
      </w:pPr>
      <w:r>
        <w:t>Title Alpha Identifier:</w:t>
      </w:r>
      <w:r>
        <w:tab/>
        <w:t>"TOOLKIT TEST"</w:t>
      </w:r>
    </w:p>
    <w:p w:rsidR="00614D2D" w:rsidRDefault="00614D2D" w:rsidP="00614D2D">
      <w:pPr>
        <w:pStyle w:val="B1"/>
        <w:tabs>
          <w:tab w:val="left" w:pos="2268"/>
        </w:tabs>
      </w:pPr>
      <w:r>
        <w:t>Test Script:</w:t>
      </w:r>
      <w:r w:rsidR="00A1704F">
        <w:tab/>
      </w:r>
      <w:r>
        <w:t>API_2_TKR_DMETB_1.scr</w:t>
      </w:r>
    </w:p>
    <w:p w:rsidR="00614D2D" w:rsidRDefault="00614D2D" w:rsidP="00614D2D">
      <w:pPr>
        <w:pStyle w:val="B1"/>
        <w:tabs>
          <w:tab w:val="left" w:pos="2268"/>
        </w:tabs>
      </w:pPr>
      <w:r>
        <w:t>Test Applet:</w:t>
      </w:r>
      <w:r w:rsidR="00A1704F">
        <w:tab/>
      </w:r>
      <w:r>
        <w:t>API_2_TKR_DMETB_1.java</w:t>
      </w:r>
    </w:p>
    <w:p w:rsidR="00614D2D" w:rsidRDefault="00614D2D" w:rsidP="00614D2D">
      <w:pPr>
        <w:pStyle w:val="ListBullet2"/>
        <w:numPr>
          <w:ilvl w:val="0"/>
          <w:numId w:val="2"/>
        </w:numPr>
        <w:ind w:left="851" w:hanging="284"/>
      </w:pPr>
      <w:r>
        <w:t>Installation parameter:</w:t>
      </w:r>
    </w:p>
    <w:p w:rsidR="00614D2D" w:rsidRDefault="00614D2D" w:rsidP="00614D2D">
      <w:pPr>
        <w:pStyle w:val="B3"/>
      </w:pPr>
      <w:r>
        <w:t>Same as default applet but with:</w:t>
      </w:r>
    </w:p>
    <w:p w:rsidR="00614D2D" w:rsidRDefault="00614D2D" w:rsidP="00614D2D">
      <w:pPr>
        <w:pStyle w:val="B3"/>
        <w:tabs>
          <w:tab w:val="left" w:pos="4536"/>
        </w:tabs>
      </w:pPr>
      <w:r>
        <w:t>-</w:t>
      </w:r>
      <w:r>
        <w:tab/>
        <w:t>Maximum text length for a menu entry:</w:t>
      </w:r>
      <w:r>
        <w:tab/>
        <w:t>15</w:t>
      </w:r>
    </w:p>
    <w:p w:rsidR="00614D2D" w:rsidRDefault="00614D2D" w:rsidP="00614D2D">
      <w:pPr>
        <w:pStyle w:val="B3"/>
        <w:tabs>
          <w:tab w:val="left" w:pos="4536"/>
        </w:tabs>
      </w:pPr>
      <w:r>
        <w:t>-</w:t>
      </w:r>
      <w:r>
        <w:tab/>
        <w:t>Maximum number of menu entries:</w:t>
      </w:r>
      <w:r>
        <w:tab/>
        <w:t>2</w:t>
      </w:r>
    </w:p>
    <w:p w:rsidR="00614D2D" w:rsidRDefault="00614D2D" w:rsidP="00614D2D">
      <w:pPr>
        <w:pStyle w:val="B3"/>
        <w:tabs>
          <w:tab w:val="left" w:pos="4536"/>
        </w:tabs>
      </w:pPr>
      <w:r>
        <w:t>-</w:t>
      </w:r>
      <w:r>
        <w:tab/>
        <w:t>Position / Identifier for each menu entry:</w:t>
      </w:r>
      <w:r>
        <w:tab/>
        <w:t>'01'/'01', '02'/'02'</w:t>
      </w:r>
    </w:p>
    <w:p w:rsidR="00614D2D" w:rsidRDefault="00614D2D" w:rsidP="00614D2D">
      <w:pPr>
        <w:pStyle w:val="B1"/>
        <w:tabs>
          <w:tab w:val="left" w:pos="2268"/>
        </w:tabs>
      </w:pPr>
      <w:r>
        <w:t>Load Script:</w:t>
      </w:r>
      <w:r w:rsidR="00A1704F">
        <w:tab/>
      </w:r>
      <w:r>
        <w:t>API_2_TKR_DMETB_1.ldr</w:t>
      </w:r>
    </w:p>
    <w:p w:rsidR="00614D2D" w:rsidRDefault="00614D2D" w:rsidP="00614D2D">
      <w:pPr>
        <w:pStyle w:val="B1"/>
        <w:tabs>
          <w:tab w:val="left" w:pos="2268"/>
        </w:tabs>
      </w:pPr>
      <w:r>
        <w:t>Cleanup script:</w:t>
      </w:r>
      <w:r w:rsidR="00A1704F">
        <w:tab/>
      </w:r>
      <w:r>
        <w:t>API_2_TKR_DMETB_1.clr</w:t>
      </w:r>
    </w:p>
    <w:p w:rsidR="00614D2D" w:rsidRDefault="00614D2D" w:rsidP="00614D2D">
      <w:pPr>
        <w:pStyle w:val="B1"/>
        <w:tabs>
          <w:tab w:val="left" w:pos="2268"/>
        </w:tabs>
      </w:pPr>
      <w:r>
        <w:t>Parameter File:</w:t>
      </w:r>
      <w:r w:rsidR="00A1704F">
        <w:tab/>
      </w:r>
      <w:r>
        <w:t>API_2_TKR_DMETB_1.par</w:t>
      </w:r>
    </w:p>
    <w:p w:rsidR="00614D2D" w:rsidRDefault="00614D2D" w:rsidP="00614D2D">
      <w:pPr>
        <w:pStyle w:val="H6"/>
      </w:pPr>
      <w:r>
        <w:t>6.2.9.4.3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 xml:space="preserve">Check the menu state before </w:t>
            </w:r>
            <w:r>
              <w:br/>
              <w:t>disabling a previously enabled entry</w:t>
            </w:r>
            <w:r>
              <w:br/>
              <w:t xml:space="preserve"> not registered to EVENT_MENU_SELECTION_HELP_REQUEST </w:t>
            </w:r>
          </w:p>
          <w:p w:rsidR="00614D2D" w:rsidRDefault="00614D2D">
            <w:pPr>
              <w:pStyle w:val="PL"/>
              <w:keepNext/>
              <w:keepLines/>
              <w:rPr>
                <w:noProof w:val="0"/>
              </w:rPr>
            </w:pPr>
          </w:p>
          <w:p w:rsidR="00614D2D" w:rsidRDefault="00614D2D">
            <w:pPr>
              <w:pStyle w:val="PL"/>
              <w:keepNext/>
              <w:keepLines/>
              <w:rPr>
                <w:noProof w:val="0"/>
              </w:rPr>
            </w:pPr>
            <w:r>
              <w:rPr>
                <w:noProof w:val="0"/>
              </w:rPr>
              <w:t>1-</w:t>
            </w:r>
            <w:r>
              <w:rPr>
                <w:noProof w:val="0"/>
              </w:rPr>
              <w:tab/>
              <w:t>reset and initialise the card</w:t>
            </w:r>
          </w:p>
          <w:p w:rsidR="00614D2D" w:rsidRDefault="00614D2D">
            <w:pPr>
              <w:pStyle w:val="PL"/>
              <w:keepNext/>
              <w:keepLines/>
              <w:rPr>
                <w:noProof w:val="0"/>
              </w:rPr>
            </w:pPr>
            <w:r>
              <w:rPr>
                <w:noProof w:val="0"/>
              </w:rPr>
              <w:t>2-</w:t>
            </w:r>
            <w:r>
              <w:rPr>
                <w:noProof w:val="0"/>
              </w:rPr>
              <w:tab/>
              <w:t>isEventSet(EVENT_MENU_SELECTION)</w:t>
            </w:r>
          </w:p>
          <w:p w:rsidR="00614D2D" w:rsidRDefault="00614D2D">
            <w:pPr>
              <w:pStyle w:val="PL"/>
              <w:keepNext/>
              <w:keepLines/>
              <w:rPr>
                <w:noProof w:val="0"/>
              </w:rPr>
            </w:pPr>
            <w:r>
              <w:rPr>
                <w:noProof w:val="0"/>
              </w:rPr>
              <w:t>3-</w:t>
            </w:r>
            <w:r>
              <w:rPr>
                <w:noProof w:val="0"/>
              </w:rPr>
              <w:tab/>
              <w:t>isEventSet(EVENT_MENU_SELECTION_HELP_REQUEST)</w:t>
            </w:r>
          </w:p>
          <w:p w:rsidR="00614D2D" w:rsidRDefault="00614D2D">
            <w:pPr>
              <w:pStyle w:val="TAL"/>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w:t>
            </w:r>
            <w:r>
              <w:tab/>
              <w:t>Shall return true</w:t>
            </w:r>
          </w:p>
          <w:p w:rsidR="00614D2D" w:rsidRDefault="00614D2D">
            <w:pPr>
              <w:pStyle w:val="TAL"/>
            </w:pPr>
            <w:r>
              <w:t>2-</w:t>
            </w:r>
            <w:r>
              <w:tab/>
              <w:t>Shall return false</w:t>
            </w: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pPr>
            <w:r>
              <w:t>1-</w:t>
            </w:r>
            <w:r>
              <w:tab/>
              <w:t>The SIM shall issue a SET UP MENU proactive command with entry '01' and '02'.</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 xml:space="preserve">Check the menu state after </w:t>
            </w:r>
            <w:r>
              <w:br/>
              <w:t>disabling a previously enabled entry</w:t>
            </w:r>
            <w:r>
              <w:br/>
              <w:t xml:space="preserve"> not registered to EVENT_MENU_SELECTION_HELP_REQUEST </w:t>
            </w:r>
          </w:p>
          <w:p w:rsidR="00614D2D" w:rsidRDefault="00614D2D">
            <w:pPr>
              <w:pStyle w:val="PL"/>
              <w:rPr>
                <w:noProof w:val="0"/>
              </w:rPr>
            </w:pPr>
          </w:p>
          <w:p w:rsidR="00614D2D" w:rsidRDefault="00614D2D">
            <w:pPr>
              <w:pStyle w:val="PL"/>
              <w:rPr>
                <w:noProof w:val="0"/>
              </w:rPr>
            </w:pPr>
            <w:r>
              <w:rPr>
                <w:noProof w:val="0"/>
              </w:rPr>
              <w:t>1-</w:t>
            </w:r>
            <w:r>
              <w:rPr>
                <w:noProof w:val="0"/>
              </w:rPr>
              <w:tab/>
              <w:t>disableMenuEntry('01')</w:t>
            </w:r>
          </w:p>
          <w:p w:rsidR="00614D2D" w:rsidRDefault="00614D2D">
            <w:pPr>
              <w:pStyle w:val="PL"/>
              <w:rPr>
                <w:noProof w:val="0"/>
              </w:rPr>
            </w:pPr>
            <w:r>
              <w:rPr>
                <w:noProof w:val="0"/>
              </w:rPr>
              <w:t>2-</w:t>
            </w:r>
            <w:r>
              <w:rPr>
                <w:noProof w:val="0"/>
              </w:rPr>
              <w:tab/>
              <w:t>isEventSet(EVENT_MENU_SELECTION)</w:t>
            </w:r>
          </w:p>
          <w:p w:rsidR="00614D2D" w:rsidRDefault="00614D2D">
            <w:pPr>
              <w:pStyle w:val="PL"/>
              <w:rPr>
                <w:noProof w:val="0"/>
              </w:rPr>
            </w:pPr>
            <w:r>
              <w:rPr>
                <w:noProof w:val="0"/>
              </w:rPr>
              <w:t>3-</w:t>
            </w:r>
            <w:r>
              <w:rPr>
                <w:noProof w:val="0"/>
              </w:rPr>
              <w:tab/>
              <w:t>isEventSet(EVENT_MENU_SELECTION_HELP_REQUEST)</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w:t>
            </w:r>
            <w:r>
              <w:tab/>
              <w:t>No exception shall be thrown.</w:t>
            </w:r>
          </w:p>
          <w:p w:rsidR="00614D2D" w:rsidRDefault="00614D2D">
            <w:pPr>
              <w:pStyle w:val="TAL"/>
              <w:keepNext w:val="0"/>
              <w:keepLines w:val="0"/>
            </w:pPr>
            <w:r>
              <w:t>2-</w:t>
            </w:r>
            <w:r>
              <w:tab/>
              <w:t>Shall return true.</w:t>
            </w:r>
          </w:p>
          <w:p w:rsidR="00614D2D" w:rsidRDefault="00614D2D">
            <w:pPr>
              <w:pStyle w:val="TAL"/>
              <w:keepNext w:val="0"/>
              <w:keepLines w:val="0"/>
            </w:pPr>
            <w:r>
              <w:t>3-</w:t>
            </w:r>
            <w:r>
              <w:tab/>
              <w:t>Shall return false.</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r>
              <w:t>3-</w:t>
            </w:r>
            <w:r>
              <w:tab/>
              <w:t>The SIM shall issue a SET UP MENU proactive command with entry '02' only.</w:t>
            </w:r>
          </w:p>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 xml:space="preserve">Check the menu before </w:t>
            </w:r>
            <w:r>
              <w:br/>
              <w:t>disabling a previously enabled entry</w:t>
            </w:r>
            <w:r>
              <w:br/>
              <w:t>registered to EVENT_MENU_SELECTION_HELP_REQUEST</w:t>
            </w:r>
          </w:p>
          <w:p w:rsidR="00614D2D" w:rsidRDefault="00614D2D">
            <w:pPr>
              <w:pStyle w:val="PL"/>
              <w:rPr>
                <w:noProof w:val="0"/>
              </w:rPr>
            </w:pPr>
          </w:p>
          <w:p w:rsidR="00614D2D" w:rsidRDefault="00614D2D">
            <w:pPr>
              <w:pStyle w:val="PL"/>
              <w:rPr>
                <w:noProof w:val="0"/>
              </w:rPr>
            </w:pPr>
            <w:r>
              <w:rPr>
                <w:noProof w:val="0"/>
              </w:rPr>
              <w:t>1-</w:t>
            </w:r>
            <w:r>
              <w:rPr>
                <w:noProof w:val="0"/>
              </w:rPr>
              <w:tab/>
              <w:t>change Menu Entry '02' to indicate help supported</w:t>
            </w:r>
          </w:p>
          <w:p w:rsidR="00614D2D" w:rsidRDefault="00614D2D">
            <w:pPr>
              <w:pStyle w:val="PL"/>
              <w:rPr>
                <w:noProof w:val="0"/>
              </w:rPr>
            </w:pPr>
            <w:r>
              <w:rPr>
                <w:noProof w:val="0"/>
              </w:rPr>
              <w:t>2-</w:t>
            </w:r>
            <w:r>
              <w:rPr>
                <w:noProof w:val="0"/>
              </w:rPr>
              <w:tab/>
              <w:t>isEventSet(EVENT_MENU_SELECTION)</w:t>
            </w:r>
          </w:p>
          <w:p w:rsidR="00614D2D" w:rsidRDefault="00614D2D">
            <w:pPr>
              <w:pStyle w:val="PL"/>
              <w:rPr>
                <w:noProof w:val="0"/>
              </w:rPr>
            </w:pPr>
            <w:r>
              <w:rPr>
                <w:noProof w:val="0"/>
              </w:rPr>
              <w:t>3-</w:t>
            </w:r>
            <w:r>
              <w:rPr>
                <w:noProof w:val="0"/>
              </w:rPr>
              <w:tab/>
              <w:t>isEventSet(EVENT_MENU_SELECTION_HELP_REQUEST)</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2-</w:t>
            </w:r>
            <w:r>
              <w:tab/>
              <w:t>Shall return true</w:t>
            </w:r>
          </w:p>
          <w:p w:rsidR="00614D2D" w:rsidRDefault="00614D2D">
            <w:pPr>
              <w:pStyle w:val="TAL"/>
              <w:keepNext w:val="0"/>
              <w:keepLines w:val="0"/>
            </w:pPr>
            <w:r>
              <w:t>3-</w:t>
            </w:r>
            <w:r>
              <w:tab/>
              <w:t>Shall return true</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3-</w:t>
            </w:r>
            <w:r>
              <w:tab/>
              <w:t>The SIM shall issue a SET UP MENU proactive command with entry '02', indicating help supported.</w:t>
            </w:r>
          </w:p>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Check the menu after</w:t>
            </w:r>
            <w:r>
              <w:br/>
              <w:t>disabling a previously enabled entry</w:t>
            </w:r>
            <w:r>
              <w:br/>
              <w:t>registered to EVENT_MENU_SELECTION_HELP_REQUEST</w:t>
            </w:r>
          </w:p>
          <w:p w:rsidR="00614D2D" w:rsidRDefault="00614D2D">
            <w:pPr>
              <w:pStyle w:val="PL"/>
              <w:rPr>
                <w:noProof w:val="0"/>
              </w:rPr>
            </w:pPr>
          </w:p>
          <w:p w:rsidR="00614D2D" w:rsidRDefault="00614D2D">
            <w:pPr>
              <w:pStyle w:val="PL"/>
              <w:rPr>
                <w:noProof w:val="0"/>
              </w:rPr>
            </w:pPr>
            <w:r>
              <w:rPr>
                <w:noProof w:val="0"/>
              </w:rPr>
              <w:t>1-</w:t>
            </w:r>
            <w:r>
              <w:rPr>
                <w:noProof w:val="0"/>
              </w:rPr>
              <w:tab/>
              <w:t>disableMenuEntry('02')</w:t>
            </w:r>
          </w:p>
          <w:p w:rsidR="00614D2D" w:rsidRDefault="00614D2D">
            <w:pPr>
              <w:pStyle w:val="PL"/>
              <w:rPr>
                <w:noProof w:val="0"/>
              </w:rPr>
            </w:pPr>
            <w:r>
              <w:rPr>
                <w:noProof w:val="0"/>
              </w:rPr>
              <w:t>2-</w:t>
            </w:r>
            <w:r>
              <w:rPr>
                <w:noProof w:val="0"/>
              </w:rPr>
              <w:tab/>
              <w:t>isEventSet(EVENT_MENU_SELECTION)</w:t>
            </w:r>
          </w:p>
          <w:p w:rsidR="00614D2D" w:rsidRDefault="00614D2D">
            <w:pPr>
              <w:pStyle w:val="PL"/>
              <w:rPr>
                <w:noProof w:val="0"/>
              </w:rPr>
            </w:pPr>
            <w:r>
              <w:rPr>
                <w:noProof w:val="0"/>
              </w:rPr>
              <w:t>3-</w:t>
            </w:r>
            <w:r>
              <w:rPr>
                <w:noProof w:val="0"/>
              </w:rPr>
              <w:tab/>
              <w:t>isEventSet(EVENT_MENU_SELECTION_HELP_REQUEST)</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w:t>
            </w:r>
            <w:r>
              <w:tab/>
              <w:t>No exception shall be thrown.</w:t>
            </w:r>
          </w:p>
          <w:p w:rsidR="00614D2D" w:rsidRDefault="00614D2D">
            <w:pPr>
              <w:pStyle w:val="TAL"/>
              <w:keepNext w:val="0"/>
              <w:keepLines w:val="0"/>
            </w:pPr>
            <w:r>
              <w:t>2-</w:t>
            </w:r>
            <w:r>
              <w:tab/>
              <w:t>Shall return true.</w:t>
            </w:r>
          </w:p>
          <w:p w:rsidR="00614D2D" w:rsidRDefault="00614D2D">
            <w:pPr>
              <w:pStyle w:val="TAL"/>
              <w:keepNext w:val="0"/>
              <w:keepLines w:val="0"/>
            </w:pPr>
            <w:r>
              <w:t>3-</w:t>
            </w:r>
            <w:r>
              <w:tab/>
              <w:t>Shall return true.</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3-</w:t>
            </w:r>
            <w:r>
              <w:tab/>
              <w:t>The SIM shall issue a SET UP MENU proactive command with 1</w:t>
            </w:r>
            <w:r>
              <w:rPr>
                <w:vertAlign w:val="superscript"/>
              </w:rPr>
              <w:t>st</w:t>
            </w:r>
            <w:r>
              <w:t xml:space="preserve"> Item TLV with a length of 0.</w:t>
            </w:r>
          </w:p>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Disabling invalid entries</w:t>
            </w:r>
          </w:p>
          <w:p w:rsidR="00614D2D" w:rsidRDefault="00614D2D">
            <w:pPr>
              <w:pStyle w:val="PL"/>
              <w:rPr>
                <w:noProof w:val="0"/>
              </w:rPr>
            </w:pPr>
          </w:p>
          <w:p w:rsidR="00614D2D" w:rsidRDefault="00614D2D">
            <w:pPr>
              <w:pStyle w:val="PL"/>
              <w:rPr>
                <w:noProof w:val="0"/>
              </w:rPr>
            </w:pPr>
            <w:r>
              <w:rPr>
                <w:noProof w:val="0"/>
              </w:rPr>
              <w:t>For ID ranging from '00' to 'FF' except '01' and '02', the applet calls disableMenuEntry(ID) method.</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Each time a Toolkit Exception with MENU_ENTRY_NOT_FOUND reason code shall be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6.2.9.4.4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1, 2, 3, 4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1, 2, 3, 4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r>
    </w:tbl>
    <w:p w:rsidR="00614D2D" w:rsidRDefault="00614D2D" w:rsidP="00614D2D"/>
    <w:p w:rsidR="00614D2D" w:rsidRDefault="00614D2D" w:rsidP="00614D2D">
      <w:pPr>
        <w:pStyle w:val="Heading4"/>
        <w:keepNext w:val="0"/>
        <w:keepLines w:val="0"/>
      </w:pPr>
      <w:bookmarkStart w:id="489" w:name="_Toc51826805"/>
      <w:bookmarkStart w:id="490" w:name="_Toc117070486"/>
      <w:bookmarkStart w:id="491" w:name="_Toc51828248"/>
      <w:r>
        <w:t>6.2.9.5</w:t>
      </w:r>
      <w:r>
        <w:tab/>
        <w:t>Method enableMenuEntry</w:t>
      </w:r>
      <w:bookmarkEnd w:id="489"/>
      <w:bookmarkEnd w:id="490"/>
      <w:bookmarkEnd w:id="491"/>
    </w:p>
    <w:p w:rsidR="00614D2D" w:rsidRDefault="00614D2D" w:rsidP="00614D2D">
      <w:r>
        <w:t>Test Area Reference: API_2_TKR_EMETB</w:t>
      </w:r>
    </w:p>
    <w:p w:rsidR="00614D2D" w:rsidRDefault="00614D2D" w:rsidP="00614D2D">
      <w:pPr>
        <w:pStyle w:val="H6"/>
        <w:keepNext w:val="0"/>
        <w:keepLines w:val="0"/>
      </w:pPr>
      <w:r>
        <w:t>6.2.9.5.1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void enableMenuEntry(byte id)</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6.2.9.5.1.1</w:t>
      </w:r>
      <w:r>
        <w:tab/>
        <w:t>Normal execution</w:t>
      </w:r>
    </w:p>
    <w:p w:rsidR="00614D2D" w:rsidRDefault="00614D2D" w:rsidP="00614D2D">
      <w:pPr>
        <w:pStyle w:val="ListBullet"/>
        <w:numPr>
          <w:ilvl w:val="0"/>
          <w:numId w:val="2"/>
        </w:numPr>
        <w:ind w:left="568" w:hanging="284"/>
      </w:pPr>
      <w:r>
        <w:t>CRRN1: A call to isEventSet() method on EVENT_MENU_SELECTION shall return the same result before and after the call to enableMenuEntry() method.</w:t>
      </w:r>
    </w:p>
    <w:p w:rsidR="00614D2D" w:rsidRDefault="00614D2D" w:rsidP="00614D2D">
      <w:pPr>
        <w:pStyle w:val="ListBullet"/>
        <w:numPr>
          <w:ilvl w:val="0"/>
          <w:numId w:val="2"/>
        </w:numPr>
        <w:ind w:left="568" w:hanging="284"/>
      </w:pPr>
      <w:r>
        <w:t>CRRN2: A call to isEventSet() method on EVENT_MENU_SELECTION_HELP_REQUEST shall return the same result before and after the call to enableMenuEntry() method.</w:t>
      </w:r>
    </w:p>
    <w:p w:rsidR="00614D2D" w:rsidRDefault="00614D2D" w:rsidP="00614D2D">
      <w:pPr>
        <w:pStyle w:val="ListBullet"/>
        <w:numPr>
          <w:ilvl w:val="0"/>
          <w:numId w:val="2"/>
        </w:numPr>
        <w:ind w:left="568" w:hanging="284"/>
      </w:pPr>
      <w:r>
        <w:t>CRRN3:The SIM Toolkit Framework shall dynamically issue a SETUP MENU proactive command which does contain an ITEM SIMPLE TLV object for this entry.</w:t>
      </w:r>
    </w:p>
    <w:p w:rsidR="00614D2D" w:rsidRDefault="00614D2D" w:rsidP="00614D2D">
      <w:pPr>
        <w:pStyle w:val="H6"/>
        <w:keepNext w:val="0"/>
        <w:keepLines w:val="0"/>
      </w:pPr>
      <w:r>
        <w:t>6.2.9.5.1.2</w:t>
      </w:r>
      <w:r>
        <w:tab/>
        <w:t>Parameters error</w:t>
      </w:r>
    </w:p>
    <w:p w:rsidR="00614D2D" w:rsidRDefault="00614D2D" w:rsidP="00614D2D">
      <w:r>
        <w:t>No requirements.</w:t>
      </w:r>
    </w:p>
    <w:p w:rsidR="00614D2D" w:rsidRDefault="00614D2D" w:rsidP="00614D2D">
      <w:pPr>
        <w:pStyle w:val="H6"/>
        <w:keepNext w:val="0"/>
        <w:keepLines w:val="0"/>
      </w:pPr>
      <w:r>
        <w:t>6.2.9.5.1.3</w:t>
      </w:r>
      <w:r>
        <w:tab/>
        <w:t>Context errors</w:t>
      </w:r>
    </w:p>
    <w:p w:rsidR="00614D2D" w:rsidRDefault="00614D2D" w:rsidP="00614D2D">
      <w:pPr>
        <w:pStyle w:val="ListBullet"/>
        <w:numPr>
          <w:ilvl w:val="0"/>
          <w:numId w:val="2"/>
        </w:numPr>
        <w:ind w:left="568" w:hanging="284"/>
      </w:pPr>
      <w:r>
        <w:t xml:space="preserve">CRRC1: shall throw a ToolkitException with reason = </w:t>
      </w:r>
      <w:r>
        <w:rPr>
          <w:color w:val="000000"/>
        </w:rPr>
        <w:t>MENU_ENTRY_NOT_FOUND</w:t>
      </w:r>
      <w:r>
        <w:t xml:space="preserve"> if the menu entry doesn't exist for this applet</w:t>
      </w:r>
    </w:p>
    <w:p w:rsidR="00614D2D" w:rsidRDefault="00614D2D" w:rsidP="00614D2D">
      <w:pPr>
        <w:pStyle w:val="H6"/>
        <w:keepNext w:val="0"/>
        <w:keepLines w:val="0"/>
      </w:pPr>
      <w:r>
        <w:t>6.2.9.5.2</w:t>
      </w:r>
      <w:r>
        <w:tab/>
        <w:t>Test suite files</w:t>
      </w:r>
    </w:p>
    <w:p w:rsidR="00614D2D" w:rsidRDefault="00614D2D" w:rsidP="00614D2D">
      <w:r>
        <w:t>Additional requirements for the GSM personalization:</w:t>
      </w:r>
    </w:p>
    <w:p w:rsidR="00614D2D" w:rsidRDefault="00614D2D" w:rsidP="00614D2D">
      <w:pPr>
        <w:pStyle w:val="B1"/>
      </w:pPr>
      <w:r>
        <w:t>-</w:t>
      </w:r>
      <w:r>
        <w:tab/>
        <w:t>content of EF sume shall be:</w:t>
      </w:r>
    </w:p>
    <w:p w:rsidR="00614D2D" w:rsidRDefault="00614D2D" w:rsidP="00614D2D">
      <w:pPr>
        <w:pStyle w:val="ListBullet2"/>
        <w:numPr>
          <w:ilvl w:val="0"/>
          <w:numId w:val="2"/>
        </w:numPr>
        <w:tabs>
          <w:tab w:val="left" w:pos="2835"/>
        </w:tabs>
        <w:ind w:left="851" w:hanging="284"/>
      </w:pPr>
      <w:r>
        <w:t>Title Alpha Identifier:</w:t>
      </w:r>
      <w:r>
        <w:tab/>
        <w:t>"TOOLKIT TEST"</w:t>
      </w:r>
    </w:p>
    <w:p w:rsidR="00614D2D" w:rsidRDefault="00614D2D" w:rsidP="00614D2D">
      <w:pPr>
        <w:pStyle w:val="B1"/>
        <w:tabs>
          <w:tab w:val="left" w:pos="2268"/>
        </w:tabs>
      </w:pPr>
      <w:r>
        <w:t>Test Script:</w:t>
      </w:r>
      <w:r w:rsidR="00A1704F">
        <w:tab/>
      </w:r>
      <w:r>
        <w:t>API_2_TKR_EMETB_1.scr</w:t>
      </w:r>
    </w:p>
    <w:p w:rsidR="00614D2D" w:rsidRDefault="00614D2D" w:rsidP="00614D2D">
      <w:pPr>
        <w:pStyle w:val="B1"/>
        <w:tabs>
          <w:tab w:val="left" w:pos="2268"/>
        </w:tabs>
      </w:pPr>
      <w:r>
        <w:t>Test Applet:</w:t>
      </w:r>
      <w:r w:rsidR="00A1704F">
        <w:tab/>
      </w:r>
      <w:r>
        <w:t>API_2_TKR_EMETB_1.java</w:t>
      </w:r>
    </w:p>
    <w:p w:rsidR="00614D2D" w:rsidRDefault="00614D2D" w:rsidP="00614D2D">
      <w:pPr>
        <w:pStyle w:val="ListBullet2"/>
        <w:numPr>
          <w:ilvl w:val="0"/>
          <w:numId w:val="2"/>
        </w:numPr>
        <w:ind w:left="851" w:hanging="284"/>
      </w:pPr>
      <w:r>
        <w:t>Installation parameter:</w:t>
      </w:r>
    </w:p>
    <w:p w:rsidR="00614D2D" w:rsidRDefault="00614D2D" w:rsidP="00614D2D">
      <w:pPr>
        <w:pStyle w:val="B3"/>
      </w:pPr>
      <w:r>
        <w:t>Same as default applet but with:</w:t>
      </w:r>
    </w:p>
    <w:p w:rsidR="00614D2D" w:rsidRDefault="00614D2D" w:rsidP="00614D2D">
      <w:pPr>
        <w:pStyle w:val="B3"/>
        <w:tabs>
          <w:tab w:val="left" w:pos="4536"/>
        </w:tabs>
      </w:pPr>
      <w:r>
        <w:t>-</w:t>
      </w:r>
      <w:r>
        <w:tab/>
        <w:t>Maximum text length for a menu entry:</w:t>
      </w:r>
      <w:r>
        <w:tab/>
        <w:t>15</w:t>
      </w:r>
    </w:p>
    <w:p w:rsidR="00614D2D" w:rsidRDefault="00614D2D" w:rsidP="00614D2D">
      <w:pPr>
        <w:pStyle w:val="B3"/>
        <w:tabs>
          <w:tab w:val="left" w:pos="4536"/>
        </w:tabs>
      </w:pPr>
      <w:r>
        <w:t>-</w:t>
      </w:r>
      <w:r>
        <w:tab/>
        <w:t>Maximum number of menu entries:</w:t>
      </w:r>
      <w:r>
        <w:tab/>
        <w:t>2</w:t>
      </w:r>
    </w:p>
    <w:p w:rsidR="00614D2D" w:rsidRDefault="00614D2D" w:rsidP="00614D2D">
      <w:pPr>
        <w:pStyle w:val="B3"/>
        <w:tabs>
          <w:tab w:val="left" w:pos="4536"/>
        </w:tabs>
      </w:pPr>
      <w:r>
        <w:t>-</w:t>
      </w:r>
      <w:r>
        <w:tab/>
        <w:t>Position / Identifier for each menu entry:</w:t>
      </w:r>
      <w:r>
        <w:tab/>
        <w:t>'01'/'01', '02'/'02'</w:t>
      </w:r>
    </w:p>
    <w:p w:rsidR="00614D2D" w:rsidRDefault="00614D2D" w:rsidP="00614D2D">
      <w:pPr>
        <w:pStyle w:val="B1"/>
        <w:tabs>
          <w:tab w:val="left" w:pos="2268"/>
        </w:tabs>
      </w:pPr>
      <w:r>
        <w:t>Load Script:</w:t>
      </w:r>
      <w:r w:rsidR="00A1704F">
        <w:tab/>
      </w:r>
      <w:r>
        <w:t>API_2_TKR_EMETB_1.ldr</w:t>
      </w:r>
    </w:p>
    <w:p w:rsidR="00614D2D" w:rsidRDefault="00614D2D" w:rsidP="00614D2D">
      <w:pPr>
        <w:pStyle w:val="B1"/>
        <w:tabs>
          <w:tab w:val="left" w:pos="2268"/>
        </w:tabs>
      </w:pPr>
      <w:r>
        <w:t>Cleanup script:</w:t>
      </w:r>
      <w:r w:rsidR="00A1704F">
        <w:tab/>
      </w:r>
      <w:r>
        <w:t>API_2_TKR_EMETB_1.clr</w:t>
      </w:r>
    </w:p>
    <w:p w:rsidR="00614D2D" w:rsidRDefault="00614D2D" w:rsidP="00614D2D">
      <w:pPr>
        <w:pStyle w:val="B1"/>
        <w:tabs>
          <w:tab w:val="left" w:pos="2268"/>
        </w:tabs>
      </w:pPr>
      <w:r>
        <w:t>Parameter File:</w:t>
      </w:r>
      <w:r w:rsidR="00A1704F">
        <w:tab/>
      </w:r>
      <w:r>
        <w:t>API_2_TKR_EMETB_1.par</w:t>
      </w:r>
    </w:p>
    <w:p w:rsidR="00614D2D" w:rsidRDefault="00614D2D" w:rsidP="00614D2D">
      <w:pPr>
        <w:pStyle w:val="H6"/>
      </w:pPr>
      <w:r>
        <w:t>6.2.9.5.3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rPr>
                <w:lang w:val="fr-FR"/>
              </w:rPr>
            </w:pPr>
            <w:r>
              <w:rPr>
                <w:lang w:val="fr-FR"/>
              </w:rP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rPr>
                <w:lang w:val="fr-FR"/>
              </w:rPr>
            </w:pPr>
            <w:r>
              <w:rPr>
                <w:lang w:val="fr-FR"/>
              </w:rP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rPr>
                <w:lang w:val="fr-FR"/>
              </w:rPr>
            </w:pPr>
            <w:r>
              <w:rPr>
                <w:lang w:val="fr-FR"/>
              </w:rP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 xml:space="preserve">Check menu state before </w:t>
            </w:r>
            <w:r>
              <w:br/>
              <w:t>enabling a previously disabled entry</w:t>
            </w:r>
            <w:r>
              <w:br/>
              <w:t>not registered to EVENT_MENU_SELECTION_HELP_REQUEST</w:t>
            </w:r>
          </w:p>
          <w:p w:rsidR="00614D2D" w:rsidRDefault="00614D2D">
            <w:pPr>
              <w:pStyle w:val="PL"/>
              <w:keepNext/>
              <w:keepLines/>
              <w:rPr>
                <w:noProof w:val="0"/>
              </w:rPr>
            </w:pPr>
          </w:p>
          <w:p w:rsidR="00614D2D" w:rsidRDefault="00614D2D">
            <w:pPr>
              <w:pStyle w:val="PL"/>
              <w:keepNext/>
              <w:keepLines/>
              <w:rPr>
                <w:noProof w:val="0"/>
              </w:rPr>
            </w:pPr>
            <w:r>
              <w:rPr>
                <w:noProof w:val="0"/>
              </w:rPr>
              <w:t>1-</w:t>
            </w:r>
            <w:r>
              <w:rPr>
                <w:noProof w:val="0"/>
              </w:rPr>
              <w:tab/>
              <w:t>isEventSet(EVENT_MENU_SELECTION)</w:t>
            </w:r>
          </w:p>
          <w:p w:rsidR="00614D2D" w:rsidRDefault="00614D2D">
            <w:pPr>
              <w:pStyle w:val="PL"/>
              <w:keepNext/>
              <w:keepLines/>
              <w:rPr>
                <w:noProof w:val="0"/>
              </w:rPr>
            </w:pPr>
            <w:r>
              <w:rPr>
                <w:noProof w:val="0"/>
              </w:rPr>
              <w:t>2-</w:t>
            </w:r>
            <w:r>
              <w:rPr>
                <w:noProof w:val="0"/>
              </w:rPr>
              <w:tab/>
              <w:t>isEventSet(EVENT_MENU_SELECTION_HELP_REQUEST)</w:t>
            </w:r>
          </w:p>
          <w:p w:rsidR="00614D2D" w:rsidRDefault="00614D2D">
            <w:pPr>
              <w:pStyle w:val="PL"/>
              <w:keepNext/>
              <w:keepLines/>
              <w:rPr>
                <w:noProof w:val="0"/>
              </w:rPr>
            </w:pPr>
            <w:r>
              <w:rPr>
                <w:noProof w:val="0"/>
              </w:rPr>
              <w:t>3-</w:t>
            </w:r>
            <w:r>
              <w:rPr>
                <w:noProof w:val="0"/>
              </w:rPr>
              <w:tab/>
              <w:t>disableMenuEntry('01')</w:t>
            </w:r>
          </w:p>
          <w:p w:rsidR="00614D2D" w:rsidRDefault="00614D2D">
            <w:pPr>
              <w:pStyle w:val="TAL"/>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w:t>
            </w:r>
            <w:r>
              <w:tab/>
              <w:t>Shall return true</w:t>
            </w:r>
          </w:p>
          <w:p w:rsidR="00614D2D" w:rsidRDefault="00614D2D">
            <w:pPr>
              <w:pStyle w:val="TAL"/>
            </w:pPr>
            <w:r>
              <w:t>2-</w:t>
            </w:r>
            <w:r>
              <w:tab/>
              <w:t>Shall return false</w:t>
            </w:r>
          </w:p>
          <w:p w:rsidR="00614D2D" w:rsidRDefault="00614D2D">
            <w:pPr>
              <w:pStyle w:val="TAL"/>
            </w:pPr>
            <w:r>
              <w:t>3-</w:t>
            </w:r>
            <w:r>
              <w:tab/>
              <w:t>No exception shall be thrown.</w:t>
            </w:r>
          </w:p>
          <w:p w:rsidR="00614D2D" w:rsidRDefault="00614D2D">
            <w:pPr>
              <w:pStyle w:val="TAL"/>
            </w:pP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pPr>
            <w:r>
              <w:t>3-</w:t>
            </w:r>
            <w:r>
              <w:tab/>
              <w:t>The SIM shall issue a SET UP MENU proactive command with entry '02' only.</w:t>
            </w:r>
          </w:p>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 xml:space="preserve">Check menu state after </w:t>
            </w:r>
            <w:r>
              <w:br/>
              <w:t>enabling a previously disabled entry</w:t>
            </w:r>
            <w:r>
              <w:br/>
              <w:t>not registered to EVENT_MENU_SELECTION_HELP_REQUEST</w:t>
            </w:r>
          </w:p>
          <w:p w:rsidR="00614D2D" w:rsidRDefault="00614D2D">
            <w:pPr>
              <w:pStyle w:val="PL"/>
              <w:rPr>
                <w:noProof w:val="0"/>
              </w:rPr>
            </w:pPr>
          </w:p>
          <w:p w:rsidR="00614D2D" w:rsidRDefault="00614D2D">
            <w:pPr>
              <w:pStyle w:val="PL"/>
              <w:rPr>
                <w:noProof w:val="0"/>
              </w:rPr>
            </w:pPr>
            <w:r>
              <w:rPr>
                <w:noProof w:val="0"/>
              </w:rPr>
              <w:t>1-</w:t>
            </w:r>
            <w:r>
              <w:rPr>
                <w:noProof w:val="0"/>
              </w:rPr>
              <w:tab/>
              <w:t>enableMenuEntry('01')</w:t>
            </w:r>
          </w:p>
          <w:p w:rsidR="00614D2D" w:rsidRDefault="00614D2D">
            <w:pPr>
              <w:pStyle w:val="PL"/>
              <w:rPr>
                <w:noProof w:val="0"/>
              </w:rPr>
            </w:pPr>
            <w:r>
              <w:rPr>
                <w:noProof w:val="0"/>
              </w:rPr>
              <w:t>2-</w:t>
            </w:r>
            <w:r>
              <w:rPr>
                <w:noProof w:val="0"/>
              </w:rPr>
              <w:tab/>
              <w:t>isEventSet(EVENT_MENU_SELECTION)</w:t>
            </w:r>
          </w:p>
          <w:p w:rsidR="00614D2D" w:rsidRDefault="00614D2D">
            <w:pPr>
              <w:pStyle w:val="PL"/>
              <w:rPr>
                <w:noProof w:val="0"/>
              </w:rPr>
            </w:pPr>
            <w:r>
              <w:rPr>
                <w:noProof w:val="0"/>
              </w:rPr>
              <w:t>3-</w:t>
            </w:r>
            <w:r>
              <w:rPr>
                <w:noProof w:val="0"/>
              </w:rPr>
              <w:tab/>
              <w:t>isEventSet(EVENT_MENU_SELECTION_HELP_REQUEST)</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w:t>
            </w:r>
            <w:r>
              <w:tab/>
              <w:t>No exception shall be thrown.</w:t>
            </w:r>
          </w:p>
          <w:p w:rsidR="00614D2D" w:rsidRDefault="00614D2D">
            <w:pPr>
              <w:pStyle w:val="TAL"/>
              <w:keepNext w:val="0"/>
              <w:keepLines w:val="0"/>
            </w:pPr>
            <w:r>
              <w:t>2-</w:t>
            </w:r>
            <w:r>
              <w:tab/>
              <w:t>Shall return true.</w:t>
            </w:r>
          </w:p>
          <w:p w:rsidR="00614D2D" w:rsidRDefault="00614D2D">
            <w:pPr>
              <w:pStyle w:val="TAL"/>
              <w:keepNext w:val="0"/>
              <w:keepLines w:val="0"/>
            </w:pPr>
            <w:r>
              <w:t>3-</w:t>
            </w:r>
            <w:r>
              <w:tab/>
              <w:t>Shall return false.</w:t>
            </w: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r>
              <w:t>3-</w:t>
            </w:r>
            <w:r>
              <w:tab/>
              <w:t>The SIM shall issue a SET UP MENU proactive command with entry '01' and '02'.</w:t>
            </w:r>
          </w:p>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 xml:space="preserve">Check menu state before </w:t>
            </w:r>
            <w:r>
              <w:br/>
              <w:t>enabling a previously enabled entry</w:t>
            </w:r>
            <w:r>
              <w:br/>
              <w:t>registered to EVENT_MENU_SELECTION_HELP_REQUEST</w:t>
            </w:r>
          </w:p>
          <w:p w:rsidR="00614D2D" w:rsidRDefault="00614D2D">
            <w:pPr>
              <w:pStyle w:val="PL"/>
              <w:rPr>
                <w:noProof w:val="0"/>
              </w:rPr>
            </w:pPr>
          </w:p>
          <w:p w:rsidR="00614D2D" w:rsidRDefault="00614D2D">
            <w:pPr>
              <w:pStyle w:val="PL"/>
              <w:rPr>
                <w:noProof w:val="0"/>
              </w:rPr>
            </w:pPr>
            <w:r>
              <w:rPr>
                <w:noProof w:val="0"/>
              </w:rPr>
              <w:t>1-</w:t>
            </w:r>
            <w:r>
              <w:rPr>
                <w:noProof w:val="0"/>
              </w:rPr>
              <w:tab/>
              <w:t>change Menu Entry '02' to indicate help supported</w:t>
            </w:r>
          </w:p>
          <w:p w:rsidR="00614D2D" w:rsidRDefault="00614D2D">
            <w:pPr>
              <w:pStyle w:val="PL"/>
              <w:rPr>
                <w:noProof w:val="0"/>
              </w:rPr>
            </w:pPr>
            <w:r>
              <w:rPr>
                <w:noProof w:val="0"/>
              </w:rPr>
              <w:t>2-</w:t>
            </w:r>
            <w:r>
              <w:rPr>
                <w:noProof w:val="0"/>
              </w:rPr>
              <w:tab/>
              <w:t>isEventSet(EVENT_MENU_SELECTION)</w:t>
            </w:r>
          </w:p>
          <w:p w:rsidR="00614D2D" w:rsidRDefault="00614D2D">
            <w:pPr>
              <w:pStyle w:val="PL"/>
              <w:rPr>
                <w:noProof w:val="0"/>
              </w:rPr>
            </w:pPr>
            <w:r>
              <w:rPr>
                <w:noProof w:val="0"/>
              </w:rPr>
              <w:t>3-</w:t>
            </w:r>
            <w:r>
              <w:rPr>
                <w:noProof w:val="0"/>
              </w:rPr>
              <w:tab/>
              <w:t>isEventSet(EVENT_MENU_SELECTION_HELP_REQUEST)</w:t>
            </w:r>
          </w:p>
          <w:p w:rsidR="00614D2D" w:rsidRDefault="00614D2D">
            <w:pPr>
              <w:pStyle w:val="PL"/>
              <w:rPr>
                <w:noProof w:val="0"/>
              </w:rPr>
            </w:pPr>
            <w:r>
              <w:rPr>
                <w:noProof w:val="0"/>
              </w:rPr>
              <w:t>4-</w:t>
            </w:r>
            <w:r>
              <w:rPr>
                <w:noProof w:val="0"/>
              </w:rPr>
              <w:tab/>
              <w:t>disableMenuEntry('02')</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2-</w:t>
            </w:r>
            <w:r>
              <w:tab/>
              <w:t>Shall return true</w:t>
            </w:r>
          </w:p>
          <w:p w:rsidR="00614D2D" w:rsidRDefault="00614D2D">
            <w:pPr>
              <w:pStyle w:val="TAL"/>
              <w:keepNext w:val="0"/>
              <w:keepLines w:val="0"/>
            </w:pPr>
            <w:r>
              <w:t>3-</w:t>
            </w:r>
            <w:r>
              <w:tab/>
              <w:t>Shall return true</w:t>
            </w:r>
          </w:p>
          <w:p w:rsidR="00614D2D" w:rsidRDefault="00614D2D">
            <w:pPr>
              <w:pStyle w:val="TAL"/>
              <w:keepNext w:val="0"/>
              <w:keepLines w:val="0"/>
            </w:pPr>
            <w:r>
              <w:t>4-</w:t>
            </w:r>
            <w:r>
              <w:tab/>
              <w:t>No exception shall be thrown</w:t>
            </w: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4-</w:t>
            </w:r>
            <w:r>
              <w:tab/>
              <w:t>The SIM shall issue a SET UP MENU proactive command with entry '01'. The help information available flag.is not verified</w:t>
            </w:r>
          </w:p>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 xml:space="preserve">Check menu state after </w:t>
            </w:r>
            <w:r>
              <w:br/>
              <w:t>enabling a previously enabled entry</w:t>
            </w:r>
            <w:r>
              <w:br/>
              <w:t>registered to EVENT_MENU_SELECTION_HELP_REQUEST</w:t>
            </w:r>
          </w:p>
          <w:p w:rsidR="00614D2D" w:rsidRDefault="00614D2D">
            <w:pPr>
              <w:pStyle w:val="PL"/>
              <w:rPr>
                <w:noProof w:val="0"/>
              </w:rPr>
            </w:pPr>
          </w:p>
          <w:p w:rsidR="00614D2D" w:rsidRDefault="00614D2D">
            <w:pPr>
              <w:pStyle w:val="PL"/>
              <w:rPr>
                <w:noProof w:val="0"/>
              </w:rPr>
            </w:pPr>
            <w:r>
              <w:rPr>
                <w:noProof w:val="0"/>
              </w:rPr>
              <w:t>1-</w:t>
            </w:r>
            <w:r>
              <w:rPr>
                <w:noProof w:val="0"/>
              </w:rPr>
              <w:tab/>
              <w:t>enableMenuEntry('02').</w:t>
            </w:r>
          </w:p>
          <w:p w:rsidR="00614D2D" w:rsidRDefault="00614D2D">
            <w:pPr>
              <w:pStyle w:val="PL"/>
              <w:rPr>
                <w:noProof w:val="0"/>
              </w:rPr>
            </w:pPr>
            <w:r>
              <w:rPr>
                <w:noProof w:val="0"/>
              </w:rPr>
              <w:t>2-</w:t>
            </w:r>
            <w:r>
              <w:rPr>
                <w:noProof w:val="0"/>
              </w:rPr>
              <w:tab/>
              <w:t>isEventSet(EVENT_MENU_SELECTION)</w:t>
            </w:r>
          </w:p>
          <w:p w:rsidR="00614D2D" w:rsidRDefault="00614D2D">
            <w:pPr>
              <w:pStyle w:val="PL"/>
              <w:rPr>
                <w:noProof w:val="0"/>
              </w:rPr>
            </w:pPr>
            <w:r>
              <w:rPr>
                <w:noProof w:val="0"/>
              </w:rPr>
              <w:t>3-</w:t>
            </w:r>
            <w:r>
              <w:rPr>
                <w:noProof w:val="0"/>
              </w:rPr>
              <w:tab/>
              <w:t>isEventSet(EVENT_MENU_SELECTION_HELP_REQUEST)</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w:t>
            </w:r>
            <w:r>
              <w:tab/>
              <w:t>No exception shall be thrown.</w:t>
            </w:r>
          </w:p>
          <w:p w:rsidR="00614D2D" w:rsidRDefault="00614D2D">
            <w:pPr>
              <w:pStyle w:val="TAL"/>
              <w:keepNext w:val="0"/>
              <w:keepLines w:val="0"/>
            </w:pPr>
            <w:r>
              <w:t>2-</w:t>
            </w:r>
            <w:r>
              <w:tab/>
              <w:t>Shall return true.</w:t>
            </w:r>
          </w:p>
          <w:p w:rsidR="00614D2D" w:rsidRDefault="00614D2D">
            <w:pPr>
              <w:pStyle w:val="TAL"/>
              <w:keepNext w:val="0"/>
              <w:keepLines w:val="0"/>
            </w:pPr>
            <w:r>
              <w:t>3-</w:t>
            </w:r>
            <w:r>
              <w:tab/>
              <w:t>Shall return true.</w:t>
            </w: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3-</w:t>
            </w:r>
            <w:r>
              <w:tab/>
              <w:t>The SIM shall issue a SET UP MENU proactive command with entries '01' and '02' indicating help supported.</w:t>
            </w:r>
          </w:p>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Enabling invalid entries</w:t>
            </w:r>
          </w:p>
          <w:p w:rsidR="00614D2D" w:rsidRDefault="00614D2D">
            <w:pPr>
              <w:pStyle w:val="PL"/>
              <w:rPr>
                <w:noProof w:val="0"/>
              </w:rPr>
            </w:pPr>
          </w:p>
          <w:p w:rsidR="00614D2D" w:rsidRDefault="00614D2D">
            <w:pPr>
              <w:pStyle w:val="PL"/>
              <w:rPr>
                <w:noProof w:val="0"/>
              </w:rPr>
            </w:pPr>
            <w:r>
              <w:rPr>
                <w:noProof w:val="0"/>
              </w:rPr>
              <w:t>For ID ranging from '00' to 'FF' except '01' and '02', the applet calls enableMenuEntry(ID) method.</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Each time a Toolkit Exception with MENU_ENTRY_NOT_FOUND reason code shall be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6.2.9.5.4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1, 2, 3, 4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1, 2, 3, 4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1, 2, 3, 4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r>
    </w:tbl>
    <w:p w:rsidR="00614D2D" w:rsidRDefault="00614D2D" w:rsidP="00614D2D"/>
    <w:p w:rsidR="00614D2D" w:rsidRDefault="00614D2D" w:rsidP="00614D2D">
      <w:pPr>
        <w:pStyle w:val="Heading4"/>
        <w:keepNext w:val="0"/>
        <w:keepLines w:val="0"/>
      </w:pPr>
      <w:bookmarkStart w:id="492" w:name="_Toc51826806"/>
      <w:bookmarkStart w:id="493" w:name="_Toc117070487"/>
      <w:bookmarkStart w:id="494" w:name="_Toc51828249"/>
      <w:r>
        <w:t>6.2.9.6</w:t>
      </w:r>
      <w:r>
        <w:tab/>
        <w:t>Method getEntry</w:t>
      </w:r>
      <w:bookmarkEnd w:id="492"/>
      <w:bookmarkEnd w:id="493"/>
      <w:bookmarkEnd w:id="494"/>
    </w:p>
    <w:p w:rsidR="00614D2D" w:rsidRDefault="00614D2D" w:rsidP="00614D2D">
      <w:r>
        <w:t>Test Area Reference: API_2_TKR_GETY</w:t>
      </w:r>
    </w:p>
    <w:p w:rsidR="00614D2D" w:rsidRDefault="00614D2D" w:rsidP="00614D2D">
      <w:pPr>
        <w:pStyle w:val="H6"/>
        <w:keepNext w:val="0"/>
        <w:keepLines w:val="0"/>
      </w:pPr>
      <w:r>
        <w:t>6.2.9.6.1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static ToolkitRegistry getEntry()</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6.2.9.6.1.1</w:t>
      </w:r>
      <w:r>
        <w:tab/>
        <w:t>Normal execution</w:t>
      </w:r>
    </w:p>
    <w:p w:rsidR="00614D2D" w:rsidRDefault="00614D2D" w:rsidP="00614D2D">
      <w:pPr>
        <w:pStyle w:val="ListBullet"/>
        <w:numPr>
          <w:ilvl w:val="0"/>
          <w:numId w:val="2"/>
        </w:numPr>
        <w:ind w:left="568" w:hanging="284"/>
      </w:pPr>
      <w:r>
        <w:t>CRRN1: returns a reference to the applet ToolkitRegistry object of the calling applet.</w:t>
      </w:r>
    </w:p>
    <w:p w:rsidR="00614D2D" w:rsidRDefault="00614D2D" w:rsidP="00614D2D">
      <w:pPr>
        <w:pStyle w:val="ListBullet"/>
        <w:numPr>
          <w:ilvl w:val="0"/>
          <w:numId w:val="2"/>
        </w:numPr>
        <w:ind w:left="568" w:hanging="284"/>
      </w:pPr>
      <w:r>
        <w:t>CRRN2: Each successive call to getEntry() method shall return the same object.</w:t>
      </w:r>
    </w:p>
    <w:p w:rsidR="00614D2D" w:rsidRDefault="00614D2D" w:rsidP="00614D2D">
      <w:pPr>
        <w:pStyle w:val="H6"/>
        <w:keepNext w:val="0"/>
        <w:keepLines w:val="0"/>
      </w:pPr>
      <w:r>
        <w:t>6.2.9.6.1.2</w:t>
      </w:r>
      <w:r>
        <w:tab/>
        <w:t>Parameters error</w:t>
      </w:r>
    </w:p>
    <w:p w:rsidR="00614D2D" w:rsidRDefault="00614D2D" w:rsidP="00614D2D">
      <w:r>
        <w:t>No requirements.</w:t>
      </w:r>
    </w:p>
    <w:p w:rsidR="00614D2D" w:rsidRDefault="00614D2D" w:rsidP="00614D2D">
      <w:pPr>
        <w:pStyle w:val="H6"/>
        <w:keepNext w:val="0"/>
        <w:keepLines w:val="0"/>
      </w:pPr>
      <w:r>
        <w:t>6.2.9.6.1.3</w:t>
      </w:r>
      <w:r>
        <w:tab/>
        <w:t>Context errors</w:t>
      </w:r>
    </w:p>
    <w:p w:rsidR="00614D2D" w:rsidRDefault="00614D2D" w:rsidP="00614D2D">
      <w:r>
        <w:t>No requirements.</w:t>
      </w:r>
    </w:p>
    <w:p w:rsidR="00614D2D" w:rsidRDefault="00614D2D" w:rsidP="00614D2D">
      <w:pPr>
        <w:pStyle w:val="H6"/>
        <w:keepNext w:val="0"/>
        <w:keepLines w:val="0"/>
      </w:pPr>
      <w:r>
        <w:t>6.2.9.6.2</w:t>
      </w:r>
      <w:r>
        <w:tab/>
        <w:t>Test suite files</w:t>
      </w:r>
    </w:p>
    <w:p w:rsidR="00614D2D" w:rsidRDefault="00614D2D" w:rsidP="00614D2D">
      <w:pPr>
        <w:pStyle w:val="B1"/>
        <w:tabs>
          <w:tab w:val="left" w:pos="2268"/>
        </w:tabs>
      </w:pPr>
      <w:r>
        <w:t>Test Script:</w:t>
      </w:r>
      <w:r w:rsidR="00A1704F">
        <w:tab/>
      </w:r>
      <w:r>
        <w:t>API_2_TKR_GETY_1.scr</w:t>
      </w:r>
    </w:p>
    <w:p w:rsidR="00614D2D" w:rsidRDefault="00614D2D" w:rsidP="00614D2D">
      <w:pPr>
        <w:pStyle w:val="B1"/>
        <w:tabs>
          <w:tab w:val="left" w:pos="2268"/>
        </w:tabs>
      </w:pPr>
      <w:r>
        <w:t>Test Applet:</w:t>
      </w:r>
      <w:r w:rsidR="00A1704F">
        <w:tab/>
      </w:r>
      <w:r>
        <w:t>API_2_TKR_GETY_1.java</w:t>
      </w:r>
    </w:p>
    <w:p w:rsidR="00614D2D" w:rsidRDefault="00614D2D" w:rsidP="00614D2D">
      <w:pPr>
        <w:pStyle w:val="B1"/>
        <w:tabs>
          <w:tab w:val="left" w:pos="2268"/>
        </w:tabs>
      </w:pPr>
      <w:r>
        <w:t>Load Script:</w:t>
      </w:r>
      <w:r w:rsidR="00A1704F">
        <w:tab/>
      </w:r>
      <w:r>
        <w:t>API_2_TKR_GETY_1.ldr</w:t>
      </w:r>
    </w:p>
    <w:p w:rsidR="00614D2D" w:rsidRDefault="00614D2D" w:rsidP="00614D2D">
      <w:pPr>
        <w:pStyle w:val="B1"/>
        <w:tabs>
          <w:tab w:val="left" w:pos="2268"/>
        </w:tabs>
      </w:pPr>
      <w:r>
        <w:t>Cleanup script:</w:t>
      </w:r>
      <w:r w:rsidR="00A1704F">
        <w:tab/>
      </w:r>
      <w:r>
        <w:t>API_2_TKR_GETY_1.clr</w:t>
      </w:r>
    </w:p>
    <w:p w:rsidR="00614D2D" w:rsidRDefault="00614D2D" w:rsidP="00614D2D">
      <w:pPr>
        <w:pStyle w:val="B1"/>
        <w:tabs>
          <w:tab w:val="left" w:pos="2268"/>
        </w:tabs>
      </w:pPr>
      <w:r>
        <w:t>Parameter File:</w:t>
      </w:r>
      <w:r w:rsidR="00A1704F">
        <w:tab/>
      </w:r>
      <w:r>
        <w:t>API_2_TKR_GETY_1.par</w:t>
      </w:r>
    </w:p>
    <w:p w:rsidR="00614D2D" w:rsidRDefault="00614D2D" w:rsidP="00614D2D">
      <w:pPr>
        <w:pStyle w:val="H6"/>
        <w:keepNext w:val="0"/>
        <w:keepLines w:val="0"/>
      </w:pPr>
      <w:r>
        <w:t>6.2.9.6.3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lang w:val="fr-FR"/>
              </w:rPr>
            </w:pPr>
            <w:r>
              <w:rPr>
                <w:lang w:val="fr-FR"/>
              </w:rP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Installalation</w:t>
            </w:r>
          </w:p>
          <w:p w:rsidR="00614D2D" w:rsidRDefault="00614D2D">
            <w:pPr>
              <w:pStyle w:val="PL"/>
              <w:rPr>
                <w:noProof w:val="0"/>
              </w:rPr>
            </w:pPr>
          </w:p>
          <w:p w:rsidR="00614D2D" w:rsidRDefault="00614D2D">
            <w:pPr>
              <w:pStyle w:val="PL"/>
              <w:rPr>
                <w:noProof w:val="0"/>
              </w:rPr>
            </w:pPr>
            <w:r>
              <w:rPr>
                <w:noProof w:val="0"/>
              </w:rPr>
              <w:t>In the constructor, the applet instance calls the getEntry() method.</w:t>
            </w:r>
          </w:p>
          <w:p w:rsidR="00614D2D" w:rsidRDefault="00614D2D">
            <w:pPr>
              <w:pStyle w:val="PL"/>
              <w:rPr>
                <w:noProof w:val="0"/>
              </w:rPr>
            </w:pP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Returns a not null ToolkitRegistry instance.</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Check it returns the same entry</w:t>
            </w:r>
          </w:p>
          <w:p w:rsidR="00614D2D" w:rsidRDefault="00614D2D">
            <w:pPr>
              <w:pStyle w:val="PL"/>
              <w:rPr>
                <w:noProof w:val="0"/>
              </w:rPr>
            </w:pPr>
          </w:p>
          <w:p w:rsidR="00614D2D" w:rsidRDefault="00614D2D">
            <w:pPr>
              <w:pStyle w:val="PL"/>
              <w:rPr>
                <w:noProof w:val="0"/>
              </w:rPr>
            </w:pPr>
            <w:r>
              <w:rPr>
                <w:noProof w:val="0"/>
              </w:rPr>
              <w:t>The applet calls the getEntry() method again.</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Returns the same ToolkitRegistry instance as for test case 1.</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6.2.9.6.4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bl>
    <w:p w:rsidR="00614D2D" w:rsidRDefault="00614D2D" w:rsidP="00614D2D"/>
    <w:p w:rsidR="00614D2D" w:rsidRDefault="00614D2D" w:rsidP="00614D2D">
      <w:pPr>
        <w:pStyle w:val="Heading4"/>
        <w:keepNext w:val="0"/>
        <w:keepLines w:val="0"/>
      </w:pPr>
      <w:bookmarkStart w:id="495" w:name="_Toc51826807"/>
      <w:bookmarkStart w:id="496" w:name="_Toc117070488"/>
      <w:bookmarkStart w:id="497" w:name="_Toc51828250"/>
      <w:r>
        <w:t>6.2.9.7</w:t>
      </w:r>
      <w:r>
        <w:tab/>
        <w:t>Method getPollInterval</w:t>
      </w:r>
      <w:bookmarkEnd w:id="495"/>
      <w:bookmarkEnd w:id="496"/>
      <w:bookmarkEnd w:id="497"/>
    </w:p>
    <w:p w:rsidR="00614D2D" w:rsidRDefault="00614D2D" w:rsidP="00614D2D">
      <w:r>
        <w:t>Test Area Reference: API_2_TKR_GPOL</w:t>
      </w:r>
    </w:p>
    <w:p w:rsidR="00614D2D" w:rsidRDefault="00614D2D" w:rsidP="00614D2D">
      <w:pPr>
        <w:pStyle w:val="H6"/>
        <w:keepNext w:val="0"/>
        <w:keepLines w:val="0"/>
      </w:pPr>
      <w:r>
        <w:t>6.2.9.7.1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snapToGrid w:val="0"/>
        </w:rPr>
      </w:pPr>
      <w:r>
        <w:rPr>
          <w:noProof w:val="0"/>
          <w:snapToGrid w:val="0"/>
        </w:rPr>
        <w:t>public short getPollInterval()</w:t>
      </w:r>
    </w:p>
    <w:p w:rsidR="00614D2D" w:rsidRDefault="00614D2D" w:rsidP="00614D2D">
      <w:pPr>
        <w:pStyle w:val="PL"/>
        <w:rPr>
          <w:noProof w:val="0"/>
          <w:snapToGrid w:val="0"/>
        </w:rPr>
      </w:pPr>
    </w:p>
    <w:p w:rsidR="00614D2D" w:rsidRDefault="00614D2D" w:rsidP="00614D2D">
      <w:pPr>
        <w:pStyle w:val="H6"/>
        <w:keepNext w:val="0"/>
        <w:keepLines w:val="0"/>
      </w:pPr>
      <w:r>
        <w:t>6.2.9.7.1.1</w:t>
      </w:r>
      <w:r>
        <w:tab/>
        <w:t>Normal execution</w:t>
      </w:r>
    </w:p>
    <w:p w:rsidR="00614D2D" w:rsidRDefault="00614D2D" w:rsidP="00614D2D">
      <w:pPr>
        <w:pStyle w:val="ListBullet"/>
        <w:numPr>
          <w:ilvl w:val="0"/>
          <w:numId w:val="2"/>
        </w:numPr>
        <w:ind w:left="568" w:hanging="284"/>
      </w:pPr>
      <w:r>
        <w:t>CRRN1: shall return a value between 1 and 15300 if applet is registered to EVENT_STATUS_COMMAND event.</w:t>
      </w:r>
    </w:p>
    <w:p w:rsidR="00614D2D" w:rsidRDefault="00614D2D" w:rsidP="00614D2D">
      <w:pPr>
        <w:pStyle w:val="ListBullet"/>
        <w:numPr>
          <w:ilvl w:val="0"/>
          <w:numId w:val="2"/>
        </w:numPr>
        <w:ind w:left="568" w:hanging="284"/>
      </w:pPr>
      <w:r>
        <w:t>CRRN2: shall return POLL_NO_DURATION value (0) if the toolkit applet is not registered to EVENT_STATUS_COMMAND event.</w:t>
      </w:r>
    </w:p>
    <w:p w:rsidR="00614D2D" w:rsidRDefault="00614D2D" w:rsidP="00614D2D">
      <w:pPr>
        <w:pStyle w:val="H6"/>
        <w:keepNext w:val="0"/>
        <w:keepLines w:val="0"/>
      </w:pPr>
      <w:r>
        <w:t>6.2.9.7.1.2</w:t>
      </w:r>
      <w:r>
        <w:tab/>
        <w:t>Parameters error</w:t>
      </w:r>
    </w:p>
    <w:p w:rsidR="00614D2D" w:rsidRDefault="00614D2D" w:rsidP="00614D2D">
      <w:r>
        <w:t>No requirements.</w:t>
      </w:r>
    </w:p>
    <w:p w:rsidR="00614D2D" w:rsidRDefault="00614D2D" w:rsidP="00614D2D">
      <w:pPr>
        <w:pStyle w:val="H6"/>
        <w:keepNext w:val="0"/>
        <w:keepLines w:val="0"/>
      </w:pPr>
      <w:r>
        <w:t>6.2.9.7.1.3</w:t>
      </w:r>
      <w:r>
        <w:tab/>
        <w:t>Context errors</w:t>
      </w:r>
    </w:p>
    <w:p w:rsidR="00614D2D" w:rsidRDefault="00614D2D" w:rsidP="00614D2D">
      <w:r>
        <w:t>No requirements.</w:t>
      </w:r>
    </w:p>
    <w:p w:rsidR="00614D2D" w:rsidRDefault="00614D2D" w:rsidP="00614D2D">
      <w:pPr>
        <w:pStyle w:val="H6"/>
        <w:keepNext w:val="0"/>
        <w:keepLines w:val="0"/>
      </w:pPr>
      <w:r>
        <w:t>6.2.9.7.2</w:t>
      </w:r>
      <w:r>
        <w:tab/>
        <w:t>Test suite files</w:t>
      </w:r>
    </w:p>
    <w:p w:rsidR="00614D2D" w:rsidRDefault="00614D2D" w:rsidP="00614D2D">
      <w:pPr>
        <w:pStyle w:val="B1"/>
        <w:tabs>
          <w:tab w:val="left" w:pos="2268"/>
        </w:tabs>
      </w:pPr>
      <w:r>
        <w:t>Test Script:</w:t>
      </w:r>
      <w:r w:rsidR="00A1704F">
        <w:tab/>
      </w:r>
      <w:r>
        <w:t>API_2_TKR_GPOL_1.scr</w:t>
      </w:r>
    </w:p>
    <w:p w:rsidR="00614D2D" w:rsidRDefault="00614D2D" w:rsidP="00614D2D">
      <w:pPr>
        <w:pStyle w:val="B1"/>
        <w:tabs>
          <w:tab w:val="left" w:pos="2268"/>
        </w:tabs>
      </w:pPr>
      <w:r>
        <w:t>Test Applet:</w:t>
      </w:r>
      <w:r w:rsidR="00A1704F">
        <w:tab/>
      </w:r>
      <w:r>
        <w:t>API_2_TKR_GPOL_1.java</w:t>
      </w:r>
    </w:p>
    <w:p w:rsidR="00614D2D" w:rsidRDefault="00614D2D" w:rsidP="00614D2D">
      <w:pPr>
        <w:pStyle w:val="B1"/>
        <w:tabs>
          <w:tab w:val="left" w:pos="2268"/>
        </w:tabs>
      </w:pPr>
      <w:r>
        <w:t>Load Script:</w:t>
      </w:r>
      <w:r w:rsidR="00A1704F">
        <w:tab/>
      </w:r>
      <w:r>
        <w:t>API_2_TKR_GPOL_1.ldr</w:t>
      </w:r>
    </w:p>
    <w:p w:rsidR="00614D2D" w:rsidRDefault="00614D2D" w:rsidP="00614D2D">
      <w:pPr>
        <w:pStyle w:val="B1"/>
        <w:tabs>
          <w:tab w:val="left" w:pos="2268"/>
        </w:tabs>
      </w:pPr>
      <w:r>
        <w:t>Cleanup script:</w:t>
      </w:r>
      <w:r w:rsidR="00A1704F">
        <w:tab/>
      </w:r>
      <w:r>
        <w:t>API_2_TKR_GPOL_1.clr</w:t>
      </w:r>
    </w:p>
    <w:p w:rsidR="00614D2D" w:rsidRDefault="00614D2D" w:rsidP="00614D2D">
      <w:pPr>
        <w:pStyle w:val="B1"/>
        <w:tabs>
          <w:tab w:val="left" w:pos="2268"/>
        </w:tabs>
      </w:pPr>
      <w:r>
        <w:t>Parameter File:</w:t>
      </w:r>
      <w:r w:rsidR="00A1704F">
        <w:tab/>
      </w:r>
      <w:r>
        <w:t>API_2_TKR_GPOL_1.par</w:t>
      </w:r>
    </w:p>
    <w:p w:rsidR="00614D2D" w:rsidRDefault="00614D2D" w:rsidP="00614D2D">
      <w:pPr>
        <w:pStyle w:val="H6"/>
        <w:keepNext w:val="0"/>
        <w:keepLines w:val="0"/>
      </w:pPr>
      <w:r>
        <w:t>6.2.9.7.3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Applet isn't registered to EVENT_STATUS_COMMAND</w:t>
            </w:r>
          </w:p>
          <w:p w:rsidR="00614D2D" w:rsidRDefault="00614D2D">
            <w:pPr>
              <w:pStyle w:val="PL"/>
              <w:rPr>
                <w:noProof w:val="0"/>
              </w:rPr>
            </w:pPr>
          </w:p>
          <w:p w:rsidR="00614D2D" w:rsidRDefault="00614D2D">
            <w:pPr>
              <w:pStyle w:val="PL"/>
              <w:rPr>
                <w:noProof w:val="0"/>
              </w:rPr>
            </w:pPr>
            <w:r>
              <w:rPr>
                <w:noProof w:val="0"/>
              </w:rPr>
              <w:t>getPollInterval().</w:t>
            </w:r>
          </w:p>
          <w:p w:rsidR="00614D2D" w:rsidRDefault="00614D2D">
            <w:pPr>
              <w:pStyle w:val="PL"/>
              <w:rPr>
                <w:noProof w:val="0"/>
              </w:rPr>
            </w:pP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Shall return 0.</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Requesting max duration</w:t>
            </w:r>
          </w:p>
          <w:p w:rsidR="00614D2D" w:rsidRDefault="00614D2D">
            <w:pPr>
              <w:pStyle w:val="PL"/>
              <w:rPr>
                <w:noProof w:val="0"/>
              </w:rPr>
            </w:pPr>
          </w:p>
          <w:p w:rsidR="00614D2D" w:rsidRDefault="00614D2D">
            <w:pPr>
              <w:pStyle w:val="PL"/>
              <w:rPr>
                <w:noProof w:val="0"/>
              </w:rPr>
            </w:pPr>
            <w:r>
              <w:rPr>
                <w:noProof w:val="0"/>
              </w:rPr>
              <w:t>1-</w:t>
            </w:r>
            <w:r>
              <w:rPr>
                <w:noProof w:val="0"/>
              </w:rPr>
              <w:tab/>
              <w:t>requestPollInterval(15300)</w:t>
            </w:r>
          </w:p>
          <w:p w:rsidR="00614D2D" w:rsidRDefault="00614D2D">
            <w:pPr>
              <w:pStyle w:val="PL"/>
              <w:rPr>
                <w:noProof w:val="0"/>
              </w:rPr>
            </w:pPr>
          </w:p>
          <w:p w:rsidR="00614D2D" w:rsidRDefault="00614D2D">
            <w:pPr>
              <w:pStyle w:val="PL"/>
              <w:rPr>
                <w:noProof w:val="0"/>
              </w:rPr>
            </w:pPr>
            <w:r>
              <w:rPr>
                <w:noProof w:val="0"/>
              </w:rPr>
              <w:t>2-</w:t>
            </w:r>
            <w:r>
              <w:rPr>
                <w:noProof w:val="0"/>
              </w:rPr>
              <w:tab/>
              <w:t>Reset and initialise the card</w:t>
            </w:r>
          </w:p>
          <w:p w:rsidR="00614D2D" w:rsidRDefault="00614D2D">
            <w:pPr>
              <w:pStyle w:val="PL"/>
              <w:rPr>
                <w:noProof w:val="0"/>
              </w:rPr>
            </w:pPr>
          </w:p>
          <w:p w:rsidR="00614D2D" w:rsidRDefault="00614D2D">
            <w:pPr>
              <w:pStyle w:val="PL"/>
              <w:rPr>
                <w:noProof w:val="0"/>
              </w:rPr>
            </w:pPr>
            <w:r>
              <w:rPr>
                <w:noProof w:val="0"/>
              </w:rPr>
              <w:t>3-</w:t>
            </w:r>
            <w:r>
              <w:rPr>
                <w:noProof w:val="0"/>
              </w:rPr>
              <w:tab/>
              <w:t>getPollInterval()</w:t>
            </w:r>
          </w:p>
          <w:p w:rsidR="00614D2D" w:rsidRDefault="00614D2D">
            <w:pPr>
              <w:pStyle w:val="PL"/>
              <w:rPr>
                <w:noProof w:val="0"/>
              </w:rPr>
            </w:pP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r>
              <w:t>1-</w:t>
            </w:r>
            <w:r>
              <w:tab/>
              <w:t>No exception shall be thrown.</w:t>
            </w:r>
          </w:p>
          <w:p w:rsidR="00614D2D" w:rsidRDefault="00614D2D">
            <w:pPr>
              <w:pStyle w:val="TAL"/>
              <w:keepNext w:val="0"/>
              <w:keepLines w:val="0"/>
            </w:pPr>
          </w:p>
          <w:p w:rsidR="00614D2D" w:rsidRDefault="00614D2D">
            <w:pPr>
              <w:pStyle w:val="TAL"/>
              <w:keepNext w:val="0"/>
              <w:keepLines w:val="0"/>
            </w:pPr>
            <w:r>
              <w:t>3-</w:t>
            </w:r>
            <w:r>
              <w:tab/>
              <w:t>Shall return a value between 1 and 15300.</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Requesting System Duration</w:t>
            </w:r>
          </w:p>
          <w:p w:rsidR="00614D2D" w:rsidRDefault="00614D2D">
            <w:pPr>
              <w:pStyle w:val="PL"/>
              <w:rPr>
                <w:noProof w:val="0"/>
              </w:rPr>
            </w:pPr>
          </w:p>
          <w:p w:rsidR="00614D2D" w:rsidRDefault="00614D2D">
            <w:pPr>
              <w:pStyle w:val="PL"/>
              <w:rPr>
                <w:noProof w:val="0"/>
              </w:rPr>
            </w:pPr>
            <w:r>
              <w:rPr>
                <w:noProof w:val="0"/>
              </w:rPr>
              <w:t>1-</w:t>
            </w:r>
            <w:r>
              <w:rPr>
                <w:noProof w:val="0"/>
              </w:rPr>
              <w:tab/>
              <w:t>requestPollInterval(POLL_SYSTEM_DURATION)</w:t>
            </w:r>
          </w:p>
          <w:p w:rsidR="00614D2D" w:rsidRDefault="00614D2D">
            <w:pPr>
              <w:pStyle w:val="PL"/>
              <w:rPr>
                <w:noProof w:val="0"/>
              </w:rPr>
            </w:pPr>
          </w:p>
          <w:p w:rsidR="00614D2D" w:rsidRDefault="00614D2D">
            <w:pPr>
              <w:pStyle w:val="PL"/>
              <w:rPr>
                <w:noProof w:val="0"/>
              </w:rPr>
            </w:pPr>
            <w:r>
              <w:rPr>
                <w:noProof w:val="0"/>
              </w:rPr>
              <w:t>2-</w:t>
            </w:r>
            <w:r>
              <w:rPr>
                <w:noProof w:val="0"/>
              </w:rPr>
              <w:tab/>
              <w:t>Reset and initialise the card</w:t>
            </w:r>
          </w:p>
          <w:p w:rsidR="00614D2D" w:rsidRDefault="00614D2D">
            <w:pPr>
              <w:pStyle w:val="PL"/>
              <w:rPr>
                <w:noProof w:val="0"/>
              </w:rPr>
            </w:pPr>
          </w:p>
          <w:p w:rsidR="00614D2D" w:rsidRDefault="00614D2D">
            <w:pPr>
              <w:pStyle w:val="PL"/>
              <w:rPr>
                <w:noProof w:val="0"/>
              </w:rPr>
            </w:pPr>
            <w:r>
              <w:rPr>
                <w:noProof w:val="0"/>
              </w:rPr>
              <w:t>3-</w:t>
            </w:r>
            <w:r>
              <w:rPr>
                <w:noProof w:val="0"/>
              </w:rPr>
              <w:tab/>
              <w:t>getPollInterval().</w:t>
            </w:r>
          </w:p>
          <w:p w:rsidR="00614D2D" w:rsidRDefault="00614D2D">
            <w:pPr>
              <w:pStyle w:val="PL"/>
              <w:rPr>
                <w:noProof w:val="0"/>
              </w:rPr>
            </w:pP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1-</w:t>
            </w:r>
            <w:r>
              <w:tab/>
              <w:t>No exception shall be thrown.</w:t>
            </w:r>
          </w:p>
          <w:p w:rsidR="00614D2D" w:rsidRDefault="00614D2D">
            <w:pPr>
              <w:pStyle w:val="TAL"/>
              <w:keepNext w:val="0"/>
              <w:keepLines w:val="0"/>
            </w:pPr>
            <w:r>
              <w:t>3-</w:t>
            </w:r>
            <w:r>
              <w:tab/>
              <w:t>Shall return a value between 1 and 15300.</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Requesting no Duration</w:t>
            </w:r>
          </w:p>
          <w:p w:rsidR="00614D2D" w:rsidRDefault="00614D2D">
            <w:pPr>
              <w:pStyle w:val="PL"/>
              <w:rPr>
                <w:noProof w:val="0"/>
              </w:rPr>
            </w:pPr>
          </w:p>
          <w:p w:rsidR="00614D2D" w:rsidRDefault="00614D2D">
            <w:pPr>
              <w:pStyle w:val="PL"/>
              <w:rPr>
                <w:noProof w:val="0"/>
              </w:rPr>
            </w:pPr>
            <w:r>
              <w:rPr>
                <w:noProof w:val="0"/>
              </w:rPr>
              <w:t>1-</w:t>
            </w:r>
            <w:r>
              <w:rPr>
                <w:noProof w:val="0"/>
              </w:rPr>
              <w:tab/>
              <w:t>requestPollInterval(POLL_NO_DURATION)</w:t>
            </w:r>
          </w:p>
          <w:p w:rsidR="00614D2D" w:rsidRDefault="00614D2D">
            <w:pPr>
              <w:pStyle w:val="PL"/>
              <w:rPr>
                <w:noProof w:val="0"/>
              </w:rPr>
            </w:pPr>
          </w:p>
          <w:p w:rsidR="00614D2D" w:rsidRDefault="00614D2D">
            <w:pPr>
              <w:pStyle w:val="PL"/>
              <w:rPr>
                <w:noProof w:val="0"/>
              </w:rPr>
            </w:pPr>
            <w:r>
              <w:rPr>
                <w:noProof w:val="0"/>
              </w:rPr>
              <w:t>2-</w:t>
            </w:r>
            <w:r>
              <w:rPr>
                <w:noProof w:val="0"/>
              </w:rPr>
              <w:tab/>
              <w:t>Reset and initialise the card</w:t>
            </w:r>
          </w:p>
          <w:p w:rsidR="00614D2D" w:rsidRDefault="00614D2D">
            <w:pPr>
              <w:pStyle w:val="PL"/>
              <w:rPr>
                <w:noProof w:val="0"/>
              </w:rPr>
            </w:pPr>
          </w:p>
          <w:p w:rsidR="00614D2D" w:rsidRDefault="00614D2D">
            <w:pPr>
              <w:pStyle w:val="PL"/>
              <w:rPr>
                <w:noProof w:val="0"/>
              </w:rPr>
            </w:pPr>
            <w:r>
              <w:rPr>
                <w:noProof w:val="0"/>
              </w:rPr>
              <w:t>3-</w:t>
            </w:r>
            <w:r>
              <w:rPr>
                <w:noProof w:val="0"/>
              </w:rPr>
              <w:tab/>
              <w:t>getPollInterval().</w:t>
            </w:r>
          </w:p>
          <w:p w:rsidR="00614D2D" w:rsidRDefault="00614D2D">
            <w:pPr>
              <w:pStyle w:val="PL"/>
              <w:rPr>
                <w:noProof w:val="0"/>
              </w:rPr>
            </w:pP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1-</w:t>
            </w:r>
            <w:r>
              <w:tab/>
              <w:t>No exception shall be thrown.</w:t>
            </w:r>
          </w:p>
          <w:p w:rsidR="00614D2D" w:rsidRDefault="00614D2D">
            <w:pPr>
              <w:pStyle w:val="TAL"/>
              <w:keepNext w:val="0"/>
              <w:keepLines w:val="0"/>
            </w:pPr>
            <w:r>
              <w:t>3-</w:t>
            </w:r>
            <w:r>
              <w:tab/>
              <w:t>Shall return 0.</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6.2.9.7.4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1, 4</w:t>
            </w:r>
          </w:p>
        </w:tc>
      </w:tr>
    </w:tbl>
    <w:p w:rsidR="00614D2D" w:rsidRDefault="00614D2D" w:rsidP="00614D2D"/>
    <w:p w:rsidR="00614D2D" w:rsidRDefault="00614D2D" w:rsidP="00614D2D">
      <w:pPr>
        <w:pStyle w:val="Heading4"/>
        <w:keepNext w:val="0"/>
        <w:keepLines w:val="0"/>
      </w:pPr>
      <w:bookmarkStart w:id="498" w:name="_Toc51826808"/>
      <w:bookmarkStart w:id="499" w:name="_Toc117070489"/>
      <w:bookmarkStart w:id="500" w:name="_Toc51828251"/>
      <w:r>
        <w:t>6.2.9.8</w:t>
      </w:r>
      <w:r>
        <w:tab/>
        <w:t>Method initMenuEntry</w:t>
      </w:r>
      <w:bookmarkEnd w:id="498"/>
      <w:bookmarkEnd w:id="499"/>
      <w:bookmarkEnd w:id="500"/>
    </w:p>
    <w:p w:rsidR="00614D2D" w:rsidRDefault="00614D2D" w:rsidP="00614D2D">
      <w:r>
        <w:t>Test Area Reference: API_2_TKR_IMET_BSSBZBS</w:t>
      </w:r>
    </w:p>
    <w:p w:rsidR="00614D2D" w:rsidRDefault="00614D2D" w:rsidP="00614D2D">
      <w:pPr>
        <w:pStyle w:val="H6"/>
        <w:keepNext w:val="0"/>
        <w:keepLines w:val="0"/>
      </w:pPr>
      <w:r>
        <w:t>6.2.9.8.1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byte initMenuEntry(byte[] menuEntry,</w:t>
      </w:r>
    </w:p>
    <w:p w:rsidR="00614D2D" w:rsidRDefault="00614D2D" w:rsidP="00614D2D">
      <w:pPr>
        <w:pStyle w:val="PL"/>
        <w:rPr>
          <w:noProof w:val="0"/>
        </w:rPr>
      </w:pPr>
      <w:r>
        <w:rPr>
          <w:noProof w:val="0"/>
        </w:rPr>
        <w:t xml:space="preserve">                          short offset,</w:t>
      </w:r>
    </w:p>
    <w:p w:rsidR="00614D2D" w:rsidRDefault="00614D2D" w:rsidP="00614D2D">
      <w:pPr>
        <w:pStyle w:val="PL"/>
        <w:rPr>
          <w:noProof w:val="0"/>
        </w:rPr>
      </w:pPr>
      <w:r>
        <w:rPr>
          <w:noProof w:val="0"/>
        </w:rPr>
        <w:t xml:space="preserve">                          short length,</w:t>
      </w:r>
    </w:p>
    <w:p w:rsidR="00614D2D" w:rsidRDefault="00614D2D" w:rsidP="00614D2D">
      <w:pPr>
        <w:pStyle w:val="PL"/>
        <w:rPr>
          <w:noProof w:val="0"/>
        </w:rPr>
      </w:pPr>
      <w:r>
        <w:rPr>
          <w:noProof w:val="0"/>
        </w:rPr>
        <w:t xml:space="preserve">                          byte nextAction,</w:t>
      </w:r>
    </w:p>
    <w:p w:rsidR="00614D2D" w:rsidRDefault="00614D2D" w:rsidP="00614D2D">
      <w:pPr>
        <w:pStyle w:val="PL"/>
        <w:rPr>
          <w:noProof w:val="0"/>
        </w:rPr>
      </w:pPr>
      <w:r>
        <w:rPr>
          <w:noProof w:val="0"/>
        </w:rPr>
        <w:t xml:space="preserve">                          boolean helpSupported,</w:t>
      </w:r>
    </w:p>
    <w:p w:rsidR="00614D2D" w:rsidRDefault="00614D2D" w:rsidP="00614D2D">
      <w:pPr>
        <w:pStyle w:val="PL"/>
        <w:rPr>
          <w:noProof w:val="0"/>
        </w:rPr>
      </w:pPr>
      <w:r>
        <w:rPr>
          <w:noProof w:val="0"/>
        </w:rPr>
        <w:t xml:space="preserve">                          byte iconQualifier,</w:t>
      </w:r>
    </w:p>
    <w:p w:rsidR="00614D2D" w:rsidRDefault="00614D2D" w:rsidP="00614D2D">
      <w:pPr>
        <w:pStyle w:val="PL"/>
        <w:rPr>
          <w:noProof w:val="0"/>
        </w:rPr>
      </w:pPr>
      <w:r>
        <w:rPr>
          <w:noProof w:val="0"/>
        </w:rPr>
        <w:t xml:space="preserve">                          short iconIdentifier)</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rPr>
          <w:noProof w:val="0"/>
        </w:rPr>
      </w:pPr>
      <w:r>
        <w:rPr>
          <w:noProof w:val="0"/>
        </w:rPr>
        <w:t xml:space="preserve">                          </w:t>
      </w:r>
      <w:hyperlink r:id="rId21" w:history="1">
        <w:r>
          <w:rPr>
            <w:rStyle w:val="Hyperlink"/>
            <w:noProof w:val="0"/>
          </w:rPr>
          <w:t>ToolkitException</w:t>
        </w:r>
      </w:hyperlink>
    </w:p>
    <w:p w:rsidR="00614D2D" w:rsidRDefault="00614D2D" w:rsidP="00614D2D">
      <w:pPr>
        <w:pStyle w:val="PL"/>
        <w:rPr>
          <w:noProof w:val="0"/>
        </w:rPr>
      </w:pPr>
    </w:p>
    <w:p w:rsidR="00614D2D" w:rsidRDefault="00614D2D" w:rsidP="00614D2D">
      <w:pPr>
        <w:pStyle w:val="H6"/>
        <w:keepNext w:val="0"/>
        <w:keepLines w:val="0"/>
      </w:pPr>
      <w:r>
        <w:t>6.2.9.8.1.1</w:t>
      </w:r>
      <w:r>
        <w:tab/>
        <w:t>Normal execution</w:t>
      </w:r>
    </w:p>
    <w:p w:rsidR="00614D2D" w:rsidRDefault="00614D2D" w:rsidP="00614D2D">
      <w:pPr>
        <w:pStyle w:val="ListBullet"/>
        <w:numPr>
          <w:ilvl w:val="0"/>
          <w:numId w:val="2"/>
        </w:numPr>
        <w:ind w:left="568" w:hanging="284"/>
      </w:pPr>
      <w:r>
        <w:t>CRRN1: The SIM Toolkit Framework shall automatically update the menu stored in the ME by issuing a SETUP MENU proactive command.The later will reflect the changes done for the entry. The SIM Toolkit Framework shall use the data of the EF sume file in order to build the SET UP MENU command.</w:t>
      </w:r>
    </w:p>
    <w:p w:rsidR="00614D2D" w:rsidRDefault="00614D2D" w:rsidP="00614D2D">
      <w:pPr>
        <w:pStyle w:val="ListBullet"/>
        <w:numPr>
          <w:ilvl w:val="0"/>
          <w:numId w:val="2"/>
        </w:numPr>
        <w:ind w:left="568" w:hanging="284"/>
      </w:pPr>
      <w:r>
        <w:t>CRRN2: a call to isEventSet() method on EVENT_MENU_SELECTION shall return true after the 1</w:t>
      </w:r>
      <w:r>
        <w:rPr>
          <w:vertAlign w:val="superscript"/>
        </w:rPr>
        <w:t>st</w:t>
      </w:r>
      <w:r>
        <w:t xml:space="preserve"> successful call (without an exception).</w:t>
      </w:r>
    </w:p>
    <w:p w:rsidR="00614D2D" w:rsidRDefault="00614D2D" w:rsidP="00614D2D">
      <w:pPr>
        <w:pStyle w:val="ListBullet"/>
        <w:numPr>
          <w:ilvl w:val="0"/>
          <w:numId w:val="2"/>
        </w:numPr>
        <w:ind w:left="568" w:hanging="284"/>
      </w:pPr>
      <w:r>
        <w:t>CRRN3: if helpSupported was true then a following call to isEventSet() method on EVENT_MENU_SELECTION_HELP_REQUEST event shall return true .</w:t>
      </w:r>
    </w:p>
    <w:p w:rsidR="00614D2D" w:rsidRDefault="00614D2D" w:rsidP="00614D2D">
      <w:pPr>
        <w:pStyle w:val="ListBullet"/>
        <w:numPr>
          <w:ilvl w:val="0"/>
          <w:numId w:val="2"/>
        </w:numPr>
        <w:ind w:left="568" w:hanging="284"/>
      </w:pPr>
      <w:r>
        <w:t>CRRN4: if helpSupported was true then after the completion of the SETUP MENU command, if an ENVELOPE(MENU_SELECTION_HELP_REQUEST) command is received by the SIM for this entry, then the SIM Toolkit framework shall trigger the applet.</w:t>
      </w:r>
    </w:p>
    <w:p w:rsidR="00614D2D" w:rsidRDefault="00614D2D" w:rsidP="00614D2D">
      <w:pPr>
        <w:pStyle w:val="ListBullet"/>
        <w:numPr>
          <w:ilvl w:val="0"/>
          <w:numId w:val="2"/>
        </w:numPr>
        <w:ind w:left="568" w:hanging="284"/>
      </w:pPr>
      <w:r>
        <w:t>CRRN5: if help supported was true, the SIM Toolkit Framework shall issue a SETUP MENU command with command qualifier = '80'</w:t>
      </w:r>
    </w:p>
    <w:p w:rsidR="00614D2D" w:rsidRDefault="00614D2D" w:rsidP="00614D2D">
      <w:pPr>
        <w:pStyle w:val="ListBullet"/>
        <w:numPr>
          <w:ilvl w:val="0"/>
          <w:numId w:val="2"/>
        </w:numPr>
        <w:ind w:left="568" w:hanging="284"/>
      </w:pPr>
      <w:r>
        <w:t>CRRN6: if helpSupported was false and there isn't any menu entry supporting help then a call to isEventSet() method on EVENT_MENU_SELECTION_HELP_REQUEST event shall return false.</w:t>
      </w:r>
    </w:p>
    <w:p w:rsidR="00614D2D" w:rsidRDefault="00614D2D" w:rsidP="00614D2D">
      <w:pPr>
        <w:pStyle w:val="ListBullet"/>
        <w:numPr>
          <w:ilvl w:val="0"/>
          <w:numId w:val="2"/>
        </w:numPr>
        <w:ind w:left="568" w:hanging="284"/>
      </w:pPr>
      <w:r>
        <w:t>CRRN7: The SIM Toolkit Framework shall supply in the SET UP MENU command with the icon identifier provided in the icon identifier list within the item icon identifier list Simple TLV if all the applets registered to the EVENT_MENU_SELECTION provide it.</w:t>
      </w:r>
    </w:p>
    <w:p w:rsidR="00614D2D" w:rsidRDefault="00614D2D" w:rsidP="00614D2D">
      <w:pPr>
        <w:pStyle w:val="ListBullet"/>
        <w:numPr>
          <w:ilvl w:val="0"/>
          <w:numId w:val="2"/>
        </w:numPr>
        <w:ind w:left="568" w:hanging="284"/>
      </w:pPr>
      <w:r>
        <w:t>CRRN8: The SIM Toolkit Framework shall set in the SET UP MENU command with the Icon list qualifier transmitted to the ME as 'icon is not self explanatory' if one of the applet registered prefers this qualifier.</w:t>
      </w:r>
    </w:p>
    <w:p w:rsidR="00614D2D" w:rsidRDefault="00614D2D" w:rsidP="00614D2D">
      <w:pPr>
        <w:pStyle w:val="ListBullet"/>
        <w:numPr>
          <w:ilvl w:val="0"/>
          <w:numId w:val="2"/>
        </w:numPr>
        <w:ind w:left="568" w:hanging="284"/>
      </w:pPr>
      <w:r>
        <w:t>CRRN9: If Next Action Indicator was different from '00', the SIM Toolkit Framework shall issue a SETUP MENU proactive command containing an Items Next Action Indicator simple TLV with the comprehension flag set to 0.</w:t>
      </w:r>
    </w:p>
    <w:p w:rsidR="00614D2D" w:rsidRDefault="00614D2D" w:rsidP="00614D2D">
      <w:pPr>
        <w:pStyle w:val="ListBullet"/>
        <w:numPr>
          <w:ilvl w:val="0"/>
          <w:numId w:val="2"/>
        </w:numPr>
        <w:ind w:left="568" w:hanging="284"/>
      </w:pPr>
      <w:r>
        <w:t>CRRN10: After the completion of the SETUP MENU command, if an ENVELOPE (MENU_SELECTION) command is received by the SIM for this identifier, then the SIM Toolkit framework shall trigger the applet.</w:t>
      </w:r>
    </w:p>
    <w:p w:rsidR="00614D2D" w:rsidRDefault="00614D2D" w:rsidP="00614D2D">
      <w:pPr>
        <w:pStyle w:val="H6"/>
        <w:keepNext w:val="0"/>
        <w:keepLines w:val="0"/>
      </w:pPr>
      <w:r>
        <w:t>6.2.9.8.1.2</w:t>
      </w:r>
      <w:r>
        <w:tab/>
        <w:t>Parameters error</w:t>
      </w:r>
    </w:p>
    <w:p w:rsidR="00614D2D" w:rsidRDefault="00614D2D" w:rsidP="00614D2D">
      <w:pPr>
        <w:pStyle w:val="ListBullet"/>
        <w:numPr>
          <w:ilvl w:val="0"/>
          <w:numId w:val="2"/>
        </w:numPr>
        <w:ind w:left="568" w:hanging="284"/>
      </w:pPr>
      <w:r>
        <w:t>CRRP1: Shall throw java.lang.NullPointerException - if menuEntry is null</w:t>
      </w:r>
    </w:p>
    <w:p w:rsidR="00614D2D" w:rsidRDefault="00614D2D" w:rsidP="00614D2D">
      <w:pPr>
        <w:pStyle w:val="ListBullet"/>
        <w:numPr>
          <w:ilvl w:val="0"/>
          <w:numId w:val="2"/>
        </w:numPr>
        <w:ind w:left="568" w:hanging="284"/>
      </w:pPr>
      <w:r>
        <w:t>CRRP2: Shall throw java.lang.ArrayIndexOutOfBoundsException - if offset would cause access outside array bounds</w:t>
      </w:r>
    </w:p>
    <w:p w:rsidR="00614D2D" w:rsidRDefault="00614D2D" w:rsidP="00614D2D">
      <w:pPr>
        <w:pStyle w:val="ListBullet"/>
        <w:numPr>
          <w:ilvl w:val="0"/>
          <w:numId w:val="2"/>
        </w:numPr>
        <w:ind w:left="568" w:hanging="284"/>
      </w:pPr>
      <w:r>
        <w:t>CRRP3: Shall throw java.lang.ArrayIndexOutOfBoundsException - if length would cause access outside array bounds</w:t>
      </w:r>
    </w:p>
    <w:p w:rsidR="00614D2D" w:rsidRDefault="00614D2D" w:rsidP="00614D2D">
      <w:pPr>
        <w:pStyle w:val="ListBullet"/>
        <w:numPr>
          <w:ilvl w:val="0"/>
          <w:numId w:val="2"/>
        </w:numPr>
        <w:ind w:left="568" w:hanging="284"/>
      </w:pPr>
      <w:r>
        <w:t>CRRP4:Shall throw java.lang.ArrayIndexOutOfBoundsException - if both offset and length would cause access outside array bounds</w:t>
      </w:r>
    </w:p>
    <w:p w:rsidR="00614D2D" w:rsidRDefault="00614D2D" w:rsidP="00614D2D">
      <w:pPr>
        <w:pStyle w:val="H6"/>
        <w:keepNext w:val="0"/>
        <w:keepLines w:val="0"/>
      </w:pPr>
      <w:r>
        <w:t>6.2.9.8.1.3</w:t>
      </w:r>
      <w:r>
        <w:tab/>
        <w:t>Context errors</w:t>
      </w:r>
    </w:p>
    <w:p w:rsidR="00614D2D" w:rsidRDefault="00614D2D" w:rsidP="00614D2D">
      <w:pPr>
        <w:pStyle w:val="ListBullet"/>
        <w:numPr>
          <w:ilvl w:val="0"/>
          <w:numId w:val="2"/>
        </w:numPr>
        <w:ind w:left="568" w:hanging="284"/>
      </w:pPr>
      <w:r>
        <w:t>CRRC1: Shall throw ALLOWED_LENGTH_EXCEEDED if the menu entry string is bigger than the allocated space</w:t>
      </w:r>
    </w:p>
    <w:p w:rsidR="00614D2D" w:rsidRDefault="00614D2D" w:rsidP="00614D2D">
      <w:pPr>
        <w:pStyle w:val="ListBullet"/>
        <w:numPr>
          <w:ilvl w:val="0"/>
          <w:numId w:val="2"/>
        </w:numPr>
        <w:ind w:left="568" w:hanging="284"/>
      </w:pPr>
      <w:r>
        <w:t xml:space="preserve">CRRC2: Shall throw REGISTRY_ERROR if the menu entry cannot be initialised (eg no more item data in applet loading parameter) </w:t>
      </w:r>
    </w:p>
    <w:p w:rsidR="00614D2D" w:rsidRDefault="00614D2D" w:rsidP="00614D2D">
      <w:pPr>
        <w:pStyle w:val="H6"/>
        <w:keepNext w:val="0"/>
        <w:keepLines w:val="0"/>
      </w:pPr>
      <w:r>
        <w:t>6.2.9.8.2</w:t>
      </w:r>
      <w:r>
        <w:tab/>
        <w:t>Test suite files</w:t>
      </w:r>
    </w:p>
    <w:p w:rsidR="00614D2D" w:rsidRDefault="00614D2D" w:rsidP="00614D2D">
      <w:r>
        <w:t>Additional requirements for the GSM personalization:</w:t>
      </w:r>
    </w:p>
    <w:p w:rsidR="00614D2D" w:rsidRDefault="00614D2D" w:rsidP="00614D2D">
      <w:pPr>
        <w:pStyle w:val="B1"/>
      </w:pPr>
      <w:r>
        <w:t>-</w:t>
      </w:r>
      <w:r>
        <w:tab/>
        <w:t>content of EF sume shall be:</w:t>
      </w:r>
    </w:p>
    <w:p w:rsidR="00614D2D" w:rsidRDefault="00614D2D" w:rsidP="00614D2D">
      <w:pPr>
        <w:pStyle w:val="ListBullet2"/>
        <w:numPr>
          <w:ilvl w:val="0"/>
          <w:numId w:val="2"/>
        </w:numPr>
        <w:tabs>
          <w:tab w:val="left" w:pos="2835"/>
        </w:tabs>
        <w:ind w:left="851" w:hanging="284"/>
      </w:pPr>
      <w:r>
        <w:t>Title Alpha Identifier:</w:t>
      </w:r>
      <w:r>
        <w:tab/>
        <w:t>"TOOLKIT TEST"</w:t>
      </w:r>
    </w:p>
    <w:p w:rsidR="00614D2D" w:rsidRDefault="00614D2D" w:rsidP="00614D2D">
      <w:pPr>
        <w:pStyle w:val="ListBullet2"/>
        <w:numPr>
          <w:ilvl w:val="0"/>
          <w:numId w:val="2"/>
        </w:numPr>
        <w:ind w:left="851" w:hanging="284"/>
      </w:pPr>
      <w:r>
        <w:t>Test case trigger:</w:t>
      </w:r>
    </w:p>
    <w:p w:rsidR="00614D2D" w:rsidRDefault="00614D2D" w:rsidP="00614D2D">
      <w:pPr>
        <w:pStyle w:val="B3"/>
      </w:pPr>
      <w:r>
        <w:t>-</w:t>
      </w:r>
      <w:r>
        <w:tab/>
        <w:t>1- Applet instantiation</w:t>
      </w:r>
    </w:p>
    <w:p w:rsidR="00614D2D" w:rsidRDefault="00614D2D" w:rsidP="00614D2D">
      <w:pPr>
        <w:pStyle w:val="B3"/>
      </w:pPr>
      <w:r>
        <w:t>-</w:t>
      </w:r>
      <w:r w:rsidR="00A1704F">
        <w:tab/>
      </w:r>
      <w:r>
        <w:t>2- Menu selection</w:t>
      </w:r>
    </w:p>
    <w:p w:rsidR="00614D2D" w:rsidRDefault="00614D2D" w:rsidP="00614D2D">
      <w:pPr>
        <w:pStyle w:val="B3"/>
      </w:pPr>
      <w:r>
        <w:t>-</w:t>
      </w:r>
      <w:r w:rsidR="00A1704F">
        <w:tab/>
      </w:r>
      <w:r>
        <w:t>3- Menu selection Help Supported</w:t>
      </w:r>
    </w:p>
    <w:p w:rsidR="00614D2D" w:rsidRDefault="00614D2D" w:rsidP="00614D2D">
      <w:pPr>
        <w:pStyle w:val="B1"/>
        <w:tabs>
          <w:tab w:val="left" w:pos="2268"/>
        </w:tabs>
      </w:pPr>
      <w:r>
        <w:t>Test Script:</w:t>
      </w:r>
      <w:r w:rsidR="00A1704F">
        <w:tab/>
      </w:r>
      <w:r>
        <w:t>API_2_TKR_IMET_BSSBZBS_1.scr</w:t>
      </w:r>
    </w:p>
    <w:p w:rsidR="00614D2D" w:rsidRDefault="00614D2D" w:rsidP="00614D2D">
      <w:pPr>
        <w:pStyle w:val="B1"/>
        <w:tabs>
          <w:tab w:val="left" w:pos="2268"/>
        </w:tabs>
      </w:pPr>
      <w:r>
        <w:t>Test Applet:</w:t>
      </w:r>
      <w:r w:rsidR="00A1704F">
        <w:tab/>
      </w:r>
      <w:r>
        <w:t>API_2_TKR_IMET_BSSBZBS_1.java</w:t>
      </w:r>
    </w:p>
    <w:p w:rsidR="00614D2D" w:rsidRDefault="00614D2D" w:rsidP="00614D2D">
      <w:pPr>
        <w:pStyle w:val="ListBullet2"/>
        <w:numPr>
          <w:ilvl w:val="0"/>
          <w:numId w:val="2"/>
        </w:numPr>
        <w:ind w:left="851" w:hanging="284"/>
      </w:pPr>
      <w:r>
        <w:t>Installation parameter:</w:t>
      </w:r>
    </w:p>
    <w:p w:rsidR="00614D2D" w:rsidRDefault="00614D2D" w:rsidP="00614D2D">
      <w:pPr>
        <w:pStyle w:val="B3"/>
      </w:pPr>
      <w:r>
        <w:t>Same as default applet but with:</w:t>
      </w:r>
    </w:p>
    <w:p w:rsidR="00614D2D" w:rsidRDefault="00614D2D" w:rsidP="00614D2D">
      <w:pPr>
        <w:pStyle w:val="B3"/>
        <w:tabs>
          <w:tab w:val="left" w:pos="4536"/>
        </w:tabs>
      </w:pPr>
      <w:r>
        <w:t>-</w:t>
      </w:r>
      <w:r>
        <w:tab/>
        <w:t>Maximum text length for a menu entry:</w:t>
      </w:r>
      <w:r>
        <w:tab/>
        <w:t>15</w:t>
      </w:r>
    </w:p>
    <w:p w:rsidR="00614D2D" w:rsidRDefault="00614D2D" w:rsidP="00614D2D">
      <w:pPr>
        <w:pStyle w:val="B3"/>
        <w:tabs>
          <w:tab w:val="left" w:pos="4536"/>
        </w:tabs>
      </w:pPr>
      <w:r>
        <w:t>-</w:t>
      </w:r>
      <w:r>
        <w:tab/>
        <w:t>Maximum number of menu entries:</w:t>
      </w:r>
      <w:r>
        <w:tab/>
        <w:t>6</w:t>
      </w:r>
    </w:p>
    <w:p w:rsidR="00614D2D" w:rsidRDefault="00614D2D" w:rsidP="00614D2D">
      <w:pPr>
        <w:pStyle w:val="B3"/>
        <w:tabs>
          <w:tab w:val="left" w:pos="4536"/>
        </w:tabs>
      </w:pPr>
      <w:r>
        <w:t>-</w:t>
      </w:r>
      <w:r>
        <w:tab/>
        <w:t>Position / Identifier for each menu entry:</w:t>
      </w:r>
      <w:r>
        <w:tab/>
        <w:t>'01'/'01', '02'/'02', '03'/'03', '04'/'04', '05'/'05', and '06'/'06'</w:t>
      </w:r>
    </w:p>
    <w:p w:rsidR="00614D2D" w:rsidRDefault="00614D2D" w:rsidP="00614D2D">
      <w:pPr>
        <w:pStyle w:val="B1"/>
        <w:tabs>
          <w:tab w:val="left" w:pos="2268"/>
        </w:tabs>
      </w:pPr>
      <w:r>
        <w:t>Load Script:</w:t>
      </w:r>
      <w:r w:rsidR="00A1704F">
        <w:tab/>
      </w:r>
      <w:r>
        <w:t>API_2_TKR_IMET_BSSBZBS_1.ldr</w:t>
      </w:r>
    </w:p>
    <w:p w:rsidR="00614D2D" w:rsidRDefault="00614D2D" w:rsidP="00614D2D">
      <w:pPr>
        <w:pStyle w:val="B1"/>
        <w:tabs>
          <w:tab w:val="left" w:pos="2268"/>
        </w:tabs>
      </w:pPr>
      <w:r>
        <w:t>Cleanup script:</w:t>
      </w:r>
      <w:r w:rsidR="00A1704F">
        <w:tab/>
      </w:r>
      <w:r>
        <w:t>API_2_TKR_IMET_BSSBZBS_1.clr</w:t>
      </w:r>
    </w:p>
    <w:p w:rsidR="00614D2D" w:rsidRDefault="00614D2D" w:rsidP="00614D2D">
      <w:pPr>
        <w:pStyle w:val="B1"/>
        <w:tabs>
          <w:tab w:val="left" w:pos="2268"/>
        </w:tabs>
      </w:pPr>
      <w:r>
        <w:t>Parameter File:</w:t>
      </w:r>
      <w:r w:rsidR="00A1704F">
        <w:tab/>
      </w:r>
      <w:r>
        <w:t>API_2_TKR_IMET_BSSBZBS_1.par</w:t>
      </w:r>
    </w:p>
    <w:p w:rsidR="00614D2D" w:rsidRDefault="00614D2D" w:rsidP="00614D2D">
      <w:pPr>
        <w:pStyle w:val="H6"/>
        <w:keepNext w:val="0"/>
        <w:keepLines w:val="0"/>
      </w:pPr>
      <w:r>
        <w:t>6.2.9.8.3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NULL as parameter to menuEntry</w:t>
            </w:r>
          </w:p>
          <w:p w:rsidR="00614D2D" w:rsidRDefault="00614D2D">
            <w:pPr>
              <w:pStyle w:val="PL"/>
              <w:rPr>
                <w:noProof w:val="0"/>
              </w:rPr>
            </w:pPr>
            <w:r>
              <w:rPr>
                <w:noProof w:val="0"/>
              </w:rPr>
              <w:t>MenuEntry = NULL</w:t>
            </w: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Shall throw a java.lang.NullPointerException.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Offset &gt; menuEntry.length</w:t>
            </w:r>
          </w:p>
          <w:p w:rsidR="00614D2D" w:rsidRDefault="00614D2D">
            <w:pPr>
              <w:pStyle w:val="PL"/>
              <w:rPr>
                <w:noProof w:val="0"/>
              </w:rPr>
            </w:pPr>
          </w:p>
          <w:p w:rsidR="00614D2D" w:rsidRDefault="00614D2D">
            <w:pPr>
              <w:pStyle w:val="PL"/>
              <w:rPr>
                <w:noProof w:val="0"/>
              </w:rPr>
            </w:pPr>
            <w:r>
              <w:rPr>
                <w:noProof w:val="0"/>
              </w:rPr>
              <w:t>MenuEntry = "ToolkitTest"</w:t>
            </w:r>
          </w:p>
          <w:p w:rsidR="00614D2D" w:rsidRDefault="00614D2D">
            <w:pPr>
              <w:pStyle w:val="PL"/>
              <w:rPr>
                <w:noProof w:val="0"/>
              </w:rPr>
            </w:pPr>
            <w:r>
              <w:rPr>
                <w:noProof w:val="0"/>
              </w:rPr>
              <w:t>Offset = 12</w:t>
            </w:r>
          </w:p>
          <w:p w:rsidR="00614D2D" w:rsidRDefault="00614D2D">
            <w:pPr>
              <w:pStyle w:val="PL"/>
              <w:rPr>
                <w:noProof w:val="0"/>
              </w:rPr>
            </w:pPr>
            <w:r>
              <w:rPr>
                <w:noProof w:val="0"/>
              </w:rPr>
              <w:t>Length = 0</w:t>
            </w:r>
          </w:p>
        </w:tc>
        <w:tc>
          <w:tcPr>
            <w:tcW w:w="2911" w:type="dxa"/>
            <w:tcBorders>
              <w:top w:val="nil"/>
              <w:left w:val="single" w:sz="4" w:space="0" w:color="auto"/>
              <w:bottom w:val="single" w:sz="4" w:space="0" w:color="auto"/>
              <w:right w:val="single" w:sz="4" w:space="0" w:color="auto"/>
            </w:tcBorders>
            <w:vAlign w:val="center"/>
            <w:hideMark/>
          </w:tcPr>
          <w:p w:rsidR="00614D2D" w:rsidRDefault="00614D2D">
            <w:pPr>
              <w:pStyle w:val="TAL"/>
              <w:keepNext w:val="0"/>
              <w:keepLines w:val="0"/>
            </w:pPr>
            <w:r>
              <w:t>Shall throw java.lang.ArrayIndexOutOfBoundsException.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Offset &lt; 0</w:t>
            </w:r>
          </w:p>
          <w:p w:rsidR="00614D2D" w:rsidRDefault="00614D2D">
            <w:pPr>
              <w:pStyle w:val="PL"/>
              <w:keepNext/>
              <w:keepLines/>
              <w:rPr>
                <w:noProof w:val="0"/>
              </w:rPr>
            </w:pPr>
          </w:p>
          <w:p w:rsidR="00614D2D" w:rsidRDefault="00614D2D">
            <w:pPr>
              <w:pStyle w:val="PL"/>
              <w:keepNext/>
              <w:keepLines/>
              <w:rPr>
                <w:noProof w:val="0"/>
              </w:rPr>
            </w:pPr>
            <w:r>
              <w:rPr>
                <w:noProof w:val="0"/>
              </w:rPr>
              <w:t>MenuEntry = "ToolkitTest"</w:t>
            </w:r>
          </w:p>
          <w:p w:rsidR="00614D2D" w:rsidRDefault="00614D2D">
            <w:pPr>
              <w:pStyle w:val="PL"/>
              <w:keepNext/>
              <w:keepLines/>
              <w:rPr>
                <w:noProof w:val="0"/>
              </w:rPr>
            </w:pPr>
            <w:r>
              <w:rPr>
                <w:noProof w:val="0"/>
              </w:rPr>
              <w:t>Offset = -1</w:t>
            </w:r>
          </w:p>
          <w:p w:rsidR="00614D2D" w:rsidRDefault="00614D2D">
            <w:pPr>
              <w:pStyle w:val="PL"/>
              <w:keepNext/>
              <w:keepLines/>
              <w:rPr>
                <w:noProof w:val="0"/>
              </w:rPr>
            </w:pPr>
            <w:r>
              <w:rPr>
                <w:noProof w:val="0"/>
              </w:rPr>
              <w:t>Length = 11</w:t>
            </w:r>
          </w:p>
        </w:tc>
        <w:tc>
          <w:tcPr>
            <w:tcW w:w="2911" w:type="dxa"/>
            <w:tcBorders>
              <w:top w:val="nil"/>
              <w:left w:val="single" w:sz="4" w:space="0" w:color="auto"/>
              <w:bottom w:val="single" w:sz="4" w:space="0" w:color="auto"/>
              <w:right w:val="single" w:sz="4" w:space="0" w:color="auto"/>
            </w:tcBorders>
            <w:vAlign w:val="center"/>
            <w:hideMark/>
          </w:tcPr>
          <w:p w:rsidR="00614D2D" w:rsidRDefault="00614D2D">
            <w:pPr>
              <w:pStyle w:val="TAL"/>
            </w:pPr>
            <w:r>
              <w:t>Shall throw java.lang.ArrayIndexOutOfBoundsException.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Offset = 255</w:t>
            </w:r>
          </w:p>
          <w:p w:rsidR="00614D2D" w:rsidRDefault="00614D2D">
            <w:pPr>
              <w:pStyle w:val="PL"/>
              <w:rPr>
                <w:noProof w:val="0"/>
              </w:rPr>
            </w:pPr>
          </w:p>
          <w:p w:rsidR="00614D2D" w:rsidRDefault="00614D2D">
            <w:pPr>
              <w:pStyle w:val="PL"/>
              <w:rPr>
                <w:noProof w:val="0"/>
              </w:rPr>
            </w:pPr>
            <w:r>
              <w:rPr>
                <w:noProof w:val="0"/>
              </w:rPr>
              <w:t>MenuEntry = "ToolkitTest"</w:t>
            </w:r>
          </w:p>
          <w:p w:rsidR="00614D2D" w:rsidRDefault="00614D2D">
            <w:pPr>
              <w:pStyle w:val="PL"/>
              <w:rPr>
                <w:noProof w:val="0"/>
              </w:rPr>
            </w:pPr>
            <w:r>
              <w:rPr>
                <w:noProof w:val="0"/>
              </w:rPr>
              <w:t>Offset = 255</w:t>
            </w:r>
          </w:p>
          <w:p w:rsidR="00614D2D" w:rsidRDefault="00614D2D">
            <w:pPr>
              <w:pStyle w:val="PL"/>
              <w:rPr>
                <w:noProof w:val="0"/>
              </w:rPr>
            </w:pPr>
            <w:r>
              <w:rPr>
                <w:noProof w:val="0"/>
              </w:rPr>
              <w:t>Length = 11</w:t>
            </w:r>
          </w:p>
        </w:tc>
        <w:tc>
          <w:tcPr>
            <w:tcW w:w="2911" w:type="dxa"/>
            <w:tcBorders>
              <w:top w:val="nil"/>
              <w:left w:val="single" w:sz="4" w:space="0" w:color="auto"/>
              <w:bottom w:val="single" w:sz="4" w:space="0" w:color="auto"/>
              <w:right w:val="single" w:sz="4" w:space="0" w:color="auto"/>
            </w:tcBorders>
            <w:vAlign w:val="center"/>
          </w:tcPr>
          <w:p w:rsidR="00614D2D" w:rsidRDefault="00614D2D">
            <w:pPr>
              <w:pStyle w:val="TAL"/>
              <w:keepNext w:val="0"/>
              <w:keepLines w:val="0"/>
            </w:pPr>
          </w:p>
          <w:p w:rsidR="00614D2D" w:rsidRDefault="00614D2D">
            <w:pPr>
              <w:pStyle w:val="TAL"/>
              <w:keepNext w:val="0"/>
              <w:keepLines w:val="0"/>
            </w:pPr>
            <w:r>
              <w:t>Shall throw java.lang.ArrayIndexOutOfBoundsException.</w:t>
            </w: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Length = menuEntry.length+1</w:t>
            </w:r>
          </w:p>
          <w:p w:rsidR="00614D2D" w:rsidRDefault="00614D2D">
            <w:pPr>
              <w:pStyle w:val="PL"/>
              <w:rPr>
                <w:noProof w:val="0"/>
              </w:rPr>
            </w:pPr>
          </w:p>
          <w:p w:rsidR="00614D2D" w:rsidRDefault="00614D2D">
            <w:pPr>
              <w:pStyle w:val="PL"/>
              <w:rPr>
                <w:noProof w:val="0"/>
              </w:rPr>
            </w:pPr>
            <w:r>
              <w:rPr>
                <w:noProof w:val="0"/>
              </w:rPr>
              <w:t>MenuEntry = "ToolkitTest"</w:t>
            </w:r>
          </w:p>
          <w:p w:rsidR="00614D2D" w:rsidRDefault="00614D2D">
            <w:pPr>
              <w:pStyle w:val="PL"/>
              <w:rPr>
                <w:noProof w:val="0"/>
              </w:rPr>
            </w:pPr>
            <w:r>
              <w:rPr>
                <w:noProof w:val="0"/>
              </w:rPr>
              <w:t>Offset = 0</w:t>
            </w:r>
          </w:p>
          <w:p w:rsidR="00614D2D" w:rsidRDefault="00614D2D">
            <w:pPr>
              <w:pStyle w:val="PL"/>
              <w:rPr>
                <w:noProof w:val="0"/>
              </w:rPr>
            </w:pPr>
            <w:r>
              <w:rPr>
                <w:noProof w:val="0"/>
              </w:rPr>
              <w:t>Length = 12</w:t>
            </w:r>
          </w:p>
        </w:tc>
        <w:tc>
          <w:tcPr>
            <w:tcW w:w="2911" w:type="dxa"/>
            <w:tcBorders>
              <w:top w:val="nil"/>
              <w:left w:val="single" w:sz="4" w:space="0" w:color="auto"/>
              <w:bottom w:val="single" w:sz="4" w:space="0" w:color="auto"/>
              <w:right w:val="single" w:sz="4" w:space="0" w:color="auto"/>
            </w:tcBorders>
            <w:vAlign w:val="center"/>
            <w:hideMark/>
          </w:tcPr>
          <w:p w:rsidR="00614D2D" w:rsidRDefault="00614D2D">
            <w:pPr>
              <w:pStyle w:val="TAL"/>
              <w:keepNext w:val="0"/>
              <w:keepLines w:val="0"/>
            </w:pPr>
            <w:r>
              <w:t>Shall throw java.lang.ArrayIndexOutOfBoundsException.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Length &lt; 0</w:t>
            </w:r>
          </w:p>
          <w:p w:rsidR="00614D2D" w:rsidRDefault="00614D2D">
            <w:pPr>
              <w:pStyle w:val="PL"/>
              <w:rPr>
                <w:noProof w:val="0"/>
              </w:rPr>
            </w:pPr>
          </w:p>
          <w:p w:rsidR="00614D2D" w:rsidRDefault="00614D2D">
            <w:pPr>
              <w:pStyle w:val="PL"/>
              <w:rPr>
                <w:noProof w:val="0"/>
              </w:rPr>
            </w:pPr>
            <w:r>
              <w:rPr>
                <w:noProof w:val="0"/>
              </w:rPr>
              <w:t>MenuEntry = "ToolkitTest"</w:t>
            </w:r>
          </w:p>
          <w:p w:rsidR="00614D2D" w:rsidRDefault="00614D2D">
            <w:pPr>
              <w:pStyle w:val="PL"/>
              <w:rPr>
                <w:noProof w:val="0"/>
              </w:rPr>
            </w:pPr>
            <w:r>
              <w:rPr>
                <w:noProof w:val="0"/>
              </w:rPr>
              <w:t>Offset = 0</w:t>
            </w:r>
          </w:p>
          <w:p w:rsidR="00614D2D" w:rsidRDefault="00614D2D">
            <w:pPr>
              <w:pStyle w:val="PL"/>
              <w:rPr>
                <w:noProof w:val="0"/>
              </w:rPr>
            </w:pPr>
            <w:r>
              <w:rPr>
                <w:noProof w:val="0"/>
              </w:rPr>
              <w:t>Length = -1</w:t>
            </w:r>
          </w:p>
        </w:tc>
        <w:tc>
          <w:tcPr>
            <w:tcW w:w="2911" w:type="dxa"/>
            <w:tcBorders>
              <w:top w:val="nil"/>
              <w:left w:val="single" w:sz="4" w:space="0" w:color="auto"/>
              <w:bottom w:val="single" w:sz="4" w:space="0" w:color="auto"/>
              <w:right w:val="single" w:sz="4" w:space="0" w:color="auto"/>
            </w:tcBorders>
            <w:vAlign w:val="center"/>
            <w:hideMark/>
          </w:tcPr>
          <w:p w:rsidR="00614D2D" w:rsidRDefault="00614D2D">
            <w:pPr>
              <w:pStyle w:val="TAL"/>
              <w:keepNext w:val="0"/>
              <w:keepLines w:val="0"/>
            </w:pPr>
            <w:r>
              <w:t>Shall throw java.lang.ArrayIndexOutOfBoundsException.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Offset + length &gt; menuEntry.length</w:t>
            </w:r>
          </w:p>
          <w:p w:rsidR="00614D2D" w:rsidRDefault="00614D2D">
            <w:pPr>
              <w:pStyle w:val="PL"/>
              <w:rPr>
                <w:noProof w:val="0"/>
              </w:rPr>
            </w:pPr>
          </w:p>
          <w:p w:rsidR="00614D2D" w:rsidRDefault="00614D2D">
            <w:pPr>
              <w:pStyle w:val="PL"/>
              <w:rPr>
                <w:noProof w:val="0"/>
              </w:rPr>
            </w:pPr>
            <w:r>
              <w:rPr>
                <w:noProof w:val="0"/>
              </w:rPr>
              <w:t>MenuEntry = "ToolkitTest"</w:t>
            </w:r>
          </w:p>
          <w:p w:rsidR="00614D2D" w:rsidRDefault="00614D2D">
            <w:pPr>
              <w:pStyle w:val="PL"/>
              <w:rPr>
                <w:noProof w:val="0"/>
              </w:rPr>
            </w:pPr>
            <w:r>
              <w:rPr>
                <w:noProof w:val="0"/>
              </w:rPr>
              <w:t>Offset = 11</w:t>
            </w:r>
          </w:p>
          <w:p w:rsidR="00614D2D" w:rsidRDefault="00614D2D">
            <w:pPr>
              <w:pStyle w:val="PL"/>
              <w:rPr>
                <w:noProof w:val="0"/>
              </w:rPr>
            </w:pPr>
            <w:r>
              <w:rPr>
                <w:noProof w:val="0"/>
              </w:rPr>
              <w:t>Length = 1</w:t>
            </w:r>
          </w:p>
          <w:p w:rsidR="00614D2D" w:rsidRDefault="00614D2D">
            <w:pPr>
              <w:pStyle w:val="TAL"/>
              <w:keepNext w:val="0"/>
              <w:keepLines w:val="0"/>
            </w:pPr>
          </w:p>
        </w:tc>
        <w:tc>
          <w:tcPr>
            <w:tcW w:w="2911" w:type="dxa"/>
            <w:tcBorders>
              <w:top w:val="nil"/>
              <w:left w:val="single" w:sz="4" w:space="0" w:color="auto"/>
              <w:bottom w:val="single" w:sz="4" w:space="0" w:color="auto"/>
              <w:right w:val="single" w:sz="4" w:space="0" w:color="auto"/>
            </w:tcBorders>
            <w:vAlign w:val="center"/>
            <w:hideMark/>
          </w:tcPr>
          <w:p w:rsidR="00614D2D" w:rsidRDefault="00614D2D">
            <w:pPr>
              <w:pStyle w:val="TAL"/>
              <w:keepNext w:val="0"/>
              <w:keepLines w:val="0"/>
            </w:pPr>
            <w:r>
              <w:t>Shall throw java.lang.ArrayIndexOutOfBoundsException.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MenuEntry.length &gt; size allocated at loading for each menu entry</w:t>
            </w:r>
          </w:p>
          <w:p w:rsidR="00614D2D" w:rsidRDefault="00614D2D">
            <w:pPr>
              <w:pStyle w:val="PL"/>
              <w:rPr>
                <w:noProof w:val="0"/>
              </w:rPr>
            </w:pPr>
          </w:p>
          <w:p w:rsidR="00614D2D" w:rsidRDefault="00614D2D">
            <w:pPr>
              <w:pStyle w:val="PL"/>
              <w:rPr>
                <w:noProof w:val="0"/>
              </w:rPr>
            </w:pPr>
            <w:r>
              <w:rPr>
                <w:noProof w:val="0"/>
              </w:rPr>
              <w:t>MenuEntry = "ToolkitTest impossible"</w:t>
            </w:r>
          </w:p>
          <w:p w:rsidR="00614D2D" w:rsidRDefault="00614D2D">
            <w:pPr>
              <w:pStyle w:val="PL"/>
              <w:rPr>
                <w:noProof w:val="0"/>
              </w:rPr>
            </w:pPr>
            <w:r>
              <w:rPr>
                <w:noProof w:val="0"/>
              </w:rPr>
              <w:t>Offset = 0</w:t>
            </w:r>
          </w:p>
          <w:p w:rsidR="00614D2D" w:rsidRDefault="00614D2D">
            <w:pPr>
              <w:pStyle w:val="PL"/>
              <w:rPr>
                <w:noProof w:val="0"/>
              </w:rPr>
            </w:pPr>
            <w:r>
              <w:rPr>
                <w:noProof w:val="0"/>
              </w:rPr>
              <w:t>Length = 16</w:t>
            </w:r>
          </w:p>
          <w:p w:rsidR="00614D2D" w:rsidRDefault="00614D2D">
            <w:pPr>
              <w:pStyle w:val="TAL"/>
              <w:keepNext w:val="0"/>
              <w:keepLines w:val="0"/>
            </w:pPr>
          </w:p>
        </w:tc>
        <w:tc>
          <w:tcPr>
            <w:tcW w:w="2911" w:type="dxa"/>
            <w:tcBorders>
              <w:top w:val="nil"/>
              <w:left w:val="single" w:sz="4" w:space="0" w:color="auto"/>
              <w:bottom w:val="single" w:sz="4" w:space="0" w:color="auto"/>
              <w:right w:val="single" w:sz="4" w:space="0" w:color="auto"/>
            </w:tcBorders>
            <w:vAlign w:val="center"/>
            <w:hideMark/>
          </w:tcPr>
          <w:p w:rsidR="00614D2D" w:rsidRDefault="00614D2D">
            <w:pPr>
              <w:pStyle w:val="TAL"/>
              <w:keepNext w:val="0"/>
              <w:keepLines w:val="0"/>
            </w:pPr>
            <w:r>
              <w:t>ALLOWED_LENGTH_EXCEEDED ToolkitException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Successful call,</w:t>
            </w:r>
            <w:r>
              <w:br/>
              <w:t>menuEntry is the whole buffer</w:t>
            </w:r>
          </w:p>
          <w:p w:rsidR="00614D2D" w:rsidRDefault="00614D2D">
            <w:pPr>
              <w:pStyle w:val="PL"/>
              <w:rPr>
                <w:noProof w:val="0"/>
              </w:rPr>
            </w:pPr>
          </w:p>
          <w:p w:rsidR="00614D2D" w:rsidRDefault="00614D2D">
            <w:pPr>
              <w:pStyle w:val="PL"/>
              <w:rPr>
                <w:noProof w:val="0"/>
              </w:rPr>
            </w:pPr>
            <w:r>
              <w:rPr>
                <w:noProof w:val="0"/>
              </w:rPr>
              <w:t>1-</w:t>
            </w:r>
            <w:r>
              <w:rPr>
                <w:noProof w:val="0"/>
              </w:rPr>
              <w:tab/>
              <w:t>initMenuEntry()</w:t>
            </w:r>
          </w:p>
          <w:p w:rsidR="00614D2D" w:rsidRDefault="00614D2D">
            <w:pPr>
              <w:pStyle w:val="PL"/>
              <w:rPr>
                <w:noProof w:val="0"/>
              </w:rPr>
            </w:pPr>
          </w:p>
          <w:p w:rsidR="00614D2D" w:rsidRDefault="00614D2D">
            <w:pPr>
              <w:pStyle w:val="PL"/>
              <w:rPr>
                <w:noProof w:val="0"/>
              </w:rPr>
            </w:pPr>
            <w:r>
              <w:rPr>
                <w:noProof w:val="0"/>
              </w:rPr>
              <w:t>MenuEntry = "TOOLKIT TEST 1"</w:t>
            </w:r>
          </w:p>
          <w:p w:rsidR="00614D2D" w:rsidRDefault="00614D2D">
            <w:pPr>
              <w:pStyle w:val="PL"/>
              <w:rPr>
                <w:noProof w:val="0"/>
              </w:rPr>
            </w:pPr>
            <w:r>
              <w:rPr>
                <w:noProof w:val="0"/>
              </w:rPr>
              <w:t>Offset = 0</w:t>
            </w:r>
          </w:p>
          <w:p w:rsidR="00614D2D" w:rsidRDefault="00614D2D">
            <w:pPr>
              <w:pStyle w:val="PL"/>
              <w:rPr>
                <w:noProof w:val="0"/>
              </w:rPr>
            </w:pPr>
            <w:r>
              <w:rPr>
                <w:noProof w:val="0"/>
              </w:rPr>
              <w:t>Length = 14</w:t>
            </w:r>
          </w:p>
          <w:p w:rsidR="00614D2D" w:rsidRDefault="00614D2D">
            <w:pPr>
              <w:pStyle w:val="PL"/>
              <w:rPr>
                <w:noProof w:val="0"/>
              </w:rPr>
            </w:pPr>
            <w:r>
              <w:rPr>
                <w:noProof w:val="0"/>
              </w:rPr>
              <w:t>NextAction = '00'</w:t>
            </w:r>
          </w:p>
          <w:p w:rsidR="00614D2D" w:rsidRDefault="00614D2D">
            <w:pPr>
              <w:pStyle w:val="PL"/>
              <w:rPr>
                <w:noProof w:val="0"/>
              </w:rPr>
            </w:pPr>
            <w:r>
              <w:rPr>
                <w:noProof w:val="0"/>
              </w:rPr>
              <w:t>HelpSupported = false</w:t>
            </w:r>
          </w:p>
          <w:p w:rsidR="00614D2D" w:rsidRDefault="00614D2D">
            <w:pPr>
              <w:pStyle w:val="PL"/>
              <w:rPr>
                <w:noProof w:val="0"/>
              </w:rPr>
            </w:pPr>
            <w:r>
              <w:rPr>
                <w:noProof w:val="0"/>
              </w:rPr>
              <w:t>IconQualifier = '00'</w:t>
            </w:r>
          </w:p>
          <w:p w:rsidR="00614D2D" w:rsidRDefault="00614D2D">
            <w:pPr>
              <w:pStyle w:val="PL"/>
              <w:rPr>
                <w:noProof w:val="0"/>
              </w:rPr>
            </w:pPr>
            <w:r>
              <w:rPr>
                <w:noProof w:val="0"/>
              </w:rPr>
              <w:t>IconIdentifier = 0</w:t>
            </w:r>
          </w:p>
          <w:p w:rsidR="00614D2D" w:rsidRDefault="00614D2D">
            <w:pPr>
              <w:pStyle w:val="PL"/>
              <w:rPr>
                <w:noProof w:val="0"/>
              </w:rPr>
            </w:pPr>
          </w:p>
          <w:p w:rsidR="00614D2D" w:rsidRDefault="00614D2D">
            <w:pPr>
              <w:pStyle w:val="PL"/>
              <w:rPr>
                <w:noProof w:val="0"/>
              </w:rPr>
            </w:pPr>
            <w:r>
              <w:rPr>
                <w:noProof w:val="0"/>
              </w:rPr>
              <w:t>2-</w:t>
            </w:r>
            <w:r>
              <w:rPr>
                <w:noProof w:val="0"/>
              </w:rPr>
              <w:tab/>
              <w:t>isEventSet(EVENT_MENU_SELECTION)</w:t>
            </w:r>
          </w:p>
          <w:p w:rsidR="00614D2D" w:rsidRDefault="00614D2D">
            <w:pPr>
              <w:pStyle w:val="TAL"/>
              <w:keepNext w:val="0"/>
              <w:keepLines w:val="0"/>
            </w:pPr>
          </w:p>
        </w:tc>
        <w:tc>
          <w:tcPr>
            <w:tcW w:w="2911" w:type="dxa"/>
            <w:tcBorders>
              <w:top w:val="nil"/>
              <w:left w:val="single" w:sz="4" w:space="0" w:color="auto"/>
              <w:bottom w:val="single" w:sz="4" w:space="0" w:color="auto"/>
              <w:right w:val="single" w:sz="4" w:space="0" w:color="auto"/>
            </w:tcBorders>
            <w:vAlign w:val="center"/>
          </w:tcPr>
          <w:p w:rsidR="00614D2D" w:rsidRDefault="00614D2D">
            <w:pPr>
              <w:pStyle w:val="TAL"/>
              <w:keepNext w:val="0"/>
              <w:keepLines w:val="0"/>
            </w:pPr>
            <w:r>
              <w:t>1-</w:t>
            </w:r>
            <w:r>
              <w:tab/>
              <w:t>No exception shall be thrown, Shall return ID '01'.</w:t>
            </w:r>
          </w:p>
          <w:p w:rsidR="00614D2D" w:rsidRDefault="00614D2D">
            <w:pPr>
              <w:pStyle w:val="TAL"/>
              <w:keepNext w:val="0"/>
              <w:keepLines w:val="0"/>
            </w:pPr>
          </w:p>
          <w:p w:rsidR="00614D2D" w:rsidRDefault="00614D2D">
            <w:pPr>
              <w:pStyle w:val="TAL"/>
              <w:keepNext w:val="0"/>
              <w:keepLines w:val="0"/>
            </w:pPr>
            <w:r>
              <w:t>2-</w:t>
            </w:r>
            <w:r>
              <w:tab/>
              <w:t>Shall return true.</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 xml:space="preserve">Successful call, </w:t>
            </w:r>
            <w:r>
              <w:br/>
              <w:t>menuEntry part of a buffer</w:t>
            </w:r>
          </w:p>
          <w:p w:rsidR="00614D2D" w:rsidRDefault="00614D2D">
            <w:pPr>
              <w:pStyle w:val="PL"/>
              <w:rPr>
                <w:noProof w:val="0"/>
              </w:rPr>
            </w:pPr>
          </w:p>
          <w:p w:rsidR="00614D2D" w:rsidRDefault="00614D2D">
            <w:pPr>
              <w:pStyle w:val="PL"/>
              <w:rPr>
                <w:noProof w:val="0"/>
              </w:rPr>
            </w:pPr>
            <w:r>
              <w:rPr>
                <w:noProof w:val="0"/>
              </w:rPr>
              <w:t>1-</w:t>
            </w:r>
            <w:r>
              <w:rPr>
                <w:noProof w:val="0"/>
              </w:rPr>
              <w:tab/>
              <w:t>initMenuEntry()</w:t>
            </w:r>
          </w:p>
          <w:p w:rsidR="00614D2D" w:rsidRDefault="00614D2D">
            <w:pPr>
              <w:pStyle w:val="PL"/>
              <w:rPr>
                <w:noProof w:val="0"/>
              </w:rPr>
            </w:pPr>
          </w:p>
          <w:p w:rsidR="00614D2D" w:rsidRDefault="00614D2D">
            <w:pPr>
              <w:pStyle w:val="PL"/>
              <w:rPr>
                <w:noProof w:val="0"/>
              </w:rPr>
            </w:pPr>
            <w:r>
              <w:rPr>
                <w:noProof w:val="0"/>
              </w:rPr>
              <w:t>MenuEntry = "1234567TOOLKIT TEST 2"</w:t>
            </w:r>
          </w:p>
          <w:p w:rsidR="00614D2D" w:rsidRDefault="00614D2D">
            <w:pPr>
              <w:pStyle w:val="PL"/>
              <w:rPr>
                <w:noProof w:val="0"/>
              </w:rPr>
            </w:pPr>
            <w:r>
              <w:rPr>
                <w:noProof w:val="0"/>
              </w:rPr>
              <w:t>Offset = 7</w:t>
            </w:r>
          </w:p>
          <w:p w:rsidR="00614D2D" w:rsidRDefault="00614D2D">
            <w:pPr>
              <w:pStyle w:val="PL"/>
              <w:rPr>
                <w:noProof w:val="0"/>
              </w:rPr>
            </w:pPr>
            <w:r>
              <w:rPr>
                <w:noProof w:val="0"/>
              </w:rPr>
              <w:t>Length = 14</w:t>
            </w:r>
          </w:p>
          <w:p w:rsidR="00614D2D" w:rsidRDefault="00614D2D">
            <w:pPr>
              <w:pStyle w:val="PL"/>
              <w:rPr>
                <w:noProof w:val="0"/>
              </w:rPr>
            </w:pPr>
            <w:r>
              <w:rPr>
                <w:noProof w:val="0"/>
              </w:rPr>
              <w:t>NextAction = '00'</w:t>
            </w:r>
          </w:p>
          <w:p w:rsidR="00614D2D" w:rsidRDefault="00614D2D">
            <w:pPr>
              <w:pStyle w:val="PL"/>
              <w:rPr>
                <w:noProof w:val="0"/>
              </w:rPr>
            </w:pPr>
            <w:r>
              <w:rPr>
                <w:noProof w:val="0"/>
              </w:rPr>
              <w:t>HelpSupported = false</w:t>
            </w:r>
          </w:p>
          <w:p w:rsidR="00614D2D" w:rsidRDefault="00614D2D">
            <w:pPr>
              <w:pStyle w:val="PL"/>
              <w:rPr>
                <w:noProof w:val="0"/>
              </w:rPr>
            </w:pPr>
            <w:r>
              <w:rPr>
                <w:noProof w:val="0"/>
              </w:rPr>
              <w:t>IconQualifier = '00'</w:t>
            </w:r>
          </w:p>
          <w:p w:rsidR="00614D2D" w:rsidRDefault="00614D2D">
            <w:pPr>
              <w:pStyle w:val="PL"/>
              <w:rPr>
                <w:noProof w:val="0"/>
              </w:rPr>
            </w:pPr>
            <w:r>
              <w:rPr>
                <w:noProof w:val="0"/>
              </w:rPr>
              <w:t>IconIdentifier = 0</w:t>
            </w:r>
          </w:p>
          <w:p w:rsidR="00614D2D" w:rsidRDefault="00614D2D">
            <w:pPr>
              <w:pStyle w:val="PL"/>
              <w:rPr>
                <w:noProof w:val="0"/>
              </w:rPr>
            </w:pPr>
          </w:p>
          <w:p w:rsidR="00614D2D" w:rsidRDefault="00614D2D">
            <w:pPr>
              <w:pStyle w:val="PL"/>
            </w:pPr>
            <w:r>
              <w:rPr>
                <w:noProof w:val="0"/>
              </w:rPr>
              <w:t>2-</w:t>
            </w:r>
            <w:r>
              <w:rPr>
                <w:noProof w:val="0"/>
              </w:rPr>
              <w:tab/>
              <w:t>isEventSet(EVENT_MENU_SELECTION_HELP_REQUEST)</w:t>
            </w:r>
          </w:p>
        </w:tc>
        <w:tc>
          <w:tcPr>
            <w:tcW w:w="2911" w:type="dxa"/>
            <w:tcBorders>
              <w:top w:val="nil"/>
              <w:left w:val="single" w:sz="4" w:space="0" w:color="auto"/>
              <w:bottom w:val="single" w:sz="4" w:space="0" w:color="auto"/>
              <w:right w:val="single" w:sz="4" w:space="0" w:color="auto"/>
            </w:tcBorders>
            <w:vAlign w:val="center"/>
            <w:hideMark/>
          </w:tcPr>
          <w:p w:rsidR="00614D2D" w:rsidRDefault="00614D2D">
            <w:pPr>
              <w:pStyle w:val="TAL"/>
              <w:keepNext w:val="0"/>
              <w:keepLines w:val="0"/>
            </w:pPr>
            <w:r>
              <w:t>1-</w:t>
            </w:r>
            <w:r>
              <w:tab/>
              <w:t>No exception shall be thrown,Shall return ID '02'.</w:t>
            </w:r>
          </w:p>
          <w:p w:rsidR="00614D2D" w:rsidRDefault="00614D2D">
            <w:pPr>
              <w:pStyle w:val="TAL"/>
              <w:keepNext w:val="0"/>
              <w:keepLines w:val="0"/>
            </w:pPr>
            <w:r>
              <w:t>2-</w:t>
            </w:r>
            <w:r>
              <w:tab/>
              <w:t>Shall return false.</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11</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Successful call,</w:t>
            </w:r>
            <w:r>
              <w:br/>
              <w:t>menuEntry with help supported</w:t>
            </w:r>
          </w:p>
          <w:p w:rsidR="00614D2D" w:rsidRDefault="00614D2D">
            <w:pPr>
              <w:pStyle w:val="PL"/>
              <w:keepNext/>
              <w:keepLines/>
              <w:rPr>
                <w:noProof w:val="0"/>
              </w:rPr>
            </w:pPr>
          </w:p>
          <w:p w:rsidR="00614D2D" w:rsidRDefault="00614D2D">
            <w:pPr>
              <w:pStyle w:val="PL"/>
              <w:keepNext/>
              <w:keepLines/>
              <w:rPr>
                <w:noProof w:val="0"/>
              </w:rPr>
            </w:pPr>
            <w:r>
              <w:rPr>
                <w:noProof w:val="0"/>
              </w:rPr>
              <w:t>1-</w:t>
            </w:r>
            <w:r>
              <w:rPr>
                <w:noProof w:val="0"/>
              </w:rPr>
              <w:tab/>
              <w:t>initMenuEntry()</w:t>
            </w:r>
          </w:p>
          <w:p w:rsidR="00614D2D" w:rsidRDefault="00614D2D">
            <w:pPr>
              <w:pStyle w:val="PL"/>
              <w:keepNext/>
              <w:keepLines/>
              <w:rPr>
                <w:noProof w:val="0"/>
              </w:rPr>
            </w:pPr>
          </w:p>
          <w:p w:rsidR="00614D2D" w:rsidRDefault="00614D2D">
            <w:pPr>
              <w:pStyle w:val="PL"/>
              <w:keepNext/>
              <w:keepLines/>
              <w:rPr>
                <w:noProof w:val="0"/>
              </w:rPr>
            </w:pPr>
            <w:r>
              <w:rPr>
                <w:noProof w:val="0"/>
              </w:rPr>
              <w:t>MenuEntry = "TOOLKIT TEST 3"</w:t>
            </w:r>
          </w:p>
          <w:p w:rsidR="00614D2D" w:rsidRDefault="00614D2D">
            <w:pPr>
              <w:pStyle w:val="PL"/>
              <w:keepNext/>
              <w:keepLines/>
              <w:rPr>
                <w:noProof w:val="0"/>
              </w:rPr>
            </w:pPr>
            <w:r>
              <w:rPr>
                <w:noProof w:val="0"/>
              </w:rPr>
              <w:t>Offset = 0</w:t>
            </w:r>
          </w:p>
          <w:p w:rsidR="00614D2D" w:rsidRDefault="00614D2D">
            <w:pPr>
              <w:pStyle w:val="PL"/>
              <w:keepNext/>
              <w:keepLines/>
              <w:rPr>
                <w:noProof w:val="0"/>
              </w:rPr>
            </w:pPr>
            <w:r>
              <w:rPr>
                <w:noProof w:val="0"/>
              </w:rPr>
              <w:t>Length = 14</w:t>
            </w:r>
          </w:p>
          <w:p w:rsidR="00614D2D" w:rsidRDefault="00614D2D">
            <w:pPr>
              <w:pStyle w:val="PL"/>
              <w:keepNext/>
              <w:keepLines/>
              <w:rPr>
                <w:noProof w:val="0"/>
              </w:rPr>
            </w:pPr>
            <w:r>
              <w:rPr>
                <w:noProof w:val="0"/>
              </w:rPr>
              <w:t>NextAction = '00'</w:t>
            </w:r>
          </w:p>
          <w:p w:rsidR="00614D2D" w:rsidRDefault="00614D2D">
            <w:pPr>
              <w:pStyle w:val="PL"/>
              <w:keepNext/>
              <w:keepLines/>
              <w:rPr>
                <w:noProof w:val="0"/>
              </w:rPr>
            </w:pPr>
            <w:r>
              <w:rPr>
                <w:noProof w:val="0"/>
              </w:rPr>
              <w:t>HelpSupported = true</w:t>
            </w:r>
          </w:p>
          <w:p w:rsidR="00614D2D" w:rsidRDefault="00614D2D">
            <w:pPr>
              <w:pStyle w:val="PL"/>
              <w:keepNext/>
              <w:keepLines/>
              <w:rPr>
                <w:noProof w:val="0"/>
              </w:rPr>
            </w:pPr>
            <w:r>
              <w:rPr>
                <w:noProof w:val="0"/>
              </w:rPr>
              <w:t>IconQualifier = '00'</w:t>
            </w:r>
          </w:p>
          <w:p w:rsidR="00614D2D" w:rsidRDefault="00614D2D">
            <w:pPr>
              <w:pStyle w:val="PL"/>
              <w:keepNext/>
              <w:keepLines/>
              <w:rPr>
                <w:noProof w:val="0"/>
              </w:rPr>
            </w:pPr>
            <w:r>
              <w:rPr>
                <w:noProof w:val="0"/>
              </w:rPr>
              <w:t>IconIdentifier = 0</w:t>
            </w:r>
          </w:p>
          <w:p w:rsidR="00614D2D" w:rsidRDefault="00614D2D">
            <w:pPr>
              <w:pStyle w:val="PL"/>
              <w:keepNext/>
              <w:keepLines/>
              <w:rPr>
                <w:noProof w:val="0"/>
              </w:rPr>
            </w:pPr>
          </w:p>
          <w:p w:rsidR="00614D2D" w:rsidRDefault="00614D2D">
            <w:pPr>
              <w:pStyle w:val="PL"/>
              <w:keepNext/>
              <w:keepLines/>
              <w:rPr>
                <w:noProof w:val="0"/>
              </w:rPr>
            </w:pPr>
            <w:r>
              <w:rPr>
                <w:noProof w:val="0"/>
              </w:rPr>
              <w:t>2-</w:t>
            </w:r>
            <w:r>
              <w:rPr>
                <w:noProof w:val="0"/>
              </w:rPr>
              <w:tab/>
              <w:t>isEventSet(EVENT_MENU_SELECTION_HELP_REQUEST)</w:t>
            </w:r>
          </w:p>
          <w:p w:rsidR="00614D2D" w:rsidRDefault="00614D2D">
            <w:pPr>
              <w:pStyle w:val="TAL"/>
            </w:pPr>
          </w:p>
        </w:tc>
        <w:tc>
          <w:tcPr>
            <w:tcW w:w="2911" w:type="dxa"/>
            <w:tcBorders>
              <w:top w:val="nil"/>
              <w:left w:val="single" w:sz="4" w:space="0" w:color="auto"/>
              <w:bottom w:val="single" w:sz="4" w:space="0" w:color="auto"/>
              <w:right w:val="single" w:sz="4" w:space="0" w:color="auto"/>
            </w:tcBorders>
            <w:vAlign w:val="center"/>
            <w:hideMark/>
          </w:tcPr>
          <w:p w:rsidR="00614D2D" w:rsidRDefault="00614D2D">
            <w:pPr>
              <w:pStyle w:val="TAL"/>
            </w:pPr>
            <w:r>
              <w:t>1-</w:t>
            </w:r>
            <w:r>
              <w:tab/>
              <w:t>No exception shall be thrown, Shall return ID '03'</w:t>
            </w:r>
          </w:p>
          <w:p w:rsidR="00614D2D" w:rsidRDefault="00614D2D">
            <w:pPr>
              <w:pStyle w:val="TAL"/>
            </w:pPr>
            <w:r>
              <w:t>2-</w:t>
            </w:r>
            <w:r>
              <w:tab/>
              <w:t>Shall return true.</w:t>
            </w:r>
          </w:p>
        </w:tc>
        <w:tc>
          <w:tcPr>
            <w:tcW w:w="2334" w:type="dxa"/>
            <w:tcBorders>
              <w:top w:val="nil"/>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Successful call,</w:t>
            </w:r>
            <w:r>
              <w:br/>
              <w:t>menuEntry with an Icon</w:t>
            </w:r>
          </w:p>
          <w:p w:rsidR="00614D2D" w:rsidRDefault="00614D2D">
            <w:pPr>
              <w:pStyle w:val="PL"/>
              <w:rPr>
                <w:noProof w:val="0"/>
              </w:rPr>
            </w:pPr>
          </w:p>
          <w:p w:rsidR="00614D2D" w:rsidRDefault="00614D2D">
            <w:pPr>
              <w:pStyle w:val="PL"/>
              <w:rPr>
                <w:noProof w:val="0"/>
              </w:rPr>
            </w:pPr>
            <w:r>
              <w:rPr>
                <w:noProof w:val="0"/>
              </w:rPr>
              <w:t>MenuEntry = "TOOLKIT TEST 4"</w:t>
            </w:r>
          </w:p>
          <w:p w:rsidR="00614D2D" w:rsidRDefault="00614D2D">
            <w:pPr>
              <w:pStyle w:val="PL"/>
              <w:rPr>
                <w:noProof w:val="0"/>
              </w:rPr>
            </w:pPr>
            <w:r>
              <w:rPr>
                <w:noProof w:val="0"/>
              </w:rPr>
              <w:t>Offset = 0</w:t>
            </w:r>
          </w:p>
          <w:p w:rsidR="00614D2D" w:rsidRDefault="00614D2D">
            <w:pPr>
              <w:pStyle w:val="PL"/>
              <w:rPr>
                <w:noProof w:val="0"/>
              </w:rPr>
            </w:pPr>
            <w:r>
              <w:rPr>
                <w:noProof w:val="0"/>
              </w:rPr>
              <w:t>Length = 14</w:t>
            </w:r>
          </w:p>
          <w:p w:rsidR="00614D2D" w:rsidRDefault="00614D2D">
            <w:pPr>
              <w:pStyle w:val="PL"/>
              <w:rPr>
                <w:noProof w:val="0"/>
              </w:rPr>
            </w:pPr>
            <w:r>
              <w:rPr>
                <w:noProof w:val="0"/>
              </w:rPr>
              <w:t>NextAction = '00'</w:t>
            </w:r>
          </w:p>
          <w:p w:rsidR="00614D2D" w:rsidRDefault="00614D2D">
            <w:pPr>
              <w:pStyle w:val="PL"/>
              <w:rPr>
                <w:noProof w:val="0"/>
              </w:rPr>
            </w:pPr>
            <w:r>
              <w:rPr>
                <w:noProof w:val="0"/>
              </w:rPr>
              <w:t>HelpSupported = false</w:t>
            </w:r>
          </w:p>
          <w:p w:rsidR="00614D2D" w:rsidRDefault="00614D2D">
            <w:pPr>
              <w:pStyle w:val="PL"/>
              <w:rPr>
                <w:noProof w:val="0"/>
              </w:rPr>
            </w:pPr>
            <w:r>
              <w:rPr>
                <w:noProof w:val="0"/>
              </w:rPr>
              <w:t>IconQualifier = '01' [icon not self explanatory]</w:t>
            </w:r>
          </w:p>
          <w:p w:rsidR="00614D2D" w:rsidRDefault="00614D2D">
            <w:pPr>
              <w:pStyle w:val="PL"/>
              <w:rPr>
                <w:noProof w:val="0"/>
              </w:rPr>
            </w:pPr>
            <w:r>
              <w:rPr>
                <w:noProof w:val="0"/>
              </w:rPr>
              <w:t>IconIdentifier = 1</w:t>
            </w:r>
          </w:p>
        </w:tc>
        <w:tc>
          <w:tcPr>
            <w:tcW w:w="2911" w:type="dxa"/>
            <w:tcBorders>
              <w:top w:val="nil"/>
              <w:left w:val="single" w:sz="4" w:space="0" w:color="auto"/>
              <w:bottom w:val="single" w:sz="4" w:space="0" w:color="auto"/>
              <w:right w:val="single" w:sz="4" w:space="0" w:color="auto"/>
            </w:tcBorders>
            <w:vAlign w:val="center"/>
            <w:hideMark/>
          </w:tcPr>
          <w:p w:rsidR="00614D2D" w:rsidRDefault="00614D2D">
            <w:pPr>
              <w:pStyle w:val="TAL"/>
              <w:keepNext w:val="0"/>
              <w:keepLines w:val="0"/>
            </w:pPr>
            <w:r>
              <w:t>1-</w:t>
            </w:r>
            <w:r>
              <w:tab/>
              <w:t>No exception shall be thrown.</w:t>
            </w:r>
          </w:p>
          <w:p w:rsidR="00614D2D" w:rsidRDefault="00614D2D">
            <w:pPr>
              <w:pStyle w:val="TAL"/>
              <w:keepNext w:val="0"/>
              <w:keepLines w:val="0"/>
            </w:pPr>
            <w:r>
              <w:t>2-</w:t>
            </w:r>
            <w:r>
              <w:tab/>
              <w:t>Shall return ID '04'</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Successful call,</w:t>
            </w:r>
            <w:r>
              <w:br/>
              <w:t>menuEntry with a next action indication</w:t>
            </w:r>
          </w:p>
          <w:p w:rsidR="00614D2D" w:rsidRDefault="00614D2D">
            <w:pPr>
              <w:pStyle w:val="PL"/>
              <w:rPr>
                <w:noProof w:val="0"/>
              </w:rPr>
            </w:pPr>
          </w:p>
          <w:p w:rsidR="00614D2D" w:rsidRDefault="00614D2D">
            <w:pPr>
              <w:pStyle w:val="PL"/>
              <w:rPr>
                <w:noProof w:val="0"/>
              </w:rPr>
            </w:pPr>
            <w:r>
              <w:rPr>
                <w:noProof w:val="0"/>
              </w:rPr>
              <w:t>MenuEntry = "TOOLKIT TEST 5"</w:t>
            </w:r>
          </w:p>
          <w:p w:rsidR="00614D2D" w:rsidRDefault="00614D2D">
            <w:pPr>
              <w:pStyle w:val="PL"/>
              <w:rPr>
                <w:noProof w:val="0"/>
              </w:rPr>
            </w:pPr>
            <w:r>
              <w:rPr>
                <w:noProof w:val="0"/>
              </w:rPr>
              <w:t>Offset = 0</w:t>
            </w:r>
          </w:p>
          <w:p w:rsidR="00614D2D" w:rsidRDefault="00614D2D">
            <w:pPr>
              <w:pStyle w:val="PL"/>
              <w:rPr>
                <w:noProof w:val="0"/>
              </w:rPr>
            </w:pPr>
            <w:r>
              <w:rPr>
                <w:noProof w:val="0"/>
              </w:rPr>
              <w:t>Length = 14</w:t>
            </w:r>
          </w:p>
          <w:p w:rsidR="00614D2D" w:rsidRDefault="00614D2D">
            <w:pPr>
              <w:pStyle w:val="PL"/>
              <w:rPr>
                <w:noProof w:val="0"/>
              </w:rPr>
            </w:pPr>
            <w:r>
              <w:rPr>
                <w:noProof w:val="0"/>
              </w:rPr>
              <w:t>NextAction = '24' [Select Item]</w:t>
            </w:r>
          </w:p>
          <w:p w:rsidR="00614D2D" w:rsidRDefault="00614D2D">
            <w:pPr>
              <w:pStyle w:val="PL"/>
              <w:rPr>
                <w:noProof w:val="0"/>
              </w:rPr>
            </w:pPr>
            <w:r>
              <w:rPr>
                <w:noProof w:val="0"/>
              </w:rPr>
              <w:t>HelpSupported = false</w:t>
            </w:r>
          </w:p>
          <w:p w:rsidR="00614D2D" w:rsidRDefault="00614D2D">
            <w:pPr>
              <w:pStyle w:val="PL"/>
              <w:rPr>
                <w:noProof w:val="0"/>
              </w:rPr>
            </w:pPr>
            <w:r>
              <w:rPr>
                <w:noProof w:val="0"/>
              </w:rPr>
              <w:t>IconQualifier = '00'</w:t>
            </w:r>
          </w:p>
          <w:p w:rsidR="00614D2D" w:rsidRDefault="00614D2D">
            <w:pPr>
              <w:pStyle w:val="PL"/>
              <w:rPr>
                <w:noProof w:val="0"/>
              </w:rPr>
            </w:pPr>
            <w:r>
              <w:rPr>
                <w:noProof w:val="0"/>
              </w:rPr>
              <w:t>IconIdentifier = 0</w:t>
            </w:r>
          </w:p>
        </w:tc>
        <w:tc>
          <w:tcPr>
            <w:tcW w:w="2911" w:type="dxa"/>
            <w:tcBorders>
              <w:top w:val="nil"/>
              <w:left w:val="single" w:sz="4" w:space="0" w:color="auto"/>
              <w:bottom w:val="single" w:sz="4" w:space="0" w:color="auto"/>
              <w:right w:val="single" w:sz="4" w:space="0" w:color="auto"/>
            </w:tcBorders>
            <w:vAlign w:val="center"/>
            <w:hideMark/>
          </w:tcPr>
          <w:p w:rsidR="00614D2D" w:rsidRDefault="00614D2D">
            <w:pPr>
              <w:pStyle w:val="TAL"/>
              <w:keepNext w:val="0"/>
              <w:keepLines w:val="0"/>
            </w:pPr>
            <w:r>
              <w:t>1-</w:t>
            </w:r>
            <w:r>
              <w:tab/>
              <w:t>No exception shall be thrown.</w:t>
            </w:r>
          </w:p>
          <w:p w:rsidR="00614D2D" w:rsidRDefault="00614D2D">
            <w:pPr>
              <w:pStyle w:val="TAL"/>
              <w:keepNext w:val="0"/>
              <w:keepLines w:val="0"/>
            </w:pPr>
            <w:r>
              <w:t>2-</w:t>
            </w:r>
            <w:r>
              <w:tab/>
              <w:t>Shall return ID '05'</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 xml:space="preserve">Successful call, </w:t>
            </w:r>
            <w:r>
              <w:br/>
              <w:t>length = 0</w:t>
            </w:r>
          </w:p>
          <w:p w:rsidR="00614D2D" w:rsidRDefault="00614D2D">
            <w:pPr>
              <w:pStyle w:val="PL"/>
              <w:rPr>
                <w:noProof w:val="0"/>
              </w:rPr>
            </w:pPr>
          </w:p>
          <w:p w:rsidR="00614D2D" w:rsidRDefault="00614D2D">
            <w:pPr>
              <w:pStyle w:val="PL"/>
              <w:rPr>
                <w:noProof w:val="0"/>
              </w:rPr>
            </w:pPr>
            <w:r>
              <w:rPr>
                <w:noProof w:val="0"/>
              </w:rPr>
              <w:t>initMenuEntry()</w:t>
            </w:r>
          </w:p>
          <w:p w:rsidR="00614D2D" w:rsidRDefault="00614D2D">
            <w:pPr>
              <w:pStyle w:val="PL"/>
              <w:rPr>
                <w:noProof w:val="0"/>
              </w:rPr>
            </w:pPr>
          </w:p>
          <w:p w:rsidR="00614D2D" w:rsidRDefault="00614D2D">
            <w:pPr>
              <w:pStyle w:val="PL"/>
              <w:rPr>
                <w:noProof w:val="0"/>
              </w:rPr>
            </w:pPr>
            <w:r>
              <w:rPr>
                <w:noProof w:val="0"/>
              </w:rPr>
              <w:t>MenuEntry = "ToolkitTest"</w:t>
            </w:r>
          </w:p>
          <w:p w:rsidR="00614D2D" w:rsidRDefault="00614D2D">
            <w:pPr>
              <w:pStyle w:val="PL"/>
              <w:rPr>
                <w:noProof w:val="0"/>
              </w:rPr>
            </w:pPr>
            <w:r>
              <w:rPr>
                <w:noProof w:val="0"/>
              </w:rPr>
              <w:t>Offset = 0</w:t>
            </w:r>
          </w:p>
          <w:p w:rsidR="00614D2D" w:rsidRDefault="00614D2D">
            <w:pPr>
              <w:pStyle w:val="PL"/>
              <w:rPr>
                <w:noProof w:val="0"/>
              </w:rPr>
            </w:pPr>
            <w:r>
              <w:rPr>
                <w:noProof w:val="0"/>
              </w:rPr>
              <w:t>Length = 0</w:t>
            </w:r>
          </w:p>
          <w:p w:rsidR="00614D2D" w:rsidRDefault="00614D2D">
            <w:pPr>
              <w:pStyle w:val="PL"/>
              <w:rPr>
                <w:noProof w:val="0"/>
              </w:rPr>
            </w:pPr>
            <w:r>
              <w:rPr>
                <w:noProof w:val="0"/>
              </w:rPr>
              <w:t>NextAction = '00'</w:t>
            </w:r>
          </w:p>
          <w:p w:rsidR="00614D2D" w:rsidRDefault="00614D2D">
            <w:pPr>
              <w:pStyle w:val="PL"/>
              <w:rPr>
                <w:noProof w:val="0"/>
              </w:rPr>
            </w:pPr>
            <w:r>
              <w:rPr>
                <w:noProof w:val="0"/>
              </w:rPr>
              <w:t>HelpSupported = false</w:t>
            </w:r>
          </w:p>
          <w:p w:rsidR="00614D2D" w:rsidRDefault="00614D2D">
            <w:pPr>
              <w:pStyle w:val="PL"/>
              <w:rPr>
                <w:noProof w:val="0"/>
              </w:rPr>
            </w:pPr>
            <w:r>
              <w:rPr>
                <w:noProof w:val="0"/>
              </w:rPr>
              <w:t>IconQualifier = '00'</w:t>
            </w:r>
          </w:p>
          <w:p w:rsidR="00614D2D" w:rsidRDefault="00614D2D">
            <w:pPr>
              <w:pStyle w:val="PL"/>
              <w:rPr>
                <w:noProof w:val="0"/>
              </w:rPr>
            </w:pPr>
            <w:r>
              <w:rPr>
                <w:noProof w:val="0"/>
              </w:rPr>
              <w:t>IconIdentifier = 0</w:t>
            </w:r>
          </w:p>
          <w:p w:rsidR="00614D2D" w:rsidRDefault="00614D2D">
            <w:pPr>
              <w:pStyle w:val="TAL"/>
              <w:keepNext w:val="0"/>
              <w:keepLines w:val="0"/>
            </w:pP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No exception shall be thrown,Shall return ID '06'.</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Initialise more entry than allocated at loading</w:t>
            </w:r>
          </w:p>
          <w:p w:rsidR="00614D2D" w:rsidRDefault="00614D2D">
            <w:pPr>
              <w:pStyle w:val="PL"/>
              <w:rPr>
                <w:noProof w:val="0"/>
              </w:rPr>
            </w:pPr>
          </w:p>
          <w:p w:rsidR="00614D2D" w:rsidRDefault="00614D2D">
            <w:pPr>
              <w:pStyle w:val="PL"/>
              <w:rPr>
                <w:noProof w:val="0"/>
              </w:rPr>
            </w:pPr>
            <w:r>
              <w:rPr>
                <w:noProof w:val="0"/>
              </w:rPr>
              <w:t>MenuEntry = "ToolkitTest"</w:t>
            </w:r>
          </w:p>
          <w:p w:rsidR="00614D2D" w:rsidRDefault="00614D2D">
            <w:pPr>
              <w:pStyle w:val="PL"/>
              <w:rPr>
                <w:noProof w:val="0"/>
              </w:rPr>
            </w:pPr>
            <w:r>
              <w:rPr>
                <w:noProof w:val="0"/>
              </w:rPr>
              <w:t>Offset = 0</w:t>
            </w:r>
          </w:p>
          <w:p w:rsidR="00614D2D" w:rsidRDefault="00614D2D">
            <w:pPr>
              <w:pStyle w:val="PL"/>
              <w:rPr>
                <w:noProof w:val="0"/>
              </w:rPr>
            </w:pPr>
            <w:r>
              <w:rPr>
                <w:noProof w:val="0"/>
              </w:rPr>
              <w:t>Length = 11</w:t>
            </w:r>
          </w:p>
        </w:tc>
        <w:tc>
          <w:tcPr>
            <w:tcW w:w="2911" w:type="dxa"/>
            <w:tcBorders>
              <w:top w:val="nil"/>
              <w:left w:val="single" w:sz="4" w:space="0" w:color="auto"/>
              <w:bottom w:val="single" w:sz="4" w:space="0" w:color="auto"/>
              <w:right w:val="single" w:sz="4" w:space="0" w:color="auto"/>
            </w:tcBorders>
            <w:vAlign w:val="center"/>
            <w:hideMark/>
          </w:tcPr>
          <w:p w:rsidR="00614D2D" w:rsidRDefault="00614D2D">
            <w:pPr>
              <w:pStyle w:val="TAL"/>
              <w:keepNext w:val="0"/>
              <w:keepLines w:val="0"/>
            </w:pPr>
            <w:r>
              <w:t>REGISTRY_ERROR</w:t>
            </w:r>
            <w:r>
              <w:br/>
              <w:t>ToolkitException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16</w:t>
            </w:r>
          </w:p>
        </w:tc>
        <w:tc>
          <w:tcPr>
            <w:tcW w:w="4111" w:type="dxa"/>
            <w:tcBorders>
              <w:top w:val="nil"/>
              <w:left w:val="single" w:sz="4" w:space="0" w:color="auto"/>
              <w:bottom w:val="single" w:sz="4" w:space="0" w:color="auto"/>
              <w:right w:val="single" w:sz="4" w:space="0" w:color="auto"/>
            </w:tcBorders>
          </w:tcPr>
          <w:p w:rsidR="00614D2D" w:rsidRDefault="00614D2D">
            <w:pPr>
              <w:pStyle w:val="PL"/>
              <w:keepNext/>
              <w:keepLines/>
              <w:rPr>
                <w:noProof w:val="0"/>
              </w:rPr>
            </w:pPr>
            <w:r>
              <w:rPr>
                <w:rFonts w:ascii="Arial" w:hAnsi="Arial"/>
                <w:b/>
                <w:noProof w:val="0"/>
                <w:sz w:val="18"/>
              </w:rPr>
              <w:t xml:space="preserve">Dynamic update of the menu stored by the </w:t>
            </w:r>
            <w:r>
              <w:rPr>
                <w:noProof w:val="0"/>
              </w:rPr>
              <w:t>ME</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Fetch</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tc>
        <w:tc>
          <w:tcPr>
            <w:tcW w:w="2334" w:type="dxa"/>
            <w:tcBorders>
              <w:top w:val="nil"/>
              <w:left w:val="single" w:sz="4" w:space="0" w:color="auto"/>
              <w:bottom w:val="single" w:sz="4" w:space="0" w:color="auto"/>
              <w:right w:val="single" w:sz="4" w:space="0" w:color="auto"/>
            </w:tcBorders>
          </w:tcPr>
          <w:p w:rsidR="00614D2D" w:rsidRDefault="00614D2D">
            <w:pPr>
              <w:pStyle w:val="TAL"/>
            </w:pPr>
            <w:r>
              <w:t>Card shall Send a SetUpMenu Proactive command:</w:t>
            </w:r>
          </w:p>
          <w:p w:rsidR="00614D2D" w:rsidRDefault="00614D2D">
            <w:pPr>
              <w:pStyle w:val="TAL"/>
            </w:pPr>
            <w:r>
              <w:t>[CommandQualifier]=help supported</w:t>
            </w:r>
          </w:p>
          <w:p w:rsidR="00614D2D" w:rsidRDefault="00614D2D">
            <w:pPr>
              <w:pStyle w:val="TAL"/>
            </w:pPr>
            <w:r>
              <w:t>[AlphaId]="TOOLKIT TEST"</w:t>
            </w:r>
          </w:p>
          <w:p w:rsidR="00614D2D" w:rsidRDefault="00614D2D">
            <w:pPr>
              <w:pStyle w:val="TAL"/>
            </w:pPr>
            <w:r>
              <w:t>[ItemId=1] = "TOOLKIT TEST 1"</w:t>
            </w:r>
          </w:p>
          <w:p w:rsidR="00614D2D" w:rsidRDefault="00614D2D">
            <w:pPr>
              <w:pStyle w:val="TAL"/>
            </w:pPr>
            <w:r>
              <w:t>[ItemId=2] = "TOOLKIT TEST 2"</w:t>
            </w:r>
          </w:p>
          <w:p w:rsidR="00614D2D" w:rsidRDefault="00614D2D">
            <w:pPr>
              <w:pStyle w:val="TAL"/>
            </w:pPr>
            <w:r>
              <w:t>[ItemId=3] = "TOOLKIT TEST 3"</w:t>
            </w:r>
          </w:p>
          <w:p w:rsidR="00614D2D" w:rsidRDefault="00614D2D">
            <w:pPr>
              <w:pStyle w:val="TAL"/>
            </w:pPr>
            <w:r>
              <w:t>[ItemId=4] = "TOOLKIT TEST 4"</w:t>
            </w:r>
          </w:p>
          <w:p w:rsidR="00614D2D" w:rsidRDefault="00614D2D">
            <w:pPr>
              <w:pStyle w:val="TAL"/>
            </w:pPr>
            <w:r>
              <w:t>[ItemId=5] = "TOOLKIT TEST 5"</w:t>
            </w:r>
            <w:r>
              <w:br/>
              <w:t>[ItemId=6] = ""</w:t>
            </w:r>
            <w:r>
              <w:br/>
              <w:t>[ItemsNextAction]=06000000002400</w:t>
            </w:r>
          </w:p>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17</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Check Applet is triggered by ENVELOPE(MENU_SELECTION) command</w:t>
            </w:r>
          </w:p>
          <w:p w:rsidR="00614D2D" w:rsidRDefault="00614D2D">
            <w:pPr>
              <w:pStyle w:val="PL"/>
              <w:rPr>
                <w:noProof w:val="0"/>
              </w:rPr>
            </w:pPr>
          </w:p>
          <w:p w:rsidR="00614D2D" w:rsidRDefault="00614D2D">
            <w:pPr>
              <w:pStyle w:val="PL"/>
              <w:rPr>
                <w:noProof w:val="0"/>
              </w:rPr>
            </w:pPr>
            <w:r>
              <w:rPr>
                <w:noProof w:val="0"/>
              </w:rPr>
              <w:t>Menu Entry ID = '01'</w:t>
            </w:r>
          </w:p>
          <w:p w:rsidR="00614D2D" w:rsidRDefault="00614D2D">
            <w:pPr>
              <w:pStyle w:val="TAL"/>
              <w:keepNext w:val="0"/>
              <w:keepLines w:val="0"/>
            </w:pP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r>
              <w:t>Applet is trigged by an ENVELOPE(MENU_SELECTION) command &amp; Menu Entry ID = '01'</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18</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Check Applet is triggered by ENVELOPE(MENU_SELECTION) command</w:t>
            </w:r>
          </w:p>
          <w:p w:rsidR="00614D2D" w:rsidRDefault="00614D2D">
            <w:pPr>
              <w:pStyle w:val="PL"/>
              <w:rPr>
                <w:noProof w:val="0"/>
              </w:rPr>
            </w:pPr>
          </w:p>
          <w:p w:rsidR="00614D2D" w:rsidRDefault="00614D2D">
            <w:pPr>
              <w:pStyle w:val="PL"/>
              <w:rPr>
                <w:noProof w:val="0"/>
              </w:rPr>
            </w:pPr>
            <w:r>
              <w:rPr>
                <w:noProof w:val="0"/>
              </w:rPr>
              <w:t>Menu Entry ID = '02'</w:t>
            </w:r>
          </w:p>
          <w:p w:rsidR="00614D2D" w:rsidRDefault="00614D2D">
            <w:pPr>
              <w:pStyle w:val="TAL"/>
              <w:keepNext w:val="0"/>
              <w:keepLines w:val="0"/>
            </w:pP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r>
              <w:t>Applet is trigged by an ENVELOPE(MENU_SELECTION) command &amp; Menu Entry ID = '02'</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19</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Check Applet is triggered by ENVELOPE(MENU_SELECTION) command</w:t>
            </w:r>
          </w:p>
          <w:p w:rsidR="00614D2D" w:rsidRDefault="00614D2D">
            <w:pPr>
              <w:pStyle w:val="PL"/>
              <w:rPr>
                <w:noProof w:val="0"/>
              </w:rPr>
            </w:pPr>
          </w:p>
          <w:p w:rsidR="00614D2D" w:rsidRDefault="00614D2D">
            <w:pPr>
              <w:pStyle w:val="PL"/>
              <w:rPr>
                <w:noProof w:val="0"/>
              </w:rPr>
            </w:pPr>
            <w:r>
              <w:rPr>
                <w:noProof w:val="0"/>
              </w:rPr>
              <w:t>Menu Entry ID = '03'</w:t>
            </w:r>
          </w:p>
          <w:p w:rsidR="00614D2D" w:rsidRDefault="00614D2D">
            <w:pPr>
              <w:pStyle w:val="TAL"/>
              <w:keepNext w:val="0"/>
              <w:keepLines w:val="0"/>
            </w:pP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r>
              <w:t>Applet is trigged by an ENVELOPE(MENU_SELECTION) command &amp; Menu Entry ID = '03'</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20</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Check Applet is triggered by ENVELOPE(MENU_SELECTION) command</w:t>
            </w:r>
          </w:p>
          <w:p w:rsidR="00614D2D" w:rsidRDefault="00614D2D">
            <w:pPr>
              <w:pStyle w:val="PL"/>
              <w:rPr>
                <w:noProof w:val="0"/>
              </w:rPr>
            </w:pPr>
          </w:p>
          <w:p w:rsidR="00614D2D" w:rsidRDefault="00614D2D">
            <w:pPr>
              <w:pStyle w:val="PL"/>
              <w:rPr>
                <w:noProof w:val="0"/>
              </w:rPr>
            </w:pPr>
            <w:r>
              <w:rPr>
                <w:noProof w:val="0"/>
              </w:rPr>
              <w:t>Menu Entry ID = '04'</w:t>
            </w:r>
          </w:p>
          <w:p w:rsidR="00614D2D" w:rsidRDefault="00614D2D">
            <w:pPr>
              <w:pStyle w:val="TAL"/>
              <w:keepNext w:val="0"/>
              <w:keepLines w:val="0"/>
            </w:pP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r>
              <w:t>Applet is trigged by an ENVELOPE(MENU_SELECTION) command &amp; Menu Entry ID = '04'</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21</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Check Applet is triggered by ENVELOPE(MENU_SELECTION) command</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Menu Entry ID = '05'</w:t>
            </w:r>
          </w:p>
          <w:p w:rsidR="00614D2D" w:rsidRDefault="00614D2D">
            <w:pPr>
              <w:pStyle w:val="TOC5"/>
              <w:keepLines w:val="0"/>
              <w:widowControl/>
              <w:rPr>
                <w:noProof w:val="0"/>
              </w:rPr>
            </w:pP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ZT"/>
              <w:framePr w:wrap="auto" w:hAnchor="text" w:yAlign="inline"/>
              <w:widowControl/>
              <w:jc w:val="left"/>
              <w:rPr>
                <w:b w:val="0"/>
                <w:sz w:val="18"/>
              </w:rPr>
            </w:pPr>
            <w:r>
              <w:rPr>
                <w:b w:val="0"/>
                <w:sz w:val="18"/>
              </w:rPr>
              <w:t>Applet is trigged by an ENVELOPE(MENU_SELECTION) command &amp; Menu Entry ID = '05'</w:t>
            </w:r>
          </w:p>
        </w:tc>
        <w:tc>
          <w:tcPr>
            <w:tcW w:w="2334" w:type="dxa"/>
            <w:tcBorders>
              <w:top w:val="nil"/>
              <w:left w:val="single" w:sz="4" w:space="0" w:color="auto"/>
              <w:bottom w:val="single" w:sz="4" w:space="0" w:color="auto"/>
              <w:right w:val="single" w:sz="4" w:space="0" w:color="auto"/>
            </w:tcBorders>
          </w:tcPr>
          <w:p w:rsidR="00614D2D" w:rsidRDefault="00614D2D">
            <w:pPr>
              <w:pStyle w:val="ZT"/>
              <w:framePr w:wrap="auto" w:hAnchor="text" w:yAlign="inline"/>
              <w:widowControl/>
              <w:rPr>
                <w:sz w:val="18"/>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22</w:t>
            </w:r>
          </w:p>
        </w:tc>
        <w:tc>
          <w:tcPr>
            <w:tcW w:w="4111" w:type="dxa"/>
            <w:tcBorders>
              <w:top w:val="nil"/>
              <w:left w:val="single" w:sz="4" w:space="0" w:color="auto"/>
              <w:bottom w:val="single" w:sz="4" w:space="0" w:color="auto"/>
              <w:right w:val="single" w:sz="4" w:space="0" w:color="auto"/>
            </w:tcBorders>
          </w:tcPr>
          <w:p w:rsidR="00614D2D" w:rsidRDefault="00614D2D">
            <w:pPr>
              <w:pStyle w:val="TAL"/>
              <w:keepNext w:val="0"/>
              <w:keepLines w:val="0"/>
            </w:pPr>
            <w:r>
              <w:t>Check Applet is triggered by ENVELOPE (MENU_SELECTION_HELP_REQUEST) command</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Menu Entry ID = '03'</w:t>
            </w: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Applet is trigged by an ENVELOPE(MENU_SELECTION_HELP_REQUEST) command &amp; Menu Entry ID = '03'</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23</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Check Applet is triggered by ENVELOPE(MENU_SELECTION) command</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Menu Entry ID = '06'</w:t>
            </w:r>
          </w:p>
          <w:p w:rsidR="00614D2D" w:rsidRDefault="00614D2D">
            <w:pPr>
              <w:pStyle w:val="TOC5"/>
              <w:keepLines w:val="0"/>
              <w:widowControl/>
              <w:rPr>
                <w:noProof w:val="0"/>
              </w:rPr>
            </w:pP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ZT"/>
              <w:framePr w:wrap="auto" w:hAnchor="text" w:yAlign="inline"/>
              <w:widowControl/>
              <w:jc w:val="left"/>
              <w:rPr>
                <w:b w:val="0"/>
                <w:sz w:val="18"/>
              </w:rPr>
            </w:pPr>
            <w:r>
              <w:rPr>
                <w:b w:val="0"/>
                <w:sz w:val="18"/>
              </w:rPr>
              <w:t>Applet is trigged by an ENVELOPE(MENU_SELECTION) command &amp; Menu Entry ID = '06'</w:t>
            </w:r>
          </w:p>
        </w:tc>
        <w:tc>
          <w:tcPr>
            <w:tcW w:w="2334" w:type="dxa"/>
            <w:tcBorders>
              <w:top w:val="nil"/>
              <w:left w:val="single" w:sz="4" w:space="0" w:color="auto"/>
              <w:bottom w:val="single" w:sz="4" w:space="0" w:color="auto"/>
              <w:right w:val="single" w:sz="4" w:space="0" w:color="auto"/>
            </w:tcBorders>
          </w:tcPr>
          <w:p w:rsidR="00614D2D" w:rsidRDefault="00614D2D">
            <w:pPr>
              <w:pStyle w:val="ZT"/>
              <w:framePr w:wrap="auto" w:hAnchor="text" w:yAlign="inline"/>
              <w:widowControl/>
              <w:rPr>
                <w:sz w:val="18"/>
              </w:rPr>
            </w:pPr>
          </w:p>
        </w:tc>
      </w:tr>
    </w:tbl>
    <w:p w:rsidR="00614D2D" w:rsidRDefault="00614D2D" w:rsidP="00614D2D"/>
    <w:p w:rsidR="00614D2D" w:rsidRDefault="00614D2D" w:rsidP="00614D2D">
      <w:pPr>
        <w:pStyle w:val="H6"/>
        <w:keepNext w:val="0"/>
        <w:keepLines w:val="0"/>
      </w:pPr>
      <w:r>
        <w:t>6.2.9.8.4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299"/>
        <w:gridCol w:w="3601"/>
      </w:tblGrid>
      <w:tr w:rsidR="00614D2D" w:rsidTr="00614D2D">
        <w:trPr>
          <w:tblHeade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60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N1</w:t>
            </w:r>
          </w:p>
        </w:tc>
        <w:tc>
          <w:tcPr>
            <w:tcW w:w="36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16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N2</w:t>
            </w:r>
          </w:p>
        </w:tc>
        <w:tc>
          <w:tcPr>
            <w:tcW w:w="36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9</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N3</w:t>
            </w:r>
          </w:p>
        </w:tc>
        <w:tc>
          <w:tcPr>
            <w:tcW w:w="36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11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N4</w:t>
            </w:r>
          </w:p>
        </w:tc>
        <w:tc>
          <w:tcPr>
            <w:tcW w:w="36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22</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N5</w:t>
            </w:r>
          </w:p>
        </w:tc>
        <w:tc>
          <w:tcPr>
            <w:tcW w:w="36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11, 16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N6</w:t>
            </w:r>
          </w:p>
        </w:tc>
        <w:tc>
          <w:tcPr>
            <w:tcW w:w="36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10</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N7</w:t>
            </w:r>
          </w:p>
        </w:tc>
        <w:tc>
          <w:tcPr>
            <w:tcW w:w="36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12,16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N8</w:t>
            </w:r>
          </w:p>
        </w:tc>
        <w:tc>
          <w:tcPr>
            <w:tcW w:w="36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12,16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N9</w:t>
            </w:r>
          </w:p>
        </w:tc>
        <w:tc>
          <w:tcPr>
            <w:tcW w:w="36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13,16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N10</w:t>
            </w:r>
          </w:p>
        </w:tc>
        <w:tc>
          <w:tcPr>
            <w:tcW w:w="36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9, 10, 11, 12, 13, 14, 17, 18, 19, 20, 21, 23</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36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36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36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5, 6</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P4</w:t>
            </w:r>
          </w:p>
        </w:tc>
        <w:tc>
          <w:tcPr>
            <w:tcW w:w="36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36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r>
      <w:tr w:rsidR="00614D2D" w:rsidTr="00614D2D">
        <w:trPr>
          <w:jc w:val="center"/>
        </w:trPr>
        <w:tc>
          <w:tcPr>
            <w:tcW w:w="129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36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r>
    </w:tbl>
    <w:p w:rsidR="00614D2D" w:rsidRDefault="00614D2D" w:rsidP="00614D2D"/>
    <w:p w:rsidR="00614D2D" w:rsidRDefault="00614D2D" w:rsidP="00614D2D">
      <w:pPr>
        <w:pStyle w:val="Heading4"/>
        <w:keepNext w:val="0"/>
        <w:keepLines w:val="0"/>
      </w:pPr>
      <w:bookmarkStart w:id="501" w:name="_Toc51826809"/>
      <w:bookmarkStart w:id="502" w:name="_Toc117070490"/>
      <w:bookmarkStart w:id="503" w:name="_Toc51828252"/>
      <w:r>
        <w:t>6.2.9.9</w:t>
      </w:r>
      <w:r>
        <w:tab/>
        <w:t>Method isEventSet</w:t>
      </w:r>
      <w:bookmarkEnd w:id="501"/>
      <w:bookmarkEnd w:id="502"/>
      <w:bookmarkEnd w:id="503"/>
    </w:p>
    <w:p w:rsidR="00614D2D" w:rsidRDefault="00614D2D" w:rsidP="00614D2D">
      <w:r>
        <w:t>Test Area Reference: API_2_TKR_IEVSB</w:t>
      </w:r>
    </w:p>
    <w:p w:rsidR="00614D2D" w:rsidRDefault="00614D2D" w:rsidP="00614D2D">
      <w:pPr>
        <w:pStyle w:val="H6"/>
        <w:keepNext w:val="0"/>
        <w:keepLines w:val="0"/>
      </w:pPr>
      <w:r>
        <w:t>6.2.9.9.1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boolean isEventSet(byte event)</w:t>
      </w:r>
    </w:p>
    <w:p w:rsidR="00614D2D" w:rsidRDefault="00614D2D" w:rsidP="00614D2D">
      <w:pPr>
        <w:pStyle w:val="PL"/>
        <w:rPr>
          <w:noProof w:val="0"/>
        </w:rPr>
      </w:pPr>
    </w:p>
    <w:p w:rsidR="00614D2D" w:rsidRDefault="00614D2D" w:rsidP="00614D2D">
      <w:pPr>
        <w:pStyle w:val="H6"/>
        <w:keepNext w:val="0"/>
        <w:keepLines w:val="0"/>
      </w:pPr>
      <w:r>
        <w:t>6.2.9.9.1.1</w:t>
      </w:r>
      <w:r>
        <w:tab/>
        <w:t>Normal execution</w:t>
      </w:r>
    </w:p>
    <w:p w:rsidR="00614D2D" w:rsidRDefault="00614D2D" w:rsidP="00614D2D">
      <w:pPr>
        <w:pStyle w:val="ListBullet"/>
        <w:numPr>
          <w:ilvl w:val="0"/>
          <w:numId w:val="2"/>
        </w:numPr>
        <w:ind w:left="568" w:hanging="284"/>
      </w:pPr>
      <w:r>
        <w:t>CRRN1: shall return true if the event is set in the Toolkit Registry for the applet.</w:t>
      </w:r>
    </w:p>
    <w:p w:rsidR="00614D2D" w:rsidRDefault="00614D2D" w:rsidP="00614D2D">
      <w:pPr>
        <w:pStyle w:val="ListBullet"/>
        <w:numPr>
          <w:ilvl w:val="0"/>
          <w:numId w:val="2"/>
        </w:numPr>
        <w:ind w:left="568" w:hanging="284"/>
      </w:pPr>
      <w:r>
        <w:t>CRRN2: shall return false if the event isn't set in the Toolkit Registry for the applet.</w:t>
      </w:r>
    </w:p>
    <w:p w:rsidR="00614D2D" w:rsidRDefault="00614D2D" w:rsidP="00614D2D">
      <w:pPr>
        <w:pStyle w:val="H6"/>
        <w:keepNext w:val="0"/>
        <w:keepLines w:val="0"/>
      </w:pPr>
      <w:r>
        <w:t>6.2.9.9.1.2</w:t>
      </w:r>
      <w:r>
        <w:tab/>
        <w:t>Parameters error</w:t>
      </w:r>
    </w:p>
    <w:p w:rsidR="00614D2D" w:rsidRDefault="00614D2D" w:rsidP="00614D2D">
      <w:r>
        <w:t>No requirements.</w:t>
      </w:r>
    </w:p>
    <w:p w:rsidR="00614D2D" w:rsidRDefault="00614D2D" w:rsidP="00614D2D">
      <w:pPr>
        <w:pStyle w:val="H6"/>
        <w:keepNext w:val="0"/>
        <w:keepLines w:val="0"/>
      </w:pPr>
      <w:r>
        <w:t>6.2.9.9.1.3</w:t>
      </w:r>
      <w:r>
        <w:tab/>
        <w:t>Context errors</w:t>
      </w:r>
    </w:p>
    <w:p w:rsidR="00614D2D" w:rsidRDefault="00614D2D" w:rsidP="00614D2D">
      <w:r>
        <w:t>No requirements.</w:t>
      </w:r>
    </w:p>
    <w:p w:rsidR="00614D2D" w:rsidRDefault="00614D2D" w:rsidP="00614D2D">
      <w:pPr>
        <w:pStyle w:val="H6"/>
        <w:keepNext w:val="0"/>
        <w:keepLines w:val="0"/>
      </w:pPr>
      <w:r>
        <w:t>6.2.9.9.2</w:t>
      </w:r>
      <w:r>
        <w:tab/>
        <w:t>Test suite files</w:t>
      </w:r>
    </w:p>
    <w:p w:rsidR="00614D2D" w:rsidRDefault="00614D2D" w:rsidP="00614D2D">
      <w:pPr>
        <w:pStyle w:val="B1"/>
        <w:tabs>
          <w:tab w:val="left" w:pos="2268"/>
        </w:tabs>
      </w:pPr>
      <w:r>
        <w:t>Test Script:</w:t>
      </w:r>
      <w:r w:rsidR="00A1704F">
        <w:tab/>
      </w:r>
      <w:r>
        <w:t>API_2_TKR_IEVSB_1.scr</w:t>
      </w:r>
    </w:p>
    <w:p w:rsidR="00614D2D" w:rsidRDefault="00614D2D" w:rsidP="00614D2D">
      <w:pPr>
        <w:pStyle w:val="B1"/>
        <w:tabs>
          <w:tab w:val="left" w:pos="2268"/>
        </w:tabs>
      </w:pPr>
      <w:r>
        <w:t>Test Applet:</w:t>
      </w:r>
      <w:r w:rsidR="00A1704F">
        <w:tab/>
      </w:r>
      <w:r>
        <w:t>API_2_TKR_IEVSB_1.java</w:t>
      </w:r>
    </w:p>
    <w:p w:rsidR="00614D2D" w:rsidRDefault="00A1704F" w:rsidP="00614D2D">
      <w:pPr>
        <w:pStyle w:val="B1"/>
        <w:tabs>
          <w:tab w:val="left" w:pos="2268"/>
        </w:tabs>
      </w:pPr>
      <w:r>
        <w:tab/>
      </w:r>
      <w:r w:rsidR="00614D2D">
        <w:t>API_2_TKR_IEVSB_2.java</w:t>
      </w:r>
    </w:p>
    <w:p w:rsidR="00614D2D" w:rsidRDefault="00614D2D" w:rsidP="00614D2D">
      <w:pPr>
        <w:pStyle w:val="ListBullet2"/>
        <w:numPr>
          <w:ilvl w:val="0"/>
          <w:numId w:val="2"/>
        </w:numPr>
        <w:ind w:left="851" w:hanging="284"/>
      </w:pPr>
      <w:r>
        <w:t xml:space="preserve">Installation parameter: </w:t>
      </w:r>
    </w:p>
    <w:p w:rsidR="00614D2D" w:rsidRDefault="00614D2D" w:rsidP="00614D2D">
      <w:pPr>
        <w:pStyle w:val="B3"/>
      </w:pPr>
      <w:r>
        <w:t>Same as default applet but with:</w:t>
      </w:r>
    </w:p>
    <w:p w:rsidR="00614D2D" w:rsidRDefault="00614D2D" w:rsidP="00614D2D">
      <w:pPr>
        <w:pStyle w:val="B3"/>
        <w:tabs>
          <w:tab w:val="left" w:pos="4536"/>
        </w:tabs>
      </w:pPr>
      <w:r>
        <w:t>-</w:t>
      </w:r>
      <w:r>
        <w:tab/>
        <w:t>Maximum text length for a menu entry:</w:t>
      </w:r>
      <w:r>
        <w:tab/>
        <w:t>15</w:t>
      </w:r>
    </w:p>
    <w:p w:rsidR="00614D2D" w:rsidRDefault="00614D2D" w:rsidP="00614D2D">
      <w:pPr>
        <w:pStyle w:val="B3"/>
        <w:tabs>
          <w:tab w:val="left" w:pos="4536"/>
        </w:tabs>
      </w:pPr>
      <w:r>
        <w:t>-</w:t>
      </w:r>
      <w:r>
        <w:tab/>
        <w:t>Maximum number of menu entries:</w:t>
      </w:r>
      <w:r>
        <w:tab/>
        <w:t>1</w:t>
      </w:r>
    </w:p>
    <w:p w:rsidR="00614D2D" w:rsidRDefault="00614D2D" w:rsidP="00614D2D">
      <w:pPr>
        <w:pStyle w:val="B3"/>
        <w:tabs>
          <w:tab w:val="left" w:pos="4536"/>
        </w:tabs>
      </w:pPr>
      <w:r>
        <w:t>-</w:t>
      </w:r>
      <w:r>
        <w:tab/>
        <w:t>Position / Identifier for each menu entry:</w:t>
      </w:r>
      <w:r>
        <w:tab/>
        <w:t>'01'/'01'</w:t>
      </w:r>
    </w:p>
    <w:p w:rsidR="00614D2D" w:rsidRDefault="00614D2D" w:rsidP="00614D2D">
      <w:pPr>
        <w:pStyle w:val="B3"/>
        <w:tabs>
          <w:tab w:val="left" w:pos="4536"/>
        </w:tabs>
      </w:pPr>
      <w:r>
        <w:t>-</w:t>
      </w:r>
      <w:r>
        <w:tab/>
        <w:t>Maximum number of timers:</w:t>
      </w:r>
      <w:r>
        <w:tab/>
        <w:t>1</w:t>
      </w:r>
    </w:p>
    <w:p w:rsidR="00614D2D" w:rsidRDefault="00614D2D" w:rsidP="00614D2D">
      <w:pPr>
        <w:pStyle w:val="B1"/>
        <w:tabs>
          <w:tab w:val="left" w:pos="2268"/>
        </w:tabs>
      </w:pPr>
      <w:r>
        <w:t>Load Script:</w:t>
      </w:r>
      <w:r w:rsidR="00A1704F">
        <w:tab/>
      </w:r>
      <w:r>
        <w:t>API_2_TKR_IEVSB_1.ldr</w:t>
      </w:r>
    </w:p>
    <w:p w:rsidR="00614D2D" w:rsidRDefault="00614D2D" w:rsidP="00614D2D">
      <w:pPr>
        <w:pStyle w:val="B1"/>
        <w:tabs>
          <w:tab w:val="left" w:pos="2268"/>
        </w:tabs>
      </w:pPr>
      <w:r>
        <w:t>Cleanup script:</w:t>
      </w:r>
      <w:r w:rsidR="00A1704F">
        <w:tab/>
      </w:r>
      <w:r>
        <w:t>API_2_TKR_IEVSB_1.clr</w:t>
      </w:r>
    </w:p>
    <w:p w:rsidR="00614D2D" w:rsidRDefault="00614D2D" w:rsidP="00614D2D">
      <w:pPr>
        <w:pStyle w:val="B1"/>
        <w:tabs>
          <w:tab w:val="left" w:pos="2268"/>
        </w:tabs>
      </w:pPr>
      <w:r>
        <w:t>Parameter File:</w:t>
      </w:r>
      <w:r>
        <w:tab/>
        <w:t>API_2_TKR_IEVSB_1.par</w:t>
      </w:r>
    </w:p>
    <w:p w:rsidR="00614D2D" w:rsidRDefault="00614D2D" w:rsidP="00614D2D">
      <w:pPr>
        <w:pStyle w:val="H6"/>
        <w:keepNext w:val="0"/>
        <w:keepLines w:val="0"/>
      </w:pPr>
      <w:r>
        <w:t>6.2.9.9.3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 xml:space="preserve">Install Applet1 only registered to </w:t>
            </w:r>
          </w:p>
          <w:p w:rsidR="00614D2D" w:rsidRDefault="00614D2D">
            <w:pPr>
              <w:pStyle w:val="TAH"/>
            </w:pPr>
            <w:r>
              <w:t>EVENT FORMATTED_SMS_PP_ENV and EVENT_MENU_SELECTION</w:t>
            </w:r>
          </w:p>
          <w:p w:rsidR="00614D2D" w:rsidRDefault="00614D2D">
            <w:pPr>
              <w:pStyle w:val="TAH"/>
            </w:pPr>
          </w:p>
          <w:p w:rsidR="00614D2D" w:rsidRDefault="00614D2D">
            <w:pPr>
              <w:pStyle w:val="TAH"/>
            </w:pPr>
            <w:r>
              <w:t>Test that events aren't set</w:t>
            </w:r>
          </w:p>
          <w:p w:rsidR="00614D2D" w:rsidRDefault="00614D2D">
            <w:pPr>
              <w:pStyle w:val="PL"/>
              <w:keepNext/>
              <w:keepLines/>
            </w:pPr>
          </w:p>
          <w:p w:rsidR="00614D2D" w:rsidRDefault="00614D2D">
            <w:pPr>
              <w:pStyle w:val="PL"/>
              <w:keepNext/>
              <w:keepLines/>
            </w:pPr>
            <w:r>
              <w:t>Applet calls isEventSet() for each event ranging from –1, 1 to 24 and 127* excepted EVENT_FORMATTED_SMS_PP_ENV (2) and EVENT_MENU_SELECTION (7).</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Shall return false each time.</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 xml:space="preserve">For EVENT_FORMATTED_SMS_PP_ENV </w:t>
            </w:r>
          </w:p>
          <w:p w:rsidR="00614D2D" w:rsidRDefault="00614D2D">
            <w:pPr>
              <w:pStyle w:val="PL"/>
              <w:keepNext/>
              <w:keepLines/>
            </w:pPr>
          </w:p>
          <w:p w:rsidR="00614D2D" w:rsidRDefault="00614D2D">
            <w:pPr>
              <w:pStyle w:val="PL"/>
              <w:keepNext/>
              <w:keepLines/>
            </w:pPr>
            <w:r>
              <w:t>isEventSet(EVENT_FORMATTED_SMS_PP_ENV)</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Shall return true.</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For EVENT_MENU_SELECTION</w:t>
            </w:r>
          </w:p>
          <w:p w:rsidR="00614D2D" w:rsidRDefault="00614D2D">
            <w:pPr>
              <w:pStyle w:val="PL"/>
              <w:keepNext/>
              <w:keepLines/>
            </w:pPr>
          </w:p>
          <w:p w:rsidR="00614D2D" w:rsidRDefault="00614D2D">
            <w:pPr>
              <w:pStyle w:val="PL"/>
              <w:keepNext/>
              <w:keepLines/>
            </w:pPr>
            <w:r>
              <w:t>isEventSet(EVENT_MENU_SELECTION)</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Shall return true</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After clearing EVENT_FORMATTED_SMS_PP_ENV</w:t>
            </w:r>
          </w:p>
          <w:p w:rsidR="00614D2D" w:rsidRDefault="00614D2D">
            <w:pPr>
              <w:pStyle w:val="PL"/>
              <w:keepNext/>
              <w:keepLines/>
            </w:pPr>
          </w:p>
          <w:p w:rsidR="00614D2D" w:rsidRDefault="00614D2D">
            <w:pPr>
              <w:pStyle w:val="PL"/>
              <w:keepNext/>
              <w:keepLines/>
            </w:pPr>
            <w:r>
              <w:t>1-</w:t>
            </w:r>
            <w:r>
              <w:tab/>
              <w:t xml:space="preserve">clearEvent(EVENT_FORMATTED_SMS_PP_ENV) </w:t>
            </w:r>
          </w:p>
          <w:p w:rsidR="00614D2D" w:rsidRDefault="00614D2D">
            <w:pPr>
              <w:pStyle w:val="PL"/>
              <w:keepNext/>
              <w:keepLines/>
            </w:pPr>
          </w:p>
          <w:p w:rsidR="00614D2D" w:rsidRDefault="00614D2D" w:rsidP="00614D2D">
            <w:pPr>
              <w:pStyle w:val="PL"/>
              <w:keepNext/>
              <w:keepLines/>
              <w:numPr>
                <w:ilvl w:val="0"/>
                <w:numId w:val="7"/>
              </w:numPr>
              <w:overflowPunct w:val="0"/>
              <w:autoSpaceDE w:val="0"/>
              <w:autoSpaceDN w:val="0"/>
              <w:adjustRightInd w:val="0"/>
            </w:pPr>
            <w:r>
              <w:t>isEventSet(EVENT_FORMATTED_SMS_PP_ENV)</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pPr>
            <w:r>
              <w:t>1-</w:t>
            </w:r>
            <w:r>
              <w:tab/>
              <w:t>No exception shall be thrown.</w:t>
            </w:r>
          </w:p>
          <w:p w:rsidR="00614D2D" w:rsidRDefault="00614D2D">
            <w:pPr>
              <w:pStyle w:val="TAL"/>
            </w:pPr>
          </w:p>
          <w:p w:rsidR="00614D2D" w:rsidRDefault="00614D2D">
            <w:pPr>
              <w:pStyle w:val="TAL"/>
              <w:keepNext w:val="0"/>
              <w:keepLines w:val="0"/>
            </w:pPr>
            <w:r>
              <w:t>2-</w:t>
            </w:r>
            <w:r>
              <w:tab/>
              <w:t>Shall return false.</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Setting events</w:t>
            </w:r>
          </w:p>
          <w:p w:rsidR="00614D2D" w:rsidRDefault="00614D2D">
            <w:pPr>
              <w:pStyle w:val="PL"/>
              <w:keepNext/>
              <w:keepLines/>
            </w:pPr>
          </w:p>
          <w:p w:rsidR="00614D2D" w:rsidRDefault="00614D2D">
            <w:pPr>
              <w:pStyle w:val="PL"/>
              <w:keepNext/>
              <w:keepLines/>
            </w:pPr>
            <w:r>
              <w:t>For all allowed events defined in TS 43.019[7] for method setEvent():</w:t>
            </w:r>
            <w:r>
              <w:br/>
              <w:t>EVENT_PROFILE_DOWNLOAD, EVENT_FORMATTED_SMS_PP_ENV, EVENT_FORMATTED_SMS_PP_UPD, EVENT_FORMATTED_SMS_CB, EVENT_UNFORMATTED_SMS_PP_ENV, EVENT_UNFORMATTED_SMS_PP_UPD, EVENT_UNFORMATTED_SMS_CB, EVENT_CALL_CONTROL_BY_SIM, EVENT_MO_SHORT_MESSAGE_CONTROL_BY_SIM, EVENT_EVENT_DOWNLOAD_MT_CALL, EVENT_EVENT_DOWNLOAD_CALL_CONNECTED, EVENT_EVENT_DOWNLOAD_CALL_DISCONNECTED, EVENT_EVENT_DOWNLOAD_LOCATION_STATUS, EVENT_EVENT_DOWNLOAD_USER_ACTIVITY, EVENT_EVENT_DOWNLOAD_IDLE_SCREEN_AVAILABLE, EVENT_EVENT_DOWNLOAD_CARD_READER_STATUS, EVENT_EVENT_DOWNLOAD_LANGUAGE_SELECTION, EVENT_EVENT_DOWNLOAD_BROWSER_TERMINATION,</w:t>
            </w:r>
          </w:p>
          <w:p w:rsidR="00614D2D" w:rsidRDefault="00614D2D">
            <w:pPr>
              <w:pStyle w:val="PL"/>
              <w:keepNext/>
              <w:keepLines/>
            </w:pPr>
            <w:r>
              <w:t>EVENT_EVENT_DOWNLOAD_DATA_AVAILABLE,</w:t>
            </w:r>
          </w:p>
          <w:p w:rsidR="00614D2D" w:rsidRDefault="00614D2D">
            <w:pPr>
              <w:pStyle w:val="PL"/>
              <w:keepNext/>
              <w:keepLines/>
            </w:pPr>
            <w:r>
              <w:t>EVENT_EVENT_DOWNLOAD_CHANNEL_STATUS,</w:t>
            </w:r>
          </w:p>
          <w:p w:rsidR="00614D2D" w:rsidRDefault="00614D2D">
            <w:pPr>
              <w:pStyle w:val="PL"/>
              <w:keepNext/>
              <w:keepLines/>
            </w:pPr>
            <w:r>
              <w:t>EVENT_FIRST_COMMAND_AFTER_SELECT,</w:t>
            </w:r>
          </w:p>
          <w:p w:rsidR="00614D2D" w:rsidRDefault="00614D2D">
            <w:pPr>
              <w:pStyle w:val="PL"/>
              <w:keepNext/>
              <w:keepLines/>
            </w:pPr>
            <w:r>
              <w:t>EVENT_UNRECOGNIZED_ENVELOPE</w:t>
            </w:r>
          </w:p>
          <w:p w:rsidR="00614D2D" w:rsidRDefault="00614D2D">
            <w:pPr>
              <w:pStyle w:val="PL"/>
              <w:keepNext/>
              <w:keepLines/>
            </w:pPr>
          </w:p>
          <w:p w:rsidR="00614D2D" w:rsidRDefault="00614D2D">
            <w:pPr>
              <w:pStyle w:val="PL"/>
              <w:keepNext/>
              <w:keepLines/>
            </w:pPr>
            <w:r>
              <w:t>applet calls:</w:t>
            </w:r>
          </w:p>
          <w:p w:rsidR="00614D2D" w:rsidRDefault="00614D2D">
            <w:pPr>
              <w:pStyle w:val="PL"/>
              <w:keepNext/>
              <w:keepLines/>
            </w:pPr>
          </w:p>
          <w:p w:rsidR="00614D2D" w:rsidRDefault="00614D2D">
            <w:pPr>
              <w:pStyle w:val="PL"/>
              <w:keepNext/>
              <w:keepLines/>
            </w:pPr>
            <w:r>
              <w:t>1- setEvent() method</w:t>
            </w:r>
          </w:p>
          <w:p w:rsidR="00614D2D" w:rsidRDefault="00614D2D">
            <w:pPr>
              <w:pStyle w:val="PL"/>
              <w:keepNext/>
              <w:keepLines/>
            </w:pPr>
          </w:p>
          <w:p w:rsidR="00614D2D" w:rsidRDefault="00614D2D">
            <w:pPr>
              <w:pStyle w:val="PL"/>
              <w:keepNext/>
              <w:keepLines/>
            </w:pPr>
            <w:r>
              <w:t>2- isEventSet() method</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pPr>
            <w:r>
              <w:t>1-</w:t>
            </w:r>
            <w:r>
              <w:tab/>
              <w:t>No exception shall be thrown.</w:t>
            </w:r>
          </w:p>
          <w:p w:rsidR="00614D2D" w:rsidRDefault="00614D2D">
            <w:pPr>
              <w:pStyle w:val="TAL"/>
            </w:pPr>
          </w:p>
          <w:p w:rsidR="00614D2D" w:rsidRDefault="00614D2D">
            <w:pPr>
              <w:pStyle w:val="TAL"/>
              <w:keepNext w:val="0"/>
              <w:keepLines w:val="0"/>
            </w:pPr>
            <w:r>
              <w:t>2-</w:t>
            </w:r>
            <w:r>
              <w:tab/>
              <w:t>Shall return true each time.</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pPr>
            <w:r>
              <w:t>For EVENT_MENU_SELECTION_HELP_ REQUEST</w:t>
            </w:r>
          </w:p>
          <w:p w:rsidR="00614D2D" w:rsidRDefault="00614D2D">
            <w:pPr>
              <w:pStyle w:val="PL"/>
              <w:keepLines/>
            </w:pPr>
          </w:p>
          <w:p w:rsidR="00614D2D" w:rsidRDefault="00614D2D" w:rsidP="00614D2D">
            <w:pPr>
              <w:pStyle w:val="PL"/>
              <w:keepLines/>
              <w:numPr>
                <w:ilvl w:val="0"/>
                <w:numId w:val="8"/>
              </w:numPr>
              <w:overflowPunct w:val="0"/>
              <w:autoSpaceDE w:val="0"/>
              <w:autoSpaceDN w:val="0"/>
              <w:adjustRightInd w:val="0"/>
            </w:pPr>
            <w:r>
              <w:t>isEventSet(EVENT_MENU_SELECTION_HELP_ REQUEST)</w:t>
            </w:r>
          </w:p>
          <w:p w:rsidR="00614D2D" w:rsidRDefault="00614D2D">
            <w:pPr>
              <w:pStyle w:val="PL"/>
              <w:keepLines/>
            </w:pPr>
          </w:p>
          <w:p w:rsidR="00614D2D" w:rsidRDefault="00614D2D" w:rsidP="00614D2D">
            <w:pPr>
              <w:pStyle w:val="PL"/>
              <w:keepLines/>
              <w:numPr>
                <w:ilvl w:val="0"/>
                <w:numId w:val="8"/>
              </w:numPr>
              <w:overflowPunct w:val="0"/>
              <w:autoSpaceDE w:val="0"/>
              <w:autoSpaceDN w:val="0"/>
              <w:adjustRightInd w:val="0"/>
            </w:pPr>
            <w:r>
              <w:t>call changeMenuEntry() with help supported</w:t>
            </w:r>
          </w:p>
          <w:p w:rsidR="00614D2D" w:rsidRDefault="00614D2D">
            <w:pPr>
              <w:pStyle w:val="PL"/>
              <w:keepLines/>
              <w:tabs>
                <w:tab w:val="clear" w:pos="384"/>
              </w:tabs>
            </w:pPr>
          </w:p>
          <w:p w:rsidR="00614D2D" w:rsidRDefault="00614D2D" w:rsidP="00614D2D">
            <w:pPr>
              <w:pStyle w:val="PL"/>
              <w:keepLines/>
              <w:numPr>
                <w:ilvl w:val="0"/>
                <w:numId w:val="8"/>
              </w:numPr>
              <w:overflowPunct w:val="0"/>
              <w:autoSpaceDE w:val="0"/>
              <w:autoSpaceDN w:val="0"/>
              <w:adjustRightInd w:val="0"/>
            </w:pPr>
            <w:r>
              <w:t>isEventSet(EVENT_MENU_SELECTION_HELP_ REQUEST)</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rsidP="00614D2D">
            <w:pPr>
              <w:pStyle w:val="TAL"/>
              <w:keepNext w:val="0"/>
              <w:numPr>
                <w:ilvl w:val="0"/>
                <w:numId w:val="9"/>
              </w:numPr>
              <w:overflowPunct w:val="0"/>
              <w:autoSpaceDE w:val="0"/>
              <w:autoSpaceDN w:val="0"/>
              <w:adjustRightInd w:val="0"/>
            </w:pPr>
            <w:r>
              <w:t>Shall return false.</w:t>
            </w:r>
          </w:p>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keepLines w:val="0"/>
            </w:pPr>
            <w:r>
              <w:t>Shall return true.</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pPr>
            <w:r>
              <w:t>For EVENT_TIMER_EXPIRATION</w:t>
            </w:r>
          </w:p>
          <w:p w:rsidR="00614D2D" w:rsidRDefault="00614D2D">
            <w:pPr>
              <w:pStyle w:val="PL"/>
              <w:keepLines/>
            </w:pPr>
          </w:p>
          <w:p w:rsidR="00614D2D" w:rsidRDefault="00614D2D">
            <w:pPr>
              <w:pStyle w:val="PL"/>
              <w:keepLines/>
            </w:pPr>
            <w:r>
              <w:t>1-</w:t>
            </w:r>
            <w:r>
              <w:tab/>
              <w:t>isEventSet(EVENT_TIMER_EXPIRATION)</w:t>
            </w:r>
          </w:p>
          <w:p w:rsidR="00614D2D" w:rsidRDefault="00614D2D">
            <w:pPr>
              <w:pStyle w:val="PL"/>
              <w:keepLines/>
            </w:pPr>
            <w:r>
              <w:t>2-</w:t>
            </w:r>
            <w:r>
              <w:tab/>
              <w:t>call allocateTimer()</w:t>
            </w:r>
          </w:p>
          <w:p w:rsidR="00614D2D" w:rsidRDefault="00614D2D">
            <w:pPr>
              <w:pStyle w:val="PL"/>
              <w:keepLines/>
            </w:pPr>
            <w:r>
              <w:t>3-</w:t>
            </w:r>
            <w:r>
              <w:tab/>
              <w:t>isEventSet(EVENT_TIMER_EXPIRATION)</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pPr>
            <w:r>
              <w:t>1-</w:t>
            </w:r>
            <w:r>
              <w:tab/>
              <w:t>Shall return false.</w:t>
            </w:r>
          </w:p>
          <w:p w:rsidR="00614D2D" w:rsidRDefault="00614D2D">
            <w:pPr>
              <w:pStyle w:val="TAL"/>
              <w:keepNext w:val="0"/>
            </w:pPr>
          </w:p>
          <w:p w:rsidR="00614D2D" w:rsidRDefault="00614D2D">
            <w:pPr>
              <w:pStyle w:val="TAL"/>
              <w:keepNext w:val="0"/>
              <w:keepLines w:val="0"/>
            </w:pPr>
            <w:r>
              <w:t>3-</w:t>
            </w:r>
            <w:r>
              <w:tab/>
              <w:t>Shall return true.</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pPr>
            <w:r>
              <w:t>For EVENT_STATUS_COMMAND</w:t>
            </w:r>
          </w:p>
          <w:p w:rsidR="00614D2D" w:rsidRDefault="00614D2D">
            <w:pPr>
              <w:pStyle w:val="PL"/>
              <w:keepLines/>
            </w:pPr>
          </w:p>
          <w:p w:rsidR="00614D2D" w:rsidRDefault="00614D2D">
            <w:pPr>
              <w:pStyle w:val="PL"/>
              <w:keepLines/>
            </w:pPr>
            <w:r>
              <w:t>1-</w:t>
            </w:r>
            <w:r>
              <w:tab/>
              <w:t>isEventSet(EVENT_STATUS_COMMAND)</w:t>
            </w:r>
          </w:p>
          <w:p w:rsidR="00614D2D" w:rsidRDefault="00614D2D" w:rsidP="00614D2D">
            <w:pPr>
              <w:pStyle w:val="PL"/>
              <w:keepLines/>
              <w:numPr>
                <w:ilvl w:val="0"/>
                <w:numId w:val="10"/>
              </w:numPr>
              <w:overflowPunct w:val="0"/>
              <w:autoSpaceDE w:val="0"/>
              <w:autoSpaceDN w:val="0"/>
              <w:adjustRightInd w:val="0"/>
            </w:pPr>
            <w:r>
              <w:t>call requestPollInterval(POLL_SYSTEM_ DURATION)</w:t>
            </w:r>
          </w:p>
          <w:p w:rsidR="00614D2D" w:rsidRDefault="00614D2D">
            <w:pPr>
              <w:pStyle w:val="PL"/>
              <w:keepLines/>
            </w:pPr>
            <w:r>
              <w:t>3-</w:t>
            </w:r>
            <w:r>
              <w:tab/>
              <w:t>isEventSet(EVENT_STATUS_COMMAND)</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pPr>
            <w:r>
              <w:t>1-</w:t>
            </w:r>
            <w:r>
              <w:tab/>
              <w:t>Shall return false.</w:t>
            </w:r>
          </w:p>
          <w:p w:rsidR="00614D2D" w:rsidRDefault="00614D2D">
            <w:pPr>
              <w:pStyle w:val="TAL"/>
              <w:keepNext w:val="0"/>
            </w:pPr>
          </w:p>
          <w:p w:rsidR="00614D2D" w:rsidRDefault="00614D2D">
            <w:pPr>
              <w:pStyle w:val="TAL"/>
              <w:keepNext w:val="0"/>
              <w:keepLines w:val="0"/>
            </w:pPr>
            <w:r>
              <w:t>3-</w:t>
            </w:r>
            <w:r>
              <w:tab/>
              <w:t>Shall return true.</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 xml:space="preserve">Install Applet2 only registered to </w:t>
            </w:r>
          </w:p>
          <w:p w:rsidR="00614D2D" w:rsidRDefault="00614D2D">
            <w:pPr>
              <w:pStyle w:val="TAH"/>
              <w:keepNext w:val="0"/>
            </w:pPr>
            <w:r>
              <w:t>EVENT FORMATTED_SMS_PP_ENV</w:t>
            </w:r>
          </w:p>
          <w:p w:rsidR="00614D2D" w:rsidRDefault="00614D2D">
            <w:pPr>
              <w:pStyle w:val="PL"/>
            </w:pPr>
          </w:p>
          <w:p w:rsidR="00614D2D" w:rsidRDefault="00614D2D">
            <w:pPr>
              <w:pStyle w:val="PL"/>
            </w:pPr>
            <w:r>
              <w:t>isEventSet(EVENT_MENU_SELECTION)</w:t>
            </w: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pPr>
            <w:r>
              <w:t>Shall return false.</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NO"/>
      </w:pPr>
      <w:r>
        <w:t>NOTE:</w:t>
      </w:r>
      <w:r>
        <w:tab/>
        <w:t>Although the method isEventSet() is defined for a range from –128 to 127 only the allowed events are tested, because the range from -128 to –2 is reserved for propriatary use in TS 43.019 [7] chapter 6.2 and the range from 25 to 126 is omitted for compatibility with future releases of TS 43.019 [7]</w:t>
      </w:r>
    </w:p>
    <w:p w:rsidR="00614D2D" w:rsidRDefault="00614D2D" w:rsidP="00614D2D">
      <w:pPr>
        <w:pStyle w:val="H6"/>
        <w:keepNext w:val="0"/>
        <w:keepLines w:val="0"/>
      </w:pPr>
      <w:r>
        <w:t>6.2.9.9.4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2,3,4,5,6,7,8</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1,5,6,7,8,9</w:t>
            </w:r>
          </w:p>
        </w:tc>
      </w:tr>
    </w:tbl>
    <w:p w:rsidR="00614D2D" w:rsidRDefault="00614D2D" w:rsidP="00614D2D"/>
    <w:p w:rsidR="00614D2D" w:rsidRDefault="00614D2D" w:rsidP="00614D2D">
      <w:pPr>
        <w:pStyle w:val="Heading4"/>
      </w:pPr>
      <w:bookmarkStart w:id="504" w:name="_Toc51826810"/>
      <w:bookmarkStart w:id="505" w:name="_Toc117070491"/>
      <w:bookmarkStart w:id="506" w:name="_Toc51828253"/>
      <w:r>
        <w:t>6.2.9.10</w:t>
      </w:r>
      <w:r>
        <w:tab/>
        <w:t>Method releaseTimer</w:t>
      </w:r>
      <w:bookmarkEnd w:id="504"/>
      <w:bookmarkEnd w:id="505"/>
      <w:bookmarkEnd w:id="506"/>
    </w:p>
    <w:p w:rsidR="00614D2D" w:rsidRDefault="00614D2D" w:rsidP="00614D2D">
      <w:pPr>
        <w:keepNext/>
        <w:keepLines/>
      </w:pPr>
      <w:r>
        <w:t>Test Area Reference: API_2_TKR_RTIMB</w:t>
      </w:r>
    </w:p>
    <w:p w:rsidR="00614D2D" w:rsidRDefault="00614D2D" w:rsidP="00614D2D">
      <w:pPr>
        <w:pStyle w:val="H6"/>
        <w:keepNext w:val="0"/>
        <w:keepLines w:val="0"/>
      </w:pPr>
      <w:r>
        <w:t>6.2.9.10.1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void releaseTimer(byte timerIdentifier)</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6.2.9.10.1.1</w:t>
      </w:r>
      <w:r>
        <w:tab/>
        <w:t>Normal execution</w:t>
      </w:r>
    </w:p>
    <w:p w:rsidR="00614D2D" w:rsidRDefault="00614D2D" w:rsidP="00614D2D">
      <w:pPr>
        <w:pStyle w:val="ListBullet"/>
        <w:numPr>
          <w:ilvl w:val="0"/>
          <w:numId w:val="2"/>
        </w:numPr>
        <w:ind w:left="568" w:hanging="284"/>
      </w:pPr>
      <w:r>
        <w:t>CRRN1: if it was the last allocated timer for the applet then a following call to isEventSet() method for EVENT_TIMER_EXPIRATION should return false.</w:t>
      </w:r>
    </w:p>
    <w:p w:rsidR="00614D2D" w:rsidRDefault="00614D2D" w:rsidP="00614D2D">
      <w:pPr>
        <w:pStyle w:val="ListBullet"/>
        <w:numPr>
          <w:ilvl w:val="0"/>
          <w:numId w:val="2"/>
        </w:numPr>
        <w:ind w:left="568" w:hanging="284"/>
      </w:pPr>
      <w:r>
        <w:t>CRRN2: if applet has timers allocated then a call to isEventSet(EVENT_TIMER_EXPIRATION) shall return true.</w:t>
      </w:r>
    </w:p>
    <w:p w:rsidR="00614D2D" w:rsidRDefault="00614D2D" w:rsidP="00614D2D">
      <w:pPr>
        <w:pStyle w:val="ListBullet"/>
        <w:numPr>
          <w:ilvl w:val="0"/>
          <w:numId w:val="2"/>
        </w:numPr>
        <w:ind w:left="568" w:hanging="284"/>
      </w:pPr>
      <w:r>
        <w:t>CRRN3: After invocation of the method the indicated timer shall be released and available for reallocation.</w:t>
      </w:r>
    </w:p>
    <w:p w:rsidR="00614D2D" w:rsidRDefault="00614D2D" w:rsidP="00614D2D">
      <w:pPr>
        <w:pStyle w:val="ListBullet"/>
        <w:numPr>
          <w:ilvl w:val="0"/>
          <w:numId w:val="2"/>
        </w:numPr>
        <w:ind w:left="568" w:hanging="284"/>
      </w:pPr>
      <w:r>
        <w:t>CRRN4: The applet is deregistered of the EVENT_TIMER_EXPIRATION for the indicated Timer Identifier.</w:t>
      </w:r>
    </w:p>
    <w:p w:rsidR="00614D2D" w:rsidRDefault="00614D2D" w:rsidP="00614D2D">
      <w:pPr>
        <w:pStyle w:val="H6"/>
        <w:keepNext w:val="0"/>
        <w:keepLines w:val="0"/>
      </w:pPr>
      <w:r>
        <w:t>6.2.9.10.1.2</w:t>
      </w:r>
      <w:r>
        <w:tab/>
        <w:t>Parameters error</w:t>
      </w:r>
    </w:p>
    <w:p w:rsidR="00614D2D" w:rsidRDefault="00614D2D" w:rsidP="00614D2D">
      <w:pPr>
        <w:pStyle w:val="ListBullet"/>
        <w:numPr>
          <w:ilvl w:val="0"/>
          <w:numId w:val="2"/>
        </w:numPr>
        <w:ind w:left="568" w:hanging="284"/>
      </w:pPr>
      <w:r>
        <w:t>CRRP1: shall throw a ToolkitException with INVALID_TIMER_ID reason if the timer identifier isn't between 1 and 8.</w:t>
      </w:r>
    </w:p>
    <w:p w:rsidR="00614D2D" w:rsidRDefault="00614D2D" w:rsidP="00614D2D">
      <w:pPr>
        <w:pStyle w:val="H6"/>
        <w:keepNext w:val="0"/>
        <w:keepLines w:val="0"/>
      </w:pPr>
      <w:r>
        <w:t>6.2.9.10.1.3</w:t>
      </w:r>
      <w:r>
        <w:tab/>
        <w:t>Context errors</w:t>
      </w:r>
    </w:p>
    <w:p w:rsidR="00614D2D" w:rsidRDefault="00614D2D" w:rsidP="00614D2D">
      <w:pPr>
        <w:pStyle w:val="ListBullet"/>
        <w:numPr>
          <w:ilvl w:val="0"/>
          <w:numId w:val="2"/>
        </w:numPr>
        <w:ind w:left="568" w:hanging="284"/>
      </w:pPr>
      <w:r>
        <w:t>CRRC1: shall throw a ToolkitException with INVALID_TIMER_ID reason if the timer is valid but isn't allocated to this applet.</w:t>
      </w:r>
    </w:p>
    <w:p w:rsidR="00614D2D" w:rsidRDefault="00614D2D" w:rsidP="00614D2D">
      <w:pPr>
        <w:pStyle w:val="H6"/>
        <w:keepNext w:val="0"/>
        <w:keepLines w:val="0"/>
      </w:pPr>
      <w:r>
        <w:t>6.2.9.10.2</w:t>
      </w:r>
      <w:r>
        <w:tab/>
        <w:t>Test suite files</w:t>
      </w:r>
    </w:p>
    <w:p w:rsidR="00614D2D" w:rsidRDefault="00614D2D" w:rsidP="00614D2D">
      <w:pPr>
        <w:pStyle w:val="B1"/>
        <w:tabs>
          <w:tab w:val="left" w:pos="2268"/>
        </w:tabs>
      </w:pPr>
      <w:r>
        <w:t>Test Script:</w:t>
      </w:r>
      <w:r w:rsidR="00A1704F">
        <w:tab/>
      </w:r>
      <w:r>
        <w:t>API_2_TKR_RTIMB_1.scr</w:t>
      </w:r>
    </w:p>
    <w:p w:rsidR="00614D2D" w:rsidRDefault="00614D2D" w:rsidP="00614D2D">
      <w:pPr>
        <w:pStyle w:val="B1"/>
        <w:tabs>
          <w:tab w:val="left" w:pos="2268"/>
        </w:tabs>
      </w:pPr>
      <w:r>
        <w:t>Test Applet:</w:t>
      </w:r>
      <w:r w:rsidR="00A1704F">
        <w:tab/>
      </w:r>
      <w:r>
        <w:t>API_2_TKR_RTIMB_1.java</w:t>
      </w:r>
    </w:p>
    <w:p w:rsidR="00614D2D" w:rsidRDefault="00614D2D" w:rsidP="00614D2D">
      <w:pPr>
        <w:pStyle w:val="ListBullet2"/>
        <w:numPr>
          <w:ilvl w:val="0"/>
          <w:numId w:val="2"/>
        </w:numPr>
        <w:ind w:left="851" w:hanging="284"/>
      </w:pPr>
      <w:r>
        <w:t>Installation parameter:</w:t>
      </w:r>
    </w:p>
    <w:p w:rsidR="00614D2D" w:rsidRDefault="00614D2D" w:rsidP="00614D2D">
      <w:pPr>
        <w:pStyle w:val="B3"/>
        <w:rPr>
          <w:sz w:val="24"/>
        </w:rPr>
      </w:pPr>
      <w:r>
        <w:t>-</w:t>
      </w:r>
      <w:r>
        <w:tab/>
        <w:t>As Default, except max timer which is set to 8.</w:t>
      </w:r>
    </w:p>
    <w:p w:rsidR="00614D2D" w:rsidRDefault="00614D2D" w:rsidP="00614D2D">
      <w:pPr>
        <w:pStyle w:val="B1"/>
        <w:tabs>
          <w:tab w:val="left" w:pos="2268"/>
        </w:tabs>
      </w:pPr>
      <w:r>
        <w:t>Load Script:</w:t>
      </w:r>
      <w:r w:rsidR="00A1704F">
        <w:tab/>
      </w:r>
      <w:r>
        <w:t>API_2_TKR_RTIMB_1.ldr</w:t>
      </w:r>
    </w:p>
    <w:p w:rsidR="00614D2D" w:rsidRDefault="00614D2D" w:rsidP="00614D2D">
      <w:pPr>
        <w:pStyle w:val="B1"/>
        <w:tabs>
          <w:tab w:val="left" w:pos="2268"/>
        </w:tabs>
      </w:pPr>
      <w:r>
        <w:t>Cleanup script:</w:t>
      </w:r>
      <w:r w:rsidR="00A1704F">
        <w:tab/>
      </w:r>
      <w:r>
        <w:t>API_2_TKR_RTIMB_1.clr</w:t>
      </w:r>
    </w:p>
    <w:p w:rsidR="00614D2D" w:rsidRDefault="00614D2D" w:rsidP="00614D2D">
      <w:pPr>
        <w:pStyle w:val="B1"/>
        <w:tabs>
          <w:tab w:val="left" w:pos="2268"/>
        </w:tabs>
      </w:pPr>
      <w:r>
        <w:t>Parameter File:</w:t>
      </w:r>
      <w:r w:rsidR="00A1704F">
        <w:tab/>
      </w:r>
      <w:r>
        <w:t>API_2_TKR_RTIMB_1.par</w:t>
      </w:r>
    </w:p>
    <w:p w:rsidR="00614D2D" w:rsidRDefault="00614D2D" w:rsidP="00614D2D">
      <w:pPr>
        <w:pStyle w:val="H6"/>
        <w:keepNext w:val="0"/>
        <w:keepLines w:val="0"/>
      </w:pPr>
      <w:r>
        <w:t>6.2.9.10.3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Releasing not allocated timers</w:t>
            </w:r>
          </w:p>
          <w:p w:rsidR="00614D2D" w:rsidRDefault="00614D2D">
            <w:pPr>
              <w:pStyle w:val="PL"/>
              <w:rPr>
                <w:noProof w:val="0"/>
              </w:rPr>
            </w:pPr>
          </w:p>
          <w:p w:rsidR="00614D2D" w:rsidRDefault="00614D2D">
            <w:pPr>
              <w:pStyle w:val="PL"/>
              <w:rPr>
                <w:noProof w:val="0"/>
              </w:rPr>
            </w:pPr>
            <w:r>
              <w:rPr>
                <w:noProof w:val="0"/>
              </w:rPr>
              <w:t>For each timer ID ranging from '00' to 'FF', applet calls releaseTimer(ID).</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Each time, method shall throw a ToolkitException with reason code INVALID_TIMER_ID.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Releasing allocated timers</w:t>
            </w:r>
          </w:p>
          <w:p w:rsidR="00614D2D" w:rsidRDefault="00614D2D">
            <w:pPr>
              <w:pStyle w:val="PL"/>
              <w:rPr>
                <w:noProof w:val="0"/>
              </w:rPr>
            </w:pPr>
          </w:p>
          <w:p w:rsidR="00614D2D" w:rsidRDefault="00614D2D">
            <w:pPr>
              <w:pStyle w:val="PL"/>
              <w:rPr>
                <w:noProof w:val="0"/>
              </w:rPr>
            </w:pPr>
            <w:r>
              <w:rPr>
                <w:noProof w:val="0"/>
              </w:rPr>
              <w:t>1-</w:t>
            </w:r>
            <w:r>
              <w:rPr>
                <w:noProof w:val="0"/>
              </w:rPr>
              <w:tab/>
              <w:t xml:space="preserve">8 * allocateTimer() . </w:t>
            </w:r>
          </w:p>
          <w:p w:rsidR="00614D2D" w:rsidRDefault="00614D2D">
            <w:pPr>
              <w:pStyle w:val="PL"/>
              <w:rPr>
                <w:noProof w:val="0"/>
              </w:rPr>
            </w:pPr>
          </w:p>
          <w:p w:rsidR="00614D2D" w:rsidRDefault="00614D2D">
            <w:pPr>
              <w:pStyle w:val="PL"/>
              <w:rPr>
                <w:noProof w:val="0"/>
              </w:rPr>
            </w:pPr>
            <w:r>
              <w:rPr>
                <w:noProof w:val="0"/>
              </w:rPr>
              <w:t>2-</w:t>
            </w:r>
            <w:r>
              <w:rPr>
                <w:noProof w:val="0"/>
              </w:rPr>
              <w:tab/>
              <w:t>7 * releaseTimer(id).</w:t>
            </w:r>
          </w:p>
          <w:p w:rsidR="00614D2D" w:rsidRDefault="00614D2D">
            <w:pPr>
              <w:pStyle w:val="PL"/>
              <w:rPr>
                <w:noProof w:val="0"/>
              </w:rPr>
            </w:pPr>
          </w:p>
          <w:p w:rsidR="00614D2D" w:rsidRDefault="00614D2D">
            <w:pPr>
              <w:pStyle w:val="PL"/>
              <w:rPr>
                <w:noProof w:val="0"/>
              </w:rPr>
            </w:pPr>
            <w:r>
              <w:rPr>
                <w:noProof w:val="0"/>
              </w:rPr>
              <w:t>3-</w:t>
            </w:r>
            <w:r>
              <w:rPr>
                <w:noProof w:val="0"/>
              </w:rPr>
              <w:tab/>
              <w:t>isEventSet(EVENT_TIMER_EXPIRATION)</w:t>
            </w:r>
          </w:p>
          <w:p w:rsidR="00614D2D" w:rsidRDefault="00614D2D">
            <w:pPr>
              <w:pStyle w:val="PL"/>
              <w:rPr>
                <w:noProof w:val="0"/>
              </w:rPr>
            </w:pP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r>
              <w:t>1-</w:t>
            </w:r>
            <w:r>
              <w:tab/>
              <w:t>No exception shall be thrown.</w:t>
            </w:r>
          </w:p>
          <w:p w:rsidR="00614D2D" w:rsidRDefault="00614D2D">
            <w:pPr>
              <w:pStyle w:val="TAL"/>
              <w:keepNext w:val="0"/>
              <w:keepLines w:val="0"/>
            </w:pPr>
            <w:r>
              <w:t>2- Each time, no exception shall be thrown.</w:t>
            </w:r>
          </w:p>
          <w:p w:rsidR="00614D2D" w:rsidRDefault="00614D2D">
            <w:pPr>
              <w:pStyle w:val="TAL"/>
              <w:keepNext w:val="0"/>
              <w:keepLines w:val="0"/>
            </w:pPr>
          </w:p>
          <w:p w:rsidR="00614D2D" w:rsidRDefault="00614D2D">
            <w:pPr>
              <w:pStyle w:val="TAL"/>
              <w:keepNext w:val="0"/>
              <w:keepLines w:val="0"/>
            </w:pPr>
            <w:r>
              <w:t>3- Shall return true</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Releasing invalid timer ID</w:t>
            </w:r>
          </w:p>
          <w:p w:rsidR="00614D2D" w:rsidRDefault="00614D2D">
            <w:pPr>
              <w:pStyle w:val="PL"/>
              <w:rPr>
                <w:noProof w:val="0"/>
              </w:rPr>
            </w:pPr>
          </w:p>
          <w:p w:rsidR="00614D2D" w:rsidRDefault="00614D2D">
            <w:pPr>
              <w:pStyle w:val="PL"/>
              <w:rPr>
                <w:noProof w:val="0"/>
              </w:rPr>
            </w:pPr>
            <w:r>
              <w:rPr>
                <w:noProof w:val="0"/>
              </w:rPr>
              <w:t>1-</w:t>
            </w:r>
            <w:r>
              <w:rPr>
                <w:noProof w:val="0"/>
              </w:rPr>
              <w:tab/>
              <w:t>releaseTimer('FF') method</w:t>
            </w:r>
          </w:p>
          <w:p w:rsidR="00614D2D" w:rsidRDefault="00614D2D">
            <w:pPr>
              <w:pStyle w:val="PL"/>
              <w:rPr>
                <w:noProof w:val="0"/>
              </w:rPr>
            </w:pPr>
          </w:p>
          <w:p w:rsidR="00614D2D" w:rsidRDefault="00614D2D">
            <w:pPr>
              <w:pStyle w:val="PL"/>
              <w:rPr>
                <w:noProof w:val="0"/>
              </w:rPr>
            </w:pPr>
            <w:r>
              <w:rPr>
                <w:noProof w:val="0"/>
              </w:rPr>
              <w:t>2-</w:t>
            </w:r>
            <w:r>
              <w:rPr>
                <w:noProof w:val="0"/>
              </w:rPr>
              <w:tab/>
              <w:t>isEventSet(EVENT_TIMER_EXPIRATION)</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r>
              <w:t>1-</w:t>
            </w:r>
            <w:r>
              <w:tab/>
              <w:t>Shall throw a ToolkitException with INVALID_TIMER_ID reason code.</w:t>
            </w:r>
          </w:p>
          <w:p w:rsidR="00614D2D" w:rsidRDefault="00614D2D">
            <w:pPr>
              <w:pStyle w:val="TAL"/>
              <w:keepNext w:val="0"/>
              <w:keepLines w:val="0"/>
            </w:pPr>
          </w:p>
          <w:p w:rsidR="00614D2D" w:rsidRDefault="00614D2D">
            <w:pPr>
              <w:pStyle w:val="TAL"/>
              <w:keepNext w:val="0"/>
              <w:keepLines w:val="0"/>
            </w:pPr>
            <w:r>
              <w:t>2-</w:t>
            </w:r>
            <w:r>
              <w:tab/>
              <w:t>Shall return true.</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Releasing last timer</w:t>
            </w:r>
          </w:p>
          <w:p w:rsidR="00614D2D" w:rsidRDefault="00614D2D">
            <w:pPr>
              <w:pStyle w:val="PL"/>
              <w:rPr>
                <w:noProof w:val="0"/>
              </w:rPr>
            </w:pPr>
          </w:p>
          <w:p w:rsidR="00614D2D" w:rsidRDefault="00614D2D">
            <w:pPr>
              <w:pStyle w:val="PL"/>
              <w:rPr>
                <w:noProof w:val="0"/>
              </w:rPr>
            </w:pPr>
            <w:r>
              <w:rPr>
                <w:noProof w:val="0"/>
              </w:rPr>
              <w:t>1-</w:t>
            </w:r>
            <w:r>
              <w:rPr>
                <w:noProof w:val="0"/>
              </w:rPr>
              <w:tab/>
              <w:t>releaseTimer(last timer allocated)</w:t>
            </w:r>
          </w:p>
          <w:p w:rsidR="00614D2D" w:rsidRDefault="00614D2D">
            <w:pPr>
              <w:pStyle w:val="PL"/>
              <w:rPr>
                <w:noProof w:val="0"/>
              </w:rPr>
            </w:pPr>
          </w:p>
          <w:p w:rsidR="00614D2D" w:rsidRDefault="00614D2D">
            <w:pPr>
              <w:pStyle w:val="PL"/>
              <w:rPr>
                <w:noProof w:val="0"/>
              </w:rPr>
            </w:pPr>
            <w:r>
              <w:rPr>
                <w:noProof w:val="0"/>
              </w:rPr>
              <w:t>2-</w:t>
            </w:r>
            <w:r>
              <w:rPr>
                <w:noProof w:val="0"/>
              </w:rPr>
              <w:tab/>
              <w:t>isEventSet(EVENT_TIMER_EXPIRATION)</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r>
              <w:t>1-</w:t>
            </w:r>
            <w:r>
              <w:tab/>
              <w:t>No exception shall be thrown.</w:t>
            </w:r>
          </w:p>
          <w:p w:rsidR="00614D2D" w:rsidRDefault="00614D2D">
            <w:pPr>
              <w:pStyle w:val="TAL"/>
              <w:keepNext w:val="0"/>
              <w:keepLines w:val="0"/>
            </w:pPr>
          </w:p>
          <w:p w:rsidR="00614D2D" w:rsidRDefault="00614D2D">
            <w:pPr>
              <w:pStyle w:val="TAL"/>
              <w:keepNext w:val="0"/>
              <w:keepLines w:val="0"/>
            </w:pPr>
            <w:r>
              <w:t>2-</w:t>
            </w:r>
            <w:r>
              <w:tab/>
              <w:t>Shall return false.</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PL"/>
              <w:rPr>
                <w:noProof w:val="0"/>
              </w:rPr>
            </w:pPr>
            <w:r>
              <w:rPr>
                <w:rFonts w:ascii="Arial" w:hAnsi="Arial"/>
                <w:b/>
                <w:noProof w:val="0"/>
                <w:sz w:val="18"/>
              </w:rPr>
              <w:t xml:space="preserve">Checking we can allocate timers after they </w:t>
            </w:r>
            <w:r>
              <w:rPr>
                <w:noProof w:val="0"/>
              </w:rPr>
              <w:t>have been released</w:t>
            </w:r>
          </w:p>
          <w:p w:rsidR="00614D2D" w:rsidRDefault="00614D2D">
            <w:pPr>
              <w:pStyle w:val="PL"/>
              <w:rPr>
                <w:noProof w:val="0"/>
              </w:rPr>
            </w:pPr>
          </w:p>
          <w:p w:rsidR="00614D2D" w:rsidRDefault="00614D2D">
            <w:pPr>
              <w:pStyle w:val="PL"/>
              <w:rPr>
                <w:noProof w:val="0"/>
              </w:rPr>
            </w:pPr>
            <w:r>
              <w:rPr>
                <w:noProof w:val="0"/>
              </w:rPr>
              <w:t xml:space="preserve"> 8 * allocateTimer().</w:t>
            </w:r>
          </w:p>
          <w:p w:rsidR="00614D2D" w:rsidRDefault="00614D2D">
            <w:pPr>
              <w:pStyle w:val="PL"/>
              <w:rPr>
                <w:noProof w:val="0"/>
              </w:rPr>
            </w:pP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No exception shall be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Releasing all timers.</w:t>
            </w:r>
          </w:p>
          <w:p w:rsidR="00614D2D" w:rsidRDefault="00614D2D">
            <w:pPr>
              <w:pStyle w:val="PL"/>
              <w:rPr>
                <w:noProof w:val="0"/>
              </w:rPr>
            </w:pPr>
          </w:p>
          <w:p w:rsidR="00614D2D" w:rsidRDefault="00614D2D">
            <w:pPr>
              <w:pStyle w:val="PL"/>
              <w:rPr>
                <w:noProof w:val="0"/>
              </w:rPr>
            </w:pPr>
            <w:r>
              <w:rPr>
                <w:noProof w:val="0"/>
              </w:rPr>
              <w:t>For 1 to 8, releaseTimer(id).</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No exception shall be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PL"/>
              <w:rPr>
                <w:noProof w:val="0"/>
              </w:rPr>
            </w:pPr>
            <w:r>
              <w:rPr>
                <w:rFonts w:ascii="Arial" w:hAnsi="Arial"/>
                <w:b/>
                <w:noProof w:val="0"/>
                <w:sz w:val="18"/>
              </w:rPr>
              <w:t xml:space="preserve">Checking applet isn't triggered by </w:t>
            </w:r>
            <w:r>
              <w:rPr>
                <w:noProof w:val="0"/>
              </w:rPr>
              <w:t>ENVELOPE(TIMER_EXPIRATION) command</w:t>
            </w:r>
          </w:p>
          <w:p w:rsidR="00614D2D" w:rsidRDefault="00614D2D">
            <w:pPr>
              <w:pStyle w:val="PL"/>
              <w:rPr>
                <w:noProof w:val="0"/>
              </w:rPr>
            </w:pPr>
          </w:p>
          <w:p w:rsidR="00614D2D" w:rsidRDefault="00614D2D">
            <w:pPr>
              <w:pStyle w:val="PL"/>
              <w:rPr>
                <w:noProof w:val="0"/>
              </w:rPr>
            </w:pPr>
            <w:r>
              <w:rPr>
                <w:noProof w:val="0"/>
              </w:rPr>
              <w:t>Send ENVELOPE(TIMER_EXPIRATION)</w:t>
            </w: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Applet is not trigged by an ENVELOPE(TIMER_EXPIRATION) command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6.2.9.10.4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5, 6</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Framework</w:t>
            </w:r>
          </w:p>
        </w:tc>
      </w:tr>
    </w:tbl>
    <w:p w:rsidR="00614D2D" w:rsidRDefault="00614D2D" w:rsidP="00614D2D"/>
    <w:p w:rsidR="00614D2D" w:rsidRDefault="00614D2D" w:rsidP="00614D2D">
      <w:pPr>
        <w:pStyle w:val="Heading4"/>
        <w:keepNext w:val="0"/>
        <w:keepLines w:val="0"/>
      </w:pPr>
      <w:bookmarkStart w:id="507" w:name="_Toc51826811"/>
      <w:bookmarkStart w:id="508" w:name="_Toc117070492"/>
      <w:bookmarkStart w:id="509" w:name="_Toc51828254"/>
      <w:r>
        <w:t>6.2.9.11</w:t>
      </w:r>
      <w:r>
        <w:tab/>
        <w:t>Method requestPollInterval</w:t>
      </w:r>
      <w:bookmarkEnd w:id="507"/>
      <w:bookmarkEnd w:id="508"/>
      <w:bookmarkEnd w:id="509"/>
    </w:p>
    <w:p w:rsidR="00614D2D" w:rsidRDefault="00614D2D" w:rsidP="00614D2D">
      <w:r>
        <w:t>Test Area Reference: API_2_TKR_RPOLS</w:t>
      </w:r>
    </w:p>
    <w:p w:rsidR="00614D2D" w:rsidRDefault="00614D2D" w:rsidP="00614D2D">
      <w:pPr>
        <w:pStyle w:val="H6"/>
        <w:keepNext w:val="0"/>
        <w:keepLines w:val="0"/>
      </w:pPr>
      <w:r>
        <w:t>6.2.9.11.1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void requestPollInterval(short duration)</w:t>
      </w:r>
    </w:p>
    <w:p w:rsidR="00614D2D" w:rsidRDefault="00614D2D" w:rsidP="00614D2D">
      <w:pPr>
        <w:pStyle w:val="PL"/>
        <w:rPr>
          <w:noProof w:val="0"/>
        </w:rPr>
      </w:pPr>
      <w:r>
        <w:rPr>
          <w:noProof w:val="0"/>
        </w:rPr>
        <w:t xml:space="preserve">                         throws ToolkitException</w:t>
      </w:r>
    </w:p>
    <w:p w:rsidR="00614D2D" w:rsidRDefault="00614D2D" w:rsidP="00614D2D">
      <w:pPr>
        <w:pStyle w:val="PL"/>
        <w:rPr>
          <w:noProof w:val="0"/>
        </w:rPr>
      </w:pPr>
    </w:p>
    <w:p w:rsidR="00614D2D" w:rsidRDefault="00614D2D" w:rsidP="00614D2D">
      <w:pPr>
        <w:pStyle w:val="H6"/>
        <w:keepNext w:val="0"/>
        <w:keepLines w:val="0"/>
      </w:pPr>
      <w:r>
        <w:t>6.2.9.11.1.1</w:t>
      </w:r>
      <w:r>
        <w:tab/>
        <w:t>Normal execution</w:t>
      </w:r>
    </w:p>
    <w:p w:rsidR="00614D2D" w:rsidRDefault="00614D2D" w:rsidP="00614D2D">
      <w:pPr>
        <w:pStyle w:val="ListBullet"/>
        <w:numPr>
          <w:ilvl w:val="0"/>
          <w:numId w:val="2"/>
        </w:numPr>
        <w:ind w:left="568" w:hanging="284"/>
      </w:pPr>
      <w:r>
        <w:t>CRRN1: If duration is between 1 and 15300 or equal to POLL_SYSTEM_DURATION, the applet registers to EVENT_STATUS_COMMAND.</w:t>
      </w:r>
    </w:p>
    <w:p w:rsidR="00614D2D" w:rsidRDefault="00614D2D" w:rsidP="00614D2D">
      <w:pPr>
        <w:pStyle w:val="ListBullet"/>
        <w:numPr>
          <w:ilvl w:val="0"/>
          <w:numId w:val="2"/>
        </w:numPr>
        <w:ind w:left="568" w:hanging="284"/>
      </w:pPr>
      <w:r>
        <w:t>CRRN2: If duration is POLL_NO_DURATION, the applet is deregistered from EVENT_STATUS_COMMAND.</w:t>
      </w:r>
    </w:p>
    <w:p w:rsidR="00614D2D" w:rsidRDefault="00614D2D" w:rsidP="00614D2D">
      <w:pPr>
        <w:pStyle w:val="H6"/>
        <w:keepNext w:val="0"/>
        <w:keepLines w:val="0"/>
      </w:pPr>
      <w:r>
        <w:t>6.2.9.11.1.2</w:t>
      </w:r>
      <w:r>
        <w:tab/>
        <w:t>Parameters error</w:t>
      </w:r>
    </w:p>
    <w:p w:rsidR="00614D2D" w:rsidRDefault="00614D2D" w:rsidP="00614D2D">
      <w:pPr>
        <w:pStyle w:val="ListBullet"/>
        <w:numPr>
          <w:ilvl w:val="0"/>
          <w:numId w:val="2"/>
        </w:numPr>
        <w:ind w:left="568" w:hanging="284"/>
      </w:pPr>
      <w:r>
        <w:t>CRRP1: the method should throw a ToolkitException with REGISTRY_ERROR reason if duration is &gt; 15300 or is &lt; -1 (POLL_SYSTEM_DURATION).</w:t>
      </w:r>
    </w:p>
    <w:p w:rsidR="00614D2D" w:rsidRDefault="00614D2D" w:rsidP="00614D2D">
      <w:pPr>
        <w:pStyle w:val="H6"/>
      </w:pPr>
      <w:r>
        <w:t>6.2.9.11.1.3</w:t>
      </w:r>
      <w:r>
        <w:tab/>
        <w:t>Context errors</w:t>
      </w:r>
    </w:p>
    <w:p w:rsidR="00614D2D" w:rsidRDefault="00614D2D" w:rsidP="00614D2D">
      <w:pPr>
        <w:keepNext/>
        <w:keepLines/>
      </w:pPr>
      <w:r>
        <w:t>No requirements.</w:t>
      </w:r>
    </w:p>
    <w:p w:rsidR="00614D2D" w:rsidRDefault="00614D2D" w:rsidP="00614D2D">
      <w:pPr>
        <w:pStyle w:val="H6"/>
        <w:keepNext w:val="0"/>
        <w:keepLines w:val="0"/>
      </w:pPr>
      <w:r>
        <w:t>6.2.9.11.2</w:t>
      </w:r>
      <w:r>
        <w:tab/>
        <w:t>Test suite files</w:t>
      </w:r>
    </w:p>
    <w:p w:rsidR="00614D2D" w:rsidRDefault="00614D2D" w:rsidP="00614D2D">
      <w:pPr>
        <w:pStyle w:val="B1"/>
        <w:tabs>
          <w:tab w:val="left" w:pos="2268"/>
        </w:tabs>
      </w:pPr>
      <w:r>
        <w:t>Test Script:</w:t>
      </w:r>
      <w:r w:rsidR="00A1704F">
        <w:tab/>
      </w:r>
      <w:r>
        <w:t>API_2_TKR_RPOLS_1.scr</w:t>
      </w:r>
    </w:p>
    <w:p w:rsidR="00614D2D" w:rsidRDefault="00614D2D" w:rsidP="00614D2D">
      <w:pPr>
        <w:pStyle w:val="B1"/>
        <w:tabs>
          <w:tab w:val="left" w:pos="2268"/>
        </w:tabs>
      </w:pPr>
      <w:r>
        <w:t>Test Applet:</w:t>
      </w:r>
      <w:r w:rsidR="00A1704F">
        <w:tab/>
      </w:r>
      <w:r>
        <w:t>API_2_TKR_RPOLS_1.java</w:t>
      </w:r>
    </w:p>
    <w:p w:rsidR="00614D2D" w:rsidRDefault="00614D2D" w:rsidP="00614D2D">
      <w:pPr>
        <w:pStyle w:val="B1"/>
        <w:tabs>
          <w:tab w:val="left" w:pos="2268"/>
        </w:tabs>
      </w:pPr>
      <w:r>
        <w:t>Load Script:</w:t>
      </w:r>
      <w:r w:rsidR="00A1704F">
        <w:tab/>
      </w:r>
      <w:r>
        <w:t>API_2_TKR_RPOLS_1.ldr</w:t>
      </w:r>
    </w:p>
    <w:p w:rsidR="00614D2D" w:rsidRDefault="00614D2D" w:rsidP="00614D2D">
      <w:pPr>
        <w:pStyle w:val="B1"/>
        <w:tabs>
          <w:tab w:val="left" w:pos="2268"/>
        </w:tabs>
      </w:pPr>
      <w:r>
        <w:t>Cleanup script:</w:t>
      </w:r>
      <w:r w:rsidR="00A1704F">
        <w:tab/>
      </w:r>
      <w:r>
        <w:t>API_2_TKR_RPOLS_1.clr</w:t>
      </w:r>
    </w:p>
    <w:p w:rsidR="00614D2D" w:rsidRDefault="00614D2D" w:rsidP="00614D2D">
      <w:pPr>
        <w:pStyle w:val="B1"/>
        <w:tabs>
          <w:tab w:val="left" w:pos="2268"/>
        </w:tabs>
      </w:pPr>
      <w:r>
        <w:t>Parameter File:</w:t>
      </w:r>
      <w:r w:rsidR="00A1704F">
        <w:tab/>
      </w:r>
      <w:r>
        <w:t>API_2_TKR_RPOLS_1.par</w:t>
      </w:r>
    </w:p>
    <w:p w:rsidR="00614D2D" w:rsidRDefault="00614D2D" w:rsidP="00614D2D">
      <w:pPr>
        <w:pStyle w:val="H6"/>
        <w:keepNext w:val="0"/>
        <w:keepLines w:val="0"/>
      </w:pPr>
      <w:r>
        <w:t>6.2.9.11.3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Requesting a value between 1 and 15300 s</w:t>
            </w:r>
          </w:p>
          <w:p w:rsidR="00614D2D" w:rsidRDefault="00614D2D">
            <w:pPr>
              <w:pStyle w:val="PL"/>
              <w:rPr>
                <w:noProof w:val="0"/>
              </w:rPr>
            </w:pPr>
          </w:p>
          <w:p w:rsidR="00614D2D" w:rsidRDefault="00614D2D">
            <w:pPr>
              <w:pStyle w:val="PL"/>
              <w:rPr>
                <w:noProof w:val="0"/>
              </w:rPr>
            </w:pPr>
            <w:r>
              <w:rPr>
                <w:noProof w:val="0"/>
              </w:rPr>
              <w:t>1-</w:t>
            </w:r>
            <w:r>
              <w:rPr>
                <w:noProof w:val="0"/>
              </w:rPr>
              <w:tab/>
              <w:t>isEventSet(EVENT_STATUS_COMMMAND)</w:t>
            </w:r>
          </w:p>
          <w:p w:rsidR="00614D2D" w:rsidRDefault="00614D2D">
            <w:pPr>
              <w:pStyle w:val="PL"/>
              <w:rPr>
                <w:noProof w:val="0"/>
              </w:rPr>
            </w:pPr>
          </w:p>
          <w:p w:rsidR="00614D2D" w:rsidRDefault="00614D2D">
            <w:pPr>
              <w:pStyle w:val="PL"/>
              <w:rPr>
                <w:noProof w:val="0"/>
              </w:rPr>
            </w:pPr>
            <w:r>
              <w:rPr>
                <w:noProof w:val="0"/>
              </w:rPr>
              <w:t>2-</w:t>
            </w:r>
            <w:r>
              <w:rPr>
                <w:noProof w:val="0"/>
              </w:rPr>
              <w:tab/>
              <w:t>requestPollInterval(duration) for boundaries values: 1, 255, 256, 15300.</w:t>
            </w:r>
          </w:p>
          <w:p w:rsidR="00614D2D" w:rsidRDefault="00614D2D">
            <w:pPr>
              <w:pStyle w:val="PL"/>
              <w:rPr>
                <w:noProof w:val="0"/>
              </w:rPr>
            </w:pPr>
          </w:p>
          <w:p w:rsidR="00614D2D" w:rsidRDefault="00614D2D">
            <w:pPr>
              <w:pStyle w:val="PL"/>
              <w:rPr>
                <w:noProof w:val="0"/>
              </w:rPr>
            </w:pPr>
            <w:r>
              <w:rPr>
                <w:noProof w:val="0"/>
              </w:rPr>
              <w:t>3-</w:t>
            </w:r>
            <w:r>
              <w:rPr>
                <w:noProof w:val="0"/>
              </w:rPr>
              <w:tab/>
              <w:t>isEventSet(EVENT_STATUS_COMMAND).</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r>
              <w:t>1-</w:t>
            </w:r>
            <w:r>
              <w:tab/>
              <w:t>Shall return false.</w:t>
            </w:r>
          </w:p>
          <w:p w:rsidR="00614D2D" w:rsidRDefault="00614D2D">
            <w:pPr>
              <w:pStyle w:val="TAL"/>
              <w:keepNext w:val="0"/>
              <w:keepLines w:val="0"/>
            </w:pPr>
          </w:p>
          <w:p w:rsidR="00614D2D" w:rsidRDefault="00614D2D">
            <w:pPr>
              <w:pStyle w:val="TAL"/>
              <w:keepNext w:val="0"/>
              <w:keepLines w:val="0"/>
            </w:pPr>
            <w:r>
              <w:t>2-</w:t>
            </w:r>
            <w:r>
              <w:tab/>
              <w:t>No exception shall be thrown.</w:t>
            </w:r>
          </w:p>
          <w:p w:rsidR="00614D2D" w:rsidRDefault="00614D2D">
            <w:pPr>
              <w:pStyle w:val="TAL"/>
              <w:keepNext w:val="0"/>
              <w:keepLines w:val="0"/>
            </w:pPr>
          </w:p>
          <w:p w:rsidR="00614D2D" w:rsidRDefault="00614D2D">
            <w:pPr>
              <w:pStyle w:val="TAL"/>
              <w:keepNext w:val="0"/>
              <w:keepLines w:val="0"/>
            </w:pPr>
            <w:r>
              <w:t>3-</w:t>
            </w:r>
            <w:r>
              <w:tab/>
              <w:t>Shall return true.</w:t>
            </w: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PL"/>
              <w:jc w:val="center"/>
              <w:rPr>
                <w:noProof w:val="0"/>
              </w:rPr>
            </w:pPr>
            <w:r>
              <w:rPr>
                <w:rFonts w:ascii="Arial" w:hAnsi="Arial"/>
                <w:b/>
                <w:noProof w:val="0"/>
                <w:sz w:val="18"/>
              </w:rPr>
              <w:t>Check Applet is triggered by a STATUS command</w:t>
            </w:r>
          </w:p>
          <w:p w:rsidR="00614D2D" w:rsidRDefault="00614D2D">
            <w:pPr>
              <w:pStyle w:val="PL"/>
              <w:rPr>
                <w:noProof w:val="0"/>
              </w:rPr>
            </w:pPr>
          </w:p>
          <w:p w:rsidR="00614D2D" w:rsidRDefault="00614D2D">
            <w:pPr>
              <w:pStyle w:val="PL"/>
              <w:rPr>
                <w:noProof w:val="0"/>
              </w:rPr>
            </w:pPr>
            <w:r>
              <w:rPr>
                <w:noProof w:val="0"/>
              </w:rPr>
              <w:t>1- reset and card initialization</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2-</w:t>
            </w:r>
            <w:r>
              <w:rPr>
                <w:noProof w:val="0"/>
              </w:rPr>
              <w:tab/>
              <w:t>Send STATUS command</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r>
              <w:t>2- Applet is trigged by a STATUS command</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Requesting POLL SYSTEM DURATION</w:t>
            </w:r>
          </w:p>
          <w:p w:rsidR="00614D2D" w:rsidRDefault="00614D2D">
            <w:pPr>
              <w:pStyle w:val="PL"/>
              <w:rPr>
                <w:noProof w:val="0"/>
              </w:rPr>
            </w:pPr>
          </w:p>
          <w:p w:rsidR="00614D2D" w:rsidRDefault="00614D2D">
            <w:pPr>
              <w:pStyle w:val="PL"/>
              <w:rPr>
                <w:noProof w:val="0"/>
              </w:rPr>
            </w:pPr>
            <w:r>
              <w:rPr>
                <w:noProof w:val="0"/>
              </w:rPr>
              <w:t>1-</w:t>
            </w:r>
            <w:r>
              <w:rPr>
                <w:noProof w:val="0"/>
              </w:rPr>
              <w:tab/>
              <w:t>isEventSet(EVENT_STATUS_COMMMAND).</w:t>
            </w:r>
          </w:p>
          <w:p w:rsidR="00614D2D" w:rsidRDefault="00614D2D">
            <w:pPr>
              <w:pStyle w:val="PL"/>
              <w:rPr>
                <w:noProof w:val="0"/>
              </w:rPr>
            </w:pPr>
          </w:p>
          <w:p w:rsidR="00614D2D" w:rsidRDefault="00614D2D">
            <w:pPr>
              <w:pStyle w:val="PL"/>
              <w:rPr>
                <w:noProof w:val="0"/>
              </w:rPr>
            </w:pPr>
            <w:r>
              <w:rPr>
                <w:noProof w:val="0"/>
              </w:rPr>
              <w:t>2-</w:t>
            </w:r>
            <w:r>
              <w:rPr>
                <w:noProof w:val="0"/>
              </w:rPr>
              <w:tab/>
              <w:t>RequestPollInterval(POLL_SYSTEM_DURATION).</w:t>
            </w:r>
          </w:p>
          <w:p w:rsidR="00614D2D" w:rsidRDefault="00614D2D">
            <w:pPr>
              <w:pStyle w:val="PL"/>
              <w:rPr>
                <w:noProof w:val="0"/>
              </w:rPr>
            </w:pPr>
          </w:p>
          <w:p w:rsidR="00614D2D" w:rsidRDefault="00614D2D">
            <w:pPr>
              <w:pStyle w:val="PL"/>
              <w:rPr>
                <w:noProof w:val="0"/>
              </w:rPr>
            </w:pPr>
            <w:r>
              <w:rPr>
                <w:noProof w:val="0"/>
              </w:rPr>
              <w:t>3-</w:t>
            </w:r>
            <w:r>
              <w:rPr>
                <w:noProof w:val="0"/>
              </w:rPr>
              <w:tab/>
              <w:t>IsEventSet(EVENT_STATUS_COMMAND).</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r>
              <w:t>1-</w:t>
            </w:r>
            <w:r>
              <w:tab/>
              <w:t>Shall return true.</w:t>
            </w:r>
          </w:p>
          <w:p w:rsidR="00614D2D" w:rsidRDefault="00614D2D">
            <w:pPr>
              <w:pStyle w:val="TAL"/>
              <w:keepNext w:val="0"/>
              <w:keepLines w:val="0"/>
            </w:pPr>
          </w:p>
          <w:p w:rsidR="00614D2D" w:rsidRDefault="00614D2D">
            <w:pPr>
              <w:pStyle w:val="TAL"/>
              <w:keepNext w:val="0"/>
              <w:keepLines w:val="0"/>
            </w:pPr>
            <w:r>
              <w:t>2-</w:t>
            </w:r>
            <w:r>
              <w:tab/>
              <w:t>No exception shall be thrown.</w:t>
            </w:r>
          </w:p>
          <w:p w:rsidR="00614D2D" w:rsidRDefault="00614D2D">
            <w:pPr>
              <w:pStyle w:val="TAL"/>
              <w:keepNext w:val="0"/>
              <w:keepLines w:val="0"/>
            </w:pPr>
          </w:p>
          <w:p w:rsidR="00614D2D" w:rsidRDefault="00614D2D">
            <w:pPr>
              <w:pStyle w:val="TAL"/>
              <w:keepNext w:val="0"/>
              <w:keepLines w:val="0"/>
            </w:pPr>
            <w:r>
              <w:t>3-</w:t>
            </w:r>
            <w:r>
              <w:tab/>
              <w:t>Shall return true.</w:t>
            </w: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Check Applet is triggered by a STATUS command</w:t>
            </w:r>
          </w:p>
          <w:p w:rsidR="00614D2D" w:rsidRDefault="00614D2D">
            <w:pPr>
              <w:pStyle w:val="PL"/>
              <w:rPr>
                <w:noProof w:val="0"/>
              </w:rPr>
            </w:pPr>
            <w:r>
              <w:rPr>
                <w:noProof w:val="0"/>
              </w:rPr>
              <w:t>1-</w:t>
            </w:r>
            <w:r>
              <w:rPr>
                <w:noProof w:val="0"/>
              </w:rPr>
              <w:tab/>
              <w:t>reset and card initialization</w:t>
            </w:r>
          </w:p>
          <w:p w:rsidR="00614D2D" w:rsidRDefault="00614D2D">
            <w:pPr>
              <w:pStyle w:val="PL"/>
              <w:rPr>
                <w:noProof w:val="0"/>
              </w:rPr>
            </w:pPr>
            <w:r>
              <w:rPr>
                <w:noProof w:val="0"/>
              </w:rPr>
              <w:t>2-</w:t>
            </w:r>
            <w:r>
              <w:rPr>
                <w:noProof w:val="0"/>
              </w:rPr>
              <w:tab/>
              <w:t>Send STATUS command</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2- Applet is trigged by a STATUS command</w:t>
            </w: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Requesting invalid duration</w:t>
            </w:r>
          </w:p>
          <w:p w:rsidR="00614D2D" w:rsidRDefault="00614D2D">
            <w:pPr>
              <w:pStyle w:val="PL"/>
              <w:rPr>
                <w:noProof w:val="0"/>
              </w:rPr>
            </w:pPr>
          </w:p>
          <w:p w:rsidR="00614D2D" w:rsidRDefault="00614D2D">
            <w:pPr>
              <w:pStyle w:val="TAL"/>
              <w:keepNext w:val="0"/>
              <w:keepLines w:val="0"/>
            </w:pPr>
            <w:r>
              <w:t>requestPollInterval(duration) for following values: 15301, 32767, -2, -32768</w:t>
            </w: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Each time, a ToolkitException with REGISTRY_ERROR reason code, shall be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Requesting POLL NO DURATION</w:t>
            </w:r>
          </w:p>
          <w:p w:rsidR="00614D2D" w:rsidRDefault="00614D2D">
            <w:pPr>
              <w:pStyle w:val="PL"/>
              <w:rPr>
                <w:noProof w:val="0"/>
              </w:rPr>
            </w:pPr>
          </w:p>
          <w:p w:rsidR="00614D2D" w:rsidRDefault="00614D2D">
            <w:pPr>
              <w:pStyle w:val="PL"/>
              <w:rPr>
                <w:noProof w:val="0"/>
              </w:rPr>
            </w:pPr>
            <w:r>
              <w:rPr>
                <w:noProof w:val="0"/>
              </w:rPr>
              <w:t>1-</w:t>
            </w:r>
            <w:r>
              <w:rPr>
                <w:noProof w:val="0"/>
              </w:rPr>
              <w:tab/>
              <w:t>isEventSet(EVENT_STATUS_COMMMAND)</w:t>
            </w:r>
          </w:p>
          <w:p w:rsidR="00614D2D" w:rsidRDefault="00614D2D">
            <w:pPr>
              <w:pStyle w:val="PL"/>
              <w:rPr>
                <w:noProof w:val="0"/>
              </w:rPr>
            </w:pPr>
          </w:p>
          <w:p w:rsidR="00614D2D" w:rsidRDefault="00614D2D">
            <w:pPr>
              <w:pStyle w:val="PL"/>
              <w:rPr>
                <w:noProof w:val="0"/>
              </w:rPr>
            </w:pPr>
            <w:r>
              <w:rPr>
                <w:noProof w:val="0"/>
              </w:rPr>
              <w:t>2-</w:t>
            </w:r>
            <w:r>
              <w:rPr>
                <w:noProof w:val="0"/>
              </w:rPr>
              <w:tab/>
              <w:t>requestPollInterval(POLL_NO_DURATION)</w:t>
            </w:r>
          </w:p>
          <w:p w:rsidR="00614D2D" w:rsidRDefault="00614D2D">
            <w:pPr>
              <w:pStyle w:val="PL"/>
              <w:rPr>
                <w:noProof w:val="0"/>
              </w:rPr>
            </w:pPr>
          </w:p>
          <w:p w:rsidR="00614D2D" w:rsidRDefault="00614D2D">
            <w:pPr>
              <w:pStyle w:val="PL"/>
              <w:rPr>
                <w:noProof w:val="0"/>
              </w:rPr>
            </w:pPr>
            <w:r>
              <w:rPr>
                <w:noProof w:val="0"/>
              </w:rPr>
              <w:t>3-</w:t>
            </w:r>
            <w:r>
              <w:rPr>
                <w:noProof w:val="0"/>
              </w:rPr>
              <w:tab/>
              <w:t>isEventSet(EVENT_STATUS_COMMAND)</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r>
              <w:t>1-</w:t>
            </w:r>
            <w:r>
              <w:tab/>
              <w:t>Shall return true.</w:t>
            </w:r>
          </w:p>
          <w:p w:rsidR="00614D2D" w:rsidRDefault="00614D2D">
            <w:pPr>
              <w:pStyle w:val="TAL"/>
              <w:keepNext w:val="0"/>
              <w:keepLines w:val="0"/>
            </w:pPr>
          </w:p>
          <w:p w:rsidR="00614D2D" w:rsidRDefault="00614D2D">
            <w:pPr>
              <w:pStyle w:val="TAL"/>
              <w:keepNext w:val="0"/>
              <w:keepLines w:val="0"/>
            </w:pPr>
            <w:r>
              <w:t>2-</w:t>
            </w:r>
            <w:r>
              <w:tab/>
              <w:t>No exception shall be thrown.</w:t>
            </w:r>
          </w:p>
          <w:p w:rsidR="00614D2D" w:rsidRDefault="00614D2D">
            <w:pPr>
              <w:pStyle w:val="TAL"/>
              <w:keepNext w:val="0"/>
              <w:keepLines w:val="0"/>
            </w:pPr>
          </w:p>
          <w:p w:rsidR="00614D2D" w:rsidRDefault="00614D2D">
            <w:pPr>
              <w:pStyle w:val="TAL"/>
              <w:keepNext w:val="0"/>
              <w:keepLines w:val="0"/>
            </w:pPr>
            <w:r>
              <w:t>3-</w:t>
            </w:r>
            <w:r>
              <w:tab/>
              <w:t>Shall return false.</w:t>
            </w: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Check Applet isn't triggered by an STATUS command.</w:t>
            </w:r>
          </w:p>
          <w:p w:rsidR="00614D2D" w:rsidRDefault="00614D2D">
            <w:pPr>
              <w:pStyle w:val="PL"/>
              <w:rPr>
                <w:noProof w:val="0"/>
              </w:rPr>
            </w:pPr>
            <w:r>
              <w:rPr>
                <w:noProof w:val="0"/>
              </w:rPr>
              <w:t>1-</w:t>
            </w:r>
            <w:r>
              <w:rPr>
                <w:noProof w:val="0"/>
              </w:rPr>
              <w:tab/>
              <w:t>reset and card initialization</w:t>
            </w:r>
          </w:p>
          <w:p w:rsidR="00614D2D" w:rsidRDefault="00614D2D">
            <w:pPr>
              <w:pStyle w:val="PL"/>
              <w:rPr>
                <w:noProof w:val="0"/>
              </w:rPr>
            </w:pPr>
            <w:r>
              <w:rPr>
                <w:noProof w:val="0"/>
              </w:rPr>
              <w:t>2-</w:t>
            </w:r>
            <w:r>
              <w:rPr>
                <w:noProof w:val="0"/>
              </w:rPr>
              <w:tab/>
              <w:t>Send STATUS command</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2- Applet is not trigged by a STATUS command</w:t>
            </w: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6.2.9.11.4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1, 2, 3, 4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6, 7</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r>
    </w:tbl>
    <w:p w:rsidR="00614D2D" w:rsidRDefault="00614D2D" w:rsidP="00614D2D"/>
    <w:p w:rsidR="00614D2D" w:rsidRDefault="00614D2D" w:rsidP="00614D2D">
      <w:pPr>
        <w:pStyle w:val="Heading4"/>
        <w:keepNext w:val="0"/>
        <w:keepLines w:val="0"/>
      </w:pPr>
      <w:bookmarkStart w:id="510" w:name="_Toc51826812"/>
      <w:bookmarkStart w:id="511" w:name="_Toc117070493"/>
      <w:bookmarkStart w:id="512" w:name="_Toc51828255"/>
      <w:r>
        <w:t>6.2.9.12</w:t>
      </w:r>
      <w:r>
        <w:tab/>
        <w:t>Method setEvent</w:t>
      </w:r>
      <w:bookmarkEnd w:id="510"/>
      <w:bookmarkEnd w:id="511"/>
      <w:bookmarkEnd w:id="512"/>
    </w:p>
    <w:p w:rsidR="00614D2D" w:rsidRDefault="00614D2D" w:rsidP="00614D2D">
      <w:r>
        <w:t>Test Area Reference: API_2_TKR_SEVTB</w:t>
      </w:r>
    </w:p>
    <w:p w:rsidR="00614D2D" w:rsidRDefault="00614D2D" w:rsidP="00614D2D">
      <w:pPr>
        <w:pStyle w:val="H6"/>
        <w:keepNext w:val="0"/>
        <w:keepLines w:val="0"/>
      </w:pPr>
      <w:r>
        <w:t>6.2.9.12.1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void setEvent(byte id)</w:t>
      </w:r>
    </w:p>
    <w:p w:rsidR="00614D2D" w:rsidRDefault="00614D2D" w:rsidP="00614D2D">
      <w:pPr>
        <w:pStyle w:val="PL"/>
        <w:rPr>
          <w:noProof w:val="0"/>
        </w:rPr>
      </w:pPr>
      <w:r>
        <w:rPr>
          <w:noProof w:val="0"/>
        </w:rPr>
        <w:t xml:space="preserve">              throws ToolkitException,</w:t>
      </w:r>
    </w:p>
    <w:p w:rsidR="00614D2D" w:rsidRDefault="00614D2D" w:rsidP="00614D2D">
      <w:pPr>
        <w:pStyle w:val="PL"/>
      </w:pPr>
      <w:r>
        <w:t xml:space="preserve">                     javacard.framework.TransactionException</w:t>
      </w:r>
    </w:p>
    <w:p w:rsidR="00614D2D" w:rsidRDefault="00614D2D" w:rsidP="00614D2D">
      <w:pPr>
        <w:pStyle w:val="PL"/>
        <w:rPr>
          <w:noProof w:val="0"/>
        </w:rPr>
      </w:pPr>
    </w:p>
    <w:p w:rsidR="00614D2D" w:rsidRDefault="00614D2D" w:rsidP="00614D2D">
      <w:pPr>
        <w:pStyle w:val="H6"/>
        <w:keepNext w:val="0"/>
        <w:keepLines w:val="0"/>
      </w:pPr>
      <w:r>
        <w:t>6.2.9.12.1.1</w:t>
      </w:r>
      <w:r>
        <w:tab/>
        <w:t>Normal execution</w:t>
      </w:r>
    </w:p>
    <w:p w:rsidR="00614D2D" w:rsidRDefault="00614D2D" w:rsidP="00614D2D">
      <w:pPr>
        <w:pStyle w:val="ListBullet"/>
        <w:numPr>
          <w:ilvl w:val="0"/>
          <w:numId w:val="2"/>
        </w:numPr>
        <w:ind w:left="568" w:hanging="284"/>
      </w:pPr>
      <w:r>
        <w:t>CRRN1: a following call to isEventSet() method with the same event id shall answer true for the applet.</w:t>
      </w:r>
    </w:p>
    <w:p w:rsidR="00614D2D" w:rsidRDefault="00614D2D" w:rsidP="00614D2D">
      <w:pPr>
        <w:pStyle w:val="ListBullet"/>
        <w:numPr>
          <w:ilvl w:val="0"/>
          <w:numId w:val="2"/>
        </w:numPr>
        <w:ind w:left="568" w:hanging="284"/>
      </w:pPr>
      <w:r>
        <w:t>CRRN2: the SIM Toolkit Framework shall trigger the applet if an occurrence of the set event happens.</w:t>
      </w:r>
    </w:p>
    <w:p w:rsidR="00614D2D" w:rsidRDefault="00614D2D" w:rsidP="00614D2D">
      <w:pPr>
        <w:pStyle w:val="ListBullet"/>
        <w:numPr>
          <w:ilvl w:val="0"/>
          <w:numId w:val="2"/>
        </w:numPr>
        <w:ind w:left="568" w:hanging="284"/>
      </w:pPr>
      <w:r>
        <w:t xml:space="preserve">CRRN3: the method shall accept all the events defined in 3GPP TS 43.019 [7] except: EVENT_MENU_SELECTION, EVENT_MENU_SELECTION_HELP_REQUEST, EVENT_TIMER_EXPIRATION , EVENT_STATUS_COMMAND </w:t>
      </w:r>
    </w:p>
    <w:p w:rsidR="00614D2D" w:rsidRDefault="00614D2D" w:rsidP="00614D2D">
      <w:pPr>
        <w:pStyle w:val="ListBullet"/>
        <w:numPr>
          <w:ilvl w:val="0"/>
          <w:numId w:val="2"/>
        </w:numPr>
        <w:ind w:left="568" w:hanging="284"/>
      </w:pPr>
      <w:r>
        <w:t>CRRN4: no exception shall be thrown if the applet registers more than once to the same event.</w:t>
      </w:r>
    </w:p>
    <w:p w:rsidR="00614D2D" w:rsidRDefault="00614D2D" w:rsidP="00614D2D">
      <w:pPr>
        <w:pStyle w:val="ListBullet"/>
        <w:numPr>
          <w:ilvl w:val="0"/>
          <w:numId w:val="2"/>
        </w:numPr>
        <w:ind w:left="568" w:hanging="284"/>
      </w:pPr>
      <w:r>
        <w:t>CRRN5: all updates in the ToolkitRegistry are atomic.</w:t>
      </w:r>
    </w:p>
    <w:p w:rsidR="00614D2D" w:rsidRDefault="00614D2D" w:rsidP="00614D2D">
      <w:pPr>
        <w:pStyle w:val="H6"/>
        <w:keepNext w:val="0"/>
        <w:keepLines w:val="0"/>
      </w:pPr>
      <w:r>
        <w:t>6.2.9.12.1.2</w:t>
      </w:r>
      <w:r>
        <w:tab/>
        <w:t>Parameters error</w:t>
      </w:r>
    </w:p>
    <w:p w:rsidR="00614D2D" w:rsidRDefault="00614D2D" w:rsidP="00614D2D">
      <w:pPr>
        <w:pStyle w:val="ListBullet"/>
        <w:numPr>
          <w:ilvl w:val="0"/>
          <w:numId w:val="2"/>
        </w:numPr>
        <w:ind w:left="568" w:hanging="284"/>
      </w:pPr>
      <w:r>
        <w:t>CRRP1: shall throw a ToolkitException with EVENT_NOT_SUPPORTED reason if event is 0.</w:t>
      </w:r>
    </w:p>
    <w:p w:rsidR="00614D2D" w:rsidRDefault="00614D2D" w:rsidP="00614D2D">
      <w:pPr>
        <w:pStyle w:val="ListBullet"/>
        <w:numPr>
          <w:ilvl w:val="0"/>
          <w:numId w:val="2"/>
        </w:numPr>
        <w:ind w:left="568" w:hanging="284"/>
      </w:pPr>
      <w:r>
        <w:t>CRRP2: shall throw a ToolkitException with EVENT_NOT_ALLOWED reason if event is EVENT_MENU_SELECTION.</w:t>
      </w:r>
    </w:p>
    <w:p w:rsidR="00614D2D" w:rsidRDefault="00614D2D" w:rsidP="00614D2D">
      <w:pPr>
        <w:pStyle w:val="ListBullet"/>
        <w:numPr>
          <w:ilvl w:val="0"/>
          <w:numId w:val="2"/>
        </w:numPr>
        <w:ind w:left="568" w:hanging="284"/>
      </w:pPr>
      <w:r>
        <w:t>CRRP3: shall throw a ToolkitException with EVENT_NOT_ALLOWED reason if event is EVENT_MENU_SELECTION_HELP_REQUEST.</w:t>
      </w:r>
    </w:p>
    <w:p w:rsidR="00614D2D" w:rsidRDefault="00614D2D" w:rsidP="00614D2D">
      <w:pPr>
        <w:pStyle w:val="ListBullet"/>
        <w:numPr>
          <w:ilvl w:val="0"/>
          <w:numId w:val="2"/>
        </w:numPr>
        <w:ind w:left="568" w:hanging="284"/>
      </w:pPr>
      <w:r>
        <w:t>CRRP4: shall throw a ToolkitException with EVENT_NOT_ALLOWED reason if event is EVENT_TIMER_EXPIRATION.</w:t>
      </w:r>
    </w:p>
    <w:p w:rsidR="00614D2D" w:rsidRDefault="00614D2D" w:rsidP="00614D2D">
      <w:pPr>
        <w:pStyle w:val="ListBullet"/>
        <w:numPr>
          <w:ilvl w:val="0"/>
          <w:numId w:val="2"/>
        </w:numPr>
        <w:ind w:left="568" w:hanging="284"/>
      </w:pPr>
      <w:r>
        <w:t>CRRP5: shall throw a ToolkitException with EVENT_NOT_ALLOWED reason if event is EVENT_STATUS_COMMAND.</w:t>
      </w:r>
    </w:p>
    <w:p w:rsidR="00614D2D" w:rsidRDefault="00614D2D" w:rsidP="00614D2D">
      <w:pPr>
        <w:pStyle w:val="H6"/>
        <w:keepNext w:val="0"/>
        <w:keepLines w:val="0"/>
      </w:pPr>
      <w:r>
        <w:t>6.2.9.12.1.3</w:t>
      </w:r>
      <w:r>
        <w:tab/>
        <w:t>Context errors</w:t>
      </w:r>
    </w:p>
    <w:p w:rsidR="00614D2D" w:rsidRDefault="00614D2D" w:rsidP="00614D2D">
      <w:pPr>
        <w:pStyle w:val="ListBullet"/>
        <w:numPr>
          <w:ilvl w:val="0"/>
          <w:numId w:val="2"/>
        </w:numPr>
        <w:ind w:left="568" w:hanging="284"/>
      </w:pPr>
      <w:r>
        <w:t>CRRC1: shall throw a ToolkitException with EVENT_ALREADY_REGISTERED if event is EVENT_CALL_CONTROL_BY_SIM but another applet is already registered to it.</w:t>
      </w:r>
    </w:p>
    <w:p w:rsidR="00614D2D" w:rsidRDefault="00614D2D" w:rsidP="00614D2D">
      <w:pPr>
        <w:pStyle w:val="ListBullet"/>
        <w:numPr>
          <w:ilvl w:val="0"/>
          <w:numId w:val="2"/>
        </w:numPr>
        <w:ind w:left="568" w:hanging="284"/>
      </w:pPr>
      <w:r>
        <w:t>CRRC2: shall throw a ToolkitException with EVENT_ALREADY_REGISTERED if event is EVENT_MO_SHORT_MESSAGE_CONTROL_BY_SIM but another applet is already registered to it.</w:t>
      </w:r>
    </w:p>
    <w:p w:rsidR="00614D2D" w:rsidRDefault="00614D2D" w:rsidP="00614D2D">
      <w:pPr>
        <w:pStyle w:val="ListBullet"/>
        <w:numPr>
          <w:ilvl w:val="0"/>
          <w:numId w:val="2"/>
        </w:numPr>
        <w:ind w:left="568" w:hanging="284"/>
      </w:pPr>
      <w:r>
        <w:t>CRRC3: shall throw a ToolkitException with TAR_NOT_DEFINED if event is FORMATTED_SMS_PP_ENV and the applet has no TAR defined.</w:t>
      </w:r>
    </w:p>
    <w:p w:rsidR="00614D2D" w:rsidRDefault="00614D2D" w:rsidP="00614D2D">
      <w:pPr>
        <w:pStyle w:val="ListBullet"/>
        <w:numPr>
          <w:ilvl w:val="0"/>
          <w:numId w:val="2"/>
        </w:numPr>
        <w:ind w:left="568" w:hanging="284"/>
      </w:pPr>
      <w:r>
        <w:t>CRRC4: shall throw a ToolkitException with TAR_NOT_DEFINED if event is FORMATTED_SMS_PP_UPD and the applet has no TAR defined.</w:t>
      </w:r>
    </w:p>
    <w:p w:rsidR="00614D2D" w:rsidRDefault="00614D2D" w:rsidP="00614D2D">
      <w:pPr>
        <w:pStyle w:val="ListBullet"/>
        <w:numPr>
          <w:ilvl w:val="0"/>
          <w:numId w:val="2"/>
        </w:numPr>
        <w:ind w:left="568" w:hanging="284"/>
      </w:pPr>
      <w:r>
        <w:t>CRRC5: shall throw a ToolkitException with TAR_NOT_DEFINED if event is FORMATTED_SMS_CB_ENV and the applet has no TAR defined.</w:t>
      </w:r>
    </w:p>
    <w:p w:rsidR="00614D2D" w:rsidRDefault="00614D2D" w:rsidP="00614D2D">
      <w:pPr>
        <w:pStyle w:val="ListBullet"/>
        <w:numPr>
          <w:ilvl w:val="0"/>
          <w:numId w:val="2"/>
        </w:numPr>
        <w:ind w:left="568" w:hanging="284"/>
      </w:pPr>
      <w:r>
        <w:t>CRRC6: shall throw javacard.framework.TransactionException - if the operation would cause the commit capacity to be exceeded.</w:t>
      </w:r>
    </w:p>
    <w:p w:rsidR="00614D2D" w:rsidRDefault="00614D2D" w:rsidP="00614D2D">
      <w:pPr>
        <w:pStyle w:val="H6"/>
        <w:keepNext w:val="0"/>
        <w:keepLines w:val="0"/>
      </w:pPr>
      <w:r>
        <w:t>6.2.9.12.2</w:t>
      </w:r>
      <w:r>
        <w:tab/>
        <w:t>Test suite files</w:t>
      </w:r>
    </w:p>
    <w:p w:rsidR="00614D2D" w:rsidRDefault="00614D2D" w:rsidP="00614D2D">
      <w:pPr>
        <w:pStyle w:val="B1"/>
        <w:tabs>
          <w:tab w:val="left" w:pos="2268"/>
        </w:tabs>
      </w:pPr>
      <w:r>
        <w:t>Test Script:</w:t>
      </w:r>
      <w:r w:rsidR="00A1704F">
        <w:tab/>
      </w:r>
      <w:r>
        <w:t>API_2_TKR_SEVTB_1.scr</w:t>
      </w:r>
    </w:p>
    <w:p w:rsidR="00614D2D" w:rsidRDefault="00614D2D" w:rsidP="00614D2D">
      <w:pPr>
        <w:pStyle w:val="B1"/>
        <w:tabs>
          <w:tab w:val="left" w:pos="2268"/>
        </w:tabs>
      </w:pPr>
      <w:r>
        <w:t>Test Applet:</w:t>
      </w:r>
      <w:r w:rsidR="00A1704F">
        <w:tab/>
      </w:r>
      <w:r>
        <w:t>API_2_TKR_SEVTB_1.java</w:t>
      </w:r>
    </w:p>
    <w:p w:rsidR="00614D2D" w:rsidRDefault="00A1704F" w:rsidP="00614D2D">
      <w:pPr>
        <w:pStyle w:val="B1"/>
        <w:tabs>
          <w:tab w:val="left" w:pos="2268"/>
        </w:tabs>
      </w:pPr>
      <w:r>
        <w:tab/>
      </w:r>
      <w:r w:rsidR="00614D2D">
        <w:t>API_2_TKR_SEVTB_2.java</w:t>
      </w:r>
    </w:p>
    <w:p w:rsidR="00614D2D" w:rsidRDefault="00A1704F" w:rsidP="00614D2D">
      <w:pPr>
        <w:pStyle w:val="B1"/>
        <w:tabs>
          <w:tab w:val="left" w:pos="2268"/>
        </w:tabs>
      </w:pPr>
      <w:r>
        <w:tab/>
      </w:r>
      <w:r w:rsidR="00614D2D">
        <w:tab/>
        <w:t>API_2_TKR_SEVTB_3.java</w:t>
      </w:r>
    </w:p>
    <w:p w:rsidR="00614D2D" w:rsidRDefault="00A1704F" w:rsidP="00614D2D">
      <w:pPr>
        <w:pStyle w:val="B1"/>
        <w:tabs>
          <w:tab w:val="left" w:pos="2268"/>
        </w:tabs>
      </w:pPr>
      <w:r>
        <w:tab/>
      </w:r>
      <w:r w:rsidR="00614D2D">
        <w:tab/>
        <w:t>API_2_TKR_SEVTB_4.java</w:t>
      </w:r>
    </w:p>
    <w:p w:rsidR="00614D2D" w:rsidRDefault="00614D2D" w:rsidP="00614D2D">
      <w:pPr>
        <w:pStyle w:val="B1"/>
        <w:tabs>
          <w:tab w:val="left" w:pos="2268"/>
        </w:tabs>
      </w:pPr>
      <w:r>
        <w:t>Load Script:</w:t>
      </w:r>
      <w:r w:rsidR="00A1704F">
        <w:tab/>
      </w:r>
      <w:r>
        <w:t>API_2_TKR_SEVTB_1.ldr</w:t>
      </w:r>
    </w:p>
    <w:p w:rsidR="00614D2D" w:rsidRDefault="00A1704F" w:rsidP="00614D2D">
      <w:pPr>
        <w:pStyle w:val="B1"/>
        <w:tabs>
          <w:tab w:val="left" w:pos="2268"/>
        </w:tabs>
      </w:pPr>
      <w:r>
        <w:tab/>
      </w:r>
      <w:r w:rsidR="00614D2D">
        <w:t>The load script installs the 4 instances.</w:t>
      </w:r>
    </w:p>
    <w:p w:rsidR="00614D2D" w:rsidRDefault="00614D2D" w:rsidP="00614D2D">
      <w:pPr>
        <w:pStyle w:val="B1"/>
        <w:tabs>
          <w:tab w:val="left" w:pos="2268"/>
        </w:tabs>
      </w:pPr>
      <w:r>
        <w:t>Cleanup script:</w:t>
      </w:r>
      <w:r w:rsidR="00A1704F">
        <w:tab/>
      </w:r>
      <w:r>
        <w:t>API_2_TKR_SEVTB_1.clr</w:t>
      </w:r>
    </w:p>
    <w:p w:rsidR="00614D2D" w:rsidRDefault="00614D2D" w:rsidP="00614D2D">
      <w:pPr>
        <w:pStyle w:val="B1"/>
        <w:tabs>
          <w:tab w:val="left" w:pos="2268"/>
        </w:tabs>
      </w:pPr>
      <w:r>
        <w:t>Parameter File:</w:t>
      </w:r>
      <w:r w:rsidR="00A1704F">
        <w:tab/>
      </w:r>
      <w:r>
        <w:t>API_2_TKR_SEVTB_1.par</w:t>
      </w:r>
    </w:p>
    <w:p w:rsidR="00614D2D" w:rsidRDefault="00614D2D" w:rsidP="00614D2D">
      <w:pPr>
        <w:pStyle w:val="H6"/>
        <w:keepNext w:val="0"/>
        <w:keepLines w:val="0"/>
      </w:pPr>
      <w:r>
        <w:t>6.2.9.12.3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023"/>
        <w:gridCol w:w="2999"/>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023"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9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023"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Applet1 is triggered by ENVELOPE(SMS_ PP_FORMATTED) command.</w:t>
            </w:r>
          </w:p>
          <w:p w:rsidR="00614D2D" w:rsidRDefault="00614D2D">
            <w:pPr>
              <w:pStyle w:val="TAL"/>
              <w:keepNext w:val="0"/>
              <w:keepLines w:val="0"/>
            </w:pPr>
          </w:p>
          <w:p w:rsidR="00614D2D" w:rsidRDefault="00614D2D">
            <w:pPr>
              <w:pStyle w:val="PL"/>
              <w:rPr>
                <w:noProof w:val="0"/>
              </w:rPr>
            </w:pPr>
            <w:r>
              <w:rPr>
                <w:noProof w:val="0"/>
              </w:rPr>
              <w:t>Send ENVELOPE(SMS_PP_FORMATTED)</w:t>
            </w:r>
          </w:p>
          <w:p w:rsidR="00614D2D" w:rsidRDefault="00614D2D">
            <w:pPr>
              <w:pStyle w:val="TAL"/>
              <w:keepNext w:val="0"/>
              <w:keepLines w:val="0"/>
            </w:pPr>
          </w:p>
        </w:tc>
        <w:tc>
          <w:tcPr>
            <w:tcW w:w="2999"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p>
          <w:p w:rsidR="00614D2D" w:rsidRDefault="00614D2D">
            <w:pPr>
              <w:pStyle w:val="TAL"/>
              <w:keepNext w:val="0"/>
              <w:keepLines w:val="0"/>
            </w:pPr>
            <w:r>
              <w:t>Applet1 shall be triggered</w:t>
            </w: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023" w:type="dxa"/>
            <w:tcBorders>
              <w:top w:val="single" w:sz="4" w:space="0" w:color="auto"/>
              <w:left w:val="single" w:sz="4" w:space="0" w:color="auto"/>
              <w:bottom w:val="single" w:sz="4" w:space="0" w:color="auto"/>
              <w:right w:val="single" w:sz="4" w:space="0" w:color="auto"/>
            </w:tcBorders>
          </w:tcPr>
          <w:p w:rsidR="00614D2D" w:rsidRDefault="00614D2D">
            <w:pPr>
              <w:pStyle w:val="TAH"/>
            </w:pPr>
            <w:r>
              <w:t>Setting ALLOWED and SUPPORTED events</w:t>
            </w:r>
          </w:p>
          <w:p w:rsidR="00614D2D" w:rsidRDefault="00614D2D">
            <w:pPr>
              <w:pStyle w:val="PL"/>
              <w:keepNext/>
              <w:keepLines/>
            </w:pPr>
          </w:p>
          <w:p w:rsidR="00614D2D" w:rsidRDefault="00614D2D">
            <w:pPr>
              <w:pStyle w:val="PL"/>
              <w:keepNext/>
              <w:keepLines/>
            </w:pPr>
            <w:r>
              <w:t>1-</w:t>
            </w:r>
            <w:r>
              <w:tab/>
              <w:t>For all allowed events (-1, 1 to 24 and 127 excepted 7, 8, 11, 19) defined in TS 43.019 [7]*:</w:t>
            </w:r>
            <w:r>
              <w:br/>
              <w:t>EVENT_PROFILE_DOWNLOAD, EVENT_FORMATTED_SMS_PP_ENV, EVENT_FORMATTED_SMS_PP_UPD, EVENT_FORMATTED_SMS_CB, EVENT_UNFORMATTED_SMS_PP_ENV, EVENT_UNFORMATTED_SMS_PP_UPD, EVENT_UNFORMATTED_SMS_CB, EVENT_CALL_CONTROL_BY_SIM, EVENT_MO_SHORT_MESSAGE_CONTROL_BY_SIM, EVENT_EVENT_DOWNLOAD_MT_CALL, EVENT_EVENT_DOWNLOAD_CALL_CONNECTED, EVENT_EVENT_DOWNLOAD_CALL_DISCONNECTED, EVENT_EVENT_DOWNLOAD_LOCATION_STATUS, EVENT_EVENT_DOWNLOAD_USER_ACTIVITY, EVENT_EVENT_DOWNLOAD_IDLE_SCREEN_AVAILABLE, EVENT_EVENT_DOWNLOAD_CARD_READER_STATUS, EVENT_EVENT_DOWNLOAD_LANGUAGE_SELECTION, EVENT_EVENT_DOWNLOAD_BROWSER_TERMINATION,</w:t>
            </w:r>
          </w:p>
          <w:p w:rsidR="00614D2D" w:rsidRDefault="00614D2D">
            <w:pPr>
              <w:pStyle w:val="PL"/>
              <w:keepNext/>
              <w:keepLines/>
            </w:pPr>
            <w:r>
              <w:t>EVENT_EVENT_DOWNLOAD_DATA_AVAILABLE,</w:t>
            </w:r>
          </w:p>
          <w:p w:rsidR="00614D2D" w:rsidRDefault="00614D2D">
            <w:pPr>
              <w:pStyle w:val="PL"/>
              <w:keepNext/>
              <w:keepLines/>
            </w:pPr>
            <w:r>
              <w:t>EVENT_EVENT_DOWNLOAD_CHANNEL_STATUS,</w:t>
            </w:r>
          </w:p>
          <w:p w:rsidR="00614D2D" w:rsidRDefault="00614D2D">
            <w:pPr>
              <w:pStyle w:val="PL"/>
              <w:keepNext/>
              <w:keepLines/>
            </w:pPr>
            <w:r>
              <w:t>EVENT_FIRST_COMMAND_AFTER_SELECT,</w:t>
            </w:r>
          </w:p>
          <w:p w:rsidR="00614D2D" w:rsidRDefault="00614D2D">
            <w:pPr>
              <w:pStyle w:val="PL"/>
              <w:keepNext/>
              <w:keepLines/>
            </w:pPr>
            <w:r>
              <w:t>EVENT_UNRECOGNIZED_ENVELOPE</w:t>
            </w:r>
          </w:p>
          <w:p w:rsidR="00614D2D" w:rsidRDefault="00614D2D">
            <w:pPr>
              <w:pStyle w:val="PL"/>
              <w:keepNext/>
              <w:keepLines/>
            </w:pPr>
          </w:p>
          <w:p w:rsidR="00614D2D" w:rsidRDefault="00614D2D">
            <w:pPr>
              <w:pStyle w:val="PL"/>
              <w:keepNext/>
              <w:keepLines/>
            </w:pPr>
            <w:r>
              <w:t>1.1-</w:t>
            </w:r>
            <w:r>
              <w:tab/>
              <w:t>clearEvent(event)</w:t>
            </w:r>
          </w:p>
          <w:p w:rsidR="00614D2D" w:rsidRDefault="00614D2D">
            <w:pPr>
              <w:pStyle w:val="PL"/>
              <w:keepNext/>
              <w:keepLines/>
            </w:pPr>
          </w:p>
          <w:p w:rsidR="00614D2D" w:rsidRDefault="00614D2D">
            <w:pPr>
              <w:pStyle w:val="PL"/>
              <w:keepNext/>
              <w:keepLines/>
            </w:pPr>
            <w:r>
              <w:t>1.2-</w:t>
            </w:r>
            <w:r>
              <w:tab/>
              <w:t>isEventSet(event)</w:t>
            </w:r>
          </w:p>
          <w:p w:rsidR="00614D2D" w:rsidRDefault="00614D2D">
            <w:pPr>
              <w:pStyle w:val="PL"/>
              <w:keepNext/>
              <w:keepLines/>
            </w:pPr>
          </w:p>
          <w:p w:rsidR="00614D2D" w:rsidRDefault="00614D2D">
            <w:pPr>
              <w:pStyle w:val="PL"/>
              <w:keepNext/>
              <w:keepLines/>
            </w:pPr>
            <w:r>
              <w:t>1.3-</w:t>
            </w:r>
            <w:r>
              <w:tab/>
              <w:t>setEvent(event)</w:t>
            </w:r>
          </w:p>
          <w:p w:rsidR="00614D2D" w:rsidRDefault="00614D2D">
            <w:pPr>
              <w:pStyle w:val="PL"/>
              <w:keepNext/>
              <w:keepLines/>
            </w:pPr>
          </w:p>
          <w:p w:rsidR="00614D2D" w:rsidRDefault="00614D2D">
            <w:pPr>
              <w:pStyle w:val="PL"/>
              <w:keepNext/>
              <w:keepLines/>
            </w:pPr>
            <w:r>
              <w:t>1.4-</w:t>
            </w:r>
            <w:r>
              <w:tab/>
              <w:t>isEventSet(event)</w:t>
            </w:r>
          </w:p>
          <w:p w:rsidR="00614D2D" w:rsidRDefault="00614D2D">
            <w:pPr>
              <w:pStyle w:val="PL"/>
              <w:keepNext/>
              <w:keepLines/>
            </w:pPr>
          </w:p>
          <w:p w:rsidR="00614D2D" w:rsidRDefault="00614D2D">
            <w:pPr>
              <w:pStyle w:val="PL"/>
              <w:keepNext/>
              <w:keepLines/>
            </w:pPr>
            <w:r>
              <w:t>1.5-</w:t>
            </w:r>
            <w:r>
              <w:tab/>
              <w:t>clearEvent(event)</w:t>
            </w:r>
          </w:p>
          <w:p w:rsidR="00614D2D" w:rsidRDefault="00614D2D">
            <w:pPr>
              <w:pStyle w:val="TAL"/>
              <w:keepNext w:val="0"/>
              <w:keepLines w:val="0"/>
            </w:pPr>
          </w:p>
        </w:tc>
        <w:tc>
          <w:tcPr>
            <w:tcW w:w="2999"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1.1-</w:t>
            </w:r>
            <w:r>
              <w:tab/>
              <w:t>No exception shall be thrown.</w:t>
            </w:r>
          </w:p>
          <w:p w:rsidR="00614D2D" w:rsidRDefault="00614D2D">
            <w:pPr>
              <w:pStyle w:val="TAL"/>
            </w:pPr>
          </w:p>
          <w:p w:rsidR="00614D2D" w:rsidRDefault="00614D2D">
            <w:pPr>
              <w:pStyle w:val="TAL"/>
            </w:pPr>
            <w:r>
              <w:t>1.2-</w:t>
            </w:r>
            <w:r>
              <w:tab/>
              <w:t>Shall return false.</w:t>
            </w:r>
          </w:p>
          <w:p w:rsidR="00614D2D" w:rsidRDefault="00614D2D">
            <w:pPr>
              <w:pStyle w:val="TAL"/>
            </w:pPr>
          </w:p>
          <w:p w:rsidR="00614D2D" w:rsidRDefault="00614D2D">
            <w:pPr>
              <w:pStyle w:val="TAL"/>
            </w:pPr>
            <w:r>
              <w:t>1.3-</w:t>
            </w:r>
            <w:r>
              <w:tab/>
              <w:t>No exception shall be thrown.</w:t>
            </w:r>
          </w:p>
          <w:p w:rsidR="00614D2D" w:rsidRDefault="00614D2D">
            <w:pPr>
              <w:pStyle w:val="TAL"/>
            </w:pPr>
          </w:p>
          <w:p w:rsidR="00614D2D" w:rsidRDefault="00614D2D">
            <w:pPr>
              <w:pStyle w:val="TAL"/>
            </w:pPr>
            <w:r>
              <w:t>1.4-</w:t>
            </w:r>
            <w:r>
              <w:tab/>
              <w:t>Shall return true.</w:t>
            </w:r>
          </w:p>
          <w:p w:rsidR="00614D2D" w:rsidRDefault="00614D2D">
            <w:pPr>
              <w:pStyle w:val="TAL"/>
            </w:pPr>
          </w:p>
          <w:p w:rsidR="00614D2D" w:rsidRDefault="00614D2D">
            <w:pPr>
              <w:pStyle w:val="TAL"/>
              <w:keepNext w:val="0"/>
              <w:keepLines w:val="0"/>
            </w:pPr>
            <w:r>
              <w:t>1.5-</w:t>
            </w:r>
            <w:r>
              <w:tab/>
              <w:t>No exception shall be thrown.</w:t>
            </w: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023"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Event 0</w:t>
            </w:r>
          </w:p>
          <w:p w:rsidR="00614D2D" w:rsidRDefault="00614D2D">
            <w:pPr>
              <w:pStyle w:val="PL"/>
              <w:rPr>
                <w:noProof w:val="0"/>
              </w:rPr>
            </w:pPr>
          </w:p>
          <w:p w:rsidR="00614D2D" w:rsidRDefault="00614D2D">
            <w:pPr>
              <w:pStyle w:val="PL"/>
              <w:rPr>
                <w:noProof w:val="0"/>
              </w:rPr>
            </w:pPr>
            <w:r>
              <w:rPr>
                <w:noProof w:val="0"/>
              </w:rPr>
              <w:t>Call setEvent(0)</w:t>
            </w:r>
          </w:p>
        </w:tc>
        <w:tc>
          <w:tcPr>
            <w:tcW w:w="2999"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p>
          <w:p w:rsidR="00614D2D" w:rsidRDefault="00614D2D">
            <w:pPr>
              <w:pStyle w:val="TAL"/>
              <w:keepNext w:val="0"/>
              <w:keepLines w:val="0"/>
            </w:pPr>
            <w:r>
              <w:t>Shall throw a ToolkitException with EVENT_NOT_SUPPORTED reason code.</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023"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Setting EVENT_MENU_SELECTION</w:t>
            </w:r>
          </w:p>
          <w:p w:rsidR="00614D2D" w:rsidRDefault="00614D2D">
            <w:pPr>
              <w:pStyle w:val="PL"/>
              <w:rPr>
                <w:noProof w:val="0"/>
              </w:rPr>
            </w:pPr>
          </w:p>
          <w:p w:rsidR="00614D2D" w:rsidRDefault="00614D2D">
            <w:pPr>
              <w:pStyle w:val="PL"/>
              <w:rPr>
                <w:noProof w:val="0"/>
              </w:rPr>
            </w:pPr>
            <w:r>
              <w:rPr>
                <w:noProof w:val="0"/>
              </w:rPr>
              <w:t>Call setEvent(EVENT_MENU_SELECTION)</w:t>
            </w:r>
          </w:p>
        </w:tc>
        <w:tc>
          <w:tcPr>
            <w:tcW w:w="2999"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p>
          <w:p w:rsidR="00614D2D" w:rsidRDefault="00614D2D">
            <w:pPr>
              <w:pStyle w:val="TAL"/>
              <w:keepNext w:val="0"/>
              <w:keepLines w:val="0"/>
            </w:pPr>
            <w:r>
              <w:t>Shall throw a ToolkitException with EVENT_NOT_ALLOWED reason code.</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023"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Setting EVENT_MENU_SELECTION_HELP_REQUEST</w:t>
            </w:r>
          </w:p>
          <w:p w:rsidR="00614D2D" w:rsidRDefault="00614D2D">
            <w:pPr>
              <w:pStyle w:val="PL"/>
              <w:rPr>
                <w:noProof w:val="0"/>
              </w:rPr>
            </w:pPr>
          </w:p>
          <w:p w:rsidR="00614D2D" w:rsidRDefault="00614D2D">
            <w:pPr>
              <w:pStyle w:val="PL"/>
              <w:rPr>
                <w:noProof w:val="0"/>
              </w:rPr>
            </w:pPr>
            <w:r>
              <w:rPr>
                <w:noProof w:val="0"/>
              </w:rPr>
              <w:t>Call setEvent(EVENT_MENU_SELECTION_HELP_REQUEST)</w:t>
            </w:r>
          </w:p>
        </w:tc>
        <w:tc>
          <w:tcPr>
            <w:tcW w:w="2999"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p>
          <w:p w:rsidR="00614D2D" w:rsidRDefault="00614D2D">
            <w:pPr>
              <w:pStyle w:val="TAL"/>
              <w:keepNext w:val="0"/>
              <w:keepLines w:val="0"/>
            </w:pPr>
            <w:r>
              <w:t>Shall throw a ToolkitException with EVENT_NOT_ALLOWED reason code.</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023"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Setting EVENT_TIMER_EXPIRATION</w:t>
            </w:r>
          </w:p>
          <w:p w:rsidR="00614D2D" w:rsidRDefault="00614D2D">
            <w:pPr>
              <w:pStyle w:val="PL"/>
              <w:rPr>
                <w:noProof w:val="0"/>
              </w:rPr>
            </w:pPr>
          </w:p>
          <w:p w:rsidR="00614D2D" w:rsidRDefault="00614D2D">
            <w:pPr>
              <w:pStyle w:val="PL"/>
              <w:rPr>
                <w:noProof w:val="0"/>
              </w:rPr>
            </w:pPr>
            <w:r>
              <w:rPr>
                <w:noProof w:val="0"/>
              </w:rPr>
              <w:t>Call setEvent(EVENT_TIMER_EXPIRATION)</w:t>
            </w:r>
          </w:p>
        </w:tc>
        <w:tc>
          <w:tcPr>
            <w:tcW w:w="2999"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p>
          <w:p w:rsidR="00614D2D" w:rsidRDefault="00614D2D">
            <w:pPr>
              <w:pStyle w:val="TAL"/>
              <w:keepNext w:val="0"/>
              <w:keepLines w:val="0"/>
            </w:pPr>
            <w:r>
              <w:t>Shall throw a ToolkitException with EVENT_NOT_ALLOWED reason code.</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023"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Setting EVENT_STATUS_COMMAND</w:t>
            </w:r>
          </w:p>
          <w:p w:rsidR="00614D2D" w:rsidRDefault="00614D2D">
            <w:pPr>
              <w:pStyle w:val="PL"/>
              <w:rPr>
                <w:noProof w:val="0"/>
              </w:rPr>
            </w:pPr>
          </w:p>
          <w:p w:rsidR="00614D2D" w:rsidRDefault="00614D2D">
            <w:pPr>
              <w:pStyle w:val="PL"/>
              <w:rPr>
                <w:noProof w:val="0"/>
              </w:rPr>
            </w:pPr>
            <w:r>
              <w:rPr>
                <w:noProof w:val="0"/>
              </w:rPr>
              <w:t>Call setEvent(EVENT_STATUS_COMMAND)</w:t>
            </w:r>
          </w:p>
        </w:tc>
        <w:tc>
          <w:tcPr>
            <w:tcW w:w="2999"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p>
          <w:p w:rsidR="00614D2D" w:rsidRDefault="00614D2D">
            <w:pPr>
              <w:pStyle w:val="TAL"/>
              <w:keepNext w:val="0"/>
              <w:keepLines w:val="0"/>
            </w:pPr>
            <w:r>
              <w:t>Shall throw a ToolkitException with EVENT_NOT_ALLOWED reason code.</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023"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Setting EVENT_CALL_CONTROL_BY_SIM</w:t>
            </w:r>
          </w:p>
          <w:p w:rsidR="00614D2D" w:rsidRDefault="00614D2D">
            <w:pPr>
              <w:pStyle w:val="PL"/>
              <w:rPr>
                <w:noProof w:val="0"/>
              </w:rPr>
            </w:pPr>
          </w:p>
          <w:p w:rsidR="00614D2D" w:rsidRDefault="00614D2D">
            <w:pPr>
              <w:pStyle w:val="PL"/>
              <w:rPr>
                <w:noProof w:val="0"/>
              </w:rPr>
            </w:pPr>
            <w:r>
              <w:rPr>
                <w:noProof w:val="0"/>
              </w:rPr>
              <w:t>Call setEvent(EVENT_CALL_CONTROL_BY_SIM)</w:t>
            </w:r>
          </w:p>
        </w:tc>
        <w:tc>
          <w:tcPr>
            <w:tcW w:w="2999"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p>
          <w:p w:rsidR="00614D2D" w:rsidRDefault="00614D2D">
            <w:pPr>
              <w:pStyle w:val="TAL"/>
              <w:keepNext w:val="0"/>
              <w:keepLines w:val="0"/>
            </w:pPr>
            <w:r>
              <w:t>No Exception shall be thrown</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023"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Setting EVENT_MO_SHORT_MESSAGE_CONTROL_BY_SIM</w:t>
            </w:r>
          </w:p>
          <w:p w:rsidR="00614D2D" w:rsidRDefault="00614D2D">
            <w:pPr>
              <w:pStyle w:val="PL"/>
              <w:rPr>
                <w:noProof w:val="0"/>
              </w:rPr>
            </w:pPr>
          </w:p>
          <w:p w:rsidR="00614D2D" w:rsidRDefault="00614D2D">
            <w:pPr>
              <w:pStyle w:val="PL"/>
              <w:rPr>
                <w:noProof w:val="0"/>
              </w:rPr>
            </w:pPr>
            <w:r>
              <w:rPr>
                <w:noProof w:val="0"/>
              </w:rPr>
              <w:t>Call setEvent(EVENT_MO_SHORT_MESSAGE_CONTROL_BY_SIM)</w:t>
            </w:r>
          </w:p>
        </w:tc>
        <w:tc>
          <w:tcPr>
            <w:tcW w:w="2999"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p>
          <w:p w:rsidR="00614D2D" w:rsidRDefault="00614D2D">
            <w:pPr>
              <w:pStyle w:val="TAL"/>
              <w:keepNext w:val="0"/>
              <w:keepLines w:val="0"/>
            </w:pPr>
            <w:r>
              <w:t>No Exception shall be thrown</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023"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Check applet is triggered by an ENVELOPE(CALL_CONTROL_BY_SIM)</w:t>
            </w:r>
          </w:p>
          <w:p w:rsidR="00614D2D" w:rsidRDefault="00614D2D">
            <w:pPr>
              <w:pStyle w:val="TOC5"/>
              <w:keepLines w:val="0"/>
              <w:widowControl/>
              <w:rPr>
                <w:noProof w:val="0"/>
              </w:rPr>
            </w:pPr>
            <w:r>
              <w:rPr>
                <w:noProof w:val="0"/>
              </w:rPr>
              <w:t>Trigger the applet</w:t>
            </w:r>
          </w:p>
        </w:tc>
        <w:tc>
          <w:tcPr>
            <w:tcW w:w="2999"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Applet is trigged by an ENVELOPE(CALL_CONTROL_BY_SIM)</w:t>
            </w: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OC8"/>
              <w:keepLines w:val="0"/>
              <w:widowControl/>
              <w:rPr>
                <w:noProof w:val="0"/>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023"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Check applet is triggered by an ENVELOPE(MO_SHORT_MESSAGE_CONTROL_BY_SIM)</w:t>
            </w:r>
          </w:p>
          <w:p w:rsidR="00614D2D" w:rsidRDefault="00614D2D">
            <w:pPr>
              <w:pStyle w:val="TOC5"/>
              <w:keepLines w:val="0"/>
              <w:widowControl/>
              <w:rPr>
                <w:noProof w:val="0"/>
              </w:rPr>
            </w:pPr>
            <w:r>
              <w:rPr>
                <w:noProof w:val="0"/>
              </w:rPr>
              <w:t>Trigger the Applet</w:t>
            </w:r>
          </w:p>
        </w:tc>
        <w:tc>
          <w:tcPr>
            <w:tcW w:w="2999"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Applet is trigged by an ENVELOPE(MO_SHORT_MESSAGE_CONTROL_BY_SIM)</w:t>
            </w: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OC8"/>
              <w:keepLines w:val="0"/>
              <w:widowControl/>
              <w:rPr>
                <w:noProof w:val="0"/>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023"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Applet2 is triggered by ENVELOPE(SMS_ PP_DOWNLOAD) command.</w:t>
            </w:r>
          </w:p>
          <w:p w:rsidR="00614D2D" w:rsidRDefault="00614D2D">
            <w:pPr>
              <w:pStyle w:val="PL"/>
              <w:rPr>
                <w:noProof w:val="0"/>
              </w:rPr>
            </w:pPr>
            <w:r>
              <w:rPr>
                <w:noProof w:val="0"/>
              </w:rPr>
              <w:t>Trigger the Applet2</w:t>
            </w:r>
          </w:p>
        </w:tc>
        <w:tc>
          <w:tcPr>
            <w:tcW w:w="2999"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Applet2 is trigged by an ENVELOPE(SMS_ PP_DOWNLOAD) command</w:t>
            </w: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023"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Applet2 registers to CALL_CONTROL_BY_SIM</w:t>
            </w:r>
            <w:r>
              <w:br/>
              <w:t>but it is already assigned</w:t>
            </w:r>
          </w:p>
          <w:p w:rsidR="00614D2D" w:rsidRDefault="00614D2D">
            <w:pPr>
              <w:pStyle w:val="PL"/>
              <w:rPr>
                <w:noProof w:val="0"/>
              </w:rPr>
            </w:pPr>
            <w:r>
              <w:rPr>
                <w:noProof w:val="0"/>
              </w:rPr>
              <w:t>setEvent(EVENT_CALL_CONTROL_BY_SIM)</w:t>
            </w:r>
          </w:p>
        </w:tc>
        <w:tc>
          <w:tcPr>
            <w:tcW w:w="2999"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r>
              <w:t>Shall throw a ToolkitException with EVENT_ALREADY_REGISTERED reason code.</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c>
          <w:tcPr>
            <w:tcW w:w="4023"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Applet2 registers to MO_MESSAGE_CONTROL_BY SIM</w:t>
            </w:r>
            <w:r>
              <w:br/>
              <w:t>but it is already assigned</w:t>
            </w:r>
          </w:p>
          <w:p w:rsidR="00614D2D" w:rsidRDefault="00614D2D">
            <w:pPr>
              <w:pStyle w:val="PL"/>
              <w:rPr>
                <w:noProof w:val="0"/>
              </w:rPr>
            </w:pPr>
            <w:r>
              <w:rPr>
                <w:noProof w:val="0"/>
              </w:rPr>
              <w:t>setEvent(EVENT_MO_SHORT_MESSAGE_CONTROL_BY_SIM)</w:t>
            </w:r>
          </w:p>
        </w:tc>
        <w:tc>
          <w:tcPr>
            <w:tcW w:w="2999"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r>
              <w:t>Shall throw a ToolkitException with EVENT_ALREADY_REGISTERED reason code.</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c>
          <w:tcPr>
            <w:tcW w:w="4023" w:type="dxa"/>
            <w:tcBorders>
              <w:top w:val="single" w:sz="4" w:space="0" w:color="auto"/>
              <w:left w:val="single" w:sz="4" w:space="0" w:color="auto"/>
              <w:bottom w:val="single" w:sz="4" w:space="0" w:color="auto"/>
              <w:right w:val="single" w:sz="4" w:space="0" w:color="auto"/>
            </w:tcBorders>
          </w:tcPr>
          <w:p w:rsidR="00614D2D" w:rsidRDefault="00614D2D">
            <w:pPr>
              <w:pStyle w:val="TAH"/>
            </w:pPr>
            <w:r>
              <w:t>Applet3 with no TAR defined registers to EVENT_UNFORMATTED_SMS_CB</w:t>
            </w:r>
          </w:p>
          <w:p w:rsidR="00614D2D" w:rsidRDefault="00614D2D">
            <w:pPr>
              <w:pStyle w:val="TAH"/>
            </w:pPr>
          </w:p>
          <w:p w:rsidR="00614D2D" w:rsidRDefault="00614D2D">
            <w:pPr>
              <w:pStyle w:val="TAH"/>
            </w:pPr>
          </w:p>
          <w:p w:rsidR="00614D2D" w:rsidRDefault="00614D2D" w:rsidP="00614D2D">
            <w:pPr>
              <w:pStyle w:val="PL"/>
              <w:numPr>
                <w:ilvl w:val="0"/>
                <w:numId w:val="11"/>
              </w:numPr>
              <w:overflowPunct w:val="0"/>
              <w:autoSpaceDE w:val="0"/>
              <w:autoSpaceDN w:val="0"/>
              <w:adjustRightInd w:val="0"/>
            </w:pPr>
            <w:r>
              <w:t>send ENVELOPE(CELL_BROADCAST_DATA_ DOWNLOAD)</w:t>
            </w:r>
          </w:p>
          <w:p w:rsidR="00614D2D" w:rsidRDefault="00614D2D">
            <w:pPr>
              <w:pStyle w:val="PL"/>
            </w:pPr>
          </w:p>
          <w:p w:rsidR="00614D2D" w:rsidRDefault="00614D2D" w:rsidP="00614D2D">
            <w:pPr>
              <w:pStyle w:val="PL"/>
              <w:numPr>
                <w:ilvl w:val="0"/>
                <w:numId w:val="11"/>
              </w:numPr>
              <w:overflowPunct w:val="0"/>
              <w:autoSpaceDE w:val="0"/>
              <w:autoSpaceDN w:val="0"/>
              <w:adjustRightInd w:val="0"/>
            </w:pPr>
            <w:r>
              <w:t>setEvent(FORMATTED_SMS_PP_ENV)</w:t>
            </w:r>
          </w:p>
          <w:p w:rsidR="00614D2D" w:rsidRDefault="00614D2D">
            <w:pPr>
              <w:pStyle w:val="PL"/>
            </w:pPr>
          </w:p>
          <w:p w:rsidR="00614D2D" w:rsidRDefault="00614D2D">
            <w:pPr>
              <w:pStyle w:val="PL"/>
            </w:pPr>
          </w:p>
          <w:p w:rsidR="00614D2D" w:rsidRDefault="00614D2D">
            <w:pPr>
              <w:pStyle w:val="PL"/>
            </w:pPr>
          </w:p>
          <w:p w:rsidR="00614D2D" w:rsidRDefault="00614D2D" w:rsidP="00614D2D">
            <w:pPr>
              <w:pStyle w:val="PL"/>
              <w:numPr>
                <w:ilvl w:val="0"/>
                <w:numId w:val="11"/>
              </w:numPr>
              <w:overflowPunct w:val="0"/>
              <w:autoSpaceDE w:val="0"/>
              <w:autoSpaceDN w:val="0"/>
              <w:adjustRightInd w:val="0"/>
            </w:pPr>
            <w:r>
              <w:t>setEvent(FORMATTED_SMS_PP_UPD)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rsidP="00614D2D">
            <w:pPr>
              <w:pStyle w:val="PL"/>
              <w:numPr>
                <w:ilvl w:val="0"/>
                <w:numId w:val="11"/>
              </w:numPr>
              <w:overflowPunct w:val="0"/>
              <w:autoSpaceDE w:val="0"/>
              <w:autoSpaceDN w:val="0"/>
              <w:adjustRightInd w:val="0"/>
            </w:pPr>
            <w:r>
              <w:t>setEvent(FORMATTED_SMS_CB_ENV)</w:t>
            </w:r>
          </w:p>
          <w:p w:rsidR="00614D2D" w:rsidRDefault="00614D2D">
            <w:pPr>
              <w:pStyle w:val="TAH"/>
              <w:keepNext w:val="0"/>
              <w:keepLines w:val="0"/>
            </w:pPr>
          </w:p>
        </w:tc>
        <w:tc>
          <w:tcPr>
            <w:tcW w:w="2999"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rsidP="00614D2D">
            <w:pPr>
              <w:pStyle w:val="TAL"/>
              <w:keepNext w:val="0"/>
              <w:numPr>
                <w:ilvl w:val="0"/>
                <w:numId w:val="12"/>
              </w:numPr>
              <w:overflowPunct w:val="0"/>
              <w:autoSpaceDE w:val="0"/>
              <w:autoSpaceDN w:val="0"/>
              <w:adjustRightInd w:val="0"/>
            </w:pPr>
            <w:r>
              <w:t>Applet3 shall be triggered</w:t>
            </w:r>
          </w:p>
          <w:p w:rsidR="00614D2D" w:rsidRDefault="00614D2D">
            <w:pPr>
              <w:pStyle w:val="TAL"/>
              <w:keepNext w:val="0"/>
            </w:pPr>
          </w:p>
          <w:p w:rsidR="00614D2D" w:rsidRDefault="00614D2D">
            <w:pPr>
              <w:pStyle w:val="TAL"/>
              <w:keepNext w:val="0"/>
            </w:pPr>
          </w:p>
          <w:p w:rsidR="00614D2D" w:rsidRDefault="00614D2D" w:rsidP="00614D2D">
            <w:pPr>
              <w:pStyle w:val="TAL"/>
              <w:keepNext w:val="0"/>
              <w:numPr>
                <w:ilvl w:val="0"/>
                <w:numId w:val="12"/>
              </w:numPr>
              <w:overflowPunct w:val="0"/>
              <w:autoSpaceDE w:val="0"/>
              <w:autoSpaceDN w:val="0"/>
              <w:adjustRightInd w:val="0"/>
            </w:pPr>
            <w:r>
              <w:t>ToolkitException with reason code TAR_NOT_DEFINED should be thrown</w:t>
            </w:r>
          </w:p>
          <w:p w:rsidR="00614D2D" w:rsidRDefault="00614D2D">
            <w:pPr>
              <w:pStyle w:val="TAL"/>
              <w:keepNext w:val="0"/>
            </w:pPr>
          </w:p>
          <w:p w:rsidR="00614D2D" w:rsidRDefault="00614D2D" w:rsidP="00614D2D">
            <w:pPr>
              <w:pStyle w:val="TAL"/>
              <w:keepNext w:val="0"/>
              <w:numPr>
                <w:ilvl w:val="0"/>
                <w:numId w:val="12"/>
              </w:numPr>
              <w:overflowPunct w:val="0"/>
              <w:autoSpaceDE w:val="0"/>
              <w:autoSpaceDN w:val="0"/>
              <w:adjustRightInd w:val="0"/>
            </w:pPr>
            <w:r>
              <w:t>ToolkitException with reason code TAR_NOT_DEFINED should be thrown</w:t>
            </w:r>
          </w:p>
          <w:p w:rsidR="00614D2D" w:rsidRDefault="00614D2D">
            <w:pPr>
              <w:pStyle w:val="TAL"/>
              <w:keepNext w:val="0"/>
            </w:pPr>
          </w:p>
          <w:p w:rsidR="00614D2D" w:rsidRDefault="00614D2D">
            <w:pPr>
              <w:pStyle w:val="TAL"/>
              <w:keepNext w:val="0"/>
              <w:keepLines w:val="0"/>
            </w:pPr>
            <w:r>
              <w:t>ToolkitException with reason code TAR_NOT_DEFINED should be thrown</w:t>
            </w: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16</w:t>
            </w:r>
          </w:p>
        </w:tc>
        <w:tc>
          <w:tcPr>
            <w:tcW w:w="4023"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pPr>
            <w:r>
              <w:t>Applet4 registers multiple to</w:t>
            </w:r>
          </w:p>
          <w:p w:rsidR="00614D2D" w:rsidRDefault="00614D2D">
            <w:pPr>
              <w:pStyle w:val="TAH"/>
              <w:keepNext w:val="0"/>
            </w:pPr>
            <w:r>
              <w:t>EVENT_FORMATTED_SMS_PP_ENV</w:t>
            </w:r>
          </w:p>
          <w:p w:rsidR="00614D2D" w:rsidRDefault="00614D2D">
            <w:pPr>
              <w:pStyle w:val="TAH"/>
              <w:keepNext w:val="0"/>
              <w:rPr>
                <w:sz w:val="16"/>
              </w:rPr>
            </w:pPr>
          </w:p>
          <w:p w:rsidR="00614D2D" w:rsidRDefault="00614D2D">
            <w:pPr>
              <w:pStyle w:val="TAH"/>
              <w:keepNext w:val="0"/>
              <w:ind w:left="398" w:hanging="398"/>
              <w:jc w:val="left"/>
              <w:rPr>
                <w:rFonts w:ascii="Courier New" w:hAnsi="Courier New"/>
                <w:b w:val="0"/>
                <w:sz w:val="16"/>
              </w:rPr>
            </w:pPr>
            <w:r>
              <w:rPr>
                <w:rFonts w:ascii="Courier New" w:hAnsi="Courier New"/>
                <w:b w:val="0"/>
                <w:sz w:val="16"/>
              </w:rPr>
              <w:t>1- send ENVELOPE(EVENT_FORMATTED_ SMS_PP_ENV)</w:t>
            </w:r>
          </w:p>
          <w:p w:rsidR="00614D2D" w:rsidRDefault="00614D2D">
            <w:pPr>
              <w:pStyle w:val="TAH"/>
              <w:keepNext w:val="0"/>
              <w:jc w:val="left"/>
              <w:rPr>
                <w:rFonts w:ascii="Courier New" w:hAnsi="Courier New"/>
                <w:b w:val="0"/>
                <w:sz w:val="16"/>
              </w:rPr>
            </w:pPr>
          </w:p>
          <w:p w:rsidR="00614D2D" w:rsidRDefault="00614D2D">
            <w:pPr>
              <w:pStyle w:val="TAH"/>
              <w:keepNext w:val="0"/>
              <w:jc w:val="left"/>
              <w:rPr>
                <w:rFonts w:ascii="Courier New" w:hAnsi="Courier New"/>
                <w:b w:val="0"/>
                <w:sz w:val="16"/>
              </w:rPr>
            </w:pPr>
            <w:r>
              <w:rPr>
                <w:rFonts w:ascii="Courier New" w:hAnsi="Courier New"/>
                <w:b w:val="0"/>
                <w:sz w:val="16"/>
              </w:rPr>
              <w:t>2- setEvent(EVENT_FORMATTED_SMS_PP_ UPD)</w:t>
            </w:r>
          </w:p>
          <w:p w:rsidR="00614D2D" w:rsidRDefault="00614D2D">
            <w:pPr>
              <w:pStyle w:val="TAH"/>
              <w:keepNext w:val="0"/>
              <w:jc w:val="left"/>
              <w:rPr>
                <w:rFonts w:ascii="Courier New" w:hAnsi="Courier New"/>
                <w:b w:val="0"/>
                <w:sz w:val="16"/>
              </w:rPr>
            </w:pPr>
          </w:p>
          <w:p w:rsidR="00614D2D" w:rsidRDefault="00614D2D">
            <w:pPr>
              <w:pStyle w:val="TAH"/>
              <w:keepNext w:val="0"/>
              <w:jc w:val="left"/>
              <w:rPr>
                <w:rFonts w:ascii="Courier New" w:hAnsi="Courier New"/>
                <w:b w:val="0"/>
                <w:sz w:val="16"/>
              </w:rPr>
            </w:pPr>
            <w:r>
              <w:rPr>
                <w:rFonts w:ascii="Courier New" w:hAnsi="Courier New"/>
                <w:b w:val="0"/>
                <w:sz w:val="16"/>
              </w:rPr>
              <w:t>3- setEvent(EVENT_FORMATTED_SMS_PP_ UPD)</w:t>
            </w:r>
          </w:p>
          <w:p w:rsidR="00614D2D" w:rsidRDefault="00614D2D">
            <w:pPr>
              <w:pStyle w:val="TAH"/>
              <w:keepNext w:val="0"/>
              <w:jc w:val="left"/>
              <w:rPr>
                <w:rFonts w:ascii="Courier New" w:hAnsi="Courier New"/>
                <w:b w:val="0"/>
                <w:sz w:val="16"/>
              </w:rPr>
            </w:pPr>
          </w:p>
          <w:p w:rsidR="00614D2D" w:rsidRDefault="00614D2D">
            <w:pPr>
              <w:pStyle w:val="TAH"/>
              <w:keepNext w:val="0"/>
              <w:ind w:left="398" w:hanging="398"/>
              <w:jc w:val="left"/>
              <w:rPr>
                <w:rFonts w:ascii="Courier New" w:hAnsi="Courier New"/>
                <w:b w:val="0"/>
                <w:sz w:val="16"/>
              </w:rPr>
            </w:pPr>
            <w:r>
              <w:rPr>
                <w:rFonts w:ascii="Courier New" w:hAnsi="Courier New"/>
                <w:b w:val="0"/>
                <w:sz w:val="16"/>
              </w:rPr>
              <w:t>4- send ENVELOPE(EVENT_FORMATTED_ SMS_PP_UPD)</w:t>
            </w:r>
          </w:p>
          <w:p w:rsidR="00614D2D" w:rsidRDefault="00614D2D">
            <w:pPr>
              <w:pStyle w:val="TAH"/>
            </w:pPr>
          </w:p>
        </w:tc>
        <w:tc>
          <w:tcPr>
            <w:tcW w:w="2999"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pPr>
          </w:p>
          <w:p w:rsidR="00614D2D" w:rsidRDefault="00614D2D">
            <w:pPr>
              <w:pStyle w:val="TAL"/>
              <w:keepNext w:val="0"/>
            </w:pPr>
            <w:r>
              <w:t>1- Applet4 shall be triggered</w:t>
            </w:r>
          </w:p>
          <w:p w:rsidR="00614D2D" w:rsidRDefault="00614D2D">
            <w:pPr>
              <w:pStyle w:val="TAL"/>
              <w:keepNext w:val="0"/>
            </w:pPr>
          </w:p>
          <w:p w:rsidR="00614D2D" w:rsidRDefault="00614D2D">
            <w:pPr>
              <w:pStyle w:val="TAL"/>
              <w:keepNext w:val="0"/>
            </w:pPr>
          </w:p>
          <w:p w:rsidR="00614D2D" w:rsidRDefault="00614D2D">
            <w:pPr>
              <w:pStyle w:val="TAL"/>
              <w:keepNext w:val="0"/>
            </w:pPr>
            <w:r>
              <w:t>2- no Exception shall be thrown</w:t>
            </w:r>
          </w:p>
          <w:p w:rsidR="00614D2D" w:rsidRDefault="00614D2D">
            <w:pPr>
              <w:pStyle w:val="TAL"/>
              <w:keepNext w:val="0"/>
            </w:pPr>
          </w:p>
          <w:p w:rsidR="00614D2D" w:rsidRDefault="00614D2D">
            <w:pPr>
              <w:pStyle w:val="TAL"/>
              <w:keepNext w:val="0"/>
            </w:pPr>
          </w:p>
          <w:p w:rsidR="00614D2D" w:rsidRDefault="00614D2D">
            <w:pPr>
              <w:pStyle w:val="TAL"/>
              <w:keepNext w:val="0"/>
            </w:pPr>
            <w:r>
              <w:t>3- no Exception shall be thrown</w:t>
            </w:r>
          </w:p>
          <w:p w:rsidR="00614D2D" w:rsidRDefault="00614D2D">
            <w:pPr>
              <w:pStyle w:val="TAL"/>
              <w:keepNext w:val="0"/>
            </w:pPr>
          </w:p>
          <w:p w:rsidR="00614D2D" w:rsidRDefault="00614D2D">
            <w:pPr>
              <w:pStyle w:val="TAL"/>
              <w:keepNext w:val="0"/>
            </w:pPr>
          </w:p>
          <w:p w:rsidR="00614D2D" w:rsidRDefault="00614D2D">
            <w:pPr>
              <w:pStyle w:val="TAL"/>
            </w:pPr>
            <w:r>
              <w:t>4- Applet4 shall be triggered</w:t>
            </w: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pPr>
          </w:p>
        </w:tc>
      </w:tr>
    </w:tbl>
    <w:p w:rsidR="00614D2D" w:rsidRDefault="00614D2D" w:rsidP="00614D2D"/>
    <w:p w:rsidR="00614D2D" w:rsidRDefault="00614D2D" w:rsidP="00614D2D">
      <w:pPr>
        <w:pStyle w:val="NO"/>
      </w:pPr>
      <w:r>
        <w:t>NOTE:</w:t>
      </w:r>
      <w:r>
        <w:tab/>
        <w:t>Although the method setEvent is defined for a range from –128 to 127 only the allowed events are tested, because the range from -128 to –2 is reserved for propriatary use in TS TS 43.019 [7] chapter 6.2 and the range from 25 to 126 is omitted for compatibility with future releases of TS 43.019 [7]</w:t>
      </w:r>
    </w:p>
    <w:p w:rsidR="00614D2D" w:rsidRDefault="00614D2D" w:rsidP="00614D2D">
      <w:pPr>
        <w:pStyle w:val="H6"/>
        <w:keepNext w:val="0"/>
        <w:keepLines w:val="0"/>
      </w:pPr>
      <w:r>
        <w:t>6.2.9.12.4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1,8,9,10,11,12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2,4,5,6,7</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N4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N5</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not testable</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P5</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C5</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C6</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not testable</w:t>
            </w:r>
          </w:p>
        </w:tc>
      </w:tr>
    </w:tbl>
    <w:p w:rsidR="00614D2D" w:rsidRDefault="00614D2D" w:rsidP="00614D2D"/>
    <w:p w:rsidR="00614D2D" w:rsidRDefault="00614D2D" w:rsidP="00614D2D">
      <w:pPr>
        <w:pStyle w:val="Heading4"/>
        <w:keepNext w:val="0"/>
        <w:keepLines w:val="0"/>
      </w:pPr>
      <w:bookmarkStart w:id="513" w:name="_Toc51826813"/>
      <w:bookmarkStart w:id="514" w:name="_Toc117070494"/>
      <w:bookmarkStart w:id="515" w:name="_Toc51828256"/>
      <w:r>
        <w:t>6.2.9.13</w:t>
      </w:r>
      <w:r>
        <w:tab/>
        <w:t>Method setEventList</w:t>
      </w:r>
      <w:bookmarkEnd w:id="513"/>
      <w:bookmarkEnd w:id="514"/>
      <w:bookmarkEnd w:id="515"/>
    </w:p>
    <w:p w:rsidR="00614D2D" w:rsidRDefault="00614D2D" w:rsidP="00614D2D">
      <w:r>
        <w:t>Test Area Reference: API_2_TKR_SEVL_BSS</w:t>
      </w:r>
    </w:p>
    <w:p w:rsidR="00614D2D" w:rsidRDefault="00614D2D" w:rsidP="00614D2D">
      <w:pPr>
        <w:pStyle w:val="H6"/>
        <w:keepNext w:val="0"/>
        <w:keepLines w:val="0"/>
      </w:pPr>
      <w:r>
        <w:t>6.2.9.13.1</w:t>
      </w:r>
      <w:r>
        <w:tab/>
        <w:t>Conformance Requirement:</w:t>
      </w:r>
    </w:p>
    <w:p w:rsidR="00614D2D" w:rsidRDefault="00614D2D" w:rsidP="00614D2D">
      <w:r>
        <w:t>The method with following header shall be compliant to its definition in the API.</w:t>
      </w:r>
    </w:p>
    <w:p w:rsidR="00614D2D" w:rsidRDefault="00614D2D" w:rsidP="00614D2D">
      <w:pPr>
        <w:pStyle w:val="PL"/>
        <w:rPr>
          <w:noProof w:val="0"/>
        </w:rPr>
      </w:pPr>
      <w:r>
        <w:rPr>
          <w:noProof w:val="0"/>
        </w:rPr>
        <w:t>public void setEventList(byte[] eventList,</w:t>
      </w:r>
    </w:p>
    <w:p w:rsidR="00614D2D" w:rsidRDefault="00614D2D" w:rsidP="00614D2D">
      <w:pPr>
        <w:pStyle w:val="PL"/>
        <w:rPr>
          <w:noProof w:val="0"/>
        </w:rPr>
      </w:pPr>
      <w:r>
        <w:rPr>
          <w:noProof w:val="0"/>
        </w:rPr>
        <w:t xml:space="preserve">                         short offset,</w:t>
      </w:r>
    </w:p>
    <w:p w:rsidR="00614D2D" w:rsidRDefault="00614D2D" w:rsidP="00614D2D">
      <w:pPr>
        <w:pStyle w:val="PL"/>
        <w:rPr>
          <w:noProof w:val="0"/>
        </w:rPr>
      </w:pPr>
      <w:r>
        <w:rPr>
          <w:noProof w:val="0"/>
        </w:rPr>
        <w:t xml:space="preserve">                         short length)</w:t>
      </w:r>
    </w:p>
    <w:p w:rsidR="00614D2D" w:rsidRDefault="00614D2D" w:rsidP="00614D2D">
      <w:pPr>
        <w:pStyle w:val="PL"/>
        <w:rPr>
          <w:noProof w:val="0"/>
        </w:rPr>
      </w:pPr>
      <w:r>
        <w:rPr>
          <w:noProof w:val="0"/>
        </w:rPr>
        <w:t xml:space="preserve">               throws    java.lang.NullPointerException,</w:t>
      </w:r>
    </w:p>
    <w:p w:rsidR="00614D2D" w:rsidRDefault="00614D2D" w:rsidP="00614D2D">
      <w:pPr>
        <w:pStyle w:val="PL"/>
        <w:rPr>
          <w:noProof w:val="0"/>
        </w:rPr>
      </w:pPr>
      <w:r>
        <w:rPr>
          <w:noProof w:val="0"/>
        </w:rPr>
        <w:t xml:space="preserve">                         java.lang.ArrayIndexOutOfBoundsException,</w:t>
      </w:r>
    </w:p>
    <w:p w:rsidR="00614D2D" w:rsidRDefault="00614D2D" w:rsidP="00614D2D">
      <w:pPr>
        <w:pStyle w:val="PL"/>
      </w:pPr>
      <w:r>
        <w:rPr>
          <w:noProof w:val="0"/>
        </w:rPr>
        <w:t xml:space="preserve">                         ToolkitException</w:t>
      </w:r>
      <w:r>
        <w:t>,</w:t>
      </w:r>
    </w:p>
    <w:p w:rsidR="00614D2D" w:rsidRDefault="00614D2D" w:rsidP="00614D2D">
      <w:pPr>
        <w:pStyle w:val="PL"/>
        <w:rPr>
          <w:noProof w:val="0"/>
        </w:rPr>
      </w:pPr>
      <w:r>
        <w:rPr>
          <w:noProof w:val="0"/>
        </w:rPr>
        <w:t xml:space="preserve">                     </w:t>
      </w:r>
      <w:r>
        <w:t xml:space="preserve">    javacard.framework.TransactionException</w:t>
      </w:r>
    </w:p>
    <w:p w:rsidR="00614D2D" w:rsidRDefault="00614D2D" w:rsidP="00614D2D">
      <w:pPr>
        <w:pStyle w:val="PL"/>
        <w:rPr>
          <w:noProof w:val="0"/>
        </w:rPr>
      </w:pPr>
    </w:p>
    <w:p w:rsidR="00614D2D" w:rsidRDefault="00614D2D" w:rsidP="00614D2D">
      <w:pPr>
        <w:pStyle w:val="H6"/>
        <w:keepNext w:val="0"/>
        <w:keepLines w:val="0"/>
      </w:pPr>
      <w:r>
        <w:t>6.2.9.13.1.1</w:t>
      </w:r>
      <w:r>
        <w:tab/>
        <w:t>Normal execution</w:t>
      </w:r>
    </w:p>
    <w:p w:rsidR="00614D2D" w:rsidRDefault="00614D2D" w:rsidP="00614D2D">
      <w:pPr>
        <w:pStyle w:val="ListBullet"/>
        <w:numPr>
          <w:ilvl w:val="0"/>
          <w:numId w:val="2"/>
        </w:numPr>
        <w:ind w:left="568" w:hanging="284"/>
      </w:pPr>
      <w:r>
        <w:t>CRRN1: for all events set successfully by this method, a call to isEventSet() method should return true.</w:t>
      </w:r>
    </w:p>
    <w:p w:rsidR="00614D2D" w:rsidRDefault="00614D2D" w:rsidP="00614D2D">
      <w:pPr>
        <w:pStyle w:val="ListBullet"/>
        <w:numPr>
          <w:ilvl w:val="0"/>
          <w:numId w:val="2"/>
        </w:numPr>
        <w:ind w:left="568" w:hanging="284"/>
      </w:pPr>
      <w:r>
        <w:t>CRRN2: the SIM Toolkit Framework shall trigger the applet if an occurrence of one of the successfully registered events happens.</w:t>
      </w:r>
    </w:p>
    <w:p w:rsidR="00614D2D" w:rsidRDefault="00614D2D" w:rsidP="00614D2D">
      <w:pPr>
        <w:pStyle w:val="ListBullet"/>
        <w:numPr>
          <w:ilvl w:val="0"/>
          <w:numId w:val="2"/>
        </w:numPr>
        <w:ind w:left="568" w:hanging="284"/>
      </w:pPr>
      <w:r>
        <w:t>CRRN3: this method shall accept all the events defined in 3GPP TS 43.019 [7] except: EVENT_MENU_SELECTION, EVENT_MENU_SELECTION_HELP_REQUEST, EVENT_TIMER_EXPIRATION , EVENT_STATUS_COMMAND.</w:t>
      </w:r>
    </w:p>
    <w:p w:rsidR="00614D2D" w:rsidRDefault="00614D2D" w:rsidP="00614D2D">
      <w:pPr>
        <w:pStyle w:val="ListBullet"/>
        <w:numPr>
          <w:ilvl w:val="0"/>
          <w:numId w:val="2"/>
        </w:numPr>
        <w:ind w:left="568" w:hanging="284"/>
      </w:pPr>
      <w:r>
        <w:t>CRRN4: all updates on the ToolkitRegistry are atomic</w:t>
      </w:r>
    </w:p>
    <w:p w:rsidR="00614D2D" w:rsidRDefault="00614D2D" w:rsidP="00614D2D">
      <w:pPr>
        <w:pStyle w:val="ListBullet"/>
        <w:numPr>
          <w:ilvl w:val="0"/>
          <w:numId w:val="2"/>
        </w:numPr>
        <w:ind w:left="568" w:hanging="284"/>
      </w:pPr>
      <w:r>
        <w:t>CRRN5: No exception shall be thrown if the applet registers more than once to the same event.</w:t>
      </w:r>
    </w:p>
    <w:p w:rsidR="00614D2D" w:rsidRDefault="00614D2D" w:rsidP="00614D2D">
      <w:pPr>
        <w:pStyle w:val="H6"/>
        <w:keepNext w:val="0"/>
        <w:keepLines w:val="0"/>
      </w:pPr>
      <w:r>
        <w:t>6.2.9.13.1.2</w:t>
      </w:r>
      <w:r>
        <w:tab/>
        <w:t>Parameters error</w:t>
      </w:r>
    </w:p>
    <w:p w:rsidR="00614D2D" w:rsidRDefault="00614D2D" w:rsidP="00614D2D">
      <w:pPr>
        <w:pStyle w:val="ListBullet"/>
        <w:numPr>
          <w:ilvl w:val="0"/>
          <w:numId w:val="2"/>
        </w:numPr>
        <w:ind w:left="568" w:hanging="284"/>
      </w:pPr>
      <w:r>
        <w:t>CRRP1: shall throw a java.lang.NullPointerException if eventList is null.</w:t>
      </w:r>
    </w:p>
    <w:p w:rsidR="00614D2D" w:rsidRDefault="00614D2D" w:rsidP="00614D2D">
      <w:pPr>
        <w:pStyle w:val="ListBullet"/>
        <w:numPr>
          <w:ilvl w:val="0"/>
          <w:numId w:val="2"/>
        </w:numPr>
        <w:ind w:left="568" w:hanging="284"/>
      </w:pPr>
      <w:r>
        <w:t>CRRP2: shall throw a java.lang.ArrayIndexOutOfBoundsException if offset would cause access outside array bounds.</w:t>
      </w:r>
    </w:p>
    <w:p w:rsidR="00614D2D" w:rsidRDefault="00614D2D" w:rsidP="00614D2D">
      <w:pPr>
        <w:pStyle w:val="ListBullet"/>
        <w:numPr>
          <w:ilvl w:val="0"/>
          <w:numId w:val="2"/>
        </w:numPr>
        <w:ind w:left="568" w:hanging="284"/>
      </w:pPr>
      <w:r>
        <w:t>CRRP3: shall throw a java.lang.ArrayIndexOutOfBoundsException if length would cause access outside array bounds.</w:t>
      </w:r>
    </w:p>
    <w:p w:rsidR="00614D2D" w:rsidRDefault="00614D2D" w:rsidP="00614D2D">
      <w:pPr>
        <w:pStyle w:val="ListBullet"/>
        <w:numPr>
          <w:ilvl w:val="0"/>
          <w:numId w:val="2"/>
        </w:numPr>
        <w:ind w:left="568" w:hanging="284"/>
      </w:pPr>
      <w:r>
        <w:t>CRRP4: shall throw a java.lang.ArrayIndexOutOfBoundsException if both offset and length would cause access outside array bounds.</w:t>
      </w:r>
    </w:p>
    <w:p w:rsidR="00614D2D" w:rsidRDefault="00614D2D" w:rsidP="00614D2D">
      <w:pPr>
        <w:pStyle w:val="ListBullet"/>
        <w:numPr>
          <w:ilvl w:val="0"/>
          <w:numId w:val="2"/>
        </w:numPr>
        <w:ind w:left="568" w:hanging="284"/>
      </w:pPr>
      <w:r>
        <w:t>CRRP5: shall throw a ToolkitException with EVENT_NOT_SUPPORTED reason if event is 0.</w:t>
      </w:r>
    </w:p>
    <w:p w:rsidR="00614D2D" w:rsidRDefault="00614D2D" w:rsidP="00614D2D">
      <w:pPr>
        <w:pStyle w:val="ListBullet"/>
        <w:numPr>
          <w:ilvl w:val="0"/>
          <w:numId w:val="2"/>
        </w:numPr>
        <w:ind w:left="568" w:hanging="284"/>
      </w:pPr>
      <w:r>
        <w:t>CRRP6: shall throw a ToolkitException with EVENT_NOT_ALLOWED reason if eventList contains EVENT_MENU_SELECTION.</w:t>
      </w:r>
    </w:p>
    <w:p w:rsidR="00614D2D" w:rsidRDefault="00614D2D" w:rsidP="00614D2D">
      <w:pPr>
        <w:pStyle w:val="ListBullet"/>
        <w:numPr>
          <w:ilvl w:val="0"/>
          <w:numId w:val="2"/>
        </w:numPr>
        <w:ind w:left="568" w:hanging="284"/>
      </w:pPr>
      <w:r>
        <w:t>CRRP7: shall throw a ToolkitException with EVENT_NOT_ALLOWED reason if eventList contains EVENT_MENU_SELECTION_HELP_REQUEST.</w:t>
      </w:r>
    </w:p>
    <w:p w:rsidR="00614D2D" w:rsidRDefault="00614D2D" w:rsidP="00614D2D">
      <w:pPr>
        <w:pStyle w:val="ListBullet"/>
        <w:numPr>
          <w:ilvl w:val="0"/>
          <w:numId w:val="2"/>
        </w:numPr>
        <w:ind w:left="568" w:hanging="284"/>
      </w:pPr>
      <w:r>
        <w:t>CRRP8: shall throw a ToolkitException with EVENT_NOT_ALLOWED reason if eventList contains EVENT_TIMER_EXPIRATION.</w:t>
      </w:r>
    </w:p>
    <w:p w:rsidR="00614D2D" w:rsidRDefault="00614D2D" w:rsidP="00614D2D">
      <w:pPr>
        <w:pStyle w:val="ListBullet"/>
        <w:numPr>
          <w:ilvl w:val="0"/>
          <w:numId w:val="2"/>
        </w:numPr>
        <w:ind w:left="568" w:hanging="284"/>
      </w:pPr>
      <w:r>
        <w:t>CRRP9: shall throw a ToolkitException with EVENT_NOT_ALLOWED reason if eventList contains EVENT_STATUS_COMMAND.</w:t>
      </w:r>
    </w:p>
    <w:p w:rsidR="00614D2D" w:rsidRDefault="00614D2D" w:rsidP="00614D2D">
      <w:pPr>
        <w:pStyle w:val="H6"/>
        <w:keepNext w:val="0"/>
        <w:keepLines w:val="0"/>
      </w:pPr>
      <w:r>
        <w:t>6.2.9.13.1.3</w:t>
      </w:r>
      <w:r>
        <w:tab/>
        <w:t>Context errors</w:t>
      </w:r>
    </w:p>
    <w:p w:rsidR="00614D2D" w:rsidRDefault="00614D2D" w:rsidP="00614D2D">
      <w:pPr>
        <w:pStyle w:val="ListBullet"/>
        <w:numPr>
          <w:ilvl w:val="0"/>
          <w:numId w:val="2"/>
        </w:numPr>
        <w:ind w:left="568" w:hanging="284"/>
      </w:pPr>
      <w:r>
        <w:t>CRRC1: shall throw a ToolkitException with EVENT_ALREADY_REGISTERED if eventList contains EVENT_CALL_CONTROL_BY_SIM but another applet is already registered to it.</w:t>
      </w:r>
    </w:p>
    <w:p w:rsidR="00614D2D" w:rsidRDefault="00614D2D" w:rsidP="00614D2D">
      <w:pPr>
        <w:pStyle w:val="ListBullet"/>
        <w:numPr>
          <w:ilvl w:val="0"/>
          <w:numId w:val="2"/>
        </w:numPr>
        <w:ind w:left="568" w:hanging="284"/>
      </w:pPr>
      <w:r>
        <w:t>CRRC2: shall throw a ToolkitException with EVENT_ALREADY_REGISTERED if eventList contains EVENT_MO_SHORT_MESSAGE_CONTROL_BY_SIM but another applet is already registered to it.</w:t>
      </w:r>
    </w:p>
    <w:p w:rsidR="00614D2D" w:rsidRDefault="00614D2D" w:rsidP="00614D2D">
      <w:pPr>
        <w:pStyle w:val="ListBullet"/>
        <w:numPr>
          <w:ilvl w:val="0"/>
          <w:numId w:val="2"/>
        </w:numPr>
        <w:ind w:left="568" w:hanging="284"/>
      </w:pPr>
      <w:r>
        <w:t>CRRC3: shall throw a ToolkitException with TAR_NOT_DEFINED if event is FORMATTED_SMS_PP_ENV and the applet has no TAR defined.</w:t>
      </w:r>
    </w:p>
    <w:p w:rsidR="00614D2D" w:rsidRDefault="00614D2D" w:rsidP="00614D2D">
      <w:pPr>
        <w:pStyle w:val="ListBullet"/>
        <w:numPr>
          <w:ilvl w:val="0"/>
          <w:numId w:val="2"/>
        </w:numPr>
        <w:ind w:left="568" w:hanging="284"/>
      </w:pPr>
      <w:r>
        <w:t>CRRC4: shall throw a ToolkitException with TAR_NOT_DEFINED if event is FORMATTED_SMS_PP_UPD and the applet has no TAR defined.</w:t>
      </w:r>
    </w:p>
    <w:p w:rsidR="00614D2D" w:rsidRDefault="00614D2D" w:rsidP="00614D2D">
      <w:pPr>
        <w:pStyle w:val="ListBullet"/>
        <w:numPr>
          <w:ilvl w:val="0"/>
          <w:numId w:val="2"/>
        </w:numPr>
        <w:ind w:left="568" w:hanging="284"/>
      </w:pPr>
      <w:r>
        <w:t>CRRC5: shall throw a ToolkitException with TAR_NOT_DEFINED if event is FORMATTED_SMS_CB_ENV and the applet has no TAR defined.</w:t>
      </w:r>
    </w:p>
    <w:p w:rsidR="00614D2D" w:rsidRDefault="00614D2D" w:rsidP="00614D2D">
      <w:pPr>
        <w:pStyle w:val="ListBullet"/>
        <w:numPr>
          <w:ilvl w:val="0"/>
          <w:numId w:val="2"/>
        </w:numPr>
        <w:ind w:left="568" w:hanging="284"/>
      </w:pPr>
      <w:r>
        <w:t>CRRC6: shall throw javacard.framework.TransactionException - if the operation would cause the commit capacity to be exceeded.</w:t>
      </w:r>
    </w:p>
    <w:p w:rsidR="00614D2D" w:rsidRDefault="00614D2D" w:rsidP="00614D2D">
      <w:pPr>
        <w:pStyle w:val="H6"/>
        <w:keepNext w:val="0"/>
        <w:keepLines w:val="0"/>
      </w:pPr>
      <w:r>
        <w:t>6.2.9.13.2</w:t>
      </w:r>
      <w:r>
        <w:tab/>
        <w:t>Test suite files</w:t>
      </w:r>
    </w:p>
    <w:p w:rsidR="00614D2D" w:rsidRDefault="00614D2D" w:rsidP="00614D2D">
      <w:pPr>
        <w:pStyle w:val="B1"/>
        <w:tabs>
          <w:tab w:val="left" w:pos="2268"/>
        </w:tabs>
      </w:pPr>
      <w:r>
        <w:t>Test Script:</w:t>
      </w:r>
      <w:r w:rsidR="00A1704F">
        <w:tab/>
      </w:r>
      <w:r>
        <w:t>API_2_TKR_SEVL_BSS_1.scr</w:t>
      </w:r>
    </w:p>
    <w:p w:rsidR="00614D2D" w:rsidRDefault="00614D2D" w:rsidP="00614D2D">
      <w:pPr>
        <w:pStyle w:val="B1"/>
        <w:tabs>
          <w:tab w:val="left" w:pos="2268"/>
        </w:tabs>
      </w:pPr>
      <w:r>
        <w:t>Test Applet:</w:t>
      </w:r>
      <w:r w:rsidR="00A1704F">
        <w:tab/>
      </w:r>
      <w:r>
        <w:t>API_2_TKR_SEVL_BSS_1.java</w:t>
      </w:r>
    </w:p>
    <w:p w:rsidR="00614D2D" w:rsidRDefault="00A1704F" w:rsidP="00614D2D">
      <w:pPr>
        <w:pStyle w:val="B1"/>
        <w:tabs>
          <w:tab w:val="left" w:pos="2268"/>
        </w:tabs>
      </w:pPr>
      <w:r>
        <w:tab/>
      </w:r>
      <w:r w:rsidR="00614D2D">
        <w:t>API_2_TKR_SEVL_BSS_2.java</w:t>
      </w:r>
    </w:p>
    <w:p w:rsidR="00614D2D" w:rsidRDefault="00A1704F" w:rsidP="00614D2D">
      <w:pPr>
        <w:pStyle w:val="B1"/>
        <w:tabs>
          <w:tab w:val="left" w:pos="2268"/>
        </w:tabs>
      </w:pPr>
      <w:r>
        <w:tab/>
      </w:r>
      <w:r w:rsidR="00614D2D">
        <w:t>API_2_TKR_SEVL_BSS_3.java</w:t>
      </w:r>
    </w:p>
    <w:p w:rsidR="00614D2D" w:rsidRDefault="00614D2D" w:rsidP="00614D2D">
      <w:pPr>
        <w:pStyle w:val="B1"/>
        <w:tabs>
          <w:tab w:val="left" w:pos="2268"/>
        </w:tabs>
      </w:pPr>
      <w:r>
        <w:t>Load Script:</w:t>
      </w:r>
      <w:r w:rsidR="00A1704F">
        <w:tab/>
      </w:r>
      <w:r>
        <w:t>API_2_TKR_SEVL_BSS_1.ldr</w:t>
      </w:r>
    </w:p>
    <w:p w:rsidR="00614D2D" w:rsidRDefault="00A1704F" w:rsidP="00614D2D">
      <w:pPr>
        <w:pStyle w:val="B1"/>
        <w:tabs>
          <w:tab w:val="left" w:pos="2268"/>
        </w:tabs>
      </w:pPr>
      <w:r>
        <w:tab/>
      </w:r>
      <w:r w:rsidR="00614D2D">
        <w:tab/>
        <w:t>The load script installs the 4 instances.</w:t>
      </w:r>
    </w:p>
    <w:p w:rsidR="00614D2D" w:rsidRDefault="00614D2D" w:rsidP="00614D2D">
      <w:pPr>
        <w:pStyle w:val="B1"/>
        <w:tabs>
          <w:tab w:val="left" w:pos="2268"/>
        </w:tabs>
      </w:pPr>
      <w:r>
        <w:t>Cleanup script:</w:t>
      </w:r>
      <w:r w:rsidR="00A1704F">
        <w:tab/>
      </w:r>
      <w:r>
        <w:t>API_2_TKR_SEVL_BSS_1.clr</w:t>
      </w:r>
    </w:p>
    <w:p w:rsidR="00614D2D" w:rsidRDefault="00614D2D" w:rsidP="00614D2D">
      <w:pPr>
        <w:pStyle w:val="B1"/>
        <w:tabs>
          <w:tab w:val="left" w:pos="2268"/>
        </w:tabs>
        <w:rPr>
          <w:lang w:val="pt-BR"/>
        </w:rPr>
      </w:pPr>
      <w:r>
        <w:rPr>
          <w:lang w:val="pt-BR"/>
        </w:rPr>
        <w:t>Parameter File:</w:t>
      </w:r>
      <w:r w:rsidR="00A1704F">
        <w:rPr>
          <w:lang w:val="pt-BR"/>
        </w:rPr>
        <w:tab/>
      </w:r>
      <w:r>
        <w:rPr>
          <w:lang w:val="pt-BR"/>
        </w:rPr>
        <w:t>API_2_TKR_SEVL_BSS_1.par</w:t>
      </w:r>
    </w:p>
    <w:p w:rsidR="00614D2D" w:rsidRDefault="00614D2D" w:rsidP="00614D2D">
      <w:pPr>
        <w:pStyle w:val="H6"/>
      </w:pPr>
      <w:r>
        <w:t>6.2.9.13.3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7"/>
        <w:gridCol w:w="4138"/>
        <w:gridCol w:w="2911"/>
        <w:gridCol w:w="2334"/>
      </w:tblGrid>
      <w:tr w:rsidR="00614D2D" w:rsidTr="00614D2D">
        <w:trPr>
          <w:tblHeade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38"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pPr>
            <w:r>
              <w:t>Applet1 Registering all eventList buffer</w:t>
            </w:r>
          </w:p>
          <w:p w:rsidR="00614D2D" w:rsidRDefault="00614D2D">
            <w:pPr>
              <w:pStyle w:val="PL"/>
            </w:pPr>
          </w:p>
          <w:p w:rsidR="00614D2D" w:rsidRDefault="00614D2D">
            <w:pPr>
              <w:pStyle w:val="PL"/>
            </w:pPr>
            <w:r>
              <w:t>EventList = all allowed events (-1, 1 to 24 and 127 excepted 7, 8, 11, 19) defined in TS 43.019[7]:</w:t>
            </w:r>
            <w:r>
              <w:br/>
              <w:t>EVENT_PROFILE_DOWNLOAD, EVENT_FORMATTED_SMS_PP_ENV, EVENT_FORMATTED_SMS_PP_UPD, EVENT_FORMATTED_SMS_CB, EVENT_UNFORMATTED_SMS_PP_ENV, EVENT_UNFORMATTED_SMS_PP_UPD, EVENT_UNFORMATTED_SMS_CB, EVENT_CALL_CONTROL_BY_SIM, EVENT_MO_SHORT_MESSAGE_CONTROL_BY_SIM, EVENT_EVENT_DOWNLOAD_MT_CALL, EVENT_EVENT_DOWNLOAD_CALL_CONNECTED, EVENT_EVENT_DOWNLOAD_CALL_DISCONNECTED, EVENT_EVENT_DOWNLOAD_LOCATION_STATUS, EVENT_EVENT_DOWNLOAD_USER_ACTIVITY, EVENT_EVENT_DOWNLOAD_IDLE_SCREEN_AVAILABLE,</w:t>
            </w:r>
          </w:p>
          <w:p w:rsidR="00614D2D" w:rsidRDefault="00614D2D">
            <w:pPr>
              <w:pStyle w:val="PL"/>
            </w:pPr>
            <w:r>
              <w:t>EVENT_EVENT_DOWNLOAD_CARD_READER_STATUS, EVENT_EVENT_DOWNLOAD_LANGUAGE_SELECTION, EVENT_EVENT_DOWNLOAD_BROWSER_TERMINATION,</w:t>
            </w:r>
          </w:p>
          <w:p w:rsidR="00614D2D" w:rsidRDefault="00614D2D">
            <w:pPr>
              <w:pStyle w:val="PL"/>
              <w:keepNext/>
              <w:keepLines/>
            </w:pPr>
            <w:r>
              <w:t>EVENT_EVENT_DOWNLOAD_DATA_AVAILABLE,</w:t>
            </w:r>
          </w:p>
          <w:p w:rsidR="00614D2D" w:rsidRDefault="00614D2D">
            <w:pPr>
              <w:pStyle w:val="PL"/>
              <w:keepNext/>
              <w:keepLines/>
            </w:pPr>
            <w:r>
              <w:t>EVENT_EVENT_DOWNLOAD_CHANNEL_STATUS,</w:t>
            </w:r>
          </w:p>
          <w:p w:rsidR="00614D2D" w:rsidRDefault="00614D2D">
            <w:pPr>
              <w:pStyle w:val="PL"/>
            </w:pPr>
            <w:r>
              <w:t>EVENT_FIRST_COMMAND_AFTER_SELECT,</w:t>
            </w:r>
          </w:p>
          <w:p w:rsidR="00614D2D" w:rsidRDefault="00614D2D">
            <w:pPr>
              <w:pStyle w:val="PL"/>
            </w:pPr>
            <w:r>
              <w:t>EVENT_UNRECOGNIZED_ENVELOPE</w:t>
            </w:r>
          </w:p>
          <w:p w:rsidR="00614D2D" w:rsidRDefault="00614D2D">
            <w:pPr>
              <w:pStyle w:val="PL"/>
            </w:pPr>
          </w:p>
          <w:p w:rsidR="00614D2D" w:rsidRDefault="00614D2D">
            <w:pPr>
              <w:pStyle w:val="PL"/>
              <w:ind w:left="425" w:hanging="425"/>
            </w:pPr>
            <w:r>
              <w:t>1-</w:t>
            </w:r>
            <w:r>
              <w:tab/>
              <w:t>For each event in EventList clearEvent(event)</w:t>
            </w:r>
          </w:p>
          <w:p w:rsidR="00614D2D" w:rsidRDefault="00614D2D">
            <w:pPr>
              <w:pStyle w:val="PL"/>
            </w:pPr>
          </w:p>
          <w:p w:rsidR="00614D2D" w:rsidRDefault="00614D2D">
            <w:pPr>
              <w:pStyle w:val="PL"/>
            </w:pPr>
            <w:r>
              <w:t>2-</w:t>
            </w:r>
            <w:r>
              <w:tab/>
              <w:t>setEventList(eventList)</w:t>
            </w:r>
          </w:p>
          <w:p w:rsidR="00614D2D" w:rsidRDefault="00614D2D">
            <w:pPr>
              <w:pStyle w:val="PL"/>
            </w:pPr>
          </w:p>
          <w:p w:rsidR="00614D2D" w:rsidRDefault="00614D2D">
            <w:pPr>
              <w:pStyle w:val="PL"/>
            </w:pPr>
            <w:r>
              <w:t>Offset = 0</w:t>
            </w:r>
          </w:p>
          <w:p w:rsidR="00614D2D" w:rsidRDefault="00614D2D">
            <w:pPr>
              <w:pStyle w:val="PL"/>
            </w:pPr>
            <w:r>
              <w:t>Length = eventList.lentgh</w:t>
            </w:r>
          </w:p>
          <w:p w:rsidR="00614D2D" w:rsidRDefault="00614D2D">
            <w:pPr>
              <w:pStyle w:val="PL"/>
            </w:pPr>
          </w:p>
          <w:p w:rsidR="00614D2D" w:rsidRDefault="00614D2D">
            <w:pPr>
              <w:pStyle w:val="PL"/>
            </w:pPr>
            <w:r>
              <w:t>3-</w:t>
            </w:r>
            <w:r>
              <w:tab/>
              <w:t>For all events in eventList isEventSet(event)</w:t>
            </w:r>
          </w:p>
          <w:p w:rsidR="00614D2D" w:rsidRDefault="00614D2D">
            <w:pPr>
              <w:pStyle w:val="PL"/>
            </w:pPr>
          </w:p>
          <w:p w:rsidR="00614D2D" w:rsidRDefault="00614D2D">
            <w:pPr>
              <w:pStyle w:val="PL"/>
            </w:pPr>
            <w:r>
              <w:t>4-</w:t>
            </w:r>
            <w:r>
              <w:tab/>
              <w:t>For each event in EventList clearEvent(event)</w:t>
            </w:r>
          </w:p>
          <w:p w:rsidR="00614D2D" w:rsidRDefault="00614D2D">
            <w:pPr>
              <w:pStyle w:val="PL"/>
            </w:pPr>
          </w:p>
          <w:p w:rsidR="00614D2D" w:rsidRDefault="00614D2D">
            <w:pPr>
              <w:pStyle w:val="TAL"/>
            </w:pP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pPr>
            <w:r>
              <w:t>1-</w:t>
            </w:r>
            <w:r>
              <w:tab/>
              <w:t>No exception shall be thrown.</w:t>
            </w:r>
          </w:p>
          <w:p w:rsidR="00614D2D" w:rsidRDefault="00614D2D">
            <w:pPr>
              <w:pStyle w:val="TAL"/>
              <w:keepNext w:val="0"/>
            </w:pPr>
          </w:p>
          <w:p w:rsidR="00614D2D" w:rsidRDefault="00614D2D">
            <w:pPr>
              <w:pStyle w:val="TAL"/>
              <w:keepNext w:val="0"/>
            </w:pPr>
            <w:r>
              <w:t>2-</w:t>
            </w:r>
            <w:r>
              <w:tab/>
              <w:t>No exception shall be thrown.</w:t>
            </w:r>
          </w:p>
          <w:p w:rsidR="00614D2D" w:rsidRDefault="00614D2D">
            <w:pPr>
              <w:pStyle w:val="TAL"/>
              <w:keepNext w:val="0"/>
            </w:pPr>
          </w:p>
          <w:p w:rsidR="00614D2D" w:rsidRDefault="00614D2D">
            <w:pPr>
              <w:pStyle w:val="TAL"/>
              <w:keepNext w:val="0"/>
            </w:pPr>
            <w:r>
              <w:t>3-</w:t>
            </w:r>
            <w:r>
              <w:tab/>
              <w:t>Each time shall return true.</w:t>
            </w:r>
          </w:p>
          <w:p w:rsidR="00614D2D" w:rsidRDefault="00614D2D">
            <w:pPr>
              <w:pStyle w:val="TAL"/>
              <w:keepNext w:val="0"/>
            </w:pPr>
          </w:p>
          <w:p w:rsidR="00614D2D" w:rsidRDefault="00614D2D">
            <w:pPr>
              <w:pStyle w:val="TAL"/>
              <w:keepNext w:val="0"/>
            </w:pPr>
          </w:p>
          <w:p w:rsidR="00614D2D" w:rsidRDefault="00614D2D">
            <w:pPr>
              <w:pStyle w:val="TAL"/>
              <w:keepNext w:val="0"/>
            </w:pPr>
            <w:r>
              <w:t>4-</w:t>
            </w:r>
            <w:r>
              <w:tab/>
              <w:t>No exception shall be thrown.</w:t>
            </w: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pPr>
            <w:r>
              <w:t>Registering part of eventList buffer</w:t>
            </w:r>
          </w:p>
          <w:p w:rsidR="00614D2D" w:rsidRDefault="00614D2D">
            <w:pPr>
              <w:pStyle w:val="PL"/>
            </w:pPr>
          </w:p>
          <w:p w:rsidR="00614D2D" w:rsidRDefault="00614D2D">
            <w:pPr>
              <w:pStyle w:val="PL"/>
            </w:pPr>
            <w:r>
              <w:t>EventList = all allowed events defined in TS 43.019[7] (see test case 1).</w:t>
            </w:r>
          </w:p>
          <w:p w:rsidR="00614D2D" w:rsidRDefault="00614D2D">
            <w:pPr>
              <w:pStyle w:val="PL"/>
            </w:pPr>
          </w:p>
          <w:p w:rsidR="00614D2D" w:rsidRDefault="00614D2D">
            <w:pPr>
              <w:pStyle w:val="PL"/>
              <w:ind w:left="425" w:hanging="425"/>
            </w:pPr>
            <w:r>
              <w:t>1-</w:t>
            </w:r>
            <w:r>
              <w:tab/>
              <w:t>For each event in EventList clearEvent(event)</w:t>
            </w:r>
          </w:p>
          <w:p w:rsidR="00614D2D" w:rsidRDefault="00614D2D">
            <w:pPr>
              <w:pStyle w:val="PL"/>
              <w:ind w:left="425" w:hanging="425"/>
            </w:pPr>
            <w:r>
              <w:t>2-</w:t>
            </w:r>
            <w:r>
              <w:tab/>
              <w:t>setEventList(eventList, offset, length)</w:t>
            </w:r>
          </w:p>
          <w:p w:rsidR="00614D2D" w:rsidRDefault="00614D2D">
            <w:pPr>
              <w:pStyle w:val="PL"/>
            </w:pPr>
          </w:p>
          <w:p w:rsidR="00614D2D" w:rsidRDefault="00614D2D">
            <w:pPr>
              <w:pStyle w:val="PL"/>
            </w:pPr>
            <w:r>
              <w:t>Offset &gt; 0</w:t>
            </w:r>
          </w:p>
          <w:p w:rsidR="00614D2D" w:rsidRDefault="00614D2D">
            <w:pPr>
              <w:pStyle w:val="PL"/>
            </w:pPr>
            <w:r>
              <w:t>Length = eventList.lentgh – offset</w:t>
            </w:r>
          </w:p>
          <w:p w:rsidR="00614D2D" w:rsidRDefault="00614D2D">
            <w:pPr>
              <w:pStyle w:val="PL"/>
            </w:pPr>
          </w:p>
          <w:p w:rsidR="00614D2D" w:rsidRDefault="00614D2D">
            <w:pPr>
              <w:pStyle w:val="PL"/>
            </w:pPr>
            <w:r>
              <w:t>3-</w:t>
            </w:r>
            <w:r>
              <w:tab/>
              <w:t>For all events in eventList:</w:t>
            </w:r>
          </w:p>
          <w:p w:rsidR="00614D2D" w:rsidRDefault="00614D2D">
            <w:pPr>
              <w:pStyle w:val="PL"/>
            </w:pPr>
          </w:p>
          <w:p w:rsidR="00614D2D" w:rsidRDefault="00614D2D">
            <w:pPr>
              <w:pStyle w:val="PL"/>
              <w:ind w:left="425"/>
            </w:pPr>
            <w:r>
              <w:t>isEventSet(event)</w:t>
            </w:r>
          </w:p>
          <w:p w:rsidR="00614D2D" w:rsidRDefault="00614D2D">
            <w:pPr>
              <w:pStyle w:val="PL"/>
            </w:pPr>
          </w:p>
          <w:p w:rsidR="00614D2D" w:rsidRDefault="00614D2D">
            <w:pPr>
              <w:pStyle w:val="PL"/>
              <w:ind w:left="425" w:hanging="425"/>
            </w:pPr>
            <w:r>
              <w:t>4-</w:t>
            </w:r>
            <w:r>
              <w:tab/>
              <w:t>For each event in EventList: clearEvent(event)</w:t>
            </w:r>
          </w:p>
          <w:p w:rsidR="00614D2D" w:rsidRDefault="00614D2D">
            <w:pPr>
              <w:pStyle w:val="PL"/>
            </w:pP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pPr>
            <w:r>
              <w:t>1-</w:t>
            </w:r>
            <w:r>
              <w:tab/>
              <w:t>No exception shall be thrown.</w:t>
            </w:r>
          </w:p>
          <w:p w:rsidR="00614D2D" w:rsidRDefault="00614D2D">
            <w:pPr>
              <w:pStyle w:val="TAL"/>
              <w:keepNext w:val="0"/>
            </w:pPr>
          </w:p>
          <w:p w:rsidR="00614D2D" w:rsidRDefault="00614D2D">
            <w:pPr>
              <w:pStyle w:val="TAL"/>
              <w:keepNext w:val="0"/>
            </w:pPr>
            <w:r>
              <w:t>2-</w:t>
            </w:r>
            <w:r>
              <w:tab/>
              <w:t>No exception shall be thrown.</w:t>
            </w:r>
          </w:p>
          <w:p w:rsidR="00614D2D" w:rsidRDefault="00614D2D">
            <w:pPr>
              <w:pStyle w:val="TAL"/>
              <w:keepNext w:val="0"/>
            </w:pPr>
          </w:p>
          <w:p w:rsidR="00614D2D" w:rsidRDefault="00614D2D">
            <w:pPr>
              <w:pStyle w:val="TAL"/>
              <w:keepNext w:val="0"/>
            </w:pPr>
            <w:r>
              <w:t>3-</w:t>
            </w:r>
            <w:r>
              <w:tab/>
              <w:t>Each time shall return true for events ranging from offset to offset+length else shall return false.</w:t>
            </w:r>
          </w:p>
          <w:p w:rsidR="00614D2D" w:rsidRDefault="00614D2D">
            <w:pPr>
              <w:pStyle w:val="TAL"/>
              <w:keepNext w:val="0"/>
            </w:pPr>
          </w:p>
          <w:p w:rsidR="00614D2D" w:rsidRDefault="00614D2D">
            <w:pPr>
              <w:pStyle w:val="TAL"/>
              <w:keepNext w:val="0"/>
            </w:pPr>
            <w:r>
              <w:t>4-</w:t>
            </w:r>
            <w:r>
              <w:tab/>
              <w:t>No exception shall be thrown.</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Null buffer</w:t>
            </w:r>
          </w:p>
          <w:p w:rsidR="00614D2D" w:rsidRDefault="00614D2D">
            <w:pPr>
              <w:pStyle w:val="PL"/>
              <w:rPr>
                <w:noProof w:val="0"/>
              </w:rPr>
            </w:pPr>
          </w:p>
          <w:p w:rsidR="00614D2D" w:rsidRDefault="00614D2D">
            <w:pPr>
              <w:pStyle w:val="PL"/>
              <w:rPr>
                <w:noProof w:val="0"/>
              </w:rPr>
            </w:pPr>
            <w:r>
              <w:rPr>
                <w:noProof w:val="0"/>
              </w:rPr>
              <w:t>EventList = null</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Shall throw a java.lang.NullPointerException Exception</w:t>
            </w: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Out of bounds offset</w:t>
            </w:r>
          </w:p>
          <w:p w:rsidR="00614D2D" w:rsidRDefault="00614D2D">
            <w:pPr>
              <w:pStyle w:val="PL"/>
              <w:rPr>
                <w:noProof w:val="0"/>
              </w:rPr>
            </w:pPr>
          </w:p>
          <w:p w:rsidR="00614D2D" w:rsidRDefault="00614D2D">
            <w:pPr>
              <w:pStyle w:val="PL"/>
              <w:rPr>
                <w:noProof w:val="0"/>
              </w:rPr>
            </w:pPr>
            <w:r>
              <w:rPr>
                <w:noProof w:val="0"/>
              </w:rPr>
              <w:t>Offset = eventList.length</w:t>
            </w:r>
          </w:p>
          <w:p w:rsidR="00614D2D" w:rsidRDefault="00614D2D">
            <w:pPr>
              <w:pStyle w:val="PL"/>
              <w:rPr>
                <w:noProof w:val="0"/>
              </w:rPr>
            </w:pPr>
            <w:r>
              <w:rPr>
                <w:noProof w:val="0"/>
              </w:rPr>
              <w:t>Length = 1</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Shall throw a java.lang.ArrayIndexOutOfBounds Exception</w:t>
            </w: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5</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pPr>
            <w:r>
              <w:t>Out of bounds and big offset</w:t>
            </w:r>
          </w:p>
          <w:p w:rsidR="00614D2D" w:rsidRDefault="00614D2D">
            <w:pPr>
              <w:pStyle w:val="PL"/>
              <w:keepNext/>
              <w:keepLines/>
              <w:rPr>
                <w:noProof w:val="0"/>
              </w:rPr>
            </w:pPr>
          </w:p>
          <w:p w:rsidR="00614D2D" w:rsidRDefault="00614D2D">
            <w:pPr>
              <w:pStyle w:val="PL"/>
              <w:keepNext/>
              <w:keepLines/>
              <w:rPr>
                <w:noProof w:val="0"/>
              </w:rPr>
            </w:pPr>
            <w:r>
              <w:rPr>
                <w:noProof w:val="0"/>
              </w:rPr>
              <w:t>Offset = 255</w:t>
            </w:r>
          </w:p>
          <w:p w:rsidR="00614D2D" w:rsidRDefault="00614D2D">
            <w:pPr>
              <w:pStyle w:val="PL"/>
              <w:keepNext/>
              <w:keepLines/>
              <w:rPr>
                <w:noProof w:val="0"/>
              </w:rPr>
            </w:pPr>
            <w:r>
              <w:rPr>
                <w:noProof w:val="0"/>
              </w:rPr>
              <w:t>Length = 1</w:t>
            </w:r>
          </w:p>
          <w:p w:rsidR="00614D2D" w:rsidRDefault="00614D2D">
            <w:pPr>
              <w:pStyle w:val="TAL"/>
            </w:pP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pPr>
            <w:r>
              <w:t>Shall throw a java.lang.ArrayIndexOutOfBounds Exception</w:t>
            </w: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Offset &lt; 0</w:t>
            </w:r>
          </w:p>
          <w:p w:rsidR="00614D2D" w:rsidRDefault="00614D2D">
            <w:pPr>
              <w:pStyle w:val="PL"/>
              <w:rPr>
                <w:noProof w:val="0"/>
              </w:rPr>
            </w:pPr>
          </w:p>
          <w:p w:rsidR="00614D2D" w:rsidRDefault="00614D2D">
            <w:pPr>
              <w:pStyle w:val="PL"/>
              <w:rPr>
                <w:noProof w:val="0"/>
              </w:rPr>
            </w:pPr>
            <w:r>
              <w:rPr>
                <w:noProof w:val="0"/>
              </w:rPr>
              <w:t>Offset = -1</w:t>
            </w:r>
          </w:p>
          <w:p w:rsidR="00614D2D" w:rsidRDefault="00614D2D">
            <w:pPr>
              <w:pStyle w:val="PL"/>
              <w:rPr>
                <w:noProof w:val="0"/>
              </w:rPr>
            </w:pPr>
            <w:r>
              <w:rPr>
                <w:noProof w:val="0"/>
              </w:rPr>
              <w:t>Length = 1</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Shall throw a java.lang.ArrayIndexOutOfBounds Exception</w:t>
            </w: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Out of bounds length</w:t>
            </w:r>
          </w:p>
          <w:p w:rsidR="00614D2D" w:rsidRDefault="00614D2D">
            <w:pPr>
              <w:pStyle w:val="PL"/>
              <w:rPr>
                <w:noProof w:val="0"/>
              </w:rPr>
            </w:pPr>
          </w:p>
          <w:p w:rsidR="00614D2D" w:rsidRDefault="00614D2D">
            <w:pPr>
              <w:pStyle w:val="PL"/>
              <w:rPr>
                <w:noProof w:val="0"/>
              </w:rPr>
            </w:pPr>
            <w:r>
              <w:rPr>
                <w:noProof w:val="0"/>
              </w:rPr>
              <w:t>Offset = 0</w:t>
            </w:r>
          </w:p>
          <w:p w:rsidR="00614D2D" w:rsidRDefault="00614D2D">
            <w:pPr>
              <w:pStyle w:val="PL"/>
              <w:rPr>
                <w:noProof w:val="0"/>
              </w:rPr>
            </w:pPr>
            <w:r>
              <w:rPr>
                <w:noProof w:val="0"/>
              </w:rPr>
              <w:t>Length = eventList.length + 1</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Shall throw a java.lang.ArrayIndexOutOfBounds Exception</w:t>
            </w: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Out of bounds and big length</w:t>
            </w:r>
          </w:p>
          <w:p w:rsidR="00614D2D" w:rsidRDefault="00614D2D">
            <w:pPr>
              <w:pStyle w:val="PL"/>
              <w:rPr>
                <w:noProof w:val="0"/>
              </w:rPr>
            </w:pPr>
          </w:p>
          <w:p w:rsidR="00614D2D" w:rsidRDefault="00614D2D">
            <w:pPr>
              <w:pStyle w:val="PL"/>
              <w:rPr>
                <w:noProof w:val="0"/>
              </w:rPr>
            </w:pPr>
            <w:r>
              <w:rPr>
                <w:noProof w:val="0"/>
              </w:rPr>
              <w:t>Offset = 0</w:t>
            </w:r>
          </w:p>
          <w:p w:rsidR="00614D2D" w:rsidRDefault="00614D2D">
            <w:pPr>
              <w:pStyle w:val="PL"/>
              <w:rPr>
                <w:noProof w:val="0"/>
              </w:rPr>
            </w:pPr>
            <w:r>
              <w:rPr>
                <w:noProof w:val="0"/>
              </w:rPr>
              <w:t>Length = 255</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Shall throw a java.lang.ArrayIndexOutOfBounds Exception</w:t>
            </w: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Length &lt; 0</w:t>
            </w:r>
          </w:p>
          <w:p w:rsidR="00614D2D" w:rsidRDefault="00614D2D">
            <w:pPr>
              <w:pStyle w:val="PL"/>
              <w:rPr>
                <w:noProof w:val="0"/>
              </w:rPr>
            </w:pPr>
          </w:p>
          <w:p w:rsidR="00614D2D" w:rsidRDefault="00614D2D">
            <w:pPr>
              <w:pStyle w:val="PL"/>
              <w:rPr>
                <w:noProof w:val="0"/>
              </w:rPr>
            </w:pPr>
            <w:r>
              <w:rPr>
                <w:noProof w:val="0"/>
              </w:rPr>
              <w:t>Offset = 0</w:t>
            </w:r>
          </w:p>
          <w:p w:rsidR="00614D2D" w:rsidRDefault="00614D2D">
            <w:pPr>
              <w:pStyle w:val="PL"/>
              <w:rPr>
                <w:noProof w:val="0"/>
              </w:rPr>
            </w:pPr>
            <w:r>
              <w:rPr>
                <w:noProof w:val="0"/>
              </w:rPr>
              <w:t>Length = -1</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Shall throw a java.lang.ArrayIndexOutOfBounds Exception</w:t>
            </w: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 xml:space="preserve">Out of bounds offset + Length </w:t>
            </w:r>
          </w:p>
          <w:p w:rsidR="00614D2D" w:rsidRDefault="00614D2D">
            <w:pPr>
              <w:pStyle w:val="PL"/>
              <w:rPr>
                <w:noProof w:val="0"/>
              </w:rPr>
            </w:pPr>
          </w:p>
          <w:p w:rsidR="00614D2D" w:rsidRDefault="00614D2D">
            <w:pPr>
              <w:pStyle w:val="PL"/>
              <w:rPr>
                <w:noProof w:val="0"/>
              </w:rPr>
            </w:pPr>
            <w:r>
              <w:rPr>
                <w:noProof w:val="0"/>
              </w:rPr>
              <w:t>Offset + length &gt; eventList.length + 1</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Shall throw a java.lang.ArrayIndexOutOfBounds Exception</w:t>
            </w: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Event 0</w:t>
            </w:r>
          </w:p>
          <w:p w:rsidR="00614D2D" w:rsidRDefault="00614D2D">
            <w:pPr>
              <w:pStyle w:val="PL"/>
              <w:rPr>
                <w:noProof w:val="0"/>
              </w:rPr>
            </w:pPr>
          </w:p>
          <w:p w:rsidR="00614D2D" w:rsidRDefault="00614D2D">
            <w:pPr>
              <w:pStyle w:val="PL"/>
              <w:rPr>
                <w:noProof w:val="0"/>
              </w:rPr>
            </w:pPr>
            <w:r>
              <w:rPr>
                <w:noProof w:val="0"/>
              </w:rPr>
              <w:t>Call setEventList(eventList) with eventList indicating event 0</w:t>
            </w: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p>
          <w:p w:rsidR="00614D2D" w:rsidRDefault="00614D2D">
            <w:pPr>
              <w:pStyle w:val="TAL"/>
              <w:keepNext w:val="0"/>
              <w:keepLines w:val="0"/>
            </w:pPr>
            <w:r>
              <w:t>Shall throw a ToolkitException with EVENT_NOT_SUPPORTED reason code.</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vAlign w:val="bottom"/>
          </w:tcPr>
          <w:p w:rsidR="00614D2D" w:rsidRDefault="00614D2D">
            <w:pPr>
              <w:pStyle w:val="TAL"/>
              <w:keepNext w:val="0"/>
              <w:keepLines w:val="0"/>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EVENT_MENU_SELECTION</w:t>
            </w:r>
          </w:p>
          <w:p w:rsidR="00614D2D" w:rsidRDefault="00614D2D">
            <w:pPr>
              <w:pStyle w:val="PL"/>
              <w:rPr>
                <w:noProof w:val="0"/>
              </w:rPr>
            </w:pPr>
          </w:p>
          <w:p w:rsidR="00614D2D" w:rsidRDefault="00614D2D">
            <w:pPr>
              <w:pStyle w:val="PL"/>
              <w:rPr>
                <w:noProof w:val="0"/>
              </w:rPr>
            </w:pPr>
            <w:r>
              <w:rPr>
                <w:noProof w:val="0"/>
              </w:rPr>
              <w:t>Call setEventList(eventList) with eventList indicating EVENT_MENU_SELECTION</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r>
              <w:t>Shall throw a ToolkitException with reason code EVENT_NOT_ALLOWED.</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EVENT_MENU_SELECTION_HELP_REQUEST</w:t>
            </w:r>
          </w:p>
          <w:p w:rsidR="00614D2D" w:rsidRDefault="00614D2D">
            <w:pPr>
              <w:pStyle w:val="PL"/>
              <w:rPr>
                <w:noProof w:val="0"/>
              </w:rPr>
            </w:pPr>
          </w:p>
          <w:p w:rsidR="00614D2D" w:rsidRDefault="00614D2D">
            <w:pPr>
              <w:pStyle w:val="PL"/>
              <w:rPr>
                <w:noProof w:val="0"/>
              </w:rPr>
            </w:pPr>
            <w:r>
              <w:rPr>
                <w:noProof w:val="0"/>
              </w:rPr>
              <w:t>Call setEventList(eventList) with eventList indicating EVENT_MENU_SELECTION_HELP_REQUEST</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r>
              <w:t>Shall throw a ToolkitException with reason code EVENT_NOT_ALLOWED.</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EVENT_TIMER_EXPIRATION</w:t>
            </w:r>
          </w:p>
          <w:p w:rsidR="00614D2D" w:rsidRDefault="00614D2D">
            <w:pPr>
              <w:pStyle w:val="PL"/>
              <w:rPr>
                <w:noProof w:val="0"/>
              </w:rPr>
            </w:pPr>
          </w:p>
          <w:p w:rsidR="00614D2D" w:rsidRDefault="00614D2D">
            <w:pPr>
              <w:pStyle w:val="PL"/>
              <w:rPr>
                <w:noProof w:val="0"/>
              </w:rPr>
            </w:pPr>
            <w:r>
              <w:rPr>
                <w:noProof w:val="0"/>
              </w:rPr>
              <w:t>Call setEventList(eventList) with eventList indicating EVENT_TIMER_EXPIRATION</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r>
              <w:t>Shall throw a ToolkitException with reason code EVENT_NOT_ALLOWED.</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EVENT_STATUS_COMMAND</w:t>
            </w:r>
          </w:p>
          <w:p w:rsidR="00614D2D" w:rsidRDefault="00614D2D">
            <w:pPr>
              <w:pStyle w:val="PL"/>
              <w:rPr>
                <w:noProof w:val="0"/>
              </w:rPr>
            </w:pPr>
          </w:p>
          <w:p w:rsidR="00614D2D" w:rsidRDefault="00614D2D">
            <w:pPr>
              <w:pStyle w:val="PL"/>
              <w:rPr>
                <w:noProof w:val="0"/>
              </w:rPr>
            </w:pPr>
            <w:r>
              <w:rPr>
                <w:noProof w:val="0"/>
              </w:rPr>
              <w:t>Call setEventList(eventList) with eventList indicating EVENT_STATUS_COMMAND</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r>
              <w:t>Shall throw a ToolkitException with reason code EVENT_NOT_ALLOWED.</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 xml:space="preserve">Setting EVENT_CALL_CONTROL_BY_SIM </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 xml:space="preserve">setEventList(List, 0, 2) with List containing </w:t>
            </w:r>
          </w:p>
          <w:p w:rsidR="00614D2D" w:rsidRDefault="00614D2D">
            <w:pPr>
              <w:pStyle w:val="PL"/>
              <w:rPr>
                <w:noProof w:val="0"/>
              </w:rPr>
            </w:pPr>
            <w:r>
              <w:rPr>
                <w:noProof w:val="0"/>
              </w:rPr>
              <w:t>EVENT_CALL_CONTROL_BY_SIM &amp; EVENT_MO_SHORT_MESSAGE_CONTROL_BY_SIM</w:t>
            </w: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r>
              <w:t xml:space="preserve">Shall not throw an exception </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17</w:t>
            </w:r>
          </w:p>
        </w:tc>
        <w:tc>
          <w:tcPr>
            <w:tcW w:w="413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pPr>
            <w:r>
              <w:t>Check applet is triggered by an ENVELOPE(CALL_CONTROL_BY_SIM)</w:t>
            </w:r>
          </w:p>
          <w:p w:rsidR="00614D2D" w:rsidRDefault="00614D2D">
            <w:pPr>
              <w:pStyle w:val="PL"/>
            </w:pPr>
            <w:r>
              <w:t>Reset and initialise the card</w:t>
            </w:r>
          </w:p>
          <w:p w:rsidR="00614D2D" w:rsidRDefault="00614D2D">
            <w:pPr>
              <w:pStyle w:val="PL"/>
              <w:rPr>
                <w:noProof w:val="0"/>
              </w:rPr>
            </w:pPr>
            <w:r>
              <w:rPr>
                <w:b/>
              </w:rPr>
              <w:t>Trigger the applet</w:t>
            </w: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Applet is trigged by an ENVELOPE(CALL_CONTROL_BY_SIM)</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18</w:t>
            </w:r>
          </w:p>
        </w:tc>
        <w:tc>
          <w:tcPr>
            <w:tcW w:w="413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Check applet is triggered by an ENVELOPE(MO_SHORT_MESSAGE_CONTROL_BY_SIM)</w:t>
            </w:r>
          </w:p>
          <w:p w:rsidR="00614D2D" w:rsidRDefault="00614D2D">
            <w:pPr>
              <w:pStyle w:val="PL"/>
              <w:rPr>
                <w:noProof w:val="0"/>
              </w:rPr>
            </w:pPr>
            <w:r>
              <w:rPr>
                <w:noProof w:val="0"/>
              </w:rPr>
              <w:t>Trigger the applet</w:t>
            </w:r>
          </w:p>
        </w:tc>
        <w:tc>
          <w:tcPr>
            <w:tcW w:w="2911" w:type="dxa"/>
            <w:tcBorders>
              <w:top w:val="single" w:sz="4" w:space="0" w:color="auto"/>
              <w:left w:val="single" w:sz="4" w:space="0" w:color="auto"/>
              <w:bottom w:val="single" w:sz="4" w:space="0" w:color="auto"/>
              <w:right w:val="single" w:sz="4" w:space="0" w:color="auto"/>
            </w:tcBorders>
            <w:vAlign w:val="center"/>
            <w:hideMark/>
          </w:tcPr>
          <w:p w:rsidR="00614D2D" w:rsidRDefault="00614D2D">
            <w:pPr>
              <w:pStyle w:val="TAL"/>
              <w:keepNext w:val="0"/>
              <w:keepLines w:val="0"/>
            </w:pPr>
            <w:r>
              <w:t>Applet is trigged by an ENVELOPE(MO_SHORT_MESSAGE_CONTROL_BY_SIM)</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19</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pPr>
            <w:r>
              <w:t xml:space="preserve">Applet2 registers to CALL_CONTROL_BY_SIM </w:t>
            </w:r>
            <w:r>
              <w:br/>
              <w:t xml:space="preserve">but it is already assigned </w:t>
            </w:r>
          </w:p>
          <w:p w:rsidR="00614D2D" w:rsidRDefault="00614D2D">
            <w:pPr>
              <w:pStyle w:val="PL"/>
              <w:keepNext/>
              <w:keepLines/>
              <w:rPr>
                <w:noProof w:val="0"/>
              </w:rPr>
            </w:pPr>
            <w:r>
              <w:rPr>
                <w:noProof w:val="0"/>
              </w:rPr>
              <w:t>setEventList(MonoEventList,0,1) with MonoEventList containing EVENT_CALL_CONTROL_BY_SIM</w:t>
            </w:r>
          </w:p>
          <w:p w:rsidR="00614D2D" w:rsidRDefault="00614D2D">
            <w:pPr>
              <w:pStyle w:val="TAL"/>
            </w:pP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pPr>
            <w:r>
              <w:t>Shall throw a ToolkitException with EVENT_ALREADY_REGISTERED reason code.</w:t>
            </w: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20</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Applet2 registers to MO_SHORT_MESSAGE_CONTROL_BY_SIM</w:t>
            </w:r>
            <w:r>
              <w:br/>
              <w:t>but it is already assigned setEventList(MonoEventList,0,1) with MonoEventList containing EVENT_MO_SHORT_MESSAGE_CONTROL_BY_SIM</w:t>
            </w:r>
          </w:p>
          <w:p w:rsidR="00614D2D" w:rsidRDefault="00614D2D">
            <w:pPr>
              <w:pStyle w:val="TAL"/>
              <w:keepNext w:val="0"/>
              <w:keepLines w:val="0"/>
            </w:pP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keepLines w:val="0"/>
            </w:pPr>
            <w:r>
              <w:t>Shall throw a ToolkitException with EVENT_ALREADY_REGISTERED reason code.</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21</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pPr>
            <w:r>
              <w:t>Applet3 with no TAR defined registers to EVENT_UNFORMATTED_SMS_CB</w:t>
            </w:r>
          </w:p>
          <w:p w:rsidR="00614D2D" w:rsidRDefault="00614D2D">
            <w:pPr>
              <w:pStyle w:val="TAH"/>
              <w:keepNext w:val="0"/>
            </w:pPr>
          </w:p>
          <w:p w:rsidR="00614D2D" w:rsidRDefault="00614D2D">
            <w:pPr>
              <w:pStyle w:val="TAH"/>
              <w:keepNext w:val="0"/>
            </w:pPr>
          </w:p>
          <w:p w:rsidR="00614D2D" w:rsidRDefault="00614D2D">
            <w:pPr>
              <w:pStyle w:val="PL"/>
              <w:tabs>
                <w:tab w:val="clear" w:pos="384"/>
              </w:tabs>
              <w:ind w:left="283" w:hanging="283"/>
            </w:pPr>
            <w:r>
              <w:t>1- send ENVELOPE(EVENT_UNFORMATTED_SMS_CB)</w:t>
            </w:r>
          </w:p>
          <w:p w:rsidR="00614D2D" w:rsidRDefault="00614D2D">
            <w:pPr>
              <w:pStyle w:val="PL"/>
              <w:tabs>
                <w:tab w:val="clear" w:pos="384"/>
              </w:tabs>
            </w:pPr>
          </w:p>
          <w:p w:rsidR="00614D2D" w:rsidRDefault="00614D2D">
            <w:pPr>
              <w:pStyle w:val="PL"/>
              <w:tabs>
                <w:tab w:val="clear" w:pos="384"/>
              </w:tabs>
              <w:ind w:left="283" w:hanging="283"/>
            </w:pPr>
            <w:r>
              <w:t>2- setEventList(EVENT_FORMATTED_SMS_PP_ENV, EVENT_UNFORMATTED_SMS_PP_ENV, EVENT_UNFORMATTED_SMS_PP_ENV)</w:t>
            </w:r>
          </w:p>
          <w:p w:rsidR="00614D2D" w:rsidRDefault="00614D2D">
            <w:pPr>
              <w:pStyle w:val="PL"/>
              <w:tabs>
                <w:tab w:val="clear" w:pos="384"/>
              </w:tabs>
            </w:pPr>
          </w:p>
          <w:p w:rsidR="00614D2D" w:rsidRDefault="00614D2D">
            <w:pPr>
              <w:pStyle w:val="PL"/>
              <w:tabs>
                <w:tab w:val="clear" w:pos="384"/>
              </w:tabs>
              <w:ind w:left="283" w:hanging="283"/>
            </w:pPr>
            <w:r>
              <w:t>3- setEventList(EVENT_UNFORMATTED_SMS_PP_ ENV, EVENT_FORMATTED_SMS_PP_UPD, EVENT_UNFORMATTED_SMS_PP_ENV)</w:t>
            </w:r>
          </w:p>
          <w:p w:rsidR="00614D2D" w:rsidRDefault="00614D2D">
            <w:pPr>
              <w:pStyle w:val="PL"/>
              <w:tabs>
                <w:tab w:val="clear" w:pos="384"/>
              </w:tabs>
            </w:pPr>
          </w:p>
          <w:p w:rsidR="00614D2D" w:rsidRDefault="00614D2D">
            <w:pPr>
              <w:pStyle w:val="PL"/>
              <w:tabs>
                <w:tab w:val="clear" w:pos="384"/>
              </w:tabs>
              <w:ind w:left="283" w:hanging="283"/>
            </w:pPr>
            <w:r>
              <w:t>4- setEventList(EVENT_UNFORMATTED_SMS_PP_ENV, EVENT_UNFORMATTED_SMS_PP_ENV, EVENT_FORMATTED_SMS_CB_ENV)</w:t>
            </w:r>
          </w:p>
          <w:p w:rsidR="00614D2D" w:rsidRDefault="00614D2D">
            <w:pPr>
              <w:pStyle w:val="PL"/>
              <w:tabs>
                <w:tab w:val="clear" w:pos="384"/>
              </w:tabs>
            </w:pPr>
          </w:p>
          <w:p w:rsidR="00614D2D" w:rsidRDefault="00614D2D">
            <w:pPr>
              <w:pStyle w:val="PL"/>
              <w:tabs>
                <w:tab w:val="clear" w:pos="384"/>
              </w:tabs>
              <w:ind w:left="283" w:hanging="283"/>
            </w:pPr>
            <w:r>
              <w:t>5- isEventSet(EVENT_UNFORMATTED_SMS_PP_ENV)</w:t>
            </w:r>
          </w:p>
          <w:p w:rsidR="00614D2D" w:rsidRDefault="00614D2D">
            <w:pPr>
              <w:pStyle w:val="PL"/>
              <w:tabs>
                <w:tab w:val="clear" w:pos="384"/>
              </w:tabs>
            </w:pPr>
          </w:p>
          <w:p w:rsidR="00614D2D" w:rsidRDefault="00614D2D">
            <w:pPr>
              <w:pStyle w:val="PL"/>
              <w:tabs>
                <w:tab w:val="clear" w:pos="384"/>
              </w:tabs>
              <w:ind w:left="283" w:hanging="283"/>
            </w:pPr>
            <w:r>
              <w:t>6- isEventSet(EVENT_UNFORMATTED_SMS_PP_UPD)</w:t>
            </w:r>
          </w:p>
          <w:p w:rsidR="00614D2D" w:rsidRDefault="00614D2D">
            <w:pPr>
              <w:pStyle w:val="PL"/>
              <w:tabs>
                <w:tab w:val="clear" w:pos="384"/>
              </w:tabs>
            </w:pPr>
          </w:p>
          <w:p w:rsidR="00614D2D" w:rsidRDefault="00614D2D">
            <w:pPr>
              <w:pStyle w:val="PL"/>
              <w:tabs>
                <w:tab w:val="clear" w:pos="384"/>
              </w:tabs>
            </w:pPr>
            <w:r>
              <w:t>7- isEventSet(EVENT_FORMATTED_SMS_PP_ENV)</w:t>
            </w:r>
          </w:p>
          <w:p w:rsidR="00614D2D" w:rsidRDefault="00614D2D">
            <w:pPr>
              <w:pStyle w:val="PL"/>
              <w:tabs>
                <w:tab w:val="clear" w:pos="384"/>
              </w:tabs>
            </w:pPr>
          </w:p>
          <w:p w:rsidR="00614D2D" w:rsidRDefault="00614D2D">
            <w:pPr>
              <w:pStyle w:val="PL"/>
              <w:tabs>
                <w:tab w:val="clear" w:pos="384"/>
              </w:tabs>
            </w:pPr>
            <w:r>
              <w:t>8- isEventSet(EVENT_FORMATTED_SMS_PP_UPD)</w:t>
            </w:r>
          </w:p>
          <w:p w:rsidR="00614D2D" w:rsidRDefault="00614D2D">
            <w:pPr>
              <w:pStyle w:val="PL"/>
            </w:pPr>
          </w:p>
          <w:p w:rsidR="00614D2D" w:rsidRDefault="00614D2D">
            <w:pPr>
              <w:pStyle w:val="PL"/>
            </w:pPr>
            <w:r>
              <w:t>9- isEventSet(EVENT_FORMATTED_SMS_CB_ENV)</w:t>
            </w: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pPr>
          </w:p>
          <w:p w:rsidR="00614D2D" w:rsidRDefault="00614D2D">
            <w:pPr>
              <w:pStyle w:val="TAL"/>
              <w:keepNext w:val="0"/>
            </w:pPr>
            <w:r>
              <w:t>1- Applet3 shall be triggered</w:t>
            </w:r>
          </w:p>
          <w:p w:rsidR="00614D2D" w:rsidRDefault="00614D2D">
            <w:pPr>
              <w:pStyle w:val="TAL"/>
              <w:keepNext w:val="0"/>
            </w:pPr>
          </w:p>
          <w:p w:rsidR="00614D2D" w:rsidRDefault="00614D2D">
            <w:pPr>
              <w:pStyle w:val="TAL"/>
              <w:keepNext w:val="0"/>
            </w:pPr>
          </w:p>
          <w:p w:rsidR="00614D2D" w:rsidRDefault="00614D2D">
            <w:pPr>
              <w:pStyle w:val="TAL"/>
              <w:keepNext w:val="0"/>
              <w:ind w:left="256" w:hanging="256"/>
            </w:pPr>
            <w:r>
              <w:t>2- ToolkitException with reason code TAR_NOT_DEFINED should be thrown</w:t>
            </w:r>
          </w:p>
          <w:p w:rsidR="00614D2D" w:rsidRDefault="00614D2D">
            <w:pPr>
              <w:pStyle w:val="TAL"/>
              <w:keepNext w:val="0"/>
            </w:pPr>
          </w:p>
          <w:p w:rsidR="00614D2D" w:rsidRDefault="00614D2D">
            <w:pPr>
              <w:pStyle w:val="TAL"/>
              <w:keepNext w:val="0"/>
              <w:ind w:left="256" w:hanging="256"/>
            </w:pPr>
            <w:r>
              <w:t>3- ToolkitException with reason code TAR_NOT_DEFINED should be thrown</w:t>
            </w:r>
          </w:p>
          <w:p w:rsidR="00614D2D" w:rsidRDefault="00614D2D">
            <w:pPr>
              <w:pStyle w:val="TAL"/>
              <w:keepNext w:val="0"/>
            </w:pPr>
          </w:p>
          <w:p w:rsidR="00614D2D" w:rsidRDefault="00614D2D">
            <w:pPr>
              <w:pStyle w:val="TAL"/>
              <w:keepNext w:val="0"/>
              <w:ind w:left="256" w:hanging="256"/>
            </w:pPr>
            <w:r>
              <w:t xml:space="preserve">4- ToolkitException with reason code TAR_NOT_DEFINED should be thrown </w:t>
            </w:r>
          </w:p>
          <w:p w:rsidR="00614D2D" w:rsidRDefault="00614D2D">
            <w:pPr>
              <w:pStyle w:val="TAL"/>
              <w:keepNext w:val="0"/>
            </w:pPr>
          </w:p>
          <w:p w:rsidR="00614D2D" w:rsidRDefault="00614D2D">
            <w:pPr>
              <w:pStyle w:val="TAL"/>
              <w:keepNext w:val="0"/>
            </w:pPr>
            <w:r>
              <w:t>5- method should return FALSE</w:t>
            </w:r>
          </w:p>
          <w:p w:rsidR="00614D2D" w:rsidRDefault="00614D2D">
            <w:pPr>
              <w:pStyle w:val="TAL"/>
              <w:keepNext w:val="0"/>
            </w:pPr>
          </w:p>
          <w:p w:rsidR="00614D2D" w:rsidRDefault="00614D2D">
            <w:pPr>
              <w:pStyle w:val="TAL"/>
              <w:keepNext w:val="0"/>
            </w:pPr>
            <w:r>
              <w:t>6- method should return FALSE</w:t>
            </w:r>
          </w:p>
          <w:p w:rsidR="00614D2D" w:rsidRDefault="00614D2D">
            <w:pPr>
              <w:pStyle w:val="TAL"/>
              <w:keepNext w:val="0"/>
            </w:pPr>
          </w:p>
          <w:p w:rsidR="00614D2D" w:rsidRDefault="00614D2D">
            <w:pPr>
              <w:pStyle w:val="TAL"/>
              <w:keepNext w:val="0"/>
            </w:pPr>
            <w:r>
              <w:t>7- method should return FALSE</w:t>
            </w:r>
          </w:p>
          <w:p w:rsidR="00614D2D" w:rsidRDefault="00614D2D">
            <w:pPr>
              <w:pStyle w:val="TAL"/>
              <w:keepNext w:val="0"/>
            </w:pPr>
          </w:p>
          <w:p w:rsidR="00614D2D" w:rsidRDefault="00614D2D">
            <w:pPr>
              <w:pStyle w:val="TAL"/>
              <w:keepNext w:val="0"/>
            </w:pPr>
            <w:r>
              <w:t>8- method should return FALSE</w:t>
            </w:r>
          </w:p>
          <w:p w:rsidR="00614D2D" w:rsidRDefault="00614D2D">
            <w:pPr>
              <w:pStyle w:val="TAL"/>
              <w:keepNext w:val="0"/>
            </w:pPr>
          </w:p>
          <w:p w:rsidR="00614D2D" w:rsidRDefault="00614D2D">
            <w:pPr>
              <w:pStyle w:val="TAL"/>
              <w:keepNext w:val="0"/>
            </w:pPr>
            <w:r>
              <w:t>9- method should return FALSE</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398"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22</w:t>
            </w:r>
          </w:p>
        </w:tc>
        <w:tc>
          <w:tcPr>
            <w:tcW w:w="4138" w:type="dxa"/>
            <w:tcBorders>
              <w:top w:val="single" w:sz="4" w:space="0" w:color="auto"/>
              <w:left w:val="single" w:sz="4" w:space="0" w:color="auto"/>
              <w:bottom w:val="single" w:sz="4" w:space="0" w:color="auto"/>
              <w:right w:val="single" w:sz="4" w:space="0" w:color="auto"/>
            </w:tcBorders>
          </w:tcPr>
          <w:p w:rsidR="00614D2D" w:rsidRDefault="00614D2D">
            <w:pPr>
              <w:pStyle w:val="PL"/>
              <w:ind w:left="283" w:hanging="283"/>
            </w:pPr>
            <w:r>
              <w:t>1- setEventList(EVENT_UNFORMATTED_SMS_PP_ENV, EVENT_UNFORMATTED_SMS_PP_ENV)</w:t>
            </w:r>
          </w:p>
          <w:p w:rsidR="00614D2D" w:rsidRDefault="00614D2D">
            <w:pPr>
              <w:pStyle w:val="PL"/>
            </w:pPr>
          </w:p>
          <w:p w:rsidR="00614D2D" w:rsidRDefault="00614D2D">
            <w:pPr>
              <w:pStyle w:val="PL"/>
              <w:ind w:left="283" w:hanging="283"/>
              <w:rPr>
                <w:b/>
              </w:rPr>
            </w:pPr>
            <w:r>
              <w:t>2- isEventSet(EVENT_UNFORMATTED_SMS_PP_ENV)</w:t>
            </w:r>
          </w:p>
          <w:p w:rsidR="00614D2D" w:rsidRDefault="00614D2D">
            <w:pPr>
              <w:pStyle w:val="TAH"/>
            </w:pPr>
          </w:p>
        </w:tc>
        <w:tc>
          <w:tcPr>
            <w:tcW w:w="2911" w:type="dxa"/>
            <w:tcBorders>
              <w:top w:val="single" w:sz="4" w:space="0" w:color="auto"/>
              <w:left w:val="single" w:sz="4" w:space="0" w:color="auto"/>
              <w:bottom w:val="single" w:sz="4" w:space="0" w:color="auto"/>
              <w:right w:val="single" w:sz="4" w:space="0" w:color="auto"/>
            </w:tcBorders>
            <w:vAlign w:val="center"/>
          </w:tcPr>
          <w:p w:rsidR="00614D2D" w:rsidRDefault="00614D2D">
            <w:pPr>
              <w:pStyle w:val="TAL"/>
              <w:keepNext w:val="0"/>
            </w:pPr>
            <w:r>
              <w:t>1- no exception should be thrown</w:t>
            </w:r>
          </w:p>
          <w:p w:rsidR="00614D2D" w:rsidRDefault="00614D2D">
            <w:pPr>
              <w:pStyle w:val="TAL"/>
              <w:keepNext w:val="0"/>
            </w:pPr>
          </w:p>
          <w:p w:rsidR="00614D2D" w:rsidRDefault="00614D2D">
            <w:pPr>
              <w:pStyle w:val="TAL"/>
              <w:keepNext w:val="0"/>
            </w:pPr>
            <w:r>
              <w:t>2- method should return true</w:t>
            </w:r>
          </w:p>
          <w:p w:rsidR="00614D2D" w:rsidRDefault="00614D2D">
            <w:pPr>
              <w:pStyle w:val="TAL"/>
              <w:keepNext w:val="0"/>
            </w:pP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bl>
    <w:p w:rsidR="00614D2D" w:rsidRDefault="00614D2D" w:rsidP="00614D2D"/>
    <w:p w:rsidR="00614D2D" w:rsidRDefault="00614D2D" w:rsidP="00614D2D">
      <w:pPr>
        <w:pStyle w:val="H6"/>
        <w:keepNext w:val="0"/>
        <w:keepLines w:val="0"/>
      </w:pPr>
      <w:r>
        <w:t>6.2.9.13.4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16,17,18</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1,2,11,12,13,14,15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N4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es-ES"/>
              </w:rPr>
              <w:t>N5</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4,5,6</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7,8,9</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P5</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P6</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P7</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P8</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P9</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19</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20</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C5</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C6</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not testable</w:t>
            </w:r>
          </w:p>
        </w:tc>
      </w:tr>
    </w:tbl>
    <w:p w:rsidR="00614D2D" w:rsidRDefault="00614D2D" w:rsidP="00614D2D"/>
    <w:p w:rsidR="00614D2D" w:rsidRDefault="00614D2D" w:rsidP="00614D2D">
      <w:pPr>
        <w:pStyle w:val="Heading3"/>
        <w:keepNext w:val="0"/>
        <w:keepLines w:val="0"/>
      </w:pPr>
      <w:bookmarkStart w:id="516" w:name="_Toc51826814"/>
      <w:bookmarkStart w:id="517" w:name="_Toc117070495"/>
      <w:bookmarkStart w:id="518" w:name="_Toc51828257"/>
      <w:r>
        <w:t>6.2.10</w:t>
      </w:r>
      <w:r>
        <w:tab/>
        <w:t>Class ViewHandler</w:t>
      </w:r>
      <w:bookmarkEnd w:id="516"/>
      <w:bookmarkEnd w:id="517"/>
      <w:bookmarkEnd w:id="518"/>
    </w:p>
    <w:p w:rsidR="00614D2D" w:rsidRDefault="00614D2D" w:rsidP="00614D2D">
      <w:r>
        <w:t>It is not possible to test the methods provided by this class as it is declared 'abstract'; it will be done in the class inheriting it: EditHandler, EnvelopeHandler, ProactiveResponseHandler, ProactiveHandler.</w:t>
      </w:r>
    </w:p>
    <w:p w:rsidR="00614D2D" w:rsidRDefault="00614D2D" w:rsidP="00614D2D">
      <w:pPr>
        <w:pStyle w:val="Heading3"/>
        <w:keepNext w:val="0"/>
        <w:keepLines w:val="0"/>
      </w:pPr>
      <w:bookmarkStart w:id="519" w:name="_Toc51826815"/>
      <w:bookmarkStart w:id="520" w:name="_Toc117070496"/>
      <w:bookmarkStart w:id="521" w:name="_Toc51828258"/>
      <w:r>
        <w:t>6.2.11</w:t>
      </w:r>
      <w:r>
        <w:tab/>
        <w:t>Class ToolkitException</w:t>
      </w:r>
      <w:bookmarkEnd w:id="519"/>
      <w:bookmarkEnd w:id="520"/>
      <w:bookmarkEnd w:id="521"/>
    </w:p>
    <w:p w:rsidR="00614D2D" w:rsidRDefault="00614D2D" w:rsidP="00614D2D">
      <w:pPr>
        <w:pStyle w:val="Heading4"/>
        <w:keepNext w:val="0"/>
        <w:keepLines w:val="0"/>
      </w:pPr>
      <w:bookmarkStart w:id="522" w:name="_Toc51826816"/>
      <w:bookmarkStart w:id="523" w:name="_Toc117070497"/>
      <w:bookmarkStart w:id="524" w:name="_Toc51828259"/>
      <w:r>
        <w:t>6.2.11.1</w:t>
      </w:r>
      <w:r>
        <w:tab/>
        <w:t>Exception Constants</w:t>
      </w:r>
      <w:bookmarkEnd w:id="522"/>
      <w:bookmarkEnd w:id="523"/>
      <w:bookmarkEnd w:id="524"/>
    </w:p>
    <w:p w:rsidR="00614D2D" w:rsidRDefault="00614D2D" w:rsidP="00614D2D">
      <w:r>
        <w:t>Test Area Reference: API_2_TKE_CONS</w:t>
      </w:r>
    </w:p>
    <w:p w:rsidR="00614D2D" w:rsidRDefault="00614D2D" w:rsidP="00614D2D">
      <w:pPr>
        <w:pStyle w:val="H6"/>
        <w:keepNext w:val="0"/>
        <w:keepLines w:val="0"/>
      </w:pPr>
      <w:r>
        <w:t>6.2.11.1.1</w:t>
      </w:r>
      <w:r>
        <w:tab/>
        <w:t>Conformance requirement:</w:t>
      </w:r>
    </w:p>
    <w:p w:rsidR="00614D2D" w:rsidRDefault="00614D2D" w:rsidP="00614D2D">
      <w:r>
        <w:t>There is no API, only constants.</w:t>
      </w:r>
    </w:p>
    <w:p w:rsidR="00614D2D" w:rsidRDefault="00614D2D" w:rsidP="00614D2D">
      <w:pPr>
        <w:pStyle w:val="H6"/>
        <w:keepNext w:val="0"/>
        <w:keepLines w:val="0"/>
      </w:pPr>
      <w:r>
        <w:t>6.2.11.1.1.1</w:t>
      </w:r>
      <w:r>
        <w:tab/>
        <w:t>Normal execution</w:t>
      </w:r>
    </w:p>
    <w:p w:rsidR="00614D2D" w:rsidRDefault="00614D2D" w:rsidP="00614D2D">
      <w:pPr>
        <w:pStyle w:val="ListBullet"/>
        <w:numPr>
          <w:ilvl w:val="0"/>
          <w:numId w:val="2"/>
        </w:numPr>
        <w:ind w:left="568" w:hanging="284"/>
      </w:pPr>
      <w:r>
        <w:t>CRRN1: The Constants of the class ToolkitException shall all have the same name and value defined in the 3GPP TS 43.019 [7].</w:t>
      </w:r>
    </w:p>
    <w:p w:rsidR="00614D2D" w:rsidRDefault="00614D2D" w:rsidP="00614D2D">
      <w:pPr>
        <w:pStyle w:val="H6"/>
        <w:keepNext w:val="0"/>
        <w:keepLines w:val="0"/>
      </w:pPr>
      <w:r>
        <w:t>6.2.11.1.1.2</w:t>
      </w:r>
      <w:r>
        <w:tab/>
        <w:t>Parameters error</w:t>
      </w:r>
    </w:p>
    <w:p w:rsidR="00614D2D" w:rsidRDefault="00614D2D" w:rsidP="00614D2D">
      <w:r>
        <w:t>No requirements.</w:t>
      </w:r>
    </w:p>
    <w:p w:rsidR="00614D2D" w:rsidRDefault="00614D2D" w:rsidP="00614D2D">
      <w:pPr>
        <w:pStyle w:val="H6"/>
      </w:pPr>
      <w:r>
        <w:t>6.2.11.1.1.3</w:t>
      </w:r>
      <w:r>
        <w:tab/>
        <w:t>Context errors</w:t>
      </w:r>
    </w:p>
    <w:p w:rsidR="00614D2D" w:rsidRDefault="00614D2D" w:rsidP="00614D2D">
      <w:pPr>
        <w:keepNext/>
        <w:keepLines/>
      </w:pPr>
      <w:r>
        <w:t>No requirements.</w:t>
      </w:r>
    </w:p>
    <w:p w:rsidR="00614D2D" w:rsidRDefault="00614D2D" w:rsidP="00614D2D">
      <w:pPr>
        <w:pStyle w:val="H6"/>
        <w:keepNext w:val="0"/>
        <w:keepLines w:val="0"/>
      </w:pPr>
      <w:r>
        <w:t>6.2.11.1.2</w:t>
      </w:r>
      <w:r>
        <w:tab/>
        <w:t>Test suite files</w:t>
      </w:r>
    </w:p>
    <w:p w:rsidR="00614D2D" w:rsidRDefault="00614D2D" w:rsidP="00614D2D">
      <w:r>
        <w:t>None.</w:t>
      </w:r>
    </w:p>
    <w:p w:rsidR="00614D2D" w:rsidRDefault="00614D2D" w:rsidP="00614D2D">
      <w:pPr>
        <w:pStyle w:val="H6"/>
        <w:keepNext w:val="0"/>
        <w:keepLines w:val="0"/>
      </w:pPr>
      <w:r>
        <w:t>6.2.11.1.3</w:t>
      </w:r>
      <w:r>
        <w:tab/>
        <w:t>Test procedure</w:t>
      </w:r>
    </w:p>
    <w:p w:rsidR="00614D2D" w:rsidRDefault="00614D2D" w:rsidP="00614D2D">
      <w:r>
        <w:t>The constants in Java are resolved at compilation time, therefore a runtime test is not useful. No test of constants will be performed.</w:t>
      </w:r>
    </w:p>
    <w:p w:rsidR="00614D2D" w:rsidRDefault="00614D2D" w:rsidP="00614D2D">
      <w:pPr>
        <w:pStyle w:val="Heading4"/>
        <w:keepNext w:val="0"/>
        <w:keepLines w:val="0"/>
      </w:pPr>
      <w:bookmarkStart w:id="525" w:name="_Toc51826817"/>
      <w:bookmarkStart w:id="526" w:name="_Toc117070498"/>
      <w:bookmarkStart w:id="527" w:name="_Toc51828260"/>
      <w:r>
        <w:t>6.2.11.2</w:t>
      </w:r>
      <w:r>
        <w:tab/>
        <w:t>Constructor ToolkitException</w:t>
      </w:r>
      <w:bookmarkEnd w:id="525"/>
      <w:bookmarkEnd w:id="526"/>
      <w:bookmarkEnd w:id="527"/>
    </w:p>
    <w:p w:rsidR="00614D2D" w:rsidRDefault="00614D2D" w:rsidP="00614D2D">
      <w:r>
        <w:t>Test Area Reference: API_2_TKE_COORS</w:t>
      </w:r>
    </w:p>
    <w:p w:rsidR="00614D2D" w:rsidRDefault="00614D2D" w:rsidP="00614D2D">
      <w:pPr>
        <w:pStyle w:val="H6"/>
        <w:keepNext w:val="0"/>
        <w:keepLines w:val="0"/>
      </w:pPr>
      <w:r>
        <w:t>6.2.11.2.1</w:t>
      </w:r>
      <w:r>
        <w:tab/>
        <w:t>Conformance requirement:</w:t>
      </w:r>
    </w:p>
    <w:p w:rsidR="00614D2D" w:rsidRDefault="00614D2D" w:rsidP="00614D2D">
      <w:r>
        <w:t>The constructor with following headershall compliant to its definition in the API.</w:t>
      </w:r>
    </w:p>
    <w:p w:rsidR="00614D2D" w:rsidRDefault="00614D2D" w:rsidP="00614D2D">
      <w:pPr>
        <w:pStyle w:val="PL"/>
        <w:rPr>
          <w:noProof w:val="0"/>
        </w:rPr>
      </w:pPr>
      <w:r>
        <w:rPr>
          <w:noProof w:val="0"/>
        </w:rPr>
        <w:t>public ToolkitException(short reason)</w:t>
      </w:r>
    </w:p>
    <w:p w:rsidR="00614D2D" w:rsidRDefault="00614D2D" w:rsidP="00614D2D">
      <w:pPr>
        <w:pStyle w:val="PL"/>
        <w:rPr>
          <w:noProof w:val="0"/>
        </w:rPr>
      </w:pPr>
    </w:p>
    <w:p w:rsidR="00614D2D" w:rsidRDefault="00614D2D" w:rsidP="00614D2D">
      <w:pPr>
        <w:pStyle w:val="H6"/>
        <w:keepNext w:val="0"/>
        <w:keepLines w:val="0"/>
      </w:pPr>
      <w:r>
        <w:t>6.2.11.2.1.1</w:t>
      </w:r>
      <w:r>
        <w:tab/>
        <w:t>Normal execution</w:t>
      </w:r>
    </w:p>
    <w:p w:rsidR="00614D2D" w:rsidRDefault="00614D2D" w:rsidP="00614D2D">
      <w:pPr>
        <w:pStyle w:val="ListBullet"/>
        <w:numPr>
          <w:ilvl w:val="0"/>
          <w:numId w:val="2"/>
        </w:numPr>
        <w:ind w:left="568" w:hanging="284"/>
      </w:pPr>
      <w:r>
        <w:t>CRRN1: Construct a ToolkitException instance with the specified reason.</w:t>
      </w:r>
    </w:p>
    <w:p w:rsidR="00614D2D" w:rsidRDefault="00614D2D" w:rsidP="00614D2D">
      <w:pPr>
        <w:pStyle w:val="H6"/>
        <w:keepNext w:val="0"/>
        <w:keepLines w:val="0"/>
      </w:pPr>
      <w:r>
        <w:t>6.2.11.2.1.2</w:t>
      </w:r>
      <w:r>
        <w:tab/>
        <w:t>Parameters error</w:t>
      </w:r>
    </w:p>
    <w:p w:rsidR="00614D2D" w:rsidRDefault="00614D2D" w:rsidP="00614D2D">
      <w:r>
        <w:t>No requirements.</w:t>
      </w:r>
    </w:p>
    <w:p w:rsidR="00614D2D" w:rsidRDefault="00614D2D" w:rsidP="00614D2D">
      <w:pPr>
        <w:pStyle w:val="H6"/>
        <w:keepNext w:val="0"/>
        <w:keepLines w:val="0"/>
      </w:pPr>
      <w:r>
        <w:t>6.2.11.2.1.3</w:t>
      </w:r>
      <w:r>
        <w:tab/>
        <w:t>Context errors</w:t>
      </w:r>
    </w:p>
    <w:p w:rsidR="00614D2D" w:rsidRDefault="00614D2D" w:rsidP="00614D2D">
      <w:r>
        <w:t>No requirements.</w:t>
      </w:r>
    </w:p>
    <w:p w:rsidR="00614D2D" w:rsidRDefault="00614D2D" w:rsidP="00614D2D">
      <w:pPr>
        <w:pStyle w:val="H6"/>
        <w:keepNext w:val="0"/>
        <w:keepLines w:val="0"/>
      </w:pPr>
      <w:r>
        <w:t>6.2.11.2.2</w:t>
      </w:r>
      <w:r>
        <w:tab/>
        <w:t>Test suite files</w:t>
      </w:r>
    </w:p>
    <w:p w:rsidR="00614D2D" w:rsidRDefault="00614D2D" w:rsidP="00614D2D">
      <w:r>
        <w:t>No additional requirements for the GSM personalization:</w:t>
      </w:r>
    </w:p>
    <w:p w:rsidR="00614D2D" w:rsidRDefault="00614D2D" w:rsidP="00614D2D">
      <w:pPr>
        <w:pStyle w:val="B1"/>
        <w:tabs>
          <w:tab w:val="left" w:pos="2268"/>
        </w:tabs>
      </w:pPr>
      <w:r>
        <w:t>Test Script:</w:t>
      </w:r>
      <w:r>
        <w:tab/>
        <w:t>API_2_TKE_COORS_1.scr</w:t>
      </w:r>
    </w:p>
    <w:p w:rsidR="00614D2D" w:rsidRDefault="00614D2D" w:rsidP="00614D2D">
      <w:pPr>
        <w:pStyle w:val="B1"/>
        <w:tabs>
          <w:tab w:val="left" w:pos="2268"/>
        </w:tabs>
      </w:pPr>
      <w:r>
        <w:t>Test Applet:</w:t>
      </w:r>
      <w:r>
        <w:tab/>
        <w:t>API_2_TKE_COORS_1.java</w:t>
      </w:r>
    </w:p>
    <w:p w:rsidR="00614D2D" w:rsidRDefault="00614D2D" w:rsidP="00614D2D">
      <w:pPr>
        <w:pStyle w:val="B1"/>
        <w:tabs>
          <w:tab w:val="left" w:pos="2268"/>
        </w:tabs>
      </w:pPr>
      <w:r>
        <w:t>Load Script:</w:t>
      </w:r>
      <w:r>
        <w:tab/>
        <w:t>API_2_TKE_COORS_1.ldr</w:t>
      </w:r>
    </w:p>
    <w:p w:rsidR="00614D2D" w:rsidRDefault="00614D2D" w:rsidP="00614D2D">
      <w:pPr>
        <w:pStyle w:val="B1"/>
        <w:tabs>
          <w:tab w:val="left" w:pos="2268"/>
        </w:tabs>
      </w:pPr>
      <w:r>
        <w:t>Cleanup script:</w:t>
      </w:r>
      <w:r>
        <w:tab/>
        <w:t>API_2_TKE_COORS_1.clr</w:t>
      </w:r>
    </w:p>
    <w:p w:rsidR="00614D2D" w:rsidRDefault="00614D2D" w:rsidP="00614D2D">
      <w:pPr>
        <w:pStyle w:val="B1"/>
        <w:tabs>
          <w:tab w:val="left" w:pos="2268"/>
        </w:tabs>
      </w:pPr>
      <w:r>
        <w:t>Parameter File:</w:t>
      </w:r>
      <w:r>
        <w:tab/>
        <w:t>API_2_TKE_COORS_1.par</w:t>
      </w:r>
    </w:p>
    <w:p w:rsidR="00614D2D" w:rsidRDefault="00614D2D" w:rsidP="00614D2D">
      <w:pPr>
        <w:pStyle w:val="H6"/>
        <w:keepNext w:val="0"/>
        <w:keepLines w:val="0"/>
      </w:pPr>
      <w:r>
        <w:t>6.2.11.2.3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reason = (short) 19</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ToolkitException.getReason() = (short)19</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6.2.11.2.4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 xml:space="preserve">1 </w:t>
            </w:r>
          </w:p>
        </w:tc>
      </w:tr>
    </w:tbl>
    <w:p w:rsidR="00614D2D" w:rsidRDefault="00614D2D" w:rsidP="00614D2D"/>
    <w:p w:rsidR="00614D2D" w:rsidRDefault="00614D2D" w:rsidP="00614D2D">
      <w:pPr>
        <w:pStyle w:val="Heading4"/>
        <w:keepNext w:val="0"/>
        <w:keepLines w:val="0"/>
      </w:pPr>
      <w:bookmarkStart w:id="528" w:name="_Toc51826818"/>
      <w:bookmarkStart w:id="529" w:name="_Toc117070499"/>
      <w:bookmarkStart w:id="530" w:name="_Toc51828261"/>
      <w:r>
        <w:t>6.2.11.3</w:t>
      </w:r>
      <w:r>
        <w:tab/>
        <w:t>Method throwIt</w:t>
      </w:r>
      <w:bookmarkEnd w:id="528"/>
      <w:bookmarkEnd w:id="529"/>
      <w:bookmarkEnd w:id="530"/>
    </w:p>
    <w:p w:rsidR="00614D2D" w:rsidRDefault="00614D2D" w:rsidP="00614D2D">
      <w:r>
        <w:t>Test Area Reference: API_2_TKE_THITS</w:t>
      </w:r>
    </w:p>
    <w:p w:rsidR="00614D2D" w:rsidRDefault="00614D2D" w:rsidP="00614D2D">
      <w:pPr>
        <w:pStyle w:val="H6"/>
        <w:keepNext w:val="0"/>
        <w:keepLines w:val="0"/>
      </w:pPr>
      <w:r>
        <w:t>6.2.11.3.1</w:t>
      </w:r>
      <w:r>
        <w:tab/>
        <w:t>Conformance requirement:</w:t>
      </w:r>
    </w:p>
    <w:p w:rsidR="00614D2D" w:rsidRDefault="00614D2D" w:rsidP="00614D2D">
      <w:r>
        <w:t>The method with following header shall compliant to its definition in the API.</w:t>
      </w:r>
    </w:p>
    <w:p w:rsidR="00614D2D" w:rsidRDefault="00614D2D" w:rsidP="00614D2D">
      <w:pPr>
        <w:pStyle w:val="PL"/>
        <w:rPr>
          <w:noProof w:val="0"/>
        </w:rPr>
      </w:pPr>
      <w:r>
        <w:rPr>
          <w:noProof w:val="0"/>
        </w:rPr>
        <w:t>public static void throwIt(short reason)</w:t>
      </w:r>
    </w:p>
    <w:p w:rsidR="00614D2D" w:rsidRDefault="00A1704F" w:rsidP="00614D2D">
      <w:pPr>
        <w:pStyle w:val="PL"/>
        <w:rPr>
          <w:noProof w:val="0"/>
        </w:rPr>
      </w:pPr>
      <w:r>
        <w:rPr>
          <w:noProof w:val="0"/>
        </w:rPr>
        <w:tab/>
      </w:r>
      <w:r w:rsidR="00614D2D">
        <w:rPr>
          <w:noProof w:val="0"/>
        </w:rPr>
        <w:t>throws</w:t>
      </w:r>
      <w:r>
        <w:rPr>
          <w:noProof w:val="0"/>
        </w:rPr>
        <w:tab/>
      </w:r>
      <w:hyperlink r:id="rId22" w:history="1">
        <w:r w:rsidR="00614D2D">
          <w:rPr>
            <w:rStyle w:val="Hyperlink"/>
            <w:noProof w:val="0"/>
          </w:rPr>
          <w:t>ToolkitException</w:t>
        </w:r>
      </w:hyperlink>
    </w:p>
    <w:p w:rsidR="00614D2D" w:rsidRDefault="00614D2D" w:rsidP="00614D2D">
      <w:pPr>
        <w:pStyle w:val="PL"/>
        <w:rPr>
          <w:noProof w:val="0"/>
        </w:rPr>
      </w:pPr>
    </w:p>
    <w:p w:rsidR="00614D2D" w:rsidRDefault="00614D2D" w:rsidP="00614D2D">
      <w:pPr>
        <w:pStyle w:val="H6"/>
        <w:keepNext w:val="0"/>
        <w:keepLines w:val="0"/>
      </w:pPr>
      <w:r>
        <w:t>6.2.11.3.1.1</w:t>
      </w:r>
      <w:r>
        <w:tab/>
        <w:t xml:space="preserve">Normal execution </w:t>
      </w:r>
    </w:p>
    <w:p w:rsidR="00614D2D" w:rsidRDefault="00614D2D" w:rsidP="00614D2D">
      <w:pPr>
        <w:pStyle w:val="ListBullet"/>
        <w:numPr>
          <w:ilvl w:val="0"/>
          <w:numId w:val="2"/>
        </w:numPr>
        <w:ind w:left="568" w:hanging="284"/>
      </w:pPr>
      <w:r>
        <w:t>CRRN1: Throws the JCRE instance of the ToolkitException class with the specified reason.</w:t>
      </w:r>
    </w:p>
    <w:p w:rsidR="00614D2D" w:rsidRDefault="00614D2D" w:rsidP="00614D2D">
      <w:pPr>
        <w:pStyle w:val="ListBullet"/>
        <w:numPr>
          <w:ilvl w:val="0"/>
          <w:numId w:val="2"/>
        </w:numPr>
        <w:ind w:left="568" w:hanging="284"/>
      </w:pPr>
      <w:r>
        <w:t>CRRN2: extends javacard.framework.CardRuntimeException</w:t>
      </w:r>
    </w:p>
    <w:p w:rsidR="00614D2D" w:rsidRDefault="00614D2D" w:rsidP="00614D2D">
      <w:pPr>
        <w:pStyle w:val="H6"/>
        <w:keepNext w:val="0"/>
        <w:keepLines w:val="0"/>
      </w:pPr>
      <w:r>
        <w:t>6.2.11.3.1.2</w:t>
      </w:r>
      <w:r>
        <w:tab/>
        <w:t>Parameters error</w:t>
      </w:r>
    </w:p>
    <w:p w:rsidR="00614D2D" w:rsidRDefault="00614D2D" w:rsidP="00614D2D">
      <w:r>
        <w:t>No requirements.</w:t>
      </w:r>
    </w:p>
    <w:p w:rsidR="00614D2D" w:rsidRDefault="00614D2D" w:rsidP="00614D2D">
      <w:pPr>
        <w:pStyle w:val="H6"/>
        <w:keepNext w:val="0"/>
        <w:keepLines w:val="0"/>
      </w:pPr>
      <w:r>
        <w:t>6.2.11.3.1.3</w:t>
      </w:r>
      <w:r>
        <w:tab/>
        <w:t>Context errors</w:t>
      </w:r>
    </w:p>
    <w:p w:rsidR="00614D2D" w:rsidRDefault="00614D2D" w:rsidP="00614D2D">
      <w:r>
        <w:t>No requirements.</w:t>
      </w:r>
    </w:p>
    <w:p w:rsidR="00614D2D" w:rsidRDefault="00614D2D" w:rsidP="00614D2D">
      <w:pPr>
        <w:pStyle w:val="H6"/>
        <w:keepNext w:val="0"/>
        <w:keepLines w:val="0"/>
      </w:pPr>
      <w:r>
        <w:t>6.2.11.3.2</w:t>
      </w:r>
      <w:r>
        <w:tab/>
        <w:t>Test suite files</w:t>
      </w:r>
    </w:p>
    <w:p w:rsidR="00614D2D" w:rsidRDefault="00614D2D" w:rsidP="00614D2D">
      <w:r>
        <w:t>No additional requirements for the GSM personalization:</w:t>
      </w:r>
    </w:p>
    <w:p w:rsidR="00614D2D" w:rsidRDefault="00614D2D" w:rsidP="00614D2D">
      <w:pPr>
        <w:pStyle w:val="B1"/>
        <w:tabs>
          <w:tab w:val="left" w:pos="2268"/>
        </w:tabs>
      </w:pPr>
      <w:r>
        <w:t>Test Script:</w:t>
      </w:r>
      <w:r>
        <w:tab/>
        <w:t>API_2_TKE_THITS_1.scr</w:t>
      </w:r>
    </w:p>
    <w:p w:rsidR="00614D2D" w:rsidRDefault="00614D2D" w:rsidP="00614D2D">
      <w:pPr>
        <w:pStyle w:val="B1"/>
        <w:tabs>
          <w:tab w:val="left" w:pos="2268"/>
        </w:tabs>
      </w:pPr>
      <w:r>
        <w:t>Test Applet:</w:t>
      </w:r>
      <w:r>
        <w:tab/>
        <w:t>API_2_TKE_THITS_1.java</w:t>
      </w:r>
    </w:p>
    <w:p w:rsidR="00614D2D" w:rsidRDefault="00614D2D" w:rsidP="00614D2D">
      <w:pPr>
        <w:pStyle w:val="B1"/>
        <w:tabs>
          <w:tab w:val="left" w:pos="2268"/>
        </w:tabs>
      </w:pPr>
      <w:r>
        <w:t>Load Script:</w:t>
      </w:r>
      <w:r w:rsidR="00A1704F">
        <w:tab/>
      </w:r>
      <w:r>
        <w:t>API_2_TKE_THITS_1.ldr</w:t>
      </w:r>
    </w:p>
    <w:p w:rsidR="00614D2D" w:rsidRDefault="00614D2D" w:rsidP="00614D2D">
      <w:pPr>
        <w:pStyle w:val="B1"/>
        <w:tabs>
          <w:tab w:val="left" w:pos="2268"/>
        </w:tabs>
      </w:pPr>
      <w:r>
        <w:t>Cleanup Script:</w:t>
      </w:r>
      <w:r>
        <w:tab/>
        <w:t>API_2_TKE_THITS_1.clr</w:t>
      </w:r>
    </w:p>
    <w:p w:rsidR="00614D2D" w:rsidRDefault="00614D2D" w:rsidP="00614D2D">
      <w:pPr>
        <w:pStyle w:val="B1"/>
        <w:tabs>
          <w:tab w:val="left" w:pos="2268"/>
        </w:tabs>
      </w:pPr>
      <w:r>
        <w:t>Parameter File:</w:t>
      </w:r>
      <w:r>
        <w:tab/>
        <w:t>API_2_TKE_THITS_1.par</w:t>
      </w:r>
    </w:p>
    <w:p w:rsidR="00614D2D" w:rsidRDefault="00614D2D" w:rsidP="00614D2D">
      <w:pPr>
        <w:pStyle w:val="H6"/>
        <w:keepNext w:val="0"/>
        <w:keepLines w:val="0"/>
      </w:pPr>
      <w:r>
        <w:t>6.2.11.3.3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Throws the JCRE instance of ToolkitException with the specified reason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Reason = 0</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Throws the JCRE instance of ToolkitException with the specified reason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Reason = 1</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Throws the JCRE instance of ToolkitException with the specified reason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Reason = 15</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jc w:val="center"/>
              <w:rPr>
                <w:b/>
              </w:rPr>
            </w:pPr>
            <w:r>
              <w:rPr>
                <w:b/>
              </w:rPr>
              <w:t>ToolkitException extends javacard.framework.CardRuntimeException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Reason = 0</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ToolkitException extends javacard.framework.CardRuntimeException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Reason = 1</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ToolkitException extends javacard.framework.CardRuntimeException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Reason = 15</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6.2.11.3.4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 xml:space="preserve">1, 2, 3 </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4, 5, 6</w:t>
            </w:r>
          </w:p>
        </w:tc>
      </w:tr>
    </w:tbl>
    <w:p w:rsidR="00614D2D" w:rsidRDefault="00614D2D" w:rsidP="00614D2D"/>
    <w:p w:rsidR="00614D2D" w:rsidRDefault="00614D2D" w:rsidP="00614D2D">
      <w:pPr>
        <w:pStyle w:val="Heading2"/>
        <w:keepNext w:val="0"/>
        <w:keepLines w:val="0"/>
      </w:pPr>
      <w:bookmarkStart w:id="531" w:name="_Toc51826819"/>
      <w:bookmarkStart w:id="532" w:name="_Toc117070500"/>
      <w:bookmarkStart w:id="533" w:name="_Toc51828262"/>
      <w:r>
        <w:t>6.3</w:t>
      </w:r>
      <w:r>
        <w:tab/>
        <w:t>SIM Toolkit Framework</w:t>
      </w:r>
      <w:bookmarkEnd w:id="531"/>
      <w:bookmarkEnd w:id="532"/>
      <w:bookmarkEnd w:id="533"/>
    </w:p>
    <w:p w:rsidR="00614D2D" w:rsidRDefault="00614D2D" w:rsidP="00614D2D">
      <w:pPr>
        <w:pStyle w:val="Heading3"/>
        <w:keepNext w:val="0"/>
        <w:keepLines w:val="0"/>
      </w:pPr>
      <w:bookmarkStart w:id="534" w:name="_Toc51826820"/>
      <w:bookmarkStart w:id="535" w:name="_Toc117070501"/>
      <w:bookmarkStart w:id="536" w:name="_Toc51828263"/>
      <w:r>
        <w:t>6.3.1</w:t>
      </w:r>
      <w:r>
        <w:tab/>
        <w:t>Minimum Handler Availability</w:t>
      </w:r>
      <w:bookmarkEnd w:id="534"/>
      <w:bookmarkEnd w:id="535"/>
      <w:bookmarkEnd w:id="536"/>
    </w:p>
    <w:p w:rsidR="00614D2D" w:rsidRDefault="00614D2D" w:rsidP="00614D2D">
      <w:r>
        <w:t>This test area tests the rules that define the minimum requirements for the availability of the system handlers.</w:t>
      </w:r>
    </w:p>
    <w:p w:rsidR="00614D2D" w:rsidRDefault="00614D2D" w:rsidP="00614D2D">
      <w:pPr>
        <w:pStyle w:val="Heading4"/>
        <w:keepNext w:val="0"/>
        <w:keepLines w:val="0"/>
      </w:pPr>
      <w:bookmarkStart w:id="537" w:name="_Toc51826821"/>
      <w:bookmarkStart w:id="538" w:name="_Toc117070502"/>
      <w:bookmarkStart w:id="539" w:name="_Toc51828264"/>
      <w:r>
        <w:t>6.3.1.1</w:t>
      </w:r>
      <w:r>
        <w:tab/>
        <w:t>ProactiveHandler</w:t>
      </w:r>
      <w:bookmarkEnd w:id="537"/>
      <w:bookmarkEnd w:id="538"/>
      <w:bookmarkEnd w:id="539"/>
    </w:p>
    <w:p w:rsidR="00614D2D" w:rsidRDefault="00614D2D" w:rsidP="00614D2D">
      <w:r>
        <w:t>Test Area Reference: FWK_MHA_PAHD</w:t>
      </w:r>
    </w:p>
    <w:p w:rsidR="00614D2D" w:rsidRDefault="00614D2D" w:rsidP="00614D2D">
      <w:pPr>
        <w:pStyle w:val="H6"/>
        <w:keepNext w:val="0"/>
        <w:keepLines w:val="0"/>
      </w:pPr>
      <w:r>
        <w:t>6.3.1.1.1</w:t>
      </w:r>
      <w:r>
        <w:tab/>
        <w:t>Conformance Requirement</w:t>
      </w:r>
    </w:p>
    <w:p w:rsidR="00614D2D" w:rsidRDefault="00614D2D" w:rsidP="00614D2D">
      <w:pPr>
        <w:pStyle w:val="H6"/>
        <w:keepNext w:val="0"/>
        <w:keepLines w:val="0"/>
      </w:pPr>
      <w:r>
        <w:t>6.3.1.1.1.1</w:t>
      </w:r>
      <w:r>
        <w:tab/>
        <w:t>Normal Execution</w:t>
      </w:r>
    </w:p>
    <w:p w:rsidR="00614D2D" w:rsidRDefault="00614D2D" w:rsidP="00614D2D">
      <w:pPr>
        <w:pStyle w:val="ListBullet"/>
        <w:numPr>
          <w:ilvl w:val="0"/>
          <w:numId w:val="2"/>
        </w:numPr>
        <w:ind w:left="568" w:hanging="284"/>
      </w:pPr>
      <w:r>
        <w:t>CRRN1: If a proactive session is not ongoing the ProactiveHandler is available from the invocation to the termination of the processToolkit method for the following events:</w:t>
      </w:r>
    </w:p>
    <w:p w:rsidR="00614D2D" w:rsidRDefault="00614D2D" w:rsidP="00614D2D">
      <w:pPr>
        <w:pStyle w:val="B3"/>
      </w:pPr>
      <w:r>
        <w:t>EVENT_FORMATTED_SMS_PP_ENV</w:t>
      </w:r>
    </w:p>
    <w:p w:rsidR="00614D2D" w:rsidRDefault="00614D2D" w:rsidP="00614D2D">
      <w:pPr>
        <w:pStyle w:val="B3"/>
      </w:pPr>
      <w:r>
        <w:t>EVENT_UNFORMATTED_SMS_PP_ENV</w:t>
      </w:r>
    </w:p>
    <w:p w:rsidR="00614D2D" w:rsidRDefault="00614D2D" w:rsidP="00614D2D">
      <w:pPr>
        <w:pStyle w:val="B3"/>
      </w:pPr>
      <w:r>
        <w:t>EVENT_FORMATTED_SMS_PP_UPD</w:t>
      </w:r>
    </w:p>
    <w:p w:rsidR="00614D2D" w:rsidRDefault="00614D2D" w:rsidP="00614D2D">
      <w:pPr>
        <w:pStyle w:val="B3"/>
      </w:pPr>
      <w:r>
        <w:t>EVENT_UNFORMATTED_SMS_PP_UPD</w:t>
      </w:r>
    </w:p>
    <w:p w:rsidR="00614D2D" w:rsidRDefault="00614D2D" w:rsidP="00614D2D">
      <w:pPr>
        <w:pStyle w:val="B3"/>
      </w:pPr>
      <w:r>
        <w:t>EVENT_FORMATTED_SMS_CB</w:t>
      </w:r>
    </w:p>
    <w:p w:rsidR="00614D2D" w:rsidRDefault="00614D2D" w:rsidP="00614D2D">
      <w:pPr>
        <w:pStyle w:val="B3"/>
      </w:pPr>
      <w:r>
        <w:t>EVENT_UNFORMATTED_SMS_CB</w:t>
      </w:r>
    </w:p>
    <w:p w:rsidR="00614D2D" w:rsidRDefault="00614D2D" w:rsidP="00614D2D">
      <w:pPr>
        <w:pStyle w:val="B3"/>
      </w:pPr>
      <w:r>
        <w:t>EVENT_MENU_SELECTION</w:t>
      </w:r>
    </w:p>
    <w:p w:rsidR="00614D2D" w:rsidRDefault="00614D2D" w:rsidP="00614D2D">
      <w:pPr>
        <w:pStyle w:val="B3"/>
      </w:pPr>
      <w:r>
        <w:t>EVENT_MENU_SELECTION_HELP_REQUEST</w:t>
      </w:r>
    </w:p>
    <w:p w:rsidR="00614D2D" w:rsidRDefault="00614D2D" w:rsidP="00614D2D">
      <w:pPr>
        <w:pStyle w:val="B3"/>
      </w:pPr>
      <w:r>
        <w:t>EVENT_TIMER_EXPIRATION</w:t>
      </w:r>
    </w:p>
    <w:p w:rsidR="00614D2D" w:rsidRDefault="00614D2D" w:rsidP="00614D2D">
      <w:pPr>
        <w:pStyle w:val="B3"/>
      </w:pPr>
      <w:r>
        <w:t>EVENT_EVENT_DOWNLOAD_MT_CALL</w:t>
      </w:r>
    </w:p>
    <w:p w:rsidR="00614D2D" w:rsidRDefault="00614D2D" w:rsidP="00614D2D">
      <w:pPr>
        <w:pStyle w:val="B3"/>
      </w:pPr>
      <w:r>
        <w:t>EVENT_EVENT_DOWNLOAD_CALL_CONNECTED</w:t>
      </w:r>
    </w:p>
    <w:p w:rsidR="00614D2D" w:rsidRDefault="00614D2D" w:rsidP="00614D2D">
      <w:pPr>
        <w:pStyle w:val="B3"/>
      </w:pPr>
      <w:r>
        <w:t>EVENT_EVENT_DOWNLOAD_CALL_DISCONNECTED</w:t>
      </w:r>
    </w:p>
    <w:p w:rsidR="00614D2D" w:rsidRDefault="00614D2D" w:rsidP="00614D2D">
      <w:pPr>
        <w:pStyle w:val="B3"/>
      </w:pPr>
      <w:r>
        <w:t>EVENT_EVENT_DOWNLOAD_LOCATION_STATUS</w:t>
      </w:r>
    </w:p>
    <w:p w:rsidR="00614D2D" w:rsidRDefault="00614D2D" w:rsidP="00614D2D">
      <w:pPr>
        <w:pStyle w:val="B3"/>
      </w:pPr>
      <w:r>
        <w:t>EVENT_EVENT_DOWNLOAD_USER_ACTIVITY</w:t>
      </w:r>
    </w:p>
    <w:p w:rsidR="00614D2D" w:rsidRDefault="00614D2D" w:rsidP="00614D2D">
      <w:pPr>
        <w:pStyle w:val="B3"/>
      </w:pPr>
      <w:r>
        <w:t>EVENT_EVENT_DOWNLOAD_IDLE_SCREEN_AVAILABLE</w:t>
      </w:r>
    </w:p>
    <w:p w:rsidR="00614D2D" w:rsidRDefault="00614D2D" w:rsidP="00614D2D">
      <w:pPr>
        <w:pStyle w:val="B3"/>
      </w:pPr>
      <w:r>
        <w:t>EVENT_EVENT_DOWNLOAD_CARD_READER_STATUS</w:t>
      </w:r>
    </w:p>
    <w:p w:rsidR="00614D2D" w:rsidRDefault="00614D2D" w:rsidP="00614D2D">
      <w:pPr>
        <w:pStyle w:val="B3"/>
      </w:pPr>
      <w:r>
        <w:t>EVENT_EVENT_DOWNLOAD_LANGUAGE_SELECTION</w:t>
      </w:r>
    </w:p>
    <w:p w:rsidR="00614D2D" w:rsidRDefault="00614D2D" w:rsidP="00614D2D">
      <w:pPr>
        <w:pStyle w:val="B3"/>
      </w:pPr>
      <w:r>
        <w:t>EVENT_EVENT_DOWNLOAD_BROWSER_TERMINATION</w:t>
      </w:r>
    </w:p>
    <w:p w:rsidR="00614D2D" w:rsidRDefault="00614D2D" w:rsidP="00614D2D">
      <w:pPr>
        <w:pStyle w:val="B3"/>
      </w:pPr>
      <w:r>
        <w:t>EVENT_UNRECOGNIZED_ENVELOPE</w:t>
      </w:r>
    </w:p>
    <w:p w:rsidR="00614D2D" w:rsidRDefault="00614D2D" w:rsidP="00614D2D">
      <w:pPr>
        <w:pStyle w:val="B3"/>
      </w:pPr>
      <w:r>
        <w:t>EVENT_STATUS_COMMAND</w:t>
      </w:r>
    </w:p>
    <w:p w:rsidR="00614D2D" w:rsidRDefault="00614D2D" w:rsidP="00614D2D">
      <w:pPr>
        <w:pStyle w:val="B3"/>
      </w:pPr>
      <w:r>
        <w:t>EVENT_CALL_CONTROL</w:t>
      </w:r>
    </w:p>
    <w:p w:rsidR="00614D2D" w:rsidRDefault="00614D2D" w:rsidP="00614D2D">
      <w:pPr>
        <w:pStyle w:val="B3"/>
      </w:pPr>
      <w:r>
        <w:t>EVENT_SMS_MO_CONTROL</w:t>
      </w:r>
    </w:p>
    <w:p w:rsidR="00614D2D" w:rsidRDefault="00614D2D" w:rsidP="00614D2D">
      <w:pPr>
        <w:pStyle w:val="B3"/>
      </w:pPr>
      <w:r>
        <w:t>EVENT_PROFILE_DOWNLOAD</w:t>
      </w:r>
    </w:p>
    <w:p w:rsidR="00614D2D" w:rsidRDefault="00614D2D" w:rsidP="00614D2D">
      <w:pPr>
        <w:pStyle w:val="B3"/>
      </w:pPr>
      <w:r>
        <w:t>EVENT_EVENT_DOWNLOAD_DATA_AVAILABLE</w:t>
      </w:r>
    </w:p>
    <w:p w:rsidR="00614D2D" w:rsidRDefault="00614D2D" w:rsidP="00614D2D">
      <w:pPr>
        <w:pStyle w:val="B3"/>
      </w:pPr>
      <w:r>
        <w:t>EVENT_EVENT_DOWNLOAD_CHANNEL_STATUS</w:t>
      </w:r>
    </w:p>
    <w:p w:rsidR="00614D2D" w:rsidRDefault="00614D2D" w:rsidP="00614D2D">
      <w:pPr>
        <w:pStyle w:val="H6"/>
        <w:keepNext w:val="0"/>
        <w:keepLines w:val="0"/>
      </w:pPr>
      <w:r>
        <w:t>6.3.1.1.1.2</w:t>
      </w:r>
      <w:r>
        <w:tab/>
        <w:t>Parameters error</w:t>
      </w:r>
    </w:p>
    <w:p w:rsidR="00614D2D" w:rsidRDefault="00614D2D" w:rsidP="00614D2D">
      <w:r>
        <w:t>No requirements.</w:t>
      </w:r>
    </w:p>
    <w:p w:rsidR="00614D2D" w:rsidRDefault="00614D2D" w:rsidP="00614D2D">
      <w:pPr>
        <w:pStyle w:val="H6"/>
      </w:pPr>
      <w:r>
        <w:t>6.3.1.1.1.3</w:t>
      </w:r>
      <w:r>
        <w:tab/>
        <w:t>Context errors</w:t>
      </w:r>
    </w:p>
    <w:p w:rsidR="00614D2D" w:rsidRDefault="00614D2D" w:rsidP="00614D2D">
      <w:pPr>
        <w:pStyle w:val="ListBullet"/>
        <w:numPr>
          <w:ilvl w:val="0"/>
          <w:numId w:val="2"/>
        </w:numPr>
        <w:ind w:left="568" w:hanging="284"/>
      </w:pPr>
      <w:r>
        <w:t>CRRC1: The ProactiveHandler and its content are not available for any toolkit applet triggered from the invocation to the termination of their processToolkit method for the following events:</w:t>
      </w:r>
    </w:p>
    <w:p w:rsidR="00614D2D" w:rsidRDefault="00614D2D" w:rsidP="00614D2D">
      <w:pPr>
        <w:pStyle w:val="B3"/>
      </w:pPr>
      <w:r>
        <w:t>EVENT_FIRST_COMMAND_AFTER_SELECT</w:t>
      </w:r>
    </w:p>
    <w:p w:rsidR="00614D2D" w:rsidRDefault="00614D2D" w:rsidP="00614D2D">
      <w:pPr>
        <w:pStyle w:val="H6"/>
        <w:keepNext w:val="0"/>
        <w:keepLines w:val="0"/>
      </w:pPr>
      <w:r>
        <w:t>6.3.1.1.2</w:t>
      </w:r>
      <w:r>
        <w:tab/>
        <w:t>Test Suite Files</w:t>
      </w:r>
    </w:p>
    <w:p w:rsidR="00614D2D" w:rsidRDefault="00614D2D" w:rsidP="00614D2D">
      <w:pPr>
        <w:pStyle w:val="B1"/>
        <w:tabs>
          <w:tab w:val="left" w:pos="2268"/>
        </w:tabs>
        <w:ind w:left="284" w:firstLine="0"/>
      </w:pPr>
      <w:r>
        <w:t>Test Script:</w:t>
      </w:r>
      <w:r w:rsidR="00A1704F">
        <w:tab/>
      </w:r>
      <w:r>
        <w:t>FWK_MHA_PAHD_1.scr</w:t>
      </w:r>
    </w:p>
    <w:p w:rsidR="00614D2D" w:rsidRDefault="00614D2D" w:rsidP="00614D2D">
      <w:pPr>
        <w:pStyle w:val="B1"/>
        <w:tabs>
          <w:tab w:val="left" w:pos="2268"/>
        </w:tabs>
        <w:ind w:left="284" w:firstLine="0"/>
      </w:pPr>
      <w:r>
        <w:t>Test Applet:</w:t>
      </w:r>
      <w:r w:rsidR="00A1704F">
        <w:tab/>
      </w:r>
      <w:r>
        <w:t>FWK_MHA_PAHD_1.java</w:t>
      </w:r>
    </w:p>
    <w:p w:rsidR="00614D2D" w:rsidRDefault="00A1704F" w:rsidP="00614D2D">
      <w:pPr>
        <w:pStyle w:val="B1"/>
        <w:tabs>
          <w:tab w:val="left" w:pos="2268"/>
        </w:tabs>
        <w:ind w:left="284" w:firstLine="0"/>
      </w:pPr>
      <w:r>
        <w:tab/>
      </w:r>
      <w:r w:rsidR="00614D2D">
        <w:t>FWK_MHA_PAHD_2.java</w:t>
      </w:r>
    </w:p>
    <w:p w:rsidR="00614D2D" w:rsidRDefault="00614D2D" w:rsidP="00614D2D">
      <w:pPr>
        <w:pStyle w:val="B1"/>
        <w:tabs>
          <w:tab w:val="left" w:pos="2268"/>
        </w:tabs>
        <w:ind w:left="284" w:firstLine="0"/>
      </w:pPr>
      <w:r>
        <w:t>Load Script:</w:t>
      </w:r>
      <w:r w:rsidR="00A1704F">
        <w:tab/>
      </w:r>
      <w:r>
        <w:t>FWK_MHA_PAHD_1.ldr</w:t>
      </w:r>
    </w:p>
    <w:p w:rsidR="00614D2D" w:rsidRDefault="00614D2D" w:rsidP="00614D2D">
      <w:pPr>
        <w:pStyle w:val="B1"/>
        <w:tabs>
          <w:tab w:val="left" w:pos="2268"/>
        </w:tabs>
        <w:ind w:left="284" w:firstLine="0"/>
      </w:pPr>
      <w:r>
        <w:t>Cleanup Script:</w:t>
      </w:r>
      <w:r w:rsidR="00A1704F">
        <w:tab/>
      </w:r>
      <w:r>
        <w:t>FWK_MHA_PAHD_1.clr</w:t>
      </w:r>
    </w:p>
    <w:p w:rsidR="00614D2D" w:rsidRDefault="00614D2D" w:rsidP="00614D2D">
      <w:pPr>
        <w:pStyle w:val="B1"/>
        <w:tabs>
          <w:tab w:val="left" w:pos="2268"/>
        </w:tabs>
        <w:ind w:left="284" w:firstLine="0"/>
      </w:pPr>
      <w:r>
        <w:t>Parameter File:</w:t>
      </w:r>
      <w:r w:rsidR="00A1704F">
        <w:tab/>
      </w:r>
      <w:r>
        <w:t>FWK_MHA_PAHD_1.par</w:t>
      </w:r>
    </w:p>
    <w:p w:rsidR="00614D2D" w:rsidRDefault="00614D2D" w:rsidP="00614D2D">
      <w:pPr>
        <w:pStyle w:val="H6"/>
        <w:keepNext w:val="0"/>
        <w:keepLines w:val="0"/>
      </w:pPr>
      <w:r>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Applets registration to all events and Proactive Handler availability with EVENT_FIRST_COMMAND_AFTER_SELECT</w:t>
            </w:r>
          </w:p>
          <w:p w:rsidR="00614D2D" w:rsidRDefault="00614D2D">
            <w:pPr>
              <w:pStyle w:val="textcell"/>
              <w:rPr>
                <w:sz w:val="18"/>
              </w:rPr>
            </w:pPr>
          </w:p>
          <w:p w:rsidR="00614D2D" w:rsidRDefault="00614D2D">
            <w:pPr>
              <w:pStyle w:val="PL"/>
            </w:pPr>
            <w:r>
              <w:t>Applet1 is registered to all events defined in TS 43.019 [7].</w:t>
            </w:r>
          </w:p>
          <w:p w:rsidR="00614D2D" w:rsidRDefault="00614D2D">
            <w:pPr>
              <w:pStyle w:val="PL"/>
            </w:pPr>
            <w:r>
              <w:t>Using the methods initMenuEntry() for EVENT_MENU_SELECTION, requestPollInterval() for EVENT_STATUS_COMMAND, allocateTimer() for EVENT_TIMER_EXPIRATION and setEventList() for the rest of the events.</w:t>
            </w:r>
          </w:p>
          <w:p w:rsidR="00614D2D" w:rsidRDefault="00614D2D">
            <w:pPr>
              <w:pStyle w:val="PL"/>
            </w:pPr>
          </w:p>
          <w:p w:rsidR="00614D2D" w:rsidRDefault="00614D2D">
            <w:pPr>
              <w:pStyle w:val="PL"/>
            </w:pPr>
            <w:r>
              <w:t>Applet2 is registered to all events defined in TS 43.019 [7], EVENT_CALL_CONTROL_BY_SIM and EVENT_MO_SHORT_MESSAGE_CONTROL_BY_SIM.</w:t>
            </w:r>
          </w:p>
          <w:p w:rsidR="00614D2D" w:rsidRDefault="00614D2D">
            <w:pPr>
              <w:pStyle w:val="PL"/>
            </w:pPr>
            <w:r>
              <w:t>Using the methods initMenuEntry() for EVENT_MENU_SELECTION, requestPollInterval() for EVENT_STATUS_COMMAND, allocateTimer() for EVENT_TIMER_EXPIRATION and setEventList() for the rest of the events.</w:t>
            </w:r>
          </w:p>
          <w:p w:rsidR="00614D2D" w:rsidRDefault="00614D2D">
            <w:pPr>
              <w:pStyle w:val="PL"/>
            </w:pPr>
          </w:p>
          <w:p w:rsidR="00614D2D" w:rsidRDefault="00614D2D">
            <w:pPr>
              <w:pStyle w:val="PL"/>
            </w:pPr>
            <w:r>
              <w:t>The priority of applet1 is higher than priority of applet2</w:t>
            </w:r>
          </w:p>
          <w:p w:rsidR="00614D2D" w:rsidRDefault="00614D2D">
            <w:pPr>
              <w:pStyle w:val="PL"/>
            </w:pPr>
            <w:r>
              <w:t xml:space="preserve">1- Select MF </w:t>
            </w:r>
          </w:p>
          <w:p w:rsidR="00614D2D" w:rsidRDefault="00614D2D">
            <w:pPr>
              <w:pStyle w:val="PL"/>
            </w:pPr>
          </w:p>
          <w:p w:rsidR="00614D2D" w:rsidRDefault="00614D2D">
            <w:pPr>
              <w:pStyle w:val="PL"/>
            </w:pPr>
            <w:r>
              <w:t>2- Applet1 gets the Proactive Handler.</w:t>
            </w:r>
          </w:p>
          <w:p w:rsidR="00614D2D" w:rsidRDefault="00614D2D">
            <w:pPr>
              <w:pStyle w:val="PL"/>
              <w:keepNext/>
              <w:keepLines/>
            </w:pPr>
            <w:r>
              <w:t xml:space="preserve">Applet1 is deregistered from EVENT_FIRST_COMMAND_AFTER_SELECT. </w:t>
            </w:r>
          </w:p>
          <w:p w:rsidR="00614D2D" w:rsidRDefault="00614D2D">
            <w:pPr>
              <w:pStyle w:val="PL"/>
            </w:pPr>
          </w:p>
          <w:p w:rsidR="00614D2D" w:rsidRDefault="00614D2D">
            <w:pPr>
              <w:pStyle w:val="PL"/>
            </w:pPr>
          </w:p>
          <w:p w:rsidR="00614D2D" w:rsidRDefault="00614D2D">
            <w:pPr>
              <w:pStyle w:val="PL"/>
            </w:pPr>
            <w:r>
              <w:t>3- Applet2 gets the Proactive Handler</w:t>
            </w:r>
          </w:p>
          <w:p w:rsidR="00614D2D" w:rsidRDefault="00614D2D">
            <w:pPr>
              <w:pStyle w:val="PL"/>
            </w:pPr>
            <w:r>
              <w:t>Applet2 is deregistered to EVENT_FIRST_COMMAND_AFTER_SELECT.</w:t>
            </w:r>
          </w:p>
          <w:p w:rsidR="00614D2D" w:rsidRDefault="00614D2D">
            <w:pPr>
              <w:pStyle w:val="PL"/>
              <w:rPr>
                <w:noProof w:val="0"/>
                <w:sz w:val="18"/>
              </w:rPr>
            </w:pPr>
          </w:p>
        </w:tc>
        <w:tc>
          <w:tcPr>
            <w:tcW w:w="2911" w:type="dxa"/>
            <w:tcBorders>
              <w:top w:val="nil"/>
              <w:left w:val="single" w:sz="4" w:space="0" w:color="auto"/>
              <w:bottom w:val="single" w:sz="4" w:space="0" w:color="auto"/>
              <w:right w:val="single" w:sz="4" w:space="0" w:color="auto"/>
            </w:tcBorders>
          </w:tcPr>
          <w:p w:rsidR="00614D2D" w:rsidRDefault="00614D2D">
            <w:pPr>
              <w:rPr>
                <w:rFonts w:ascii="Arial" w:hAnsi="Arial"/>
                <w:sz w:val="18"/>
              </w:rPr>
            </w:pPr>
          </w:p>
          <w:p w:rsidR="00614D2D" w:rsidRDefault="00614D2D">
            <w:pPr>
              <w:rPr>
                <w:rFonts w:ascii="Arial" w:hAnsi="Arial"/>
                <w:sz w:val="18"/>
              </w:rPr>
            </w:pPr>
          </w:p>
          <w:p w:rsidR="00614D2D" w:rsidRDefault="00614D2D">
            <w:pPr>
              <w:rPr>
                <w:rFonts w:ascii="Arial" w:hAnsi="Arial"/>
                <w:sz w:val="18"/>
              </w:rPr>
            </w:pPr>
          </w:p>
          <w:p w:rsidR="00614D2D" w:rsidRDefault="00614D2D">
            <w:pPr>
              <w:rPr>
                <w:rFonts w:ascii="Arial" w:hAnsi="Arial"/>
                <w:sz w:val="18"/>
              </w:rPr>
            </w:pPr>
          </w:p>
          <w:p w:rsidR="00614D2D" w:rsidRDefault="00614D2D">
            <w:pPr>
              <w:rPr>
                <w:rFonts w:ascii="Arial" w:hAnsi="Arial"/>
                <w:sz w:val="18"/>
              </w:rPr>
            </w:pPr>
          </w:p>
          <w:p w:rsidR="00614D2D" w:rsidRDefault="00614D2D">
            <w:pPr>
              <w:rPr>
                <w:rFonts w:ascii="Arial" w:hAnsi="Arial"/>
                <w:sz w:val="18"/>
              </w:rPr>
            </w:pPr>
          </w:p>
          <w:p w:rsidR="00614D2D" w:rsidRDefault="00614D2D">
            <w:pPr>
              <w:rPr>
                <w:rFonts w:ascii="Arial" w:hAnsi="Arial"/>
                <w:sz w:val="18"/>
              </w:rPr>
            </w:pPr>
          </w:p>
          <w:p w:rsidR="00614D2D" w:rsidRDefault="00614D2D">
            <w:pPr>
              <w:rPr>
                <w:rFonts w:ascii="Arial" w:hAnsi="Arial"/>
                <w:sz w:val="18"/>
              </w:rPr>
            </w:pPr>
          </w:p>
          <w:p w:rsidR="00614D2D" w:rsidRDefault="00614D2D">
            <w:pPr>
              <w:rPr>
                <w:rFonts w:ascii="Arial" w:hAnsi="Arial"/>
                <w:sz w:val="18"/>
              </w:rPr>
            </w:pPr>
          </w:p>
          <w:p w:rsidR="00614D2D" w:rsidRDefault="00614D2D">
            <w:pPr>
              <w:rPr>
                <w:rFonts w:ascii="Arial" w:hAnsi="Arial"/>
                <w:sz w:val="18"/>
              </w:rPr>
            </w:pPr>
          </w:p>
          <w:p w:rsidR="00614D2D" w:rsidRDefault="00614D2D">
            <w:pPr>
              <w:rPr>
                <w:rFonts w:ascii="Arial" w:hAnsi="Arial"/>
                <w:sz w:val="18"/>
              </w:rPr>
            </w:pPr>
          </w:p>
          <w:p w:rsidR="00614D2D" w:rsidRDefault="00614D2D">
            <w:pPr>
              <w:rPr>
                <w:rFonts w:ascii="Arial" w:hAnsi="Arial"/>
                <w:sz w:val="18"/>
              </w:rPr>
            </w:pPr>
          </w:p>
          <w:p w:rsidR="00614D2D" w:rsidRDefault="00614D2D">
            <w:pPr>
              <w:rPr>
                <w:rFonts w:ascii="Arial" w:hAnsi="Arial"/>
                <w:sz w:val="18"/>
              </w:rPr>
            </w:pPr>
          </w:p>
          <w:p w:rsidR="00614D2D" w:rsidRDefault="00614D2D">
            <w:pPr>
              <w:pStyle w:val="TAL"/>
            </w:pPr>
            <w:r>
              <w:t>1- Applet1 is triggered by EVENT_FIRST_COMMAND_AFTER_SELECT</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Toolkit Exception HANDLER_NOT_AVAILABLE is thrown.</w:t>
            </w:r>
          </w:p>
          <w:p w:rsidR="00614D2D" w:rsidRDefault="00614D2D">
            <w:pPr>
              <w:pStyle w:val="TAL"/>
            </w:pPr>
          </w:p>
          <w:p w:rsidR="00614D2D" w:rsidRDefault="00614D2D">
            <w:pPr>
              <w:pStyle w:val="TAL"/>
            </w:pPr>
            <w:r>
              <w:t>Applet1 finalizes</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 xml:space="preserve"> Applet2 is triggered by EVENT_FIRST_COMMAND_AFTER_SELECT</w:t>
            </w:r>
          </w:p>
          <w:p w:rsidR="00614D2D" w:rsidRDefault="00614D2D">
            <w:pPr>
              <w:pStyle w:val="TAL"/>
            </w:pPr>
          </w:p>
          <w:p w:rsidR="00614D2D" w:rsidRDefault="00614D2D">
            <w:pPr>
              <w:pStyle w:val="TAL"/>
            </w:pPr>
          </w:p>
          <w:p w:rsidR="00614D2D" w:rsidRDefault="00614D2D">
            <w:pPr>
              <w:pStyle w:val="TAL"/>
            </w:pPr>
            <w:r>
              <w:t>3- A Toolkit Exception HANDLER_NOT_AVAILABLE is thrown.</w:t>
            </w:r>
          </w:p>
          <w:p w:rsidR="00614D2D" w:rsidRDefault="00614D2D">
            <w:pPr>
              <w:pStyle w:val="TAL"/>
            </w:pPr>
            <w:r>
              <w:t>Applet2 finalizes</w:t>
            </w: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PL"/>
              <w:keepNext/>
              <w:keepLines/>
              <w:jc w:val="center"/>
              <w:rPr>
                <w:noProof w:val="0"/>
              </w:rPr>
            </w:pPr>
            <w:r>
              <w:t>2</w:t>
            </w:r>
          </w:p>
        </w:tc>
        <w:tc>
          <w:tcPr>
            <w:tcW w:w="4111" w:type="dxa"/>
            <w:tcBorders>
              <w:top w:val="nil"/>
              <w:left w:val="single" w:sz="4" w:space="0" w:color="auto"/>
              <w:bottom w:val="single" w:sz="4" w:space="0" w:color="auto"/>
              <w:right w:val="single" w:sz="4" w:space="0" w:color="auto"/>
            </w:tcBorders>
          </w:tcPr>
          <w:p w:rsidR="00614D2D" w:rsidRDefault="00614D2D">
            <w:pPr>
              <w:pStyle w:val="PL"/>
              <w:jc w:val="center"/>
              <w:rPr>
                <w:rFonts w:ascii="Arial" w:hAnsi="Arial"/>
                <w:b/>
                <w:noProof w:val="0"/>
                <w:sz w:val="18"/>
              </w:rPr>
            </w:pPr>
            <w:r>
              <w:rPr>
                <w:rFonts w:ascii="Arial" w:hAnsi="Arial"/>
                <w:b/>
                <w:noProof w:val="0"/>
                <w:sz w:val="18"/>
              </w:rPr>
              <w:t>Proactive Handler availability with EVENT_PROFILE_DOWNLOAD</w:t>
            </w:r>
          </w:p>
          <w:p w:rsidR="00614D2D" w:rsidRDefault="00614D2D">
            <w:pPr>
              <w:pStyle w:val="PL"/>
            </w:pPr>
          </w:p>
          <w:p w:rsidR="00614D2D" w:rsidRDefault="00614D2D">
            <w:pPr>
              <w:pStyle w:val="PL"/>
            </w:pPr>
            <w:r>
              <w:t>1- Terminal Profile command is sent to the SIM without the facility of SET_EVENT_LIST, POLL_INTERVAL,SET UP IDLE MODE TEXT and SET UP MENU.</w:t>
            </w:r>
          </w:p>
          <w:p w:rsidR="00614D2D" w:rsidRDefault="00614D2D">
            <w:pPr>
              <w:pStyle w:val="PL"/>
            </w:pPr>
          </w:p>
          <w:p w:rsidR="00614D2D" w:rsidRDefault="00614D2D">
            <w:pPr>
              <w:pStyle w:val="PL"/>
            </w:pPr>
            <w:r>
              <w:t>2- Applet1 gets the Proactive Handler</w:t>
            </w:r>
          </w:p>
          <w:p w:rsidR="00614D2D" w:rsidRDefault="00614D2D">
            <w:pPr>
              <w:pStyle w:val="PL"/>
              <w:keepNext/>
              <w:keepLines/>
            </w:pPr>
            <w:r>
              <w:t>Applet1 is deregistered to EVENT_PROFILE_DOWNLOAD</w:t>
            </w:r>
          </w:p>
          <w:p w:rsidR="00614D2D" w:rsidRDefault="00614D2D">
            <w:pPr>
              <w:pStyle w:val="PL"/>
            </w:pPr>
          </w:p>
          <w:p w:rsidR="00614D2D" w:rsidRDefault="00614D2D">
            <w:pPr>
              <w:pStyle w:val="PL"/>
            </w:pPr>
          </w:p>
          <w:p w:rsidR="00614D2D" w:rsidRDefault="00614D2D">
            <w:pPr>
              <w:pStyle w:val="PL"/>
            </w:pPr>
            <w:r>
              <w:t>3- Applet2 gets the Proactive Handler</w:t>
            </w:r>
          </w:p>
          <w:p w:rsidR="00614D2D" w:rsidRDefault="00614D2D">
            <w:pPr>
              <w:pStyle w:val="TAH"/>
              <w:jc w:val="left"/>
              <w:rPr>
                <w:rFonts w:ascii="Courier New" w:hAnsi="Courier New"/>
                <w:b w:val="0"/>
                <w:noProof/>
                <w:sz w:val="16"/>
              </w:rPr>
            </w:pPr>
            <w:r>
              <w:rPr>
                <w:rFonts w:ascii="Courier New" w:hAnsi="Courier New"/>
                <w:b w:val="0"/>
                <w:noProof/>
                <w:sz w:val="16"/>
              </w:rPr>
              <w:t>Applet2 is deregistered to EVENT_PROFILE_DOWNLOAD</w:t>
            </w:r>
          </w:p>
          <w:p w:rsidR="00614D2D" w:rsidRDefault="00614D2D">
            <w:pPr>
              <w:pStyle w:val="textTCobjectives"/>
              <w:keepNext/>
              <w:keepLines/>
              <w:rPr>
                <w:sz w:val="18"/>
                <w:lang w:val="en-GB"/>
              </w:rPr>
            </w:pPr>
          </w:p>
        </w:tc>
        <w:tc>
          <w:tcPr>
            <w:tcW w:w="2911" w:type="dxa"/>
            <w:tcBorders>
              <w:top w:val="nil"/>
              <w:left w:val="single" w:sz="4" w:space="0" w:color="auto"/>
              <w:bottom w:val="single" w:sz="4" w:space="0" w:color="auto"/>
              <w:right w:val="single" w:sz="4" w:space="0" w:color="auto"/>
            </w:tcBorders>
          </w:tcPr>
          <w:p w:rsidR="00614D2D" w:rsidRDefault="00614D2D">
            <w:pPr>
              <w:pStyle w:val="TAL"/>
            </w:pPr>
            <w:r>
              <w:t>1- Applet1 is triggered by EVENT_PROFILE_DOWNLOAD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r>
              <w:t>Applet1 finalizes.</w:t>
            </w:r>
          </w:p>
          <w:p w:rsidR="00614D2D" w:rsidRDefault="00614D2D">
            <w:pPr>
              <w:pStyle w:val="TAL"/>
            </w:pPr>
          </w:p>
          <w:p w:rsidR="00614D2D" w:rsidRDefault="00614D2D">
            <w:pPr>
              <w:pStyle w:val="TAL"/>
            </w:pPr>
            <w:r>
              <w:t>Applet2 is triggered by EVENT_PROFILE_DOWNLOAD</w:t>
            </w:r>
          </w:p>
          <w:p w:rsidR="00614D2D" w:rsidRDefault="00614D2D">
            <w:pPr>
              <w:pStyle w:val="TAL"/>
            </w:pPr>
          </w:p>
          <w:p w:rsidR="00614D2D" w:rsidRDefault="00614D2D">
            <w:pPr>
              <w:pStyle w:val="TAL"/>
            </w:pPr>
            <w:r>
              <w:t>3-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C"/>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Proactive Handler availability with EVENT_MENU_SELECTION_HELP_REQUEST</w:t>
            </w:r>
          </w:p>
          <w:p w:rsidR="00614D2D" w:rsidRDefault="00614D2D">
            <w:pPr>
              <w:pStyle w:val="PL"/>
            </w:pPr>
          </w:p>
          <w:p w:rsidR="00614D2D" w:rsidRDefault="00614D2D">
            <w:pPr>
              <w:pStyle w:val="PL"/>
            </w:pPr>
            <w:r>
              <w:t>Perform SIM initialization with all the facilities supported</w:t>
            </w:r>
          </w:p>
          <w:p w:rsidR="00614D2D" w:rsidRDefault="00614D2D">
            <w:pPr>
              <w:pStyle w:val="PL"/>
            </w:pPr>
          </w:p>
          <w:p w:rsidR="00614D2D" w:rsidRDefault="00614D2D">
            <w:pPr>
              <w:pStyle w:val="PL"/>
            </w:pPr>
          </w:p>
          <w:p w:rsidR="00614D2D" w:rsidRDefault="00614D2D">
            <w:pPr>
              <w:pStyle w:val="PL"/>
            </w:pPr>
            <w:r>
              <w:t>1- Envelope menu selection with help request is sent to the SIM</w:t>
            </w:r>
          </w:p>
          <w:p w:rsidR="00614D2D" w:rsidRDefault="00614D2D">
            <w:pPr>
              <w:pStyle w:val="PL"/>
            </w:pPr>
          </w:p>
          <w:p w:rsidR="00614D2D" w:rsidRDefault="00614D2D">
            <w:pPr>
              <w:pStyle w:val="PL"/>
            </w:pPr>
            <w:r>
              <w:t xml:space="preserve">2- Applet1 gets the Proactive Handler </w:t>
            </w:r>
          </w:p>
          <w:p w:rsidR="00614D2D" w:rsidRDefault="00614D2D">
            <w:pPr>
              <w:pStyle w:val="PL"/>
            </w:pPr>
          </w:p>
          <w:p w:rsidR="00614D2D" w:rsidRDefault="00614D2D">
            <w:pPr>
              <w:pStyle w:val="PL"/>
            </w:pPr>
          </w:p>
          <w:p w:rsidR="00614D2D" w:rsidRDefault="00614D2D">
            <w:pPr>
              <w:pStyle w:val="PL"/>
            </w:pPr>
          </w:p>
        </w:tc>
        <w:tc>
          <w:tcPr>
            <w:tcW w:w="2911" w:type="dxa"/>
            <w:tcBorders>
              <w:top w:val="nil"/>
              <w:left w:val="single" w:sz="4" w:space="0" w:color="auto"/>
              <w:bottom w:val="single" w:sz="4" w:space="0" w:color="auto"/>
              <w:right w:val="single" w:sz="4" w:space="0" w:color="auto"/>
            </w:tcBorders>
          </w:tcPr>
          <w:p w:rsidR="00614D2D" w:rsidRDefault="00614D2D">
            <w:pPr>
              <w:rPr>
                <w:rFonts w:ascii="Arial" w:hAnsi="Arial"/>
                <w:sz w:val="18"/>
              </w:rPr>
            </w:pPr>
          </w:p>
          <w:p w:rsidR="00614D2D" w:rsidRDefault="00614D2D">
            <w:pPr>
              <w:rPr>
                <w:rFonts w:ascii="Arial" w:hAnsi="Arial"/>
                <w:sz w:val="18"/>
              </w:rPr>
            </w:pPr>
          </w:p>
          <w:p w:rsidR="00614D2D" w:rsidRDefault="00614D2D">
            <w:pPr>
              <w:rPr>
                <w:rFonts w:ascii="Arial" w:hAnsi="Arial"/>
                <w:sz w:val="18"/>
              </w:rPr>
            </w:pPr>
          </w:p>
          <w:p w:rsidR="00614D2D" w:rsidRDefault="00614D2D">
            <w:pPr>
              <w:rPr>
                <w:rFonts w:ascii="Arial" w:hAnsi="Arial"/>
                <w:sz w:val="18"/>
              </w:rPr>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p>
          <w:p w:rsidR="00614D2D" w:rsidRDefault="00614D2D">
            <w:pPr>
              <w:pStyle w:val="TAL"/>
            </w:pPr>
            <w:r>
              <w:t>Applet1 finalizes</w:t>
            </w:r>
          </w:p>
          <w:p w:rsidR="00614D2D" w:rsidRDefault="00614D2D">
            <w:pPr>
              <w:pStyle w:val="TAL"/>
            </w:pP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Proactive Handler availability with EVENT_MENU_SELECTION</w:t>
            </w:r>
          </w:p>
          <w:p w:rsidR="00614D2D" w:rsidRDefault="00614D2D">
            <w:pPr>
              <w:pStyle w:val="textTCobjectives"/>
              <w:jc w:val="center"/>
              <w:rPr>
                <w:sz w:val="18"/>
              </w:rPr>
            </w:pPr>
          </w:p>
          <w:p w:rsidR="00614D2D" w:rsidRDefault="00614D2D">
            <w:pPr>
              <w:pStyle w:val="PL"/>
            </w:pPr>
            <w:r>
              <w:t>1- Envelope menu selection is sent to the SIM</w:t>
            </w:r>
          </w:p>
          <w:p w:rsidR="00614D2D" w:rsidRDefault="00614D2D">
            <w:pPr>
              <w:pStyle w:val="PL"/>
            </w:pPr>
          </w:p>
          <w:p w:rsidR="00614D2D" w:rsidRDefault="00614D2D">
            <w:pPr>
              <w:pStyle w:val="PL"/>
            </w:pPr>
          </w:p>
          <w:p w:rsidR="00614D2D" w:rsidRDefault="00614D2D">
            <w:pPr>
              <w:pStyle w:val="PL"/>
            </w:pPr>
            <w:r>
              <w:t>2- Applet1 gets the Proactive Handler</w:t>
            </w:r>
          </w:p>
          <w:p w:rsidR="00614D2D" w:rsidRDefault="00614D2D">
            <w:pPr>
              <w:pStyle w:val="PL"/>
            </w:pPr>
          </w:p>
          <w:p w:rsidR="00614D2D" w:rsidRDefault="00614D2D">
            <w:pPr>
              <w:pStyle w:val="PL"/>
            </w:pPr>
          </w:p>
          <w:p w:rsidR="00614D2D" w:rsidRDefault="00614D2D">
            <w:pPr>
              <w:pStyle w:val="textTCobjectives"/>
              <w:rPr>
                <w:sz w:val="18"/>
                <w:lang w:val="en-GB"/>
              </w:rPr>
            </w:pPr>
          </w:p>
        </w:tc>
        <w:tc>
          <w:tcPr>
            <w:tcW w:w="2911" w:type="dxa"/>
            <w:tcBorders>
              <w:top w:val="nil"/>
              <w:left w:val="single" w:sz="4" w:space="0" w:color="auto"/>
              <w:bottom w:val="single" w:sz="4" w:space="0" w:color="auto"/>
              <w:right w:val="single" w:sz="4" w:space="0" w:color="auto"/>
            </w:tcBorders>
          </w:tcPr>
          <w:p w:rsidR="00614D2D" w:rsidRDefault="00614D2D">
            <w:pPr>
              <w:rPr>
                <w:rFonts w:ascii="Arial" w:hAnsi="Arial"/>
                <w:sz w:val="18"/>
              </w:rPr>
            </w:pPr>
          </w:p>
          <w:p w:rsidR="00614D2D" w:rsidRDefault="00614D2D">
            <w:pPr>
              <w:rPr>
                <w:rFonts w:ascii="Arial" w:hAnsi="Arial"/>
                <w:sz w:val="18"/>
              </w:rPr>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p>
          <w:p w:rsidR="00614D2D" w:rsidRDefault="00614D2D">
            <w:pPr>
              <w:pStyle w:val="TAL"/>
            </w:pPr>
            <w:r>
              <w:t>Applet1 finalizes</w:t>
            </w:r>
          </w:p>
          <w:p w:rsidR="00614D2D" w:rsidRDefault="00614D2D">
            <w:pPr>
              <w:pStyle w:val="TAL"/>
            </w:pPr>
          </w:p>
          <w:p w:rsidR="00614D2D" w:rsidRDefault="00614D2D">
            <w:pPr>
              <w:pStyle w:val="TAL"/>
            </w:pP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Proactive Handler availability with EVENT_FORMATTED_SMS_PP_ENV</w:t>
            </w:r>
          </w:p>
          <w:p w:rsidR="00614D2D" w:rsidRDefault="00614D2D">
            <w:pPr>
              <w:pStyle w:val="TAH"/>
            </w:pPr>
          </w:p>
          <w:p w:rsidR="00614D2D" w:rsidRDefault="00614D2D">
            <w:pPr>
              <w:pStyle w:val="PL"/>
            </w:pPr>
            <w:r>
              <w:t>1- Envelope dataDownLoad formatted is sent to the SIM</w:t>
            </w:r>
          </w:p>
          <w:p w:rsidR="00614D2D" w:rsidRDefault="00614D2D">
            <w:pPr>
              <w:pStyle w:val="PL"/>
            </w:pPr>
          </w:p>
          <w:p w:rsidR="00614D2D" w:rsidRDefault="00614D2D">
            <w:pPr>
              <w:pStyle w:val="PL"/>
            </w:pPr>
          </w:p>
          <w:p w:rsidR="00614D2D" w:rsidRDefault="00614D2D">
            <w:pPr>
              <w:pStyle w:val="PL"/>
            </w:pPr>
            <w:r>
              <w:t>2- Applet1 gets the Proactive Handler</w:t>
            </w:r>
          </w:p>
          <w:p w:rsidR="00614D2D" w:rsidRDefault="00614D2D">
            <w:pPr>
              <w:pStyle w:val="PL"/>
            </w:pPr>
          </w:p>
          <w:p w:rsidR="00614D2D" w:rsidRDefault="00614D2D">
            <w:pPr>
              <w:pStyle w:val="PL"/>
            </w:pPr>
          </w:p>
          <w:p w:rsidR="00614D2D" w:rsidRDefault="00614D2D">
            <w:pPr>
              <w:pStyle w:val="PL"/>
            </w:pPr>
          </w:p>
        </w:tc>
        <w:tc>
          <w:tcPr>
            <w:tcW w:w="2911" w:type="dxa"/>
            <w:tcBorders>
              <w:top w:val="nil"/>
              <w:left w:val="single" w:sz="4" w:space="0" w:color="auto"/>
              <w:bottom w:val="single" w:sz="4" w:space="0" w:color="auto"/>
              <w:right w:val="single" w:sz="4" w:space="0" w:color="auto"/>
            </w:tcBorders>
          </w:tcPr>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r>
              <w:t>Applet1 finalizes</w:t>
            </w:r>
          </w:p>
          <w:p w:rsidR="00614D2D" w:rsidRDefault="00614D2D">
            <w:pPr>
              <w:pStyle w:val="TAL"/>
            </w:pP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rPr>
                <w:rFonts w:ascii="Arial" w:hAnsi="Arial"/>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6</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 xml:space="preserve">Proactive Handler availability with EVENT_UNFORMATTED_SMS_PP_ENV </w:t>
            </w:r>
          </w:p>
          <w:p w:rsidR="00614D2D" w:rsidRDefault="00614D2D">
            <w:pPr>
              <w:pStyle w:val="PL"/>
            </w:pPr>
          </w:p>
          <w:p w:rsidR="00614D2D" w:rsidRDefault="00614D2D">
            <w:pPr>
              <w:pStyle w:val="PL"/>
            </w:pPr>
            <w:r>
              <w:t>1- Envelope dataDownLoad unformatted is sent to the SIM</w:t>
            </w:r>
          </w:p>
          <w:p w:rsidR="00614D2D" w:rsidRDefault="00614D2D">
            <w:pPr>
              <w:pStyle w:val="PL"/>
            </w:pPr>
          </w:p>
          <w:p w:rsidR="00614D2D" w:rsidRDefault="00614D2D">
            <w:pPr>
              <w:pStyle w:val="PL"/>
            </w:pPr>
          </w:p>
          <w:p w:rsidR="00614D2D" w:rsidRDefault="00614D2D">
            <w:pPr>
              <w:pStyle w:val="PL"/>
            </w:pPr>
            <w:r>
              <w:t>2- Applet1 gets the Proactive Handler</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keepNext/>
              <w:keepLines/>
              <w:rPr>
                <w:noProof w:val="0"/>
              </w:rPr>
            </w:pPr>
            <w:r>
              <w:t>3- Applet2 gets the Proactive Handler</w:t>
            </w:r>
          </w:p>
        </w:tc>
        <w:tc>
          <w:tcPr>
            <w:tcW w:w="2911" w:type="dxa"/>
            <w:tcBorders>
              <w:top w:val="nil"/>
              <w:left w:val="single" w:sz="4" w:space="0" w:color="auto"/>
              <w:bottom w:val="single" w:sz="4" w:space="0" w:color="auto"/>
              <w:right w:val="single" w:sz="4" w:space="0" w:color="auto"/>
            </w:tcBorders>
          </w:tcPr>
          <w:p w:rsidR="00614D2D" w:rsidRDefault="00614D2D">
            <w:pPr>
              <w:rPr>
                <w:rFonts w:ascii="Arial" w:hAnsi="Arial"/>
              </w:rPr>
            </w:pPr>
          </w:p>
          <w:p w:rsidR="00614D2D" w:rsidRDefault="00614D2D">
            <w:pPr>
              <w:pStyle w:val="PL"/>
              <w:rPr>
                <w:rFonts w:ascii="Arial" w:hAnsi="Arial"/>
                <w:noProof w:val="0"/>
                <w:sz w:val="18"/>
              </w:rPr>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r>
              <w:t>Applet1 finalizes</w:t>
            </w:r>
          </w:p>
          <w:p w:rsidR="00614D2D" w:rsidRDefault="00614D2D">
            <w:pPr>
              <w:pStyle w:val="TAL"/>
            </w:pPr>
            <w:r>
              <w:t>Applet2 is triggered</w:t>
            </w:r>
          </w:p>
          <w:p w:rsidR="00614D2D" w:rsidRDefault="00614D2D">
            <w:pPr>
              <w:pStyle w:val="TAL"/>
            </w:pPr>
          </w:p>
          <w:p w:rsidR="00614D2D" w:rsidRDefault="00614D2D">
            <w:pPr>
              <w:pStyle w:val="TAL"/>
            </w:pPr>
          </w:p>
          <w:p w:rsidR="00614D2D" w:rsidRDefault="00614D2D">
            <w:pPr>
              <w:pStyle w:val="TAL"/>
            </w:pPr>
            <w:r>
              <w:t>3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extcell"/>
              <w:keepNext/>
              <w:keepLines/>
              <w:rPr>
                <w:rFonts w:ascii="Arial" w:hAnsi="Arial"/>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Proactive Handler availability with EVENT_FORMATTED_CELL_BROADCAST</w:t>
            </w:r>
          </w:p>
          <w:p w:rsidR="00614D2D" w:rsidRDefault="00614D2D">
            <w:pPr>
              <w:pStyle w:val="TAH"/>
            </w:pPr>
          </w:p>
          <w:p w:rsidR="00614D2D" w:rsidRDefault="00614D2D">
            <w:pPr>
              <w:pStyle w:val="PL"/>
            </w:pPr>
            <w:r>
              <w:t>1- Envelope cell broadcast formatted is sent to the SIM</w:t>
            </w:r>
          </w:p>
          <w:p w:rsidR="00614D2D" w:rsidRDefault="00614D2D">
            <w:pPr>
              <w:pStyle w:val="PL"/>
            </w:pPr>
          </w:p>
          <w:p w:rsidR="00614D2D" w:rsidRDefault="00614D2D">
            <w:pPr>
              <w:pStyle w:val="PL"/>
            </w:pPr>
            <w:r>
              <w:t>2- Applet1 gets the Proactive Handler</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rPr>
                <w:b/>
              </w:rPr>
            </w:pPr>
          </w:p>
          <w:p w:rsidR="00614D2D" w:rsidRDefault="00614D2D">
            <w:pPr>
              <w:pStyle w:val="PL"/>
            </w:pPr>
          </w:p>
        </w:tc>
        <w:tc>
          <w:tcPr>
            <w:tcW w:w="2911" w:type="dxa"/>
            <w:tcBorders>
              <w:top w:val="nil"/>
              <w:left w:val="single" w:sz="4" w:space="0" w:color="auto"/>
              <w:bottom w:val="single" w:sz="4" w:space="0" w:color="auto"/>
              <w:right w:val="single" w:sz="4" w:space="0" w:color="auto"/>
            </w:tcBorders>
          </w:tcPr>
          <w:p w:rsidR="00614D2D" w:rsidRDefault="00614D2D">
            <w:pPr>
              <w:rPr>
                <w:rFonts w:ascii="Arial" w:hAnsi="Arial"/>
                <w:sz w:val="18"/>
              </w:rPr>
            </w:pPr>
          </w:p>
          <w:p w:rsidR="00614D2D" w:rsidRDefault="00614D2D">
            <w:pPr>
              <w:pStyle w:val="PL"/>
              <w:rPr>
                <w:rFonts w:ascii="Arial" w:hAnsi="Arial"/>
                <w:noProof w:val="0"/>
                <w:sz w:val="18"/>
                <w:lang w:eastAsia="es-ES"/>
              </w:rPr>
            </w:pPr>
          </w:p>
          <w:p w:rsidR="00614D2D" w:rsidRDefault="00614D2D">
            <w:pPr>
              <w:pStyle w:val="PL"/>
              <w:rPr>
                <w:rFonts w:ascii="Arial" w:hAnsi="Arial"/>
                <w:noProof w:val="0"/>
                <w:sz w:val="18"/>
                <w:lang w:eastAsia="es-ES"/>
              </w:rPr>
            </w:pPr>
          </w:p>
          <w:p w:rsidR="00614D2D" w:rsidRDefault="00614D2D">
            <w:pPr>
              <w:pStyle w:val="TAL"/>
              <w:rPr>
                <w:lang w:eastAsia="en-GB"/>
              </w:rPr>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2-No exception is thrown</w:t>
            </w:r>
          </w:p>
          <w:p w:rsidR="00614D2D" w:rsidRDefault="00614D2D">
            <w:pPr>
              <w:pStyle w:val="TAL"/>
            </w:pPr>
          </w:p>
          <w:p w:rsidR="00614D2D" w:rsidRDefault="00614D2D">
            <w:pPr>
              <w:pStyle w:val="TAL"/>
            </w:pPr>
            <w:r>
              <w:t>Applet1 finalizes</w:t>
            </w: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Proactive Handler availability with EVENT_UNFORMATTED_CELL_BROADCAST</w:t>
            </w:r>
          </w:p>
          <w:p w:rsidR="00614D2D" w:rsidRDefault="00614D2D">
            <w:pPr>
              <w:pStyle w:val="TAH"/>
            </w:pPr>
          </w:p>
          <w:p w:rsidR="00614D2D" w:rsidRDefault="00614D2D">
            <w:pPr>
              <w:pStyle w:val="PL"/>
            </w:pPr>
            <w:r>
              <w:t>1- Envelope cell broadcast unformatted is sent to the SIM</w:t>
            </w:r>
          </w:p>
          <w:p w:rsidR="00614D2D" w:rsidRDefault="00614D2D">
            <w:pPr>
              <w:pStyle w:val="PL"/>
            </w:pPr>
          </w:p>
          <w:p w:rsidR="00614D2D" w:rsidRDefault="00614D2D">
            <w:pPr>
              <w:pStyle w:val="PL"/>
            </w:pPr>
            <w:r>
              <w:t>2- Applet1 gets the Proactive Handler</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rPr>
                <w:sz w:val="18"/>
              </w:rPr>
            </w:pPr>
            <w:r>
              <w:t>3- Applet2 gets the Proactive Handler</w:t>
            </w:r>
          </w:p>
        </w:tc>
        <w:tc>
          <w:tcPr>
            <w:tcW w:w="2911" w:type="dxa"/>
            <w:tcBorders>
              <w:top w:val="nil"/>
              <w:left w:val="single" w:sz="4" w:space="0" w:color="auto"/>
              <w:bottom w:val="single" w:sz="4" w:space="0" w:color="auto"/>
              <w:right w:val="single" w:sz="4" w:space="0" w:color="auto"/>
            </w:tcBorders>
          </w:tcPr>
          <w:p w:rsidR="00614D2D" w:rsidRDefault="00614D2D">
            <w:pPr>
              <w:rPr>
                <w:rFonts w:ascii="Arial" w:hAnsi="Arial"/>
                <w:sz w:val="18"/>
              </w:rPr>
            </w:pPr>
          </w:p>
          <w:p w:rsidR="00614D2D" w:rsidRDefault="00614D2D">
            <w:pPr>
              <w:pStyle w:val="PL"/>
              <w:rPr>
                <w:rFonts w:ascii="Arial" w:hAnsi="Arial"/>
                <w:noProof w:val="0"/>
                <w:sz w:val="18"/>
              </w:rPr>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r>
              <w:t>Applet1 finalizes</w:t>
            </w:r>
          </w:p>
          <w:p w:rsidR="00614D2D" w:rsidRDefault="00614D2D">
            <w:pPr>
              <w:pStyle w:val="TAL"/>
            </w:pPr>
            <w:r>
              <w:t xml:space="preserve">Applet2 is triggered </w:t>
            </w:r>
          </w:p>
          <w:p w:rsidR="00614D2D" w:rsidRDefault="00614D2D">
            <w:pPr>
              <w:pStyle w:val="TAL"/>
            </w:pPr>
          </w:p>
          <w:p w:rsidR="00614D2D" w:rsidRDefault="00614D2D">
            <w:pPr>
              <w:pStyle w:val="TAL"/>
              <w:keepNext w:val="0"/>
              <w:keepLines w:val="0"/>
            </w:pPr>
            <w:r>
              <w:t>3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 xml:space="preserve">Proactive Handler availability with EVENT_TIMER_EXPIRATION </w:t>
            </w:r>
          </w:p>
          <w:p w:rsidR="00614D2D" w:rsidRDefault="00614D2D">
            <w:pPr>
              <w:pStyle w:val="B1"/>
              <w:ind w:left="0" w:firstLine="0"/>
              <w:jc w:val="center"/>
              <w:rPr>
                <w:rFonts w:ascii="Arial" w:hAnsi="Arial"/>
                <w:b/>
                <w:sz w:val="18"/>
              </w:rPr>
            </w:pPr>
          </w:p>
          <w:p w:rsidR="00614D2D" w:rsidRDefault="00614D2D">
            <w:pPr>
              <w:pStyle w:val="PL"/>
            </w:pPr>
            <w:r>
              <w:t>1- Timer Id =1</w:t>
            </w:r>
          </w:p>
          <w:p w:rsidR="00614D2D" w:rsidRDefault="00614D2D">
            <w:pPr>
              <w:pStyle w:val="PL"/>
            </w:pPr>
            <w:r>
              <w:t>Envelope Timer Expiration is sent to the SIM</w:t>
            </w:r>
          </w:p>
          <w:p w:rsidR="00614D2D" w:rsidRDefault="00614D2D">
            <w:pPr>
              <w:pStyle w:val="PL"/>
            </w:pPr>
          </w:p>
          <w:p w:rsidR="00614D2D" w:rsidRDefault="00614D2D">
            <w:pPr>
              <w:pStyle w:val="PL"/>
            </w:pPr>
            <w:r>
              <w:t>2- Applet1 gets the Proactive Handler</w:t>
            </w:r>
          </w:p>
          <w:p w:rsidR="00614D2D" w:rsidRDefault="00614D2D">
            <w:pPr>
              <w:pStyle w:val="PL"/>
            </w:pPr>
          </w:p>
          <w:p w:rsidR="00614D2D" w:rsidRDefault="00614D2D">
            <w:pPr>
              <w:pStyle w:val="PL"/>
              <w:rPr>
                <w:noProof w:val="0"/>
                <w:sz w:val="18"/>
              </w:rPr>
            </w:pPr>
          </w:p>
        </w:tc>
        <w:tc>
          <w:tcPr>
            <w:tcW w:w="2911" w:type="dxa"/>
            <w:tcBorders>
              <w:top w:val="nil"/>
              <w:left w:val="single" w:sz="4" w:space="0" w:color="auto"/>
              <w:bottom w:val="single" w:sz="4" w:space="0" w:color="auto"/>
              <w:right w:val="single" w:sz="4" w:space="0" w:color="auto"/>
            </w:tcBorders>
          </w:tcPr>
          <w:p w:rsidR="00614D2D" w:rsidRDefault="00614D2D">
            <w:pPr>
              <w:rPr>
                <w:rFonts w:ascii="Arial" w:hAnsi="Arial"/>
                <w:sz w:val="18"/>
              </w:rPr>
            </w:pPr>
          </w:p>
          <w:p w:rsidR="00614D2D" w:rsidRDefault="00614D2D">
            <w:pPr>
              <w:rPr>
                <w:rFonts w:ascii="Arial" w:hAnsi="Arial"/>
                <w:sz w:val="18"/>
              </w:rPr>
            </w:pPr>
          </w:p>
          <w:p w:rsidR="00614D2D" w:rsidRDefault="00614D2D">
            <w:pPr>
              <w:pStyle w:val="PL"/>
              <w:rPr>
                <w:rFonts w:ascii="Arial" w:hAnsi="Arial"/>
                <w:noProof w:val="0"/>
                <w:sz w:val="18"/>
              </w:rPr>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r>
              <w:t>Applet1 finalizes</w:t>
            </w:r>
          </w:p>
          <w:p w:rsidR="00614D2D" w:rsidRDefault="00614D2D">
            <w:pPr>
              <w:pStyle w:val="PL"/>
            </w:pP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 xml:space="preserve">Proactive Handler availability with EVENT_CALL_CONTROL_BY_SIM </w:t>
            </w:r>
          </w:p>
          <w:p w:rsidR="00614D2D" w:rsidRDefault="00614D2D">
            <w:pPr>
              <w:pStyle w:val="TAH"/>
            </w:pPr>
          </w:p>
          <w:p w:rsidR="00614D2D" w:rsidRDefault="00614D2D">
            <w:pPr>
              <w:pStyle w:val="PL"/>
            </w:pPr>
            <w:r>
              <w:t>1- Envelope call control by SIM is sent to the SIM</w:t>
            </w:r>
          </w:p>
          <w:p w:rsidR="00614D2D" w:rsidRDefault="00614D2D">
            <w:pPr>
              <w:pStyle w:val="PL"/>
            </w:pPr>
          </w:p>
          <w:p w:rsidR="00614D2D" w:rsidRDefault="00614D2D">
            <w:pPr>
              <w:pStyle w:val="PL"/>
            </w:pPr>
          </w:p>
          <w:p w:rsidR="00614D2D" w:rsidRDefault="00614D2D">
            <w:pPr>
              <w:pStyle w:val="PL"/>
              <w:rPr>
                <w:sz w:val="18"/>
              </w:rPr>
            </w:pPr>
            <w:r>
              <w:t>2- Applet1 gets the Proactive Handler</w:t>
            </w:r>
          </w:p>
        </w:tc>
        <w:tc>
          <w:tcPr>
            <w:tcW w:w="2911" w:type="dxa"/>
            <w:tcBorders>
              <w:top w:val="nil"/>
              <w:left w:val="single" w:sz="4" w:space="0" w:color="auto"/>
              <w:bottom w:val="single" w:sz="4" w:space="0" w:color="auto"/>
              <w:right w:val="single" w:sz="4" w:space="0" w:color="auto"/>
            </w:tcBorders>
          </w:tcPr>
          <w:p w:rsidR="00614D2D" w:rsidRDefault="00614D2D">
            <w:pPr>
              <w:rPr>
                <w:rFonts w:ascii="Arial" w:hAnsi="Arial"/>
                <w:sz w:val="18"/>
              </w:rPr>
            </w:pPr>
          </w:p>
          <w:p w:rsidR="00614D2D" w:rsidRDefault="00614D2D">
            <w:pPr>
              <w:pStyle w:val="PL"/>
              <w:rPr>
                <w:rFonts w:ascii="Arial" w:hAnsi="Arial"/>
                <w:noProof w:val="0"/>
                <w:sz w:val="18"/>
              </w:rPr>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keepNext w:val="0"/>
              <w:keepLines w:val="0"/>
            </w:pPr>
            <w:r>
              <w:t>2-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11</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 xml:space="preserve">Proactive Handler availability with EVENT_MO_SHORT_MESSAGE_CONTROL </w:t>
            </w:r>
          </w:p>
          <w:p w:rsidR="00614D2D" w:rsidRDefault="00614D2D">
            <w:pPr>
              <w:pStyle w:val="PL"/>
            </w:pPr>
          </w:p>
          <w:p w:rsidR="00614D2D" w:rsidRDefault="00614D2D">
            <w:pPr>
              <w:pStyle w:val="PL"/>
            </w:pPr>
            <w:r>
              <w:t>1- Envelope mo short message control by SIM is sent to the SIM</w:t>
            </w:r>
          </w:p>
          <w:p w:rsidR="00614D2D" w:rsidRDefault="00614D2D">
            <w:pPr>
              <w:pStyle w:val="PL"/>
            </w:pPr>
          </w:p>
          <w:p w:rsidR="00614D2D" w:rsidRDefault="00614D2D">
            <w:pPr>
              <w:pStyle w:val="PL"/>
            </w:pPr>
          </w:p>
          <w:p w:rsidR="00614D2D" w:rsidRDefault="00614D2D">
            <w:pPr>
              <w:pStyle w:val="textTCobjectives"/>
              <w:keepNext/>
              <w:keepLines/>
              <w:rPr>
                <w:sz w:val="18"/>
                <w:lang w:val="en-GB"/>
              </w:rPr>
            </w:pPr>
            <w:r>
              <w:t>2- Applet1 gets the Proactive Handler</w:t>
            </w:r>
          </w:p>
        </w:tc>
        <w:tc>
          <w:tcPr>
            <w:tcW w:w="2911" w:type="dxa"/>
            <w:tcBorders>
              <w:top w:val="nil"/>
              <w:left w:val="single" w:sz="4" w:space="0" w:color="auto"/>
              <w:bottom w:val="single" w:sz="4" w:space="0" w:color="auto"/>
              <w:right w:val="single" w:sz="4" w:space="0" w:color="auto"/>
            </w:tcBorders>
          </w:tcPr>
          <w:p w:rsidR="00614D2D" w:rsidRDefault="00614D2D">
            <w:pPr>
              <w:rPr>
                <w:rFonts w:ascii="Arial" w:hAnsi="Arial"/>
                <w:sz w:val="18"/>
              </w:rPr>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extcell"/>
              <w:keepNext/>
              <w:keepLines/>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 xml:space="preserve">Proactive Handler availability with EVENT_EVENT_DOWNLOAD_MT_CALL </w:t>
            </w:r>
          </w:p>
          <w:p w:rsidR="00614D2D" w:rsidRDefault="00614D2D">
            <w:pPr>
              <w:pStyle w:val="PL"/>
            </w:pPr>
          </w:p>
          <w:p w:rsidR="00614D2D" w:rsidRDefault="00614D2D">
            <w:pPr>
              <w:pStyle w:val="PL"/>
            </w:pPr>
            <w:r>
              <w:t>1- Envelope event download mt call is sent to the SIM</w:t>
            </w:r>
          </w:p>
          <w:p w:rsidR="00614D2D" w:rsidRDefault="00614D2D">
            <w:pPr>
              <w:pStyle w:val="PL"/>
            </w:pPr>
          </w:p>
          <w:p w:rsidR="00614D2D" w:rsidRDefault="00614D2D">
            <w:pPr>
              <w:pStyle w:val="PL"/>
            </w:pPr>
          </w:p>
          <w:p w:rsidR="00614D2D" w:rsidRDefault="00614D2D">
            <w:pPr>
              <w:pStyle w:val="PL"/>
            </w:pPr>
            <w:r>
              <w:t>2- Applet1 gets the Proactive Handler</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rPr>
                <w:rFonts w:ascii="Arial" w:hAnsi="Arial"/>
                <w:sz w:val="18"/>
              </w:rPr>
            </w:pPr>
            <w:r>
              <w:t>3- Applet2 gets the Proactive Handler</w:t>
            </w:r>
          </w:p>
          <w:p w:rsidR="00614D2D" w:rsidRDefault="00614D2D">
            <w:pPr>
              <w:pStyle w:val="PL"/>
            </w:pPr>
          </w:p>
        </w:tc>
        <w:tc>
          <w:tcPr>
            <w:tcW w:w="2911" w:type="dxa"/>
            <w:tcBorders>
              <w:top w:val="nil"/>
              <w:left w:val="single" w:sz="4" w:space="0" w:color="auto"/>
              <w:bottom w:val="single" w:sz="4" w:space="0" w:color="auto"/>
              <w:right w:val="single" w:sz="4" w:space="0" w:color="auto"/>
            </w:tcBorders>
          </w:tcPr>
          <w:p w:rsidR="00614D2D" w:rsidRDefault="00614D2D">
            <w:pPr>
              <w:rPr>
                <w:rFonts w:ascii="Arial" w:hAnsi="Arial"/>
                <w:sz w:val="18"/>
              </w:rPr>
            </w:pPr>
          </w:p>
          <w:p w:rsidR="00614D2D" w:rsidRDefault="00614D2D">
            <w:pPr>
              <w:pStyle w:val="PL"/>
              <w:rPr>
                <w:rFonts w:ascii="Arial" w:hAnsi="Arial"/>
                <w:noProof w:val="0"/>
                <w:sz w:val="18"/>
              </w:rPr>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r>
              <w:t>Applet1 finalizes</w:t>
            </w:r>
          </w:p>
          <w:p w:rsidR="00614D2D" w:rsidRDefault="00614D2D">
            <w:pPr>
              <w:pStyle w:val="TAL"/>
            </w:pPr>
          </w:p>
          <w:p w:rsidR="00614D2D" w:rsidRDefault="00614D2D">
            <w:pPr>
              <w:pStyle w:val="TAL"/>
            </w:pPr>
            <w:r>
              <w:t>Applet2 is triggered</w:t>
            </w:r>
          </w:p>
          <w:p w:rsidR="00614D2D" w:rsidRDefault="00614D2D">
            <w:pPr>
              <w:pStyle w:val="TAL"/>
            </w:pPr>
          </w:p>
          <w:p w:rsidR="00614D2D" w:rsidRDefault="00614D2D">
            <w:pPr>
              <w:pStyle w:val="TAL"/>
              <w:keepNext w:val="0"/>
              <w:keepLines w:val="0"/>
            </w:pPr>
            <w:r>
              <w:t>3-No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 xml:space="preserve">Proactive Handler availability with EVENT_EVENT_DOWNLOAD_CALL_CONNECTED </w:t>
            </w:r>
          </w:p>
          <w:p w:rsidR="00614D2D" w:rsidRDefault="00614D2D">
            <w:pPr>
              <w:pStyle w:val="PL"/>
            </w:pPr>
          </w:p>
          <w:p w:rsidR="00614D2D" w:rsidRDefault="00614D2D">
            <w:pPr>
              <w:pStyle w:val="PL"/>
            </w:pPr>
            <w:r>
              <w:t>1- Envelope event download call connected is sent to the SIM</w:t>
            </w:r>
          </w:p>
          <w:p w:rsidR="00614D2D" w:rsidRDefault="00614D2D">
            <w:pPr>
              <w:pStyle w:val="PL"/>
            </w:pPr>
          </w:p>
          <w:p w:rsidR="00614D2D" w:rsidRDefault="00614D2D">
            <w:pPr>
              <w:pStyle w:val="PL"/>
            </w:pPr>
          </w:p>
          <w:p w:rsidR="00614D2D" w:rsidRDefault="00614D2D">
            <w:pPr>
              <w:pStyle w:val="PL"/>
            </w:pPr>
            <w:r>
              <w:t>2- Applet1 gets the Proactive Handler</w:t>
            </w:r>
          </w:p>
          <w:p w:rsidR="00614D2D" w:rsidRDefault="00614D2D">
            <w:pPr>
              <w:pStyle w:val="PL"/>
            </w:pPr>
          </w:p>
          <w:p w:rsidR="00614D2D" w:rsidRDefault="00614D2D">
            <w:pPr>
              <w:pStyle w:val="PL"/>
            </w:pPr>
          </w:p>
          <w:p w:rsidR="00614D2D" w:rsidRDefault="00614D2D">
            <w:pPr>
              <w:pStyle w:val="PL"/>
            </w:pPr>
          </w:p>
          <w:p w:rsidR="00614D2D" w:rsidRDefault="00614D2D">
            <w:pPr>
              <w:pStyle w:val="PL"/>
              <w:rPr>
                <w:rFonts w:ascii="Arial" w:hAnsi="Arial"/>
              </w:rPr>
            </w:pPr>
            <w:r>
              <w:t>3- Applet2 gets the Proactive Handler</w:t>
            </w:r>
          </w:p>
          <w:p w:rsidR="00614D2D" w:rsidRDefault="00614D2D">
            <w:pPr>
              <w:pStyle w:val="textTCobjectives"/>
              <w:rPr>
                <w:sz w:val="18"/>
                <w:lang w:val="en-GB"/>
              </w:rPr>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r>
              <w:t>Applet1 finalizes</w:t>
            </w:r>
          </w:p>
          <w:p w:rsidR="00614D2D" w:rsidRDefault="00614D2D">
            <w:pPr>
              <w:pStyle w:val="TAL"/>
            </w:pPr>
            <w:r>
              <w:t>Applet2 is triggered</w:t>
            </w:r>
          </w:p>
          <w:p w:rsidR="00614D2D" w:rsidRDefault="00614D2D">
            <w:pPr>
              <w:pStyle w:val="TAL"/>
            </w:pPr>
          </w:p>
          <w:p w:rsidR="00614D2D" w:rsidRDefault="00614D2D">
            <w:pPr>
              <w:pStyle w:val="TAL"/>
              <w:keepNext w:val="0"/>
              <w:keepLines w:val="0"/>
            </w:pPr>
            <w:r>
              <w:t>3-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 xml:space="preserve">Proactive Handler availability with EVENT_EVENT_DOWNLOAD_CALL_DISCONNECTED </w:t>
            </w:r>
          </w:p>
          <w:p w:rsidR="00614D2D" w:rsidRDefault="00614D2D">
            <w:pPr>
              <w:pStyle w:val="PL"/>
            </w:pPr>
          </w:p>
          <w:p w:rsidR="00614D2D" w:rsidRDefault="00614D2D">
            <w:pPr>
              <w:pStyle w:val="PL"/>
            </w:pPr>
            <w:r>
              <w:t>1- Envelope event download call disconnected is sent to the SIM</w:t>
            </w:r>
          </w:p>
          <w:p w:rsidR="00614D2D" w:rsidRDefault="00614D2D">
            <w:pPr>
              <w:pStyle w:val="PL"/>
            </w:pPr>
          </w:p>
          <w:p w:rsidR="00614D2D" w:rsidRDefault="00614D2D">
            <w:pPr>
              <w:pStyle w:val="PL"/>
            </w:pPr>
          </w:p>
          <w:p w:rsidR="00614D2D" w:rsidRDefault="00614D2D">
            <w:pPr>
              <w:pStyle w:val="PL"/>
            </w:pPr>
            <w:r>
              <w:t>2- Applet1 gets the Proactive Handler</w:t>
            </w:r>
          </w:p>
          <w:p w:rsidR="00614D2D" w:rsidRDefault="00614D2D">
            <w:pPr>
              <w:pStyle w:val="PL"/>
            </w:pPr>
          </w:p>
          <w:p w:rsidR="00614D2D" w:rsidRDefault="00614D2D">
            <w:pPr>
              <w:pStyle w:val="PL"/>
            </w:pPr>
          </w:p>
          <w:p w:rsidR="00614D2D" w:rsidRDefault="00614D2D">
            <w:pPr>
              <w:pStyle w:val="PL"/>
            </w:pPr>
          </w:p>
          <w:p w:rsidR="00614D2D" w:rsidRDefault="00614D2D">
            <w:pPr>
              <w:pStyle w:val="PL"/>
              <w:rPr>
                <w:rFonts w:ascii="Arial" w:hAnsi="Arial"/>
              </w:rPr>
            </w:pPr>
            <w:r>
              <w:t>3- Applet2 gets the Proactive Handler</w:t>
            </w:r>
          </w:p>
          <w:p w:rsidR="00614D2D" w:rsidRDefault="00614D2D">
            <w:pPr>
              <w:pStyle w:val="textTCobjectives"/>
              <w:rPr>
                <w:sz w:val="18"/>
                <w:lang w:val="en-GB"/>
              </w:rPr>
            </w:pPr>
          </w:p>
        </w:tc>
        <w:tc>
          <w:tcPr>
            <w:tcW w:w="2911" w:type="dxa"/>
            <w:tcBorders>
              <w:top w:val="nil"/>
              <w:left w:val="single" w:sz="4" w:space="0" w:color="auto"/>
              <w:bottom w:val="single" w:sz="4" w:space="0" w:color="auto"/>
              <w:right w:val="single" w:sz="4" w:space="0" w:color="auto"/>
            </w:tcBorders>
          </w:tcPr>
          <w:p w:rsidR="00614D2D" w:rsidRDefault="00614D2D">
            <w:pPr>
              <w:rPr>
                <w:rFonts w:ascii="Arial" w:hAnsi="Arial"/>
                <w:sz w:val="18"/>
              </w:rPr>
            </w:pPr>
          </w:p>
          <w:p w:rsidR="00614D2D" w:rsidRDefault="00614D2D">
            <w:pPr>
              <w:rPr>
                <w:rFonts w:ascii="Arial" w:hAnsi="Arial"/>
                <w:sz w:val="18"/>
              </w:rPr>
            </w:pPr>
          </w:p>
          <w:p w:rsidR="00614D2D" w:rsidRDefault="00614D2D">
            <w:pPr>
              <w:rPr>
                <w:rFonts w:ascii="Arial" w:hAnsi="Arial"/>
                <w:sz w:val="18"/>
              </w:rPr>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p>
          <w:p w:rsidR="00614D2D" w:rsidRDefault="00614D2D">
            <w:pPr>
              <w:pStyle w:val="TAL"/>
            </w:pPr>
            <w:r>
              <w:t>Applet1 finalizes</w:t>
            </w:r>
          </w:p>
          <w:p w:rsidR="00614D2D" w:rsidRDefault="00614D2D">
            <w:pPr>
              <w:pStyle w:val="TAL"/>
            </w:pPr>
            <w:r>
              <w:t>Applet2 is triggered</w:t>
            </w:r>
          </w:p>
          <w:p w:rsidR="00614D2D" w:rsidRDefault="00614D2D">
            <w:pPr>
              <w:pStyle w:val="TAL"/>
            </w:pPr>
          </w:p>
          <w:p w:rsidR="00614D2D" w:rsidRDefault="00614D2D">
            <w:pPr>
              <w:pStyle w:val="TAL"/>
              <w:keepNext w:val="0"/>
              <w:keepLines w:val="0"/>
            </w:pPr>
            <w:r>
              <w:t>3-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15</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 xml:space="preserve">Applets triggering with EVENT_EVENT_LOCATION_STATUS </w:t>
            </w:r>
          </w:p>
          <w:p w:rsidR="00614D2D" w:rsidRDefault="00614D2D">
            <w:pPr>
              <w:pStyle w:val="PL"/>
            </w:pPr>
          </w:p>
          <w:p w:rsidR="00614D2D" w:rsidRDefault="00614D2D">
            <w:pPr>
              <w:pStyle w:val="PL"/>
            </w:pPr>
            <w:r>
              <w:t>1- Envelope event download location status is sent to the SIM</w:t>
            </w:r>
          </w:p>
          <w:p w:rsidR="00614D2D" w:rsidRDefault="00614D2D">
            <w:pPr>
              <w:pStyle w:val="PL"/>
            </w:pPr>
          </w:p>
          <w:p w:rsidR="00614D2D" w:rsidRDefault="00614D2D">
            <w:pPr>
              <w:pStyle w:val="PL"/>
            </w:pPr>
            <w:r>
              <w:t>2- Applet1 gets the Proactive Handler</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rPr>
                <w:rFonts w:ascii="Arial" w:hAnsi="Arial"/>
              </w:rPr>
            </w:pPr>
            <w:r>
              <w:t>3- Applet2 gets the Proactive Handler</w:t>
            </w:r>
          </w:p>
          <w:p w:rsidR="00614D2D" w:rsidRDefault="00614D2D">
            <w:pPr>
              <w:pStyle w:val="PL"/>
              <w:keepNext/>
              <w:keepLines/>
              <w:rPr>
                <w:sz w:val="18"/>
              </w:rPr>
            </w:pPr>
          </w:p>
        </w:tc>
        <w:tc>
          <w:tcPr>
            <w:tcW w:w="2911" w:type="dxa"/>
            <w:tcBorders>
              <w:top w:val="nil"/>
              <w:left w:val="single" w:sz="4" w:space="0" w:color="auto"/>
              <w:bottom w:val="single" w:sz="4" w:space="0" w:color="auto"/>
              <w:right w:val="single" w:sz="4" w:space="0" w:color="auto"/>
            </w:tcBorders>
          </w:tcPr>
          <w:p w:rsidR="00614D2D" w:rsidRDefault="00614D2D">
            <w:pPr>
              <w:rPr>
                <w:rFonts w:ascii="Arial" w:hAnsi="Arial"/>
                <w:sz w:val="18"/>
              </w:rPr>
            </w:pPr>
          </w:p>
          <w:p w:rsidR="00614D2D" w:rsidRDefault="00614D2D">
            <w:pPr>
              <w:rPr>
                <w:rFonts w:ascii="Arial" w:hAnsi="Arial"/>
                <w:sz w:val="18"/>
              </w:rPr>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r>
              <w:t>Applet1 finalizes</w:t>
            </w:r>
          </w:p>
          <w:p w:rsidR="00614D2D" w:rsidRDefault="00614D2D">
            <w:pPr>
              <w:pStyle w:val="TAL"/>
            </w:pPr>
            <w:r>
              <w:t>Applet2 is triggered</w:t>
            </w:r>
          </w:p>
          <w:p w:rsidR="00614D2D" w:rsidRDefault="00614D2D">
            <w:pPr>
              <w:pStyle w:val="TAL"/>
            </w:pPr>
          </w:p>
          <w:p w:rsidR="00614D2D" w:rsidRDefault="00614D2D">
            <w:pPr>
              <w:pStyle w:val="TAL"/>
            </w:pPr>
            <w:r>
              <w:t>3-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extcell"/>
              <w:keepNext/>
              <w:keepLines/>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 xml:space="preserve">Proactive Handler availability with EVENT_EVENT_DOWNLOAD_USER_ACTIVITY </w:t>
            </w:r>
          </w:p>
          <w:p w:rsidR="00614D2D" w:rsidRDefault="00614D2D">
            <w:pPr>
              <w:pStyle w:val="PL"/>
            </w:pPr>
          </w:p>
          <w:p w:rsidR="00614D2D" w:rsidRDefault="00614D2D">
            <w:pPr>
              <w:pStyle w:val="PL"/>
            </w:pPr>
            <w:r>
              <w:t>1- Envelope event download user activity is sent to the SIM</w:t>
            </w:r>
          </w:p>
          <w:p w:rsidR="00614D2D" w:rsidRDefault="00614D2D">
            <w:pPr>
              <w:pStyle w:val="PL"/>
            </w:pPr>
          </w:p>
          <w:p w:rsidR="00614D2D" w:rsidRDefault="00614D2D">
            <w:pPr>
              <w:pStyle w:val="PL"/>
            </w:pPr>
          </w:p>
          <w:p w:rsidR="00614D2D" w:rsidRDefault="00614D2D">
            <w:pPr>
              <w:pStyle w:val="PL"/>
            </w:pPr>
            <w:r>
              <w:t>2- Applet1 gets the Proactive Handler</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rPr>
                <w:sz w:val="18"/>
              </w:rPr>
            </w:pPr>
            <w:r>
              <w:t>3- Applet2 gets the Proactive Handler</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r>
              <w:t>Applet1 finalizes</w:t>
            </w:r>
          </w:p>
          <w:p w:rsidR="00614D2D" w:rsidRDefault="00614D2D">
            <w:pPr>
              <w:pStyle w:val="TAL"/>
            </w:pPr>
            <w:r>
              <w:t>Applet2 is triggered</w:t>
            </w:r>
          </w:p>
          <w:p w:rsidR="00614D2D" w:rsidRDefault="00614D2D">
            <w:pPr>
              <w:pStyle w:val="TAL"/>
            </w:pPr>
          </w:p>
          <w:p w:rsidR="00614D2D" w:rsidRDefault="00614D2D">
            <w:pPr>
              <w:pStyle w:val="TAL"/>
            </w:pPr>
          </w:p>
          <w:p w:rsidR="00614D2D" w:rsidRDefault="00614D2D">
            <w:pPr>
              <w:pStyle w:val="TAL"/>
              <w:keepNext w:val="0"/>
              <w:keepLines w:val="0"/>
            </w:pPr>
            <w:r>
              <w:t>3-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17</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 xml:space="preserve">Proactive Handler availability with EVENT_EVENT_DOWNLOAD_IDLE_SCREEN_AVAILABLE </w:t>
            </w:r>
          </w:p>
          <w:p w:rsidR="00614D2D" w:rsidRDefault="00614D2D">
            <w:pPr>
              <w:pStyle w:val="PL"/>
            </w:pPr>
          </w:p>
          <w:p w:rsidR="00614D2D" w:rsidRDefault="00614D2D">
            <w:pPr>
              <w:pStyle w:val="PL"/>
            </w:pPr>
            <w:r>
              <w:t>1- Envelope event download idle screen available is sent to the SIM</w:t>
            </w:r>
          </w:p>
          <w:p w:rsidR="00614D2D" w:rsidRDefault="00614D2D">
            <w:pPr>
              <w:pStyle w:val="PL"/>
            </w:pPr>
          </w:p>
          <w:p w:rsidR="00614D2D" w:rsidRDefault="00614D2D">
            <w:pPr>
              <w:pStyle w:val="PL"/>
            </w:pPr>
          </w:p>
          <w:p w:rsidR="00614D2D" w:rsidRDefault="00614D2D">
            <w:pPr>
              <w:pStyle w:val="PL"/>
            </w:pPr>
            <w:r>
              <w:t>2- Applet1 gets the Proactive Handler</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rPr>
                <w:sz w:val="18"/>
              </w:rPr>
            </w:pPr>
            <w:r>
              <w:t>3- Applet2 gets the Proactive Handler</w:t>
            </w:r>
          </w:p>
        </w:tc>
        <w:tc>
          <w:tcPr>
            <w:tcW w:w="2911" w:type="dxa"/>
            <w:tcBorders>
              <w:top w:val="nil"/>
              <w:left w:val="single" w:sz="4" w:space="0" w:color="auto"/>
              <w:bottom w:val="single" w:sz="4" w:space="0" w:color="auto"/>
              <w:right w:val="single" w:sz="4" w:space="0" w:color="auto"/>
            </w:tcBorders>
          </w:tcPr>
          <w:p w:rsidR="00614D2D" w:rsidRDefault="00614D2D">
            <w:pPr>
              <w:rPr>
                <w:rFonts w:ascii="Arial" w:hAnsi="Arial"/>
                <w:sz w:val="18"/>
              </w:rPr>
            </w:pPr>
          </w:p>
          <w:p w:rsidR="00614D2D" w:rsidRDefault="00614D2D">
            <w:pPr>
              <w:rPr>
                <w:rFonts w:ascii="Arial" w:hAnsi="Arial"/>
                <w:sz w:val="18"/>
              </w:rPr>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r>
              <w:t>Applet1 finalizes</w:t>
            </w:r>
          </w:p>
          <w:p w:rsidR="00614D2D" w:rsidRDefault="00614D2D">
            <w:pPr>
              <w:pStyle w:val="TAL"/>
            </w:pPr>
            <w:r>
              <w:t>Applet2 is triggered</w:t>
            </w:r>
          </w:p>
          <w:p w:rsidR="00614D2D" w:rsidRDefault="00614D2D">
            <w:pPr>
              <w:pStyle w:val="TAL"/>
            </w:pPr>
          </w:p>
          <w:p w:rsidR="00614D2D" w:rsidRDefault="00614D2D">
            <w:pPr>
              <w:pStyle w:val="TAL"/>
              <w:keepNext w:val="0"/>
              <w:keepLines w:val="0"/>
            </w:pPr>
            <w:r>
              <w:t>3-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18</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 xml:space="preserve">Proactive Handler availability with EVENT_EVENT_DOWNLOAD_CARD_READER_STATUS </w:t>
            </w:r>
          </w:p>
          <w:p w:rsidR="00614D2D" w:rsidRDefault="00614D2D">
            <w:pPr>
              <w:pStyle w:val="PL"/>
            </w:pPr>
          </w:p>
          <w:p w:rsidR="00614D2D" w:rsidRDefault="00614D2D">
            <w:pPr>
              <w:pStyle w:val="PL"/>
            </w:pPr>
            <w:r>
              <w:t>1- Envelope event download card reader status is sent to the SIM</w:t>
            </w:r>
          </w:p>
          <w:p w:rsidR="00614D2D" w:rsidRDefault="00614D2D">
            <w:pPr>
              <w:pStyle w:val="PL"/>
            </w:pPr>
          </w:p>
          <w:p w:rsidR="00614D2D" w:rsidRDefault="00614D2D">
            <w:pPr>
              <w:pStyle w:val="PL"/>
            </w:pPr>
            <w:r>
              <w:t>2- Applet1 gets the Proactive Handler</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rPr>
                <w:noProof w:val="0"/>
              </w:rPr>
            </w:pPr>
            <w:r>
              <w:t>3- Applet2 gets the Proactive Handler</w:t>
            </w:r>
          </w:p>
        </w:tc>
        <w:tc>
          <w:tcPr>
            <w:tcW w:w="2911" w:type="dxa"/>
            <w:tcBorders>
              <w:top w:val="nil"/>
              <w:left w:val="single" w:sz="4" w:space="0" w:color="auto"/>
              <w:bottom w:val="single" w:sz="4" w:space="0" w:color="auto"/>
              <w:right w:val="single" w:sz="4" w:space="0" w:color="auto"/>
            </w:tcBorders>
          </w:tcPr>
          <w:p w:rsidR="00614D2D" w:rsidRDefault="00614D2D">
            <w:pPr>
              <w:rPr>
                <w:rFonts w:ascii="Arial" w:hAnsi="Arial"/>
                <w:sz w:val="18"/>
              </w:rPr>
            </w:pPr>
          </w:p>
          <w:p w:rsidR="00614D2D" w:rsidRDefault="00614D2D">
            <w:pPr>
              <w:rPr>
                <w:rFonts w:ascii="Arial" w:hAnsi="Arial"/>
                <w:sz w:val="18"/>
              </w:rPr>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r>
              <w:t>Applet1 finalizes</w:t>
            </w:r>
          </w:p>
          <w:p w:rsidR="00614D2D" w:rsidRDefault="00614D2D">
            <w:pPr>
              <w:pStyle w:val="TAL"/>
            </w:pPr>
            <w:r>
              <w:t>Applet2 is triggered</w:t>
            </w:r>
          </w:p>
          <w:p w:rsidR="00614D2D" w:rsidRDefault="00614D2D">
            <w:pPr>
              <w:pStyle w:val="TAL"/>
            </w:pPr>
          </w:p>
          <w:p w:rsidR="00614D2D" w:rsidRDefault="00614D2D">
            <w:pPr>
              <w:pStyle w:val="TAL"/>
              <w:keepNext w:val="0"/>
              <w:keepLines w:val="0"/>
            </w:pPr>
            <w:r>
              <w:t>3-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19</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 xml:space="preserve">Proactive Handler availability with EVENT_EVENT_DOWNLOAD_LANGUAGE_SELECTION </w:t>
            </w:r>
          </w:p>
          <w:p w:rsidR="00614D2D" w:rsidRDefault="00614D2D">
            <w:pPr>
              <w:pStyle w:val="PL"/>
            </w:pPr>
          </w:p>
          <w:p w:rsidR="00614D2D" w:rsidRDefault="00614D2D">
            <w:pPr>
              <w:pStyle w:val="PL"/>
            </w:pPr>
            <w:r>
              <w:t>1- Envelope event download language selection is sent to the SIM</w:t>
            </w:r>
          </w:p>
          <w:p w:rsidR="00614D2D" w:rsidRDefault="00614D2D">
            <w:pPr>
              <w:pStyle w:val="PL"/>
            </w:pPr>
          </w:p>
          <w:p w:rsidR="00614D2D" w:rsidRDefault="00614D2D">
            <w:pPr>
              <w:pStyle w:val="PL"/>
            </w:pPr>
            <w:r>
              <w:t>2- Applet1 gets the Proactive Handler</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keepNext/>
              <w:keepLines/>
              <w:rPr>
                <w:noProof w:val="0"/>
              </w:rPr>
            </w:pPr>
            <w:r>
              <w:rPr>
                <w:noProof w:val="0"/>
              </w:rPr>
              <w:t>3- Applet2 gets the Proactive Handler</w:t>
            </w:r>
          </w:p>
        </w:tc>
        <w:tc>
          <w:tcPr>
            <w:tcW w:w="2911" w:type="dxa"/>
            <w:tcBorders>
              <w:top w:val="nil"/>
              <w:left w:val="single" w:sz="4" w:space="0" w:color="auto"/>
              <w:bottom w:val="single" w:sz="4" w:space="0" w:color="auto"/>
              <w:right w:val="single" w:sz="4" w:space="0" w:color="auto"/>
            </w:tcBorders>
          </w:tcPr>
          <w:p w:rsidR="00614D2D" w:rsidRDefault="00614D2D">
            <w:pPr>
              <w:rPr>
                <w:rFonts w:ascii="Arial" w:hAnsi="Arial"/>
                <w:sz w:val="18"/>
              </w:rPr>
            </w:pPr>
          </w:p>
          <w:p w:rsidR="00614D2D" w:rsidRDefault="00614D2D">
            <w:pPr>
              <w:rPr>
                <w:rFonts w:ascii="Arial" w:hAnsi="Arial"/>
                <w:sz w:val="18"/>
              </w:rPr>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r>
              <w:t>2-No exception is thrown.</w:t>
            </w:r>
          </w:p>
          <w:p w:rsidR="00614D2D" w:rsidRDefault="00614D2D">
            <w:pPr>
              <w:pStyle w:val="TAL"/>
            </w:pPr>
          </w:p>
          <w:p w:rsidR="00614D2D" w:rsidRDefault="00614D2D">
            <w:pPr>
              <w:pStyle w:val="TAL"/>
            </w:pPr>
            <w:r>
              <w:t>Applet1 finalizes</w:t>
            </w:r>
          </w:p>
          <w:p w:rsidR="00614D2D" w:rsidRDefault="00614D2D">
            <w:pPr>
              <w:pStyle w:val="TAL"/>
            </w:pPr>
            <w:r>
              <w:t>Applet2 is triggered</w:t>
            </w:r>
          </w:p>
          <w:p w:rsidR="00614D2D" w:rsidRDefault="00614D2D">
            <w:pPr>
              <w:pStyle w:val="TAL"/>
            </w:pPr>
          </w:p>
          <w:p w:rsidR="00614D2D" w:rsidRDefault="00614D2D">
            <w:pPr>
              <w:pStyle w:val="TAL"/>
            </w:pPr>
          </w:p>
          <w:p w:rsidR="00614D2D" w:rsidRDefault="00614D2D">
            <w:pPr>
              <w:pStyle w:val="TAL"/>
            </w:pPr>
            <w:r>
              <w:t>3-No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extcell"/>
              <w:keepNext/>
              <w:keepLines/>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20</w:t>
            </w:r>
          </w:p>
        </w:tc>
        <w:tc>
          <w:tcPr>
            <w:tcW w:w="4111" w:type="dxa"/>
            <w:tcBorders>
              <w:top w:val="nil"/>
              <w:left w:val="single" w:sz="4" w:space="0" w:color="auto"/>
              <w:bottom w:val="nil"/>
              <w:right w:val="single" w:sz="4" w:space="0" w:color="auto"/>
            </w:tcBorders>
          </w:tcPr>
          <w:p w:rsidR="00614D2D" w:rsidRDefault="00614D2D">
            <w:pPr>
              <w:pStyle w:val="TAH"/>
            </w:pPr>
            <w:r>
              <w:t xml:space="preserve">Proactive Handler availability with EVENT_EVENT_DOWNLOAD_BROWSER_TERMINATION </w:t>
            </w:r>
          </w:p>
          <w:p w:rsidR="00614D2D" w:rsidRDefault="00614D2D">
            <w:pPr>
              <w:pStyle w:val="PL"/>
            </w:pPr>
          </w:p>
          <w:p w:rsidR="00614D2D" w:rsidRDefault="00614D2D">
            <w:pPr>
              <w:pStyle w:val="PL"/>
            </w:pPr>
            <w:r>
              <w:t>1- Envelope event download browser termination is sent to the SIM</w:t>
            </w:r>
          </w:p>
          <w:p w:rsidR="00614D2D" w:rsidRDefault="00614D2D">
            <w:pPr>
              <w:pStyle w:val="PL"/>
            </w:pPr>
          </w:p>
          <w:p w:rsidR="00614D2D" w:rsidRDefault="00614D2D">
            <w:pPr>
              <w:pStyle w:val="PL"/>
            </w:pPr>
            <w:r>
              <w:t>2- Applet1 gets the Proactive Handler</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rPr>
                <w:sz w:val="18"/>
              </w:rPr>
            </w:pPr>
            <w:r>
              <w:rPr>
                <w:noProof w:val="0"/>
              </w:rPr>
              <w:t xml:space="preserve">3- Applet2 gets the </w:t>
            </w:r>
            <w:r>
              <w:t>Proactive</w:t>
            </w:r>
            <w:r>
              <w:rPr>
                <w:noProof w:val="0"/>
              </w:rPr>
              <w:t xml:space="preserve"> Handler</w:t>
            </w:r>
          </w:p>
        </w:tc>
        <w:tc>
          <w:tcPr>
            <w:tcW w:w="2911" w:type="dxa"/>
            <w:tcBorders>
              <w:top w:val="nil"/>
              <w:left w:val="single" w:sz="4" w:space="0" w:color="auto"/>
              <w:bottom w:val="nil"/>
              <w:right w:val="single" w:sz="4" w:space="0" w:color="auto"/>
            </w:tcBorders>
          </w:tcPr>
          <w:p w:rsidR="00614D2D" w:rsidRDefault="00614D2D">
            <w:pPr>
              <w:rPr>
                <w:rFonts w:ascii="Arial" w:hAnsi="Arial"/>
                <w:sz w:val="18"/>
              </w:rPr>
            </w:pPr>
          </w:p>
          <w:p w:rsidR="00614D2D" w:rsidRDefault="00614D2D">
            <w:pPr>
              <w:rPr>
                <w:rFonts w:ascii="Arial" w:hAnsi="Arial"/>
                <w:sz w:val="18"/>
              </w:rPr>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r>
              <w:t>2-No exception is thrown.</w:t>
            </w:r>
          </w:p>
          <w:p w:rsidR="00614D2D" w:rsidRDefault="00614D2D">
            <w:pPr>
              <w:pStyle w:val="TAL"/>
            </w:pPr>
          </w:p>
          <w:p w:rsidR="00614D2D" w:rsidRDefault="00614D2D">
            <w:pPr>
              <w:pStyle w:val="TAL"/>
            </w:pPr>
            <w:r>
              <w:t>Applet1 finalizes</w:t>
            </w:r>
          </w:p>
          <w:p w:rsidR="00614D2D" w:rsidRDefault="00614D2D">
            <w:pPr>
              <w:pStyle w:val="TAL"/>
            </w:pPr>
          </w:p>
          <w:p w:rsidR="00614D2D" w:rsidRDefault="00614D2D">
            <w:pPr>
              <w:pStyle w:val="TAL"/>
            </w:pPr>
            <w:r>
              <w:t>Applet2 is triggered</w:t>
            </w:r>
          </w:p>
          <w:p w:rsidR="00614D2D" w:rsidRDefault="00614D2D">
            <w:pPr>
              <w:pStyle w:val="TAL"/>
            </w:pPr>
          </w:p>
          <w:p w:rsidR="00614D2D" w:rsidRDefault="00614D2D">
            <w:pPr>
              <w:pStyle w:val="TAL"/>
            </w:pPr>
          </w:p>
          <w:p w:rsidR="00614D2D" w:rsidRDefault="00614D2D">
            <w:pPr>
              <w:pStyle w:val="TAL"/>
              <w:keepNext w:val="0"/>
              <w:keepLines w:val="0"/>
            </w:pPr>
            <w:r>
              <w:t>3-No exception is thrown</w:t>
            </w:r>
          </w:p>
        </w:tc>
        <w:tc>
          <w:tcPr>
            <w:tcW w:w="2334" w:type="dxa"/>
            <w:tcBorders>
              <w:top w:val="nil"/>
              <w:left w:val="single" w:sz="4" w:space="0" w:color="auto"/>
              <w:bottom w:val="nil"/>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 xml:space="preserve">Proactive Handler availability with EVENT_STATUS_COMMAND </w:t>
            </w:r>
          </w:p>
          <w:p w:rsidR="00614D2D" w:rsidRDefault="00614D2D">
            <w:pPr>
              <w:pStyle w:val="PL"/>
            </w:pPr>
          </w:p>
          <w:p w:rsidR="00614D2D" w:rsidRDefault="00614D2D">
            <w:pPr>
              <w:pStyle w:val="PL"/>
            </w:pPr>
            <w:r>
              <w:t>1- Status command is sent to the SIM</w:t>
            </w:r>
          </w:p>
          <w:p w:rsidR="00614D2D" w:rsidRDefault="00614D2D">
            <w:pPr>
              <w:pStyle w:val="PL"/>
            </w:pPr>
          </w:p>
          <w:p w:rsidR="00614D2D" w:rsidRDefault="00614D2D">
            <w:pPr>
              <w:pStyle w:val="PL"/>
            </w:pPr>
          </w:p>
          <w:p w:rsidR="00614D2D" w:rsidRDefault="00614D2D">
            <w:pPr>
              <w:pStyle w:val="PL"/>
            </w:pPr>
            <w:r>
              <w:t>2- Applet1 gets the Proactive Handler</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3- Applet2 gets the Proactive Handler</w:t>
            </w:r>
          </w:p>
          <w:p w:rsidR="00614D2D" w:rsidRDefault="00614D2D">
            <w:pPr>
              <w:pStyle w:val="PL"/>
            </w:pPr>
          </w:p>
          <w:p w:rsidR="00614D2D" w:rsidRDefault="00614D2D">
            <w:pPr>
              <w:pStyle w:val="PL"/>
            </w:pPr>
          </w:p>
          <w:p w:rsidR="00614D2D" w:rsidRDefault="00614D2D">
            <w:pPr>
              <w:pStyle w:val="PL"/>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r>
              <w:t>Applet1 finalizes</w:t>
            </w:r>
          </w:p>
          <w:p w:rsidR="00614D2D" w:rsidRDefault="00614D2D">
            <w:pPr>
              <w:pStyle w:val="TAL"/>
            </w:pPr>
          </w:p>
          <w:p w:rsidR="00614D2D" w:rsidRDefault="00614D2D">
            <w:pPr>
              <w:pStyle w:val="TAL"/>
            </w:pPr>
            <w:r>
              <w:t>Applet2 is triggered</w:t>
            </w:r>
          </w:p>
          <w:p w:rsidR="00614D2D" w:rsidRDefault="00614D2D">
            <w:pPr>
              <w:pStyle w:val="TAL"/>
            </w:pPr>
          </w:p>
          <w:p w:rsidR="00614D2D" w:rsidRDefault="00614D2D">
            <w:pPr>
              <w:pStyle w:val="TAL"/>
              <w:keepNext w:val="0"/>
              <w:keepLines w:val="0"/>
            </w:pPr>
            <w:r>
              <w:t>3- No exception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Proactive Handler availability with EVENT_EVENT_DOWNLOAD_DATA_AVAILABLE</w:t>
            </w:r>
          </w:p>
          <w:p w:rsidR="00614D2D" w:rsidRDefault="00614D2D">
            <w:pPr>
              <w:pStyle w:val="PL"/>
            </w:pPr>
          </w:p>
          <w:p w:rsidR="00614D2D" w:rsidRDefault="00614D2D">
            <w:pPr>
              <w:pStyle w:val="PL"/>
            </w:pPr>
            <w:r>
              <w:t>1- Applet1 builds a proactive command OPEN CHANNEL proactiveHandler.send() method is called.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2- An Envelope Event Download Data Available is sent to the SIM, with channelId=01.</w:t>
            </w:r>
          </w:p>
          <w:p w:rsidR="00614D2D" w:rsidRDefault="00614D2D">
            <w:pPr>
              <w:pStyle w:val="PL"/>
            </w:pPr>
          </w:p>
          <w:p w:rsidR="00614D2D" w:rsidRDefault="00614D2D">
            <w:pPr>
              <w:pStyle w:val="PL"/>
            </w:pPr>
            <w:r>
              <w:t>3- Applet1 gets the Proactive Handler</w:t>
            </w:r>
          </w:p>
          <w:p w:rsidR="00614D2D" w:rsidRDefault="00614D2D">
            <w:pPr>
              <w:pStyle w:val="PL"/>
            </w:pPr>
          </w:p>
          <w:p w:rsidR="00614D2D" w:rsidRDefault="00614D2D">
            <w:pPr>
              <w:pStyle w:val="TAH"/>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r>
              <w:t>2-Applet1 is triggered</w:t>
            </w:r>
          </w:p>
          <w:p w:rsidR="00614D2D" w:rsidRDefault="00614D2D">
            <w:pPr>
              <w:pStyle w:val="TAL"/>
            </w:pPr>
          </w:p>
          <w:p w:rsidR="00614D2D" w:rsidRDefault="00614D2D">
            <w:pPr>
              <w:pStyle w:val="TAL"/>
            </w:pPr>
          </w:p>
          <w:p w:rsidR="00614D2D" w:rsidRDefault="00614D2D">
            <w:pPr>
              <w:pStyle w:val="TAL"/>
            </w:pPr>
            <w:r>
              <w:t>3-No exception is thrown.</w:t>
            </w:r>
          </w:p>
          <w:p w:rsidR="00614D2D" w:rsidRDefault="00614D2D">
            <w:pPr>
              <w:pStyle w:val="TAL"/>
            </w:pPr>
          </w:p>
          <w:p w:rsidR="00614D2D" w:rsidRDefault="00614D2D">
            <w:pPr>
              <w:pStyle w:val="TAL"/>
            </w:pPr>
            <w:r>
              <w:t>Applet1 finalizes</w:t>
            </w:r>
          </w:p>
          <w:p w:rsidR="00614D2D" w:rsidRDefault="00614D2D">
            <w:pPr>
              <w:pStyle w:val="TAL"/>
            </w:pP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jc w:val="left"/>
              <w:rPr>
                <w:rFonts w:ascii="Arial" w:hAnsi="Arial"/>
                <w:sz w:val="18"/>
              </w:rPr>
            </w:pPr>
            <w:r>
              <w:rPr>
                <w:rFonts w:ascii="Arial" w:hAnsi="Arial"/>
                <w:sz w:val="18"/>
              </w:rPr>
              <w:t>1-</w:t>
            </w:r>
            <w:r>
              <w:rPr>
                <w:rFonts w:ascii="Arial" w:hAnsi="Arial"/>
                <w:sz w:val="18"/>
              </w:rPr>
              <w:tab/>
              <w:t>OPEN CHANNEL proactive Command is fetched</w:t>
            </w:r>
          </w:p>
          <w:p w:rsidR="00614D2D" w:rsidRDefault="00614D2D">
            <w:pPr>
              <w:pStyle w:val="textcell"/>
              <w:jc w:val="left"/>
              <w:rPr>
                <w:rFonts w:ascii="Arial" w:hAnsi="Arial"/>
                <w:sz w:val="18"/>
              </w:rPr>
            </w:pPr>
          </w:p>
          <w:p w:rsidR="00614D2D" w:rsidRDefault="00614D2D">
            <w:pPr>
              <w:pStyle w:val="textcell"/>
              <w:jc w:val="left"/>
              <w:rPr>
                <w:rFonts w:ascii="Arial" w:hAnsi="Arial"/>
                <w:sz w:val="18"/>
              </w:rPr>
            </w:pPr>
            <w:r>
              <w:rPr>
                <w:rFonts w:ascii="Arial" w:hAnsi="Arial"/>
                <w:sz w:val="18"/>
              </w:rPr>
              <w:t>TERMINAL RESPONSE is issued with Channel Id = 01</w:t>
            </w:r>
          </w:p>
          <w:p w:rsidR="00614D2D" w:rsidRDefault="00614D2D">
            <w:pPr>
              <w:pStyle w:val="textcell"/>
              <w:jc w:val="left"/>
              <w:rPr>
                <w:rFonts w:ascii="Arial" w:hAnsi="Arial"/>
                <w:sz w:val="18"/>
              </w:rPr>
            </w:pPr>
          </w:p>
          <w:p w:rsidR="00614D2D" w:rsidRDefault="00614D2D">
            <w:pPr>
              <w:rPr>
                <w:rFonts w:ascii="Arial" w:hAnsi="Arial"/>
                <w:sz w:val="18"/>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Proactive Handler availability with EVENT_EVENT_DOWNLOAD_CHANNEL_STATUS</w:t>
            </w:r>
          </w:p>
          <w:p w:rsidR="00614D2D" w:rsidRDefault="00614D2D">
            <w:pPr>
              <w:pStyle w:val="PL"/>
              <w:rPr>
                <w:bCs/>
              </w:rPr>
            </w:pPr>
          </w:p>
          <w:p w:rsidR="00614D2D" w:rsidRDefault="00614D2D">
            <w:pPr>
              <w:pStyle w:val="PL"/>
              <w:rPr>
                <w:bCs/>
              </w:rPr>
            </w:pPr>
            <w:r>
              <w:rPr>
                <w:bCs/>
              </w:rPr>
              <w:t>1- An Envelope Event Download Channel Status is sent to the SIM, with ChannelId=01</w:t>
            </w:r>
          </w:p>
          <w:p w:rsidR="00614D2D" w:rsidRDefault="00614D2D">
            <w:pPr>
              <w:pStyle w:val="PL"/>
              <w:rPr>
                <w:bCs/>
              </w:rPr>
            </w:pPr>
          </w:p>
          <w:p w:rsidR="00614D2D" w:rsidRDefault="00614D2D">
            <w:pPr>
              <w:pStyle w:val="PL"/>
              <w:rPr>
                <w:bCs/>
              </w:rPr>
            </w:pPr>
            <w:r>
              <w:rPr>
                <w:bCs/>
              </w:rPr>
              <w:t>2- Applet1 gets the Proactive Handler</w:t>
            </w:r>
          </w:p>
          <w:p w:rsidR="00614D2D" w:rsidRDefault="00614D2D">
            <w:pPr>
              <w:pStyle w:val="PL"/>
              <w:rPr>
                <w:bCs/>
              </w:rPr>
            </w:pPr>
          </w:p>
          <w:p w:rsidR="00614D2D" w:rsidRDefault="00614D2D">
            <w:pPr>
              <w:pStyle w:val="TAH"/>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r>
              <w:t>Applet1 finalizes</w:t>
            </w:r>
          </w:p>
          <w:p w:rsidR="00614D2D" w:rsidRDefault="00614D2D">
            <w:pPr>
              <w:pStyle w:val="TAL"/>
            </w:pP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rPr>
                <w:rFonts w:ascii="Arial" w:hAnsi="Arial"/>
                <w:sz w:val="18"/>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 xml:space="preserve">Proactive Handler availability with UNRECOGNIZED_ENVELOPE </w:t>
            </w:r>
          </w:p>
          <w:p w:rsidR="00614D2D" w:rsidRDefault="00614D2D">
            <w:pPr>
              <w:pStyle w:val="PL"/>
            </w:pPr>
          </w:p>
          <w:p w:rsidR="00614D2D" w:rsidRDefault="00614D2D">
            <w:pPr>
              <w:pStyle w:val="PL"/>
            </w:pPr>
            <w:r>
              <w:t xml:space="preserve">1- An unrecognized Envelope (BER TLV Tag unrecognized) is sent to the SIM </w:t>
            </w:r>
          </w:p>
          <w:p w:rsidR="00614D2D" w:rsidRDefault="00614D2D">
            <w:pPr>
              <w:pStyle w:val="PL"/>
            </w:pPr>
          </w:p>
          <w:p w:rsidR="00614D2D" w:rsidRDefault="00614D2D">
            <w:pPr>
              <w:pStyle w:val="PL"/>
            </w:pPr>
            <w:r>
              <w:t>2- Applet1 gets the Proactive Handler</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TAH"/>
            </w:pPr>
            <w:r>
              <w:t>3-Applet2 gets the Proactive Handler</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AL"/>
            </w:pPr>
            <w:r>
              <w:t>1- Applet1 is triggered</w:t>
            </w:r>
          </w:p>
          <w:p w:rsidR="00614D2D" w:rsidRDefault="00614D2D">
            <w:pPr>
              <w:pStyle w:val="TAL"/>
            </w:pPr>
          </w:p>
          <w:p w:rsidR="00614D2D" w:rsidRDefault="00614D2D">
            <w:pPr>
              <w:pStyle w:val="TAL"/>
            </w:pPr>
            <w:r>
              <w:t xml:space="preserve"> </w:t>
            </w:r>
          </w:p>
          <w:p w:rsidR="00614D2D" w:rsidRDefault="00614D2D">
            <w:pPr>
              <w:pStyle w:val="TAL"/>
            </w:pPr>
            <w:r>
              <w:t>2- No exception is thrown.</w:t>
            </w:r>
          </w:p>
          <w:p w:rsidR="00614D2D" w:rsidRDefault="00614D2D">
            <w:pPr>
              <w:pStyle w:val="TAL"/>
            </w:pPr>
          </w:p>
          <w:p w:rsidR="00614D2D" w:rsidRDefault="00614D2D">
            <w:pPr>
              <w:pStyle w:val="TAL"/>
            </w:pPr>
          </w:p>
          <w:p w:rsidR="00614D2D" w:rsidRDefault="00614D2D">
            <w:pPr>
              <w:pStyle w:val="TAL"/>
            </w:pPr>
            <w:r>
              <w:t>Applet1 finalizes</w:t>
            </w:r>
          </w:p>
          <w:p w:rsidR="00614D2D" w:rsidRDefault="00614D2D">
            <w:pPr>
              <w:pStyle w:val="TAL"/>
            </w:pPr>
            <w:r>
              <w:t>Applet2 is triggered</w:t>
            </w:r>
          </w:p>
          <w:p w:rsidR="00614D2D" w:rsidRDefault="00614D2D">
            <w:pPr>
              <w:pStyle w:val="TAL"/>
            </w:pPr>
          </w:p>
          <w:p w:rsidR="00614D2D" w:rsidRDefault="00614D2D">
            <w:pPr>
              <w:pStyle w:val="TAL"/>
            </w:pPr>
            <w:r>
              <w:t>3- No exception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rPr>
                <w:rFonts w:ascii="Arial" w:hAnsi="Arial"/>
                <w:sz w:val="18"/>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25</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Proactive Handler availability with EVENT_FORMATTED_SMS_PP_UPD</w:t>
            </w:r>
          </w:p>
          <w:p w:rsidR="00614D2D" w:rsidRDefault="00614D2D">
            <w:pPr>
              <w:pStyle w:val="PL"/>
            </w:pPr>
          </w:p>
          <w:p w:rsidR="00614D2D" w:rsidRDefault="00614D2D">
            <w:pPr>
              <w:pStyle w:val="PL"/>
            </w:pPr>
            <w:r>
              <w:t>1- Update Record EFsms instruction formatted is sent to the SIM</w:t>
            </w:r>
          </w:p>
          <w:p w:rsidR="00614D2D" w:rsidRDefault="00614D2D">
            <w:pPr>
              <w:pStyle w:val="PL"/>
            </w:pPr>
          </w:p>
          <w:p w:rsidR="00614D2D" w:rsidRDefault="00614D2D">
            <w:pPr>
              <w:pStyle w:val="PL"/>
            </w:pPr>
          </w:p>
          <w:p w:rsidR="00614D2D" w:rsidRDefault="00614D2D">
            <w:pPr>
              <w:pStyle w:val="PL"/>
            </w:pPr>
            <w:r>
              <w:t>2- Applet1 gets the Proactive Handler</w:t>
            </w:r>
          </w:p>
          <w:p w:rsidR="00614D2D" w:rsidRDefault="00614D2D">
            <w:pPr>
              <w:pStyle w:val="PL"/>
            </w:pPr>
          </w:p>
          <w:p w:rsidR="00614D2D" w:rsidRDefault="00614D2D">
            <w:pPr>
              <w:pStyle w:val="PL"/>
            </w:pPr>
          </w:p>
          <w:p w:rsidR="00614D2D" w:rsidRDefault="00614D2D">
            <w:pPr>
              <w:pStyle w:val="PL"/>
              <w:rPr>
                <w:bCs/>
              </w:rPr>
            </w:pPr>
          </w:p>
          <w:p w:rsidR="00614D2D" w:rsidRDefault="00614D2D">
            <w:pPr>
              <w:pStyle w:val="TAH"/>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extTCobjectives"/>
              <w:rPr>
                <w:rFonts w:ascii="Arial" w:hAnsi="Arial"/>
                <w:sz w:val="18"/>
              </w:rPr>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r>
              <w:t>Applet1 finalizes</w:t>
            </w:r>
          </w:p>
          <w:p w:rsidR="00614D2D" w:rsidRDefault="00614D2D">
            <w:pPr>
              <w:pStyle w:val="TAL"/>
            </w:pPr>
          </w:p>
          <w:p w:rsidR="00614D2D" w:rsidRDefault="00614D2D">
            <w:pPr>
              <w:pStyle w:val="textTCobjectives"/>
              <w:rPr>
                <w:rFonts w:ascii="Arial" w:hAnsi="Arial"/>
                <w:sz w:val="18"/>
              </w:rPr>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rPr>
                <w:rFonts w:ascii="Arial" w:hAnsi="Arial"/>
                <w:sz w:val="18"/>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26</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Proactive Handler availability with EVENT_UNFORMATTED_SMS_PP_UPD</w:t>
            </w:r>
          </w:p>
          <w:p w:rsidR="00614D2D" w:rsidRDefault="00614D2D">
            <w:pPr>
              <w:pStyle w:val="PL"/>
            </w:pPr>
          </w:p>
          <w:p w:rsidR="00614D2D" w:rsidRDefault="00614D2D">
            <w:pPr>
              <w:pStyle w:val="PL"/>
            </w:pPr>
            <w:r>
              <w:t>1- Update Record EFsms instruction unformatted is sent to the SIM</w:t>
            </w:r>
          </w:p>
          <w:p w:rsidR="00614D2D" w:rsidRDefault="00614D2D">
            <w:pPr>
              <w:pStyle w:val="PL"/>
            </w:pPr>
          </w:p>
          <w:p w:rsidR="00614D2D" w:rsidRDefault="00614D2D">
            <w:pPr>
              <w:pStyle w:val="PL"/>
            </w:pPr>
          </w:p>
          <w:p w:rsidR="00614D2D" w:rsidRDefault="00614D2D" w:rsidP="00614D2D">
            <w:pPr>
              <w:pStyle w:val="PL"/>
              <w:numPr>
                <w:ilvl w:val="0"/>
                <w:numId w:val="13"/>
              </w:numPr>
              <w:overflowPunct w:val="0"/>
              <w:autoSpaceDE w:val="0"/>
              <w:autoSpaceDN w:val="0"/>
              <w:adjustRightInd w:val="0"/>
            </w:pPr>
            <w:r>
              <w:t>Applet1 gets the Proactive Handler</w:t>
            </w:r>
          </w:p>
          <w:p w:rsidR="00614D2D" w:rsidRDefault="00614D2D">
            <w:pPr>
              <w:pStyle w:val="PL"/>
            </w:pPr>
          </w:p>
          <w:p w:rsidR="00614D2D" w:rsidRDefault="00614D2D">
            <w:pPr>
              <w:pStyle w:val="PL"/>
            </w:pPr>
          </w:p>
          <w:p w:rsidR="00614D2D" w:rsidRDefault="00614D2D">
            <w:pPr>
              <w:pStyle w:val="PL"/>
            </w:pPr>
          </w:p>
          <w:p w:rsidR="00614D2D" w:rsidRDefault="00614D2D" w:rsidP="00614D2D">
            <w:pPr>
              <w:pStyle w:val="PL"/>
              <w:numPr>
                <w:ilvl w:val="0"/>
                <w:numId w:val="13"/>
              </w:numPr>
              <w:overflowPunct w:val="0"/>
              <w:autoSpaceDE w:val="0"/>
              <w:autoSpaceDN w:val="0"/>
              <w:adjustRightInd w:val="0"/>
            </w:pPr>
            <w:r>
              <w:t>Applet2 gets the Proactive Handler</w:t>
            </w:r>
          </w:p>
          <w:p w:rsidR="00614D2D" w:rsidRDefault="00614D2D">
            <w:pPr>
              <w:pStyle w:val="TAH"/>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r>
              <w:t>Applet1 finalizes</w:t>
            </w:r>
          </w:p>
          <w:p w:rsidR="00614D2D" w:rsidRDefault="00614D2D">
            <w:pPr>
              <w:pStyle w:val="TAL"/>
            </w:pPr>
          </w:p>
          <w:p w:rsidR="00614D2D" w:rsidRDefault="00614D2D">
            <w:pPr>
              <w:pStyle w:val="TAL"/>
            </w:pPr>
            <w:r>
              <w:t>3- Applet2 is triggered</w:t>
            </w:r>
          </w:p>
          <w:p w:rsidR="00614D2D" w:rsidRDefault="00614D2D">
            <w:pPr>
              <w:pStyle w:val="TAL"/>
            </w:pPr>
          </w:p>
          <w:p w:rsidR="00614D2D" w:rsidRDefault="00614D2D">
            <w:pPr>
              <w:pStyle w:val="textTCobjectives"/>
              <w:rPr>
                <w:rFonts w:ascii="Arial" w:hAnsi="Arial"/>
                <w:sz w:val="18"/>
              </w:rPr>
            </w:pPr>
            <w:r>
              <w:rPr>
                <w:rFonts w:ascii="Arial" w:hAnsi="Arial"/>
                <w:sz w:val="18"/>
                <w:lang w:val="en-GB" w:eastAsia="en-US"/>
              </w:rPr>
              <w:t>4- No exception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rPr>
                <w:rFonts w:ascii="Arial" w:hAnsi="Arial"/>
                <w:sz w:val="18"/>
              </w:rPr>
            </w:pPr>
          </w:p>
        </w:tc>
      </w:tr>
    </w:tbl>
    <w:p w:rsidR="00614D2D" w:rsidRDefault="00614D2D" w:rsidP="00614D2D"/>
    <w:p w:rsidR="00614D2D" w:rsidRDefault="00614D2D" w:rsidP="00614D2D">
      <w:pPr>
        <w:pStyle w:val="H6"/>
        <w:keepNext w:val="0"/>
        <w:keepLines w:val="0"/>
      </w:pPr>
      <w:r>
        <w:t>6.3.1.1.4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319"/>
        <w:gridCol w:w="5503"/>
      </w:tblGrid>
      <w:tr w:rsidR="00614D2D" w:rsidTr="00614D2D">
        <w:trPr>
          <w:tblHeader/>
          <w:jc w:val="center"/>
        </w:trPr>
        <w:tc>
          <w:tcPr>
            <w:tcW w:w="1319"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b/>
                <w:sz w:val="18"/>
                <w:lang w:val="en-GB"/>
              </w:rPr>
            </w:pPr>
            <w:r>
              <w:rPr>
                <w:rFonts w:ascii="Arial" w:hAnsi="Arial"/>
                <w:b/>
                <w:sz w:val="18"/>
                <w:lang w:val="en-GB"/>
              </w:rPr>
              <w:t>CRR Number</w:t>
            </w:r>
          </w:p>
        </w:tc>
        <w:tc>
          <w:tcPr>
            <w:tcW w:w="5503"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b/>
                <w:sz w:val="18"/>
                <w:lang w:val="en-GB"/>
              </w:rPr>
            </w:pPr>
            <w:r>
              <w:rPr>
                <w:rFonts w:ascii="Arial" w:hAnsi="Arial"/>
                <w:b/>
                <w:sz w:val="18"/>
                <w:lang w:val="en-GB"/>
              </w:rPr>
              <w:t>Test Case Number</w:t>
            </w:r>
          </w:p>
        </w:tc>
      </w:tr>
      <w:tr w:rsidR="00614D2D" w:rsidTr="00614D2D">
        <w:trPr>
          <w:jc w:val="center"/>
        </w:trPr>
        <w:tc>
          <w:tcPr>
            <w:tcW w:w="131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5503"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2, 3, 4, 5, 6, 7, 8, 9, 10, 11, 12, 13, 14, 15, 16, 17, 18, 19, 20, 21, 22, 23, 24, 25, 26</w:t>
            </w:r>
          </w:p>
        </w:tc>
      </w:tr>
      <w:tr w:rsidR="00614D2D" w:rsidTr="00614D2D">
        <w:trPr>
          <w:jc w:val="center"/>
        </w:trPr>
        <w:tc>
          <w:tcPr>
            <w:tcW w:w="131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CRRC1</w:t>
            </w:r>
          </w:p>
        </w:tc>
        <w:tc>
          <w:tcPr>
            <w:tcW w:w="5503"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r>
    </w:tbl>
    <w:p w:rsidR="00614D2D" w:rsidRDefault="00614D2D" w:rsidP="00614D2D"/>
    <w:p w:rsidR="00614D2D" w:rsidRDefault="00614D2D" w:rsidP="00614D2D">
      <w:pPr>
        <w:pStyle w:val="Heading4"/>
        <w:keepNext w:val="0"/>
        <w:keepLines w:val="0"/>
      </w:pPr>
      <w:bookmarkStart w:id="540" w:name="_Toc51826822"/>
      <w:bookmarkStart w:id="541" w:name="_Toc117070503"/>
      <w:bookmarkStart w:id="542" w:name="_Toc51828265"/>
      <w:r>
        <w:t>6.3.1.2</w:t>
      </w:r>
      <w:r>
        <w:tab/>
        <w:t>ProactiveResponseHandler</w:t>
      </w:r>
      <w:bookmarkEnd w:id="540"/>
      <w:bookmarkEnd w:id="541"/>
      <w:bookmarkEnd w:id="542"/>
    </w:p>
    <w:p w:rsidR="00614D2D" w:rsidRDefault="00614D2D" w:rsidP="00614D2D">
      <w:r>
        <w:t>Test Area Reference: FWK_MHA_PRHD</w:t>
      </w:r>
    </w:p>
    <w:p w:rsidR="00614D2D" w:rsidRDefault="00614D2D" w:rsidP="00614D2D">
      <w:pPr>
        <w:pStyle w:val="H6"/>
        <w:keepNext w:val="0"/>
        <w:keepLines w:val="0"/>
      </w:pPr>
      <w:r>
        <w:t>6.3.1.2.1</w:t>
      </w:r>
      <w:r>
        <w:tab/>
        <w:t>Conformance Requirement</w:t>
      </w:r>
    </w:p>
    <w:p w:rsidR="00614D2D" w:rsidRDefault="00614D2D" w:rsidP="00614D2D">
      <w:pPr>
        <w:pStyle w:val="H6"/>
        <w:keepNext w:val="0"/>
        <w:keepLines w:val="0"/>
      </w:pPr>
      <w:r>
        <w:t>6.3.1.2.1.1</w:t>
      </w:r>
      <w:r>
        <w:tab/>
        <w:t>Normal Execution</w:t>
      </w:r>
    </w:p>
    <w:p w:rsidR="00614D2D" w:rsidRDefault="00614D2D" w:rsidP="00614D2D">
      <w:pPr>
        <w:pStyle w:val="ListBullet"/>
        <w:numPr>
          <w:ilvl w:val="0"/>
          <w:numId w:val="2"/>
        </w:numPr>
        <w:ind w:left="568" w:hanging="284"/>
      </w:pPr>
      <w:r>
        <w:t>CRRN1: The ProactiveResponseHandler is available after the first call to the ProactiveHandler.send() method to the termination of the processToolkit method for the following events:</w:t>
      </w:r>
    </w:p>
    <w:p w:rsidR="00614D2D" w:rsidRDefault="00614D2D" w:rsidP="00614D2D">
      <w:pPr>
        <w:pStyle w:val="B3"/>
      </w:pPr>
      <w:r>
        <w:t>EVENT_FORMATTED_SMS_PP_ENV</w:t>
      </w:r>
    </w:p>
    <w:p w:rsidR="00614D2D" w:rsidRDefault="00614D2D" w:rsidP="00614D2D">
      <w:pPr>
        <w:pStyle w:val="B3"/>
      </w:pPr>
      <w:r>
        <w:t>EVENT_UNFORMATTED_SMS_PP_ENV</w:t>
      </w:r>
    </w:p>
    <w:p w:rsidR="00614D2D" w:rsidRDefault="00614D2D" w:rsidP="00614D2D">
      <w:pPr>
        <w:pStyle w:val="B3"/>
      </w:pPr>
      <w:r>
        <w:t>EVENT_FORMATTED_SMS_PP_UPD</w:t>
      </w:r>
    </w:p>
    <w:p w:rsidR="00614D2D" w:rsidRDefault="00614D2D" w:rsidP="00614D2D">
      <w:pPr>
        <w:pStyle w:val="B3"/>
      </w:pPr>
      <w:r>
        <w:t>EVENT_UNFORMATTED_SMS_PP_UPD</w:t>
      </w:r>
    </w:p>
    <w:p w:rsidR="00614D2D" w:rsidRDefault="00614D2D" w:rsidP="00614D2D">
      <w:pPr>
        <w:pStyle w:val="B3"/>
      </w:pPr>
      <w:r>
        <w:t>EVENT_FORMATTED_SMS_CB</w:t>
      </w:r>
    </w:p>
    <w:p w:rsidR="00614D2D" w:rsidRDefault="00614D2D" w:rsidP="00614D2D">
      <w:pPr>
        <w:pStyle w:val="B3"/>
      </w:pPr>
      <w:r>
        <w:t>EVENT_UNFORMATTED_SMS_CB</w:t>
      </w:r>
    </w:p>
    <w:p w:rsidR="00614D2D" w:rsidRDefault="00614D2D" w:rsidP="00614D2D">
      <w:pPr>
        <w:pStyle w:val="B3"/>
      </w:pPr>
      <w:r>
        <w:t>EVENT_MENU_SELECTION</w:t>
      </w:r>
    </w:p>
    <w:p w:rsidR="00614D2D" w:rsidRDefault="00614D2D" w:rsidP="00614D2D">
      <w:pPr>
        <w:pStyle w:val="B3"/>
      </w:pPr>
      <w:r>
        <w:t>EVENT_MENU_SELECTION_HELP_REQUEST</w:t>
      </w:r>
    </w:p>
    <w:p w:rsidR="00614D2D" w:rsidRDefault="00614D2D" w:rsidP="00614D2D">
      <w:pPr>
        <w:pStyle w:val="B3"/>
      </w:pPr>
      <w:r>
        <w:t>EVENT_TIMER_EXPIRATION</w:t>
      </w:r>
    </w:p>
    <w:p w:rsidR="00614D2D" w:rsidRDefault="00614D2D" w:rsidP="00614D2D">
      <w:pPr>
        <w:pStyle w:val="B3"/>
      </w:pPr>
      <w:r>
        <w:t>EVENT_EVENT_DOWNLOAD_MT_CALL</w:t>
      </w:r>
    </w:p>
    <w:p w:rsidR="00614D2D" w:rsidRDefault="00614D2D" w:rsidP="00614D2D">
      <w:pPr>
        <w:pStyle w:val="B3"/>
      </w:pPr>
      <w:r>
        <w:t>EVENT_EVENT_DOWNLOAD_CALL_CONNECTED</w:t>
      </w:r>
    </w:p>
    <w:p w:rsidR="00614D2D" w:rsidRDefault="00614D2D" w:rsidP="00614D2D">
      <w:pPr>
        <w:pStyle w:val="B3"/>
      </w:pPr>
      <w:r>
        <w:t>EVENT_EVENT_DOWNLOAD_CALL_DISCONNECTED</w:t>
      </w:r>
    </w:p>
    <w:p w:rsidR="00614D2D" w:rsidRDefault="00614D2D" w:rsidP="00614D2D">
      <w:pPr>
        <w:pStyle w:val="B3"/>
      </w:pPr>
      <w:r>
        <w:t>EVENT_EVENT_DOWNLOAD_LOCATION_STATUS</w:t>
      </w:r>
    </w:p>
    <w:p w:rsidR="00614D2D" w:rsidRDefault="00614D2D" w:rsidP="00614D2D">
      <w:pPr>
        <w:pStyle w:val="B3"/>
      </w:pPr>
      <w:r>
        <w:t>EVENT_EVENT_DOWNLOAD_USER_ACTIVITY</w:t>
      </w:r>
    </w:p>
    <w:p w:rsidR="00614D2D" w:rsidRDefault="00614D2D" w:rsidP="00614D2D">
      <w:pPr>
        <w:pStyle w:val="B3"/>
      </w:pPr>
      <w:r>
        <w:t>EVENT_EVENT_DOWNLOAD_IDLE_SCREEN_AVAILABLE</w:t>
      </w:r>
    </w:p>
    <w:p w:rsidR="00614D2D" w:rsidRDefault="00614D2D" w:rsidP="00614D2D">
      <w:pPr>
        <w:pStyle w:val="B3"/>
      </w:pPr>
      <w:r>
        <w:t>EVENT_EVENT_DOWNLOAD_CARD_READER_STATUS</w:t>
      </w:r>
    </w:p>
    <w:p w:rsidR="00614D2D" w:rsidRDefault="00614D2D" w:rsidP="00614D2D">
      <w:pPr>
        <w:pStyle w:val="B3"/>
      </w:pPr>
      <w:r>
        <w:t>EVENT_EVENT_DOWNLOAD_LANGUAGE_SELECTION</w:t>
      </w:r>
    </w:p>
    <w:p w:rsidR="00614D2D" w:rsidRDefault="00614D2D" w:rsidP="00614D2D">
      <w:pPr>
        <w:pStyle w:val="B3"/>
      </w:pPr>
      <w:r>
        <w:t>EVENT_EVENT_DOWNLOAD_BROWSER_TERMINATION</w:t>
      </w:r>
    </w:p>
    <w:p w:rsidR="00614D2D" w:rsidRDefault="00614D2D" w:rsidP="00614D2D">
      <w:pPr>
        <w:pStyle w:val="B3"/>
      </w:pPr>
      <w:r>
        <w:t>EVENT_UNRECOGNIZED_ENVELOPE</w:t>
      </w:r>
    </w:p>
    <w:p w:rsidR="00614D2D" w:rsidRDefault="00614D2D" w:rsidP="00614D2D">
      <w:pPr>
        <w:pStyle w:val="B3"/>
      </w:pPr>
      <w:r>
        <w:t>EVENT_STATUS_COMMAND</w:t>
      </w:r>
    </w:p>
    <w:p w:rsidR="00614D2D" w:rsidRDefault="00614D2D" w:rsidP="00614D2D">
      <w:pPr>
        <w:pStyle w:val="B3"/>
      </w:pPr>
      <w:r>
        <w:t>EVENT_CALL_CONTROL</w:t>
      </w:r>
    </w:p>
    <w:p w:rsidR="00614D2D" w:rsidRDefault="00614D2D" w:rsidP="00614D2D">
      <w:pPr>
        <w:pStyle w:val="B3"/>
      </w:pPr>
      <w:r>
        <w:t>EVENT_SMS_MO_CONTROL</w:t>
      </w:r>
    </w:p>
    <w:p w:rsidR="00614D2D" w:rsidRDefault="00614D2D" w:rsidP="00614D2D">
      <w:pPr>
        <w:pStyle w:val="B3"/>
      </w:pPr>
      <w:r>
        <w:t>EVENT_PROFILE_DOWNLOAD</w:t>
      </w:r>
    </w:p>
    <w:p w:rsidR="00614D2D" w:rsidRDefault="00614D2D" w:rsidP="00614D2D">
      <w:pPr>
        <w:pStyle w:val="B3"/>
      </w:pPr>
      <w:r>
        <w:t>EVENT_EVENT_DOWNLOAD_DATA_AVAILABLE</w:t>
      </w:r>
    </w:p>
    <w:p w:rsidR="00614D2D" w:rsidRDefault="00614D2D" w:rsidP="00614D2D">
      <w:pPr>
        <w:pStyle w:val="B3"/>
      </w:pPr>
      <w:r>
        <w:t>EVENT_EVENT_DOWNLOAD_CHANNEL_STATUS</w:t>
      </w:r>
    </w:p>
    <w:p w:rsidR="00614D2D" w:rsidRDefault="00614D2D" w:rsidP="00614D2D">
      <w:pPr>
        <w:pStyle w:val="H6"/>
        <w:keepNext w:val="0"/>
        <w:keepLines w:val="0"/>
      </w:pPr>
      <w:r>
        <w:t>6.3.1.2.1.2</w:t>
      </w:r>
      <w:r>
        <w:tab/>
        <w:t>Parameters error</w:t>
      </w:r>
    </w:p>
    <w:p w:rsidR="00614D2D" w:rsidRDefault="00614D2D" w:rsidP="00614D2D">
      <w:r>
        <w:t>No requirements.</w:t>
      </w:r>
    </w:p>
    <w:p w:rsidR="00614D2D" w:rsidRDefault="00614D2D" w:rsidP="00614D2D">
      <w:pPr>
        <w:pStyle w:val="H6"/>
        <w:keepNext w:val="0"/>
        <w:keepLines w:val="0"/>
      </w:pPr>
      <w:r>
        <w:t>6.3.1.2.1.3</w:t>
      </w:r>
      <w:r>
        <w:tab/>
        <w:t>Context errors</w:t>
      </w:r>
    </w:p>
    <w:p w:rsidR="00614D2D" w:rsidRDefault="00614D2D" w:rsidP="00614D2D">
      <w:pPr>
        <w:pStyle w:val="ListBullet"/>
        <w:numPr>
          <w:ilvl w:val="0"/>
          <w:numId w:val="2"/>
        </w:numPr>
        <w:ind w:left="568" w:hanging="284"/>
      </w:pPr>
      <w:r>
        <w:t>CRRC1: The ProactiveResponseHandler and its content are not available for any toolkit applet triggered from the invocation to the termination of their processToolkit method for the following events:</w:t>
      </w:r>
    </w:p>
    <w:p w:rsidR="00614D2D" w:rsidRDefault="00614D2D" w:rsidP="00614D2D">
      <w:pPr>
        <w:pStyle w:val="B3"/>
      </w:pPr>
      <w:r>
        <w:t>EVENT_FIRST_COMMAND_AFTER_SELECT</w:t>
      </w:r>
    </w:p>
    <w:p w:rsidR="00614D2D" w:rsidRDefault="00614D2D" w:rsidP="00614D2D">
      <w:pPr>
        <w:pStyle w:val="H6"/>
        <w:keepNext w:val="0"/>
        <w:keepLines w:val="0"/>
      </w:pPr>
      <w:r>
        <w:t>6.3.1.2.2</w:t>
      </w:r>
      <w:r>
        <w:tab/>
        <w:t>Test Suite Files</w:t>
      </w:r>
    </w:p>
    <w:p w:rsidR="00614D2D" w:rsidRDefault="00614D2D" w:rsidP="00614D2D">
      <w:pPr>
        <w:pStyle w:val="B1"/>
        <w:tabs>
          <w:tab w:val="left" w:pos="2268"/>
        </w:tabs>
        <w:ind w:left="284" w:firstLine="0"/>
      </w:pPr>
      <w:r>
        <w:t>Test Script:</w:t>
      </w:r>
      <w:r w:rsidR="00A1704F">
        <w:tab/>
      </w:r>
      <w:r>
        <w:t>FWK_MHA_PRHD_1.scr</w:t>
      </w:r>
    </w:p>
    <w:p w:rsidR="00614D2D" w:rsidRDefault="00614D2D" w:rsidP="00614D2D">
      <w:pPr>
        <w:pStyle w:val="B1"/>
        <w:tabs>
          <w:tab w:val="left" w:pos="2268"/>
        </w:tabs>
        <w:ind w:left="284" w:firstLine="0"/>
      </w:pPr>
      <w:r>
        <w:t>Test Applet:</w:t>
      </w:r>
      <w:r w:rsidR="00A1704F">
        <w:tab/>
      </w:r>
      <w:r>
        <w:t>FWK_MHA_PRHD_1.java</w:t>
      </w:r>
    </w:p>
    <w:p w:rsidR="00614D2D" w:rsidRDefault="00A1704F" w:rsidP="00614D2D">
      <w:pPr>
        <w:pStyle w:val="B1"/>
        <w:tabs>
          <w:tab w:val="left" w:pos="2268"/>
        </w:tabs>
        <w:ind w:left="284" w:firstLine="0"/>
      </w:pPr>
      <w:r>
        <w:tab/>
      </w:r>
      <w:r w:rsidR="00614D2D">
        <w:t>FWK_MHA_PRHD_2.java</w:t>
      </w:r>
    </w:p>
    <w:p w:rsidR="00614D2D" w:rsidRDefault="00614D2D" w:rsidP="00614D2D">
      <w:pPr>
        <w:pStyle w:val="B1"/>
        <w:tabs>
          <w:tab w:val="left" w:pos="2268"/>
        </w:tabs>
        <w:ind w:left="284" w:firstLine="0"/>
      </w:pPr>
      <w:r>
        <w:t>Load Script:</w:t>
      </w:r>
      <w:r w:rsidR="00A1704F">
        <w:tab/>
      </w:r>
      <w:r>
        <w:t>FWK_MHA_PRHD_1.ldr</w:t>
      </w:r>
    </w:p>
    <w:p w:rsidR="00614D2D" w:rsidRDefault="00614D2D" w:rsidP="00614D2D">
      <w:pPr>
        <w:pStyle w:val="B1"/>
        <w:tabs>
          <w:tab w:val="left" w:pos="2268"/>
        </w:tabs>
        <w:ind w:left="284" w:firstLine="0"/>
      </w:pPr>
      <w:r>
        <w:t>Cleanup Script:</w:t>
      </w:r>
      <w:r w:rsidR="00A1704F">
        <w:tab/>
      </w:r>
      <w:r>
        <w:t>FWK_MHA_PRHD_1.clr</w:t>
      </w:r>
    </w:p>
    <w:p w:rsidR="00614D2D" w:rsidRDefault="00614D2D" w:rsidP="00614D2D">
      <w:pPr>
        <w:pStyle w:val="B1"/>
        <w:tabs>
          <w:tab w:val="left" w:pos="2268"/>
        </w:tabs>
        <w:ind w:left="284" w:firstLine="0"/>
      </w:pPr>
      <w:r>
        <w:t>Parameter File:</w:t>
      </w:r>
      <w:r w:rsidR="00A1704F">
        <w:tab/>
      </w:r>
      <w:r>
        <w:t>FWK_MHA_PRHD_1.par</w:t>
      </w:r>
    </w:p>
    <w:p w:rsidR="00614D2D" w:rsidRDefault="00614D2D" w:rsidP="00614D2D">
      <w:pPr>
        <w:pStyle w:val="H6"/>
      </w:pPr>
      <w:r>
        <w:t>6.3.1.2.3</w:t>
      </w:r>
      <w:r>
        <w:tab/>
        <w:t xml:space="preserve">Test Procedure </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keepNext/>
              <w:keepLines/>
              <w:rPr>
                <w:rFonts w:ascii="Arial" w:hAnsi="Arial"/>
                <w:sz w:val="18"/>
              </w:rPr>
            </w:pPr>
            <w:r>
              <w:rPr>
                <w:rFonts w:ascii="Arial" w:hAnsi="Arial"/>
                <w:sz w:val="18"/>
              </w:rP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 xml:space="preserve">Applets registration to all events and Proactive Response Handler availability with EVENT_PROFILE_DOWNLOAD </w:t>
            </w:r>
          </w:p>
          <w:p w:rsidR="00614D2D" w:rsidRDefault="00614D2D">
            <w:pPr>
              <w:pStyle w:val="textcell"/>
            </w:pPr>
          </w:p>
          <w:p w:rsidR="00614D2D" w:rsidRDefault="00614D2D">
            <w:pPr>
              <w:pStyle w:val="PL"/>
            </w:pPr>
            <w:r>
              <w:t xml:space="preserve">Applet1 is registered to all events defined in TS 43.019 [7] except EVENT_FIRST_COMMAND_AFTER_SELECT, </w:t>
            </w:r>
          </w:p>
          <w:p w:rsidR="00614D2D" w:rsidRDefault="00614D2D">
            <w:pPr>
              <w:pStyle w:val="PL"/>
            </w:pPr>
            <w:r>
              <w:t>Applet2 is registered to all events defined in TS 43.109[7] except EVENT_FIRST_COMMAND_AFTER_SELECT, EVENT_CALL_CONTROL_BY_SIM and EVENT_MO_SMS_CONTROL_BY_SIM.</w:t>
            </w:r>
          </w:p>
          <w:p w:rsidR="00614D2D" w:rsidRDefault="00614D2D">
            <w:pPr>
              <w:pStyle w:val="PL"/>
            </w:pPr>
            <w:r>
              <w:t>Using the methods initMenuEntry() for EVENT_MENU_SELECTION, requestPollInterval() for EVENT_STATUS_COMMAND, allocateTimer() for EVENT_TIMER_EXPIRATION and setEventList() for the rest of the events.</w:t>
            </w:r>
          </w:p>
          <w:p w:rsidR="00614D2D" w:rsidRDefault="00614D2D">
            <w:pPr>
              <w:pStyle w:val="PL"/>
            </w:pPr>
          </w:p>
          <w:p w:rsidR="00614D2D" w:rsidRDefault="00614D2D">
            <w:pPr>
              <w:pStyle w:val="PL"/>
              <w:jc w:val="center"/>
            </w:pPr>
          </w:p>
          <w:p w:rsidR="00614D2D" w:rsidRDefault="00614D2D">
            <w:pPr>
              <w:pStyle w:val="PL"/>
            </w:pPr>
          </w:p>
          <w:p w:rsidR="00614D2D" w:rsidRDefault="00614D2D">
            <w:pPr>
              <w:pStyle w:val="PL"/>
            </w:pPr>
            <w:r>
              <w:t>1-Terminal Profile command is sent to the SIM without the facility of SET_EVENT_LIST, POLL_INTERVAL,SET UP IDLE MODE TEXT and SET UP MENU.</w:t>
            </w:r>
          </w:p>
          <w:p w:rsidR="00614D2D" w:rsidRDefault="00614D2D">
            <w:pPr>
              <w:pStyle w:val="PL"/>
            </w:pPr>
          </w:p>
          <w:p w:rsidR="00614D2D" w:rsidRDefault="00614D2D">
            <w:pPr>
              <w:pStyle w:val="PL"/>
            </w:pPr>
            <w:r>
              <w:t>2- Applet1 builds a proactive command DISPLAY TEXT.</w:t>
            </w:r>
          </w:p>
          <w:p w:rsidR="00614D2D" w:rsidRDefault="00614D2D">
            <w:pPr>
              <w:pStyle w:val="PL"/>
            </w:pPr>
            <w:r>
              <w:t>3- ProactiveHandler.send() method is called</w:t>
            </w:r>
          </w:p>
          <w:p w:rsidR="00614D2D" w:rsidRDefault="00614D2D">
            <w:pPr>
              <w:pStyle w:val="PL"/>
            </w:pPr>
          </w:p>
          <w:p w:rsidR="00614D2D" w:rsidRDefault="00614D2D">
            <w:pPr>
              <w:pStyle w:val="PL"/>
            </w:pPr>
          </w:p>
          <w:p w:rsidR="00614D2D" w:rsidRDefault="00614D2D">
            <w:pPr>
              <w:pStyle w:val="PL"/>
            </w:pPr>
            <w:r>
              <w:t>4- ProactiveResponseHandler.getTheHandler() method is called</w:t>
            </w:r>
          </w:p>
          <w:p w:rsidR="00614D2D" w:rsidRDefault="00614D2D">
            <w:pPr>
              <w:pStyle w:val="textcell"/>
              <w:jc w:val="left"/>
            </w:pPr>
          </w:p>
          <w:p w:rsidR="00614D2D" w:rsidRDefault="00614D2D">
            <w:pPr>
              <w:pStyle w:val="textcell"/>
              <w:jc w:val="left"/>
              <w:rPr>
                <w:rFonts w:ascii="Courier New" w:hAnsi="Courier New"/>
                <w:noProof/>
              </w:rPr>
            </w:pPr>
            <w:r>
              <w:rPr>
                <w:rFonts w:ascii="Courier New" w:hAnsi="Courier New"/>
                <w:noProof/>
              </w:rPr>
              <w:t>Applet1 is deregistered to EVENT_PROFILE_DOWNLOAD</w:t>
            </w:r>
          </w:p>
          <w:p w:rsidR="00614D2D" w:rsidRDefault="00614D2D">
            <w:pPr>
              <w:pStyle w:val="textcell"/>
              <w:jc w:val="left"/>
              <w:rPr>
                <w:rFonts w:ascii="Courier New" w:hAnsi="Courier New"/>
                <w:noProof/>
              </w:rPr>
            </w:pPr>
          </w:p>
          <w:p w:rsidR="00614D2D" w:rsidRDefault="00614D2D">
            <w:pPr>
              <w:pStyle w:val="textcell"/>
              <w:jc w:val="left"/>
            </w:pPr>
          </w:p>
          <w:p w:rsidR="00614D2D" w:rsidRDefault="00614D2D">
            <w:pPr>
              <w:pStyle w:val="PL"/>
            </w:pPr>
            <w:r>
              <w:t>5- Applet2 builds a proactive command DISPLAY TEXT.</w:t>
            </w:r>
          </w:p>
          <w:p w:rsidR="00614D2D" w:rsidRDefault="00614D2D">
            <w:pPr>
              <w:pStyle w:val="PL"/>
            </w:pPr>
          </w:p>
          <w:p w:rsidR="00614D2D" w:rsidRDefault="00614D2D">
            <w:pPr>
              <w:pStyle w:val="PL"/>
            </w:pPr>
            <w:r>
              <w:t>6- ProactiveHandler.send() method is called</w:t>
            </w:r>
          </w:p>
          <w:p w:rsidR="00614D2D" w:rsidRDefault="00614D2D">
            <w:pPr>
              <w:pStyle w:val="PL"/>
            </w:pPr>
          </w:p>
          <w:p w:rsidR="00614D2D" w:rsidRDefault="00614D2D">
            <w:pPr>
              <w:pStyle w:val="PL"/>
            </w:pPr>
          </w:p>
          <w:p w:rsidR="00614D2D" w:rsidRDefault="00614D2D">
            <w:pPr>
              <w:pStyle w:val="PL"/>
            </w:pPr>
            <w:r>
              <w:t>7- ProactiveResponseHandler.getTheHandler() method is called</w:t>
            </w:r>
          </w:p>
          <w:p w:rsidR="00614D2D" w:rsidRDefault="00614D2D">
            <w:pPr>
              <w:pStyle w:val="textcell"/>
              <w:jc w:val="left"/>
            </w:pPr>
          </w:p>
          <w:p w:rsidR="00614D2D" w:rsidRDefault="00614D2D">
            <w:pPr>
              <w:pStyle w:val="PL"/>
            </w:pPr>
            <w:r>
              <w:t>Applet1 is deregistered to EVENT_PROFILE_DOWNLOAD</w:t>
            </w:r>
          </w:p>
          <w:p w:rsidR="00614D2D" w:rsidRDefault="00614D2D">
            <w:pPr>
              <w:pStyle w:val="textcell"/>
              <w:keepNext/>
              <w:keepLines/>
              <w:rPr>
                <w:lang w:val="en-GB"/>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1-Applet1 is triggered by EVENT_PROFILE_DOWNLOAD</w:t>
            </w:r>
          </w:p>
          <w:p w:rsidR="00614D2D" w:rsidRDefault="00614D2D">
            <w:pPr>
              <w:pStyle w:val="TAL"/>
            </w:pPr>
            <w:r>
              <w:t>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Applet1 finalizes</w:t>
            </w:r>
          </w:p>
          <w:p w:rsidR="00614D2D" w:rsidRDefault="00614D2D">
            <w:pPr>
              <w:pStyle w:val="TAL"/>
            </w:pPr>
          </w:p>
          <w:p w:rsidR="00614D2D" w:rsidRDefault="00614D2D">
            <w:pPr>
              <w:pStyle w:val="TAL"/>
            </w:pPr>
          </w:p>
          <w:p w:rsidR="00614D2D" w:rsidRDefault="00614D2D">
            <w:pPr>
              <w:pStyle w:val="TAL"/>
            </w:pPr>
            <w:r>
              <w:t>Applet2 is triggered by EVENT_PROFILE_DOWNLOAD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7- No exception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The proactive command</w:t>
            </w:r>
          </w:p>
          <w:p w:rsidR="00614D2D" w:rsidRDefault="00614D2D">
            <w:pPr>
              <w:pStyle w:val="TAL"/>
            </w:pPr>
            <w:r>
              <w:t>DISPLAY TEXT is fetched</w:t>
            </w:r>
          </w:p>
          <w:p w:rsidR="00614D2D" w:rsidRDefault="00614D2D">
            <w:pPr>
              <w:pStyle w:val="TAL"/>
            </w:pPr>
          </w:p>
          <w:p w:rsidR="00614D2D" w:rsidRDefault="00614D2D">
            <w:pPr>
              <w:pStyle w:val="TAL"/>
            </w:pPr>
            <w:r>
              <w:t>TERMINAL RESPONSE</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6- The proactive command</w:t>
            </w:r>
          </w:p>
          <w:p w:rsidR="00614D2D" w:rsidRDefault="00614D2D">
            <w:pPr>
              <w:pStyle w:val="TAL"/>
            </w:pPr>
            <w:r>
              <w:t>DISPLAY TEXT is fetched</w:t>
            </w:r>
          </w:p>
          <w:p w:rsidR="00614D2D" w:rsidRDefault="00614D2D">
            <w:pPr>
              <w:pStyle w:val="TAL"/>
            </w:pPr>
          </w:p>
          <w:p w:rsidR="00614D2D" w:rsidRDefault="00614D2D">
            <w:pPr>
              <w:pStyle w:val="TAL"/>
            </w:pPr>
            <w:r>
              <w:t>TERMINAL RESPONSE</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ageBreakBefore/>
            </w:pPr>
            <w:r>
              <w:t>2</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Proactive Response Handler availability with EVENT_MENU_SELECTION_HELP_REQUEST</w:t>
            </w:r>
          </w:p>
          <w:p w:rsidR="00614D2D" w:rsidRDefault="00614D2D">
            <w:pPr>
              <w:pStyle w:val="TAH"/>
            </w:pPr>
          </w:p>
          <w:p w:rsidR="00614D2D" w:rsidRDefault="00614D2D">
            <w:pPr>
              <w:pStyle w:val="PL"/>
            </w:pPr>
            <w:r>
              <w:t>Perform SIM initialization with all the facilities supported</w:t>
            </w:r>
          </w:p>
          <w:p w:rsidR="00614D2D" w:rsidRDefault="00614D2D">
            <w:pPr>
              <w:pStyle w:val="PL"/>
            </w:pPr>
          </w:p>
          <w:p w:rsidR="00614D2D" w:rsidRDefault="00614D2D">
            <w:pPr>
              <w:pStyle w:val="PL"/>
            </w:pPr>
            <w:r>
              <w:t>1-Envelope menu selection with help request is sent to the SIM</w:t>
            </w:r>
          </w:p>
          <w:p w:rsidR="00614D2D" w:rsidRDefault="00614D2D">
            <w:pPr>
              <w:pStyle w:val="PL"/>
            </w:pPr>
          </w:p>
          <w:p w:rsidR="00614D2D" w:rsidRDefault="00614D2D">
            <w:pPr>
              <w:pStyle w:val="PL"/>
            </w:pPr>
            <w:r>
              <w:t>Applet1 builds a proactive command DISPLAY TEXT</w:t>
            </w:r>
          </w:p>
          <w:p w:rsidR="00614D2D" w:rsidRDefault="00614D2D">
            <w:pPr>
              <w:pStyle w:val="PL"/>
            </w:pPr>
          </w:p>
          <w:p w:rsidR="00614D2D" w:rsidRDefault="00614D2D">
            <w:pPr>
              <w:pStyle w:val="PL"/>
            </w:pPr>
            <w:r>
              <w:t>2- ProactiveHandler.send() method is called</w:t>
            </w:r>
          </w:p>
          <w:p w:rsidR="00614D2D" w:rsidRDefault="00614D2D">
            <w:pPr>
              <w:pStyle w:val="PL"/>
            </w:pPr>
          </w:p>
          <w:p w:rsidR="00614D2D" w:rsidRDefault="00614D2D">
            <w:pPr>
              <w:pStyle w:val="PL"/>
            </w:pPr>
          </w:p>
          <w:p w:rsidR="00614D2D" w:rsidRDefault="00614D2D">
            <w:pPr>
              <w:pStyle w:val="PL"/>
            </w:pPr>
          </w:p>
          <w:p w:rsidR="00614D2D" w:rsidRDefault="00614D2D">
            <w:pPr>
              <w:pStyle w:val="PL"/>
              <w:keepNext/>
              <w:keepLines/>
              <w:pageBreakBefore/>
              <w:rPr>
                <w:noProof w:val="0"/>
                <w:sz w:val="18"/>
              </w:rPr>
            </w:pPr>
            <w:r>
              <w:t>3- ProactiveResponseHandler.getTheHandler() method is called</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ageBreakBefore/>
            </w:pPr>
            <w:r>
              <w:t>3-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 xml:space="preserve">2- A proactive command DISPLAY TEXT is fetched </w:t>
            </w:r>
          </w:p>
          <w:p w:rsidR="00614D2D" w:rsidRDefault="00614D2D">
            <w:pPr>
              <w:pStyle w:val="TAL"/>
            </w:pPr>
          </w:p>
          <w:p w:rsidR="00614D2D" w:rsidRDefault="00614D2D">
            <w:pPr>
              <w:pStyle w:val="TAL"/>
            </w:pPr>
            <w:r>
              <w:t>TERMINAL RESPONSE</w:t>
            </w:r>
          </w:p>
          <w:p w:rsidR="00614D2D" w:rsidRDefault="00614D2D">
            <w:pPr>
              <w:pStyle w:val="TAL"/>
            </w:pPr>
          </w:p>
          <w:p w:rsidR="00614D2D" w:rsidRDefault="00614D2D">
            <w:pPr>
              <w:pStyle w:val="TAL"/>
              <w:pageBreakBefore/>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rPr>
                <w:rFonts w:ascii="Arial" w:hAnsi="Arial"/>
                <w:sz w:val="18"/>
              </w:rPr>
            </w:pPr>
            <w:r>
              <w:rPr>
                <w:rFonts w:ascii="Arial" w:hAnsi="Arial"/>
                <w:sz w:val="18"/>
              </w:rPr>
              <w:t>3</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Proactive Response Handler availability with EVENT_MENU_SELECTION</w:t>
            </w:r>
          </w:p>
          <w:p w:rsidR="00614D2D" w:rsidRDefault="00614D2D">
            <w:pPr>
              <w:pStyle w:val="PL"/>
              <w:rPr>
                <w:sz w:val="18"/>
              </w:rPr>
            </w:pPr>
          </w:p>
          <w:p w:rsidR="00614D2D" w:rsidRDefault="00614D2D">
            <w:pPr>
              <w:pStyle w:val="PL"/>
              <w:rPr>
                <w:noProof w:val="0"/>
              </w:rPr>
            </w:pPr>
            <w:r>
              <w:rPr>
                <w:noProof w:val="0"/>
              </w:rPr>
              <w:t>1-Envelope menu selection is sent to the SIM</w:t>
            </w:r>
          </w:p>
          <w:p w:rsidR="00614D2D" w:rsidRDefault="00614D2D">
            <w:pPr>
              <w:pStyle w:val="PL"/>
              <w:rPr>
                <w:noProof w:val="0"/>
              </w:rPr>
            </w:pPr>
          </w:p>
          <w:p w:rsidR="00614D2D" w:rsidRDefault="00614D2D">
            <w:pPr>
              <w:pStyle w:val="PL"/>
              <w:rPr>
                <w:noProof w:val="0"/>
              </w:rPr>
            </w:pPr>
            <w:r>
              <w:rPr>
                <w:noProof w:val="0"/>
              </w:rPr>
              <w:t>Applet1 builds a proactive command DISPLAY TEXT</w:t>
            </w:r>
          </w:p>
          <w:p w:rsidR="00614D2D" w:rsidRDefault="00614D2D">
            <w:pPr>
              <w:pStyle w:val="PL"/>
              <w:rPr>
                <w:noProof w:val="0"/>
              </w:rPr>
            </w:pPr>
          </w:p>
          <w:p w:rsidR="00614D2D" w:rsidRDefault="00614D2D">
            <w:pPr>
              <w:pStyle w:val="PL"/>
              <w:rPr>
                <w:noProof w:val="0"/>
              </w:rPr>
            </w:pPr>
            <w:r>
              <w:rPr>
                <w:noProof w:val="0"/>
              </w:rPr>
              <w:t>2- ProactiveHandler.send() method is called</w:t>
            </w:r>
          </w:p>
          <w:p w:rsidR="00614D2D" w:rsidRDefault="00614D2D">
            <w:pPr>
              <w:pStyle w:val="PL"/>
              <w:rPr>
                <w:noProof w:val="0"/>
              </w:rPr>
            </w:pPr>
          </w:p>
          <w:p w:rsidR="00614D2D" w:rsidRDefault="00614D2D">
            <w:pPr>
              <w:pStyle w:val="PL"/>
              <w:rPr>
                <w:noProof w:val="0"/>
              </w:rPr>
            </w:pPr>
          </w:p>
          <w:p w:rsidR="00614D2D" w:rsidRDefault="00614D2D">
            <w:pPr>
              <w:pStyle w:val="PL"/>
            </w:pPr>
          </w:p>
          <w:p w:rsidR="00614D2D" w:rsidRDefault="00614D2D">
            <w:pPr>
              <w:pStyle w:val="PL"/>
              <w:rPr>
                <w:noProof w:val="0"/>
                <w:sz w:val="18"/>
              </w:rPr>
            </w:pPr>
            <w:r>
              <w:t>3-ProactiveResponseHandler.getTheHandler() method is called</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proactive command DISPLAY TEXT is fetched</w:t>
            </w:r>
          </w:p>
          <w:p w:rsidR="00614D2D" w:rsidRDefault="00614D2D">
            <w:pPr>
              <w:pStyle w:val="TAL"/>
            </w:pPr>
          </w:p>
          <w:p w:rsidR="00614D2D" w:rsidRDefault="00614D2D">
            <w:pPr>
              <w:pStyle w:val="TAL"/>
            </w:pPr>
            <w:r>
              <w:t>TERMINAL RESPONSE</w:t>
            </w:r>
          </w:p>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 xml:space="preserve">Proactive Response Handler availability with EVENT_FORMATTED_SMS_PP_ENV </w:t>
            </w:r>
          </w:p>
          <w:p w:rsidR="00614D2D" w:rsidRDefault="00614D2D">
            <w:pPr>
              <w:pStyle w:val="TAH"/>
            </w:pPr>
          </w:p>
          <w:p w:rsidR="00614D2D" w:rsidRDefault="00614D2D">
            <w:pPr>
              <w:pStyle w:val="PL"/>
            </w:pPr>
            <w:r>
              <w:t>1-Envelope dataDownLoad formatted is sent to the SIM</w:t>
            </w:r>
          </w:p>
          <w:p w:rsidR="00614D2D" w:rsidRDefault="00614D2D">
            <w:pPr>
              <w:pStyle w:val="PL"/>
              <w:rPr>
                <w:rFonts w:ascii="Arial" w:hAnsi="Arial"/>
              </w:rPr>
            </w:pPr>
          </w:p>
          <w:p w:rsidR="00614D2D" w:rsidRDefault="00614D2D">
            <w:pPr>
              <w:pStyle w:val="PL"/>
            </w:pPr>
            <w:r>
              <w:t>Applet builds a proactive command DISPLAY TEXT</w:t>
            </w:r>
          </w:p>
          <w:p w:rsidR="00614D2D" w:rsidRDefault="00614D2D">
            <w:pPr>
              <w:pStyle w:val="PL"/>
            </w:pPr>
          </w:p>
          <w:p w:rsidR="00614D2D" w:rsidRDefault="00614D2D">
            <w:pPr>
              <w:pStyle w:val="PL"/>
            </w:pPr>
            <w:r>
              <w:t>2-ProactiveHandler.send() method is called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3-ProactiveResponseHandler.getTheHandler() method is called</w:t>
            </w:r>
          </w:p>
          <w:p w:rsidR="00614D2D" w:rsidRDefault="00614D2D">
            <w:pPr>
              <w:pStyle w:val="PL"/>
              <w:keepNext/>
              <w:keepLines/>
              <w:rPr>
                <w:noProof w:val="0"/>
                <w:sz w:val="18"/>
              </w:rPr>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tc>
        <w:tc>
          <w:tcPr>
            <w:tcW w:w="2334"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proactive command DISPLAY TEXT is fetched</w:t>
            </w:r>
          </w:p>
          <w:p w:rsidR="00614D2D" w:rsidRDefault="00614D2D">
            <w:pPr>
              <w:pStyle w:val="TAL"/>
            </w:pPr>
          </w:p>
          <w:p w:rsidR="00614D2D" w:rsidRDefault="00614D2D">
            <w:pPr>
              <w:pStyle w:val="TAL"/>
            </w:pPr>
            <w:r>
              <w:t>TERMINAL RESPONSE</w:t>
            </w:r>
          </w:p>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rPr>
                <w:rFonts w:ascii="Arial" w:hAnsi="Arial"/>
                <w:sz w:val="18"/>
              </w:rPr>
            </w:pPr>
            <w:r>
              <w:rPr>
                <w:rFonts w:ascii="Arial" w:hAnsi="Arial"/>
                <w:sz w:val="18"/>
              </w:rPr>
              <w:t>5</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Proactive Response Handler availability with EVENT_UNFORMATTED_SMS_PP_ENV</w:t>
            </w:r>
          </w:p>
          <w:p w:rsidR="00614D2D" w:rsidRDefault="00614D2D">
            <w:pPr>
              <w:pStyle w:val="TAH"/>
            </w:pPr>
          </w:p>
          <w:p w:rsidR="00614D2D" w:rsidRDefault="00614D2D">
            <w:pPr>
              <w:pStyle w:val="PL"/>
            </w:pPr>
            <w:r>
              <w:t>1-Envelope dataDownLoad unformatted is sent to the SIM</w:t>
            </w:r>
          </w:p>
          <w:p w:rsidR="00614D2D" w:rsidRDefault="00614D2D">
            <w:pPr>
              <w:pStyle w:val="PL"/>
            </w:pPr>
          </w:p>
          <w:p w:rsidR="00614D2D" w:rsidRDefault="00614D2D">
            <w:pPr>
              <w:pStyle w:val="PL"/>
            </w:pPr>
            <w:r>
              <w:t>Applet1 builds a proactive command DISPLAY TEXT</w:t>
            </w:r>
          </w:p>
          <w:p w:rsidR="00614D2D" w:rsidRDefault="00614D2D">
            <w:pPr>
              <w:pStyle w:val="PL"/>
            </w:pPr>
          </w:p>
          <w:p w:rsidR="00614D2D" w:rsidRDefault="00614D2D">
            <w:pPr>
              <w:pStyle w:val="PL"/>
            </w:pPr>
            <w:r>
              <w:t>2- ProactiveHandler.send() method is called</w:t>
            </w:r>
          </w:p>
          <w:p w:rsidR="00614D2D" w:rsidRDefault="00614D2D">
            <w:pPr>
              <w:pStyle w:val="PL"/>
            </w:pPr>
          </w:p>
          <w:p w:rsidR="00614D2D" w:rsidRDefault="00614D2D">
            <w:pPr>
              <w:pStyle w:val="PL"/>
            </w:pPr>
          </w:p>
          <w:p w:rsidR="00614D2D" w:rsidRDefault="00614D2D">
            <w:pPr>
              <w:pStyle w:val="PL"/>
            </w:pPr>
            <w:r>
              <w:t>3- ProactiveResponseHandler.getTheHandler() method is called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Applet2 builds a proactive command DISPLAY TEXT</w:t>
            </w:r>
          </w:p>
          <w:p w:rsidR="00614D2D" w:rsidRDefault="00614D2D">
            <w:pPr>
              <w:pStyle w:val="PL"/>
            </w:pPr>
          </w:p>
          <w:p w:rsidR="00614D2D" w:rsidRDefault="00614D2D">
            <w:pPr>
              <w:pStyle w:val="PL"/>
            </w:pPr>
            <w:r>
              <w:t>4- ProactiveHandler.send() method is called</w:t>
            </w:r>
          </w:p>
          <w:p w:rsidR="00614D2D" w:rsidRDefault="00614D2D">
            <w:pPr>
              <w:pStyle w:val="PL"/>
            </w:pPr>
          </w:p>
          <w:p w:rsidR="00614D2D" w:rsidRDefault="00614D2D">
            <w:r>
              <w:t>5- ProactiveResponseHandler.getTheHandler() method is called</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p w:rsidR="00614D2D" w:rsidRDefault="00614D2D">
            <w:pPr>
              <w:pStyle w:val="TAL"/>
            </w:pPr>
          </w:p>
          <w:p w:rsidR="00614D2D" w:rsidRDefault="00614D2D">
            <w:pPr>
              <w:pStyle w:val="TAL"/>
            </w:pPr>
            <w:r>
              <w:t>Applet1 finalizes</w:t>
            </w:r>
          </w:p>
          <w:p w:rsidR="00614D2D" w:rsidRDefault="00614D2D">
            <w:pPr>
              <w:pStyle w:val="TAL"/>
            </w:pPr>
            <w:r>
              <w:t>Applet2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keepNext w:val="0"/>
              <w:keepLines w:val="0"/>
            </w:pPr>
            <w:r>
              <w:t>5-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proactive command DISPLAY TEXT is fetched</w:t>
            </w:r>
          </w:p>
          <w:p w:rsidR="00614D2D" w:rsidRDefault="00614D2D">
            <w:pPr>
              <w:pStyle w:val="TAL"/>
            </w:pPr>
          </w:p>
          <w:p w:rsidR="00614D2D" w:rsidRDefault="00614D2D">
            <w:pPr>
              <w:pStyle w:val="TAL"/>
            </w:pPr>
            <w:r>
              <w:t>TERMINAL RESPONSE</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A proactive command DISPLAY TEXT is fetched</w:t>
            </w:r>
          </w:p>
          <w:p w:rsidR="00614D2D" w:rsidRDefault="00614D2D">
            <w:pPr>
              <w:pStyle w:val="TAL"/>
            </w:pPr>
          </w:p>
          <w:p w:rsidR="00614D2D" w:rsidRDefault="00614D2D">
            <w:pPr>
              <w:pStyle w:val="TAL"/>
              <w:keepNext w:val="0"/>
              <w:keepLines w:val="0"/>
            </w:pPr>
            <w:r>
              <w:t>TERMINAL RESPONSE</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6</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 xml:space="preserve">Proactive Response Handler availability with EVENT_FORMATTED_SMS _CB </w:t>
            </w:r>
          </w:p>
          <w:p w:rsidR="00614D2D" w:rsidRDefault="00614D2D">
            <w:pPr>
              <w:pStyle w:val="PL"/>
            </w:pPr>
          </w:p>
          <w:p w:rsidR="00614D2D" w:rsidRDefault="00614D2D">
            <w:pPr>
              <w:pStyle w:val="PL"/>
            </w:pPr>
            <w:r>
              <w:t xml:space="preserve">1-Envelope cell broadcast formatted is </w:t>
            </w:r>
          </w:p>
          <w:p w:rsidR="00614D2D" w:rsidRDefault="00614D2D">
            <w:pPr>
              <w:pStyle w:val="PL"/>
            </w:pPr>
            <w:r>
              <w:t>sent to the SIM</w:t>
            </w:r>
          </w:p>
          <w:p w:rsidR="00614D2D" w:rsidRDefault="00614D2D">
            <w:pPr>
              <w:pStyle w:val="PL"/>
            </w:pPr>
          </w:p>
          <w:p w:rsidR="00614D2D" w:rsidRDefault="00614D2D">
            <w:pPr>
              <w:pStyle w:val="PL"/>
            </w:pPr>
            <w:r>
              <w:t>Applet1 builds a proactive command</w:t>
            </w:r>
            <w:r>
              <w:rPr>
                <w:rFonts w:ascii="Arial" w:hAnsi="Arial"/>
              </w:rPr>
              <w:t xml:space="preserve"> </w:t>
            </w:r>
            <w:r>
              <w:t>DISPLAY TEXT</w:t>
            </w:r>
          </w:p>
          <w:p w:rsidR="00614D2D" w:rsidRDefault="00614D2D">
            <w:pPr>
              <w:pStyle w:val="PL"/>
            </w:pPr>
          </w:p>
          <w:p w:rsidR="00614D2D" w:rsidRDefault="00614D2D">
            <w:pPr>
              <w:pStyle w:val="PL"/>
            </w:pPr>
            <w:r>
              <w:rPr>
                <w:rFonts w:ascii="Arial" w:hAnsi="Arial"/>
              </w:rPr>
              <w:t xml:space="preserve">2- </w:t>
            </w:r>
            <w:r>
              <w:t>ProactiveHandler.send() method is called</w:t>
            </w:r>
          </w:p>
          <w:p w:rsidR="00614D2D" w:rsidRDefault="00614D2D">
            <w:pPr>
              <w:pStyle w:val="PL"/>
            </w:pPr>
          </w:p>
          <w:p w:rsidR="00614D2D" w:rsidRDefault="00614D2D">
            <w:pPr>
              <w:pStyle w:val="PL"/>
            </w:pPr>
          </w:p>
          <w:p w:rsidR="00614D2D" w:rsidRDefault="00614D2D">
            <w:pPr>
              <w:pStyle w:val="PL"/>
            </w:pPr>
            <w:r>
              <w:t>3-ProactiveResponseHandler.getTheHandler() method is called.</w:t>
            </w:r>
          </w:p>
          <w:p w:rsidR="00614D2D" w:rsidRDefault="00614D2D">
            <w:pPr>
              <w:pStyle w:val="PL"/>
              <w:keepNext/>
              <w:keepLines/>
              <w:rPr>
                <w:noProof w:val="0"/>
              </w:rPr>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tc>
        <w:tc>
          <w:tcPr>
            <w:tcW w:w="2334"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proactive command DISPLAY TEXT is fetched</w:t>
            </w:r>
          </w:p>
          <w:p w:rsidR="00614D2D" w:rsidRDefault="00614D2D">
            <w:pPr>
              <w:pStyle w:val="TAL"/>
            </w:pPr>
          </w:p>
          <w:p w:rsidR="00614D2D" w:rsidRDefault="00614D2D">
            <w:pPr>
              <w:pStyle w:val="TAL"/>
            </w:pPr>
            <w:r>
              <w:t>TERMINAL RESPONSE</w:t>
            </w:r>
          </w:p>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 xml:space="preserve">Proactive Response Handler availability with EVENT_UNFORMATTED_SMS _CB </w:t>
            </w:r>
          </w:p>
          <w:p w:rsidR="00614D2D" w:rsidRDefault="00614D2D">
            <w:pPr>
              <w:pStyle w:val="PL"/>
            </w:pPr>
          </w:p>
          <w:p w:rsidR="00614D2D" w:rsidRDefault="00614D2D">
            <w:pPr>
              <w:pStyle w:val="PL"/>
            </w:pPr>
            <w:r>
              <w:t xml:space="preserve">1-Envelope call broadcast unformatted is </w:t>
            </w:r>
          </w:p>
          <w:p w:rsidR="00614D2D" w:rsidRDefault="00614D2D">
            <w:pPr>
              <w:pStyle w:val="PL"/>
            </w:pPr>
            <w:r>
              <w:t>sent to the SIM</w:t>
            </w:r>
          </w:p>
          <w:p w:rsidR="00614D2D" w:rsidRDefault="00614D2D">
            <w:pPr>
              <w:pStyle w:val="PL"/>
            </w:pPr>
          </w:p>
          <w:p w:rsidR="00614D2D" w:rsidRDefault="00614D2D">
            <w:pPr>
              <w:pStyle w:val="PL"/>
            </w:pPr>
            <w:r>
              <w:t>Applet1 builds a proactive command</w:t>
            </w:r>
            <w:r>
              <w:rPr>
                <w:rFonts w:ascii="Arial" w:hAnsi="Arial"/>
              </w:rPr>
              <w:t xml:space="preserve"> </w:t>
            </w:r>
            <w:r>
              <w:t>DISPLAY TEXT</w:t>
            </w:r>
          </w:p>
          <w:p w:rsidR="00614D2D" w:rsidRDefault="00614D2D">
            <w:pPr>
              <w:pStyle w:val="PL"/>
            </w:pPr>
          </w:p>
          <w:p w:rsidR="00614D2D" w:rsidRDefault="00614D2D">
            <w:pPr>
              <w:pStyle w:val="PL"/>
            </w:pPr>
            <w:r>
              <w:rPr>
                <w:rFonts w:ascii="Arial" w:hAnsi="Arial"/>
              </w:rPr>
              <w:t xml:space="preserve">2- </w:t>
            </w:r>
            <w:r>
              <w:t>ProactiveHandler.send() method is called</w:t>
            </w:r>
          </w:p>
          <w:p w:rsidR="00614D2D" w:rsidRDefault="00614D2D">
            <w:pPr>
              <w:pStyle w:val="PL"/>
            </w:pPr>
          </w:p>
          <w:p w:rsidR="00614D2D" w:rsidRDefault="00614D2D">
            <w:pPr>
              <w:pStyle w:val="PL"/>
            </w:pPr>
            <w:r>
              <w:t>3-ProactiveResponseHandler.getTheHandler() method is called.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Applet2 builds a proactive command DISPLAY TEXT</w:t>
            </w:r>
          </w:p>
          <w:p w:rsidR="00614D2D" w:rsidRDefault="00614D2D">
            <w:pPr>
              <w:pStyle w:val="PL"/>
            </w:pPr>
          </w:p>
          <w:p w:rsidR="00614D2D" w:rsidRDefault="00614D2D">
            <w:pPr>
              <w:pStyle w:val="PL"/>
            </w:pPr>
            <w:r>
              <w:t>4- ProactiveHandler.send() method is called</w:t>
            </w:r>
          </w:p>
          <w:p w:rsidR="00614D2D" w:rsidRDefault="00614D2D">
            <w:pPr>
              <w:pStyle w:val="PL"/>
            </w:pPr>
          </w:p>
          <w:p w:rsidR="00614D2D" w:rsidRDefault="00614D2D">
            <w:pPr>
              <w:pStyle w:val="PL"/>
            </w:pPr>
          </w:p>
          <w:p w:rsidR="00614D2D" w:rsidRDefault="00614D2D">
            <w:pPr>
              <w:pStyle w:val="PL"/>
            </w:pPr>
            <w:r>
              <w:t>5- ProactiveResponseHandler.getTheHandler() method is called</w:t>
            </w:r>
          </w:p>
          <w:p w:rsidR="00614D2D" w:rsidRDefault="00614D2D">
            <w:pPr>
              <w:pStyle w:val="PL"/>
              <w:rPr>
                <w:noProof w:val="0"/>
              </w:rPr>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p w:rsidR="00614D2D" w:rsidRDefault="00614D2D">
            <w:pPr>
              <w:pStyle w:val="TAL"/>
            </w:pPr>
            <w:r>
              <w:t>Applet1 finalizes</w:t>
            </w:r>
          </w:p>
          <w:p w:rsidR="00614D2D" w:rsidRDefault="00614D2D">
            <w:pPr>
              <w:pStyle w:val="TAL"/>
            </w:pPr>
            <w:r>
              <w:t>Applet2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keepNext w:val="0"/>
              <w:keepLines w:val="0"/>
            </w:pPr>
            <w:r>
              <w:t>5-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proactive command DISPLAY TEXT is fetched</w:t>
            </w:r>
          </w:p>
          <w:p w:rsidR="00614D2D" w:rsidRDefault="00614D2D">
            <w:pPr>
              <w:pStyle w:val="TAL"/>
            </w:pPr>
          </w:p>
          <w:p w:rsidR="00614D2D" w:rsidRDefault="00614D2D">
            <w:pPr>
              <w:pStyle w:val="TAL"/>
            </w:pPr>
            <w:r>
              <w:t>TERMINAL RESPONSE</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A proactive command DISPLAY TEXT is fetched</w:t>
            </w:r>
          </w:p>
          <w:p w:rsidR="00614D2D" w:rsidRDefault="00614D2D">
            <w:pPr>
              <w:pStyle w:val="TAL"/>
            </w:pPr>
          </w:p>
          <w:p w:rsidR="00614D2D" w:rsidRDefault="00614D2D">
            <w:pPr>
              <w:pStyle w:val="TAL"/>
              <w:keepNext w:val="0"/>
              <w:keepLines w:val="0"/>
            </w:pPr>
            <w:r>
              <w:t>TERMINAL RESPONSE</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keepNext/>
              <w:keepLines/>
              <w:rPr>
                <w:rFonts w:ascii="Arial" w:hAnsi="Arial"/>
                <w:sz w:val="18"/>
              </w:rPr>
            </w:pPr>
            <w:r>
              <w:rPr>
                <w:rFonts w:ascii="Arial" w:hAnsi="Arial"/>
                <w:sz w:val="18"/>
              </w:rPr>
              <w:t>8</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Proactive Response Handler availability with EVENT_TIMER_EXPIRATION</w:t>
            </w:r>
          </w:p>
          <w:p w:rsidR="00614D2D" w:rsidRDefault="00614D2D">
            <w:pPr>
              <w:pStyle w:val="TAH"/>
            </w:pPr>
          </w:p>
          <w:p w:rsidR="00614D2D" w:rsidRDefault="00614D2D">
            <w:pPr>
              <w:pStyle w:val="PL"/>
            </w:pPr>
            <w:r>
              <w:t>Timer id=1</w:t>
            </w:r>
          </w:p>
          <w:p w:rsidR="00614D2D" w:rsidRDefault="00614D2D">
            <w:pPr>
              <w:pStyle w:val="PL"/>
            </w:pPr>
            <w:r>
              <w:t>1-Envelope Timer Expiration is sent to the SIM</w:t>
            </w:r>
          </w:p>
          <w:p w:rsidR="00614D2D" w:rsidRDefault="00614D2D">
            <w:pPr>
              <w:pStyle w:val="PL"/>
            </w:pPr>
          </w:p>
          <w:p w:rsidR="00614D2D" w:rsidRDefault="00614D2D">
            <w:pPr>
              <w:pStyle w:val="PL"/>
            </w:pPr>
            <w:r>
              <w:t>Applet builds a proactive command</w:t>
            </w:r>
            <w:r>
              <w:rPr>
                <w:rFonts w:ascii="Arial" w:hAnsi="Arial"/>
              </w:rPr>
              <w:t xml:space="preserve"> </w:t>
            </w:r>
            <w:r>
              <w:t>DISPLAY TEXT</w:t>
            </w:r>
          </w:p>
          <w:p w:rsidR="00614D2D" w:rsidRDefault="00614D2D">
            <w:pPr>
              <w:pStyle w:val="PL"/>
            </w:pPr>
          </w:p>
          <w:p w:rsidR="00614D2D" w:rsidRDefault="00614D2D">
            <w:pPr>
              <w:pStyle w:val="PL"/>
            </w:pPr>
            <w:r>
              <w:rPr>
                <w:rFonts w:ascii="Arial" w:hAnsi="Arial"/>
              </w:rPr>
              <w:t>2-</w:t>
            </w:r>
            <w:r>
              <w:t>ProactiveHandler.send() method is called</w:t>
            </w:r>
          </w:p>
          <w:p w:rsidR="00614D2D" w:rsidRDefault="00614D2D">
            <w:pPr>
              <w:pStyle w:val="PL"/>
            </w:pPr>
          </w:p>
          <w:p w:rsidR="00614D2D" w:rsidRDefault="00614D2D">
            <w:pPr>
              <w:pStyle w:val="PL"/>
            </w:pPr>
          </w:p>
          <w:p w:rsidR="00614D2D" w:rsidRDefault="00614D2D">
            <w:pPr>
              <w:pStyle w:val="PL"/>
            </w:pPr>
          </w:p>
          <w:p w:rsidR="00614D2D" w:rsidRDefault="00614D2D">
            <w:pPr>
              <w:pStyle w:val="PL"/>
              <w:keepNext/>
              <w:keepLines/>
              <w:rPr>
                <w:noProof w:val="0"/>
                <w:sz w:val="18"/>
              </w:rPr>
            </w:pPr>
            <w:r>
              <w:t>3-ProactiveResponseHandler.getTheHandler() method is called</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tc>
        <w:tc>
          <w:tcPr>
            <w:tcW w:w="2334"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proactive command DISPLAY TEXT is fetched</w:t>
            </w:r>
          </w:p>
          <w:p w:rsidR="00614D2D" w:rsidRDefault="00614D2D">
            <w:pPr>
              <w:pStyle w:val="TAL"/>
            </w:pPr>
          </w:p>
          <w:p w:rsidR="00614D2D" w:rsidRDefault="00614D2D">
            <w:pPr>
              <w:pStyle w:val="TAL"/>
            </w:pPr>
            <w:r>
              <w:t>TERMINAL RESPONSE</w:t>
            </w:r>
          </w:p>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Proactive Response Handler availability with EVENT_CALL_CONTROL_BY_SIM</w:t>
            </w:r>
          </w:p>
          <w:p w:rsidR="00614D2D" w:rsidRDefault="00614D2D">
            <w:pPr>
              <w:pStyle w:val="textTCobjectives"/>
              <w:rPr>
                <w:sz w:val="18"/>
              </w:rPr>
            </w:pPr>
          </w:p>
          <w:p w:rsidR="00614D2D" w:rsidRDefault="00614D2D">
            <w:pPr>
              <w:pStyle w:val="PL"/>
            </w:pPr>
            <w:r>
              <w:t>1-Envelope call control by sim is sent to the SIM</w:t>
            </w:r>
          </w:p>
          <w:p w:rsidR="00614D2D" w:rsidRDefault="00614D2D">
            <w:pPr>
              <w:pStyle w:val="PL"/>
            </w:pPr>
          </w:p>
          <w:p w:rsidR="00614D2D" w:rsidRDefault="00614D2D">
            <w:pPr>
              <w:pStyle w:val="PL"/>
            </w:pPr>
            <w:r>
              <w:t>Applet builds a proactive command DISPLAY TEXT</w:t>
            </w:r>
          </w:p>
          <w:p w:rsidR="00614D2D" w:rsidRDefault="00614D2D">
            <w:pPr>
              <w:pStyle w:val="PL"/>
            </w:pPr>
          </w:p>
          <w:p w:rsidR="00614D2D" w:rsidRDefault="00614D2D">
            <w:pPr>
              <w:pStyle w:val="PL"/>
            </w:pPr>
            <w:r>
              <w:rPr>
                <w:rFonts w:ascii="Arial" w:hAnsi="Arial"/>
              </w:rPr>
              <w:t>2-</w:t>
            </w:r>
            <w:r>
              <w:t>ProactiveHandler.send() method is called</w:t>
            </w:r>
          </w:p>
          <w:p w:rsidR="00614D2D" w:rsidRDefault="00614D2D">
            <w:pPr>
              <w:pStyle w:val="PL"/>
            </w:pPr>
          </w:p>
          <w:p w:rsidR="00614D2D" w:rsidRDefault="00614D2D">
            <w:pPr>
              <w:pStyle w:val="PL"/>
            </w:pPr>
          </w:p>
          <w:p w:rsidR="00614D2D" w:rsidRDefault="00614D2D">
            <w:pPr>
              <w:pStyle w:val="PL"/>
            </w:pPr>
          </w:p>
          <w:p w:rsidR="00614D2D" w:rsidRDefault="00614D2D">
            <w:pPr>
              <w:pStyle w:val="PL"/>
              <w:rPr>
                <w:noProof w:val="0"/>
                <w:sz w:val="18"/>
              </w:rPr>
            </w:pPr>
            <w:r>
              <w:rPr>
                <w:noProof w:val="0"/>
              </w:rPr>
              <w:t>3-ProactiveResponseHandler.getTheHandler() method is called</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keepNext w:val="0"/>
              <w:keepLines w:val="0"/>
            </w:pPr>
            <w:r>
              <w:t>3-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proactive command DISPLAY TEXT is fetched</w:t>
            </w:r>
          </w:p>
          <w:p w:rsidR="00614D2D" w:rsidRDefault="00614D2D">
            <w:pPr>
              <w:pStyle w:val="TAL"/>
            </w:pPr>
          </w:p>
          <w:p w:rsidR="00614D2D" w:rsidRDefault="00614D2D">
            <w:pPr>
              <w:pStyle w:val="TAL"/>
            </w:pPr>
            <w:r>
              <w:t>TERMINAL RESPONSE</w:t>
            </w:r>
          </w:p>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keepNext/>
              <w:keepLines/>
              <w:rPr>
                <w:rFonts w:ascii="Arial" w:hAnsi="Arial"/>
                <w:sz w:val="18"/>
              </w:rPr>
            </w:pPr>
            <w:r>
              <w:rPr>
                <w:rFonts w:ascii="Arial" w:hAnsi="Arial"/>
                <w:sz w:val="18"/>
              </w:rPr>
              <w:t>10</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Proactive Response Handler availability with _</w:t>
            </w:r>
            <w:r>
              <w:rPr>
                <w:i/>
              </w:rPr>
              <w:t xml:space="preserve"> </w:t>
            </w:r>
            <w:r>
              <w:t>MO_SHORT_MESSAGE_CONTROL_BY_SIM</w:t>
            </w:r>
          </w:p>
          <w:p w:rsidR="00614D2D" w:rsidRDefault="00614D2D">
            <w:pPr>
              <w:pStyle w:val="TAH"/>
            </w:pPr>
          </w:p>
          <w:p w:rsidR="00614D2D" w:rsidRDefault="00614D2D">
            <w:pPr>
              <w:pStyle w:val="PL"/>
            </w:pPr>
            <w:r>
              <w:t>1-Envelope mo short message control by sim is sent to the SIM</w:t>
            </w:r>
          </w:p>
          <w:p w:rsidR="00614D2D" w:rsidRDefault="00614D2D">
            <w:pPr>
              <w:pStyle w:val="PL"/>
            </w:pPr>
          </w:p>
          <w:p w:rsidR="00614D2D" w:rsidRDefault="00614D2D">
            <w:pPr>
              <w:pStyle w:val="PL"/>
            </w:pPr>
            <w:r>
              <w:t>Applet builds a proactive command DISPLAY TEXT</w:t>
            </w:r>
          </w:p>
          <w:p w:rsidR="00614D2D" w:rsidRDefault="00614D2D">
            <w:pPr>
              <w:pStyle w:val="PL"/>
              <w:rPr>
                <w:rFonts w:ascii="Arial" w:hAnsi="Arial"/>
              </w:rPr>
            </w:pPr>
          </w:p>
          <w:p w:rsidR="00614D2D" w:rsidRDefault="00614D2D">
            <w:pPr>
              <w:pStyle w:val="PL"/>
            </w:pPr>
            <w:r>
              <w:t>2-ProactiveHandler.send() method is called</w:t>
            </w:r>
          </w:p>
          <w:p w:rsidR="00614D2D" w:rsidRDefault="00614D2D">
            <w:pPr>
              <w:pStyle w:val="PL"/>
            </w:pPr>
          </w:p>
          <w:p w:rsidR="00614D2D" w:rsidRDefault="00614D2D">
            <w:pPr>
              <w:pStyle w:val="PL"/>
              <w:keepNext/>
              <w:keepLines/>
              <w:rPr>
                <w:sz w:val="18"/>
              </w:rPr>
            </w:pPr>
            <w:r>
              <w:t>3-ProactiveResponseHandler.getTheHandler() method is called</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proactive command DISPLAY TEXT is fetched</w:t>
            </w:r>
          </w:p>
          <w:p w:rsidR="00614D2D" w:rsidRDefault="00614D2D">
            <w:pPr>
              <w:pStyle w:val="TAL"/>
            </w:pPr>
            <w:r>
              <w:t>TERMINAL RESPONSE</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Proactive Response Handler availability with EVENT_EVENT_DOWNLOAD_MT_CALL</w:t>
            </w:r>
          </w:p>
          <w:p w:rsidR="00614D2D" w:rsidRDefault="00614D2D">
            <w:pPr>
              <w:pStyle w:val="TAH"/>
            </w:pPr>
          </w:p>
          <w:p w:rsidR="00614D2D" w:rsidRDefault="00614D2D">
            <w:pPr>
              <w:pStyle w:val="PL"/>
            </w:pPr>
            <w:r>
              <w:t>1-Envelope event download mt call is sent to the SIM</w:t>
            </w:r>
          </w:p>
          <w:p w:rsidR="00614D2D" w:rsidRDefault="00614D2D">
            <w:pPr>
              <w:pStyle w:val="PL"/>
            </w:pPr>
          </w:p>
          <w:p w:rsidR="00614D2D" w:rsidRDefault="00614D2D">
            <w:pPr>
              <w:pStyle w:val="PL"/>
            </w:pPr>
            <w:r>
              <w:t>Applet1 builds a proactive command DISPLAY TEXT</w:t>
            </w:r>
          </w:p>
          <w:p w:rsidR="00614D2D" w:rsidRDefault="00614D2D">
            <w:pPr>
              <w:pStyle w:val="PL"/>
            </w:pPr>
          </w:p>
          <w:p w:rsidR="00614D2D" w:rsidRDefault="00614D2D">
            <w:pPr>
              <w:pStyle w:val="PL"/>
            </w:pPr>
            <w:r>
              <w:t>2-ProactiveHandler.send() method is called</w:t>
            </w:r>
          </w:p>
          <w:p w:rsidR="00614D2D" w:rsidRDefault="00614D2D">
            <w:pPr>
              <w:pStyle w:val="PL"/>
            </w:pPr>
          </w:p>
          <w:p w:rsidR="00614D2D" w:rsidRDefault="00614D2D">
            <w:pPr>
              <w:pStyle w:val="PL"/>
            </w:pPr>
            <w:r>
              <w:t>3-ProactiveResponseHandler.getTheHandler() method is called.</w:t>
            </w:r>
          </w:p>
          <w:p w:rsidR="00614D2D" w:rsidRDefault="00614D2D">
            <w:pPr>
              <w:pStyle w:val="PL"/>
            </w:pPr>
          </w:p>
          <w:p w:rsidR="00614D2D" w:rsidRDefault="00614D2D">
            <w:pPr>
              <w:pStyle w:val="PL"/>
            </w:pPr>
          </w:p>
          <w:p w:rsidR="00614D2D" w:rsidRDefault="00614D2D">
            <w:pPr>
              <w:pStyle w:val="PL"/>
            </w:pPr>
            <w:r>
              <w:t>Applet2 builds a proactive command DISPLAY TEXT</w:t>
            </w:r>
          </w:p>
          <w:p w:rsidR="00614D2D" w:rsidRDefault="00614D2D">
            <w:pPr>
              <w:pStyle w:val="PL"/>
            </w:pPr>
          </w:p>
          <w:p w:rsidR="00614D2D" w:rsidRDefault="00614D2D">
            <w:pPr>
              <w:pStyle w:val="PL"/>
            </w:pPr>
            <w:r>
              <w:t>4- ProactiveHandler.send() method is called</w:t>
            </w:r>
          </w:p>
          <w:p w:rsidR="00614D2D" w:rsidRDefault="00614D2D">
            <w:pPr>
              <w:pStyle w:val="PL"/>
            </w:pPr>
          </w:p>
          <w:p w:rsidR="00614D2D" w:rsidRDefault="00614D2D">
            <w:pPr>
              <w:pStyle w:val="PL"/>
            </w:pPr>
          </w:p>
          <w:p w:rsidR="00614D2D" w:rsidRDefault="00614D2D">
            <w:pPr>
              <w:pStyle w:val="PL"/>
              <w:rPr>
                <w:noProof w:val="0"/>
              </w:rPr>
            </w:pPr>
            <w:r>
              <w:t>5- ProactiveResponseHandler.getTheHandler() method is called</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p w:rsidR="00614D2D" w:rsidRDefault="00614D2D">
            <w:pPr>
              <w:pStyle w:val="TAL"/>
            </w:pPr>
            <w:r>
              <w:t>Applet1 finalizes</w:t>
            </w:r>
          </w:p>
          <w:p w:rsidR="00614D2D" w:rsidRDefault="00614D2D">
            <w:pPr>
              <w:pStyle w:val="TAL"/>
            </w:pPr>
            <w:r>
              <w:t>Applet2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keepNext w:val="0"/>
              <w:keepLines w:val="0"/>
            </w:pPr>
            <w:r>
              <w:t>5-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proactive command DISPLAY TEXT is fetched</w:t>
            </w:r>
          </w:p>
          <w:p w:rsidR="00614D2D" w:rsidRDefault="00614D2D">
            <w:pPr>
              <w:pStyle w:val="TAL"/>
            </w:pPr>
          </w:p>
          <w:p w:rsidR="00614D2D" w:rsidRDefault="00614D2D">
            <w:pPr>
              <w:pStyle w:val="TAL"/>
            </w:pPr>
            <w:r>
              <w:t>TERMINAL RESPONSE</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A proactive command DISPLAY TEXT is fetched</w:t>
            </w:r>
          </w:p>
          <w:p w:rsidR="00614D2D" w:rsidRDefault="00614D2D">
            <w:pPr>
              <w:pStyle w:val="TAL"/>
            </w:pPr>
          </w:p>
          <w:p w:rsidR="00614D2D" w:rsidRDefault="00614D2D">
            <w:pPr>
              <w:pStyle w:val="TAL"/>
              <w:keepNext w:val="0"/>
              <w:keepLines w:val="0"/>
            </w:pPr>
            <w:r>
              <w:t>TERMINAL RESPONSE</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keepNext/>
              <w:keepLines/>
              <w:rPr>
                <w:rFonts w:ascii="Arial" w:hAnsi="Arial"/>
                <w:sz w:val="18"/>
              </w:rPr>
            </w:pPr>
            <w:r>
              <w:rPr>
                <w:rFonts w:ascii="Arial" w:hAnsi="Arial"/>
                <w:sz w:val="18"/>
              </w:rPr>
              <w:t>12</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Proactive Response Handler availability with EVENT_EVENT_DOWNLOAD_CALL_CONNECTED</w:t>
            </w:r>
          </w:p>
          <w:p w:rsidR="00614D2D" w:rsidRDefault="00614D2D">
            <w:pPr>
              <w:pStyle w:val="TAH"/>
            </w:pPr>
          </w:p>
          <w:p w:rsidR="00614D2D" w:rsidRDefault="00614D2D">
            <w:pPr>
              <w:pStyle w:val="PL"/>
            </w:pPr>
            <w:r>
              <w:t>1-Envelope event download call connected is sent to the SIM</w:t>
            </w:r>
          </w:p>
          <w:p w:rsidR="00614D2D" w:rsidRDefault="00614D2D">
            <w:pPr>
              <w:pStyle w:val="PL"/>
            </w:pPr>
          </w:p>
          <w:p w:rsidR="00614D2D" w:rsidRDefault="00614D2D">
            <w:pPr>
              <w:pStyle w:val="PL"/>
            </w:pPr>
          </w:p>
          <w:p w:rsidR="00614D2D" w:rsidRDefault="00614D2D">
            <w:pPr>
              <w:pStyle w:val="PL"/>
            </w:pPr>
            <w:r>
              <w:t>Applet1 builds a proactive command</w:t>
            </w:r>
            <w:r>
              <w:rPr>
                <w:rFonts w:ascii="Arial" w:hAnsi="Arial"/>
              </w:rPr>
              <w:t xml:space="preserve"> </w:t>
            </w:r>
            <w:r>
              <w:t>DISPLAY TEXT</w:t>
            </w:r>
          </w:p>
          <w:p w:rsidR="00614D2D" w:rsidRDefault="00614D2D">
            <w:pPr>
              <w:pStyle w:val="PL"/>
            </w:pPr>
          </w:p>
          <w:p w:rsidR="00614D2D" w:rsidRDefault="00614D2D">
            <w:pPr>
              <w:pStyle w:val="PL"/>
            </w:pPr>
            <w:r>
              <w:t>2-ProactiveHandler.send() method is called</w:t>
            </w:r>
          </w:p>
          <w:p w:rsidR="00614D2D" w:rsidRDefault="00614D2D">
            <w:pPr>
              <w:pStyle w:val="PL"/>
            </w:pPr>
          </w:p>
          <w:p w:rsidR="00614D2D" w:rsidRDefault="00614D2D">
            <w:pPr>
              <w:pStyle w:val="PL"/>
            </w:pPr>
          </w:p>
          <w:p w:rsidR="00614D2D" w:rsidRDefault="00614D2D">
            <w:pPr>
              <w:pStyle w:val="PL"/>
              <w:rPr>
                <w:noProof w:val="0"/>
              </w:rPr>
            </w:pPr>
            <w:r>
              <w:rPr>
                <w:noProof w:val="0"/>
              </w:rPr>
              <w:t>3-ProactiveResponseHandler.getTheHandler() method is called</w:t>
            </w:r>
          </w:p>
          <w:p w:rsidR="00614D2D" w:rsidRDefault="00614D2D">
            <w:pPr>
              <w:pStyle w:val="PL"/>
              <w:rPr>
                <w:noProof w:val="0"/>
              </w:rPr>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Applet builds a proactive command DISPLAY TEXT</w:t>
            </w:r>
          </w:p>
          <w:p w:rsidR="00614D2D" w:rsidRDefault="00614D2D">
            <w:pPr>
              <w:pStyle w:val="PL"/>
            </w:pPr>
          </w:p>
          <w:p w:rsidR="00614D2D" w:rsidRDefault="00614D2D">
            <w:pPr>
              <w:pStyle w:val="PL"/>
            </w:pPr>
            <w:r>
              <w:t>4- ProactiveHandler.send() method is called</w:t>
            </w:r>
          </w:p>
          <w:p w:rsidR="00614D2D" w:rsidRDefault="00614D2D">
            <w:pPr>
              <w:pStyle w:val="PL"/>
            </w:pPr>
          </w:p>
          <w:p w:rsidR="00614D2D" w:rsidRDefault="00614D2D">
            <w:pPr>
              <w:pStyle w:val="PL"/>
            </w:pPr>
          </w:p>
          <w:p w:rsidR="00614D2D" w:rsidRDefault="00614D2D">
            <w:pPr>
              <w:pStyle w:val="PL"/>
            </w:pPr>
          </w:p>
          <w:p w:rsidR="00614D2D" w:rsidRDefault="00614D2D">
            <w:pPr>
              <w:pStyle w:val="PL"/>
              <w:keepNext/>
              <w:keepLines/>
              <w:rPr>
                <w:noProof w:val="0"/>
                <w:sz w:val="18"/>
              </w:rPr>
            </w:pPr>
            <w:r>
              <w:t>5- ProactiveResponseHandler.getTheHandler() method is called</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p w:rsidR="00614D2D" w:rsidRDefault="00614D2D">
            <w:pPr>
              <w:pStyle w:val="TAL"/>
            </w:pPr>
          </w:p>
          <w:p w:rsidR="00614D2D" w:rsidRDefault="00614D2D">
            <w:pPr>
              <w:pStyle w:val="TAL"/>
            </w:pPr>
            <w:r>
              <w:t>Applet1 finalizes</w:t>
            </w:r>
          </w:p>
          <w:p w:rsidR="00614D2D" w:rsidRDefault="00614D2D">
            <w:pPr>
              <w:pStyle w:val="TAL"/>
            </w:pPr>
            <w:r>
              <w:t>Applet2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proactive command DISPLAY TEXT is fetched</w:t>
            </w:r>
          </w:p>
          <w:p w:rsidR="00614D2D" w:rsidRDefault="00614D2D">
            <w:pPr>
              <w:pStyle w:val="TAL"/>
            </w:pPr>
          </w:p>
          <w:p w:rsidR="00614D2D" w:rsidRDefault="00614D2D">
            <w:pPr>
              <w:pStyle w:val="TAL"/>
            </w:pPr>
            <w:r>
              <w:t>TERMINAL RESPONSE</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A proactive command DISPLAY TEXT is fetched</w:t>
            </w:r>
          </w:p>
          <w:p w:rsidR="00614D2D" w:rsidRDefault="00614D2D">
            <w:pPr>
              <w:pStyle w:val="TAL"/>
            </w:pPr>
          </w:p>
          <w:p w:rsidR="00614D2D" w:rsidRDefault="00614D2D">
            <w:pPr>
              <w:pStyle w:val="TAL"/>
            </w:pPr>
            <w:r>
              <w:t>TERMINAL RESPONSE</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Proactive Response Handler availability with EVENT_EVENT_DOWNLOAD_CALL_DISCONNECTED</w:t>
            </w:r>
          </w:p>
          <w:p w:rsidR="00614D2D" w:rsidRDefault="00614D2D"/>
          <w:p w:rsidR="00614D2D" w:rsidRDefault="00614D2D">
            <w:pPr>
              <w:pStyle w:val="PL"/>
            </w:pPr>
            <w:r>
              <w:t>1-Envelope event download call disconnected is sent to the SIM</w:t>
            </w:r>
          </w:p>
          <w:p w:rsidR="00614D2D" w:rsidRDefault="00614D2D">
            <w:pPr>
              <w:pStyle w:val="PL"/>
            </w:pPr>
          </w:p>
          <w:p w:rsidR="00614D2D" w:rsidRDefault="00614D2D">
            <w:pPr>
              <w:pStyle w:val="PL"/>
            </w:pPr>
            <w:r>
              <w:t>Applet1 builds a proactive command DISPLAY TEXT</w:t>
            </w:r>
          </w:p>
          <w:p w:rsidR="00614D2D" w:rsidRDefault="00614D2D">
            <w:pPr>
              <w:pStyle w:val="PL"/>
            </w:pPr>
          </w:p>
          <w:p w:rsidR="00614D2D" w:rsidRDefault="00614D2D">
            <w:pPr>
              <w:pStyle w:val="PL"/>
            </w:pPr>
            <w:r>
              <w:t>2-ProactiveHandler.send() method is called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3-ProactiveResponseHandler.getTheHandler() method is called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Applet2 builds a proactive command DISPLAY TEXT</w:t>
            </w:r>
          </w:p>
          <w:p w:rsidR="00614D2D" w:rsidRDefault="00614D2D">
            <w:pPr>
              <w:pStyle w:val="PL"/>
            </w:pPr>
          </w:p>
          <w:p w:rsidR="00614D2D" w:rsidRDefault="00614D2D">
            <w:pPr>
              <w:pStyle w:val="PL"/>
            </w:pPr>
            <w:r>
              <w:t>4- ProactiveHandler.send() method is called</w:t>
            </w:r>
          </w:p>
          <w:p w:rsidR="00614D2D" w:rsidRDefault="00614D2D">
            <w:pPr>
              <w:pStyle w:val="PL"/>
            </w:pPr>
          </w:p>
          <w:p w:rsidR="00614D2D" w:rsidRDefault="00614D2D">
            <w:pPr>
              <w:pStyle w:val="PL"/>
            </w:pPr>
          </w:p>
          <w:p w:rsidR="00614D2D" w:rsidRDefault="00614D2D">
            <w:pPr>
              <w:pStyle w:val="PL"/>
            </w:pPr>
          </w:p>
          <w:p w:rsidR="00614D2D" w:rsidRDefault="00614D2D">
            <w:pPr>
              <w:pStyle w:val="PL"/>
              <w:rPr>
                <w:noProof w:val="0"/>
                <w:sz w:val="18"/>
              </w:rPr>
            </w:pPr>
            <w:r>
              <w:t>5- ProactiveResponseHandler.getTheHandler() method is called</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p w:rsidR="00614D2D" w:rsidRDefault="00614D2D">
            <w:pPr>
              <w:pStyle w:val="TAL"/>
            </w:pPr>
          </w:p>
          <w:p w:rsidR="00614D2D" w:rsidRDefault="00614D2D">
            <w:pPr>
              <w:pStyle w:val="TAL"/>
            </w:pPr>
            <w:r>
              <w:t>Applet1 finalizes</w:t>
            </w:r>
          </w:p>
          <w:p w:rsidR="00614D2D" w:rsidRDefault="00614D2D">
            <w:pPr>
              <w:pStyle w:val="TAL"/>
            </w:pPr>
            <w:r>
              <w:t>Applet2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keepNext w:val="0"/>
              <w:keepLines w:val="0"/>
            </w:pPr>
            <w:r>
              <w:t>5-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proactive command DISPLAY TEXT is fetched</w:t>
            </w:r>
          </w:p>
          <w:p w:rsidR="00614D2D" w:rsidRDefault="00614D2D">
            <w:pPr>
              <w:pStyle w:val="TAL"/>
            </w:pPr>
          </w:p>
          <w:p w:rsidR="00614D2D" w:rsidRDefault="00614D2D">
            <w:pPr>
              <w:pStyle w:val="TAL"/>
            </w:pPr>
            <w:r>
              <w:t>TERMINAL RESPONSE</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A proactive command DISPLAY TEXT is fetched</w:t>
            </w:r>
          </w:p>
          <w:p w:rsidR="00614D2D" w:rsidRDefault="00614D2D">
            <w:pPr>
              <w:pStyle w:val="TAL"/>
            </w:pPr>
          </w:p>
          <w:p w:rsidR="00614D2D" w:rsidRDefault="00614D2D">
            <w:pPr>
              <w:pStyle w:val="TAL"/>
              <w:keepNext w:val="0"/>
              <w:keepLines w:val="0"/>
            </w:pPr>
            <w:r>
              <w:t>TERMINAL RESPONSE</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rPr>
                <w:rFonts w:ascii="Arial" w:hAnsi="Arial"/>
                <w:sz w:val="18"/>
              </w:rPr>
            </w:pPr>
            <w:r>
              <w:rPr>
                <w:rFonts w:ascii="Arial" w:hAnsi="Arial"/>
                <w:sz w:val="18"/>
              </w:rPr>
              <w:t>14</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Proactive Response Handler availability with EVENT_EVENT_DOWNLOAD_LOCATION_STATUS</w:t>
            </w:r>
          </w:p>
          <w:p w:rsidR="00614D2D" w:rsidRDefault="00614D2D">
            <w:pPr>
              <w:pStyle w:val="TAH"/>
            </w:pPr>
          </w:p>
          <w:p w:rsidR="00614D2D" w:rsidRDefault="00614D2D">
            <w:pPr>
              <w:pStyle w:val="PL"/>
            </w:pPr>
            <w:r>
              <w:t>1-Envelope event download location status is sent to the SIM</w:t>
            </w:r>
          </w:p>
          <w:p w:rsidR="00614D2D" w:rsidRDefault="00614D2D">
            <w:pPr>
              <w:pStyle w:val="PL"/>
            </w:pPr>
          </w:p>
          <w:p w:rsidR="00614D2D" w:rsidRDefault="00614D2D">
            <w:pPr>
              <w:pStyle w:val="PL"/>
            </w:pPr>
            <w:r>
              <w:t>Applet1 builds a proactive command DISPLAY TEXT</w:t>
            </w:r>
          </w:p>
          <w:p w:rsidR="00614D2D" w:rsidRDefault="00614D2D">
            <w:pPr>
              <w:pStyle w:val="PL"/>
              <w:rPr>
                <w:rFonts w:ascii="Arial" w:hAnsi="Arial"/>
              </w:rPr>
            </w:pPr>
          </w:p>
          <w:p w:rsidR="00614D2D" w:rsidRDefault="00614D2D">
            <w:pPr>
              <w:pStyle w:val="PL"/>
            </w:pPr>
            <w:r>
              <w:t>2-ProactiveHandler.send() method is called</w:t>
            </w:r>
          </w:p>
          <w:p w:rsidR="00614D2D" w:rsidRDefault="00614D2D">
            <w:pPr>
              <w:pStyle w:val="PL"/>
            </w:pPr>
          </w:p>
          <w:p w:rsidR="00614D2D" w:rsidRDefault="00614D2D">
            <w:pPr>
              <w:pStyle w:val="PL"/>
            </w:pPr>
          </w:p>
          <w:p w:rsidR="00614D2D" w:rsidRDefault="00614D2D">
            <w:pPr>
              <w:pStyle w:val="PL"/>
              <w:rPr>
                <w:noProof w:val="0"/>
              </w:rPr>
            </w:pPr>
            <w:r>
              <w:rPr>
                <w:noProof w:val="0"/>
              </w:rPr>
              <w:t>3-ProactiveResponseHandler.getTheHandler() method is called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Applet2 builds a proactive command DISPLAY TEXT</w:t>
            </w:r>
          </w:p>
          <w:p w:rsidR="00614D2D" w:rsidRDefault="00614D2D">
            <w:pPr>
              <w:pStyle w:val="PL"/>
            </w:pPr>
          </w:p>
          <w:p w:rsidR="00614D2D" w:rsidRDefault="00614D2D">
            <w:pPr>
              <w:pStyle w:val="PL"/>
            </w:pPr>
            <w:r>
              <w:t>4- ProactiveHandler.send() method is called</w:t>
            </w:r>
          </w:p>
          <w:p w:rsidR="00614D2D" w:rsidRDefault="00614D2D">
            <w:pPr>
              <w:pStyle w:val="PL"/>
            </w:pPr>
          </w:p>
          <w:p w:rsidR="00614D2D" w:rsidRDefault="00614D2D">
            <w:pPr>
              <w:pStyle w:val="PL"/>
            </w:pPr>
          </w:p>
          <w:p w:rsidR="00614D2D" w:rsidRDefault="00614D2D">
            <w:pPr>
              <w:pStyle w:val="PL"/>
              <w:rPr>
                <w:noProof w:val="0"/>
                <w:sz w:val="18"/>
              </w:rPr>
            </w:pPr>
            <w:r>
              <w:t>5- ProactiveResponseHandler.getTheHandler() method is called</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p w:rsidR="00614D2D" w:rsidRDefault="00614D2D">
            <w:pPr>
              <w:pStyle w:val="TAL"/>
            </w:pPr>
            <w:r>
              <w:t>Applet1 finalizes</w:t>
            </w:r>
          </w:p>
          <w:p w:rsidR="00614D2D" w:rsidRDefault="00614D2D">
            <w:pPr>
              <w:pStyle w:val="TAL"/>
            </w:pPr>
            <w:r>
              <w:t>Applet2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keepNext w:val="0"/>
              <w:keepLines w:val="0"/>
            </w:pPr>
            <w:r>
              <w:t>5-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2-A proactive command DISPLAY TEXT is fetched</w:t>
            </w:r>
          </w:p>
          <w:p w:rsidR="00614D2D" w:rsidRDefault="00614D2D">
            <w:pPr>
              <w:pStyle w:val="TAL"/>
            </w:pPr>
          </w:p>
          <w:p w:rsidR="00614D2D" w:rsidRDefault="00614D2D">
            <w:pPr>
              <w:pStyle w:val="TAL"/>
            </w:pPr>
            <w:r>
              <w:t>TERMINAL RESPONSE</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A proactive command DISPLAY TEXT is fetched</w:t>
            </w:r>
          </w:p>
          <w:p w:rsidR="00614D2D" w:rsidRDefault="00614D2D">
            <w:pPr>
              <w:pStyle w:val="TAL"/>
            </w:pPr>
          </w:p>
          <w:p w:rsidR="00614D2D" w:rsidRDefault="00614D2D">
            <w:pPr>
              <w:pStyle w:val="TAL"/>
            </w:pPr>
            <w:r>
              <w:t>TERMINAL RESPONSE</w:t>
            </w:r>
          </w:p>
          <w:p w:rsidR="00614D2D" w:rsidRDefault="00614D2D">
            <w:pPr>
              <w:pStyle w:val="TAL"/>
            </w:pPr>
          </w:p>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15</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Proactive Response Handler availability with EVENT_EVENT_DOWNLOAD_USER_ACTIVITY</w:t>
            </w:r>
          </w:p>
          <w:p w:rsidR="00614D2D" w:rsidRDefault="00614D2D">
            <w:pPr>
              <w:pStyle w:val="TAH"/>
            </w:pPr>
          </w:p>
          <w:p w:rsidR="00614D2D" w:rsidRDefault="00614D2D">
            <w:pPr>
              <w:pStyle w:val="PL"/>
            </w:pPr>
            <w:r>
              <w:t>1-Envelope event download user activity is sent to the SIM</w:t>
            </w:r>
          </w:p>
          <w:p w:rsidR="00614D2D" w:rsidRDefault="00614D2D">
            <w:pPr>
              <w:pStyle w:val="PL"/>
            </w:pPr>
          </w:p>
          <w:p w:rsidR="00614D2D" w:rsidRDefault="00614D2D">
            <w:pPr>
              <w:pStyle w:val="PL"/>
            </w:pPr>
            <w:r>
              <w:t>Applet1 builds a proactive command</w:t>
            </w:r>
            <w:r>
              <w:rPr>
                <w:rFonts w:ascii="Arial" w:hAnsi="Arial"/>
              </w:rPr>
              <w:t xml:space="preserve"> </w:t>
            </w:r>
            <w:r>
              <w:t>DISPLAY TEXT</w:t>
            </w:r>
          </w:p>
          <w:p w:rsidR="00614D2D" w:rsidRDefault="00614D2D">
            <w:pPr>
              <w:pStyle w:val="PL"/>
            </w:pPr>
          </w:p>
          <w:p w:rsidR="00614D2D" w:rsidRDefault="00614D2D">
            <w:pPr>
              <w:pStyle w:val="PL"/>
            </w:pPr>
            <w:r>
              <w:t>2-ProactiveHandler.send() method is called</w:t>
            </w:r>
          </w:p>
          <w:p w:rsidR="00614D2D" w:rsidRDefault="00614D2D">
            <w:pPr>
              <w:pStyle w:val="PL"/>
            </w:pPr>
          </w:p>
          <w:p w:rsidR="00614D2D" w:rsidRDefault="00614D2D">
            <w:pPr>
              <w:pStyle w:val="PL"/>
            </w:pPr>
          </w:p>
          <w:p w:rsidR="00614D2D" w:rsidRDefault="00614D2D">
            <w:pPr>
              <w:pStyle w:val="PL"/>
            </w:pPr>
          </w:p>
          <w:p w:rsidR="00614D2D" w:rsidRDefault="00614D2D">
            <w:pPr>
              <w:pStyle w:val="PL"/>
              <w:rPr>
                <w:noProof w:val="0"/>
              </w:rPr>
            </w:pPr>
            <w:r>
              <w:rPr>
                <w:noProof w:val="0"/>
              </w:rPr>
              <w:t>3-ProactiveResponseHandler.getTheHandler() method is called</w:t>
            </w:r>
          </w:p>
          <w:p w:rsidR="00614D2D" w:rsidRDefault="00614D2D">
            <w:pPr>
              <w:pStyle w:val="PL"/>
              <w:rPr>
                <w:noProof w:val="0"/>
              </w:rPr>
            </w:pPr>
          </w:p>
          <w:p w:rsidR="00614D2D" w:rsidRDefault="00614D2D">
            <w:pPr>
              <w:pStyle w:val="PL"/>
            </w:pPr>
          </w:p>
          <w:p w:rsidR="00614D2D" w:rsidRDefault="00614D2D">
            <w:pPr>
              <w:pStyle w:val="PL"/>
            </w:pPr>
          </w:p>
          <w:p w:rsidR="00614D2D" w:rsidRDefault="00614D2D">
            <w:pPr>
              <w:pStyle w:val="PL"/>
            </w:pPr>
            <w:r>
              <w:t>Applet2 builds a proactive command DISPLAY TEXT</w:t>
            </w:r>
          </w:p>
          <w:p w:rsidR="00614D2D" w:rsidRDefault="00614D2D">
            <w:pPr>
              <w:pStyle w:val="PL"/>
            </w:pPr>
          </w:p>
          <w:p w:rsidR="00614D2D" w:rsidRDefault="00614D2D">
            <w:pPr>
              <w:pStyle w:val="PL"/>
            </w:pPr>
            <w:r>
              <w:t>4- ProactiveHandler.send() method is called</w:t>
            </w:r>
          </w:p>
          <w:p w:rsidR="00614D2D" w:rsidRDefault="00614D2D">
            <w:pPr>
              <w:pStyle w:val="PL"/>
            </w:pPr>
          </w:p>
          <w:p w:rsidR="00614D2D" w:rsidRDefault="00614D2D">
            <w:pPr>
              <w:pStyle w:val="PL"/>
            </w:pPr>
          </w:p>
          <w:p w:rsidR="00614D2D" w:rsidRDefault="00614D2D">
            <w:pPr>
              <w:pStyle w:val="PL"/>
            </w:pPr>
          </w:p>
          <w:p w:rsidR="00614D2D" w:rsidRDefault="00614D2D">
            <w:pPr>
              <w:pStyle w:val="PL"/>
              <w:rPr>
                <w:noProof w:val="0"/>
                <w:sz w:val="18"/>
              </w:rPr>
            </w:pPr>
            <w:r>
              <w:t>5- ProactiveResponseHandler.getTheHandler() method is called</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p w:rsidR="00614D2D" w:rsidRDefault="00614D2D">
            <w:pPr>
              <w:pStyle w:val="TAL"/>
            </w:pPr>
            <w:r>
              <w:t>Applet1 finalizes</w:t>
            </w:r>
          </w:p>
          <w:p w:rsidR="00614D2D" w:rsidRDefault="00614D2D">
            <w:pPr>
              <w:pStyle w:val="TAL"/>
            </w:pPr>
            <w:r>
              <w:t>Applet2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keepNext w:val="0"/>
              <w:keepLines w:val="0"/>
            </w:pPr>
            <w:r>
              <w:t>5-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2-A proactive command DISPLAY TEXT is fetched</w:t>
            </w:r>
          </w:p>
          <w:p w:rsidR="00614D2D" w:rsidRDefault="00614D2D">
            <w:pPr>
              <w:pStyle w:val="TAL"/>
            </w:pPr>
          </w:p>
          <w:p w:rsidR="00614D2D" w:rsidRDefault="00614D2D">
            <w:pPr>
              <w:pStyle w:val="TAL"/>
            </w:pPr>
            <w:r>
              <w:t>TERMINAL RESPONSE</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A proactive command DISPLAY TEXT is fetched</w:t>
            </w:r>
          </w:p>
          <w:p w:rsidR="00614D2D" w:rsidRDefault="00614D2D">
            <w:pPr>
              <w:pStyle w:val="TAL"/>
            </w:pPr>
          </w:p>
          <w:p w:rsidR="00614D2D" w:rsidRDefault="00614D2D">
            <w:pPr>
              <w:pStyle w:val="TAL"/>
              <w:keepNext w:val="0"/>
              <w:keepLines w:val="0"/>
            </w:pPr>
            <w:r>
              <w:t>TERMINAL RESPONSE</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16</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Proactive Response Handler availability with EVENT_EVENT_DOWNLOAD_IDLE_SCREEN_AVAILABLE</w:t>
            </w:r>
          </w:p>
          <w:p w:rsidR="00614D2D" w:rsidRDefault="00614D2D">
            <w:pPr>
              <w:pStyle w:val="TAH"/>
            </w:pPr>
          </w:p>
          <w:p w:rsidR="00614D2D" w:rsidRDefault="00614D2D">
            <w:pPr>
              <w:pStyle w:val="PL"/>
            </w:pPr>
            <w:r>
              <w:t>1-Envelope event download idle screen available is sent to the SIM</w:t>
            </w:r>
          </w:p>
          <w:p w:rsidR="00614D2D" w:rsidRDefault="00614D2D">
            <w:pPr>
              <w:pStyle w:val="PL"/>
            </w:pPr>
          </w:p>
          <w:p w:rsidR="00614D2D" w:rsidRDefault="00614D2D">
            <w:pPr>
              <w:pStyle w:val="PL"/>
            </w:pPr>
            <w:r>
              <w:t>Applet1 builds a proactive command DISPLAY TEXT</w:t>
            </w:r>
          </w:p>
          <w:p w:rsidR="00614D2D" w:rsidRDefault="00614D2D">
            <w:pPr>
              <w:pStyle w:val="PL"/>
              <w:rPr>
                <w:rFonts w:ascii="Arial" w:hAnsi="Arial"/>
              </w:rPr>
            </w:pPr>
          </w:p>
          <w:p w:rsidR="00614D2D" w:rsidRDefault="00614D2D">
            <w:pPr>
              <w:pStyle w:val="PL"/>
            </w:pPr>
            <w:r>
              <w:t>2-ProactiveHandler.send() method is called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3-ProactiveResponseHandler.getTheHandler() method is called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Applet2 builds a proactive command DISPLAY TEXT</w:t>
            </w:r>
          </w:p>
          <w:p w:rsidR="00614D2D" w:rsidRDefault="00614D2D">
            <w:pPr>
              <w:pStyle w:val="PL"/>
            </w:pPr>
          </w:p>
          <w:p w:rsidR="00614D2D" w:rsidRDefault="00614D2D">
            <w:pPr>
              <w:pStyle w:val="PL"/>
            </w:pPr>
            <w:r>
              <w:t>4- ProactiveHandler.send() method is called</w:t>
            </w:r>
          </w:p>
          <w:p w:rsidR="00614D2D" w:rsidRDefault="00614D2D">
            <w:pPr>
              <w:pStyle w:val="PL"/>
            </w:pPr>
          </w:p>
          <w:p w:rsidR="00614D2D" w:rsidRDefault="00614D2D">
            <w:pPr>
              <w:pStyle w:val="PL"/>
            </w:pPr>
          </w:p>
          <w:p w:rsidR="00614D2D" w:rsidRDefault="00614D2D">
            <w:pPr>
              <w:pStyle w:val="PL"/>
            </w:pPr>
          </w:p>
          <w:p w:rsidR="00614D2D" w:rsidRDefault="00614D2D">
            <w:pPr>
              <w:pStyle w:val="PL"/>
              <w:keepNext/>
              <w:keepLines/>
              <w:rPr>
                <w:noProof w:val="0"/>
                <w:sz w:val="18"/>
              </w:rPr>
            </w:pPr>
            <w:r>
              <w:t>5- ProactiveResponseHandler.getTheHandler() method is called</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p w:rsidR="00614D2D" w:rsidRDefault="00614D2D">
            <w:pPr>
              <w:pStyle w:val="TAL"/>
            </w:pPr>
            <w:r>
              <w:t>Applet1 finalizes</w:t>
            </w:r>
          </w:p>
          <w:p w:rsidR="00614D2D" w:rsidRDefault="00614D2D">
            <w:pPr>
              <w:pStyle w:val="TAL"/>
            </w:pPr>
            <w:r>
              <w:t>Applet2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proactive command DISPLAY TEXT is fetched</w:t>
            </w:r>
          </w:p>
          <w:p w:rsidR="00614D2D" w:rsidRDefault="00614D2D">
            <w:pPr>
              <w:pStyle w:val="TAL"/>
            </w:pPr>
          </w:p>
          <w:p w:rsidR="00614D2D" w:rsidRDefault="00614D2D">
            <w:pPr>
              <w:pStyle w:val="TAL"/>
            </w:pPr>
            <w:r>
              <w:t>TERMINAL RESPONSE</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A proactive command DISPLAY TEXT is fetched</w:t>
            </w:r>
          </w:p>
          <w:p w:rsidR="00614D2D" w:rsidRDefault="00614D2D">
            <w:pPr>
              <w:pStyle w:val="TAL"/>
            </w:pPr>
          </w:p>
          <w:p w:rsidR="00614D2D" w:rsidRDefault="00614D2D">
            <w:pPr>
              <w:pStyle w:val="TAL"/>
            </w:pPr>
            <w:r>
              <w:t>TERMINAL RESPONSE</w:t>
            </w:r>
          </w:p>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17</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Proactive Response Handler availability with EVENT_EVENT_DOWNLOAD_CARD_READER_STATUS</w:t>
            </w:r>
          </w:p>
          <w:p w:rsidR="00614D2D" w:rsidRDefault="00614D2D">
            <w:pPr>
              <w:pStyle w:val="TAH"/>
            </w:pPr>
          </w:p>
          <w:p w:rsidR="00614D2D" w:rsidRDefault="00614D2D">
            <w:pPr>
              <w:pStyle w:val="PL"/>
            </w:pPr>
            <w:r>
              <w:t>1-Envelope event download card reader status is sent to the SIM</w:t>
            </w:r>
          </w:p>
          <w:p w:rsidR="00614D2D" w:rsidRDefault="00614D2D">
            <w:pPr>
              <w:pStyle w:val="PL"/>
            </w:pPr>
          </w:p>
          <w:p w:rsidR="00614D2D" w:rsidRDefault="00614D2D">
            <w:pPr>
              <w:pStyle w:val="PL"/>
            </w:pPr>
            <w:r>
              <w:t>Applet1 builds a proactive command</w:t>
            </w:r>
            <w:r>
              <w:rPr>
                <w:rFonts w:ascii="Arial" w:hAnsi="Arial"/>
              </w:rPr>
              <w:t xml:space="preserve"> </w:t>
            </w:r>
            <w:r>
              <w:t>DISPLAY TEXT</w:t>
            </w:r>
          </w:p>
          <w:p w:rsidR="00614D2D" w:rsidRDefault="00614D2D">
            <w:pPr>
              <w:pStyle w:val="PL"/>
            </w:pPr>
          </w:p>
          <w:p w:rsidR="00614D2D" w:rsidRDefault="00614D2D">
            <w:pPr>
              <w:pStyle w:val="PL"/>
            </w:pPr>
            <w:r>
              <w:t>2-ProactiveHandler.send() method is called</w:t>
            </w:r>
          </w:p>
          <w:p w:rsidR="00614D2D" w:rsidRDefault="00614D2D">
            <w:pPr>
              <w:pStyle w:val="PL"/>
            </w:pPr>
          </w:p>
          <w:p w:rsidR="00614D2D" w:rsidRDefault="00614D2D">
            <w:pPr>
              <w:pStyle w:val="PL"/>
            </w:pPr>
          </w:p>
          <w:p w:rsidR="00614D2D" w:rsidRDefault="00614D2D">
            <w:pPr>
              <w:pStyle w:val="PL"/>
            </w:pPr>
          </w:p>
          <w:p w:rsidR="00614D2D" w:rsidRDefault="00614D2D">
            <w:pPr>
              <w:pStyle w:val="PL"/>
              <w:rPr>
                <w:rFonts w:ascii="Arial" w:hAnsi="Arial"/>
              </w:rPr>
            </w:pPr>
            <w:r>
              <w:t>3-ProactiveResponseHandler.getTheHandler() method is called</w:t>
            </w:r>
          </w:p>
          <w:p w:rsidR="00614D2D" w:rsidRDefault="00614D2D">
            <w:pPr>
              <w:pStyle w:val="PL"/>
              <w:rPr>
                <w:sz w:val="18"/>
              </w:rPr>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Applet2 builds a proactive command DISPLAY TEXT</w:t>
            </w:r>
          </w:p>
          <w:p w:rsidR="00614D2D" w:rsidRDefault="00614D2D">
            <w:pPr>
              <w:pStyle w:val="PL"/>
            </w:pPr>
          </w:p>
          <w:p w:rsidR="00614D2D" w:rsidRDefault="00614D2D">
            <w:pPr>
              <w:pStyle w:val="PL"/>
            </w:pPr>
            <w:r>
              <w:t>4- ProactiveHandler.send() method is called</w:t>
            </w:r>
          </w:p>
          <w:p w:rsidR="00614D2D" w:rsidRDefault="00614D2D">
            <w:pPr>
              <w:pStyle w:val="PL"/>
            </w:pPr>
          </w:p>
          <w:p w:rsidR="00614D2D" w:rsidRDefault="00614D2D">
            <w:pPr>
              <w:pStyle w:val="PL"/>
            </w:pPr>
          </w:p>
          <w:p w:rsidR="00614D2D" w:rsidRDefault="00614D2D">
            <w:pPr>
              <w:pStyle w:val="PL"/>
              <w:rPr>
                <w:noProof w:val="0"/>
              </w:rPr>
            </w:pPr>
            <w:r>
              <w:t>5- ProactiveResponseHandler.getTheHandler() method is called</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p w:rsidR="00614D2D" w:rsidRDefault="00614D2D">
            <w:pPr>
              <w:pStyle w:val="TAL"/>
            </w:pPr>
          </w:p>
          <w:p w:rsidR="00614D2D" w:rsidRDefault="00614D2D">
            <w:pPr>
              <w:pStyle w:val="TAL"/>
            </w:pPr>
            <w:r>
              <w:t>Applet1 finalizes</w:t>
            </w:r>
          </w:p>
          <w:p w:rsidR="00614D2D" w:rsidRDefault="00614D2D">
            <w:pPr>
              <w:pStyle w:val="TAL"/>
            </w:pPr>
            <w:r>
              <w:t>Applet2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keepNext w:val="0"/>
              <w:keepLines w:val="0"/>
            </w:pPr>
            <w:r>
              <w:t>5-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2-A proactive command DISPLAY TEXT is fetched</w:t>
            </w:r>
          </w:p>
          <w:p w:rsidR="00614D2D" w:rsidRDefault="00614D2D">
            <w:pPr>
              <w:pStyle w:val="TAL"/>
            </w:pPr>
          </w:p>
          <w:p w:rsidR="00614D2D" w:rsidRDefault="00614D2D">
            <w:pPr>
              <w:pStyle w:val="TAL"/>
            </w:pPr>
            <w:r>
              <w:t>TERMINAL RESPONSE</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A proactive command DISPLAY TEXT is fetched</w:t>
            </w:r>
          </w:p>
          <w:p w:rsidR="00614D2D" w:rsidRDefault="00614D2D">
            <w:pPr>
              <w:pStyle w:val="TAL"/>
            </w:pPr>
          </w:p>
          <w:p w:rsidR="00614D2D" w:rsidRDefault="00614D2D">
            <w:pPr>
              <w:pStyle w:val="TAL"/>
              <w:keepNext w:val="0"/>
              <w:keepLines w:val="0"/>
            </w:pPr>
            <w:r>
              <w:t>TERMINAL RESPONSE</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18</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Proactive Response Handler availability with EVENT_EVENT_DOWNLOAD_LANGUAGE_</w:t>
            </w:r>
          </w:p>
          <w:p w:rsidR="00614D2D" w:rsidRDefault="00614D2D">
            <w:pPr>
              <w:pStyle w:val="TAH"/>
            </w:pPr>
            <w:r>
              <w:t>SELECTION</w:t>
            </w:r>
          </w:p>
          <w:p w:rsidR="00614D2D" w:rsidRDefault="00614D2D">
            <w:pPr>
              <w:pStyle w:val="TAH"/>
            </w:pPr>
          </w:p>
          <w:p w:rsidR="00614D2D" w:rsidRDefault="00614D2D">
            <w:pPr>
              <w:pStyle w:val="PL"/>
            </w:pPr>
            <w:r>
              <w:t>1-Envelope event download language selection is sent to the SIM</w:t>
            </w:r>
          </w:p>
          <w:p w:rsidR="00614D2D" w:rsidRDefault="00614D2D">
            <w:pPr>
              <w:pStyle w:val="PL"/>
            </w:pPr>
          </w:p>
          <w:p w:rsidR="00614D2D" w:rsidRDefault="00614D2D">
            <w:pPr>
              <w:pStyle w:val="PL"/>
            </w:pPr>
            <w:r>
              <w:t>Applet1 builds a proactive command</w:t>
            </w:r>
            <w:r>
              <w:rPr>
                <w:rFonts w:ascii="Arial" w:hAnsi="Arial"/>
              </w:rPr>
              <w:t xml:space="preserve"> </w:t>
            </w:r>
            <w:r>
              <w:t>DISPLAY TEXT</w:t>
            </w:r>
          </w:p>
          <w:p w:rsidR="00614D2D" w:rsidRDefault="00614D2D">
            <w:pPr>
              <w:pStyle w:val="PL"/>
            </w:pPr>
          </w:p>
          <w:p w:rsidR="00614D2D" w:rsidRDefault="00614D2D">
            <w:pPr>
              <w:pStyle w:val="PL"/>
            </w:pPr>
            <w:r>
              <w:t>2-ProactiveHandler.send() method is called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rPr>
                <w:rFonts w:ascii="Arial" w:hAnsi="Arial"/>
              </w:rPr>
            </w:pPr>
            <w:r>
              <w:t>3-ProactiveResponseHandler.getTheHandler() method is called</w:t>
            </w:r>
          </w:p>
          <w:p w:rsidR="00614D2D" w:rsidRDefault="00614D2D">
            <w:pPr>
              <w:pStyle w:val="PL"/>
              <w:rPr>
                <w:sz w:val="18"/>
              </w:rPr>
            </w:pPr>
          </w:p>
          <w:p w:rsidR="00614D2D" w:rsidRDefault="00614D2D">
            <w:pPr>
              <w:pStyle w:val="PL"/>
            </w:pPr>
          </w:p>
          <w:p w:rsidR="00614D2D" w:rsidRDefault="00614D2D">
            <w:pPr>
              <w:pStyle w:val="PL"/>
            </w:pPr>
          </w:p>
          <w:p w:rsidR="00614D2D" w:rsidRDefault="00614D2D">
            <w:pPr>
              <w:pStyle w:val="PL"/>
            </w:pPr>
            <w:r>
              <w:t>Applet2 builds a proactive command DISPLAY TEXT</w:t>
            </w:r>
          </w:p>
          <w:p w:rsidR="00614D2D" w:rsidRDefault="00614D2D">
            <w:pPr>
              <w:pStyle w:val="PL"/>
            </w:pPr>
          </w:p>
          <w:p w:rsidR="00614D2D" w:rsidRDefault="00614D2D">
            <w:pPr>
              <w:pStyle w:val="PL"/>
            </w:pPr>
            <w:r>
              <w:t>4- ProactiveHandler.send() method is called</w:t>
            </w:r>
          </w:p>
          <w:p w:rsidR="00614D2D" w:rsidRDefault="00614D2D">
            <w:pPr>
              <w:pStyle w:val="PL"/>
            </w:pPr>
          </w:p>
          <w:p w:rsidR="00614D2D" w:rsidRDefault="00614D2D">
            <w:pPr>
              <w:pStyle w:val="PL"/>
            </w:pPr>
          </w:p>
          <w:p w:rsidR="00614D2D" w:rsidRDefault="00614D2D">
            <w:pPr>
              <w:pStyle w:val="PL"/>
              <w:rPr>
                <w:noProof w:val="0"/>
              </w:rPr>
            </w:pPr>
            <w:r>
              <w:t>5- ProactiveResponseHandler.getTheHandler() method is called</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3-No exception is thrown</w:t>
            </w:r>
          </w:p>
          <w:p w:rsidR="00614D2D" w:rsidRDefault="00614D2D">
            <w:pPr>
              <w:pStyle w:val="TAL"/>
            </w:pPr>
          </w:p>
          <w:p w:rsidR="00614D2D" w:rsidRDefault="00614D2D">
            <w:pPr>
              <w:pStyle w:val="TAL"/>
            </w:pPr>
            <w:r>
              <w:t>Applet1 finalizes</w:t>
            </w:r>
          </w:p>
          <w:p w:rsidR="00614D2D" w:rsidRDefault="00614D2D">
            <w:pPr>
              <w:pStyle w:val="TAL"/>
            </w:pPr>
            <w:r>
              <w:t>Applet2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keepNext w:val="0"/>
              <w:keepLines w:val="0"/>
            </w:pPr>
            <w:r>
              <w:t>5-No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2-A proactive command DISPLAY TEXT is fetched</w:t>
            </w:r>
          </w:p>
          <w:p w:rsidR="00614D2D" w:rsidRDefault="00614D2D">
            <w:pPr>
              <w:pStyle w:val="TAL"/>
            </w:pPr>
          </w:p>
          <w:p w:rsidR="00614D2D" w:rsidRDefault="00614D2D">
            <w:pPr>
              <w:pStyle w:val="TAL"/>
            </w:pPr>
            <w:r>
              <w:t>TERMINAL RESPONSE</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4-A proactive command DISPLAY TEXT is fetched</w:t>
            </w:r>
          </w:p>
          <w:p w:rsidR="00614D2D" w:rsidRDefault="00614D2D">
            <w:pPr>
              <w:pStyle w:val="TAL"/>
            </w:pPr>
          </w:p>
          <w:p w:rsidR="00614D2D" w:rsidRDefault="00614D2D">
            <w:pPr>
              <w:pStyle w:val="TAL"/>
              <w:keepNext w:val="0"/>
              <w:keepLines w:val="0"/>
            </w:pPr>
            <w:r>
              <w:t>TERMINAL RESPONSE</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19</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Proactive Response Handler availability with EVENT_EVENT_DOWNLOAD_BROWSER_</w:t>
            </w:r>
          </w:p>
          <w:p w:rsidR="00614D2D" w:rsidRDefault="00614D2D">
            <w:pPr>
              <w:pStyle w:val="TAH"/>
            </w:pPr>
            <w:r>
              <w:t>TERMINATION</w:t>
            </w:r>
          </w:p>
          <w:p w:rsidR="00614D2D" w:rsidRDefault="00614D2D">
            <w:pPr>
              <w:pStyle w:val="TAH"/>
            </w:pPr>
          </w:p>
          <w:p w:rsidR="00614D2D" w:rsidRDefault="00614D2D">
            <w:pPr>
              <w:pStyle w:val="PL"/>
            </w:pPr>
            <w:r>
              <w:t>1-Envelope event download Browser termination is sent to the SIM</w:t>
            </w:r>
          </w:p>
          <w:p w:rsidR="00614D2D" w:rsidRDefault="00614D2D">
            <w:pPr>
              <w:pStyle w:val="PL"/>
            </w:pPr>
          </w:p>
          <w:p w:rsidR="00614D2D" w:rsidRDefault="00614D2D">
            <w:pPr>
              <w:pStyle w:val="PL"/>
            </w:pPr>
            <w:r>
              <w:t>Applet1 builds a proactive command</w:t>
            </w:r>
            <w:r>
              <w:rPr>
                <w:rFonts w:ascii="Arial" w:hAnsi="Arial"/>
              </w:rPr>
              <w:t xml:space="preserve"> </w:t>
            </w:r>
            <w:r>
              <w:t>DISPLAY TEXT</w:t>
            </w:r>
          </w:p>
          <w:p w:rsidR="00614D2D" w:rsidRDefault="00614D2D">
            <w:pPr>
              <w:pStyle w:val="PL"/>
            </w:pPr>
          </w:p>
          <w:p w:rsidR="00614D2D" w:rsidRDefault="00614D2D">
            <w:pPr>
              <w:pStyle w:val="PL"/>
            </w:pPr>
            <w:r>
              <w:t>2-ProactiveHandler.send() method is called</w:t>
            </w:r>
          </w:p>
          <w:p w:rsidR="00614D2D" w:rsidRDefault="00614D2D">
            <w:pPr>
              <w:pStyle w:val="PL"/>
            </w:pPr>
          </w:p>
          <w:p w:rsidR="00614D2D" w:rsidRDefault="00614D2D">
            <w:pPr>
              <w:pStyle w:val="PL"/>
            </w:pPr>
          </w:p>
          <w:p w:rsidR="00614D2D" w:rsidRDefault="00614D2D">
            <w:pPr>
              <w:pStyle w:val="PL"/>
            </w:pPr>
          </w:p>
          <w:p w:rsidR="00614D2D" w:rsidRDefault="00614D2D">
            <w:pPr>
              <w:pStyle w:val="PL"/>
              <w:rPr>
                <w:rFonts w:ascii="Arial" w:hAnsi="Arial"/>
              </w:rPr>
            </w:pPr>
            <w:r>
              <w:t>3-ProactiveResponseHandler.getTheHandler() method is called</w:t>
            </w:r>
          </w:p>
          <w:p w:rsidR="00614D2D" w:rsidRDefault="00614D2D">
            <w:pPr>
              <w:pStyle w:val="PL"/>
              <w:rPr>
                <w:sz w:val="18"/>
              </w:rPr>
            </w:pPr>
          </w:p>
          <w:p w:rsidR="00614D2D" w:rsidRDefault="00614D2D">
            <w:pPr>
              <w:pStyle w:val="PL"/>
            </w:pPr>
          </w:p>
          <w:p w:rsidR="00614D2D" w:rsidRDefault="00614D2D">
            <w:pPr>
              <w:pStyle w:val="PL"/>
            </w:pPr>
          </w:p>
          <w:p w:rsidR="00614D2D" w:rsidRDefault="00614D2D">
            <w:pPr>
              <w:pStyle w:val="PL"/>
            </w:pPr>
            <w:r>
              <w:t>Applet2 builds a proactive command DISPLAY TEXT</w:t>
            </w:r>
          </w:p>
          <w:p w:rsidR="00614D2D" w:rsidRDefault="00614D2D">
            <w:pPr>
              <w:pStyle w:val="PL"/>
            </w:pPr>
          </w:p>
          <w:p w:rsidR="00614D2D" w:rsidRDefault="00614D2D">
            <w:pPr>
              <w:pStyle w:val="PL"/>
            </w:pPr>
            <w:r>
              <w:t>4- ProactiveHandler.send() method is called</w:t>
            </w:r>
          </w:p>
          <w:p w:rsidR="00614D2D" w:rsidRDefault="00614D2D">
            <w:pPr>
              <w:pStyle w:val="PL"/>
            </w:pPr>
          </w:p>
          <w:p w:rsidR="00614D2D" w:rsidRDefault="00614D2D">
            <w:pPr>
              <w:pStyle w:val="PL"/>
              <w:rPr>
                <w:noProof w:val="0"/>
                <w:sz w:val="18"/>
              </w:rPr>
            </w:pPr>
            <w:r>
              <w:t>5- ProactiveResponseHandler.getTheHandler() method is called</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3-No exception is thrown</w:t>
            </w:r>
          </w:p>
          <w:p w:rsidR="00614D2D" w:rsidRDefault="00614D2D">
            <w:pPr>
              <w:pStyle w:val="TAL"/>
            </w:pPr>
          </w:p>
          <w:p w:rsidR="00614D2D" w:rsidRDefault="00614D2D">
            <w:pPr>
              <w:pStyle w:val="TAL"/>
            </w:pPr>
            <w:r>
              <w:t>Applet1 finalizes</w:t>
            </w:r>
          </w:p>
          <w:p w:rsidR="00614D2D" w:rsidRDefault="00614D2D">
            <w:pPr>
              <w:pStyle w:val="TAL"/>
            </w:pPr>
            <w:r>
              <w:t>Applet2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keepNext w:val="0"/>
              <w:keepLines w:val="0"/>
            </w:pPr>
            <w:r>
              <w:t>5-No exception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2-A proactive command DISPLAY TEXT is fetched</w:t>
            </w:r>
          </w:p>
          <w:p w:rsidR="00614D2D" w:rsidRDefault="00614D2D">
            <w:pPr>
              <w:pStyle w:val="TAL"/>
            </w:pPr>
          </w:p>
          <w:p w:rsidR="00614D2D" w:rsidRDefault="00614D2D">
            <w:pPr>
              <w:pStyle w:val="TAL"/>
            </w:pPr>
            <w:r>
              <w:t>TERMINAL RESPONSE</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4-A proactive command DISPLAY TEXT is fetched</w:t>
            </w:r>
          </w:p>
          <w:p w:rsidR="00614D2D" w:rsidRDefault="00614D2D">
            <w:pPr>
              <w:pStyle w:val="TAL"/>
            </w:pPr>
          </w:p>
          <w:p w:rsidR="00614D2D" w:rsidRDefault="00614D2D">
            <w:pPr>
              <w:pStyle w:val="TAL"/>
              <w:keepNext w:val="0"/>
              <w:keepLines w:val="0"/>
            </w:pPr>
            <w:r>
              <w:t>TERMINAL RESPONSE</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20</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Proactive Response Handler availability with EVENT_STATUS_COMMAND</w:t>
            </w:r>
          </w:p>
          <w:p w:rsidR="00614D2D" w:rsidRDefault="00614D2D">
            <w:pPr>
              <w:pStyle w:val="TAH"/>
            </w:pPr>
          </w:p>
          <w:p w:rsidR="00614D2D" w:rsidRDefault="00614D2D">
            <w:pPr>
              <w:pStyle w:val="PL"/>
            </w:pPr>
            <w:r>
              <w:t>1-Status command is sent to the SIM</w:t>
            </w:r>
          </w:p>
          <w:p w:rsidR="00614D2D" w:rsidRDefault="00614D2D">
            <w:pPr>
              <w:pStyle w:val="PL"/>
            </w:pPr>
          </w:p>
          <w:p w:rsidR="00614D2D" w:rsidRDefault="00614D2D">
            <w:pPr>
              <w:pStyle w:val="PL"/>
            </w:pPr>
          </w:p>
          <w:p w:rsidR="00614D2D" w:rsidRDefault="00614D2D">
            <w:pPr>
              <w:pStyle w:val="PL"/>
            </w:pPr>
            <w:r>
              <w:t>Applet1 builds a proactive command DISPLAY TEXT</w:t>
            </w:r>
          </w:p>
          <w:p w:rsidR="00614D2D" w:rsidRDefault="00614D2D">
            <w:pPr>
              <w:pStyle w:val="PL"/>
            </w:pPr>
          </w:p>
          <w:p w:rsidR="00614D2D" w:rsidRDefault="00614D2D">
            <w:pPr>
              <w:pStyle w:val="PL"/>
            </w:pPr>
            <w:r>
              <w:t>2-ProactiveHandler.send() method is called</w:t>
            </w:r>
          </w:p>
          <w:p w:rsidR="00614D2D" w:rsidRDefault="00614D2D">
            <w:pPr>
              <w:pStyle w:val="PL"/>
            </w:pPr>
          </w:p>
          <w:p w:rsidR="00614D2D" w:rsidRDefault="00614D2D">
            <w:pPr>
              <w:pStyle w:val="PL"/>
            </w:pPr>
          </w:p>
          <w:p w:rsidR="00614D2D" w:rsidRDefault="00614D2D">
            <w:pPr>
              <w:pStyle w:val="PL"/>
            </w:pPr>
          </w:p>
          <w:p w:rsidR="00614D2D" w:rsidRDefault="00614D2D">
            <w:pPr>
              <w:pStyle w:val="PL"/>
              <w:rPr>
                <w:rFonts w:ascii="Arial" w:hAnsi="Arial"/>
              </w:rPr>
            </w:pPr>
            <w:r>
              <w:t>3-ProactiveResponseHandler.getTheHandler() method is</w:t>
            </w:r>
            <w:r>
              <w:rPr>
                <w:rFonts w:ascii="Arial" w:hAnsi="Arial"/>
              </w:rPr>
              <w:t xml:space="preserve"> called</w:t>
            </w:r>
          </w:p>
          <w:p w:rsidR="00614D2D" w:rsidRDefault="00614D2D">
            <w:pPr>
              <w:pStyle w:val="PL"/>
              <w:rPr>
                <w:sz w:val="18"/>
              </w:rPr>
            </w:pPr>
          </w:p>
          <w:p w:rsidR="00614D2D" w:rsidRDefault="00614D2D">
            <w:pPr>
              <w:pStyle w:val="PL"/>
            </w:pPr>
          </w:p>
          <w:p w:rsidR="00614D2D" w:rsidRDefault="00614D2D">
            <w:pPr>
              <w:pStyle w:val="PL"/>
            </w:pPr>
          </w:p>
          <w:p w:rsidR="00614D2D" w:rsidRDefault="00614D2D">
            <w:pPr>
              <w:pStyle w:val="PL"/>
            </w:pPr>
            <w:r>
              <w:t>Applet2 builds a proactive command DISPLAY TEXT</w:t>
            </w:r>
          </w:p>
          <w:p w:rsidR="00614D2D" w:rsidRDefault="00614D2D">
            <w:pPr>
              <w:pStyle w:val="PL"/>
            </w:pPr>
          </w:p>
          <w:p w:rsidR="00614D2D" w:rsidRDefault="00614D2D">
            <w:pPr>
              <w:pStyle w:val="PL"/>
            </w:pPr>
            <w:r>
              <w:t>4- ProactiveHandler.send() method is called</w:t>
            </w:r>
          </w:p>
          <w:p w:rsidR="00614D2D" w:rsidRDefault="00614D2D">
            <w:pPr>
              <w:pStyle w:val="PL"/>
            </w:pPr>
          </w:p>
          <w:p w:rsidR="00614D2D" w:rsidRDefault="00614D2D">
            <w:pPr>
              <w:pStyle w:val="PL"/>
            </w:pPr>
          </w:p>
          <w:p w:rsidR="00614D2D" w:rsidRDefault="00614D2D">
            <w:pPr>
              <w:pStyle w:val="PL"/>
            </w:pPr>
          </w:p>
          <w:p w:rsidR="00614D2D" w:rsidRDefault="00614D2D">
            <w:pPr>
              <w:pStyle w:val="PL"/>
              <w:keepNext/>
              <w:keepLines/>
              <w:rPr>
                <w:noProof w:val="0"/>
                <w:sz w:val="18"/>
              </w:rPr>
            </w:pPr>
            <w:r>
              <w:t>5- ProactiveResponseHandler.getTheHandler() method is called</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p w:rsidR="00614D2D" w:rsidRDefault="00614D2D">
            <w:pPr>
              <w:pStyle w:val="TAL"/>
            </w:pPr>
            <w:r>
              <w:t>Applet1 finalizes</w:t>
            </w:r>
          </w:p>
          <w:p w:rsidR="00614D2D" w:rsidRDefault="00614D2D">
            <w:pPr>
              <w:pStyle w:val="TAL"/>
            </w:pPr>
            <w:r>
              <w:t>Applet2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No exception is thrown</w:t>
            </w: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proactive command DISPLAY TEXT is fetched</w:t>
            </w:r>
          </w:p>
          <w:p w:rsidR="00614D2D" w:rsidRDefault="00614D2D">
            <w:pPr>
              <w:pStyle w:val="TAL"/>
            </w:pPr>
          </w:p>
          <w:p w:rsidR="00614D2D" w:rsidRDefault="00614D2D">
            <w:pPr>
              <w:pStyle w:val="TAL"/>
            </w:pPr>
            <w:r>
              <w:t>TERMINAL RESPONSE</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A proactive command DISPLAY TEXT is fetched</w:t>
            </w:r>
          </w:p>
          <w:p w:rsidR="00614D2D" w:rsidRDefault="00614D2D">
            <w:pPr>
              <w:pStyle w:val="TAL"/>
            </w:pPr>
          </w:p>
          <w:p w:rsidR="00614D2D" w:rsidRDefault="00614D2D">
            <w:pPr>
              <w:pStyle w:val="TAL"/>
            </w:pPr>
            <w:r>
              <w:t>TERMINAL RESPONSE</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Proactive Handler availability with EVENT_EVENT_DOWNLOAD_DATA_AVAILABLE</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r>
              <w:rPr>
                <w:rFonts w:ascii="Courier New" w:hAnsi="Courier New"/>
                <w:b w:val="0"/>
                <w:noProof/>
                <w:sz w:val="16"/>
              </w:rPr>
              <w:t xml:space="preserve">1- Applet1 builds a proactive command OPEN CHANNEL. </w:t>
            </w:r>
          </w:p>
          <w:p w:rsidR="00614D2D" w:rsidRDefault="00614D2D">
            <w:pPr>
              <w:pStyle w:val="TAH"/>
              <w:jc w:val="left"/>
              <w:rPr>
                <w:rFonts w:ascii="Courier New" w:hAnsi="Courier New"/>
                <w:b w:val="0"/>
                <w:noProof/>
                <w:sz w:val="16"/>
              </w:rPr>
            </w:pPr>
            <w:r>
              <w:rPr>
                <w:rFonts w:ascii="Courier New" w:hAnsi="Courier New"/>
                <w:b w:val="0"/>
                <w:noProof/>
                <w:sz w:val="16"/>
              </w:rPr>
              <w:t>proactiveHandler.send() method is called</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r>
              <w:rPr>
                <w:rFonts w:ascii="Courier New" w:hAnsi="Courier New"/>
                <w:b w:val="0"/>
                <w:noProof/>
                <w:sz w:val="16"/>
              </w:rPr>
              <w:t>2- An Envelope Event Download Data Available is sent to the SIM, with ChannelId=01.</w:t>
            </w:r>
          </w:p>
          <w:p w:rsidR="00614D2D" w:rsidRDefault="00614D2D">
            <w:pPr>
              <w:pStyle w:val="PL"/>
            </w:pPr>
          </w:p>
          <w:p w:rsidR="00614D2D" w:rsidRDefault="00614D2D">
            <w:pPr>
              <w:pStyle w:val="PL"/>
            </w:pPr>
            <w:r>
              <w:t>3-Applet1 builds a proactive command DISPLAY TEXT</w:t>
            </w:r>
          </w:p>
          <w:p w:rsidR="00614D2D" w:rsidRDefault="00614D2D">
            <w:pPr>
              <w:pStyle w:val="PL"/>
            </w:pPr>
          </w:p>
          <w:p w:rsidR="00614D2D" w:rsidRDefault="00614D2D">
            <w:pPr>
              <w:pStyle w:val="PL"/>
            </w:pPr>
            <w:r>
              <w:t>4- ProactiveHandler.send() method is called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5- ProactiveResponseHandler.getTheHandler() method is</w:t>
            </w:r>
            <w:r>
              <w:rPr>
                <w:rFonts w:ascii="Arial" w:hAnsi="Arial"/>
              </w:rPr>
              <w:t xml:space="preserve"> called</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registered to EVENT_EVENT_DOWNLOAD_DATA_AVAILABLE and EVENT_EVENT_DOWNLOAD_CHANNEL_STATUS</w:t>
            </w:r>
          </w:p>
          <w:p w:rsidR="00614D2D" w:rsidRDefault="00614D2D">
            <w:pPr>
              <w:pStyle w:val="TAL"/>
            </w:pPr>
          </w:p>
          <w:p w:rsidR="00614D2D" w:rsidRDefault="00614D2D">
            <w:pPr>
              <w:pStyle w:val="TAL"/>
            </w:pPr>
            <w:r>
              <w:t>2-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No exception is thrown</w:t>
            </w:r>
          </w:p>
          <w:p w:rsidR="00614D2D" w:rsidRDefault="00614D2D">
            <w:pPr>
              <w:pStyle w:val="TAL"/>
            </w:pP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OPEN CHANNEL proactive command is fetched</w:t>
            </w:r>
          </w:p>
          <w:p w:rsidR="00614D2D" w:rsidRDefault="00614D2D">
            <w:pPr>
              <w:pStyle w:val="TAL"/>
            </w:pPr>
          </w:p>
          <w:p w:rsidR="00614D2D" w:rsidRDefault="00614D2D">
            <w:pPr>
              <w:pStyle w:val="TAL"/>
            </w:pPr>
            <w:r>
              <w:t>TERMINAL RESPONSE is issued with Channel Id = 01</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A proactive command DISPLAY TEXT is fetched</w:t>
            </w:r>
          </w:p>
          <w:p w:rsidR="00614D2D" w:rsidRDefault="00614D2D">
            <w:pPr>
              <w:pStyle w:val="TAL"/>
            </w:pPr>
          </w:p>
          <w:p w:rsidR="00614D2D" w:rsidRDefault="00614D2D">
            <w:pPr>
              <w:pStyle w:val="TAL"/>
            </w:pPr>
            <w:r>
              <w:t>TERMINAL RESPONSE</w:t>
            </w:r>
          </w:p>
          <w:p w:rsidR="00614D2D" w:rsidRDefault="00614D2D">
            <w:pPr>
              <w:pStyle w:val="TAL"/>
            </w:pPr>
          </w:p>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Proactive Handler availability with EVENT_EVENT_DOWNLOAD_CHANNEL_STATUS</w:t>
            </w:r>
          </w:p>
          <w:p w:rsidR="00614D2D" w:rsidRDefault="00614D2D">
            <w:pPr>
              <w:pStyle w:val="TAH"/>
            </w:pPr>
          </w:p>
          <w:p w:rsidR="00614D2D" w:rsidRDefault="00614D2D">
            <w:pPr>
              <w:pStyle w:val="TAH"/>
              <w:jc w:val="left"/>
              <w:rPr>
                <w:rFonts w:ascii="Courier New" w:hAnsi="Courier New"/>
                <w:b w:val="0"/>
                <w:noProof/>
                <w:sz w:val="16"/>
              </w:rPr>
            </w:pPr>
            <w:r>
              <w:rPr>
                <w:rFonts w:ascii="Courier New" w:hAnsi="Courier New"/>
                <w:b w:val="0"/>
                <w:noProof/>
                <w:sz w:val="16"/>
              </w:rPr>
              <w:t>1-An Envelope Event Download Channel Status is sent to the SIM with ChannelId=01.</w:t>
            </w:r>
          </w:p>
          <w:p w:rsidR="00614D2D" w:rsidRDefault="00614D2D">
            <w:pPr>
              <w:pStyle w:val="TAH"/>
              <w:jc w:val="left"/>
              <w:rPr>
                <w:rFonts w:ascii="Courier New" w:hAnsi="Courier New"/>
                <w:b w:val="0"/>
                <w:noProof/>
                <w:sz w:val="16"/>
              </w:rPr>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Applet1 builds a proactive command DISPLAY TEXT</w:t>
            </w:r>
          </w:p>
          <w:p w:rsidR="00614D2D" w:rsidRDefault="00614D2D">
            <w:pPr>
              <w:pStyle w:val="PL"/>
            </w:pPr>
          </w:p>
          <w:p w:rsidR="00614D2D" w:rsidRDefault="00614D2D">
            <w:pPr>
              <w:pStyle w:val="PL"/>
            </w:pPr>
            <w:r>
              <w:t>2- ProactiveHandler.send() method is called</w:t>
            </w:r>
          </w:p>
          <w:p w:rsidR="00614D2D" w:rsidRDefault="00614D2D">
            <w:pPr>
              <w:pStyle w:val="PL"/>
            </w:pPr>
          </w:p>
          <w:p w:rsidR="00614D2D" w:rsidRDefault="00614D2D">
            <w:pPr>
              <w:pStyle w:val="PL"/>
            </w:pPr>
            <w:r>
              <w:t>3- ProactiveResponseHandler.getTheHandler() method is called</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proactive command DISPLAY TEXT is fetched</w:t>
            </w:r>
          </w:p>
          <w:p w:rsidR="00614D2D" w:rsidRDefault="00614D2D">
            <w:pPr>
              <w:pStyle w:val="TAL"/>
            </w:pPr>
          </w:p>
          <w:p w:rsidR="00614D2D" w:rsidRDefault="00614D2D">
            <w:pPr>
              <w:pStyle w:val="TAL"/>
            </w:pPr>
            <w:r>
              <w:t>TERMINAL RESPONSE</w:t>
            </w:r>
          </w:p>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Proactive Response Handler availability with UNRECOGNIZED_ENVELOPE</w:t>
            </w:r>
          </w:p>
          <w:p w:rsidR="00614D2D" w:rsidRDefault="00614D2D">
            <w:pPr>
              <w:pStyle w:val="TAH"/>
            </w:pPr>
          </w:p>
          <w:p w:rsidR="00614D2D" w:rsidRDefault="00614D2D">
            <w:pPr>
              <w:pStyle w:val="PL"/>
            </w:pPr>
            <w:r>
              <w:t>1-An unrecognized Envelope is sent to the SIM</w:t>
            </w:r>
          </w:p>
          <w:p w:rsidR="00614D2D" w:rsidRDefault="00614D2D">
            <w:pPr>
              <w:pStyle w:val="PL"/>
            </w:pPr>
          </w:p>
          <w:p w:rsidR="00614D2D" w:rsidRDefault="00614D2D">
            <w:pPr>
              <w:pStyle w:val="PL"/>
            </w:pPr>
            <w:r>
              <w:t>Applet1 builds a proactive command DISPLAY TEXT</w:t>
            </w:r>
          </w:p>
          <w:p w:rsidR="00614D2D" w:rsidRDefault="00614D2D">
            <w:pPr>
              <w:pStyle w:val="PL"/>
              <w:rPr>
                <w:rFonts w:ascii="Arial" w:hAnsi="Arial"/>
              </w:rPr>
            </w:pPr>
          </w:p>
          <w:p w:rsidR="00614D2D" w:rsidRDefault="00614D2D">
            <w:pPr>
              <w:pStyle w:val="PL"/>
            </w:pPr>
            <w:r>
              <w:t>2-ProactiveHandler.send() method is called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rPr>
                <w:noProof w:val="0"/>
              </w:rPr>
            </w:pPr>
            <w:r>
              <w:rPr>
                <w:noProof w:val="0"/>
              </w:rPr>
              <w:t>3-ProactiveResponseHandler.getTheHandler() method is called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Applet2 builds a proactive command DISPLAY TEXT</w:t>
            </w:r>
          </w:p>
          <w:p w:rsidR="00614D2D" w:rsidRDefault="00614D2D">
            <w:pPr>
              <w:pStyle w:val="PL"/>
            </w:pPr>
          </w:p>
          <w:p w:rsidR="00614D2D" w:rsidRDefault="00614D2D">
            <w:pPr>
              <w:pStyle w:val="PL"/>
            </w:pPr>
            <w:r>
              <w:t>4- ProactiveHandler.send() method is called</w:t>
            </w:r>
          </w:p>
          <w:p w:rsidR="00614D2D" w:rsidRDefault="00614D2D">
            <w:pPr>
              <w:pStyle w:val="PL"/>
            </w:pPr>
          </w:p>
          <w:p w:rsidR="00614D2D" w:rsidRDefault="00614D2D">
            <w:pPr>
              <w:pStyle w:val="PL"/>
            </w:pPr>
          </w:p>
          <w:p w:rsidR="00614D2D" w:rsidRDefault="00614D2D">
            <w:pPr>
              <w:pStyle w:val="PL"/>
            </w:pPr>
            <w:r>
              <w:t>5- ProactiveResponseHandler.getTheHandler() method is called</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p w:rsidR="00614D2D" w:rsidRDefault="00614D2D">
            <w:pPr>
              <w:pStyle w:val="TAL"/>
            </w:pPr>
            <w:r>
              <w:t>Applet1 finalizes</w:t>
            </w:r>
          </w:p>
          <w:p w:rsidR="00614D2D" w:rsidRDefault="00614D2D">
            <w:pPr>
              <w:pStyle w:val="TAL"/>
            </w:pPr>
            <w:r>
              <w:t>Applet2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No exception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proactive command DISPLAY TEXT is fetched</w:t>
            </w:r>
          </w:p>
          <w:p w:rsidR="00614D2D" w:rsidRDefault="00614D2D">
            <w:pPr>
              <w:pStyle w:val="TAL"/>
            </w:pPr>
          </w:p>
          <w:p w:rsidR="00614D2D" w:rsidRDefault="00614D2D">
            <w:pPr>
              <w:pStyle w:val="TAL"/>
            </w:pPr>
            <w:r>
              <w:t>TERMINAL RESPONSE</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A proactive command DISPLAY TEXT is fetched</w:t>
            </w:r>
          </w:p>
          <w:p w:rsidR="00614D2D" w:rsidRDefault="00614D2D">
            <w:pPr>
              <w:pStyle w:val="TAL"/>
            </w:pPr>
          </w:p>
          <w:p w:rsidR="00614D2D" w:rsidRDefault="00614D2D">
            <w:pPr>
              <w:pStyle w:val="TAL"/>
            </w:pPr>
            <w:r>
              <w:t>TERMINAL RESPONSE</w:t>
            </w:r>
          </w:p>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pPr>
            <w:r>
              <w:t>24</w:t>
            </w:r>
          </w:p>
          <w:p w:rsidR="00614D2D" w:rsidRDefault="00614D2D">
            <w:pPr>
              <w:pStyle w:val="TAC"/>
            </w:pPr>
          </w:p>
          <w:p w:rsidR="00614D2D" w:rsidRDefault="00614D2D">
            <w:pPr>
              <w:pStyle w:val="TAC"/>
            </w:pP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 xml:space="preserve">Proactive Response Handler availability with EVENT_FORMATTED_SMS_PP_UPD </w:t>
            </w:r>
          </w:p>
          <w:p w:rsidR="00614D2D" w:rsidRDefault="00614D2D">
            <w:pPr>
              <w:pStyle w:val="TAH"/>
            </w:pPr>
          </w:p>
          <w:p w:rsidR="00614D2D" w:rsidRDefault="00614D2D">
            <w:pPr>
              <w:pStyle w:val="PL"/>
            </w:pPr>
            <w:r>
              <w:t>1- Update Record EFsms instruction formatted is sent to the SIM</w:t>
            </w:r>
          </w:p>
          <w:p w:rsidR="00614D2D" w:rsidRDefault="00614D2D">
            <w:pPr>
              <w:pStyle w:val="PL"/>
            </w:pPr>
          </w:p>
          <w:p w:rsidR="00614D2D" w:rsidRDefault="00614D2D">
            <w:pPr>
              <w:pStyle w:val="PL"/>
            </w:pPr>
            <w:r>
              <w:t>Applet builds a proactive command DISPLAY TEXT</w:t>
            </w:r>
          </w:p>
          <w:p w:rsidR="00614D2D" w:rsidRDefault="00614D2D">
            <w:pPr>
              <w:pStyle w:val="PL"/>
            </w:pPr>
          </w:p>
          <w:p w:rsidR="00614D2D" w:rsidRDefault="00614D2D">
            <w:pPr>
              <w:pStyle w:val="PL"/>
            </w:pPr>
            <w:r>
              <w:t>2-ProactiveHandler.send() method is called</w:t>
            </w:r>
          </w:p>
          <w:p w:rsidR="00614D2D" w:rsidRDefault="00614D2D">
            <w:pPr>
              <w:pStyle w:val="PL"/>
            </w:pPr>
          </w:p>
          <w:p w:rsidR="00614D2D" w:rsidRDefault="00614D2D">
            <w:pPr>
              <w:pStyle w:val="PL"/>
            </w:pPr>
          </w:p>
          <w:p w:rsidR="00614D2D" w:rsidRDefault="00614D2D">
            <w:pPr>
              <w:pStyle w:val="PL"/>
            </w:pPr>
            <w:r>
              <w:t>3-ProactiveResponseHandler.getTheHandler() method is called</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proactive command DISPLAY TEXT is fetched</w:t>
            </w:r>
          </w:p>
          <w:p w:rsidR="00614D2D" w:rsidRDefault="00614D2D">
            <w:pPr>
              <w:pStyle w:val="TAL"/>
            </w:pPr>
          </w:p>
          <w:p w:rsidR="00614D2D" w:rsidRDefault="00614D2D">
            <w:pPr>
              <w:pStyle w:val="TAL"/>
            </w:pPr>
            <w:r>
              <w:t>TERMINAL RESPONSE</w:t>
            </w:r>
          </w:p>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pPr>
            <w:r>
              <w:t>25</w:t>
            </w:r>
          </w:p>
          <w:p w:rsidR="00614D2D" w:rsidRDefault="00614D2D">
            <w:pPr>
              <w:pStyle w:val="TAC"/>
            </w:pP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Proactive Response Handler availability with EVENT_UNFORMATTED_SMS_PP_UPD</w:t>
            </w:r>
          </w:p>
          <w:p w:rsidR="00614D2D" w:rsidRDefault="00614D2D">
            <w:pPr>
              <w:pStyle w:val="TAH"/>
            </w:pPr>
          </w:p>
          <w:p w:rsidR="00614D2D" w:rsidRDefault="00614D2D">
            <w:pPr>
              <w:pStyle w:val="PL"/>
            </w:pPr>
            <w:r>
              <w:t>1- Update Record EFsms instruction unformatted is sent to the SIM</w:t>
            </w:r>
          </w:p>
          <w:p w:rsidR="00614D2D" w:rsidRDefault="00614D2D">
            <w:pPr>
              <w:pStyle w:val="PL"/>
            </w:pPr>
          </w:p>
          <w:p w:rsidR="00614D2D" w:rsidRDefault="00614D2D">
            <w:pPr>
              <w:pStyle w:val="PL"/>
            </w:pPr>
          </w:p>
          <w:p w:rsidR="00614D2D" w:rsidRDefault="00614D2D">
            <w:pPr>
              <w:pStyle w:val="PL"/>
            </w:pPr>
            <w:r>
              <w:t>Applet1 builds a proactive command DISPLAY TEXT</w:t>
            </w:r>
          </w:p>
          <w:p w:rsidR="00614D2D" w:rsidRDefault="00614D2D">
            <w:pPr>
              <w:pStyle w:val="PL"/>
            </w:pPr>
          </w:p>
          <w:p w:rsidR="00614D2D" w:rsidRDefault="00614D2D">
            <w:pPr>
              <w:pStyle w:val="PL"/>
            </w:pPr>
            <w:r>
              <w:t>2- ProactiveHandler.send() method is called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3- ProactiveResponseHandler.getTheHandler() method is called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Applet2 builds a proactive command DISPLAY TEXT</w:t>
            </w:r>
          </w:p>
          <w:p w:rsidR="00614D2D" w:rsidRDefault="00614D2D">
            <w:pPr>
              <w:pStyle w:val="PL"/>
            </w:pPr>
          </w:p>
          <w:p w:rsidR="00614D2D" w:rsidRDefault="00614D2D">
            <w:pPr>
              <w:pStyle w:val="PL"/>
            </w:pPr>
            <w:r>
              <w:t>4- ProactiveHandler.send() method is called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5- ProactiveResponseHandler.getTheHandler() method is called</w:t>
            </w:r>
          </w:p>
          <w:p w:rsidR="00614D2D" w:rsidRDefault="00614D2D">
            <w:pPr>
              <w:pStyle w:val="TAH"/>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p w:rsidR="00614D2D" w:rsidRDefault="00614D2D">
            <w:pPr>
              <w:pStyle w:val="TAL"/>
            </w:pPr>
          </w:p>
          <w:p w:rsidR="00614D2D" w:rsidRDefault="00614D2D">
            <w:pPr>
              <w:pStyle w:val="TAL"/>
            </w:pPr>
            <w:r>
              <w:t>Applet1 finalizes</w:t>
            </w:r>
          </w:p>
          <w:p w:rsidR="00614D2D" w:rsidRDefault="00614D2D">
            <w:pPr>
              <w:pStyle w:val="TAL"/>
            </w:pPr>
            <w:r>
              <w:t>Applet2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No exception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proactive command DISPLAY TEXT is fetched</w:t>
            </w:r>
          </w:p>
          <w:p w:rsidR="00614D2D" w:rsidRDefault="00614D2D">
            <w:pPr>
              <w:pStyle w:val="TAL"/>
            </w:pPr>
          </w:p>
          <w:p w:rsidR="00614D2D" w:rsidRDefault="00614D2D">
            <w:pPr>
              <w:pStyle w:val="TAL"/>
            </w:pPr>
            <w:r>
              <w:t>TERMINAL RESPONSE</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A proactive command DISPLAY TEXT is fetched</w:t>
            </w:r>
          </w:p>
          <w:p w:rsidR="00614D2D" w:rsidRDefault="00614D2D">
            <w:pPr>
              <w:pStyle w:val="TAL"/>
            </w:pPr>
          </w:p>
          <w:p w:rsidR="00614D2D" w:rsidRDefault="00614D2D">
            <w:pPr>
              <w:pStyle w:val="TAL"/>
            </w:pPr>
            <w:r>
              <w:t>TERMINAL RESPONSE</w:t>
            </w:r>
          </w:p>
        </w:tc>
      </w:tr>
    </w:tbl>
    <w:p w:rsidR="00614D2D" w:rsidRDefault="00614D2D" w:rsidP="00614D2D"/>
    <w:p w:rsidR="00614D2D" w:rsidRDefault="00614D2D" w:rsidP="00614D2D">
      <w:pPr>
        <w:pStyle w:val="H6"/>
        <w:keepNext w:val="0"/>
        <w:keepLines w:val="0"/>
      </w:pPr>
      <w:r>
        <w:t>6.3.1.2.4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319"/>
        <w:gridCol w:w="5202"/>
      </w:tblGrid>
      <w:tr w:rsidR="00614D2D" w:rsidTr="00614D2D">
        <w:trPr>
          <w:tblHeader/>
          <w:jc w:val="center"/>
        </w:trPr>
        <w:tc>
          <w:tcPr>
            <w:tcW w:w="131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520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31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520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1, 2, 3, 4, 5, 6, 7, 8, 9, 10, 11, 12, 13, 14, 15, 16, 17, 18, 19, 20, 21, 22, 23, 24, 25</w:t>
            </w:r>
          </w:p>
        </w:tc>
      </w:tr>
      <w:tr w:rsidR="00614D2D" w:rsidTr="00614D2D">
        <w:trPr>
          <w:jc w:val="center"/>
        </w:trPr>
        <w:tc>
          <w:tcPr>
            <w:tcW w:w="131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CRRC1</w:t>
            </w:r>
          </w:p>
        </w:tc>
        <w:tc>
          <w:tcPr>
            <w:tcW w:w="520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Not testable</w:t>
            </w:r>
          </w:p>
        </w:tc>
      </w:tr>
    </w:tbl>
    <w:p w:rsidR="00614D2D" w:rsidRDefault="00614D2D" w:rsidP="00614D2D"/>
    <w:p w:rsidR="00614D2D" w:rsidRDefault="00614D2D" w:rsidP="00614D2D">
      <w:pPr>
        <w:pStyle w:val="Heading4"/>
        <w:keepNext w:val="0"/>
        <w:keepLines w:val="0"/>
      </w:pPr>
      <w:bookmarkStart w:id="543" w:name="_Toc51826823"/>
      <w:bookmarkStart w:id="544" w:name="_Toc117070504"/>
      <w:bookmarkStart w:id="545" w:name="_Toc51828266"/>
      <w:r>
        <w:t>6.3.1.3</w:t>
      </w:r>
      <w:r>
        <w:tab/>
        <w:t>EnvelopeHandler</w:t>
      </w:r>
      <w:bookmarkEnd w:id="543"/>
      <w:bookmarkEnd w:id="544"/>
      <w:bookmarkEnd w:id="545"/>
    </w:p>
    <w:p w:rsidR="00614D2D" w:rsidRDefault="00614D2D" w:rsidP="00614D2D">
      <w:r>
        <w:t>Test Area Reference: FWK_MHA_ENHD</w:t>
      </w:r>
    </w:p>
    <w:p w:rsidR="00614D2D" w:rsidRDefault="00614D2D" w:rsidP="00614D2D">
      <w:pPr>
        <w:pStyle w:val="H6"/>
        <w:keepNext w:val="0"/>
        <w:keepLines w:val="0"/>
      </w:pPr>
      <w:r>
        <w:t>6.3.1.3.1</w:t>
      </w:r>
      <w:r>
        <w:tab/>
        <w:t>Conformance Requirement</w:t>
      </w:r>
    </w:p>
    <w:p w:rsidR="00614D2D" w:rsidRDefault="00614D2D" w:rsidP="00614D2D">
      <w:pPr>
        <w:pStyle w:val="H6"/>
        <w:keepNext w:val="0"/>
        <w:keepLines w:val="0"/>
      </w:pPr>
      <w:r>
        <w:t>6.3.1.3.1.1</w:t>
      </w:r>
      <w:r>
        <w:tab/>
        <w:t>Normal Execution</w:t>
      </w:r>
    </w:p>
    <w:p w:rsidR="00614D2D" w:rsidRDefault="00614D2D" w:rsidP="00614D2D">
      <w:pPr>
        <w:pStyle w:val="ListBullet"/>
        <w:numPr>
          <w:ilvl w:val="0"/>
          <w:numId w:val="2"/>
        </w:numPr>
        <w:ind w:left="568" w:hanging="284"/>
      </w:pPr>
      <w:r>
        <w:t>CRRN1: The EnvelopeHandler and its content are available for all toolkit applets triggered from the invocation to the termination of their processToolkit method for the following events:</w:t>
      </w:r>
    </w:p>
    <w:p w:rsidR="00614D2D" w:rsidRDefault="00614D2D" w:rsidP="00614D2D">
      <w:pPr>
        <w:pStyle w:val="B3"/>
      </w:pPr>
      <w:r>
        <w:t>EVENT_FORMATTED_SMS_PP_ENV</w:t>
      </w:r>
    </w:p>
    <w:p w:rsidR="00614D2D" w:rsidRDefault="00614D2D" w:rsidP="00614D2D">
      <w:pPr>
        <w:pStyle w:val="B3"/>
      </w:pPr>
      <w:r>
        <w:t>EVENT_UNFORMATTED_SMS_PP_ENV</w:t>
      </w:r>
    </w:p>
    <w:p w:rsidR="00614D2D" w:rsidRDefault="00614D2D" w:rsidP="00614D2D">
      <w:pPr>
        <w:pStyle w:val="B3"/>
      </w:pPr>
      <w:r>
        <w:t>EVENT_FORMATTED_SMS_PP_UPD</w:t>
      </w:r>
    </w:p>
    <w:p w:rsidR="00614D2D" w:rsidRDefault="00614D2D" w:rsidP="00614D2D">
      <w:pPr>
        <w:pStyle w:val="B3"/>
      </w:pPr>
      <w:r>
        <w:t>EVENT_UNFORMATTED_SMS_PP_UPD</w:t>
      </w:r>
    </w:p>
    <w:p w:rsidR="00614D2D" w:rsidRDefault="00614D2D" w:rsidP="00614D2D">
      <w:pPr>
        <w:pStyle w:val="B3"/>
      </w:pPr>
      <w:r>
        <w:t>EVENT_FORMATTED_SMS_CB</w:t>
      </w:r>
    </w:p>
    <w:p w:rsidR="00614D2D" w:rsidRDefault="00614D2D" w:rsidP="00614D2D">
      <w:pPr>
        <w:pStyle w:val="B3"/>
      </w:pPr>
      <w:r>
        <w:t>EVENT_UNFORMATTED_SMS_CB</w:t>
      </w:r>
    </w:p>
    <w:p w:rsidR="00614D2D" w:rsidRDefault="00614D2D" w:rsidP="00614D2D">
      <w:pPr>
        <w:pStyle w:val="B3"/>
      </w:pPr>
      <w:r>
        <w:t>EVENT_MENU_SELECTION</w:t>
      </w:r>
    </w:p>
    <w:p w:rsidR="00614D2D" w:rsidRDefault="00614D2D" w:rsidP="00614D2D">
      <w:pPr>
        <w:pStyle w:val="B3"/>
      </w:pPr>
      <w:r>
        <w:t>EVENT_MENU_SELECTION_HELP_REQUEST</w:t>
      </w:r>
    </w:p>
    <w:p w:rsidR="00614D2D" w:rsidRDefault="00614D2D" w:rsidP="00614D2D">
      <w:pPr>
        <w:pStyle w:val="B3"/>
      </w:pPr>
      <w:r>
        <w:t>EVENT_TIMER_EXPIRATION</w:t>
      </w:r>
    </w:p>
    <w:p w:rsidR="00614D2D" w:rsidRDefault="00614D2D" w:rsidP="00614D2D">
      <w:pPr>
        <w:pStyle w:val="B3"/>
      </w:pPr>
      <w:r>
        <w:t>EVENT_EVENT_DOWNLOAD_MT_CALL</w:t>
      </w:r>
    </w:p>
    <w:p w:rsidR="00614D2D" w:rsidRDefault="00614D2D" w:rsidP="00614D2D">
      <w:pPr>
        <w:pStyle w:val="B3"/>
      </w:pPr>
      <w:r>
        <w:t>EVENT_EVENT_DOWNLOAD_CALL_CONNECTED</w:t>
      </w:r>
    </w:p>
    <w:p w:rsidR="00614D2D" w:rsidRDefault="00614D2D" w:rsidP="00614D2D">
      <w:pPr>
        <w:pStyle w:val="B3"/>
      </w:pPr>
      <w:r>
        <w:t>EVENT_EVENT_DOWNLOAD_CALL_DISCONNECTED</w:t>
      </w:r>
    </w:p>
    <w:p w:rsidR="00614D2D" w:rsidRDefault="00614D2D" w:rsidP="00614D2D">
      <w:pPr>
        <w:pStyle w:val="B3"/>
      </w:pPr>
      <w:r>
        <w:t>EVENT_EVENT_DOWNLOAD_LOCATION_STATUS</w:t>
      </w:r>
    </w:p>
    <w:p w:rsidR="00614D2D" w:rsidRDefault="00614D2D" w:rsidP="00614D2D">
      <w:pPr>
        <w:pStyle w:val="B3"/>
      </w:pPr>
      <w:r>
        <w:t>EVENT_EVENT_DOWNLOAD_USER_ACTIVITY</w:t>
      </w:r>
    </w:p>
    <w:p w:rsidR="00614D2D" w:rsidRDefault="00614D2D" w:rsidP="00614D2D">
      <w:pPr>
        <w:pStyle w:val="B3"/>
      </w:pPr>
      <w:r>
        <w:t>EVENT_EVENT_DOWNLOAD_IDLE_SCREEN_AVAILABLE</w:t>
      </w:r>
    </w:p>
    <w:p w:rsidR="00614D2D" w:rsidRDefault="00614D2D" w:rsidP="00614D2D">
      <w:pPr>
        <w:pStyle w:val="B3"/>
      </w:pPr>
      <w:r>
        <w:t>EVENT_EVENT_DOWNLOAD_CARD_READER_STATUS</w:t>
      </w:r>
    </w:p>
    <w:p w:rsidR="00614D2D" w:rsidRDefault="00614D2D" w:rsidP="00614D2D">
      <w:pPr>
        <w:pStyle w:val="B3"/>
      </w:pPr>
      <w:r>
        <w:t>EVENT_EVENT_DOWNLOAD_LANGUAGE_SELECTION</w:t>
      </w:r>
    </w:p>
    <w:p w:rsidR="00614D2D" w:rsidRDefault="00614D2D" w:rsidP="00614D2D">
      <w:pPr>
        <w:pStyle w:val="B3"/>
      </w:pPr>
      <w:r>
        <w:t>EVENT_EVENT_DOWNLOAD_BROWSER_TERMINATION</w:t>
      </w:r>
    </w:p>
    <w:p w:rsidR="00614D2D" w:rsidRDefault="00614D2D" w:rsidP="00614D2D">
      <w:pPr>
        <w:pStyle w:val="B3"/>
      </w:pPr>
      <w:r>
        <w:t>EVENT_UNRECOGNIZED_ENVELOPE</w:t>
      </w:r>
    </w:p>
    <w:p w:rsidR="00614D2D" w:rsidRDefault="00614D2D" w:rsidP="00614D2D">
      <w:pPr>
        <w:pStyle w:val="B3"/>
      </w:pPr>
      <w:r>
        <w:t>EVENT_CALL_CONTROL</w:t>
      </w:r>
    </w:p>
    <w:p w:rsidR="00614D2D" w:rsidRDefault="00614D2D" w:rsidP="00614D2D">
      <w:pPr>
        <w:pStyle w:val="B3"/>
      </w:pPr>
      <w:r>
        <w:t>EVENT_SMS_MO_CONTROL</w:t>
      </w:r>
    </w:p>
    <w:p w:rsidR="00614D2D" w:rsidRDefault="00614D2D" w:rsidP="00614D2D">
      <w:pPr>
        <w:pStyle w:val="B3"/>
      </w:pPr>
      <w:r>
        <w:t>EVENT_EVENT_DOWNLOAD_DATA_AVAILABLE</w:t>
      </w:r>
    </w:p>
    <w:p w:rsidR="00614D2D" w:rsidRDefault="00614D2D" w:rsidP="00614D2D">
      <w:pPr>
        <w:pStyle w:val="B3"/>
      </w:pPr>
      <w:r>
        <w:t>EVENT_EVENT_DOWNLOAD_CHANNEL_STATUS</w:t>
      </w:r>
    </w:p>
    <w:p w:rsidR="00614D2D" w:rsidRDefault="00614D2D" w:rsidP="00614D2D">
      <w:pPr>
        <w:pStyle w:val="H6"/>
        <w:keepNext w:val="0"/>
        <w:keepLines w:val="0"/>
      </w:pPr>
      <w:r>
        <w:t>6.3.1.3.1.2</w:t>
      </w:r>
      <w:r>
        <w:tab/>
        <w:t>Parameters error</w:t>
      </w:r>
    </w:p>
    <w:p w:rsidR="00614D2D" w:rsidRDefault="00614D2D" w:rsidP="00614D2D">
      <w:r>
        <w:t>No requirements.</w:t>
      </w:r>
    </w:p>
    <w:p w:rsidR="00614D2D" w:rsidRDefault="00614D2D" w:rsidP="00614D2D">
      <w:pPr>
        <w:pStyle w:val="H6"/>
        <w:keepNext w:val="0"/>
        <w:keepLines w:val="0"/>
      </w:pPr>
      <w:r>
        <w:t>6.3.1.3.1.3</w:t>
      </w:r>
      <w:r>
        <w:tab/>
        <w:t>Context Errors</w:t>
      </w:r>
    </w:p>
    <w:p w:rsidR="00614D2D" w:rsidRDefault="00614D2D" w:rsidP="00614D2D">
      <w:pPr>
        <w:pStyle w:val="ListBullet"/>
        <w:numPr>
          <w:ilvl w:val="0"/>
          <w:numId w:val="2"/>
        </w:numPr>
        <w:ind w:left="568" w:hanging="284"/>
      </w:pPr>
      <w:r>
        <w:t>CRRC1: The EnvelopeHandler and its content are not available for any toolkit applet triggered from the invocation to the termination of their processToolkit method for the following events:</w:t>
      </w:r>
    </w:p>
    <w:p w:rsidR="00614D2D" w:rsidRDefault="00614D2D" w:rsidP="00614D2D">
      <w:pPr>
        <w:pStyle w:val="B3"/>
      </w:pPr>
      <w:r>
        <w:t>EVENT_STATUS_COMMAND</w:t>
      </w:r>
    </w:p>
    <w:p w:rsidR="00614D2D" w:rsidRDefault="00614D2D" w:rsidP="00614D2D">
      <w:pPr>
        <w:pStyle w:val="B3"/>
      </w:pPr>
      <w:r>
        <w:t>EVENT_PROFILE_DOWNLOAD</w:t>
      </w:r>
    </w:p>
    <w:p w:rsidR="00614D2D" w:rsidRDefault="00614D2D" w:rsidP="00614D2D">
      <w:pPr>
        <w:pStyle w:val="B3"/>
      </w:pPr>
      <w:r>
        <w:t>EVENT_FIRST_COMMAND_AFTER_SELECT</w:t>
      </w:r>
    </w:p>
    <w:p w:rsidR="00614D2D" w:rsidRDefault="00614D2D" w:rsidP="00614D2D">
      <w:pPr>
        <w:pStyle w:val="H6"/>
        <w:keepNext w:val="0"/>
        <w:keepLines w:val="0"/>
      </w:pPr>
      <w:r>
        <w:t>6.3.1.3.2</w:t>
      </w:r>
      <w:r>
        <w:tab/>
        <w:t>Test Suite Files</w:t>
      </w:r>
    </w:p>
    <w:p w:rsidR="00614D2D" w:rsidRDefault="00614D2D" w:rsidP="00614D2D">
      <w:pPr>
        <w:pStyle w:val="B1"/>
        <w:tabs>
          <w:tab w:val="left" w:pos="2268"/>
        </w:tabs>
        <w:ind w:left="284" w:firstLine="0"/>
      </w:pPr>
      <w:r>
        <w:t>Test Script:</w:t>
      </w:r>
      <w:r w:rsidR="00A1704F">
        <w:tab/>
      </w:r>
      <w:r>
        <w:t>FWK_MHA_ENHD_1.scr</w:t>
      </w:r>
    </w:p>
    <w:p w:rsidR="00614D2D" w:rsidRDefault="00614D2D" w:rsidP="00614D2D">
      <w:pPr>
        <w:pStyle w:val="B1"/>
        <w:tabs>
          <w:tab w:val="left" w:pos="2268"/>
        </w:tabs>
        <w:ind w:left="284" w:firstLine="0"/>
      </w:pPr>
      <w:r>
        <w:t>Test Applet:</w:t>
      </w:r>
      <w:r w:rsidR="00A1704F">
        <w:tab/>
      </w:r>
      <w:r>
        <w:t>FWK_MHA_ENHD_1.java</w:t>
      </w:r>
    </w:p>
    <w:p w:rsidR="00614D2D" w:rsidRDefault="00A1704F" w:rsidP="00614D2D">
      <w:pPr>
        <w:pStyle w:val="B1"/>
        <w:tabs>
          <w:tab w:val="left" w:pos="2268"/>
        </w:tabs>
        <w:ind w:left="284" w:firstLine="0"/>
      </w:pPr>
      <w:r>
        <w:tab/>
      </w:r>
      <w:r w:rsidR="00614D2D">
        <w:t>FWK_MHA_ENHD_2.java</w:t>
      </w:r>
    </w:p>
    <w:p w:rsidR="00614D2D" w:rsidRDefault="00614D2D" w:rsidP="00614D2D">
      <w:pPr>
        <w:pStyle w:val="B1"/>
        <w:tabs>
          <w:tab w:val="left" w:pos="2268"/>
        </w:tabs>
        <w:ind w:left="284" w:firstLine="0"/>
      </w:pPr>
      <w:r>
        <w:t>Load Script:</w:t>
      </w:r>
      <w:r w:rsidR="00A1704F">
        <w:tab/>
      </w:r>
      <w:r>
        <w:t>FWK_MHA_ENHD_1.ldr</w:t>
      </w:r>
    </w:p>
    <w:p w:rsidR="00614D2D" w:rsidRDefault="00614D2D" w:rsidP="00614D2D">
      <w:pPr>
        <w:pStyle w:val="B1"/>
        <w:tabs>
          <w:tab w:val="left" w:pos="2268"/>
        </w:tabs>
        <w:ind w:left="284" w:firstLine="0"/>
      </w:pPr>
      <w:r>
        <w:t>Cleanup Script:</w:t>
      </w:r>
      <w:r w:rsidR="00A1704F">
        <w:tab/>
      </w:r>
      <w:r>
        <w:t>FWK_MHA_ENHD_1.clr</w:t>
      </w:r>
    </w:p>
    <w:p w:rsidR="00614D2D" w:rsidRDefault="00614D2D" w:rsidP="00614D2D">
      <w:pPr>
        <w:pStyle w:val="B1"/>
        <w:tabs>
          <w:tab w:val="left" w:pos="2268"/>
        </w:tabs>
        <w:ind w:left="284" w:firstLine="0"/>
        <w:rPr>
          <w:lang w:val="fr-FR"/>
        </w:rPr>
      </w:pPr>
      <w:r>
        <w:rPr>
          <w:lang w:val="fr-FR"/>
        </w:rPr>
        <w:t>Parameter File:</w:t>
      </w:r>
      <w:r w:rsidR="00A1704F">
        <w:rPr>
          <w:lang w:val="fr-FR"/>
        </w:rPr>
        <w:tab/>
      </w:r>
      <w:r>
        <w:rPr>
          <w:lang w:val="fr-FR"/>
        </w:rPr>
        <w:t>FWK_MHA_ENHD_1.par</w:t>
      </w:r>
    </w:p>
    <w:p w:rsidR="00614D2D" w:rsidRDefault="00614D2D" w:rsidP="00614D2D">
      <w:pPr>
        <w:pStyle w:val="H6"/>
      </w:pPr>
      <w:r>
        <w:t>6.3.1.3.3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Applet1 and Applet2 registration and Envelope Handler availability with EVENT_FIRST_COMMAND_AFTER_SELECT</w:t>
            </w:r>
          </w:p>
          <w:p w:rsidR="00614D2D" w:rsidRDefault="00614D2D">
            <w:pPr>
              <w:pStyle w:val="PL"/>
              <w:rPr>
                <w:noProof w:val="0"/>
                <w:sz w:val="18"/>
              </w:rPr>
            </w:pPr>
          </w:p>
          <w:p w:rsidR="00614D2D" w:rsidRDefault="00614D2D">
            <w:pPr>
              <w:pStyle w:val="PL"/>
              <w:rPr>
                <w:noProof w:val="0"/>
                <w:sz w:val="18"/>
              </w:rPr>
            </w:pPr>
          </w:p>
          <w:p w:rsidR="00614D2D" w:rsidRDefault="00614D2D">
            <w:pPr>
              <w:pStyle w:val="PL"/>
              <w:rPr>
                <w:noProof w:val="0"/>
                <w:sz w:val="18"/>
              </w:rPr>
            </w:pPr>
          </w:p>
          <w:p w:rsidR="00614D2D" w:rsidRDefault="00614D2D">
            <w:pPr>
              <w:pStyle w:val="PL"/>
              <w:rPr>
                <w:noProof w:val="0"/>
              </w:rPr>
            </w:pPr>
            <w:r>
              <w:rPr>
                <w:noProof w:val="0"/>
              </w:rPr>
              <w:t xml:space="preserve">1.Applet1 is registered to all events defined </w:t>
            </w:r>
            <w:r>
              <w:t xml:space="preserve">TS 43.019 </w:t>
            </w:r>
            <w:r>
              <w:rPr>
                <w:noProof w:val="0"/>
              </w:rPr>
              <w:t>[7].</w:t>
            </w:r>
          </w:p>
          <w:p w:rsidR="00614D2D" w:rsidRDefault="00614D2D">
            <w:pPr>
              <w:pStyle w:val="PL"/>
              <w:rPr>
                <w:noProof w:val="0"/>
              </w:rPr>
            </w:pPr>
            <w:r>
              <w:rPr>
                <w:noProof w:val="0"/>
              </w:rPr>
              <w:t>The registration is done using the methods initMenuEntry() for EVENT_MENU_SELECTION, requestPollInterval() for EVENT_STATUS_COMMAND, allocateTimer() for EVENT_TIMER_EXPIRATION and setEventList() for the rest of the events.</w:t>
            </w:r>
          </w:p>
          <w:p w:rsidR="00614D2D" w:rsidRDefault="00614D2D">
            <w:pPr>
              <w:pStyle w:val="PL"/>
              <w:rPr>
                <w:noProof w:val="0"/>
              </w:rPr>
            </w:pPr>
          </w:p>
          <w:p w:rsidR="00614D2D" w:rsidRDefault="00614D2D">
            <w:pPr>
              <w:pStyle w:val="PL"/>
              <w:rPr>
                <w:noProof w:val="0"/>
              </w:rPr>
            </w:pPr>
            <w:r>
              <w:rPr>
                <w:noProof w:val="0"/>
              </w:rPr>
              <w:t xml:space="preserve">Applet2 is registered to all events defined </w:t>
            </w:r>
            <w:r>
              <w:t xml:space="preserve">TS 43.019 </w:t>
            </w:r>
            <w:r>
              <w:rPr>
                <w:noProof w:val="0"/>
              </w:rPr>
              <w:t>[7] except EVENT_PROFILE_DOWNLOAD, EVENT_CALL_CONTROL_BY_SIM and EVENT_MO_SHORT_MESSAGE_CONTROL_BY_SIM.</w:t>
            </w:r>
          </w:p>
          <w:p w:rsidR="00614D2D" w:rsidRDefault="00614D2D">
            <w:pPr>
              <w:pStyle w:val="PL"/>
              <w:rPr>
                <w:noProof w:val="0"/>
              </w:rPr>
            </w:pPr>
            <w:r>
              <w:rPr>
                <w:noProof w:val="0"/>
              </w:rPr>
              <w:t>The registration is done using the methods initMenuEntry() for EVENT_MENU_SELECTION, requestPollInterval() for EVENT_STATUS_COMMAND, allocateTimer for EVENT_TIMER_EXPIRATION and setEventList for the rest of the events.</w:t>
            </w:r>
          </w:p>
          <w:p w:rsidR="00614D2D" w:rsidRDefault="00614D2D">
            <w:pPr>
              <w:pStyle w:val="PL"/>
              <w:rPr>
                <w:noProof w:val="0"/>
              </w:rPr>
            </w:pPr>
          </w:p>
          <w:p w:rsidR="00614D2D" w:rsidRDefault="00614D2D">
            <w:pPr>
              <w:pStyle w:val="PL"/>
              <w:rPr>
                <w:noProof w:val="0"/>
              </w:rPr>
            </w:pPr>
            <w:r>
              <w:rPr>
                <w:noProof w:val="0"/>
              </w:rPr>
              <w:t>2- Select MF.</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3-EnvelopeHandler.getTheHandler() method is called by Applet1</w:t>
            </w:r>
          </w:p>
          <w:p w:rsidR="00614D2D" w:rsidRDefault="00614D2D">
            <w:pPr>
              <w:pStyle w:val="PL"/>
              <w:rPr>
                <w:noProof w:val="0"/>
              </w:rPr>
            </w:pPr>
            <w:r>
              <w:rPr>
                <w:noProof w:val="0"/>
              </w:rPr>
              <w:t xml:space="preserve">Applet1 is deregistered from EVENT_FIRST_COMMAND_AFTER_SELECT. </w:t>
            </w:r>
          </w:p>
          <w:p w:rsidR="00614D2D" w:rsidRDefault="00614D2D">
            <w:pPr>
              <w:pStyle w:val="PL"/>
              <w:rPr>
                <w:noProof w:val="0"/>
              </w:rPr>
            </w:pPr>
          </w:p>
          <w:p w:rsidR="00614D2D" w:rsidRDefault="00614D2D">
            <w:pPr>
              <w:pStyle w:val="PL"/>
            </w:pPr>
            <w:r>
              <w:t>4-EnvelopeHandler.getTheHandler() method is called by Applet2</w:t>
            </w:r>
          </w:p>
          <w:p w:rsidR="00614D2D" w:rsidRDefault="00614D2D">
            <w:pPr>
              <w:pStyle w:val="PL"/>
              <w:keepNext/>
              <w:keepLines/>
              <w:rPr>
                <w:noProof w:val="0"/>
                <w:sz w:val="18"/>
              </w:rPr>
            </w:pPr>
            <w:r>
              <w:t xml:space="preserve">Applet2 is deregistered to EVENT_FIRST_COMMAND_AFTER_SELECT. </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Applet1 is triggered by EVENT_FIRST_COMMAND_AFTER_SELECT</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A Toolkit exception HANDLER_NOT_AVAILABLE is thrown</w:t>
            </w:r>
          </w:p>
          <w:p w:rsidR="00614D2D" w:rsidRDefault="00614D2D">
            <w:pPr>
              <w:pStyle w:val="TAL"/>
            </w:pPr>
          </w:p>
          <w:p w:rsidR="00614D2D" w:rsidRDefault="00614D2D">
            <w:pPr>
              <w:pStyle w:val="TAL"/>
            </w:pPr>
            <w:r>
              <w:t>Applet1 finalizes</w:t>
            </w:r>
          </w:p>
          <w:p w:rsidR="00614D2D" w:rsidRDefault="00614D2D">
            <w:pPr>
              <w:pStyle w:val="TAL"/>
            </w:pPr>
            <w:r>
              <w:t>Applet2 is triggered</w:t>
            </w:r>
          </w:p>
          <w:p w:rsidR="00614D2D" w:rsidRDefault="00614D2D">
            <w:pPr>
              <w:pStyle w:val="TAL"/>
            </w:pPr>
          </w:p>
          <w:p w:rsidR="00614D2D" w:rsidRDefault="00614D2D">
            <w:pPr>
              <w:pStyle w:val="TAL"/>
            </w:pPr>
          </w:p>
          <w:p w:rsidR="00614D2D" w:rsidRDefault="00614D2D">
            <w:pPr>
              <w:pStyle w:val="TAL"/>
            </w:pPr>
            <w:r>
              <w:t>4- A Toolkit exception HANDLER_NOT_AVAILABLE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C"/>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Handler availability with EVENT_PROFILE_DOWNLOAD</w:t>
            </w:r>
          </w:p>
          <w:p w:rsidR="00614D2D" w:rsidRDefault="00614D2D">
            <w:pPr>
              <w:pStyle w:val="PL"/>
              <w:rPr>
                <w:noProof w:val="0"/>
                <w:sz w:val="18"/>
              </w:rPr>
            </w:pPr>
          </w:p>
          <w:p w:rsidR="00614D2D" w:rsidRDefault="00614D2D">
            <w:pPr>
              <w:pStyle w:val="PL"/>
              <w:rPr>
                <w:noProof w:val="0"/>
              </w:rPr>
            </w:pPr>
            <w:r>
              <w:rPr>
                <w:noProof w:val="0"/>
              </w:rPr>
              <w:t>1- Terminal Profile command is sent to the SIM without the facility of SET_EVENT_LIST, SETUP_IDLE_MODE_TEXT, POLL_INTERVAL and SETUP MENU</w:t>
            </w:r>
          </w:p>
          <w:p w:rsidR="00614D2D" w:rsidRDefault="00614D2D">
            <w:pPr>
              <w:pStyle w:val="PL"/>
              <w:rPr>
                <w:noProof w:val="0"/>
                <w:sz w:val="18"/>
              </w:rPr>
            </w:pPr>
          </w:p>
          <w:p w:rsidR="00614D2D" w:rsidRDefault="00614D2D">
            <w:pPr>
              <w:pStyle w:val="PL"/>
              <w:rPr>
                <w:noProof w:val="0"/>
              </w:rPr>
            </w:pPr>
            <w:r>
              <w:rPr>
                <w:noProof w:val="0"/>
              </w:rPr>
              <w:t>2- EnvelopeHandler.getTheHandler() method is called by Applet1</w:t>
            </w:r>
          </w:p>
          <w:p w:rsidR="00614D2D" w:rsidRDefault="00614D2D">
            <w:pPr>
              <w:pStyle w:val="PL"/>
              <w:rPr>
                <w:noProof w:val="0"/>
              </w:rPr>
            </w:pPr>
            <w:r>
              <w:rPr>
                <w:noProof w:val="0"/>
              </w:rPr>
              <w:t>Applet1 is deregistered to EVENT_PROFILE_DOWNLOAD</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3-EnvelopeHandler.getTheHandler() method is called by Applet2</w:t>
            </w:r>
          </w:p>
          <w:p w:rsidR="00614D2D" w:rsidRDefault="00614D2D">
            <w:pPr>
              <w:pStyle w:val="PL"/>
              <w:rPr>
                <w:noProof w:val="0"/>
              </w:rPr>
            </w:pPr>
            <w:r>
              <w:rPr>
                <w:noProof w:val="0"/>
              </w:rPr>
              <w:t>Applet2 is deregistered to EVENT_PROFILE_DOWNLOAD</w:t>
            </w:r>
          </w:p>
          <w:p w:rsidR="00614D2D" w:rsidRDefault="00614D2D">
            <w:pPr>
              <w:pStyle w:val="PL"/>
              <w:rPr>
                <w:noProof w:val="0"/>
                <w:sz w:val="18"/>
              </w:rPr>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 by EVENT_PROFILE_DOWNLOAD</w:t>
            </w:r>
          </w:p>
          <w:p w:rsidR="00614D2D" w:rsidRDefault="00614D2D">
            <w:pPr>
              <w:pStyle w:val="TAL"/>
            </w:pPr>
          </w:p>
          <w:p w:rsidR="00614D2D" w:rsidRDefault="00614D2D">
            <w:pPr>
              <w:pStyle w:val="TAL"/>
            </w:pPr>
            <w:r>
              <w:t>2- A Toolkit exception HANDLER_NOT_AVAILABLE is thrown</w:t>
            </w:r>
          </w:p>
          <w:p w:rsidR="00614D2D" w:rsidRDefault="00614D2D">
            <w:pPr>
              <w:pStyle w:val="TAL"/>
            </w:pPr>
          </w:p>
          <w:p w:rsidR="00614D2D" w:rsidRDefault="00614D2D">
            <w:pPr>
              <w:pStyle w:val="TAL"/>
            </w:pPr>
            <w:r>
              <w:t>Applet1 finalizes</w:t>
            </w:r>
          </w:p>
          <w:p w:rsidR="00614D2D" w:rsidRDefault="00614D2D">
            <w:pPr>
              <w:pStyle w:val="TAL"/>
            </w:pPr>
          </w:p>
          <w:p w:rsidR="00614D2D" w:rsidRDefault="00614D2D">
            <w:pPr>
              <w:pStyle w:val="TAL"/>
            </w:pPr>
            <w:r>
              <w:t>Applet2 is triggered by EVENT_PROFILE_DOWNLOAD</w:t>
            </w:r>
          </w:p>
          <w:p w:rsidR="00614D2D" w:rsidRDefault="00614D2D">
            <w:pPr>
              <w:pStyle w:val="TAL"/>
            </w:pPr>
          </w:p>
          <w:p w:rsidR="00614D2D" w:rsidRDefault="00614D2D">
            <w:pPr>
              <w:pStyle w:val="TAL"/>
              <w:keepNext w:val="0"/>
              <w:keepLines w:val="0"/>
            </w:pPr>
            <w:r>
              <w:t>3- A Toolkit exception HANDLER_NOT_AVAILABLE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C"/>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Handler availability with EVENT_MENU_SELECTION_HELP_REQUEST</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Perform SIM initialization with all the facilities supported</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Envelope menu selection with help request is sent to the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1-EnvelopeHandler.getTheHandler() method is called by Applet1</w:t>
            </w:r>
          </w:p>
          <w:p w:rsidR="00614D2D" w:rsidRDefault="00614D2D">
            <w:pPr>
              <w:pStyle w:val="PL"/>
              <w:rPr>
                <w:noProof w:val="0"/>
              </w:rPr>
            </w:pPr>
          </w:p>
          <w:p w:rsidR="00614D2D" w:rsidRDefault="00614D2D">
            <w:pPr>
              <w:pStyle w:val="PL"/>
              <w:rPr>
                <w:noProof w:val="0"/>
              </w:rPr>
            </w:pPr>
          </w:p>
          <w:p w:rsidR="00614D2D" w:rsidRDefault="00614D2D">
            <w:pPr>
              <w:pStyle w:val="PL"/>
              <w:keepNext/>
              <w:keepLines/>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tc>
        <w:tc>
          <w:tcPr>
            <w:tcW w:w="2334" w:type="dxa"/>
            <w:tcBorders>
              <w:top w:val="nil"/>
              <w:left w:val="single" w:sz="4" w:space="0" w:color="auto"/>
              <w:bottom w:val="single" w:sz="4" w:space="0" w:color="auto"/>
              <w:right w:val="single" w:sz="4" w:space="0" w:color="auto"/>
            </w:tcBorders>
          </w:tcPr>
          <w:p w:rsidR="00614D2D" w:rsidRDefault="00614D2D">
            <w:pPr>
              <w:pStyle w:val="textcell"/>
              <w:keepNext/>
              <w:keepLines/>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Handler availability with EVENT_MENU_SELECTION</w:t>
            </w:r>
          </w:p>
          <w:p w:rsidR="00614D2D" w:rsidRDefault="00614D2D">
            <w:pPr>
              <w:pStyle w:val="PL"/>
              <w:rPr>
                <w:noProof w:val="0"/>
              </w:rPr>
            </w:pPr>
          </w:p>
          <w:p w:rsidR="00614D2D" w:rsidRDefault="00614D2D">
            <w:pPr>
              <w:pStyle w:val="PL"/>
              <w:rPr>
                <w:noProof w:val="0"/>
              </w:rPr>
            </w:pPr>
            <w:r>
              <w:rPr>
                <w:noProof w:val="0"/>
              </w:rPr>
              <w:t>1-Envelope menu selection is sent to the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2-EnvelopeHandler.getTheHandler() method is called by Applet1</w:t>
            </w:r>
          </w:p>
          <w:p w:rsidR="00614D2D" w:rsidRDefault="00614D2D">
            <w:pPr>
              <w:pStyle w:val="PL"/>
              <w:rPr>
                <w:rFonts w:ascii="Arial" w:hAnsi="Arial"/>
                <w:noProof w:val="0"/>
              </w:rPr>
            </w:pPr>
          </w:p>
          <w:p w:rsidR="00614D2D" w:rsidRDefault="00614D2D">
            <w:pPr>
              <w:pStyle w:val="PL"/>
              <w:rPr>
                <w:noProof w:val="0"/>
                <w:sz w:val="18"/>
              </w:rPr>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Handler availability with EVENT_FORMATTED_SMS_PP_ENV</w:t>
            </w:r>
          </w:p>
          <w:p w:rsidR="00614D2D" w:rsidRDefault="00614D2D">
            <w:pPr>
              <w:pStyle w:val="PL"/>
              <w:rPr>
                <w:noProof w:val="0"/>
              </w:rPr>
            </w:pPr>
          </w:p>
          <w:p w:rsidR="00614D2D" w:rsidRDefault="00614D2D">
            <w:pPr>
              <w:pStyle w:val="PL"/>
              <w:rPr>
                <w:noProof w:val="0"/>
              </w:rPr>
            </w:pPr>
            <w:r>
              <w:rPr>
                <w:noProof w:val="0"/>
              </w:rPr>
              <w:t>1-A EVENT_FORMATTED_SMS_PP_ENV envelope is sent to the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2-EnvelopeHandler.getTheHandler() method is called by Applet1</w:t>
            </w:r>
          </w:p>
          <w:p w:rsidR="00614D2D" w:rsidRDefault="00614D2D">
            <w:pPr>
              <w:pStyle w:val="PL"/>
              <w:rPr>
                <w:rFonts w:ascii="Arial" w:hAnsi="Arial"/>
                <w:noProof w:val="0"/>
              </w:rPr>
            </w:pPr>
          </w:p>
          <w:p w:rsidR="00614D2D" w:rsidRDefault="00614D2D">
            <w:pPr>
              <w:pStyle w:val="PL"/>
              <w:rPr>
                <w:noProof w:val="0"/>
                <w:sz w:val="18"/>
              </w:rPr>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rPr>
                <w:rFonts w:ascii="Arial" w:hAnsi="Arial"/>
                <w:sz w:val="18"/>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Handler availability with EVENT_UNFORMATTED_SMS_PP_ENV</w:t>
            </w:r>
          </w:p>
          <w:p w:rsidR="00614D2D" w:rsidRDefault="00614D2D">
            <w:pPr>
              <w:pStyle w:val="PL"/>
              <w:rPr>
                <w:noProof w:val="0"/>
              </w:rPr>
            </w:pPr>
          </w:p>
          <w:p w:rsidR="00614D2D" w:rsidRDefault="00614D2D">
            <w:pPr>
              <w:pStyle w:val="PL"/>
              <w:rPr>
                <w:noProof w:val="0"/>
              </w:rPr>
            </w:pPr>
            <w:r>
              <w:rPr>
                <w:noProof w:val="0"/>
              </w:rPr>
              <w:t>1-An unformatted sms pp envelope is sent to the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2-EnvelopeHandler.getTheHandler() method is called by Applet1</w:t>
            </w:r>
          </w:p>
          <w:p w:rsidR="00614D2D" w:rsidRDefault="00614D2D">
            <w:pPr>
              <w:pStyle w:val="PL"/>
              <w:rPr>
                <w:rFonts w:ascii="Arial" w:hAnsi="Arial"/>
                <w:noProof w:val="0"/>
              </w:rPr>
            </w:pPr>
          </w:p>
          <w:p w:rsidR="00614D2D" w:rsidRDefault="00614D2D">
            <w:pPr>
              <w:pStyle w:val="PL"/>
              <w:rPr>
                <w:noProof w:val="0"/>
              </w:rPr>
            </w:pPr>
          </w:p>
          <w:p w:rsidR="00614D2D" w:rsidRDefault="00614D2D">
            <w:pPr>
              <w:pStyle w:val="PL"/>
              <w:rPr>
                <w:noProof w:val="0"/>
              </w:rPr>
            </w:pPr>
          </w:p>
          <w:p w:rsidR="00614D2D" w:rsidRDefault="00614D2D">
            <w:pPr>
              <w:pStyle w:val="PL"/>
            </w:pPr>
          </w:p>
          <w:p w:rsidR="00614D2D" w:rsidRDefault="00614D2D">
            <w:pPr>
              <w:pStyle w:val="PL"/>
            </w:pPr>
          </w:p>
          <w:p w:rsidR="00614D2D" w:rsidRDefault="00614D2D">
            <w:pPr>
              <w:pStyle w:val="PL"/>
              <w:rPr>
                <w:noProof w:val="0"/>
              </w:rPr>
            </w:pPr>
            <w:r>
              <w:t>3-EnvelopeHandler.getTheHandler() method is called by Applet2</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PL"/>
              <w:rPr>
                <w:rFonts w:ascii="Arial" w:hAnsi="Arial"/>
                <w:noProof w:val="0"/>
                <w:sz w:val="18"/>
              </w:rPr>
            </w:pPr>
            <w:r>
              <w:rPr>
                <w:rFonts w:ascii="Arial" w:hAnsi="Arial"/>
                <w:noProof w:val="0"/>
                <w:sz w:val="18"/>
              </w:rPr>
              <w:t>Applet1 finalizes</w:t>
            </w:r>
          </w:p>
          <w:p w:rsidR="00614D2D" w:rsidRDefault="00614D2D">
            <w:pPr>
              <w:pStyle w:val="PL"/>
              <w:rPr>
                <w:noProof w:val="0"/>
              </w:rPr>
            </w:pPr>
          </w:p>
          <w:p w:rsidR="00614D2D" w:rsidRDefault="00614D2D">
            <w:pPr>
              <w:pStyle w:val="PL"/>
              <w:rPr>
                <w:noProof w:val="0"/>
              </w:rPr>
            </w:pPr>
            <w:r>
              <w:rPr>
                <w:rFonts w:ascii="Arial" w:hAnsi="Arial"/>
                <w:noProof w:val="0"/>
                <w:sz w:val="18"/>
              </w:rPr>
              <w:t>3- Applet2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keepNext w:val="0"/>
              <w:keepLines w:val="0"/>
            </w:pPr>
            <w:r>
              <w:t>4-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7</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Handler availability with EVENT_FORMATTED_CB</w:t>
            </w:r>
          </w:p>
          <w:p w:rsidR="00614D2D" w:rsidRDefault="00614D2D">
            <w:pPr>
              <w:pStyle w:val="textTCobjectives"/>
              <w:rPr>
                <w:sz w:val="18"/>
                <w:lang w:val="en-GB"/>
              </w:rPr>
            </w:pPr>
          </w:p>
          <w:p w:rsidR="00614D2D" w:rsidRDefault="00614D2D">
            <w:pPr>
              <w:pStyle w:val="PL"/>
              <w:rPr>
                <w:noProof w:val="0"/>
              </w:rPr>
            </w:pPr>
            <w:r>
              <w:rPr>
                <w:noProof w:val="0"/>
              </w:rPr>
              <w:t>1-Envelope cell broadcast formatted is sent to the SIM</w:t>
            </w:r>
          </w:p>
          <w:p w:rsidR="00614D2D" w:rsidRDefault="00614D2D">
            <w:pPr>
              <w:pStyle w:val="PL"/>
            </w:pPr>
          </w:p>
          <w:p w:rsidR="00614D2D" w:rsidRDefault="00614D2D">
            <w:pPr>
              <w:pStyle w:val="PL"/>
            </w:pPr>
          </w:p>
          <w:p w:rsidR="00614D2D" w:rsidRDefault="00614D2D">
            <w:pPr>
              <w:pStyle w:val="PL"/>
              <w:keepNext/>
              <w:keepLines/>
              <w:rPr>
                <w:noProof w:val="0"/>
                <w:sz w:val="18"/>
              </w:rPr>
            </w:pPr>
            <w:r>
              <w:t>2-EnvelopeHandler.getTheHandler() method is called by Applet1</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r>
              <w:t>2-No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extcell"/>
              <w:keepNext/>
              <w:keepLines/>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Handler availability with EVENT_UNFORMATTED_CB</w:t>
            </w:r>
          </w:p>
          <w:p w:rsidR="00614D2D" w:rsidRDefault="00614D2D">
            <w:pPr>
              <w:pStyle w:val="textTCobjectives"/>
              <w:rPr>
                <w:sz w:val="18"/>
                <w:lang w:val="en-GB"/>
              </w:rPr>
            </w:pPr>
          </w:p>
          <w:p w:rsidR="00614D2D" w:rsidRDefault="00614D2D">
            <w:pPr>
              <w:pStyle w:val="PL"/>
              <w:rPr>
                <w:noProof w:val="0"/>
              </w:rPr>
            </w:pPr>
            <w:r>
              <w:rPr>
                <w:noProof w:val="0"/>
              </w:rPr>
              <w:t>1-Envelope cell broadcast unformatted is sent to the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2-EnvelopeHandler.getTheHandler() method is called by Applet1</w:t>
            </w:r>
          </w:p>
          <w:p w:rsidR="00614D2D" w:rsidRDefault="00614D2D">
            <w:pPr>
              <w:pStyle w:val="PL"/>
            </w:pPr>
          </w:p>
          <w:p w:rsidR="00614D2D" w:rsidRDefault="00614D2D">
            <w:pPr>
              <w:pStyle w:val="PL"/>
            </w:pPr>
          </w:p>
          <w:p w:rsidR="00614D2D" w:rsidRDefault="00614D2D">
            <w:pPr>
              <w:pStyle w:val="PL"/>
            </w:pPr>
            <w:r>
              <w:t>3-EnvelopeHandler.getTheHandler() method is called by Applet2</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r>
              <w:t>Applet1 finalizes</w:t>
            </w:r>
          </w:p>
          <w:p w:rsidR="00614D2D" w:rsidRDefault="00614D2D">
            <w:pPr>
              <w:pStyle w:val="TAL"/>
            </w:pPr>
          </w:p>
          <w:p w:rsidR="00614D2D" w:rsidRDefault="00614D2D">
            <w:pPr>
              <w:pStyle w:val="TAL"/>
            </w:pPr>
            <w:r>
              <w:t>3- Applet2 is triggered</w:t>
            </w:r>
          </w:p>
          <w:p w:rsidR="00614D2D" w:rsidRDefault="00614D2D">
            <w:pPr>
              <w:pStyle w:val="TAL"/>
            </w:pPr>
          </w:p>
          <w:p w:rsidR="00614D2D" w:rsidRDefault="00614D2D">
            <w:pPr>
              <w:pStyle w:val="TAL"/>
              <w:keepNext w:val="0"/>
              <w:keepLines w:val="0"/>
            </w:pPr>
            <w:r>
              <w:t>4-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Handler availability with EVENT_TIMER_EXPIRATION</w:t>
            </w:r>
          </w:p>
          <w:p w:rsidR="00614D2D" w:rsidRDefault="00614D2D">
            <w:pPr>
              <w:pStyle w:val="TAH"/>
            </w:pPr>
          </w:p>
          <w:p w:rsidR="00614D2D" w:rsidRDefault="00614D2D">
            <w:pPr>
              <w:pStyle w:val="PL"/>
              <w:rPr>
                <w:noProof w:val="0"/>
              </w:rPr>
            </w:pPr>
            <w:r>
              <w:rPr>
                <w:noProof w:val="0"/>
              </w:rPr>
              <w:t>Timer id=1</w:t>
            </w:r>
          </w:p>
          <w:p w:rsidR="00614D2D" w:rsidRDefault="00614D2D">
            <w:pPr>
              <w:pStyle w:val="PL"/>
              <w:rPr>
                <w:noProof w:val="0"/>
              </w:rPr>
            </w:pPr>
            <w:r>
              <w:rPr>
                <w:noProof w:val="0"/>
              </w:rPr>
              <w:t>1-Envelope Timer Expiration is sent to the SIM</w:t>
            </w:r>
          </w:p>
          <w:p w:rsidR="00614D2D" w:rsidRDefault="00614D2D">
            <w:pPr>
              <w:pStyle w:val="PL"/>
            </w:pPr>
          </w:p>
          <w:p w:rsidR="00614D2D" w:rsidRDefault="00614D2D">
            <w:pPr>
              <w:pStyle w:val="PL"/>
            </w:pPr>
          </w:p>
          <w:p w:rsidR="00614D2D" w:rsidRDefault="00614D2D">
            <w:pPr>
              <w:pStyle w:val="PL"/>
            </w:pPr>
            <w:r>
              <w:t>2-EnvelopeHandler.getTheHandler() method is called by Applet1</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rPr>
                <w:rFonts w:ascii="Arial" w:hAnsi="Arial"/>
                <w:sz w:val="18"/>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Handler availability with EVENT_CALL_CONTROL_BY_SIM</w:t>
            </w:r>
          </w:p>
          <w:p w:rsidR="00614D2D" w:rsidRDefault="00614D2D">
            <w:pPr>
              <w:pStyle w:val="PL"/>
              <w:rPr>
                <w:noProof w:val="0"/>
              </w:rPr>
            </w:pPr>
          </w:p>
          <w:p w:rsidR="00614D2D" w:rsidRDefault="00614D2D">
            <w:pPr>
              <w:pStyle w:val="PL"/>
              <w:rPr>
                <w:noProof w:val="0"/>
              </w:rPr>
            </w:pPr>
            <w:r>
              <w:rPr>
                <w:noProof w:val="0"/>
              </w:rPr>
              <w:t>1-Envelope call control by sim is sent to the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2-EnvelopeHandler.getTheHandler() method is called by Applet1</w:t>
            </w:r>
          </w:p>
          <w:p w:rsidR="00614D2D" w:rsidRDefault="00614D2D">
            <w:pPr>
              <w:pStyle w:val="PL"/>
              <w:rPr>
                <w:noProof w:val="0"/>
                <w:sz w:val="18"/>
              </w:rPr>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11</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Handler availability with EVENT_MO_SHORT_MESSAGE_CONTROL_BY_SIM</w:t>
            </w:r>
          </w:p>
          <w:p w:rsidR="00614D2D" w:rsidRDefault="00614D2D">
            <w:pPr>
              <w:pStyle w:val="textTCobjectives"/>
              <w:rPr>
                <w:sz w:val="18"/>
                <w:lang w:val="en-GB"/>
              </w:rPr>
            </w:pPr>
          </w:p>
          <w:p w:rsidR="00614D2D" w:rsidRDefault="00614D2D">
            <w:pPr>
              <w:pStyle w:val="PL"/>
              <w:rPr>
                <w:noProof w:val="0"/>
              </w:rPr>
            </w:pPr>
            <w:r>
              <w:rPr>
                <w:noProof w:val="0"/>
              </w:rPr>
              <w:t>1-Envelope mo short message control by sim is sent to the SIM</w:t>
            </w:r>
          </w:p>
          <w:p w:rsidR="00614D2D" w:rsidRDefault="00614D2D">
            <w:pPr>
              <w:pStyle w:val="PL"/>
              <w:rPr>
                <w:noProof w:val="0"/>
              </w:rPr>
            </w:pPr>
          </w:p>
          <w:p w:rsidR="00614D2D" w:rsidRDefault="00614D2D">
            <w:pPr>
              <w:pStyle w:val="PL"/>
            </w:pPr>
          </w:p>
          <w:p w:rsidR="00614D2D" w:rsidRDefault="00614D2D">
            <w:pPr>
              <w:pStyle w:val="PL"/>
              <w:keepNext/>
              <w:keepLines/>
              <w:rPr>
                <w:noProof w:val="0"/>
                <w:sz w:val="18"/>
              </w:rPr>
            </w:pPr>
            <w:r>
              <w:t xml:space="preserve">2-EnvelopeHandler.getTheHandler() method is called by Applet1. </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No exception is throw</w:t>
            </w:r>
          </w:p>
          <w:p w:rsidR="00614D2D" w:rsidRDefault="00614D2D">
            <w:pPr>
              <w:pStyle w:val="TAL"/>
            </w:pPr>
          </w:p>
        </w:tc>
        <w:tc>
          <w:tcPr>
            <w:tcW w:w="2334" w:type="dxa"/>
            <w:tcBorders>
              <w:top w:val="nil"/>
              <w:left w:val="single" w:sz="4" w:space="0" w:color="auto"/>
              <w:bottom w:val="single" w:sz="4" w:space="0" w:color="auto"/>
              <w:right w:val="single" w:sz="4" w:space="0" w:color="auto"/>
            </w:tcBorders>
          </w:tcPr>
          <w:p w:rsidR="00614D2D" w:rsidRDefault="00614D2D">
            <w:pPr>
              <w:pStyle w:val="textcell"/>
              <w:keepNext/>
              <w:keepLines/>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Handler availability with EVENT_EVENT_DOWNLOAD_MT_CALL</w:t>
            </w:r>
          </w:p>
          <w:p w:rsidR="00614D2D" w:rsidRDefault="00614D2D">
            <w:pPr>
              <w:pStyle w:val="TAH"/>
            </w:pPr>
          </w:p>
          <w:p w:rsidR="00614D2D" w:rsidRDefault="00614D2D">
            <w:pPr>
              <w:pStyle w:val="TAH"/>
            </w:pPr>
          </w:p>
          <w:p w:rsidR="00614D2D" w:rsidRDefault="00614D2D">
            <w:pPr>
              <w:pStyle w:val="PL"/>
              <w:rPr>
                <w:noProof w:val="0"/>
              </w:rPr>
            </w:pPr>
          </w:p>
          <w:p w:rsidR="00614D2D" w:rsidRDefault="00614D2D">
            <w:pPr>
              <w:pStyle w:val="PL"/>
              <w:rPr>
                <w:noProof w:val="0"/>
              </w:rPr>
            </w:pPr>
            <w:r>
              <w:rPr>
                <w:noProof w:val="0"/>
              </w:rPr>
              <w:t>1-Envelope event download mt call is sent to the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2-EnvelopeHandler.getTheHandler() method is called by Applet1</w:t>
            </w:r>
          </w:p>
          <w:p w:rsidR="00614D2D" w:rsidRDefault="00614D2D">
            <w:pPr>
              <w:pStyle w:val="PL"/>
            </w:pPr>
          </w:p>
          <w:p w:rsidR="00614D2D" w:rsidRDefault="00614D2D">
            <w:pPr>
              <w:pStyle w:val="PL"/>
            </w:pPr>
          </w:p>
          <w:p w:rsidR="00614D2D" w:rsidRDefault="00614D2D">
            <w:pPr>
              <w:pStyle w:val="PL"/>
              <w:rPr>
                <w:noProof w:val="0"/>
                <w:sz w:val="18"/>
              </w:rPr>
            </w:pPr>
            <w:r>
              <w:t>3-EnvelopeHandler.getTheHandler() method is called by Applet2</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r>
              <w:t>Applet1 finalizes</w:t>
            </w:r>
          </w:p>
          <w:p w:rsidR="00614D2D" w:rsidRDefault="00614D2D">
            <w:pPr>
              <w:pStyle w:val="TAL"/>
            </w:pPr>
          </w:p>
          <w:p w:rsidR="00614D2D" w:rsidRDefault="00614D2D">
            <w:pPr>
              <w:pStyle w:val="TAL"/>
            </w:pPr>
            <w:r>
              <w:t>3- Applet2 is triggered</w:t>
            </w:r>
          </w:p>
          <w:p w:rsidR="00614D2D" w:rsidRDefault="00614D2D">
            <w:pPr>
              <w:pStyle w:val="TAL"/>
            </w:pPr>
          </w:p>
          <w:p w:rsidR="00614D2D" w:rsidRDefault="00614D2D">
            <w:pPr>
              <w:pStyle w:val="TAL"/>
              <w:keepNext w:val="0"/>
              <w:keepLines w:val="0"/>
            </w:pPr>
            <w:r>
              <w:t>4-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Handler availability with EVENT_EVENT_DOWNLOAD_CALL_CONNECTED</w:t>
            </w:r>
          </w:p>
          <w:p w:rsidR="00614D2D" w:rsidRDefault="00614D2D">
            <w:pPr>
              <w:pStyle w:val="PL"/>
              <w:rPr>
                <w:noProof w:val="0"/>
              </w:rPr>
            </w:pPr>
          </w:p>
          <w:p w:rsidR="00614D2D" w:rsidRDefault="00614D2D">
            <w:pPr>
              <w:pStyle w:val="PL"/>
              <w:rPr>
                <w:noProof w:val="0"/>
              </w:rPr>
            </w:pPr>
            <w:r>
              <w:rPr>
                <w:noProof w:val="0"/>
              </w:rPr>
              <w:t>1-Envelope event download call connected is sent to the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2-EnvelopeHandler.getTheHandler() method is called by Applet1</w:t>
            </w:r>
          </w:p>
          <w:p w:rsidR="00614D2D" w:rsidRDefault="00614D2D">
            <w:pPr>
              <w:pStyle w:val="PL"/>
            </w:pPr>
          </w:p>
          <w:p w:rsidR="00614D2D" w:rsidRDefault="00614D2D">
            <w:pPr>
              <w:pStyle w:val="PL"/>
              <w:rPr>
                <w:noProof w:val="0"/>
                <w:sz w:val="18"/>
              </w:rPr>
            </w:pPr>
            <w:r>
              <w:t xml:space="preserve">3-EnvelopeHandler.getTheHandler() method is called by Applet2 </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r>
              <w:t>Applet1 finalizes</w:t>
            </w:r>
          </w:p>
          <w:p w:rsidR="00614D2D" w:rsidRDefault="00614D2D">
            <w:pPr>
              <w:pStyle w:val="TAL"/>
            </w:pPr>
          </w:p>
          <w:p w:rsidR="00614D2D" w:rsidRDefault="00614D2D">
            <w:pPr>
              <w:pStyle w:val="TAL"/>
            </w:pPr>
            <w:r>
              <w:t>3- Applet2 is triggered</w:t>
            </w:r>
          </w:p>
          <w:p w:rsidR="00614D2D" w:rsidRDefault="00614D2D">
            <w:pPr>
              <w:pStyle w:val="TAL"/>
            </w:pPr>
          </w:p>
          <w:p w:rsidR="00614D2D" w:rsidRDefault="00614D2D">
            <w:pPr>
              <w:pStyle w:val="TAL"/>
              <w:keepNext w:val="0"/>
              <w:keepLines w:val="0"/>
            </w:pPr>
            <w:r>
              <w:t>4-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14</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Handler availability with EVENT_EVENT_DOWNLOAD_CALL_DISCONECTTED</w:t>
            </w:r>
          </w:p>
          <w:p w:rsidR="00614D2D" w:rsidRDefault="00614D2D">
            <w:pPr>
              <w:pStyle w:val="PL"/>
              <w:rPr>
                <w:noProof w:val="0"/>
              </w:rPr>
            </w:pPr>
          </w:p>
          <w:p w:rsidR="00614D2D" w:rsidRDefault="00614D2D">
            <w:pPr>
              <w:pStyle w:val="PL"/>
              <w:rPr>
                <w:noProof w:val="0"/>
              </w:rPr>
            </w:pPr>
            <w:r>
              <w:rPr>
                <w:noProof w:val="0"/>
              </w:rPr>
              <w:t>1-Envelope event download call disconnected is sent to the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2-EnvelopeHandler.getTheHandler() method is called by Applet1</w:t>
            </w:r>
          </w:p>
          <w:p w:rsidR="00614D2D" w:rsidRDefault="00614D2D">
            <w:pPr>
              <w:pStyle w:val="PL"/>
            </w:pPr>
          </w:p>
          <w:p w:rsidR="00614D2D" w:rsidRDefault="00614D2D">
            <w:pPr>
              <w:pStyle w:val="PL"/>
            </w:pPr>
          </w:p>
          <w:p w:rsidR="00614D2D" w:rsidRDefault="00614D2D">
            <w:pPr>
              <w:pStyle w:val="PL"/>
              <w:rPr>
                <w:noProof w:val="0"/>
                <w:sz w:val="18"/>
              </w:rPr>
            </w:pPr>
            <w:r>
              <w:t>3-EnvelopeHandler.getTheHandler() method is called by Applet2</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r>
              <w:t>Applet1 finalizes</w:t>
            </w:r>
          </w:p>
          <w:p w:rsidR="00614D2D" w:rsidRDefault="00614D2D">
            <w:pPr>
              <w:pStyle w:val="TAL"/>
            </w:pPr>
          </w:p>
          <w:p w:rsidR="00614D2D" w:rsidRDefault="00614D2D">
            <w:pPr>
              <w:pStyle w:val="TAL"/>
            </w:pPr>
            <w:r>
              <w:t>3- Applet2 is triggered</w:t>
            </w:r>
          </w:p>
          <w:p w:rsidR="00614D2D" w:rsidRDefault="00614D2D">
            <w:pPr>
              <w:pStyle w:val="TAL"/>
            </w:pPr>
          </w:p>
          <w:p w:rsidR="00614D2D" w:rsidRDefault="00614D2D">
            <w:pPr>
              <w:pStyle w:val="TAL"/>
              <w:keepNext w:val="0"/>
              <w:keepLines w:val="0"/>
            </w:pPr>
            <w:r>
              <w:t>4-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15</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Handler availability with EVENT_EVENT_DOWNLOAD_LOCATION_STATUS</w:t>
            </w:r>
          </w:p>
          <w:p w:rsidR="00614D2D" w:rsidRDefault="00614D2D">
            <w:pPr>
              <w:pStyle w:val="textTCobjectives"/>
              <w:rPr>
                <w:sz w:val="18"/>
                <w:lang w:val="en-GB"/>
              </w:rPr>
            </w:pPr>
          </w:p>
          <w:p w:rsidR="00614D2D" w:rsidRDefault="00614D2D">
            <w:pPr>
              <w:pStyle w:val="PL"/>
              <w:rPr>
                <w:noProof w:val="0"/>
              </w:rPr>
            </w:pPr>
            <w:r>
              <w:rPr>
                <w:noProof w:val="0"/>
              </w:rPr>
              <w:t>1-Envelope event download location status is sent to the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2-EnvelopeHandler.getTheHandler() method is called by Applet1</w:t>
            </w:r>
          </w:p>
          <w:p w:rsidR="00614D2D" w:rsidRDefault="00614D2D">
            <w:pPr>
              <w:pStyle w:val="PL"/>
              <w:rPr>
                <w:rFonts w:ascii="Arial" w:hAnsi="Arial"/>
                <w:noProof w:val="0"/>
              </w:rPr>
            </w:pPr>
          </w:p>
          <w:p w:rsidR="00614D2D" w:rsidRDefault="00614D2D">
            <w:pPr>
              <w:pStyle w:val="PL"/>
              <w:rPr>
                <w:noProof w:val="0"/>
              </w:rPr>
            </w:pPr>
          </w:p>
          <w:p w:rsidR="00614D2D" w:rsidRDefault="00614D2D">
            <w:pPr>
              <w:pStyle w:val="PL"/>
              <w:rPr>
                <w:noProof w:val="0"/>
              </w:rPr>
            </w:pPr>
          </w:p>
          <w:p w:rsidR="00614D2D" w:rsidRDefault="00614D2D">
            <w:pPr>
              <w:pStyle w:val="PL"/>
              <w:keepNext/>
              <w:keepLines/>
              <w:rPr>
                <w:noProof w:val="0"/>
                <w:sz w:val="18"/>
              </w:rPr>
            </w:pPr>
            <w:r>
              <w:t>3-EnvelopeHandler.getTheHandler() method is called by Applet2</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p>
          <w:p w:rsidR="00614D2D" w:rsidRDefault="00614D2D">
            <w:pPr>
              <w:pStyle w:val="TAL"/>
            </w:pPr>
            <w:r>
              <w:t>Applet1 finalizes</w:t>
            </w:r>
          </w:p>
          <w:p w:rsidR="00614D2D" w:rsidRDefault="00614D2D">
            <w:pPr>
              <w:pStyle w:val="TAL"/>
            </w:pPr>
          </w:p>
          <w:p w:rsidR="00614D2D" w:rsidRDefault="00614D2D">
            <w:pPr>
              <w:pStyle w:val="TAL"/>
            </w:pPr>
            <w:r>
              <w:t>3- Applet2 is triggered</w:t>
            </w:r>
          </w:p>
          <w:p w:rsidR="00614D2D" w:rsidRDefault="00614D2D">
            <w:pPr>
              <w:pStyle w:val="TAL"/>
            </w:pPr>
          </w:p>
          <w:p w:rsidR="00614D2D" w:rsidRDefault="00614D2D">
            <w:pPr>
              <w:pStyle w:val="TAL"/>
            </w:pPr>
            <w:r>
              <w:t>4-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extcell"/>
              <w:keepNext/>
              <w:keepLines/>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16</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Handler availability with EVENT_EVENT_DOWNLOAD_USER_ACTIVITY</w:t>
            </w:r>
          </w:p>
          <w:p w:rsidR="00614D2D" w:rsidRDefault="00614D2D">
            <w:pPr>
              <w:pStyle w:val="PL"/>
              <w:rPr>
                <w:noProof w:val="0"/>
              </w:rPr>
            </w:pPr>
          </w:p>
          <w:p w:rsidR="00614D2D" w:rsidRDefault="00614D2D">
            <w:pPr>
              <w:pStyle w:val="PL"/>
              <w:rPr>
                <w:noProof w:val="0"/>
              </w:rPr>
            </w:pPr>
            <w:r>
              <w:rPr>
                <w:noProof w:val="0"/>
              </w:rPr>
              <w:t>1-Envelope event download user activity is sent to the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2-EnvelopeHandler.getTheHandler() method is called by Applet1</w:t>
            </w:r>
          </w:p>
          <w:p w:rsidR="00614D2D" w:rsidRDefault="00614D2D">
            <w:pPr>
              <w:pStyle w:val="PL"/>
              <w:rPr>
                <w:rFonts w:ascii="Arial" w:hAnsi="Arial"/>
                <w:noProof w:val="0"/>
              </w:rPr>
            </w:pPr>
          </w:p>
          <w:p w:rsidR="00614D2D" w:rsidRDefault="00614D2D">
            <w:pPr>
              <w:pStyle w:val="PL"/>
            </w:pPr>
          </w:p>
          <w:p w:rsidR="00614D2D" w:rsidRDefault="00614D2D">
            <w:pPr>
              <w:pStyle w:val="PL"/>
            </w:pPr>
          </w:p>
          <w:p w:rsidR="00614D2D" w:rsidRDefault="00614D2D">
            <w:pPr>
              <w:pStyle w:val="PL"/>
              <w:rPr>
                <w:noProof w:val="0"/>
                <w:sz w:val="18"/>
              </w:rPr>
            </w:pPr>
            <w:r>
              <w:t>3-EnvelopeHandler.getTheHandler() method is called by Applet2</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r>
              <w:t>Applet1 finalizes</w:t>
            </w:r>
          </w:p>
          <w:p w:rsidR="00614D2D" w:rsidRDefault="00614D2D">
            <w:pPr>
              <w:pStyle w:val="TAL"/>
            </w:pPr>
          </w:p>
          <w:p w:rsidR="00614D2D" w:rsidRDefault="00614D2D">
            <w:pPr>
              <w:pStyle w:val="TAL"/>
            </w:pPr>
            <w:r>
              <w:t>3- Applet2 is triggered</w:t>
            </w:r>
          </w:p>
          <w:p w:rsidR="00614D2D" w:rsidRDefault="00614D2D">
            <w:pPr>
              <w:pStyle w:val="TAL"/>
            </w:pPr>
          </w:p>
          <w:p w:rsidR="00614D2D" w:rsidRDefault="00614D2D">
            <w:pPr>
              <w:pStyle w:val="TAL"/>
              <w:keepNext w:val="0"/>
              <w:keepLines w:val="0"/>
            </w:pPr>
            <w:r>
              <w:t>4-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17</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Handler availability with EVENT_EVENT_DOWNLOAD_IDLE_SCREEN_AVAILABLE</w:t>
            </w:r>
          </w:p>
          <w:p w:rsidR="00614D2D" w:rsidRDefault="00614D2D">
            <w:pPr>
              <w:pStyle w:val="textTCobjectives"/>
              <w:rPr>
                <w:sz w:val="18"/>
                <w:lang w:val="en-GB"/>
              </w:rPr>
            </w:pPr>
          </w:p>
          <w:p w:rsidR="00614D2D" w:rsidRDefault="00614D2D">
            <w:pPr>
              <w:pStyle w:val="PL"/>
              <w:rPr>
                <w:noProof w:val="0"/>
              </w:rPr>
            </w:pPr>
            <w:r>
              <w:rPr>
                <w:noProof w:val="0"/>
              </w:rPr>
              <w:t>1-Envelope event download idle screen available is sent to the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2-EnvelopeHandler.getTheHandler() method is called by Applet1</w:t>
            </w:r>
          </w:p>
          <w:p w:rsidR="00614D2D" w:rsidRDefault="00614D2D">
            <w:pPr>
              <w:pStyle w:val="PL"/>
              <w:rPr>
                <w:rFonts w:ascii="Arial" w:hAnsi="Arial"/>
                <w:noProof w:val="0"/>
              </w:rPr>
            </w:pPr>
          </w:p>
          <w:p w:rsidR="00614D2D" w:rsidRDefault="00614D2D">
            <w:pPr>
              <w:pStyle w:val="PL"/>
            </w:pPr>
          </w:p>
          <w:p w:rsidR="00614D2D" w:rsidRDefault="00614D2D">
            <w:pPr>
              <w:pStyle w:val="PL"/>
            </w:pPr>
          </w:p>
          <w:p w:rsidR="00614D2D" w:rsidRDefault="00614D2D">
            <w:pPr>
              <w:pStyle w:val="PL"/>
              <w:rPr>
                <w:noProof w:val="0"/>
                <w:sz w:val="18"/>
              </w:rPr>
            </w:pPr>
            <w:r>
              <w:t>3-EnvelopeHandler.getTheHandler() method is called by Applet2</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r>
              <w:t>Applet1 finalizes</w:t>
            </w:r>
          </w:p>
          <w:p w:rsidR="00614D2D" w:rsidRDefault="00614D2D">
            <w:pPr>
              <w:pStyle w:val="TAL"/>
            </w:pPr>
          </w:p>
          <w:p w:rsidR="00614D2D" w:rsidRDefault="00614D2D">
            <w:pPr>
              <w:pStyle w:val="TAL"/>
            </w:pPr>
            <w:r>
              <w:t>3- Applet2 is triggered</w:t>
            </w:r>
          </w:p>
          <w:p w:rsidR="00614D2D" w:rsidRDefault="00614D2D">
            <w:pPr>
              <w:pStyle w:val="TAL"/>
            </w:pPr>
          </w:p>
          <w:p w:rsidR="00614D2D" w:rsidRDefault="00614D2D">
            <w:pPr>
              <w:pStyle w:val="TAL"/>
            </w:pPr>
          </w:p>
          <w:p w:rsidR="00614D2D" w:rsidRDefault="00614D2D">
            <w:pPr>
              <w:pStyle w:val="TAL"/>
              <w:keepNext w:val="0"/>
              <w:keepLines w:val="0"/>
            </w:pPr>
            <w:r>
              <w:t>4-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18</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Handler availability with EVENT_EVENT_DOWNLOAD_CARD_READER_STATUS</w:t>
            </w:r>
          </w:p>
          <w:p w:rsidR="00614D2D" w:rsidRDefault="00614D2D">
            <w:pPr>
              <w:pStyle w:val="PL"/>
              <w:rPr>
                <w:noProof w:val="0"/>
              </w:rPr>
            </w:pPr>
          </w:p>
          <w:p w:rsidR="00614D2D" w:rsidRDefault="00614D2D">
            <w:pPr>
              <w:pStyle w:val="PL"/>
              <w:rPr>
                <w:noProof w:val="0"/>
              </w:rPr>
            </w:pPr>
            <w:r>
              <w:rPr>
                <w:noProof w:val="0"/>
              </w:rPr>
              <w:t>1-Envelope event download card reader status is sent to the SIM</w:t>
            </w:r>
          </w:p>
          <w:p w:rsidR="00614D2D" w:rsidRDefault="00614D2D">
            <w:pPr>
              <w:pStyle w:val="PL"/>
              <w:rPr>
                <w:noProof w:val="0"/>
              </w:rPr>
            </w:pPr>
          </w:p>
          <w:p w:rsidR="00614D2D" w:rsidRDefault="00614D2D">
            <w:pPr>
              <w:pStyle w:val="PL"/>
              <w:rPr>
                <w:noProof w:val="0"/>
              </w:rPr>
            </w:pPr>
            <w:r>
              <w:rPr>
                <w:noProof w:val="0"/>
              </w:rPr>
              <w:t>2-EnvelopeHandler.getTheHandler() method is called by Applet1</w:t>
            </w:r>
          </w:p>
          <w:p w:rsidR="00614D2D" w:rsidRDefault="00614D2D">
            <w:pPr>
              <w:pStyle w:val="PL"/>
              <w:rPr>
                <w:noProof w:val="0"/>
              </w:rPr>
            </w:pPr>
          </w:p>
          <w:p w:rsidR="00614D2D" w:rsidRDefault="00614D2D">
            <w:pPr>
              <w:pStyle w:val="PL"/>
            </w:pPr>
          </w:p>
          <w:p w:rsidR="00614D2D" w:rsidRDefault="00614D2D">
            <w:pPr>
              <w:pStyle w:val="PL"/>
            </w:pPr>
          </w:p>
          <w:p w:rsidR="00614D2D" w:rsidRDefault="00614D2D">
            <w:pPr>
              <w:pStyle w:val="PL"/>
              <w:rPr>
                <w:noProof w:val="0"/>
              </w:rPr>
            </w:pPr>
            <w:r>
              <w:t>3-EnvelopeHandler.getTheHandler() method is called by Applet2</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r>
              <w:t>Applet1 finalizes</w:t>
            </w:r>
          </w:p>
          <w:p w:rsidR="00614D2D" w:rsidRDefault="00614D2D">
            <w:pPr>
              <w:pStyle w:val="TAL"/>
            </w:pPr>
          </w:p>
          <w:p w:rsidR="00614D2D" w:rsidRDefault="00614D2D">
            <w:pPr>
              <w:pStyle w:val="TAL"/>
            </w:pPr>
            <w:r>
              <w:t>3- Applet2 is triggered</w:t>
            </w:r>
          </w:p>
          <w:p w:rsidR="00614D2D" w:rsidRDefault="00614D2D">
            <w:pPr>
              <w:pStyle w:val="TAL"/>
            </w:pPr>
          </w:p>
          <w:p w:rsidR="00614D2D" w:rsidRDefault="00614D2D">
            <w:pPr>
              <w:pStyle w:val="TAL"/>
            </w:pPr>
          </w:p>
          <w:p w:rsidR="00614D2D" w:rsidRDefault="00614D2D">
            <w:pPr>
              <w:pStyle w:val="TAL"/>
              <w:keepNext w:val="0"/>
              <w:keepLines w:val="0"/>
            </w:pPr>
            <w:r>
              <w:t>4- 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19</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Handler availability with EVENT_EVENT_DOWNLOAD_LANGUAGE_</w:t>
            </w:r>
          </w:p>
          <w:p w:rsidR="00614D2D" w:rsidRDefault="00614D2D">
            <w:pPr>
              <w:pStyle w:val="TAH"/>
            </w:pPr>
            <w:r>
              <w:t>SELECTION</w:t>
            </w:r>
          </w:p>
          <w:p w:rsidR="00614D2D" w:rsidRDefault="00614D2D">
            <w:pPr>
              <w:pStyle w:val="PL"/>
              <w:rPr>
                <w:noProof w:val="0"/>
              </w:rPr>
            </w:pPr>
          </w:p>
          <w:p w:rsidR="00614D2D" w:rsidRDefault="00614D2D">
            <w:pPr>
              <w:pStyle w:val="PL"/>
              <w:rPr>
                <w:noProof w:val="0"/>
              </w:rPr>
            </w:pPr>
            <w:r>
              <w:rPr>
                <w:noProof w:val="0"/>
              </w:rPr>
              <w:t>1-Envelope event download language selection is sent to the SIM</w:t>
            </w:r>
          </w:p>
          <w:p w:rsidR="00614D2D" w:rsidRDefault="00614D2D">
            <w:pPr>
              <w:pStyle w:val="PL"/>
              <w:rPr>
                <w:noProof w:val="0"/>
              </w:rPr>
            </w:pPr>
          </w:p>
          <w:p w:rsidR="00614D2D" w:rsidRDefault="00614D2D">
            <w:pPr>
              <w:pStyle w:val="PL"/>
              <w:rPr>
                <w:noProof w:val="0"/>
              </w:rPr>
            </w:pPr>
            <w:r>
              <w:rPr>
                <w:noProof w:val="0"/>
              </w:rPr>
              <w:t>2-EnvelopeHandler.getTheHandler() method is called by Applet1</w:t>
            </w:r>
          </w:p>
          <w:p w:rsidR="00614D2D" w:rsidRDefault="00614D2D">
            <w:pPr>
              <w:pStyle w:val="PL"/>
              <w:rPr>
                <w:noProof w:val="0"/>
              </w:rPr>
            </w:pPr>
            <w:r>
              <w:rPr>
                <w:noProof w:val="0"/>
              </w:rPr>
              <w:t>Applet1 finalizes.</w:t>
            </w:r>
          </w:p>
          <w:p w:rsidR="00614D2D" w:rsidRDefault="00614D2D">
            <w:pPr>
              <w:pStyle w:val="PL"/>
              <w:rPr>
                <w:noProof w:val="0"/>
              </w:rPr>
            </w:pPr>
          </w:p>
          <w:p w:rsidR="00614D2D" w:rsidRDefault="00614D2D">
            <w:pPr>
              <w:pStyle w:val="PL"/>
            </w:pPr>
          </w:p>
          <w:p w:rsidR="00614D2D" w:rsidRDefault="00614D2D">
            <w:pPr>
              <w:pStyle w:val="PL"/>
            </w:pPr>
          </w:p>
          <w:p w:rsidR="00614D2D" w:rsidRDefault="00614D2D">
            <w:pPr>
              <w:pStyle w:val="PL"/>
              <w:keepNext/>
              <w:keepLines/>
              <w:rPr>
                <w:noProof w:val="0"/>
              </w:rPr>
            </w:pPr>
            <w:r>
              <w:t>3-</w:t>
            </w:r>
            <w:r>
              <w:rPr>
                <w:lang w:eastAsia="es-ES"/>
              </w:rPr>
              <w:t>EnvelopeHandler.</w:t>
            </w:r>
            <w:r>
              <w:t>getTheHandler</w:t>
            </w:r>
            <w:r>
              <w:rPr>
                <w:lang w:eastAsia="es-ES"/>
              </w:rPr>
              <w:t>() method is called by Applet2</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r>
              <w:t>2-No exception is thrown.</w:t>
            </w:r>
          </w:p>
          <w:p w:rsidR="00614D2D" w:rsidRDefault="00614D2D">
            <w:pPr>
              <w:pStyle w:val="TAL"/>
            </w:pPr>
          </w:p>
          <w:p w:rsidR="00614D2D" w:rsidRDefault="00614D2D">
            <w:pPr>
              <w:pStyle w:val="TAL"/>
            </w:pPr>
            <w:r>
              <w:t>Applet1 finalizes.</w:t>
            </w:r>
          </w:p>
          <w:p w:rsidR="00614D2D" w:rsidRDefault="00614D2D">
            <w:pPr>
              <w:pStyle w:val="TAL"/>
            </w:pPr>
            <w:r>
              <w:t>Applet2 is triggered</w:t>
            </w:r>
          </w:p>
          <w:p w:rsidR="00614D2D" w:rsidRDefault="00614D2D">
            <w:pPr>
              <w:pStyle w:val="TAL"/>
            </w:pPr>
          </w:p>
          <w:p w:rsidR="00614D2D" w:rsidRDefault="00614D2D">
            <w:pPr>
              <w:pStyle w:val="TAL"/>
            </w:pPr>
          </w:p>
          <w:p w:rsidR="00614D2D" w:rsidRDefault="00614D2D">
            <w:pPr>
              <w:pStyle w:val="TAL"/>
            </w:pPr>
            <w:r>
              <w:t>3-No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extcell"/>
              <w:keepNext/>
              <w:keepLines/>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20</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Handler availability with EVENT_EVENT_DOWNLOAD_BROWSER_</w:t>
            </w:r>
          </w:p>
          <w:p w:rsidR="00614D2D" w:rsidRDefault="00614D2D">
            <w:pPr>
              <w:pStyle w:val="TAH"/>
            </w:pPr>
            <w:r>
              <w:t>TERMINATION</w:t>
            </w:r>
          </w:p>
          <w:p w:rsidR="00614D2D" w:rsidRDefault="00614D2D">
            <w:pPr>
              <w:pStyle w:val="PL"/>
              <w:rPr>
                <w:noProof w:val="0"/>
              </w:rPr>
            </w:pPr>
          </w:p>
          <w:p w:rsidR="00614D2D" w:rsidRDefault="00614D2D">
            <w:pPr>
              <w:pStyle w:val="PL"/>
              <w:rPr>
                <w:noProof w:val="0"/>
              </w:rPr>
            </w:pPr>
            <w:r>
              <w:rPr>
                <w:noProof w:val="0"/>
              </w:rPr>
              <w:t>1-Envelope event download browser termination is sent to the SIM</w:t>
            </w:r>
          </w:p>
          <w:p w:rsidR="00614D2D" w:rsidRDefault="00614D2D">
            <w:pPr>
              <w:pStyle w:val="PL"/>
              <w:rPr>
                <w:noProof w:val="0"/>
              </w:rPr>
            </w:pPr>
          </w:p>
          <w:p w:rsidR="00614D2D" w:rsidRDefault="00614D2D">
            <w:pPr>
              <w:pStyle w:val="PL"/>
              <w:rPr>
                <w:noProof w:val="0"/>
              </w:rPr>
            </w:pPr>
            <w:r>
              <w:rPr>
                <w:noProof w:val="0"/>
              </w:rPr>
              <w:t>2-EnvelopeHandler.getTheHandler() method is called by Applet1</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3-</w:t>
            </w:r>
            <w:r>
              <w:rPr>
                <w:noProof w:val="0"/>
                <w:lang w:eastAsia="es-ES"/>
              </w:rPr>
              <w:t>EnvelopeHandler.</w:t>
            </w:r>
            <w:r>
              <w:rPr>
                <w:noProof w:val="0"/>
              </w:rPr>
              <w:t>getTheHandler</w:t>
            </w:r>
            <w:r>
              <w:rPr>
                <w:noProof w:val="0"/>
                <w:lang w:eastAsia="es-ES"/>
              </w:rPr>
              <w:t xml:space="preserve">() method is called by </w:t>
            </w:r>
            <w:r>
              <w:rPr>
                <w:noProof w:val="0"/>
              </w:rPr>
              <w:t>Applet2</w:t>
            </w:r>
          </w:p>
          <w:p w:rsidR="00614D2D" w:rsidRDefault="00614D2D">
            <w:pPr>
              <w:pStyle w:val="PL"/>
              <w:rPr>
                <w:noProof w:val="0"/>
              </w:rPr>
            </w:pPr>
          </w:p>
          <w:p w:rsidR="00614D2D" w:rsidRDefault="00614D2D">
            <w:pPr>
              <w:pStyle w:val="PL"/>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r>
              <w:t>2-No exception is thrown.</w:t>
            </w:r>
          </w:p>
          <w:p w:rsidR="00614D2D" w:rsidRDefault="00614D2D">
            <w:pPr>
              <w:pStyle w:val="TAL"/>
            </w:pPr>
          </w:p>
          <w:p w:rsidR="00614D2D" w:rsidRDefault="00614D2D">
            <w:pPr>
              <w:pStyle w:val="TAL"/>
            </w:pPr>
            <w:r>
              <w:t>Applet1 finalizes.</w:t>
            </w:r>
          </w:p>
          <w:p w:rsidR="00614D2D" w:rsidRDefault="00614D2D">
            <w:pPr>
              <w:pStyle w:val="TAL"/>
            </w:pPr>
            <w:r>
              <w:t>Applet2 is triggered</w:t>
            </w:r>
          </w:p>
          <w:p w:rsidR="00614D2D" w:rsidRDefault="00614D2D">
            <w:pPr>
              <w:pStyle w:val="TAL"/>
            </w:pPr>
          </w:p>
          <w:p w:rsidR="00614D2D" w:rsidRDefault="00614D2D">
            <w:pPr>
              <w:pStyle w:val="TAL"/>
              <w:keepNext w:val="0"/>
              <w:keepLines w:val="0"/>
            </w:pPr>
            <w:r>
              <w:t>3-No 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21</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Handler availability with EVENT_STATUS_COMMAND</w:t>
            </w:r>
          </w:p>
          <w:p w:rsidR="00614D2D" w:rsidRDefault="00614D2D">
            <w:pPr>
              <w:pStyle w:val="PL"/>
              <w:rPr>
                <w:noProof w:val="0"/>
              </w:rPr>
            </w:pPr>
          </w:p>
          <w:p w:rsidR="00614D2D" w:rsidRDefault="00614D2D">
            <w:pPr>
              <w:pStyle w:val="PL"/>
              <w:rPr>
                <w:noProof w:val="0"/>
              </w:rPr>
            </w:pPr>
            <w:r>
              <w:rPr>
                <w:noProof w:val="0"/>
              </w:rPr>
              <w:t>1-Status command is sent to the SIM</w:t>
            </w:r>
          </w:p>
          <w:p w:rsidR="00614D2D" w:rsidRDefault="00614D2D">
            <w:pPr>
              <w:pStyle w:val="PL"/>
              <w:rPr>
                <w:noProof w:val="0"/>
              </w:rPr>
            </w:pPr>
          </w:p>
          <w:p w:rsidR="00614D2D" w:rsidRDefault="00614D2D">
            <w:pPr>
              <w:pStyle w:val="PL"/>
              <w:rPr>
                <w:noProof w:val="0"/>
              </w:rPr>
            </w:pPr>
            <w:r>
              <w:rPr>
                <w:noProof w:val="0"/>
              </w:rPr>
              <w:t>2-EnvelopeHandler.getTheHandler() method is called by Applet1</w:t>
            </w:r>
          </w:p>
          <w:p w:rsidR="00614D2D" w:rsidRDefault="00614D2D">
            <w:pPr>
              <w:pStyle w:val="PL"/>
              <w:rPr>
                <w:noProof w:val="0"/>
              </w:rPr>
            </w:pPr>
          </w:p>
          <w:p w:rsidR="00614D2D" w:rsidRDefault="00614D2D">
            <w:pPr>
              <w:pStyle w:val="PL"/>
              <w:rPr>
                <w:rFonts w:ascii="Arial" w:hAnsi="Arial"/>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3-EnvelopeHandler.getTheHandler() method is called by Applet2</w:t>
            </w:r>
          </w:p>
          <w:p w:rsidR="00614D2D" w:rsidRDefault="00614D2D">
            <w:pPr>
              <w:pStyle w:val="PL"/>
              <w:rPr>
                <w:noProof w:val="0"/>
              </w:rPr>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r>
              <w:t>2- A Toolkit exception HANDLER_NOT_AVAILABLE is thrown</w:t>
            </w:r>
          </w:p>
          <w:p w:rsidR="00614D2D" w:rsidRDefault="00614D2D">
            <w:pPr>
              <w:pStyle w:val="TAL"/>
            </w:pPr>
          </w:p>
          <w:p w:rsidR="00614D2D" w:rsidRDefault="00614D2D">
            <w:pPr>
              <w:pStyle w:val="TAL"/>
            </w:pPr>
            <w:r>
              <w:t>Applet1 finalizes.</w:t>
            </w:r>
          </w:p>
          <w:p w:rsidR="00614D2D" w:rsidRDefault="00614D2D">
            <w:pPr>
              <w:pStyle w:val="TAL"/>
            </w:pPr>
          </w:p>
          <w:p w:rsidR="00614D2D" w:rsidRDefault="00614D2D">
            <w:pPr>
              <w:pStyle w:val="TAL"/>
            </w:pPr>
            <w:r>
              <w:t>3- Applet2 is triggered</w:t>
            </w:r>
          </w:p>
          <w:p w:rsidR="00614D2D" w:rsidRDefault="00614D2D">
            <w:pPr>
              <w:pStyle w:val="TAL"/>
            </w:pPr>
          </w:p>
          <w:p w:rsidR="00614D2D" w:rsidRDefault="00614D2D">
            <w:pPr>
              <w:pStyle w:val="TAL"/>
            </w:pPr>
            <w:r>
              <w:t>4- A Toolkit exception HANDLER_NOT_AVAILABLE is thrown</w:t>
            </w: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Envelope Handler availability with EVENT_EVENT_DOWNLOAD_DATA_AVAILABLE</w:t>
            </w:r>
          </w:p>
          <w:p w:rsidR="00614D2D" w:rsidRDefault="00614D2D">
            <w:pPr>
              <w:pStyle w:val="PL"/>
              <w:rPr>
                <w:noProof w:val="0"/>
              </w:rPr>
            </w:pPr>
          </w:p>
          <w:p w:rsidR="00614D2D" w:rsidRDefault="00614D2D">
            <w:pPr>
              <w:pStyle w:val="TAH"/>
              <w:jc w:val="left"/>
              <w:rPr>
                <w:rFonts w:ascii="Courier New" w:hAnsi="Courier New"/>
                <w:b w:val="0"/>
                <w:sz w:val="16"/>
              </w:rPr>
            </w:pPr>
            <w:r>
              <w:rPr>
                <w:rFonts w:ascii="Courier New" w:hAnsi="Courier New"/>
                <w:b w:val="0"/>
                <w:sz w:val="16"/>
              </w:rPr>
              <w:t>1- Applet1 builds a proactive command OPEN CHANNEL.</w:t>
            </w:r>
          </w:p>
          <w:p w:rsidR="00614D2D" w:rsidRDefault="00614D2D">
            <w:pPr>
              <w:pStyle w:val="TAH"/>
              <w:jc w:val="left"/>
              <w:rPr>
                <w:rFonts w:ascii="Courier New" w:hAnsi="Courier New"/>
                <w:b w:val="0"/>
                <w:sz w:val="16"/>
              </w:rPr>
            </w:pPr>
            <w:r>
              <w:rPr>
                <w:rFonts w:ascii="Courier New" w:hAnsi="Courier New"/>
                <w:b w:val="0"/>
                <w:sz w:val="16"/>
              </w:rPr>
              <w:t xml:space="preserve">proactiveHandler.send() method </w:t>
            </w:r>
            <w:r>
              <w:rPr>
                <w:b w:val="0"/>
              </w:rPr>
              <w:t xml:space="preserve">is called </w:t>
            </w:r>
          </w:p>
          <w:p w:rsidR="00614D2D" w:rsidRDefault="00614D2D">
            <w:pPr>
              <w:pStyle w:val="TAH"/>
              <w:jc w:val="left"/>
              <w:rPr>
                <w:rFonts w:ascii="Courier New" w:hAnsi="Courier New"/>
                <w:b w:val="0"/>
                <w:sz w:val="16"/>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2-Envelope event download data available is sent to the SIM with ChannelId=01.</w:t>
            </w:r>
          </w:p>
          <w:p w:rsidR="00614D2D" w:rsidRDefault="00614D2D">
            <w:pPr>
              <w:pStyle w:val="PL"/>
              <w:rPr>
                <w:noProof w:val="0"/>
              </w:rPr>
            </w:pPr>
          </w:p>
          <w:p w:rsidR="00614D2D" w:rsidRDefault="00614D2D">
            <w:pPr>
              <w:pStyle w:val="PL"/>
              <w:rPr>
                <w:noProof w:val="0"/>
              </w:rPr>
            </w:pPr>
            <w:r>
              <w:rPr>
                <w:noProof w:val="0"/>
              </w:rPr>
              <w:t>3-EnvelopeHandler.getTheHandler() method is called by Applet1</w:t>
            </w:r>
          </w:p>
          <w:p w:rsidR="00614D2D" w:rsidRDefault="00614D2D">
            <w:pPr>
              <w:pStyle w:val="TAH"/>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 xml:space="preserve">1- Applet1 is registered to EVENT_EVENT_DOWNLOAD_DATA_AVAILABLE and EVENT_EVENT_DOWNLOAD_CHANNEL_STATUS </w:t>
            </w:r>
          </w:p>
          <w:p w:rsidR="00614D2D" w:rsidRDefault="00614D2D">
            <w:pPr>
              <w:pStyle w:val="TAL"/>
            </w:pPr>
          </w:p>
          <w:p w:rsidR="00614D2D" w:rsidRDefault="00614D2D">
            <w:pPr>
              <w:pStyle w:val="TAL"/>
            </w:pPr>
            <w:r>
              <w:t>2- Applet1 is triggered</w:t>
            </w:r>
          </w:p>
          <w:p w:rsidR="00614D2D" w:rsidRDefault="00614D2D">
            <w:pPr>
              <w:pStyle w:val="TAL"/>
            </w:pPr>
          </w:p>
          <w:p w:rsidR="00614D2D" w:rsidRDefault="00614D2D">
            <w:pPr>
              <w:pStyle w:val="TAL"/>
            </w:pPr>
          </w:p>
          <w:p w:rsidR="00614D2D" w:rsidRDefault="00614D2D">
            <w:pPr>
              <w:pStyle w:val="TAL"/>
            </w:pPr>
            <w:r>
              <w:t>3-No exception is thrown.</w:t>
            </w: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jc w:val="left"/>
              <w:rPr>
                <w:rFonts w:ascii="Arial" w:hAnsi="Arial"/>
                <w:sz w:val="18"/>
                <w:lang w:val="en-GB"/>
              </w:rPr>
            </w:pPr>
          </w:p>
          <w:p w:rsidR="00614D2D" w:rsidRDefault="00614D2D">
            <w:pPr>
              <w:pStyle w:val="textcell"/>
              <w:jc w:val="left"/>
              <w:rPr>
                <w:rFonts w:ascii="Arial" w:hAnsi="Arial"/>
                <w:sz w:val="18"/>
                <w:lang w:val="en-GB"/>
              </w:rPr>
            </w:pPr>
          </w:p>
          <w:p w:rsidR="00614D2D" w:rsidRDefault="00614D2D">
            <w:pPr>
              <w:pStyle w:val="textcell"/>
              <w:jc w:val="left"/>
              <w:rPr>
                <w:rFonts w:ascii="Arial" w:hAnsi="Arial"/>
                <w:sz w:val="18"/>
                <w:lang w:val="en-GB"/>
              </w:rPr>
            </w:pPr>
          </w:p>
          <w:p w:rsidR="00614D2D" w:rsidRDefault="00614D2D">
            <w:pPr>
              <w:pStyle w:val="textcell"/>
              <w:jc w:val="left"/>
              <w:rPr>
                <w:rFonts w:ascii="Arial" w:hAnsi="Arial"/>
                <w:sz w:val="18"/>
                <w:lang w:val="en-GB"/>
              </w:rPr>
            </w:pPr>
          </w:p>
          <w:p w:rsidR="00614D2D" w:rsidRDefault="00614D2D">
            <w:pPr>
              <w:pStyle w:val="textcell"/>
              <w:jc w:val="left"/>
              <w:rPr>
                <w:rFonts w:ascii="Arial" w:hAnsi="Arial"/>
                <w:sz w:val="18"/>
                <w:lang w:val="en-GB"/>
              </w:rPr>
            </w:pPr>
            <w:r>
              <w:rPr>
                <w:rFonts w:ascii="Arial" w:hAnsi="Arial"/>
                <w:sz w:val="18"/>
                <w:lang w:val="en-GB"/>
              </w:rPr>
              <w:t>1- OPEN CHANNEL proactive command is fetched</w:t>
            </w:r>
          </w:p>
          <w:p w:rsidR="00614D2D" w:rsidRDefault="00614D2D">
            <w:pPr>
              <w:pStyle w:val="textcell"/>
              <w:jc w:val="left"/>
              <w:rPr>
                <w:rFonts w:ascii="Arial" w:hAnsi="Arial"/>
                <w:sz w:val="18"/>
                <w:lang w:val="en-GB"/>
              </w:rPr>
            </w:pPr>
          </w:p>
          <w:p w:rsidR="00614D2D" w:rsidRDefault="00614D2D">
            <w:pPr>
              <w:pStyle w:val="textcell"/>
              <w:jc w:val="left"/>
              <w:rPr>
                <w:rFonts w:ascii="Arial" w:hAnsi="Arial"/>
                <w:sz w:val="18"/>
                <w:lang w:val="en-GB"/>
              </w:rPr>
            </w:pPr>
            <w:r>
              <w:rPr>
                <w:rFonts w:ascii="Arial" w:hAnsi="Arial"/>
                <w:sz w:val="18"/>
                <w:lang w:val="en-GB"/>
              </w:rPr>
              <w:t>TERMINAL RESPONSE is issued with Channel Id = 01</w:t>
            </w:r>
          </w:p>
          <w:p w:rsidR="00614D2D" w:rsidRDefault="00614D2D">
            <w:pPr>
              <w:pStyle w:val="textcell"/>
              <w:jc w:val="left"/>
              <w:rPr>
                <w:rFonts w:ascii="Arial" w:hAnsi="Arial"/>
                <w:sz w:val="18"/>
                <w:lang w:val="en-GB"/>
              </w:rPr>
            </w:pPr>
          </w:p>
          <w:p w:rsidR="00614D2D" w:rsidRDefault="00614D2D">
            <w:pPr>
              <w:rPr>
                <w:rFonts w:ascii="Arial" w:hAnsi="Arial"/>
                <w:sz w:val="18"/>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Envelope Handler availability with EVENT_EVENT_DOWNLOAD_CHANNEL_STATUS</w:t>
            </w:r>
          </w:p>
          <w:p w:rsidR="00614D2D" w:rsidRDefault="00614D2D">
            <w:pPr>
              <w:pStyle w:val="PL"/>
              <w:rPr>
                <w:noProof w:val="0"/>
              </w:rPr>
            </w:pPr>
          </w:p>
          <w:p w:rsidR="00614D2D" w:rsidRDefault="00614D2D">
            <w:pPr>
              <w:pStyle w:val="PL"/>
              <w:rPr>
                <w:noProof w:val="0"/>
              </w:rPr>
            </w:pPr>
            <w:r>
              <w:rPr>
                <w:noProof w:val="0"/>
              </w:rPr>
              <w:t>1-Envelope event download channel status is sent to the SIM with ChannelId=01.</w:t>
            </w:r>
          </w:p>
          <w:p w:rsidR="00614D2D" w:rsidRDefault="00614D2D">
            <w:pPr>
              <w:pStyle w:val="PL"/>
            </w:pPr>
          </w:p>
          <w:p w:rsidR="00614D2D" w:rsidRDefault="00614D2D">
            <w:pPr>
              <w:pStyle w:val="PL"/>
            </w:pPr>
            <w:r>
              <w:t>2-EnvelopeHandler.getTheHandler() method is called by Applet1</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r>
              <w:t>2-No exception is thrown.</w:t>
            </w: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rPr>
                <w:rFonts w:ascii="Arial" w:hAnsi="Arial"/>
                <w:sz w:val="18"/>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pPr>
            <w:r>
              <w:t>24</w:t>
            </w:r>
          </w:p>
          <w:p w:rsidR="00614D2D" w:rsidRDefault="00614D2D">
            <w:pPr>
              <w:pStyle w:val="TAC"/>
            </w:pPr>
          </w:p>
          <w:p w:rsidR="00614D2D" w:rsidRDefault="00614D2D">
            <w:pPr>
              <w:pStyle w:val="TAC"/>
            </w:pPr>
          </w:p>
          <w:p w:rsidR="00614D2D" w:rsidRDefault="00614D2D">
            <w:pPr>
              <w:pStyle w:val="TAC"/>
            </w:pPr>
          </w:p>
          <w:p w:rsidR="00614D2D" w:rsidRDefault="00614D2D">
            <w:pPr>
              <w:pStyle w:val="TAC"/>
            </w:pP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Envelope Handler availability with EVENT_ UNRECOGNIZED_ENVELOPE</w:t>
            </w:r>
          </w:p>
          <w:p w:rsidR="00614D2D" w:rsidRDefault="00614D2D">
            <w:pPr>
              <w:pStyle w:val="PL"/>
              <w:rPr>
                <w:noProof w:val="0"/>
              </w:rPr>
            </w:pPr>
          </w:p>
          <w:p w:rsidR="00614D2D" w:rsidRDefault="00614D2D">
            <w:pPr>
              <w:pStyle w:val="PL"/>
              <w:rPr>
                <w:noProof w:val="0"/>
              </w:rPr>
            </w:pPr>
            <w:r>
              <w:rPr>
                <w:noProof w:val="0"/>
              </w:rPr>
              <w:t>1-An unrecognized Envelope is sent to the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2-EnvelopeHandler.getTheHandler() method is called by Applet1</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TAH"/>
            </w:pPr>
            <w:r>
              <w:rPr>
                <w:rFonts w:ascii="Courier New" w:hAnsi="Courier New"/>
                <w:b w:val="0"/>
                <w:sz w:val="16"/>
              </w:rPr>
              <w:t>3-EnvelopeHandler.getTheHandler() method is called by Applet2</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r>
              <w:t>Applet1 finalizes</w:t>
            </w:r>
          </w:p>
          <w:p w:rsidR="00614D2D" w:rsidRDefault="00614D2D">
            <w:pPr>
              <w:pStyle w:val="TAL"/>
            </w:pPr>
            <w:r>
              <w:t>Applet2 is triggered</w:t>
            </w:r>
          </w:p>
          <w:p w:rsidR="00614D2D" w:rsidRDefault="00614D2D">
            <w:pPr>
              <w:pStyle w:val="TAL"/>
            </w:pPr>
          </w:p>
          <w:p w:rsidR="00614D2D" w:rsidRDefault="00614D2D">
            <w:pPr>
              <w:pStyle w:val="TAL"/>
            </w:pPr>
            <w:r>
              <w:t>3- No exception is thrown.</w:t>
            </w: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jc w:val="left"/>
              <w:rPr>
                <w:rFonts w:ascii="Arial" w:hAnsi="Arial"/>
                <w:sz w:val="18"/>
                <w:lang w:val="en-GB"/>
              </w:rPr>
            </w:pPr>
          </w:p>
          <w:p w:rsidR="00614D2D" w:rsidRDefault="00614D2D">
            <w:pPr>
              <w:pStyle w:val="TAL"/>
            </w:pPr>
          </w:p>
          <w:p w:rsidR="00614D2D" w:rsidRDefault="00614D2D">
            <w:pPr>
              <w:pStyle w:val="textcell"/>
              <w:rPr>
                <w:rFonts w:ascii="Arial" w:hAnsi="Arial"/>
                <w:sz w:val="18"/>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pPr>
            <w:r>
              <w:t>25</w:t>
            </w:r>
          </w:p>
          <w:p w:rsidR="00614D2D" w:rsidRDefault="00614D2D">
            <w:pPr>
              <w:pStyle w:val="TAC"/>
            </w:pPr>
          </w:p>
          <w:p w:rsidR="00614D2D" w:rsidRDefault="00614D2D">
            <w:pPr>
              <w:pStyle w:val="TAC"/>
            </w:pPr>
          </w:p>
          <w:p w:rsidR="00614D2D" w:rsidRDefault="00614D2D">
            <w:pPr>
              <w:pStyle w:val="TAC"/>
            </w:pPr>
          </w:p>
          <w:p w:rsidR="00614D2D" w:rsidRDefault="00614D2D">
            <w:pPr>
              <w:pStyle w:val="TAC"/>
            </w:pPr>
          </w:p>
          <w:p w:rsidR="00614D2D" w:rsidRDefault="00614D2D">
            <w:pPr>
              <w:pStyle w:val="TAC"/>
            </w:pPr>
          </w:p>
          <w:p w:rsidR="00614D2D" w:rsidRDefault="00614D2D">
            <w:pPr>
              <w:pStyle w:val="TAC"/>
            </w:pP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jc w:val="left"/>
            </w:pPr>
          </w:p>
          <w:p w:rsidR="00614D2D" w:rsidRDefault="00614D2D">
            <w:pPr>
              <w:pStyle w:val="TAH"/>
              <w:jc w:val="left"/>
            </w:pPr>
            <w:r>
              <w:t>Envelope Handler availability with EVENT_FORMATTED_SMS_PP_UPD</w:t>
            </w:r>
          </w:p>
          <w:p w:rsidR="00614D2D" w:rsidRDefault="00614D2D">
            <w:pPr>
              <w:pStyle w:val="PL"/>
              <w:rPr>
                <w:noProof w:val="0"/>
              </w:rPr>
            </w:pPr>
          </w:p>
          <w:p w:rsidR="00614D2D" w:rsidRDefault="00614D2D">
            <w:pPr>
              <w:pStyle w:val="PL"/>
              <w:rPr>
                <w:noProof w:val="0"/>
              </w:rPr>
            </w:pPr>
            <w:r>
              <w:rPr>
                <w:noProof w:val="0"/>
              </w:rPr>
              <w:t>1- A formatted Update Record EFsms instruction is sent to the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2-EnvelopeHandler.getTheHandler() method is called by Applet1</w:t>
            </w:r>
          </w:p>
          <w:p w:rsidR="00614D2D" w:rsidRDefault="00614D2D">
            <w:pPr>
              <w:pStyle w:val="PL"/>
              <w:rPr>
                <w:rFonts w:ascii="Arial" w:hAnsi="Arial"/>
                <w:noProof w:val="0"/>
              </w:rPr>
            </w:pPr>
          </w:p>
          <w:p w:rsidR="00614D2D" w:rsidRDefault="00614D2D">
            <w:pPr>
              <w:pStyle w:val="TAH"/>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r>
              <w:t xml:space="preserve"> </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rPr>
                <w:rFonts w:ascii="Arial" w:hAnsi="Arial"/>
                <w:sz w:val="18"/>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pPr>
            <w:r>
              <w:t>26</w:t>
            </w:r>
          </w:p>
          <w:p w:rsidR="00614D2D" w:rsidRDefault="00614D2D">
            <w:pPr>
              <w:pStyle w:val="TAC"/>
            </w:pPr>
          </w:p>
          <w:p w:rsidR="00614D2D" w:rsidRDefault="00614D2D">
            <w:pPr>
              <w:pStyle w:val="TAC"/>
            </w:pPr>
          </w:p>
          <w:p w:rsidR="00614D2D" w:rsidRDefault="00614D2D">
            <w:pPr>
              <w:pStyle w:val="TAC"/>
            </w:pPr>
          </w:p>
          <w:p w:rsidR="00614D2D" w:rsidRDefault="00614D2D">
            <w:pPr>
              <w:pStyle w:val="TAC"/>
            </w:pPr>
          </w:p>
          <w:p w:rsidR="00614D2D" w:rsidRDefault="00614D2D">
            <w:pPr>
              <w:pStyle w:val="TAC"/>
            </w:pPr>
          </w:p>
          <w:p w:rsidR="00614D2D" w:rsidRDefault="00614D2D">
            <w:pPr>
              <w:pStyle w:val="TAC"/>
            </w:pP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jc w:val="left"/>
            </w:pPr>
            <w:r>
              <w:t>Envelope Handler availability with EVENT_UNFORMATTED_SMS_PP_UPD</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1-An unformatted Update Record EFsms instruction is sent to the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2-EnvelopeHandler.getTheHandler() method is called by Applet1</w:t>
            </w:r>
          </w:p>
          <w:p w:rsidR="00614D2D" w:rsidRDefault="00614D2D">
            <w:pPr>
              <w:pStyle w:val="PL"/>
              <w:rPr>
                <w:rFonts w:ascii="Arial" w:hAnsi="Arial"/>
                <w:noProof w:val="0"/>
              </w:rPr>
            </w:pPr>
          </w:p>
          <w:p w:rsidR="00614D2D" w:rsidRDefault="00614D2D">
            <w:pPr>
              <w:pStyle w:val="PL"/>
              <w:rPr>
                <w:noProof w:val="0"/>
              </w:rPr>
            </w:pPr>
          </w:p>
          <w:p w:rsidR="00614D2D" w:rsidRDefault="00614D2D">
            <w:pPr>
              <w:pStyle w:val="PL"/>
              <w:rPr>
                <w:bCs/>
              </w:rPr>
            </w:pPr>
          </w:p>
          <w:p w:rsidR="00614D2D" w:rsidRDefault="00614D2D">
            <w:pPr>
              <w:pStyle w:val="PL"/>
            </w:pPr>
            <w:r>
              <w:rPr>
                <w:bCs/>
              </w:rPr>
              <w:t>3-EnvelopeHandler.getTheHandler() method is called by Applet2</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PL"/>
              <w:rPr>
                <w:rFonts w:ascii="Arial" w:hAnsi="Arial"/>
                <w:noProof w:val="0"/>
                <w:sz w:val="18"/>
              </w:rPr>
            </w:pPr>
            <w:r>
              <w:rPr>
                <w:rFonts w:ascii="Arial" w:hAnsi="Arial"/>
                <w:noProof w:val="0"/>
                <w:sz w:val="18"/>
              </w:rPr>
              <w:t>Applet1 finalizes</w:t>
            </w:r>
          </w:p>
          <w:p w:rsidR="00614D2D" w:rsidRDefault="00614D2D">
            <w:pPr>
              <w:pStyle w:val="PL"/>
              <w:rPr>
                <w:noProof w:val="0"/>
              </w:rPr>
            </w:pPr>
            <w:r>
              <w:rPr>
                <w:rFonts w:ascii="Arial" w:hAnsi="Arial"/>
                <w:noProof w:val="0"/>
                <w:sz w:val="18"/>
              </w:rPr>
              <w:t>Applet2 is triggered</w:t>
            </w:r>
          </w:p>
          <w:p w:rsidR="00614D2D" w:rsidRDefault="00614D2D">
            <w:pPr>
              <w:pStyle w:val="TAL"/>
            </w:pPr>
          </w:p>
          <w:p w:rsidR="00614D2D" w:rsidRDefault="00614D2D">
            <w:pPr>
              <w:pStyle w:val="TAL"/>
            </w:pPr>
            <w:r>
              <w:t>3- No exception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rPr>
                <w:rFonts w:ascii="Arial" w:hAnsi="Arial"/>
                <w:sz w:val="18"/>
              </w:rPr>
            </w:pPr>
          </w:p>
        </w:tc>
      </w:tr>
    </w:tbl>
    <w:p w:rsidR="00614D2D" w:rsidRDefault="00614D2D" w:rsidP="00614D2D"/>
    <w:p w:rsidR="00614D2D" w:rsidRDefault="00614D2D" w:rsidP="00614D2D">
      <w:pPr>
        <w:pStyle w:val="H6"/>
        <w:keepNext w:val="0"/>
        <w:keepLines w:val="0"/>
      </w:pPr>
      <w:r>
        <w:t>6.3.1.3.4</w:t>
      </w:r>
      <w:r>
        <w:tab/>
        <w:t xml:space="preserve">Test Coverage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319"/>
        <w:gridCol w:w="4702"/>
      </w:tblGrid>
      <w:tr w:rsidR="00614D2D" w:rsidTr="00614D2D">
        <w:trPr>
          <w:tblHeader/>
          <w:jc w:val="center"/>
        </w:trPr>
        <w:tc>
          <w:tcPr>
            <w:tcW w:w="131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470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131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470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3, 4, 5, 6, 7, 8, 9, 10, 11, 12, 13, 14, 15, 16, 17, 18, 19, 20, 22, 23, 24, 25, 26</w:t>
            </w:r>
          </w:p>
        </w:tc>
      </w:tr>
      <w:tr w:rsidR="00614D2D" w:rsidTr="00614D2D">
        <w:trPr>
          <w:jc w:val="center"/>
        </w:trPr>
        <w:tc>
          <w:tcPr>
            <w:tcW w:w="131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CRRC1</w:t>
            </w:r>
          </w:p>
        </w:tc>
        <w:tc>
          <w:tcPr>
            <w:tcW w:w="470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1, 2, 21</w:t>
            </w:r>
          </w:p>
        </w:tc>
      </w:tr>
    </w:tbl>
    <w:p w:rsidR="00614D2D" w:rsidRDefault="00614D2D" w:rsidP="00614D2D"/>
    <w:p w:rsidR="00614D2D" w:rsidRDefault="00614D2D" w:rsidP="00614D2D">
      <w:pPr>
        <w:pStyle w:val="Heading4"/>
        <w:keepNext w:val="0"/>
        <w:keepLines w:val="0"/>
      </w:pPr>
      <w:bookmarkStart w:id="546" w:name="_Toc51826824"/>
      <w:bookmarkStart w:id="547" w:name="_Toc117070505"/>
      <w:bookmarkStart w:id="548" w:name="_Toc51828267"/>
      <w:r>
        <w:t>6.3.1.4</w:t>
      </w:r>
      <w:r>
        <w:tab/>
        <w:t>EnvelopeResponseHandler</w:t>
      </w:r>
      <w:bookmarkEnd w:id="546"/>
      <w:bookmarkEnd w:id="547"/>
      <w:bookmarkEnd w:id="548"/>
    </w:p>
    <w:p w:rsidR="00614D2D" w:rsidRDefault="00614D2D" w:rsidP="00614D2D">
      <w:r>
        <w:t>Test Area Reference: FWK_MHA_ERHD</w:t>
      </w:r>
    </w:p>
    <w:p w:rsidR="00614D2D" w:rsidRDefault="00614D2D" w:rsidP="00614D2D">
      <w:pPr>
        <w:pStyle w:val="H6"/>
      </w:pPr>
      <w:r>
        <w:t>6.3.1.4.1</w:t>
      </w:r>
      <w:r>
        <w:tab/>
        <w:t>Conformance Requirement</w:t>
      </w:r>
    </w:p>
    <w:p w:rsidR="00614D2D" w:rsidRDefault="00614D2D" w:rsidP="00614D2D">
      <w:pPr>
        <w:pStyle w:val="H6"/>
      </w:pPr>
      <w:r>
        <w:t>6.3.1.4.1.1</w:t>
      </w:r>
      <w:r>
        <w:tab/>
        <w:t>Normal Execution</w:t>
      </w:r>
    </w:p>
    <w:p w:rsidR="00614D2D" w:rsidRDefault="00614D2D" w:rsidP="00614D2D">
      <w:pPr>
        <w:pStyle w:val="ListBullet"/>
        <w:numPr>
          <w:ilvl w:val="0"/>
          <w:numId w:val="2"/>
        </w:numPr>
        <w:ind w:left="568" w:hanging="284"/>
      </w:pPr>
      <w:r>
        <w:t>CRRN1: The handler is available for all triggered toolkit applets from the invocation of the processToolkit method of the toolkit applet until a toolkit applet has posted an envelope response or the first invocation of the ProactiveHandler.send method for the following events:</w:t>
      </w:r>
    </w:p>
    <w:p w:rsidR="00614D2D" w:rsidRDefault="00614D2D" w:rsidP="00614D2D">
      <w:pPr>
        <w:pStyle w:val="B3"/>
      </w:pPr>
      <w:r>
        <w:t>EVENT_FORMATTED_SMS_PP_ENV</w:t>
      </w:r>
    </w:p>
    <w:p w:rsidR="00614D2D" w:rsidRDefault="00614D2D" w:rsidP="00614D2D">
      <w:pPr>
        <w:pStyle w:val="B3"/>
      </w:pPr>
      <w:r>
        <w:t>EVENT_UNFORMATTED_SMS_PP_ENV</w:t>
      </w:r>
    </w:p>
    <w:p w:rsidR="00614D2D" w:rsidRDefault="00614D2D" w:rsidP="00614D2D">
      <w:pPr>
        <w:pStyle w:val="B3"/>
      </w:pPr>
      <w:r>
        <w:t>EVENT_CALL_CONTROL</w:t>
      </w:r>
    </w:p>
    <w:p w:rsidR="00614D2D" w:rsidRDefault="00614D2D" w:rsidP="00614D2D">
      <w:pPr>
        <w:pStyle w:val="B3"/>
      </w:pPr>
      <w:r>
        <w:t>EVENT_SMS_MO_CONTROL</w:t>
      </w:r>
    </w:p>
    <w:p w:rsidR="00614D2D" w:rsidRDefault="00614D2D" w:rsidP="00614D2D">
      <w:pPr>
        <w:pStyle w:val="B3"/>
      </w:pPr>
      <w:r>
        <w:t>EVENT_UNRECOGNIZED_ENVELOPE</w:t>
      </w:r>
    </w:p>
    <w:p w:rsidR="00614D2D" w:rsidRDefault="00614D2D" w:rsidP="00614D2D">
      <w:pPr>
        <w:pStyle w:val="ListBullet"/>
        <w:numPr>
          <w:ilvl w:val="0"/>
          <w:numId w:val="2"/>
        </w:numPr>
        <w:ind w:left="568" w:hanging="284"/>
      </w:pPr>
      <w:r>
        <w:t>CRRN2: After a call to the post method the handler is not longer available.</w:t>
      </w:r>
    </w:p>
    <w:p w:rsidR="00614D2D" w:rsidRDefault="00614D2D" w:rsidP="00614D2D">
      <w:pPr>
        <w:pStyle w:val="ListBullet"/>
        <w:numPr>
          <w:ilvl w:val="0"/>
          <w:numId w:val="2"/>
        </w:numPr>
        <w:ind w:left="568" w:hanging="284"/>
      </w:pPr>
      <w:r>
        <w:t>CRRN3: After a call to the send method the handler is not longer available.</w:t>
      </w:r>
    </w:p>
    <w:p w:rsidR="00614D2D" w:rsidRDefault="00614D2D" w:rsidP="00614D2D">
      <w:pPr>
        <w:pStyle w:val="H6"/>
        <w:keepNext w:val="0"/>
        <w:keepLines w:val="0"/>
      </w:pPr>
      <w:r>
        <w:t>6.3.1.4.1.2</w:t>
      </w:r>
      <w:r>
        <w:tab/>
        <w:t>Parameters error</w:t>
      </w:r>
    </w:p>
    <w:p w:rsidR="00614D2D" w:rsidRDefault="00614D2D" w:rsidP="00614D2D">
      <w:r>
        <w:t>No requirements.</w:t>
      </w:r>
    </w:p>
    <w:p w:rsidR="00614D2D" w:rsidRDefault="00614D2D" w:rsidP="00614D2D">
      <w:pPr>
        <w:pStyle w:val="H6"/>
        <w:keepNext w:val="0"/>
        <w:keepLines w:val="0"/>
      </w:pPr>
      <w:r>
        <w:t>6.3.1.4.1.3</w:t>
      </w:r>
      <w:r>
        <w:tab/>
        <w:t>Context Errors</w:t>
      </w:r>
    </w:p>
    <w:p w:rsidR="00614D2D" w:rsidRDefault="00614D2D" w:rsidP="00614D2D">
      <w:pPr>
        <w:pStyle w:val="ListBullet"/>
        <w:numPr>
          <w:ilvl w:val="0"/>
          <w:numId w:val="2"/>
        </w:numPr>
        <w:ind w:left="568" w:hanging="284"/>
      </w:pPr>
      <w:r>
        <w:t>CRRC1: The handler is not available for the following events:</w:t>
      </w:r>
    </w:p>
    <w:p w:rsidR="00614D2D" w:rsidRDefault="00614D2D" w:rsidP="00614D2D">
      <w:pPr>
        <w:pStyle w:val="B3"/>
      </w:pPr>
      <w:r>
        <w:t>EVENT_FORMATTED_SMS_CB</w:t>
      </w:r>
    </w:p>
    <w:p w:rsidR="00614D2D" w:rsidRDefault="00614D2D" w:rsidP="00614D2D">
      <w:pPr>
        <w:pStyle w:val="B3"/>
      </w:pPr>
      <w:r>
        <w:t>EVENT_UNFORMATTED_SMS_CB</w:t>
      </w:r>
    </w:p>
    <w:p w:rsidR="00614D2D" w:rsidRDefault="00614D2D" w:rsidP="00614D2D">
      <w:pPr>
        <w:pStyle w:val="B3"/>
      </w:pPr>
      <w:r>
        <w:t>EVENT_MENU_SELECTION</w:t>
      </w:r>
    </w:p>
    <w:p w:rsidR="00614D2D" w:rsidRDefault="00614D2D" w:rsidP="00614D2D">
      <w:pPr>
        <w:pStyle w:val="B3"/>
      </w:pPr>
      <w:r>
        <w:t>EVENT_MENU_SELECTION_HELP_REQUEST</w:t>
      </w:r>
    </w:p>
    <w:p w:rsidR="00614D2D" w:rsidRDefault="00614D2D" w:rsidP="00614D2D">
      <w:pPr>
        <w:pStyle w:val="B3"/>
      </w:pPr>
      <w:r>
        <w:t>EVENT_TIMER_EXPIRATION</w:t>
      </w:r>
    </w:p>
    <w:p w:rsidR="00614D2D" w:rsidRDefault="00614D2D" w:rsidP="00614D2D">
      <w:pPr>
        <w:pStyle w:val="B3"/>
      </w:pPr>
      <w:r>
        <w:t>EVENT_EVENT_DOWNLOAD_MT_CALL</w:t>
      </w:r>
    </w:p>
    <w:p w:rsidR="00614D2D" w:rsidRDefault="00614D2D" w:rsidP="00614D2D">
      <w:pPr>
        <w:pStyle w:val="B3"/>
      </w:pPr>
      <w:r>
        <w:t>EVENT_EVENT_DOWNLOAD_CALL_CONNECTED</w:t>
      </w:r>
    </w:p>
    <w:p w:rsidR="00614D2D" w:rsidRDefault="00614D2D" w:rsidP="00614D2D">
      <w:pPr>
        <w:pStyle w:val="B3"/>
      </w:pPr>
      <w:r>
        <w:t>EVENT_EVENT_DOWNLOAD_CALL_DISCONNECTED</w:t>
      </w:r>
    </w:p>
    <w:p w:rsidR="00614D2D" w:rsidRDefault="00614D2D" w:rsidP="00614D2D">
      <w:pPr>
        <w:pStyle w:val="B3"/>
      </w:pPr>
      <w:r>
        <w:t>EVENT_EVENT_DOWNLOAD_LOCATION_STATUS</w:t>
      </w:r>
    </w:p>
    <w:p w:rsidR="00614D2D" w:rsidRDefault="00614D2D" w:rsidP="00614D2D">
      <w:pPr>
        <w:pStyle w:val="B3"/>
      </w:pPr>
      <w:r>
        <w:t>EVENT_EVENT_DOWNLOAD_USER_ACTIVITY</w:t>
      </w:r>
    </w:p>
    <w:p w:rsidR="00614D2D" w:rsidRDefault="00614D2D" w:rsidP="00614D2D">
      <w:pPr>
        <w:pStyle w:val="B3"/>
      </w:pPr>
      <w:r>
        <w:t>EVENT_EVENT_DOWNLOAD_IDLE_SCREEN_AVAILABLE</w:t>
      </w:r>
    </w:p>
    <w:p w:rsidR="00614D2D" w:rsidRDefault="00614D2D" w:rsidP="00614D2D">
      <w:pPr>
        <w:pStyle w:val="B3"/>
      </w:pPr>
      <w:r>
        <w:t>EVENT_EVENT_DOWNLOAD_CARD_READER_STATUS</w:t>
      </w:r>
    </w:p>
    <w:p w:rsidR="00614D2D" w:rsidRDefault="00614D2D" w:rsidP="00614D2D">
      <w:pPr>
        <w:pStyle w:val="B3"/>
      </w:pPr>
      <w:r>
        <w:t>EVENT_EVENT_DOWNLOAD_LANGUAGE_SELECTION</w:t>
      </w:r>
    </w:p>
    <w:p w:rsidR="00614D2D" w:rsidRDefault="00614D2D" w:rsidP="00614D2D">
      <w:pPr>
        <w:pStyle w:val="B3"/>
      </w:pPr>
      <w:r>
        <w:t>EVENT_EVENT_DOWNLOAD_BROWSER_TERMINATION</w:t>
      </w:r>
    </w:p>
    <w:p w:rsidR="00614D2D" w:rsidRDefault="00614D2D" w:rsidP="00614D2D">
      <w:pPr>
        <w:pStyle w:val="B3"/>
      </w:pPr>
      <w:r>
        <w:t>EVENT_STATUS_COMMAND</w:t>
      </w:r>
    </w:p>
    <w:p w:rsidR="00614D2D" w:rsidRDefault="00614D2D" w:rsidP="00614D2D">
      <w:pPr>
        <w:pStyle w:val="B3"/>
      </w:pPr>
      <w:r>
        <w:t>EVENT_PROFILE_DOWNLOAD</w:t>
      </w:r>
    </w:p>
    <w:p w:rsidR="00614D2D" w:rsidRDefault="00614D2D" w:rsidP="00614D2D">
      <w:pPr>
        <w:pStyle w:val="B3"/>
      </w:pPr>
      <w:r>
        <w:t>EVENT_FIRST_COMMAND_AFTER_SELECT</w:t>
      </w:r>
    </w:p>
    <w:p w:rsidR="00614D2D" w:rsidRDefault="00614D2D" w:rsidP="00614D2D">
      <w:pPr>
        <w:pStyle w:val="B3"/>
      </w:pPr>
      <w:r>
        <w:t>EVENT_EVENT_DOWNLOAD_DATA_AVAILABLE</w:t>
      </w:r>
    </w:p>
    <w:p w:rsidR="00614D2D" w:rsidRDefault="00614D2D" w:rsidP="00614D2D">
      <w:pPr>
        <w:pStyle w:val="B3"/>
      </w:pPr>
      <w:r>
        <w:t>EVENT_EVENT_DOWNLOAD_CHANNEL_STATUS</w:t>
      </w:r>
    </w:p>
    <w:p w:rsidR="00614D2D" w:rsidRDefault="00614D2D" w:rsidP="00614D2D">
      <w:pPr>
        <w:pStyle w:val="B3"/>
      </w:pPr>
      <w:r>
        <w:t>EVENT_FORMATTED_SMS_PP_UPD</w:t>
      </w:r>
    </w:p>
    <w:p w:rsidR="00614D2D" w:rsidRDefault="00614D2D" w:rsidP="00614D2D">
      <w:pPr>
        <w:pStyle w:val="B3"/>
      </w:pPr>
      <w:r>
        <w:t>EVENT_UNFORMATTED_SMS_PP_UPD</w:t>
      </w:r>
    </w:p>
    <w:p w:rsidR="00614D2D" w:rsidRDefault="00614D2D" w:rsidP="00614D2D">
      <w:pPr>
        <w:pStyle w:val="H6"/>
        <w:keepNext w:val="0"/>
        <w:keepLines w:val="0"/>
      </w:pPr>
      <w:r>
        <w:t>6.3.1.4.2</w:t>
      </w:r>
      <w:r>
        <w:tab/>
        <w:t>Test Suite Files</w:t>
      </w:r>
    </w:p>
    <w:p w:rsidR="00614D2D" w:rsidRDefault="00614D2D" w:rsidP="00614D2D">
      <w:pPr>
        <w:pStyle w:val="B1"/>
        <w:tabs>
          <w:tab w:val="left" w:pos="2268"/>
        </w:tabs>
        <w:ind w:left="284" w:firstLine="0"/>
      </w:pPr>
      <w:r>
        <w:t>Test Script:</w:t>
      </w:r>
      <w:r w:rsidR="00A1704F">
        <w:tab/>
      </w:r>
      <w:r>
        <w:t>FWK_MHA_ERHD_1.scr</w:t>
      </w:r>
    </w:p>
    <w:p w:rsidR="00614D2D" w:rsidRDefault="00614D2D" w:rsidP="00614D2D">
      <w:pPr>
        <w:pStyle w:val="B1"/>
        <w:tabs>
          <w:tab w:val="left" w:pos="2268"/>
        </w:tabs>
        <w:ind w:left="284" w:firstLine="0"/>
      </w:pPr>
      <w:r>
        <w:t>Test Applet:</w:t>
      </w:r>
      <w:r w:rsidR="00A1704F">
        <w:tab/>
      </w:r>
      <w:r>
        <w:t>FWK_MHA_ERHD_1.java</w:t>
      </w:r>
    </w:p>
    <w:p w:rsidR="00614D2D" w:rsidRDefault="00A1704F" w:rsidP="00614D2D">
      <w:pPr>
        <w:pStyle w:val="B1"/>
        <w:tabs>
          <w:tab w:val="left" w:pos="2268"/>
        </w:tabs>
        <w:ind w:left="284" w:firstLine="0"/>
      </w:pPr>
      <w:r>
        <w:tab/>
      </w:r>
      <w:r w:rsidR="00614D2D">
        <w:t>FWK_MHA_ERHD_2.java</w:t>
      </w:r>
    </w:p>
    <w:p w:rsidR="00614D2D" w:rsidRDefault="00614D2D" w:rsidP="00614D2D">
      <w:pPr>
        <w:pStyle w:val="B1"/>
        <w:tabs>
          <w:tab w:val="left" w:pos="2268"/>
        </w:tabs>
        <w:ind w:left="284" w:firstLine="0"/>
      </w:pPr>
      <w:r>
        <w:t>Load Script:</w:t>
      </w:r>
      <w:r w:rsidR="00A1704F">
        <w:tab/>
      </w:r>
      <w:r>
        <w:t>FWK_MHA_ERHD_1.ldr</w:t>
      </w:r>
    </w:p>
    <w:p w:rsidR="00614D2D" w:rsidRDefault="00614D2D" w:rsidP="00614D2D">
      <w:pPr>
        <w:pStyle w:val="B1"/>
        <w:tabs>
          <w:tab w:val="left" w:pos="2268"/>
        </w:tabs>
        <w:ind w:left="284" w:firstLine="0"/>
      </w:pPr>
      <w:r>
        <w:t>Cleanup Script:</w:t>
      </w:r>
      <w:r w:rsidR="00A1704F">
        <w:tab/>
      </w:r>
      <w:r>
        <w:t>FWK_MHA_ERHD_1.clr</w:t>
      </w:r>
    </w:p>
    <w:p w:rsidR="00614D2D" w:rsidRDefault="00614D2D" w:rsidP="00614D2D">
      <w:pPr>
        <w:pStyle w:val="B1"/>
        <w:tabs>
          <w:tab w:val="left" w:pos="2268"/>
        </w:tabs>
        <w:ind w:left="284" w:firstLine="0"/>
      </w:pPr>
      <w:r>
        <w:t>Parameter File:</w:t>
      </w:r>
      <w:r w:rsidR="00A1704F">
        <w:tab/>
      </w:r>
      <w:r>
        <w:t>FWK_MHA_ERHD_1.par</w:t>
      </w:r>
    </w:p>
    <w:p w:rsidR="00614D2D" w:rsidRDefault="00614D2D" w:rsidP="00614D2D">
      <w:pPr>
        <w:pStyle w:val="H6"/>
        <w:keepNext w:val="0"/>
        <w:keepLines w:val="0"/>
      </w:pPr>
      <w:r>
        <w:t>6.3.1.4.3</w:t>
      </w:r>
      <w:r>
        <w:tab/>
        <w:t xml:space="preserve">Test Procedure </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rPr>
                <w:rFonts w:ascii="Arial" w:hAnsi="Arial"/>
                <w:sz w:val="18"/>
              </w:rPr>
            </w:pPr>
            <w:r>
              <w:rPr>
                <w:rFonts w:ascii="Arial" w:hAnsi="Arial"/>
                <w:sz w:val="18"/>
              </w:rP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Toolkit Applet1 and Toolkit Applet2 registration and Envelope Response Handler availability with EVENT_FIRST_COMMAND_AFTER_SELECT</w:t>
            </w:r>
          </w:p>
          <w:p w:rsidR="00614D2D" w:rsidRDefault="00614D2D">
            <w:pPr>
              <w:pStyle w:val="textcell"/>
              <w:rPr>
                <w:sz w:val="18"/>
              </w:rPr>
            </w:pPr>
          </w:p>
          <w:p w:rsidR="00614D2D" w:rsidRDefault="00614D2D">
            <w:pPr>
              <w:pStyle w:val="textcell"/>
              <w:rPr>
                <w:sz w:val="18"/>
              </w:rPr>
            </w:pPr>
          </w:p>
          <w:p w:rsidR="00614D2D" w:rsidRDefault="00614D2D">
            <w:pPr>
              <w:pStyle w:val="PL"/>
            </w:pPr>
            <w:r>
              <w:t>1- Applet1 is registered to all events defined in TS 43.019 [7].</w:t>
            </w:r>
          </w:p>
          <w:p w:rsidR="00614D2D" w:rsidRDefault="00614D2D">
            <w:pPr>
              <w:pStyle w:val="PL"/>
            </w:pPr>
            <w:r>
              <w:t>Using the methods initMenuEntry() for EVENT_MENU_SELECTION, requestPollInterval() for EVENT_STATUS_COMMAND, allocateTimer() for EVENT_TIMER_EXPIRATION and setEventList() for the rest of the events.</w:t>
            </w:r>
          </w:p>
          <w:p w:rsidR="00614D2D" w:rsidRDefault="00614D2D">
            <w:pPr>
              <w:pStyle w:val="PL"/>
            </w:pPr>
          </w:p>
          <w:p w:rsidR="00614D2D" w:rsidRDefault="00614D2D">
            <w:pPr>
              <w:pStyle w:val="PL"/>
            </w:pPr>
            <w:r>
              <w:t>Applet2 is registered to</w:t>
            </w:r>
          </w:p>
          <w:p w:rsidR="00614D2D" w:rsidRDefault="00614D2D">
            <w:pPr>
              <w:pStyle w:val="PL"/>
            </w:pPr>
            <w:r>
              <w:t>EVENT_UNFORMATTED_SMS_PP_ENV and EVENT_UNRECOGNIZED_ENVELOPE.</w:t>
            </w:r>
          </w:p>
          <w:p w:rsidR="00614D2D" w:rsidRDefault="00614D2D">
            <w:pPr>
              <w:pStyle w:val="PL"/>
            </w:pPr>
          </w:p>
          <w:p w:rsidR="00614D2D" w:rsidRDefault="00614D2D" w:rsidP="00614D2D">
            <w:pPr>
              <w:pStyle w:val="PL"/>
              <w:numPr>
                <w:ilvl w:val="0"/>
                <w:numId w:val="13"/>
              </w:numPr>
              <w:overflowPunct w:val="0"/>
              <w:autoSpaceDE w:val="0"/>
              <w:autoSpaceDN w:val="0"/>
              <w:adjustRightInd w:val="0"/>
            </w:pPr>
            <w:r>
              <w:t>Select MF.</w:t>
            </w:r>
          </w:p>
          <w:p w:rsidR="00614D2D" w:rsidRDefault="00614D2D">
            <w:pPr>
              <w:pStyle w:val="PL"/>
            </w:pPr>
          </w:p>
          <w:p w:rsidR="00614D2D" w:rsidRDefault="00614D2D">
            <w:pPr>
              <w:pStyle w:val="PL"/>
            </w:pPr>
            <w:r>
              <w:t>3-EnvelopeResponseHandler.getTheHandler() method is called by Applet1</w:t>
            </w:r>
          </w:p>
          <w:p w:rsidR="00614D2D" w:rsidRDefault="00614D2D">
            <w:pPr>
              <w:pStyle w:val="PL"/>
            </w:pPr>
          </w:p>
          <w:p w:rsidR="00614D2D" w:rsidRDefault="00614D2D">
            <w:pPr>
              <w:pStyle w:val="PL"/>
              <w:rPr>
                <w:sz w:val="18"/>
              </w:rPr>
            </w:pPr>
            <w:r>
              <w:t>Applet1 is deregistered to EVENT_FIRST_COMMAND_AFTER_SELECT.</w:t>
            </w:r>
          </w:p>
          <w:p w:rsidR="00614D2D" w:rsidRDefault="00614D2D">
            <w:pPr>
              <w:pStyle w:val="textcell"/>
              <w:rPr>
                <w:sz w:val="18"/>
                <w:lang w:val="en-GB"/>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Applet1 is triggered by EVENT_FIRST_COMMAND_AFTER_SELECT</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keepNext w:val="0"/>
              <w:keepLines w:val="0"/>
            </w:pPr>
            <w:r>
              <w:t>3- A Toolkit exception HANDLER_NOT_AVAILABLE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Handler availability with EVENT_PROFILE_DOWNLOAD</w:t>
            </w:r>
          </w:p>
          <w:p w:rsidR="00614D2D" w:rsidRDefault="00614D2D">
            <w:pPr>
              <w:pStyle w:val="PL"/>
              <w:rPr>
                <w:sz w:val="18"/>
              </w:rPr>
            </w:pPr>
          </w:p>
          <w:p w:rsidR="00614D2D" w:rsidRDefault="00614D2D">
            <w:pPr>
              <w:pStyle w:val="PL"/>
            </w:pPr>
            <w:r>
              <w:t>1- Terminal Profile command is sent to the SIM without the facility of SET_EVENT_LIST, SETUP_IDLE_MODE_TEXT, SETUP_MENU and POLL_INTERVAL.</w:t>
            </w:r>
          </w:p>
          <w:p w:rsidR="00614D2D" w:rsidRDefault="00614D2D">
            <w:pPr>
              <w:pStyle w:val="PL"/>
              <w:rPr>
                <w:sz w:val="18"/>
              </w:rPr>
            </w:pPr>
          </w:p>
          <w:p w:rsidR="00614D2D" w:rsidRDefault="00614D2D">
            <w:pPr>
              <w:pStyle w:val="PL"/>
            </w:pPr>
            <w:r>
              <w:t>2- EnvelopeResponseHandler.getTheHandler() method is called by Applet1</w:t>
            </w:r>
          </w:p>
          <w:p w:rsidR="00614D2D" w:rsidRDefault="00614D2D">
            <w:pPr>
              <w:pStyle w:val="PL"/>
            </w:pPr>
            <w:r>
              <w:t>Applet1 is deregistered to EVENT_PROFILE_DOWNLOAD</w:t>
            </w:r>
          </w:p>
          <w:p w:rsidR="00614D2D" w:rsidRDefault="00614D2D">
            <w:pPr>
              <w:pStyle w:val="PL"/>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 By EVENT_PROFILE_DOWNLOAD</w:t>
            </w:r>
          </w:p>
          <w:p w:rsidR="00614D2D" w:rsidRDefault="00614D2D">
            <w:pPr>
              <w:pStyle w:val="TAL"/>
            </w:pPr>
          </w:p>
          <w:p w:rsidR="00614D2D" w:rsidRDefault="00614D2D">
            <w:pPr>
              <w:pStyle w:val="TAL"/>
            </w:pPr>
          </w:p>
          <w:p w:rsidR="00614D2D" w:rsidRDefault="00614D2D">
            <w:pPr>
              <w:pStyle w:val="TAL"/>
              <w:keepNext w:val="0"/>
              <w:keepLines w:val="0"/>
            </w:pPr>
            <w:r>
              <w:t>2- A Toolkit exception HANDLER_NOT_AVAILABLE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C"/>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Response Handler availability with EVENT_MENU_SELECTION_HELP_REQUEST</w:t>
            </w:r>
          </w:p>
          <w:p w:rsidR="00614D2D" w:rsidRDefault="00614D2D">
            <w:pPr>
              <w:pStyle w:val="TAH"/>
            </w:pPr>
          </w:p>
          <w:p w:rsidR="00614D2D" w:rsidRDefault="00614D2D">
            <w:pPr>
              <w:pStyle w:val="PL"/>
            </w:pPr>
            <w:r>
              <w:t>Perform SIM initialization with all the facilities supported</w:t>
            </w:r>
          </w:p>
          <w:p w:rsidR="00614D2D" w:rsidRDefault="00614D2D">
            <w:pPr>
              <w:pStyle w:val="PL"/>
            </w:pPr>
          </w:p>
          <w:p w:rsidR="00614D2D" w:rsidRDefault="00614D2D">
            <w:pPr>
              <w:pStyle w:val="PL"/>
            </w:pPr>
          </w:p>
          <w:p w:rsidR="00614D2D" w:rsidRDefault="00614D2D">
            <w:pPr>
              <w:pStyle w:val="PL"/>
            </w:pPr>
            <w:r>
              <w:t>1-Envelope menu selection with help request is sent to the SIM</w:t>
            </w:r>
          </w:p>
          <w:p w:rsidR="00614D2D" w:rsidRDefault="00614D2D">
            <w:pPr>
              <w:pStyle w:val="PL"/>
            </w:pPr>
          </w:p>
          <w:p w:rsidR="00614D2D" w:rsidRDefault="00614D2D">
            <w:pPr>
              <w:pStyle w:val="PL"/>
            </w:pPr>
          </w:p>
          <w:p w:rsidR="00614D2D" w:rsidRDefault="00614D2D">
            <w:pPr>
              <w:pStyle w:val="PL"/>
            </w:pPr>
            <w:r>
              <w:t>2-EnvelopeResponseHandler.getTheHandler() method is called by Applet1</w:t>
            </w:r>
          </w:p>
          <w:p w:rsidR="00614D2D" w:rsidRDefault="00614D2D">
            <w:pPr>
              <w:pStyle w:val="PL"/>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 xml:space="preserve"> </w:t>
            </w:r>
          </w:p>
          <w:p w:rsidR="00614D2D" w:rsidRDefault="00614D2D">
            <w:pPr>
              <w:pStyle w:val="TAL"/>
            </w:pPr>
            <w:r>
              <w:t>2- A Toolkit exception HANDLER_NOT_AVAILABLE is thrown</w:t>
            </w: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AC"/>
            </w:pPr>
          </w:p>
          <w:p w:rsidR="00614D2D" w:rsidRDefault="00614D2D">
            <w:pPr>
              <w:pStyle w:val="TAC"/>
            </w:pPr>
          </w:p>
          <w:p w:rsidR="00614D2D" w:rsidRDefault="00614D2D">
            <w:pPr>
              <w:pStyle w:val="TAC"/>
            </w:pPr>
          </w:p>
          <w:p w:rsidR="00614D2D" w:rsidRDefault="00614D2D">
            <w:pPr>
              <w:pStyle w:val="TAC"/>
            </w:pPr>
          </w:p>
          <w:p w:rsidR="00614D2D" w:rsidRDefault="00614D2D">
            <w:pPr>
              <w:pStyle w:val="TAC"/>
            </w:pPr>
          </w:p>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Response Handler availability with EVENT_MENU_SELECTION</w:t>
            </w:r>
          </w:p>
          <w:p w:rsidR="00614D2D" w:rsidRDefault="00614D2D">
            <w:pPr>
              <w:pStyle w:val="TAH"/>
              <w:rPr>
                <w:i/>
              </w:rPr>
            </w:pPr>
          </w:p>
          <w:p w:rsidR="00614D2D" w:rsidRDefault="00614D2D">
            <w:pPr>
              <w:pStyle w:val="PL"/>
            </w:pPr>
            <w:r>
              <w:t>1-A envelope menu selection is sent to the SIM</w:t>
            </w:r>
          </w:p>
          <w:p w:rsidR="00614D2D" w:rsidRDefault="00614D2D">
            <w:pPr>
              <w:pStyle w:val="PL"/>
            </w:pPr>
          </w:p>
          <w:p w:rsidR="00614D2D" w:rsidRDefault="00614D2D">
            <w:pPr>
              <w:pStyle w:val="PL"/>
            </w:pPr>
          </w:p>
          <w:p w:rsidR="00614D2D" w:rsidRDefault="00614D2D">
            <w:pPr>
              <w:pStyle w:val="PL"/>
            </w:pPr>
            <w:r>
              <w:t>2-EnvelopeResponseHandler.getTheHandler() method is called by Applet1</w:t>
            </w:r>
          </w:p>
          <w:p w:rsidR="00614D2D" w:rsidRDefault="00614D2D">
            <w:pPr>
              <w:pStyle w:val="PL"/>
              <w:keepNext/>
              <w:keepLines/>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Toolkit exception HANDLER_NOT_AVAILABLE is thrown</w:t>
            </w:r>
          </w:p>
          <w:p w:rsidR="00614D2D" w:rsidRDefault="00614D2D">
            <w:pPr>
              <w:pStyle w:val="TAL"/>
            </w:pPr>
          </w:p>
        </w:tc>
        <w:tc>
          <w:tcPr>
            <w:tcW w:w="2334" w:type="dxa"/>
            <w:tcBorders>
              <w:top w:val="nil"/>
              <w:left w:val="single" w:sz="4" w:space="0" w:color="auto"/>
              <w:bottom w:val="single" w:sz="4" w:space="0" w:color="auto"/>
              <w:right w:val="single" w:sz="4" w:space="0" w:color="auto"/>
            </w:tcBorders>
          </w:tcPr>
          <w:p w:rsidR="00614D2D" w:rsidRDefault="00614D2D">
            <w:pPr>
              <w:pStyle w:val="textcell"/>
              <w:keepNext/>
              <w:keepLines/>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Response Handler availability with EVENT_FORMATTED_CB</w:t>
            </w:r>
          </w:p>
          <w:p w:rsidR="00614D2D" w:rsidRDefault="00614D2D">
            <w:pPr>
              <w:pStyle w:val="PL"/>
            </w:pPr>
          </w:p>
          <w:p w:rsidR="00614D2D" w:rsidRDefault="00614D2D">
            <w:pPr>
              <w:pStyle w:val="PL"/>
            </w:pPr>
            <w:r>
              <w:t>1-Envelope cell broadcast formatted is sent to the SIM</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2-EnvelopeResponseHandler.getTheHandler() method is called by Applet1</w:t>
            </w:r>
          </w:p>
          <w:p w:rsidR="00614D2D" w:rsidRDefault="00614D2D">
            <w:pPr>
              <w:pStyle w:val="PL"/>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The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2-A Toolkit exception HANDLER_NOT_AVAILABLE is thrown</w:t>
            </w: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Response Handler availability with EVENT_UNFORMATTED_CB</w:t>
            </w:r>
          </w:p>
          <w:p w:rsidR="00614D2D" w:rsidRDefault="00614D2D">
            <w:pPr>
              <w:pStyle w:val="PL"/>
            </w:pPr>
          </w:p>
          <w:p w:rsidR="00614D2D" w:rsidRDefault="00614D2D">
            <w:pPr>
              <w:pStyle w:val="PL"/>
            </w:pPr>
            <w:r>
              <w:t>1-Envelope cell broadcast unformatted is sent to the SIM</w:t>
            </w:r>
          </w:p>
          <w:p w:rsidR="00614D2D" w:rsidRDefault="00614D2D">
            <w:pPr>
              <w:pStyle w:val="PL"/>
            </w:pPr>
          </w:p>
          <w:p w:rsidR="00614D2D" w:rsidRDefault="00614D2D">
            <w:pPr>
              <w:pStyle w:val="PL"/>
            </w:pPr>
          </w:p>
          <w:p w:rsidR="00614D2D" w:rsidRDefault="00614D2D">
            <w:pPr>
              <w:pStyle w:val="PL"/>
            </w:pPr>
            <w:r>
              <w:t>2-EnvelopeResponseHandler.getTheHandler() method is called by Applet1</w:t>
            </w:r>
          </w:p>
          <w:p w:rsidR="00614D2D" w:rsidRDefault="00614D2D">
            <w:pPr>
              <w:pStyle w:val="PL"/>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Toolkit exception HANDLER_NOT_AVAILABLE is thrown</w:t>
            </w: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7</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Response Handler availability with EVENT_TIMER_EXPIRATION</w:t>
            </w:r>
          </w:p>
          <w:p w:rsidR="00614D2D" w:rsidRDefault="00614D2D">
            <w:pPr>
              <w:pStyle w:val="PL"/>
            </w:pPr>
          </w:p>
          <w:p w:rsidR="00614D2D" w:rsidRDefault="00614D2D">
            <w:pPr>
              <w:pStyle w:val="PL"/>
            </w:pPr>
            <w:r>
              <w:t>1-Envelope Timer Expiration is sent to the SIM</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2-EnvelopeResponseHandler.getTheHandler() method is called by Applet1</w:t>
            </w:r>
          </w:p>
          <w:p w:rsidR="00614D2D" w:rsidRDefault="00614D2D">
            <w:pPr>
              <w:pStyle w:val="PL"/>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Toolkit exception HANDLER_NOT_AVAILABLE is thrown</w:t>
            </w: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Response Handler availability with EVENT_EVENT_DOWNLOAD_MT_CALL</w:t>
            </w:r>
          </w:p>
          <w:p w:rsidR="00614D2D" w:rsidRDefault="00614D2D">
            <w:pPr>
              <w:pStyle w:val="TAH"/>
            </w:pPr>
          </w:p>
          <w:p w:rsidR="00614D2D" w:rsidRDefault="00614D2D">
            <w:pPr>
              <w:pStyle w:val="PL"/>
            </w:pPr>
            <w:r>
              <w:t>1-Envelope event download mt call is sent to the SIM</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2-EnvelopeResponseHandler.getTheHandler() method is called by Applet1</w:t>
            </w:r>
          </w:p>
          <w:p w:rsidR="00614D2D" w:rsidRDefault="00614D2D">
            <w:pPr>
              <w:pStyle w:val="PL"/>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Toolkit exception HANDLER_NOT_AVAILABLE is thrown</w:t>
            </w: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9</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Response Handler availability with EVENT_EVENT_DOWNLOAD_CALL_CONNECTED</w:t>
            </w:r>
          </w:p>
          <w:p w:rsidR="00614D2D" w:rsidRDefault="00614D2D">
            <w:pPr>
              <w:pStyle w:val="TAH"/>
            </w:pPr>
          </w:p>
          <w:p w:rsidR="00614D2D" w:rsidRDefault="00614D2D">
            <w:pPr>
              <w:pStyle w:val="PL"/>
            </w:pPr>
            <w:r>
              <w:t>1-Envelope event download call connected is sent to the SIM</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2-EnvelopeResponseHandler.getTheHandler() method is called by Applet1</w:t>
            </w:r>
          </w:p>
          <w:p w:rsidR="00614D2D" w:rsidRDefault="00614D2D">
            <w:pPr>
              <w:pStyle w:val="PL"/>
              <w:keepNext/>
              <w:keepLines/>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Toolkit exception HANDLER_NOT_AVAILABLE is thrown</w:t>
            </w:r>
          </w:p>
          <w:p w:rsidR="00614D2D" w:rsidRDefault="00614D2D">
            <w:pPr>
              <w:pStyle w:val="TAL"/>
            </w:pPr>
          </w:p>
        </w:tc>
        <w:tc>
          <w:tcPr>
            <w:tcW w:w="2334" w:type="dxa"/>
            <w:tcBorders>
              <w:top w:val="nil"/>
              <w:left w:val="single" w:sz="4" w:space="0" w:color="auto"/>
              <w:bottom w:val="single" w:sz="4" w:space="0" w:color="auto"/>
              <w:right w:val="single" w:sz="4" w:space="0" w:color="auto"/>
            </w:tcBorders>
          </w:tcPr>
          <w:p w:rsidR="00614D2D" w:rsidRDefault="00614D2D">
            <w:pPr>
              <w:pStyle w:val="textcell"/>
              <w:keepNext/>
              <w:keepLines/>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Response Handler availability with EVENT_EVENT_DOWNLOAD_CALL_DISCONNECTED</w:t>
            </w:r>
          </w:p>
          <w:p w:rsidR="00614D2D" w:rsidRDefault="00614D2D">
            <w:pPr>
              <w:pStyle w:val="PL"/>
            </w:pPr>
          </w:p>
          <w:p w:rsidR="00614D2D" w:rsidRDefault="00614D2D">
            <w:pPr>
              <w:pStyle w:val="PL"/>
            </w:pPr>
            <w:r>
              <w:t>1-Envelope event download call disconnected is sent to the SIM</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2-EnvelopeResponseHandler.getTheHandler() method is called by Applet1</w:t>
            </w:r>
          </w:p>
          <w:p w:rsidR="00614D2D" w:rsidRDefault="00614D2D">
            <w:pPr>
              <w:pStyle w:val="PL"/>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Toolkit exception HANDLER_NOT_AVAILABLE is thrown</w:t>
            </w: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Response Handler availability with EVENT_EVENT_DOWNLOAD_LOCATION_STATUS</w:t>
            </w:r>
          </w:p>
          <w:p w:rsidR="00614D2D" w:rsidRDefault="00614D2D">
            <w:pPr>
              <w:pStyle w:val="PL"/>
            </w:pPr>
          </w:p>
          <w:p w:rsidR="00614D2D" w:rsidRDefault="00614D2D">
            <w:pPr>
              <w:pStyle w:val="PL"/>
            </w:pPr>
            <w:r>
              <w:t>1-Envelope event download location status is sent to the SIM</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2-Applet1 obtains the Envelope Response Handler</w:t>
            </w:r>
          </w:p>
          <w:p w:rsidR="00614D2D" w:rsidRDefault="00614D2D">
            <w:pPr>
              <w:pStyle w:val="PL"/>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Toolkit exception HANDLER_NOT_AVAILABLE is thrown</w:t>
            </w: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12</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Response Handler availability with EVENT_EVENT_DOWNLOAD_USER_ACTIVITY</w:t>
            </w:r>
          </w:p>
          <w:p w:rsidR="00614D2D" w:rsidRDefault="00614D2D">
            <w:pPr>
              <w:pStyle w:val="PL"/>
            </w:pPr>
          </w:p>
          <w:p w:rsidR="00614D2D" w:rsidRDefault="00614D2D">
            <w:pPr>
              <w:pStyle w:val="PL"/>
            </w:pPr>
            <w:r>
              <w:t>1-Envelope event download user activity is sent to the SIM</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2-EnvelopeResponseHandler.getTheHandler() method is called by Applet1</w:t>
            </w:r>
          </w:p>
          <w:p w:rsidR="00614D2D" w:rsidRDefault="00614D2D">
            <w:pPr>
              <w:pStyle w:val="PL"/>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Toolkit exception HANDLER_NOT_AVAILABLE is thrown</w:t>
            </w: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13</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Response Handler availability with EVENT_EVENT_DOWNLOAD_IDLE_SCREEN_AVAILABLE</w:t>
            </w:r>
          </w:p>
          <w:p w:rsidR="00614D2D" w:rsidRDefault="00614D2D">
            <w:pPr>
              <w:pStyle w:val="PL"/>
            </w:pPr>
          </w:p>
          <w:p w:rsidR="00614D2D" w:rsidRDefault="00614D2D">
            <w:pPr>
              <w:pStyle w:val="PL"/>
            </w:pPr>
            <w:r>
              <w:t>1-Envelope event download idle screen available is sent to the SIM</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2-EnvelopeResponseHandler.getTheHandler() method is called by Applet1</w:t>
            </w:r>
          </w:p>
          <w:p w:rsidR="00614D2D" w:rsidRDefault="00614D2D">
            <w:pPr>
              <w:pStyle w:val="PL"/>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Toolkit exception HANDLER_NOT_AVAILABLE is thrown</w:t>
            </w: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14</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Response Handler availability with EVENT_EVENT_DOWNLOAD_CARD_READER_STATUS</w:t>
            </w:r>
          </w:p>
          <w:p w:rsidR="00614D2D" w:rsidRDefault="00614D2D">
            <w:pPr>
              <w:pStyle w:val="textTCobjectives"/>
              <w:rPr>
                <w:sz w:val="18"/>
              </w:rPr>
            </w:pPr>
          </w:p>
          <w:p w:rsidR="00614D2D" w:rsidRDefault="00614D2D">
            <w:pPr>
              <w:pStyle w:val="PL"/>
            </w:pPr>
            <w:r>
              <w:t>1-Envelope event download card reader status is sent to the SIM</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2-EnvelopeResponseHandler.getTheHandler() method is called by Applet1</w:t>
            </w:r>
          </w:p>
          <w:p w:rsidR="00614D2D" w:rsidRDefault="00614D2D">
            <w:pPr>
              <w:pStyle w:val="PL"/>
              <w:keepNext/>
              <w:keepLines/>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Toolkit exception HANDLER_NOT_AVAILABLE is thrown</w:t>
            </w:r>
          </w:p>
          <w:p w:rsidR="00614D2D" w:rsidRDefault="00614D2D">
            <w:pPr>
              <w:pStyle w:val="TAL"/>
            </w:pPr>
          </w:p>
        </w:tc>
        <w:tc>
          <w:tcPr>
            <w:tcW w:w="2334" w:type="dxa"/>
            <w:tcBorders>
              <w:top w:val="nil"/>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15</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Response Handler availability with EVENT_EVENT_DOWNLOAD_LANGUAGE_</w:t>
            </w:r>
          </w:p>
          <w:p w:rsidR="00614D2D" w:rsidRDefault="00614D2D">
            <w:pPr>
              <w:pStyle w:val="TAH"/>
            </w:pPr>
            <w:r>
              <w:t>SELECTION</w:t>
            </w:r>
          </w:p>
          <w:p w:rsidR="00614D2D" w:rsidRDefault="00614D2D">
            <w:pPr>
              <w:pStyle w:val="textTCobjectives"/>
              <w:rPr>
                <w:sz w:val="18"/>
              </w:rPr>
            </w:pPr>
          </w:p>
          <w:p w:rsidR="00614D2D" w:rsidRDefault="00614D2D">
            <w:pPr>
              <w:pStyle w:val="PL"/>
            </w:pPr>
            <w:r>
              <w:t>1-Envelope event download language selection is sent to the SIM</w:t>
            </w:r>
          </w:p>
          <w:p w:rsidR="00614D2D" w:rsidRDefault="00614D2D">
            <w:pPr>
              <w:pStyle w:val="PL"/>
            </w:pPr>
          </w:p>
          <w:p w:rsidR="00614D2D" w:rsidRDefault="00614D2D">
            <w:pPr>
              <w:pStyle w:val="PL"/>
            </w:pPr>
          </w:p>
          <w:p w:rsidR="00614D2D" w:rsidRDefault="00614D2D">
            <w:pPr>
              <w:pStyle w:val="PL"/>
            </w:pPr>
            <w:r>
              <w:t>2-EnvelopeResponseHandler.getTheHandler() method is called by Applet1</w:t>
            </w:r>
          </w:p>
          <w:p w:rsidR="00614D2D" w:rsidRDefault="00614D2D">
            <w:pPr>
              <w:pStyle w:val="PL"/>
              <w:keepNext/>
              <w:keepLines/>
              <w:pageBreakBefore/>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2-A Toolkit exception HANDLER_NOT_AVAILABLE is thrown</w:t>
            </w:r>
          </w:p>
          <w:p w:rsidR="00614D2D" w:rsidRDefault="00614D2D">
            <w:pPr>
              <w:pStyle w:val="TAL"/>
              <w:pageBreakBefore/>
            </w:pPr>
          </w:p>
        </w:tc>
        <w:tc>
          <w:tcPr>
            <w:tcW w:w="2334" w:type="dxa"/>
            <w:tcBorders>
              <w:top w:val="nil"/>
              <w:left w:val="single" w:sz="4" w:space="0" w:color="auto"/>
              <w:bottom w:val="single" w:sz="4" w:space="0" w:color="auto"/>
              <w:right w:val="single" w:sz="4" w:space="0" w:color="auto"/>
            </w:tcBorders>
          </w:tcPr>
          <w:p w:rsidR="00614D2D" w:rsidRDefault="00614D2D">
            <w:pPr>
              <w:pStyle w:val="TAL"/>
              <w:pageBreakBefore/>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ageBreakBefore/>
            </w:pPr>
            <w:r>
              <w:t>16</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Response Handler availability with EVENT_EVENT_DOWNLOAD_BROWSER_</w:t>
            </w:r>
          </w:p>
          <w:p w:rsidR="00614D2D" w:rsidRDefault="00614D2D">
            <w:pPr>
              <w:pStyle w:val="TAH"/>
            </w:pPr>
            <w:r>
              <w:t>TERMINATION</w:t>
            </w:r>
          </w:p>
          <w:p w:rsidR="00614D2D" w:rsidRDefault="00614D2D">
            <w:pPr>
              <w:pStyle w:val="textTCobjectives"/>
              <w:rPr>
                <w:sz w:val="18"/>
              </w:rPr>
            </w:pPr>
          </w:p>
          <w:p w:rsidR="00614D2D" w:rsidRDefault="00614D2D">
            <w:pPr>
              <w:pStyle w:val="PL"/>
            </w:pPr>
            <w:r>
              <w:t>1-Envelope event download browser termination is sent to the SIM</w:t>
            </w:r>
          </w:p>
          <w:p w:rsidR="00614D2D" w:rsidRDefault="00614D2D">
            <w:pPr>
              <w:pStyle w:val="PL"/>
            </w:pPr>
          </w:p>
          <w:p w:rsidR="00614D2D" w:rsidRDefault="00614D2D">
            <w:pPr>
              <w:pStyle w:val="PL"/>
            </w:pPr>
          </w:p>
          <w:p w:rsidR="00614D2D" w:rsidRDefault="00614D2D">
            <w:pPr>
              <w:pStyle w:val="PL"/>
            </w:pPr>
            <w:r>
              <w:t>2-EnvelopeResponseHandler.getTheHandler() method is called by Applet1</w:t>
            </w:r>
          </w:p>
          <w:p w:rsidR="00614D2D" w:rsidRDefault="00614D2D">
            <w:pPr>
              <w:pStyle w:val="PL"/>
              <w:keepNext/>
              <w:keepLines/>
              <w:pageBreakBefore/>
              <w:rPr>
                <w:noProof w:val="0"/>
                <w:sz w:val="18"/>
              </w:rPr>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2-A Toolkit exception HANDLER_NOT_AVAILABLE is thrown</w:t>
            </w:r>
          </w:p>
          <w:p w:rsidR="00614D2D" w:rsidRDefault="00614D2D">
            <w:pPr>
              <w:pStyle w:val="TAL"/>
              <w:pageBreakBefore/>
            </w:pPr>
          </w:p>
        </w:tc>
        <w:tc>
          <w:tcPr>
            <w:tcW w:w="2334" w:type="dxa"/>
            <w:tcBorders>
              <w:top w:val="nil"/>
              <w:left w:val="single" w:sz="4" w:space="0" w:color="auto"/>
              <w:bottom w:val="single" w:sz="4" w:space="0" w:color="auto"/>
              <w:right w:val="single" w:sz="4" w:space="0" w:color="auto"/>
            </w:tcBorders>
          </w:tcPr>
          <w:p w:rsidR="00614D2D" w:rsidRDefault="00614D2D">
            <w:pPr>
              <w:pStyle w:val="TAL"/>
              <w:pageBreakBefore/>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17</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Response Handler availability with EVENT_STATUS_COMMAND</w:t>
            </w:r>
          </w:p>
          <w:p w:rsidR="00614D2D" w:rsidRDefault="00614D2D">
            <w:pPr>
              <w:pStyle w:val="PL"/>
            </w:pPr>
          </w:p>
          <w:p w:rsidR="00614D2D" w:rsidRDefault="00614D2D">
            <w:pPr>
              <w:pStyle w:val="PL"/>
            </w:pPr>
            <w:r>
              <w:t>1-Status command is sent to the SIM</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2-EnvelopeResponseHandler.getTheHandler() method is called by Applet1</w:t>
            </w:r>
          </w:p>
          <w:p w:rsidR="00614D2D" w:rsidRDefault="00614D2D">
            <w:pPr>
              <w:pStyle w:val="PL"/>
              <w:rPr>
                <w:noProof w:val="0"/>
                <w:sz w:val="18"/>
              </w:rPr>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Toolkit exception HANDLER_NOT_AVAILABLE is thrown</w:t>
            </w: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18</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Envelope Response Handler availability with EVENT_EVENT_DOWNLOAD_DATA_AVAILABLE</w:t>
            </w:r>
          </w:p>
          <w:p w:rsidR="00614D2D" w:rsidRDefault="00614D2D">
            <w:pPr>
              <w:pStyle w:val="PL"/>
            </w:pPr>
          </w:p>
          <w:p w:rsidR="00614D2D" w:rsidRDefault="00614D2D">
            <w:pPr>
              <w:pStyle w:val="PL"/>
            </w:pPr>
            <w:r>
              <w:t>1- Applet1 initialises a proactive command OPEN CHANNEL and calls the send() method.</w:t>
            </w:r>
          </w:p>
          <w:p w:rsidR="00614D2D" w:rsidRDefault="00614D2D">
            <w:pPr>
              <w:pStyle w:val="PL"/>
            </w:pPr>
          </w:p>
          <w:p w:rsidR="00614D2D" w:rsidRDefault="00614D2D">
            <w:pPr>
              <w:pStyle w:val="PL"/>
            </w:pPr>
          </w:p>
          <w:p w:rsidR="00614D2D" w:rsidRDefault="00614D2D">
            <w:pPr>
              <w:pStyle w:val="PL"/>
            </w:pPr>
            <w:r>
              <w:t>2- Envelope event download data avalaible is sent to the SIM with channelId=01</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3-EnvelopeResponseHandler.getTheHandler() method is called by Applet1</w:t>
            </w:r>
          </w:p>
          <w:p w:rsidR="00614D2D" w:rsidRDefault="00614D2D">
            <w:pPr>
              <w:pStyle w:val="PL"/>
              <w:keepNext/>
              <w:keepLines/>
              <w:rPr>
                <w:noProof w:val="0"/>
                <w:sz w:val="18"/>
              </w:rPr>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A Toolkit exception HANDLER_NOT_AVAILABLE is thrown</w:t>
            </w:r>
          </w:p>
          <w:p w:rsidR="00614D2D" w:rsidRDefault="00614D2D">
            <w:pPr>
              <w:pStyle w:val="TAL"/>
            </w:pPr>
          </w:p>
        </w:tc>
        <w:tc>
          <w:tcPr>
            <w:tcW w:w="2334" w:type="dxa"/>
            <w:tcBorders>
              <w:top w:val="nil"/>
              <w:left w:val="single" w:sz="4" w:space="0" w:color="auto"/>
              <w:bottom w:val="single" w:sz="4" w:space="0" w:color="auto"/>
              <w:right w:val="single" w:sz="4" w:space="0" w:color="auto"/>
            </w:tcBorders>
          </w:tcPr>
          <w:p w:rsidR="00614D2D" w:rsidRDefault="00614D2D" w:rsidP="00614D2D">
            <w:pPr>
              <w:pStyle w:val="H5"/>
              <w:numPr>
                <w:ilvl w:val="0"/>
                <w:numId w:val="14"/>
              </w:numPr>
              <w:rPr>
                <w:rFonts w:ascii="Arial" w:hAnsi="Arial"/>
                <w:sz w:val="18"/>
              </w:rPr>
            </w:pPr>
            <w:r>
              <w:rPr>
                <w:rFonts w:ascii="Arial" w:hAnsi="Arial"/>
                <w:sz w:val="18"/>
              </w:rPr>
              <w:t>The OPEN CHANNEL command is fetched.</w:t>
            </w:r>
          </w:p>
          <w:p w:rsidR="00614D2D" w:rsidRDefault="00614D2D">
            <w:pPr>
              <w:pStyle w:val="H5"/>
              <w:rPr>
                <w:rFonts w:ascii="Arial" w:hAnsi="Arial"/>
                <w:sz w:val="18"/>
              </w:rPr>
            </w:pPr>
          </w:p>
          <w:p w:rsidR="00614D2D" w:rsidRDefault="00614D2D">
            <w:pPr>
              <w:pStyle w:val="TAL"/>
            </w:pPr>
            <w:r>
              <w:t>TERMINAL RESPONSE IS SENT TO THE SIM with channelId=01</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ageBreakBefore/>
            </w:pPr>
            <w:r>
              <w:t>19</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Envelope Response Handler availability with EVENT_EVENT_DOWNLOAD_CHANNEL_STATUS</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1- Envelope event download channel status is sent to the SIM with channelId=01</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2-EnvelopeResponseHandler.getTheHandler() method is called by Applet1</w:t>
            </w:r>
          </w:p>
          <w:p w:rsidR="00614D2D" w:rsidRDefault="00614D2D">
            <w:pPr>
              <w:pStyle w:val="TAH"/>
              <w:pageBreakBefore/>
              <w:jc w:val="left"/>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Toolkit exception HANDLER_NOT_AVAILABLE is thrown</w:t>
            </w:r>
          </w:p>
          <w:p w:rsidR="00614D2D" w:rsidRDefault="00614D2D">
            <w:pPr>
              <w:pStyle w:val="TAL"/>
              <w:pageBreakBefore/>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ageBreakBefore/>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ageBreakBefore/>
            </w:pPr>
            <w:r>
              <w:t>20</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jc w:val="left"/>
            </w:pPr>
            <w:r>
              <w:t>Envelope Response Handler availability with EVENT_FORMATTED_SMS_PP_UPD</w:t>
            </w:r>
          </w:p>
          <w:p w:rsidR="00614D2D" w:rsidRDefault="00614D2D">
            <w:pPr>
              <w:pStyle w:val="PL"/>
            </w:pPr>
          </w:p>
          <w:p w:rsidR="00614D2D" w:rsidRDefault="00614D2D">
            <w:pPr>
              <w:pStyle w:val="PL"/>
            </w:pPr>
            <w:r>
              <w:t>1- Update Record EFsms instruction formatted is sent to the SIM</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2-EnvelopeResponseHandler.getTheHandler() method is called by Applet1</w:t>
            </w:r>
          </w:p>
          <w:p w:rsidR="00614D2D" w:rsidRDefault="00614D2D">
            <w:pPr>
              <w:pStyle w:val="TAH"/>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The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2-A Toolkit exception HANDLER_NOT_AVAILABLE is thrown</w:t>
            </w: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ageBreakBefore/>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ageBreakBefore/>
            </w:pPr>
            <w:r>
              <w:t>21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Envelope Response Handler availability with EVENT_UNFORMATTED_SMS_PP_UPD</w:t>
            </w:r>
          </w:p>
          <w:p w:rsidR="00614D2D" w:rsidRDefault="00614D2D">
            <w:pPr>
              <w:pStyle w:val="PL"/>
            </w:pPr>
          </w:p>
          <w:p w:rsidR="00614D2D" w:rsidRDefault="00614D2D">
            <w:pPr>
              <w:pStyle w:val="PL"/>
            </w:pPr>
            <w:r>
              <w:t>1- Update Record EFsms instruction unformatted is sent to the SIM</w:t>
            </w:r>
          </w:p>
          <w:p w:rsidR="00614D2D" w:rsidRDefault="00614D2D">
            <w:pPr>
              <w:pStyle w:val="PL"/>
            </w:pPr>
          </w:p>
          <w:p w:rsidR="00614D2D" w:rsidRDefault="00614D2D">
            <w:pPr>
              <w:pStyle w:val="PL"/>
            </w:pPr>
          </w:p>
          <w:p w:rsidR="00614D2D" w:rsidRDefault="00614D2D">
            <w:pPr>
              <w:pStyle w:val="PL"/>
            </w:pPr>
            <w:r>
              <w:t>2-EnvelopeResponseHandler.getTheHandler() method is called by Applet1</w:t>
            </w:r>
          </w:p>
          <w:p w:rsidR="00614D2D" w:rsidRDefault="00614D2D">
            <w:pPr>
              <w:pStyle w:val="TAH"/>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Toolkit exception HANDLER_NOT_AVAILABLE is thrown</w:t>
            </w: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ageBreakBefore/>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ageBreakBefore/>
            </w:pPr>
            <w:r>
              <w:t>22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Envelope Response Handler availability with EVENT_FORMATTED_SMS_PP_ENV</w:t>
            </w:r>
          </w:p>
          <w:p w:rsidR="00614D2D" w:rsidRDefault="00614D2D">
            <w:pPr>
              <w:pStyle w:val="B1"/>
              <w:ind w:left="0" w:firstLine="0"/>
              <w:rPr>
                <w:sz w:val="18"/>
              </w:rPr>
            </w:pPr>
          </w:p>
          <w:p w:rsidR="00614D2D" w:rsidRDefault="00614D2D">
            <w:pPr>
              <w:pStyle w:val="PL"/>
            </w:pPr>
            <w:r>
              <w:t>1-A formatted sms pp envelope is sent to the SIM</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2-EnvelopeResponseHandler.getTheHandler() method is called by Applet1</w:t>
            </w:r>
          </w:p>
          <w:p w:rsidR="00614D2D" w:rsidRDefault="00614D2D">
            <w:pPr>
              <w:pStyle w:val="PL"/>
              <w:rPr>
                <w:rFonts w:ascii="Arial" w:hAnsi="Arial"/>
              </w:rPr>
            </w:pPr>
          </w:p>
          <w:p w:rsidR="00614D2D" w:rsidRDefault="00614D2D">
            <w:pPr>
              <w:pStyle w:val="PL"/>
            </w:pPr>
            <w:r>
              <w:t>3-Applet1 builds an additional information for response packet and it calls the post method</w:t>
            </w:r>
          </w:p>
          <w:p w:rsidR="00614D2D" w:rsidRDefault="00614D2D">
            <w:pPr>
              <w:pStyle w:val="PL"/>
            </w:pPr>
          </w:p>
          <w:p w:rsidR="00614D2D" w:rsidRDefault="00614D2D">
            <w:pPr>
              <w:pStyle w:val="PL"/>
            </w:pPr>
            <w:r>
              <w:t>4-Applet1 calls all methods of the Envelope Response Handler (including the inherited method)</w:t>
            </w:r>
          </w:p>
          <w:p w:rsidR="00614D2D" w:rsidRDefault="00614D2D">
            <w:pPr>
              <w:pStyle w:val="PL"/>
            </w:pPr>
          </w:p>
          <w:p w:rsidR="00614D2D" w:rsidRDefault="00614D2D">
            <w:pPr>
              <w:pStyle w:val="PL"/>
            </w:pPr>
          </w:p>
          <w:p w:rsidR="00614D2D" w:rsidRDefault="00614D2D">
            <w:pPr>
              <w:pStyle w:val="PL"/>
            </w:pPr>
            <w:r>
              <w:t>5-A EVENT_FORMATTED_SMS_PP_ENV envelope is sent to the SIM</w:t>
            </w:r>
          </w:p>
          <w:p w:rsidR="00614D2D" w:rsidRDefault="00614D2D">
            <w:pPr>
              <w:pStyle w:val="PL"/>
            </w:pPr>
          </w:p>
          <w:p w:rsidR="00614D2D" w:rsidRDefault="00614D2D">
            <w:pPr>
              <w:pStyle w:val="PL"/>
            </w:pPr>
          </w:p>
          <w:p w:rsidR="00614D2D" w:rsidRDefault="00614D2D">
            <w:pPr>
              <w:pStyle w:val="PL"/>
            </w:pPr>
          </w:p>
          <w:p w:rsidR="00614D2D" w:rsidRDefault="00614D2D">
            <w:pPr>
              <w:pStyle w:val="PL"/>
              <w:rPr>
                <w:rFonts w:ascii="Arial" w:hAnsi="Arial"/>
              </w:rPr>
            </w:pPr>
            <w:r>
              <w:t>6-EnvelopeResponseHandler.getTheHandler() method is called by Applet1</w:t>
            </w:r>
          </w:p>
          <w:p w:rsidR="00614D2D" w:rsidRDefault="00614D2D">
            <w:pPr>
              <w:pStyle w:val="PL"/>
              <w:rPr>
                <w:rFonts w:ascii="Arial" w:hAnsi="Arial"/>
              </w:rPr>
            </w:pPr>
          </w:p>
          <w:p w:rsidR="00614D2D" w:rsidRDefault="00614D2D">
            <w:pPr>
              <w:pStyle w:val="PL"/>
            </w:pPr>
            <w:r>
              <w:t>7-Applet1 builds a proactive command and it calls the send() method</w:t>
            </w:r>
          </w:p>
          <w:p w:rsidR="00614D2D" w:rsidRDefault="00614D2D">
            <w:pPr>
              <w:pStyle w:val="PL"/>
              <w:rPr>
                <w:rFonts w:ascii="Arial" w:hAnsi="Arial"/>
              </w:rPr>
            </w:pPr>
          </w:p>
          <w:p w:rsidR="00614D2D" w:rsidRDefault="00614D2D">
            <w:pPr>
              <w:pStyle w:val="PL"/>
              <w:rPr>
                <w:sz w:val="18"/>
              </w:rPr>
            </w:pPr>
            <w:r>
              <w:t>8-Applet1 calls all methods of the Envelope Response Handler (including the inherited method)</w:t>
            </w:r>
          </w:p>
          <w:p w:rsidR="00614D2D" w:rsidRDefault="00614D2D">
            <w:pPr>
              <w:pStyle w:val="TAH"/>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A Toolkit exception HANDLER_NOT_AVAILABLE is thrown for each method</w:t>
            </w:r>
          </w:p>
          <w:p w:rsidR="00614D2D" w:rsidRDefault="00614D2D">
            <w:pPr>
              <w:pStyle w:val="TAL"/>
            </w:pPr>
          </w:p>
          <w:p w:rsidR="00614D2D" w:rsidRDefault="00614D2D">
            <w:pPr>
              <w:pStyle w:val="TAL"/>
            </w:pPr>
            <w:r>
              <w:t xml:space="preserve"> Applet1 finalizes</w:t>
            </w:r>
          </w:p>
          <w:p w:rsidR="00614D2D" w:rsidRDefault="00614D2D">
            <w:pPr>
              <w:pStyle w:val="TAL"/>
            </w:pPr>
            <w:r>
              <w:t>5-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6-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8- Toolkit exception HANDLER_NOT_AVAILABLE is thrown for each method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 xml:space="preserve">3- The response packet is sent </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ageBreakBefore/>
            </w:pPr>
            <w:r>
              <w:t>7- The proactive command is sent</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ageBreakBefore/>
            </w:pPr>
            <w:r>
              <w:t>23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Envelope Response Handler availability with EVENT_UNFORMATTED_SMS_PP_ENV</w:t>
            </w:r>
          </w:p>
          <w:p w:rsidR="00614D2D" w:rsidRDefault="00614D2D">
            <w:pPr>
              <w:pStyle w:val="TAH"/>
            </w:pPr>
          </w:p>
          <w:p w:rsidR="00614D2D" w:rsidRDefault="00614D2D">
            <w:pPr>
              <w:pStyle w:val="PL"/>
            </w:pPr>
            <w:r>
              <w:t>1-An unformatted sms pp envelope is sent to the SIM</w:t>
            </w:r>
          </w:p>
          <w:p w:rsidR="00614D2D" w:rsidRDefault="00614D2D">
            <w:pPr>
              <w:pStyle w:val="PL"/>
            </w:pPr>
          </w:p>
          <w:p w:rsidR="00614D2D" w:rsidRDefault="00614D2D">
            <w:pPr>
              <w:pStyle w:val="PL"/>
            </w:pPr>
            <w:r>
              <w:t>2-EnvelopeResponseHandler.getTheHandler() method is called by Applet1</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3-Applet1 builds the envelope response and it calls the post() method</w:t>
            </w:r>
          </w:p>
          <w:p w:rsidR="00614D2D" w:rsidRDefault="00614D2D">
            <w:pPr>
              <w:pStyle w:val="PL"/>
            </w:pPr>
          </w:p>
          <w:p w:rsidR="00614D2D" w:rsidRDefault="00614D2D">
            <w:pPr>
              <w:pStyle w:val="PL"/>
            </w:pPr>
            <w:r>
              <w:t>4- Applet1 calls all methods of the Envelope Response Handler (including the inherited method)</w:t>
            </w:r>
          </w:p>
          <w:p w:rsidR="00614D2D" w:rsidRDefault="00614D2D">
            <w:pPr>
              <w:pStyle w:val="PL"/>
            </w:pPr>
          </w:p>
          <w:p w:rsidR="00614D2D" w:rsidRDefault="00614D2D">
            <w:pPr>
              <w:pStyle w:val="PL"/>
            </w:pPr>
          </w:p>
          <w:p w:rsidR="00614D2D" w:rsidRDefault="00614D2D">
            <w:pPr>
              <w:pStyle w:val="PL"/>
              <w:rPr>
                <w:rFonts w:ascii="Arial" w:hAnsi="Arial"/>
              </w:rPr>
            </w:pPr>
          </w:p>
          <w:p w:rsidR="00614D2D" w:rsidRDefault="00614D2D">
            <w:pPr>
              <w:pStyle w:val="PL"/>
            </w:pPr>
          </w:p>
          <w:p w:rsidR="00614D2D" w:rsidRDefault="00614D2D">
            <w:pPr>
              <w:pStyle w:val="PL"/>
            </w:pPr>
          </w:p>
          <w:p w:rsidR="00614D2D" w:rsidRDefault="00614D2D">
            <w:pPr>
              <w:pStyle w:val="PL"/>
            </w:pPr>
            <w:r>
              <w:t>5-EnvelopeResponseHandler.getTheHandler() method is called</w:t>
            </w:r>
          </w:p>
          <w:p w:rsidR="00614D2D" w:rsidRDefault="00614D2D">
            <w:pPr>
              <w:pStyle w:val="PL"/>
            </w:pPr>
          </w:p>
          <w:p w:rsidR="00614D2D" w:rsidRDefault="00614D2D">
            <w:pPr>
              <w:pStyle w:val="PL"/>
            </w:pPr>
          </w:p>
          <w:p w:rsidR="00614D2D" w:rsidRDefault="00614D2D">
            <w:pPr>
              <w:pStyle w:val="PL"/>
              <w:rPr>
                <w:rFonts w:ascii="Arial" w:hAnsi="Arial"/>
              </w:rPr>
            </w:pPr>
          </w:p>
          <w:p w:rsidR="00614D2D" w:rsidRDefault="00614D2D">
            <w:pPr>
              <w:pStyle w:val="PL"/>
              <w:rPr>
                <w:rFonts w:ascii="Arial" w:hAnsi="Arial"/>
              </w:rPr>
            </w:pPr>
          </w:p>
          <w:p w:rsidR="00614D2D" w:rsidRDefault="00614D2D">
            <w:pPr>
              <w:pStyle w:val="PL"/>
            </w:pPr>
            <w:r>
              <w:t>6-An unformatted sms pp envelope is sent to the SIM</w:t>
            </w:r>
          </w:p>
          <w:p w:rsidR="00614D2D" w:rsidRDefault="00614D2D">
            <w:pPr>
              <w:pStyle w:val="PL"/>
              <w:rPr>
                <w:rFonts w:ascii="Arial" w:hAnsi="Arial"/>
              </w:rPr>
            </w:pPr>
          </w:p>
          <w:p w:rsidR="00614D2D" w:rsidRDefault="00614D2D">
            <w:pPr>
              <w:pStyle w:val="PL"/>
            </w:pPr>
          </w:p>
          <w:p w:rsidR="00614D2D" w:rsidRDefault="00614D2D">
            <w:pPr>
              <w:pStyle w:val="PL"/>
              <w:rPr>
                <w:rFonts w:ascii="Arial" w:hAnsi="Arial"/>
              </w:rPr>
            </w:pPr>
          </w:p>
          <w:p w:rsidR="00614D2D" w:rsidRDefault="00614D2D">
            <w:pPr>
              <w:pStyle w:val="PL"/>
            </w:pPr>
            <w:r>
              <w:t>7-EnvelopeResponseHandler.getTheHandler() method is called.</w:t>
            </w:r>
          </w:p>
          <w:p w:rsidR="00614D2D" w:rsidRDefault="00614D2D">
            <w:pPr>
              <w:pStyle w:val="PL"/>
              <w:rPr>
                <w:rFonts w:ascii="Arial" w:hAnsi="Arial"/>
              </w:rPr>
            </w:pPr>
          </w:p>
          <w:p w:rsidR="00614D2D" w:rsidRDefault="00614D2D">
            <w:pPr>
              <w:pStyle w:val="PL"/>
            </w:pPr>
            <w:r>
              <w:t>8-Applet1 builds a proactive command and it calls the send() method</w:t>
            </w:r>
          </w:p>
          <w:p w:rsidR="00614D2D" w:rsidRDefault="00614D2D">
            <w:pPr>
              <w:pStyle w:val="PL"/>
            </w:pPr>
          </w:p>
          <w:p w:rsidR="00614D2D" w:rsidRDefault="00614D2D">
            <w:pPr>
              <w:pStyle w:val="PL"/>
            </w:pPr>
          </w:p>
          <w:p w:rsidR="00614D2D" w:rsidRDefault="00614D2D">
            <w:pPr>
              <w:pStyle w:val="PL"/>
            </w:pPr>
            <w:r>
              <w:t>9-Applet1 calls all methods of the Envelope Response Handler (including the inherited method)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10-EnvelopeResponseHandler.getTheHandler() method is called by Applet2</w:t>
            </w:r>
          </w:p>
          <w:p w:rsidR="00614D2D" w:rsidRDefault="00614D2D">
            <w:pPr>
              <w:pStyle w:val="TAH"/>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A Toolkit exception HANDLER_NOT_AVAILABLE is thrown for each method</w:t>
            </w:r>
          </w:p>
          <w:p w:rsidR="00614D2D" w:rsidRDefault="00614D2D">
            <w:pPr>
              <w:pStyle w:val="TAL"/>
            </w:pPr>
            <w:r>
              <w:t>Applet1 finalizes</w:t>
            </w:r>
          </w:p>
          <w:p w:rsidR="00614D2D" w:rsidRDefault="00614D2D">
            <w:pPr>
              <w:pStyle w:val="TAL"/>
            </w:pPr>
          </w:p>
          <w:p w:rsidR="00614D2D" w:rsidRDefault="00614D2D">
            <w:pPr>
              <w:pStyle w:val="TAL"/>
            </w:pPr>
            <w:r>
              <w:t>5- Applet2 is triggered.</w:t>
            </w:r>
          </w:p>
          <w:p w:rsidR="00614D2D" w:rsidRDefault="00614D2D">
            <w:pPr>
              <w:pStyle w:val="TAL"/>
            </w:pPr>
          </w:p>
          <w:p w:rsidR="00614D2D" w:rsidRDefault="00614D2D">
            <w:pPr>
              <w:pStyle w:val="TAL"/>
            </w:pPr>
          </w:p>
          <w:p w:rsidR="00614D2D" w:rsidRDefault="00614D2D">
            <w:pPr>
              <w:pStyle w:val="TAL"/>
            </w:pPr>
            <w:r>
              <w:t>A Toolkit exception HANDLER_NOT_AVAILABLE is thrown.</w:t>
            </w:r>
          </w:p>
          <w:p w:rsidR="00614D2D" w:rsidRDefault="00614D2D">
            <w:pPr>
              <w:pStyle w:val="TAL"/>
            </w:pPr>
          </w:p>
          <w:p w:rsidR="00614D2D" w:rsidRDefault="00614D2D">
            <w:pPr>
              <w:pStyle w:val="TAL"/>
            </w:pPr>
            <w:r>
              <w:t>Applet2 finalizes</w:t>
            </w:r>
          </w:p>
          <w:p w:rsidR="00614D2D" w:rsidRDefault="00614D2D">
            <w:pPr>
              <w:pStyle w:val="TAL"/>
            </w:pPr>
          </w:p>
          <w:p w:rsidR="00614D2D" w:rsidRDefault="00614D2D">
            <w:pPr>
              <w:pStyle w:val="TAL"/>
            </w:pPr>
            <w:r>
              <w:t>6-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7-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9- A Toolkit exception HANDLER_NOT_AVAILABLE is thrown for each method.</w:t>
            </w:r>
          </w:p>
          <w:p w:rsidR="00614D2D" w:rsidRDefault="00614D2D">
            <w:pPr>
              <w:pStyle w:val="TAL"/>
            </w:pPr>
          </w:p>
          <w:p w:rsidR="00614D2D" w:rsidRDefault="00614D2D">
            <w:pPr>
              <w:pStyle w:val="TAL"/>
            </w:pPr>
            <w:r>
              <w:t>Applet1 finalizes</w:t>
            </w:r>
          </w:p>
          <w:p w:rsidR="00614D2D" w:rsidRDefault="00614D2D">
            <w:pPr>
              <w:pStyle w:val="TAL"/>
            </w:pPr>
          </w:p>
          <w:p w:rsidR="00614D2D" w:rsidRDefault="00614D2D">
            <w:pPr>
              <w:pStyle w:val="TAL"/>
            </w:pPr>
            <w:r>
              <w:t>10- Applet2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A Toolkit exception HANDLER_NOT_AVAILABLE is thrown.</w:t>
            </w: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 xml:space="preserve">3- The envelope response is sent </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9- The proactive command is fetched and the Terminal response is issued.</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ageBreakBefore/>
            </w:pPr>
            <w:r>
              <w:t>24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Envelope Response Handler availability with EVENT_CALL_CONTROL_BY_SIM</w:t>
            </w:r>
          </w:p>
          <w:p w:rsidR="00614D2D" w:rsidRDefault="00614D2D">
            <w:pPr>
              <w:pStyle w:val="textTCobjectives"/>
              <w:rPr>
                <w:sz w:val="18"/>
              </w:rPr>
            </w:pPr>
          </w:p>
          <w:p w:rsidR="00614D2D" w:rsidRDefault="00614D2D">
            <w:pPr>
              <w:pStyle w:val="PL"/>
            </w:pPr>
            <w:r>
              <w:t>1-Envelope call control by sim is sent to the SIM</w:t>
            </w:r>
          </w:p>
          <w:p w:rsidR="00614D2D" w:rsidRDefault="00614D2D">
            <w:pPr>
              <w:pStyle w:val="PL"/>
            </w:pPr>
          </w:p>
          <w:p w:rsidR="00614D2D" w:rsidRDefault="00614D2D">
            <w:pPr>
              <w:pStyle w:val="PL"/>
            </w:pPr>
            <w:r>
              <w:t>2-EnvelopeResponseHandler.getTheHandler() method is called by Applet1</w:t>
            </w:r>
          </w:p>
          <w:p w:rsidR="00614D2D" w:rsidRDefault="00614D2D">
            <w:pPr>
              <w:pStyle w:val="PL"/>
            </w:pPr>
          </w:p>
          <w:p w:rsidR="00614D2D" w:rsidRDefault="00614D2D">
            <w:pPr>
              <w:pStyle w:val="PL"/>
            </w:pPr>
            <w:r>
              <w:t>3-Applet1 builds the envelope response and it calls the postAsBERTLV() method</w:t>
            </w:r>
          </w:p>
          <w:p w:rsidR="00614D2D" w:rsidRDefault="00614D2D">
            <w:pPr>
              <w:pStyle w:val="PL"/>
            </w:pPr>
          </w:p>
          <w:p w:rsidR="00614D2D" w:rsidRDefault="00614D2D">
            <w:pPr>
              <w:pStyle w:val="PL"/>
            </w:pPr>
            <w:r>
              <w:t>4-Applet1 calls all methods of the Envelope Response Handler (including the inherited method)</w:t>
            </w:r>
          </w:p>
          <w:p w:rsidR="00614D2D" w:rsidRDefault="00614D2D">
            <w:pPr>
              <w:pStyle w:val="PL"/>
            </w:pPr>
          </w:p>
          <w:p w:rsidR="00614D2D" w:rsidRDefault="00614D2D">
            <w:pPr>
              <w:pStyle w:val="PL"/>
            </w:pPr>
          </w:p>
          <w:p w:rsidR="00614D2D" w:rsidRDefault="00614D2D">
            <w:pPr>
              <w:pStyle w:val="PL"/>
            </w:pPr>
            <w:r>
              <w:t>5-Envelope call control by sim is sent to the SIM</w:t>
            </w:r>
          </w:p>
          <w:p w:rsidR="00614D2D" w:rsidRDefault="00614D2D">
            <w:pPr>
              <w:pStyle w:val="PL"/>
            </w:pPr>
          </w:p>
          <w:p w:rsidR="00614D2D" w:rsidRDefault="00614D2D">
            <w:pPr>
              <w:pStyle w:val="PL"/>
            </w:pPr>
            <w:r>
              <w:t>6-EnvelopeResponseHandler.getTheHandler() method is called by Applet1</w:t>
            </w:r>
          </w:p>
          <w:p w:rsidR="00614D2D" w:rsidRDefault="00614D2D">
            <w:pPr>
              <w:pStyle w:val="PL"/>
            </w:pPr>
          </w:p>
          <w:p w:rsidR="00614D2D" w:rsidRDefault="00614D2D">
            <w:pPr>
              <w:pStyle w:val="PL"/>
            </w:pPr>
            <w:r>
              <w:t>7-Applet1 builds a proactive command and it calls the send() method</w:t>
            </w:r>
          </w:p>
          <w:p w:rsidR="00614D2D" w:rsidRDefault="00614D2D">
            <w:pPr>
              <w:pStyle w:val="PL"/>
            </w:pPr>
          </w:p>
          <w:p w:rsidR="00614D2D" w:rsidRDefault="00614D2D">
            <w:pPr>
              <w:pStyle w:val="PL"/>
            </w:pPr>
            <w:r>
              <w:t>8-Applet1 calls all methods of the Envelope Response Handler (including the inherited method)</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Toolkit exception HANDLER_NOT_AVAILABLE is thrown for each method</w:t>
            </w:r>
          </w:p>
          <w:p w:rsidR="00614D2D" w:rsidRDefault="00614D2D">
            <w:pPr>
              <w:pStyle w:val="TAL"/>
            </w:pPr>
            <w:r>
              <w:t>Applet1 finalizes</w:t>
            </w:r>
          </w:p>
          <w:p w:rsidR="00614D2D" w:rsidRDefault="00614D2D">
            <w:pPr>
              <w:pStyle w:val="TAL"/>
            </w:pPr>
          </w:p>
          <w:p w:rsidR="00614D2D" w:rsidRDefault="00614D2D">
            <w:pPr>
              <w:pStyle w:val="TAL"/>
            </w:pPr>
            <w:r>
              <w:t>5- Applet1 is triggered</w:t>
            </w:r>
          </w:p>
          <w:p w:rsidR="00614D2D" w:rsidRDefault="00614D2D">
            <w:pPr>
              <w:pStyle w:val="TAL"/>
            </w:pPr>
          </w:p>
          <w:p w:rsidR="00614D2D" w:rsidRDefault="00614D2D">
            <w:pPr>
              <w:pStyle w:val="TAL"/>
            </w:pPr>
          </w:p>
          <w:p w:rsidR="00614D2D" w:rsidRDefault="00614D2D">
            <w:pPr>
              <w:pStyle w:val="TAL"/>
            </w:pPr>
            <w:r>
              <w:t>6-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8- A Toolkit exception HANDLER_NOT_AVAILABLE is thrown for each method</w:t>
            </w: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 xml:space="preserve">3- The envelope response is sent </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7- The proactive command is fetched and the Terminal response is issued</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ageBreakBefore/>
            </w:pPr>
            <w:r>
              <w:t>25</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Envelope Response Handler availability with EVENT_MO_SHORT_MESSAGE_CONTROL_BY_SIM</w:t>
            </w:r>
          </w:p>
          <w:p w:rsidR="00614D2D" w:rsidRDefault="00614D2D">
            <w:pPr>
              <w:pStyle w:val="PL"/>
            </w:pPr>
            <w:r>
              <w:t>1-Envelope mo short message control by sim is sent to the SIM</w:t>
            </w:r>
          </w:p>
          <w:p w:rsidR="00614D2D" w:rsidRDefault="00614D2D">
            <w:pPr>
              <w:pStyle w:val="PL"/>
            </w:pPr>
          </w:p>
          <w:p w:rsidR="00614D2D" w:rsidRDefault="00614D2D">
            <w:pPr>
              <w:pStyle w:val="PL"/>
            </w:pPr>
            <w:r>
              <w:t>2-EnvelopeResponseHandler.getTheHandler() method is called by Applet1</w:t>
            </w:r>
          </w:p>
          <w:p w:rsidR="00614D2D" w:rsidRDefault="00614D2D">
            <w:pPr>
              <w:pStyle w:val="PL"/>
            </w:pPr>
          </w:p>
          <w:p w:rsidR="00614D2D" w:rsidRDefault="00614D2D">
            <w:pPr>
              <w:pStyle w:val="PL"/>
            </w:pPr>
            <w:r>
              <w:t>3-Applet1 builds the envelope response and it calls the postAsBERTLV() method</w:t>
            </w:r>
          </w:p>
          <w:p w:rsidR="00614D2D" w:rsidRDefault="00614D2D">
            <w:pPr>
              <w:pStyle w:val="PL"/>
            </w:pPr>
          </w:p>
          <w:p w:rsidR="00614D2D" w:rsidRDefault="00614D2D">
            <w:pPr>
              <w:pStyle w:val="PL"/>
            </w:pPr>
            <w:r>
              <w:t>4-Applet1 calls all methods of the Envelope Response Handler (including the inherited method)</w:t>
            </w:r>
          </w:p>
          <w:p w:rsidR="00614D2D" w:rsidRDefault="00614D2D">
            <w:pPr>
              <w:pStyle w:val="PL"/>
            </w:pPr>
          </w:p>
          <w:p w:rsidR="00614D2D" w:rsidRDefault="00614D2D">
            <w:pPr>
              <w:pStyle w:val="PL"/>
            </w:pPr>
          </w:p>
          <w:p w:rsidR="00614D2D" w:rsidRDefault="00614D2D">
            <w:pPr>
              <w:pStyle w:val="PL"/>
            </w:pPr>
            <w:r>
              <w:t>5-Envelope mo short message control by sim is sent to the SIM</w:t>
            </w:r>
          </w:p>
          <w:p w:rsidR="00614D2D" w:rsidRDefault="00614D2D">
            <w:pPr>
              <w:pStyle w:val="PL"/>
            </w:pPr>
          </w:p>
          <w:p w:rsidR="00614D2D" w:rsidRDefault="00614D2D">
            <w:pPr>
              <w:pStyle w:val="PL"/>
            </w:pPr>
            <w:r>
              <w:t>6-EnvelopeResponseHandler.getTheHandler() method is called by Applet1</w:t>
            </w:r>
          </w:p>
          <w:p w:rsidR="00614D2D" w:rsidRDefault="00614D2D">
            <w:pPr>
              <w:pStyle w:val="PL"/>
            </w:pPr>
          </w:p>
          <w:p w:rsidR="00614D2D" w:rsidRDefault="00614D2D">
            <w:pPr>
              <w:pStyle w:val="PL"/>
            </w:pPr>
            <w:r>
              <w:t>7-Applet1 builds a proactive command and it calls the send method</w:t>
            </w:r>
          </w:p>
          <w:p w:rsidR="00614D2D" w:rsidRDefault="00614D2D">
            <w:pPr>
              <w:pStyle w:val="PL"/>
            </w:pPr>
          </w:p>
          <w:p w:rsidR="00614D2D" w:rsidRDefault="00614D2D">
            <w:pPr>
              <w:pStyle w:val="PL"/>
            </w:pPr>
            <w:r>
              <w:t>8-Applet1 calls all methods of the Envelope Response Handler (including the inherited method)</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A Toolkit exception HANDLER_NOT_AVAILABLE is thrown for each method</w:t>
            </w:r>
          </w:p>
          <w:p w:rsidR="00614D2D" w:rsidRDefault="00614D2D">
            <w:pPr>
              <w:pStyle w:val="TAL"/>
            </w:pPr>
          </w:p>
          <w:p w:rsidR="00614D2D" w:rsidRDefault="00614D2D">
            <w:pPr>
              <w:pStyle w:val="TAL"/>
            </w:pPr>
            <w:r>
              <w:t>Applet1 finalizes</w:t>
            </w:r>
          </w:p>
          <w:p w:rsidR="00614D2D" w:rsidRDefault="00614D2D">
            <w:pPr>
              <w:pStyle w:val="TAL"/>
            </w:pPr>
            <w:r>
              <w:t>5-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6-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8- A Toolkit exception HANDLER_NOT_AVAILABLE is thrown for each method</w:t>
            </w: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 xml:space="preserve">3-The envelope response is sent </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7- The proactive command is fetched and the Terminal Response is issued</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ageBreakBefore/>
            </w:pPr>
            <w:r>
              <w:t>26</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Envelope Response Handler availability with EVENT_UNRECOGNIZED_ENVELOPE</w:t>
            </w:r>
          </w:p>
          <w:p w:rsidR="00614D2D" w:rsidRDefault="00614D2D">
            <w:pPr>
              <w:pStyle w:val="PL"/>
              <w:rPr>
                <w:sz w:val="18"/>
              </w:rPr>
            </w:pPr>
          </w:p>
          <w:p w:rsidR="00614D2D" w:rsidRDefault="00614D2D">
            <w:pPr>
              <w:pStyle w:val="PL"/>
            </w:pPr>
            <w:r>
              <w:t>1-An unrecognized Envelope is sent to the SIM</w:t>
            </w:r>
          </w:p>
          <w:p w:rsidR="00614D2D" w:rsidRDefault="00614D2D">
            <w:pPr>
              <w:pStyle w:val="PL"/>
            </w:pPr>
          </w:p>
          <w:p w:rsidR="00614D2D" w:rsidRDefault="00614D2D">
            <w:pPr>
              <w:pStyle w:val="PL"/>
            </w:pPr>
            <w:r>
              <w:t>2-EnvelopeResponseHandler.getTheHandler() method is called by Applet1</w:t>
            </w:r>
          </w:p>
          <w:p w:rsidR="00614D2D" w:rsidRDefault="00614D2D">
            <w:pPr>
              <w:pStyle w:val="PL"/>
            </w:pPr>
          </w:p>
          <w:p w:rsidR="00614D2D" w:rsidRDefault="00614D2D">
            <w:pPr>
              <w:pStyle w:val="PL"/>
            </w:pPr>
            <w:r>
              <w:t>3-Applet1 builds the envelope response and it calls the postAsBERTLV() or post method</w:t>
            </w:r>
          </w:p>
          <w:p w:rsidR="00614D2D" w:rsidRDefault="00614D2D">
            <w:pPr>
              <w:pStyle w:val="PL"/>
            </w:pPr>
          </w:p>
          <w:p w:rsidR="00614D2D" w:rsidRDefault="00614D2D">
            <w:pPr>
              <w:pStyle w:val="PL"/>
            </w:pPr>
            <w:r>
              <w:t>4-Applet1 calls all methods of Envelope Response Handler (including the inherited method)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5-EnvelopeResponseHandler.getTheHandler() method is called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6-An unrecognized Envelope is sent to the SIM</w:t>
            </w:r>
          </w:p>
          <w:p w:rsidR="00614D2D" w:rsidRDefault="00614D2D">
            <w:pPr>
              <w:pStyle w:val="PL"/>
            </w:pPr>
          </w:p>
          <w:p w:rsidR="00614D2D" w:rsidRDefault="00614D2D">
            <w:pPr>
              <w:pStyle w:val="PL"/>
            </w:pPr>
            <w:r>
              <w:t>7-EnvelopeResponseHandler.getTheHandler() method is called</w:t>
            </w:r>
          </w:p>
          <w:p w:rsidR="00614D2D" w:rsidRDefault="00614D2D">
            <w:pPr>
              <w:pStyle w:val="PL"/>
            </w:pPr>
          </w:p>
          <w:p w:rsidR="00614D2D" w:rsidRDefault="00614D2D">
            <w:pPr>
              <w:pStyle w:val="PL"/>
            </w:pPr>
            <w:r>
              <w:t>8-Applet1 builds a proactive command and it calls the send() method</w:t>
            </w:r>
          </w:p>
          <w:p w:rsidR="00614D2D" w:rsidRDefault="00614D2D">
            <w:pPr>
              <w:pStyle w:val="PL"/>
            </w:pPr>
          </w:p>
          <w:p w:rsidR="00614D2D" w:rsidRDefault="00614D2D">
            <w:pPr>
              <w:pStyle w:val="PL"/>
            </w:pPr>
          </w:p>
          <w:p w:rsidR="00614D2D" w:rsidRDefault="00614D2D">
            <w:pPr>
              <w:pStyle w:val="PL"/>
            </w:pPr>
            <w:r>
              <w:t>9-Applet1 calls all methods of the Envelope Response Handler (including the inherited method)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10-EnvelopeResponseHandler.getTheHandler() method is called by Applet2</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A Toolkit exception HANDLER_NOT_AVAILABLE is thrown for each method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Applet1 finalizes</w:t>
            </w:r>
          </w:p>
          <w:p w:rsidR="00614D2D" w:rsidRDefault="00614D2D">
            <w:pPr>
              <w:pStyle w:val="TAL"/>
            </w:pPr>
            <w:r>
              <w:t>5- Applet2 is triggered.</w:t>
            </w:r>
          </w:p>
          <w:p w:rsidR="00614D2D" w:rsidRDefault="00614D2D">
            <w:pPr>
              <w:pStyle w:val="TAL"/>
            </w:pPr>
          </w:p>
          <w:p w:rsidR="00614D2D" w:rsidRDefault="00614D2D">
            <w:pPr>
              <w:pStyle w:val="TAL"/>
            </w:pPr>
            <w:r>
              <w:t>A Toolkit exception HANDLER_NOT_AVAILABLE is thrown.</w:t>
            </w:r>
          </w:p>
          <w:p w:rsidR="00614D2D" w:rsidRDefault="00614D2D">
            <w:pPr>
              <w:pStyle w:val="TAL"/>
            </w:pPr>
          </w:p>
          <w:p w:rsidR="00614D2D" w:rsidRDefault="00614D2D">
            <w:pPr>
              <w:pStyle w:val="TAL"/>
            </w:pPr>
            <w:r>
              <w:t>Applet2 finalizes</w:t>
            </w:r>
          </w:p>
          <w:p w:rsidR="00614D2D" w:rsidRDefault="00614D2D">
            <w:pPr>
              <w:pStyle w:val="TAL"/>
            </w:pPr>
            <w:r>
              <w:t>6-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7-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9- A Toolkit exception HANDLER_NOT_AVAILABLE is thrown for each method</w:t>
            </w:r>
          </w:p>
          <w:p w:rsidR="00614D2D" w:rsidRDefault="00614D2D">
            <w:pPr>
              <w:pStyle w:val="TAL"/>
            </w:pPr>
          </w:p>
          <w:p w:rsidR="00614D2D" w:rsidRDefault="00614D2D">
            <w:pPr>
              <w:pStyle w:val="TAL"/>
            </w:pPr>
            <w:r>
              <w:t>Applet1 finalizes</w:t>
            </w:r>
          </w:p>
          <w:p w:rsidR="00614D2D" w:rsidRDefault="00614D2D">
            <w:pPr>
              <w:pStyle w:val="TAL"/>
            </w:pPr>
          </w:p>
          <w:p w:rsidR="00614D2D" w:rsidRDefault="00614D2D">
            <w:pPr>
              <w:pStyle w:val="TAL"/>
            </w:pPr>
            <w:r>
              <w:t>10- Applet2 is triggered</w:t>
            </w:r>
          </w:p>
          <w:p w:rsidR="00614D2D" w:rsidRDefault="00614D2D">
            <w:pPr>
              <w:pStyle w:val="TAL"/>
            </w:pPr>
          </w:p>
          <w:p w:rsidR="00614D2D" w:rsidRDefault="00614D2D">
            <w:pPr>
              <w:pStyle w:val="TAL"/>
            </w:pPr>
          </w:p>
          <w:p w:rsidR="00614D2D" w:rsidRDefault="00614D2D">
            <w:pPr>
              <w:pStyle w:val="TAL"/>
            </w:pPr>
            <w:r>
              <w:t>A Toolkit exception HANDLER_NOT_AVAILABLE is thrown.</w:t>
            </w:r>
          </w:p>
          <w:p w:rsidR="00614D2D" w:rsidRDefault="00614D2D">
            <w:pPr>
              <w:pStyle w:val="TAL"/>
            </w:pP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 xml:space="preserve">3- The envelope response is sent </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9- The proactive command is fetched and the Terminal response is issued</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ageBreakBefore/>
            </w:pPr>
            <w:r>
              <w:t>27</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The envelope response is sent when a proactive session is ongoing</w:t>
            </w:r>
          </w:p>
          <w:p w:rsidR="00614D2D" w:rsidRDefault="00614D2D">
            <w:pPr>
              <w:pStyle w:val="TAH"/>
            </w:pPr>
          </w:p>
          <w:p w:rsidR="00614D2D" w:rsidRDefault="00614D2D">
            <w:pPr>
              <w:pStyle w:val="PL"/>
            </w:pPr>
            <w:r>
              <w:t>1-A formatted SMS PP envelope is sent to the SIM.</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2-Proactive command DISPLAY TEXT is built and it calls the send() method.</w:t>
            </w:r>
          </w:p>
          <w:p w:rsidR="00614D2D" w:rsidRDefault="00614D2D">
            <w:pPr>
              <w:pStyle w:val="PL"/>
            </w:pPr>
          </w:p>
          <w:p w:rsidR="00614D2D" w:rsidRDefault="00614D2D">
            <w:pPr>
              <w:pStyle w:val="PL"/>
            </w:pPr>
            <w:r>
              <w:t>3-A call control by sim envelope is sent to the SIM.</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4-EnvelopeResponseHandler.getTheHandler() method is called by Applet1</w:t>
            </w:r>
          </w:p>
          <w:p w:rsidR="00614D2D" w:rsidRDefault="00614D2D">
            <w:pPr>
              <w:pStyle w:val="PL"/>
            </w:pPr>
          </w:p>
          <w:p w:rsidR="00614D2D" w:rsidRDefault="00614D2D">
            <w:pPr>
              <w:pStyle w:val="PL"/>
            </w:pPr>
            <w:r>
              <w:t xml:space="preserve">5-Applet1 builds the envelope response and it calls the postAsBERTLV </w:t>
            </w:r>
          </w:p>
          <w:p w:rsidR="00614D2D" w:rsidRDefault="00614D2D">
            <w:pPr>
              <w:pStyle w:val="TAH"/>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No exception is thrown</w:t>
            </w: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2- 91 XX</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5-The envelope response is sent</w:t>
            </w:r>
          </w:p>
          <w:p w:rsidR="00614D2D" w:rsidRDefault="00614D2D">
            <w:pPr>
              <w:pStyle w:val="TAL"/>
            </w:pPr>
            <w:r>
              <w:t>9F YY</w:t>
            </w:r>
          </w:p>
          <w:p w:rsidR="00614D2D" w:rsidRDefault="00614D2D">
            <w:pPr>
              <w:pStyle w:val="TAL"/>
            </w:pPr>
          </w:p>
          <w:p w:rsidR="00614D2D" w:rsidRDefault="00614D2D">
            <w:pPr>
              <w:pStyle w:val="TAL"/>
            </w:pPr>
            <w:r>
              <w:t>GET RESPONSE</w:t>
            </w:r>
          </w:p>
          <w:p w:rsidR="00614D2D" w:rsidRDefault="00614D2D">
            <w:pPr>
              <w:pStyle w:val="TAL"/>
            </w:pPr>
            <w:r>
              <w:t xml:space="preserve">Data </w:t>
            </w:r>
          </w:p>
          <w:p w:rsidR="00614D2D" w:rsidRDefault="00614D2D">
            <w:pPr>
              <w:pStyle w:val="TAL"/>
            </w:pPr>
            <w:r>
              <w:t>91 XX</w:t>
            </w:r>
          </w:p>
          <w:p w:rsidR="00614D2D" w:rsidRDefault="00614D2D">
            <w:pPr>
              <w:pStyle w:val="TAL"/>
            </w:pPr>
            <w:r>
              <w:t>Fetch DISPLAY TEXT</w:t>
            </w:r>
          </w:p>
          <w:p w:rsidR="00614D2D" w:rsidRDefault="00614D2D">
            <w:pPr>
              <w:pStyle w:val="TAL"/>
            </w:pPr>
          </w:p>
          <w:p w:rsidR="00614D2D" w:rsidRDefault="00614D2D">
            <w:pPr>
              <w:pStyle w:val="TAL"/>
            </w:pPr>
            <w:r>
              <w:t>Terminal Response DISPLAY TEXT</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ageBreakBefore/>
            </w:pPr>
            <w:r>
              <w:t>28</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p>
          <w:p w:rsidR="00614D2D" w:rsidRDefault="00614D2D">
            <w:pPr>
              <w:pStyle w:val="TAH"/>
            </w:pPr>
            <w:r>
              <w:t>Envelope Response Handler availability with EVENT_UNFORMATTED_SMS_PP_ENV in case of multi-triggering</w:t>
            </w:r>
          </w:p>
          <w:p w:rsidR="00614D2D" w:rsidRDefault="00614D2D">
            <w:pPr>
              <w:pStyle w:val="TAH"/>
            </w:pPr>
          </w:p>
          <w:p w:rsidR="00614D2D" w:rsidRDefault="00614D2D">
            <w:pPr>
              <w:pStyle w:val="TAH"/>
            </w:pPr>
          </w:p>
          <w:p w:rsidR="00614D2D" w:rsidRDefault="00614D2D">
            <w:pPr>
              <w:pStyle w:val="PL"/>
            </w:pPr>
            <w:r>
              <w:t>1-A unformatted sms pp envelope is sent to the SIM</w:t>
            </w:r>
          </w:p>
          <w:p w:rsidR="00614D2D" w:rsidRDefault="00614D2D">
            <w:pPr>
              <w:pStyle w:val="PL"/>
            </w:pPr>
          </w:p>
          <w:p w:rsidR="00614D2D" w:rsidRDefault="00614D2D">
            <w:pPr>
              <w:pStyle w:val="PL"/>
            </w:pPr>
            <w:r>
              <w:t>2-EnvelopeResponseHandler.getTheHandler() method is called by Applet1</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5-EnvelopeResponseHandler.getTheHandler() method is called by Applet 2</w:t>
            </w:r>
          </w:p>
          <w:p w:rsidR="00614D2D" w:rsidRDefault="00614D2D">
            <w:pPr>
              <w:pStyle w:val="PL"/>
            </w:pPr>
          </w:p>
          <w:p w:rsidR="00614D2D" w:rsidRDefault="00614D2D">
            <w:pPr>
              <w:pStyle w:val="PL"/>
            </w:pPr>
          </w:p>
          <w:p w:rsidR="00614D2D" w:rsidRDefault="00614D2D">
            <w:pPr>
              <w:pStyle w:val="PL"/>
              <w:rPr>
                <w:rFonts w:ascii="Arial" w:hAnsi="Arial"/>
              </w:rPr>
            </w:pPr>
          </w:p>
          <w:p w:rsidR="00614D2D" w:rsidRDefault="00614D2D">
            <w:pPr>
              <w:pStyle w:val="PL"/>
            </w:pPr>
          </w:p>
          <w:p w:rsidR="00614D2D" w:rsidRDefault="00614D2D">
            <w:pPr>
              <w:pStyle w:val="PL"/>
            </w:pPr>
            <w:r>
              <w:t>6- Applet2 calls the post( ) method</w:t>
            </w:r>
          </w:p>
          <w:p w:rsidR="00614D2D" w:rsidRDefault="00614D2D">
            <w:pPr>
              <w:pStyle w:val="PL"/>
              <w:rPr>
                <w:rFonts w:ascii="Arial" w:hAnsi="Arial"/>
              </w:rPr>
            </w:pPr>
          </w:p>
          <w:p w:rsidR="00614D2D" w:rsidRDefault="00614D2D">
            <w:pPr>
              <w:pStyle w:val="PL"/>
            </w:pPr>
          </w:p>
          <w:p w:rsidR="00614D2D" w:rsidRDefault="00614D2D">
            <w:pPr>
              <w:pStyle w:val="TAH"/>
            </w:pPr>
          </w:p>
          <w:p w:rsidR="00614D2D" w:rsidRDefault="00614D2D">
            <w:pPr>
              <w:pStyle w:val="TAH"/>
            </w:pPr>
          </w:p>
          <w:p w:rsidR="00614D2D" w:rsidRDefault="00614D2D">
            <w:pPr>
              <w:pStyle w:val="TAH"/>
            </w:pPr>
          </w:p>
          <w:p w:rsidR="00614D2D" w:rsidRDefault="00614D2D">
            <w:pPr>
              <w:pStyle w:val="TAH"/>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p>
          <w:p w:rsidR="00614D2D" w:rsidRDefault="00614D2D">
            <w:pPr>
              <w:pStyle w:val="TAL"/>
            </w:pPr>
            <w:r>
              <w:t>3- Applet1 finalizes</w:t>
            </w:r>
          </w:p>
          <w:p w:rsidR="00614D2D" w:rsidRDefault="00614D2D">
            <w:pPr>
              <w:pStyle w:val="TAL"/>
            </w:pPr>
          </w:p>
          <w:p w:rsidR="00614D2D" w:rsidRDefault="00614D2D">
            <w:pPr>
              <w:pStyle w:val="TAL"/>
            </w:pPr>
          </w:p>
          <w:p w:rsidR="00614D2D" w:rsidRDefault="00614D2D">
            <w:pPr>
              <w:pStyle w:val="TAL"/>
            </w:pPr>
            <w:r>
              <w:t>4- Applet2 is triggered.</w:t>
            </w:r>
          </w:p>
          <w:p w:rsidR="00614D2D" w:rsidRDefault="00614D2D">
            <w:pPr>
              <w:pStyle w:val="TAL"/>
            </w:pPr>
          </w:p>
          <w:p w:rsidR="00614D2D" w:rsidRDefault="00614D2D">
            <w:pPr>
              <w:pStyle w:val="TAL"/>
            </w:pPr>
          </w:p>
          <w:p w:rsidR="00614D2D" w:rsidRDefault="00614D2D">
            <w:pPr>
              <w:pStyle w:val="TAL"/>
            </w:pPr>
            <w:r>
              <w:t>5-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Applet2 finalizes</w:t>
            </w: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6. The response is checked.</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ageBreakBefore/>
            </w:pPr>
            <w:r>
              <w:t>29</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Envelope Response Handler availability with EVENT_UNRECOGNIZED_ENVELOPE in case of multi-triggering</w:t>
            </w:r>
          </w:p>
          <w:p w:rsidR="00614D2D" w:rsidRDefault="00614D2D">
            <w:pPr>
              <w:pStyle w:val="TAH"/>
              <w:jc w:val="left"/>
            </w:pPr>
          </w:p>
          <w:p w:rsidR="00614D2D" w:rsidRDefault="00614D2D">
            <w:pPr>
              <w:pStyle w:val="PL"/>
              <w:rPr>
                <w:sz w:val="18"/>
              </w:rPr>
            </w:pPr>
          </w:p>
          <w:p w:rsidR="00614D2D" w:rsidRDefault="00614D2D">
            <w:pPr>
              <w:pStyle w:val="PL"/>
            </w:pPr>
            <w:r>
              <w:t>1-An unrecognized Envelope is sent to the SIM</w:t>
            </w:r>
          </w:p>
          <w:p w:rsidR="00614D2D" w:rsidRDefault="00614D2D">
            <w:pPr>
              <w:pStyle w:val="PL"/>
            </w:pPr>
          </w:p>
          <w:p w:rsidR="00614D2D" w:rsidRDefault="00614D2D">
            <w:pPr>
              <w:pStyle w:val="PL"/>
            </w:pPr>
            <w:r>
              <w:t>2-EnvelopeResponseHandler.getTheHandler() method is called by Applet1</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5-EnvelopeResponseHandler.getTheHandler() method is called by Applet 2</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6- Applet2 calls the post( ) method</w:t>
            </w:r>
          </w:p>
          <w:p w:rsidR="00614D2D" w:rsidRDefault="00614D2D">
            <w:pPr>
              <w:pStyle w:val="PL"/>
            </w:pPr>
          </w:p>
          <w:p w:rsidR="00614D2D" w:rsidRDefault="00614D2D">
            <w:pPr>
              <w:pStyle w:val="TAH"/>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Applet1 finalizes</w:t>
            </w:r>
          </w:p>
          <w:p w:rsidR="00614D2D" w:rsidRDefault="00614D2D">
            <w:pPr>
              <w:pStyle w:val="TAL"/>
            </w:pPr>
          </w:p>
          <w:p w:rsidR="00614D2D" w:rsidRDefault="00614D2D">
            <w:pPr>
              <w:pStyle w:val="TAL"/>
            </w:pPr>
          </w:p>
          <w:p w:rsidR="00614D2D" w:rsidRDefault="00614D2D">
            <w:pPr>
              <w:pStyle w:val="TAL"/>
            </w:pPr>
            <w:r>
              <w:t>4- Applet2 is triggered.</w:t>
            </w:r>
          </w:p>
          <w:p w:rsidR="00614D2D" w:rsidRDefault="00614D2D">
            <w:pPr>
              <w:pStyle w:val="TAL"/>
            </w:pPr>
          </w:p>
          <w:p w:rsidR="00614D2D" w:rsidRDefault="00614D2D">
            <w:pPr>
              <w:pStyle w:val="TAL"/>
            </w:pPr>
          </w:p>
          <w:p w:rsidR="00614D2D" w:rsidRDefault="00614D2D">
            <w:pPr>
              <w:pStyle w:val="TAL"/>
            </w:pPr>
            <w:r>
              <w:t>5-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Applet2 finalizes</w:t>
            </w:r>
          </w:p>
          <w:p w:rsidR="00614D2D" w:rsidRDefault="00614D2D">
            <w:pPr>
              <w:pStyle w:val="TAL"/>
            </w:pPr>
          </w:p>
          <w:p w:rsidR="00614D2D" w:rsidRDefault="00614D2D">
            <w:pPr>
              <w:pStyle w:val="TAL"/>
            </w:pP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6- The response is checked</w:t>
            </w:r>
          </w:p>
        </w:tc>
      </w:tr>
    </w:tbl>
    <w:p w:rsidR="00614D2D" w:rsidRDefault="00614D2D" w:rsidP="00614D2D"/>
    <w:p w:rsidR="00614D2D" w:rsidRDefault="00614D2D" w:rsidP="00614D2D">
      <w:pPr>
        <w:pStyle w:val="H6"/>
        <w:keepNext w:val="0"/>
        <w:keepLines w:val="0"/>
      </w:pPr>
      <w:r>
        <w:t>6.3.1.4.4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319"/>
        <w:gridCol w:w="3101"/>
      </w:tblGrid>
      <w:tr w:rsidR="00614D2D" w:rsidTr="00614D2D">
        <w:trPr>
          <w:tblHeader/>
          <w:jc w:val="center"/>
        </w:trPr>
        <w:tc>
          <w:tcPr>
            <w:tcW w:w="131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310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tblHeader/>
          <w:jc w:val="center"/>
        </w:trPr>
        <w:tc>
          <w:tcPr>
            <w:tcW w:w="131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310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20, 21, 22, 23, 24, 25,26,27</w:t>
            </w:r>
          </w:p>
        </w:tc>
      </w:tr>
      <w:tr w:rsidR="00614D2D" w:rsidTr="00614D2D">
        <w:trPr>
          <w:tblHeader/>
          <w:jc w:val="center"/>
        </w:trPr>
        <w:tc>
          <w:tcPr>
            <w:tcW w:w="131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CRRN2</w:t>
            </w:r>
          </w:p>
        </w:tc>
        <w:tc>
          <w:tcPr>
            <w:tcW w:w="3101"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20, 21, 22, 23, 24, 25</w:t>
            </w:r>
          </w:p>
        </w:tc>
      </w:tr>
      <w:tr w:rsidR="00614D2D" w:rsidTr="00614D2D">
        <w:trPr>
          <w:tblHeader/>
          <w:jc w:val="center"/>
        </w:trPr>
        <w:tc>
          <w:tcPr>
            <w:tcW w:w="131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CRRN3</w:t>
            </w:r>
          </w:p>
        </w:tc>
        <w:tc>
          <w:tcPr>
            <w:tcW w:w="3101"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20, 21, 22, 23, 24, 25</w:t>
            </w:r>
          </w:p>
        </w:tc>
      </w:tr>
      <w:tr w:rsidR="00614D2D" w:rsidTr="00614D2D">
        <w:trPr>
          <w:tblHeader/>
          <w:jc w:val="center"/>
        </w:trPr>
        <w:tc>
          <w:tcPr>
            <w:tcW w:w="131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CRRC1</w:t>
            </w:r>
          </w:p>
        </w:tc>
        <w:tc>
          <w:tcPr>
            <w:tcW w:w="3101"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1, 2, 3, 4, 5, 6, 7, 8, 9, 10, 11, 12, 13, 14, 15, 16, 17, 18, 19, 28, 29</w:t>
            </w:r>
          </w:p>
        </w:tc>
      </w:tr>
    </w:tbl>
    <w:p w:rsidR="00614D2D" w:rsidRDefault="00614D2D" w:rsidP="00614D2D"/>
    <w:p w:rsidR="00614D2D" w:rsidRDefault="00614D2D" w:rsidP="00614D2D">
      <w:pPr>
        <w:pStyle w:val="Heading3"/>
        <w:keepNext w:val="0"/>
        <w:keepLines w:val="0"/>
      </w:pPr>
      <w:bookmarkStart w:id="549" w:name="_Toc51826825"/>
      <w:bookmarkStart w:id="550" w:name="_Toc117070506"/>
      <w:bookmarkStart w:id="551" w:name="_Toc51828268"/>
      <w:r>
        <w:t>6.3.2</w:t>
      </w:r>
      <w:r>
        <w:tab/>
        <w:t>Handler Integrity</w:t>
      </w:r>
      <w:bookmarkEnd w:id="549"/>
      <w:bookmarkEnd w:id="550"/>
      <w:bookmarkEnd w:id="551"/>
    </w:p>
    <w:p w:rsidR="00614D2D" w:rsidRDefault="00614D2D" w:rsidP="00614D2D">
      <w:pPr>
        <w:pStyle w:val="Heading4"/>
        <w:keepNext w:val="0"/>
        <w:keepLines w:val="0"/>
      </w:pPr>
      <w:bookmarkStart w:id="552" w:name="_Toc51826826"/>
      <w:bookmarkStart w:id="553" w:name="_Toc117070507"/>
      <w:bookmarkStart w:id="554" w:name="_Toc51828269"/>
      <w:r>
        <w:t>6.3.2.1</w:t>
      </w:r>
      <w:r>
        <w:tab/>
        <w:t>ProactiveHandler</w:t>
      </w:r>
      <w:bookmarkEnd w:id="552"/>
      <w:bookmarkEnd w:id="553"/>
      <w:bookmarkEnd w:id="554"/>
    </w:p>
    <w:p w:rsidR="00614D2D" w:rsidRDefault="00614D2D" w:rsidP="00614D2D">
      <w:r>
        <w:t>Test Area Reference: FWK_HIN_PAHD</w:t>
      </w:r>
    </w:p>
    <w:p w:rsidR="00614D2D" w:rsidRDefault="00614D2D" w:rsidP="00614D2D">
      <w:pPr>
        <w:pStyle w:val="H6"/>
        <w:keepNext w:val="0"/>
        <w:keepLines w:val="0"/>
      </w:pPr>
      <w:r>
        <w:t>6.3.2.1.1</w:t>
      </w:r>
      <w:r>
        <w:tab/>
        <w:t>Conformance Requirement</w:t>
      </w:r>
    </w:p>
    <w:p w:rsidR="00614D2D" w:rsidRDefault="00614D2D" w:rsidP="00614D2D">
      <w:pPr>
        <w:pStyle w:val="H6"/>
        <w:keepNext w:val="0"/>
        <w:keepLines w:val="0"/>
      </w:pPr>
      <w:r>
        <w:t>6.3.2.1.1.1</w:t>
      </w:r>
      <w:r>
        <w:tab/>
        <w:t>Normal Execution</w:t>
      </w:r>
    </w:p>
    <w:p w:rsidR="00614D2D" w:rsidRDefault="00614D2D" w:rsidP="00614D2D">
      <w:pPr>
        <w:pStyle w:val="ListBullet"/>
        <w:numPr>
          <w:ilvl w:val="0"/>
          <w:numId w:val="2"/>
        </w:numPr>
        <w:ind w:left="568" w:hanging="284"/>
      </w:pPr>
      <w:r>
        <w:t>CRRN1: At the processToolkit invocation the TLV-List is cleared.</w:t>
      </w:r>
    </w:p>
    <w:p w:rsidR="00614D2D" w:rsidRDefault="00614D2D" w:rsidP="00614D2D">
      <w:pPr>
        <w:pStyle w:val="ListBullet"/>
        <w:numPr>
          <w:ilvl w:val="0"/>
          <w:numId w:val="2"/>
        </w:numPr>
        <w:ind w:left="568" w:hanging="284"/>
      </w:pPr>
      <w:r>
        <w:t>CRRN2: After a call to ProactiveHandler.send method the handler will remain unchanged until the ProactiveHandler.init or appendTLV method are called.</w:t>
      </w:r>
    </w:p>
    <w:p w:rsidR="00614D2D" w:rsidRDefault="00614D2D" w:rsidP="00614D2D">
      <w:pPr>
        <w:pStyle w:val="H6"/>
        <w:keepNext w:val="0"/>
        <w:keepLines w:val="0"/>
      </w:pPr>
      <w:r>
        <w:t>6.3.2.1.1.2</w:t>
      </w:r>
      <w:r>
        <w:tab/>
        <w:t>Parameters error</w:t>
      </w:r>
    </w:p>
    <w:p w:rsidR="00614D2D" w:rsidRDefault="00614D2D" w:rsidP="00614D2D">
      <w:r>
        <w:t>No requirements.</w:t>
      </w:r>
    </w:p>
    <w:p w:rsidR="00614D2D" w:rsidRDefault="00614D2D" w:rsidP="00614D2D">
      <w:pPr>
        <w:pStyle w:val="H6"/>
        <w:keepNext w:val="0"/>
        <w:keepLines w:val="0"/>
      </w:pPr>
      <w:r>
        <w:t>6.3.2.1.1.3</w:t>
      </w:r>
      <w:r>
        <w:tab/>
        <w:t>Context Errors</w:t>
      </w:r>
    </w:p>
    <w:p w:rsidR="00614D2D" w:rsidRDefault="00614D2D" w:rsidP="00614D2D">
      <w:r>
        <w:t>No requirements.</w:t>
      </w:r>
    </w:p>
    <w:p w:rsidR="00614D2D" w:rsidRDefault="00614D2D" w:rsidP="00614D2D">
      <w:pPr>
        <w:pStyle w:val="H6"/>
        <w:keepNext w:val="0"/>
        <w:keepLines w:val="0"/>
      </w:pPr>
      <w:r>
        <w:t>6.3.2.1.2</w:t>
      </w:r>
      <w:r>
        <w:tab/>
        <w:t>Test Suite Files:</w:t>
      </w:r>
    </w:p>
    <w:p w:rsidR="00614D2D" w:rsidRDefault="00614D2D" w:rsidP="00614D2D">
      <w:pPr>
        <w:pStyle w:val="B1"/>
        <w:tabs>
          <w:tab w:val="left" w:pos="2268"/>
        </w:tabs>
        <w:ind w:left="284" w:firstLine="0"/>
      </w:pPr>
      <w:r>
        <w:t>Test Script:</w:t>
      </w:r>
      <w:r w:rsidR="00A1704F">
        <w:tab/>
      </w:r>
      <w:r>
        <w:t>FWK_HIN_PAHD_1.scr</w:t>
      </w:r>
    </w:p>
    <w:p w:rsidR="00614D2D" w:rsidRDefault="00614D2D" w:rsidP="00614D2D">
      <w:pPr>
        <w:pStyle w:val="B1"/>
        <w:tabs>
          <w:tab w:val="left" w:pos="2268"/>
        </w:tabs>
        <w:ind w:left="284" w:firstLine="0"/>
      </w:pPr>
      <w:r>
        <w:t>Test Applet:</w:t>
      </w:r>
      <w:r w:rsidR="00A1704F">
        <w:tab/>
      </w:r>
      <w:r>
        <w:t>FWK_HIN_PAHD_1.java</w:t>
      </w:r>
    </w:p>
    <w:p w:rsidR="00614D2D" w:rsidRDefault="00A1704F" w:rsidP="00614D2D">
      <w:pPr>
        <w:pStyle w:val="B1"/>
        <w:tabs>
          <w:tab w:val="left" w:pos="2268"/>
        </w:tabs>
        <w:ind w:left="284" w:firstLine="0"/>
        <w:rPr>
          <w:lang w:val="de-DE"/>
        </w:rPr>
      </w:pPr>
      <w:r>
        <w:tab/>
      </w:r>
      <w:r w:rsidR="00614D2D">
        <w:rPr>
          <w:lang w:val="de-DE"/>
        </w:rPr>
        <w:t>FWK_HIN_PAHD_2.java</w:t>
      </w:r>
    </w:p>
    <w:p w:rsidR="00614D2D" w:rsidRDefault="00614D2D" w:rsidP="00614D2D">
      <w:pPr>
        <w:pStyle w:val="B1"/>
        <w:tabs>
          <w:tab w:val="left" w:pos="2268"/>
        </w:tabs>
        <w:ind w:left="284" w:firstLine="0"/>
        <w:rPr>
          <w:lang w:val="de-DE"/>
        </w:rPr>
      </w:pPr>
      <w:r>
        <w:rPr>
          <w:lang w:val="de-DE"/>
        </w:rPr>
        <w:t>Load Script:</w:t>
      </w:r>
      <w:r w:rsidR="00A1704F">
        <w:rPr>
          <w:lang w:val="de-DE"/>
        </w:rPr>
        <w:tab/>
      </w:r>
      <w:r>
        <w:rPr>
          <w:lang w:val="de-DE"/>
        </w:rPr>
        <w:t>FWK_HIN_PAHD_1.ldr</w:t>
      </w:r>
    </w:p>
    <w:p w:rsidR="00614D2D" w:rsidRDefault="00614D2D" w:rsidP="00614D2D">
      <w:pPr>
        <w:pStyle w:val="B1"/>
        <w:tabs>
          <w:tab w:val="left" w:pos="2268"/>
        </w:tabs>
        <w:ind w:left="284" w:firstLine="0"/>
      </w:pPr>
      <w:r>
        <w:t>Cleanup Script:</w:t>
      </w:r>
      <w:r w:rsidR="00A1704F">
        <w:tab/>
      </w:r>
      <w:r>
        <w:t>FWK_HIN_PAHD_1.clr</w:t>
      </w:r>
    </w:p>
    <w:p w:rsidR="00614D2D" w:rsidRDefault="00614D2D" w:rsidP="00614D2D">
      <w:pPr>
        <w:pStyle w:val="B1"/>
        <w:tabs>
          <w:tab w:val="left" w:pos="2268"/>
        </w:tabs>
        <w:ind w:left="284" w:firstLine="0"/>
      </w:pPr>
      <w:r>
        <w:t>Parameter File:</w:t>
      </w:r>
      <w:r w:rsidR="00A1704F">
        <w:tab/>
      </w:r>
      <w:r>
        <w:t>FWK_HIN_PAHD_1.par</w:t>
      </w:r>
    </w:p>
    <w:p w:rsidR="00614D2D" w:rsidRDefault="00614D2D" w:rsidP="00614D2D">
      <w:pPr>
        <w:pStyle w:val="H6"/>
        <w:keepNext w:val="0"/>
        <w:keepLines w:val="0"/>
      </w:pPr>
      <w:r>
        <w:t>6.3.2.1.3</w:t>
      </w:r>
      <w:r>
        <w:tab/>
        <w:t xml:space="preserve">Test Procedure </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At the processToolkit invocation the TLV-List is cleared</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Applet1 and Applet2 are registered to EVENT_UNFORMATTED_SMS_PP_ENV.</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1-An envelope containing an unformatted sms pp is sent to the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2-ProactiveHandler.getLength() method is called by Applet1</w:t>
            </w:r>
          </w:p>
          <w:p w:rsidR="00614D2D" w:rsidRDefault="00614D2D">
            <w:pPr>
              <w:pStyle w:val="PL"/>
              <w:rPr>
                <w:noProof w:val="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Applet1 is triggered.</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2- The return value is 0</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nil"/>
              <w:left w:val="single" w:sz="4" w:space="0" w:color="auto"/>
              <w:bottom w:val="nil"/>
              <w:right w:val="single" w:sz="4" w:space="0" w:color="auto"/>
            </w:tcBorders>
          </w:tcPr>
          <w:p w:rsidR="00614D2D" w:rsidRDefault="00614D2D">
            <w:pPr>
              <w:pStyle w:val="TAH"/>
              <w:keepNext w:val="0"/>
              <w:keepLines w:val="0"/>
            </w:pPr>
            <w:r>
              <w:t>TLV-List change after the init method invocation</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ProactiveHandler.init() method is called by Applet1</w:t>
            </w:r>
          </w:p>
          <w:p w:rsidR="00614D2D" w:rsidRDefault="00614D2D">
            <w:pPr>
              <w:pStyle w:val="PL"/>
              <w:rPr>
                <w:noProof w:val="0"/>
              </w:rPr>
            </w:pPr>
          </w:p>
          <w:p w:rsidR="00614D2D" w:rsidRDefault="00614D2D">
            <w:pPr>
              <w:pStyle w:val="PL"/>
              <w:rPr>
                <w:noProof w:val="0"/>
              </w:rPr>
            </w:pPr>
            <w:r>
              <w:rPr>
                <w:noProof w:val="0"/>
              </w:rPr>
              <w:t>1-ProactiveHandler.getLength() method is called by Applet1</w:t>
            </w:r>
          </w:p>
          <w:p w:rsidR="00614D2D" w:rsidRDefault="00614D2D">
            <w:pPr>
              <w:pStyle w:val="PL"/>
              <w:rPr>
                <w:noProof w:val="0"/>
              </w:rPr>
            </w:pPr>
          </w:p>
        </w:tc>
        <w:tc>
          <w:tcPr>
            <w:tcW w:w="2911" w:type="dxa"/>
            <w:tcBorders>
              <w:top w:val="nil"/>
              <w:left w:val="single" w:sz="4" w:space="0" w:color="auto"/>
              <w:bottom w:val="nil"/>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The return value is 9</w:t>
            </w:r>
          </w:p>
        </w:tc>
        <w:tc>
          <w:tcPr>
            <w:tcW w:w="2334" w:type="dxa"/>
            <w:tcBorders>
              <w:top w:val="nil"/>
              <w:left w:val="single" w:sz="4" w:space="0" w:color="auto"/>
              <w:bottom w:val="nil"/>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The TLV-List remains unchanged after the send() method invocation</w:t>
            </w:r>
          </w:p>
          <w:p w:rsidR="00614D2D" w:rsidRDefault="00614D2D">
            <w:pPr>
              <w:pStyle w:val="PL"/>
              <w:rPr>
                <w:noProof w:val="0"/>
              </w:rPr>
            </w:pPr>
          </w:p>
          <w:p w:rsidR="00614D2D" w:rsidRDefault="00614D2D">
            <w:pPr>
              <w:pStyle w:val="PL"/>
              <w:rPr>
                <w:noProof w:val="0"/>
              </w:rPr>
            </w:pPr>
            <w:r>
              <w:rPr>
                <w:noProof w:val="0"/>
              </w:rPr>
              <w:t>1-ProactiveHandler.send() method is called by Applet1</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2-ProactiveHandler.getLength() method is called by Applet1</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 xml:space="preserve">It's checked that the content is the same than before the calling to send method using ProactiveHandler.copyValue and Util.arrayCompare methods </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2- The return value is 9, and its contents is the same than before the calling to send method</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 xml:space="preserve">1- The proactive command is fetched and the terminal response is issued. </w:t>
            </w:r>
          </w:p>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At the processToolkit invocation the TLV-List is cleared</w:t>
            </w:r>
          </w:p>
          <w:p w:rsidR="00614D2D" w:rsidRDefault="00614D2D">
            <w:pPr>
              <w:pStyle w:val="textcell"/>
              <w:keepNext/>
              <w:keepLines/>
              <w:rPr>
                <w:sz w:val="18"/>
                <w:lang w:val="en-GB"/>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1-ProactiveHandler.getLength() method is called by Applet2</w:t>
            </w:r>
          </w:p>
          <w:p w:rsidR="00614D2D" w:rsidRDefault="00614D2D">
            <w:pPr>
              <w:pStyle w:val="PL"/>
              <w:keepNext/>
              <w:keepLines/>
              <w:rPr>
                <w:noProof w:val="0"/>
              </w:rPr>
            </w:pPr>
          </w:p>
          <w:p w:rsidR="00614D2D" w:rsidRDefault="00614D2D">
            <w:pPr>
              <w:pStyle w:val="PL"/>
              <w:keepNext/>
              <w:keepLines/>
              <w:rPr>
                <w:noProof w:val="0"/>
              </w:rPr>
            </w:pPr>
            <w:r>
              <w:rPr>
                <w:noProof w:val="0"/>
              </w:rPr>
              <w:t>2-ProactiveHandler.getValueLength() method is called by Applet2</w:t>
            </w:r>
          </w:p>
          <w:p w:rsidR="00614D2D" w:rsidRDefault="00614D2D">
            <w:pPr>
              <w:pStyle w:val="textcell"/>
              <w:keepNext/>
              <w:keepLines/>
              <w:rPr>
                <w:sz w:val="18"/>
                <w:lang w:val="en-GB"/>
              </w:rPr>
            </w:pPr>
          </w:p>
          <w:p w:rsidR="00614D2D" w:rsidRDefault="00614D2D">
            <w:pPr>
              <w:pStyle w:val="PL"/>
              <w:keepNext/>
              <w:keepLines/>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r>
              <w:t>1- Applet2 is triggered</w:t>
            </w:r>
          </w:p>
          <w:p w:rsidR="00614D2D" w:rsidRDefault="00614D2D">
            <w:pPr>
              <w:pStyle w:val="TAL"/>
            </w:pPr>
          </w:p>
          <w:p w:rsidR="00614D2D" w:rsidRDefault="00614D2D">
            <w:pPr>
              <w:pStyle w:val="TAL"/>
            </w:pPr>
          </w:p>
          <w:p w:rsidR="00614D2D" w:rsidRDefault="00614D2D">
            <w:pPr>
              <w:pStyle w:val="TAL"/>
            </w:pPr>
            <w:r>
              <w:t>2- The return value is 0</w:t>
            </w:r>
          </w:p>
          <w:p w:rsidR="00614D2D" w:rsidRDefault="00614D2D">
            <w:pPr>
              <w:pStyle w:val="TAL"/>
            </w:pPr>
          </w:p>
          <w:p w:rsidR="00614D2D" w:rsidRDefault="00614D2D">
            <w:pPr>
              <w:pStyle w:val="TAL"/>
            </w:pPr>
          </w:p>
          <w:p w:rsidR="00614D2D" w:rsidRDefault="00614D2D">
            <w:pPr>
              <w:pStyle w:val="TAL"/>
            </w:pPr>
            <w:r>
              <w:t>3- ToolkitException UNAVAILABLE_ELEMENT is thrown</w:t>
            </w:r>
          </w:p>
        </w:tc>
        <w:tc>
          <w:tcPr>
            <w:tcW w:w="2334" w:type="dxa"/>
            <w:tcBorders>
              <w:top w:val="nil"/>
              <w:left w:val="single" w:sz="4" w:space="0" w:color="auto"/>
              <w:bottom w:val="single" w:sz="4" w:space="0" w:color="auto"/>
              <w:right w:val="single" w:sz="4" w:space="0" w:color="auto"/>
            </w:tcBorders>
          </w:tcPr>
          <w:p w:rsidR="00614D2D" w:rsidRDefault="00614D2D">
            <w:pPr>
              <w:pStyle w:val="textcell"/>
              <w:keepNext/>
              <w:keepLines/>
              <w:rPr>
                <w:rFonts w:ascii="Arial" w:hAnsi="Arial"/>
                <w:sz w:val="18"/>
                <w:lang w:val="en-GB"/>
              </w:rPr>
            </w:pPr>
          </w:p>
        </w:tc>
      </w:tr>
    </w:tbl>
    <w:p w:rsidR="00614D2D" w:rsidRDefault="00614D2D" w:rsidP="00614D2D"/>
    <w:p w:rsidR="00614D2D" w:rsidRDefault="00614D2D" w:rsidP="00614D2D">
      <w:pPr>
        <w:pStyle w:val="H6"/>
        <w:keepNext w:val="0"/>
        <w:keepLines w:val="0"/>
      </w:pPr>
      <w:r>
        <w:t>6.3.2.1.4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1, 2, 3, 4</w:t>
            </w:r>
          </w:p>
        </w:tc>
      </w:tr>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r>
    </w:tbl>
    <w:p w:rsidR="00614D2D" w:rsidRDefault="00614D2D" w:rsidP="00614D2D"/>
    <w:p w:rsidR="00614D2D" w:rsidRDefault="00614D2D" w:rsidP="00614D2D">
      <w:pPr>
        <w:pStyle w:val="Heading4"/>
        <w:keepNext w:val="0"/>
        <w:keepLines w:val="0"/>
      </w:pPr>
      <w:bookmarkStart w:id="555" w:name="_Toc51826827"/>
      <w:bookmarkStart w:id="556" w:name="_Toc117070508"/>
      <w:bookmarkStart w:id="557" w:name="_Toc51828270"/>
      <w:r>
        <w:t>6.3.2.2</w:t>
      </w:r>
      <w:r>
        <w:tab/>
        <w:t>ProactiveResponseHandler</w:t>
      </w:r>
      <w:bookmarkEnd w:id="555"/>
      <w:bookmarkEnd w:id="556"/>
      <w:bookmarkEnd w:id="557"/>
    </w:p>
    <w:p w:rsidR="00614D2D" w:rsidRDefault="00614D2D" w:rsidP="00614D2D">
      <w:r>
        <w:t>Test Area Reference: FWK_HIN_PRHD</w:t>
      </w:r>
    </w:p>
    <w:p w:rsidR="00614D2D" w:rsidRDefault="00614D2D" w:rsidP="00614D2D">
      <w:pPr>
        <w:pStyle w:val="H6"/>
        <w:keepNext w:val="0"/>
        <w:keepLines w:val="0"/>
      </w:pPr>
      <w:r>
        <w:t>6.3.2.2.1</w:t>
      </w:r>
      <w:r>
        <w:tab/>
        <w:t>Conformance Requirement</w:t>
      </w:r>
    </w:p>
    <w:p w:rsidR="00614D2D" w:rsidRDefault="00614D2D" w:rsidP="00614D2D">
      <w:pPr>
        <w:pStyle w:val="H6"/>
        <w:keepNext w:val="0"/>
        <w:keepLines w:val="0"/>
      </w:pPr>
      <w:r>
        <w:t>6.3.2.2.1.1</w:t>
      </w:r>
      <w:r>
        <w:tab/>
        <w:t>Normal Execution</w:t>
      </w:r>
    </w:p>
    <w:p w:rsidR="00614D2D" w:rsidRDefault="00614D2D" w:rsidP="00614D2D">
      <w:pPr>
        <w:pStyle w:val="ListBullet"/>
        <w:numPr>
          <w:ilvl w:val="0"/>
          <w:numId w:val="2"/>
        </w:numPr>
        <w:ind w:left="568" w:hanging="284"/>
      </w:pPr>
      <w:r>
        <w:t>CRRN1: The ProactiveResponseHandler content is changed after the call to ProactiveHandler.send method and remains unchanged until next call to the ProactiveHandler.send method.</w:t>
      </w:r>
    </w:p>
    <w:p w:rsidR="00614D2D" w:rsidRDefault="00614D2D" w:rsidP="00614D2D">
      <w:pPr>
        <w:pStyle w:val="ListBullet"/>
        <w:numPr>
          <w:ilvl w:val="0"/>
          <w:numId w:val="2"/>
        </w:numPr>
        <w:ind w:left="568" w:hanging="284"/>
      </w:pPr>
      <w:r>
        <w:t>CRRN2: The ProactiveResponseHandler may not be available before the first call to ProactiveHandler.send method, if available the content is cleared.</w:t>
      </w:r>
    </w:p>
    <w:p w:rsidR="00614D2D" w:rsidRDefault="00614D2D" w:rsidP="00614D2D">
      <w:pPr>
        <w:pStyle w:val="H6"/>
        <w:keepNext w:val="0"/>
        <w:keepLines w:val="0"/>
      </w:pPr>
      <w:r>
        <w:t>6.3.2.2.1.2</w:t>
      </w:r>
      <w:r>
        <w:tab/>
        <w:t>Parameters error</w:t>
      </w:r>
    </w:p>
    <w:p w:rsidR="00614D2D" w:rsidRDefault="00614D2D" w:rsidP="00614D2D">
      <w:r>
        <w:t>No requirements.</w:t>
      </w:r>
    </w:p>
    <w:p w:rsidR="00614D2D" w:rsidRDefault="00614D2D" w:rsidP="00614D2D">
      <w:pPr>
        <w:pStyle w:val="H6"/>
        <w:keepNext w:val="0"/>
        <w:keepLines w:val="0"/>
      </w:pPr>
      <w:r>
        <w:t>6.3.2.2.1.3</w:t>
      </w:r>
      <w:r>
        <w:tab/>
        <w:t>Context Errors</w:t>
      </w:r>
    </w:p>
    <w:p w:rsidR="00614D2D" w:rsidRDefault="00614D2D" w:rsidP="00614D2D">
      <w:r>
        <w:t>No requirements.</w:t>
      </w:r>
    </w:p>
    <w:p w:rsidR="00614D2D" w:rsidRDefault="00614D2D" w:rsidP="00614D2D">
      <w:pPr>
        <w:pStyle w:val="H6"/>
        <w:keepNext w:val="0"/>
        <w:keepLines w:val="0"/>
      </w:pPr>
      <w:r>
        <w:t>6.3.2.2.2</w:t>
      </w:r>
      <w:r>
        <w:tab/>
        <w:t>Test Suite Files</w:t>
      </w:r>
    </w:p>
    <w:p w:rsidR="00614D2D" w:rsidRDefault="00614D2D" w:rsidP="00614D2D">
      <w:pPr>
        <w:pStyle w:val="B1"/>
        <w:tabs>
          <w:tab w:val="left" w:pos="2268"/>
        </w:tabs>
        <w:ind w:left="284" w:firstLine="0"/>
      </w:pPr>
      <w:r>
        <w:t>Test Script:</w:t>
      </w:r>
      <w:r w:rsidR="00A1704F">
        <w:tab/>
      </w:r>
      <w:r>
        <w:t>FWK_HIN_PRHD_1.scr</w:t>
      </w:r>
    </w:p>
    <w:p w:rsidR="00614D2D" w:rsidRDefault="00614D2D" w:rsidP="00614D2D">
      <w:pPr>
        <w:pStyle w:val="B1"/>
        <w:tabs>
          <w:tab w:val="left" w:pos="2268"/>
        </w:tabs>
        <w:ind w:left="284" w:firstLine="0"/>
      </w:pPr>
      <w:r>
        <w:t>Test Applet:</w:t>
      </w:r>
      <w:r w:rsidR="00A1704F">
        <w:tab/>
      </w:r>
      <w:r>
        <w:t>FWK_HIN_PRHD_1.java</w:t>
      </w:r>
    </w:p>
    <w:p w:rsidR="00614D2D" w:rsidRDefault="00614D2D" w:rsidP="00614D2D">
      <w:pPr>
        <w:pStyle w:val="B1"/>
        <w:tabs>
          <w:tab w:val="left" w:pos="2268"/>
        </w:tabs>
        <w:ind w:left="284" w:firstLine="0"/>
      </w:pPr>
      <w:r>
        <w:t>Load Script:</w:t>
      </w:r>
      <w:r w:rsidR="00A1704F">
        <w:tab/>
      </w:r>
      <w:r>
        <w:t>FWK_HIN_PRHD_1.ldr</w:t>
      </w:r>
    </w:p>
    <w:p w:rsidR="00614D2D" w:rsidRDefault="00614D2D" w:rsidP="00614D2D">
      <w:pPr>
        <w:pStyle w:val="B1"/>
        <w:tabs>
          <w:tab w:val="left" w:pos="2268"/>
        </w:tabs>
        <w:ind w:left="284" w:firstLine="0"/>
      </w:pPr>
      <w:r>
        <w:t>Cleanup Script:</w:t>
      </w:r>
      <w:r w:rsidR="00A1704F">
        <w:tab/>
      </w:r>
      <w:r>
        <w:t>FWK_HIN_PRHD_1.clr</w:t>
      </w:r>
    </w:p>
    <w:p w:rsidR="00614D2D" w:rsidRDefault="00614D2D" w:rsidP="00614D2D">
      <w:pPr>
        <w:pStyle w:val="B1"/>
        <w:tabs>
          <w:tab w:val="left" w:pos="2268"/>
        </w:tabs>
        <w:ind w:left="284" w:firstLine="0"/>
      </w:pPr>
      <w:r>
        <w:t>Parameter File:</w:t>
      </w:r>
      <w:r w:rsidR="00A1704F">
        <w:tab/>
      </w:r>
      <w:r>
        <w:t>FWK_HIN_PRHD_1.par</w:t>
      </w:r>
    </w:p>
    <w:p w:rsidR="00614D2D" w:rsidRDefault="00614D2D" w:rsidP="00614D2D">
      <w:pPr>
        <w:pStyle w:val="H6"/>
      </w:pPr>
      <w:r>
        <w:t>6.3.2.2.3</w:t>
      </w:r>
      <w:r>
        <w:tab/>
        <w:t xml:space="preserve">Test Procedure </w:t>
      </w:r>
    </w:p>
    <w:tbl>
      <w:tblPr>
        <w:tblW w:w="9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5"/>
        <w:gridCol w:w="4114"/>
        <w:gridCol w:w="2913"/>
        <w:gridCol w:w="2478"/>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API/Framework Expectation</w:t>
            </w:r>
          </w:p>
        </w:tc>
        <w:tc>
          <w:tcPr>
            <w:tcW w:w="247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Applet registration and ProactiveResponseHandler obtaining</w:t>
            </w:r>
          </w:p>
          <w:p w:rsidR="00614D2D" w:rsidRDefault="00614D2D">
            <w:pPr>
              <w:pStyle w:val="PL"/>
              <w:keepNext/>
              <w:keepLines/>
              <w:rPr>
                <w:noProof w:val="0"/>
              </w:rPr>
            </w:pPr>
          </w:p>
          <w:p w:rsidR="00614D2D" w:rsidRDefault="00614D2D">
            <w:pPr>
              <w:pStyle w:val="PL"/>
              <w:keepNext/>
              <w:keepLines/>
              <w:rPr>
                <w:noProof w:val="0"/>
              </w:rPr>
            </w:pPr>
            <w:r>
              <w:rPr>
                <w:noProof w:val="0"/>
              </w:rPr>
              <w:t>1-Applet is registered to all events defined in [7].</w:t>
            </w:r>
          </w:p>
          <w:p w:rsidR="00614D2D" w:rsidRDefault="00614D2D">
            <w:pPr>
              <w:pStyle w:val="PL"/>
              <w:keepNext/>
              <w:keepLines/>
              <w:rPr>
                <w:noProof w:val="0"/>
              </w:rPr>
            </w:pPr>
            <w:r>
              <w:rPr>
                <w:noProof w:val="0"/>
              </w:rPr>
              <w:t>Using the methods initMenuEntry for EVENT_MENU_SELECTION, requestPollInterval() for EVENT_STATUS_COMMAND, allocateTimer() for EVENT_TIMER_EXPIRATION and setEventList() for the rest of the events.</w:t>
            </w:r>
          </w:p>
          <w:p w:rsidR="00614D2D" w:rsidRDefault="00614D2D">
            <w:pPr>
              <w:pStyle w:val="PL"/>
              <w:keepNext/>
              <w:keepLines/>
              <w:rPr>
                <w:noProof w:val="0"/>
              </w:rPr>
            </w:pPr>
          </w:p>
          <w:p w:rsidR="00614D2D" w:rsidRDefault="00614D2D">
            <w:pPr>
              <w:pStyle w:val="PL"/>
              <w:keepNext/>
              <w:keepLines/>
              <w:rPr>
                <w:noProof w:val="0"/>
              </w:rPr>
            </w:pPr>
            <w:r>
              <w:rPr>
                <w:noProof w:val="0"/>
              </w:rPr>
              <w:t>Terminal Profile command is sent to the SIM without the facilities of SET_EVENT_LIST ,SETUP_IDLE_MODE_TEXT, SETUP_MENU and POLL_INTERVAL.</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For each event:</w:t>
            </w:r>
          </w:p>
          <w:p w:rsidR="00614D2D" w:rsidRDefault="00614D2D">
            <w:pPr>
              <w:pStyle w:val="PL"/>
              <w:keepNext/>
              <w:keepLines/>
              <w:rPr>
                <w:noProof w:val="0"/>
              </w:rPr>
            </w:pPr>
          </w:p>
          <w:p w:rsidR="00614D2D" w:rsidRDefault="00614D2D">
            <w:pPr>
              <w:pStyle w:val="PL"/>
              <w:keepNext/>
              <w:keepLines/>
              <w:rPr>
                <w:noProof w:val="0"/>
              </w:rPr>
            </w:pPr>
            <w:r>
              <w:rPr>
                <w:noProof w:val="0"/>
              </w:rPr>
              <w:t>2-ProactiveResponseHandler.getTheHandler() is called</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If handler is available, ProactiveResponseHandler.getLength() is called</w:t>
            </w:r>
          </w:p>
          <w:p w:rsidR="00614D2D" w:rsidRDefault="00614D2D">
            <w:pPr>
              <w:pStyle w:val="PL"/>
              <w:keepNext/>
              <w:keepLines/>
              <w:rPr>
                <w:noProof w:val="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Applet is triggered.</w:t>
            </w:r>
          </w:p>
          <w:p w:rsidR="00614D2D" w:rsidRDefault="00614D2D">
            <w:pPr>
              <w:pStyle w:val="TAL"/>
            </w:pPr>
          </w:p>
          <w:p w:rsidR="00614D2D" w:rsidRDefault="00614D2D">
            <w:pPr>
              <w:pStyle w:val="TAL"/>
            </w:pPr>
            <w:r>
              <w:t>3- Behaviour 1:</w:t>
            </w:r>
          </w:p>
          <w:p w:rsidR="00614D2D" w:rsidRDefault="00614D2D">
            <w:pPr>
              <w:pStyle w:val="TAL"/>
            </w:pPr>
            <w:r>
              <w:t xml:space="preserve"> Toolkit Exception HANDLER_NOT_AVAILABLE is thrown. </w:t>
            </w:r>
          </w:p>
          <w:p w:rsidR="00614D2D" w:rsidRDefault="00614D2D">
            <w:pPr>
              <w:pStyle w:val="TAL"/>
            </w:pPr>
          </w:p>
          <w:p w:rsidR="00614D2D" w:rsidRDefault="00614D2D">
            <w:pPr>
              <w:pStyle w:val="TAL"/>
            </w:pPr>
            <w:r>
              <w:t>Behaviour 2:</w:t>
            </w:r>
          </w:p>
          <w:p w:rsidR="00614D2D" w:rsidRDefault="00614D2D">
            <w:pPr>
              <w:pStyle w:val="TAL"/>
            </w:pPr>
            <w:r>
              <w:t xml:space="preserve"> No exception is thrown, the return value is 0</w:t>
            </w:r>
          </w:p>
          <w:p w:rsidR="00614D2D" w:rsidRDefault="00614D2D">
            <w:pPr>
              <w:pStyle w:val="TAL"/>
            </w:pPr>
          </w:p>
        </w:tc>
        <w:tc>
          <w:tcPr>
            <w:tcW w:w="2476" w:type="dxa"/>
            <w:tcBorders>
              <w:top w:val="single" w:sz="4" w:space="0" w:color="auto"/>
              <w:left w:val="single" w:sz="4" w:space="0" w:color="auto"/>
              <w:bottom w:val="single" w:sz="4" w:space="0" w:color="auto"/>
              <w:right w:val="single" w:sz="4" w:space="0" w:color="auto"/>
            </w:tcBorders>
          </w:tcPr>
          <w:p w:rsidR="00614D2D" w:rsidRDefault="00614D2D">
            <w:pPr>
              <w:pStyle w:val="TAC"/>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The ProactiveResponseHandler remains unchanged after send method invocation until next send method invocation</w:t>
            </w:r>
          </w:p>
          <w:p w:rsidR="00614D2D" w:rsidRDefault="00614D2D">
            <w:pPr>
              <w:pStyle w:val="TAH"/>
              <w:keepNext w:val="0"/>
              <w:keepLines w:val="0"/>
            </w:pPr>
          </w:p>
          <w:p w:rsidR="00614D2D" w:rsidRDefault="00614D2D">
            <w:pPr>
              <w:pStyle w:val="PL"/>
              <w:rPr>
                <w:noProof w:val="0"/>
              </w:rPr>
            </w:pPr>
            <w:r>
              <w:rPr>
                <w:noProof w:val="0"/>
              </w:rPr>
              <w:t>1-Applet builds a proactive command ProactiveHandler.send() method is called</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2-ProactiveResponseHandler.getLength() method is called</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 xml:space="preserve">3-ProactiveHandler.init() method is called </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4-ProactiveHandler.send() method is called</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5-ProactiveResponseHandler.getLength() method is called</w:t>
            </w:r>
          </w:p>
          <w:p w:rsidR="00614D2D" w:rsidRDefault="00614D2D">
            <w:pPr>
              <w:pStyle w:val="PL"/>
              <w:rPr>
                <w:noProof w:val="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 xml:space="preserve">1- The ProactiveResponseHandler contains the terminal response </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3- The return value is 12</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4- No exception is thrown and the Proactive Response Handler remains unchanged</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 xml:space="preserve">5- The ProactiveResponseHandler contains the terminal response of the second proactive command </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7- The return value is 15</w:t>
            </w:r>
          </w:p>
          <w:p w:rsidR="00614D2D" w:rsidRDefault="00614D2D">
            <w:pPr>
              <w:pStyle w:val="TAL"/>
              <w:keepNext w:val="0"/>
              <w:keepLines w:val="0"/>
            </w:pPr>
          </w:p>
        </w:tc>
        <w:tc>
          <w:tcPr>
            <w:tcW w:w="2476"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2- A proactive command is fetched</w:t>
            </w:r>
          </w:p>
          <w:p w:rsidR="00614D2D" w:rsidRDefault="00614D2D">
            <w:pPr>
              <w:pStyle w:val="TAL"/>
              <w:keepNext w:val="0"/>
              <w:keepLines w:val="0"/>
            </w:pPr>
          </w:p>
          <w:p w:rsidR="00614D2D" w:rsidRDefault="00614D2D">
            <w:pPr>
              <w:pStyle w:val="TAL"/>
              <w:keepNext w:val="0"/>
              <w:keepLines w:val="0"/>
            </w:pPr>
            <w:r>
              <w:t>The terminal response is sent with length 12</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6- A proactive command is fetched</w:t>
            </w:r>
          </w:p>
          <w:p w:rsidR="00614D2D" w:rsidRDefault="00614D2D">
            <w:pPr>
              <w:pStyle w:val="TAL"/>
              <w:keepNext w:val="0"/>
              <w:keepLines w:val="0"/>
            </w:pPr>
            <w:r>
              <w:t>The terminal response is sent with length 15</w:t>
            </w:r>
          </w:p>
          <w:p w:rsidR="00614D2D" w:rsidRDefault="00614D2D">
            <w:pPr>
              <w:pStyle w:val="TAL"/>
              <w:keepNext w:val="0"/>
              <w:keepLines w:val="0"/>
            </w:pPr>
          </w:p>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6.3.2.2.4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w:t>
            </w:r>
          </w:p>
        </w:tc>
      </w:tr>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bl>
    <w:p w:rsidR="00614D2D" w:rsidRDefault="00614D2D" w:rsidP="00614D2D"/>
    <w:p w:rsidR="00614D2D" w:rsidRDefault="00614D2D" w:rsidP="00614D2D">
      <w:pPr>
        <w:pStyle w:val="Heading4"/>
        <w:keepNext w:val="0"/>
        <w:keepLines w:val="0"/>
      </w:pPr>
      <w:bookmarkStart w:id="558" w:name="_Toc51826828"/>
      <w:bookmarkStart w:id="559" w:name="_Toc117070509"/>
      <w:bookmarkStart w:id="560" w:name="_Toc51828271"/>
      <w:r>
        <w:t>6.3.2.3</w:t>
      </w:r>
      <w:r>
        <w:tab/>
        <w:t>EnvelopeHandler</w:t>
      </w:r>
      <w:bookmarkEnd w:id="558"/>
      <w:bookmarkEnd w:id="559"/>
      <w:bookmarkEnd w:id="560"/>
    </w:p>
    <w:p w:rsidR="00614D2D" w:rsidRDefault="00614D2D" w:rsidP="00614D2D">
      <w:r>
        <w:t>Test Area Reference: FWK_HIN_ENHD</w:t>
      </w:r>
    </w:p>
    <w:p w:rsidR="00614D2D" w:rsidRDefault="00614D2D" w:rsidP="00614D2D">
      <w:pPr>
        <w:pStyle w:val="H6"/>
        <w:keepNext w:val="0"/>
        <w:keepLines w:val="0"/>
      </w:pPr>
      <w:r>
        <w:t>6.3.2.3.1</w:t>
      </w:r>
      <w:r>
        <w:tab/>
        <w:t>Conformance Requirement</w:t>
      </w:r>
    </w:p>
    <w:p w:rsidR="00614D2D" w:rsidRDefault="00614D2D" w:rsidP="00614D2D">
      <w:pPr>
        <w:pStyle w:val="H6"/>
        <w:keepNext w:val="0"/>
        <w:keepLines w:val="0"/>
      </w:pPr>
      <w:r>
        <w:t>6.3.2.3.1.1</w:t>
      </w:r>
      <w:r>
        <w:tab/>
        <w:t>Normal Execution</w:t>
      </w:r>
    </w:p>
    <w:p w:rsidR="00614D2D" w:rsidRDefault="00614D2D" w:rsidP="00614D2D">
      <w:pPr>
        <w:pStyle w:val="ListBullet"/>
        <w:numPr>
          <w:ilvl w:val="0"/>
          <w:numId w:val="2"/>
        </w:numPr>
        <w:ind w:left="568" w:hanging="284"/>
      </w:pPr>
      <w:r>
        <w:t>CRRN1: The EnvelopeHandler and its content are available for all triggered toolkit applets, from the invocation to the termination of their processToolkit method</w:t>
      </w:r>
    </w:p>
    <w:p w:rsidR="00614D2D" w:rsidRDefault="00614D2D" w:rsidP="00614D2D">
      <w:pPr>
        <w:pStyle w:val="ListBullet"/>
        <w:numPr>
          <w:ilvl w:val="0"/>
          <w:numId w:val="2"/>
        </w:numPr>
        <w:ind w:left="568" w:hanging="284"/>
      </w:pPr>
      <w:r>
        <w:t>CRRN2: The SIM Toolkit Framework guarantees that all triggered toolkit applets receive the data.</w:t>
      </w:r>
    </w:p>
    <w:p w:rsidR="00614D2D" w:rsidRDefault="00614D2D" w:rsidP="00614D2D">
      <w:pPr>
        <w:pStyle w:val="ListBullet"/>
        <w:numPr>
          <w:ilvl w:val="0"/>
          <w:numId w:val="2"/>
        </w:numPr>
        <w:ind w:left="568" w:hanging="284"/>
      </w:pPr>
      <w:r>
        <w:t>CRRN3: The SIM Toolkit Framework shall convert the Update Record EFsms in the EnvelopeHandler TLV List containing Device Identities TLV, Address TLV and SMS TPDU TLV.</w:t>
      </w:r>
    </w:p>
    <w:p w:rsidR="00614D2D" w:rsidRDefault="00614D2D" w:rsidP="00614D2D">
      <w:pPr>
        <w:pStyle w:val="ListBullet"/>
        <w:numPr>
          <w:ilvl w:val="0"/>
          <w:numId w:val="2"/>
        </w:numPr>
        <w:ind w:left="568" w:hanging="284"/>
      </w:pPr>
      <w:r>
        <w:t xml:space="preserve">CRRN4: The getEnvelopeTag() method shall return </w:t>
      </w:r>
      <w:r>
        <w:rPr>
          <w:i/>
          <w:iCs/>
        </w:rPr>
        <w:t>BTAG_SMS_PP_DOWNLOAD</w:t>
      </w:r>
      <w:r>
        <w:t>.</w:t>
      </w:r>
    </w:p>
    <w:p w:rsidR="00614D2D" w:rsidRDefault="00614D2D" w:rsidP="00614D2D">
      <w:pPr>
        <w:pStyle w:val="ListBullet"/>
        <w:numPr>
          <w:ilvl w:val="0"/>
          <w:numId w:val="2"/>
        </w:numPr>
        <w:ind w:left="568" w:hanging="284"/>
      </w:pPr>
      <w:r>
        <w:t>CRRN5: The getLength() method shall return the Simple TLV list length.</w:t>
      </w:r>
    </w:p>
    <w:p w:rsidR="00614D2D" w:rsidRDefault="00614D2D" w:rsidP="00614D2D">
      <w:pPr>
        <w:pStyle w:val="ListBullet"/>
        <w:numPr>
          <w:ilvl w:val="0"/>
          <w:numId w:val="2"/>
        </w:numPr>
        <w:ind w:left="568" w:hanging="284"/>
      </w:pPr>
      <w:r>
        <w:t>CRRN6 The Device Identity Simple TLV is used to store the information about the absolute record number in the EFsms file and the value of the EFsms record status byte.</w:t>
      </w:r>
    </w:p>
    <w:p w:rsidR="00614D2D" w:rsidRDefault="00614D2D" w:rsidP="00614D2D">
      <w:pPr>
        <w:pStyle w:val="H6"/>
        <w:keepNext w:val="0"/>
        <w:keepLines w:val="0"/>
      </w:pPr>
      <w:r>
        <w:t>6.3.2.3.1.2</w:t>
      </w:r>
      <w:r>
        <w:tab/>
        <w:t>Parameters error</w:t>
      </w:r>
    </w:p>
    <w:p w:rsidR="00614D2D" w:rsidRDefault="00614D2D" w:rsidP="00614D2D">
      <w:r>
        <w:t>No requirements.</w:t>
      </w:r>
    </w:p>
    <w:p w:rsidR="00614D2D" w:rsidRDefault="00614D2D" w:rsidP="00614D2D">
      <w:pPr>
        <w:pStyle w:val="H6"/>
        <w:keepNext w:val="0"/>
        <w:keepLines w:val="0"/>
      </w:pPr>
      <w:r>
        <w:t>6.3.2.3.1.3</w:t>
      </w:r>
      <w:r>
        <w:tab/>
        <w:t>Context Errors</w:t>
      </w:r>
    </w:p>
    <w:p w:rsidR="00614D2D" w:rsidRDefault="00614D2D" w:rsidP="00614D2D">
      <w:r>
        <w:t>No requirements.</w:t>
      </w:r>
    </w:p>
    <w:p w:rsidR="00614D2D" w:rsidRDefault="00614D2D" w:rsidP="00614D2D">
      <w:pPr>
        <w:pStyle w:val="H6"/>
        <w:keepNext w:val="0"/>
        <w:keepLines w:val="0"/>
      </w:pPr>
      <w:r>
        <w:t>6.3.2.3.2</w:t>
      </w:r>
      <w:r>
        <w:tab/>
        <w:t>Test Suite Files</w:t>
      </w:r>
    </w:p>
    <w:p w:rsidR="00614D2D" w:rsidRDefault="00614D2D" w:rsidP="00614D2D">
      <w:pPr>
        <w:pStyle w:val="B1"/>
        <w:tabs>
          <w:tab w:val="left" w:pos="2268"/>
        </w:tabs>
        <w:ind w:left="284" w:firstLine="0"/>
      </w:pPr>
      <w:r>
        <w:t>Test Script:</w:t>
      </w:r>
      <w:r w:rsidR="00A1704F">
        <w:tab/>
      </w:r>
      <w:r>
        <w:t>FWK_HIN_ENHD_1.scr</w:t>
      </w:r>
    </w:p>
    <w:p w:rsidR="00614D2D" w:rsidRDefault="00614D2D" w:rsidP="00614D2D">
      <w:pPr>
        <w:pStyle w:val="B1"/>
        <w:tabs>
          <w:tab w:val="left" w:pos="2268"/>
        </w:tabs>
        <w:ind w:left="284" w:firstLine="0"/>
      </w:pPr>
      <w:r>
        <w:t>Test Applet:</w:t>
      </w:r>
      <w:r w:rsidR="00A1704F">
        <w:tab/>
      </w:r>
      <w:r>
        <w:t>FWK_HIN_ENHD_1.java</w:t>
      </w:r>
    </w:p>
    <w:p w:rsidR="00614D2D" w:rsidRDefault="00614D2D" w:rsidP="00614D2D">
      <w:pPr>
        <w:pStyle w:val="B1"/>
        <w:tabs>
          <w:tab w:val="left" w:pos="2268"/>
        </w:tabs>
        <w:ind w:left="284" w:firstLine="0"/>
      </w:pPr>
      <w:r>
        <w:t>Load Script:</w:t>
      </w:r>
      <w:r w:rsidR="00A1704F">
        <w:tab/>
      </w:r>
      <w:r>
        <w:t>FWK_HIN_ENHD_1.ldr</w:t>
      </w:r>
    </w:p>
    <w:p w:rsidR="00614D2D" w:rsidRDefault="00614D2D" w:rsidP="00614D2D">
      <w:pPr>
        <w:pStyle w:val="B1"/>
        <w:tabs>
          <w:tab w:val="left" w:pos="2268"/>
        </w:tabs>
        <w:ind w:left="284" w:firstLine="0"/>
      </w:pPr>
      <w:r>
        <w:t>Cleanup Script:</w:t>
      </w:r>
      <w:r w:rsidR="00A1704F">
        <w:tab/>
      </w:r>
      <w:r>
        <w:t>FWK_HIN_ENHD_1.clr</w:t>
      </w:r>
    </w:p>
    <w:p w:rsidR="00614D2D" w:rsidRDefault="00614D2D" w:rsidP="00614D2D">
      <w:pPr>
        <w:pStyle w:val="B1"/>
        <w:tabs>
          <w:tab w:val="left" w:pos="2268"/>
        </w:tabs>
        <w:ind w:left="284" w:firstLine="0"/>
      </w:pPr>
      <w:r>
        <w:t>Parameter File:</w:t>
      </w:r>
      <w:r w:rsidR="00A1704F">
        <w:tab/>
      </w:r>
      <w:r>
        <w:t>FWK_HIN_ENHD_1.par</w:t>
      </w:r>
    </w:p>
    <w:p w:rsidR="00614D2D" w:rsidRDefault="00614D2D" w:rsidP="00614D2D">
      <w:pPr>
        <w:pStyle w:val="H6"/>
      </w:pPr>
      <w:r>
        <w:t>6.3.2.3.3</w:t>
      </w:r>
      <w:r>
        <w:tab/>
        <w:t>Test Procedure</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5"/>
        <w:gridCol w:w="4186"/>
        <w:gridCol w:w="2910"/>
        <w:gridCol w:w="2334"/>
      </w:tblGrid>
      <w:tr w:rsidR="00614D2D" w:rsidTr="00614D2D">
        <w:trPr>
          <w:tblHeade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H"/>
            </w:pPr>
            <w:r>
              <w:t>Id</w:t>
            </w:r>
          </w:p>
        </w:tc>
        <w:tc>
          <w:tcPr>
            <w:tcW w:w="4187" w:type="dxa"/>
            <w:tcBorders>
              <w:top w:val="single" w:sz="4" w:space="0" w:color="auto"/>
              <w:left w:val="single" w:sz="4" w:space="0" w:color="auto"/>
              <w:bottom w:val="nil"/>
              <w:right w:val="single" w:sz="4" w:space="0" w:color="auto"/>
            </w:tcBorders>
            <w:hideMark/>
          </w:tcPr>
          <w:p w:rsidR="00614D2D" w:rsidRDefault="00614D2D">
            <w:pPr>
              <w:pStyle w:val="TAH"/>
            </w:pPr>
            <w:r>
              <w:t>Description</w:t>
            </w:r>
          </w:p>
        </w:tc>
        <w:tc>
          <w:tcPr>
            <w:tcW w:w="2911" w:type="dxa"/>
            <w:tcBorders>
              <w:top w:val="single" w:sz="4" w:space="0" w:color="auto"/>
              <w:left w:val="single" w:sz="4" w:space="0" w:color="auto"/>
              <w:bottom w:val="nil"/>
              <w:right w:val="single" w:sz="4" w:space="0" w:color="auto"/>
            </w:tcBorders>
            <w:hideMark/>
          </w:tcPr>
          <w:p w:rsidR="00614D2D" w:rsidRDefault="00614D2D">
            <w:pPr>
              <w:pStyle w:val="TAH"/>
            </w:pPr>
            <w:r>
              <w:t>API/Framework Expectation</w:t>
            </w:r>
          </w:p>
        </w:tc>
        <w:tc>
          <w:tcPr>
            <w:tcW w:w="2334" w:type="dxa"/>
            <w:tcBorders>
              <w:top w:val="single" w:sz="4" w:space="0" w:color="auto"/>
              <w:left w:val="single" w:sz="4" w:space="0" w:color="auto"/>
              <w:bottom w:val="nil"/>
              <w:right w:val="single" w:sz="4" w:space="0" w:color="auto"/>
            </w:tcBorders>
            <w:hideMark/>
          </w:tcPr>
          <w:p w:rsidR="00614D2D" w:rsidRDefault="00614D2D">
            <w:pPr>
              <w:pStyle w:val="TAH"/>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nil"/>
            </w:tcBorders>
            <w:hideMark/>
          </w:tcPr>
          <w:p w:rsidR="00614D2D" w:rsidRDefault="00614D2D">
            <w:pPr>
              <w:pStyle w:val="TAC"/>
            </w:pPr>
            <w:r>
              <w:t>1</w:t>
            </w:r>
          </w:p>
        </w:tc>
        <w:tc>
          <w:tcPr>
            <w:tcW w:w="4187" w:type="dxa"/>
            <w:tcBorders>
              <w:top w:val="single" w:sz="4" w:space="0" w:color="auto"/>
              <w:left w:val="single" w:sz="4" w:space="0" w:color="auto"/>
              <w:bottom w:val="single" w:sz="4" w:space="0" w:color="auto"/>
              <w:right w:val="single" w:sz="4" w:space="0" w:color="auto"/>
            </w:tcBorders>
          </w:tcPr>
          <w:p w:rsidR="00614D2D" w:rsidRDefault="00614D2D">
            <w:pPr>
              <w:pStyle w:val="TAH"/>
            </w:pPr>
            <w:r>
              <w:t>Applet initialization and Envelope Handler integrity checks with EVENT_MENU_SELECTION_HELP_REQUEST</w:t>
            </w:r>
          </w:p>
          <w:p w:rsidR="00614D2D" w:rsidRDefault="00614D2D">
            <w:pPr>
              <w:pStyle w:val="PL"/>
            </w:pPr>
          </w:p>
          <w:p w:rsidR="00614D2D" w:rsidRDefault="00614D2D">
            <w:pPr>
              <w:pStyle w:val="PL"/>
            </w:pPr>
            <w:r>
              <w:t>1- Applet is registered to all events defined in TS 43.019 [7] except EVENT_PROFILE_DOWNLOAD and EVENT_STATUS_COMMAND.</w:t>
            </w:r>
          </w:p>
          <w:p w:rsidR="00614D2D" w:rsidRDefault="00614D2D">
            <w:pPr>
              <w:pStyle w:val="PL"/>
            </w:pPr>
            <w:r>
              <w:t>Using the methods initMenuEntry() for EVENT_MENU_SELECTION, allocateTimer()for EVENT_TIMER_EXPIRATION, and setEventList() for the rest of the events.</w:t>
            </w:r>
          </w:p>
          <w:p w:rsidR="00614D2D" w:rsidRDefault="00614D2D">
            <w:pPr>
              <w:pStyle w:val="PL"/>
            </w:pPr>
            <w:r>
              <w:t>Perform SIM initialization with all the facilities supported</w:t>
            </w:r>
          </w:p>
          <w:p w:rsidR="00614D2D" w:rsidRDefault="00614D2D">
            <w:pPr>
              <w:pStyle w:val="PL"/>
            </w:pPr>
          </w:p>
          <w:p w:rsidR="00614D2D" w:rsidRDefault="00614D2D">
            <w:pPr>
              <w:pStyle w:val="PL"/>
            </w:pPr>
            <w:r>
              <w:t>2-Envelope menu selection with help request is sent to the SIM</w:t>
            </w:r>
          </w:p>
          <w:p w:rsidR="00614D2D" w:rsidRDefault="00614D2D">
            <w:pPr>
              <w:pStyle w:val="PL"/>
            </w:pPr>
          </w:p>
          <w:p w:rsidR="00614D2D" w:rsidRDefault="00614D2D">
            <w:pPr>
              <w:pStyle w:val="PL"/>
            </w:pPr>
            <w:r>
              <w:t>3-EnvelopeHandler.getTheHandler() method is called</w:t>
            </w:r>
          </w:p>
          <w:p w:rsidR="00614D2D" w:rsidRDefault="00614D2D">
            <w:pPr>
              <w:pStyle w:val="PL"/>
            </w:pPr>
          </w:p>
          <w:p w:rsidR="00614D2D" w:rsidRDefault="00614D2D">
            <w:pPr>
              <w:pStyle w:val="PL"/>
            </w:pPr>
          </w:p>
          <w:p w:rsidR="00614D2D" w:rsidRDefault="00614D2D">
            <w:pPr>
              <w:pStyle w:val="PL"/>
            </w:pPr>
            <w:r>
              <w:t xml:space="preserve">4-Copy the contents of the envelope handler in buffer 1 using EnvelopeHandler.copy() </w:t>
            </w:r>
          </w:p>
          <w:p w:rsidR="00614D2D" w:rsidRDefault="00614D2D">
            <w:pPr>
              <w:pStyle w:val="PL"/>
            </w:pPr>
          </w:p>
          <w:p w:rsidR="00614D2D" w:rsidRDefault="00614D2D">
            <w:pPr>
              <w:pStyle w:val="PL"/>
            </w:pPr>
            <w:r>
              <w:t>The EnvelopeHandler.findTLV() method is called with TAG_HELP_REQUEST</w:t>
            </w:r>
          </w:p>
          <w:p w:rsidR="00614D2D" w:rsidRDefault="00614D2D">
            <w:pPr>
              <w:pStyle w:val="PL"/>
            </w:pPr>
          </w:p>
          <w:p w:rsidR="00614D2D" w:rsidRDefault="00614D2D">
            <w:pPr>
              <w:pStyle w:val="PL"/>
            </w:pPr>
            <w:r>
              <w:t xml:space="preserve">5-A proactive command DISPLAY TEXT is sent </w:t>
            </w:r>
          </w:p>
          <w:p w:rsidR="00614D2D" w:rsidRDefault="00614D2D">
            <w:pPr>
              <w:pStyle w:val="PL"/>
            </w:pPr>
          </w:p>
          <w:p w:rsidR="00614D2D" w:rsidRDefault="00614D2D">
            <w:pPr>
              <w:pStyle w:val="PL"/>
            </w:pPr>
            <w:r>
              <w:t>6-Envelope call control by sim is sent to SIM</w:t>
            </w:r>
          </w:p>
          <w:p w:rsidR="00614D2D" w:rsidRDefault="00614D2D">
            <w:pPr>
              <w:pStyle w:val="PL"/>
            </w:pPr>
          </w:p>
          <w:p w:rsidR="00614D2D" w:rsidRDefault="00614D2D">
            <w:pPr>
              <w:pStyle w:val="PL"/>
            </w:pPr>
          </w:p>
          <w:p w:rsidR="00614D2D" w:rsidRDefault="00614D2D">
            <w:pPr>
              <w:pStyle w:val="PL"/>
            </w:pPr>
            <w:r>
              <w:t>EnvelopeHandler.getTheHandler() method is called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7- It</w:t>
            </w:r>
            <w:r w:rsidR="00A1704F">
              <w:t>'</w:t>
            </w:r>
            <w:r>
              <w:t>s checked that the contents of the envelope handler is the envelope call control using EnvelopeHandler.copy() and Util.arrayCompare() methods</w:t>
            </w:r>
          </w:p>
          <w:p w:rsidR="00614D2D" w:rsidRDefault="00614D2D">
            <w:pPr>
              <w:pStyle w:val="PL"/>
            </w:pPr>
          </w:p>
          <w:p w:rsidR="00614D2D" w:rsidRDefault="00614D2D">
            <w:pPr>
              <w:pStyle w:val="PL"/>
            </w:pPr>
            <w:r>
              <w:t>The EnvelopeHandler.findTLV() method is called with TAG_DEVICE_IDENTITIES</w:t>
            </w:r>
          </w:p>
          <w:p w:rsidR="00614D2D" w:rsidRDefault="00614D2D">
            <w:pPr>
              <w:pStyle w:val="PL"/>
            </w:pPr>
          </w:p>
          <w:p w:rsidR="00614D2D" w:rsidRDefault="00614D2D">
            <w:pPr>
              <w:pStyle w:val="PL"/>
            </w:pPr>
            <w:r>
              <w:t>Call Control execution is finished.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Check that the TAG_HELP_REQUEST is the TLV selected</w:t>
            </w:r>
          </w:p>
          <w:p w:rsidR="00614D2D" w:rsidRDefault="00614D2D">
            <w:pPr>
              <w:pStyle w:val="PL"/>
            </w:pPr>
          </w:p>
          <w:p w:rsidR="00614D2D" w:rsidRDefault="00614D2D">
            <w:pPr>
              <w:pStyle w:val="PL"/>
            </w:pPr>
            <w:r>
              <w:t>8-The contents of EnvelopeHandler are compared with buffer1 using Util.arrayCompare()</w:t>
            </w:r>
          </w:p>
          <w:p w:rsidR="00614D2D" w:rsidRDefault="00614D2D">
            <w:pPr>
              <w:pStyle w:val="PL"/>
              <w:keepNext/>
              <w:keepLines/>
              <w:rPr>
                <w:noProof w:val="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Applet is triggered</w:t>
            </w:r>
          </w:p>
          <w:p w:rsidR="00614D2D" w:rsidRDefault="00614D2D">
            <w:pPr>
              <w:pStyle w:val="TAL"/>
            </w:pPr>
          </w:p>
          <w:p w:rsidR="00614D2D" w:rsidRDefault="00614D2D">
            <w:pPr>
              <w:pStyle w:val="TAL"/>
            </w:pPr>
            <w:r>
              <w:t>3-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6-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7- No exception is thrown and the handler contains the envelope call control by SIM</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8- The contents of the envelope handler shall be the same as stored in buffer 1</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5- 91 xx.</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 xml:space="preserve"> A proactive command Display Text is fetched</w:t>
            </w:r>
          </w:p>
          <w:p w:rsidR="00614D2D" w:rsidRDefault="00614D2D">
            <w:pPr>
              <w:pStyle w:val="TAL"/>
            </w:pPr>
          </w:p>
          <w:p w:rsidR="00614D2D" w:rsidRDefault="00614D2D">
            <w:pPr>
              <w:pStyle w:val="TAL"/>
            </w:pPr>
            <w:r>
              <w:t>The terminal Response of DISPLAY TEXT is sent to the SIM</w:t>
            </w:r>
          </w:p>
        </w:tc>
      </w:tr>
      <w:tr w:rsidR="00614D2D" w:rsidTr="00614D2D">
        <w:trPr>
          <w:jc w:val="center"/>
        </w:trPr>
        <w:tc>
          <w:tcPr>
            <w:tcW w:w="425" w:type="dxa"/>
            <w:tcBorders>
              <w:top w:val="single" w:sz="4" w:space="0" w:color="auto"/>
              <w:left w:val="single" w:sz="4" w:space="0" w:color="auto"/>
              <w:bottom w:val="single" w:sz="4" w:space="0" w:color="auto"/>
              <w:right w:val="nil"/>
            </w:tcBorders>
            <w:hideMark/>
          </w:tcPr>
          <w:p w:rsidR="00614D2D" w:rsidRDefault="00614D2D">
            <w:pPr>
              <w:pStyle w:val="TAC"/>
            </w:pPr>
            <w:r>
              <w:t>2</w:t>
            </w:r>
          </w:p>
        </w:tc>
        <w:tc>
          <w:tcPr>
            <w:tcW w:w="4187" w:type="dxa"/>
            <w:tcBorders>
              <w:top w:val="single" w:sz="4" w:space="0" w:color="auto"/>
              <w:left w:val="single" w:sz="4" w:space="0" w:color="auto"/>
              <w:bottom w:val="single" w:sz="4" w:space="0" w:color="auto"/>
              <w:right w:val="single" w:sz="4" w:space="0" w:color="auto"/>
            </w:tcBorders>
          </w:tcPr>
          <w:p w:rsidR="00614D2D" w:rsidRDefault="00614D2D">
            <w:pPr>
              <w:pStyle w:val="TAH"/>
            </w:pPr>
            <w:r>
              <w:t>Envelope Handler integrity checks with EVENT_MENU_SELECTION</w:t>
            </w:r>
          </w:p>
          <w:p w:rsidR="00614D2D" w:rsidRDefault="00614D2D">
            <w:pPr>
              <w:pStyle w:val="PL"/>
            </w:pPr>
          </w:p>
          <w:p w:rsidR="00614D2D" w:rsidRDefault="00614D2D">
            <w:pPr>
              <w:pStyle w:val="PL"/>
            </w:pPr>
            <w:r>
              <w:t>1-An envelope menu selection is sent to SIM</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2-EnvelopeHandler.getTheHandler() method is called</w:t>
            </w:r>
          </w:p>
          <w:p w:rsidR="00614D2D" w:rsidRDefault="00614D2D">
            <w:pPr>
              <w:pStyle w:val="PL"/>
            </w:pPr>
          </w:p>
          <w:p w:rsidR="00614D2D" w:rsidRDefault="00614D2D">
            <w:pPr>
              <w:pStyle w:val="PL"/>
            </w:pPr>
          </w:p>
          <w:p w:rsidR="00614D2D" w:rsidRDefault="00614D2D">
            <w:pPr>
              <w:pStyle w:val="PL"/>
            </w:pPr>
            <w:r>
              <w:t>3-Copy the contents of the envelope handler in buffer 1 using EnvelopeHandler.copy()</w:t>
            </w:r>
          </w:p>
          <w:p w:rsidR="00614D2D" w:rsidRDefault="00614D2D">
            <w:pPr>
              <w:pStyle w:val="PL"/>
            </w:pPr>
          </w:p>
          <w:p w:rsidR="00614D2D" w:rsidRDefault="00614D2D">
            <w:pPr>
              <w:pStyle w:val="PL"/>
            </w:pPr>
            <w:r>
              <w:t>The EnvelopeHandler.findTLV() method is called with TAG_ITEM_IDENTIFIER</w:t>
            </w:r>
          </w:p>
          <w:p w:rsidR="00614D2D" w:rsidRDefault="00614D2D">
            <w:pPr>
              <w:pStyle w:val="PL"/>
            </w:pPr>
          </w:p>
          <w:p w:rsidR="00614D2D" w:rsidRDefault="00614D2D">
            <w:pPr>
              <w:pStyle w:val="PL"/>
            </w:pPr>
            <w:r>
              <w:t xml:space="preserve">4-A proactive command DISPLAY TEXT is sent </w:t>
            </w:r>
          </w:p>
          <w:p w:rsidR="00614D2D" w:rsidRDefault="00614D2D">
            <w:pPr>
              <w:pStyle w:val="PL"/>
            </w:pPr>
          </w:p>
          <w:p w:rsidR="00614D2D" w:rsidRDefault="00614D2D">
            <w:pPr>
              <w:pStyle w:val="PL"/>
            </w:pPr>
            <w:r>
              <w:t>5-Envelope call control by sim is sent to SIM</w:t>
            </w:r>
          </w:p>
          <w:p w:rsidR="00614D2D" w:rsidRDefault="00614D2D">
            <w:pPr>
              <w:pStyle w:val="PL"/>
            </w:pPr>
          </w:p>
          <w:p w:rsidR="00614D2D" w:rsidRDefault="00614D2D">
            <w:pPr>
              <w:pStyle w:val="PL"/>
            </w:pPr>
          </w:p>
          <w:p w:rsidR="00614D2D" w:rsidRDefault="00614D2D">
            <w:pPr>
              <w:pStyle w:val="PL"/>
            </w:pPr>
            <w:r>
              <w:t>EnvelopeHandler.getTheHandler() method is called</w:t>
            </w:r>
          </w:p>
          <w:p w:rsidR="00614D2D" w:rsidRDefault="00614D2D">
            <w:pPr>
              <w:pStyle w:val="PL"/>
            </w:pPr>
          </w:p>
          <w:p w:rsidR="00614D2D" w:rsidRDefault="00614D2D">
            <w:pPr>
              <w:pStyle w:val="PL"/>
            </w:pPr>
          </w:p>
          <w:p w:rsidR="00614D2D" w:rsidRDefault="00614D2D">
            <w:pPr>
              <w:pStyle w:val="PL"/>
            </w:pPr>
            <w:r>
              <w:t>6- It</w:t>
            </w:r>
            <w:r w:rsidR="00A1704F">
              <w:t>'</w:t>
            </w:r>
            <w:r>
              <w:t>s checked the contents of the envelope handler is the envelope call control using EnvelopeHandler.copy() and Util.arrayCompare() methods</w:t>
            </w:r>
          </w:p>
          <w:p w:rsidR="00614D2D" w:rsidRDefault="00614D2D">
            <w:pPr>
              <w:pStyle w:val="PL"/>
            </w:pPr>
          </w:p>
          <w:p w:rsidR="00614D2D" w:rsidRDefault="00614D2D">
            <w:pPr>
              <w:pStyle w:val="PL"/>
            </w:pPr>
            <w:r>
              <w:t>The EnvelopeHandler.findTLV() method is called with TAG_DEVICE_IDENTITIES</w:t>
            </w:r>
          </w:p>
          <w:p w:rsidR="00614D2D" w:rsidRDefault="00614D2D">
            <w:pPr>
              <w:pStyle w:val="PL"/>
            </w:pPr>
          </w:p>
          <w:p w:rsidR="00614D2D" w:rsidRDefault="00614D2D">
            <w:pPr>
              <w:pStyle w:val="PL"/>
            </w:pPr>
            <w:r>
              <w:t>Call Control execution is finished.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It</w:t>
            </w:r>
            <w:r w:rsidR="00A1704F">
              <w:t>'</w:t>
            </w:r>
            <w:r>
              <w:t>s checked that the TAG_ITEM_IDENTIFIER is the TLV selected</w:t>
            </w:r>
          </w:p>
          <w:p w:rsidR="00614D2D" w:rsidRDefault="00614D2D">
            <w:pPr>
              <w:pStyle w:val="PL"/>
            </w:pPr>
          </w:p>
          <w:p w:rsidR="00614D2D" w:rsidRDefault="00614D2D">
            <w:pPr>
              <w:pStyle w:val="PL"/>
            </w:pPr>
            <w:r>
              <w:t>7- The contents of EnvelopeHandler are compared with buffer1 using Util.arrayCompare()</w:t>
            </w:r>
          </w:p>
          <w:p w:rsidR="00614D2D" w:rsidRDefault="00614D2D">
            <w:pPr>
              <w:pStyle w:val="PL"/>
              <w:keepNext/>
              <w:keepLines/>
              <w:pageBreakBefore/>
              <w:rPr>
                <w:noProof w:val="0"/>
                <w:sz w:val="18"/>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6- No exception is thrown and the handler contains the envelope call control by SIM</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ageBreakBefore/>
            </w:pPr>
            <w:r>
              <w:t>7- The contents of the envelope handler shall be the same as stored in buffer 1</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4- 91 XX</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Proactive command Display Text is fetched</w:t>
            </w:r>
          </w:p>
          <w:p w:rsidR="00614D2D" w:rsidRDefault="00614D2D">
            <w:pPr>
              <w:pStyle w:val="TAL"/>
            </w:pPr>
            <w:r>
              <w:t>The terminal Response of DISPLAY TEXT is sent to the SIM</w:t>
            </w:r>
          </w:p>
          <w:p w:rsidR="00614D2D" w:rsidRDefault="00614D2D">
            <w:pPr>
              <w:pStyle w:val="TAL"/>
            </w:pPr>
          </w:p>
          <w:p w:rsidR="00614D2D" w:rsidRDefault="00614D2D">
            <w:pPr>
              <w:pStyle w:val="TAL"/>
              <w:pageBreakBefore/>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ageBreakBefore/>
            </w:pPr>
            <w:r>
              <w:t>3</w:t>
            </w:r>
          </w:p>
        </w:tc>
        <w:tc>
          <w:tcPr>
            <w:tcW w:w="4187" w:type="dxa"/>
            <w:tcBorders>
              <w:top w:val="single" w:sz="4" w:space="0" w:color="auto"/>
              <w:left w:val="single" w:sz="4" w:space="0" w:color="auto"/>
              <w:bottom w:val="single" w:sz="4" w:space="0" w:color="auto"/>
              <w:right w:val="single" w:sz="4" w:space="0" w:color="auto"/>
            </w:tcBorders>
          </w:tcPr>
          <w:p w:rsidR="00614D2D" w:rsidRDefault="00614D2D">
            <w:pPr>
              <w:pStyle w:val="TAH"/>
            </w:pPr>
            <w:r>
              <w:t>Envelope Handler integrity checks with EVENT_FORMATTED_SMS_PP_ENV</w:t>
            </w:r>
          </w:p>
          <w:p w:rsidR="00614D2D" w:rsidRDefault="00614D2D">
            <w:pPr>
              <w:pStyle w:val="PL"/>
            </w:pPr>
          </w:p>
          <w:p w:rsidR="00614D2D" w:rsidRDefault="00614D2D">
            <w:pPr>
              <w:pStyle w:val="PL"/>
            </w:pPr>
            <w:r>
              <w:t>1-A formatted sms pp envelope is sent to SIM</w:t>
            </w:r>
          </w:p>
          <w:p w:rsidR="00614D2D" w:rsidRDefault="00614D2D">
            <w:pPr>
              <w:pStyle w:val="PL"/>
            </w:pPr>
          </w:p>
          <w:p w:rsidR="00614D2D" w:rsidRDefault="00614D2D">
            <w:pPr>
              <w:pStyle w:val="PL"/>
            </w:pPr>
          </w:p>
          <w:p w:rsidR="00614D2D" w:rsidRDefault="00614D2D">
            <w:pPr>
              <w:pStyle w:val="PL"/>
            </w:pPr>
            <w:r>
              <w:t>2-EnvelopeHandler.getTheHandler() method is called</w:t>
            </w:r>
          </w:p>
          <w:p w:rsidR="00614D2D" w:rsidRDefault="00614D2D">
            <w:pPr>
              <w:pStyle w:val="PL"/>
            </w:pPr>
          </w:p>
          <w:p w:rsidR="00614D2D" w:rsidRDefault="00614D2D">
            <w:pPr>
              <w:pStyle w:val="PL"/>
            </w:pPr>
          </w:p>
          <w:p w:rsidR="00614D2D" w:rsidRDefault="00614D2D">
            <w:pPr>
              <w:pStyle w:val="PL"/>
            </w:pPr>
            <w:r>
              <w:t xml:space="preserve">3-Copy the contents of the envelope handler in buffer 1 using EnvelopeHandler.copy( ) </w:t>
            </w:r>
          </w:p>
          <w:p w:rsidR="00614D2D" w:rsidRDefault="00614D2D">
            <w:pPr>
              <w:pStyle w:val="PL"/>
            </w:pPr>
          </w:p>
          <w:p w:rsidR="00614D2D" w:rsidRDefault="00614D2D">
            <w:pPr>
              <w:pStyle w:val="PL"/>
            </w:pPr>
            <w:r>
              <w:t>The EnvelopeHandler.findTLV() method is called with TAG_SMS_TPDU</w:t>
            </w:r>
          </w:p>
          <w:p w:rsidR="00614D2D" w:rsidRDefault="00614D2D">
            <w:pPr>
              <w:pStyle w:val="PL"/>
            </w:pPr>
          </w:p>
          <w:p w:rsidR="00614D2D" w:rsidRDefault="00614D2D">
            <w:pPr>
              <w:pStyle w:val="PL"/>
            </w:pPr>
            <w:r>
              <w:t xml:space="preserve">4-A proactive command DISPLAY TEXT is sent </w:t>
            </w:r>
          </w:p>
          <w:p w:rsidR="00614D2D" w:rsidRDefault="00614D2D">
            <w:pPr>
              <w:pStyle w:val="PL"/>
            </w:pPr>
          </w:p>
          <w:p w:rsidR="00614D2D" w:rsidRDefault="00614D2D">
            <w:pPr>
              <w:pStyle w:val="PL"/>
            </w:pPr>
            <w:r>
              <w:t>5-Envelope call control by sim is sent to SIM</w:t>
            </w:r>
          </w:p>
          <w:p w:rsidR="00614D2D" w:rsidRDefault="00614D2D">
            <w:pPr>
              <w:pStyle w:val="PL"/>
            </w:pPr>
          </w:p>
          <w:p w:rsidR="00614D2D" w:rsidRDefault="00614D2D">
            <w:pPr>
              <w:pStyle w:val="PL"/>
            </w:pPr>
          </w:p>
          <w:p w:rsidR="00614D2D" w:rsidRDefault="00614D2D">
            <w:pPr>
              <w:pStyle w:val="PL"/>
            </w:pPr>
            <w:r>
              <w:t>EnvelopeHandler.getTheHandler() method is called</w:t>
            </w:r>
          </w:p>
          <w:p w:rsidR="00614D2D" w:rsidRDefault="00614D2D">
            <w:pPr>
              <w:pStyle w:val="PL"/>
            </w:pPr>
          </w:p>
          <w:p w:rsidR="00614D2D" w:rsidRDefault="00614D2D">
            <w:pPr>
              <w:pStyle w:val="PL"/>
            </w:pPr>
            <w:r>
              <w:t>6-It</w:t>
            </w:r>
            <w:r w:rsidR="00A1704F">
              <w:t>'</w:t>
            </w:r>
            <w:r>
              <w:t>s checked that the contents of the envelope handler is the envelope call control using EnvelopeHandler.copy( ) and Util.arrayCompare methods</w:t>
            </w:r>
          </w:p>
          <w:p w:rsidR="00614D2D" w:rsidRDefault="00614D2D">
            <w:pPr>
              <w:pStyle w:val="PL"/>
            </w:pPr>
          </w:p>
          <w:p w:rsidR="00614D2D" w:rsidRDefault="00614D2D">
            <w:pPr>
              <w:pStyle w:val="PL"/>
            </w:pPr>
            <w:r>
              <w:t>The EnvelopeHandler.findTLV() method is called with TAG_DEVICE_IDENTITIES</w:t>
            </w:r>
          </w:p>
          <w:p w:rsidR="00614D2D" w:rsidRDefault="00614D2D">
            <w:pPr>
              <w:pStyle w:val="PL"/>
            </w:pPr>
          </w:p>
          <w:p w:rsidR="00614D2D" w:rsidRDefault="00614D2D">
            <w:pPr>
              <w:pStyle w:val="PL"/>
            </w:pPr>
            <w:r>
              <w:t>Call Control execution is finished.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It</w:t>
            </w:r>
            <w:r w:rsidR="00A1704F">
              <w:t>'</w:t>
            </w:r>
            <w:r>
              <w:t>s checked that the TAG_SMS_TPDU is the TLV selected</w:t>
            </w:r>
          </w:p>
          <w:p w:rsidR="00614D2D" w:rsidRDefault="00614D2D">
            <w:pPr>
              <w:pStyle w:val="PL"/>
            </w:pPr>
          </w:p>
          <w:p w:rsidR="00614D2D" w:rsidRDefault="00614D2D">
            <w:pPr>
              <w:pStyle w:val="PL"/>
              <w:pageBreakBefore/>
              <w:rPr>
                <w:noProof w:val="0"/>
              </w:rPr>
            </w:pPr>
            <w:r>
              <w:t xml:space="preserve">7- The contents of EnvelopeHandler are compared with buffer1 using Util.arrayCompare() </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 xml:space="preserve">2- No exception is thrown. </w:t>
            </w: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6- No exception is thrown and the handler contains the envelope call control by SIM</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keepNext w:val="0"/>
              <w:keepLines w:val="0"/>
              <w:pageBreakBefore/>
            </w:pPr>
            <w:r>
              <w:t>7- The contents of the envelope handler shall be the same as stored in buffer 1</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4- 91 XX</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Proactive command Display Text is fetched</w:t>
            </w:r>
          </w:p>
          <w:p w:rsidR="00614D2D" w:rsidRDefault="00614D2D">
            <w:pPr>
              <w:pStyle w:val="TAL"/>
            </w:pPr>
            <w:r>
              <w:t>The terminal Response of DISPLAY TEXT is sent to the SIM</w:t>
            </w:r>
          </w:p>
          <w:p w:rsidR="00614D2D" w:rsidRDefault="00614D2D">
            <w:pPr>
              <w:pStyle w:val="TAL"/>
            </w:pPr>
          </w:p>
          <w:p w:rsidR="00614D2D" w:rsidRDefault="00614D2D">
            <w:pPr>
              <w:pStyle w:val="TAL"/>
              <w:keepNext w:val="0"/>
              <w:keepLines w:val="0"/>
              <w:pageBreakBefore/>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w:t>
            </w:r>
          </w:p>
        </w:tc>
        <w:tc>
          <w:tcPr>
            <w:tcW w:w="4187" w:type="dxa"/>
            <w:tcBorders>
              <w:top w:val="single" w:sz="4" w:space="0" w:color="auto"/>
              <w:left w:val="single" w:sz="4" w:space="0" w:color="auto"/>
              <w:bottom w:val="single" w:sz="4" w:space="0" w:color="auto"/>
              <w:right w:val="single" w:sz="4" w:space="0" w:color="auto"/>
            </w:tcBorders>
          </w:tcPr>
          <w:p w:rsidR="00614D2D" w:rsidRDefault="00614D2D">
            <w:pPr>
              <w:pStyle w:val="TAH"/>
            </w:pPr>
            <w:r>
              <w:t>Envelope Handler integrity checks with EVENT_UNFORMATTED_SMS_PP_ENV</w:t>
            </w:r>
          </w:p>
          <w:p w:rsidR="00614D2D" w:rsidRDefault="00614D2D">
            <w:pPr>
              <w:pStyle w:val="PL"/>
            </w:pPr>
          </w:p>
          <w:p w:rsidR="00614D2D" w:rsidRDefault="00614D2D">
            <w:pPr>
              <w:pStyle w:val="PL"/>
            </w:pPr>
            <w:r>
              <w:t>1-A unformatted sms pp envelope is sent to SIM</w:t>
            </w:r>
          </w:p>
          <w:p w:rsidR="00614D2D" w:rsidRDefault="00614D2D">
            <w:pPr>
              <w:pStyle w:val="PL"/>
            </w:pPr>
          </w:p>
          <w:p w:rsidR="00614D2D" w:rsidRDefault="00614D2D">
            <w:pPr>
              <w:pStyle w:val="PL"/>
            </w:pPr>
          </w:p>
          <w:p w:rsidR="00614D2D" w:rsidRDefault="00614D2D">
            <w:pPr>
              <w:pStyle w:val="PL"/>
            </w:pPr>
            <w:r>
              <w:t>2-EnvelopeHandler.getTheHandler() method is called</w:t>
            </w:r>
          </w:p>
          <w:p w:rsidR="00614D2D" w:rsidRDefault="00614D2D">
            <w:pPr>
              <w:pStyle w:val="PL"/>
            </w:pPr>
          </w:p>
          <w:p w:rsidR="00614D2D" w:rsidRDefault="00614D2D">
            <w:pPr>
              <w:pStyle w:val="PL"/>
            </w:pPr>
          </w:p>
          <w:p w:rsidR="00614D2D" w:rsidRDefault="00614D2D">
            <w:pPr>
              <w:pStyle w:val="PL"/>
            </w:pPr>
            <w:r>
              <w:t>3-Copy the contents of the envelope handler in buffer 1 using EnvelopeHandler.copy( )</w:t>
            </w:r>
          </w:p>
          <w:p w:rsidR="00614D2D" w:rsidRDefault="00614D2D">
            <w:pPr>
              <w:pStyle w:val="PL"/>
            </w:pPr>
          </w:p>
          <w:p w:rsidR="00614D2D" w:rsidRDefault="00614D2D">
            <w:pPr>
              <w:pStyle w:val="PL"/>
            </w:pPr>
          </w:p>
          <w:p w:rsidR="00614D2D" w:rsidRDefault="00614D2D">
            <w:pPr>
              <w:pStyle w:val="PL"/>
            </w:pPr>
            <w:r>
              <w:t>The EnvelopeHandler.findTLV method is called with TAG_DEVICE_IDENTITIES</w:t>
            </w:r>
          </w:p>
          <w:p w:rsidR="00614D2D" w:rsidRDefault="00614D2D">
            <w:pPr>
              <w:pStyle w:val="PL"/>
            </w:pPr>
          </w:p>
          <w:p w:rsidR="00614D2D" w:rsidRDefault="00614D2D">
            <w:pPr>
              <w:pStyle w:val="PL"/>
            </w:pPr>
            <w:r>
              <w:t xml:space="preserve">4-A proactive command DISPLAY TEXT is sent </w:t>
            </w:r>
          </w:p>
          <w:p w:rsidR="00614D2D" w:rsidRDefault="00614D2D">
            <w:pPr>
              <w:pStyle w:val="PL"/>
            </w:pPr>
          </w:p>
          <w:p w:rsidR="00614D2D" w:rsidRDefault="00614D2D">
            <w:pPr>
              <w:pStyle w:val="PL"/>
            </w:pPr>
            <w:r>
              <w:t>5-Envelope call control by sim is sent to SIM</w:t>
            </w:r>
          </w:p>
          <w:p w:rsidR="00614D2D" w:rsidRDefault="00614D2D">
            <w:pPr>
              <w:pStyle w:val="PL"/>
            </w:pPr>
          </w:p>
          <w:p w:rsidR="00614D2D" w:rsidRDefault="00614D2D">
            <w:pPr>
              <w:pStyle w:val="PL"/>
            </w:pPr>
          </w:p>
          <w:p w:rsidR="00614D2D" w:rsidRDefault="00614D2D">
            <w:pPr>
              <w:pStyle w:val="PL"/>
            </w:pPr>
            <w:r>
              <w:t>EnvelopeHandler.getTheHandler() method is called</w:t>
            </w:r>
          </w:p>
          <w:p w:rsidR="00614D2D" w:rsidRDefault="00614D2D">
            <w:pPr>
              <w:pStyle w:val="PL"/>
            </w:pPr>
          </w:p>
          <w:p w:rsidR="00614D2D" w:rsidRDefault="00614D2D">
            <w:pPr>
              <w:pStyle w:val="PL"/>
            </w:pPr>
            <w:r>
              <w:t>6-It</w:t>
            </w:r>
            <w:r w:rsidR="00A1704F">
              <w:t>'</w:t>
            </w:r>
            <w:r>
              <w:t>s checked that the contents of the envelope handler is the envelope call control using EnvelopeHandler.copy() and Util.arrayCompare() methods</w:t>
            </w:r>
          </w:p>
          <w:p w:rsidR="00614D2D" w:rsidRDefault="00614D2D">
            <w:pPr>
              <w:pStyle w:val="PL"/>
            </w:pPr>
          </w:p>
          <w:p w:rsidR="00614D2D" w:rsidRDefault="00614D2D">
            <w:pPr>
              <w:pStyle w:val="PL"/>
            </w:pPr>
            <w:r>
              <w:t>The EnvelopeHandler.findTLV() method is called with TAG_DEVICE_IDENTITIES</w:t>
            </w:r>
          </w:p>
          <w:p w:rsidR="00614D2D" w:rsidRDefault="00614D2D">
            <w:pPr>
              <w:pStyle w:val="PL"/>
            </w:pPr>
          </w:p>
          <w:p w:rsidR="00614D2D" w:rsidRDefault="00614D2D">
            <w:pPr>
              <w:pStyle w:val="PL"/>
            </w:pPr>
            <w:r>
              <w:t>Call Control execution is finished.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It</w:t>
            </w:r>
            <w:r w:rsidR="00A1704F">
              <w:t>'</w:t>
            </w:r>
            <w:r>
              <w:t>s checked that the TAG_DEVICE_IDENTITIES is the TLV selected</w:t>
            </w:r>
          </w:p>
          <w:p w:rsidR="00614D2D" w:rsidRDefault="00614D2D">
            <w:pPr>
              <w:pStyle w:val="PL"/>
            </w:pPr>
          </w:p>
          <w:p w:rsidR="00614D2D" w:rsidRDefault="00614D2D">
            <w:pPr>
              <w:pStyle w:val="PL"/>
              <w:keepNext/>
              <w:keepLines/>
              <w:rPr>
                <w:noProof w:val="0"/>
                <w:sz w:val="18"/>
              </w:rPr>
            </w:pPr>
            <w:r>
              <w:t xml:space="preserve">7- The contents of EnvelopeHandler are compared with buffer1 using Util.arrayCompare() </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 xml:space="preserve">2- No exception is thrown. </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6- No exception is thrown and the handler contains the envelope call control by SIM</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7- The contents of the envelope handler shall be the same as stored in buffer 1.</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4- 91 XX</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Proactive command Display Text is fetched</w:t>
            </w:r>
          </w:p>
          <w:p w:rsidR="00614D2D" w:rsidRDefault="00614D2D">
            <w:pPr>
              <w:pStyle w:val="TAL"/>
            </w:pPr>
          </w:p>
          <w:p w:rsidR="00614D2D" w:rsidRDefault="00614D2D">
            <w:pPr>
              <w:pStyle w:val="TAL"/>
            </w:pPr>
            <w:r>
              <w:t>The terminal Response of DISPLAY TEXT is sent to the SIM</w:t>
            </w:r>
          </w:p>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ageBreakBefore/>
            </w:pPr>
            <w:r>
              <w:t>5</w:t>
            </w:r>
          </w:p>
        </w:tc>
        <w:tc>
          <w:tcPr>
            <w:tcW w:w="4187" w:type="dxa"/>
            <w:tcBorders>
              <w:top w:val="single" w:sz="4" w:space="0" w:color="auto"/>
              <w:left w:val="single" w:sz="4" w:space="0" w:color="auto"/>
              <w:bottom w:val="single" w:sz="4" w:space="0" w:color="auto"/>
              <w:right w:val="single" w:sz="4" w:space="0" w:color="auto"/>
            </w:tcBorders>
          </w:tcPr>
          <w:p w:rsidR="00614D2D" w:rsidRDefault="00614D2D">
            <w:pPr>
              <w:pStyle w:val="TAH"/>
            </w:pPr>
            <w:r>
              <w:t>Envelope Handler integrity checks with EVENT_UNFORMATTED_SMS_CB</w:t>
            </w:r>
          </w:p>
          <w:p w:rsidR="00614D2D" w:rsidRDefault="00614D2D">
            <w:pPr>
              <w:pStyle w:val="TAH"/>
            </w:pPr>
          </w:p>
          <w:p w:rsidR="00614D2D" w:rsidRDefault="00614D2D">
            <w:pPr>
              <w:pStyle w:val="PL"/>
            </w:pPr>
            <w:r>
              <w:t>1-A unformatted cellbroadcast envelope is sent to SIM</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2-EnvelopeHandler.getTheHandler() method is called</w:t>
            </w:r>
          </w:p>
          <w:p w:rsidR="00614D2D" w:rsidRDefault="00614D2D">
            <w:pPr>
              <w:pStyle w:val="PL"/>
            </w:pPr>
          </w:p>
          <w:p w:rsidR="00614D2D" w:rsidRDefault="00614D2D">
            <w:pPr>
              <w:pStyle w:val="PL"/>
            </w:pPr>
          </w:p>
          <w:p w:rsidR="00614D2D" w:rsidRDefault="00614D2D">
            <w:pPr>
              <w:pStyle w:val="PL"/>
            </w:pPr>
            <w:r>
              <w:t xml:space="preserve">3-Copy the contents of the envelope handler in buffer 1 using EnvelopeHandler.copy() </w:t>
            </w:r>
          </w:p>
          <w:p w:rsidR="00614D2D" w:rsidRDefault="00614D2D">
            <w:pPr>
              <w:pStyle w:val="PL"/>
            </w:pPr>
          </w:p>
          <w:p w:rsidR="00614D2D" w:rsidRDefault="00614D2D">
            <w:pPr>
              <w:pStyle w:val="PL"/>
            </w:pPr>
          </w:p>
          <w:p w:rsidR="00614D2D" w:rsidRDefault="00614D2D">
            <w:pPr>
              <w:pStyle w:val="PL"/>
            </w:pPr>
            <w:r>
              <w:t>The EnvelopeHandler.findTLV() method is called with TAG_CELLBROADCAST_PAGE</w:t>
            </w:r>
          </w:p>
          <w:p w:rsidR="00614D2D" w:rsidRDefault="00614D2D">
            <w:pPr>
              <w:pStyle w:val="PL"/>
            </w:pPr>
          </w:p>
          <w:p w:rsidR="00614D2D" w:rsidRDefault="00614D2D">
            <w:pPr>
              <w:pStyle w:val="PL"/>
            </w:pPr>
            <w:r>
              <w:t xml:space="preserve">4-A proactive command DISPLAY TEXT is sent </w:t>
            </w:r>
          </w:p>
          <w:p w:rsidR="00614D2D" w:rsidRDefault="00614D2D">
            <w:pPr>
              <w:pStyle w:val="PL"/>
            </w:pPr>
          </w:p>
          <w:p w:rsidR="00614D2D" w:rsidRDefault="00614D2D">
            <w:pPr>
              <w:pStyle w:val="PL"/>
            </w:pPr>
            <w:r>
              <w:t>5-Envelope call control by sim is sent to SIM</w:t>
            </w:r>
          </w:p>
          <w:p w:rsidR="00614D2D" w:rsidRDefault="00614D2D">
            <w:pPr>
              <w:pStyle w:val="PL"/>
            </w:pPr>
          </w:p>
          <w:p w:rsidR="00614D2D" w:rsidRDefault="00614D2D">
            <w:pPr>
              <w:pStyle w:val="PL"/>
            </w:pPr>
            <w:r>
              <w:t>EnvelopeHandler.getTheHandler() method is called</w:t>
            </w:r>
          </w:p>
          <w:p w:rsidR="00614D2D" w:rsidRDefault="00614D2D">
            <w:pPr>
              <w:pStyle w:val="PL"/>
            </w:pPr>
          </w:p>
          <w:p w:rsidR="00614D2D" w:rsidRDefault="00614D2D">
            <w:pPr>
              <w:pStyle w:val="PL"/>
            </w:pPr>
            <w:r>
              <w:t>6-It</w:t>
            </w:r>
            <w:r w:rsidR="00A1704F">
              <w:t>'</w:t>
            </w:r>
            <w:r>
              <w:t>s checked that the contents of the envelope handler is the envelope call control using EnvelopeHandler.copy and Util.arrayCompare() methods</w:t>
            </w:r>
          </w:p>
          <w:p w:rsidR="00614D2D" w:rsidRDefault="00614D2D">
            <w:pPr>
              <w:pStyle w:val="PL"/>
            </w:pPr>
          </w:p>
          <w:p w:rsidR="00614D2D" w:rsidRDefault="00614D2D">
            <w:pPr>
              <w:pStyle w:val="PL"/>
            </w:pPr>
            <w:r>
              <w:t>The EnvelopeHandler.findTLV() method is called with TAG_DEVICE_IDENTITIES</w:t>
            </w:r>
          </w:p>
          <w:p w:rsidR="00614D2D" w:rsidRDefault="00614D2D">
            <w:pPr>
              <w:pStyle w:val="PL"/>
            </w:pPr>
          </w:p>
          <w:p w:rsidR="00614D2D" w:rsidRDefault="00614D2D">
            <w:pPr>
              <w:pStyle w:val="PL"/>
            </w:pPr>
            <w:r>
              <w:t>Call Control execution is finished.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It</w:t>
            </w:r>
            <w:r w:rsidR="00A1704F">
              <w:t>'</w:t>
            </w:r>
            <w:r>
              <w:t>s checked that the TAG_CELLBROADCAST_PAGE is the TLV selected</w:t>
            </w:r>
          </w:p>
          <w:p w:rsidR="00614D2D" w:rsidRDefault="00614D2D">
            <w:pPr>
              <w:pStyle w:val="PL"/>
            </w:pPr>
          </w:p>
          <w:p w:rsidR="00614D2D" w:rsidRDefault="00614D2D">
            <w:pPr>
              <w:pStyle w:val="PL"/>
              <w:keepNext/>
              <w:keepLines/>
              <w:pageBreakBefore/>
              <w:rPr>
                <w:noProof w:val="0"/>
              </w:rPr>
            </w:pPr>
            <w:r>
              <w:t xml:space="preserve">7- The contents of EnvelopeHandler are compared with buffer1 using Util.arrayCompare() </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 xml:space="preserve">2- No exception is thrown. </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6- No exception is thrown and the handler contains the envelope call control by SIM</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ageBreakBefore/>
            </w:pPr>
            <w:r>
              <w:t>7- The contents of the envelope handler shall be the same as stored in buffer 1.</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4- 91 XX</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Proactive command Display Text is fetched</w:t>
            </w:r>
          </w:p>
          <w:p w:rsidR="00614D2D" w:rsidRDefault="00614D2D">
            <w:pPr>
              <w:pStyle w:val="TAL"/>
            </w:pPr>
          </w:p>
          <w:p w:rsidR="00614D2D" w:rsidRDefault="00614D2D">
            <w:pPr>
              <w:pStyle w:val="TAL"/>
            </w:pPr>
            <w:r>
              <w:t>The terminal Response of DISPLAY TEXT is sent to the SIM</w:t>
            </w:r>
          </w:p>
          <w:p w:rsidR="00614D2D" w:rsidRDefault="00614D2D">
            <w:pPr>
              <w:pStyle w:val="TAL"/>
            </w:pPr>
          </w:p>
          <w:p w:rsidR="00614D2D" w:rsidRDefault="00614D2D">
            <w:pPr>
              <w:pStyle w:val="TAL"/>
            </w:pPr>
          </w:p>
          <w:p w:rsidR="00614D2D" w:rsidRDefault="00614D2D">
            <w:pPr>
              <w:pStyle w:val="TAL"/>
              <w:pageBreakBefore/>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6</w:t>
            </w:r>
          </w:p>
        </w:tc>
        <w:tc>
          <w:tcPr>
            <w:tcW w:w="4187" w:type="dxa"/>
            <w:tcBorders>
              <w:top w:val="single" w:sz="4" w:space="0" w:color="auto"/>
              <w:left w:val="single" w:sz="4" w:space="0" w:color="auto"/>
              <w:bottom w:val="single" w:sz="4" w:space="0" w:color="auto"/>
              <w:right w:val="single" w:sz="4" w:space="0" w:color="auto"/>
            </w:tcBorders>
          </w:tcPr>
          <w:p w:rsidR="00614D2D" w:rsidRDefault="00614D2D">
            <w:pPr>
              <w:pStyle w:val="TAH"/>
            </w:pPr>
            <w:r>
              <w:t>Envelope Handler integrity checks with EVENT_TIMER_EXPIRATION</w:t>
            </w:r>
          </w:p>
          <w:p w:rsidR="00614D2D" w:rsidRDefault="00614D2D">
            <w:pPr>
              <w:pStyle w:val="TAH"/>
            </w:pPr>
          </w:p>
          <w:p w:rsidR="00614D2D" w:rsidRDefault="00614D2D">
            <w:pPr>
              <w:pStyle w:val="PL"/>
            </w:pPr>
            <w:r>
              <w:t>1-A timer expiration envelope is sent to SIM</w:t>
            </w:r>
          </w:p>
          <w:p w:rsidR="00614D2D" w:rsidRDefault="00614D2D">
            <w:pPr>
              <w:pStyle w:val="PL"/>
            </w:pPr>
          </w:p>
          <w:p w:rsidR="00614D2D" w:rsidRDefault="00614D2D">
            <w:pPr>
              <w:pStyle w:val="PL"/>
            </w:pPr>
          </w:p>
          <w:p w:rsidR="00614D2D" w:rsidRDefault="00614D2D">
            <w:pPr>
              <w:pStyle w:val="PL"/>
            </w:pPr>
            <w:r>
              <w:t>2-EnvelopeHandler.getTheHandler() method is called</w:t>
            </w:r>
          </w:p>
          <w:p w:rsidR="00614D2D" w:rsidRDefault="00614D2D">
            <w:pPr>
              <w:pStyle w:val="PL"/>
            </w:pPr>
          </w:p>
          <w:p w:rsidR="00614D2D" w:rsidRDefault="00614D2D">
            <w:pPr>
              <w:pStyle w:val="PL"/>
            </w:pPr>
          </w:p>
          <w:p w:rsidR="00614D2D" w:rsidRDefault="00614D2D">
            <w:pPr>
              <w:pStyle w:val="PL"/>
            </w:pPr>
            <w:r>
              <w:t xml:space="preserve"> 3-Copy the contents of the envelope handler in buffer 1 using EnvelopeHandler.copy() </w:t>
            </w:r>
          </w:p>
          <w:p w:rsidR="00614D2D" w:rsidRDefault="00614D2D">
            <w:pPr>
              <w:pStyle w:val="PL"/>
            </w:pPr>
          </w:p>
          <w:p w:rsidR="00614D2D" w:rsidRDefault="00614D2D">
            <w:pPr>
              <w:pStyle w:val="PL"/>
            </w:pPr>
            <w:r>
              <w:t>The EnvelopeHandler.findTLV() method is called with TAG_TIMER_ID</w:t>
            </w:r>
          </w:p>
          <w:p w:rsidR="00614D2D" w:rsidRDefault="00614D2D">
            <w:pPr>
              <w:pStyle w:val="PL"/>
            </w:pPr>
          </w:p>
          <w:p w:rsidR="00614D2D" w:rsidRDefault="00614D2D">
            <w:pPr>
              <w:pStyle w:val="PL"/>
            </w:pPr>
            <w:r>
              <w:t xml:space="preserve">4-A proactive command DISPLAY TEXT is sent </w:t>
            </w:r>
          </w:p>
          <w:p w:rsidR="00614D2D" w:rsidRDefault="00614D2D">
            <w:pPr>
              <w:pStyle w:val="PL"/>
            </w:pPr>
          </w:p>
          <w:p w:rsidR="00614D2D" w:rsidRDefault="00614D2D">
            <w:pPr>
              <w:pStyle w:val="PL"/>
            </w:pPr>
            <w:r>
              <w:t>5-Envelope call control by sim is sent to SIM</w:t>
            </w:r>
          </w:p>
          <w:p w:rsidR="00614D2D" w:rsidRDefault="00614D2D">
            <w:pPr>
              <w:pStyle w:val="PL"/>
            </w:pPr>
          </w:p>
          <w:p w:rsidR="00614D2D" w:rsidRDefault="00614D2D">
            <w:pPr>
              <w:pStyle w:val="PL"/>
            </w:pPr>
          </w:p>
          <w:p w:rsidR="00614D2D" w:rsidRDefault="00614D2D">
            <w:pPr>
              <w:pStyle w:val="PL"/>
            </w:pPr>
            <w:r>
              <w:t>EnvelopeHandler.getTheHandler() method is called</w:t>
            </w:r>
          </w:p>
          <w:p w:rsidR="00614D2D" w:rsidRDefault="00614D2D">
            <w:pPr>
              <w:pStyle w:val="PL"/>
            </w:pPr>
          </w:p>
          <w:p w:rsidR="00614D2D" w:rsidRDefault="00614D2D">
            <w:pPr>
              <w:pStyle w:val="PL"/>
            </w:pPr>
            <w:r>
              <w:t>6-It</w:t>
            </w:r>
            <w:r w:rsidR="00A1704F">
              <w:t>'</w:t>
            </w:r>
            <w:r>
              <w:t>s checked that the contents of the envelope handler is the envelope call control using EnvelopeHandler.copy() and Util.arrayCompare() methods</w:t>
            </w:r>
          </w:p>
          <w:p w:rsidR="00614D2D" w:rsidRDefault="00614D2D">
            <w:pPr>
              <w:pStyle w:val="PL"/>
            </w:pPr>
          </w:p>
          <w:p w:rsidR="00614D2D" w:rsidRDefault="00614D2D">
            <w:pPr>
              <w:pStyle w:val="PL"/>
            </w:pPr>
            <w:r>
              <w:t>The EnvelopeHandler.findTLV() method is called with TAG_DEVICE_IDENTITIES</w:t>
            </w:r>
          </w:p>
          <w:p w:rsidR="00614D2D" w:rsidRDefault="00614D2D">
            <w:pPr>
              <w:pStyle w:val="PL"/>
            </w:pPr>
          </w:p>
          <w:p w:rsidR="00614D2D" w:rsidRDefault="00614D2D">
            <w:pPr>
              <w:pStyle w:val="PL"/>
            </w:pPr>
            <w:r>
              <w:t>Call Control execution is finished.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It</w:t>
            </w:r>
            <w:r w:rsidR="00A1704F">
              <w:t>'</w:t>
            </w:r>
            <w:r>
              <w:t>s checked that the TAG_TIMER_ID is the TLV selected</w:t>
            </w:r>
          </w:p>
          <w:p w:rsidR="00614D2D" w:rsidRDefault="00614D2D">
            <w:pPr>
              <w:pStyle w:val="PL"/>
            </w:pPr>
          </w:p>
          <w:p w:rsidR="00614D2D" w:rsidRDefault="00614D2D">
            <w:pPr>
              <w:pStyle w:val="PL"/>
              <w:keepNext/>
              <w:keepLines/>
              <w:pageBreakBefore/>
              <w:rPr>
                <w:noProof w:val="0"/>
                <w:sz w:val="18"/>
              </w:rPr>
            </w:pPr>
            <w:r>
              <w:t xml:space="preserve">7- The contents of EnvelopeHandler are compared with buffer1 using Util.arrayCompare() </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 xml:space="preserve">2- No exception is thrown. </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6- No exception is thrown and the handler contains the envelope call control by SIM</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ageBreakBefore/>
            </w:pPr>
            <w:r>
              <w:t>7- The contents of the envelope handler shall be the same as stored in buffer 1</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4- 91 XX</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Proactive command Display Text is fetched</w:t>
            </w:r>
          </w:p>
          <w:p w:rsidR="00614D2D" w:rsidRDefault="00614D2D">
            <w:pPr>
              <w:pStyle w:val="TAL"/>
            </w:pPr>
          </w:p>
          <w:p w:rsidR="00614D2D" w:rsidRDefault="00614D2D">
            <w:pPr>
              <w:pStyle w:val="TAL"/>
            </w:pPr>
            <w:r>
              <w:t>The terminal Response of DISPLAY TEXT is sent to the SIM</w:t>
            </w:r>
          </w:p>
          <w:p w:rsidR="00614D2D" w:rsidRDefault="00614D2D">
            <w:pPr>
              <w:pStyle w:val="TAL"/>
            </w:pPr>
          </w:p>
          <w:p w:rsidR="00614D2D" w:rsidRDefault="00614D2D">
            <w:pPr>
              <w:pStyle w:val="TAL"/>
              <w:pageBreakBefore/>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ageBreakBefore/>
            </w:pPr>
            <w:r>
              <w:t>7</w:t>
            </w:r>
          </w:p>
        </w:tc>
        <w:tc>
          <w:tcPr>
            <w:tcW w:w="4187" w:type="dxa"/>
            <w:tcBorders>
              <w:top w:val="single" w:sz="4" w:space="0" w:color="auto"/>
              <w:left w:val="single" w:sz="4" w:space="0" w:color="auto"/>
              <w:bottom w:val="single" w:sz="4" w:space="0" w:color="auto"/>
              <w:right w:val="single" w:sz="4" w:space="0" w:color="auto"/>
            </w:tcBorders>
          </w:tcPr>
          <w:p w:rsidR="00614D2D" w:rsidRDefault="00614D2D">
            <w:pPr>
              <w:pStyle w:val="TAH"/>
            </w:pPr>
            <w:r>
              <w:t>Envelope Handler integrity checks with EVENT_CALL_CONTROL_BY_SIM</w:t>
            </w:r>
          </w:p>
          <w:p w:rsidR="00614D2D" w:rsidRDefault="00614D2D">
            <w:pPr>
              <w:pStyle w:val="TAH"/>
            </w:pPr>
          </w:p>
          <w:p w:rsidR="00614D2D" w:rsidRDefault="00614D2D">
            <w:pPr>
              <w:pStyle w:val="PL"/>
            </w:pPr>
            <w:r>
              <w:t>1-A call control envelope is sent to SIM</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2-EnvelopeHandler.getTheHandler() method is called</w:t>
            </w:r>
          </w:p>
          <w:p w:rsidR="00614D2D" w:rsidRDefault="00614D2D">
            <w:pPr>
              <w:pStyle w:val="PL"/>
            </w:pPr>
          </w:p>
          <w:p w:rsidR="00614D2D" w:rsidRDefault="00614D2D">
            <w:pPr>
              <w:pStyle w:val="PL"/>
            </w:pPr>
          </w:p>
          <w:p w:rsidR="00614D2D" w:rsidRDefault="00614D2D">
            <w:pPr>
              <w:pStyle w:val="PL"/>
            </w:pPr>
            <w:r>
              <w:t xml:space="preserve"> 3-Copy the contents of the envelope handler in buffer 1 using EnvelopeHandler.copy() </w:t>
            </w:r>
          </w:p>
          <w:p w:rsidR="00614D2D" w:rsidRDefault="00614D2D">
            <w:pPr>
              <w:pStyle w:val="PL"/>
            </w:pPr>
          </w:p>
          <w:p w:rsidR="00614D2D" w:rsidRDefault="00614D2D">
            <w:pPr>
              <w:pStyle w:val="PL"/>
            </w:pPr>
            <w:r>
              <w:t>The EnvelopeHandler.findTLV() method is called with TAG_ADDRESS</w:t>
            </w:r>
          </w:p>
          <w:p w:rsidR="00614D2D" w:rsidRDefault="00614D2D">
            <w:pPr>
              <w:pStyle w:val="PL"/>
            </w:pPr>
          </w:p>
          <w:p w:rsidR="00614D2D" w:rsidRDefault="00614D2D">
            <w:pPr>
              <w:pStyle w:val="PL"/>
            </w:pPr>
            <w:r>
              <w:t xml:space="preserve">4-A proactive command DISPLAY TEXT is sent </w:t>
            </w:r>
          </w:p>
          <w:p w:rsidR="00614D2D" w:rsidRDefault="00614D2D">
            <w:pPr>
              <w:pStyle w:val="PL"/>
            </w:pPr>
          </w:p>
          <w:p w:rsidR="00614D2D" w:rsidRDefault="00614D2D">
            <w:pPr>
              <w:pStyle w:val="PL"/>
            </w:pPr>
            <w:r>
              <w:t>5-Envelope call control by sim is sent to SIM</w:t>
            </w:r>
          </w:p>
          <w:p w:rsidR="00614D2D" w:rsidRDefault="00614D2D">
            <w:pPr>
              <w:pStyle w:val="PL"/>
            </w:pPr>
          </w:p>
          <w:p w:rsidR="00614D2D" w:rsidRDefault="00614D2D">
            <w:pPr>
              <w:pStyle w:val="PL"/>
            </w:pPr>
          </w:p>
          <w:p w:rsidR="00614D2D" w:rsidRDefault="00614D2D">
            <w:pPr>
              <w:pStyle w:val="PL"/>
            </w:pPr>
            <w:r>
              <w:t>EnvelopeHandler.getTheHandler() method is called</w:t>
            </w:r>
          </w:p>
          <w:p w:rsidR="00614D2D" w:rsidRDefault="00614D2D">
            <w:pPr>
              <w:pStyle w:val="PL"/>
            </w:pPr>
          </w:p>
          <w:p w:rsidR="00614D2D" w:rsidRDefault="00614D2D">
            <w:pPr>
              <w:pStyle w:val="PL"/>
            </w:pPr>
            <w:r>
              <w:t>6-It</w:t>
            </w:r>
            <w:r w:rsidR="00A1704F">
              <w:t>'</w:t>
            </w:r>
            <w:r>
              <w:t>s checked that the contents of the envelope handler is the envelope call control using EnvelopeHandler.copy() and Util.arrayCompare() methods</w:t>
            </w:r>
          </w:p>
          <w:p w:rsidR="00614D2D" w:rsidRDefault="00614D2D">
            <w:pPr>
              <w:pStyle w:val="PL"/>
            </w:pPr>
          </w:p>
          <w:p w:rsidR="00614D2D" w:rsidRDefault="00614D2D">
            <w:pPr>
              <w:pStyle w:val="PL"/>
            </w:pPr>
            <w:r>
              <w:t>The EnvelopeHandler.findTLV() method is called with TAG_DEVICE_IDENTITIES</w:t>
            </w:r>
          </w:p>
          <w:p w:rsidR="00614D2D" w:rsidRDefault="00614D2D">
            <w:pPr>
              <w:pStyle w:val="PL"/>
            </w:pPr>
          </w:p>
          <w:p w:rsidR="00614D2D" w:rsidRDefault="00614D2D">
            <w:pPr>
              <w:pStyle w:val="PL"/>
            </w:pPr>
            <w:r>
              <w:t>Call Control execution is finished.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It</w:t>
            </w:r>
            <w:r w:rsidR="00A1704F">
              <w:t>'</w:t>
            </w:r>
            <w:r>
              <w:t>s checked that the TAG_ADDRESS is the TLV selected</w:t>
            </w:r>
          </w:p>
          <w:p w:rsidR="00614D2D" w:rsidRDefault="00614D2D">
            <w:pPr>
              <w:pStyle w:val="PL"/>
            </w:pPr>
          </w:p>
          <w:p w:rsidR="00614D2D" w:rsidRDefault="00614D2D">
            <w:pPr>
              <w:pStyle w:val="PL"/>
              <w:keepNext/>
              <w:keepLines/>
              <w:pageBreakBefore/>
              <w:rPr>
                <w:noProof w:val="0"/>
                <w:sz w:val="18"/>
              </w:rPr>
            </w:pPr>
            <w:r>
              <w:t xml:space="preserve">7- The contents of EnvelopeHandler are compared with buffer1 using Util.arrayCompare() </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 xml:space="preserve">2- No exception is thrown. </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 xml:space="preserve">6- No exception is thrown and the handler contains the envelope call control by SIM </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ageBreakBefore/>
            </w:pPr>
            <w:r>
              <w:t>7- The contents of the envelope handler shall be the same as stored in buffer 1</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4- 91 XX</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Proactive command Display Text is fetched</w:t>
            </w:r>
          </w:p>
          <w:p w:rsidR="00614D2D" w:rsidRDefault="00614D2D">
            <w:pPr>
              <w:pStyle w:val="TAL"/>
            </w:pPr>
          </w:p>
          <w:p w:rsidR="00614D2D" w:rsidRDefault="00614D2D">
            <w:pPr>
              <w:pStyle w:val="TAL"/>
            </w:pPr>
            <w:r>
              <w:t>The terminal Response of DISPLAY TEXT is sent to the SIM</w:t>
            </w:r>
          </w:p>
          <w:p w:rsidR="00614D2D" w:rsidRDefault="00614D2D">
            <w:pPr>
              <w:pStyle w:val="TAL"/>
            </w:pPr>
          </w:p>
          <w:p w:rsidR="00614D2D" w:rsidRDefault="00614D2D">
            <w:pPr>
              <w:pStyle w:val="TAL"/>
            </w:pPr>
          </w:p>
          <w:p w:rsidR="00614D2D" w:rsidRDefault="00614D2D">
            <w:pPr>
              <w:pStyle w:val="TAL"/>
              <w:pageBreakBefore/>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8</w:t>
            </w:r>
          </w:p>
        </w:tc>
        <w:tc>
          <w:tcPr>
            <w:tcW w:w="4187" w:type="dxa"/>
            <w:tcBorders>
              <w:top w:val="single" w:sz="4" w:space="0" w:color="auto"/>
              <w:left w:val="single" w:sz="4" w:space="0" w:color="auto"/>
              <w:bottom w:val="single" w:sz="4" w:space="0" w:color="auto"/>
              <w:right w:val="single" w:sz="4" w:space="0" w:color="auto"/>
            </w:tcBorders>
          </w:tcPr>
          <w:p w:rsidR="00614D2D" w:rsidRDefault="00614D2D">
            <w:pPr>
              <w:pStyle w:val="TAH"/>
            </w:pPr>
            <w:r>
              <w:t>Envelope Handler integrity checks with EVENT_</w:t>
            </w:r>
            <w:r>
              <w:rPr>
                <w:i/>
              </w:rPr>
              <w:t xml:space="preserve"> </w:t>
            </w:r>
            <w:r>
              <w:t>MO_SHORT_MESSAGE_CONTROL_BY_SIM</w:t>
            </w:r>
          </w:p>
          <w:p w:rsidR="00614D2D" w:rsidRDefault="00614D2D">
            <w:pPr>
              <w:pStyle w:val="TAH"/>
            </w:pPr>
          </w:p>
          <w:p w:rsidR="00614D2D" w:rsidRDefault="00614D2D">
            <w:pPr>
              <w:pStyle w:val="PL"/>
            </w:pPr>
            <w:r>
              <w:t>1-A mo short message control by sim envelope is sent to SIM</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2-EnvelopeHandler.getTheHandler() method is called</w:t>
            </w:r>
          </w:p>
          <w:p w:rsidR="00614D2D" w:rsidRDefault="00614D2D">
            <w:pPr>
              <w:pStyle w:val="PL"/>
            </w:pPr>
          </w:p>
          <w:p w:rsidR="00614D2D" w:rsidRDefault="00614D2D">
            <w:pPr>
              <w:pStyle w:val="PL"/>
            </w:pPr>
          </w:p>
          <w:p w:rsidR="00614D2D" w:rsidRDefault="00614D2D">
            <w:pPr>
              <w:pStyle w:val="PL"/>
            </w:pPr>
            <w:r>
              <w:t xml:space="preserve"> 3-Copy the contents of the envelope handler in buffer 1 using EnvelopeHandler.copy() </w:t>
            </w:r>
          </w:p>
          <w:p w:rsidR="00614D2D" w:rsidRDefault="00614D2D">
            <w:pPr>
              <w:pStyle w:val="PL"/>
            </w:pPr>
          </w:p>
          <w:p w:rsidR="00614D2D" w:rsidRDefault="00614D2D">
            <w:pPr>
              <w:pStyle w:val="PL"/>
            </w:pPr>
            <w:r>
              <w:t>The EnvelopeHandler.findTLV() method is called with TAG_ADDRESS</w:t>
            </w:r>
          </w:p>
          <w:p w:rsidR="00614D2D" w:rsidRDefault="00614D2D">
            <w:pPr>
              <w:pStyle w:val="PL"/>
            </w:pPr>
          </w:p>
          <w:p w:rsidR="00614D2D" w:rsidRDefault="00614D2D">
            <w:pPr>
              <w:pStyle w:val="PL"/>
            </w:pPr>
            <w:r>
              <w:t xml:space="preserve">4-A proactive command DISPLAY TEXT is sent </w:t>
            </w:r>
          </w:p>
          <w:p w:rsidR="00614D2D" w:rsidRDefault="00614D2D">
            <w:pPr>
              <w:pStyle w:val="PL"/>
            </w:pPr>
          </w:p>
          <w:p w:rsidR="00614D2D" w:rsidRDefault="00614D2D">
            <w:pPr>
              <w:pStyle w:val="PL"/>
            </w:pPr>
            <w:r>
              <w:t>5-Envelope call control by sim is sent to SIM</w:t>
            </w:r>
          </w:p>
          <w:p w:rsidR="00614D2D" w:rsidRDefault="00614D2D">
            <w:pPr>
              <w:pStyle w:val="PL"/>
            </w:pPr>
          </w:p>
          <w:p w:rsidR="00614D2D" w:rsidRDefault="00614D2D">
            <w:pPr>
              <w:pStyle w:val="PL"/>
            </w:pPr>
            <w:r>
              <w:t>EnvelopeHandler.getTheHandler() method is called</w:t>
            </w:r>
          </w:p>
          <w:p w:rsidR="00614D2D" w:rsidRDefault="00614D2D">
            <w:pPr>
              <w:pStyle w:val="PL"/>
            </w:pPr>
          </w:p>
          <w:p w:rsidR="00614D2D" w:rsidRDefault="00614D2D">
            <w:pPr>
              <w:pStyle w:val="PL"/>
            </w:pPr>
            <w:r>
              <w:t>6-It</w:t>
            </w:r>
            <w:r w:rsidR="00A1704F">
              <w:t>'</w:t>
            </w:r>
            <w:r>
              <w:t>s checked that the contents of the envelope handler is the envelope call control using EnvelopeHandler.copy() and Util.arrayCompare() methods</w:t>
            </w:r>
          </w:p>
          <w:p w:rsidR="00614D2D" w:rsidRDefault="00614D2D">
            <w:pPr>
              <w:pStyle w:val="PL"/>
            </w:pPr>
          </w:p>
          <w:p w:rsidR="00614D2D" w:rsidRDefault="00614D2D">
            <w:pPr>
              <w:pStyle w:val="PL"/>
            </w:pPr>
            <w:r>
              <w:t>The EnvelopeHandler.findTLV() method is called with TAG_DEVICE_IDENTITIES</w:t>
            </w:r>
          </w:p>
          <w:p w:rsidR="00614D2D" w:rsidRDefault="00614D2D">
            <w:pPr>
              <w:pStyle w:val="PL"/>
            </w:pPr>
          </w:p>
          <w:p w:rsidR="00614D2D" w:rsidRDefault="00614D2D">
            <w:pPr>
              <w:pStyle w:val="PL"/>
            </w:pPr>
            <w:r>
              <w:t>Call Control execution is finished.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It's checked that the TAG_ADDRESS is the TLV selected</w:t>
            </w:r>
          </w:p>
          <w:p w:rsidR="00614D2D" w:rsidRDefault="00614D2D">
            <w:pPr>
              <w:pStyle w:val="PL"/>
            </w:pPr>
          </w:p>
          <w:p w:rsidR="00614D2D" w:rsidRDefault="00614D2D">
            <w:pPr>
              <w:pStyle w:val="PL"/>
              <w:keepNext/>
              <w:keepLines/>
              <w:pageBreakBefore/>
              <w:rPr>
                <w:noProof w:val="0"/>
                <w:sz w:val="18"/>
              </w:rPr>
            </w:pPr>
            <w:r>
              <w:t xml:space="preserve">7- The contents of EnvelopeHandler are compared with buffer1 using Util.arrayCompare() </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 xml:space="preserve">2- No exception is thrown. </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6- No exception is thrown and the handler contains the envelope call control by SIM</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ageBreakBefore/>
            </w:pPr>
            <w:r>
              <w:t>7- The contents of the envelope handler shall be the same as stored in buffer 1.</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4- 91 XX</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Proactive command Display Text is fetched</w:t>
            </w:r>
          </w:p>
          <w:p w:rsidR="00614D2D" w:rsidRDefault="00614D2D">
            <w:pPr>
              <w:pStyle w:val="TAL"/>
            </w:pPr>
          </w:p>
          <w:p w:rsidR="00614D2D" w:rsidRDefault="00614D2D">
            <w:pPr>
              <w:pStyle w:val="TAL"/>
            </w:pPr>
            <w:r>
              <w:t>The terminal Response of DISPLAY TEXT is sent to the SIM</w:t>
            </w:r>
          </w:p>
          <w:p w:rsidR="00614D2D" w:rsidRDefault="00614D2D">
            <w:pPr>
              <w:pStyle w:val="TAL"/>
            </w:pPr>
          </w:p>
          <w:p w:rsidR="00614D2D" w:rsidRDefault="00614D2D">
            <w:pPr>
              <w:pStyle w:val="TAL"/>
              <w:pageBreakBefore/>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9</w:t>
            </w:r>
          </w:p>
        </w:tc>
        <w:tc>
          <w:tcPr>
            <w:tcW w:w="4187" w:type="dxa"/>
            <w:tcBorders>
              <w:top w:val="single" w:sz="4" w:space="0" w:color="auto"/>
              <w:left w:val="single" w:sz="4" w:space="0" w:color="auto"/>
              <w:bottom w:val="single" w:sz="4" w:space="0" w:color="auto"/>
              <w:right w:val="single" w:sz="4" w:space="0" w:color="auto"/>
            </w:tcBorders>
          </w:tcPr>
          <w:p w:rsidR="00614D2D" w:rsidRDefault="00614D2D">
            <w:pPr>
              <w:pStyle w:val="TAH"/>
            </w:pPr>
            <w:r>
              <w:t>Envelope Handler integrity checks with EVENT_</w:t>
            </w:r>
            <w:r>
              <w:rPr>
                <w:i/>
              </w:rPr>
              <w:t xml:space="preserve"> </w:t>
            </w:r>
            <w:r>
              <w:t>EVENT_DOWNLOAD_MT_CALL</w:t>
            </w:r>
          </w:p>
          <w:p w:rsidR="00614D2D" w:rsidRDefault="00614D2D">
            <w:pPr>
              <w:pStyle w:val="TAH"/>
            </w:pPr>
          </w:p>
          <w:p w:rsidR="00614D2D" w:rsidRDefault="00614D2D">
            <w:pPr>
              <w:pStyle w:val="PL"/>
            </w:pPr>
            <w:r>
              <w:t>1-A event download mt call envelope is sent to SIM</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2-EnvelopeHandler.getTheHandler() method is called</w:t>
            </w:r>
          </w:p>
          <w:p w:rsidR="00614D2D" w:rsidRDefault="00614D2D">
            <w:pPr>
              <w:pStyle w:val="PL"/>
            </w:pPr>
          </w:p>
          <w:p w:rsidR="00614D2D" w:rsidRDefault="00614D2D">
            <w:pPr>
              <w:pStyle w:val="PL"/>
            </w:pPr>
          </w:p>
          <w:p w:rsidR="00614D2D" w:rsidRDefault="00614D2D">
            <w:pPr>
              <w:pStyle w:val="PL"/>
            </w:pPr>
            <w:r>
              <w:t xml:space="preserve">3-Copy the contents of the envelope handler in buffer 1 using EnvelopeHandler.copy() </w:t>
            </w:r>
          </w:p>
          <w:p w:rsidR="00614D2D" w:rsidRDefault="00614D2D">
            <w:pPr>
              <w:pStyle w:val="PL"/>
            </w:pPr>
          </w:p>
          <w:p w:rsidR="00614D2D" w:rsidRDefault="00614D2D">
            <w:pPr>
              <w:pStyle w:val="PL"/>
            </w:pPr>
            <w:r>
              <w:t>The EnvelopeHandler.findTLV() method is called with TAG_ADDRESS</w:t>
            </w:r>
          </w:p>
          <w:p w:rsidR="00614D2D" w:rsidRDefault="00614D2D">
            <w:pPr>
              <w:pStyle w:val="PL"/>
            </w:pPr>
          </w:p>
          <w:p w:rsidR="00614D2D" w:rsidRDefault="00614D2D">
            <w:pPr>
              <w:pStyle w:val="PL"/>
            </w:pPr>
            <w:r>
              <w:t xml:space="preserve">4-A proactive command DISPLAY TEXT is sent </w:t>
            </w:r>
          </w:p>
          <w:p w:rsidR="00614D2D" w:rsidRDefault="00614D2D">
            <w:pPr>
              <w:pStyle w:val="PL"/>
            </w:pPr>
          </w:p>
          <w:p w:rsidR="00614D2D" w:rsidRDefault="00614D2D">
            <w:pPr>
              <w:pStyle w:val="PL"/>
            </w:pPr>
            <w:r>
              <w:t>5-Envelope call control by sim is sent to SIM</w:t>
            </w:r>
          </w:p>
          <w:p w:rsidR="00614D2D" w:rsidRDefault="00614D2D">
            <w:pPr>
              <w:pStyle w:val="PL"/>
            </w:pPr>
          </w:p>
          <w:p w:rsidR="00614D2D" w:rsidRDefault="00614D2D">
            <w:pPr>
              <w:pStyle w:val="PL"/>
            </w:pPr>
          </w:p>
          <w:p w:rsidR="00614D2D" w:rsidRDefault="00614D2D">
            <w:pPr>
              <w:pStyle w:val="PL"/>
            </w:pPr>
            <w:r>
              <w:t>EnvelopeHandler.getTheHandler() method is called</w:t>
            </w:r>
          </w:p>
          <w:p w:rsidR="00614D2D" w:rsidRDefault="00614D2D">
            <w:pPr>
              <w:pStyle w:val="PL"/>
            </w:pPr>
          </w:p>
          <w:p w:rsidR="00614D2D" w:rsidRDefault="00614D2D">
            <w:pPr>
              <w:pStyle w:val="PL"/>
            </w:pPr>
            <w:r>
              <w:t>6-It</w:t>
            </w:r>
            <w:r w:rsidR="00A1704F">
              <w:t>'</w:t>
            </w:r>
            <w:r>
              <w:t>s checked that the contents of the envelope handler is the envelope call control using EnvelopeHandler.copy() and Util.arrayCompare() methods</w:t>
            </w:r>
          </w:p>
          <w:p w:rsidR="00614D2D" w:rsidRDefault="00614D2D">
            <w:pPr>
              <w:pStyle w:val="PL"/>
            </w:pPr>
          </w:p>
          <w:p w:rsidR="00614D2D" w:rsidRDefault="00614D2D">
            <w:pPr>
              <w:pStyle w:val="PL"/>
            </w:pPr>
            <w:r>
              <w:t>The EnvelopeHandler.findTLV() method is called with TAG_DEVICE_IDENTITIES</w:t>
            </w:r>
          </w:p>
          <w:p w:rsidR="00614D2D" w:rsidRDefault="00614D2D">
            <w:pPr>
              <w:pStyle w:val="PL"/>
            </w:pPr>
          </w:p>
          <w:p w:rsidR="00614D2D" w:rsidRDefault="00614D2D">
            <w:pPr>
              <w:pStyle w:val="PL"/>
            </w:pPr>
            <w:r>
              <w:t>Call Control execution is finished.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It</w:t>
            </w:r>
            <w:r w:rsidR="00A1704F">
              <w:t>'</w:t>
            </w:r>
            <w:r>
              <w:t>s checked that the TAG_ADDRESS is the TLV selected</w:t>
            </w:r>
          </w:p>
          <w:p w:rsidR="00614D2D" w:rsidRDefault="00614D2D">
            <w:pPr>
              <w:pStyle w:val="PL"/>
            </w:pPr>
          </w:p>
          <w:p w:rsidR="00614D2D" w:rsidRDefault="00614D2D">
            <w:pPr>
              <w:pStyle w:val="PL"/>
              <w:keepNext/>
              <w:keepLines/>
              <w:pageBreakBefore/>
              <w:rPr>
                <w:noProof w:val="0"/>
                <w:sz w:val="18"/>
              </w:rPr>
            </w:pPr>
            <w:r>
              <w:t xml:space="preserve">7- The contents of EnvelopeHandler are compared with buffer1 using Util.arrayCompare() </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 xml:space="preserve">2- No exception is thrown. </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6- No exception is thrown and the handler contains the envelope call control by SIM</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ageBreakBefore/>
            </w:pPr>
            <w:r>
              <w:t>7- The contents of the envelope handler shall be the same as stored in buffer 1</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4- 91 XX</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Proactive command Display Text is fetched</w:t>
            </w:r>
          </w:p>
          <w:p w:rsidR="00614D2D" w:rsidRDefault="00614D2D">
            <w:pPr>
              <w:pStyle w:val="TAL"/>
            </w:pPr>
          </w:p>
          <w:p w:rsidR="00614D2D" w:rsidRDefault="00614D2D">
            <w:pPr>
              <w:pStyle w:val="TAL"/>
            </w:pPr>
            <w:r>
              <w:t>The terminal Response of DISPLAY TEXT is sent to the SIM</w:t>
            </w:r>
          </w:p>
          <w:p w:rsidR="00614D2D" w:rsidRDefault="00614D2D">
            <w:pPr>
              <w:pStyle w:val="TAL"/>
            </w:pPr>
          </w:p>
          <w:p w:rsidR="00614D2D" w:rsidRDefault="00614D2D">
            <w:pPr>
              <w:pStyle w:val="TAL"/>
              <w:pageBreakBefore/>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ageBreakBefore/>
            </w:pPr>
            <w:r>
              <w:t>10</w:t>
            </w:r>
          </w:p>
        </w:tc>
        <w:tc>
          <w:tcPr>
            <w:tcW w:w="4187" w:type="dxa"/>
            <w:tcBorders>
              <w:top w:val="single" w:sz="4" w:space="0" w:color="auto"/>
              <w:left w:val="single" w:sz="4" w:space="0" w:color="auto"/>
              <w:bottom w:val="single" w:sz="4" w:space="0" w:color="auto"/>
              <w:right w:val="single" w:sz="4" w:space="0" w:color="auto"/>
            </w:tcBorders>
          </w:tcPr>
          <w:p w:rsidR="00614D2D" w:rsidRDefault="00614D2D">
            <w:pPr>
              <w:pStyle w:val="TAH"/>
            </w:pPr>
            <w:r>
              <w:t>Envelope Handler integrity checks with EVENT_</w:t>
            </w:r>
            <w:r>
              <w:rPr>
                <w:i/>
              </w:rPr>
              <w:t xml:space="preserve"> </w:t>
            </w:r>
            <w:r>
              <w:t>EVENT_DOWNLOAD_CALL_CONNECTED</w:t>
            </w:r>
          </w:p>
          <w:p w:rsidR="00614D2D" w:rsidRDefault="00614D2D">
            <w:pPr>
              <w:pStyle w:val="TAH"/>
            </w:pPr>
          </w:p>
          <w:p w:rsidR="00614D2D" w:rsidRDefault="00614D2D">
            <w:pPr>
              <w:pStyle w:val="PL"/>
            </w:pPr>
            <w:r>
              <w:t>1-A event download call connected envelope is sent to SIM</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2-EnvelopeHandler.getTheHandler() method is called</w:t>
            </w:r>
          </w:p>
          <w:p w:rsidR="00614D2D" w:rsidRDefault="00614D2D">
            <w:pPr>
              <w:pStyle w:val="PL"/>
            </w:pPr>
          </w:p>
          <w:p w:rsidR="00614D2D" w:rsidRDefault="00614D2D">
            <w:pPr>
              <w:pStyle w:val="PL"/>
            </w:pPr>
          </w:p>
          <w:p w:rsidR="00614D2D" w:rsidRDefault="00614D2D">
            <w:pPr>
              <w:pStyle w:val="PL"/>
            </w:pPr>
            <w:r>
              <w:t xml:space="preserve"> 3-Copy the contents of the envelope handler in buffer 1 using EnvelopeHandler.copy() </w:t>
            </w:r>
          </w:p>
          <w:p w:rsidR="00614D2D" w:rsidRDefault="00614D2D">
            <w:pPr>
              <w:pStyle w:val="PL"/>
            </w:pPr>
          </w:p>
          <w:p w:rsidR="00614D2D" w:rsidRDefault="00614D2D">
            <w:pPr>
              <w:pStyle w:val="PL"/>
            </w:pPr>
            <w:r>
              <w:t>The EnvelopeHandler.findTLV() method is called with TAG_ADDRESS</w:t>
            </w:r>
          </w:p>
          <w:p w:rsidR="00614D2D" w:rsidRDefault="00614D2D">
            <w:pPr>
              <w:pStyle w:val="PL"/>
            </w:pPr>
          </w:p>
          <w:p w:rsidR="00614D2D" w:rsidRDefault="00614D2D">
            <w:pPr>
              <w:pStyle w:val="PL"/>
            </w:pPr>
            <w:r>
              <w:t xml:space="preserve">4-A proactive command DISPLAY TEXT is sent </w:t>
            </w:r>
          </w:p>
          <w:p w:rsidR="00614D2D" w:rsidRDefault="00614D2D">
            <w:pPr>
              <w:pStyle w:val="PL"/>
            </w:pPr>
          </w:p>
          <w:p w:rsidR="00614D2D" w:rsidRDefault="00614D2D">
            <w:pPr>
              <w:pStyle w:val="PL"/>
            </w:pPr>
            <w:r>
              <w:t>5-Envelope call control by sim is sent to SIM</w:t>
            </w:r>
          </w:p>
          <w:p w:rsidR="00614D2D" w:rsidRDefault="00614D2D">
            <w:pPr>
              <w:pStyle w:val="PL"/>
            </w:pPr>
          </w:p>
          <w:p w:rsidR="00614D2D" w:rsidRDefault="00614D2D">
            <w:pPr>
              <w:pStyle w:val="PL"/>
            </w:pPr>
          </w:p>
          <w:p w:rsidR="00614D2D" w:rsidRDefault="00614D2D">
            <w:pPr>
              <w:pStyle w:val="PL"/>
            </w:pPr>
            <w:r>
              <w:t>EnvelopeHandler.getTheHandler() method is called</w:t>
            </w:r>
          </w:p>
          <w:p w:rsidR="00614D2D" w:rsidRDefault="00614D2D">
            <w:pPr>
              <w:pStyle w:val="PL"/>
            </w:pPr>
          </w:p>
          <w:p w:rsidR="00614D2D" w:rsidRDefault="00614D2D">
            <w:pPr>
              <w:pStyle w:val="PL"/>
            </w:pPr>
            <w:r>
              <w:t>6-It</w:t>
            </w:r>
            <w:r w:rsidR="00A1704F">
              <w:t>'</w:t>
            </w:r>
            <w:r>
              <w:t>s checked that the contents of the envelope handler is the envelope call control using EnvelopeHandler.copy and Util.arrayCompare() methods</w:t>
            </w:r>
          </w:p>
          <w:p w:rsidR="00614D2D" w:rsidRDefault="00614D2D">
            <w:pPr>
              <w:pStyle w:val="PL"/>
            </w:pPr>
          </w:p>
          <w:p w:rsidR="00614D2D" w:rsidRDefault="00614D2D">
            <w:pPr>
              <w:pStyle w:val="PL"/>
            </w:pPr>
            <w:r>
              <w:t>The EnvelopeHandler.findTLV() method is called with TAG_DEVICE_IDENTITIES</w:t>
            </w:r>
          </w:p>
          <w:p w:rsidR="00614D2D" w:rsidRDefault="00614D2D">
            <w:pPr>
              <w:pStyle w:val="PL"/>
            </w:pPr>
          </w:p>
          <w:p w:rsidR="00614D2D" w:rsidRDefault="00614D2D">
            <w:pPr>
              <w:pStyle w:val="PL"/>
            </w:pPr>
            <w:r>
              <w:t>Call Control execution is finished.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It</w:t>
            </w:r>
            <w:r w:rsidR="00A1704F">
              <w:t>'</w:t>
            </w:r>
            <w:r>
              <w:t>s checked that the TAG_ADDRESS is the TLV selected</w:t>
            </w:r>
          </w:p>
          <w:p w:rsidR="00614D2D" w:rsidRDefault="00614D2D">
            <w:pPr>
              <w:pStyle w:val="PL"/>
            </w:pPr>
          </w:p>
          <w:p w:rsidR="00614D2D" w:rsidRDefault="00614D2D">
            <w:pPr>
              <w:pStyle w:val="PL"/>
              <w:pageBreakBefore/>
              <w:rPr>
                <w:noProof w:val="0"/>
                <w:sz w:val="18"/>
              </w:rPr>
            </w:pPr>
            <w:r>
              <w:t xml:space="preserve">7- The contents of EnvelopeHandler are compared with buffer1 using Util.arrayCompare() </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 xml:space="preserve">2- No exception is thrown. </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6- No exception is thrown and the handler contains the envelope call control by SIM</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keepNext w:val="0"/>
              <w:keepLines w:val="0"/>
              <w:pageBreakBefore/>
            </w:pPr>
            <w:r>
              <w:t>7- The contents of the envelope handler shall be the same as stored in buffer 1.</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4- 91 XX</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Proactive command Display Text is fetched</w:t>
            </w:r>
          </w:p>
          <w:p w:rsidR="00614D2D" w:rsidRDefault="00614D2D">
            <w:pPr>
              <w:pStyle w:val="TAL"/>
            </w:pPr>
          </w:p>
          <w:p w:rsidR="00614D2D" w:rsidRDefault="00614D2D">
            <w:pPr>
              <w:pStyle w:val="TAL"/>
            </w:pPr>
            <w:r>
              <w:t>The terminal Response of DISPLAY TEXT is sent to the SIM</w:t>
            </w:r>
          </w:p>
          <w:p w:rsidR="00614D2D" w:rsidRDefault="00614D2D">
            <w:pPr>
              <w:pStyle w:val="TAL"/>
            </w:pPr>
          </w:p>
          <w:p w:rsidR="00614D2D" w:rsidRDefault="00614D2D">
            <w:pPr>
              <w:pStyle w:val="TAL"/>
              <w:keepNext w:val="0"/>
              <w:keepLines w:val="0"/>
              <w:pageBreakBefore/>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11</w:t>
            </w:r>
          </w:p>
        </w:tc>
        <w:tc>
          <w:tcPr>
            <w:tcW w:w="4187" w:type="dxa"/>
            <w:tcBorders>
              <w:top w:val="single" w:sz="4" w:space="0" w:color="auto"/>
              <w:left w:val="single" w:sz="4" w:space="0" w:color="auto"/>
              <w:bottom w:val="single" w:sz="4" w:space="0" w:color="auto"/>
              <w:right w:val="single" w:sz="4" w:space="0" w:color="auto"/>
            </w:tcBorders>
          </w:tcPr>
          <w:p w:rsidR="00614D2D" w:rsidRDefault="00614D2D">
            <w:pPr>
              <w:pStyle w:val="TAH"/>
            </w:pPr>
            <w:r>
              <w:t>Envelope Handler integrity checks with EVENT_</w:t>
            </w:r>
            <w:r>
              <w:rPr>
                <w:i/>
              </w:rPr>
              <w:t xml:space="preserve"> </w:t>
            </w:r>
            <w:r>
              <w:t>EVENT_DOWNLOAD_CALL_DISCONNECTED</w:t>
            </w:r>
          </w:p>
          <w:p w:rsidR="00614D2D" w:rsidRDefault="00614D2D">
            <w:pPr>
              <w:pStyle w:val="TAH"/>
            </w:pPr>
          </w:p>
          <w:p w:rsidR="00614D2D" w:rsidRDefault="00614D2D">
            <w:pPr>
              <w:pStyle w:val="PL"/>
            </w:pPr>
            <w:r>
              <w:t>1-A event download call disconnected envelope is sent to SIM</w:t>
            </w:r>
          </w:p>
          <w:p w:rsidR="00614D2D" w:rsidRDefault="00614D2D">
            <w:pPr>
              <w:pStyle w:val="PL"/>
            </w:pPr>
          </w:p>
          <w:p w:rsidR="00614D2D" w:rsidRDefault="00614D2D">
            <w:pPr>
              <w:pStyle w:val="PL"/>
            </w:pPr>
          </w:p>
          <w:p w:rsidR="00614D2D" w:rsidRDefault="00614D2D">
            <w:pPr>
              <w:pStyle w:val="PL"/>
            </w:pPr>
            <w:r>
              <w:t>2-EnvelopeHandler.getTheHandler() method is called</w:t>
            </w:r>
          </w:p>
          <w:p w:rsidR="00614D2D" w:rsidRDefault="00614D2D">
            <w:pPr>
              <w:pStyle w:val="PL"/>
            </w:pPr>
          </w:p>
          <w:p w:rsidR="00614D2D" w:rsidRDefault="00614D2D">
            <w:pPr>
              <w:pStyle w:val="PL"/>
            </w:pPr>
          </w:p>
          <w:p w:rsidR="00614D2D" w:rsidRDefault="00614D2D">
            <w:pPr>
              <w:pStyle w:val="PL"/>
            </w:pPr>
            <w:r>
              <w:t xml:space="preserve"> 3-Copy the contents of the envelope handler in buffer 1 using EnvelopeHandler.copy() </w:t>
            </w:r>
          </w:p>
          <w:p w:rsidR="00614D2D" w:rsidRDefault="00614D2D">
            <w:pPr>
              <w:pStyle w:val="PL"/>
            </w:pPr>
          </w:p>
          <w:p w:rsidR="00614D2D" w:rsidRDefault="00614D2D">
            <w:pPr>
              <w:pStyle w:val="PL"/>
            </w:pPr>
            <w:r>
              <w:t>The EnvelopeHandler.findTLV() method is called with TAG_ADDRESS</w:t>
            </w:r>
          </w:p>
          <w:p w:rsidR="00614D2D" w:rsidRDefault="00614D2D">
            <w:pPr>
              <w:pStyle w:val="PL"/>
            </w:pPr>
          </w:p>
          <w:p w:rsidR="00614D2D" w:rsidRDefault="00614D2D">
            <w:pPr>
              <w:pStyle w:val="PL"/>
            </w:pPr>
            <w:r>
              <w:t xml:space="preserve">4-A proactive command DISPLAY TEXT is sent </w:t>
            </w:r>
          </w:p>
          <w:p w:rsidR="00614D2D" w:rsidRDefault="00614D2D">
            <w:pPr>
              <w:pStyle w:val="PL"/>
            </w:pPr>
          </w:p>
          <w:p w:rsidR="00614D2D" w:rsidRDefault="00614D2D">
            <w:pPr>
              <w:pStyle w:val="PL"/>
            </w:pPr>
            <w:r>
              <w:t>5-Envelope call control by sim is sent to SIM</w:t>
            </w:r>
          </w:p>
          <w:p w:rsidR="00614D2D" w:rsidRDefault="00614D2D">
            <w:pPr>
              <w:pStyle w:val="PL"/>
            </w:pPr>
          </w:p>
          <w:p w:rsidR="00614D2D" w:rsidRDefault="00614D2D">
            <w:pPr>
              <w:pStyle w:val="PL"/>
            </w:pPr>
          </w:p>
          <w:p w:rsidR="00614D2D" w:rsidRDefault="00614D2D">
            <w:pPr>
              <w:pStyle w:val="PL"/>
            </w:pPr>
            <w:r>
              <w:t>EnvelopeHandler.getTheHandler() method is called</w:t>
            </w:r>
          </w:p>
          <w:p w:rsidR="00614D2D" w:rsidRDefault="00614D2D">
            <w:pPr>
              <w:pStyle w:val="PL"/>
            </w:pPr>
          </w:p>
          <w:p w:rsidR="00614D2D" w:rsidRDefault="00614D2D">
            <w:pPr>
              <w:pStyle w:val="PL"/>
            </w:pPr>
            <w:r>
              <w:t>6-It</w:t>
            </w:r>
            <w:r w:rsidR="00A1704F">
              <w:t>'</w:t>
            </w:r>
            <w:r>
              <w:t>s checked that the contents of the envelope handler is the envelope call control using EnvelopeHandler.copy and Util.arrayCompare() methods</w:t>
            </w:r>
          </w:p>
          <w:p w:rsidR="00614D2D" w:rsidRDefault="00614D2D">
            <w:pPr>
              <w:pStyle w:val="PL"/>
            </w:pPr>
          </w:p>
          <w:p w:rsidR="00614D2D" w:rsidRDefault="00614D2D">
            <w:pPr>
              <w:pStyle w:val="PL"/>
            </w:pPr>
            <w:r>
              <w:t>The EnvelopeHandler.findTLV() method is called with TAG_DEVICE_IDENTITIES</w:t>
            </w:r>
          </w:p>
          <w:p w:rsidR="00614D2D" w:rsidRDefault="00614D2D">
            <w:pPr>
              <w:pStyle w:val="PL"/>
            </w:pPr>
          </w:p>
          <w:p w:rsidR="00614D2D" w:rsidRDefault="00614D2D">
            <w:pPr>
              <w:pStyle w:val="PL"/>
            </w:pPr>
            <w:r>
              <w:t>Call Control execution is finished.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It</w:t>
            </w:r>
            <w:r w:rsidR="00A1704F">
              <w:t>'</w:t>
            </w:r>
            <w:r>
              <w:t>s checked that the TAG_ADDRESS is the TLV selected</w:t>
            </w:r>
          </w:p>
          <w:p w:rsidR="00614D2D" w:rsidRDefault="00614D2D">
            <w:pPr>
              <w:pStyle w:val="PL"/>
            </w:pPr>
          </w:p>
          <w:p w:rsidR="00614D2D" w:rsidRDefault="00614D2D">
            <w:pPr>
              <w:pStyle w:val="PL"/>
              <w:keepNext/>
              <w:keepLines/>
              <w:rPr>
                <w:noProof w:val="0"/>
                <w:sz w:val="18"/>
              </w:rPr>
            </w:pPr>
            <w:r>
              <w:t xml:space="preserve">7- The contents of EnvelopeHandler are compared with buffer1 using Util.arrayCompare() </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 xml:space="preserve">2- No exception is thrown. </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6- No exception is thrown and the handler contains the envelope call control by SIM</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7- The contents of the envelope handler shall be the same as stored in buffer 1.</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4- 91 XX</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Proactive command Display Text is fetched</w:t>
            </w:r>
          </w:p>
          <w:p w:rsidR="00614D2D" w:rsidRDefault="00614D2D">
            <w:pPr>
              <w:pStyle w:val="TAL"/>
            </w:pPr>
            <w:r>
              <w:t>The terminal Response of DISPLAY TEXT is sent to the SIM</w:t>
            </w:r>
          </w:p>
          <w:p w:rsidR="00614D2D" w:rsidRDefault="00614D2D">
            <w:pPr>
              <w:pStyle w:val="TAL"/>
            </w:pPr>
          </w:p>
          <w:p w:rsidR="00614D2D" w:rsidRDefault="00614D2D">
            <w:pPr>
              <w:pStyle w:val="TAL"/>
            </w:pPr>
          </w:p>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12</w:t>
            </w:r>
          </w:p>
        </w:tc>
        <w:tc>
          <w:tcPr>
            <w:tcW w:w="4187" w:type="dxa"/>
            <w:tcBorders>
              <w:top w:val="single" w:sz="4" w:space="0" w:color="auto"/>
              <w:left w:val="single" w:sz="4" w:space="0" w:color="auto"/>
              <w:bottom w:val="single" w:sz="4" w:space="0" w:color="auto"/>
              <w:right w:val="single" w:sz="4" w:space="0" w:color="auto"/>
            </w:tcBorders>
          </w:tcPr>
          <w:p w:rsidR="00614D2D" w:rsidRDefault="00614D2D">
            <w:pPr>
              <w:pStyle w:val="TAH"/>
            </w:pPr>
            <w:r>
              <w:t>Envelope Handler integrity checks with EVENT_</w:t>
            </w:r>
            <w:r>
              <w:rPr>
                <w:i/>
              </w:rPr>
              <w:t xml:space="preserve"> </w:t>
            </w:r>
            <w:r>
              <w:t>EVENT_DOWNLOAD_LOCATION_STATUS</w:t>
            </w:r>
          </w:p>
          <w:p w:rsidR="00614D2D" w:rsidRDefault="00614D2D">
            <w:pPr>
              <w:pStyle w:val="TAH"/>
            </w:pPr>
          </w:p>
          <w:p w:rsidR="00614D2D" w:rsidRDefault="00614D2D">
            <w:pPr>
              <w:pStyle w:val="PL"/>
            </w:pPr>
            <w:r>
              <w:t>1-A event download location status envelope is sent to SIM</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2-EnvelopeHandler.getTheHandler() method is called</w:t>
            </w:r>
          </w:p>
          <w:p w:rsidR="00614D2D" w:rsidRDefault="00614D2D">
            <w:pPr>
              <w:pStyle w:val="PL"/>
            </w:pPr>
          </w:p>
          <w:p w:rsidR="00614D2D" w:rsidRDefault="00614D2D">
            <w:pPr>
              <w:pStyle w:val="PL"/>
            </w:pPr>
          </w:p>
          <w:p w:rsidR="00614D2D" w:rsidRDefault="00614D2D">
            <w:pPr>
              <w:pStyle w:val="PL"/>
            </w:pPr>
            <w:r>
              <w:t xml:space="preserve">3-Copy the contents of the envelope handler in buffer 1 using EnvelopeHandler.copy() </w:t>
            </w:r>
          </w:p>
          <w:p w:rsidR="00614D2D" w:rsidRDefault="00614D2D">
            <w:pPr>
              <w:pStyle w:val="PL"/>
            </w:pPr>
          </w:p>
          <w:p w:rsidR="00614D2D" w:rsidRDefault="00614D2D">
            <w:pPr>
              <w:pStyle w:val="PL"/>
            </w:pPr>
            <w:r>
              <w:t>The EnvelopeHandler.findTLV() method is called with TAG_LOCATION_STATUS</w:t>
            </w:r>
          </w:p>
          <w:p w:rsidR="00614D2D" w:rsidRDefault="00614D2D">
            <w:pPr>
              <w:pStyle w:val="PL"/>
            </w:pPr>
          </w:p>
          <w:p w:rsidR="00614D2D" w:rsidRDefault="00614D2D">
            <w:pPr>
              <w:pStyle w:val="PL"/>
            </w:pPr>
            <w:r>
              <w:t xml:space="preserve">4-A proactive command DISPLAY TEXT is sent </w:t>
            </w:r>
          </w:p>
          <w:p w:rsidR="00614D2D" w:rsidRDefault="00614D2D">
            <w:pPr>
              <w:pStyle w:val="PL"/>
            </w:pPr>
          </w:p>
          <w:p w:rsidR="00614D2D" w:rsidRDefault="00614D2D">
            <w:pPr>
              <w:pStyle w:val="PL"/>
            </w:pPr>
            <w:r>
              <w:t>5-Envelope call control by sim is sent to SIM</w:t>
            </w:r>
          </w:p>
          <w:p w:rsidR="00614D2D" w:rsidRDefault="00614D2D">
            <w:pPr>
              <w:pStyle w:val="PL"/>
            </w:pPr>
          </w:p>
          <w:p w:rsidR="00614D2D" w:rsidRDefault="00614D2D">
            <w:pPr>
              <w:pStyle w:val="PL"/>
            </w:pPr>
          </w:p>
          <w:p w:rsidR="00614D2D" w:rsidRDefault="00614D2D">
            <w:pPr>
              <w:pStyle w:val="PL"/>
            </w:pPr>
            <w:r>
              <w:t>EnvelopeHandler.getTheHandler() method is called</w:t>
            </w:r>
          </w:p>
          <w:p w:rsidR="00614D2D" w:rsidRDefault="00614D2D">
            <w:pPr>
              <w:pStyle w:val="PL"/>
            </w:pPr>
          </w:p>
          <w:p w:rsidR="00614D2D" w:rsidRDefault="00614D2D">
            <w:pPr>
              <w:pStyle w:val="PL"/>
            </w:pPr>
            <w:r>
              <w:t>6-It</w:t>
            </w:r>
            <w:r w:rsidR="00A1704F">
              <w:t>'</w:t>
            </w:r>
            <w:r>
              <w:t>s checked that the contents of the envelope handler is the envelope call control using EnvelopeHandler.copy() and Util.arrayCompare() methods</w:t>
            </w:r>
          </w:p>
          <w:p w:rsidR="00614D2D" w:rsidRDefault="00614D2D">
            <w:pPr>
              <w:pStyle w:val="PL"/>
            </w:pPr>
          </w:p>
          <w:p w:rsidR="00614D2D" w:rsidRDefault="00614D2D">
            <w:pPr>
              <w:pStyle w:val="PL"/>
            </w:pPr>
            <w:r>
              <w:t>The EnvelopeHandler.findTLV() method is called with TAG_DEVICE_IDENTITIES</w:t>
            </w:r>
          </w:p>
          <w:p w:rsidR="00614D2D" w:rsidRDefault="00614D2D">
            <w:pPr>
              <w:pStyle w:val="PL"/>
            </w:pPr>
          </w:p>
          <w:p w:rsidR="00614D2D" w:rsidRDefault="00614D2D">
            <w:pPr>
              <w:pStyle w:val="PL"/>
            </w:pPr>
            <w:r>
              <w:t>Call Control execution is finished.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It</w:t>
            </w:r>
            <w:r w:rsidR="00A1704F">
              <w:t>'</w:t>
            </w:r>
            <w:r>
              <w:t>s checked that the TAG_LOCATION_STATUS is the TLV selected</w:t>
            </w:r>
          </w:p>
          <w:p w:rsidR="00614D2D" w:rsidRDefault="00614D2D">
            <w:pPr>
              <w:pStyle w:val="PL"/>
            </w:pPr>
          </w:p>
          <w:p w:rsidR="00614D2D" w:rsidRDefault="00614D2D">
            <w:pPr>
              <w:pStyle w:val="PL"/>
              <w:pageBreakBefore/>
              <w:rPr>
                <w:noProof w:val="0"/>
                <w:sz w:val="18"/>
              </w:rPr>
            </w:pPr>
            <w:r>
              <w:t xml:space="preserve">7- The contents of EnvelopeHandler are compared with buffer1 using Util.arrayCompare() </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 xml:space="preserve">2- No exception is thrown. </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6- No exception is thrown and the handler contains the envelope call control by SIM</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keepNext w:val="0"/>
              <w:keepLines w:val="0"/>
              <w:pageBreakBefore/>
            </w:pPr>
            <w:r>
              <w:t>7- The contents of the envelope handler shall be the same as stored in buffer 1</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4-91 XX</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Proactive command Display Text is fetched</w:t>
            </w:r>
          </w:p>
          <w:p w:rsidR="00614D2D" w:rsidRDefault="00614D2D">
            <w:pPr>
              <w:pStyle w:val="TAL"/>
            </w:pPr>
          </w:p>
          <w:p w:rsidR="00614D2D" w:rsidRDefault="00614D2D">
            <w:pPr>
              <w:pStyle w:val="TAL"/>
            </w:pPr>
            <w:r>
              <w:t>The terminal Response of DISPLAY TEXT is sent to the SIM</w:t>
            </w:r>
          </w:p>
          <w:p w:rsidR="00614D2D" w:rsidRDefault="00614D2D">
            <w:pPr>
              <w:pStyle w:val="TAL"/>
            </w:pPr>
          </w:p>
          <w:p w:rsidR="00614D2D" w:rsidRDefault="00614D2D">
            <w:pPr>
              <w:pStyle w:val="TAL"/>
            </w:pPr>
          </w:p>
          <w:p w:rsidR="00614D2D" w:rsidRDefault="00614D2D">
            <w:pPr>
              <w:pStyle w:val="TAL"/>
              <w:keepNext w:val="0"/>
              <w:keepLines w:val="0"/>
              <w:pageBreakBefore/>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13</w:t>
            </w:r>
          </w:p>
        </w:tc>
        <w:tc>
          <w:tcPr>
            <w:tcW w:w="4187" w:type="dxa"/>
            <w:tcBorders>
              <w:top w:val="single" w:sz="4" w:space="0" w:color="auto"/>
              <w:left w:val="single" w:sz="4" w:space="0" w:color="auto"/>
              <w:bottom w:val="single" w:sz="4" w:space="0" w:color="auto"/>
              <w:right w:val="single" w:sz="4" w:space="0" w:color="auto"/>
            </w:tcBorders>
          </w:tcPr>
          <w:p w:rsidR="00614D2D" w:rsidRDefault="00614D2D">
            <w:pPr>
              <w:pStyle w:val="TAH"/>
            </w:pPr>
            <w:r>
              <w:t>Envelope Handler integrity checks with EVENT_</w:t>
            </w:r>
            <w:r>
              <w:rPr>
                <w:i/>
              </w:rPr>
              <w:t xml:space="preserve"> </w:t>
            </w:r>
            <w:r>
              <w:t>EVENT_DOWNLOAD_USER_ACTIVITY</w:t>
            </w:r>
          </w:p>
          <w:p w:rsidR="00614D2D" w:rsidRDefault="00614D2D">
            <w:pPr>
              <w:pStyle w:val="TAH"/>
            </w:pPr>
          </w:p>
          <w:p w:rsidR="00614D2D" w:rsidRDefault="00614D2D">
            <w:pPr>
              <w:pStyle w:val="PL"/>
            </w:pPr>
            <w:r>
              <w:t>1-A event download user activity envelope is sent to SIM</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2-EnvelopeHandler.getTheHandler() method is called</w:t>
            </w:r>
          </w:p>
          <w:p w:rsidR="00614D2D" w:rsidRDefault="00614D2D">
            <w:pPr>
              <w:pStyle w:val="PL"/>
            </w:pPr>
          </w:p>
          <w:p w:rsidR="00614D2D" w:rsidRDefault="00614D2D">
            <w:pPr>
              <w:pStyle w:val="PL"/>
            </w:pPr>
          </w:p>
          <w:p w:rsidR="00614D2D" w:rsidRDefault="00614D2D">
            <w:pPr>
              <w:pStyle w:val="PL"/>
            </w:pPr>
            <w:r>
              <w:t xml:space="preserve">3-Copy the contents of the envelope handler in buffer 1 using EnvelopeHandler.copy() </w:t>
            </w:r>
          </w:p>
          <w:p w:rsidR="00614D2D" w:rsidRDefault="00614D2D">
            <w:pPr>
              <w:pStyle w:val="PL"/>
            </w:pPr>
          </w:p>
          <w:p w:rsidR="00614D2D" w:rsidRDefault="00614D2D">
            <w:pPr>
              <w:pStyle w:val="PL"/>
            </w:pPr>
            <w:r>
              <w:t>The EnvelopeHandler.findTLV() method is called with TAG_DEVICE_IDENTITIES</w:t>
            </w:r>
          </w:p>
          <w:p w:rsidR="00614D2D" w:rsidRDefault="00614D2D">
            <w:pPr>
              <w:pStyle w:val="PL"/>
            </w:pPr>
          </w:p>
          <w:p w:rsidR="00614D2D" w:rsidRDefault="00614D2D">
            <w:pPr>
              <w:pStyle w:val="PL"/>
            </w:pPr>
            <w:r>
              <w:t xml:space="preserve">4-A proactive command DISPLAY TEXT is sent </w:t>
            </w:r>
          </w:p>
          <w:p w:rsidR="00614D2D" w:rsidRDefault="00614D2D">
            <w:pPr>
              <w:pStyle w:val="PL"/>
            </w:pPr>
          </w:p>
          <w:p w:rsidR="00614D2D" w:rsidRDefault="00614D2D">
            <w:pPr>
              <w:pStyle w:val="PL"/>
            </w:pPr>
            <w:r>
              <w:t>5-Envelope call control by sim is sent to SIM</w:t>
            </w:r>
          </w:p>
          <w:p w:rsidR="00614D2D" w:rsidRDefault="00614D2D">
            <w:pPr>
              <w:pStyle w:val="PL"/>
            </w:pPr>
          </w:p>
          <w:p w:rsidR="00614D2D" w:rsidRDefault="00614D2D">
            <w:pPr>
              <w:pStyle w:val="PL"/>
            </w:pPr>
          </w:p>
          <w:p w:rsidR="00614D2D" w:rsidRDefault="00614D2D">
            <w:pPr>
              <w:pStyle w:val="PL"/>
            </w:pPr>
            <w:r>
              <w:t>EnvelopeHandler.getTheHandler() method is called</w:t>
            </w:r>
          </w:p>
          <w:p w:rsidR="00614D2D" w:rsidRDefault="00614D2D">
            <w:pPr>
              <w:pStyle w:val="PL"/>
            </w:pPr>
          </w:p>
          <w:p w:rsidR="00614D2D" w:rsidRDefault="00614D2D">
            <w:pPr>
              <w:pStyle w:val="PL"/>
            </w:pPr>
            <w:r>
              <w:t>6-It</w:t>
            </w:r>
            <w:r w:rsidR="00A1704F">
              <w:t>'</w:t>
            </w:r>
            <w:r>
              <w:t>s checked that the contents of the envelope handler is the envelope call control using EnvelopeHandler.copy() and Util.arrayCompare() methods</w:t>
            </w:r>
          </w:p>
          <w:p w:rsidR="00614D2D" w:rsidRDefault="00614D2D">
            <w:pPr>
              <w:pStyle w:val="PL"/>
            </w:pPr>
          </w:p>
          <w:p w:rsidR="00614D2D" w:rsidRDefault="00614D2D">
            <w:pPr>
              <w:pStyle w:val="PL"/>
            </w:pPr>
            <w:r>
              <w:t>The EnvelopeHandler.findTLV() method is called with TAG_DEVICE_IDENTITIES</w:t>
            </w:r>
          </w:p>
          <w:p w:rsidR="00614D2D" w:rsidRDefault="00614D2D">
            <w:pPr>
              <w:pStyle w:val="PL"/>
            </w:pPr>
          </w:p>
          <w:p w:rsidR="00614D2D" w:rsidRDefault="00614D2D">
            <w:pPr>
              <w:pStyle w:val="PL"/>
            </w:pPr>
            <w:r>
              <w:t>Call Control execution is finished.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It's checked that the TAG_DEVICE_IDENTITIES is the TLV selected</w:t>
            </w:r>
          </w:p>
          <w:p w:rsidR="00614D2D" w:rsidRDefault="00614D2D">
            <w:pPr>
              <w:pStyle w:val="PL"/>
            </w:pPr>
          </w:p>
          <w:p w:rsidR="00614D2D" w:rsidRDefault="00614D2D">
            <w:pPr>
              <w:pStyle w:val="PL"/>
              <w:pageBreakBefore/>
              <w:rPr>
                <w:noProof w:val="0"/>
                <w:sz w:val="18"/>
              </w:rPr>
            </w:pPr>
            <w:r>
              <w:t xml:space="preserve">7- The contents of EnvelopeHandler are compared with buffer1 using Util.arrayCompare() </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 xml:space="preserve">2- No exception is thrown. </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6- No exception is thrown and the handler contains the envelope call control by SIM</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keepNext w:val="0"/>
              <w:keepLines w:val="0"/>
              <w:pageBreakBefore/>
            </w:pPr>
            <w:r>
              <w:t>7- The contents of the envelope handler shall be the same as stored in buffer 1</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4- 91 XX</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Proactive command Display Text is fetched</w:t>
            </w:r>
          </w:p>
          <w:p w:rsidR="00614D2D" w:rsidRDefault="00614D2D">
            <w:pPr>
              <w:pStyle w:val="TAL"/>
            </w:pPr>
          </w:p>
          <w:p w:rsidR="00614D2D" w:rsidRDefault="00614D2D">
            <w:pPr>
              <w:pStyle w:val="TAL"/>
            </w:pPr>
          </w:p>
          <w:p w:rsidR="00614D2D" w:rsidRDefault="00614D2D">
            <w:pPr>
              <w:pStyle w:val="TAL"/>
            </w:pPr>
            <w:r>
              <w:t>The terminal Response of DISPLAY TEXT is sent to the SIM</w:t>
            </w:r>
          </w:p>
          <w:p w:rsidR="00614D2D" w:rsidRDefault="00614D2D">
            <w:pPr>
              <w:pStyle w:val="TAL"/>
            </w:pPr>
          </w:p>
          <w:p w:rsidR="00614D2D" w:rsidRDefault="00614D2D">
            <w:pPr>
              <w:pStyle w:val="TAL"/>
            </w:pPr>
          </w:p>
          <w:p w:rsidR="00614D2D" w:rsidRDefault="00614D2D">
            <w:pPr>
              <w:pStyle w:val="TAL"/>
              <w:keepNext w:val="0"/>
              <w:keepLines w:val="0"/>
              <w:pageBreakBefore/>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ageBreakBefore/>
            </w:pPr>
            <w:r>
              <w:t>14</w:t>
            </w:r>
          </w:p>
        </w:tc>
        <w:tc>
          <w:tcPr>
            <w:tcW w:w="4187" w:type="dxa"/>
            <w:tcBorders>
              <w:top w:val="single" w:sz="4" w:space="0" w:color="auto"/>
              <w:left w:val="single" w:sz="4" w:space="0" w:color="auto"/>
              <w:bottom w:val="single" w:sz="4" w:space="0" w:color="auto"/>
              <w:right w:val="single" w:sz="4" w:space="0" w:color="auto"/>
            </w:tcBorders>
          </w:tcPr>
          <w:p w:rsidR="00614D2D" w:rsidRDefault="00614D2D">
            <w:pPr>
              <w:pStyle w:val="TAH"/>
            </w:pPr>
            <w:r>
              <w:t>Envelope Handler integrity checks with EVENT_</w:t>
            </w:r>
            <w:r>
              <w:rPr>
                <w:i/>
              </w:rPr>
              <w:t xml:space="preserve"> </w:t>
            </w:r>
            <w:r>
              <w:t>EVENT_DOWNLOAD_IDLE_SCREEN_AVAILABLE</w:t>
            </w:r>
          </w:p>
          <w:p w:rsidR="00614D2D" w:rsidRDefault="00614D2D">
            <w:pPr>
              <w:pStyle w:val="TAH"/>
            </w:pPr>
          </w:p>
          <w:p w:rsidR="00614D2D" w:rsidRDefault="00614D2D">
            <w:pPr>
              <w:pStyle w:val="PL"/>
            </w:pPr>
            <w:r>
              <w:t>1-A event download idle screen available envelope is sent to SIM</w:t>
            </w:r>
          </w:p>
          <w:p w:rsidR="00614D2D" w:rsidRDefault="00614D2D">
            <w:pPr>
              <w:pStyle w:val="PL"/>
            </w:pPr>
          </w:p>
          <w:p w:rsidR="00614D2D" w:rsidRDefault="00614D2D">
            <w:pPr>
              <w:pStyle w:val="PL"/>
            </w:pPr>
          </w:p>
          <w:p w:rsidR="00614D2D" w:rsidRDefault="00614D2D">
            <w:pPr>
              <w:pStyle w:val="PL"/>
            </w:pPr>
            <w:r>
              <w:t>2-EnvelopeHandler.getTheHandler() method is called</w:t>
            </w:r>
          </w:p>
          <w:p w:rsidR="00614D2D" w:rsidRDefault="00614D2D">
            <w:pPr>
              <w:pStyle w:val="PL"/>
            </w:pPr>
          </w:p>
          <w:p w:rsidR="00614D2D" w:rsidRDefault="00614D2D">
            <w:pPr>
              <w:pStyle w:val="PL"/>
            </w:pPr>
          </w:p>
          <w:p w:rsidR="00614D2D" w:rsidRDefault="00614D2D">
            <w:pPr>
              <w:pStyle w:val="PL"/>
            </w:pPr>
            <w:r>
              <w:t xml:space="preserve">3-Copy the contents of the envelope handler in buffer 1 using EnvelopeHandler.copy() </w:t>
            </w:r>
          </w:p>
          <w:p w:rsidR="00614D2D" w:rsidRDefault="00614D2D">
            <w:pPr>
              <w:pStyle w:val="PL"/>
            </w:pPr>
          </w:p>
          <w:p w:rsidR="00614D2D" w:rsidRDefault="00614D2D">
            <w:pPr>
              <w:pStyle w:val="PL"/>
            </w:pPr>
            <w:r>
              <w:t>The EnvelopeHandler.findTLV() method is called with TAG_DEVICE_IDENTITIES</w:t>
            </w:r>
          </w:p>
          <w:p w:rsidR="00614D2D" w:rsidRDefault="00614D2D">
            <w:pPr>
              <w:pStyle w:val="PL"/>
            </w:pPr>
          </w:p>
          <w:p w:rsidR="00614D2D" w:rsidRDefault="00614D2D">
            <w:pPr>
              <w:pStyle w:val="PL"/>
            </w:pPr>
            <w:r>
              <w:t xml:space="preserve">4-A proactive command DISPLAY TEXT is sent </w:t>
            </w:r>
          </w:p>
          <w:p w:rsidR="00614D2D" w:rsidRDefault="00614D2D">
            <w:pPr>
              <w:pStyle w:val="PL"/>
            </w:pPr>
          </w:p>
          <w:p w:rsidR="00614D2D" w:rsidRDefault="00614D2D">
            <w:pPr>
              <w:pStyle w:val="PL"/>
            </w:pPr>
            <w:r>
              <w:t>5-Envelope call control by sim is sent to SIM</w:t>
            </w:r>
          </w:p>
          <w:p w:rsidR="00614D2D" w:rsidRDefault="00614D2D">
            <w:pPr>
              <w:pStyle w:val="PL"/>
            </w:pPr>
          </w:p>
          <w:p w:rsidR="00614D2D" w:rsidRDefault="00614D2D">
            <w:pPr>
              <w:pStyle w:val="PL"/>
            </w:pPr>
          </w:p>
          <w:p w:rsidR="00614D2D" w:rsidRDefault="00614D2D">
            <w:pPr>
              <w:pStyle w:val="PL"/>
            </w:pPr>
            <w:r>
              <w:t>EnvelopeHandler.getTheHandler() method is called</w:t>
            </w:r>
          </w:p>
          <w:p w:rsidR="00614D2D" w:rsidRDefault="00614D2D">
            <w:pPr>
              <w:pStyle w:val="PL"/>
            </w:pPr>
          </w:p>
          <w:p w:rsidR="00614D2D" w:rsidRDefault="00614D2D">
            <w:pPr>
              <w:pStyle w:val="PL"/>
            </w:pPr>
            <w:r>
              <w:t>6-It</w:t>
            </w:r>
            <w:r w:rsidR="00A1704F">
              <w:t>'</w:t>
            </w:r>
            <w:r>
              <w:t>s checked that the contents of the envelope handler is the envelope call control using EnvelopeHandler.copy() and Util.arrayCompare() methods</w:t>
            </w:r>
          </w:p>
          <w:p w:rsidR="00614D2D" w:rsidRDefault="00614D2D">
            <w:pPr>
              <w:pStyle w:val="PL"/>
            </w:pPr>
          </w:p>
          <w:p w:rsidR="00614D2D" w:rsidRDefault="00614D2D">
            <w:pPr>
              <w:pStyle w:val="PL"/>
            </w:pPr>
            <w:r>
              <w:t>The EnvelopeHandler.findTLV() method is called with TAG_DEVICE_IDENTITIES</w:t>
            </w:r>
          </w:p>
          <w:p w:rsidR="00614D2D" w:rsidRDefault="00614D2D">
            <w:pPr>
              <w:pStyle w:val="PL"/>
            </w:pPr>
          </w:p>
          <w:p w:rsidR="00614D2D" w:rsidRDefault="00614D2D">
            <w:pPr>
              <w:pStyle w:val="PL"/>
            </w:pPr>
            <w:r>
              <w:t>Call Control execution is finished.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It</w:t>
            </w:r>
            <w:r w:rsidR="00A1704F">
              <w:t>'</w:t>
            </w:r>
            <w:r>
              <w:t>s checked that the TAG_DEVICE_IDENTITIES is the TLV selected</w:t>
            </w:r>
          </w:p>
          <w:p w:rsidR="00614D2D" w:rsidRDefault="00614D2D">
            <w:pPr>
              <w:pStyle w:val="PL"/>
            </w:pPr>
          </w:p>
          <w:p w:rsidR="00614D2D" w:rsidRDefault="00614D2D">
            <w:pPr>
              <w:pStyle w:val="PL"/>
              <w:pageBreakBefore/>
              <w:rPr>
                <w:noProof w:val="0"/>
                <w:sz w:val="18"/>
              </w:rPr>
            </w:pPr>
            <w:r>
              <w:t xml:space="preserve">7- The contents of EnvelopeHandler are compared with buffer1 using Util.arrayCompare() </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 xml:space="preserve">2- No exception is thrown. </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6- No exception is thrown and the handler contains the envelope call control by SIM</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keepNext w:val="0"/>
              <w:keepLines w:val="0"/>
              <w:pageBreakBefore/>
            </w:pPr>
            <w:r>
              <w:t>7- The contents of the envelope handler shall be the same as stored in buffer 1</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4- 91 XX</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Proactive command Display Text is fetched</w:t>
            </w:r>
          </w:p>
          <w:p w:rsidR="00614D2D" w:rsidRDefault="00614D2D">
            <w:pPr>
              <w:pStyle w:val="TAL"/>
            </w:pPr>
          </w:p>
          <w:p w:rsidR="00614D2D" w:rsidRDefault="00614D2D">
            <w:pPr>
              <w:pStyle w:val="TAL"/>
            </w:pPr>
            <w:r>
              <w:t>The terminal Response of DISPLAY TEXT is sent to the SIM</w:t>
            </w:r>
          </w:p>
          <w:p w:rsidR="00614D2D" w:rsidRDefault="00614D2D">
            <w:pPr>
              <w:pStyle w:val="TAL"/>
            </w:pPr>
          </w:p>
          <w:p w:rsidR="00614D2D" w:rsidRDefault="00614D2D">
            <w:pPr>
              <w:pStyle w:val="TAL"/>
              <w:keepNext w:val="0"/>
              <w:keepLines w:val="0"/>
              <w:pageBreakBefore/>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ageBreakBefore/>
            </w:pPr>
            <w:r>
              <w:t>15</w:t>
            </w:r>
          </w:p>
        </w:tc>
        <w:tc>
          <w:tcPr>
            <w:tcW w:w="4187" w:type="dxa"/>
            <w:tcBorders>
              <w:top w:val="single" w:sz="4" w:space="0" w:color="auto"/>
              <w:left w:val="single" w:sz="4" w:space="0" w:color="auto"/>
              <w:bottom w:val="single" w:sz="4" w:space="0" w:color="auto"/>
              <w:right w:val="single" w:sz="4" w:space="0" w:color="auto"/>
            </w:tcBorders>
          </w:tcPr>
          <w:p w:rsidR="00614D2D" w:rsidRDefault="00614D2D">
            <w:pPr>
              <w:pStyle w:val="TAH"/>
            </w:pPr>
            <w:r>
              <w:t>Envelope Handler integrity checks with EVENT_</w:t>
            </w:r>
            <w:r>
              <w:rPr>
                <w:i/>
              </w:rPr>
              <w:t xml:space="preserve"> </w:t>
            </w:r>
            <w:r>
              <w:t>EVENT_DOWNLOAD_CARD_READER_STATUS</w:t>
            </w:r>
          </w:p>
          <w:p w:rsidR="00614D2D" w:rsidRDefault="00614D2D">
            <w:pPr>
              <w:pStyle w:val="TAH"/>
            </w:pPr>
          </w:p>
          <w:p w:rsidR="00614D2D" w:rsidRDefault="00614D2D">
            <w:pPr>
              <w:pStyle w:val="PL"/>
            </w:pPr>
            <w:r>
              <w:t>1-A event download card reader status envelope is sent to SIM</w:t>
            </w:r>
          </w:p>
          <w:p w:rsidR="00614D2D" w:rsidRDefault="00614D2D">
            <w:pPr>
              <w:pStyle w:val="PL"/>
            </w:pPr>
          </w:p>
          <w:p w:rsidR="00614D2D" w:rsidRDefault="00614D2D">
            <w:pPr>
              <w:pStyle w:val="PL"/>
            </w:pPr>
          </w:p>
          <w:p w:rsidR="00614D2D" w:rsidRDefault="00614D2D">
            <w:pPr>
              <w:pStyle w:val="PL"/>
            </w:pPr>
            <w:r>
              <w:t>2-EnvelopeHandler.getTheHandler() method is called</w:t>
            </w:r>
          </w:p>
          <w:p w:rsidR="00614D2D" w:rsidRDefault="00614D2D">
            <w:pPr>
              <w:pStyle w:val="PL"/>
            </w:pPr>
          </w:p>
          <w:p w:rsidR="00614D2D" w:rsidRDefault="00614D2D">
            <w:pPr>
              <w:pStyle w:val="PL"/>
            </w:pPr>
          </w:p>
          <w:p w:rsidR="00614D2D" w:rsidRDefault="00614D2D">
            <w:pPr>
              <w:pStyle w:val="PL"/>
            </w:pPr>
            <w:r>
              <w:t xml:space="preserve">3-Copy the contents of the envelope handler in buffer 1 using EnvelopeHandler.copy() </w:t>
            </w:r>
          </w:p>
          <w:p w:rsidR="00614D2D" w:rsidRDefault="00614D2D">
            <w:pPr>
              <w:pStyle w:val="PL"/>
            </w:pPr>
          </w:p>
          <w:p w:rsidR="00614D2D" w:rsidRDefault="00614D2D">
            <w:pPr>
              <w:pStyle w:val="PL"/>
            </w:pPr>
            <w:r>
              <w:t>The EnvelopeHandler.findTLV() method is called with TAG_CARD_READER_STATUS</w:t>
            </w:r>
          </w:p>
          <w:p w:rsidR="00614D2D" w:rsidRDefault="00614D2D">
            <w:pPr>
              <w:pStyle w:val="PL"/>
            </w:pPr>
          </w:p>
          <w:p w:rsidR="00614D2D" w:rsidRDefault="00614D2D">
            <w:pPr>
              <w:pStyle w:val="PL"/>
            </w:pPr>
            <w:r>
              <w:t xml:space="preserve">4-A proactive command DISPLAY TEXT is sent </w:t>
            </w:r>
          </w:p>
          <w:p w:rsidR="00614D2D" w:rsidRDefault="00614D2D">
            <w:pPr>
              <w:pStyle w:val="PL"/>
            </w:pPr>
          </w:p>
          <w:p w:rsidR="00614D2D" w:rsidRDefault="00614D2D">
            <w:pPr>
              <w:pStyle w:val="PL"/>
            </w:pPr>
            <w:r>
              <w:t>5-Envelope call control by sim is sent to SIM</w:t>
            </w:r>
          </w:p>
          <w:p w:rsidR="00614D2D" w:rsidRDefault="00614D2D">
            <w:pPr>
              <w:pStyle w:val="PL"/>
            </w:pPr>
          </w:p>
          <w:p w:rsidR="00614D2D" w:rsidRDefault="00614D2D">
            <w:pPr>
              <w:pStyle w:val="PL"/>
            </w:pPr>
          </w:p>
          <w:p w:rsidR="00614D2D" w:rsidRDefault="00614D2D">
            <w:pPr>
              <w:pStyle w:val="PL"/>
            </w:pPr>
            <w:r>
              <w:t>EnvelopeHandler.getTheHandler() method is called</w:t>
            </w:r>
          </w:p>
          <w:p w:rsidR="00614D2D" w:rsidRDefault="00614D2D">
            <w:pPr>
              <w:pStyle w:val="PL"/>
            </w:pPr>
          </w:p>
          <w:p w:rsidR="00614D2D" w:rsidRDefault="00614D2D">
            <w:pPr>
              <w:pStyle w:val="PL"/>
            </w:pPr>
            <w:r>
              <w:t>6-It</w:t>
            </w:r>
            <w:r w:rsidR="00A1704F">
              <w:t>'</w:t>
            </w:r>
            <w:r>
              <w:t>s checked that the contents of the envelope handler is the envelope call control using EnvelopeHandler.copy and Util.arrayCompare() methods</w:t>
            </w:r>
          </w:p>
          <w:p w:rsidR="00614D2D" w:rsidRDefault="00614D2D">
            <w:pPr>
              <w:pStyle w:val="PL"/>
            </w:pPr>
          </w:p>
          <w:p w:rsidR="00614D2D" w:rsidRDefault="00614D2D">
            <w:pPr>
              <w:pStyle w:val="PL"/>
            </w:pPr>
            <w:r>
              <w:t>The EnvelopeHandler.findTLV() method is called with TAG_DEVICE_IDENTITIES</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It</w:t>
            </w:r>
            <w:r w:rsidR="00A1704F">
              <w:t>'</w:t>
            </w:r>
            <w:r>
              <w:t>s checked that the TAG_CARD_READER_STATUS is the TLV selected</w:t>
            </w:r>
          </w:p>
          <w:p w:rsidR="00614D2D" w:rsidRDefault="00614D2D">
            <w:pPr>
              <w:pStyle w:val="PL"/>
            </w:pPr>
          </w:p>
          <w:p w:rsidR="00614D2D" w:rsidRDefault="00614D2D">
            <w:pPr>
              <w:pStyle w:val="PL"/>
              <w:pageBreakBefore/>
              <w:rPr>
                <w:noProof w:val="0"/>
                <w:sz w:val="18"/>
              </w:rPr>
            </w:pPr>
            <w:r>
              <w:t xml:space="preserve">7- The contents of EnvelopeHandler are compared with buffer1 using Util.arrayCompare() </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 xml:space="preserve">2- No exception is thrown. </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6- No exception is thrown and the handler contains the envelope call control by SIM</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keepNext w:val="0"/>
              <w:keepLines w:val="0"/>
              <w:pageBreakBefore/>
            </w:pPr>
            <w:r>
              <w:t>7- The contents of the envelope handler shall be the same as stored in buffer 1</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4- 91 XX</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Proactive command Display Text is fetched</w:t>
            </w:r>
          </w:p>
          <w:p w:rsidR="00614D2D" w:rsidRDefault="00614D2D">
            <w:pPr>
              <w:pStyle w:val="TAL"/>
            </w:pPr>
          </w:p>
          <w:p w:rsidR="00614D2D" w:rsidRDefault="00614D2D">
            <w:pPr>
              <w:pStyle w:val="TAL"/>
            </w:pPr>
            <w:r>
              <w:t>The terminal Response of DISPLAY TEXT is sent to the SIM</w:t>
            </w:r>
          </w:p>
          <w:p w:rsidR="00614D2D" w:rsidRDefault="00614D2D">
            <w:pPr>
              <w:pStyle w:val="TAL"/>
            </w:pPr>
          </w:p>
          <w:p w:rsidR="00614D2D" w:rsidRDefault="00614D2D">
            <w:pPr>
              <w:pStyle w:val="TAL"/>
              <w:keepNext w:val="0"/>
              <w:keepLines w:val="0"/>
              <w:pageBreakBefore/>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16</w:t>
            </w:r>
          </w:p>
        </w:tc>
        <w:tc>
          <w:tcPr>
            <w:tcW w:w="4187" w:type="dxa"/>
            <w:tcBorders>
              <w:top w:val="single" w:sz="4" w:space="0" w:color="auto"/>
              <w:left w:val="single" w:sz="4" w:space="0" w:color="auto"/>
              <w:bottom w:val="single" w:sz="4" w:space="0" w:color="auto"/>
              <w:right w:val="single" w:sz="4" w:space="0" w:color="auto"/>
            </w:tcBorders>
          </w:tcPr>
          <w:p w:rsidR="00614D2D" w:rsidRDefault="00614D2D">
            <w:pPr>
              <w:pStyle w:val="TAH"/>
            </w:pPr>
            <w:r>
              <w:t>Envelope Handler integrity checks with UNRECOGNIZED_ENVELOPE</w:t>
            </w:r>
          </w:p>
          <w:p w:rsidR="00614D2D" w:rsidRDefault="00614D2D">
            <w:pPr>
              <w:pStyle w:val="TAH"/>
            </w:pPr>
          </w:p>
          <w:p w:rsidR="00614D2D" w:rsidRDefault="00614D2D">
            <w:pPr>
              <w:pStyle w:val="PL"/>
            </w:pPr>
            <w:r>
              <w:t>1-A unrecognized envelope is sent to SIM</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2-EnvelopeHandler.getTheHandler() method is called</w:t>
            </w:r>
          </w:p>
          <w:p w:rsidR="00614D2D" w:rsidRDefault="00614D2D">
            <w:pPr>
              <w:pStyle w:val="PL"/>
            </w:pPr>
          </w:p>
          <w:p w:rsidR="00614D2D" w:rsidRDefault="00614D2D">
            <w:pPr>
              <w:pStyle w:val="PL"/>
            </w:pPr>
          </w:p>
          <w:p w:rsidR="00614D2D" w:rsidRDefault="00614D2D">
            <w:pPr>
              <w:pStyle w:val="PL"/>
            </w:pPr>
            <w:r>
              <w:t xml:space="preserve">3-Copy the contents of the envelope handler in buffer 1 using EnvelopeHandler.copy() </w:t>
            </w:r>
          </w:p>
          <w:p w:rsidR="00614D2D" w:rsidRDefault="00614D2D">
            <w:pPr>
              <w:pStyle w:val="PL"/>
            </w:pPr>
          </w:p>
          <w:p w:rsidR="00614D2D" w:rsidRDefault="00614D2D">
            <w:pPr>
              <w:pStyle w:val="PL"/>
            </w:pPr>
            <w:r>
              <w:t xml:space="preserve">4-A proactive command DISPLAY TEXT is sent </w:t>
            </w:r>
          </w:p>
          <w:p w:rsidR="00614D2D" w:rsidRDefault="00614D2D">
            <w:pPr>
              <w:pStyle w:val="PL"/>
            </w:pPr>
          </w:p>
          <w:p w:rsidR="00614D2D" w:rsidRDefault="00614D2D">
            <w:pPr>
              <w:pStyle w:val="PL"/>
            </w:pPr>
            <w:r>
              <w:t>5-Envelope call control by sim is sent to SIM</w:t>
            </w:r>
          </w:p>
          <w:p w:rsidR="00614D2D" w:rsidRDefault="00614D2D">
            <w:pPr>
              <w:pStyle w:val="PL"/>
            </w:pPr>
          </w:p>
          <w:p w:rsidR="00614D2D" w:rsidRDefault="00614D2D">
            <w:pPr>
              <w:pStyle w:val="PL"/>
            </w:pPr>
          </w:p>
          <w:p w:rsidR="00614D2D" w:rsidRDefault="00614D2D">
            <w:pPr>
              <w:pStyle w:val="PL"/>
            </w:pPr>
            <w:r>
              <w:t>EnvelopeHandler.getTheHandler() method is called</w:t>
            </w:r>
          </w:p>
          <w:p w:rsidR="00614D2D" w:rsidRDefault="00614D2D">
            <w:pPr>
              <w:pStyle w:val="PL"/>
            </w:pPr>
            <w:r>
              <w:t>The EnvelopeHandler.getValueLength() is called</w:t>
            </w:r>
          </w:p>
          <w:p w:rsidR="00614D2D" w:rsidRDefault="00614D2D">
            <w:pPr>
              <w:pStyle w:val="PL"/>
            </w:pPr>
          </w:p>
          <w:p w:rsidR="00614D2D" w:rsidRDefault="00614D2D">
            <w:pPr>
              <w:pStyle w:val="PL"/>
            </w:pPr>
            <w:r>
              <w:t>6-It</w:t>
            </w:r>
            <w:r w:rsidR="00A1704F">
              <w:t>'</w:t>
            </w:r>
            <w:r>
              <w:t>s checked that the contents of the envelope handler is the envelope call control using EnvelopeHandler.copy() and Util.arrayCompare() methods</w:t>
            </w:r>
          </w:p>
          <w:p w:rsidR="00614D2D" w:rsidRDefault="00614D2D">
            <w:pPr>
              <w:pStyle w:val="PL"/>
            </w:pPr>
          </w:p>
          <w:p w:rsidR="00614D2D" w:rsidRDefault="00614D2D">
            <w:pPr>
              <w:pStyle w:val="PL"/>
            </w:pPr>
            <w:r>
              <w:t>The EnvelopeHandler.findTLV() method is called with TAG_DEVICE_IDENTITIES</w:t>
            </w:r>
          </w:p>
          <w:p w:rsidR="00614D2D" w:rsidRDefault="00614D2D">
            <w:pPr>
              <w:pStyle w:val="PL"/>
            </w:pPr>
          </w:p>
          <w:p w:rsidR="00614D2D" w:rsidRDefault="00614D2D">
            <w:pPr>
              <w:pStyle w:val="PL"/>
            </w:pPr>
            <w:r>
              <w:t>Call Control execution is finished.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ageBreakBefore/>
              <w:rPr>
                <w:noProof w:val="0"/>
                <w:sz w:val="18"/>
              </w:rPr>
            </w:pPr>
            <w:r>
              <w:t xml:space="preserve">7- The contents of EnvelopeHandler are compared with buffer1 using Util.arrayCompare() </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 xml:space="preserve">2- No exception is thrown. </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6- No exception is thrown and the handler contains the envelope call control by SIM</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keepNext w:val="0"/>
              <w:keepLines w:val="0"/>
              <w:pageBreakBefore/>
            </w:pPr>
            <w:r>
              <w:t>7- The contents of the envelope handler shall be the same as stored in buffer 1</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4- 91 XX</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Proactive command Display Text is fetched</w:t>
            </w:r>
          </w:p>
          <w:p w:rsidR="00614D2D" w:rsidRDefault="00614D2D">
            <w:pPr>
              <w:pStyle w:val="TAL"/>
            </w:pPr>
          </w:p>
          <w:p w:rsidR="00614D2D" w:rsidRDefault="00614D2D">
            <w:pPr>
              <w:pStyle w:val="TAL"/>
            </w:pPr>
            <w:r>
              <w:t>The terminal Response of DISPLAY TEXT is sent to the SIM</w:t>
            </w:r>
          </w:p>
          <w:p w:rsidR="00614D2D" w:rsidRDefault="00614D2D">
            <w:pPr>
              <w:pStyle w:val="TAL"/>
              <w:keepNext w:val="0"/>
              <w:keepLines w:val="0"/>
              <w:pageBreakBefore/>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ageBreakBefore/>
            </w:pPr>
            <w:r>
              <w:t>17</w:t>
            </w:r>
          </w:p>
        </w:tc>
        <w:tc>
          <w:tcPr>
            <w:tcW w:w="4187"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ageBreakBefore/>
            </w:pPr>
            <w:r>
              <w:t xml:space="preserve">Envelope Handler integrity checks with </w:t>
            </w:r>
            <w:r>
              <w:rPr>
                <w:iCs/>
              </w:rPr>
              <w:t>EVENT_EVENT_DOWNLOAD_LANGUAGE_SELECTION</w:t>
            </w:r>
          </w:p>
          <w:p w:rsidR="00614D2D" w:rsidRDefault="00614D2D">
            <w:pPr>
              <w:pStyle w:val="TAH"/>
              <w:keepNext w:val="0"/>
              <w:keepLines w:val="0"/>
              <w:pageBreakBefore/>
            </w:pPr>
          </w:p>
          <w:p w:rsidR="00614D2D" w:rsidRDefault="00614D2D">
            <w:pPr>
              <w:pStyle w:val="PL"/>
              <w:pageBreakBefore/>
              <w:rPr>
                <w:noProof w:val="0"/>
              </w:rPr>
            </w:pPr>
            <w:r>
              <w:rPr>
                <w:noProof w:val="0"/>
              </w:rPr>
              <w:t>1-A event download language selection envelope is sent to SIM</w:t>
            </w:r>
          </w:p>
          <w:p w:rsidR="00614D2D" w:rsidRDefault="00614D2D">
            <w:pPr>
              <w:pStyle w:val="PL"/>
              <w:pageBreakBefore/>
              <w:rPr>
                <w:noProof w:val="0"/>
              </w:rPr>
            </w:pPr>
          </w:p>
          <w:p w:rsidR="00614D2D" w:rsidRDefault="00614D2D">
            <w:pPr>
              <w:pStyle w:val="PL"/>
              <w:pageBreakBefore/>
              <w:rPr>
                <w:noProof w:val="0"/>
              </w:rPr>
            </w:pPr>
          </w:p>
          <w:p w:rsidR="00614D2D" w:rsidRDefault="00614D2D">
            <w:pPr>
              <w:pStyle w:val="PL"/>
              <w:pageBreakBefore/>
              <w:rPr>
                <w:noProof w:val="0"/>
              </w:rPr>
            </w:pPr>
            <w:r>
              <w:rPr>
                <w:noProof w:val="0"/>
              </w:rPr>
              <w:t>2-EnvelopeHandler.getTheHandler() method is called</w:t>
            </w:r>
          </w:p>
          <w:p w:rsidR="00614D2D" w:rsidRDefault="00614D2D">
            <w:pPr>
              <w:pStyle w:val="PL"/>
              <w:pageBreakBefore/>
              <w:rPr>
                <w:noProof w:val="0"/>
              </w:rPr>
            </w:pPr>
          </w:p>
          <w:p w:rsidR="00614D2D" w:rsidRDefault="00614D2D">
            <w:pPr>
              <w:pStyle w:val="PL"/>
              <w:pageBreakBefore/>
              <w:rPr>
                <w:noProof w:val="0"/>
              </w:rPr>
            </w:pPr>
          </w:p>
          <w:p w:rsidR="00614D2D" w:rsidRDefault="00614D2D">
            <w:pPr>
              <w:pStyle w:val="PL"/>
              <w:pageBreakBefore/>
              <w:rPr>
                <w:noProof w:val="0"/>
              </w:rPr>
            </w:pPr>
            <w:r>
              <w:rPr>
                <w:noProof w:val="0"/>
              </w:rPr>
              <w:t xml:space="preserve">3-Copy the contents of the envelope handler in buffer 1 using EnvelopeHandler.copy() </w:t>
            </w:r>
          </w:p>
          <w:p w:rsidR="00614D2D" w:rsidRDefault="00614D2D">
            <w:pPr>
              <w:pStyle w:val="PL"/>
              <w:pageBreakBefore/>
              <w:rPr>
                <w:noProof w:val="0"/>
              </w:rPr>
            </w:pPr>
          </w:p>
          <w:p w:rsidR="00614D2D" w:rsidRDefault="00614D2D">
            <w:pPr>
              <w:pStyle w:val="PL"/>
              <w:pageBreakBefore/>
              <w:rPr>
                <w:noProof w:val="0"/>
              </w:rPr>
            </w:pPr>
            <w:r>
              <w:rPr>
                <w:noProof w:val="0"/>
              </w:rPr>
              <w:t>The EnvelopeHandler.findTLV() method is called with TAG_EVENT_LIST</w:t>
            </w:r>
          </w:p>
          <w:p w:rsidR="00614D2D" w:rsidRDefault="00614D2D">
            <w:pPr>
              <w:pStyle w:val="PL"/>
              <w:pageBreakBefore/>
              <w:rPr>
                <w:noProof w:val="0"/>
              </w:rPr>
            </w:pPr>
          </w:p>
          <w:p w:rsidR="00614D2D" w:rsidRDefault="00614D2D">
            <w:pPr>
              <w:pStyle w:val="PL"/>
              <w:pageBreakBefore/>
              <w:rPr>
                <w:noProof w:val="0"/>
              </w:rPr>
            </w:pPr>
            <w:r>
              <w:rPr>
                <w:noProof w:val="0"/>
              </w:rPr>
              <w:t xml:space="preserve">4-A proactive command DISPLAY TEXT is sent </w:t>
            </w:r>
          </w:p>
          <w:p w:rsidR="00614D2D" w:rsidRDefault="00614D2D">
            <w:pPr>
              <w:pStyle w:val="PL"/>
              <w:pageBreakBefore/>
              <w:rPr>
                <w:noProof w:val="0"/>
              </w:rPr>
            </w:pPr>
          </w:p>
          <w:p w:rsidR="00614D2D" w:rsidRDefault="00614D2D">
            <w:pPr>
              <w:pStyle w:val="PL"/>
              <w:pageBreakBefore/>
              <w:rPr>
                <w:noProof w:val="0"/>
              </w:rPr>
            </w:pPr>
            <w:r>
              <w:rPr>
                <w:noProof w:val="0"/>
              </w:rPr>
              <w:t>5-Envelope call control by sim is sent to SIM</w:t>
            </w:r>
          </w:p>
          <w:p w:rsidR="00614D2D" w:rsidRDefault="00614D2D">
            <w:pPr>
              <w:pStyle w:val="PL"/>
              <w:pageBreakBefore/>
              <w:rPr>
                <w:noProof w:val="0"/>
              </w:rPr>
            </w:pPr>
          </w:p>
          <w:p w:rsidR="00614D2D" w:rsidRDefault="00614D2D">
            <w:pPr>
              <w:pStyle w:val="PL"/>
              <w:pageBreakBefore/>
              <w:rPr>
                <w:noProof w:val="0"/>
              </w:rPr>
            </w:pPr>
          </w:p>
          <w:p w:rsidR="00614D2D" w:rsidRDefault="00614D2D">
            <w:pPr>
              <w:pStyle w:val="PL"/>
              <w:pageBreakBefore/>
              <w:rPr>
                <w:noProof w:val="0"/>
              </w:rPr>
            </w:pPr>
            <w:r>
              <w:rPr>
                <w:noProof w:val="0"/>
              </w:rPr>
              <w:t>EnvelopeHandler.getTheHandler() method is called</w:t>
            </w:r>
          </w:p>
          <w:p w:rsidR="00614D2D" w:rsidRDefault="00614D2D">
            <w:pPr>
              <w:pStyle w:val="PL"/>
              <w:pageBreakBefore/>
              <w:rPr>
                <w:noProof w:val="0"/>
              </w:rPr>
            </w:pPr>
          </w:p>
          <w:p w:rsidR="00614D2D" w:rsidRDefault="00614D2D">
            <w:pPr>
              <w:pStyle w:val="PL"/>
              <w:pageBreakBefore/>
              <w:rPr>
                <w:noProof w:val="0"/>
              </w:rPr>
            </w:pPr>
            <w:r>
              <w:rPr>
                <w:noProof w:val="0"/>
              </w:rPr>
              <w:t>6-It's checked that the contents of the envelope handler is the envelope call control using EnvelopeHandler.copy() and Util.arrayCompare() methods</w:t>
            </w:r>
          </w:p>
          <w:p w:rsidR="00614D2D" w:rsidRDefault="00614D2D">
            <w:pPr>
              <w:pStyle w:val="PL"/>
              <w:pageBreakBefore/>
              <w:rPr>
                <w:noProof w:val="0"/>
              </w:rPr>
            </w:pPr>
          </w:p>
          <w:p w:rsidR="00614D2D" w:rsidRDefault="00614D2D">
            <w:pPr>
              <w:pStyle w:val="PL"/>
              <w:pageBreakBefore/>
              <w:rPr>
                <w:noProof w:val="0"/>
              </w:rPr>
            </w:pPr>
            <w:r>
              <w:rPr>
                <w:noProof w:val="0"/>
              </w:rPr>
              <w:t>The EnvelopeHandler.findTLV() method is called with TAG_DEVICE_IDENTITIES</w:t>
            </w:r>
          </w:p>
          <w:p w:rsidR="00614D2D" w:rsidRDefault="00614D2D">
            <w:pPr>
              <w:pStyle w:val="PL"/>
              <w:pageBreakBefore/>
              <w:rPr>
                <w:noProof w:val="0"/>
              </w:rPr>
            </w:pPr>
          </w:p>
          <w:p w:rsidR="00614D2D" w:rsidRDefault="00614D2D">
            <w:pPr>
              <w:pStyle w:val="PL"/>
              <w:pageBreakBefore/>
              <w:rPr>
                <w:noProof w:val="0"/>
              </w:rPr>
            </w:pPr>
            <w:r>
              <w:rPr>
                <w:noProof w:val="0"/>
              </w:rPr>
              <w:t>Call Control execution is finished.</w:t>
            </w:r>
          </w:p>
          <w:p w:rsidR="00614D2D" w:rsidRDefault="00614D2D">
            <w:pPr>
              <w:pStyle w:val="PL"/>
              <w:pageBreakBefore/>
              <w:rPr>
                <w:noProof w:val="0"/>
              </w:rPr>
            </w:pPr>
          </w:p>
          <w:p w:rsidR="00614D2D" w:rsidRDefault="00614D2D">
            <w:pPr>
              <w:pStyle w:val="PL"/>
              <w:pageBreakBefore/>
              <w:rPr>
                <w:noProof w:val="0"/>
              </w:rPr>
            </w:pPr>
          </w:p>
          <w:p w:rsidR="00614D2D" w:rsidRDefault="00614D2D">
            <w:pPr>
              <w:pStyle w:val="PL"/>
              <w:pageBreakBefore/>
              <w:rPr>
                <w:noProof w:val="0"/>
              </w:rPr>
            </w:pPr>
          </w:p>
          <w:p w:rsidR="00614D2D" w:rsidRDefault="00614D2D">
            <w:pPr>
              <w:pStyle w:val="PL"/>
              <w:pageBreakBefore/>
              <w:rPr>
                <w:noProof w:val="0"/>
              </w:rPr>
            </w:pPr>
          </w:p>
          <w:p w:rsidR="00614D2D" w:rsidRDefault="00614D2D">
            <w:pPr>
              <w:pStyle w:val="PL"/>
              <w:pageBreakBefore/>
              <w:rPr>
                <w:noProof w:val="0"/>
              </w:rPr>
            </w:pPr>
          </w:p>
          <w:p w:rsidR="00614D2D" w:rsidRDefault="00614D2D">
            <w:pPr>
              <w:pStyle w:val="PL"/>
              <w:pageBreakBefore/>
              <w:rPr>
                <w:noProof w:val="0"/>
              </w:rPr>
            </w:pPr>
          </w:p>
          <w:p w:rsidR="00614D2D" w:rsidRDefault="00614D2D">
            <w:pPr>
              <w:pStyle w:val="PL"/>
              <w:pageBreakBefore/>
              <w:rPr>
                <w:noProof w:val="0"/>
              </w:rPr>
            </w:pPr>
          </w:p>
          <w:p w:rsidR="00614D2D" w:rsidRDefault="00614D2D">
            <w:pPr>
              <w:pStyle w:val="PL"/>
              <w:pageBreakBefore/>
              <w:rPr>
                <w:noProof w:val="0"/>
              </w:rPr>
            </w:pPr>
          </w:p>
          <w:p w:rsidR="00614D2D" w:rsidRDefault="00614D2D">
            <w:pPr>
              <w:pStyle w:val="PL"/>
              <w:pageBreakBefore/>
              <w:rPr>
                <w:noProof w:val="0"/>
              </w:rPr>
            </w:pPr>
          </w:p>
          <w:p w:rsidR="00614D2D" w:rsidRDefault="00614D2D">
            <w:pPr>
              <w:pStyle w:val="PL"/>
              <w:pageBreakBefore/>
              <w:rPr>
                <w:noProof w:val="0"/>
              </w:rPr>
            </w:pPr>
            <w:r>
              <w:rPr>
                <w:noProof w:val="0"/>
              </w:rPr>
              <w:t>It's checked that the TAG_EVENT_LIST is the TLV selected</w:t>
            </w:r>
          </w:p>
          <w:p w:rsidR="00614D2D" w:rsidRDefault="00614D2D">
            <w:pPr>
              <w:pStyle w:val="PL"/>
              <w:pageBreakBefore/>
              <w:rPr>
                <w:noProof w:val="0"/>
              </w:rPr>
            </w:pPr>
          </w:p>
          <w:p w:rsidR="00614D2D" w:rsidRDefault="00614D2D">
            <w:pPr>
              <w:pStyle w:val="PL"/>
              <w:pageBreakBefore/>
              <w:rPr>
                <w:noProof w:val="0"/>
                <w:sz w:val="18"/>
              </w:rPr>
            </w:pPr>
            <w:r>
              <w:rPr>
                <w:noProof w:val="0"/>
              </w:rPr>
              <w:t xml:space="preserve">7- The contents of EnvelopeHandler are compared with buffer1 using Util.arrayCompare() </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r>
              <w:t>1- Applet is triggered</w:t>
            </w: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r>
              <w:t xml:space="preserve">2-No exception is thrown. </w:t>
            </w: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r>
              <w:t>3-No exception is thrown.</w:t>
            </w: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r>
              <w:t>5- Applet is triggered</w:t>
            </w: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r>
              <w:t>6- No exception is thrown and the handler contains the envelope call control by SIM</w:t>
            </w: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r>
              <w:t>7- The contents of the envelope handler shall be the same as stored in buffer 1</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r>
              <w:t>4-91 XX</w:t>
            </w: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r>
              <w:t>Proactive command Display Text is fetched</w:t>
            </w:r>
          </w:p>
          <w:p w:rsidR="00614D2D" w:rsidRDefault="00614D2D">
            <w:pPr>
              <w:pStyle w:val="TAL"/>
              <w:keepNext w:val="0"/>
              <w:keepLines w:val="0"/>
              <w:pageBreakBefore/>
            </w:pPr>
          </w:p>
          <w:p w:rsidR="00614D2D" w:rsidRDefault="00614D2D">
            <w:pPr>
              <w:pStyle w:val="TAL"/>
              <w:keepNext w:val="0"/>
              <w:keepLines w:val="0"/>
              <w:pageBreakBefore/>
            </w:pPr>
            <w:r>
              <w:t>The terminal Response of DISPLAY TEXT is sent to the SIM</w:t>
            </w:r>
          </w:p>
          <w:p w:rsidR="00614D2D" w:rsidRDefault="00614D2D">
            <w:pPr>
              <w:pStyle w:val="TAL"/>
              <w:keepNext w:val="0"/>
              <w:keepLines w:val="0"/>
              <w:pageBreakBefore/>
            </w:pPr>
          </w:p>
          <w:p w:rsidR="00614D2D" w:rsidRDefault="00614D2D">
            <w:pPr>
              <w:pStyle w:val="TAL"/>
              <w:keepNext w:val="0"/>
              <w:keepLines w:val="0"/>
              <w:pageBreakBefore/>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ageBreakBefore/>
            </w:pPr>
            <w:r>
              <w:t>18</w:t>
            </w:r>
          </w:p>
        </w:tc>
        <w:tc>
          <w:tcPr>
            <w:tcW w:w="4187"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ageBreakBefore/>
            </w:pPr>
            <w:r>
              <w:t xml:space="preserve">Envelope Handler integrity checks with </w:t>
            </w:r>
            <w:r>
              <w:rPr>
                <w:iCs/>
              </w:rPr>
              <w:t>EVENT_EVENT_DOWNLOAD_BROWSER_TERMINATION</w:t>
            </w:r>
          </w:p>
          <w:p w:rsidR="00614D2D" w:rsidRDefault="00614D2D">
            <w:pPr>
              <w:pStyle w:val="TAH"/>
              <w:keepNext w:val="0"/>
              <w:keepLines w:val="0"/>
              <w:pageBreakBefore/>
            </w:pPr>
          </w:p>
          <w:p w:rsidR="00614D2D" w:rsidRDefault="00614D2D">
            <w:pPr>
              <w:pStyle w:val="PL"/>
              <w:pageBreakBefore/>
              <w:rPr>
                <w:noProof w:val="0"/>
              </w:rPr>
            </w:pPr>
            <w:r>
              <w:rPr>
                <w:noProof w:val="0"/>
              </w:rPr>
              <w:t>1-A event download browser termination envelope is sent to SIM</w:t>
            </w:r>
          </w:p>
          <w:p w:rsidR="00614D2D" w:rsidRDefault="00614D2D">
            <w:pPr>
              <w:pStyle w:val="PL"/>
              <w:pageBreakBefore/>
              <w:rPr>
                <w:noProof w:val="0"/>
              </w:rPr>
            </w:pPr>
          </w:p>
          <w:p w:rsidR="00614D2D" w:rsidRDefault="00614D2D">
            <w:pPr>
              <w:pStyle w:val="PL"/>
              <w:pageBreakBefore/>
              <w:rPr>
                <w:noProof w:val="0"/>
              </w:rPr>
            </w:pPr>
          </w:p>
          <w:p w:rsidR="00614D2D" w:rsidRDefault="00614D2D">
            <w:pPr>
              <w:pStyle w:val="PL"/>
              <w:pageBreakBefore/>
              <w:rPr>
                <w:noProof w:val="0"/>
              </w:rPr>
            </w:pPr>
            <w:r>
              <w:rPr>
                <w:noProof w:val="0"/>
              </w:rPr>
              <w:t>2-EnvelopeHandler.getTheHandler() method is called</w:t>
            </w:r>
          </w:p>
          <w:p w:rsidR="00614D2D" w:rsidRDefault="00614D2D">
            <w:pPr>
              <w:pStyle w:val="PL"/>
              <w:pageBreakBefore/>
              <w:rPr>
                <w:noProof w:val="0"/>
              </w:rPr>
            </w:pPr>
          </w:p>
          <w:p w:rsidR="00614D2D" w:rsidRDefault="00614D2D">
            <w:pPr>
              <w:pStyle w:val="PL"/>
              <w:pageBreakBefore/>
              <w:rPr>
                <w:noProof w:val="0"/>
              </w:rPr>
            </w:pPr>
          </w:p>
          <w:p w:rsidR="00614D2D" w:rsidRDefault="00614D2D">
            <w:pPr>
              <w:pStyle w:val="PL"/>
              <w:pageBreakBefore/>
              <w:rPr>
                <w:noProof w:val="0"/>
              </w:rPr>
            </w:pPr>
            <w:r>
              <w:rPr>
                <w:noProof w:val="0"/>
              </w:rPr>
              <w:t xml:space="preserve">3-Copy the contents of the envelope handler in buffer 1 using EnvelopeHandler.copy() </w:t>
            </w:r>
          </w:p>
          <w:p w:rsidR="00614D2D" w:rsidRDefault="00614D2D">
            <w:pPr>
              <w:pStyle w:val="PL"/>
              <w:pageBreakBefore/>
              <w:rPr>
                <w:noProof w:val="0"/>
              </w:rPr>
            </w:pPr>
          </w:p>
          <w:p w:rsidR="00614D2D" w:rsidRDefault="00614D2D">
            <w:pPr>
              <w:pStyle w:val="PL"/>
              <w:pageBreakBefore/>
              <w:rPr>
                <w:noProof w:val="0"/>
              </w:rPr>
            </w:pPr>
            <w:r>
              <w:rPr>
                <w:noProof w:val="0"/>
              </w:rPr>
              <w:t>The EnvelopeHandler.findTLV() method is called with TAG_EVENT_LIST</w:t>
            </w:r>
          </w:p>
          <w:p w:rsidR="00614D2D" w:rsidRDefault="00614D2D">
            <w:pPr>
              <w:pStyle w:val="PL"/>
              <w:pageBreakBefore/>
              <w:rPr>
                <w:noProof w:val="0"/>
              </w:rPr>
            </w:pPr>
          </w:p>
          <w:p w:rsidR="00614D2D" w:rsidRDefault="00614D2D">
            <w:pPr>
              <w:pStyle w:val="PL"/>
              <w:pageBreakBefore/>
              <w:rPr>
                <w:noProof w:val="0"/>
              </w:rPr>
            </w:pPr>
            <w:r>
              <w:rPr>
                <w:noProof w:val="0"/>
              </w:rPr>
              <w:t xml:space="preserve">4-A proactive command DISPLAY TEXT is sent </w:t>
            </w:r>
          </w:p>
          <w:p w:rsidR="00614D2D" w:rsidRDefault="00614D2D">
            <w:pPr>
              <w:pStyle w:val="PL"/>
              <w:pageBreakBefore/>
              <w:rPr>
                <w:noProof w:val="0"/>
              </w:rPr>
            </w:pPr>
          </w:p>
          <w:p w:rsidR="00614D2D" w:rsidRDefault="00614D2D">
            <w:pPr>
              <w:pStyle w:val="PL"/>
              <w:pageBreakBefore/>
              <w:rPr>
                <w:noProof w:val="0"/>
              </w:rPr>
            </w:pPr>
            <w:r>
              <w:rPr>
                <w:noProof w:val="0"/>
              </w:rPr>
              <w:t>5-Envelope call control by sim is sent to SIM</w:t>
            </w:r>
          </w:p>
          <w:p w:rsidR="00614D2D" w:rsidRDefault="00614D2D">
            <w:pPr>
              <w:pStyle w:val="PL"/>
              <w:pageBreakBefore/>
              <w:rPr>
                <w:noProof w:val="0"/>
              </w:rPr>
            </w:pPr>
          </w:p>
          <w:p w:rsidR="00614D2D" w:rsidRDefault="00614D2D">
            <w:pPr>
              <w:pStyle w:val="PL"/>
              <w:pageBreakBefore/>
              <w:rPr>
                <w:noProof w:val="0"/>
              </w:rPr>
            </w:pPr>
          </w:p>
          <w:p w:rsidR="00614D2D" w:rsidRDefault="00614D2D">
            <w:pPr>
              <w:pStyle w:val="PL"/>
              <w:pageBreakBefore/>
              <w:rPr>
                <w:noProof w:val="0"/>
              </w:rPr>
            </w:pPr>
            <w:r>
              <w:rPr>
                <w:noProof w:val="0"/>
              </w:rPr>
              <w:t>EnvelopeHandler.getTheHandler() method is called</w:t>
            </w:r>
          </w:p>
          <w:p w:rsidR="00614D2D" w:rsidRDefault="00614D2D">
            <w:pPr>
              <w:pStyle w:val="PL"/>
              <w:pageBreakBefore/>
              <w:rPr>
                <w:noProof w:val="0"/>
              </w:rPr>
            </w:pPr>
          </w:p>
          <w:p w:rsidR="00614D2D" w:rsidRDefault="00614D2D">
            <w:pPr>
              <w:pStyle w:val="PL"/>
              <w:pageBreakBefore/>
              <w:rPr>
                <w:noProof w:val="0"/>
              </w:rPr>
            </w:pPr>
            <w:r>
              <w:rPr>
                <w:noProof w:val="0"/>
              </w:rPr>
              <w:t>6-It's checked that the contents of the envelope handler is the envelope call control using EnvelopeHandler.copy() and Util.arrayCompare() methods</w:t>
            </w:r>
          </w:p>
          <w:p w:rsidR="00614D2D" w:rsidRDefault="00614D2D">
            <w:pPr>
              <w:pStyle w:val="PL"/>
              <w:pageBreakBefore/>
              <w:rPr>
                <w:noProof w:val="0"/>
              </w:rPr>
            </w:pPr>
          </w:p>
          <w:p w:rsidR="00614D2D" w:rsidRDefault="00614D2D">
            <w:pPr>
              <w:pStyle w:val="PL"/>
              <w:pageBreakBefore/>
              <w:rPr>
                <w:noProof w:val="0"/>
              </w:rPr>
            </w:pPr>
            <w:r>
              <w:rPr>
                <w:noProof w:val="0"/>
              </w:rPr>
              <w:t>The EnvelopeHandler.findTLV() method is called with TAG_DEVICE_IDENTITIES</w:t>
            </w:r>
          </w:p>
          <w:p w:rsidR="00614D2D" w:rsidRDefault="00614D2D">
            <w:pPr>
              <w:pStyle w:val="PL"/>
              <w:pageBreakBefore/>
              <w:rPr>
                <w:noProof w:val="0"/>
              </w:rPr>
            </w:pPr>
          </w:p>
          <w:p w:rsidR="00614D2D" w:rsidRDefault="00614D2D">
            <w:pPr>
              <w:pStyle w:val="PL"/>
              <w:pageBreakBefore/>
              <w:rPr>
                <w:noProof w:val="0"/>
              </w:rPr>
            </w:pPr>
            <w:r>
              <w:rPr>
                <w:noProof w:val="0"/>
              </w:rPr>
              <w:t>Call Control execution is finished.</w:t>
            </w:r>
          </w:p>
          <w:p w:rsidR="00614D2D" w:rsidRDefault="00614D2D">
            <w:pPr>
              <w:pStyle w:val="PL"/>
              <w:pageBreakBefore/>
              <w:rPr>
                <w:noProof w:val="0"/>
              </w:rPr>
            </w:pPr>
          </w:p>
          <w:p w:rsidR="00614D2D" w:rsidRDefault="00614D2D">
            <w:pPr>
              <w:pStyle w:val="PL"/>
              <w:pageBreakBefore/>
              <w:rPr>
                <w:noProof w:val="0"/>
              </w:rPr>
            </w:pPr>
          </w:p>
          <w:p w:rsidR="00614D2D" w:rsidRDefault="00614D2D">
            <w:pPr>
              <w:pStyle w:val="PL"/>
              <w:pageBreakBefore/>
              <w:rPr>
                <w:noProof w:val="0"/>
              </w:rPr>
            </w:pPr>
          </w:p>
          <w:p w:rsidR="00614D2D" w:rsidRDefault="00614D2D">
            <w:pPr>
              <w:pStyle w:val="PL"/>
              <w:pageBreakBefore/>
              <w:rPr>
                <w:noProof w:val="0"/>
              </w:rPr>
            </w:pPr>
          </w:p>
          <w:p w:rsidR="00614D2D" w:rsidRDefault="00614D2D">
            <w:pPr>
              <w:pStyle w:val="PL"/>
              <w:pageBreakBefore/>
              <w:rPr>
                <w:noProof w:val="0"/>
              </w:rPr>
            </w:pPr>
          </w:p>
          <w:p w:rsidR="00614D2D" w:rsidRDefault="00614D2D">
            <w:pPr>
              <w:pStyle w:val="PL"/>
              <w:pageBreakBefore/>
              <w:rPr>
                <w:noProof w:val="0"/>
              </w:rPr>
            </w:pPr>
          </w:p>
          <w:p w:rsidR="00614D2D" w:rsidRDefault="00614D2D">
            <w:pPr>
              <w:pStyle w:val="PL"/>
              <w:pageBreakBefore/>
              <w:rPr>
                <w:noProof w:val="0"/>
              </w:rPr>
            </w:pPr>
          </w:p>
          <w:p w:rsidR="00614D2D" w:rsidRDefault="00614D2D">
            <w:pPr>
              <w:pStyle w:val="PL"/>
              <w:pageBreakBefore/>
              <w:rPr>
                <w:noProof w:val="0"/>
              </w:rPr>
            </w:pPr>
          </w:p>
          <w:p w:rsidR="00614D2D" w:rsidRDefault="00614D2D">
            <w:pPr>
              <w:pStyle w:val="PL"/>
              <w:pageBreakBefore/>
              <w:rPr>
                <w:noProof w:val="0"/>
              </w:rPr>
            </w:pPr>
          </w:p>
          <w:p w:rsidR="00614D2D" w:rsidRDefault="00614D2D">
            <w:pPr>
              <w:pStyle w:val="PL"/>
              <w:pageBreakBefore/>
              <w:rPr>
                <w:noProof w:val="0"/>
              </w:rPr>
            </w:pPr>
            <w:r>
              <w:rPr>
                <w:noProof w:val="0"/>
              </w:rPr>
              <w:t>It's checked that the TAG_EVENT_LIST is the TLV selected</w:t>
            </w:r>
          </w:p>
          <w:p w:rsidR="00614D2D" w:rsidRDefault="00614D2D">
            <w:pPr>
              <w:pStyle w:val="PL"/>
              <w:pageBreakBefore/>
              <w:rPr>
                <w:noProof w:val="0"/>
              </w:rPr>
            </w:pPr>
          </w:p>
          <w:p w:rsidR="00614D2D" w:rsidRDefault="00614D2D">
            <w:pPr>
              <w:pStyle w:val="PL"/>
              <w:pageBreakBefore/>
              <w:rPr>
                <w:noProof w:val="0"/>
                <w:sz w:val="18"/>
              </w:rPr>
            </w:pPr>
            <w:r>
              <w:rPr>
                <w:noProof w:val="0"/>
              </w:rPr>
              <w:t xml:space="preserve">7- The contents of EnvelopeHandler are compared with buffer1 using Util.arrayCompare() </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r>
              <w:t>1- Applet is triggered</w:t>
            </w: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r>
              <w:t xml:space="preserve">2-No exception is thrown. </w:t>
            </w: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r>
              <w:t>3-No exception is thrown.</w:t>
            </w: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r>
              <w:t>5- Applet is triggered</w:t>
            </w: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r>
              <w:t>6- No exception is thrown and the handler contains the envelope call control by SIM</w:t>
            </w: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r>
              <w:t>7- The contents of the envelope handler shall be the same as stored in buffer 1</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r>
              <w:t>4-91 XX</w:t>
            </w: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p>
          <w:p w:rsidR="00614D2D" w:rsidRDefault="00614D2D">
            <w:pPr>
              <w:pStyle w:val="TAL"/>
              <w:keepNext w:val="0"/>
              <w:keepLines w:val="0"/>
              <w:pageBreakBefore/>
            </w:pPr>
            <w:r>
              <w:t>Proactive command Display Text is fetched</w:t>
            </w:r>
          </w:p>
          <w:p w:rsidR="00614D2D" w:rsidRDefault="00614D2D">
            <w:pPr>
              <w:pStyle w:val="TAL"/>
              <w:keepNext w:val="0"/>
              <w:keepLines w:val="0"/>
              <w:pageBreakBefore/>
            </w:pPr>
          </w:p>
          <w:p w:rsidR="00614D2D" w:rsidRDefault="00614D2D">
            <w:pPr>
              <w:pStyle w:val="TAL"/>
              <w:keepNext w:val="0"/>
              <w:keepLines w:val="0"/>
              <w:pageBreakBefore/>
            </w:pPr>
            <w:r>
              <w:t>The terminal Response of DISPLAY TEXT is sent to the SIM</w:t>
            </w:r>
          </w:p>
          <w:p w:rsidR="00614D2D" w:rsidRDefault="00614D2D">
            <w:pPr>
              <w:pStyle w:val="TAL"/>
              <w:keepNext w:val="0"/>
              <w:keepLines w:val="0"/>
              <w:pageBreakBefore/>
            </w:pPr>
          </w:p>
          <w:p w:rsidR="00614D2D" w:rsidRDefault="00614D2D">
            <w:pPr>
              <w:pStyle w:val="TAL"/>
              <w:keepNext w:val="0"/>
              <w:keepLines w:val="0"/>
              <w:pageBreakBefore/>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ageBreakBefore/>
            </w:pPr>
            <w:r>
              <w:t>19</w:t>
            </w:r>
          </w:p>
        </w:tc>
        <w:tc>
          <w:tcPr>
            <w:tcW w:w="4187" w:type="dxa"/>
            <w:tcBorders>
              <w:top w:val="single" w:sz="4" w:space="0" w:color="auto"/>
              <w:left w:val="single" w:sz="4" w:space="0" w:color="auto"/>
              <w:bottom w:val="single" w:sz="4" w:space="0" w:color="auto"/>
              <w:right w:val="single" w:sz="4" w:space="0" w:color="auto"/>
            </w:tcBorders>
          </w:tcPr>
          <w:p w:rsidR="00614D2D" w:rsidRDefault="00614D2D">
            <w:pPr>
              <w:pStyle w:val="TAH"/>
            </w:pPr>
            <w:r>
              <w:t>Envelope Handler integrity checks with EVENT_FORMATTED_SMS_PP_UPD</w:t>
            </w:r>
          </w:p>
          <w:p w:rsidR="00614D2D" w:rsidRDefault="00614D2D">
            <w:pPr>
              <w:pStyle w:val="PL"/>
            </w:pPr>
          </w:p>
          <w:p w:rsidR="00614D2D" w:rsidRDefault="00614D2D">
            <w:pPr>
              <w:pStyle w:val="PL"/>
            </w:pPr>
            <w:r>
              <w:t xml:space="preserve">1-Update Record EFsms instruction single and formatted is sent to the SIM </w:t>
            </w:r>
          </w:p>
          <w:p w:rsidR="00614D2D" w:rsidRDefault="00614D2D">
            <w:pPr>
              <w:pStyle w:val="PL"/>
            </w:pPr>
          </w:p>
          <w:p w:rsidR="00614D2D" w:rsidRDefault="00614D2D">
            <w:pPr>
              <w:pStyle w:val="PL"/>
            </w:pPr>
            <w:r>
              <w:t>2-EnvelopeHandler.getTheHandler() method is called</w:t>
            </w:r>
          </w:p>
          <w:p w:rsidR="00614D2D" w:rsidRDefault="00614D2D">
            <w:pPr>
              <w:pStyle w:val="PL"/>
            </w:pPr>
          </w:p>
          <w:p w:rsidR="00614D2D" w:rsidRDefault="00614D2D">
            <w:pPr>
              <w:pStyle w:val="PL"/>
            </w:pPr>
          </w:p>
          <w:p w:rsidR="00614D2D" w:rsidRDefault="00614D2D">
            <w:pPr>
              <w:pStyle w:val="PL"/>
            </w:pPr>
            <w:r>
              <w:t xml:space="preserve">3-Copy the contents of the envelope handler in buffer 1 using EnvelopeHandler.copy( ) </w:t>
            </w:r>
          </w:p>
          <w:p w:rsidR="00614D2D" w:rsidRDefault="00614D2D">
            <w:pPr>
              <w:pStyle w:val="PL"/>
            </w:pPr>
          </w:p>
          <w:p w:rsidR="00614D2D" w:rsidRDefault="00614D2D">
            <w:pPr>
              <w:pStyle w:val="PL"/>
            </w:pPr>
            <w:r>
              <w:t>The EnvelopeHandler.findTLV() method is called with TAG_SMS_TPDU</w:t>
            </w:r>
          </w:p>
          <w:p w:rsidR="00614D2D" w:rsidRDefault="00614D2D">
            <w:pPr>
              <w:pStyle w:val="PL"/>
            </w:pPr>
          </w:p>
          <w:p w:rsidR="00614D2D" w:rsidRDefault="00614D2D">
            <w:pPr>
              <w:pStyle w:val="PL"/>
            </w:pPr>
            <w:r>
              <w:t xml:space="preserve">4-A proactive command DISPLAY TEXT is sent </w:t>
            </w:r>
          </w:p>
          <w:p w:rsidR="00614D2D" w:rsidRDefault="00614D2D">
            <w:pPr>
              <w:pStyle w:val="PL"/>
            </w:pPr>
          </w:p>
          <w:p w:rsidR="00614D2D" w:rsidRDefault="00614D2D">
            <w:pPr>
              <w:pStyle w:val="PL"/>
            </w:pPr>
            <w:r>
              <w:t>5-Envelope call control by sim is sent to SIM</w:t>
            </w:r>
          </w:p>
          <w:p w:rsidR="00614D2D" w:rsidRDefault="00614D2D">
            <w:pPr>
              <w:pStyle w:val="PL"/>
            </w:pPr>
          </w:p>
          <w:p w:rsidR="00614D2D" w:rsidRDefault="00614D2D">
            <w:pPr>
              <w:pStyle w:val="PL"/>
            </w:pPr>
          </w:p>
          <w:p w:rsidR="00614D2D" w:rsidRDefault="00614D2D">
            <w:pPr>
              <w:pStyle w:val="PL"/>
            </w:pPr>
            <w:r>
              <w:t>EnvelopeHandler.getTheHandler() method is called</w:t>
            </w:r>
          </w:p>
          <w:p w:rsidR="00614D2D" w:rsidRDefault="00614D2D">
            <w:pPr>
              <w:pStyle w:val="PL"/>
            </w:pPr>
          </w:p>
          <w:p w:rsidR="00614D2D" w:rsidRDefault="00614D2D">
            <w:pPr>
              <w:pStyle w:val="PL"/>
            </w:pPr>
            <w:r>
              <w:t>6-It</w:t>
            </w:r>
            <w:r w:rsidR="00A1704F">
              <w:t>'</w:t>
            </w:r>
            <w:r>
              <w:t>s checked that the contents of the envelope handler is the envelope call control using EnvelopeHandler.copy( ) and Util.arrayCompare methods</w:t>
            </w:r>
          </w:p>
          <w:p w:rsidR="00614D2D" w:rsidRDefault="00614D2D">
            <w:pPr>
              <w:pStyle w:val="PL"/>
            </w:pPr>
          </w:p>
          <w:p w:rsidR="00614D2D" w:rsidRDefault="00614D2D">
            <w:pPr>
              <w:pStyle w:val="PL"/>
            </w:pPr>
            <w:r>
              <w:t>The EnvelopeHandler.findTLV() method is called with TAG_SMS_TPDU</w:t>
            </w:r>
          </w:p>
          <w:p w:rsidR="00614D2D" w:rsidRDefault="00614D2D">
            <w:pPr>
              <w:pStyle w:val="PL"/>
            </w:pPr>
          </w:p>
          <w:p w:rsidR="00614D2D" w:rsidRDefault="00614D2D">
            <w:pPr>
              <w:pStyle w:val="PL"/>
            </w:pPr>
            <w:r>
              <w:t>Call Control execution is finished.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It</w:t>
            </w:r>
            <w:r w:rsidR="00A1704F">
              <w:t>'</w:t>
            </w:r>
            <w:r>
              <w:t>s checked that the TAG_SMS_TPDU is the TLV selected</w:t>
            </w:r>
          </w:p>
          <w:p w:rsidR="00614D2D" w:rsidRDefault="00614D2D">
            <w:pPr>
              <w:pStyle w:val="PL"/>
            </w:pPr>
          </w:p>
          <w:p w:rsidR="00614D2D" w:rsidRDefault="00614D2D">
            <w:pPr>
              <w:pStyle w:val="PL"/>
            </w:pPr>
            <w:r>
              <w:t xml:space="preserve">7- The contents of EnvelopeHandler are compared with buffer1 using Util.arrayCompare() </w:t>
            </w:r>
          </w:p>
          <w:p w:rsidR="00614D2D" w:rsidRDefault="00614D2D">
            <w:pPr>
              <w:pStyle w:val="PL"/>
            </w:pPr>
          </w:p>
          <w:p w:rsidR="00614D2D" w:rsidRDefault="00614D2D">
            <w:pPr>
              <w:pStyle w:val="PL"/>
            </w:pPr>
          </w:p>
          <w:p w:rsidR="00614D2D" w:rsidRDefault="00614D2D">
            <w:pPr>
              <w:pStyle w:val="TAH"/>
              <w:keepNext w:val="0"/>
              <w:keepLines w:val="0"/>
              <w:pageBreakBefore/>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 xml:space="preserve">2- No exception is thrown. </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6- No exception is thrown and the handler contains the envelope call control by SIM</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7- The contents of the envelope handler shall be the same as stored in buffer 1</w:t>
            </w:r>
          </w:p>
          <w:p w:rsidR="00614D2D" w:rsidRDefault="00614D2D">
            <w:pPr>
              <w:pStyle w:val="TAL"/>
            </w:pPr>
          </w:p>
          <w:p w:rsidR="00614D2D" w:rsidRDefault="00614D2D">
            <w:pPr>
              <w:pStyle w:val="TAL"/>
            </w:pPr>
          </w:p>
          <w:p w:rsidR="00614D2D" w:rsidRDefault="00614D2D">
            <w:pPr>
              <w:pStyle w:val="TAL"/>
            </w:pPr>
          </w:p>
          <w:p w:rsidR="00614D2D" w:rsidRDefault="00614D2D">
            <w:pPr>
              <w:pStyle w:val="TAL"/>
              <w:keepNext w:val="0"/>
              <w:keepLines w:val="0"/>
              <w:pageBreakBefore/>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4- 91 XX</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Proactive command Display Text is fetched</w:t>
            </w:r>
          </w:p>
          <w:p w:rsidR="00614D2D" w:rsidRDefault="00614D2D">
            <w:pPr>
              <w:pStyle w:val="TAL"/>
            </w:pPr>
            <w:r>
              <w:t>The terminal Response of DISPLAY TEXT is sent to the SIM</w:t>
            </w:r>
          </w:p>
          <w:p w:rsidR="00614D2D" w:rsidRDefault="00614D2D">
            <w:pPr>
              <w:pStyle w:val="TAL"/>
            </w:pPr>
          </w:p>
          <w:p w:rsidR="00614D2D" w:rsidRDefault="00614D2D">
            <w:pPr>
              <w:pStyle w:val="TAL"/>
              <w:keepNext w:val="0"/>
              <w:keepLines w:val="0"/>
              <w:pageBreakBefore/>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ageBreakBefore/>
            </w:pPr>
            <w:r>
              <w:t>20</w:t>
            </w:r>
          </w:p>
        </w:tc>
        <w:tc>
          <w:tcPr>
            <w:tcW w:w="4187" w:type="dxa"/>
            <w:tcBorders>
              <w:top w:val="single" w:sz="4" w:space="0" w:color="auto"/>
              <w:left w:val="single" w:sz="4" w:space="0" w:color="auto"/>
              <w:bottom w:val="single" w:sz="4" w:space="0" w:color="auto"/>
              <w:right w:val="single" w:sz="4" w:space="0" w:color="auto"/>
            </w:tcBorders>
          </w:tcPr>
          <w:p w:rsidR="00614D2D" w:rsidRDefault="00614D2D">
            <w:pPr>
              <w:pStyle w:val="TAH"/>
            </w:pPr>
            <w:r>
              <w:t>Envelope Handler integrity checks with EVENT_UNFORMATTED_SMS_PP_UPD</w:t>
            </w:r>
          </w:p>
          <w:p w:rsidR="00614D2D" w:rsidRDefault="00614D2D">
            <w:pPr>
              <w:pStyle w:val="PL"/>
            </w:pPr>
          </w:p>
          <w:p w:rsidR="00614D2D" w:rsidRDefault="00614D2D">
            <w:pPr>
              <w:pStyle w:val="PL"/>
            </w:pPr>
            <w:r>
              <w:t>1- Update Record EFsms instruction single and unformatted is sent to the SIM</w:t>
            </w:r>
          </w:p>
          <w:p w:rsidR="00614D2D" w:rsidRDefault="00614D2D">
            <w:pPr>
              <w:pStyle w:val="PL"/>
            </w:pPr>
          </w:p>
          <w:p w:rsidR="00614D2D" w:rsidRDefault="00614D2D">
            <w:pPr>
              <w:pStyle w:val="PL"/>
            </w:pPr>
          </w:p>
          <w:p w:rsidR="00614D2D" w:rsidRDefault="00614D2D">
            <w:pPr>
              <w:pStyle w:val="PL"/>
            </w:pPr>
            <w:r>
              <w:t>2-EnvelopeHandler.getTheHandler() method is called</w:t>
            </w:r>
          </w:p>
          <w:p w:rsidR="00614D2D" w:rsidRDefault="00614D2D">
            <w:pPr>
              <w:pStyle w:val="PL"/>
            </w:pPr>
          </w:p>
          <w:p w:rsidR="00614D2D" w:rsidRDefault="00614D2D">
            <w:pPr>
              <w:pStyle w:val="PL"/>
            </w:pPr>
          </w:p>
          <w:p w:rsidR="00614D2D" w:rsidRDefault="00614D2D">
            <w:pPr>
              <w:pStyle w:val="PL"/>
            </w:pPr>
            <w:r>
              <w:t>3-Copy the contents of the envelope handler in buffer 1 using EnvelopeHandler.copy( )</w:t>
            </w:r>
          </w:p>
          <w:p w:rsidR="00614D2D" w:rsidRDefault="00614D2D">
            <w:pPr>
              <w:pStyle w:val="PL"/>
            </w:pPr>
          </w:p>
          <w:p w:rsidR="00614D2D" w:rsidRDefault="00614D2D">
            <w:pPr>
              <w:pStyle w:val="PL"/>
            </w:pPr>
          </w:p>
          <w:p w:rsidR="00614D2D" w:rsidRDefault="00614D2D">
            <w:pPr>
              <w:pStyle w:val="PL"/>
            </w:pPr>
            <w:r>
              <w:t>The EnvelopeHandler.findTLV method is called with TAG_SMS_TPDU</w:t>
            </w:r>
          </w:p>
          <w:p w:rsidR="00614D2D" w:rsidRDefault="00614D2D">
            <w:pPr>
              <w:pStyle w:val="PL"/>
            </w:pPr>
          </w:p>
          <w:p w:rsidR="00614D2D" w:rsidRDefault="00614D2D">
            <w:pPr>
              <w:pStyle w:val="PL"/>
            </w:pPr>
            <w:r>
              <w:t xml:space="preserve">4-A proactive command DISPLAY TEXT is sent </w:t>
            </w:r>
          </w:p>
          <w:p w:rsidR="00614D2D" w:rsidRDefault="00614D2D">
            <w:pPr>
              <w:pStyle w:val="PL"/>
            </w:pPr>
          </w:p>
          <w:p w:rsidR="00614D2D" w:rsidRDefault="00614D2D">
            <w:pPr>
              <w:pStyle w:val="PL"/>
            </w:pPr>
            <w:r>
              <w:t>5-Envelope call control by sim is sent to SIM</w:t>
            </w:r>
          </w:p>
          <w:p w:rsidR="00614D2D" w:rsidRDefault="00614D2D">
            <w:pPr>
              <w:pStyle w:val="PL"/>
            </w:pPr>
          </w:p>
          <w:p w:rsidR="00614D2D" w:rsidRDefault="00614D2D">
            <w:pPr>
              <w:pStyle w:val="PL"/>
            </w:pPr>
          </w:p>
          <w:p w:rsidR="00614D2D" w:rsidRDefault="00614D2D">
            <w:pPr>
              <w:pStyle w:val="PL"/>
            </w:pPr>
            <w:r>
              <w:t>EnvelopeHandler.getTheHandler() method is called</w:t>
            </w:r>
          </w:p>
          <w:p w:rsidR="00614D2D" w:rsidRDefault="00614D2D">
            <w:pPr>
              <w:pStyle w:val="PL"/>
            </w:pPr>
          </w:p>
          <w:p w:rsidR="00614D2D" w:rsidRDefault="00614D2D">
            <w:pPr>
              <w:pStyle w:val="PL"/>
            </w:pPr>
            <w:r>
              <w:t>6-It</w:t>
            </w:r>
            <w:r w:rsidR="00A1704F">
              <w:t>'</w:t>
            </w:r>
            <w:r>
              <w:t>s checked that the contents of the envelope handler is the envelope call control using EnvelopeHandler.copy() and Util.arrayCompare() methods</w:t>
            </w:r>
          </w:p>
          <w:p w:rsidR="00614D2D" w:rsidRDefault="00614D2D">
            <w:pPr>
              <w:pStyle w:val="PL"/>
            </w:pPr>
          </w:p>
          <w:p w:rsidR="00614D2D" w:rsidRDefault="00614D2D">
            <w:pPr>
              <w:pStyle w:val="PL"/>
            </w:pPr>
            <w:r>
              <w:t>The EnvelopeHandler.findTLV() method is called with TAG_DEVICE_IDENTITIES</w:t>
            </w:r>
          </w:p>
          <w:p w:rsidR="00614D2D" w:rsidRDefault="00614D2D">
            <w:pPr>
              <w:pStyle w:val="PL"/>
            </w:pPr>
          </w:p>
          <w:p w:rsidR="00614D2D" w:rsidRDefault="00614D2D">
            <w:pPr>
              <w:pStyle w:val="PL"/>
            </w:pPr>
            <w:r>
              <w:t>Call Control execution is finished.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It</w:t>
            </w:r>
            <w:r w:rsidR="00A1704F">
              <w:t>'</w:t>
            </w:r>
            <w:r>
              <w:t>s checked that the TAG_DEVICE_IDENTITIES is the TLV selected</w:t>
            </w:r>
          </w:p>
          <w:p w:rsidR="00614D2D" w:rsidRDefault="00614D2D">
            <w:pPr>
              <w:pStyle w:val="PL"/>
            </w:pPr>
          </w:p>
          <w:p w:rsidR="00614D2D" w:rsidRDefault="00614D2D">
            <w:pPr>
              <w:pStyle w:val="PL"/>
            </w:pPr>
            <w:r>
              <w:t xml:space="preserve">7- The contents of EnvelopeHandler are compared with buffer1 using Util.arrayCompare() </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TAH"/>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 xml:space="preserve">2- No exception is thrown. </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6- No exception is thrown and the handler contains the envelope call control by SIM</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7- The contents of the envelope handler shall be the same as stored in buffer 1.</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4- 91 XX</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Proactive command Display Text is fetched</w:t>
            </w:r>
          </w:p>
          <w:p w:rsidR="00614D2D" w:rsidRDefault="00614D2D">
            <w:pPr>
              <w:pStyle w:val="TAL"/>
            </w:pPr>
          </w:p>
          <w:p w:rsidR="00614D2D" w:rsidRDefault="00614D2D">
            <w:pPr>
              <w:pStyle w:val="TAL"/>
            </w:pPr>
            <w:r>
              <w:t>The terminal Response of DISPLAY TEXT is sent to the SIM</w:t>
            </w:r>
          </w:p>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ageBreakBefore/>
            </w:pPr>
            <w:r>
              <w:t>21</w:t>
            </w:r>
          </w:p>
        </w:tc>
        <w:tc>
          <w:tcPr>
            <w:tcW w:w="4187" w:type="dxa"/>
            <w:tcBorders>
              <w:top w:val="single" w:sz="4" w:space="0" w:color="auto"/>
              <w:left w:val="single" w:sz="4" w:space="0" w:color="auto"/>
              <w:bottom w:val="single" w:sz="4" w:space="0" w:color="auto"/>
              <w:right w:val="single" w:sz="4" w:space="0" w:color="auto"/>
            </w:tcBorders>
          </w:tcPr>
          <w:p w:rsidR="00614D2D" w:rsidRDefault="00614D2D">
            <w:pPr>
              <w:pStyle w:val="TAH"/>
            </w:pPr>
            <w:r>
              <w:t>Check the TLV list conversion for EVENT_FORMATTED_SMS_PP_UPD</w:t>
            </w:r>
          </w:p>
          <w:p w:rsidR="00614D2D" w:rsidRDefault="00614D2D">
            <w:pPr>
              <w:pStyle w:val="PL"/>
            </w:pPr>
          </w:p>
          <w:p w:rsidR="00614D2D" w:rsidRDefault="00614D2D">
            <w:pPr>
              <w:pStyle w:val="PL"/>
            </w:pPr>
            <w:r>
              <w:t>1- An EVENT_FORMATTED_SMS_PP_UPD is sent to the SIM.</w:t>
            </w:r>
          </w:p>
          <w:p w:rsidR="00614D2D" w:rsidRDefault="00614D2D">
            <w:pPr>
              <w:pStyle w:val="PL"/>
            </w:pPr>
          </w:p>
          <w:p w:rsidR="00614D2D" w:rsidRDefault="00614D2D">
            <w:pPr>
              <w:pStyle w:val="PL"/>
            </w:pPr>
            <w:r>
              <w:t>2- The findTLV(tag == device identities Tag) is called.</w:t>
            </w:r>
          </w:p>
          <w:p w:rsidR="00614D2D" w:rsidRDefault="00614D2D">
            <w:pPr>
              <w:pStyle w:val="PL"/>
            </w:pPr>
          </w:p>
          <w:p w:rsidR="00614D2D" w:rsidRDefault="00614D2D">
            <w:pPr>
              <w:pStyle w:val="PL"/>
            </w:pPr>
            <w:r>
              <w:t>3- The getValueByte(offset == 0) is called.</w:t>
            </w:r>
          </w:p>
          <w:p w:rsidR="00614D2D" w:rsidRDefault="00614D2D">
            <w:pPr>
              <w:pStyle w:val="PL"/>
            </w:pPr>
          </w:p>
          <w:p w:rsidR="00614D2D" w:rsidRDefault="00614D2D">
            <w:pPr>
              <w:pStyle w:val="PL"/>
            </w:pPr>
            <w:r>
              <w:t>4- The getValueByte(offset == 1) is called.</w:t>
            </w:r>
          </w:p>
          <w:p w:rsidR="00614D2D" w:rsidRDefault="00614D2D">
            <w:pPr>
              <w:pStyle w:val="PL"/>
            </w:pPr>
          </w:p>
          <w:p w:rsidR="00614D2D" w:rsidRDefault="00614D2D">
            <w:pPr>
              <w:pStyle w:val="PL"/>
            </w:pPr>
            <w:r>
              <w:t>5- The findTLV(tag == address Tag) is called.</w:t>
            </w:r>
          </w:p>
          <w:p w:rsidR="00614D2D" w:rsidRDefault="00614D2D">
            <w:pPr>
              <w:pStyle w:val="PL"/>
            </w:pPr>
          </w:p>
          <w:p w:rsidR="00614D2D" w:rsidRDefault="00614D2D">
            <w:pPr>
              <w:pStyle w:val="PL"/>
            </w:pPr>
            <w:r>
              <w:t>6- Check the content</w:t>
            </w:r>
          </w:p>
          <w:p w:rsidR="00614D2D" w:rsidRDefault="00614D2D">
            <w:pPr>
              <w:pStyle w:val="PL"/>
            </w:pPr>
          </w:p>
          <w:p w:rsidR="00614D2D" w:rsidRDefault="00614D2D">
            <w:pPr>
              <w:pStyle w:val="PL"/>
            </w:pPr>
            <w:r>
              <w:t>7- The findTLV(tag == SMS TPDU Tag) is called.</w:t>
            </w:r>
          </w:p>
          <w:p w:rsidR="00614D2D" w:rsidRDefault="00614D2D">
            <w:pPr>
              <w:pStyle w:val="PL"/>
            </w:pPr>
          </w:p>
          <w:p w:rsidR="00614D2D" w:rsidRDefault="00614D2D">
            <w:pPr>
              <w:pStyle w:val="PL"/>
            </w:pPr>
            <w:r>
              <w:t>8- Check the content</w:t>
            </w:r>
          </w:p>
          <w:p w:rsidR="00614D2D" w:rsidRDefault="00614D2D">
            <w:pPr>
              <w:pStyle w:val="PL"/>
            </w:pPr>
          </w:p>
          <w:p w:rsidR="00614D2D" w:rsidRDefault="00614D2D">
            <w:pPr>
              <w:pStyle w:val="PL"/>
            </w:pPr>
          </w:p>
          <w:p w:rsidR="00614D2D" w:rsidRDefault="00614D2D">
            <w:pPr>
              <w:pStyle w:val="TAH"/>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 is triggered</w:t>
            </w: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r>
              <w:t>3- return the absolute record.</w:t>
            </w:r>
          </w:p>
          <w:p w:rsidR="00614D2D" w:rsidRDefault="00614D2D">
            <w:pPr>
              <w:pStyle w:val="TAL"/>
            </w:pPr>
          </w:p>
          <w:p w:rsidR="00614D2D" w:rsidRDefault="00614D2D">
            <w:pPr>
              <w:pStyle w:val="TAL"/>
            </w:pPr>
            <w:r>
              <w:t>4- return the record status</w:t>
            </w:r>
          </w:p>
          <w:p w:rsidR="00614D2D" w:rsidRDefault="00614D2D">
            <w:pPr>
              <w:pStyle w:val="TAL"/>
            </w:pPr>
          </w:p>
          <w:p w:rsidR="00614D2D" w:rsidRDefault="00614D2D">
            <w:pPr>
              <w:pStyle w:val="TAL"/>
            </w:pPr>
            <w:r>
              <w:t>5-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7-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ageBreakBefore/>
            </w:pPr>
            <w:r>
              <w:t>22</w:t>
            </w:r>
          </w:p>
        </w:tc>
        <w:tc>
          <w:tcPr>
            <w:tcW w:w="4187" w:type="dxa"/>
            <w:tcBorders>
              <w:top w:val="single" w:sz="4" w:space="0" w:color="auto"/>
              <w:left w:val="single" w:sz="4" w:space="0" w:color="auto"/>
              <w:bottom w:val="single" w:sz="4" w:space="0" w:color="auto"/>
              <w:right w:val="single" w:sz="4" w:space="0" w:color="auto"/>
            </w:tcBorders>
          </w:tcPr>
          <w:p w:rsidR="00614D2D" w:rsidRDefault="00614D2D">
            <w:pPr>
              <w:pStyle w:val="TAH"/>
            </w:pPr>
            <w:r>
              <w:t>Check TLV list conversion for EVENT_FORMATTED_SMS_PP_UPD</w:t>
            </w:r>
          </w:p>
          <w:p w:rsidR="00614D2D" w:rsidRDefault="00614D2D">
            <w:pPr>
              <w:pStyle w:val="TAH"/>
            </w:pPr>
          </w:p>
          <w:p w:rsidR="00614D2D" w:rsidRDefault="00614D2D">
            <w:pPr>
              <w:pStyle w:val="PL"/>
            </w:pPr>
            <w:r>
              <w:t>1- The getLength() method is called</w:t>
            </w:r>
          </w:p>
          <w:p w:rsidR="00614D2D" w:rsidRDefault="00614D2D">
            <w:pPr>
              <w:pStyle w:val="PL"/>
            </w:pPr>
          </w:p>
          <w:p w:rsidR="00614D2D" w:rsidRDefault="00614D2D">
            <w:pPr>
              <w:pStyle w:val="TAH"/>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return the Simple TLV list length</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ageBreakBefore/>
            </w:pPr>
            <w:r>
              <w:t>23</w:t>
            </w:r>
          </w:p>
        </w:tc>
        <w:tc>
          <w:tcPr>
            <w:tcW w:w="4187" w:type="dxa"/>
            <w:tcBorders>
              <w:top w:val="single" w:sz="4" w:space="0" w:color="auto"/>
              <w:left w:val="single" w:sz="4" w:space="0" w:color="auto"/>
              <w:bottom w:val="single" w:sz="4" w:space="0" w:color="auto"/>
              <w:right w:val="single" w:sz="4" w:space="0" w:color="auto"/>
            </w:tcBorders>
          </w:tcPr>
          <w:p w:rsidR="00614D2D" w:rsidRDefault="00614D2D">
            <w:pPr>
              <w:pStyle w:val="TAH"/>
            </w:pPr>
            <w:r>
              <w:t>Check TLV list conversion for EVENT_FORMATTED_SMS_PP_UPD</w:t>
            </w:r>
          </w:p>
          <w:p w:rsidR="00614D2D" w:rsidRDefault="00614D2D">
            <w:pPr>
              <w:pStyle w:val="PL"/>
            </w:pPr>
          </w:p>
          <w:p w:rsidR="00614D2D" w:rsidRDefault="00614D2D">
            <w:pPr>
              <w:pStyle w:val="PL"/>
            </w:pPr>
            <w:r>
              <w:t xml:space="preserve">1- The getEnvelopeTag() method is called </w:t>
            </w:r>
          </w:p>
          <w:p w:rsidR="00614D2D" w:rsidRDefault="00614D2D">
            <w:pPr>
              <w:pStyle w:val="TAH"/>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r>
              <w:t xml:space="preserve">1- return </w:t>
            </w:r>
            <w:r>
              <w:rPr>
                <w:i/>
              </w:rPr>
              <w:t>BTAG_SMS_PP_DOWNLOAD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ageBreakBefore/>
            </w:pPr>
            <w:r>
              <w:t>24</w:t>
            </w:r>
          </w:p>
        </w:tc>
        <w:tc>
          <w:tcPr>
            <w:tcW w:w="4187" w:type="dxa"/>
            <w:tcBorders>
              <w:top w:val="single" w:sz="4" w:space="0" w:color="auto"/>
              <w:left w:val="single" w:sz="4" w:space="0" w:color="auto"/>
              <w:bottom w:val="single" w:sz="4" w:space="0" w:color="auto"/>
              <w:right w:val="single" w:sz="4" w:space="0" w:color="auto"/>
            </w:tcBorders>
          </w:tcPr>
          <w:p w:rsidR="00614D2D" w:rsidRDefault="00614D2D">
            <w:pPr>
              <w:pStyle w:val="TAH"/>
            </w:pPr>
            <w:r>
              <w:t>Check the TLV list conversion for EVENT_UNFORMATTED_SMS_PP_UPD</w:t>
            </w:r>
          </w:p>
          <w:p w:rsidR="00614D2D" w:rsidRDefault="00614D2D">
            <w:pPr>
              <w:pStyle w:val="PL"/>
            </w:pPr>
          </w:p>
          <w:p w:rsidR="00614D2D" w:rsidRDefault="00614D2D">
            <w:pPr>
              <w:pStyle w:val="PL"/>
            </w:pPr>
            <w:r>
              <w:t>1- An EVENT_UNFORMATTED_SMS_PP_UPD is sent to the SIM.</w:t>
            </w:r>
          </w:p>
          <w:p w:rsidR="00614D2D" w:rsidRDefault="00614D2D">
            <w:pPr>
              <w:pStyle w:val="PL"/>
            </w:pPr>
          </w:p>
          <w:p w:rsidR="00614D2D" w:rsidRDefault="00614D2D">
            <w:pPr>
              <w:pStyle w:val="PL"/>
            </w:pPr>
            <w:r>
              <w:t>2- The findTLV(tag == device identities Tag) is called.</w:t>
            </w:r>
          </w:p>
          <w:p w:rsidR="00614D2D" w:rsidRDefault="00614D2D">
            <w:pPr>
              <w:pStyle w:val="PL"/>
            </w:pPr>
          </w:p>
          <w:p w:rsidR="00614D2D" w:rsidRDefault="00614D2D">
            <w:pPr>
              <w:pStyle w:val="PL"/>
            </w:pPr>
            <w:r>
              <w:t>3- The getValueByte(offset == 0) is called.</w:t>
            </w:r>
          </w:p>
          <w:p w:rsidR="00614D2D" w:rsidRDefault="00614D2D">
            <w:pPr>
              <w:pStyle w:val="PL"/>
            </w:pPr>
          </w:p>
          <w:p w:rsidR="00614D2D" w:rsidRDefault="00614D2D">
            <w:pPr>
              <w:pStyle w:val="PL"/>
            </w:pPr>
            <w:r>
              <w:t>4- The getValueByte(offset == 1) is called.</w:t>
            </w:r>
          </w:p>
          <w:p w:rsidR="00614D2D" w:rsidRDefault="00614D2D">
            <w:pPr>
              <w:pStyle w:val="PL"/>
            </w:pPr>
          </w:p>
          <w:p w:rsidR="00614D2D" w:rsidRDefault="00614D2D">
            <w:pPr>
              <w:pStyle w:val="PL"/>
            </w:pPr>
            <w:r>
              <w:t>5- The findTLV(tag == address Tag) is called.</w:t>
            </w:r>
          </w:p>
          <w:p w:rsidR="00614D2D" w:rsidRDefault="00614D2D">
            <w:pPr>
              <w:pStyle w:val="PL"/>
            </w:pPr>
          </w:p>
          <w:p w:rsidR="00614D2D" w:rsidRDefault="00614D2D">
            <w:pPr>
              <w:pStyle w:val="PL"/>
            </w:pPr>
            <w:r>
              <w:t>6- Check the content</w:t>
            </w:r>
          </w:p>
          <w:p w:rsidR="00614D2D" w:rsidRDefault="00614D2D">
            <w:pPr>
              <w:pStyle w:val="PL"/>
            </w:pPr>
          </w:p>
          <w:p w:rsidR="00614D2D" w:rsidRDefault="00614D2D">
            <w:pPr>
              <w:pStyle w:val="PL"/>
            </w:pPr>
            <w:r>
              <w:t>7- The findTLV(tag == SMS TPDU Tag) is called.</w:t>
            </w:r>
          </w:p>
          <w:p w:rsidR="00614D2D" w:rsidRDefault="00614D2D">
            <w:pPr>
              <w:pStyle w:val="PL"/>
            </w:pPr>
          </w:p>
          <w:p w:rsidR="00614D2D" w:rsidRDefault="00614D2D">
            <w:pPr>
              <w:pStyle w:val="PL"/>
            </w:pPr>
            <w:r>
              <w:t>8- Check the content</w:t>
            </w:r>
          </w:p>
          <w:p w:rsidR="00614D2D" w:rsidRDefault="00614D2D">
            <w:pPr>
              <w:pStyle w:val="PL"/>
            </w:pPr>
          </w:p>
          <w:p w:rsidR="00614D2D" w:rsidRDefault="00614D2D">
            <w:pPr>
              <w:pStyle w:val="PL"/>
            </w:pPr>
          </w:p>
          <w:p w:rsidR="00614D2D" w:rsidRDefault="00614D2D">
            <w:pPr>
              <w:pStyle w:val="TAH"/>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 is triggered</w:t>
            </w: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r>
              <w:t>3- return the absolute record.</w:t>
            </w:r>
          </w:p>
          <w:p w:rsidR="00614D2D" w:rsidRDefault="00614D2D">
            <w:pPr>
              <w:pStyle w:val="TAL"/>
            </w:pPr>
          </w:p>
          <w:p w:rsidR="00614D2D" w:rsidRDefault="00614D2D">
            <w:pPr>
              <w:pStyle w:val="TAL"/>
            </w:pPr>
            <w:r>
              <w:t>4- return the record status</w:t>
            </w:r>
          </w:p>
          <w:p w:rsidR="00614D2D" w:rsidRDefault="00614D2D">
            <w:pPr>
              <w:pStyle w:val="TAL"/>
            </w:pPr>
          </w:p>
          <w:p w:rsidR="00614D2D" w:rsidRDefault="00614D2D">
            <w:pPr>
              <w:pStyle w:val="TAL"/>
            </w:pPr>
            <w:r>
              <w:t>5-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7-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ageBreakBefore/>
            </w:pPr>
            <w:r>
              <w:t>25</w:t>
            </w:r>
          </w:p>
        </w:tc>
        <w:tc>
          <w:tcPr>
            <w:tcW w:w="4187" w:type="dxa"/>
            <w:tcBorders>
              <w:top w:val="single" w:sz="4" w:space="0" w:color="auto"/>
              <w:left w:val="single" w:sz="4" w:space="0" w:color="auto"/>
              <w:bottom w:val="single" w:sz="4" w:space="0" w:color="auto"/>
              <w:right w:val="single" w:sz="4" w:space="0" w:color="auto"/>
            </w:tcBorders>
          </w:tcPr>
          <w:p w:rsidR="00614D2D" w:rsidRDefault="00614D2D">
            <w:pPr>
              <w:pStyle w:val="TAH"/>
            </w:pPr>
            <w:r>
              <w:t>Check TLV list conversion for EVENT_UNFORMATTED_SMS_PP_UPD</w:t>
            </w:r>
          </w:p>
          <w:p w:rsidR="00614D2D" w:rsidRDefault="00614D2D">
            <w:pPr>
              <w:pStyle w:val="TAH"/>
            </w:pPr>
          </w:p>
          <w:p w:rsidR="00614D2D" w:rsidRDefault="00614D2D">
            <w:pPr>
              <w:pStyle w:val="PL"/>
            </w:pPr>
            <w:r>
              <w:t>1- The getLength() method is called</w:t>
            </w:r>
          </w:p>
          <w:p w:rsidR="00614D2D" w:rsidRDefault="00614D2D">
            <w:pPr>
              <w:pStyle w:val="PL"/>
            </w:pPr>
          </w:p>
          <w:p w:rsidR="00614D2D" w:rsidRDefault="00614D2D">
            <w:pPr>
              <w:pStyle w:val="TAH"/>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return the Simple TLV list length</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ageBreakBefore/>
            </w:pPr>
            <w:r>
              <w:t>26</w:t>
            </w:r>
          </w:p>
        </w:tc>
        <w:tc>
          <w:tcPr>
            <w:tcW w:w="4187" w:type="dxa"/>
            <w:tcBorders>
              <w:top w:val="single" w:sz="4" w:space="0" w:color="auto"/>
              <w:left w:val="single" w:sz="4" w:space="0" w:color="auto"/>
              <w:bottom w:val="single" w:sz="4" w:space="0" w:color="auto"/>
              <w:right w:val="single" w:sz="4" w:space="0" w:color="auto"/>
            </w:tcBorders>
          </w:tcPr>
          <w:p w:rsidR="00614D2D" w:rsidRDefault="00614D2D">
            <w:pPr>
              <w:pStyle w:val="TAH"/>
            </w:pPr>
            <w:r>
              <w:t>Check TLV list conversion for EVENT_UNFORMATTED_SMS_PP_UPD</w:t>
            </w:r>
          </w:p>
          <w:p w:rsidR="00614D2D" w:rsidRDefault="00614D2D">
            <w:pPr>
              <w:pStyle w:val="PL"/>
            </w:pPr>
          </w:p>
          <w:p w:rsidR="00614D2D" w:rsidRDefault="00614D2D">
            <w:pPr>
              <w:pStyle w:val="PL"/>
            </w:pPr>
            <w:r>
              <w:t xml:space="preserve">1- The getEnvelopeTag() method is called </w:t>
            </w:r>
          </w:p>
          <w:p w:rsidR="00614D2D" w:rsidRDefault="00614D2D">
            <w:pPr>
              <w:pStyle w:val="TAH"/>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r>
              <w:t xml:space="preserve">1- return </w:t>
            </w:r>
            <w:r>
              <w:rPr>
                <w:i/>
              </w:rPr>
              <w:t>BTAG_SMS_PP_DOWNLOAD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bl>
    <w:p w:rsidR="00614D2D" w:rsidRDefault="00614D2D" w:rsidP="00614D2D"/>
    <w:p w:rsidR="00614D2D" w:rsidRDefault="00614D2D" w:rsidP="00614D2D">
      <w:pPr>
        <w:pStyle w:val="H6"/>
        <w:keepNext w:val="0"/>
        <w:keepLines w:val="0"/>
      </w:pPr>
      <w:r>
        <w:t>6.3.2.3.4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319"/>
        <w:gridCol w:w="4752"/>
      </w:tblGrid>
      <w:tr w:rsidR="00614D2D" w:rsidTr="00614D2D">
        <w:trPr>
          <w:tblHeader/>
          <w:jc w:val="center"/>
        </w:trPr>
        <w:tc>
          <w:tcPr>
            <w:tcW w:w="131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475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tblHeader/>
          <w:jc w:val="center"/>
        </w:trPr>
        <w:tc>
          <w:tcPr>
            <w:tcW w:w="131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475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1, 2, 3, 4, 5, 6, 7, 8, 9, 10, 11, 12, 13, 14, 15, 16, 17, 18, 19, 20</w:t>
            </w:r>
          </w:p>
        </w:tc>
      </w:tr>
      <w:tr w:rsidR="00614D2D" w:rsidTr="00614D2D">
        <w:trPr>
          <w:tblHeader/>
          <w:jc w:val="center"/>
        </w:trPr>
        <w:tc>
          <w:tcPr>
            <w:tcW w:w="131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CRRN2</w:t>
            </w:r>
          </w:p>
        </w:tc>
        <w:tc>
          <w:tcPr>
            <w:tcW w:w="475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1, 2, 3, 4, 5, 6, 7, 8, 9, 10, 11, 12, 13, 14, 15, 16, 17, 18, 19, 20</w:t>
            </w:r>
          </w:p>
        </w:tc>
      </w:tr>
      <w:tr w:rsidR="00614D2D" w:rsidTr="00614D2D">
        <w:trPr>
          <w:tblHeader/>
          <w:jc w:val="center"/>
        </w:trPr>
        <w:tc>
          <w:tcPr>
            <w:tcW w:w="131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CRRN3</w:t>
            </w:r>
          </w:p>
        </w:tc>
        <w:tc>
          <w:tcPr>
            <w:tcW w:w="475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21, 24</w:t>
            </w:r>
          </w:p>
        </w:tc>
      </w:tr>
      <w:tr w:rsidR="00614D2D" w:rsidTr="00614D2D">
        <w:trPr>
          <w:tblHeader/>
          <w:jc w:val="center"/>
        </w:trPr>
        <w:tc>
          <w:tcPr>
            <w:tcW w:w="131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CRRN4</w:t>
            </w:r>
          </w:p>
        </w:tc>
        <w:tc>
          <w:tcPr>
            <w:tcW w:w="475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22, 25</w:t>
            </w:r>
          </w:p>
        </w:tc>
      </w:tr>
      <w:tr w:rsidR="00614D2D" w:rsidTr="00614D2D">
        <w:trPr>
          <w:tblHeader/>
          <w:jc w:val="center"/>
        </w:trPr>
        <w:tc>
          <w:tcPr>
            <w:tcW w:w="131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CRRN5</w:t>
            </w:r>
          </w:p>
        </w:tc>
        <w:tc>
          <w:tcPr>
            <w:tcW w:w="475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23, 26</w:t>
            </w:r>
          </w:p>
        </w:tc>
      </w:tr>
      <w:tr w:rsidR="00614D2D" w:rsidTr="00614D2D">
        <w:trPr>
          <w:tblHeader/>
          <w:jc w:val="center"/>
        </w:trPr>
        <w:tc>
          <w:tcPr>
            <w:tcW w:w="131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CRRN6</w:t>
            </w:r>
          </w:p>
        </w:tc>
        <w:tc>
          <w:tcPr>
            <w:tcW w:w="475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21, 24</w:t>
            </w:r>
          </w:p>
        </w:tc>
      </w:tr>
    </w:tbl>
    <w:p w:rsidR="00614D2D" w:rsidRDefault="00614D2D" w:rsidP="00614D2D"/>
    <w:p w:rsidR="00614D2D" w:rsidRDefault="00614D2D" w:rsidP="00614D2D">
      <w:pPr>
        <w:pStyle w:val="Heading4"/>
      </w:pPr>
      <w:bookmarkStart w:id="561" w:name="_Toc51826829"/>
      <w:bookmarkStart w:id="562" w:name="_Toc117070510"/>
      <w:bookmarkStart w:id="563" w:name="_Toc51828272"/>
      <w:r>
        <w:t>6.3.2.4</w:t>
      </w:r>
      <w:r>
        <w:tab/>
        <w:t>EnvelopeResponseHandler</w:t>
      </w:r>
      <w:bookmarkEnd w:id="561"/>
      <w:bookmarkEnd w:id="562"/>
      <w:bookmarkEnd w:id="563"/>
    </w:p>
    <w:p w:rsidR="00614D2D" w:rsidRDefault="00614D2D" w:rsidP="00614D2D">
      <w:r>
        <w:t>Test Area Reference: FWK_HIN_ERHD</w:t>
      </w:r>
    </w:p>
    <w:p w:rsidR="00614D2D" w:rsidRDefault="00614D2D" w:rsidP="00614D2D">
      <w:pPr>
        <w:pStyle w:val="H6"/>
      </w:pPr>
      <w:r>
        <w:t>6.3.2.4.1</w:t>
      </w:r>
      <w:r>
        <w:tab/>
        <w:t>Conformance Requirement</w:t>
      </w:r>
    </w:p>
    <w:p w:rsidR="00614D2D" w:rsidRDefault="00614D2D" w:rsidP="00614D2D">
      <w:pPr>
        <w:pStyle w:val="H6"/>
      </w:pPr>
      <w:r>
        <w:t>6.3.2.4.1.1</w:t>
      </w:r>
      <w:r>
        <w:tab/>
        <w:t>Normal Execution</w:t>
      </w:r>
    </w:p>
    <w:p w:rsidR="00614D2D" w:rsidRDefault="00614D2D" w:rsidP="00614D2D">
      <w:pPr>
        <w:pStyle w:val="ListBullet"/>
        <w:numPr>
          <w:ilvl w:val="0"/>
          <w:numId w:val="2"/>
        </w:numPr>
        <w:ind w:left="568" w:hanging="284"/>
      </w:pPr>
      <w:r>
        <w:t>CRRN1: At the processToolkit invocation the TLV-List is cleared.</w:t>
      </w:r>
    </w:p>
    <w:p w:rsidR="00614D2D" w:rsidRDefault="00614D2D" w:rsidP="00614D2D">
      <w:pPr>
        <w:pStyle w:val="H6"/>
      </w:pPr>
      <w:r>
        <w:t>6.3.2.4.2</w:t>
      </w:r>
      <w:r>
        <w:tab/>
        <w:t>Test Suite Files:</w:t>
      </w:r>
    </w:p>
    <w:p w:rsidR="00614D2D" w:rsidRDefault="00614D2D" w:rsidP="00614D2D">
      <w:pPr>
        <w:pStyle w:val="B1"/>
        <w:tabs>
          <w:tab w:val="left" w:pos="2268"/>
        </w:tabs>
        <w:ind w:left="284" w:firstLine="0"/>
      </w:pPr>
      <w:r>
        <w:t>Test Script:</w:t>
      </w:r>
      <w:r w:rsidR="00A1704F">
        <w:tab/>
      </w:r>
      <w:r>
        <w:t>FWK_HIN_ERHD_1.scr</w:t>
      </w:r>
    </w:p>
    <w:p w:rsidR="00614D2D" w:rsidRDefault="00614D2D" w:rsidP="00614D2D">
      <w:pPr>
        <w:pStyle w:val="B1"/>
        <w:tabs>
          <w:tab w:val="left" w:pos="2268"/>
        </w:tabs>
        <w:ind w:left="284" w:firstLine="0"/>
      </w:pPr>
      <w:r>
        <w:t>Test Applet:</w:t>
      </w:r>
      <w:r w:rsidR="00A1704F">
        <w:tab/>
      </w:r>
      <w:r>
        <w:t>FWK_HIN_ERHD_1.java</w:t>
      </w:r>
    </w:p>
    <w:p w:rsidR="00614D2D" w:rsidRDefault="00614D2D" w:rsidP="00614D2D">
      <w:pPr>
        <w:pStyle w:val="B1"/>
        <w:tabs>
          <w:tab w:val="left" w:pos="2268"/>
        </w:tabs>
        <w:ind w:left="284" w:firstLine="0"/>
        <w:rPr>
          <w:lang w:val="de-DE"/>
        </w:rPr>
      </w:pPr>
      <w:r>
        <w:rPr>
          <w:lang w:val="de-DE"/>
        </w:rPr>
        <w:t>Load Script:</w:t>
      </w:r>
      <w:r w:rsidR="00A1704F">
        <w:rPr>
          <w:lang w:val="de-DE"/>
        </w:rPr>
        <w:tab/>
      </w:r>
      <w:r>
        <w:rPr>
          <w:lang w:val="de-DE"/>
        </w:rPr>
        <w:t>FWK_HIN_ERHD_1.ldr</w:t>
      </w:r>
    </w:p>
    <w:p w:rsidR="00614D2D" w:rsidRDefault="00614D2D" w:rsidP="00614D2D">
      <w:pPr>
        <w:pStyle w:val="B1"/>
        <w:tabs>
          <w:tab w:val="left" w:pos="2268"/>
        </w:tabs>
        <w:ind w:left="284" w:firstLine="0"/>
      </w:pPr>
      <w:r>
        <w:t>Cleanup Script:</w:t>
      </w:r>
      <w:r w:rsidR="00A1704F">
        <w:tab/>
      </w:r>
      <w:r>
        <w:t>FWK_HIN_ERHD_1.clr</w:t>
      </w:r>
    </w:p>
    <w:p w:rsidR="00614D2D" w:rsidRDefault="00614D2D" w:rsidP="00614D2D">
      <w:pPr>
        <w:pStyle w:val="B1"/>
        <w:tabs>
          <w:tab w:val="left" w:pos="2268"/>
        </w:tabs>
        <w:ind w:left="284" w:firstLine="0"/>
      </w:pPr>
      <w:r>
        <w:t>Parameter File:</w:t>
      </w:r>
      <w:r w:rsidR="00A1704F">
        <w:tab/>
      </w:r>
      <w:r>
        <w:t>FWK_HIN_ERHD_1.par</w:t>
      </w:r>
    </w:p>
    <w:p w:rsidR="00614D2D" w:rsidRDefault="00614D2D" w:rsidP="00614D2D">
      <w:pPr>
        <w:pStyle w:val="H6"/>
      </w:pPr>
      <w:r>
        <w:t>6.3.2.4.3</w:t>
      </w:r>
      <w:r>
        <w:tab/>
        <w:t>Test Procedure</w:t>
      </w: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5"/>
        <w:gridCol w:w="4293"/>
        <w:gridCol w:w="2729"/>
        <w:gridCol w:w="2334"/>
      </w:tblGrid>
      <w:tr w:rsidR="00614D2D" w:rsidTr="00614D2D">
        <w:trPr>
          <w:tblHead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293"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729"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rPr>
          <w:cantSplit/>
        </w:trPr>
        <w:tc>
          <w:tcPr>
            <w:tcW w:w="425" w:type="dxa"/>
            <w:vMerge w:val="restart"/>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c>
          <w:tcPr>
            <w:tcW w:w="4293" w:type="dxa"/>
            <w:tcBorders>
              <w:top w:val="single" w:sz="4" w:space="0" w:color="auto"/>
              <w:left w:val="single" w:sz="4" w:space="0" w:color="auto"/>
              <w:bottom w:val="nil"/>
              <w:right w:val="single" w:sz="4" w:space="0" w:color="auto"/>
            </w:tcBorders>
          </w:tcPr>
          <w:p w:rsidR="00614D2D" w:rsidRDefault="00614D2D">
            <w:pPr>
              <w:pStyle w:val="PL"/>
            </w:pPr>
            <w:r>
              <w:t>Applet1 is registered to EVENT_UNRECOGNIZED_ENVELOPE.</w:t>
            </w:r>
          </w:p>
          <w:p w:rsidR="00614D2D" w:rsidRDefault="00614D2D">
            <w:pPr>
              <w:pStyle w:val="PL"/>
            </w:pPr>
          </w:p>
        </w:tc>
        <w:tc>
          <w:tcPr>
            <w:tcW w:w="2729" w:type="dxa"/>
            <w:tcBorders>
              <w:top w:val="single" w:sz="4" w:space="0" w:color="auto"/>
              <w:left w:val="single" w:sz="4" w:space="0" w:color="auto"/>
              <w:bottom w:val="nil"/>
              <w:right w:val="single" w:sz="4" w:space="0" w:color="auto"/>
            </w:tcBorders>
          </w:tcPr>
          <w:p w:rsidR="00614D2D" w:rsidRDefault="00614D2D">
            <w:pPr>
              <w:pStyle w:val="TAL"/>
            </w:pPr>
          </w:p>
        </w:tc>
        <w:tc>
          <w:tcPr>
            <w:tcW w:w="2334" w:type="dxa"/>
            <w:tcBorders>
              <w:top w:val="single" w:sz="4" w:space="0" w:color="auto"/>
              <w:left w:val="single" w:sz="4" w:space="0" w:color="auto"/>
              <w:bottom w:val="nil"/>
              <w:right w:val="single" w:sz="4" w:space="0" w:color="auto"/>
            </w:tcBorders>
          </w:tcPr>
          <w:p w:rsidR="00614D2D" w:rsidRDefault="00614D2D">
            <w:pPr>
              <w:pStyle w:val="textcell"/>
              <w:rPr>
                <w:rFonts w:ascii="Arial" w:hAnsi="Arial"/>
                <w:sz w:val="18"/>
              </w:rPr>
            </w:pPr>
          </w:p>
        </w:tc>
      </w:tr>
      <w:tr w:rsidR="00614D2D" w:rsidTr="00614D2D">
        <w:trPr>
          <w:cantSplit/>
        </w:trPr>
        <w:tc>
          <w:tcPr>
            <w:tcW w:w="425" w:type="dxa"/>
            <w:vMerge/>
            <w:tcBorders>
              <w:top w:val="single" w:sz="4" w:space="0" w:color="auto"/>
              <w:left w:val="single" w:sz="4" w:space="0" w:color="auto"/>
              <w:bottom w:val="single" w:sz="4" w:space="0" w:color="auto"/>
              <w:right w:val="single" w:sz="4" w:space="0" w:color="auto"/>
            </w:tcBorders>
            <w:vAlign w:val="center"/>
            <w:hideMark/>
          </w:tcPr>
          <w:p w:rsidR="00614D2D" w:rsidRDefault="00614D2D">
            <w:pPr>
              <w:spacing w:after="0"/>
              <w:rPr>
                <w:rFonts w:ascii="Arial" w:hAnsi="Arial"/>
                <w:sz w:val="18"/>
              </w:rPr>
            </w:pPr>
          </w:p>
        </w:tc>
        <w:tc>
          <w:tcPr>
            <w:tcW w:w="4293" w:type="dxa"/>
            <w:tcBorders>
              <w:top w:val="nil"/>
              <w:left w:val="single" w:sz="4" w:space="0" w:color="auto"/>
              <w:bottom w:val="nil"/>
              <w:right w:val="single" w:sz="4" w:space="0" w:color="auto"/>
            </w:tcBorders>
          </w:tcPr>
          <w:p w:rsidR="00614D2D" w:rsidRDefault="00614D2D">
            <w:pPr>
              <w:pStyle w:val="PL"/>
            </w:pPr>
            <w:r>
              <w:t>1-An unrecognised envelope is sent to the SIM</w:t>
            </w:r>
          </w:p>
          <w:p w:rsidR="00614D2D" w:rsidRDefault="00614D2D">
            <w:pPr>
              <w:pStyle w:val="TAH"/>
            </w:pPr>
          </w:p>
        </w:tc>
        <w:tc>
          <w:tcPr>
            <w:tcW w:w="2729" w:type="dxa"/>
            <w:tcBorders>
              <w:top w:val="nil"/>
              <w:left w:val="single" w:sz="4" w:space="0" w:color="auto"/>
              <w:bottom w:val="nil"/>
              <w:right w:val="single" w:sz="4" w:space="0" w:color="auto"/>
            </w:tcBorders>
            <w:hideMark/>
          </w:tcPr>
          <w:p w:rsidR="00614D2D" w:rsidRDefault="00614D2D">
            <w:pPr>
              <w:pStyle w:val="TAL"/>
            </w:pPr>
            <w:r>
              <w:t>1- Applet 1 is triggered.</w:t>
            </w:r>
          </w:p>
        </w:tc>
        <w:tc>
          <w:tcPr>
            <w:tcW w:w="2334" w:type="dxa"/>
            <w:tcBorders>
              <w:top w:val="nil"/>
              <w:left w:val="single" w:sz="4" w:space="0" w:color="auto"/>
              <w:bottom w:val="nil"/>
              <w:right w:val="single" w:sz="4" w:space="0" w:color="auto"/>
            </w:tcBorders>
          </w:tcPr>
          <w:p w:rsidR="00614D2D" w:rsidRDefault="00614D2D">
            <w:pPr>
              <w:pStyle w:val="textcell"/>
              <w:rPr>
                <w:rFonts w:ascii="Arial" w:hAnsi="Arial"/>
                <w:sz w:val="18"/>
              </w:rPr>
            </w:pPr>
          </w:p>
        </w:tc>
      </w:tr>
      <w:tr w:rsidR="00614D2D" w:rsidTr="00614D2D">
        <w:trPr>
          <w:cantSplit/>
        </w:trPr>
        <w:tc>
          <w:tcPr>
            <w:tcW w:w="425" w:type="dxa"/>
            <w:vMerge/>
            <w:tcBorders>
              <w:top w:val="single" w:sz="4" w:space="0" w:color="auto"/>
              <w:left w:val="single" w:sz="4" w:space="0" w:color="auto"/>
              <w:bottom w:val="single" w:sz="4" w:space="0" w:color="auto"/>
              <w:right w:val="single" w:sz="4" w:space="0" w:color="auto"/>
            </w:tcBorders>
            <w:vAlign w:val="center"/>
            <w:hideMark/>
          </w:tcPr>
          <w:p w:rsidR="00614D2D" w:rsidRDefault="00614D2D">
            <w:pPr>
              <w:spacing w:after="0"/>
              <w:rPr>
                <w:rFonts w:ascii="Arial" w:hAnsi="Arial"/>
                <w:sz w:val="18"/>
              </w:rPr>
            </w:pPr>
          </w:p>
        </w:tc>
        <w:tc>
          <w:tcPr>
            <w:tcW w:w="4293" w:type="dxa"/>
            <w:tcBorders>
              <w:top w:val="nil"/>
              <w:left w:val="single" w:sz="4" w:space="0" w:color="auto"/>
              <w:bottom w:val="nil"/>
              <w:right w:val="single" w:sz="4" w:space="0" w:color="auto"/>
            </w:tcBorders>
            <w:hideMark/>
          </w:tcPr>
          <w:p w:rsidR="00614D2D" w:rsidRDefault="00614D2D">
            <w:pPr>
              <w:pStyle w:val="PL"/>
            </w:pPr>
            <w:r>
              <w:t>2- EnvelopeResponseHandler.getTheHandler()is called by the Applet1.</w:t>
            </w:r>
          </w:p>
        </w:tc>
        <w:tc>
          <w:tcPr>
            <w:tcW w:w="2729" w:type="dxa"/>
            <w:tcBorders>
              <w:top w:val="nil"/>
              <w:left w:val="single" w:sz="4" w:space="0" w:color="auto"/>
              <w:bottom w:val="nil"/>
              <w:right w:val="single" w:sz="4" w:space="0" w:color="auto"/>
            </w:tcBorders>
          </w:tcPr>
          <w:p w:rsidR="00614D2D" w:rsidRDefault="00614D2D">
            <w:pPr>
              <w:pStyle w:val="TAL"/>
            </w:pPr>
          </w:p>
        </w:tc>
        <w:tc>
          <w:tcPr>
            <w:tcW w:w="2334" w:type="dxa"/>
            <w:tcBorders>
              <w:top w:val="nil"/>
              <w:left w:val="single" w:sz="4" w:space="0" w:color="auto"/>
              <w:bottom w:val="nil"/>
              <w:right w:val="single" w:sz="4" w:space="0" w:color="auto"/>
            </w:tcBorders>
          </w:tcPr>
          <w:p w:rsidR="00614D2D" w:rsidRDefault="00614D2D">
            <w:pPr>
              <w:pStyle w:val="textcell"/>
              <w:rPr>
                <w:rFonts w:ascii="Arial" w:hAnsi="Arial"/>
                <w:sz w:val="18"/>
              </w:rPr>
            </w:pPr>
          </w:p>
        </w:tc>
      </w:tr>
      <w:tr w:rsidR="00614D2D" w:rsidTr="00614D2D">
        <w:trPr>
          <w:cantSplit/>
        </w:trPr>
        <w:tc>
          <w:tcPr>
            <w:tcW w:w="425" w:type="dxa"/>
            <w:vMerge/>
            <w:tcBorders>
              <w:top w:val="single" w:sz="4" w:space="0" w:color="auto"/>
              <w:left w:val="single" w:sz="4" w:space="0" w:color="auto"/>
              <w:bottom w:val="single" w:sz="4" w:space="0" w:color="auto"/>
              <w:right w:val="single" w:sz="4" w:space="0" w:color="auto"/>
            </w:tcBorders>
            <w:vAlign w:val="center"/>
            <w:hideMark/>
          </w:tcPr>
          <w:p w:rsidR="00614D2D" w:rsidRDefault="00614D2D">
            <w:pPr>
              <w:spacing w:after="0"/>
              <w:rPr>
                <w:rFonts w:ascii="Arial" w:hAnsi="Arial"/>
                <w:sz w:val="18"/>
              </w:rPr>
            </w:pPr>
          </w:p>
        </w:tc>
        <w:tc>
          <w:tcPr>
            <w:tcW w:w="4293" w:type="dxa"/>
            <w:tcBorders>
              <w:top w:val="nil"/>
              <w:left w:val="single" w:sz="4" w:space="0" w:color="auto"/>
              <w:bottom w:val="single" w:sz="4" w:space="0" w:color="auto"/>
              <w:right w:val="single" w:sz="4" w:space="0" w:color="auto"/>
            </w:tcBorders>
            <w:hideMark/>
          </w:tcPr>
          <w:p w:rsidR="00614D2D" w:rsidRDefault="00614D2D">
            <w:pPr>
              <w:pStyle w:val="PL"/>
            </w:pPr>
            <w:r>
              <w:t>3- EnvelopeResponseHandler.getLength() method is called by Applet1</w:t>
            </w:r>
          </w:p>
        </w:tc>
        <w:tc>
          <w:tcPr>
            <w:tcW w:w="2729" w:type="dxa"/>
            <w:tcBorders>
              <w:top w:val="nil"/>
              <w:left w:val="single" w:sz="4" w:space="0" w:color="auto"/>
              <w:bottom w:val="single" w:sz="4" w:space="0" w:color="auto"/>
              <w:right w:val="single" w:sz="4" w:space="0" w:color="auto"/>
            </w:tcBorders>
            <w:hideMark/>
          </w:tcPr>
          <w:p w:rsidR="00614D2D" w:rsidRDefault="00614D2D">
            <w:pPr>
              <w:pStyle w:val="TAL"/>
            </w:pPr>
            <w:r>
              <w:t>2- The return value shall be 0.</w:t>
            </w: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rPr>
            </w:pPr>
          </w:p>
        </w:tc>
      </w:tr>
    </w:tbl>
    <w:p w:rsidR="00614D2D" w:rsidRDefault="00614D2D" w:rsidP="00614D2D"/>
    <w:p w:rsidR="00614D2D" w:rsidRDefault="00614D2D" w:rsidP="00614D2D">
      <w:pPr>
        <w:pStyle w:val="H6"/>
      </w:pPr>
      <w:r>
        <w:t>6.3.2.4.4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r>
    </w:tbl>
    <w:p w:rsidR="00614D2D" w:rsidRDefault="00614D2D" w:rsidP="00614D2D"/>
    <w:p w:rsidR="00614D2D" w:rsidRDefault="00614D2D" w:rsidP="00614D2D">
      <w:pPr>
        <w:pStyle w:val="Heading3"/>
        <w:keepNext w:val="0"/>
        <w:keepLines w:val="0"/>
      </w:pPr>
      <w:bookmarkStart w:id="564" w:name="_Toc51826830"/>
      <w:bookmarkStart w:id="565" w:name="_Toc117070511"/>
      <w:bookmarkStart w:id="566" w:name="_Toc51828273"/>
      <w:r>
        <w:t>6.3.3</w:t>
      </w:r>
      <w:r>
        <w:tab/>
        <w:t>Applet Triggering</w:t>
      </w:r>
      <w:bookmarkEnd w:id="564"/>
      <w:bookmarkEnd w:id="565"/>
      <w:bookmarkEnd w:id="566"/>
    </w:p>
    <w:p w:rsidR="00614D2D" w:rsidRDefault="00614D2D" w:rsidP="00614D2D">
      <w:pPr>
        <w:pStyle w:val="Heading4"/>
        <w:keepNext w:val="0"/>
        <w:keepLines w:val="0"/>
      </w:pPr>
      <w:bookmarkStart w:id="567" w:name="_Toc51826831"/>
      <w:bookmarkStart w:id="568" w:name="_Toc117070512"/>
      <w:bookmarkStart w:id="569" w:name="_Toc51828274"/>
      <w:r>
        <w:t>6.3.3.1</w:t>
      </w:r>
      <w:r>
        <w:tab/>
        <w:t>EVENT_PROFILE_DOWNLOAD</w:t>
      </w:r>
      <w:bookmarkEnd w:id="567"/>
      <w:bookmarkEnd w:id="568"/>
      <w:bookmarkEnd w:id="569"/>
    </w:p>
    <w:p w:rsidR="00614D2D" w:rsidRDefault="00614D2D" w:rsidP="00614D2D">
      <w:r>
        <w:t>Test Area Reference: FWK_APT_EPDW</w:t>
      </w:r>
    </w:p>
    <w:p w:rsidR="00614D2D" w:rsidRDefault="00614D2D" w:rsidP="00614D2D">
      <w:pPr>
        <w:pStyle w:val="H6"/>
        <w:keepNext w:val="0"/>
        <w:keepLines w:val="0"/>
      </w:pPr>
      <w:r>
        <w:t>6.3.3.1.1</w:t>
      </w:r>
      <w:r>
        <w:tab/>
        <w:t>Conformance Requirement</w:t>
      </w:r>
    </w:p>
    <w:p w:rsidR="00614D2D" w:rsidRDefault="00614D2D" w:rsidP="00614D2D">
      <w:pPr>
        <w:pStyle w:val="H6"/>
        <w:keepNext w:val="0"/>
        <w:keepLines w:val="0"/>
      </w:pPr>
      <w:r>
        <w:t>6.3.3.1.1.1</w:t>
      </w:r>
      <w:r>
        <w:tab/>
        <w:t>Normal Execution</w:t>
      </w:r>
    </w:p>
    <w:p w:rsidR="00614D2D" w:rsidRDefault="00614D2D" w:rsidP="00614D2D">
      <w:pPr>
        <w:pStyle w:val="ListBullet"/>
        <w:numPr>
          <w:ilvl w:val="0"/>
          <w:numId w:val="2"/>
        </w:numPr>
        <w:ind w:left="568" w:hanging="284"/>
      </w:pPr>
      <w:r>
        <w:t xml:space="preserve">CRRN1: Upon the reception of Terminal Profile command by the SIM, the STF stores the ME Profile and then triggers the registered toolkit applets. </w:t>
      </w:r>
    </w:p>
    <w:p w:rsidR="00614D2D" w:rsidRDefault="00614D2D" w:rsidP="00614D2D">
      <w:pPr>
        <w:pStyle w:val="ListBullet"/>
        <w:numPr>
          <w:ilvl w:val="0"/>
          <w:numId w:val="2"/>
        </w:numPr>
        <w:ind w:left="568" w:hanging="284"/>
      </w:pPr>
      <w:r>
        <w:t>CRRN2: The applet is not triggered by the EVENT_PROFILE_DOWNLOAD once it has deregistered from this event.</w:t>
      </w:r>
    </w:p>
    <w:p w:rsidR="00614D2D" w:rsidRDefault="00614D2D" w:rsidP="00614D2D">
      <w:pPr>
        <w:pStyle w:val="ListBullet"/>
        <w:numPr>
          <w:ilvl w:val="0"/>
          <w:numId w:val="2"/>
        </w:numPr>
        <w:ind w:left="568" w:hanging="284"/>
      </w:pPr>
      <w:r>
        <w:t>CRRN3: The STF shall not reply busy to a Terminal Profile command</w:t>
      </w:r>
    </w:p>
    <w:p w:rsidR="00614D2D" w:rsidRDefault="00614D2D" w:rsidP="00614D2D">
      <w:pPr>
        <w:pStyle w:val="H6"/>
        <w:keepNext w:val="0"/>
        <w:keepLines w:val="0"/>
      </w:pPr>
      <w:r>
        <w:t>6.3.3.1.1.2</w:t>
      </w:r>
      <w:r>
        <w:tab/>
        <w:t>Parameters error</w:t>
      </w:r>
    </w:p>
    <w:p w:rsidR="00614D2D" w:rsidRDefault="00614D2D" w:rsidP="00614D2D">
      <w:r>
        <w:t>No requirements.</w:t>
      </w:r>
    </w:p>
    <w:p w:rsidR="00614D2D" w:rsidRDefault="00614D2D" w:rsidP="00614D2D">
      <w:pPr>
        <w:pStyle w:val="H6"/>
        <w:keepNext w:val="0"/>
        <w:keepLines w:val="0"/>
      </w:pPr>
      <w:r>
        <w:t>6.3.3.1.1.3</w:t>
      </w:r>
      <w:r>
        <w:tab/>
        <w:t>Context Errors</w:t>
      </w:r>
    </w:p>
    <w:p w:rsidR="00614D2D" w:rsidRDefault="00614D2D" w:rsidP="00614D2D">
      <w:r>
        <w:t>No requirements.</w:t>
      </w:r>
    </w:p>
    <w:p w:rsidR="00614D2D" w:rsidRDefault="00614D2D" w:rsidP="00614D2D">
      <w:pPr>
        <w:pStyle w:val="H6"/>
        <w:keepNext w:val="0"/>
        <w:keepLines w:val="0"/>
      </w:pPr>
      <w:r>
        <w:t>6.3.3.1.2</w:t>
      </w:r>
      <w:r>
        <w:tab/>
        <w:t>Test Suite Files</w:t>
      </w:r>
    </w:p>
    <w:p w:rsidR="00614D2D" w:rsidRDefault="00614D2D" w:rsidP="00614D2D">
      <w:pPr>
        <w:pStyle w:val="B1"/>
        <w:tabs>
          <w:tab w:val="left" w:pos="2268"/>
        </w:tabs>
        <w:ind w:left="284" w:firstLine="0"/>
      </w:pPr>
      <w:r>
        <w:t>Test Script:</w:t>
      </w:r>
      <w:r w:rsidR="00A1704F">
        <w:tab/>
      </w:r>
      <w:r>
        <w:t>FWK_APT_EPDW_1.scr</w:t>
      </w:r>
    </w:p>
    <w:p w:rsidR="00614D2D" w:rsidRDefault="00614D2D" w:rsidP="00614D2D">
      <w:pPr>
        <w:pStyle w:val="B1"/>
        <w:tabs>
          <w:tab w:val="left" w:pos="2268"/>
        </w:tabs>
        <w:ind w:left="284" w:firstLine="0"/>
      </w:pPr>
      <w:r>
        <w:t>Test Applet:</w:t>
      </w:r>
      <w:r w:rsidR="00A1704F">
        <w:tab/>
      </w:r>
      <w:r>
        <w:t>FWK_APT_EPDW_1.java</w:t>
      </w:r>
    </w:p>
    <w:p w:rsidR="00614D2D" w:rsidRDefault="00A1704F" w:rsidP="00614D2D">
      <w:pPr>
        <w:pStyle w:val="B1"/>
        <w:tabs>
          <w:tab w:val="left" w:pos="2268"/>
        </w:tabs>
        <w:ind w:left="284" w:firstLine="0"/>
      </w:pPr>
      <w:r>
        <w:tab/>
      </w:r>
      <w:r w:rsidR="00614D2D">
        <w:t>FWK_APT_EPDW_2.java</w:t>
      </w:r>
    </w:p>
    <w:p w:rsidR="00614D2D" w:rsidRDefault="00A1704F" w:rsidP="00614D2D">
      <w:pPr>
        <w:pStyle w:val="B1"/>
        <w:tabs>
          <w:tab w:val="left" w:pos="2268"/>
        </w:tabs>
        <w:ind w:left="284" w:firstLine="0"/>
      </w:pPr>
      <w:r>
        <w:tab/>
      </w:r>
      <w:r w:rsidR="00614D2D">
        <w:t>FWK_APT_EPDW_3.java</w:t>
      </w:r>
    </w:p>
    <w:p w:rsidR="00614D2D" w:rsidRDefault="00614D2D" w:rsidP="00614D2D">
      <w:pPr>
        <w:pStyle w:val="B1"/>
        <w:tabs>
          <w:tab w:val="left" w:pos="2268"/>
        </w:tabs>
        <w:ind w:left="284" w:firstLine="0"/>
      </w:pPr>
      <w:r>
        <w:t>Load Script:</w:t>
      </w:r>
      <w:r w:rsidR="00A1704F">
        <w:tab/>
      </w:r>
      <w:r>
        <w:t>FWK_APT_EPDW_1.ldr</w:t>
      </w:r>
    </w:p>
    <w:p w:rsidR="00614D2D" w:rsidRDefault="00614D2D" w:rsidP="00614D2D">
      <w:pPr>
        <w:pStyle w:val="B1"/>
        <w:tabs>
          <w:tab w:val="left" w:pos="2268"/>
        </w:tabs>
        <w:ind w:left="284" w:firstLine="0"/>
      </w:pPr>
      <w:r>
        <w:t>Cleanup Script:</w:t>
      </w:r>
      <w:r w:rsidR="00A1704F">
        <w:tab/>
      </w:r>
      <w:r>
        <w:t>FWK_APT_EPDW_1.clr</w:t>
      </w:r>
    </w:p>
    <w:p w:rsidR="00614D2D" w:rsidRDefault="00614D2D" w:rsidP="00614D2D">
      <w:pPr>
        <w:pStyle w:val="B1"/>
        <w:tabs>
          <w:tab w:val="left" w:pos="2268"/>
        </w:tabs>
        <w:ind w:left="284" w:firstLine="0"/>
      </w:pPr>
      <w:r>
        <w:t>Parameter File:</w:t>
      </w:r>
      <w:r w:rsidR="00A1704F">
        <w:tab/>
      </w:r>
      <w:r>
        <w:t>FWK_APT_EPDW_1.par</w:t>
      </w:r>
    </w:p>
    <w:p w:rsidR="00614D2D" w:rsidRDefault="00614D2D" w:rsidP="00614D2D">
      <w:pPr>
        <w:pStyle w:val="H6"/>
        <w:keepNext w:val="0"/>
        <w:keepLines w:val="0"/>
      </w:pPr>
      <w:r>
        <w:t>6.3.3.1.3</w:t>
      </w:r>
      <w:r>
        <w:tab/>
        <w:t xml:space="preserve">Test Procedure </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Applets registration to EVENT_PROFILE_DOWNLOAD and triggering</w:t>
            </w:r>
          </w:p>
          <w:p w:rsidR="00614D2D" w:rsidRDefault="00614D2D">
            <w:pPr>
              <w:pStyle w:val="PL"/>
              <w:rPr>
                <w:noProof w:val="0"/>
              </w:rPr>
            </w:pPr>
          </w:p>
          <w:p w:rsidR="00614D2D" w:rsidRDefault="00614D2D">
            <w:pPr>
              <w:pStyle w:val="PL"/>
              <w:rPr>
                <w:noProof w:val="0"/>
              </w:rPr>
            </w:pPr>
            <w:r>
              <w:rPr>
                <w:noProof w:val="0"/>
              </w:rPr>
              <w:t xml:space="preserve">Applet1 is registered to the EVENT_PROFILE_DOWNLOAD </w:t>
            </w:r>
          </w:p>
          <w:p w:rsidR="00614D2D" w:rsidRDefault="00614D2D">
            <w:pPr>
              <w:pStyle w:val="PL"/>
              <w:rPr>
                <w:noProof w:val="0"/>
              </w:rPr>
            </w:pPr>
          </w:p>
          <w:p w:rsidR="00614D2D" w:rsidRDefault="00614D2D">
            <w:pPr>
              <w:pStyle w:val="PL"/>
              <w:rPr>
                <w:noProof w:val="0"/>
              </w:rPr>
            </w:pPr>
            <w:r>
              <w:rPr>
                <w:noProof w:val="0"/>
              </w:rPr>
              <w:t xml:space="preserve">Applet2 is registered to the EVENT_PROFILE_DOWNLOAD </w:t>
            </w:r>
          </w:p>
          <w:p w:rsidR="00614D2D" w:rsidRDefault="00614D2D">
            <w:pPr>
              <w:pStyle w:val="PL"/>
              <w:rPr>
                <w:noProof w:val="0"/>
              </w:rPr>
            </w:pPr>
          </w:p>
          <w:p w:rsidR="00614D2D" w:rsidRDefault="00614D2D">
            <w:pPr>
              <w:pStyle w:val="PL"/>
              <w:rPr>
                <w:noProof w:val="0"/>
              </w:rPr>
            </w:pPr>
            <w:r>
              <w:rPr>
                <w:noProof w:val="0"/>
              </w:rPr>
              <w:t>Applet3 is not registered to the EVENT_PROFILE_DOWNLOAD and is registered to EVENT_FORMATTED_SMS_PP_ENV.</w:t>
            </w:r>
          </w:p>
          <w:p w:rsidR="00614D2D" w:rsidRDefault="00614D2D">
            <w:pPr>
              <w:pStyle w:val="PL"/>
              <w:rPr>
                <w:noProof w:val="0"/>
              </w:rPr>
            </w:pPr>
          </w:p>
          <w:p w:rsidR="00614D2D" w:rsidRDefault="00614D2D">
            <w:pPr>
              <w:pStyle w:val="PL"/>
              <w:rPr>
                <w:noProof w:val="0"/>
              </w:rPr>
            </w:pPr>
            <w:r>
              <w:rPr>
                <w:noProof w:val="0"/>
              </w:rPr>
              <w:t>1-Terminal Profile command is sent to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Applet1 is triggered</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Applet1 finalizes</w:t>
            </w:r>
          </w:p>
          <w:p w:rsidR="00614D2D" w:rsidRDefault="00614D2D">
            <w:pPr>
              <w:pStyle w:val="TAL"/>
              <w:keepNext w:val="0"/>
              <w:keepLines w:val="0"/>
            </w:pPr>
            <w:r>
              <w:t>2- Applet2 is triggered</w:t>
            </w:r>
          </w:p>
          <w:p w:rsidR="00614D2D" w:rsidRDefault="00614D2D">
            <w:pPr>
              <w:pStyle w:val="TAL"/>
              <w:keepNext w:val="0"/>
              <w:keepLines w:val="0"/>
            </w:pPr>
          </w:p>
          <w:p w:rsidR="00614D2D" w:rsidRDefault="00614D2D">
            <w:pPr>
              <w:pStyle w:val="TAL"/>
              <w:keepNext w:val="0"/>
              <w:keepLines w:val="0"/>
            </w:pPr>
            <w:r>
              <w:t>Applet2 finalizes</w:t>
            </w:r>
          </w:p>
          <w:p w:rsidR="00614D2D" w:rsidRDefault="00614D2D">
            <w:pPr>
              <w:pStyle w:val="TAL"/>
              <w:keepNext w:val="0"/>
              <w:keepLines w:val="0"/>
            </w:pPr>
            <w:r>
              <w:t>3- Applet3 is not triggered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keepNext/>
              <w:keepLines/>
              <w:rPr>
                <w:rFonts w:ascii="Arial" w:hAnsi="Arial"/>
                <w:sz w:val="18"/>
                <w:lang w:val="en-GB"/>
              </w:rPr>
            </w:pPr>
            <w:r>
              <w:rPr>
                <w:rFonts w:ascii="Arial" w:hAnsi="Arial"/>
                <w:sz w:val="18"/>
                <w:lang w:val="en-GB"/>
              </w:rPr>
              <w:t>2</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The STF shall not reply busy to a Terminal Profile command</w:t>
            </w:r>
          </w:p>
          <w:p w:rsidR="00614D2D" w:rsidRDefault="00614D2D">
            <w:pPr>
              <w:pStyle w:val="PL"/>
              <w:keepNext/>
              <w:keepLines/>
              <w:rPr>
                <w:noProof w:val="0"/>
              </w:rPr>
            </w:pPr>
          </w:p>
          <w:p w:rsidR="00614D2D" w:rsidRDefault="00614D2D">
            <w:pPr>
              <w:pStyle w:val="PL"/>
              <w:keepNext/>
              <w:keepLines/>
              <w:rPr>
                <w:noProof w:val="0"/>
              </w:rPr>
            </w:pPr>
            <w:r>
              <w:rPr>
                <w:noProof w:val="0"/>
              </w:rPr>
              <w:t>1-Formatted sms pp envelope is sent to SIM</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 xml:space="preserve">Applet3 builds a REFRESH proactive command in sim initialization mode </w:t>
            </w:r>
          </w:p>
          <w:p w:rsidR="00614D2D" w:rsidRDefault="00614D2D">
            <w:pPr>
              <w:pStyle w:val="PL"/>
              <w:keepNext/>
              <w:keepLines/>
              <w:rPr>
                <w:noProof w:val="0"/>
              </w:rPr>
            </w:pPr>
            <w:r>
              <w:rPr>
                <w:noProof w:val="0"/>
              </w:rPr>
              <w:t>2-ProactiveHandler.send() method is called by applet3</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3-Terminal Profile command is sent to SIM</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 xml:space="preserve">Applet1 calls Toolkit Registry.clearEvent( EVENT_PROFILE_DOWNLOAD) </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 xml:space="preserve">4-Applet2 calls Toolkit Registry.clearEvent( EVENT_PROFILE_DOWNLOAD) </w:t>
            </w:r>
          </w:p>
          <w:p w:rsidR="00614D2D" w:rsidRDefault="00614D2D">
            <w:pPr>
              <w:pStyle w:val="PL"/>
              <w:keepNext/>
              <w:keepLines/>
              <w:rPr>
                <w:noProof w:val="0"/>
              </w:rPr>
            </w:pPr>
          </w:p>
          <w:p w:rsidR="00614D2D" w:rsidRDefault="00614D2D">
            <w:pPr>
              <w:pStyle w:val="PL"/>
              <w:keepNext/>
              <w:keepLines/>
              <w:rPr>
                <w:noProof w:val="0"/>
              </w:rPr>
            </w:pPr>
            <w:r>
              <w:rPr>
                <w:noProof w:val="0"/>
              </w:rPr>
              <w:t xml:space="preserve">ToolkitRegistry.setEvent(EVENT_PROFILE_DOWNLOAD) method is called </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Applet3 is triggered by the EVENT_FORMATTED_SMS_PP_ENV</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Applet3 is suspended until the terminal response</w:t>
            </w:r>
          </w:p>
          <w:p w:rsidR="00614D2D" w:rsidRDefault="00614D2D">
            <w:pPr>
              <w:pStyle w:val="TAL"/>
            </w:pPr>
          </w:p>
          <w:p w:rsidR="00614D2D" w:rsidRDefault="00614D2D">
            <w:pPr>
              <w:pStyle w:val="TAL"/>
            </w:pPr>
            <w:r>
              <w:t>3- Applet1 is triggered by EVENT_PROFILE_DOWNLOAD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Applet1 finalizes</w:t>
            </w:r>
          </w:p>
          <w:p w:rsidR="00614D2D" w:rsidRDefault="00614D2D">
            <w:pPr>
              <w:pStyle w:val="TAL"/>
            </w:pPr>
            <w:r>
              <w:t>4- Applet2 is triggered by EVENT_PROFILE_DOWNLOAD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Applet2 finalizes</w:t>
            </w:r>
          </w:p>
          <w:p w:rsidR="00614D2D" w:rsidRDefault="00614D2D">
            <w:pPr>
              <w:pStyle w:val="TAL"/>
            </w:pPr>
          </w:p>
          <w:p w:rsidR="00614D2D" w:rsidRDefault="00614D2D">
            <w:pPr>
              <w:pStyle w:val="TAL"/>
            </w:pPr>
            <w:r>
              <w:t>Applet3 finalizes</w:t>
            </w:r>
          </w:p>
        </w:tc>
        <w:tc>
          <w:tcPr>
            <w:tcW w:w="2334"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 xml:space="preserve">2- A proactive command is sent </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The terminal Response of the proactive command is sent</w:t>
            </w:r>
          </w:p>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Deregistered applets are not triggered</w:t>
            </w:r>
          </w:p>
          <w:p w:rsidR="00614D2D" w:rsidRDefault="00614D2D">
            <w:pPr>
              <w:pStyle w:val="PL"/>
              <w:rPr>
                <w:noProof w:val="0"/>
              </w:rPr>
            </w:pPr>
          </w:p>
          <w:p w:rsidR="00614D2D" w:rsidRDefault="00614D2D">
            <w:pPr>
              <w:pStyle w:val="PL"/>
              <w:rPr>
                <w:noProof w:val="0"/>
              </w:rPr>
            </w:pPr>
            <w:r>
              <w:rPr>
                <w:noProof w:val="0"/>
              </w:rPr>
              <w:t>Terminal Profile command is sent to SIM</w:t>
            </w:r>
          </w:p>
          <w:p w:rsidR="00614D2D" w:rsidRDefault="00614D2D">
            <w:pPr>
              <w:pStyle w:val="PL"/>
              <w:rPr>
                <w:noProof w:val="0"/>
              </w:rPr>
            </w:pPr>
          </w:p>
          <w:p w:rsidR="00614D2D" w:rsidRDefault="00614D2D">
            <w:pPr>
              <w:pStyle w:val="PL"/>
              <w:rPr>
                <w:noProof w:val="0"/>
              </w:rPr>
            </w:pP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r>
              <w:t>Applet3 is triggered</w:t>
            </w:r>
          </w:p>
          <w:p w:rsidR="00614D2D" w:rsidRDefault="00614D2D">
            <w:pPr>
              <w:pStyle w:val="TAL"/>
              <w:keepNext w:val="0"/>
              <w:keepLines w:val="0"/>
            </w:pPr>
            <w:r>
              <w:t>(Applet1 and Applet2 are not triggered)</w:t>
            </w: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bl>
    <w:p w:rsidR="00614D2D" w:rsidRDefault="00614D2D" w:rsidP="00614D2D"/>
    <w:p w:rsidR="00614D2D" w:rsidRDefault="00614D2D" w:rsidP="00614D2D">
      <w:pPr>
        <w:pStyle w:val="H6"/>
        <w:keepNext w:val="0"/>
        <w:keepLines w:val="0"/>
      </w:pPr>
      <w:r>
        <w:t>6.3.3.1.4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r>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bl>
    <w:p w:rsidR="00614D2D" w:rsidRDefault="00614D2D" w:rsidP="00614D2D"/>
    <w:p w:rsidR="00614D2D" w:rsidRDefault="00614D2D" w:rsidP="00614D2D">
      <w:pPr>
        <w:pStyle w:val="Heading4"/>
        <w:keepNext w:val="0"/>
        <w:keepLines w:val="0"/>
      </w:pPr>
      <w:bookmarkStart w:id="570" w:name="_Toc51826832"/>
      <w:bookmarkStart w:id="571" w:name="_Toc117070513"/>
      <w:bookmarkStart w:id="572" w:name="_Toc51828275"/>
      <w:r>
        <w:t>6.3.3.2</w:t>
      </w:r>
      <w:r>
        <w:tab/>
        <w:t>EVENT_MENU_SELECTION</w:t>
      </w:r>
      <w:bookmarkEnd w:id="570"/>
      <w:bookmarkEnd w:id="571"/>
      <w:bookmarkEnd w:id="572"/>
    </w:p>
    <w:p w:rsidR="00614D2D" w:rsidRDefault="00614D2D" w:rsidP="00614D2D">
      <w:r>
        <w:t>Test Area Reference: FWK_APT_EMSE</w:t>
      </w:r>
    </w:p>
    <w:p w:rsidR="00614D2D" w:rsidRDefault="00614D2D" w:rsidP="00614D2D">
      <w:pPr>
        <w:pStyle w:val="H6"/>
        <w:keepNext w:val="0"/>
        <w:keepLines w:val="0"/>
      </w:pPr>
      <w:r>
        <w:t>6.3.3.2.1</w:t>
      </w:r>
      <w:r>
        <w:tab/>
        <w:t>Conformance Requirement</w:t>
      </w:r>
    </w:p>
    <w:p w:rsidR="00614D2D" w:rsidRDefault="00614D2D" w:rsidP="00614D2D">
      <w:pPr>
        <w:pStyle w:val="H6"/>
        <w:keepNext w:val="0"/>
        <w:keepLines w:val="0"/>
      </w:pPr>
      <w:r>
        <w:t>6.3.3.2.1.1</w:t>
      </w:r>
      <w:r>
        <w:tab/>
        <w:t>Normal Execution</w:t>
      </w:r>
    </w:p>
    <w:p w:rsidR="00614D2D" w:rsidRDefault="00614D2D" w:rsidP="00614D2D">
      <w:pPr>
        <w:pStyle w:val="ListBullet"/>
        <w:numPr>
          <w:ilvl w:val="0"/>
          <w:numId w:val="2"/>
        </w:numPr>
        <w:ind w:left="568" w:hanging="284"/>
      </w:pPr>
      <w:r>
        <w:t>CRRN1: The applet is triggered by the EVENT_MENU_SELECTION when an Envelope Menu Selection is received with the item identifier of a menu entry of this applet if no proactive session is ongoing.</w:t>
      </w:r>
    </w:p>
    <w:p w:rsidR="00614D2D" w:rsidRDefault="00614D2D" w:rsidP="00614D2D">
      <w:pPr>
        <w:pStyle w:val="H6"/>
      </w:pPr>
      <w:r>
        <w:t>6.3.3.2.1.2</w:t>
      </w:r>
      <w:r>
        <w:tab/>
        <w:t>Parameters error</w:t>
      </w:r>
    </w:p>
    <w:p w:rsidR="00614D2D" w:rsidRDefault="00614D2D" w:rsidP="00614D2D">
      <w:pPr>
        <w:keepNext/>
        <w:keepLines/>
      </w:pPr>
      <w:r>
        <w:t>No requirements.</w:t>
      </w:r>
    </w:p>
    <w:p w:rsidR="00614D2D" w:rsidRDefault="00614D2D" w:rsidP="00614D2D">
      <w:pPr>
        <w:pStyle w:val="H6"/>
        <w:keepNext w:val="0"/>
        <w:keepLines w:val="0"/>
      </w:pPr>
      <w:r>
        <w:t>6.3.3.2.1.3</w:t>
      </w:r>
      <w:r>
        <w:tab/>
        <w:t>Context Errors</w:t>
      </w:r>
    </w:p>
    <w:p w:rsidR="00614D2D" w:rsidRDefault="00614D2D" w:rsidP="00614D2D">
      <w:r>
        <w:t>No requirements.</w:t>
      </w:r>
    </w:p>
    <w:p w:rsidR="00614D2D" w:rsidRDefault="00614D2D" w:rsidP="00614D2D">
      <w:pPr>
        <w:pStyle w:val="H6"/>
        <w:keepNext w:val="0"/>
        <w:keepLines w:val="0"/>
      </w:pPr>
      <w:r>
        <w:t>6.3.3.2.2</w:t>
      </w:r>
      <w:r>
        <w:tab/>
        <w:t>Test Suite Files</w:t>
      </w:r>
    </w:p>
    <w:p w:rsidR="00614D2D" w:rsidRDefault="00614D2D" w:rsidP="00614D2D">
      <w:pPr>
        <w:pStyle w:val="B1"/>
        <w:tabs>
          <w:tab w:val="left" w:pos="2268"/>
        </w:tabs>
        <w:ind w:left="284" w:firstLine="0"/>
      </w:pPr>
      <w:r>
        <w:t>Test Script:</w:t>
      </w:r>
      <w:r w:rsidR="00A1704F">
        <w:tab/>
      </w:r>
      <w:r>
        <w:t>FWK_APT_EMSE_1.scr</w:t>
      </w:r>
    </w:p>
    <w:p w:rsidR="00614D2D" w:rsidRDefault="00614D2D" w:rsidP="00614D2D">
      <w:pPr>
        <w:pStyle w:val="B1"/>
        <w:tabs>
          <w:tab w:val="left" w:pos="2268"/>
        </w:tabs>
        <w:ind w:left="284" w:firstLine="0"/>
      </w:pPr>
      <w:r>
        <w:t>Test Applet:</w:t>
      </w:r>
      <w:r w:rsidR="00A1704F">
        <w:tab/>
      </w:r>
      <w:r>
        <w:t>FWK_APT_EMSE_1.java</w:t>
      </w:r>
    </w:p>
    <w:p w:rsidR="00614D2D" w:rsidRDefault="00A1704F" w:rsidP="00614D2D">
      <w:pPr>
        <w:pStyle w:val="B1"/>
        <w:tabs>
          <w:tab w:val="left" w:pos="2268"/>
        </w:tabs>
        <w:ind w:left="284" w:firstLine="0"/>
      </w:pPr>
      <w:r>
        <w:tab/>
      </w:r>
      <w:r w:rsidR="00614D2D">
        <w:t>FWK_APT_EMSE_2.java</w:t>
      </w:r>
    </w:p>
    <w:p w:rsidR="00614D2D" w:rsidRDefault="00614D2D" w:rsidP="00614D2D">
      <w:pPr>
        <w:pStyle w:val="B1"/>
        <w:tabs>
          <w:tab w:val="left" w:pos="2268"/>
        </w:tabs>
        <w:ind w:left="284" w:firstLine="0"/>
      </w:pPr>
      <w:r>
        <w:t>Load Script:</w:t>
      </w:r>
      <w:r w:rsidR="00A1704F">
        <w:tab/>
      </w:r>
      <w:r>
        <w:t>FWK_APT_EMSE_1.ldr</w:t>
      </w:r>
    </w:p>
    <w:p w:rsidR="00614D2D" w:rsidRDefault="00614D2D" w:rsidP="00614D2D">
      <w:pPr>
        <w:pStyle w:val="B1"/>
        <w:tabs>
          <w:tab w:val="left" w:pos="2268"/>
        </w:tabs>
        <w:ind w:left="284" w:firstLine="0"/>
      </w:pPr>
      <w:r>
        <w:t>Cleanup Script:</w:t>
      </w:r>
      <w:r w:rsidR="00A1704F">
        <w:tab/>
      </w:r>
      <w:r>
        <w:t>FWK_APT_EMSE_1.clr</w:t>
      </w:r>
    </w:p>
    <w:p w:rsidR="00614D2D" w:rsidRDefault="00614D2D" w:rsidP="00614D2D">
      <w:pPr>
        <w:pStyle w:val="B1"/>
        <w:tabs>
          <w:tab w:val="left" w:pos="2268"/>
        </w:tabs>
        <w:ind w:left="284" w:firstLine="0"/>
      </w:pPr>
      <w:r>
        <w:t>Parameter File:</w:t>
      </w:r>
      <w:r w:rsidR="00A1704F">
        <w:tab/>
      </w:r>
      <w:r>
        <w:t>FWK_APT_EMSE_1.par</w:t>
      </w:r>
    </w:p>
    <w:p w:rsidR="00614D2D" w:rsidRDefault="00614D2D" w:rsidP="00614D2D">
      <w:pPr>
        <w:pStyle w:val="H6"/>
        <w:keepNext w:val="0"/>
        <w:keepLines w:val="0"/>
      </w:pPr>
      <w:r>
        <w:t>6.3.3.2.3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Applet registration to EVENT_MENU_SELECTION and triggering</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ToolkitRegistry.initMenuEntry() method is called in the constructor of applet1 and Applet2.</w:t>
            </w:r>
          </w:p>
          <w:p w:rsidR="00614D2D" w:rsidRDefault="00614D2D">
            <w:pPr>
              <w:pStyle w:val="PL"/>
              <w:rPr>
                <w:noProof w:val="0"/>
              </w:rPr>
            </w:pPr>
          </w:p>
          <w:p w:rsidR="00614D2D" w:rsidRDefault="00614D2D">
            <w:pPr>
              <w:pStyle w:val="PL"/>
              <w:rPr>
                <w:noProof w:val="0"/>
              </w:rPr>
            </w:pPr>
            <w:r>
              <w:rPr>
                <w:noProof w:val="0"/>
              </w:rPr>
              <w:t>For applet1:</w:t>
            </w:r>
          </w:p>
          <w:p w:rsidR="00614D2D" w:rsidRDefault="00614D2D">
            <w:pPr>
              <w:pStyle w:val="PL"/>
              <w:rPr>
                <w:noProof w:val="0"/>
              </w:rPr>
            </w:pPr>
            <w:r>
              <w:rPr>
                <w:noProof w:val="0"/>
              </w:rPr>
              <w:t>MenuEntry="Applet1"</w:t>
            </w:r>
          </w:p>
          <w:p w:rsidR="00614D2D" w:rsidRDefault="00614D2D">
            <w:pPr>
              <w:pStyle w:val="PL"/>
              <w:rPr>
                <w:noProof w:val="0"/>
              </w:rPr>
            </w:pPr>
            <w:r>
              <w:rPr>
                <w:noProof w:val="0"/>
              </w:rPr>
              <w:t>Offset=0</w:t>
            </w:r>
          </w:p>
          <w:p w:rsidR="00614D2D" w:rsidRDefault="00614D2D">
            <w:pPr>
              <w:pStyle w:val="PL"/>
              <w:rPr>
                <w:noProof w:val="0"/>
              </w:rPr>
            </w:pPr>
            <w:r>
              <w:rPr>
                <w:noProof w:val="0"/>
              </w:rPr>
              <w:t>Length=menuEntry.length</w:t>
            </w:r>
          </w:p>
          <w:p w:rsidR="00614D2D" w:rsidRDefault="00614D2D">
            <w:pPr>
              <w:pStyle w:val="PL"/>
              <w:rPr>
                <w:noProof w:val="0"/>
              </w:rPr>
            </w:pPr>
            <w:r>
              <w:rPr>
                <w:noProof w:val="0"/>
              </w:rPr>
              <w:t>HelpSupported=false</w:t>
            </w:r>
          </w:p>
          <w:p w:rsidR="00614D2D" w:rsidRDefault="00614D2D">
            <w:pPr>
              <w:pStyle w:val="PL"/>
              <w:rPr>
                <w:noProof w:val="0"/>
              </w:rPr>
            </w:pPr>
            <w:r>
              <w:rPr>
                <w:noProof w:val="0"/>
              </w:rPr>
              <w:t>IconQualifier=0</w:t>
            </w:r>
          </w:p>
          <w:p w:rsidR="00614D2D" w:rsidRDefault="00614D2D">
            <w:pPr>
              <w:pStyle w:val="PL"/>
              <w:rPr>
                <w:noProof w:val="0"/>
              </w:rPr>
            </w:pPr>
            <w:r>
              <w:rPr>
                <w:noProof w:val="0"/>
              </w:rPr>
              <w:t>IconIdentifier=0</w:t>
            </w:r>
          </w:p>
          <w:p w:rsidR="00614D2D" w:rsidRDefault="00614D2D">
            <w:pPr>
              <w:pStyle w:val="PL"/>
              <w:rPr>
                <w:noProof w:val="0"/>
              </w:rPr>
            </w:pPr>
          </w:p>
          <w:p w:rsidR="00614D2D" w:rsidRDefault="00614D2D">
            <w:pPr>
              <w:pStyle w:val="PL"/>
              <w:rPr>
                <w:noProof w:val="0"/>
              </w:rPr>
            </w:pPr>
            <w:r>
              <w:rPr>
                <w:noProof w:val="0"/>
              </w:rPr>
              <w:t>For applet2:</w:t>
            </w:r>
          </w:p>
          <w:p w:rsidR="00614D2D" w:rsidRDefault="00614D2D">
            <w:pPr>
              <w:pStyle w:val="PL"/>
              <w:rPr>
                <w:noProof w:val="0"/>
              </w:rPr>
            </w:pPr>
            <w:r>
              <w:rPr>
                <w:noProof w:val="0"/>
              </w:rPr>
              <w:t>MenuEntry="Applet2"</w:t>
            </w:r>
          </w:p>
          <w:p w:rsidR="00614D2D" w:rsidRDefault="00614D2D">
            <w:pPr>
              <w:pStyle w:val="PL"/>
              <w:rPr>
                <w:noProof w:val="0"/>
              </w:rPr>
            </w:pPr>
            <w:r>
              <w:rPr>
                <w:noProof w:val="0"/>
              </w:rPr>
              <w:t>Offset=0</w:t>
            </w:r>
          </w:p>
          <w:p w:rsidR="00614D2D" w:rsidRDefault="00614D2D">
            <w:pPr>
              <w:pStyle w:val="PL"/>
              <w:rPr>
                <w:noProof w:val="0"/>
              </w:rPr>
            </w:pPr>
            <w:r>
              <w:rPr>
                <w:noProof w:val="0"/>
              </w:rPr>
              <w:t>Length=menuEntry.length</w:t>
            </w:r>
          </w:p>
          <w:p w:rsidR="00614D2D" w:rsidRDefault="00614D2D">
            <w:pPr>
              <w:pStyle w:val="PL"/>
              <w:rPr>
                <w:noProof w:val="0"/>
              </w:rPr>
            </w:pPr>
            <w:r>
              <w:rPr>
                <w:noProof w:val="0"/>
              </w:rPr>
              <w:t>HelpSupported=false</w:t>
            </w:r>
          </w:p>
          <w:p w:rsidR="00614D2D" w:rsidRDefault="00614D2D">
            <w:pPr>
              <w:pStyle w:val="PL"/>
              <w:rPr>
                <w:noProof w:val="0"/>
                <w:lang w:val="fr-FR"/>
              </w:rPr>
            </w:pPr>
            <w:r>
              <w:rPr>
                <w:noProof w:val="0"/>
                <w:lang w:val="fr-FR"/>
              </w:rPr>
              <w:t>IconQualifier=0</w:t>
            </w:r>
          </w:p>
          <w:p w:rsidR="00614D2D" w:rsidRDefault="00614D2D">
            <w:pPr>
              <w:pStyle w:val="PL"/>
              <w:rPr>
                <w:noProof w:val="0"/>
                <w:lang w:val="fr-FR"/>
              </w:rPr>
            </w:pPr>
            <w:r>
              <w:rPr>
                <w:noProof w:val="0"/>
                <w:lang w:val="fr-FR"/>
              </w:rPr>
              <w:t>IconIdentifier=0</w:t>
            </w:r>
          </w:p>
          <w:p w:rsidR="00614D2D" w:rsidRDefault="00614D2D">
            <w:pPr>
              <w:pStyle w:val="PL"/>
              <w:rPr>
                <w:noProof w:val="0"/>
                <w:lang w:val="fr-FR"/>
              </w:rPr>
            </w:pPr>
          </w:p>
          <w:p w:rsidR="00614D2D" w:rsidRDefault="00614D2D">
            <w:pPr>
              <w:pStyle w:val="PL"/>
              <w:rPr>
                <w:noProof w:val="0"/>
                <w:lang w:val="fr-FR"/>
              </w:rPr>
            </w:pPr>
            <w:r>
              <w:rPr>
                <w:noProof w:val="0"/>
                <w:lang w:val="fr-FR"/>
              </w:rPr>
              <w:t>event= EVENT_MENU_SELECTION</w:t>
            </w:r>
          </w:p>
          <w:p w:rsidR="00614D2D" w:rsidRDefault="00614D2D">
            <w:pPr>
              <w:pStyle w:val="PL"/>
              <w:rPr>
                <w:noProof w:val="0"/>
              </w:rPr>
            </w:pPr>
            <w:r>
              <w:rPr>
                <w:noProof w:val="0"/>
              </w:rPr>
              <w:t xml:space="preserve">1-ToolkitRegistry.isEventSet() is called in constructor. </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Perform SIM initialization the facility SET UP MENU and without the facilities SET EVENT LIST and POLL INTEVAL features</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2-Item Identifier = 1</w:t>
            </w:r>
          </w:p>
          <w:p w:rsidR="00614D2D" w:rsidRDefault="00614D2D">
            <w:pPr>
              <w:pStyle w:val="PL"/>
              <w:rPr>
                <w:noProof w:val="0"/>
              </w:rPr>
            </w:pPr>
            <w:r>
              <w:rPr>
                <w:noProof w:val="0"/>
              </w:rPr>
              <w:t>Event Menu Selection envelope is sent to the SIM with the item identifier of a menu entry of applet</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3-Item Identifier = 2</w:t>
            </w:r>
          </w:p>
          <w:p w:rsidR="00614D2D" w:rsidRDefault="00614D2D">
            <w:pPr>
              <w:pStyle w:val="PL"/>
              <w:rPr>
                <w:noProof w:val="0"/>
              </w:rPr>
            </w:pPr>
            <w:r>
              <w:rPr>
                <w:noProof w:val="0"/>
              </w:rPr>
              <w:t>Event Menu Selection envelope is sent to the SIM with the item identifier of a menu entry of applet</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The method must return true.</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2- Applet1 is triggered and applet2 is not triggered</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Applet1 finalizes</w:t>
            </w:r>
          </w:p>
          <w:p w:rsidR="00614D2D" w:rsidRDefault="00614D2D">
            <w:pPr>
              <w:pStyle w:val="TAL"/>
              <w:keepNext w:val="0"/>
              <w:keepLines w:val="0"/>
            </w:pPr>
            <w:r>
              <w:t>3- Applet2 is triggered and applet1 is not triggered</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p w:rsidR="00614D2D" w:rsidRDefault="00614D2D">
            <w:pPr>
              <w:pStyle w:val="TAC"/>
              <w:keepNext w:val="0"/>
              <w:keepLines w:val="0"/>
            </w:pPr>
          </w:p>
          <w:p w:rsidR="00614D2D" w:rsidRDefault="00614D2D">
            <w:pPr>
              <w:pStyle w:val="TAC"/>
              <w:keepNext w:val="0"/>
              <w:keepLines w:val="0"/>
            </w:pPr>
          </w:p>
          <w:p w:rsidR="00614D2D" w:rsidRDefault="00614D2D">
            <w:pPr>
              <w:pStyle w:val="TAC"/>
              <w:keepNext w:val="0"/>
              <w:keepLines w:val="0"/>
            </w:pPr>
          </w:p>
        </w:tc>
      </w:tr>
    </w:tbl>
    <w:p w:rsidR="00614D2D" w:rsidRDefault="00614D2D" w:rsidP="00614D2D"/>
    <w:p w:rsidR="00614D2D" w:rsidRDefault="00614D2D" w:rsidP="00614D2D">
      <w:pPr>
        <w:pStyle w:val="H6"/>
        <w:keepNext w:val="0"/>
        <w:keepLines w:val="0"/>
      </w:pPr>
      <w:r>
        <w:t>6.3.3.2.4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bl>
    <w:p w:rsidR="00614D2D" w:rsidRDefault="00614D2D" w:rsidP="00614D2D"/>
    <w:p w:rsidR="00614D2D" w:rsidRDefault="00614D2D" w:rsidP="00614D2D">
      <w:pPr>
        <w:pStyle w:val="Heading4"/>
        <w:keepNext w:val="0"/>
        <w:keepLines w:val="0"/>
      </w:pPr>
      <w:bookmarkStart w:id="573" w:name="_Toc51826833"/>
      <w:bookmarkStart w:id="574" w:name="_Toc117070514"/>
      <w:bookmarkStart w:id="575" w:name="_Toc51828276"/>
      <w:r>
        <w:t>6.3.3.3</w:t>
      </w:r>
      <w:r>
        <w:tab/>
        <w:t>EVENT_MENU_SELECTION_HELP_REQUEST</w:t>
      </w:r>
      <w:bookmarkEnd w:id="573"/>
      <w:bookmarkEnd w:id="574"/>
      <w:bookmarkEnd w:id="575"/>
    </w:p>
    <w:p w:rsidR="00614D2D" w:rsidRDefault="00614D2D" w:rsidP="00614D2D">
      <w:r>
        <w:t>Test Area Reference: FWK_APT_EMSH</w:t>
      </w:r>
    </w:p>
    <w:p w:rsidR="00614D2D" w:rsidRDefault="00614D2D" w:rsidP="00614D2D">
      <w:pPr>
        <w:pStyle w:val="H6"/>
        <w:keepNext w:val="0"/>
        <w:keepLines w:val="0"/>
      </w:pPr>
      <w:r>
        <w:t>6.3.3.3.1</w:t>
      </w:r>
      <w:r>
        <w:tab/>
        <w:t>Conformance Requirement</w:t>
      </w:r>
    </w:p>
    <w:p w:rsidR="00614D2D" w:rsidRDefault="00614D2D" w:rsidP="00614D2D">
      <w:pPr>
        <w:pStyle w:val="H6"/>
        <w:keepNext w:val="0"/>
        <w:keepLines w:val="0"/>
      </w:pPr>
      <w:r>
        <w:t>6.3.3.3.1.1</w:t>
      </w:r>
      <w:r>
        <w:tab/>
        <w:t xml:space="preserve">Normal Execution </w:t>
      </w:r>
    </w:p>
    <w:p w:rsidR="00614D2D" w:rsidRDefault="00614D2D" w:rsidP="00614D2D">
      <w:pPr>
        <w:pStyle w:val="ListBullet"/>
        <w:numPr>
          <w:ilvl w:val="0"/>
          <w:numId w:val="2"/>
        </w:numPr>
        <w:ind w:left="568" w:hanging="284"/>
      </w:pPr>
      <w:r>
        <w:t>CRRN1: If an ENVELOPE (MENU_SELECTION_HELP_SUPPORTED) command is received for one entry supporting help, then STF shall trigger the corresponding applet.</w:t>
      </w:r>
    </w:p>
    <w:p w:rsidR="00614D2D" w:rsidRDefault="00614D2D" w:rsidP="00614D2D">
      <w:pPr>
        <w:pStyle w:val="ListBullet"/>
        <w:numPr>
          <w:ilvl w:val="0"/>
          <w:numId w:val="2"/>
        </w:numPr>
        <w:ind w:left="568" w:hanging="284"/>
      </w:pPr>
      <w:r>
        <w:t>CCRN2: A toolkit applet shall be triggered by the EVENT_MENU_SELECTION_HELP_REQUEST event only if the Menu Id corresponding to the Envelope Menu Selection Help Request received by the SIM Toolkit framework was registered with the helpSupported value set to true.</w:t>
      </w:r>
    </w:p>
    <w:p w:rsidR="00614D2D" w:rsidRDefault="00614D2D" w:rsidP="00614D2D">
      <w:pPr>
        <w:pStyle w:val="ListBullet"/>
        <w:numPr>
          <w:ilvl w:val="0"/>
          <w:numId w:val="2"/>
        </w:numPr>
        <w:ind w:left="568" w:hanging="284"/>
      </w:pPr>
      <w:r>
        <w:t>CCRN3: If at least one menuId of a Toolkit Applet registers to EVENT_MENU_SELECTION_HELP_REQUEST, the SET UP MENU proactive command sent by the SIM Toolkit Framework shall indicate to the ME that help information is available unless all the menus entries that support help are disabled.</w:t>
      </w:r>
    </w:p>
    <w:p w:rsidR="00614D2D" w:rsidRDefault="00614D2D" w:rsidP="00614D2D">
      <w:pPr>
        <w:pStyle w:val="H6"/>
        <w:keepNext w:val="0"/>
        <w:keepLines w:val="0"/>
      </w:pPr>
      <w:r>
        <w:t>6.3.3.3.1.2</w:t>
      </w:r>
      <w:r>
        <w:tab/>
        <w:t>Parameters error</w:t>
      </w:r>
    </w:p>
    <w:p w:rsidR="00614D2D" w:rsidRDefault="00614D2D" w:rsidP="00614D2D">
      <w:r>
        <w:t>No requirements.</w:t>
      </w:r>
    </w:p>
    <w:p w:rsidR="00614D2D" w:rsidRDefault="00614D2D" w:rsidP="00614D2D">
      <w:pPr>
        <w:pStyle w:val="H6"/>
        <w:keepNext w:val="0"/>
        <w:keepLines w:val="0"/>
      </w:pPr>
      <w:r>
        <w:t>6.3.3.3.1.3</w:t>
      </w:r>
      <w:r>
        <w:tab/>
        <w:t>Context Errors</w:t>
      </w:r>
    </w:p>
    <w:p w:rsidR="00614D2D" w:rsidRDefault="00614D2D" w:rsidP="00614D2D">
      <w:r>
        <w:t>No requirements.</w:t>
      </w:r>
    </w:p>
    <w:p w:rsidR="00614D2D" w:rsidRDefault="00614D2D" w:rsidP="00614D2D">
      <w:pPr>
        <w:pStyle w:val="H6"/>
        <w:keepNext w:val="0"/>
        <w:keepLines w:val="0"/>
      </w:pPr>
      <w:r>
        <w:t>6.3.3.3.2</w:t>
      </w:r>
      <w:r>
        <w:tab/>
        <w:t>Test Suite Files</w:t>
      </w:r>
    </w:p>
    <w:p w:rsidR="00614D2D" w:rsidRDefault="00614D2D" w:rsidP="00614D2D">
      <w:pPr>
        <w:pStyle w:val="B1"/>
        <w:tabs>
          <w:tab w:val="left" w:pos="2268"/>
        </w:tabs>
      </w:pPr>
      <w:r>
        <w:t>Test Script:</w:t>
      </w:r>
      <w:r w:rsidR="00A1704F">
        <w:tab/>
      </w:r>
      <w:r>
        <w:t>FWK_APT_EMSH_1.scr</w:t>
      </w:r>
    </w:p>
    <w:p w:rsidR="00614D2D" w:rsidRDefault="00614D2D" w:rsidP="00614D2D">
      <w:pPr>
        <w:pStyle w:val="B1"/>
        <w:tabs>
          <w:tab w:val="left" w:pos="2268"/>
        </w:tabs>
      </w:pPr>
      <w:r>
        <w:t>Test Applet:</w:t>
      </w:r>
      <w:r w:rsidR="00A1704F">
        <w:tab/>
      </w:r>
      <w:r>
        <w:t>FWK_APT_EMSH_1.java</w:t>
      </w:r>
    </w:p>
    <w:p w:rsidR="00614D2D" w:rsidRDefault="00A1704F" w:rsidP="00614D2D">
      <w:pPr>
        <w:pStyle w:val="B1"/>
        <w:tabs>
          <w:tab w:val="left" w:pos="2268"/>
        </w:tabs>
      </w:pPr>
      <w:r>
        <w:tab/>
      </w:r>
      <w:r w:rsidR="00614D2D">
        <w:t>FWK_APT_EMSH_2.java</w:t>
      </w:r>
    </w:p>
    <w:p w:rsidR="00614D2D" w:rsidRDefault="00A1704F" w:rsidP="00614D2D">
      <w:pPr>
        <w:pStyle w:val="B1"/>
        <w:tabs>
          <w:tab w:val="left" w:pos="2268"/>
        </w:tabs>
      </w:pPr>
      <w:r>
        <w:tab/>
      </w:r>
      <w:r w:rsidR="00614D2D">
        <w:t>FWK_APT_EMSH_3.java</w:t>
      </w:r>
    </w:p>
    <w:p w:rsidR="00614D2D" w:rsidRDefault="00614D2D" w:rsidP="00614D2D">
      <w:pPr>
        <w:pStyle w:val="B1"/>
        <w:tabs>
          <w:tab w:val="left" w:pos="2268"/>
        </w:tabs>
      </w:pPr>
      <w:r>
        <w:t>Load Script:</w:t>
      </w:r>
      <w:r w:rsidR="00A1704F">
        <w:tab/>
      </w:r>
      <w:r>
        <w:t>FWK_APT_EMSH_1.ldr</w:t>
      </w:r>
    </w:p>
    <w:p w:rsidR="00614D2D" w:rsidRDefault="00614D2D" w:rsidP="00614D2D">
      <w:pPr>
        <w:pStyle w:val="B1"/>
        <w:tabs>
          <w:tab w:val="left" w:pos="2268"/>
        </w:tabs>
      </w:pPr>
      <w:r>
        <w:t>Cleanup Script:</w:t>
      </w:r>
      <w:r w:rsidR="00A1704F">
        <w:tab/>
      </w:r>
      <w:r>
        <w:t>FWK_APT_EMSH_1.clr</w:t>
      </w:r>
    </w:p>
    <w:p w:rsidR="00614D2D" w:rsidRDefault="00614D2D" w:rsidP="00614D2D">
      <w:pPr>
        <w:pStyle w:val="B1"/>
        <w:tabs>
          <w:tab w:val="left" w:pos="2268"/>
        </w:tabs>
      </w:pPr>
      <w:r>
        <w:t>Parameter File:</w:t>
      </w:r>
      <w:r w:rsidR="00A1704F">
        <w:tab/>
      </w:r>
      <w:r>
        <w:t>FWK_APT_EMSH_1.par</w:t>
      </w:r>
    </w:p>
    <w:p w:rsidR="00614D2D" w:rsidRDefault="00614D2D" w:rsidP="00614D2D">
      <w:pPr>
        <w:pStyle w:val="H6"/>
      </w:pPr>
      <w:r>
        <w:t>6.3.3.3.3</w:t>
      </w:r>
      <w:r>
        <w:tab/>
        <w:t xml:space="preserve">Test Procedure </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 xml:space="preserve">Applet registration to EVENT_MENU_SELECTION_HELP_REQUEST and triggering </w:t>
            </w:r>
          </w:p>
          <w:p w:rsidR="00614D2D" w:rsidRDefault="00614D2D">
            <w:pPr>
              <w:pStyle w:val="textcell"/>
              <w:rPr>
                <w:sz w:val="18"/>
              </w:rPr>
            </w:pPr>
          </w:p>
          <w:p w:rsidR="00614D2D" w:rsidRDefault="00614D2D">
            <w:pPr>
              <w:pStyle w:val="PL"/>
            </w:pPr>
            <w:r>
              <w:t>Applet1 and Applet2 are installed</w:t>
            </w:r>
          </w:p>
          <w:p w:rsidR="00614D2D" w:rsidRDefault="00614D2D">
            <w:pPr>
              <w:pStyle w:val="PL"/>
            </w:pPr>
          </w:p>
          <w:p w:rsidR="00614D2D" w:rsidRDefault="00614D2D">
            <w:pPr>
              <w:pStyle w:val="PL"/>
            </w:pPr>
            <w:r>
              <w:t>ToolkitRegistry.InitMenuEntry() method is called in the constructor of Applet1 and Applet2.</w:t>
            </w:r>
          </w:p>
          <w:p w:rsidR="00614D2D" w:rsidRDefault="00614D2D">
            <w:pPr>
              <w:pStyle w:val="PL"/>
            </w:pPr>
          </w:p>
          <w:p w:rsidR="00614D2D" w:rsidRDefault="00614D2D">
            <w:pPr>
              <w:pStyle w:val="PL"/>
            </w:pPr>
            <w:r>
              <w:t>For Applet1 (item id 1):</w:t>
            </w:r>
          </w:p>
          <w:p w:rsidR="00614D2D" w:rsidRDefault="00614D2D">
            <w:pPr>
              <w:pStyle w:val="PL"/>
            </w:pPr>
            <w:r>
              <w:t>MenuEntry="Applet1A"</w:t>
            </w:r>
          </w:p>
          <w:p w:rsidR="00614D2D" w:rsidRDefault="00614D2D">
            <w:pPr>
              <w:pStyle w:val="PL"/>
            </w:pPr>
            <w:r>
              <w:t>Offset=0</w:t>
            </w:r>
          </w:p>
          <w:p w:rsidR="00614D2D" w:rsidRDefault="00614D2D">
            <w:pPr>
              <w:pStyle w:val="PL"/>
            </w:pPr>
            <w:r>
              <w:t>Length=menuEntry.length</w:t>
            </w:r>
          </w:p>
          <w:p w:rsidR="00614D2D" w:rsidRDefault="00614D2D">
            <w:pPr>
              <w:pStyle w:val="PL"/>
            </w:pPr>
            <w:r>
              <w:t>HelpSupported=true</w:t>
            </w:r>
          </w:p>
          <w:p w:rsidR="00614D2D" w:rsidRDefault="00614D2D">
            <w:pPr>
              <w:pStyle w:val="PL"/>
            </w:pPr>
            <w:r>
              <w:t>IconQualifier=0</w:t>
            </w:r>
          </w:p>
          <w:p w:rsidR="00614D2D" w:rsidRDefault="00614D2D">
            <w:pPr>
              <w:pStyle w:val="PL"/>
            </w:pPr>
            <w:r>
              <w:t>IconIdentifier=0</w:t>
            </w:r>
          </w:p>
          <w:p w:rsidR="00614D2D" w:rsidRDefault="00614D2D">
            <w:pPr>
              <w:pStyle w:val="PL"/>
            </w:pPr>
          </w:p>
          <w:p w:rsidR="00614D2D" w:rsidRDefault="00614D2D">
            <w:pPr>
              <w:pStyle w:val="PL"/>
            </w:pPr>
          </w:p>
          <w:p w:rsidR="00614D2D" w:rsidRDefault="00614D2D">
            <w:pPr>
              <w:pStyle w:val="PL"/>
            </w:pPr>
            <w:r>
              <w:t>For Applet1 (item id 2):</w:t>
            </w:r>
          </w:p>
          <w:p w:rsidR="00614D2D" w:rsidRDefault="00614D2D">
            <w:pPr>
              <w:pStyle w:val="PL"/>
            </w:pPr>
            <w:r>
              <w:t>MenuEntry="Applet1B"</w:t>
            </w:r>
          </w:p>
          <w:p w:rsidR="00614D2D" w:rsidRDefault="00614D2D">
            <w:pPr>
              <w:pStyle w:val="PL"/>
            </w:pPr>
            <w:r>
              <w:t>Offset=0</w:t>
            </w:r>
          </w:p>
          <w:p w:rsidR="00614D2D" w:rsidRDefault="00614D2D">
            <w:pPr>
              <w:pStyle w:val="PL"/>
            </w:pPr>
            <w:r>
              <w:t>Length=menuEntry.length</w:t>
            </w:r>
          </w:p>
          <w:p w:rsidR="00614D2D" w:rsidRDefault="00614D2D">
            <w:pPr>
              <w:pStyle w:val="PL"/>
            </w:pPr>
            <w:r>
              <w:t>HelpSupported=false</w:t>
            </w:r>
          </w:p>
          <w:p w:rsidR="00614D2D" w:rsidRDefault="00614D2D">
            <w:pPr>
              <w:pStyle w:val="PL"/>
            </w:pPr>
            <w:r>
              <w:t>IconQualifier=0</w:t>
            </w:r>
          </w:p>
          <w:p w:rsidR="00614D2D" w:rsidRDefault="00614D2D">
            <w:pPr>
              <w:pStyle w:val="PL"/>
            </w:pPr>
            <w:r>
              <w:t>IconIdentifier=0</w:t>
            </w:r>
          </w:p>
          <w:p w:rsidR="00614D2D" w:rsidRDefault="00614D2D">
            <w:pPr>
              <w:pStyle w:val="PL"/>
            </w:pPr>
          </w:p>
          <w:p w:rsidR="00614D2D" w:rsidRDefault="00614D2D">
            <w:pPr>
              <w:pStyle w:val="PL"/>
            </w:pPr>
            <w:r>
              <w:t>event= EVENT_MENU_SELECTION_HELP_REQUEST</w:t>
            </w:r>
          </w:p>
          <w:p w:rsidR="00614D2D" w:rsidRDefault="00614D2D">
            <w:pPr>
              <w:pStyle w:val="PL"/>
            </w:pPr>
            <w:r>
              <w:t xml:space="preserve">1- ToolkitRegistry.isEventSet() is called in constructor. </w:t>
            </w:r>
          </w:p>
          <w:p w:rsidR="00614D2D" w:rsidRDefault="00614D2D">
            <w:pPr>
              <w:pStyle w:val="PL"/>
            </w:pPr>
          </w:p>
          <w:p w:rsidR="00614D2D" w:rsidRDefault="00614D2D">
            <w:pPr>
              <w:pStyle w:val="PL"/>
            </w:pPr>
          </w:p>
          <w:p w:rsidR="00614D2D" w:rsidRDefault="00614D2D">
            <w:pPr>
              <w:pStyle w:val="PL"/>
            </w:pPr>
            <w:r>
              <w:t>For Applet2 (item id 3):</w:t>
            </w:r>
          </w:p>
          <w:p w:rsidR="00614D2D" w:rsidRDefault="00614D2D">
            <w:pPr>
              <w:pStyle w:val="PL"/>
            </w:pPr>
            <w:r>
              <w:t>MenuEntry="Applet2A"</w:t>
            </w:r>
          </w:p>
          <w:p w:rsidR="00614D2D" w:rsidRDefault="00614D2D">
            <w:pPr>
              <w:pStyle w:val="PL"/>
            </w:pPr>
            <w:r>
              <w:t>Offset=0</w:t>
            </w:r>
          </w:p>
          <w:p w:rsidR="00614D2D" w:rsidRDefault="00614D2D">
            <w:pPr>
              <w:pStyle w:val="PL"/>
            </w:pPr>
            <w:r>
              <w:t>Length=menuEntry.length</w:t>
            </w:r>
          </w:p>
          <w:p w:rsidR="00614D2D" w:rsidRDefault="00614D2D">
            <w:pPr>
              <w:pStyle w:val="PL"/>
            </w:pPr>
            <w:r>
              <w:t>HelpSupported=true</w:t>
            </w:r>
          </w:p>
          <w:p w:rsidR="00614D2D" w:rsidRDefault="00614D2D">
            <w:pPr>
              <w:pStyle w:val="PL"/>
            </w:pPr>
            <w:r>
              <w:t>IconQualifier=0</w:t>
            </w:r>
          </w:p>
          <w:p w:rsidR="00614D2D" w:rsidRDefault="00614D2D">
            <w:pPr>
              <w:pStyle w:val="PL"/>
            </w:pPr>
            <w:r>
              <w:t>IconIdentifier=0</w:t>
            </w:r>
          </w:p>
          <w:p w:rsidR="00614D2D" w:rsidRDefault="00614D2D">
            <w:pPr>
              <w:pStyle w:val="PL"/>
            </w:pPr>
          </w:p>
          <w:p w:rsidR="00614D2D" w:rsidRDefault="00614D2D">
            <w:pPr>
              <w:pStyle w:val="PL"/>
            </w:pPr>
            <w:r>
              <w:t>For Applet2 (item id 4):</w:t>
            </w:r>
          </w:p>
          <w:p w:rsidR="00614D2D" w:rsidRDefault="00614D2D">
            <w:pPr>
              <w:pStyle w:val="PL"/>
            </w:pPr>
            <w:r>
              <w:t>MenuEntry="Applet2B"</w:t>
            </w:r>
          </w:p>
          <w:p w:rsidR="00614D2D" w:rsidRDefault="00614D2D">
            <w:pPr>
              <w:pStyle w:val="PL"/>
            </w:pPr>
            <w:r>
              <w:t>Offset=0</w:t>
            </w:r>
          </w:p>
          <w:p w:rsidR="00614D2D" w:rsidRDefault="00614D2D">
            <w:pPr>
              <w:pStyle w:val="PL"/>
            </w:pPr>
            <w:r>
              <w:t>Length=menuEntry.length</w:t>
            </w:r>
          </w:p>
          <w:p w:rsidR="00614D2D" w:rsidRDefault="00614D2D">
            <w:pPr>
              <w:pStyle w:val="PL"/>
            </w:pPr>
            <w:r>
              <w:t>HelpSupported=false</w:t>
            </w:r>
          </w:p>
          <w:p w:rsidR="00614D2D" w:rsidRDefault="00614D2D">
            <w:pPr>
              <w:pStyle w:val="PL"/>
            </w:pPr>
            <w:r>
              <w:t>IconQualifier=0</w:t>
            </w:r>
          </w:p>
          <w:p w:rsidR="00614D2D" w:rsidRDefault="00614D2D">
            <w:pPr>
              <w:pStyle w:val="PL"/>
            </w:pPr>
            <w:r>
              <w:t>IconIdentifier=0</w:t>
            </w:r>
          </w:p>
          <w:p w:rsidR="00614D2D" w:rsidRDefault="00614D2D">
            <w:pPr>
              <w:pStyle w:val="PL"/>
            </w:pPr>
          </w:p>
          <w:p w:rsidR="00614D2D" w:rsidRDefault="00614D2D">
            <w:pPr>
              <w:pStyle w:val="PL"/>
            </w:pPr>
            <w:r>
              <w:t>event= EVENT_MENU_SELECTION_HELP_REQUEST</w:t>
            </w:r>
          </w:p>
          <w:p w:rsidR="00614D2D" w:rsidRDefault="00614D2D">
            <w:pPr>
              <w:pStyle w:val="PL"/>
            </w:pPr>
            <w:r>
              <w:t>2- ToolkitRegistry.isEventSet() is called in constructor.</w:t>
            </w:r>
          </w:p>
          <w:p w:rsidR="00614D2D" w:rsidRDefault="00614D2D">
            <w:pPr>
              <w:pStyle w:val="PL"/>
            </w:pPr>
          </w:p>
          <w:p w:rsidR="00614D2D" w:rsidRDefault="00614D2D">
            <w:pPr>
              <w:pStyle w:val="PL"/>
            </w:pPr>
            <w:r>
              <w:t>Perform SIM initialization with the facility SET UP MENU and without the facilities SET EVENT LIST and POLL INTERVAL</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3-Item identifier = 1</w:t>
            </w:r>
          </w:p>
          <w:p w:rsidR="00614D2D" w:rsidRDefault="00614D2D">
            <w:pPr>
              <w:pStyle w:val="PL"/>
            </w:pPr>
            <w:r>
              <w:t>Menu Selection Help Request envelope is sent to the SIM with item identifier 1 belonging to applet1</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4-Item identifier = 2</w:t>
            </w:r>
          </w:p>
          <w:p w:rsidR="00614D2D" w:rsidRDefault="00614D2D">
            <w:pPr>
              <w:pStyle w:val="PL"/>
            </w:pPr>
            <w:r>
              <w:t>Menu Selection Help Request envelope is sent to the SIM with item identifier 2 belonging to applet1</w:t>
            </w:r>
          </w:p>
          <w:p w:rsidR="00614D2D" w:rsidRDefault="00614D2D">
            <w:pPr>
              <w:pStyle w:val="PL"/>
            </w:pPr>
          </w:p>
          <w:p w:rsidR="00614D2D" w:rsidRDefault="00614D2D">
            <w:pPr>
              <w:pStyle w:val="PL"/>
            </w:pPr>
          </w:p>
          <w:p w:rsidR="00614D2D" w:rsidRDefault="00614D2D">
            <w:pPr>
              <w:pStyle w:val="PL"/>
            </w:pPr>
            <w:r>
              <w:t>5-Item identifier = 3</w:t>
            </w:r>
          </w:p>
          <w:p w:rsidR="00614D2D" w:rsidRDefault="00614D2D">
            <w:pPr>
              <w:pStyle w:val="PL"/>
            </w:pPr>
            <w:r>
              <w:t>Menu Selection Help Request envelope is sent to the SIM with item identifier 3 belonging to applet2</w:t>
            </w:r>
          </w:p>
          <w:p w:rsidR="00614D2D" w:rsidRDefault="00614D2D">
            <w:pPr>
              <w:pStyle w:val="PL"/>
            </w:pPr>
          </w:p>
          <w:p w:rsidR="00614D2D" w:rsidRDefault="00614D2D">
            <w:pPr>
              <w:pStyle w:val="PL"/>
            </w:pPr>
          </w:p>
          <w:p w:rsidR="00614D2D" w:rsidRDefault="00614D2D">
            <w:pPr>
              <w:pStyle w:val="PL"/>
            </w:pPr>
            <w:r>
              <w:t>6-Item identifier = 4</w:t>
            </w:r>
          </w:p>
          <w:p w:rsidR="00614D2D" w:rsidRDefault="00614D2D">
            <w:pPr>
              <w:pStyle w:val="PL"/>
            </w:pPr>
            <w:r>
              <w:t>Menu Selection Help Request envelope is sent to the SIM with item identifier 4 belonging to applet2</w:t>
            </w:r>
          </w:p>
          <w:p w:rsidR="00614D2D" w:rsidRDefault="00614D2D">
            <w:pPr>
              <w:pStyle w:val="PL"/>
            </w:pPr>
          </w:p>
          <w:p w:rsidR="00614D2D" w:rsidRDefault="00614D2D">
            <w:pPr>
              <w:pStyle w:val="PL"/>
            </w:pPr>
          </w:p>
          <w:p w:rsidR="00614D2D" w:rsidRDefault="00614D2D">
            <w:pPr>
              <w:pStyle w:val="PL"/>
            </w:pPr>
          </w:p>
          <w:p w:rsidR="00614D2D" w:rsidRDefault="00614D2D">
            <w:pPr>
              <w:pStyle w:val="PL"/>
              <w:keepNext/>
              <w:keepLines/>
              <w:rPr>
                <w:noProof w:val="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The command shall return true.</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The command shall return true.</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Applet1 is triggered and Applet2 is not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Applet1 and Applet2 are not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Applet2 is triggered and Applet1 is not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6- Applet2 and Applet1 are not triggered</w:t>
            </w:r>
          </w:p>
          <w:p w:rsidR="00614D2D" w:rsidRDefault="00614D2D">
            <w:pPr>
              <w:pStyle w:val="TAL"/>
            </w:pP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C"/>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rPr>
                <w:lang w:val="en-US"/>
              </w:rPr>
            </w:pPr>
            <w:r>
              <w:t xml:space="preserve">Applet deregistration to EVENT_MENU_SELECTION_HELP_REQUEST </w:t>
            </w:r>
          </w:p>
          <w:p w:rsidR="00614D2D" w:rsidRDefault="00614D2D">
            <w:pPr>
              <w:pStyle w:val="PL"/>
            </w:pPr>
          </w:p>
          <w:p w:rsidR="00614D2D" w:rsidRDefault="00614D2D">
            <w:pPr>
              <w:pStyle w:val="PL"/>
            </w:pPr>
          </w:p>
          <w:p w:rsidR="00614D2D" w:rsidRDefault="00614D2D">
            <w:pPr>
              <w:pStyle w:val="PL"/>
            </w:pPr>
            <w:r>
              <w:t>Applet1 and Applet2 are deleted</w:t>
            </w:r>
          </w:p>
          <w:p w:rsidR="00614D2D" w:rsidRDefault="00614D2D">
            <w:pPr>
              <w:pStyle w:val="PL"/>
            </w:pPr>
          </w:p>
          <w:p w:rsidR="00614D2D" w:rsidRDefault="00614D2D">
            <w:pPr>
              <w:pStyle w:val="PL"/>
            </w:pPr>
            <w:r>
              <w:t>Applet3 is installed</w:t>
            </w:r>
          </w:p>
          <w:p w:rsidR="00614D2D" w:rsidRDefault="00614D2D">
            <w:pPr>
              <w:pStyle w:val="PL"/>
            </w:pPr>
          </w:p>
          <w:p w:rsidR="00614D2D" w:rsidRDefault="00614D2D">
            <w:pPr>
              <w:pStyle w:val="PL"/>
            </w:pPr>
            <w:r>
              <w:t>ToolkitRegistry.InitMenuEntry() method is called in the constructor of Applet3.</w:t>
            </w:r>
          </w:p>
          <w:p w:rsidR="00614D2D" w:rsidRDefault="00614D2D">
            <w:pPr>
              <w:pStyle w:val="PL"/>
            </w:pPr>
          </w:p>
          <w:p w:rsidR="00614D2D" w:rsidRDefault="00614D2D">
            <w:pPr>
              <w:pStyle w:val="PL"/>
            </w:pPr>
            <w:r>
              <w:t>For Applet3 (item id 5):</w:t>
            </w:r>
          </w:p>
          <w:p w:rsidR="00614D2D" w:rsidRDefault="00614D2D">
            <w:pPr>
              <w:pStyle w:val="PL"/>
            </w:pPr>
            <w:r>
              <w:t>MenuEntry="Applet3A"</w:t>
            </w:r>
          </w:p>
          <w:p w:rsidR="00614D2D" w:rsidRDefault="00614D2D">
            <w:pPr>
              <w:pStyle w:val="PL"/>
            </w:pPr>
            <w:r>
              <w:t>Offset=0</w:t>
            </w:r>
          </w:p>
          <w:p w:rsidR="00614D2D" w:rsidRDefault="00614D2D">
            <w:pPr>
              <w:pStyle w:val="PL"/>
            </w:pPr>
            <w:r>
              <w:t>Length=menuEntry.length</w:t>
            </w:r>
          </w:p>
          <w:p w:rsidR="00614D2D" w:rsidRDefault="00614D2D">
            <w:pPr>
              <w:pStyle w:val="PL"/>
            </w:pPr>
            <w:r>
              <w:t>HelpSupported=true</w:t>
            </w:r>
          </w:p>
          <w:p w:rsidR="00614D2D" w:rsidRDefault="00614D2D">
            <w:pPr>
              <w:pStyle w:val="PL"/>
            </w:pPr>
            <w:r>
              <w:t>IconQualifier=0</w:t>
            </w:r>
          </w:p>
          <w:p w:rsidR="00614D2D" w:rsidRDefault="00614D2D">
            <w:pPr>
              <w:pStyle w:val="PL"/>
            </w:pPr>
            <w:r>
              <w:t>IconIdentifier=0</w:t>
            </w:r>
          </w:p>
          <w:p w:rsidR="00614D2D" w:rsidRDefault="00614D2D">
            <w:pPr>
              <w:pStyle w:val="PL"/>
            </w:pPr>
          </w:p>
          <w:p w:rsidR="00614D2D" w:rsidRDefault="00614D2D">
            <w:pPr>
              <w:pStyle w:val="PL"/>
            </w:pPr>
            <w:r>
              <w:t>For Applet3 (item id 6):</w:t>
            </w:r>
          </w:p>
          <w:p w:rsidR="00614D2D" w:rsidRDefault="00614D2D">
            <w:pPr>
              <w:pStyle w:val="PL"/>
            </w:pPr>
            <w:r>
              <w:t>MenuEntry="Applet3B"</w:t>
            </w:r>
          </w:p>
          <w:p w:rsidR="00614D2D" w:rsidRDefault="00614D2D">
            <w:pPr>
              <w:pStyle w:val="PL"/>
            </w:pPr>
            <w:r>
              <w:t>Offset=0</w:t>
            </w:r>
          </w:p>
          <w:p w:rsidR="00614D2D" w:rsidRDefault="00614D2D">
            <w:pPr>
              <w:pStyle w:val="PL"/>
            </w:pPr>
            <w:r>
              <w:t>Length=menuEntry.length</w:t>
            </w:r>
          </w:p>
          <w:p w:rsidR="00614D2D" w:rsidRDefault="00614D2D">
            <w:pPr>
              <w:pStyle w:val="PL"/>
            </w:pPr>
            <w:r>
              <w:t>HelpSupported=true</w:t>
            </w:r>
          </w:p>
          <w:p w:rsidR="00614D2D" w:rsidRDefault="00614D2D">
            <w:pPr>
              <w:pStyle w:val="PL"/>
            </w:pPr>
            <w:r>
              <w:t>IconQualifier=0</w:t>
            </w:r>
          </w:p>
          <w:p w:rsidR="00614D2D" w:rsidRDefault="00614D2D">
            <w:pPr>
              <w:pStyle w:val="PL"/>
            </w:pPr>
            <w:r>
              <w:t>IconIdentifier=0</w:t>
            </w:r>
          </w:p>
          <w:p w:rsidR="00614D2D" w:rsidRDefault="00614D2D">
            <w:pPr>
              <w:pStyle w:val="PL"/>
            </w:pPr>
          </w:p>
          <w:p w:rsidR="00614D2D" w:rsidRDefault="00614D2D">
            <w:pPr>
              <w:pStyle w:val="PL"/>
            </w:pPr>
            <w:r>
              <w:t>For Applet3 (item id 7):</w:t>
            </w:r>
          </w:p>
          <w:p w:rsidR="00614D2D" w:rsidRDefault="00614D2D">
            <w:pPr>
              <w:pStyle w:val="PL"/>
            </w:pPr>
            <w:r>
              <w:t>MenuEntry="Applet3C"</w:t>
            </w:r>
          </w:p>
          <w:p w:rsidR="00614D2D" w:rsidRDefault="00614D2D">
            <w:pPr>
              <w:pStyle w:val="PL"/>
            </w:pPr>
            <w:r>
              <w:t>Offset=0</w:t>
            </w:r>
          </w:p>
          <w:p w:rsidR="00614D2D" w:rsidRDefault="00614D2D">
            <w:pPr>
              <w:pStyle w:val="PL"/>
            </w:pPr>
            <w:r>
              <w:t>Length=menuEntry.length</w:t>
            </w:r>
          </w:p>
          <w:p w:rsidR="00614D2D" w:rsidRDefault="00614D2D">
            <w:pPr>
              <w:pStyle w:val="PL"/>
            </w:pPr>
            <w:r>
              <w:t>HelpSupported=false</w:t>
            </w:r>
          </w:p>
          <w:p w:rsidR="00614D2D" w:rsidRDefault="00614D2D">
            <w:pPr>
              <w:pStyle w:val="PL"/>
            </w:pPr>
            <w:r>
              <w:t>IconQualifier=0</w:t>
            </w:r>
          </w:p>
          <w:p w:rsidR="00614D2D" w:rsidRDefault="00614D2D">
            <w:pPr>
              <w:pStyle w:val="PL"/>
            </w:pPr>
            <w:r>
              <w:t>IconIdentifier=0</w:t>
            </w:r>
          </w:p>
          <w:p w:rsidR="00614D2D" w:rsidRDefault="00614D2D">
            <w:pPr>
              <w:pStyle w:val="PL"/>
            </w:pPr>
          </w:p>
          <w:p w:rsidR="00614D2D" w:rsidRDefault="00614D2D">
            <w:pPr>
              <w:pStyle w:val="PL"/>
            </w:pPr>
            <w:r>
              <w:t>1. Perform SIM initialization with the facility SET UP MENU and without the facilities SET EVENT LIST and POLL INTERVAL</w:t>
            </w:r>
          </w:p>
          <w:p w:rsidR="00614D2D" w:rsidRDefault="00614D2D">
            <w:pPr>
              <w:pStyle w:val="PL"/>
            </w:pPr>
          </w:p>
          <w:p w:rsidR="00614D2D" w:rsidRDefault="00614D2D">
            <w:pPr>
              <w:pStyle w:val="PL"/>
            </w:pPr>
          </w:p>
          <w:p w:rsidR="00614D2D" w:rsidRDefault="00614D2D">
            <w:pPr>
              <w:pStyle w:val="PL"/>
            </w:pPr>
            <w:r>
              <w:t>2. Menu Selection Help Request envelope is sent to the SIM with item identifier 5 belonging to applet3</w:t>
            </w:r>
          </w:p>
          <w:p w:rsidR="00614D2D" w:rsidRDefault="00614D2D">
            <w:pPr>
              <w:pStyle w:val="PL"/>
            </w:pPr>
          </w:p>
          <w:p w:rsidR="00614D2D" w:rsidRDefault="00614D2D">
            <w:pPr>
              <w:pStyle w:val="PL"/>
            </w:pPr>
          </w:p>
          <w:p w:rsidR="00614D2D" w:rsidRDefault="00614D2D">
            <w:pPr>
              <w:pStyle w:val="PL"/>
            </w:pPr>
            <w:r>
              <w:t xml:space="preserve">3. ToolkitRegistry.disableMenuEntry() method for item id 5 is called by the Menu Selection Help Request Envelope. </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4. Menu Selection Help Request envelope is sent to the SIM with item identifier 6 belonging to applet3</w:t>
            </w:r>
          </w:p>
          <w:p w:rsidR="00614D2D" w:rsidRDefault="00614D2D">
            <w:pPr>
              <w:pStyle w:val="PL"/>
            </w:pPr>
          </w:p>
          <w:p w:rsidR="00614D2D" w:rsidRDefault="00614D2D">
            <w:pPr>
              <w:pStyle w:val="PL"/>
            </w:pPr>
          </w:p>
          <w:p w:rsidR="00614D2D" w:rsidRDefault="00614D2D">
            <w:pPr>
              <w:pStyle w:val="PL"/>
            </w:pPr>
            <w:r>
              <w:t xml:space="preserve">5. ToolkitRegistry.disableMenuEntry() method for item id 6 is called by the Menu Selection Help Request Envelope. </w:t>
            </w:r>
          </w:p>
          <w:p w:rsidR="00614D2D" w:rsidRDefault="00614D2D">
            <w:pPr>
              <w:pStyle w:val="PL"/>
            </w:pPr>
          </w:p>
          <w:p w:rsidR="00614D2D" w:rsidRDefault="00614D2D">
            <w:pPr>
              <w:pStyle w:val="PL"/>
            </w:pPr>
          </w:p>
          <w:p w:rsidR="00614D2D" w:rsidRDefault="00614D2D">
            <w:pPr>
              <w:pStyle w:val="PL"/>
            </w:pPr>
          </w:p>
          <w:p w:rsidR="00614D2D" w:rsidRDefault="00614D2D">
            <w:pPr>
              <w:pStyle w:val="TAH"/>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rPr>
                <w:noProof/>
              </w:rPr>
            </w:pPr>
          </w:p>
          <w:p w:rsidR="00614D2D" w:rsidRDefault="00614D2D">
            <w:pPr>
              <w:pStyle w:val="TAL"/>
              <w:rPr>
                <w:noProof/>
              </w:rPr>
            </w:pPr>
          </w:p>
          <w:p w:rsidR="00614D2D" w:rsidRDefault="00614D2D">
            <w:pPr>
              <w:pStyle w:val="TAL"/>
              <w:rPr>
                <w:noProof/>
              </w:rPr>
            </w:pPr>
          </w:p>
          <w:p w:rsidR="00614D2D" w:rsidRDefault="00614D2D">
            <w:pPr>
              <w:pStyle w:val="TAL"/>
              <w:rPr>
                <w:noProof/>
              </w:rPr>
            </w:pPr>
          </w:p>
          <w:p w:rsidR="00614D2D" w:rsidRDefault="00614D2D">
            <w:pPr>
              <w:pStyle w:val="TAL"/>
              <w:rPr>
                <w:noProof/>
              </w:rPr>
            </w:pPr>
          </w:p>
          <w:p w:rsidR="00614D2D" w:rsidRDefault="00614D2D">
            <w:pPr>
              <w:pStyle w:val="TAL"/>
              <w:rPr>
                <w:noProof/>
              </w:rPr>
            </w:pPr>
          </w:p>
          <w:p w:rsidR="00614D2D" w:rsidRDefault="00614D2D">
            <w:pPr>
              <w:pStyle w:val="TAL"/>
              <w:rPr>
                <w:noProof/>
              </w:rPr>
            </w:pPr>
            <w:r>
              <w:rPr>
                <w:noProof/>
              </w:rPr>
              <w:t>2. Applet3 is triggered by EVENT_MENU_SELECTION_HELP_REQUEST</w:t>
            </w:r>
          </w:p>
          <w:p w:rsidR="00614D2D" w:rsidRDefault="00614D2D">
            <w:pPr>
              <w:pStyle w:val="TAL"/>
              <w:rPr>
                <w:noProof/>
              </w:rPr>
            </w:pPr>
          </w:p>
          <w:p w:rsidR="00614D2D" w:rsidRDefault="00614D2D">
            <w:pPr>
              <w:pStyle w:val="TAL"/>
              <w:rPr>
                <w:noProof/>
              </w:rPr>
            </w:pPr>
          </w:p>
          <w:p w:rsidR="00614D2D" w:rsidRDefault="00614D2D">
            <w:pPr>
              <w:pStyle w:val="TAL"/>
              <w:rPr>
                <w:noProof/>
              </w:rPr>
            </w:pPr>
          </w:p>
          <w:p w:rsidR="00614D2D" w:rsidRDefault="00614D2D">
            <w:pPr>
              <w:pStyle w:val="TAL"/>
              <w:rPr>
                <w:noProof/>
              </w:rPr>
            </w:pPr>
          </w:p>
          <w:p w:rsidR="00614D2D" w:rsidRDefault="00614D2D">
            <w:pPr>
              <w:pStyle w:val="TAL"/>
              <w:rPr>
                <w:noProof/>
              </w:rPr>
            </w:pPr>
          </w:p>
          <w:p w:rsidR="00614D2D" w:rsidRDefault="00614D2D">
            <w:pPr>
              <w:pStyle w:val="TAL"/>
              <w:rPr>
                <w:noProof/>
              </w:rPr>
            </w:pPr>
            <w:r>
              <w:rPr>
                <w:noProof/>
              </w:rPr>
              <w:t>4. Applet3 is triggered by EVENT_MENU_SELECTION_HELP_REQUEST</w:t>
            </w:r>
          </w:p>
          <w:p w:rsidR="00614D2D" w:rsidRDefault="00614D2D">
            <w:pPr>
              <w:pStyle w:val="TAL"/>
              <w:rPr>
                <w:noProof/>
              </w:rPr>
            </w:pPr>
          </w:p>
          <w:p w:rsidR="00614D2D" w:rsidRDefault="00614D2D">
            <w:pPr>
              <w:pStyle w:val="TAL"/>
              <w:rPr>
                <w:noProof/>
              </w:rPr>
            </w:pPr>
          </w:p>
          <w:p w:rsidR="00614D2D" w:rsidRDefault="00614D2D">
            <w:pPr>
              <w:pStyle w:val="TAL"/>
              <w:rPr>
                <w:noProof/>
              </w:rPr>
            </w:pP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C"/>
            </w:pPr>
          </w:p>
          <w:p w:rsidR="00614D2D" w:rsidRDefault="00614D2D">
            <w:pPr>
              <w:pStyle w:val="TAC"/>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C"/>
              <w:rPr>
                <w:noProof/>
                <w:sz w:val="16"/>
              </w:rPr>
            </w:pPr>
          </w:p>
          <w:p w:rsidR="00614D2D" w:rsidRDefault="00614D2D">
            <w:pPr>
              <w:pStyle w:val="TAL"/>
              <w:rPr>
                <w:noProof/>
              </w:rPr>
            </w:pPr>
            <w:r>
              <w:rPr>
                <w:noProof/>
              </w:rPr>
              <w:t xml:space="preserve">1. The SIM shall issue a SET UP MENU proactive command with Menu Entry ID entry '05', '06' and </w:t>
            </w:r>
            <w:r w:rsidR="00A1704F">
              <w:rPr>
                <w:noProof/>
              </w:rPr>
              <w:t>'</w:t>
            </w:r>
            <w:r>
              <w:rPr>
                <w:noProof/>
              </w:rPr>
              <w:t>07</w:t>
            </w:r>
            <w:r w:rsidR="00A1704F">
              <w:rPr>
                <w:noProof/>
              </w:rPr>
              <w:t>'</w:t>
            </w:r>
            <w:r>
              <w:rPr>
                <w:noProof/>
              </w:rPr>
              <w:t>, and Help supported set to true.</w:t>
            </w:r>
          </w:p>
          <w:p w:rsidR="00614D2D" w:rsidRDefault="00614D2D">
            <w:pPr>
              <w:pStyle w:val="TAC"/>
              <w:rPr>
                <w:noProof/>
              </w:rPr>
            </w:pPr>
          </w:p>
          <w:p w:rsidR="00614D2D" w:rsidRDefault="00614D2D">
            <w:pPr>
              <w:pStyle w:val="TAC"/>
              <w:rPr>
                <w:noProof/>
              </w:rPr>
            </w:pPr>
          </w:p>
          <w:p w:rsidR="00614D2D" w:rsidRDefault="00614D2D">
            <w:pPr>
              <w:pStyle w:val="TAC"/>
              <w:rPr>
                <w:noProof/>
              </w:rPr>
            </w:pPr>
          </w:p>
          <w:p w:rsidR="00614D2D" w:rsidRDefault="00614D2D">
            <w:pPr>
              <w:pStyle w:val="TAC"/>
              <w:rPr>
                <w:noProof/>
              </w:rPr>
            </w:pPr>
          </w:p>
          <w:p w:rsidR="00614D2D" w:rsidRDefault="00614D2D">
            <w:pPr>
              <w:pStyle w:val="TAC"/>
              <w:rPr>
                <w:noProof/>
              </w:rPr>
            </w:pPr>
          </w:p>
          <w:p w:rsidR="00614D2D" w:rsidRDefault="00614D2D">
            <w:pPr>
              <w:pStyle w:val="TAL"/>
              <w:rPr>
                <w:noProof/>
              </w:rPr>
            </w:pPr>
            <w:r>
              <w:rPr>
                <w:noProof/>
              </w:rPr>
              <w:t xml:space="preserve">3. The SIM shall issue a SET UP MENU proactive command with Menu Entry ID entry </w:t>
            </w:r>
            <w:r w:rsidR="00A1704F">
              <w:rPr>
                <w:noProof/>
              </w:rPr>
              <w:t>'</w:t>
            </w:r>
            <w:r>
              <w:rPr>
                <w:noProof/>
              </w:rPr>
              <w:t>06</w:t>
            </w:r>
            <w:r w:rsidR="00A1704F">
              <w:rPr>
                <w:noProof/>
              </w:rPr>
              <w:t>'</w:t>
            </w:r>
            <w:r>
              <w:rPr>
                <w:noProof/>
              </w:rPr>
              <w:t xml:space="preserve"> and </w:t>
            </w:r>
            <w:r w:rsidR="00A1704F">
              <w:rPr>
                <w:noProof/>
              </w:rPr>
              <w:t>'</w:t>
            </w:r>
            <w:r>
              <w:rPr>
                <w:noProof/>
              </w:rPr>
              <w:t>07</w:t>
            </w:r>
            <w:r w:rsidR="00A1704F">
              <w:rPr>
                <w:noProof/>
              </w:rPr>
              <w:t>'</w:t>
            </w:r>
            <w:r>
              <w:rPr>
                <w:noProof/>
              </w:rPr>
              <w:t>, and Help supported set to true.</w:t>
            </w:r>
          </w:p>
          <w:p w:rsidR="00614D2D" w:rsidRDefault="00614D2D">
            <w:pPr>
              <w:pStyle w:val="TAL"/>
              <w:rPr>
                <w:noProof/>
              </w:rPr>
            </w:pPr>
          </w:p>
          <w:p w:rsidR="00614D2D" w:rsidRDefault="00614D2D">
            <w:pPr>
              <w:pStyle w:val="TAL"/>
              <w:rPr>
                <w:noProof/>
              </w:rPr>
            </w:pPr>
          </w:p>
          <w:p w:rsidR="00614D2D" w:rsidRDefault="00614D2D">
            <w:pPr>
              <w:pStyle w:val="TAL"/>
              <w:rPr>
                <w:noProof/>
              </w:rPr>
            </w:pPr>
          </w:p>
          <w:p w:rsidR="00614D2D" w:rsidRDefault="00614D2D">
            <w:pPr>
              <w:pStyle w:val="TAL"/>
              <w:rPr>
                <w:noProof/>
              </w:rPr>
            </w:pPr>
          </w:p>
          <w:p w:rsidR="00614D2D" w:rsidRDefault="00614D2D">
            <w:pPr>
              <w:pStyle w:val="TAL"/>
              <w:rPr>
                <w:noProof/>
              </w:rPr>
            </w:pPr>
          </w:p>
          <w:p w:rsidR="00614D2D" w:rsidRDefault="00614D2D">
            <w:pPr>
              <w:pStyle w:val="TAL"/>
              <w:rPr>
                <w:noProof/>
              </w:rPr>
            </w:pPr>
          </w:p>
          <w:p w:rsidR="00614D2D" w:rsidRDefault="00614D2D">
            <w:pPr>
              <w:pStyle w:val="TAL"/>
            </w:pPr>
            <w:r>
              <w:rPr>
                <w:noProof/>
              </w:rPr>
              <w:t xml:space="preserve">5. The SIM shall issue a SET UP MENU proactive command with Menu Entry ID entry </w:t>
            </w:r>
            <w:r w:rsidR="00A1704F">
              <w:rPr>
                <w:noProof/>
              </w:rPr>
              <w:t>'</w:t>
            </w:r>
            <w:r>
              <w:rPr>
                <w:noProof/>
              </w:rPr>
              <w:t>07</w:t>
            </w:r>
            <w:r w:rsidR="00A1704F">
              <w:rPr>
                <w:noProof/>
              </w:rPr>
              <w:t>'</w:t>
            </w:r>
            <w:r>
              <w:rPr>
                <w:noProof/>
              </w:rPr>
              <w:t>, and Help supported set to false</w:t>
            </w:r>
            <w:r>
              <w:rPr>
                <w:noProof/>
                <w:sz w:val="16"/>
              </w:rPr>
              <w:t>.</w:t>
            </w:r>
          </w:p>
          <w:p w:rsidR="00614D2D" w:rsidRDefault="00614D2D">
            <w:pPr>
              <w:pStyle w:val="TAL"/>
            </w:pPr>
          </w:p>
          <w:p w:rsidR="00614D2D" w:rsidRDefault="00614D2D">
            <w:pPr>
              <w:pStyle w:val="TAC"/>
            </w:pPr>
          </w:p>
        </w:tc>
      </w:tr>
    </w:tbl>
    <w:p w:rsidR="00614D2D" w:rsidRDefault="00614D2D" w:rsidP="00614D2D"/>
    <w:p w:rsidR="00614D2D" w:rsidRDefault="00614D2D" w:rsidP="00614D2D">
      <w:pPr>
        <w:pStyle w:val="H6"/>
        <w:keepNext w:val="0"/>
        <w:keepLines w:val="0"/>
      </w:pPr>
      <w:r>
        <w:t>6.3.3.3.4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r>
    </w:tbl>
    <w:p w:rsidR="00614D2D" w:rsidRDefault="00614D2D" w:rsidP="00614D2D"/>
    <w:p w:rsidR="00614D2D" w:rsidRDefault="00614D2D" w:rsidP="00614D2D">
      <w:pPr>
        <w:pStyle w:val="Heading4"/>
        <w:keepNext w:val="0"/>
        <w:keepLines w:val="0"/>
      </w:pPr>
      <w:bookmarkStart w:id="576" w:name="_Toc51826834"/>
      <w:bookmarkStart w:id="577" w:name="_Toc117070515"/>
      <w:bookmarkStart w:id="578" w:name="_Toc51828277"/>
      <w:r>
        <w:t>6.3.3.4</w:t>
      </w:r>
      <w:r>
        <w:tab/>
        <w:t>EVENT_FORMATTED_SMS_PP_ENV</w:t>
      </w:r>
      <w:bookmarkEnd w:id="576"/>
      <w:bookmarkEnd w:id="577"/>
      <w:bookmarkEnd w:id="578"/>
    </w:p>
    <w:p w:rsidR="00614D2D" w:rsidRDefault="00614D2D" w:rsidP="00614D2D">
      <w:r>
        <w:t>Test Area Reference: FWK_APT_EFSE</w:t>
      </w:r>
    </w:p>
    <w:p w:rsidR="00614D2D" w:rsidRDefault="00614D2D" w:rsidP="00614D2D">
      <w:pPr>
        <w:pStyle w:val="H6"/>
      </w:pPr>
      <w:r>
        <w:t>6.3.3.4.1</w:t>
      </w:r>
      <w:r>
        <w:tab/>
        <w:t>Conformance Requirement</w:t>
      </w:r>
    </w:p>
    <w:p w:rsidR="00614D2D" w:rsidRDefault="00614D2D" w:rsidP="00614D2D">
      <w:pPr>
        <w:pStyle w:val="H6"/>
      </w:pPr>
      <w:r>
        <w:t>6.3.3.4.1.1</w:t>
      </w:r>
      <w:r>
        <w:tab/>
        <w:t>Normal Execution</w:t>
      </w:r>
    </w:p>
    <w:p w:rsidR="00614D2D" w:rsidRDefault="00614D2D" w:rsidP="00614D2D">
      <w:pPr>
        <w:pStyle w:val="ListBullet"/>
        <w:keepNext/>
        <w:keepLines/>
        <w:numPr>
          <w:ilvl w:val="0"/>
          <w:numId w:val="2"/>
        </w:numPr>
        <w:ind w:left="568" w:hanging="284"/>
      </w:pPr>
      <w:r>
        <w:t>CRRN1: The applet is triggered by the EVENT_FORMATTED_SMS_PP_ENV once:</w:t>
      </w:r>
    </w:p>
    <w:p w:rsidR="00614D2D" w:rsidRDefault="00614D2D" w:rsidP="00614D2D">
      <w:pPr>
        <w:pStyle w:val="B2"/>
        <w:keepNext/>
        <w:keepLines/>
      </w:pPr>
      <w:r>
        <w:t>-</w:t>
      </w:r>
      <w:r>
        <w:tab/>
        <w:t>it has been registered to this event;</w:t>
      </w:r>
    </w:p>
    <w:p w:rsidR="00614D2D" w:rsidRDefault="00614D2D" w:rsidP="00614D2D">
      <w:pPr>
        <w:pStyle w:val="B2"/>
      </w:pPr>
      <w:r>
        <w:t>-</w:t>
      </w:r>
      <w:r>
        <w:tab/>
        <w:t>a Short Message Point to Point (Single or Concatenated) is received by Envelope APDU(s) and is formatted according to 3GPP TS 23.048 [8];</w:t>
      </w:r>
    </w:p>
    <w:p w:rsidR="00614D2D" w:rsidRDefault="00614D2D" w:rsidP="00614D2D">
      <w:pPr>
        <w:pStyle w:val="B2"/>
      </w:pPr>
      <w:r>
        <w:t>-</w:t>
      </w:r>
      <w:r>
        <w:tab/>
        <w:t>the toolkit applet to be triggered is registered with the corresponding TAR in the SMS TPDU;</w:t>
      </w:r>
    </w:p>
    <w:p w:rsidR="00614D2D" w:rsidRDefault="00614D2D" w:rsidP="00614D2D">
      <w:pPr>
        <w:pStyle w:val="B2"/>
      </w:pPr>
      <w:r>
        <w:t>-</w:t>
      </w:r>
      <w:r>
        <w:tab/>
        <w:t>the security is verified.</w:t>
      </w:r>
    </w:p>
    <w:p w:rsidR="00614D2D" w:rsidRDefault="00614D2D" w:rsidP="00614D2D">
      <w:pPr>
        <w:pStyle w:val="ListBullet"/>
        <w:numPr>
          <w:ilvl w:val="0"/>
          <w:numId w:val="2"/>
        </w:numPr>
        <w:ind w:left="568" w:hanging="284"/>
      </w:pPr>
      <w:r>
        <w:t>CRRN2: The applet is not triggered by the EVENT_FORMATTED_SMS_PP_ENV once it has deregistered from this event.</w:t>
      </w:r>
    </w:p>
    <w:p w:rsidR="00614D2D" w:rsidRDefault="00614D2D" w:rsidP="00614D2D">
      <w:pPr>
        <w:pStyle w:val="H6"/>
        <w:keepNext w:val="0"/>
        <w:keepLines w:val="0"/>
      </w:pPr>
      <w:r>
        <w:t>6.3.3.4.1.2</w:t>
      </w:r>
      <w:r>
        <w:tab/>
        <w:t>Parameters error</w:t>
      </w:r>
    </w:p>
    <w:p w:rsidR="00614D2D" w:rsidRDefault="00614D2D" w:rsidP="00614D2D">
      <w:r>
        <w:t>No requirements.</w:t>
      </w:r>
    </w:p>
    <w:p w:rsidR="00614D2D" w:rsidRDefault="00614D2D" w:rsidP="00614D2D">
      <w:pPr>
        <w:pStyle w:val="H6"/>
        <w:keepNext w:val="0"/>
        <w:keepLines w:val="0"/>
      </w:pPr>
      <w:r>
        <w:t>6.3.3.4.1.3</w:t>
      </w:r>
      <w:r>
        <w:tab/>
        <w:t>Context Errors</w:t>
      </w:r>
    </w:p>
    <w:p w:rsidR="00614D2D" w:rsidRDefault="00614D2D" w:rsidP="00614D2D">
      <w:r>
        <w:t>No requirements.</w:t>
      </w:r>
    </w:p>
    <w:p w:rsidR="00614D2D" w:rsidRDefault="00614D2D" w:rsidP="00614D2D">
      <w:pPr>
        <w:pStyle w:val="H6"/>
        <w:keepNext w:val="0"/>
        <w:keepLines w:val="0"/>
      </w:pPr>
      <w:r>
        <w:t>6.3.3.4.2</w:t>
      </w:r>
      <w:r>
        <w:tab/>
        <w:t>Test Suite Files</w:t>
      </w:r>
    </w:p>
    <w:p w:rsidR="00614D2D" w:rsidRDefault="00614D2D" w:rsidP="00614D2D">
      <w:pPr>
        <w:pStyle w:val="B1"/>
        <w:tabs>
          <w:tab w:val="left" w:pos="2268"/>
        </w:tabs>
        <w:ind w:left="284" w:firstLine="0"/>
      </w:pPr>
      <w:r>
        <w:t>Test Script:</w:t>
      </w:r>
      <w:r w:rsidR="00A1704F">
        <w:tab/>
      </w:r>
      <w:r>
        <w:t>FWK_APT_EFSE_1.scr</w:t>
      </w:r>
    </w:p>
    <w:p w:rsidR="00614D2D" w:rsidRDefault="00614D2D" w:rsidP="00614D2D">
      <w:pPr>
        <w:pStyle w:val="B1"/>
        <w:tabs>
          <w:tab w:val="left" w:pos="2268"/>
        </w:tabs>
        <w:ind w:left="284" w:firstLine="0"/>
      </w:pPr>
      <w:r>
        <w:t>Test Applet:</w:t>
      </w:r>
      <w:r w:rsidR="00A1704F">
        <w:tab/>
      </w:r>
      <w:r>
        <w:t>FWK_APT_EFSE_1.java</w:t>
      </w:r>
    </w:p>
    <w:p w:rsidR="00614D2D" w:rsidRDefault="00614D2D" w:rsidP="00614D2D">
      <w:pPr>
        <w:pStyle w:val="B1"/>
        <w:tabs>
          <w:tab w:val="left" w:pos="2268"/>
        </w:tabs>
        <w:ind w:left="284" w:firstLine="0"/>
      </w:pPr>
      <w:r>
        <w:t>Load Script:</w:t>
      </w:r>
      <w:r w:rsidR="00A1704F">
        <w:tab/>
      </w:r>
      <w:r>
        <w:t>FWK_APT_EFSE_1.ldr</w:t>
      </w:r>
    </w:p>
    <w:p w:rsidR="00614D2D" w:rsidRDefault="00614D2D" w:rsidP="00614D2D">
      <w:pPr>
        <w:pStyle w:val="B1"/>
        <w:tabs>
          <w:tab w:val="left" w:pos="2268"/>
        </w:tabs>
        <w:ind w:left="284" w:firstLine="0"/>
      </w:pPr>
      <w:r>
        <w:t>Cleanup Script:</w:t>
      </w:r>
      <w:r w:rsidR="00A1704F">
        <w:tab/>
      </w:r>
      <w:r>
        <w:t>FWK_APT_EFSE_1.clr</w:t>
      </w:r>
    </w:p>
    <w:p w:rsidR="00614D2D" w:rsidRDefault="00614D2D" w:rsidP="00614D2D">
      <w:pPr>
        <w:pStyle w:val="B1"/>
        <w:tabs>
          <w:tab w:val="left" w:pos="2268"/>
        </w:tabs>
        <w:ind w:left="284" w:firstLine="0"/>
      </w:pPr>
      <w:r>
        <w:t>Parameter File:</w:t>
      </w:r>
      <w:r w:rsidR="00A1704F">
        <w:tab/>
      </w:r>
      <w:r>
        <w:t>FWK_APT_EFSE_1.par</w:t>
      </w:r>
    </w:p>
    <w:p w:rsidR="00614D2D" w:rsidRDefault="00614D2D" w:rsidP="00614D2D">
      <w:pPr>
        <w:pStyle w:val="H6"/>
        <w:keepNext w:val="0"/>
        <w:keepLines w:val="0"/>
      </w:pPr>
      <w:r>
        <w:t>6.3.3.4.3</w:t>
      </w:r>
      <w:r>
        <w:tab/>
        <w:t xml:space="preserve">Test Procedure </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rPr>
                <w:lang w:eastAsia="es-ES"/>
              </w:rPr>
            </w:pPr>
            <w:r>
              <w:t>Applet registration to EVENT FORMATTED_SMS_PP_ENV and triggering</w:t>
            </w:r>
          </w:p>
          <w:p w:rsidR="00614D2D" w:rsidRDefault="00614D2D">
            <w:pPr>
              <w:pStyle w:val="PL"/>
              <w:rPr>
                <w:lang w:eastAsia="es-ES"/>
              </w:rPr>
            </w:pPr>
          </w:p>
          <w:p w:rsidR="00614D2D" w:rsidRDefault="00614D2D">
            <w:pPr>
              <w:pStyle w:val="PL"/>
              <w:rPr>
                <w:lang w:eastAsia="es-ES"/>
              </w:rPr>
            </w:pPr>
          </w:p>
          <w:p w:rsidR="00614D2D" w:rsidRDefault="00614D2D">
            <w:pPr>
              <w:pStyle w:val="PL"/>
              <w:rPr>
                <w:lang w:eastAsia="es-ES"/>
              </w:rPr>
            </w:pPr>
            <w:r>
              <w:t>Applet is registered to EVENT_FORMATTED_SMS_PP_ENV and EVENT_UNRECOGNIZED_ENVELOPE</w:t>
            </w:r>
          </w:p>
          <w:p w:rsidR="00614D2D" w:rsidRDefault="00614D2D">
            <w:pPr>
              <w:pStyle w:val="PL"/>
              <w:rPr>
                <w:lang w:eastAsia="es-ES"/>
              </w:rPr>
            </w:pPr>
          </w:p>
          <w:p w:rsidR="00614D2D" w:rsidRDefault="00614D2D">
            <w:pPr>
              <w:pStyle w:val="PL"/>
              <w:rPr>
                <w:lang w:eastAsia="es-ES"/>
              </w:rPr>
            </w:pPr>
          </w:p>
          <w:p w:rsidR="00614D2D" w:rsidRDefault="00614D2D">
            <w:pPr>
              <w:pStyle w:val="PL"/>
              <w:rPr>
                <w:lang w:eastAsia="es-ES"/>
              </w:rPr>
            </w:pPr>
          </w:p>
          <w:p w:rsidR="00614D2D" w:rsidRDefault="00614D2D">
            <w:pPr>
              <w:pStyle w:val="PL"/>
              <w:rPr>
                <w:lang w:eastAsia="es-ES"/>
              </w:rPr>
            </w:pPr>
          </w:p>
          <w:p w:rsidR="00614D2D" w:rsidRDefault="00614D2D">
            <w:pPr>
              <w:pStyle w:val="PL"/>
              <w:rPr>
                <w:lang w:eastAsia="es-ES"/>
              </w:rPr>
            </w:pPr>
            <w:r>
              <w:t>1- A Single Short Message SMS-PP Formatted Data Download is sent to the SIM.</w:t>
            </w:r>
          </w:p>
          <w:p w:rsidR="00614D2D" w:rsidRDefault="00614D2D">
            <w:pPr>
              <w:pStyle w:val="PL"/>
              <w:rPr>
                <w:lang w:eastAsia="es-ES"/>
              </w:rPr>
            </w:pPr>
          </w:p>
          <w:p w:rsidR="00614D2D" w:rsidRDefault="00614D2D">
            <w:pPr>
              <w:pStyle w:val="PL"/>
              <w:rPr>
                <w:lang w:eastAsia="es-ES"/>
              </w:rPr>
            </w:pPr>
            <w:r>
              <w:t>2- A Concatenated Short Message SMS-PP Formatted Data Download is sent to the SIM (composed of 2 Short Messages. The UDL for the first Short Message is 70 and for the second 70)</w:t>
            </w:r>
          </w:p>
          <w:p w:rsidR="00614D2D" w:rsidRDefault="00614D2D">
            <w:pPr>
              <w:pStyle w:val="PL"/>
              <w:rPr>
                <w:lang w:eastAsia="es-ES"/>
              </w:rPr>
            </w:pPr>
          </w:p>
          <w:p w:rsidR="00614D2D" w:rsidRDefault="00614D2D">
            <w:pPr>
              <w:pStyle w:val="PL"/>
              <w:rPr>
                <w:noProof w:val="0"/>
                <w:lang w:eastAsia="en-GB"/>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r>
              <w:t>1- Applet is triggered</w:t>
            </w:r>
          </w:p>
          <w:p w:rsidR="00614D2D" w:rsidRDefault="00614D2D">
            <w:pPr>
              <w:pStyle w:val="TAL"/>
              <w:rPr>
                <w:lang w:eastAsia="es-ES"/>
              </w:rPr>
            </w:pPr>
          </w:p>
          <w:p w:rsidR="00614D2D" w:rsidRDefault="00614D2D">
            <w:pPr>
              <w:pStyle w:val="TAL"/>
              <w:rPr>
                <w:lang w:eastAsia="es-ES"/>
              </w:rPr>
            </w:pPr>
          </w:p>
          <w:p w:rsidR="00614D2D" w:rsidRDefault="00614D2D">
            <w:pPr>
              <w:pStyle w:val="TAL"/>
              <w:keepNext w:val="0"/>
              <w:keepLines w:val="0"/>
              <w:rPr>
                <w:lang w:eastAsia="en-GB"/>
              </w:rPr>
            </w:pPr>
            <w:r>
              <w:t>2- Applet is triggered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nil"/>
              <w:left w:val="single" w:sz="4" w:space="0" w:color="auto"/>
              <w:bottom w:val="single" w:sz="4" w:space="0" w:color="auto"/>
              <w:right w:val="single" w:sz="4" w:space="0" w:color="auto"/>
            </w:tcBorders>
          </w:tcPr>
          <w:p w:rsidR="00614D2D" w:rsidRDefault="00614D2D">
            <w:pPr>
              <w:pStyle w:val="TAH"/>
              <w:rPr>
                <w:lang w:eastAsia="es-ES"/>
              </w:rPr>
            </w:pPr>
            <w:r>
              <w:t>Applet deregistration</w:t>
            </w:r>
          </w:p>
          <w:p w:rsidR="00614D2D" w:rsidRDefault="00614D2D">
            <w:pPr>
              <w:pStyle w:val="PL"/>
              <w:rPr>
                <w:lang w:eastAsia="es-ES"/>
              </w:rPr>
            </w:pPr>
          </w:p>
          <w:p w:rsidR="00614D2D" w:rsidRDefault="00614D2D">
            <w:pPr>
              <w:pStyle w:val="PL"/>
              <w:rPr>
                <w:lang w:eastAsia="es-ES"/>
              </w:rPr>
            </w:pPr>
            <w:r>
              <w:t>ToolkitRegistry.clearEvent() method is called for EVENT_FORMATTED_SMS_PP_ENV</w:t>
            </w:r>
          </w:p>
          <w:p w:rsidR="00614D2D" w:rsidRDefault="00614D2D">
            <w:pPr>
              <w:pStyle w:val="PL"/>
              <w:rPr>
                <w:lang w:eastAsia="es-ES"/>
              </w:rPr>
            </w:pPr>
          </w:p>
          <w:p w:rsidR="00614D2D" w:rsidRDefault="00614D2D">
            <w:pPr>
              <w:pStyle w:val="PL"/>
              <w:rPr>
                <w:lang w:eastAsia="es-ES"/>
              </w:rPr>
            </w:pPr>
            <w:r>
              <w:t>1- A Single Short Message SMS-PP Data Download is sent to the SIM..</w:t>
            </w:r>
          </w:p>
          <w:p w:rsidR="00614D2D" w:rsidRDefault="00614D2D">
            <w:pPr>
              <w:pStyle w:val="PL"/>
              <w:rPr>
                <w:lang w:eastAsia="es-ES"/>
              </w:rPr>
            </w:pPr>
            <w:r>
              <w:t>2- A Concatenated Short Messages SMS-PP Data Download is sent to the SIM (composed of 2 Short Messages. The UDL for the first Short Message is 70 and for the second 70).</w:t>
            </w:r>
          </w:p>
          <w:p w:rsidR="00614D2D" w:rsidRDefault="00614D2D">
            <w:pPr>
              <w:pStyle w:val="PL"/>
              <w:rPr>
                <w:lang w:eastAsia="es-ES"/>
              </w:rPr>
            </w:pPr>
          </w:p>
          <w:p w:rsidR="00614D2D" w:rsidRDefault="00614D2D">
            <w:pPr>
              <w:pStyle w:val="PL"/>
              <w:rPr>
                <w:lang w:eastAsia="es-ES"/>
              </w:rPr>
            </w:pPr>
          </w:p>
          <w:p w:rsidR="00614D2D" w:rsidRDefault="00614D2D">
            <w:pPr>
              <w:pStyle w:val="PL"/>
              <w:rPr>
                <w:lang w:eastAsia="es-ES"/>
              </w:rPr>
            </w:pPr>
            <w:r>
              <w:t>An unrecognized envelope is sent to the sim</w:t>
            </w:r>
          </w:p>
          <w:p w:rsidR="00614D2D" w:rsidRDefault="00614D2D">
            <w:pPr>
              <w:pStyle w:val="PL"/>
              <w:rPr>
                <w:lang w:eastAsia="es-ES"/>
              </w:rPr>
            </w:pPr>
          </w:p>
          <w:p w:rsidR="00614D2D" w:rsidRDefault="00614D2D">
            <w:pPr>
              <w:pStyle w:val="PL"/>
              <w:rPr>
                <w:lang w:eastAsia="es-ES"/>
              </w:rPr>
            </w:pPr>
            <w:r>
              <w:t>ToolkitRegistry.setEvent() method is called for EVENT_FORMATTED_SMS_PP_ENV</w:t>
            </w:r>
          </w:p>
          <w:p w:rsidR="00614D2D" w:rsidRDefault="00614D2D">
            <w:pPr>
              <w:pStyle w:val="PL"/>
              <w:rPr>
                <w:lang w:eastAsia="es-ES"/>
              </w:rPr>
            </w:pPr>
          </w:p>
          <w:p w:rsidR="00614D2D" w:rsidRDefault="00614D2D">
            <w:pPr>
              <w:pStyle w:val="PL"/>
              <w:rPr>
                <w:lang w:eastAsia="es-ES"/>
              </w:rPr>
            </w:pPr>
            <w:r>
              <w:t>3- A Single Short Messages SMS-PP Data Download is sent to the SIM.</w:t>
            </w:r>
          </w:p>
          <w:p w:rsidR="00614D2D" w:rsidRDefault="00614D2D">
            <w:pPr>
              <w:pStyle w:val="PL"/>
              <w:rPr>
                <w:lang w:eastAsia="es-ES"/>
              </w:rPr>
            </w:pPr>
          </w:p>
          <w:p w:rsidR="00614D2D" w:rsidRDefault="00614D2D">
            <w:pPr>
              <w:pStyle w:val="PL"/>
              <w:rPr>
                <w:lang w:eastAsia="es-ES"/>
              </w:rPr>
            </w:pPr>
            <w:r>
              <w:t>4- A Concatenated Short Messages SMS-PP Data Download is sent to the SIM (composed of 2 Short Messages. The UDL for the first Short Message is 70 and for the second 70).</w:t>
            </w:r>
          </w:p>
          <w:p w:rsidR="00614D2D" w:rsidRDefault="00614D2D">
            <w:pPr>
              <w:pStyle w:val="PL"/>
              <w:rPr>
                <w:noProof w:val="0"/>
                <w:lang w:eastAsia="en-GB"/>
              </w:rPr>
            </w:pPr>
          </w:p>
        </w:tc>
        <w:tc>
          <w:tcPr>
            <w:tcW w:w="2911" w:type="dxa"/>
            <w:tcBorders>
              <w:top w:val="nil"/>
              <w:left w:val="single" w:sz="4" w:space="0" w:color="auto"/>
              <w:bottom w:val="single" w:sz="4" w:space="0" w:color="auto"/>
              <w:right w:val="single" w:sz="4" w:space="0" w:color="auto"/>
            </w:tcBorders>
          </w:tcPr>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r>
              <w:t>1- Applet is not triggered</w:t>
            </w: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r>
              <w:t>2- Applet is not triggered</w:t>
            </w: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r>
              <w:t>3- Applet is triggered</w:t>
            </w: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r>
              <w:t>4- Applet is triggered</w:t>
            </w:r>
          </w:p>
          <w:p w:rsidR="00614D2D" w:rsidRDefault="00614D2D">
            <w:pPr>
              <w:pStyle w:val="TAL"/>
              <w:rPr>
                <w:lang w:eastAsia="es-ES"/>
              </w:rPr>
            </w:pPr>
          </w:p>
          <w:p w:rsidR="00614D2D" w:rsidRDefault="00614D2D">
            <w:pPr>
              <w:pStyle w:val="TAL"/>
              <w:keepNext w:val="0"/>
              <w:keepLines w:val="0"/>
              <w:rPr>
                <w:lang w:eastAsia="en-GB"/>
              </w:rPr>
            </w:pP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bl>
    <w:p w:rsidR="00614D2D" w:rsidRDefault="00614D2D" w:rsidP="00614D2D"/>
    <w:p w:rsidR="00614D2D" w:rsidRDefault="00614D2D" w:rsidP="00614D2D">
      <w:pPr>
        <w:pStyle w:val="H6"/>
        <w:keepNext w:val="0"/>
        <w:keepLines w:val="0"/>
      </w:pPr>
      <w:r>
        <w:t>6.3.3.4.4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b/>
                <w:i/>
              </w:rPr>
            </w:pPr>
            <w:r>
              <w:t>CRRN1 (See note)</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bl>
    <w:p w:rsidR="00614D2D" w:rsidRDefault="00614D2D" w:rsidP="00614D2D"/>
    <w:p w:rsidR="00614D2D" w:rsidRDefault="00614D2D" w:rsidP="00614D2D">
      <w:pPr>
        <w:pStyle w:val="NO"/>
        <w:rPr>
          <w:lang w:eastAsia="es-ES"/>
        </w:rPr>
      </w:pPr>
      <w:r>
        <w:t>NOTE:</w:t>
      </w:r>
      <w:r>
        <w:tab/>
        <w:t xml:space="preserve">The security checks are not relevant to the test designed in this test area; they will be checked in the "Framework Security Management" </w:t>
      </w:r>
      <w:r w:rsidR="00A1704F">
        <w:t>clause</w:t>
      </w:r>
      <w:r>
        <w:t>.</w:t>
      </w:r>
    </w:p>
    <w:p w:rsidR="00614D2D" w:rsidRDefault="00614D2D" w:rsidP="00614D2D">
      <w:pPr>
        <w:rPr>
          <w:lang w:eastAsia="en-GB"/>
        </w:rPr>
      </w:pPr>
    </w:p>
    <w:p w:rsidR="00614D2D" w:rsidRDefault="00614D2D" w:rsidP="00614D2D">
      <w:pPr>
        <w:pStyle w:val="Heading4"/>
        <w:keepNext w:val="0"/>
        <w:keepLines w:val="0"/>
      </w:pPr>
      <w:bookmarkStart w:id="579" w:name="_Toc51826835"/>
      <w:bookmarkStart w:id="580" w:name="_Toc117070516"/>
      <w:bookmarkStart w:id="581" w:name="_Toc51828278"/>
      <w:r>
        <w:t>6.3.3.5</w:t>
      </w:r>
      <w:r>
        <w:tab/>
        <w:t>EVENT_UNFORMATTED_SMS_PP_ENV</w:t>
      </w:r>
      <w:bookmarkEnd w:id="579"/>
      <w:bookmarkEnd w:id="580"/>
      <w:bookmarkEnd w:id="581"/>
    </w:p>
    <w:p w:rsidR="00614D2D" w:rsidRDefault="00614D2D" w:rsidP="00614D2D">
      <w:r>
        <w:t>Test Area Reference: FWK_APT_EUSE</w:t>
      </w:r>
    </w:p>
    <w:p w:rsidR="00614D2D" w:rsidRDefault="00614D2D" w:rsidP="00614D2D">
      <w:pPr>
        <w:pStyle w:val="H6"/>
        <w:keepNext w:val="0"/>
        <w:keepLines w:val="0"/>
      </w:pPr>
      <w:r>
        <w:t>6.3.3.5.1</w:t>
      </w:r>
      <w:r>
        <w:tab/>
        <w:t>Conformance Requirement</w:t>
      </w:r>
    </w:p>
    <w:p w:rsidR="00614D2D" w:rsidRDefault="00614D2D" w:rsidP="00614D2D">
      <w:pPr>
        <w:pStyle w:val="H6"/>
        <w:keepNext w:val="0"/>
        <w:keepLines w:val="0"/>
      </w:pPr>
      <w:r>
        <w:t>6.3.3.5.1.1</w:t>
      </w:r>
      <w:r>
        <w:tab/>
        <w:t>Normal Execution</w:t>
      </w:r>
    </w:p>
    <w:p w:rsidR="00614D2D" w:rsidRDefault="00614D2D" w:rsidP="00614D2D">
      <w:pPr>
        <w:pStyle w:val="ListBullet"/>
        <w:numPr>
          <w:ilvl w:val="0"/>
          <w:numId w:val="2"/>
        </w:numPr>
        <w:ind w:left="568" w:hanging="284"/>
      </w:pPr>
      <w:r>
        <w:t>CRRN1: The applets registers are triggered by the EVENT_UNFORMATTED_SMS_PP_ENV once a Short Message Point to Point (Single or Concatenated) is received by Envelope APDU(s) and is unformatted.</w:t>
      </w:r>
    </w:p>
    <w:p w:rsidR="00614D2D" w:rsidRDefault="00614D2D" w:rsidP="00614D2D">
      <w:pPr>
        <w:pStyle w:val="ListBullet"/>
        <w:numPr>
          <w:ilvl w:val="0"/>
          <w:numId w:val="2"/>
        </w:numPr>
        <w:ind w:left="568" w:hanging="284"/>
      </w:pPr>
      <w:r>
        <w:t>CRRN2: The applet is not triggered by the EVENT_UNFORMATTED_SMS_PP_ENV once it has deregistered from this event.</w:t>
      </w:r>
    </w:p>
    <w:p w:rsidR="00614D2D" w:rsidRDefault="00614D2D" w:rsidP="00614D2D">
      <w:pPr>
        <w:pStyle w:val="H6"/>
        <w:keepNext w:val="0"/>
        <w:keepLines w:val="0"/>
      </w:pPr>
      <w:r>
        <w:t>6.3.3.5.1.2</w:t>
      </w:r>
      <w:r>
        <w:tab/>
        <w:t>Parameters error</w:t>
      </w:r>
    </w:p>
    <w:p w:rsidR="00614D2D" w:rsidRDefault="00614D2D" w:rsidP="00614D2D">
      <w:r>
        <w:t>No requirements.</w:t>
      </w:r>
    </w:p>
    <w:p w:rsidR="00614D2D" w:rsidRDefault="00614D2D" w:rsidP="00614D2D">
      <w:pPr>
        <w:pStyle w:val="H6"/>
        <w:keepNext w:val="0"/>
        <w:keepLines w:val="0"/>
      </w:pPr>
      <w:r>
        <w:t>6.3.3.5.1.3</w:t>
      </w:r>
      <w:r>
        <w:tab/>
        <w:t>Context Errors</w:t>
      </w:r>
    </w:p>
    <w:p w:rsidR="00614D2D" w:rsidRDefault="00614D2D" w:rsidP="00614D2D">
      <w:r>
        <w:t>No requirements.</w:t>
      </w:r>
    </w:p>
    <w:p w:rsidR="00614D2D" w:rsidRDefault="00614D2D" w:rsidP="00614D2D">
      <w:pPr>
        <w:pStyle w:val="H6"/>
        <w:keepNext w:val="0"/>
        <w:keepLines w:val="0"/>
      </w:pPr>
      <w:r>
        <w:t>6.3.3.5.2</w:t>
      </w:r>
      <w:r>
        <w:tab/>
        <w:t>Test Suite Files</w:t>
      </w:r>
    </w:p>
    <w:p w:rsidR="00614D2D" w:rsidRDefault="00614D2D" w:rsidP="00614D2D">
      <w:pPr>
        <w:pStyle w:val="B1"/>
        <w:tabs>
          <w:tab w:val="left" w:pos="2268"/>
        </w:tabs>
        <w:ind w:left="284" w:firstLine="0"/>
      </w:pPr>
      <w:r>
        <w:t>Test Script:</w:t>
      </w:r>
      <w:r w:rsidR="00A1704F">
        <w:tab/>
      </w:r>
      <w:r>
        <w:t>FWK_APT_EUSE_1.scr</w:t>
      </w:r>
    </w:p>
    <w:p w:rsidR="00614D2D" w:rsidRDefault="00614D2D" w:rsidP="00614D2D">
      <w:pPr>
        <w:pStyle w:val="B1"/>
        <w:tabs>
          <w:tab w:val="left" w:pos="2268"/>
        </w:tabs>
        <w:ind w:left="284" w:firstLine="0"/>
      </w:pPr>
      <w:r>
        <w:t>Test Applet:</w:t>
      </w:r>
      <w:r w:rsidR="00A1704F">
        <w:tab/>
      </w:r>
      <w:r>
        <w:t>FWK_APT_EUSE_1.java</w:t>
      </w:r>
    </w:p>
    <w:p w:rsidR="00614D2D" w:rsidRDefault="00614D2D" w:rsidP="00614D2D">
      <w:pPr>
        <w:pStyle w:val="B1"/>
        <w:tabs>
          <w:tab w:val="left" w:pos="2268"/>
        </w:tabs>
        <w:ind w:left="284" w:firstLine="0"/>
      </w:pPr>
      <w:r>
        <w:t>Load Script:</w:t>
      </w:r>
      <w:r w:rsidR="00A1704F">
        <w:tab/>
      </w:r>
      <w:r>
        <w:t>FWK_APT_EUSE_1.ldr</w:t>
      </w:r>
    </w:p>
    <w:p w:rsidR="00614D2D" w:rsidRDefault="00614D2D" w:rsidP="00614D2D">
      <w:pPr>
        <w:pStyle w:val="B1"/>
        <w:tabs>
          <w:tab w:val="left" w:pos="2268"/>
        </w:tabs>
        <w:ind w:left="284" w:firstLine="0"/>
      </w:pPr>
      <w:r>
        <w:t>Cleanup Script:</w:t>
      </w:r>
      <w:r w:rsidR="00A1704F">
        <w:tab/>
      </w:r>
      <w:r>
        <w:t>FWK_APT_EUSE_1.clr</w:t>
      </w:r>
    </w:p>
    <w:p w:rsidR="00614D2D" w:rsidRDefault="00614D2D" w:rsidP="00614D2D">
      <w:pPr>
        <w:pStyle w:val="B1"/>
        <w:tabs>
          <w:tab w:val="left" w:pos="2268"/>
        </w:tabs>
        <w:ind w:left="284" w:firstLine="0"/>
        <w:rPr>
          <w:lang w:val="fr-FR"/>
        </w:rPr>
      </w:pPr>
      <w:r>
        <w:rPr>
          <w:lang w:val="fr-FR"/>
        </w:rPr>
        <w:t>Parameter File:</w:t>
      </w:r>
      <w:r w:rsidR="00A1704F">
        <w:rPr>
          <w:lang w:val="fr-FR"/>
        </w:rPr>
        <w:tab/>
      </w:r>
      <w:r>
        <w:rPr>
          <w:lang w:val="fr-FR"/>
        </w:rPr>
        <w:t>FWK_APT_EUSE_1.par</w:t>
      </w:r>
    </w:p>
    <w:p w:rsidR="00614D2D" w:rsidRDefault="00614D2D" w:rsidP="00614D2D">
      <w:pPr>
        <w:pStyle w:val="H6"/>
        <w:keepNext w:val="0"/>
        <w:keepLines w:val="0"/>
      </w:pPr>
      <w:r>
        <w:t>6.3.3.5.3</w:t>
      </w:r>
      <w:r>
        <w:tab/>
        <w:t xml:space="preserve">Test Procedure </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rPr>
                <w:lang w:eastAsia="es-ES"/>
              </w:rPr>
            </w:pPr>
            <w:r>
              <w:t>Applet registration to EVENT_UNFORMATTED_SMS_PP_ENV and triggering</w:t>
            </w:r>
          </w:p>
          <w:p w:rsidR="00614D2D" w:rsidRDefault="00614D2D">
            <w:pPr>
              <w:pStyle w:val="textcell"/>
              <w:rPr>
                <w:sz w:val="18"/>
                <w:lang w:eastAsia="es-ES"/>
              </w:rPr>
            </w:pPr>
          </w:p>
          <w:p w:rsidR="00614D2D" w:rsidRDefault="00614D2D">
            <w:pPr>
              <w:pStyle w:val="textcell"/>
              <w:rPr>
                <w:sz w:val="18"/>
                <w:lang w:eastAsia="es-ES"/>
              </w:rPr>
            </w:pPr>
          </w:p>
          <w:p w:rsidR="00614D2D" w:rsidRDefault="00614D2D">
            <w:pPr>
              <w:pStyle w:val="textcell"/>
              <w:rPr>
                <w:sz w:val="18"/>
                <w:lang w:eastAsia="es-ES"/>
              </w:rPr>
            </w:pPr>
          </w:p>
          <w:p w:rsidR="00614D2D" w:rsidRDefault="00614D2D">
            <w:pPr>
              <w:pStyle w:val="PL"/>
              <w:rPr>
                <w:lang w:eastAsia="es-ES"/>
              </w:rPr>
            </w:pPr>
            <w:r>
              <w:t>Applet is registered to the EVENT_UNFORMATTED_SMS_PP_ENV and EVENT_FORMATTED_SMS_PP_ENV.</w:t>
            </w:r>
          </w:p>
          <w:p w:rsidR="00614D2D" w:rsidRDefault="00614D2D">
            <w:pPr>
              <w:pStyle w:val="PL"/>
              <w:rPr>
                <w:lang w:eastAsia="es-ES"/>
              </w:rPr>
            </w:pPr>
          </w:p>
          <w:p w:rsidR="00614D2D" w:rsidRDefault="00614D2D">
            <w:pPr>
              <w:pStyle w:val="PL"/>
              <w:rPr>
                <w:lang w:eastAsia="es-ES"/>
              </w:rPr>
            </w:pPr>
            <w:r>
              <w:t>1-Toolkit</w:t>
            </w:r>
            <w:r>
              <w:rPr>
                <w:rFonts w:ascii="Arial" w:hAnsi="Arial"/>
              </w:rPr>
              <w:t xml:space="preserve"> </w:t>
            </w:r>
            <w:r>
              <w:t>Registry.isEventSet() method is called for EVENT_UNFORMATTED_SMS_PP_ENV</w:t>
            </w:r>
          </w:p>
          <w:p w:rsidR="00614D2D" w:rsidRDefault="00614D2D">
            <w:pPr>
              <w:pStyle w:val="PL"/>
              <w:rPr>
                <w:lang w:eastAsia="es-ES"/>
              </w:rPr>
            </w:pPr>
          </w:p>
          <w:p w:rsidR="00614D2D" w:rsidRDefault="00614D2D">
            <w:pPr>
              <w:pStyle w:val="PL"/>
              <w:rPr>
                <w:lang w:eastAsia="es-ES"/>
              </w:rPr>
            </w:pPr>
          </w:p>
          <w:p w:rsidR="00614D2D" w:rsidRDefault="00614D2D">
            <w:pPr>
              <w:pStyle w:val="PL"/>
              <w:rPr>
                <w:lang w:eastAsia="es-ES"/>
              </w:rPr>
            </w:pPr>
            <w:r>
              <w:t>2- A Single and Unformatted SMS-PP Data Download Envelope is sent to the SIM.</w:t>
            </w:r>
          </w:p>
          <w:p w:rsidR="00614D2D" w:rsidRDefault="00614D2D">
            <w:pPr>
              <w:pStyle w:val="PL"/>
              <w:rPr>
                <w:lang w:eastAsia="es-ES"/>
              </w:rPr>
            </w:pPr>
          </w:p>
          <w:p w:rsidR="00614D2D" w:rsidRDefault="00614D2D">
            <w:pPr>
              <w:pStyle w:val="PL"/>
              <w:rPr>
                <w:lang w:eastAsia="es-ES"/>
              </w:rPr>
            </w:pPr>
          </w:p>
          <w:p w:rsidR="00614D2D" w:rsidRDefault="00614D2D">
            <w:pPr>
              <w:pStyle w:val="PL"/>
              <w:rPr>
                <w:lang w:eastAsia="es-ES"/>
              </w:rPr>
            </w:pPr>
            <w:r>
              <w:t>3- A Concatenated and Unformatted SMS-PP Data Download Envelope is sent to the SIM (composed of 2 Short Messages. The UDL for the first Short Message is 70 and for the second 70)</w:t>
            </w:r>
          </w:p>
          <w:p w:rsidR="00614D2D" w:rsidRDefault="00614D2D">
            <w:pPr>
              <w:pStyle w:val="PL"/>
              <w:rPr>
                <w:lang w:eastAsia="es-ES"/>
              </w:rPr>
            </w:pPr>
          </w:p>
          <w:p w:rsidR="00614D2D" w:rsidRDefault="00614D2D">
            <w:pPr>
              <w:pStyle w:val="PL"/>
              <w:rPr>
                <w:lang w:eastAsia="es-ES"/>
              </w:rPr>
            </w:pPr>
          </w:p>
          <w:p w:rsidR="00614D2D" w:rsidRDefault="00614D2D">
            <w:pPr>
              <w:pStyle w:val="PL"/>
              <w:rPr>
                <w:lang w:eastAsia="es-ES"/>
              </w:rPr>
            </w:pPr>
          </w:p>
          <w:p w:rsidR="00614D2D" w:rsidRDefault="00614D2D">
            <w:pPr>
              <w:pStyle w:val="textcell"/>
              <w:rPr>
                <w:sz w:val="18"/>
                <w:lang w:eastAsia="es-ES"/>
              </w:rPr>
            </w:pPr>
          </w:p>
          <w:p w:rsidR="00614D2D" w:rsidRDefault="00614D2D">
            <w:pPr>
              <w:pStyle w:val="textcell"/>
              <w:rPr>
                <w:sz w:val="18"/>
                <w:lang w:eastAsia="es-ES"/>
              </w:rPr>
            </w:pPr>
          </w:p>
          <w:p w:rsidR="00614D2D" w:rsidRDefault="00614D2D">
            <w:pPr>
              <w:pStyle w:val="textcell"/>
              <w:rPr>
                <w:sz w:val="18"/>
                <w:lang w:val="en-GB"/>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r>
              <w:t>1- The method returns true</w:t>
            </w: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r>
              <w:t>2- Applet is triggered</w:t>
            </w: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r>
              <w:t>3- Applet is triggered</w:t>
            </w: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keepNext w:val="0"/>
              <w:keepLines w:val="0"/>
              <w:rPr>
                <w:lang w:eastAsia="en-GB"/>
              </w:rPr>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c>
          <w:tcPr>
            <w:tcW w:w="4111" w:type="dxa"/>
            <w:tcBorders>
              <w:top w:val="nil"/>
              <w:left w:val="single" w:sz="4" w:space="0" w:color="auto"/>
              <w:bottom w:val="single" w:sz="4" w:space="0" w:color="auto"/>
              <w:right w:val="single" w:sz="4" w:space="0" w:color="auto"/>
            </w:tcBorders>
          </w:tcPr>
          <w:p w:rsidR="00614D2D" w:rsidRDefault="00614D2D">
            <w:pPr>
              <w:pStyle w:val="TAH"/>
              <w:rPr>
                <w:lang w:eastAsia="es-ES"/>
              </w:rPr>
            </w:pPr>
            <w:r>
              <w:t>Applet deregistration</w:t>
            </w:r>
          </w:p>
          <w:p w:rsidR="00614D2D" w:rsidRDefault="00614D2D">
            <w:pPr>
              <w:pStyle w:val="PL"/>
              <w:rPr>
                <w:sz w:val="18"/>
                <w:lang w:eastAsia="es-ES"/>
              </w:rPr>
            </w:pPr>
          </w:p>
          <w:p w:rsidR="00614D2D" w:rsidRDefault="00614D2D">
            <w:pPr>
              <w:pStyle w:val="PL"/>
              <w:rPr>
                <w:lang w:eastAsia="es-ES"/>
              </w:rPr>
            </w:pPr>
            <w:r>
              <w:t>Toolkit</w:t>
            </w:r>
            <w:r>
              <w:rPr>
                <w:rFonts w:ascii="Arial" w:hAnsi="Arial"/>
              </w:rPr>
              <w:t xml:space="preserve"> </w:t>
            </w:r>
            <w:r>
              <w:t>Registry.clearEvent()method is called for EVENT_UNFORMATTED_SMS_PP_ENV</w:t>
            </w:r>
          </w:p>
          <w:p w:rsidR="00614D2D" w:rsidRDefault="00614D2D">
            <w:pPr>
              <w:pStyle w:val="PL"/>
              <w:rPr>
                <w:lang w:eastAsia="es-ES"/>
              </w:rPr>
            </w:pPr>
          </w:p>
          <w:p w:rsidR="00614D2D" w:rsidRDefault="00614D2D">
            <w:pPr>
              <w:pStyle w:val="PL"/>
              <w:rPr>
                <w:lang w:eastAsia="es-ES"/>
              </w:rPr>
            </w:pPr>
          </w:p>
          <w:p w:rsidR="00614D2D" w:rsidRDefault="00614D2D">
            <w:pPr>
              <w:pStyle w:val="PL"/>
              <w:rPr>
                <w:lang w:eastAsia="es-ES"/>
              </w:rPr>
            </w:pPr>
            <w:r>
              <w:t>1- A Single and Unformatted SMS-PP Data Download Envelope is sent to the SIM.</w:t>
            </w:r>
          </w:p>
          <w:p w:rsidR="00614D2D" w:rsidRDefault="00614D2D">
            <w:pPr>
              <w:pStyle w:val="PL"/>
              <w:rPr>
                <w:lang w:eastAsia="es-ES"/>
              </w:rPr>
            </w:pPr>
          </w:p>
          <w:p w:rsidR="00614D2D" w:rsidRDefault="00614D2D">
            <w:pPr>
              <w:pStyle w:val="PL"/>
              <w:rPr>
                <w:lang w:eastAsia="es-ES"/>
              </w:rPr>
            </w:pPr>
          </w:p>
          <w:p w:rsidR="00614D2D" w:rsidRDefault="00614D2D">
            <w:pPr>
              <w:pStyle w:val="PL"/>
              <w:rPr>
                <w:lang w:eastAsia="es-ES"/>
              </w:rPr>
            </w:pPr>
            <w:r>
              <w:t>2- A Concatenated and Unformatted SMS-PP Data Download Envelope is sent to the SIM (composed of 2 Short Messages. The UDL for the first Short Message is 70 and for the second 70)</w:t>
            </w:r>
          </w:p>
          <w:p w:rsidR="00614D2D" w:rsidRDefault="00614D2D">
            <w:pPr>
              <w:pStyle w:val="PL"/>
              <w:rPr>
                <w:lang w:eastAsia="es-ES"/>
              </w:rPr>
            </w:pPr>
          </w:p>
          <w:p w:rsidR="00614D2D" w:rsidRDefault="00614D2D">
            <w:pPr>
              <w:pStyle w:val="PL"/>
              <w:rPr>
                <w:lang w:eastAsia="es-ES"/>
              </w:rPr>
            </w:pPr>
            <w:r>
              <w:t>Applet is triggered by a EVENT_FORMATTED_SMS_PP_ENV</w:t>
            </w:r>
          </w:p>
          <w:p w:rsidR="00614D2D" w:rsidRDefault="00614D2D">
            <w:pPr>
              <w:pStyle w:val="PL"/>
              <w:rPr>
                <w:lang w:eastAsia="es-ES"/>
              </w:rPr>
            </w:pPr>
          </w:p>
          <w:p w:rsidR="00614D2D" w:rsidRDefault="00614D2D">
            <w:pPr>
              <w:pStyle w:val="PL"/>
              <w:rPr>
                <w:lang w:eastAsia="es-ES"/>
              </w:rPr>
            </w:pPr>
            <w:r>
              <w:t>Toolkit</w:t>
            </w:r>
            <w:r>
              <w:rPr>
                <w:rFonts w:ascii="Arial" w:hAnsi="Arial"/>
              </w:rPr>
              <w:t xml:space="preserve"> </w:t>
            </w:r>
            <w:r>
              <w:t>Registry.setEvent() method is called for EVENT_UNFORMATTED_SMS_PP_ENV</w:t>
            </w:r>
          </w:p>
          <w:p w:rsidR="00614D2D" w:rsidRDefault="00614D2D">
            <w:pPr>
              <w:pStyle w:val="PL"/>
              <w:rPr>
                <w:lang w:eastAsia="es-ES"/>
              </w:rPr>
            </w:pPr>
          </w:p>
          <w:p w:rsidR="00614D2D" w:rsidRDefault="00614D2D">
            <w:pPr>
              <w:pStyle w:val="PL"/>
              <w:rPr>
                <w:lang w:eastAsia="es-ES"/>
              </w:rPr>
            </w:pPr>
            <w:r>
              <w:t>3- A Single and Unformatted SMS-PP Data Download Envelope is sent to the SIM.</w:t>
            </w:r>
          </w:p>
          <w:p w:rsidR="00614D2D" w:rsidRDefault="00614D2D">
            <w:pPr>
              <w:pStyle w:val="PL"/>
              <w:rPr>
                <w:lang w:eastAsia="es-ES"/>
              </w:rPr>
            </w:pPr>
          </w:p>
          <w:p w:rsidR="00614D2D" w:rsidRDefault="00614D2D">
            <w:pPr>
              <w:pStyle w:val="PL"/>
              <w:rPr>
                <w:lang w:eastAsia="es-ES"/>
              </w:rPr>
            </w:pPr>
          </w:p>
          <w:p w:rsidR="00614D2D" w:rsidRDefault="00614D2D">
            <w:pPr>
              <w:pStyle w:val="PL"/>
              <w:rPr>
                <w:lang w:eastAsia="es-ES"/>
              </w:rPr>
            </w:pPr>
            <w:r>
              <w:t>4- A Concatenated and Unformatted SMS-PP Data Download Envelope is sent to the SIM (composed of 2 Short Messages. The UDL for the first Short Message is 70 and for the second 70)</w:t>
            </w:r>
          </w:p>
          <w:p w:rsidR="00614D2D" w:rsidRDefault="00614D2D">
            <w:pPr>
              <w:pStyle w:val="PL"/>
              <w:rPr>
                <w:lang w:eastAsia="es-ES"/>
              </w:rPr>
            </w:pPr>
          </w:p>
          <w:p w:rsidR="00614D2D" w:rsidRDefault="00614D2D">
            <w:pPr>
              <w:pStyle w:val="PL"/>
              <w:keepNext/>
              <w:keepLines/>
              <w:rPr>
                <w:rFonts w:ascii="Arial" w:hAnsi="Arial"/>
                <w:b/>
                <w:noProof w:val="0"/>
                <w:sz w:val="18"/>
                <w:lang w:eastAsia="en-GB"/>
              </w:rPr>
            </w:pPr>
          </w:p>
        </w:tc>
        <w:tc>
          <w:tcPr>
            <w:tcW w:w="2911" w:type="dxa"/>
            <w:tcBorders>
              <w:top w:val="nil"/>
              <w:left w:val="single" w:sz="4" w:space="0" w:color="auto"/>
              <w:bottom w:val="single" w:sz="4" w:space="0" w:color="auto"/>
              <w:right w:val="single" w:sz="4" w:space="0" w:color="auto"/>
            </w:tcBorders>
          </w:tcPr>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r>
              <w:t>1- Applet isn't triggered</w:t>
            </w: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r>
              <w:t>2- Applet isn't triggered</w:t>
            </w: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r>
              <w:t>3- Applet is triggered</w:t>
            </w: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r>
              <w:t>4- Applet is triggered</w:t>
            </w:r>
          </w:p>
          <w:p w:rsidR="00614D2D" w:rsidRDefault="00614D2D">
            <w:pPr>
              <w:pStyle w:val="TAL"/>
              <w:rPr>
                <w:lang w:eastAsia="es-ES"/>
              </w:rPr>
            </w:pPr>
          </w:p>
          <w:p w:rsidR="00614D2D" w:rsidRDefault="00614D2D">
            <w:pPr>
              <w:pStyle w:val="TAL"/>
              <w:rPr>
                <w:lang w:eastAsia="en-GB"/>
              </w:rPr>
            </w:pPr>
          </w:p>
        </w:tc>
        <w:tc>
          <w:tcPr>
            <w:tcW w:w="2334" w:type="dxa"/>
            <w:tcBorders>
              <w:top w:val="nil"/>
              <w:left w:val="single" w:sz="4" w:space="0" w:color="auto"/>
              <w:bottom w:val="single" w:sz="4" w:space="0" w:color="auto"/>
              <w:right w:val="single" w:sz="4" w:space="0" w:color="auto"/>
            </w:tcBorders>
          </w:tcPr>
          <w:p w:rsidR="00614D2D" w:rsidRDefault="00614D2D">
            <w:pPr>
              <w:pStyle w:val="textcell"/>
              <w:keepNext/>
              <w:keepLines/>
              <w:rPr>
                <w:rFonts w:ascii="Arial" w:hAnsi="Arial"/>
                <w:sz w:val="18"/>
                <w:lang w:val="en-GB"/>
              </w:rPr>
            </w:pPr>
          </w:p>
        </w:tc>
      </w:tr>
    </w:tbl>
    <w:p w:rsidR="00614D2D" w:rsidRDefault="00614D2D" w:rsidP="00614D2D"/>
    <w:p w:rsidR="00614D2D" w:rsidRDefault="00614D2D" w:rsidP="00614D2D">
      <w:pPr>
        <w:pStyle w:val="H6"/>
        <w:keepNext w:val="0"/>
        <w:keepLines w:val="0"/>
      </w:pPr>
      <w:r>
        <w:t>6.3.3.5.4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bl>
    <w:p w:rsidR="00614D2D" w:rsidRDefault="00614D2D" w:rsidP="00614D2D"/>
    <w:p w:rsidR="00614D2D" w:rsidRDefault="00614D2D" w:rsidP="00614D2D">
      <w:pPr>
        <w:pStyle w:val="Heading4"/>
        <w:keepNext w:val="0"/>
        <w:keepLines w:val="0"/>
      </w:pPr>
      <w:bookmarkStart w:id="582" w:name="_Toc51826836"/>
      <w:bookmarkStart w:id="583" w:name="_Toc117070517"/>
      <w:bookmarkStart w:id="584" w:name="_Toc51828279"/>
      <w:r>
        <w:t>6.3.3.6</w:t>
      </w:r>
      <w:r>
        <w:tab/>
        <w:t>EVENT_CALL_CONTROL_BY_SIM</w:t>
      </w:r>
      <w:bookmarkEnd w:id="582"/>
      <w:bookmarkEnd w:id="583"/>
      <w:bookmarkEnd w:id="584"/>
    </w:p>
    <w:p w:rsidR="00614D2D" w:rsidRDefault="00614D2D" w:rsidP="00614D2D">
      <w:r>
        <w:t>Test Area Reference: FWK_APT_ECCN</w:t>
      </w:r>
    </w:p>
    <w:p w:rsidR="00614D2D" w:rsidRDefault="00614D2D" w:rsidP="00614D2D">
      <w:pPr>
        <w:pStyle w:val="H6"/>
        <w:keepNext w:val="0"/>
        <w:keepLines w:val="0"/>
      </w:pPr>
      <w:r>
        <w:t>6.3.3.6.1</w:t>
      </w:r>
      <w:r>
        <w:tab/>
        <w:t>Conformance Requirement</w:t>
      </w:r>
    </w:p>
    <w:p w:rsidR="00614D2D" w:rsidRDefault="00614D2D" w:rsidP="00614D2D">
      <w:pPr>
        <w:pStyle w:val="H6"/>
        <w:keepNext w:val="0"/>
        <w:keepLines w:val="0"/>
      </w:pPr>
      <w:r>
        <w:t>6.3.3.6.1.1</w:t>
      </w:r>
      <w:r>
        <w:tab/>
        <w:t>Normal Execution</w:t>
      </w:r>
    </w:p>
    <w:p w:rsidR="00614D2D" w:rsidRDefault="00614D2D" w:rsidP="00614D2D">
      <w:pPr>
        <w:pStyle w:val="ListBullet"/>
        <w:numPr>
          <w:ilvl w:val="0"/>
          <w:numId w:val="2"/>
        </w:numPr>
        <w:ind w:left="568" w:hanging="284"/>
      </w:pPr>
      <w:r>
        <w:t>CRRN1: The applet is triggered by the EVENT_CALL_CONTROL_BY_SIM once it has registered to this event and an Envelope Call Control is received.</w:t>
      </w:r>
    </w:p>
    <w:p w:rsidR="00614D2D" w:rsidRDefault="00614D2D" w:rsidP="00614D2D">
      <w:pPr>
        <w:pStyle w:val="ListBullet"/>
        <w:numPr>
          <w:ilvl w:val="0"/>
          <w:numId w:val="2"/>
        </w:numPr>
        <w:ind w:left="568" w:hanging="284"/>
      </w:pPr>
      <w:r>
        <w:t>CRRN2: The applet is not triggered by the EVENT_CALL_CONTROL_BY_SIM once it has deregistered from this event.</w:t>
      </w:r>
    </w:p>
    <w:p w:rsidR="00614D2D" w:rsidRDefault="00614D2D" w:rsidP="00614D2D">
      <w:pPr>
        <w:pStyle w:val="H6"/>
        <w:keepNext w:val="0"/>
        <w:keepLines w:val="0"/>
      </w:pPr>
      <w:r>
        <w:t>6.3.3.6.1.2</w:t>
      </w:r>
      <w:r>
        <w:tab/>
        <w:t>Parameters error</w:t>
      </w:r>
    </w:p>
    <w:p w:rsidR="00614D2D" w:rsidRDefault="00614D2D" w:rsidP="00614D2D">
      <w:r>
        <w:t>No requirements.</w:t>
      </w:r>
    </w:p>
    <w:p w:rsidR="00614D2D" w:rsidRDefault="00614D2D" w:rsidP="00614D2D">
      <w:pPr>
        <w:pStyle w:val="H6"/>
        <w:keepNext w:val="0"/>
        <w:keepLines w:val="0"/>
      </w:pPr>
      <w:r>
        <w:t>6.3.3.6.1.3</w:t>
      </w:r>
      <w:r>
        <w:tab/>
        <w:t>Context Errors</w:t>
      </w:r>
    </w:p>
    <w:p w:rsidR="00614D2D" w:rsidRDefault="00614D2D" w:rsidP="00614D2D">
      <w:r>
        <w:t>No requirements.</w:t>
      </w:r>
    </w:p>
    <w:p w:rsidR="00614D2D" w:rsidRDefault="00614D2D" w:rsidP="00614D2D">
      <w:pPr>
        <w:pStyle w:val="H6"/>
        <w:keepNext w:val="0"/>
        <w:keepLines w:val="0"/>
      </w:pPr>
      <w:r>
        <w:t>6.3.3.6.2</w:t>
      </w:r>
      <w:r>
        <w:tab/>
        <w:t>Test Suite Files</w:t>
      </w:r>
    </w:p>
    <w:p w:rsidR="00614D2D" w:rsidRDefault="00614D2D" w:rsidP="00614D2D">
      <w:pPr>
        <w:pStyle w:val="B1"/>
        <w:tabs>
          <w:tab w:val="left" w:pos="2268"/>
        </w:tabs>
        <w:ind w:left="284" w:firstLine="0"/>
      </w:pPr>
      <w:r>
        <w:t>Test Script:</w:t>
      </w:r>
      <w:r w:rsidR="00A1704F">
        <w:tab/>
      </w:r>
      <w:r>
        <w:t>FWK_APT_ECCN_1.scr</w:t>
      </w:r>
    </w:p>
    <w:p w:rsidR="00614D2D" w:rsidRDefault="00614D2D" w:rsidP="00614D2D">
      <w:pPr>
        <w:pStyle w:val="B1"/>
        <w:tabs>
          <w:tab w:val="left" w:pos="2268"/>
        </w:tabs>
        <w:ind w:left="284" w:firstLine="0"/>
      </w:pPr>
      <w:r>
        <w:t>Test Applet:</w:t>
      </w:r>
      <w:r w:rsidR="00A1704F">
        <w:tab/>
      </w:r>
      <w:r>
        <w:t>FWK_APT_ECCN_1.java</w:t>
      </w:r>
    </w:p>
    <w:p w:rsidR="00614D2D" w:rsidRDefault="00614D2D" w:rsidP="00614D2D">
      <w:pPr>
        <w:pStyle w:val="B1"/>
        <w:tabs>
          <w:tab w:val="left" w:pos="2268"/>
        </w:tabs>
        <w:ind w:left="284" w:firstLine="0"/>
      </w:pPr>
      <w:r>
        <w:t>Load Script:</w:t>
      </w:r>
      <w:r w:rsidR="00A1704F">
        <w:tab/>
      </w:r>
      <w:r>
        <w:t>FWK_APT_ECCN_1.ldr</w:t>
      </w:r>
    </w:p>
    <w:p w:rsidR="00614D2D" w:rsidRDefault="00614D2D" w:rsidP="00614D2D">
      <w:pPr>
        <w:pStyle w:val="B1"/>
        <w:tabs>
          <w:tab w:val="left" w:pos="2268"/>
        </w:tabs>
        <w:ind w:left="284" w:firstLine="0"/>
      </w:pPr>
      <w:r>
        <w:t>Cleanup Script:</w:t>
      </w:r>
      <w:r w:rsidR="00A1704F">
        <w:tab/>
      </w:r>
      <w:r>
        <w:t>FWK_APT_ECCN_1.clr</w:t>
      </w:r>
    </w:p>
    <w:p w:rsidR="00614D2D" w:rsidRDefault="00614D2D" w:rsidP="00614D2D">
      <w:pPr>
        <w:pStyle w:val="B1"/>
        <w:tabs>
          <w:tab w:val="left" w:pos="2268"/>
        </w:tabs>
        <w:ind w:left="284" w:firstLine="0"/>
      </w:pPr>
      <w:r>
        <w:t>Parameter File:</w:t>
      </w:r>
      <w:r w:rsidR="00A1704F">
        <w:tab/>
      </w:r>
      <w:r>
        <w:t>FWK_APT_ECCN_1.par</w:t>
      </w:r>
    </w:p>
    <w:p w:rsidR="00614D2D" w:rsidRDefault="00614D2D" w:rsidP="00614D2D">
      <w:pPr>
        <w:pStyle w:val="H6"/>
      </w:pPr>
      <w:r>
        <w:t>6.3.3.6.3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Applets registration to EVENT_CALL_CONTROL_BY_SIM and triggering</w:t>
            </w:r>
          </w:p>
          <w:p w:rsidR="00614D2D" w:rsidRDefault="00614D2D">
            <w:pPr>
              <w:pStyle w:val="textcell"/>
              <w:keepNext/>
              <w:keepLines/>
              <w:rPr>
                <w:sz w:val="18"/>
                <w:lang w:val="en-GB"/>
              </w:rPr>
            </w:pPr>
          </w:p>
          <w:p w:rsidR="00614D2D" w:rsidRDefault="00614D2D">
            <w:pPr>
              <w:pStyle w:val="PL"/>
              <w:keepNext/>
              <w:keepLines/>
              <w:rPr>
                <w:noProof w:val="0"/>
              </w:rPr>
            </w:pPr>
          </w:p>
          <w:p w:rsidR="00614D2D" w:rsidRDefault="00614D2D">
            <w:pPr>
              <w:pStyle w:val="PL"/>
              <w:keepNext/>
              <w:keepLines/>
              <w:rPr>
                <w:noProof w:val="0"/>
              </w:rPr>
            </w:pPr>
            <w:r>
              <w:rPr>
                <w:noProof w:val="0"/>
              </w:rPr>
              <w:t>Applet1 is registered to EVENT_CALL_CONTROL_BY_SIM.</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Applet2 is registered to EVENT_FORMATTED_SMS_PP_ENV</w:t>
            </w:r>
          </w:p>
          <w:p w:rsidR="00614D2D" w:rsidRDefault="00614D2D">
            <w:pPr>
              <w:pStyle w:val="PL"/>
              <w:keepNext/>
              <w:keepLines/>
              <w:rPr>
                <w:noProof w:val="0"/>
              </w:rPr>
            </w:pPr>
          </w:p>
          <w:p w:rsidR="00614D2D" w:rsidRDefault="00614D2D">
            <w:pPr>
              <w:pStyle w:val="PL"/>
              <w:keepNext/>
              <w:keepLines/>
              <w:rPr>
                <w:noProof w:val="0"/>
              </w:rPr>
            </w:pPr>
            <w:r>
              <w:rPr>
                <w:noProof w:val="0"/>
              </w:rPr>
              <w:t>1-An Envelope Call control by SIM is sent to SIM</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dstrike/>
                <w:noProof w:val="0"/>
              </w:rPr>
            </w:pPr>
          </w:p>
          <w:p w:rsidR="00614D2D" w:rsidRDefault="00614D2D">
            <w:pPr>
              <w:pStyle w:val="PL"/>
              <w:keepNext/>
              <w:keepLines/>
              <w:rPr>
                <w:noProof w:val="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keepNext/>
              <w:keepLines/>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2</w:t>
            </w:r>
          </w:p>
        </w:tc>
        <w:tc>
          <w:tcPr>
            <w:tcW w:w="4111" w:type="dxa"/>
            <w:tcBorders>
              <w:top w:val="nil"/>
              <w:left w:val="single" w:sz="4" w:space="0" w:color="auto"/>
              <w:bottom w:val="nil"/>
              <w:right w:val="single" w:sz="4" w:space="0" w:color="auto"/>
            </w:tcBorders>
          </w:tcPr>
          <w:p w:rsidR="00614D2D" w:rsidRDefault="00614D2D">
            <w:pPr>
              <w:pStyle w:val="TAH"/>
              <w:keepNext w:val="0"/>
              <w:keepLines w:val="0"/>
            </w:pPr>
            <w:r>
              <w:t xml:space="preserve">Applet deregistration and registration of the third applet to EVENT_CALL-CONTROL_BY_SIM. </w:t>
            </w:r>
          </w:p>
          <w:p w:rsidR="00614D2D" w:rsidRDefault="00614D2D">
            <w:pPr>
              <w:pStyle w:val="TAH"/>
              <w:keepNext w:val="0"/>
              <w:keepLines w:val="0"/>
            </w:pPr>
          </w:p>
          <w:p w:rsidR="00614D2D" w:rsidRDefault="00614D2D">
            <w:pPr>
              <w:pStyle w:val="PL"/>
              <w:rPr>
                <w:noProof w:val="0"/>
              </w:rPr>
            </w:pPr>
            <w:r>
              <w:rPr>
                <w:noProof w:val="0"/>
              </w:rPr>
              <w:t>1-An Envelope Formatted SMS PP envelope is sent to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Applet2 contructs a DISPLAY TEXT proactive command.</w:t>
            </w:r>
          </w:p>
          <w:p w:rsidR="00614D2D" w:rsidRDefault="00614D2D">
            <w:pPr>
              <w:pStyle w:val="PL"/>
              <w:rPr>
                <w:noProof w:val="0"/>
              </w:rPr>
            </w:pPr>
          </w:p>
          <w:p w:rsidR="00614D2D" w:rsidRDefault="00614D2D">
            <w:pPr>
              <w:pStyle w:val="PL"/>
              <w:rPr>
                <w:noProof w:val="0"/>
              </w:rPr>
            </w:pPr>
            <w:r>
              <w:rPr>
                <w:noProof w:val="0"/>
              </w:rPr>
              <w:t>2-ProactiveHandler.send() method is called</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3-An Envelope Call control by SIM envelope is sent to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ToolkitRegistry.clearEvent() is called for EVENT_CALL_CONTROL_BY_SIM.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ToolkitRegistry.setEvent() method is called for EVENT_CALL_CONTROL_BY_SIM.</w:t>
            </w:r>
          </w:p>
          <w:p w:rsidR="00614D2D" w:rsidRDefault="00614D2D">
            <w:pPr>
              <w:pStyle w:val="PL"/>
              <w:rPr>
                <w:noProof w:val="0"/>
              </w:rPr>
            </w:pPr>
          </w:p>
          <w:p w:rsidR="00614D2D" w:rsidRDefault="00614D2D">
            <w:pPr>
              <w:pStyle w:val="PL"/>
              <w:rPr>
                <w:noProof w:val="0"/>
              </w:rPr>
            </w:pPr>
          </w:p>
        </w:tc>
        <w:tc>
          <w:tcPr>
            <w:tcW w:w="2911" w:type="dxa"/>
            <w:tcBorders>
              <w:top w:val="nil"/>
              <w:left w:val="single" w:sz="4" w:space="0" w:color="auto"/>
              <w:bottom w:val="nil"/>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1-Applet2 is triggered by EVENT_FORMATTED_SMS_PP_ENV.</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3- Applet1 is triggered</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Applet1 finalizes.</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Applet2 finalizes</w:t>
            </w:r>
          </w:p>
        </w:tc>
        <w:tc>
          <w:tcPr>
            <w:tcW w:w="2334" w:type="dxa"/>
            <w:tcBorders>
              <w:top w:val="nil"/>
              <w:left w:val="single" w:sz="4" w:space="0" w:color="auto"/>
              <w:bottom w:val="nil"/>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2- A proactive command DISPLAY TEXT is sent and</w:t>
            </w:r>
          </w:p>
          <w:p w:rsidR="00614D2D" w:rsidRDefault="00614D2D">
            <w:pPr>
              <w:pStyle w:val="TAL"/>
              <w:keepNext w:val="0"/>
              <w:keepLines w:val="0"/>
            </w:pPr>
            <w:r>
              <w:t xml:space="preserve"> applet is suspended until the terminal response</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TERMINAL RESPONSE of DISPLAY TEXT is sent to the SIM</w:t>
            </w:r>
          </w:p>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Applet triggering</w:t>
            </w:r>
          </w:p>
          <w:p w:rsidR="00614D2D" w:rsidRDefault="00614D2D">
            <w:pPr>
              <w:pStyle w:val="TAH"/>
              <w:keepNext w:val="0"/>
              <w:keepLines w:val="0"/>
            </w:pPr>
          </w:p>
          <w:p w:rsidR="00614D2D" w:rsidRDefault="00614D2D">
            <w:pPr>
              <w:pStyle w:val="PL"/>
              <w:rPr>
                <w:noProof w:val="0"/>
              </w:rPr>
            </w:pPr>
            <w:r>
              <w:rPr>
                <w:noProof w:val="0"/>
              </w:rPr>
              <w:t>An Envelope Call control by SIM envelope is sent to SIM</w:t>
            </w:r>
          </w:p>
          <w:p w:rsidR="00614D2D" w:rsidRDefault="00614D2D">
            <w:pPr>
              <w:pStyle w:val="PL"/>
              <w:rPr>
                <w:noProof w:val="0"/>
              </w:rPr>
            </w:pPr>
          </w:p>
          <w:p w:rsidR="00614D2D" w:rsidRDefault="00614D2D">
            <w:pPr>
              <w:pStyle w:val="PL"/>
              <w:rPr>
                <w:noProof w:val="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Applet2 is triggered.</w:t>
            </w:r>
          </w:p>
          <w:p w:rsidR="00614D2D" w:rsidRDefault="00614D2D">
            <w:pPr>
              <w:pStyle w:val="TAL"/>
              <w:keepNext w:val="0"/>
              <w:keepLines w:val="0"/>
            </w:pPr>
            <w:r>
              <w:t>(Applet1 is not triggered)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r>
    </w:tbl>
    <w:p w:rsidR="00614D2D" w:rsidRDefault="00614D2D" w:rsidP="00614D2D"/>
    <w:p w:rsidR="00614D2D" w:rsidRDefault="00614D2D" w:rsidP="00614D2D">
      <w:pPr>
        <w:pStyle w:val="H6"/>
        <w:keepNext w:val="0"/>
        <w:keepLines w:val="0"/>
      </w:pPr>
      <w:r>
        <w:t>6.3.3.6.4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1, 2, 3</w:t>
            </w:r>
          </w:p>
        </w:tc>
      </w:tr>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r>
    </w:tbl>
    <w:p w:rsidR="00614D2D" w:rsidRDefault="00614D2D" w:rsidP="00614D2D"/>
    <w:p w:rsidR="00614D2D" w:rsidRDefault="00614D2D" w:rsidP="00614D2D">
      <w:pPr>
        <w:pStyle w:val="Heading4"/>
      </w:pPr>
      <w:bookmarkStart w:id="585" w:name="_Toc51826837"/>
      <w:bookmarkStart w:id="586" w:name="_Toc117070518"/>
      <w:bookmarkStart w:id="587" w:name="_Toc51828280"/>
      <w:r>
        <w:t>6.3.3.7</w:t>
      </w:r>
      <w:r>
        <w:tab/>
        <w:t>EVENT_MO_SHORT_MESSAGE_CONTROL_BY_SIM</w:t>
      </w:r>
      <w:bookmarkEnd w:id="585"/>
      <w:bookmarkEnd w:id="586"/>
      <w:bookmarkEnd w:id="587"/>
    </w:p>
    <w:p w:rsidR="00614D2D" w:rsidRDefault="00614D2D" w:rsidP="00614D2D">
      <w:pPr>
        <w:keepNext/>
        <w:keepLines/>
      </w:pPr>
      <w:r>
        <w:t>Test Area Reference: FWK_APT_EMCN</w:t>
      </w:r>
    </w:p>
    <w:p w:rsidR="00614D2D" w:rsidRDefault="00614D2D" w:rsidP="00614D2D">
      <w:pPr>
        <w:pStyle w:val="H6"/>
        <w:keepNext w:val="0"/>
        <w:keepLines w:val="0"/>
      </w:pPr>
      <w:r>
        <w:t>6.3.3.7.1</w:t>
      </w:r>
      <w:r>
        <w:tab/>
        <w:t>Conformance Requirement</w:t>
      </w:r>
    </w:p>
    <w:p w:rsidR="00614D2D" w:rsidRDefault="00614D2D" w:rsidP="00614D2D">
      <w:pPr>
        <w:pStyle w:val="H6"/>
        <w:keepNext w:val="0"/>
        <w:keepLines w:val="0"/>
      </w:pPr>
      <w:r>
        <w:t>6.3.3.7.1.1</w:t>
      </w:r>
      <w:r>
        <w:tab/>
        <w:t>Normal Execution</w:t>
      </w:r>
    </w:p>
    <w:p w:rsidR="00614D2D" w:rsidRDefault="00614D2D" w:rsidP="00614D2D">
      <w:pPr>
        <w:pStyle w:val="ListBullet"/>
        <w:numPr>
          <w:ilvl w:val="0"/>
          <w:numId w:val="2"/>
        </w:numPr>
        <w:ind w:left="568" w:hanging="284"/>
      </w:pPr>
      <w:r>
        <w:t>CRRN1: The applet is triggered by the EVENT_MO_SHORT_MESSAGE_CONTROL_BY_SIM once it has registered to this event and an Envelope MO Short Message Control.</w:t>
      </w:r>
    </w:p>
    <w:p w:rsidR="00614D2D" w:rsidRDefault="00614D2D" w:rsidP="00614D2D">
      <w:pPr>
        <w:pStyle w:val="ListBullet"/>
        <w:numPr>
          <w:ilvl w:val="0"/>
          <w:numId w:val="2"/>
        </w:numPr>
        <w:ind w:left="568" w:hanging="284"/>
      </w:pPr>
      <w:r>
        <w:t>CRRN2: The applet is not triggered by the EVENT_MO_SHORT_MESSAGE_CONTROL_BY_SIM once it has deregistered from this event.</w:t>
      </w:r>
    </w:p>
    <w:p w:rsidR="00614D2D" w:rsidRDefault="00614D2D" w:rsidP="00614D2D">
      <w:pPr>
        <w:pStyle w:val="H6"/>
        <w:keepNext w:val="0"/>
        <w:keepLines w:val="0"/>
      </w:pPr>
      <w:r>
        <w:t>6.3.3.7.1.2</w:t>
      </w:r>
      <w:r>
        <w:tab/>
        <w:t>Parameters error</w:t>
      </w:r>
    </w:p>
    <w:p w:rsidR="00614D2D" w:rsidRDefault="00614D2D" w:rsidP="00614D2D">
      <w:r>
        <w:t>No requirements.</w:t>
      </w:r>
    </w:p>
    <w:p w:rsidR="00614D2D" w:rsidRDefault="00614D2D" w:rsidP="00614D2D">
      <w:pPr>
        <w:pStyle w:val="H6"/>
        <w:keepNext w:val="0"/>
        <w:keepLines w:val="0"/>
      </w:pPr>
      <w:r>
        <w:t>6.3.3.7.1.3</w:t>
      </w:r>
      <w:r>
        <w:tab/>
        <w:t>Context Errors</w:t>
      </w:r>
    </w:p>
    <w:p w:rsidR="00614D2D" w:rsidRDefault="00614D2D" w:rsidP="00614D2D">
      <w:r>
        <w:t>No requirements.</w:t>
      </w:r>
    </w:p>
    <w:p w:rsidR="00614D2D" w:rsidRDefault="00614D2D" w:rsidP="00614D2D">
      <w:pPr>
        <w:pStyle w:val="H6"/>
        <w:keepNext w:val="0"/>
        <w:keepLines w:val="0"/>
      </w:pPr>
      <w:r>
        <w:t>6.3.3.7.2</w:t>
      </w:r>
      <w:r>
        <w:tab/>
        <w:t>Test Suite Files</w:t>
      </w:r>
    </w:p>
    <w:p w:rsidR="00614D2D" w:rsidRDefault="00614D2D" w:rsidP="00614D2D">
      <w:pPr>
        <w:pStyle w:val="B1"/>
        <w:tabs>
          <w:tab w:val="left" w:pos="2268"/>
        </w:tabs>
        <w:ind w:left="284" w:firstLine="0"/>
      </w:pPr>
      <w:r>
        <w:t>Test Script:</w:t>
      </w:r>
      <w:r w:rsidR="00A1704F">
        <w:tab/>
      </w:r>
      <w:r>
        <w:t>FWK_APT_EMCN_1.scr</w:t>
      </w:r>
    </w:p>
    <w:p w:rsidR="00614D2D" w:rsidRDefault="00614D2D" w:rsidP="00614D2D">
      <w:pPr>
        <w:pStyle w:val="B1"/>
        <w:tabs>
          <w:tab w:val="left" w:pos="2268"/>
        </w:tabs>
        <w:ind w:left="284" w:firstLine="0"/>
      </w:pPr>
      <w:r>
        <w:t>Test Applet:</w:t>
      </w:r>
      <w:r w:rsidR="00A1704F">
        <w:tab/>
      </w:r>
      <w:r>
        <w:t>FWK_APT_EMCN_1.java</w:t>
      </w:r>
    </w:p>
    <w:p w:rsidR="00614D2D" w:rsidRDefault="00A1704F" w:rsidP="00614D2D">
      <w:pPr>
        <w:pStyle w:val="B1"/>
        <w:tabs>
          <w:tab w:val="left" w:pos="2268"/>
        </w:tabs>
        <w:ind w:left="284" w:firstLine="0"/>
      </w:pPr>
      <w:r>
        <w:tab/>
      </w:r>
      <w:r w:rsidR="00614D2D">
        <w:t>FWK_APT_EMCN_2.java</w:t>
      </w:r>
    </w:p>
    <w:p w:rsidR="00614D2D" w:rsidRDefault="00614D2D" w:rsidP="00614D2D">
      <w:pPr>
        <w:pStyle w:val="B1"/>
        <w:tabs>
          <w:tab w:val="left" w:pos="2268"/>
        </w:tabs>
        <w:ind w:left="284" w:firstLine="0"/>
      </w:pPr>
      <w:r>
        <w:t>Load Script:</w:t>
      </w:r>
      <w:r w:rsidR="00A1704F">
        <w:tab/>
      </w:r>
      <w:r>
        <w:t>FWK_APT_EMCN_1.ldr</w:t>
      </w:r>
    </w:p>
    <w:p w:rsidR="00614D2D" w:rsidRDefault="00614D2D" w:rsidP="00614D2D">
      <w:pPr>
        <w:pStyle w:val="B1"/>
        <w:tabs>
          <w:tab w:val="left" w:pos="2268"/>
        </w:tabs>
        <w:ind w:left="284" w:firstLine="0"/>
      </w:pPr>
      <w:r>
        <w:t>Cleanup Script:</w:t>
      </w:r>
      <w:r w:rsidR="00A1704F">
        <w:tab/>
      </w:r>
      <w:r>
        <w:t>FWK_APT_EMCN_1.clr</w:t>
      </w:r>
    </w:p>
    <w:p w:rsidR="00614D2D" w:rsidRDefault="00614D2D" w:rsidP="00614D2D">
      <w:pPr>
        <w:pStyle w:val="B1"/>
        <w:tabs>
          <w:tab w:val="left" w:pos="2268"/>
        </w:tabs>
        <w:ind w:left="284" w:firstLine="0"/>
      </w:pPr>
      <w:r>
        <w:t>Parameter File:</w:t>
      </w:r>
      <w:r w:rsidR="00A1704F">
        <w:tab/>
      </w:r>
      <w:r>
        <w:t>FWK_APT_EMCN_1.par</w:t>
      </w:r>
    </w:p>
    <w:p w:rsidR="00614D2D" w:rsidRDefault="00614D2D" w:rsidP="00614D2D">
      <w:pPr>
        <w:pStyle w:val="H6"/>
        <w:keepNext w:val="0"/>
        <w:keepLines w:val="0"/>
      </w:pPr>
      <w:r>
        <w:t>6.3.3.7.3</w:t>
      </w:r>
      <w:r>
        <w:tab/>
        <w:t xml:space="preserve">Test Procedure </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Applet registration to EVENT_MO_SHORT_MESSAGE_CONTROL_BY_SIM and triggering</w:t>
            </w:r>
          </w:p>
          <w:p w:rsidR="00614D2D" w:rsidRDefault="00614D2D">
            <w:pPr>
              <w:pStyle w:val="PL"/>
              <w:rPr>
                <w:noProof w:val="0"/>
              </w:rPr>
            </w:pPr>
          </w:p>
          <w:p w:rsidR="00614D2D" w:rsidRDefault="00614D2D">
            <w:pPr>
              <w:pStyle w:val="PL"/>
              <w:rPr>
                <w:noProof w:val="0"/>
              </w:rPr>
            </w:pPr>
            <w:r>
              <w:rPr>
                <w:noProof w:val="0"/>
              </w:rPr>
              <w:t>Applet1 is reggistered to EVENT_MO_SHORT_MESSAGE_CONTROL_BY_SIM.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Applet2 is registered to EVENT_FORMATTED_SMS_PP_ENV.</w:t>
            </w:r>
          </w:p>
          <w:p w:rsidR="00614D2D" w:rsidRDefault="00614D2D">
            <w:pPr>
              <w:pStyle w:val="PL"/>
              <w:rPr>
                <w:noProof w:val="0"/>
              </w:rPr>
            </w:pPr>
          </w:p>
          <w:p w:rsidR="00614D2D" w:rsidRDefault="00614D2D">
            <w:pPr>
              <w:pStyle w:val="PL"/>
              <w:rPr>
                <w:noProof w:val="0"/>
              </w:rPr>
            </w:pPr>
            <w:r>
              <w:rPr>
                <w:noProof w:val="0"/>
              </w:rPr>
              <w:t>1-An Envelope MO short message envelope is sent to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Applet1 is triggered.</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pPr>
            <w:r>
              <w:t>2</w:t>
            </w:r>
          </w:p>
        </w:tc>
        <w:tc>
          <w:tcPr>
            <w:tcW w:w="4111" w:type="dxa"/>
            <w:tcBorders>
              <w:top w:val="nil"/>
              <w:left w:val="single" w:sz="4" w:space="0" w:color="auto"/>
              <w:bottom w:val="nil"/>
              <w:right w:val="single" w:sz="4" w:space="0" w:color="auto"/>
            </w:tcBorders>
          </w:tcPr>
          <w:p w:rsidR="00614D2D" w:rsidRDefault="00614D2D">
            <w:pPr>
              <w:pStyle w:val="TAH"/>
            </w:pPr>
            <w:r>
              <w:t>Applet deregistration and registration of the third applet to EVENT_MO_SHORT_MESSAGE_CONTROL_BY_SIM.</w:t>
            </w:r>
          </w:p>
          <w:p w:rsidR="00614D2D" w:rsidRDefault="00614D2D">
            <w:pPr>
              <w:pStyle w:val="TAH"/>
            </w:pPr>
            <w:r>
              <w:t>The STF shall not reply busy to a call control envelope</w:t>
            </w:r>
          </w:p>
          <w:p w:rsidR="00614D2D" w:rsidRDefault="00614D2D">
            <w:pPr>
              <w:pStyle w:val="TAH"/>
            </w:pPr>
          </w:p>
          <w:p w:rsidR="00614D2D" w:rsidRDefault="00614D2D">
            <w:pPr>
              <w:pStyle w:val="PL"/>
              <w:keepNext/>
              <w:keepLines/>
              <w:rPr>
                <w:noProof w:val="0"/>
              </w:rPr>
            </w:pPr>
          </w:p>
          <w:p w:rsidR="00614D2D" w:rsidRDefault="00614D2D">
            <w:pPr>
              <w:pStyle w:val="PL"/>
              <w:keepNext/>
              <w:keepLines/>
              <w:rPr>
                <w:noProof w:val="0"/>
              </w:rPr>
            </w:pPr>
            <w:r>
              <w:rPr>
                <w:noProof w:val="0"/>
              </w:rPr>
              <w:t>1-An Envelope formatted SMS PP envelope is sent to SIM.</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Applet2 builds a DISPLAY TEXT proactive command.</w:t>
            </w:r>
          </w:p>
          <w:p w:rsidR="00614D2D" w:rsidRDefault="00614D2D">
            <w:pPr>
              <w:pStyle w:val="PL"/>
              <w:keepNext/>
              <w:keepLines/>
              <w:rPr>
                <w:noProof w:val="0"/>
              </w:rPr>
            </w:pPr>
          </w:p>
          <w:p w:rsidR="00614D2D" w:rsidRDefault="00614D2D">
            <w:pPr>
              <w:pStyle w:val="PL"/>
              <w:keepNext/>
              <w:keepLines/>
              <w:rPr>
                <w:noProof w:val="0"/>
              </w:rPr>
            </w:pPr>
            <w:r>
              <w:rPr>
                <w:noProof w:val="0"/>
              </w:rPr>
              <w:t>2-ProactiveHandler.send() method is called.</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3-An Envelope MO Short message envelope is sent to SIM</w:t>
            </w:r>
          </w:p>
          <w:p w:rsidR="00614D2D" w:rsidRDefault="00614D2D">
            <w:pPr>
              <w:pStyle w:val="PL"/>
              <w:keepNext/>
              <w:keepLines/>
              <w:rPr>
                <w:noProof w:val="0"/>
              </w:rPr>
            </w:pPr>
          </w:p>
          <w:p w:rsidR="00614D2D" w:rsidRDefault="00614D2D">
            <w:pPr>
              <w:pStyle w:val="PL"/>
              <w:keepNext/>
              <w:keepLines/>
              <w:rPr>
                <w:noProof w:val="0"/>
              </w:rPr>
            </w:pPr>
            <w:r>
              <w:rPr>
                <w:noProof w:val="0"/>
              </w:rPr>
              <w:t>ToolkitRegistry.clearEvent() for EVENT_MO_SHORT_MESSAGE_CONTROL_BY_SIM.</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ToolkitRegistry.setEvent() method is called for EVENT_MO_SHORT_MESSAGE_CONTROL_BY_SIM.</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tc>
        <w:tc>
          <w:tcPr>
            <w:tcW w:w="2911" w:type="dxa"/>
            <w:tcBorders>
              <w:top w:val="nil"/>
              <w:left w:val="single" w:sz="4" w:space="0" w:color="auto"/>
              <w:bottom w:val="nil"/>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Applet2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Applet1 finalizes.</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Applet2 finalizes.</w:t>
            </w:r>
          </w:p>
        </w:tc>
        <w:tc>
          <w:tcPr>
            <w:tcW w:w="2334" w:type="dxa"/>
            <w:tcBorders>
              <w:top w:val="nil"/>
              <w:left w:val="single" w:sz="4" w:space="0" w:color="auto"/>
              <w:bottom w:val="nil"/>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Proactive command DISPLAY TEXT is sent and</w:t>
            </w:r>
          </w:p>
          <w:p w:rsidR="00614D2D" w:rsidRDefault="00614D2D">
            <w:pPr>
              <w:pStyle w:val="TAL"/>
            </w:pPr>
            <w:r>
              <w:t>applet is suspended until the terminal response</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TERMINAL RESPONSE of DISPLAY TEXT is sent to the SIM</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Applet3 triggering</w:t>
            </w:r>
          </w:p>
          <w:p w:rsidR="00614D2D" w:rsidRDefault="00614D2D">
            <w:pPr>
              <w:pStyle w:val="TAH"/>
              <w:keepNext w:val="0"/>
              <w:keepLines w:val="0"/>
            </w:pPr>
          </w:p>
          <w:p w:rsidR="00614D2D" w:rsidRDefault="00614D2D">
            <w:pPr>
              <w:pStyle w:val="PL"/>
              <w:rPr>
                <w:noProof w:val="0"/>
              </w:rPr>
            </w:pPr>
            <w:r>
              <w:rPr>
                <w:noProof w:val="0"/>
              </w:rPr>
              <w:t>An Envelope MO SMS control by SIM envelope is sent to SIM</w:t>
            </w:r>
          </w:p>
          <w:p w:rsidR="00614D2D" w:rsidRDefault="00614D2D">
            <w:pPr>
              <w:pStyle w:val="PL"/>
              <w:rPr>
                <w:noProof w:val="0"/>
              </w:rPr>
            </w:pPr>
          </w:p>
          <w:p w:rsidR="00614D2D" w:rsidRDefault="00614D2D">
            <w:pPr>
              <w:pStyle w:val="PL"/>
              <w:rPr>
                <w:noProof w:val="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Applet2 is triggered.</w:t>
            </w:r>
          </w:p>
          <w:p w:rsidR="00614D2D" w:rsidRDefault="00614D2D">
            <w:pPr>
              <w:pStyle w:val="TAL"/>
              <w:keepNext w:val="0"/>
              <w:keepLines w:val="0"/>
            </w:pPr>
            <w:r>
              <w:t>(Applet1 is not triggered)</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r>
    </w:tbl>
    <w:p w:rsidR="00614D2D" w:rsidRDefault="00614D2D" w:rsidP="00614D2D"/>
    <w:p w:rsidR="00614D2D" w:rsidRDefault="00614D2D" w:rsidP="00614D2D">
      <w:pPr>
        <w:pStyle w:val="H6"/>
        <w:keepNext w:val="0"/>
        <w:keepLines w:val="0"/>
      </w:pPr>
      <w:r>
        <w:t>6.3.3.7.4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1, 2, 3</w:t>
            </w:r>
          </w:p>
        </w:tc>
      </w:tr>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r>
    </w:tbl>
    <w:p w:rsidR="00614D2D" w:rsidRDefault="00614D2D" w:rsidP="00614D2D"/>
    <w:p w:rsidR="00614D2D" w:rsidRDefault="00614D2D" w:rsidP="00614D2D">
      <w:pPr>
        <w:pStyle w:val="Heading4"/>
        <w:keepNext w:val="0"/>
        <w:keepLines w:val="0"/>
      </w:pPr>
      <w:bookmarkStart w:id="588" w:name="_Toc51826838"/>
      <w:bookmarkStart w:id="589" w:name="_Toc117070519"/>
      <w:bookmarkStart w:id="590" w:name="_Toc51828281"/>
      <w:r>
        <w:t>6.3.3.8</w:t>
      </w:r>
      <w:r>
        <w:tab/>
        <w:t>EVENT_TIMER_EXPIRATION</w:t>
      </w:r>
      <w:bookmarkEnd w:id="588"/>
      <w:bookmarkEnd w:id="589"/>
      <w:bookmarkEnd w:id="590"/>
    </w:p>
    <w:p w:rsidR="00614D2D" w:rsidRDefault="00614D2D" w:rsidP="00614D2D">
      <w:r>
        <w:t>Test Area Reference: FWK_APT_ETEX</w:t>
      </w:r>
    </w:p>
    <w:p w:rsidR="00614D2D" w:rsidRDefault="00614D2D" w:rsidP="00614D2D">
      <w:pPr>
        <w:pStyle w:val="H6"/>
        <w:keepNext w:val="0"/>
        <w:keepLines w:val="0"/>
      </w:pPr>
      <w:r>
        <w:t>6.3.3.8.1</w:t>
      </w:r>
      <w:r>
        <w:tab/>
        <w:t>Conformance Requirement</w:t>
      </w:r>
    </w:p>
    <w:p w:rsidR="00614D2D" w:rsidRDefault="00614D2D" w:rsidP="00614D2D">
      <w:pPr>
        <w:pStyle w:val="H6"/>
        <w:keepNext w:val="0"/>
        <w:keepLines w:val="0"/>
      </w:pPr>
      <w:r>
        <w:t>6.3.3.8.1.1</w:t>
      </w:r>
      <w:r>
        <w:tab/>
        <w:t>Normal Execution</w:t>
      </w:r>
    </w:p>
    <w:p w:rsidR="00614D2D" w:rsidRDefault="00614D2D" w:rsidP="00614D2D">
      <w:pPr>
        <w:pStyle w:val="ListBullet"/>
        <w:numPr>
          <w:ilvl w:val="0"/>
          <w:numId w:val="2"/>
        </w:numPr>
        <w:ind w:left="568" w:hanging="284"/>
      </w:pPr>
      <w:r>
        <w:t>CRRN1: The applet is triggered by the EVENT_TIMER_EXPIRATION once it has been registered to this event and an Envelope Timer Expiration with a Timer Identifier of the applet is received if no proactive session is ongoing.</w:t>
      </w:r>
    </w:p>
    <w:p w:rsidR="00614D2D" w:rsidRDefault="00614D2D" w:rsidP="00614D2D">
      <w:pPr>
        <w:pStyle w:val="ListBullet"/>
        <w:numPr>
          <w:ilvl w:val="0"/>
          <w:numId w:val="2"/>
        </w:numPr>
        <w:ind w:left="568" w:hanging="284"/>
      </w:pPr>
      <w:r>
        <w:t>CRRN2: The applet is not triggered by the EVENT_TIMER_EXPIRATION once it has been deregistered from this event.</w:t>
      </w:r>
    </w:p>
    <w:p w:rsidR="00614D2D" w:rsidRDefault="00614D2D" w:rsidP="00614D2D">
      <w:pPr>
        <w:pStyle w:val="H6"/>
        <w:keepNext w:val="0"/>
        <w:keepLines w:val="0"/>
      </w:pPr>
      <w:r>
        <w:t>6.3.3.8.1.2</w:t>
      </w:r>
      <w:r>
        <w:tab/>
        <w:t>Parameters error</w:t>
      </w:r>
    </w:p>
    <w:p w:rsidR="00614D2D" w:rsidRDefault="00614D2D" w:rsidP="00614D2D">
      <w:r>
        <w:t>No requirements.</w:t>
      </w:r>
    </w:p>
    <w:p w:rsidR="00614D2D" w:rsidRDefault="00614D2D" w:rsidP="00614D2D">
      <w:pPr>
        <w:pStyle w:val="H6"/>
        <w:keepNext w:val="0"/>
        <w:keepLines w:val="0"/>
      </w:pPr>
      <w:r>
        <w:t>6.3.3.8.1.3</w:t>
      </w:r>
      <w:r>
        <w:tab/>
        <w:t>Context Errors</w:t>
      </w:r>
    </w:p>
    <w:p w:rsidR="00614D2D" w:rsidRDefault="00614D2D" w:rsidP="00614D2D">
      <w:r>
        <w:t>No requirements.</w:t>
      </w:r>
    </w:p>
    <w:p w:rsidR="00614D2D" w:rsidRDefault="00614D2D" w:rsidP="00614D2D">
      <w:pPr>
        <w:pStyle w:val="H6"/>
        <w:keepNext w:val="0"/>
        <w:keepLines w:val="0"/>
      </w:pPr>
      <w:r>
        <w:t>6.3.3.8.2</w:t>
      </w:r>
      <w:r>
        <w:tab/>
        <w:t>Test Suite Files</w:t>
      </w:r>
    </w:p>
    <w:p w:rsidR="00614D2D" w:rsidRDefault="00614D2D" w:rsidP="00614D2D">
      <w:pPr>
        <w:pStyle w:val="B1"/>
        <w:tabs>
          <w:tab w:val="left" w:pos="2268"/>
        </w:tabs>
        <w:ind w:left="284" w:firstLine="0"/>
      </w:pPr>
      <w:r>
        <w:t>Test Script:</w:t>
      </w:r>
      <w:r w:rsidR="00A1704F">
        <w:tab/>
      </w:r>
      <w:r>
        <w:t>FWK_APT_ETEX_1.scr</w:t>
      </w:r>
    </w:p>
    <w:p w:rsidR="00614D2D" w:rsidRDefault="00614D2D" w:rsidP="00614D2D">
      <w:pPr>
        <w:pStyle w:val="B1"/>
        <w:tabs>
          <w:tab w:val="left" w:pos="2268"/>
        </w:tabs>
        <w:ind w:left="284" w:firstLine="0"/>
      </w:pPr>
      <w:r>
        <w:t>Test Applet:</w:t>
      </w:r>
      <w:r w:rsidR="00A1704F">
        <w:tab/>
      </w:r>
      <w:r>
        <w:t>FWK_APT_ETEX_1.java</w:t>
      </w:r>
    </w:p>
    <w:p w:rsidR="00614D2D" w:rsidRDefault="00614D2D" w:rsidP="00614D2D">
      <w:pPr>
        <w:pStyle w:val="B1"/>
        <w:tabs>
          <w:tab w:val="left" w:pos="2268"/>
        </w:tabs>
        <w:ind w:left="284" w:firstLine="0"/>
      </w:pPr>
      <w:r>
        <w:t>Load Script:</w:t>
      </w:r>
      <w:r w:rsidR="00A1704F">
        <w:tab/>
      </w:r>
      <w:r>
        <w:t>FWK_APT_ETEX_1.ldr</w:t>
      </w:r>
    </w:p>
    <w:p w:rsidR="00614D2D" w:rsidRDefault="00614D2D" w:rsidP="00614D2D">
      <w:pPr>
        <w:pStyle w:val="B1"/>
        <w:tabs>
          <w:tab w:val="left" w:pos="2268"/>
        </w:tabs>
        <w:ind w:left="284" w:firstLine="0"/>
      </w:pPr>
      <w:r>
        <w:t>Cleanup Script:</w:t>
      </w:r>
      <w:r w:rsidR="00A1704F">
        <w:tab/>
      </w:r>
      <w:r>
        <w:t>FWK_APT_ETEX_1.clr</w:t>
      </w:r>
    </w:p>
    <w:p w:rsidR="00614D2D" w:rsidRDefault="00614D2D" w:rsidP="00614D2D">
      <w:pPr>
        <w:pStyle w:val="B1"/>
        <w:tabs>
          <w:tab w:val="left" w:pos="2268"/>
        </w:tabs>
        <w:ind w:left="284" w:firstLine="0"/>
      </w:pPr>
      <w:r>
        <w:t>Parameter File:</w:t>
      </w:r>
      <w:r w:rsidR="00A1704F">
        <w:tab/>
      </w:r>
      <w:r>
        <w:t>FWK_APT_ETEX_1.par</w:t>
      </w:r>
    </w:p>
    <w:p w:rsidR="00614D2D" w:rsidRDefault="00614D2D" w:rsidP="00614D2D">
      <w:pPr>
        <w:pStyle w:val="H6"/>
        <w:keepNext w:val="0"/>
        <w:keepLines w:val="0"/>
      </w:pPr>
      <w:r>
        <w:t>6.3.3.8.3</w:t>
      </w:r>
      <w:r>
        <w:tab/>
        <w:t xml:space="preserve">Test Procedure </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5"/>
        <w:gridCol w:w="3660"/>
        <w:gridCol w:w="2577"/>
        <w:gridCol w:w="3148"/>
      </w:tblGrid>
      <w:tr w:rsidR="00614D2D" w:rsidTr="00614D2D">
        <w:trPr>
          <w:tblHeader/>
          <w:jc w:val="center"/>
        </w:trPr>
        <w:tc>
          <w:tcPr>
            <w:tcW w:w="39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366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577"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314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3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3660"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Applet registration to EVENT_TIMER_EXPIRATION and triggering</w:t>
            </w:r>
          </w:p>
          <w:p w:rsidR="00614D2D" w:rsidRDefault="00614D2D">
            <w:pPr>
              <w:pStyle w:val="PL"/>
              <w:rPr>
                <w:noProof w:val="0"/>
              </w:rPr>
            </w:pPr>
          </w:p>
          <w:p w:rsidR="00614D2D" w:rsidRDefault="00614D2D">
            <w:pPr>
              <w:pStyle w:val="PL"/>
              <w:rPr>
                <w:noProof w:val="0"/>
              </w:rPr>
            </w:pPr>
            <w:r>
              <w:rPr>
                <w:noProof w:val="0"/>
              </w:rPr>
              <w:t>Applet is registered to the EVENT_TIMER_EXPIRATION using the allocateTimer() method and to EVENT_FORMATTED_SMS_PP_ENV.</w:t>
            </w:r>
          </w:p>
          <w:p w:rsidR="00614D2D" w:rsidRDefault="00614D2D">
            <w:pPr>
              <w:pStyle w:val="PL"/>
              <w:rPr>
                <w:noProof w:val="0"/>
              </w:rPr>
            </w:pPr>
          </w:p>
          <w:p w:rsidR="00614D2D" w:rsidRDefault="00614D2D">
            <w:pPr>
              <w:pStyle w:val="PL"/>
              <w:rPr>
                <w:noProof w:val="0"/>
              </w:rPr>
            </w:pPr>
            <w:r>
              <w:rPr>
                <w:noProof w:val="0"/>
              </w:rPr>
              <w:t>event= EVENT_TIMER_EXPIRATION</w:t>
            </w:r>
          </w:p>
          <w:p w:rsidR="00614D2D" w:rsidRDefault="00614D2D">
            <w:pPr>
              <w:pStyle w:val="PL"/>
              <w:rPr>
                <w:noProof w:val="0"/>
              </w:rPr>
            </w:pPr>
            <w:r>
              <w:rPr>
                <w:noProof w:val="0"/>
              </w:rPr>
              <w:t>1-Toolkit Registry.isEventSet() method is called.</w:t>
            </w:r>
          </w:p>
          <w:p w:rsidR="00614D2D" w:rsidRDefault="00614D2D">
            <w:pPr>
              <w:pStyle w:val="PL"/>
              <w:rPr>
                <w:noProof w:val="0"/>
              </w:rPr>
            </w:pPr>
          </w:p>
          <w:p w:rsidR="00614D2D" w:rsidRDefault="00614D2D">
            <w:pPr>
              <w:pStyle w:val="PL"/>
              <w:rPr>
                <w:noProof w:val="0"/>
              </w:rPr>
            </w:pPr>
            <w:r>
              <w:rPr>
                <w:noProof w:val="0"/>
              </w:rPr>
              <w:t>2-An Envelope TIMER_EXPIRATION is sent to the SIM.</w:t>
            </w:r>
          </w:p>
          <w:p w:rsidR="00614D2D" w:rsidRDefault="00614D2D">
            <w:pPr>
              <w:pStyle w:val="PL"/>
              <w:rPr>
                <w:noProof w:val="0"/>
              </w:rPr>
            </w:pPr>
          </w:p>
          <w:p w:rsidR="00614D2D" w:rsidRDefault="00614D2D">
            <w:pPr>
              <w:pStyle w:val="PL"/>
              <w:rPr>
                <w:noProof w:val="0"/>
              </w:rPr>
            </w:pPr>
          </w:p>
        </w:tc>
        <w:tc>
          <w:tcPr>
            <w:tcW w:w="2577"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The method returns true</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2- Applet is triggered.</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tc>
        <w:tc>
          <w:tcPr>
            <w:tcW w:w="3148" w:type="dxa"/>
            <w:tcBorders>
              <w:top w:val="single" w:sz="4" w:space="0" w:color="auto"/>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396"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2</w:t>
            </w:r>
          </w:p>
        </w:tc>
        <w:tc>
          <w:tcPr>
            <w:tcW w:w="3660"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Applet deregistration</w:t>
            </w:r>
          </w:p>
          <w:p w:rsidR="00614D2D" w:rsidRDefault="00614D2D">
            <w:pPr>
              <w:pStyle w:val="PL"/>
              <w:rPr>
                <w:noProof w:val="0"/>
              </w:rPr>
            </w:pPr>
          </w:p>
          <w:p w:rsidR="00614D2D" w:rsidRDefault="00614D2D">
            <w:pPr>
              <w:pStyle w:val="PL"/>
              <w:rPr>
                <w:noProof w:val="0"/>
              </w:rPr>
            </w:pPr>
            <w:r>
              <w:rPr>
                <w:noProof w:val="0"/>
              </w:rPr>
              <w:t>Timer id=1</w:t>
            </w:r>
          </w:p>
          <w:p w:rsidR="00614D2D" w:rsidRDefault="00614D2D">
            <w:pPr>
              <w:pStyle w:val="PL"/>
              <w:rPr>
                <w:noProof w:val="0"/>
              </w:rPr>
            </w:pPr>
            <w:r>
              <w:rPr>
                <w:noProof w:val="0"/>
              </w:rPr>
              <w:t>Toolkit</w:t>
            </w:r>
            <w:r>
              <w:rPr>
                <w:rFonts w:ascii="Arial" w:hAnsi="Arial"/>
                <w:noProof w:val="0"/>
              </w:rPr>
              <w:t xml:space="preserve"> Registry</w:t>
            </w:r>
            <w:r>
              <w:rPr>
                <w:noProof w:val="0"/>
              </w:rPr>
              <w:t>.ReleaseTimer() method is called</w:t>
            </w:r>
          </w:p>
          <w:p w:rsidR="00614D2D" w:rsidRDefault="00614D2D">
            <w:pPr>
              <w:pStyle w:val="PL"/>
              <w:rPr>
                <w:noProof w:val="0"/>
              </w:rPr>
            </w:pPr>
          </w:p>
          <w:p w:rsidR="00614D2D" w:rsidRDefault="00614D2D">
            <w:pPr>
              <w:pStyle w:val="PL"/>
              <w:rPr>
                <w:noProof w:val="0"/>
              </w:rPr>
            </w:pPr>
            <w:r>
              <w:rPr>
                <w:noProof w:val="0"/>
              </w:rPr>
              <w:t>1-An Envelope timer expiration is sent to the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An Envelope formated sms pp envelope is sent to the sim</w:t>
            </w:r>
          </w:p>
          <w:p w:rsidR="00614D2D" w:rsidRDefault="00614D2D">
            <w:pPr>
              <w:pStyle w:val="PL"/>
              <w:rPr>
                <w:noProof w:val="0"/>
              </w:rPr>
            </w:pPr>
          </w:p>
          <w:p w:rsidR="00614D2D" w:rsidRDefault="00614D2D">
            <w:pPr>
              <w:pStyle w:val="PL"/>
              <w:rPr>
                <w:noProof w:val="0"/>
              </w:rPr>
            </w:pPr>
            <w:r>
              <w:rPr>
                <w:noProof w:val="0"/>
              </w:rPr>
              <w:t>Toolkit</w:t>
            </w:r>
            <w:r>
              <w:rPr>
                <w:rFonts w:ascii="Arial" w:hAnsi="Arial"/>
                <w:noProof w:val="0"/>
              </w:rPr>
              <w:t xml:space="preserve"> Registry</w:t>
            </w:r>
            <w:r>
              <w:rPr>
                <w:noProof w:val="0"/>
              </w:rPr>
              <w:t>.AllocateTimer() method is called</w:t>
            </w:r>
          </w:p>
          <w:p w:rsidR="00614D2D" w:rsidRDefault="00614D2D">
            <w:pPr>
              <w:pStyle w:val="PL"/>
              <w:rPr>
                <w:noProof w:val="0"/>
              </w:rPr>
            </w:pPr>
          </w:p>
          <w:p w:rsidR="00614D2D" w:rsidRDefault="00614D2D">
            <w:pPr>
              <w:pStyle w:val="PL"/>
              <w:rPr>
                <w:noProof w:val="0"/>
              </w:rPr>
            </w:pPr>
            <w:r>
              <w:rPr>
                <w:noProof w:val="0"/>
              </w:rPr>
              <w:t>2-An Envelope TIMER_EXPIRATION is sent to the SIM.</w:t>
            </w:r>
          </w:p>
          <w:p w:rsidR="00614D2D" w:rsidRDefault="00614D2D">
            <w:pPr>
              <w:pStyle w:val="PL"/>
            </w:pPr>
          </w:p>
        </w:tc>
        <w:tc>
          <w:tcPr>
            <w:tcW w:w="2577"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Applet isn't triggered</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2- Applet is triggered</w:t>
            </w:r>
          </w:p>
        </w:tc>
        <w:tc>
          <w:tcPr>
            <w:tcW w:w="3148" w:type="dxa"/>
            <w:tcBorders>
              <w:top w:val="nil"/>
              <w:left w:val="single" w:sz="4" w:space="0" w:color="auto"/>
              <w:bottom w:val="single" w:sz="4" w:space="0" w:color="auto"/>
              <w:right w:val="single" w:sz="4" w:space="0" w:color="auto"/>
            </w:tcBorders>
          </w:tcPr>
          <w:p w:rsidR="00614D2D" w:rsidRDefault="00614D2D">
            <w:pPr>
              <w:pStyle w:val="TAC"/>
              <w:keepNext w:val="0"/>
              <w:keepLines w:val="0"/>
            </w:pPr>
          </w:p>
        </w:tc>
      </w:tr>
    </w:tbl>
    <w:p w:rsidR="00614D2D" w:rsidRDefault="00614D2D" w:rsidP="00614D2D"/>
    <w:p w:rsidR="00614D2D" w:rsidRDefault="00614D2D" w:rsidP="00614D2D">
      <w:pPr>
        <w:pStyle w:val="H6"/>
        <w:keepNext w:val="0"/>
        <w:keepLines w:val="0"/>
      </w:pPr>
      <w:r>
        <w:t>6.3.3.8.4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bl>
    <w:p w:rsidR="00614D2D" w:rsidRDefault="00614D2D" w:rsidP="00614D2D"/>
    <w:p w:rsidR="00614D2D" w:rsidRDefault="00614D2D" w:rsidP="00614D2D">
      <w:pPr>
        <w:pStyle w:val="Heading4"/>
        <w:keepNext w:val="0"/>
        <w:keepLines w:val="0"/>
      </w:pPr>
      <w:bookmarkStart w:id="591" w:name="_Toc51826839"/>
      <w:bookmarkStart w:id="592" w:name="_Toc117070520"/>
      <w:bookmarkStart w:id="593" w:name="_Toc51828282"/>
      <w:r>
        <w:t>6.3.3.9</w:t>
      </w:r>
      <w:r>
        <w:tab/>
        <w:t>EVENT_UNFORMATTED_SMS_CB</w:t>
      </w:r>
      <w:bookmarkEnd w:id="591"/>
      <w:bookmarkEnd w:id="592"/>
      <w:bookmarkEnd w:id="593"/>
    </w:p>
    <w:p w:rsidR="00614D2D" w:rsidRDefault="00614D2D" w:rsidP="00614D2D">
      <w:r>
        <w:t>Test Area Reference: FWK_APT_EUCB</w:t>
      </w:r>
    </w:p>
    <w:p w:rsidR="00614D2D" w:rsidRDefault="00614D2D" w:rsidP="00614D2D">
      <w:pPr>
        <w:pStyle w:val="H6"/>
        <w:keepNext w:val="0"/>
        <w:keepLines w:val="0"/>
      </w:pPr>
      <w:r>
        <w:t>6.3.3.9.1</w:t>
      </w:r>
      <w:r>
        <w:tab/>
        <w:t>Conformance Requirement</w:t>
      </w:r>
    </w:p>
    <w:p w:rsidR="00614D2D" w:rsidRDefault="00614D2D" w:rsidP="00614D2D">
      <w:pPr>
        <w:pStyle w:val="H6"/>
        <w:keepNext w:val="0"/>
        <w:keepLines w:val="0"/>
      </w:pPr>
      <w:r>
        <w:t>6.3.3.9.1.1</w:t>
      </w:r>
      <w:r>
        <w:tab/>
        <w:t>Normal Execution</w:t>
      </w:r>
    </w:p>
    <w:p w:rsidR="00614D2D" w:rsidRDefault="00614D2D" w:rsidP="00614D2D">
      <w:pPr>
        <w:pStyle w:val="ListBullet"/>
        <w:numPr>
          <w:ilvl w:val="0"/>
          <w:numId w:val="2"/>
        </w:numPr>
        <w:ind w:left="568" w:hanging="284"/>
      </w:pPr>
      <w:r>
        <w:t>CRRN1: The applet is triggered by the EVENT_UNFORMATTED_SMS_CB once it has registered to this event and an Envelope Cell Broadcast DownLoad is received.</w:t>
      </w:r>
    </w:p>
    <w:p w:rsidR="00614D2D" w:rsidRDefault="00614D2D" w:rsidP="00614D2D">
      <w:pPr>
        <w:pStyle w:val="ListBullet"/>
        <w:numPr>
          <w:ilvl w:val="0"/>
          <w:numId w:val="2"/>
        </w:numPr>
        <w:ind w:left="568" w:hanging="284"/>
      </w:pPr>
      <w:r>
        <w:t>CRRN2: The applet is not triggered by the EVENT_UNFORMATTED_SMS_CB once it has deregistered from this event.</w:t>
      </w:r>
    </w:p>
    <w:p w:rsidR="00614D2D" w:rsidRDefault="00614D2D" w:rsidP="00614D2D">
      <w:pPr>
        <w:pStyle w:val="H6"/>
        <w:keepNext w:val="0"/>
        <w:keepLines w:val="0"/>
      </w:pPr>
      <w:r>
        <w:t>6.3.3.9.1.2</w:t>
      </w:r>
      <w:r>
        <w:tab/>
        <w:t>Parameters error</w:t>
      </w:r>
    </w:p>
    <w:p w:rsidR="00614D2D" w:rsidRDefault="00614D2D" w:rsidP="00614D2D">
      <w:r>
        <w:t>No requirements.</w:t>
      </w:r>
    </w:p>
    <w:p w:rsidR="00614D2D" w:rsidRDefault="00614D2D" w:rsidP="00614D2D">
      <w:pPr>
        <w:pStyle w:val="H6"/>
        <w:keepNext w:val="0"/>
        <w:keepLines w:val="0"/>
      </w:pPr>
      <w:r>
        <w:t>6.3.3.9.1.3</w:t>
      </w:r>
      <w:r>
        <w:tab/>
        <w:t>Context Errors</w:t>
      </w:r>
    </w:p>
    <w:p w:rsidR="00614D2D" w:rsidRDefault="00614D2D" w:rsidP="00614D2D">
      <w:r>
        <w:t>No requirements.</w:t>
      </w:r>
    </w:p>
    <w:p w:rsidR="00614D2D" w:rsidRDefault="00614D2D" w:rsidP="00614D2D">
      <w:pPr>
        <w:pStyle w:val="H6"/>
        <w:keepNext w:val="0"/>
        <w:keepLines w:val="0"/>
      </w:pPr>
      <w:r>
        <w:t>6.3.3.9.2</w:t>
      </w:r>
      <w:r>
        <w:tab/>
        <w:t>Test Suite Files</w:t>
      </w:r>
    </w:p>
    <w:p w:rsidR="00614D2D" w:rsidRDefault="00614D2D" w:rsidP="00614D2D">
      <w:pPr>
        <w:pStyle w:val="B1"/>
        <w:tabs>
          <w:tab w:val="left" w:pos="2268"/>
        </w:tabs>
        <w:ind w:left="284" w:firstLine="0"/>
      </w:pPr>
      <w:r>
        <w:t>Test Script:</w:t>
      </w:r>
      <w:r w:rsidR="00A1704F">
        <w:tab/>
      </w:r>
      <w:r>
        <w:t>FWK_APT_EUCB_1.scr</w:t>
      </w:r>
    </w:p>
    <w:p w:rsidR="00614D2D" w:rsidRDefault="00614D2D" w:rsidP="00614D2D">
      <w:pPr>
        <w:pStyle w:val="B1"/>
        <w:tabs>
          <w:tab w:val="left" w:pos="2268"/>
        </w:tabs>
        <w:ind w:left="284" w:firstLine="0"/>
      </w:pPr>
      <w:r>
        <w:t>Test Applet:</w:t>
      </w:r>
      <w:r w:rsidR="00A1704F">
        <w:tab/>
      </w:r>
      <w:r>
        <w:t>FWK_APT_EUCB_1.java</w:t>
      </w:r>
    </w:p>
    <w:p w:rsidR="00614D2D" w:rsidRDefault="00614D2D" w:rsidP="00614D2D">
      <w:pPr>
        <w:pStyle w:val="B1"/>
        <w:tabs>
          <w:tab w:val="left" w:pos="2268"/>
        </w:tabs>
        <w:ind w:left="284" w:firstLine="0"/>
      </w:pPr>
      <w:r>
        <w:t>Load Script:</w:t>
      </w:r>
      <w:r w:rsidR="00A1704F">
        <w:tab/>
      </w:r>
      <w:r>
        <w:t>FWK_APT_EUCB_1.ldr</w:t>
      </w:r>
    </w:p>
    <w:p w:rsidR="00614D2D" w:rsidRDefault="00614D2D" w:rsidP="00614D2D">
      <w:pPr>
        <w:pStyle w:val="B1"/>
        <w:tabs>
          <w:tab w:val="left" w:pos="2268"/>
        </w:tabs>
        <w:ind w:left="284" w:firstLine="0"/>
      </w:pPr>
      <w:r>
        <w:t>Cleanup Script:</w:t>
      </w:r>
      <w:r w:rsidR="00A1704F">
        <w:tab/>
      </w:r>
      <w:r>
        <w:t>FWK_APT_EUCB_1.clr</w:t>
      </w:r>
    </w:p>
    <w:p w:rsidR="00614D2D" w:rsidRDefault="00614D2D" w:rsidP="00614D2D">
      <w:pPr>
        <w:pStyle w:val="B1"/>
        <w:tabs>
          <w:tab w:val="left" w:pos="2268"/>
        </w:tabs>
        <w:ind w:left="284" w:firstLine="0"/>
      </w:pPr>
      <w:r>
        <w:t>Parameter File:</w:t>
      </w:r>
      <w:r w:rsidR="00A1704F">
        <w:tab/>
      </w:r>
      <w:r>
        <w:t>FWK_APT_EUCB_1.par</w:t>
      </w:r>
    </w:p>
    <w:p w:rsidR="00614D2D" w:rsidRDefault="00614D2D" w:rsidP="00614D2D">
      <w:pPr>
        <w:pStyle w:val="H6"/>
        <w:keepNext w:val="0"/>
        <w:keepLines w:val="0"/>
      </w:pPr>
      <w:r>
        <w:t>6.3.3.9.3</w:t>
      </w:r>
      <w:r>
        <w:tab/>
        <w:t xml:space="preserve">Test Procedure </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Applet registration to EVENT_UNFORMATTED_SMS_CB and triggering</w:t>
            </w:r>
          </w:p>
          <w:p w:rsidR="00614D2D" w:rsidRDefault="00614D2D">
            <w:pPr>
              <w:pStyle w:val="textcell"/>
              <w:rPr>
                <w:sz w:val="18"/>
                <w:lang w:val="en-GB"/>
              </w:rPr>
            </w:pPr>
          </w:p>
          <w:p w:rsidR="00614D2D" w:rsidRDefault="00614D2D">
            <w:pPr>
              <w:pStyle w:val="PL"/>
              <w:rPr>
                <w:noProof w:val="0"/>
              </w:rPr>
            </w:pPr>
          </w:p>
          <w:p w:rsidR="00614D2D" w:rsidRDefault="00614D2D">
            <w:pPr>
              <w:pStyle w:val="PL"/>
              <w:rPr>
                <w:noProof w:val="0"/>
              </w:rPr>
            </w:pPr>
            <w:r>
              <w:rPr>
                <w:noProof w:val="0"/>
              </w:rPr>
              <w:t>Applet is registered to the EVENT_UNFORMATTED_SMS_CB and EVENT_FORMATTED_SMS_PP_ENV.</w:t>
            </w:r>
          </w:p>
          <w:p w:rsidR="00614D2D" w:rsidRDefault="00614D2D">
            <w:pPr>
              <w:pStyle w:val="PL"/>
              <w:rPr>
                <w:noProof w:val="0"/>
              </w:rPr>
            </w:pPr>
          </w:p>
          <w:p w:rsidR="00614D2D" w:rsidRDefault="00614D2D">
            <w:pPr>
              <w:pStyle w:val="PL"/>
              <w:rPr>
                <w:noProof w:val="0"/>
              </w:rPr>
            </w:pPr>
            <w:r>
              <w:rPr>
                <w:noProof w:val="0"/>
              </w:rPr>
              <w:t xml:space="preserve"> event= EVENT_UNFORMATTED_SMS_CB</w:t>
            </w:r>
          </w:p>
          <w:p w:rsidR="00614D2D" w:rsidRDefault="00614D2D">
            <w:pPr>
              <w:pStyle w:val="PL"/>
              <w:rPr>
                <w:noProof w:val="0"/>
              </w:rPr>
            </w:pPr>
            <w:r>
              <w:rPr>
                <w:noProof w:val="0"/>
              </w:rPr>
              <w:t>1-Toolkit</w:t>
            </w:r>
            <w:r>
              <w:rPr>
                <w:rFonts w:ascii="Arial" w:hAnsi="Arial"/>
                <w:noProof w:val="0"/>
              </w:rPr>
              <w:t xml:space="preserve"> Registry</w:t>
            </w:r>
            <w:r>
              <w:rPr>
                <w:noProof w:val="0"/>
              </w:rPr>
              <w:t xml:space="preserve">.isEventSet() method is called. </w:t>
            </w:r>
          </w:p>
          <w:p w:rsidR="00614D2D" w:rsidRDefault="00614D2D">
            <w:pPr>
              <w:pStyle w:val="PL"/>
              <w:rPr>
                <w:noProof w:val="0"/>
              </w:rPr>
            </w:pPr>
          </w:p>
          <w:p w:rsidR="00614D2D" w:rsidRDefault="00614D2D">
            <w:pPr>
              <w:pStyle w:val="PL"/>
              <w:rPr>
                <w:noProof w:val="0"/>
                <w:sz w:val="18"/>
              </w:rPr>
            </w:pPr>
            <w:r>
              <w:rPr>
                <w:noProof w:val="0"/>
              </w:rPr>
              <w:t>2-An Envelope UNFORMATTED_SMS_CB is sent to the SIM.</w:t>
            </w:r>
          </w:p>
        </w:tc>
        <w:tc>
          <w:tcPr>
            <w:tcW w:w="2911"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Method returns true.</w:t>
            </w:r>
          </w:p>
          <w:p w:rsidR="00614D2D" w:rsidRDefault="00614D2D">
            <w:pPr>
              <w:pStyle w:val="TAL"/>
              <w:keepNext w:val="0"/>
              <w:keepLines w:val="0"/>
            </w:pPr>
          </w:p>
          <w:p w:rsidR="00614D2D" w:rsidRDefault="00614D2D">
            <w:pPr>
              <w:pStyle w:val="TAL"/>
              <w:keepNext w:val="0"/>
              <w:keepLines w:val="0"/>
            </w:pPr>
            <w:r>
              <w:t>2- Applet is triggered</w:t>
            </w:r>
          </w:p>
          <w:p w:rsidR="00614D2D" w:rsidRDefault="00614D2D">
            <w:pPr>
              <w:pStyle w:val="TAL"/>
              <w:keepNext w:val="0"/>
              <w:keepLines w:val="0"/>
            </w:pPr>
          </w:p>
          <w:p w:rsidR="00614D2D" w:rsidRDefault="00614D2D">
            <w:pPr>
              <w:pStyle w:val="TAL"/>
              <w:keepNext w:val="0"/>
              <w:keepLines w:val="0"/>
            </w:pPr>
          </w:p>
        </w:tc>
        <w:tc>
          <w:tcPr>
            <w:tcW w:w="2334" w:type="dxa"/>
            <w:tcBorders>
              <w:top w:val="single" w:sz="4" w:space="0" w:color="auto"/>
              <w:left w:val="single" w:sz="4" w:space="0" w:color="auto"/>
              <w:bottom w:val="nil"/>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keepNext/>
              <w:keepLines/>
              <w:rPr>
                <w:rFonts w:ascii="Arial" w:hAnsi="Arial"/>
                <w:sz w:val="18"/>
                <w:lang w:val="en-GB"/>
              </w:rPr>
            </w:pPr>
            <w:r>
              <w:rPr>
                <w:rFonts w:ascii="Arial" w:hAnsi="Arial"/>
                <w:sz w:val="18"/>
                <w:lang w:val="en-GB"/>
              </w:rP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Applet deregistration</w:t>
            </w:r>
          </w:p>
          <w:p w:rsidR="00614D2D" w:rsidRDefault="00614D2D">
            <w:pPr>
              <w:pStyle w:val="textcell"/>
              <w:keepNext/>
              <w:keepLines/>
              <w:rPr>
                <w:sz w:val="18"/>
                <w:lang w:val="en-GB"/>
              </w:rPr>
            </w:pPr>
          </w:p>
          <w:p w:rsidR="00614D2D" w:rsidRDefault="00614D2D">
            <w:pPr>
              <w:pStyle w:val="PL"/>
              <w:keepNext/>
              <w:keepLines/>
              <w:rPr>
                <w:noProof w:val="0"/>
              </w:rPr>
            </w:pPr>
          </w:p>
          <w:p w:rsidR="00614D2D" w:rsidRDefault="00614D2D">
            <w:pPr>
              <w:pStyle w:val="PL"/>
              <w:keepNext/>
              <w:keepLines/>
              <w:rPr>
                <w:noProof w:val="0"/>
              </w:rPr>
            </w:pPr>
            <w:r>
              <w:rPr>
                <w:noProof w:val="0"/>
              </w:rPr>
              <w:t>Toolkit</w:t>
            </w:r>
            <w:r>
              <w:rPr>
                <w:rFonts w:ascii="Arial" w:hAnsi="Arial"/>
                <w:noProof w:val="0"/>
              </w:rPr>
              <w:t xml:space="preserve"> </w:t>
            </w:r>
            <w:r>
              <w:rPr>
                <w:noProof w:val="0"/>
              </w:rPr>
              <w:t>Registry.ClearEvent()method is called for EVENT_UNFORMATTED_SMS_CB</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1-An Envelope UNFORMATTED_SMS_CB is sent to the SIM.</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An Envelope formatted sms pp envelope is sent to the sim</w:t>
            </w:r>
          </w:p>
          <w:p w:rsidR="00614D2D" w:rsidRDefault="00614D2D">
            <w:pPr>
              <w:pStyle w:val="PL"/>
              <w:keepNext/>
              <w:keepLines/>
              <w:rPr>
                <w:noProof w:val="0"/>
              </w:rPr>
            </w:pPr>
          </w:p>
          <w:p w:rsidR="00614D2D" w:rsidRDefault="00614D2D">
            <w:pPr>
              <w:pStyle w:val="PL"/>
              <w:keepNext/>
              <w:keepLines/>
              <w:rPr>
                <w:noProof w:val="0"/>
              </w:rPr>
            </w:pPr>
            <w:r>
              <w:rPr>
                <w:noProof w:val="0"/>
              </w:rPr>
              <w:t>event= EVENT_UNFORMATTED_SMS_CB</w:t>
            </w:r>
          </w:p>
          <w:p w:rsidR="00614D2D" w:rsidRDefault="00614D2D">
            <w:pPr>
              <w:pStyle w:val="PL"/>
              <w:keepNext/>
              <w:keepLines/>
              <w:rPr>
                <w:noProof w:val="0"/>
              </w:rPr>
            </w:pPr>
          </w:p>
          <w:p w:rsidR="00614D2D" w:rsidRDefault="00614D2D">
            <w:pPr>
              <w:pStyle w:val="PL"/>
              <w:keepNext/>
              <w:keepLines/>
              <w:rPr>
                <w:noProof w:val="0"/>
              </w:rPr>
            </w:pPr>
            <w:r>
              <w:rPr>
                <w:noProof w:val="0"/>
              </w:rPr>
              <w:t>Toolkit</w:t>
            </w:r>
            <w:r>
              <w:rPr>
                <w:rFonts w:ascii="Arial" w:hAnsi="Arial"/>
                <w:noProof w:val="0"/>
              </w:rPr>
              <w:t xml:space="preserve"> Registry</w:t>
            </w:r>
            <w:r>
              <w:rPr>
                <w:noProof w:val="0"/>
              </w:rPr>
              <w:t>.setEvent() method is called for EVENT_UNFORMATTED_SMS_CB</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2-An Envelope UNFORMATTED_SMS_CB is sent to the SIM.</w:t>
            </w:r>
          </w:p>
          <w:p w:rsidR="00614D2D" w:rsidRDefault="00614D2D">
            <w:pPr>
              <w:pStyle w:val="PL"/>
              <w:keepNext/>
              <w:keepLines/>
              <w:rPr>
                <w:noProof w:val="0"/>
              </w:rPr>
            </w:pPr>
          </w:p>
          <w:p w:rsidR="00614D2D" w:rsidRDefault="00614D2D">
            <w:pPr>
              <w:pStyle w:val="PL"/>
              <w:keepNext/>
              <w:keepLines/>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 isn't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Applet is triggered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keepNext/>
              <w:keepLines/>
              <w:rPr>
                <w:rFonts w:ascii="Arial" w:hAnsi="Arial"/>
                <w:sz w:val="18"/>
                <w:lang w:val="en-GB"/>
              </w:rPr>
            </w:pPr>
          </w:p>
        </w:tc>
      </w:tr>
    </w:tbl>
    <w:p w:rsidR="00614D2D" w:rsidRDefault="00614D2D" w:rsidP="00614D2D"/>
    <w:p w:rsidR="00614D2D" w:rsidRDefault="00614D2D" w:rsidP="00614D2D">
      <w:pPr>
        <w:pStyle w:val="H6"/>
        <w:keepNext w:val="0"/>
        <w:keepLines w:val="0"/>
      </w:pPr>
      <w:r>
        <w:t>6.3.3.9.4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bl>
    <w:p w:rsidR="00614D2D" w:rsidRDefault="00614D2D" w:rsidP="00614D2D"/>
    <w:p w:rsidR="00614D2D" w:rsidRDefault="00614D2D" w:rsidP="00614D2D">
      <w:pPr>
        <w:pStyle w:val="Heading4"/>
        <w:keepNext w:val="0"/>
        <w:keepLines w:val="0"/>
      </w:pPr>
      <w:bookmarkStart w:id="594" w:name="_Toc51826840"/>
      <w:bookmarkStart w:id="595" w:name="_Toc117070521"/>
      <w:bookmarkStart w:id="596" w:name="_Toc51828283"/>
      <w:r>
        <w:t>6.3.3.10</w:t>
      </w:r>
      <w:r>
        <w:tab/>
        <w:t>EVENT_EVENT_DOWNLOAD_MT_CALL</w:t>
      </w:r>
      <w:bookmarkEnd w:id="594"/>
      <w:bookmarkEnd w:id="595"/>
      <w:bookmarkEnd w:id="596"/>
    </w:p>
    <w:p w:rsidR="00614D2D" w:rsidRDefault="00614D2D" w:rsidP="00614D2D">
      <w:r>
        <w:t>Test Area Reference: FWK_APT_EDMC</w:t>
      </w:r>
    </w:p>
    <w:p w:rsidR="00614D2D" w:rsidRDefault="00614D2D" w:rsidP="00614D2D">
      <w:pPr>
        <w:pStyle w:val="H6"/>
        <w:keepNext w:val="0"/>
        <w:keepLines w:val="0"/>
      </w:pPr>
      <w:r>
        <w:t>6.3.3.10.1</w:t>
      </w:r>
      <w:r>
        <w:tab/>
        <w:t>Conformance Requirement</w:t>
      </w:r>
    </w:p>
    <w:p w:rsidR="00614D2D" w:rsidRDefault="00614D2D" w:rsidP="00614D2D">
      <w:pPr>
        <w:pStyle w:val="H6"/>
        <w:keepNext w:val="0"/>
        <w:keepLines w:val="0"/>
      </w:pPr>
      <w:r>
        <w:t>6.3.3.10.1.1</w:t>
      </w:r>
      <w:r>
        <w:tab/>
        <w:t>Normal Execution</w:t>
      </w:r>
    </w:p>
    <w:p w:rsidR="00614D2D" w:rsidRDefault="00614D2D" w:rsidP="00614D2D">
      <w:pPr>
        <w:pStyle w:val="ListBullet"/>
        <w:numPr>
          <w:ilvl w:val="0"/>
          <w:numId w:val="2"/>
        </w:numPr>
        <w:ind w:left="568" w:hanging="284"/>
      </w:pPr>
      <w:r>
        <w:t>CRRN1: The applet is triggered by the EVENT_EVENT_DOWNLOAD_MT_CALL once it has registered to this event and an Envelope Event DownLoad MT Call is received.</w:t>
      </w:r>
    </w:p>
    <w:p w:rsidR="00614D2D" w:rsidRDefault="00614D2D" w:rsidP="00614D2D">
      <w:pPr>
        <w:pStyle w:val="ListBullet"/>
        <w:numPr>
          <w:ilvl w:val="0"/>
          <w:numId w:val="2"/>
        </w:numPr>
        <w:ind w:left="568" w:hanging="284"/>
      </w:pPr>
      <w:r>
        <w:t>CRRN2: The applet is not triggered by the EVENT_EVENT_DOWNLOAD_MT_CALL once it has deregistered from this event.</w:t>
      </w:r>
    </w:p>
    <w:p w:rsidR="00614D2D" w:rsidRDefault="00614D2D" w:rsidP="00614D2D">
      <w:pPr>
        <w:pStyle w:val="H6"/>
        <w:keepNext w:val="0"/>
        <w:keepLines w:val="0"/>
      </w:pPr>
      <w:r>
        <w:t>6.3.3.10.1.2</w:t>
      </w:r>
      <w:r>
        <w:tab/>
        <w:t>Parameters error</w:t>
      </w:r>
    </w:p>
    <w:p w:rsidR="00614D2D" w:rsidRDefault="00614D2D" w:rsidP="00614D2D">
      <w:r>
        <w:t>No requirements.</w:t>
      </w:r>
    </w:p>
    <w:p w:rsidR="00614D2D" w:rsidRDefault="00614D2D" w:rsidP="00614D2D">
      <w:pPr>
        <w:pStyle w:val="H6"/>
        <w:keepNext w:val="0"/>
        <w:keepLines w:val="0"/>
      </w:pPr>
      <w:r>
        <w:t>6.3.3.10.1.3</w:t>
      </w:r>
      <w:r>
        <w:tab/>
        <w:t>Context Errors</w:t>
      </w:r>
    </w:p>
    <w:p w:rsidR="00614D2D" w:rsidRDefault="00614D2D" w:rsidP="00614D2D">
      <w:r>
        <w:t>No requirements.</w:t>
      </w:r>
    </w:p>
    <w:p w:rsidR="00614D2D" w:rsidRDefault="00614D2D" w:rsidP="00614D2D">
      <w:pPr>
        <w:pStyle w:val="H6"/>
        <w:keepNext w:val="0"/>
        <w:keepLines w:val="0"/>
      </w:pPr>
      <w:r>
        <w:t>6.3.3.10.2</w:t>
      </w:r>
      <w:r>
        <w:tab/>
        <w:t>Test Suite Files</w:t>
      </w:r>
    </w:p>
    <w:p w:rsidR="00614D2D" w:rsidRDefault="00614D2D" w:rsidP="00614D2D">
      <w:pPr>
        <w:pStyle w:val="B1"/>
        <w:tabs>
          <w:tab w:val="left" w:pos="2268"/>
        </w:tabs>
        <w:ind w:left="284" w:firstLine="0"/>
      </w:pPr>
      <w:r>
        <w:t>Test Script:</w:t>
      </w:r>
      <w:r w:rsidR="00A1704F">
        <w:tab/>
      </w:r>
      <w:r>
        <w:t>FWK_APT_EMSE_1.scr</w:t>
      </w:r>
    </w:p>
    <w:p w:rsidR="00614D2D" w:rsidRDefault="00614D2D" w:rsidP="00614D2D">
      <w:pPr>
        <w:pStyle w:val="B1"/>
        <w:tabs>
          <w:tab w:val="left" w:pos="2268"/>
        </w:tabs>
        <w:ind w:left="284" w:firstLine="0"/>
      </w:pPr>
      <w:r>
        <w:t>Test Applet:</w:t>
      </w:r>
      <w:r w:rsidR="00A1704F">
        <w:tab/>
      </w:r>
      <w:r>
        <w:t>FWK_APT_EMSE_1.java</w:t>
      </w:r>
    </w:p>
    <w:p w:rsidR="00614D2D" w:rsidRDefault="00614D2D" w:rsidP="00614D2D">
      <w:pPr>
        <w:pStyle w:val="B1"/>
        <w:tabs>
          <w:tab w:val="left" w:pos="2268"/>
        </w:tabs>
        <w:ind w:left="284" w:firstLine="0"/>
      </w:pPr>
      <w:r>
        <w:t>Load Script:</w:t>
      </w:r>
      <w:r w:rsidR="00A1704F">
        <w:tab/>
      </w:r>
      <w:r>
        <w:t>FWK_APT_EMSE_1.ldr</w:t>
      </w:r>
    </w:p>
    <w:p w:rsidR="00614D2D" w:rsidRDefault="00614D2D" w:rsidP="00614D2D">
      <w:pPr>
        <w:pStyle w:val="B1"/>
        <w:tabs>
          <w:tab w:val="left" w:pos="2268"/>
        </w:tabs>
        <w:ind w:left="284" w:firstLine="0"/>
      </w:pPr>
      <w:r>
        <w:t>Cleanup Script:</w:t>
      </w:r>
      <w:r w:rsidR="00A1704F">
        <w:tab/>
      </w:r>
      <w:r>
        <w:t>FWK_APT_EMSE_1.clr</w:t>
      </w:r>
    </w:p>
    <w:p w:rsidR="00614D2D" w:rsidRDefault="00614D2D" w:rsidP="00614D2D">
      <w:pPr>
        <w:pStyle w:val="B1"/>
        <w:tabs>
          <w:tab w:val="left" w:pos="2268"/>
        </w:tabs>
        <w:ind w:left="284" w:firstLine="0"/>
      </w:pPr>
      <w:r>
        <w:t>Parameter File:</w:t>
      </w:r>
      <w:r w:rsidR="00A1704F">
        <w:tab/>
      </w:r>
      <w:r>
        <w:t>FWK_APT_EMSE_1.par</w:t>
      </w:r>
    </w:p>
    <w:p w:rsidR="00614D2D" w:rsidRDefault="00614D2D" w:rsidP="00614D2D">
      <w:pPr>
        <w:pStyle w:val="H6"/>
        <w:keepNext w:val="0"/>
        <w:keepLines w:val="0"/>
      </w:pPr>
      <w:r>
        <w:t>6.3.3.10.3</w:t>
      </w:r>
      <w:r>
        <w:tab/>
        <w:t xml:space="preserve">Test Procedure </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Applet registration to EVENT_EVENT_DOWNLOAD_MT_CALL and triggering</w:t>
            </w:r>
          </w:p>
          <w:p w:rsidR="00614D2D" w:rsidRDefault="00614D2D">
            <w:pPr>
              <w:pStyle w:val="textcell"/>
              <w:rPr>
                <w:sz w:val="18"/>
                <w:lang w:val="en-GB"/>
              </w:rPr>
            </w:pPr>
          </w:p>
          <w:p w:rsidR="00614D2D" w:rsidRDefault="00614D2D">
            <w:pPr>
              <w:pStyle w:val="PL"/>
              <w:rPr>
                <w:noProof w:val="0"/>
              </w:rPr>
            </w:pPr>
            <w:r>
              <w:rPr>
                <w:noProof w:val="0"/>
              </w:rPr>
              <w:t>Applet is registered to the EVENT_EVENT_DOWNLOAD_MT_CALL and to EVENT_FORMATTED_SMS_PP_ENV.</w:t>
            </w:r>
          </w:p>
          <w:p w:rsidR="00614D2D" w:rsidRDefault="00614D2D">
            <w:pPr>
              <w:pStyle w:val="PL"/>
              <w:rPr>
                <w:noProof w:val="0"/>
              </w:rPr>
            </w:pPr>
          </w:p>
          <w:p w:rsidR="00614D2D" w:rsidRDefault="00614D2D">
            <w:pPr>
              <w:pStyle w:val="PL"/>
              <w:rPr>
                <w:noProof w:val="0"/>
              </w:rPr>
            </w:pPr>
            <w:r>
              <w:rPr>
                <w:noProof w:val="0"/>
              </w:rPr>
              <w:t>event= EVENT_EVENT_DOWNLOAD_MT_CALL</w:t>
            </w:r>
          </w:p>
          <w:p w:rsidR="00614D2D" w:rsidRDefault="00614D2D">
            <w:pPr>
              <w:pStyle w:val="PL"/>
              <w:rPr>
                <w:noProof w:val="0"/>
              </w:rPr>
            </w:pPr>
            <w:r>
              <w:rPr>
                <w:noProof w:val="0"/>
              </w:rPr>
              <w:t>1-Toolkit Registry.isEventSet() method is called.</w:t>
            </w:r>
          </w:p>
          <w:p w:rsidR="00614D2D" w:rsidRDefault="00614D2D">
            <w:pPr>
              <w:pStyle w:val="PL"/>
              <w:rPr>
                <w:noProof w:val="0"/>
              </w:rPr>
            </w:pPr>
          </w:p>
          <w:p w:rsidR="00614D2D" w:rsidRDefault="00614D2D">
            <w:pPr>
              <w:pStyle w:val="PL"/>
              <w:rPr>
                <w:noProof w:val="0"/>
              </w:rPr>
            </w:pPr>
            <w:r>
              <w:rPr>
                <w:noProof w:val="0"/>
              </w:rPr>
              <w:t>2-An Envelope EVENT_DOWNLOAD_MT_CALL is sent to the SIM.</w:t>
            </w:r>
          </w:p>
          <w:p w:rsidR="00614D2D" w:rsidRDefault="00614D2D">
            <w:pPr>
              <w:pStyle w:val="PL"/>
              <w:rPr>
                <w:noProof w:val="0"/>
              </w:rPr>
            </w:pPr>
          </w:p>
          <w:p w:rsidR="00614D2D" w:rsidRDefault="00614D2D">
            <w:pPr>
              <w:pStyle w:val="PL"/>
              <w:rPr>
                <w:noProof w:val="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The method returns true</w:t>
            </w:r>
          </w:p>
          <w:p w:rsidR="00614D2D" w:rsidRDefault="00614D2D">
            <w:pPr>
              <w:pStyle w:val="TAL"/>
              <w:keepNext w:val="0"/>
              <w:keepLines w:val="0"/>
            </w:pPr>
          </w:p>
          <w:p w:rsidR="00614D2D" w:rsidRDefault="00614D2D">
            <w:pPr>
              <w:pStyle w:val="TAL"/>
              <w:keepNext w:val="0"/>
              <w:keepLines w:val="0"/>
            </w:pPr>
            <w:r>
              <w:t>2- Applet is triggered</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Applet deregistration</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event= EVENT_EVENT_DOWNLOAD_MT_CALL</w:t>
            </w:r>
          </w:p>
          <w:p w:rsidR="00614D2D" w:rsidRDefault="00614D2D">
            <w:pPr>
              <w:pStyle w:val="PL"/>
              <w:rPr>
                <w:noProof w:val="0"/>
              </w:rPr>
            </w:pPr>
            <w:r>
              <w:rPr>
                <w:noProof w:val="0"/>
              </w:rPr>
              <w:t>Toolkit Registry.clearEvent()method is called</w:t>
            </w:r>
          </w:p>
          <w:p w:rsidR="00614D2D" w:rsidRDefault="00614D2D">
            <w:pPr>
              <w:pStyle w:val="PL"/>
              <w:rPr>
                <w:noProof w:val="0"/>
              </w:rPr>
            </w:pPr>
          </w:p>
          <w:p w:rsidR="00614D2D" w:rsidRDefault="00614D2D">
            <w:pPr>
              <w:pStyle w:val="PL"/>
              <w:rPr>
                <w:noProof w:val="0"/>
              </w:rPr>
            </w:pPr>
            <w:r>
              <w:rPr>
                <w:noProof w:val="0"/>
              </w:rPr>
              <w:t>Perform SIM initialization with all the facilities supported</w:t>
            </w:r>
          </w:p>
          <w:p w:rsidR="00614D2D" w:rsidRDefault="00614D2D">
            <w:pPr>
              <w:pStyle w:val="PL"/>
              <w:rPr>
                <w:noProof w:val="0"/>
              </w:rPr>
            </w:pPr>
          </w:p>
          <w:p w:rsidR="00614D2D" w:rsidRDefault="00614D2D">
            <w:pPr>
              <w:pStyle w:val="PL"/>
              <w:rPr>
                <w:noProof w:val="0"/>
              </w:rPr>
            </w:pPr>
            <w:r>
              <w:rPr>
                <w:noProof w:val="0"/>
              </w:rPr>
              <w:t>1-An Envelope EVENT_DOWNLOAD_MT_CALL is sent to the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An Envelope formatted sms pp envelope is sent to the sim</w:t>
            </w:r>
          </w:p>
          <w:p w:rsidR="00614D2D" w:rsidRDefault="00614D2D">
            <w:pPr>
              <w:pStyle w:val="PL"/>
              <w:rPr>
                <w:noProof w:val="0"/>
              </w:rPr>
            </w:pPr>
          </w:p>
          <w:p w:rsidR="00614D2D" w:rsidRDefault="00614D2D">
            <w:pPr>
              <w:pStyle w:val="PL"/>
              <w:rPr>
                <w:noProof w:val="0"/>
              </w:rPr>
            </w:pPr>
            <w:r>
              <w:rPr>
                <w:noProof w:val="0"/>
              </w:rPr>
              <w:t>event= EVENT_EVENT_DOWNLOAD_MT_CALL</w:t>
            </w:r>
          </w:p>
          <w:p w:rsidR="00614D2D" w:rsidRDefault="00614D2D">
            <w:pPr>
              <w:pStyle w:val="PL"/>
              <w:rPr>
                <w:noProof w:val="0"/>
              </w:rPr>
            </w:pPr>
            <w:r>
              <w:rPr>
                <w:noProof w:val="0"/>
              </w:rPr>
              <w:t>Toolkit Registry.setEvent() method is called</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Perform SIM initialization with all the facilities supported</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2-An Envelope EVENT_DOWNLOAD_MT_CALL is sent to the SIM.</w:t>
            </w:r>
          </w:p>
          <w:p w:rsidR="00614D2D" w:rsidRDefault="00614D2D">
            <w:pPr>
              <w:pStyle w:val="PL"/>
              <w:rPr>
                <w:noProof w:val="0"/>
              </w:rPr>
            </w:pPr>
          </w:p>
          <w:p w:rsidR="00614D2D" w:rsidRDefault="00614D2D">
            <w:pPr>
              <w:pStyle w:val="PL"/>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Applet isn't triggered</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2- Applet is triggered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tc>
      </w:tr>
    </w:tbl>
    <w:p w:rsidR="00614D2D" w:rsidRDefault="00614D2D" w:rsidP="00614D2D"/>
    <w:p w:rsidR="00614D2D" w:rsidRDefault="00614D2D" w:rsidP="00614D2D">
      <w:pPr>
        <w:pStyle w:val="H6"/>
        <w:keepNext w:val="0"/>
        <w:keepLines w:val="0"/>
      </w:pPr>
      <w:r>
        <w:t>6.3.3.10.4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bl>
    <w:p w:rsidR="00614D2D" w:rsidRDefault="00614D2D" w:rsidP="00614D2D"/>
    <w:p w:rsidR="00614D2D" w:rsidRDefault="00614D2D" w:rsidP="00614D2D">
      <w:pPr>
        <w:pStyle w:val="Heading4"/>
        <w:keepNext w:val="0"/>
        <w:keepLines w:val="0"/>
      </w:pPr>
      <w:bookmarkStart w:id="597" w:name="_Toc51826841"/>
      <w:bookmarkStart w:id="598" w:name="_Toc117070522"/>
      <w:bookmarkStart w:id="599" w:name="_Toc51828284"/>
      <w:r>
        <w:t>6.3.3.11</w:t>
      </w:r>
      <w:r>
        <w:tab/>
        <w:t>EVENT_EVENT_DOWNLOAD_CALL_CONNECTED</w:t>
      </w:r>
      <w:bookmarkEnd w:id="597"/>
      <w:bookmarkEnd w:id="598"/>
      <w:bookmarkEnd w:id="599"/>
    </w:p>
    <w:p w:rsidR="00614D2D" w:rsidRDefault="00614D2D" w:rsidP="00614D2D">
      <w:r>
        <w:t>Test Area Reference: FWK_APT_EDCC</w:t>
      </w:r>
    </w:p>
    <w:p w:rsidR="00614D2D" w:rsidRDefault="00614D2D" w:rsidP="00614D2D">
      <w:pPr>
        <w:pStyle w:val="H6"/>
        <w:keepNext w:val="0"/>
        <w:keepLines w:val="0"/>
      </w:pPr>
      <w:r>
        <w:t>6.3.3.11.1</w:t>
      </w:r>
      <w:r>
        <w:tab/>
        <w:t>Conformance Requirement</w:t>
      </w:r>
    </w:p>
    <w:p w:rsidR="00614D2D" w:rsidRDefault="00614D2D" w:rsidP="00614D2D">
      <w:pPr>
        <w:pStyle w:val="H6"/>
        <w:keepNext w:val="0"/>
        <w:keepLines w:val="0"/>
      </w:pPr>
      <w:r>
        <w:t>6.3.3.11.1.1</w:t>
      </w:r>
      <w:r>
        <w:tab/>
        <w:t>Normal Execution</w:t>
      </w:r>
    </w:p>
    <w:p w:rsidR="00614D2D" w:rsidRDefault="00614D2D" w:rsidP="00614D2D">
      <w:pPr>
        <w:pStyle w:val="ListBullet"/>
        <w:numPr>
          <w:ilvl w:val="0"/>
          <w:numId w:val="2"/>
        </w:numPr>
        <w:ind w:left="568" w:hanging="284"/>
      </w:pPr>
      <w:r>
        <w:t>CRRN1: The applet is triggered by the EVENT_EVENT_DOWNLOAD_CALL_CONNECTED once it has registered to this event and an Envelope Event DownLoad Call Connected is received.</w:t>
      </w:r>
    </w:p>
    <w:p w:rsidR="00614D2D" w:rsidRDefault="00614D2D" w:rsidP="00614D2D">
      <w:pPr>
        <w:pStyle w:val="ListBullet"/>
        <w:numPr>
          <w:ilvl w:val="0"/>
          <w:numId w:val="2"/>
        </w:numPr>
        <w:ind w:left="568" w:hanging="284"/>
      </w:pPr>
      <w:r>
        <w:t>CRRN2: The applet is not triggered by the EVENT_EVENT_DOWNLOAD_CALL_CONNECTED once it has deregistered from this event.</w:t>
      </w:r>
    </w:p>
    <w:p w:rsidR="00614D2D" w:rsidRDefault="00614D2D" w:rsidP="00614D2D">
      <w:pPr>
        <w:pStyle w:val="H6"/>
        <w:keepNext w:val="0"/>
        <w:keepLines w:val="0"/>
      </w:pPr>
      <w:r>
        <w:t>6.3.3.11.1.2</w:t>
      </w:r>
      <w:r>
        <w:tab/>
        <w:t>Parameters error</w:t>
      </w:r>
    </w:p>
    <w:p w:rsidR="00614D2D" w:rsidRDefault="00614D2D" w:rsidP="00614D2D">
      <w:r>
        <w:t>No requirements.</w:t>
      </w:r>
    </w:p>
    <w:p w:rsidR="00614D2D" w:rsidRDefault="00614D2D" w:rsidP="00614D2D">
      <w:pPr>
        <w:pStyle w:val="H6"/>
        <w:keepNext w:val="0"/>
        <w:keepLines w:val="0"/>
      </w:pPr>
      <w:r>
        <w:t>6.3.3.11.1.3</w:t>
      </w:r>
      <w:r>
        <w:tab/>
        <w:t>Context Errors</w:t>
      </w:r>
    </w:p>
    <w:p w:rsidR="00614D2D" w:rsidRDefault="00614D2D" w:rsidP="00614D2D">
      <w:r>
        <w:t>No requirements.</w:t>
      </w:r>
    </w:p>
    <w:p w:rsidR="00614D2D" w:rsidRDefault="00614D2D" w:rsidP="00614D2D">
      <w:pPr>
        <w:pStyle w:val="H6"/>
        <w:keepNext w:val="0"/>
        <w:keepLines w:val="0"/>
      </w:pPr>
      <w:r>
        <w:t>6.3.3.11.2</w:t>
      </w:r>
      <w:r>
        <w:tab/>
        <w:t>Test Suite Files</w:t>
      </w:r>
    </w:p>
    <w:p w:rsidR="00614D2D" w:rsidRDefault="00614D2D" w:rsidP="00614D2D">
      <w:pPr>
        <w:pStyle w:val="B1"/>
        <w:tabs>
          <w:tab w:val="left" w:pos="2268"/>
        </w:tabs>
        <w:ind w:left="284" w:firstLine="0"/>
      </w:pPr>
      <w:r>
        <w:t>Test Script:</w:t>
      </w:r>
      <w:r w:rsidR="00A1704F">
        <w:tab/>
      </w:r>
      <w:r>
        <w:t>FWK_APT_EDCC_1.scr</w:t>
      </w:r>
    </w:p>
    <w:p w:rsidR="00614D2D" w:rsidRDefault="00614D2D" w:rsidP="00614D2D">
      <w:pPr>
        <w:pStyle w:val="B1"/>
        <w:tabs>
          <w:tab w:val="left" w:pos="2268"/>
        </w:tabs>
        <w:ind w:left="284" w:firstLine="0"/>
      </w:pPr>
      <w:r>
        <w:t>Test Applet:</w:t>
      </w:r>
      <w:r w:rsidR="00A1704F">
        <w:tab/>
      </w:r>
      <w:r>
        <w:t>FWK_APT_EDCC_1.java</w:t>
      </w:r>
    </w:p>
    <w:p w:rsidR="00614D2D" w:rsidRDefault="00614D2D" w:rsidP="00614D2D">
      <w:pPr>
        <w:pStyle w:val="B1"/>
        <w:tabs>
          <w:tab w:val="left" w:pos="2268"/>
        </w:tabs>
        <w:ind w:left="284" w:firstLine="0"/>
      </w:pPr>
      <w:r>
        <w:t>Load Script:</w:t>
      </w:r>
      <w:r w:rsidR="00A1704F">
        <w:tab/>
      </w:r>
      <w:r>
        <w:t xml:space="preserve">FWK_APT_EDCC_1.ldr </w:t>
      </w:r>
    </w:p>
    <w:p w:rsidR="00614D2D" w:rsidRDefault="00614D2D" w:rsidP="00614D2D">
      <w:pPr>
        <w:pStyle w:val="B1"/>
        <w:tabs>
          <w:tab w:val="left" w:pos="2268"/>
        </w:tabs>
        <w:ind w:left="284" w:firstLine="0"/>
      </w:pPr>
      <w:r>
        <w:t>Clean-up Script:</w:t>
      </w:r>
      <w:r w:rsidR="00A1704F">
        <w:tab/>
      </w:r>
      <w:r>
        <w:t>FWK_APT_EDCC_1.clr</w:t>
      </w:r>
    </w:p>
    <w:p w:rsidR="00614D2D" w:rsidRDefault="00614D2D" w:rsidP="00614D2D">
      <w:pPr>
        <w:pStyle w:val="B1"/>
        <w:tabs>
          <w:tab w:val="left" w:pos="2268"/>
        </w:tabs>
        <w:ind w:left="284" w:firstLine="0"/>
      </w:pPr>
      <w:r>
        <w:t>Parameter File:</w:t>
      </w:r>
      <w:r>
        <w:tab/>
        <w:t>FWK_APT_EDCC _1.par</w:t>
      </w:r>
    </w:p>
    <w:p w:rsidR="00614D2D" w:rsidRDefault="00614D2D" w:rsidP="00614D2D">
      <w:pPr>
        <w:pStyle w:val="H6"/>
        <w:keepNext w:val="0"/>
        <w:keepLines w:val="0"/>
      </w:pPr>
      <w:r>
        <w:t>6.3.3.11.3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Applet registration to EVENT_EVENT_DOWNLOAD_CALL_CONNECTED and triggering</w:t>
            </w:r>
          </w:p>
          <w:p w:rsidR="00614D2D" w:rsidRDefault="00614D2D">
            <w:pPr>
              <w:pStyle w:val="textcell"/>
              <w:rPr>
                <w:sz w:val="18"/>
                <w:lang w:val="en-GB"/>
              </w:rPr>
            </w:pPr>
          </w:p>
          <w:p w:rsidR="00614D2D" w:rsidRDefault="00614D2D">
            <w:pPr>
              <w:pStyle w:val="PL"/>
              <w:rPr>
                <w:noProof w:val="0"/>
              </w:rPr>
            </w:pPr>
          </w:p>
          <w:p w:rsidR="00614D2D" w:rsidRDefault="00614D2D">
            <w:pPr>
              <w:pStyle w:val="PL"/>
              <w:rPr>
                <w:noProof w:val="0"/>
              </w:rPr>
            </w:pPr>
            <w:r>
              <w:rPr>
                <w:noProof w:val="0"/>
              </w:rPr>
              <w:t>Applet is registered to the EVENT_EVENT_DOWNLOAD_CALL_CONNECTED and to EVENT_FORMATTED_SMS_PP_ENV.</w:t>
            </w:r>
          </w:p>
          <w:p w:rsidR="00614D2D" w:rsidRDefault="00614D2D">
            <w:pPr>
              <w:pStyle w:val="PL"/>
              <w:rPr>
                <w:noProof w:val="0"/>
              </w:rPr>
            </w:pPr>
          </w:p>
          <w:p w:rsidR="00614D2D" w:rsidRDefault="00614D2D">
            <w:pPr>
              <w:pStyle w:val="PL"/>
              <w:rPr>
                <w:noProof w:val="0"/>
              </w:rPr>
            </w:pPr>
            <w:r>
              <w:rPr>
                <w:noProof w:val="0"/>
              </w:rPr>
              <w:t>event= EVENT_EVENT_DOWNLOAD_CALL_CONNECTED</w:t>
            </w:r>
          </w:p>
          <w:p w:rsidR="00614D2D" w:rsidRDefault="00614D2D">
            <w:pPr>
              <w:pStyle w:val="PL"/>
              <w:rPr>
                <w:noProof w:val="0"/>
              </w:rPr>
            </w:pPr>
            <w:r>
              <w:rPr>
                <w:noProof w:val="0"/>
              </w:rPr>
              <w:t>1-Toolkit Registry.isEventSet() method is called.</w:t>
            </w:r>
          </w:p>
          <w:p w:rsidR="00614D2D" w:rsidRDefault="00614D2D">
            <w:pPr>
              <w:pStyle w:val="PL"/>
              <w:rPr>
                <w:noProof w:val="0"/>
              </w:rPr>
            </w:pPr>
          </w:p>
          <w:p w:rsidR="00614D2D" w:rsidRDefault="00614D2D">
            <w:pPr>
              <w:pStyle w:val="PL"/>
              <w:rPr>
                <w:noProof w:val="0"/>
              </w:rPr>
            </w:pPr>
            <w:r>
              <w:rPr>
                <w:noProof w:val="0"/>
              </w:rPr>
              <w:t>2-An Envelope EVENT_DOWNLOAD_CALL_CONNECTED is sent to the SIM.</w:t>
            </w:r>
          </w:p>
          <w:p w:rsidR="00614D2D" w:rsidRDefault="00614D2D">
            <w:pPr>
              <w:pStyle w:val="PL"/>
              <w:rPr>
                <w:noProof w:val="0"/>
              </w:rPr>
            </w:pPr>
          </w:p>
          <w:p w:rsidR="00614D2D" w:rsidRDefault="00614D2D">
            <w:pPr>
              <w:pStyle w:val="PL"/>
              <w:rPr>
                <w:noProof w:val="0"/>
              </w:rPr>
            </w:pPr>
          </w:p>
        </w:tc>
        <w:tc>
          <w:tcPr>
            <w:tcW w:w="2911"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Method returns true</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2- Applet is triggered.</w:t>
            </w:r>
          </w:p>
        </w:tc>
        <w:tc>
          <w:tcPr>
            <w:tcW w:w="2334" w:type="dxa"/>
            <w:tcBorders>
              <w:top w:val="single" w:sz="4" w:space="0" w:color="auto"/>
              <w:left w:val="single" w:sz="4" w:space="0" w:color="auto"/>
              <w:bottom w:val="nil"/>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Applet deregistration</w:t>
            </w:r>
          </w:p>
          <w:p w:rsidR="00614D2D" w:rsidRDefault="00614D2D">
            <w:pPr>
              <w:pStyle w:val="TAH"/>
              <w:keepNext w:val="0"/>
              <w:keepLines w:val="0"/>
            </w:pPr>
          </w:p>
          <w:p w:rsidR="00614D2D" w:rsidRDefault="00614D2D">
            <w:pPr>
              <w:pStyle w:val="PL"/>
              <w:rPr>
                <w:noProof w:val="0"/>
              </w:rPr>
            </w:pPr>
            <w:r>
              <w:rPr>
                <w:noProof w:val="0"/>
              </w:rPr>
              <w:t>event=EVENT_EVENT_DOWNLOAD_CALL_CONNECTED</w:t>
            </w:r>
          </w:p>
          <w:p w:rsidR="00614D2D" w:rsidRDefault="00614D2D">
            <w:pPr>
              <w:pStyle w:val="PL"/>
              <w:rPr>
                <w:noProof w:val="0"/>
              </w:rPr>
            </w:pPr>
            <w:r>
              <w:rPr>
                <w:noProof w:val="0"/>
              </w:rPr>
              <w:t>Toolkit Registry.clearEvent()method is called</w:t>
            </w:r>
          </w:p>
          <w:p w:rsidR="00614D2D" w:rsidRDefault="00614D2D">
            <w:pPr>
              <w:pStyle w:val="PL"/>
              <w:rPr>
                <w:noProof w:val="0"/>
              </w:rPr>
            </w:pPr>
          </w:p>
          <w:p w:rsidR="00614D2D" w:rsidRDefault="00614D2D">
            <w:pPr>
              <w:pStyle w:val="PL"/>
              <w:rPr>
                <w:noProof w:val="0"/>
              </w:rPr>
            </w:pPr>
            <w:r>
              <w:rPr>
                <w:noProof w:val="0"/>
              </w:rPr>
              <w:t>Perform SIM initialization with all the facilities supported</w:t>
            </w:r>
          </w:p>
          <w:p w:rsidR="00614D2D" w:rsidRDefault="00614D2D">
            <w:pPr>
              <w:pStyle w:val="PL"/>
              <w:rPr>
                <w:noProof w:val="0"/>
              </w:rPr>
            </w:pPr>
          </w:p>
          <w:p w:rsidR="00614D2D" w:rsidRDefault="00614D2D">
            <w:pPr>
              <w:pStyle w:val="PL"/>
              <w:rPr>
                <w:noProof w:val="0"/>
              </w:rPr>
            </w:pPr>
            <w:r>
              <w:rPr>
                <w:noProof w:val="0"/>
              </w:rPr>
              <w:t>1-A call connected event dowload is sent to the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An Envelope formatted sms pp envelope is sent to the sim</w:t>
            </w:r>
          </w:p>
          <w:p w:rsidR="00614D2D" w:rsidRDefault="00614D2D">
            <w:pPr>
              <w:pStyle w:val="PL"/>
              <w:rPr>
                <w:noProof w:val="0"/>
              </w:rPr>
            </w:pPr>
          </w:p>
          <w:p w:rsidR="00614D2D" w:rsidRDefault="00614D2D">
            <w:pPr>
              <w:pStyle w:val="PL"/>
              <w:rPr>
                <w:noProof w:val="0"/>
              </w:rPr>
            </w:pPr>
            <w:r>
              <w:rPr>
                <w:noProof w:val="0"/>
              </w:rPr>
              <w:t>Event= EVENT_EVENT_DOWNLOAD_CALL_CONNECTED</w:t>
            </w:r>
          </w:p>
          <w:p w:rsidR="00614D2D" w:rsidRDefault="00614D2D">
            <w:pPr>
              <w:pStyle w:val="PL"/>
              <w:rPr>
                <w:noProof w:val="0"/>
              </w:rPr>
            </w:pPr>
            <w:r>
              <w:rPr>
                <w:noProof w:val="0"/>
              </w:rPr>
              <w:t>Toolkit Registry.setEvent() method is called</w:t>
            </w:r>
          </w:p>
          <w:p w:rsidR="00614D2D" w:rsidRDefault="00614D2D">
            <w:pPr>
              <w:pStyle w:val="PL"/>
              <w:rPr>
                <w:noProof w:val="0"/>
              </w:rPr>
            </w:pPr>
          </w:p>
          <w:p w:rsidR="00614D2D" w:rsidRDefault="00614D2D">
            <w:pPr>
              <w:pStyle w:val="PL"/>
              <w:rPr>
                <w:noProof w:val="0"/>
              </w:rPr>
            </w:pPr>
            <w:r>
              <w:rPr>
                <w:noProof w:val="0"/>
              </w:rPr>
              <w:t>Perform SIM initialization with all the facilities supported</w:t>
            </w:r>
          </w:p>
          <w:p w:rsidR="00614D2D" w:rsidRDefault="00614D2D">
            <w:pPr>
              <w:pStyle w:val="PL"/>
              <w:rPr>
                <w:noProof w:val="0"/>
              </w:rPr>
            </w:pPr>
          </w:p>
          <w:p w:rsidR="00614D2D" w:rsidRDefault="00614D2D">
            <w:pPr>
              <w:pStyle w:val="PL"/>
              <w:rPr>
                <w:rFonts w:ascii="Arial" w:hAnsi="Arial"/>
                <w:b/>
                <w:noProof w:val="0"/>
                <w:sz w:val="18"/>
              </w:rPr>
            </w:pPr>
            <w:r>
              <w:rPr>
                <w:noProof w:val="0"/>
              </w:rPr>
              <w:t>2-An Envelope EVENT_DOWNLOAD_CALL_CONNECTED is sent to the SIM.</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Applet isn't triggered</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2- Applet is triggered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bl>
    <w:p w:rsidR="00614D2D" w:rsidRDefault="00614D2D" w:rsidP="00614D2D"/>
    <w:p w:rsidR="00614D2D" w:rsidRDefault="00614D2D" w:rsidP="00614D2D">
      <w:pPr>
        <w:pStyle w:val="H6"/>
        <w:keepNext w:val="0"/>
        <w:keepLines w:val="0"/>
      </w:pPr>
      <w:r>
        <w:t>6.3.3.11.4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bl>
    <w:p w:rsidR="00614D2D" w:rsidRDefault="00614D2D" w:rsidP="00614D2D"/>
    <w:p w:rsidR="00614D2D" w:rsidRDefault="00614D2D" w:rsidP="00614D2D">
      <w:pPr>
        <w:pStyle w:val="Heading4"/>
        <w:keepNext w:val="0"/>
        <w:keepLines w:val="0"/>
      </w:pPr>
      <w:bookmarkStart w:id="600" w:name="_Toc51826842"/>
      <w:bookmarkStart w:id="601" w:name="_Toc117070523"/>
      <w:bookmarkStart w:id="602" w:name="_Toc51828285"/>
      <w:r>
        <w:t>6.3.3.12</w:t>
      </w:r>
      <w:r>
        <w:tab/>
        <w:t>EVENT_EVENT_DOWNLOAD_CALL_DISCONNECTED</w:t>
      </w:r>
      <w:bookmarkEnd w:id="600"/>
      <w:bookmarkEnd w:id="601"/>
      <w:bookmarkEnd w:id="602"/>
    </w:p>
    <w:p w:rsidR="00614D2D" w:rsidRDefault="00614D2D" w:rsidP="00614D2D">
      <w:r>
        <w:t>Test Area Reference: FWK_APT_EDCD</w:t>
      </w:r>
    </w:p>
    <w:p w:rsidR="00614D2D" w:rsidRDefault="00614D2D" w:rsidP="00614D2D">
      <w:pPr>
        <w:pStyle w:val="H6"/>
        <w:keepNext w:val="0"/>
        <w:keepLines w:val="0"/>
      </w:pPr>
      <w:r>
        <w:t>6.3.3.12.1</w:t>
      </w:r>
      <w:r>
        <w:tab/>
        <w:t>Conformance Requirement</w:t>
      </w:r>
    </w:p>
    <w:p w:rsidR="00614D2D" w:rsidRDefault="00614D2D" w:rsidP="00614D2D">
      <w:pPr>
        <w:pStyle w:val="H6"/>
        <w:keepNext w:val="0"/>
        <w:keepLines w:val="0"/>
      </w:pPr>
      <w:r>
        <w:t>6.3.3.12.1.1</w:t>
      </w:r>
      <w:r>
        <w:tab/>
        <w:t>Normal Execution</w:t>
      </w:r>
    </w:p>
    <w:p w:rsidR="00614D2D" w:rsidRDefault="00614D2D" w:rsidP="00614D2D">
      <w:pPr>
        <w:pStyle w:val="ListBullet"/>
        <w:numPr>
          <w:ilvl w:val="0"/>
          <w:numId w:val="2"/>
        </w:numPr>
        <w:ind w:left="568" w:hanging="284"/>
      </w:pPr>
      <w:r>
        <w:t>CRRN1: The applet is triggered by the EVENT_EVENT_DOWNLOAD_CALL_DISCONNECTED once it has registered to this event and an Envelope Event DownLoad Call Disconnected is received.</w:t>
      </w:r>
    </w:p>
    <w:p w:rsidR="00614D2D" w:rsidRDefault="00614D2D" w:rsidP="00614D2D">
      <w:pPr>
        <w:pStyle w:val="ListBullet"/>
        <w:numPr>
          <w:ilvl w:val="0"/>
          <w:numId w:val="2"/>
        </w:numPr>
        <w:ind w:left="568" w:hanging="284"/>
      </w:pPr>
      <w:r>
        <w:t>CRRN2: The applet is not triggered by the EVENT_EVENT_DOWNLOAD_CALL_DISCONNECTED once it has deregistered from this event.</w:t>
      </w:r>
    </w:p>
    <w:p w:rsidR="00614D2D" w:rsidRDefault="00614D2D" w:rsidP="00614D2D">
      <w:pPr>
        <w:pStyle w:val="H6"/>
        <w:keepNext w:val="0"/>
        <w:keepLines w:val="0"/>
      </w:pPr>
      <w:r>
        <w:t>6.3.3.12.1.2</w:t>
      </w:r>
      <w:r>
        <w:tab/>
        <w:t>Parameters error</w:t>
      </w:r>
    </w:p>
    <w:p w:rsidR="00614D2D" w:rsidRDefault="00614D2D" w:rsidP="00614D2D">
      <w:r>
        <w:t>No requirements.</w:t>
      </w:r>
    </w:p>
    <w:p w:rsidR="00614D2D" w:rsidRDefault="00614D2D" w:rsidP="00614D2D">
      <w:pPr>
        <w:pStyle w:val="H6"/>
        <w:keepNext w:val="0"/>
        <w:keepLines w:val="0"/>
      </w:pPr>
      <w:r>
        <w:t>6.3.3.12.1.3</w:t>
      </w:r>
      <w:r>
        <w:tab/>
        <w:t>Context Errors</w:t>
      </w:r>
    </w:p>
    <w:p w:rsidR="00614D2D" w:rsidRDefault="00614D2D" w:rsidP="00614D2D">
      <w:r>
        <w:t>No requirements.</w:t>
      </w:r>
    </w:p>
    <w:p w:rsidR="00614D2D" w:rsidRDefault="00614D2D" w:rsidP="00614D2D">
      <w:pPr>
        <w:pStyle w:val="H6"/>
        <w:keepNext w:val="0"/>
        <w:keepLines w:val="0"/>
      </w:pPr>
      <w:r>
        <w:t>6.3.3.12.2</w:t>
      </w:r>
      <w:r>
        <w:tab/>
        <w:t>Test Suite Files</w:t>
      </w:r>
    </w:p>
    <w:p w:rsidR="00614D2D" w:rsidRDefault="00614D2D" w:rsidP="00614D2D">
      <w:pPr>
        <w:pStyle w:val="B1"/>
        <w:tabs>
          <w:tab w:val="left" w:pos="2268"/>
        </w:tabs>
        <w:ind w:left="284" w:firstLine="0"/>
      </w:pPr>
      <w:r>
        <w:t>Test Script:</w:t>
      </w:r>
      <w:r w:rsidR="00A1704F">
        <w:tab/>
      </w:r>
      <w:r>
        <w:t>FWK_APT_EDCD_1.scr</w:t>
      </w:r>
    </w:p>
    <w:p w:rsidR="00614D2D" w:rsidRDefault="00614D2D" w:rsidP="00614D2D">
      <w:pPr>
        <w:pStyle w:val="B1"/>
        <w:tabs>
          <w:tab w:val="left" w:pos="2268"/>
        </w:tabs>
        <w:ind w:left="284" w:firstLine="0"/>
      </w:pPr>
      <w:r>
        <w:t>Test Applet:</w:t>
      </w:r>
      <w:r w:rsidR="00A1704F">
        <w:tab/>
      </w:r>
      <w:r>
        <w:t>FWK_APT_EDCD_1.java</w:t>
      </w:r>
    </w:p>
    <w:p w:rsidR="00614D2D" w:rsidRDefault="00614D2D" w:rsidP="00614D2D">
      <w:pPr>
        <w:pStyle w:val="B1"/>
        <w:tabs>
          <w:tab w:val="left" w:pos="2268"/>
        </w:tabs>
        <w:ind w:left="284" w:firstLine="0"/>
      </w:pPr>
      <w:r>
        <w:t>Load Script:</w:t>
      </w:r>
      <w:r w:rsidR="00A1704F">
        <w:tab/>
      </w:r>
      <w:r>
        <w:t>FWK_APT_EDCD_1.ldr</w:t>
      </w:r>
    </w:p>
    <w:p w:rsidR="00614D2D" w:rsidRDefault="00614D2D" w:rsidP="00614D2D">
      <w:pPr>
        <w:pStyle w:val="B1"/>
        <w:tabs>
          <w:tab w:val="left" w:pos="2268"/>
        </w:tabs>
        <w:ind w:left="284" w:firstLine="0"/>
      </w:pPr>
      <w:r>
        <w:t>Cleanup Script:</w:t>
      </w:r>
      <w:r w:rsidR="00A1704F">
        <w:tab/>
      </w:r>
      <w:r>
        <w:t>FWK_APT_EDCD_1.clr</w:t>
      </w:r>
    </w:p>
    <w:p w:rsidR="00614D2D" w:rsidRDefault="00614D2D" w:rsidP="00614D2D">
      <w:pPr>
        <w:pStyle w:val="B1"/>
        <w:tabs>
          <w:tab w:val="left" w:pos="2268"/>
        </w:tabs>
        <w:ind w:left="284" w:firstLine="0"/>
      </w:pPr>
      <w:r>
        <w:t>Parameter File:</w:t>
      </w:r>
      <w:r w:rsidR="00A1704F">
        <w:tab/>
      </w:r>
      <w:r>
        <w:t>FWK_APT_EDCD_1.par</w:t>
      </w:r>
    </w:p>
    <w:p w:rsidR="00614D2D" w:rsidRDefault="00614D2D" w:rsidP="00614D2D">
      <w:pPr>
        <w:pStyle w:val="H6"/>
        <w:keepNext w:val="0"/>
        <w:keepLines w:val="0"/>
      </w:pPr>
      <w:r>
        <w:t>6.3.3.12.3</w:t>
      </w:r>
      <w:r>
        <w:tab/>
        <w:t xml:space="preserve">Test Procedure </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Applet registration to EVENT_EVENT_DOWNLOAD_CALL_DISCONNECTED and triggering</w:t>
            </w:r>
          </w:p>
          <w:p w:rsidR="00614D2D" w:rsidRDefault="00614D2D">
            <w:pPr>
              <w:pStyle w:val="textcell"/>
              <w:rPr>
                <w:sz w:val="18"/>
                <w:lang w:val="en-GB"/>
              </w:rPr>
            </w:pPr>
          </w:p>
          <w:p w:rsidR="00614D2D" w:rsidRDefault="00614D2D">
            <w:pPr>
              <w:pStyle w:val="PL"/>
              <w:rPr>
                <w:noProof w:val="0"/>
              </w:rPr>
            </w:pPr>
            <w:r>
              <w:rPr>
                <w:noProof w:val="0"/>
              </w:rPr>
              <w:t>Applet is registered to the EVENT_EVENT_DOWNLOAD_CALL_DISCONNECTED and to EVENT_FORMATTED_SMS_PP_ENV.</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Event=EVENT_EVENT_DOWNLOAD_CALL_DISCONNECTED</w:t>
            </w:r>
          </w:p>
          <w:p w:rsidR="00614D2D" w:rsidRDefault="00614D2D">
            <w:pPr>
              <w:pStyle w:val="PL"/>
              <w:rPr>
                <w:noProof w:val="0"/>
              </w:rPr>
            </w:pPr>
            <w:r>
              <w:rPr>
                <w:noProof w:val="0"/>
              </w:rPr>
              <w:t>1-Toolkit Registry.isEventSet() method is called.</w:t>
            </w:r>
          </w:p>
          <w:p w:rsidR="00614D2D" w:rsidRDefault="00614D2D">
            <w:pPr>
              <w:pStyle w:val="PL"/>
              <w:rPr>
                <w:noProof w:val="0"/>
              </w:rPr>
            </w:pPr>
          </w:p>
          <w:p w:rsidR="00614D2D" w:rsidRDefault="00614D2D">
            <w:pPr>
              <w:pStyle w:val="PL"/>
              <w:rPr>
                <w:noProof w:val="0"/>
              </w:rPr>
            </w:pPr>
            <w:r>
              <w:rPr>
                <w:noProof w:val="0"/>
              </w:rPr>
              <w:t>2-An Envelope EVENT_EVENT_DOWNLOAD_CALL_DISCONNECTED is sent to the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tc>
        <w:tc>
          <w:tcPr>
            <w:tcW w:w="2911"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Method returns true</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2- Applet is triggered.</w:t>
            </w:r>
          </w:p>
        </w:tc>
        <w:tc>
          <w:tcPr>
            <w:tcW w:w="2334" w:type="dxa"/>
            <w:tcBorders>
              <w:top w:val="single" w:sz="4" w:space="0" w:color="auto"/>
              <w:left w:val="single" w:sz="4" w:space="0" w:color="auto"/>
              <w:bottom w:val="nil"/>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keepNext/>
              <w:keepLines/>
              <w:rPr>
                <w:rFonts w:ascii="Arial" w:hAnsi="Arial"/>
                <w:sz w:val="18"/>
                <w:lang w:val="en-GB"/>
              </w:rPr>
            </w:pPr>
            <w:r>
              <w:rPr>
                <w:rFonts w:ascii="Arial" w:hAnsi="Arial"/>
                <w:sz w:val="18"/>
                <w:lang w:val="en-GB"/>
              </w:rP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Applet deregistration</w:t>
            </w:r>
          </w:p>
          <w:p w:rsidR="00614D2D" w:rsidRDefault="00614D2D">
            <w:pPr>
              <w:pStyle w:val="PL"/>
              <w:keepNext/>
              <w:keepLines/>
              <w:rPr>
                <w:noProof w:val="0"/>
              </w:rPr>
            </w:pPr>
          </w:p>
          <w:p w:rsidR="00614D2D" w:rsidRDefault="00614D2D">
            <w:pPr>
              <w:pStyle w:val="PL"/>
              <w:keepNext/>
              <w:keepLines/>
              <w:rPr>
                <w:noProof w:val="0"/>
              </w:rPr>
            </w:pPr>
            <w:r>
              <w:rPr>
                <w:noProof w:val="0"/>
              </w:rPr>
              <w:t>Event= EVENT_EVENT_DOWNLOAD_CALL_DISCONNECTED</w:t>
            </w:r>
          </w:p>
          <w:p w:rsidR="00614D2D" w:rsidRDefault="00614D2D">
            <w:pPr>
              <w:pStyle w:val="PL"/>
              <w:keepNext/>
              <w:keepLines/>
              <w:rPr>
                <w:noProof w:val="0"/>
              </w:rPr>
            </w:pPr>
            <w:r>
              <w:rPr>
                <w:noProof w:val="0"/>
              </w:rPr>
              <w:t>Toolkit Registry.clearEvent()method is called</w:t>
            </w:r>
          </w:p>
          <w:p w:rsidR="00614D2D" w:rsidRDefault="00614D2D">
            <w:pPr>
              <w:pStyle w:val="PL"/>
              <w:keepNext/>
              <w:keepLines/>
              <w:rPr>
                <w:noProof w:val="0"/>
              </w:rPr>
            </w:pPr>
          </w:p>
          <w:p w:rsidR="00614D2D" w:rsidRDefault="00614D2D">
            <w:pPr>
              <w:pStyle w:val="PL"/>
              <w:keepNext/>
              <w:keepLines/>
              <w:rPr>
                <w:noProof w:val="0"/>
              </w:rPr>
            </w:pPr>
            <w:r>
              <w:rPr>
                <w:noProof w:val="0"/>
              </w:rPr>
              <w:t>Perform SIM initialization with all the facilities supported</w:t>
            </w:r>
          </w:p>
          <w:p w:rsidR="00614D2D" w:rsidRDefault="00614D2D">
            <w:pPr>
              <w:pStyle w:val="PL"/>
              <w:keepNext/>
              <w:keepLines/>
              <w:rPr>
                <w:noProof w:val="0"/>
              </w:rPr>
            </w:pPr>
          </w:p>
          <w:p w:rsidR="00614D2D" w:rsidRDefault="00614D2D">
            <w:pPr>
              <w:pStyle w:val="PL"/>
              <w:keepNext/>
              <w:keepLines/>
              <w:rPr>
                <w:noProof w:val="0"/>
              </w:rPr>
            </w:pPr>
            <w:r>
              <w:rPr>
                <w:noProof w:val="0"/>
              </w:rPr>
              <w:t>1-An Envelope EVENT_DOWNLOAD_CALL_DISCONNECTED is sent to the SIM.</w:t>
            </w:r>
          </w:p>
          <w:p w:rsidR="00614D2D" w:rsidRDefault="00614D2D">
            <w:pPr>
              <w:pStyle w:val="PL"/>
              <w:keepNext/>
              <w:keepLines/>
              <w:rPr>
                <w:noProof w:val="0"/>
              </w:rPr>
            </w:pPr>
          </w:p>
          <w:p w:rsidR="00614D2D" w:rsidRDefault="00614D2D">
            <w:pPr>
              <w:pStyle w:val="PL"/>
              <w:keepNext/>
              <w:keepLines/>
              <w:rPr>
                <w:noProof w:val="0"/>
              </w:rPr>
            </w:pPr>
            <w:r>
              <w:rPr>
                <w:noProof w:val="0"/>
              </w:rPr>
              <w:t>a formatted sms pp envelope is sent to the sim.</w:t>
            </w:r>
          </w:p>
          <w:p w:rsidR="00614D2D" w:rsidRDefault="00614D2D">
            <w:pPr>
              <w:pStyle w:val="PL"/>
              <w:keepNext/>
              <w:keepLines/>
              <w:rPr>
                <w:noProof w:val="0"/>
              </w:rPr>
            </w:pPr>
          </w:p>
          <w:p w:rsidR="00614D2D" w:rsidRDefault="00614D2D">
            <w:pPr>
              <w:pStyle w:val="PL"/>
              <w:keepNext/>
              <w:keepLines/>
              <w:rPr>
                <w:noProof w:val="0"/>
              </w:rPr>
            </w:pPr>
            <w:r>
              <w:rPr>
                <w:noProof w:val="0"/>
              </w:rPr>
              <w:t>Event= EVENT_EVENT_DOWNLOAD_CALL_DISCONNECTED</w:t>
            </w:r>
          </w:p>
          <w:p w:rsidR="00614D2D" w:rsidRDefault="00614D2D">
            <w:pPr>
              <w:pStyle w:val="PL"/>
              <w:keepNext/>
              <w:keepLines/>
              <w:rPr>
                <w:noProof w:val="0"/>
              </w:rPr>
            </w:pPr>
            <w:r>
              <w:rPr>
                <w:noProof w:val="0"/>
              </w:rPr>
              <w:t>Toolkit Registry.setEvent() method is called</w:t>
            </w:r>
          </w:p>
          <w:p w:rsidR="00614D2D" w:rsidRDefault="00614D2D">
            <w:pPr>
              <w:pStyle w:val="PL"/>
              <w:keepNext/>
              <w:keepLines/>
              <w:rPr>
                <w:noProof w:val="0"/>
              </w:rPr>
            </w:pPr>
            <w:r>
              <w:rPr>
                <w:noProof w:val="0"/>
              </w:rPr>
              <w:t>Perform SIM initialization with all the facilities supported</w:t>
            </w:r>
          </w:p>
          <w:p w:rsidR="00614D2D" w:rsidRDefault="00614D2D">
            <w:pPr>
              <w:pStyle w:val="PL"/>
              <w:keepNext/>
              <w:keepLines/>
              <w:rPr>
                <w:noProof w:val="0"/>
              </w:rPr>
            </w:pPr>
          </w:p>
          <w:p w:rsidR="00614D2D" w:rsidRDefault="00614D2D">
            <w:pPr>
              <w:pStyle w:val="PL"/>
              <w:keepNext/>
              <w:keepLines/>
              <w:rPr>
                <w:noProof w:val="0"/>
              </w:rPr>
            </w:pPr>
            <w:r>
              <w:rPr>
                <w:noProof w:val="0"/>
              </w:rPr>
              <w:t>2-An Envelope EVENT_EVENT_DOWNLOAD_CALL_DISCONNECTED is sent to the SIM.</w:t>
            </w:r>
          </w:p>
          <w:p w:rsidR="00614D2D" w:rsidRDefault="00614D2D">
            <w:pPr>
              <w:pStyle w:val="PL"/>
              <w:keepNext/>
              <w:keepLines/>
              <w:rPr>
                <w:rFonts w:ascii="Arial" w:hAnsi="Arial"/>
                <w:b/>
                <w:noProof w:val="0"/>
                <w:sz w:val="18"/>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 isn't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Applet is triggered</w:t>
            </w: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keepNext/>
              <w:keepLines/>
              <w:rPr>
                <w:rFonts w:ascii="Arial" w:hAnsi="Arial"/>
                <w:sz w:val="18"/>
                <w:lang w:val="en-GB"/>
              </w:rPr>
            </w:pPr>
          </w:p>
        </w:tc>
      </w:tr>
    </w:tbl>
    <w:p w:rsidR="00614D2D" w:rsidRDefault="00614D2D" w:rsidP="00614D2D"/>
    <w:p w:rsidR="00614D2D" w:rsidRDefault="00614D2D" w:rsidP="00614D2D">
      <w:pPr>
        <w:pStyle w:val="H6"/>
        <w:keepNext w:val="0"/>
        <w:keepLines w:val="0"/>
      </w:pPr>
      <w:r>
        <w:t>6.3.3.12.4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bl>
    <w:p w:rsidR="00614D2D" w:rsidRDefault="00614D2D" w:rsidP="00614D2D"/>
    <w:p w:rsidR="00614D2D" w:rsidRDefault="00614D2D" w:rsidP="00614D2D">
      <w:pPr>
        <w:pStyle w:val="Heading4"/>
        <w:keepNext w:val="0"/>
        <w:keepLines w:val="0"/>
      </w:pPr>
      <w:bookmarkStart w:id="603" w:name="_Toc51826843"/>
      <w:bookmarkStart w:id="604" w:name="_Toc117070524"/>
      <w:bookmarkStart w:id="605" w:name="_Toc51828286"/>
      <w:r>
        <w:t>6.3.3.13</w:t>
      </w:r>
      <w:r>
        <w:tab/>
        <w:t>EVENT_EVENT_DOWNLOAD_LOCATION_STATUS</w:t>
      </w:r>
      <w:bookmarkEnd w:id="603"/>
      <w:bookmarkEnd w:id="604"/>
      <w:bookmarkEnd w:id="605"/>
    </w:p>
    <w:p w:rsidR="00614D2D" w:rsidRDefault="00614D2D" w:rsidP="00614D2D">
      <w:r>
        <w:t>Test Area Reference: FWK_APT_EDLS</w:t>
      </w:r>
    </w:p>
    <w:p w:rsidR="00614D2D" w:rsidRDefault="00614D2D" w:rsidP="00614D2D">
      <w:pPr>
        <w:pStyle w:val="H6"/>
        <w:keepNext w:val="0"/>
        <w:keepLines w:val="0"/>
      </w:pPr>
      <w:r>
        <w:t>6.3.3.13.1</w:t>
      </w:r>
      <w:r>
        <w:tab/>
        <w:t>Conformance Requirement</w:t>
      </w:r>
    </w:p>
    <w:p w:rsidR="00614D2D" w:rsidRDefault="00614D2D" w:rsidP="00614D2D">
      <w:pPr>
        <w:pStyle w:val="H6"/>
        <w:keepNext w:val="0"/>
        <w:keepLines w:val="0"/>
      </w:pPr>
      <w:r>
        <w:t>6.3.3.13.1.1</w:t>
      </w:r>
      <w:r>
        <w:tab/>
        <w:t>Normal Execution</w:t>
      </w:r>
    </w:p>
    <w:p w:rsidR="00614D2D" w:rsidRDefault="00614D2D" w:rsidP="00614D2D">
      <w:pPr>
        <w:pStyle w:val="ListBullet"/>
        <w:numPr>
          <w:ilvl w:val="0"/>
          <w:numId w:val="2"/>
        </w:numPr>
        <w:ind w:left="568" w:hanging="284"/>
      </w:pPr>
      <w:r>
        <w:t>CRRN1: The applet is triggered by the EVENT_EVENT_DOWNLOAD_LOCATION_STATUS once it has registered to this event and an Envelope Event DownLoad Location Status is received.</w:t>
      </w:r>
    </w:p>
    <w:p w:rsidR="00614D2D" w:rsidRDefault="00614D2D" w:rsidP="00614D2D">
      <w:pPr>
        <w:pStyle w:val="ListBullet"/>
        <w:numPr>
          <w:ilvl w:val="0"/>
          <w:numId w:val="2"/>
        </w:numPr>
        <w:ind w:left="568" w:hanging="284"/>
      </w:pPr>
      <w:r>
        <w:t>CRRN2: The applet is not triggered by the EVENT_EVENT_DOWNLOAD_LOCATION_STATUS once it has deregistered from this event.</w:t>
      </w:r>
    </w:p>
    <w:p w:rsidR="00614D2D" w:rsidRDefault="00614D2D" w:rsidP="00614D2D">
      <w:pPr>
        <w:pStyle w:val="H6"/>
        <w:keepNext w:val="0"/>
        <w:keepLines w:val="0"/>
      </w:pPr>
      <w:r>
        <w:t>6.3.3.13.1.2</w:t>
      </w:r>
      <w:r>
        <w:tab/>
        <w:t>Parameters error</w:t>
      </w:r>
    </w:p>
    <w:p w:rsidR="00614D2D" w:rsidRDefault="00614D2D" w:rsidP="00614D2D">
      <w:r>
        <w:t>No requirements.</w:t>
      </w:r>
    </w:p>
    <w:p w:rsidR="00614D2D" w:rsidRDefault="00614D2D" w:rsidP="00614D2D">
      <w:pPr>
        <w:pStyle w:val="H6"/>
        <w:keepNext w:val="0"/>
        <w:keepLines w:val="0"/>
      </w:pPr>
      <w:r>
        <w:t>6.3.3.13.1.3</w:t>
      </w:r>
      <w:r>
        <w:tab/>
        <w:t>Context Errors</w:t>
      </w:r>
    </w:p>
    <w:p w:rsidR="00614D2D" w:rsidRDefault="00614D2D" w:rsidP="00614D2D">
      <w:r>
        <w:t>No requirements.</w:t>
      </w:r>
    </w:p>
    <w:p w:rsidR="00614D2D" w:rsidRDefault="00614D2D" w:rsidP="00614D2D">
      <w:pPr>
        <w:pStyle w:val="H6"/>
        <w:keepNext w:val="0"/>
        <w:keepLines w:val="0"/>
      </w:pPr>
      <w:r>
        <w:t>6.3.3.13.2</w:t>
      </w:r>
      <w:r>
        <w:tab/>
        <w:t>Test Suite Files</w:t>
      </w:r>
    </w:p>
    <w:p w:rsidR="00614D2D" w:rsidRDefault="00614D2D" w:rsidP="00614D2D">
      <w:pPr>
        <w:pStyle w:val="B1"/>
        <w:tabs>
          <w:tab w:val="left" w:pos="2268"/>
        </w:tabs>
        <w:ind w:left="284" w:firstLine="0"/>
      </w:pPr>
      <w:r>
        <w:t>Test Script:</w:t>
      </w:r>
      <w:r w:rsidR="00A1704F">
        <w:tab/>
      </w:r>
      <w:r>
        <w:t>FWK_APT_EDLS_1.scr</w:t>
      </w:r>
    </w:p>
    <w:p w:rsidR="00614D2D" w:rsidRDefault="00614D2D" w:rsidP="00614D2D">
      <w:pPr>
        <w:pStyle w:val="B1"/>
        <w:tabs>
          <w:tab w:val="left" w:pos="2268"/>
        </w:tabs>
        <w:ind w:left="284" w:firstLine="0"/>
      </w:pPr>
      <w:r>
        <w:t>Test Applet:</w:t>
      </w:r>
      <w:r w:rsidR="00A1704F">
        <w:tab/>
      </w:r>
      <w:r>
        <w:t>FWK_APT_EDLS_1.java</w:t>
      </w:r>
    </w:p>
    <w:p w:rsidR="00614D2D" w:rsidRDefault="00614D2D" w:rsidP="00614D2D">
      <w:pPr>
        <w:pStyle w:val="B1"/>
        <w:tabs>
          <w:tab w:val="left" w:pos="2268"/>
        </w:tabs>
        <w:ind w:left="284" w:firstLine="0"/>
      </w:pPr>
      <w:r>
        <w:t>Load Script:</w:t>
      </w:r>
      <w:r w:rsidR="00A1704F">
        <w:tab/>
      </w:r>
      <w:r>
        <w:t>FWK_APT_EDLS_1.ldr</w:t>
      </w:r>
    </w:p>
    <w:p w:rsidR="00614D2D" w:rsidRDefault="00614D2D" w:rsidP="00614D2D">
      <w:pPr>
        <w:pStyle w:val="B1"/>
        <w:tabs>
          <w:tab w:val="left" w:pos="2268"/>
        </w:tabs>
        <w:ind w:left="284" w:firstLine="0"/>
      </w:pPr>
      <w:r>
        <w:t>Cleanup Script:</w:t>
      </w:r>
      <w:r w:rsidR="00A1704F">
        <w:tab/>
      </w:r>
      <w:r>
        <w:t>FWK_APT_EDLS_1.clr</w:t>
      </w:r>
    </w:p>
    <w:p w:rsidR="00614D2D" w:rsidRDefault="00614D2D" w:rsidP="00614D2D">
      <w:pPr>
        <w:pStyle w:val="B1"/>
        <w:tabs>
          <w:tab w:val="left" w:pos="2268"/>
        </w:tabs>
        <w:ind w:left="284" w:firstLine="0"/>
      </w:pPr>
      <w:r>
        <w:t>Parameter File:</w:t>
      </w:r>
      <w:r w:rsidR="00A1704F">
        <w:tab/>
      </w:r>
      <w:r>
        <w:t>FWK_APT_EDLS_1.par</w:t>
      </w:r>
    </w:p>
    <w:p w:rsidR="00614D2D" w:rsidRDefault="00614D2D" w:rsidP="00614D2D">
      <w:pPr>
        <w:pStyle w:val="H6"/>
        <w:keepNext w:val="0"/>
        <w:keepLines w:val="0"/>
      </w:pPr>
      <w:r>
        <w:t>6.3.3.13.3</w:t>
      </w:r>
      <w:r>
        <w:tab/>
        <w:t xml:space="preserve">Test Procedure </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Applet registration to EVENT_EVENT_DOWNLOAD_LOACTION_STATUS and triggering</w:t>
            </w:r>
          </w:p>
          <w:p w:rsidR="00614D2D" w:rsidRDefault="00614D2D">
            <w:pPr>
              <w:pStyle w:val="textcell"/>
              <w:rPr>
                <w:sz w:val="18"/>
                <w:lang w:val="en-GB"/>
              </w:rPr>
            </w:pPr>
          </w:p>
          <w:p w:rsidR="00614D2D" w:rsidRDefault="00614D2D">
            <w:pPr>
              <w:pStyle w:val="PL"/>
              <w:rPr>
                <w:noProof w:val="0"/>
              </w:rPr>
            </w:pPr>
            <w:r>
              <w:rPr>
                <w:noProof w:val="0"/>
              </w:rPr>
              <w:t>Applet is registered to the EVENT_EVENT_DOWNLOAD_LOCATION_STATUS and to EVENT_FORMATTED_SMS_PP_ENV.</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Event=EVENT_EVENT_DOWNLOAD_LOCATION_STATUS</w:t>
            </w:r>
          </w:p>
          <w:p w:rsidR="00614D2D" w:rsidRDefault="00614D2D">
            <w:pPr>
              <w:pStyle w:val="PL"/>
              <w:rPr>
                <w:noProof w:val="0"/>
              </w:rPr>
            </w:pPr>
            <w:r>
              <w:rPr>
                <w:noProof w:val="0"/>
              </w:rPr>
              <w:t>1-Toolkit Registry.isEventSet() method is called.</w:t>
            </w:r>
          </w:p>
          <w:p w:rsidR="00614D2D" w:rsidRDefault="00614D2D">
            <w:pPr>
              <w:pStyle w:val="PL"/>
              <w:rPr>
                <w:noProof w:val="0"/>
              </w:rPr>
            </w:pPr>
          </w:p>
          <w:p w:rsidR="00614D2D" w:rsidRDefault="00614D2D">
            <w:pPr>
              <w:pStyle w:val="PL"/>
              <w:rPr>
                <w:noProof w:val="0"/>
              </w:rPr>
            </w:pPr>
            <w:r>
              <w:rPr>
                <w:noProof w:val="0"/>
              </w:rPr>
              <w:t>2-An Envelope EVENT_EVENT_DOWNLOAD_LOCATION_STATUS is sent to the SIM.</w:t>
            </w:r>
          </w:p>
          <w:p w:rsidR="00614D2D" w:rsidRDefault="00614D2D">
            <w:pPr>
              <w:pStyle w:val="PL"/>
              <w:rPr>
                <w:rFonts w:ascii="Arial" w:hAnsi="Arial"/>
                <w:noProof w:val="0"/>
                <w:sz w:val="18"/>
              </w:rPr>
            </w:pPr>
          </w:p>
          <w:p w:rsidR="00614D2D" w:rsidRDefault="00614D2D">
            <w:pPr>
              <w:pStyle w:val="textcell"/>
              <w:rPr>
                <w:sz w:val="18"/>
                <w:lang w:val="en-GB"/>
              </w:rPr>
            </w:pPr>
          </w:p>
          <w:p w:rsidR="00614D2D" w:rsidRDefault="00614D2D">
            <w:pPr>
              <w:pStyle w:val="textcell"/>
              <w:rPr>
                <w:sz w:val="18"/>
                <w:lang w:val="en-GB"/>
              </w:rPr>
            </w:pPr>
          </w:p>
          <w:p w:rsidR="00614D2D" w:rsidRDefault="00614D2D">
            <w:pPr>
              <w:pStyle w:val="textcell"/>
              <w:rPr>
                <w:sz w:val="18"/>
                <w:lang w:val="en-GB"/>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Method returns true</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2- Applet is triggered.</w:t>
            </w:r>
          </w:p>
          <w:p w:rsidR="00614D2D" w:rsidRDefault="00614D2D">
            <w:pPr>
              <w:pStyle w:val="TAL"/>
              <w:keepNext w:val="0"/>
              <w:keepLines w:val="0"/>
            </w:pPr>
            <w:r>
              <w:t xml:space="preserve"> </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Applet deregistration</w:t>
            </w:r>
          </w:p>
          <w:p w:rsidR="00614D2D" w:rsidRDefault="00614D2D">
            <w:pPr>
              <w:pStyle w:val="PL"/>
              <w:rPr>
                <w:noProof w:val="0"/>
                <w:sz w:val="18"/>
              </w:rPr>
            </w:pPr>
          </w:p>
          <w:p w:rsidR="00614D2D" w:rsidRDefault="00614D2D">
            <w:pPr>
              <w:pStyle w:val="PL"/>
              <w:rPr>
                <w:noProof w:val="0"/>
              </w:rPr>
            </w:pPr>
            <w:r>
              <w:rPr>
                <w:noProof w:val="0"/>
              </w:rPr>
              <w:t>Event=EVENT_EVENT_DOWNLOAD_LOCATION_STATUS</w:t>
            </w:r>
          </w:p>
          <w:p w:rsidR="00614D2D" w:rsidRDefault="00614D2D">
            <w:pPr>
              <w:pStyle w:val="PL"/>
              <w:rPr>
                <w:noProof w:val="0"/>
              </w:rPr>
            </w:pPr>
            <w:r>
              <w:rPr>
                <w:noProof w:val="0"/>
              </w:rPr>
              <w:t>Toolkit Registry.clearEvent()method is called</w:t>
            </w:r>
          </w:p>
          <w:p w:rsidR="00614D2D" w:rsidRDefault="00614D2D">
            <w:pPr>
              <w:pStyle w:val="PL"/>
              <w:rPr>
                <w:noProof w:val="0"/>
              </w:rPr>
            </w:pPr>
            <w:r>
              <w:rPr>
                <w:noProof w:val="0"/>
              </w:rPr>
              <w:t>Perform SIM initialization with all the facilities supported</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1-An Envelope EVENT_DOWNLOAD_LOCATION_STATUS is sent to the SIM.</w:t>
            </w:r>
          </w:p>
          <w:p w:rsidR="00614D2D" w:rsidRDefault="00614D2D">
            <w:pPr>
              <w:pStyle w:val="PL"/>
              <w:rPr>
                <w:noProof w:val="0"/>
              </w:rPr>
            </w:pPr>
          </w:p>
          <w:p w:rsidR="00614D2D" w:rsidRDefault="00614D2D">
            <w:pPr>
              <w:pStyle w:val="PL"/>
              <w:rPr>
                <w:noProof w:val="0"/>
              </w:rPr>
            </w:pPr>
            <w:r>
              <w:rPr>
                <w:noProof w:val="0"/>
              </w:rPr>
              <w:t>a formatted sms pp envelope is sent to the sim</w:t>
            </w:r>
          </w:p>
          <w:p w:rsidR="00614D2D" w:rsidRDefault="00614D2D">
            <w:pPr>
              <w:pStyle w:val="PL"/>
              <w:rPr>
                <w:noProof w:val="0"/>
              </w:rPr>
            </w:pPr>
          </w:p>
          <w:p w:rsidR="00614D2D" w:rsidRDefault="00614D2D">
            <w:pPr>
              <w:pStyle w:val="PL"/>
              <w:rPr>
                <w:noProof w:val="0"/>
              </w:rPr>
            </w:pPr>
            <w:r>
              <w:rPr>
                <w:noProof w:val="0"/>
              </w:rPr>
              <w:t>Event= EVENT_EVENT_DOWNLOAD_LOCATION_STATUS</w:t>
            </w:r>
          </w:p>
          <w:p w:rsidR="00614D2D" w:rsidRDefault="00614D2D">
            <w:pPr>
              <w:pStyle w:val="PL"/>
              <w:rPr>
                <w:noProof w:val="0"/>
              </w:rPr>
            </w:pPr>
            <w:r>
              <w:rPr>
                <w:noProof w:val="0"/>
              </w:rPr>
              <w:t>Toolkit Registry.setEvent() method is called</w:t>
            </w:r>
          </w:p>
          <w:p w:rsidR="00614D2D" w:rsidRDefault="00614D2D">
            <w:pPr>
              <w:pStyle w:val="PL"/>
              <w:rPr>
                <w:noProof w:val="0"/>
              </w:rPr>
            </w:pPr>
            <w:r>
              <w:rPr>
                <w:noProof w:val="0"/>
              </w:rPr>
              <w:t>Perform SIM initialization with all the facilities supported</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2-An Envelope EVENT_DOWNLOAD_LOCATION_STATUS is sent to the SIM.</w:t>
            </w:r>
          </w:p>
          <w:p w:rsidR="00614D2D" w:rsidRDefault="00614D2D">
            <w:pPr>
              <w:pStyle w:val="PL"/>
              <w:rPr>
                <w:rFonts w:ascii="Arial" w:hAnsi="Arial"/>
                <w:b/>
                <w:noProof w:val="0"/>
                <w:sz w:val="18"/>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Applet isn't triggered</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2- Applet is triggered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bl>
    <w:p w:rsidR="00614D2D" w:rsidRDefault="00614D2D" w:rsidP="00614D2D"/>
    <w:p w:rsidR="00614D2D" w:rsidRDefault="00614D2D" w:rsidP="00614D2D">
      <w:pPr>
        <w:pStyle w:val="H6"/>
        <w:keepNext w:val="0"/>
        <w:keepLines w:val="0"/>
      </w:pPr>
      <w:r>
        <w:t>6.3.3.13.4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bl>
    <w:p w:rsidR="00614D2D" w:rsidRDefault="00614D2D" w:rsidP="00614D2D"/>
    <w:p w:rsidR="00614D2D" w:rsidRDefault="00614D2D" w:rsidP="00614D2D">
      <w:pPr>
        <w:pStyle w:val="Heading4"/>
        <w:keepNext w:val="0"/>
        <w:keepLines w:val="0"/>
      </w:pPr>
      <w:bookmarkStart w:id="606" w:name="_Toc51826844"/>
      <w:bookmarkStart w:id="607" w:name="_Toc117070525"/>
      <w:bookmarkStart w:id="608" w:name="_Toc51828287"/>
      <w:r>
        <w:t>6.3.3.14</w:t>
      </w:r>
      <w:r>
        <w:tab/>
        <w:t>EVENT_EVENT_DOWNLOAD_USER_ACTIVITY</w:t>
      </w:r>
      <w:bookmarkEnd w:id="606"/>
      <w:bookmarkEnd w:id="607"/>
      <w:bookmarkEnd w:id="608"/>
    </w:p>
    <w:p w:rsidR="00614D2D" w:rsidRDefault="00614D2D" w:rsidP="00614D2D">
      <w:r>
        <w:t>Test Area Reference: FWK_APT_EDUA</w:t>
      </w:r>
    </w:p>
    <w:p w:rsidR="00614D2D" w:rsidRDefault="00614D2D" w:rsidP="00614D2D">
      <w:pPr>
        <w:pStyle w:val="H6"/>
        <w:keepLines w:val="0"/>
      </w:pPr>
      <w:r>
        <w:t>6.3.3.14.1</w:t>
      </w:r>
      <w:r>
        <w:tab/>
        <w:t>Conformance Requirement</w:t>
      </w:r>
    </w:p>
    <w:p w:rsidR="00614D2D" w:rsidRDefault="00614D2D" w:rsidP="00614D2D">
      <w:pPr>
        <w:pStyle w:val="H6"/>
        <w:keepLines w:val="0"/>
      </w:pPr>
      <w:r>
        <w:t>6.3.3.14.1.1</w:t>
      </w:r>
      <w:r>
        <w:tab/>
        <w:t>Normal Execution</w:t>
      </w:r>
    </w:p>
    <w:p w:rsidR="00614D2D" w:rsidRDefault="00614D2D" w:rsidP="00614D2D">
      <w:pPr>
        <w:pStyle w:val="ListBullet"/>
        <w:numPr>
          <w:ilvl w:val="0"/>
          <w:numId w:val="2"/>
        </w:numPr>
        <w:ind w:left="568" w:hanging="284"/>
      </w:pPr>
      <w:r>
        <w:t>CRRN1: The applet is triggered by the EVENT_EVENT_DOWNLOAD_USER_ACTIVITY once it has registered to this event and an Envelope Event DownLoad User Activity is received.</w:t>
      </w:r>
    </w:p>
    <w:p w:rsidR="00614D2D" w:rsidRDefault="00614D2D" w:rsidP="00614D2D">
      <w:pPr>
        <w:pStyle w:val="ListBullet"/>
        <w:numPr>
          <w:ilvl w:val="0"/>
          <w:numId w:val="2"/>
        </w:numPr>
        <w:ind w:left="568" w:hanging="284"/>
      </w:pPr>
      <w:r>
        <w:t>CRRN2: The applet is not triggered by the EVENT_EVENT_DOWNLOAD_USER_ACTIVITY once it has deregistered from this event.</w:t>
      </w:r>
    </w:p>
    <w:p w:rsidR="00614D2D" w:rsidRDefault="00614D2D" w:rsidP="00614D2D">
      <w:pPr>
        <w:pStyle w:val="H6"/>
        <w:keepNext w:val="0"/>
        <w:keepLines w:val="0"/>
      </w:pPr>
      <w:r>
        <w:t>6.3.3.14.1.2</w:t>
      </w:r>
      <w:r>
        <w:tab/>
        <w:t>Parameters error</w:t>
      </w:r>
    </w:p>
    <w:p w:rsidR="00614D2D" w:rsidRDefault="00614D2D" w:rsidP="00614D2D">
      <w:r>
        <w:t>No requirements.</w:t>
      </w:r>
    </w:p>
    <w:p w:rsidR="00614D2D" w:rsidRDefault="00614D2D" w:rsidP="00614D2D">
      <w:pPr>
        <w:pStyle w:val="H6"/>
        <w:keepNext w:val="0"/>
        <w:keepLines w:val="0"/>
      </w:pPr>
      <w:r>
        <w:t>6.3.3.14.1.3</w:t>
      </w:r>
      <w:r>
        <w:tab/>
        <w:t>Context Errors</w:t>
      </w:r>
    </w:p>
    <w:p w:rsidR="00614D2D" w:rsidRDefault="00614D2D" w:rsidP="00614D2D">
      <w:r>
        <w:t>No requirements.</w:t>
      </w:r>
    </w:p>
    <w:p w:rsidR="00614D2D" w:rsidRDefault="00614D2D" w:rsidP="00614D2D">
      <w:pPr>
        <w:pStyle w:val="H6"/>
        <w:keepNext w:val="0"/>
        <w:keepLines w:val="0"/>
      </w:pPr>
      <w:r>
        <w:t>6.3.3.14.2</w:t>
      </w:r>
      <w:r>
        <w:tab/>
        <w:t>Test Suite Files</w:t>
      </w:r>
    </w:p>
    <w:p w:rsidR="00614D2D" w:rsidRDefault="00614D2D" w:rsidP="00614D2D">
      <w:pPr>
        <w:pStyle w:val="B1"/>
        <w:tabs>
          <w:tab w:val="left" w:pos="2268"/>
        </w:tabs>
        <w:ind w:left="284" w:firstLine="0"/>
      </w:pPr>
      <w:r>
        <w:t>Test Script:</w:t>
      </w:r>
      <w:r w:rsidR="00A1704F">
        <w:tab/>
      </w:r>
      <w:r>
        <w:t>FWK_APT_EDUA_1.scr</w:t>
      </w:r>
    </w:p>
    <w:p w:rsidR="00614D2D" w:rsidRDefault="00614D2D" w:rsidP="00614D2D">
      <w:pPr>
        <w:pStyle w:val="B1"/>
        <w:tabs>
          <w:tab w:val="left" w:pos="2268"/>
        </w:tabs>
        <w:ind w:left="284" w:firstLine="0"/>
      </w:pPr>
      <w:r>
        <w:t>Test Applet:</w:t>
      </w:r>
      <w:r w:rsidR="00A1704F">
        <w:tab/>
      </w:r>
      <w:r>
        <w:t>FWK_APT_EDUA_1.java</w:t>
      </w:r>
    </w:p>
    <w:p w:rsidR="00614D2D" w:rsidRDefault="00614D2D" w:rsidP="00614D2D">
      <w:pPr>
        <w:pStyle w:val="B1"/>
        <w:tabs>
          <w:tab w:val="left" w:pos="2268"/>
        </w:tabs>
        <w:ind w:left="284" w:firstLine="0"/>
      </w:pPr>
      <w:r>
        <w:t>Load Script:</w:t>
      </w:r>
      <w:r w:rsidR="00A1704F">
        <w:tab/>
      </w:r>
      <w:r>
        <w:t>FWK_APT_EDUA_1.ldr</w:t>
      </w:r>
    </w:p>
    <w:p w:rsidR="00614D2D" w:rsidRDefault="00614D2D" w:rsidP="00614D2D">
      <w:pPr>
        <w:pStyle w:val="B1"/>
        <w:tabs>
          <w:tab w:val="left" w:pos="2268"/>
        </w:tabs>
        <w:ind w:left="284" w:firstLine="0"/>
      </w:pPr>
      <w:r>
        <w:t>Cleanup Script:</w:t>
      </w:r>
      <w:r w:rsidR="00A1704F">
        <w:tab/>
      </w:r>
      <w:r>
        <w:t>FWK_APT_EDUA_1.clr</w:t>
      </w:r>
    </w:p>
    <w:p w:rsidR="00614D2D" w:rsidRDefault="00614D2D" w:rsidP="00614D2D">
      <w:pPr>
        <w:pStyle w:val="B1"/>
        <w:tabs>
          <w:tab w:val="left" w:pos="2268"/>
        </w:tabs>
        <w:ind w:left="284" w:firstLine="0"/>
      </w:pPr>
      <w:r>
        <w:t>Parameter File:</w:t>
      </w:r>
      <w:r w:rsidR="00A1704F">
        <w:tab/>
      </w:r>
      <w:r>
        <w:t>FWK_APT_EDUA_1.par</w:t>
      </w:r>
    </w:p>
    <w:p w:rsidR="00614D2D" w:rsidRDefault="00614D2D" w:rsidP="00614D2D">
      <w:pPr>
        <w:pStyle w:val="H6"/>
        <w:keepNext w:val="0"/>
        <w:keepLines w:val="0"/>
      </w:pPr>
      <w:r>
        <w:t>6.3.3.14.3</w:t>
      </w:r>
      <w:r>
        <w:tab/>
        <w:t xml:space="preserve">Test Procedure </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Applet registration to EVENT_EVENT_DOWNLOAD_USER_ACTIVITY and triggering</w:t>
            </w:r>
          </w:p>
          <w:p w:rsidR="00614D2D" w:rsidRDefault="00614D2D">
            <w:pPr>
              <w:pStyle w:val="textcell"/>
              <w:rPr>
                <w:sz w:val="18"/>
                <w:lang w:val="en-GB"/>
              </w:rPr>
            </w:pPr>
          </w:p>
          <w:p w:rsidR="00614D2D" w:rsidRDefault="00614D2D">
            <w:pPr>
              <w:pStyle w:val="PL"/>
              <w:rPr>
                <w:noProof w:val="0"/>
              </w:rPr>
            </w:pPr>
            <w:r>
              <w:rPr>
                <w:noProof w:val="0"/>
              </w:rPr>
              <w:t>Applet is registered to the EVENT_EVENT_DOWNLOAD_USER_ACTIVITY and to EVENT_FORMATTED_SMS_PP_ENV.</w:t>
            </w:r>
          </w:p>
          <w:p w:rsidR="00614D2D" w:rsidRDefault="00614D2D">
            <w:pPr>
              <w:pStyle w:val="PL"/>
              <w:rPr>
                <w:noProof w:val="0"/>
              </w:rPr>
            </w:pPr>
          </w:p>
          <w:p w:rsidR="00614D2D" w:rsidRDefault="00614D2D">
            <w:pPr>
              <w:pStyle w:val="PL"/>
              <w:rPr>
                <w:noProof w:val="0"/>
              </w:rPr>
            </w:pPr>
            <w:r>
              <w:rPr>
                <w:noProof w:val="0"/>
              </w:rPr>
              <w:t>Event= EVENT_EVENT_DOWNLOAD_USER_ACTIVITY</w:t>
            </w:r>
          </w:p>
          <w:p w:rsidR="00614D2D" w:rsidRDefault="00614D2D">
            <w:pPr>
              <w:pStyle w:val="PL"/>
              <w:rPr>
                <w:noProof w:val="0"/>
              </w:rPr>
            </w:pPr>
          </w:p>
          <w:p w:rsidR="00614D2D" w:rsidRDefault="00614D2D">
            <w:pPr>
              <w:pStyle w:val="PL"/>
              <w:rPr>
                <w:noProof w:val="0"/>
              </w:rPr>
            </w:pPr>
            <w:r>
              <w:rPr>
                <w:noProof w:val="0"/>
              </w:rPr>
              <w:t>1-Toolkit Registry.isEventSet() method is called.</w:t>
            </w:r>
          </w:p>
          <w:p w:rsidR="00614D2D" w:rsidRDefault="00614D2D">
            <w:pPr>
              <w:pStyle w:val="PL"/>
              <w:rPr>
                <w:noProof w:val="0"/>
              </w:rPr>
            </w:pPr>
          </w:p>
          <w:p w:rsidR="00614D2D" w:rsidRDefault="00614D2D">
            <w:pPr>
              <w:pStyle w:val="PL"/>
              <w:rPr>
                <w:noProof w:val="0"/>
              </w:rPr>
            </w:pPr>
            <w:r>
              <w:rPr>
                <w:noProof w:val="0"/>
              </w:rPr>
              <w:t>2-An Envelope EVENT_DOWNLOAD_USER_ACTIVITY is sent to the SIM.</w:t>
            </w:r>
          </w:p>
          <w:p w:rsidR="00614D2D" w:rsidRDefault="00614D2D">
            <w:pPr>
              <w:pStyle w:val="PL"/>
              <w:rPr>
                <w:noProof w:val="0"/>
              </w:rPr>
            </w:pPr>
          </w:p>
        </w:tc>
        <w:tc>
          <w:tcPr>
            <w:tcW w:w="2911"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Method returns true</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2- Applet is triggered</w:t>
            </w:r>
          </w:p>
        </w:tc>
        <w:tc>
          <w:tcPr>
            <w:tcW w:w="2334" w:type="dxa"/>
            <w:tcBorders>
              <w:top w:val="single" w:sz="4" w:space="0" w:color="auto"/>
              <w:left w:val="single" w:sz="4" w:space="0" w:color="auto"/>
              <w:bottom w:val="nil"/>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Applet deregistration</w:t>
            </w:r>
          </w:p>
          <w:p w:rsidR="00614D2D" w:rsidRDefault="00614D2D">
            <w:pPr>
              <w:pStyle w:val="PL"/>
              <w:keepNext/>
              <w:keepLines/>
              <w:rPr>
                <w:noProof w:val="0"/>
              </w:rPr>
            </w:pPr>
          </w:p>
          <w:p w:rsidR="00614D2D" w:rsidRDefault="00614D2D">
            <w:pPr>
              <w:pStyle w:val="PL"/>
              <w:keepNext/>
              <w:keepLines/>
              <w:rPr>
                <w:noProof w:val="0"/>
              </w:rPr>
            </w:pPr>
            <w:r>
              <w:rPr>
                <w:noProof w:val="0"/>
              </w:rPr>
              <w:t>Event= EVENT_EVENT_DOWNLOAD_USER_ACTIVITY</w:t>
            </w:r>
          </w:p>
          <w:p w:rsidR="00614D2D" w:rsidRDefault="00614D2D">
            <w:pPr>
              <w:pStyle w:val="PL"/>
              <w:keepNext/>
              <w:keepLines/>
              <w:rPr>
                <w:noProof w:val="0"/>
              </w:rPr>
            </w:pPr>
            <w:r>
              <w:rPr>
                <w:noProof w:val="0"/>
              </w:rPr>
              <w:t>Toolkit Registry.clearEvent()method is called</w:t>
            </w:r>
          </w:p>
          <w:p w:rsidR="00614D2D" w:rsidRDefault="00614D2D">
            <w:pPr>
              <w:pStyle w:val="PL"/>
              <w:keepNext/>
              <w:keepLines/>
              <w:rPr>
                <w:noProof w:val="0"/>
              </w:rPr>
            </w:pPr>
          </w:p>
          <w:p w:rsidR="00614D2D" w:rsidRDefault="00614D2D">
            <w:pPr>
              <w:pStyle w:val="PL"/>
              <w:keepNext/>
              <w:keepLines/>
              <w:rPr>
                <w:noProof w:val="0"/>
              </w:rPr>
            </w:pPr>
            <w:r>
              <w:rPr>
                <w:noProof w:val="0"/>
              </w:rPr>
              <w:t>Perform SIM initialization with all the facilities supported</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1-An Envelope EVENT_DOWNLOAD_USER_ACTIVITY is sent to the SIM.</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a formatted sms pp envelope is sent to the sim</w:t>
            </w:r>
          </w:p>
          <w:p w:rsidR="00614D2D" w:rsidRDefault="00614D2D">
            <w:pPr>
              <w:pStyle w:val="PL"/>
              <w:keepNext/>
              <w:keepLines/>
              <w:rPr>
                <w:noProof w:val="0"/>
              </w:rPr>
            </w:pPr>
          </w:p>
          <w:p w:rsidR="00614D2D" w:rsidRDefault="00614D2D">
            <w:pPr>
              <w:pStyle w:val="PL"/>
              <w:keepNext/>
              <w:keepLines/>
              <w:rPr>
                <w:noProof w:val="0"/>
              </w:rPr>
            </w:pPr>
            <w:r>
              <w:rPr>
                <w:noProof w:val="0"/>
              </w:rPr>
              <w:t>Event= EVENT_EVENT_DOWNLOAD_USER_ACTIVITY</w:t>
            </w:r>
          </w:p>
          <w:p w:rsidR="00614D2D" w:rsidRDefault="00614D2D">
            <w:pPr>
              <w:pStyle w:val="PL"/>
              <w:keepNext/>
              <w:keepLines/>
              <w:rPr>
                <w:noProof w:val="0"/>
              </w:rPr>
            </w:pPr>
            <w:r>
              <w:rPr>
                <w:noProof w:val="0"/>
              </w:rPr>
              <w:t>Toolkit Registry.setEvent() method is called</w:t>
            </w:r>
          </w:p>
          <w:p w:rsidR="00614D2D" w:rsidRDefault="00614D2D">
            <w:pPr>
              <w:pStyle w:val="PL"/>
              <w:keepNext/>
              <w:keepLines/>
              <w:rPr>
                <w:noProof w:val="0"/>
              </w:rPr>
            </w:pPr>
            <w:r>
              <w:rPr>
                <w:noProof w:val="0"/>
              </w:rPr>
              <w:t>Perform SIM initialization with all the facilities supported</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2-An Envelope EVENT_DOWNLOAD_USER_ACTIVITY is sent to the SIM.</w:t>
            </w:r>
          </w:p>
          <w:p w:rsidR="00614D2D" w:rsidRDefault="00614D2D">
            <w:pPr>
              <w:pStyle w:val="PL"/>
              <w:keepNext/>
              <w:keepLines/>
              <w:rPr>
                <w:b/>
                <w:noProof w:val="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 isn't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Applet is triggered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keepNext/>
              <w:keepLines/>
              <w:rPr>
                <w:rFonts w:ascii="Arial" w:hAnsi="Arial"/>
                <w:sz w:val="18"/>
                <w:lang w:val="en-GB"/>
              </w:rPr>
            </w:pPr>
          </w:p>
        </w:tc>
      </w:tr>
    </w:tbl>
    <w:p w:rsidR="00614D2D" w:rsidRDefault="00614D2D" w:rsidP="00614D2D"/>
    <w:p w:rsidR="00614D2D" w:rsidRDefault="00614D2D" w:rsidP="00614D2D">
      <w:pPr>
        <w:pStyle w:val="H6"/>
        <w:keepNext w:val="0"/>
        <w:keepLines w:val="0"/>
      </w:pPr>
      <w:r>
        <w:t>6.3.3.14.4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bl>
    <w:p w:rsidR="00614D2D" w:rsidRDefault="00614D2D" w:rsidP="00614D2D"/>
    <w:p w:rsidR="00614D2D" w:rsidRDefault="00614D2D" w:rsidP="00614D2D">
      <w:pPr>
        <w:pStyle w:val="Heading4"/>
        <w:keepNext w:val="0"/>
        <w:keepLines w:val="0"/>
      </w:pPr>
      <w:bookmarkStart w:id="609" w:name="_Toc51826845"/>
      <w:bookmarkStart w:id="610" w:name="_Toc117070526"/>
      <w:bookmarkStart w:id="611" w:name="_Toc51828288"/>
      <w:r>
        <w:t>6.3.3.15</w:t>
      </w:r>
      <w:r>
        <w:tab/>
        <w:t>EVENT_EVENT_DOWNLOAD_IDLE_SCREEN_AVAILABLE</w:t>
      </w:r>
      <w:bookmarkEnd w:id="609"/>
      <w:bookmarkEnd w:id="610"/>
      <w:bookmarkEnd w:id="611"/>
    </w:p>
    <w:p w:rsidR="00614D2D" w:rsidRDefault="00614D2D" w:rsidP="00614D2D">
      <w:r>
        <w:t>Test Area Reference: FWK_APT_EDIS</w:t>
      </w:r>
    </w:p>
    <w:p w:rsidR="00614D2D" w:rsidRDefault="00614D2D" w:rsidP="00614D2D">
      <w:pPr>
        <w:pStyle w:val="H6"/>
        <w:keepNext w:val="0"/>
        <w:keepLines w:val="0"/>
      </w:pPr>
      <w:r>
        <w:t>6.3.3.15.1</w:t>
      </w:r>
      <w:r>
        <w:tab/>
        <w:t>Conformance Requirement</w:t>
      </w:r>
    </w:p>
    <w:p w:rsidR="00614D2D" w:rsidRDefault="00614D2D" w:rsidP="00614D2D">
      <w:pPr>
        <w:pStyle w:val="H6"/>
        <w:keepNext w:val="0"/>
        <w:keepLines w:val="0"/>
      </w:pPr>
      <w:r>
        <w:t>6.3.3.15.1.1</w:t>
      </w:r>
      <w:r>
        <w:tab/>
        <w:t>Normal Execution</w:t>
      </w:r>
    </w:p>
    <w:p w:rsidR="00614D2D" w:rsidRDefault="00614D2D" w:rsidP="00614D2D">
      <w:pPr>
        <w:pStyle w:val="ListBullet"/>
        <w:numPr>
          <w:ilvl w:val="0"/>
          <w:numId w:val="2"/>
        </w:numPr>
        <w:ind w:left="568" w:hanging="284"/>
      </w:pPr>
      <w:r>
        <w:t>CRRN1: The applet is triggered by the EVENT_EVENT_DOWNLOAD_IDLE_SCREEN_AVAILABLE once it has registered to this event and an Envelope Event DownLoad Idle Screen Available is received.</w:t>
      </w:r>
    </w:p>
    <w:p w:rsidR="00614D2D" w:rsidRDefault="00614D2D" w:rsidP="00614D2D">
      <w:pPr>
        <w:pStyle w:val="ListBullet"/>
        <w:numPr>
          <w:ilvl w:val="0"/>
          <w:numId w:val="2"/>
        </w:numPr>
        <w:ind w:left="568" w:hanging="284"/>
      </w:pPr>
      <w:r>
        <w:t>CRRN2: The applet is not triggered by the EVENT_EVENT_DOWNLOAD_IDLE_SCREEN_AVAILABLE once it has deregistered from this event.</w:t>
      </w:r>
    </w:p>
    <w:p w:rsidR="00614D2D" w:rsidRDefault="00614D2D" w:rsidP="00614D2D">
      <w:pPr>
        <w:pStyle w:val="H6"/>
        <w:keepNext w:val="0"/>
        <w:keepLines w:val="0"/>
      </w:pPr>
      <w:r>
        <w:t>6.3.3.15.1.2</w:t>
      </w:r>
      <w:r>
        <w:tab/>
        <w:t>Parameters error</w:t>
      </w:r>
    </w:p>
    <w:p w:rsidR="00614D2D" w:rsidRDefault="00614D2D" w:rsidP="00614D2D">
      <w:r>
        <w:t>No requirements.</w:t>
      </w:r>
    </w:p>
    <w:p w:rsidR="00614D2D" w:rsidRDefault="00614D2D" w:rsidP="00614D2D">
      <w:pPr>
        <w:pStyle w:val="H6"/>
        <w:keepNext w:val="0"/>
        <w:keepLines w:val="0"/>
      </w:pPr>
      <w:r>
        <w:t>6.3.3.15.1.3</w:t>
      </w:r>
      <w:r>
        <w:tab/>
        <w:t>Context Errors</w:t>
      </w:r>
    </w:p>
    <w:p w:rsidR="00614D2D" w:rsidRDefault="00614D2D" w:rsidP="00614D2D">
      <w:r>
        <w:t>No requirements.</w:t>
      </w:r>
    </w:p>
    <w:p w:rsidR="00614D2D" w:rsidRDefault="00614D2D" w:rsidP="00614D2D">
      <w:pPr>
        <w:pStyle w:val="H6"/>
        <w:keepNext w:val="0"/>
        <w:keepLines w:val="0"/>
      </w:pPr>
      <w:r>
        <w:t>6.3.3.15.2</w:t>
      </w:r>
      <w:r>
        <w:tab/>
        <w:t>Test Suite Files</w:t>
      </w:r>
    </w:p>
    <w:p w:rsidR="00614D2D" w:rsidRDefault="00614D2D" w:rsidP="00614D2D">
      <w:pPr>
        <w:pStyle w:val="B1"/>
        <w:tabs>
          <w:tab w:val="left" w:pos="2268"/>
        </w:tabs>
        <w:ind w:left="284" w:firstLine="0"/>
      </w:pPr>
      <w:r>
        <w:t>Test Script:</w:t>
      </w:r>
      <w:r w:rsidR="00A1704F">
        <w:tab/>
      </w:r>
      <w:r>
        <w:t>FWK_APT_EDIS_1.scr</w:t>
      </w:r>
    </w:p>
    <w:p w:rsidR="00614D2D" w:rsidRDefault="00614D2D" w:rsidP="00614D2D">
      <w:pPr>
        <w:pStyle w:val="B1"/>
        <w:tabs>
          <w:tab w:val="left" w:pos="2268"/>
        </w:tabs>
        <w:ind w:left="284" w:firstLine="0"/>
      </w:pPr>
      <w:r>
        <w:t>Test Applet:</w:t>
      </w:r>
      <w:r w:rsidR="00A1704F">
        <w:tab/>
      </w:r>
      <w:r>
        <w:t>FWK_APT_EDIS_1.java</w:t>
      </w:r>
    </w:p>
    <w:p w:rsidR="00614D2D" w:rsidRDefault="00614D2D" w:rsidP="00614D2D">
      <w:pPr>
        <w:pStyle w:val="B1"/>
        <w:tabs>
          <w:tab w:val="left" w:pos="2268"/>
        </w:tabs>
        <w:ind w:left="284" w:firstLine="0"/>
      </w:pPr>
      <w:r>
        <w:t>Load Script:</w:t>
      </w:r>
      <w:r w:rsidR="00A1704F">
        <w:tab/>
      </w:r>
      <w:r>
        <w:t>FWK_APT_EDIS_1.ldr</w:t>
      </w:r>
    </w:p>
    <w:p w:rsidR="00614D2D" w:rsidRDefault="00614D2D" w:rsidP="00614D2D">
      <w:pPr>
        <w:pStyle w:val="B1"/>
        <w:tabs>
          <w:tab w:val="left" w:pos="2268"/>
        </w:tabs>
        <w:ind w:left="284" w:firstLine="0"/>
      </w:pPr>
      <w:r>
        <w:t>Cleanup Script:</w:t>
      </w:r>
      <w:r w:rsidR="00A1704F">
        <w:tab/>
      </w:r>
      <w:r>
        <w:t>FWK_APT_EDIS_1.clr</w:t>
      </w:r>
    </w:p>
    <w:p w:rsidR="00614D2D" w:rsidRDefault="00614D2D" w:rsidP="00614D2D">
      <w:pPr>
        <w:pStyle w:val="B1"/>
        <w:tabs>
          <w:tab w:val="left" w:pos="2268"/>
        </w:tabs>
        <w:ind w:left="284" w:firstLine="0"/>
      </w:pPr>
      <w:r>
        <w:t>Parameter File:</w:t>
      </w:r>
      <w:r w:rsidR="00A1704F">
        <w:tab/>
      </w:r>
      <w:r>
        <w:t>FWK_APT_EDIS_1.par</w:t>
      </w:r>
    </w:p>
    <w:p w:rsidR="00614D2D" w:rsidRDefault="00614D2D" w:rsidP="00614D2D">
      <w:pPr>
        <w:pStyle w:val="H6"/>
        <w:keepNext w:val="0"/>
        <w:keepLines w:val="0"/>
      </w:pPr>
      <w:r>
        <w:t>6.3.3.15.3</w:t>
      </w:r>
      <w:r>
        <w:tab/>
        <w:t xml:space="preserve">Test Procedure </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Applet registration to EVENT_EVENT_DOWNLOAD_IDLE_SCREEN_AVAILABLE and triggering</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Applet is registered to the EVENT_EVENT_DOWNLOAD_IDLE_SCREEN_AVAILABLE and to EVENT_FORMATTED_SMS_PP_ENV</w:t>
            </w:r>
          </w:p>
          <w:p w:rsidR="00614D2D" w:rsidRDefault="00614D2D">
            <w:pPr>
              <w:pStyle w:val="PL"/>
              <w:rPr>
                <w:noProof w:val="0"/>
              </w:rPr>
            </w:pPr>
            <w:r>
              <w:rPr>
                <w:noProof w:val="0"/>
              </w:rPr>
              <w:t xml:space="preserve">Event= </w:t>
            </w:r>
          </w:p>
          <w:p w:rsidR="00614D2D" w:rsidRDefault="00614D2D">
            <w:pPr>
              <w:pStyle w:val="PL"/>
              <w:rPr>
                <w:noProof w:val="0"/>
              </w:rPr>
            </w:pPr>
            <w:r>
              <w:rPr>
                <w:noProof w:val="0"/>
              </w:rPr>
              <w:t>EVENT_EVENT_DOWNLOAD_IDLE_SCREEN_AVAILABLE</w:t>
            </w:r>
          </w:p>
          <w:p w:rsidR="00614D2D" w:rsidRDefault="00614D2D">
            <w:pPr>
              <w:pStyle w:val="PL"/>
              <w:rPr>
                <w:noProof w:val="0"/>
              </w:rPr>
            </w:pPr>
            <w:r>
              <w:rPr>
                <w:noProof w:val="0"/>
              </w:rPr>
              <w:t>1-Toolkit</w:t>
            </w:r>
            <w:r>
              <w:rPr>
                <w:rFonts w:ascii="Arial" w:hAnsi="Arial"/>
                <w:noProof w:val="0"/>
              </w:rPr>
              <w:t xml:space="preserve"> </w:t>
            </w:r>
            <w:r>
              <w:rPr>
                <w:noProof w:val="0"/>
              </w:rPr>
              <w:t>Registry.isEventSet() method is called.</w:t>
            </w:r>
          </w:p>
          <w:p w:rsidR="00614D2D" w:rsidRDefault="00614D2D">
            <w:pPr>
              <w:pStyle w:val="PL"/>
              <w:rPr>
                <w:noProof w:val="0"/>
              </w:rPr>
            </w:pPr>
          </w:p>
          <w:p w:rsidR="00614D2D" w:rsidRDefault="00614D2D">
            <w:pPr>
              <w:pStyle w:val="PL"/>
              <w:rPr>
                <w:noProof w:val="0"/>
              </w:rPr>
            </w:pPr>
            <w:r>
              <w:rPr>
                <w:noProof w:val="0"/>
              </w:rPr>
              <w:t>2-An Envelope EVENT_DOWNLOAD_IDLE_SCREEN_AVAILABLE is sent to the SIM.</w:t>
            </w:r>
          </w:p>
          <w:p w:rsidR="00614D2D" w:rsidRDefault="00614D2D">
            <w:pPr>
              <w:pStyle w:val="PL"/>
              <w:rPr>
                <w:noProof w:val="0"/>
              </w:rPr>
            </w:pPr>
          </w:p>
          <w:p w:rsidR="00614D2D" w:rsidRDefault="00614D2D">
            <w:pPr>
              <w:pStyle w:val="PL"/>
              <w:rPr>
                <w:noProof w:val="0"/>
              </w:rPr>
            </w:pPr>
          </w:p>
        </w:tc>
        <w:tc>
          <w:tcPr>
            <w:tcW w:w="2911"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Method returns true</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2- Applet is triggered</w:t>
            </w:r>
          </w:p>
        </w:tc>
        <w:tc>
          <w:tcPr>
            <w:tcW w:w="2334" w:type="dxa"/>
            <w:tcBorders>
              <w:top w:val="single" w:sz="4" w:space="0" w:color="auto"/>
              <w:left w:val="single" w:sz="4" w:space="0" w:color="auto"/>
              <w:bottom w:val="nil"/>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Applet deregistration</w:t>
            </w:r>
          </w:p>
          <w:p w:rsidR="00614D2D" w:rsidRDefault="00614D2D">
            <w:pPr>
              <w:pStyle w:val="PL"/>
              <w:rPr>
                <w:noProof w:val="0"/>
              </w:rPr>
            </w:pPr>
          </w:p>
          <w:p w:rsidR="00614D2D" w:rsidRDefault="00614D2D">
            <w:pPr>
              <w:pStyle w:val="PL"/>
              <w:rPr>
                <w:noProof w:val="0"/>
              </w:rPr>
            </w:pPr>
            <w:r>
              <w:rPr>
                <w:noProof w:val="0"/>
              </w:rPr>
              <w:t>Event=EVENT_EVENT_DOWNLOAD_IDLE_SCREEN_AVAILABLE</w:t>
            </w:r>
          </w:p>
          <w:p w:rsidR="00614D2D" w:rsidRDefault="00614D2D">
            <w:pPr>
              <w:pStyle w:val="PL"/>
              <w:rPr>
                <w:noProof w:val="0"/>
              </w:rPr>
            </w:pPr>
          </w:p>
          <w:p w:rsidR="00614D2D" w:rsidRDefault="00614D2D">
            <w:pPr>
              <w:pStyle w:val="PL"/>
              <w:rPr>
                <w:noProof w:val="0"/>
              </w:rPr>
            </w:pPr>
            <w:r>
              <w:rPr>
                <w:noProof w:val="0"/>
              </w:rPr>
              <w:t>Toolkit Registry.clearEvent()method is called</w:t>
            </w:r>
          </w:p>
          <w:p w:rsidR="00614D2D" w:rsidRDefault="00614D2D">
            <w:pPr>
              <w:pStyle w:val="PL"/>
              <w:rPr>
                <w:noProof w:val="0"/>
              </w:rPr>
            </w:pPr>
            <w:r>
              <w:rPr>
                <w:noProof w:val="0"/>
              </w:rPr>
              <w:t>Perform SIM initialization with all the facilities supported</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1-An Envelope EVENT_DOWNLOAD_IDLE_SCREEN_AVAILABLE is sent to the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a formatted sms pp envelope is sent to the sim</w:t>
            </w:r>
          </w:p>
          <w:p w:rsidR="00614D2D" w:rsidRDefault="00614D2D">
            <w:pPr>
              <w:pStyle w:val="PL"/>
              <w:rPr>
                <w:noProof w:val="0"/>
              </w:rPr>
            </w:pPr>
          </w:p>
          <w:p w:rsidR="00614D2D" w:rsidRDefault="00614D2D">
            <w:pPr>
              <w:pStyle w:val="PL"/>
              <w:rPr>
                <w:noProof w:val="0"/>
              </w:rPr>
            </w:pPr>
            <w:r>
              <w:rPr>
                <w:noProof w:val="0"/>
              </w:rPr>
              <w:t>Event= EVENT_EVENT_DOWNLOAD_IDLE_SCREEN_AVAILABLE</w:t>
            </w:r>
          </w:p>
          <w:p w:rsidR="00614D2D" w:rsidRDefault="00614D2D">
            <w:pPr>
              <w:pStyle w:val="PL"/>
              <w:rPr>
                <w:noProof w:val="0"/>
              </w:rPr>
            </w:pPr>
          </w:p>
          <w:p w:rsidR="00614D2D" w:rsidRDefault="00614D2D">
            <w:pPr>
              <w:pStyle w:val="PL"/>
              <w:rPr>
                <w:noProof w:val="0"/>
              </w:rPr>
            </w:pPr>
            <w:r>
              <w:rPr>
                <w:noProof w:val="0"/>
              </w:rPr>
              <w:t>Toolkit Registry.setEvent() method is called</w:t>
            </w:r>
          </w:p>
          <w:p w:rsidR="00614D2D" w:rsidRDefault="00614D2D">
            <w:pPr>
              <w:pStyle w:val="PL"/>
              <w:rPr>
                <w:noProof w:val="0"/>
              </w:rPr>
            </w:pPr>
            <w:r>
              <w:rPr>
                <w:noProof w:val="0"/>
              </w:rPr>
              <w:t>Perform SIM initialization with all the facilities supported</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2-An Envelope EVENT_DOWNLOAD_IDLE_SCREEN_AVAILABLE is sent to the SIM.</w:t>
            </w:r>
          </w:p>
          <w:p w:rsidR="00614D2D" w:rsidRDefault="00614D2D">
            <w:pPr>
              <w:pStyle w:val="PL"/>
              <w:rPr>
                <w:b/>
                <w:noProof w:val="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Applet isn't triggered</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2- Applet is triggered</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bl>
    <w:p w:rsidR="00614D2D" w:rsidRDefault="00614D2D" w:rsidP="00614D2D"/>
    <w:p w:rsidR="00614D2D" w:rsidRDefault="00614D2D" w:rsidP="00614D2D">
      <w:pPr>
        <w:pStyle w:val="H6"/>
        <w:keepNext w:val="0"/>
        <w:keepLines w:val="0"/>
      </w:pPr>
      <w:r>
        <w:t>6.3.3.15.4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bl>
    <w:p w:rsidR="00614D2D" w:rsidRDefault="00614D2D" w:rsidP="00614D2D"/>
    <w:p w:rsidR="00614D2D" w:rsidRDefault="00614D2D" w:rsidP="00614D2D">
      <w:pPr>
        <w:pStyle w:val="Heading4"/>
        <w:keepNext w:val="0"/>
        <w:keepLines w:val="0"/>
      </w:pPr>
      <w:bookmarkStart w:id="612" w:name="_Toc51826846"/>
      <w:bookmarkStart w:id="613" w:name="_Toc117070527"/>
      <w:bookmarkStart w:id="614" w:name="_Toc51828289"/>
      <w:r>
        <w:t>6.3.3.16</w:t>
      </w:r>
      <w:r>
        <w:tab/>
        <w:t>EVENT_EVENT_DOWNLOAD_CARD_READER_STATUS</w:t>
      </w:r>
      <w:bookmarkEnd w:id="612"/>
      <w:bookmarkEnd w:id="613"/>
      <w:bookmarkEnd w:id="614"/>
    </w:p>
    <w:p w:rsidR="00614D2D" w:rsidRDefault="00614D2D" w:rsidP="00614D2D">
      <w:r>
        <w:t>Test Area Reference: FWK_APT_EDCR</w:t>
      </w:r>
    </w:p>
    <w:p w:rsidR="00614D2D" w:rsidRDefault="00614D2D" w:rsidP="00614D2D">
      <w:pPr>
        <w:pStyle w:val="H6"/>
      </w:pPr>
      <w:r>
        <w:t>6.3.3.16.1</w:t>
      </w:r>
      <w:r>
        <w:tab/>
        <w:t>Conformance Requirement</w:t>
      </w:r>
    </w:p>
    <w:p w:rsidR="00614D2D" w:rsidRDefault="00614D2D" w:rsidP="00614D2D">
      <w:pPr>
        <w:pStyle w:val="H6"/>
      </w:pPr>
      <w:r>
        <w:t>6.3.3.16.1.1</w:t>
      </w:r>
      <w:r>
        <w:tab/>
        <w:t>Normal Execution</w:t>
      </w:r>
    </w:p>
    <w:p w:rsidR="00614D2D" w:rsidRDefault="00614D2D" w:rsidP="00614D2D">
      <w:pPr>
        <w:pStyle w:val="ListBullet"/>
        <w:numPr>
          <w:ilvl w:val="0"/>
          <w:numId w:val="2"/>
        </w:numPr>
        <w:ind w:left="568" w:hanging="284"/>
      </w:pPr>
      <w:r>
        <w:t>CRRN1: The applet is triggered by the EVENT_EVENT_DOWNLOAD_CARD_READER_STATUS once it has registered to this event and Envelope Event DownLoad Card Reader Status is received.</w:t>
      </w:r>
    </w:p>
    <w:p w:rsidR="00614D2D" w:rsidRDefault="00614D2D" w:rsidP="00614D2D">
      <w:pPr>
        <w:pStyle w:val="ListBullet"/>
        <w:numPr>
          <w:ilvl w:val="0"/>
          <w:numId w:val="2"/>
        </w:numPr>
        <w:ind w:left="568" w:hanging="284"/>
      </w:pPr>
      <w:r>
        <w:t>CRRN2: The applet is not triggered by the EVENT_EVENT_DOWNLOAD_CARD_READER_STATUS once it has deregistered from this event.</w:t>
      </w:r>
    </w:p>
    <w:p w:rsidR="00614D2D" w:rsidRDefault="00614D2D" w:rsidP="00614D2D">
      <w:pPr>
        <w:pStyle w:val="H6"/>
        <w:keepNext w:val="0"/>
        <w:keepLines w:val="0"/>
      </w:pPr>
      <w:r>
        <w:t>6.3.3.16.1.2</w:t>
      </w:r>
      <w:r>
        <w:tab/>
        <w:t>Parameters error</w:t>
      </w:r>
    </w:p>
    <w:p w:rsidR="00614D2D" w:rsidRDefault="00614D2D" w:rsidP="00614D2D">
      <w:r>
        <w:t>No requirements.</w:t>
      </w:r>
    </w:p>
    <w:p w:rsidR="00614D2D" w:rsidRDefault="00614D2D" w:rsidP="00614D2D">
      <w:pPr>
        <w:pStyle w:val="H6"/>
        <w:keepNext w:val="0"/>
        <w:keepLines w:val="0"/>
      </w:pPr>
      <w:r>
        <w:t>6.3.3.16.1.3</w:t>
      </w:r>
      <w:r>
        <w:tab/>
        <w:t>Context Errors</w:t>
      </w:r>
    </w:p>
    <w:p w:rsidR="00614D2D" w:rsidRDefault="00614D2D" w:rsidP="00614D2D">
      <w:r>
        <w:t>No requirements.</w:t>
      </w:r>
    </w:p>
    <w:p w:rsidR="00614D2D" w:rsidRDefault="00614D2D" w:rsidP="00614D2D">
      <w:pPr>
        <w:pStyle w:val="H6"/>
        <w:keepNext w:val="0"/>
        <w:keepLines w:val="0"/>
      </w:pPr>
      <w:r>
        <w:t>6.3.3.16.2</w:t>
      </w:r>
      <w:r>
        <w:tab/>
        <w:t>Test Suite Files</w:t>
      </w:r>
    </w:p>
    <w:p w:rsidR="00614D2D" w:rsidRDefault="00614D2D" w:rsidP="00614D2D">
      <w:pPr>
        <w:pStyle w:val="B1"/>
        <w:tabs>
          <w:tab w:val="left" w:pos="2268"/>
        </w:tabs>
        <w:ind w:left="284" w:firstLine="0"/>
      </w:pPr>
      <w:r>
        <w:t>Test Script:</w:t>
      </w:r>
      <w:r w:rsidR="00A1704F">
        <w:tab/>
      </w:r>
      <w:r>
        <w:t>FWK_APT_EDCR_1.scr</w:t>
      </w:r>
    </w:p>
    <w:p w:rsidR="00614D2D" w:rsidRDefault="00614D2D" w:rsidP="00614D2D">
      <w:pPr>
        <w:pStyle w:val="B1"/>
        <w:tabs>
          <w:tab w:val="left" w:pos="2268"/>
        </w:tabs>
        <w:ind w:left="284" w:firstLine="0"/>
      </w:pPr>
      <w:r>
        <w:t>Test Applet:</w:t>
      </w:r>
      <w:r w:rsidR="00A1704F">
        <w:tab/>
      </w:r>
      <w:r>
        <w:t>FWK_APT_EDCR_1.java</w:t>
      </w:r>
    </w:p>
    <w:p w:rsidR="00614D2D" w:rsidRDefault="00614D2D" w:rsidP="00614D2D">
      <w:pPr>
        <w:pStyle w:val="B1"/>
        <w:tabs>
          <w:tab w:val="left" w:pos="2268"/>
        </w:tabs>
        <w:ind w:left="284" w:firstLine="0"/>
      </w:pPr>
      <w:r>
        <w:t>Load Script:</w:t>
      </w:r>
      <w:r w:rsidR="00A1704F">
        <w:tab/>
      </w:r>
      <w:r>
        <w:t>FWK_APT_EDCR_1.ldr</w:t>
      </w:r>
    </w:p>
    <w:p w:rsidR="00614D2D" w:rsidRDefault="00614D2D" w:rsidP="00614D2D">
      <w:pPr>
        <w:pStyle w:val="B1"/>
        <w:tabs>
          <w:tab w:val="left" w:pos="2268"/>
        </w:tabs>
        <w:ind w:left="284" w:firstLine="0"/>
      </w:pPr>
      <w:r>
        <w:t>Cleanup Script:</w:t>
      </w:r>
      <w:r w:rsidR="00A1704F">
        <w:tab/>
      </w:r>
      <w:r>
        <w:t>FWK_APT_EDCR_1.clr</w:t>
      </w:r>
    </w:p>
    <w:p w:rsidR="00614D2D" w:rsidRDefault="00614D2D" w:rsidP="00614D2D">
      <w:pPr>
        <w:pStyle w:val="B1"/>
        <w:tabs>
          <w:tab w:val="left" w:pos="2268"/>
        </w:tabs>
        <w:ind w:left="284" w:firstLine="0"/>
      </w:pPr>
      <w:r>
        <w:t>Parameter File:</w:t>
      </w:r>
      <w:r w:rsidR="00A1704F">
        <w:tab/>
      </w:r>
      <w:r>
        <w:t>FWK_APT_EDCR_1.par</w:t>
      </w:r>
    </w:p>
    <w:p w:rsidR="00614D2D" w:rsidRDefault="00614D2D" w:rsidP="00614D2D">
      <w:pPr>
        <w:pStyle w:val="H6"/>
        <w:keepNext w:val="0"/>
        <w:keepLines w:val="0"/>
      </w:pPr>
      <w:r>
        <w:t>6.3.3.16.3</w:t>
      </w:r>
      <w:r>
        <w:tab/>
        <w:t xml:space="preserve">Test Procedure </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Applet registration to EVENT_EVENT_DOWNLOAD_CARD_READER_STATUS and triggering</w:t>
            </w:r>
          </w:p>
          <w:p w:rsidR="00614D2D" w:rsidRDefault="00614D2D">
            <w:pPr>
              <w:pStyle w:val="PL"/>
              <w:rPr>
                <w:noProof w:val="0"/>
              </w:rPr>
            </w:pPr>
          </w:p>
          <w:p w:rsidR="00614D2D" w:rsidRDefault="00614D2D">
            <w:pPr>
              <w:pStyle w:val="PL"/>
              <w:rPr>
                <w:noProof w:val="0"/>
              </w:rPr>
            </w:pPr>
            <w:r>
              <w:rPr>
                <w:noProof w:val="0"/>
              </w:rPr>
              <w:t>Applet is registered to the EVENT_EVENT_DOWNLOAD_CARD_READER_STATUS and to EVENT_FORMATTED_SMS_PP_ENV</w:t>
            </w:r>
          </w:p>
          <w:p w:rsidR="00614D2D" w:rsidRDefault="00614D2D">
            <w:pPr>
              <w:pStyle w:val="PL"/>
              <w:rPr>
                <w:noProof w:val="0"/>
              </w:rPr>
            </w:pPr>
          </w:p>
          <w:p w:rsidR="00614D2D" w:rsidRDefault="00614D2D">
            <w:pPr>
              <w:pStyle w:val="PL"/>
              <w:rPr>
                <w:noProof w:val="0"/>
              </w:rPr>
            </w:pPr>
            <w:r>
              <w:rPr>
                <w:noProof w:val="0"/>
              </w:rPr>
              <w:t>Event=EVENT_EVENT_DOWNLOAD_CARD_READER_STATUS</w:t>
            </w:r>
          </w:p>
          <w:p w:rsidR="00614D2D" w:rsidRDefault="00614D2D">
            <w:pPr>
              <w:pStyle w:val="PL"/>
              <w:rPr>
                <w:noProof w:val="0"/>
              </w:rPr>
            </w:pPr>
            <w:r>
              <w:rPr>
                <w:noProof w:val="0"/>
              </w:rPr>
              <w:t>1-Toolkit Registry.isEventSet() method is called.</w:t>
            </w:r>
          </w:p>
          <w:p w:rsidR="00614D2D" w:rsidRDefault="00614D2D">
            <w:pPr>
              <w:pStyle w:val="PL"/>
              <w:rPr>
                <w:noProof w:val="0"/>
              </w:rPr>
            </w:pPr>
          </w:p>
          <w:p w:rsidR="00614D2D" w:rsidRDefault="00614D2D">
            <w:pPr>
              <w:pStyle w:val="PL"/>
              <w:rPr>
                <w:noProof w:val="0"/>
              </w:rPr>
            </w:pPr>
            <w:r>
              <w:rPr>
                <w:noProof w:val="0"/>
              </w:rPr>
              <w:t>2-An Envelope EVENT_DOWNLOAD_CARD_READER_STATUS is sent to the SIM.</w:t>
            </w:r>
          </w:p>
          <w:p w:rsidR="00614D2D" w:rsidRDefault="00614D2D"/>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Method returns true</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2- Applet is triggered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rPr>
                <w:rFonts w:ascii="Arial" w:hAnsi="Arial"/>
                <w:sz w:val="18"/>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Applet deregistration</w:t>
            </w:r>
          </w:p>
          <w:p w:rsidR="00614D2D" w:rsidRDefault="00614D2D">
            <w:pPr>
              <w:pStyle w:val="PL"/>
              <w:rPr>
                <w:noProof w:val="0"/>
              </w:rPr>
            </w:pPr>
          </w:p>
          <w:p w:rsidR="00614D2D" w:rsidRDefault="00614D2D">
            <w:pPr>
              <w:pStyle w:val="PL"/>
              <w:rPr>
                <w:noProof w:val="0"/>
              </w:rPr>
            </w:pPr>
            <w:r>
              <w:rPr>
                <w:noProof w:val="0"/>
              </w:rPr>
              <w:t>Event= EVENT_EVENT_DOWNLOAD_CARD_READER_STATUS</w:t>
            </w:r>
          </w:p>
          <w:p w:rsidR="00614D2D" w:rsidRDefault="00614D2D">
            <w:pPr>
              <w:pStyle w:val="PL"/>
              <w:rPr>
                <w:noProof w:val="0"/>
              </w:rPr>
            </w:pPr>
          </w:p>
          <w:p w:rsidR="00614D2D" w:rsidRDefault="00614D2D">
            <w:pPr>
              <w:pStyle w:val="PL"/>
              <w:rPr>
                <w:noProof w:val="0"/>
              </w:rPr>
            </w:pPr>
            <w:r>
              <w:rPr>
                <w:noProof w:val="0"/>
              </w:rPr>
              <w:t>Toolkit Registry.clearEvent()method is called</w:t>
            </w:r>
          </w:p>
          <w:p w:rsidR="00614D2D" w:rsidRDefault="00614D2D">
            <w:pPr>
              <w:pStyle w:val="PL"/>
              <w:rPr>
                <w:noProof w:val="0"/>
              </w:rPr>
            </w:pPr>
          </w:p>
          <w:p w:rsidR="00614D2D" w:rsidRDefault="00614D2D">
            <w:pPr>
              <w:pStyle w:val="PL"/>
              <w:rPr>
                <w:noProof w:val="0"/>
              </w:rPr>
            </w:pPr>
            <w:r>
              <w:rPr>
                <w:noProof w:val="0"/>
              </w:rPr>
              <w:t>Perform SIM initialization with all the facilities supported</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1-An Envelope EVENT_DOWNLOAD_CARD_READER_STATUS is sent to the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An Envelope formatted sms pp envelope is sent to the sim</w:t>
            </w:r>
          </w:p>
          <w:p w:rsidR="00614D2D" w:rsidRDefault="00614D2D">
            <w:pPr>
              <w:pStyle w:val="PL"/>
              <w:rPr>
                <w:noProof w:val="0"/>
              </w:rPr>
            </w:pPr>
          </w:p>
          <w:p w:rsidR="00614D2D" w:rsidRDefault="00614D2D">
            <w:pPr>
              <w:pStyle w:val="PL"/>
              <w:rPr>
                <w:noProof w:val="0"/>
              </w:rPr>
            </w:pPr>
            <w:r>
              <w:rPr>
                <w:noProof w:val="0"/>
              </w:rPr>
              <w:t>Event= EVENT_EVENT_DOWNLOAD_CARD_READER_STATUS</w:t>
            </w:r>
          </w:p>
          <w:p w:rsidR="00614D2D" w:rsidRDefault="00614D2D">
            <w:pPr>
              <w:pStyle w:val="PL"/>
              <w:rPr>
                <w:noProof w:val="0"/>
              </w:rPr>
            </w:pPr>
          </w:p>
          <w:p w:rsidR="00614D2D" w:rsidRDefault="00614D2D">
            <w:pPr>
              <w:pStyle w:val="PL"/>
              <w:rPr>
                <w:noProof w:val="0"/>
              </w:rPr>
            </w:pPr>
            <w:r>
              <w:rPr>
                <w:noProof w:val="0"/>
              </w:rPr>
              <w:t>Toolkit Registry.setEvent() method is called</w:t>
            </w:r>
          </w:p>
          <w:p w:rsidR="00614D2D" w:rsidRDefault="00614D2D">
            <w:pPr>
              <w:pStyle w:val="PL"/>
              <w:rPr>
                <w:noProof w:val="0"/>
              </w:rPr>
            </w:pPr>
            <w:r>
              <w:rPr>
                <w:noProof w:val="0"/>
              </w:rPr>
              <w:t>Perform SIM initialization with all the facilities supported</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2-An Envelope EVENT_DOWNLOAD_CARD_READER_STATUS is sent to the SIM.</w:t>
            </w:r>
          </w:p>
          <w:p w:rsidR="00614D2D" w:rsidRDefault="00614D2D">
            <w:pPr>
              <w:rPr>
                <w:b/>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Applet isn't triggered</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2- Applet is triggered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rPr>
                <w:rFonts w:ascii="Arial" w:hAnsi="Arial"/>
                <w:sz w:val="18"/>
              </w:rPr>
            </w:pPr>
          </w:p>
        </w:tc>
      </w:tr>
    </w:tbl>
    <w:p w:rsidR="00614D2D" w:rsidRDefault="00614D2D" w:rsidP="00614D2D"/>
    <w:p w:rsidR="00614D2D" w:rsidRDefault="00614D2D" w:rsidP="00614D2D">
      <w:pPr>
        <w:pStyle w:val="H6"/>
        <w:keepNext w:val="0"/>
        <w:keepLines w:val="0"/>
      </w:pPr>
      <w:r>
        <w:t>6.3.3.16.4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bl>
    <w:p w:rsidR="00614D2D" w:rsidRDefault="00614D2D" w:rsidP="00614D2D"/>
    <w:p w:rsidR="00614D2D" w:rsidRDefault="00614D2D" w:rsidP="00614D2D">
      <w:pPr>
        <w:pStyle w:val="Heading4"/>
        <w:keepNext w:val="0"/>
        <w:keepLines w:val="0"/>
      </w:pPr>
      <w:bookmarkStart w:id="615" w:name="_Toc51826847"/>
      <w:bookmarkStart w:id="616" w:name="_Toc117070528"/>
      <w:bookmarkStart w:id="617" w:name="_Toc51828290"/>
      <w:r>
        <w:t>6.3.3.17</w:t>
      </w:r>
      <w:r>
        <w:tab/>
        <w:t>EVENT_UNRECOGNIZED_ENVELOPE</w:t>
      </w:r>
      <w:bookmarkEnd w:id="615"/>
      <w:bookmarkEnd w:id="616"/>
      <w:bookmarkEnd w:id="617"/>
    </w:p>
    <w:p w:rsidR="00614D2D" w:rsidRDefault="00614D2D" w:rsidP="00614D2D">
      <w:r>
        <w:t>Test Area Reference: FWK_APT_EUEV</w:t>
      </w:r>
    </w:p>
    <w:p w:rsidR="00614D2D" w:rsidRDefault="00614D2D" w:rsidP="00614D2D">
      <w:pPr>
        <w:pStyle w:val="H6"/>
        <w:keepNext w:val="0"/>
        <w:keepLines w:val="0"/>
      </w:pPr>
      <w:r>
        <w:t>6.3.3.17.1</w:t>
      </w:r>
      <w:r>
        <w:tab/>
        <w:t>Conformance Requirement</w:t>
      </w:r>
    </w:p>
    <w:p w:rsidR="00614D2D" w:rsidRDefault="00614D2D" w:rsidP="00614D2D">
      <w:pPr>
        <w:pStyle w:val="H6"/>
        <w:keepNext w:val="0"/>
        <w:keepLines w:val="0"/>
      </w:pPr>
      <w:r>
        <w:t>6.3.3.17.1.1</w:t>
      </w:r>
      <w:r>
        <w:tab/>
        <w:t>Normal Execution</w:t>
      </w:r>
    </w:p>
    <w:p w:rsidR="00614D2D" w:rsidRDefault="00614D2D" w:rsidP="00614D2D">
      <w:pPr>
        <w:pStyle w:val="ListBullet"/>
        <w:numPr>
          <w:ilvl w:val="0"/>
          <w:numId w:val="2"/>
        </w:numPr>
        <w:ind w:left="568" w:hanging="284"/>
      </w:pPr>
      <w:r>
        <w:t>CRRN1: The applet is triggered by the EVENT_UNRECOGNIZED_ENVELOPE once it has registered to this event and an Unrecognized Envelope is received.</w:t>
      </w:r>
    </w:p>
    <w:p w:rsidR="00614D2D" w:rsidRDefault="00614D2D" w:rsidP="00614D2D">
      <w:pPr>
        <w:pStyle w:val="ListBullet"/>
        <w:numPr>
          <w:ilvl w:val="0"/>
          <w:numId w:val="2"/>
        </w:numPr>
        <w:ind w:left="568" w:hanging="284"/>
      </w:pPr>
      <w:r>
        <w:t xml:space="preserve">CRRN2: The applet is not triggered by the EVENT_UNRECOGNIZED_ENVELOPE once it has deregistered from this event. </w:t>
      </w:r>
    </w:p>
    <w:p w:rsidR="00614D2D" w:rsidRDefault="00614D2D" w:rsidP="00614D2D">
      <w:pPr>
        <w:pStyle w:val="H6"/>
        <w:keepNext w:val="0"/>
        <w:keepLines w:val="0"/>
      </w:pPr>
      <w:r>
        <w:t>6.3.3.17.1.2</w:t>
      </w:r>
      <w:r>
        <w:tab/>
        <w:t>Parameters error</w:t>
      </w:r>
    </w:p>
    <w:p w:rsidR="00614D2D" w:rsidRDefault="00614D2D" w:rsidP="00614D2D">
      <w:r>
        <w:t>No requirements.</w:t>
      </w:r>
    </w:p>
    <w:p w:rsidR="00614D2D" w:rsidRDefault="00614D2D" w:rsidP="00614D2D">
      <w:pPr>
        <w:pStyle w:val="H6"/>
        <w:keepNext w:val="0"/>
        <w:keepLines w:val="0"/>
      </w:pPr>
      <w:r>
        <w:t>6.3.3.17.1.3</w:t>
      </w:r>
      <w:r>
        <w:tab/>
        <w:t>Context Errors</w:t>
      </w:r>
    </w:p>
    <w:p w:rsidR="00614D2D" w:rsidRDefault="00614D2D" w:rsidP="00614D2D">
      <w:r>
        <w:t>No requirements.</w:t>
      </w:r>
    </w:p>
    <w:p w:rsidR="00614D2D" w:rsidRDefault="00614D2D" w:rsidP="00614D2D">
      <w:pPr>
        <w:pStyle w:val="H6"/>
      </w:pPr>
      <w:r>
        <w:t>6.3.3.17.2</w:t>
      </w:r>
      <w:r>
        <w:tab/>
        <w:t>Test Suite Files</w:t>
      </w:r>
    </w:p>
    <w:p w:rsidR="00614D2D" w:rsidRDefault="00614D2D" w:rsidP="00614D2D">
      <w:pPr>
        <w:pStyle w:val="B1"/>
        <w:keepNext/>
        <w:keepLines/>
        <w:tabs>
          <w:tab w:val="left" w:pos="2268"/>
        </w:tabs>
        <w:ind w:left="284" w:firstLine="0"/>
      </w:pPr>
      <w:r>
        <w:t>Test Script:</w:t>
      </w:r>
      <w:r w:rsidR="00A1704F">
        <w:tab/>
      </w:r>
      <w:r>
        <w:t>FWK_APT_EUEN_1.scr</w:t>
      </w:r>
    </w:p>
    <w:p w:rsidR="00614D2D" w:rsidRDefault="00614D2D" w:rsidP="00614D2D">
      <w:pPr>
        <w:pStyle w:val="B1"/>
        <w:tabs>
          <w:tab w:val="left" w:pos="2268"/>
        </w:tabs>
        <w:ind w:left="284" w:firstLine="0"/>
      </w:pPr>
      <w:r>
        <w:t>Test Applet:</w:t>
      </w:r>
      <w:r w:rsidR="00A1704F">
        <w:tab/>
      </w:r>
      <w:r>
        <w:t>FWK_APT_EUEN_1.java</w:t>
      </w:r>
    </w:p>
    <w:p w:rsidR="00614D2D" w:rsidRDefault="00614D2D" w:rsidP="00614D2D">
      <w:pPr>
        <w:pStyle w:val="B1"/>
        <w:tabs>
          <w:tab w:val="left" w:pos="2268"/>
        </w:tabs>
        <w:ind w:left="284" w:firstLine="0"/>
      </w:pPr>
      <w:r>
        <w:t>Load Script:</w:t>
      </w:r>
      <w:r w:rsidR="00A1704F">
        <w:tab/>
      </w:r>
      <w:r>
        <w:t>FWK_APT_EUEN_1.ldr</w:t>
      </w:r>
    </w:p>
    <w:p w:rsidR="00614D2D" w:rsidRDefault="00614D2D" w:rsidP="00614D2D">
      <w:pPr>
        <w:pStyle w:val="B1"/>
        <w:tabs>
          <w:tab w:val="left" w:pos="2268"/>
        </w:tabs>
        <w:ind w:left="284" w:firstLine="0"/>
      </w:pPr>
      <w:r>
        <w:t>Cleanup Script:</w:t>
      </w:r>
      <w:r w:rsidR="00A1704F">
        <w:tab/>
      </w:r>
      <w:r>
        <w:t>FWK_APT_EUEN_1.clr</w:t>
      </w:r>
    </w:p>
    <w:p w:rsidR="00614D2D" w:rsidRDefault="00614D2D" w:rsidP="00614D2D">
      <w:pPr>
        <w:pStyle w:val="B1"/>
        <w:tabs>
          <w:tab w:val="left" w:pos="2268"/>
        </w:tabs>
        <w:ind w:left="284" w:firstLine="0"/>
      </w:pPr>
      <w:r>
        <w:t>Parameter File:</w:t>
      </w:r>
      <w:r w:rsidR="00A1704F">
        <w:tab/>
      </w:r>
      <w:r>
        <w:t>FWK_APT_EUEN_1.par</w:t>
      </w:r>
    </w:p>
    <w:p w:rsidR="00614D2D" w:rsidRDefault="00614D2D" w:rsidP="00614D2D">
      <w:pPr>
        <w:pStyle w:val="H6"/>
        <w:keepNext w:val="0"/>
        <w:keepLines w:val="0"/>
      </w:pPr>
      <w:r>
        <w:t>6.3.3.17.3</w:t>
      </w:r>
      <w:r>
        <w:tab/>
        <w:t xml:space="preserve">Test Procedure </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Applet registration to EVENT_UNRECOGNIZED_ENVELOPE and triggering</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 xml:space="preserve">Applet is registered to the </w:t>
            </w:r>
          </w:p>
          <w:p w:rsidR="00614D2D" w:rsidRDefault="00614D2D">
            <w:pPr>
              <w:pStyle w:val="PL"/>
              <w:rPr>
                <w:noProof w:val="0"/>
              </w:rPr>
            </w:pPr>
            <w:r>
              <w:rPr>
                <w:noProof w:val="0"/>
              </w:rPr>
              <w:t>EVENT_UNRECOGNIZED_ENVELOPE and to EVENT_FORMMATTED_SMS_PP_ENV</w:t>
            </w:r>
          </w:p>
          <w:p w:rsidR="00614D2D" w:rsidRDefault="00614D2D">
            <w:pPr>
              <w:pStyle w:val="PL"/>
              <w:rPr>
                <w:noProof w:val="0"/>
              </w:rPr>
            </w:pPr>
          </w:p>
          <w:p w:rsidR="00614D2D" w:rsidRDefault="00614D2D">
            <w:pPr>
              <w:pStyle w:val="PL"/>
              <w:rPr>
                <w:noProof w:val="0"/>
              </w:rPr>
            </w:pPr>
            <w:r>
              <w:rPr>
                <w:noProof w:val="0"/>
              </w:rPr>
              <w:t>Event= EVENT_UNRECOGNIZED_ENVELOPE</w:t>
            </w:r>
          </w:p>
          <w:p w:rsidR="00614D2D" w:rsidRDefault="00614D2D">
            <w:pPr>
              <w:pStyle w:val="PL"/>
              <w:rPr>
                <w:noProof w:val="0"/>
              </w:rPr>
            </w:pPr>
            <w:r>
              <w:rPr>
                <w:noProof w:val="0"/>
              </w:rPr>
              <w:t xml:space="preserve">1-Toolkit Registry.isEventSet() method is called. </w:t>
            </w:r>
          </w:p>
          <w:p w:rsidR="00614D2D" w:rsidRDefault="00614D2D">
            <w:pPr>
              <w:pStyle w:val="PL"/>
              <w:rPr>
                <w:noProof w:val="0"/>
              </w:rPr>
            </w:pPr>
          </w:p>
          <w:p w:rsidR="00614D2D" w:rsidRDefault="00614D2D">
            <w:pPr>
              <w:pStyle w:val="PL"/>
              <w:rPr>
                <w:noProof w:val="0"/>
              </w:rPr>
            </w:pPr>
            <w:r>
              <w:rPr>
                <w:noProof w:val="0"/>
              </w:rPr>
              <w:t>2-An Envelope UNRECOGNIZED_ENVELOPE is sent to the SIM.</w:t>
            </w:r>
          </w:p>
          <w:p w:rsidR="00614D2D" w:rsidRDefault="00614D2D">
            <w:pPr>
              <w:pStyle w:val="PL"/>
              <w:rPr>
                <w:noProof w:val="0"/>
              </w:rPr>
            </w:pPr>
          </w:p>
        </w:tc>
        <w:tc>
          <w:tcPr>
            <w:tcW w:w="2911"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Method returns true</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2- Applet is triggered</w:t>
            </w:r>
          </w:p>
        </w:tc>
        <w:tc>
          <w:tcPr>
            <w:tcW w:w="2334" w:type="dxa"/>
            <w:tcBorders>
              <w:top w:val="single" w:sz="4" w:space="0" w:color="auto"/>
              <w:left w:val="single" w:sz="4" w:space="0" w:color="auto"/>
              <w:bottom w:val="nil"/>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Applet deregistration</w:t>
            </w:r>
          </w:p>
          <w:p w:rsidR="00614D2D" w:rsidRDefault="00614D2D">
            <w:pPr>
              <w:pStyle w:val="PL"/>
              <w:rPr>
                <w:noProof w:val="0"/>
              </w:rPr>
            </w:pPr>
          </w:p>
          <w:p w:rsidR="00614D2D" w:rsidRDefault="00614D2D">
            <w:pPr>
              <w:pStyle w:val="PL"/>
              <w:rPr>
                <w:noProof w:val="0"/>
              </w:rPr>
            </w:pPr>
            <w:r>
              <w:rPr>
                <w:noProof w:val="0"/>
              </w:rPr>
              <w:t>Event= EVENT_UNRECOGNIZED_ENVELOPE</w:t>
            </w:r>
          </w:p>
          <w:p w:rsidR="00614D2D" w:rsidRDefault="00614D2D">
            <w:pPr>
              <w:pStyle w:val="PL"/>
              <w:rPr>
                <w:noProof w:val="0"/>
              </w:rPr>
            </w:pPr>
            <w:r>
              <w:rPr>
                <w:noProof w:val="0"/>
              </w:rPr>
              <w:t>Toolkit Registry.clearEvent()method is called</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1-An Envelope UNRECOGNIZED_ENVELOPE is sent to the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a formatted sms pp envelope is sent to the sim</w:t>
            </w:r>
          </w:p>
          <w:p w:rsidR="00614D2D" w:rsidRDefault="00614D2D">
            <w:pPr>
              <w:pStyle w:val="PL"/>
              <w:rPr>
                <w:noProof w:val="0"/>
              </w:rPr>
            </w:pPr>
          </w:p>
          <w:p w:rsidR="00614D2D" w:rsidRDefault="00614D2D">
            <w:pPr>
              <w:pStyle w:val="PL"/>
              <w:rPr>
                <w:noProof w:val="0"/>
              </w:rPr>
            </w:pPr>
            <w:r>
              <w:rPr>
                <w:noProof w:val="0"/>
              </w:rPr>
              <w:t>Event= EVENT_UNRECOGNIZED_ENVELOPE</w:t>
            </w:r>
          </w:p>
          <w:p w:rsidR="00614D2D" w:rsidRDefault="00614D2D">
            <w:pPr>
              <w:pStyle w:val="PL"/>
              <w:rPr>
                <w:noProof w:val="0"/>
              </w:rPr>
            </w:pPr>
            <w:r>
              <w:rPr>
                <w:noProof w:val="0"/>
              </w:rPr>
              <w:t>Toolkit Registry.setEvent() method is called</w:t>
            </w:r>
          </w:p>
          <w:p w:rsidR="00614D2D" w:rsidRDefault="00614D2D">
            <w:pPr>
              <w:pStyle w:val="PL"/>
              <w:rPr>
                <w:noProof w:val="0"/>
              </w:rPr>
            </w:pPr>
          </w:p>
          <w:p w:rsidR="00614D2D" w:rsidRDefault="00614D2D">
            <w:pPr>
              <w:pStyle w:val="PL"/>
              <w:rPr>
                <w:noProof w:val="0"/>
              </w:rPr>
            </w:pPr>
          </w:p>
          <w:p w:rsidR="00614D2D" w:rsidRDefault="00614D2D">
            <w:pPr>
              <w:pStyle w:val="PL"/>
              <w:rPr>
                <w:b/>
                <w:noProof w:val="0"/>
              </w:rPr>
            </w:pPr>
            <w:r>
              <w:rPr>
                <w:noProof w:val="0"/>
              </w:rPr>
              <w:t>2-An Envelope UNRECOGNIZED_ENVELOPE is sent to the SIM.</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Applet isn't triggered</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2- Applet is triggered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bl>
    <w:p w:rsidR="00614D2D" w:rsidRDefault="00614D2D" w:rsidP="00614D2D"/>
    <w:p w:rsidR="00614D2D" w:rsidRDefault="00614D2D" w:rsidP="00614D2D">
      <w:pPr>
        <w:pStyle w:val="H6"/>
        <w:keepNext w:val="0"/>
        <w:keepLines w:val="0"/>
      </w:pPr>
      <w:r>
        <w:t>6.3.3.17.4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bl>
    <w:p w:rsidR="00614D2D" w:rsidRDefault="00614D2D" w:rsidP="00614D2D"/>
    <w:p w:rsidR="00614D2D" w:rsidRDefault="00614D2D" w:rsidP="00614D2D">
      <w:pPr>
        <w:pStyle w:val="Heading4"/>
        <w:keepNext w:val="0"/>
        <w:keepLines w:val="0"/>
      </w:pPr>
      <w:bookmarkStart w:id="618" w:name="_Toc51826848"/>
      <w:bookmarkStart w:id="619" w:name="_Toc117070529"/>
      <w:bookmarkStart w:id="620" w:name="_Toc51828291"/>
      <w:r>
        <w:t>6.3.3.18</w:t>
      </w:r>
      <w:r>
        <w:tab/>
        <w:t>EVENT_STATUS_COMMAND</w:t>
      </w:r>
      <w:bookmarkEnd w:id="618"/>
      <w:bookmarkEnd w:id="619"/>
      <w:bookmarkEnd w:id="620"/>
    </w:p>
    <w:p w:rsidR="00614D2D" w:rsidRDefault="00614D2D" w:rsidP="00614D2D">
      <w:r>
        <w:t>Test Area Reference: FWK_APT_ESTC</w:t>
      </w:r>
    </w:p>
    <w:p w:rsidR="00614D2D" w:rsidRDefault="00614D2D" w:rsidP="00614D2D">
      <w:pPr>
        <w:pStyle w:val="H6"/>
      </w:pPr>
      <w:r>
        <w:t>6.3.3.18.1</w:t>
      </w:r>
      <w:r>
        <w:tab/>
        <w:t>Conformance Requirement</w:t>
      </w:r>
    </w:p>
    <w:p w:rsidR="00614D2D" w:rsidRDefault="00614D2D" w:rsidP="00614D2D">
      <w:pPr>
        <w:pStyle w:val="H6"/>
      </w:pPr>
      <w:r>
        <w:t>6.3.3.18.1.1</w:t>
      </w:r>
      <w:r>
        <w:tab/>
        <w:t>Normal Execution</w:t>
      </w:r>
    </w:p>
    <w:p w:rsidR="00614D2D" w:rsidRDefault="00614D2D" w:rsidP="00614D2D">
      <w:pPr>
        <w:pStyle w:val="ListBullet"/>
        <w:keepNext/>
        <w:keepLines/>
        <w:numPr>
          <w:ilvl w:val="0"/>
          <w:numId w:val="2"/>
        </w:numPr>
        <w:ind w:left="568" w:hanging="284"/>
      </w:pPr>
      <w:r>
        <w:t>CRRN1: The applet is triggered by the EVENT_STATUS_COMMAND once it has registered to this event and a Status Command is received.</w:t>
      </w:r>
    </w:p>
    <w:p w:rsidR="00614D2D" w:rsidRDefault="00614D2D" w:rsidP="00614D2D">
      <w:pPr>
        <w:pStyle w:val="ListBullet"/>
        <w:numPr>
          <w:ilvl w:val="0"/>
          <w:numId w:val="2"/>
        </w:numPr>
        <w:ind w:left="568" w:hanging="284"/>
      </w:pPr>
      <w:r>
        <w:t>CRRN2: The applet is not triggered by the EVENT_STATUS_COMMAND once it has deregistered from this event.</w:t>
      </w:r>
    </w:p>
    <w:p w:rsidR="00614D2D" w:rsidRDefault="00614D2D" w:rsidP="00614D2D">
      <w:pPr>
        <w:pStyle w:val="H6"/>
        <w:keepNext w:val="0"/>
        <w:keepLines w:val="0"/>
      </w:pPr>
      <w:r>
        <w:t>6.3.3.18.1.2</w:t>
      </w:r>
      <w:r>
        <w:tab/>
        <w:t>Parameters error</w:t>
      </w:r>
    </w:p>
    <w:p w:rsidR="00614D2D" w:rsidRDefault="00614D2D" w:rsidP="00614D2D">
      <w:r>
        <w:t>No requirements.</w:t>
      </w:r>
    </w:p>
    <w:p w:rsidR="00614D2D" w:rsidRDefault="00614D2D" w:rsidP="00614D2D">
      <w:pPr>
        <w:pStyle w:val="H6"/>
        <w:keepNext w:val="0"/>
        <w:keepLines w:val="0"/>
      </w:pPr>
      <w:r>
        <w:t>6.3.3.18.1.3</w:t>
      </w:r>
      <w:r>
        <w:tab/>
        <w:t>Context Errors</w:t>
      </w:r>
    </w:p>
    <w:p w:rsidR="00614D2D" w:rsidRDefault="00614D2D" w:rsidP="00614D2D">
      <w:r>
        <w:t>No requirements.</w:t>
      </w:r>
    </w:p>
    <w:p w:rsidR="00614D2D" w:rsidRDefault="00614D2D" w:rsidP="00614D2D">
      <w:pPr>
        <w:pStyle w:val="H6"/>
        <w:keepNext w:val="0"/>
        <w:keepLines w:val="0"/>
      </w:pPr>
      <w:r>
        <w:t>6.3.3.18.2</w:t>
      </w:r>
      <w:r>
        <w:tab/>
        <w:t>Test Suite Files</w:t>
      </w:r>
    </w:p>
    <w:p w:rsidR="00614D2D" w:rsidRDefault="00614D2D" w:rsidP="00614D2D">
      <w:pPr>
        <w:pStyle w:val="B1"/>
        <w:tabs>
          <w:tab w:val="left" w:pos="2268"/>
        </w:tabs>
        <w:ind w:left="284" w:firstLine="0"/>
      </w:pPr>
      <w:r>
        <w:t>Test Script:</w:t>
      </w:r>
      <w:r w:rsidR="00A1704F">
        <w:tab/>
      </w:r>
      <w:r>
        <w:t>FWK_APT_ESTC_1.scr</w:t>
      </w:r>
    </w:p>
    <w:p w:rsidR="00614D2D" w:rsidRDefault="00614D2D" w:rsidP="00614D2D">
      <w:pPr>
        <w:pStyle w:val="B1"/>
        <w:tabs>
          <w:tab w:val="left" w:pos="2268"/>
        </w:tabs>
        <w:ind w:left="284" w:firstLine="0"/>
      </w:pPr>
      <w:r>
        <w:t>Test Applet:</w:t>
      </w:r>
      <w:r w:rsidR="00A1704F">
        <w:tab/>
      </w:r>
      <w:r>
        <w:t>FWK_APT_ESTC_1.java</w:t>
      </w:r>
    </w:p>
    <w:p w:rsidR="00614D2D" w:rsidRDefault="00A1704F" w:rsidP="00614D2D">
      <w:pPr>
        <w:pStyle w:val="B1"/>
        <w:tabs>
          <w:tab w:val="left" w:pos="2268"/>
        </w:tabs>
        <w:ind w:left="284" w:firstLine="0"/>
      </w:pPr>
      <w:r>
        <w:tab/>
      </w:r>
      <w:r w:rsidR="00614D2D">
        <w:t>FWK_APT_ESTC_2.java</w:t>
      </w:r>
    </w:p>
    <w:p w:rsidR="00614D2D" w:rsidRDefault="00A1704F" w:rsidP="00614D2D">
      <w:pPr>
        <w:pStyle w:val="B1"/>
        <w:tabs>
          <w:tab w:val="left" w:pos="2268"/>
        </w:tabs>
        <w:ind w:left="284" w:firstLine="0"/>
      </w:pPr>
      <w:r>
        <w:tab/>
      </w:r>
      <w:r w:rsidR="00614D2D">
        <w:t>FWK_APT_ESTC_3.java</w:t>
      </w:r>
    </w:p>
    <w:p w:rsidR="00614D2D" w:rsidRDefault="00614D2D" w:rsidP="00614D2D">
      <w:pPr>
        <w:pStyle w:val="B1"/>
        <w:tabs>
          <w:tab w:val="left" w:pos="2268"/>
        </w:tabs>
        <w:ind w:left="284" w:firstLine="0"/>
      </w:pPr>
      <w:r>
        <w:t>Load Script:</w:t>
      </w:r>
      <w:r w:rsidR="00A1704F">
        <w:tab/>
      </w:r>
      <w:r>
        <w:t>FWK_APT_ESTC_1.ldr</w:t>
      </w:r>
    </w:p>
    <w:p w:rsidR="00614D2D" w:rsidRDefault="00614D2D" w:rsidP="00614D2D">
      <w:pPr>
        <w:pStyle w:val="B1"/>
        <w:tabs>
          <w:tab w:val="left" w:pos="2268"/>
        </w:tabs>
        <w:ind w:left="284" w:firstLine="0"/>
      </w:pPr>
      <w:r>
        <w:t>Cleanup Script:</w:t>
      </w:r>
      <w:r w:rsidR="00A1704F">
        <w:tab/>
      </w:r>
      <w:r>
        <w:t>FWK_APT_ESTC_1.clr</w:t>
      </w:r>
    </w:p>
    <w:p w:rsidR="00614D2D" w:rsidRDefault="00614D2D" w:rsidP="00614D2D">
      <w:pPr>
        <w:pStyle w:val="B1"/>
        <w:tabs>
          <w:tab w:val="left" w:pos="2268"/>
        </w:tabs>
        <w:ind w:left="284" w:firstLine="0"/>
      </w:pPr>
      <w:r>
        <w:t>Parameter File:</w:t>
      </w:r>
      <w:r w:rsidR="00A1704F">
        <w:tab/>
      </w:r>
      <w:r>
        <w:t>FWK_APT_ESTC_1.par</w:t>
      </w:r>
    </w:p>
    <w:p w:rsidR="00614D2D" w:rsidRDefault="00614D2D" w:rsidP="00614D2D">
      <w:pPr>
        <w:pStyle w:val="H6"/>
        <w:keepNext w:val="0"/>
        <w:keepLines w:val="0"/>
      </w:pPr>
      <w:r>
        <w:t>6.3.3.18.3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Applets registration to EVENT_STATUS_COMMAND and triggering</w:t>
            </w:r>
          </w:p>
          <w:p w:rsidR="00614D2D" w:rsidRDefault="00614D2D">
            <w:pPr>
              <w:pStyle w:val="PL"/>
              <w:rPr>
                <w:noProof w:val="0"/>
              </w:rPr>
            </w:pPr>
          </w:p>
          <w:p w:rsidR="00614D2D" w:rsidRDefault="00614D2D">
            <w:pPr>
              <w:pStyle w:val="PL"/>
              <w:rPr>
                <w:noProof w:val="0"/>
              </w:rPr>
            </w:pPr>
            <w:r>
              <w:rPr>
                <w:noProof w:val="0"/>
              </w:rPr>
              <w:t xml:space="preserve">Applet1 is registered to EVENT_STATUS_COMMAND using the </w:t>
            </w:r>
          </w:p>
          <w:p w:rsidR="00614D2D" w:rsidRDefault="00614D2D">
            <w:pPr>
              <w:pStyle w:val="PL"/>
              <w:rPr>
                <w:noProof w:val="0"/>
              </w:rPr>
            </w:pPr>
            <w:r>
              <w:rPr>
                <w:noProof w:val="0"/>
              </w:rPr>
              <w:t>requestPollInterval() command.</w:t>
            </w:r>
          </w:p>
          <w:p w:rsidR="00614D2D" w:rsidRDefault="00614D2D">
            <w:pPr>
              <w:pStyle w:val="PL"/>
              <w:rPr>
                <w:noProof w:val="0"/>
              </w:rPr>
            </w:pPr>
          </w:p>
          <w:p w:rsidR="00614D2D" w:rsidRDefault="00614D2D">
            <w:pPr>
              <w:pStyle w:val="PL"/>
              <w:rPr>
                <w:noProof w:val="0"/>
              </w:rPr>
            </w:pPr>
            <w:r>
              <w:rPr>
                <w:noProof w:val="0"/>
              </w:rPr>
              <w:t xml:space="preserve">Applet2 is registered to EVENT_STATUS_COMMAND using the </w:t>
            </w:r>
          </w:p>
          <w:p w:rsidR="00614D2D" w:rsidRDefault="00614D2D">
            <w:pPr>
              <w:pStyle w:val="PL"/>
              <w:rPr>
                <w:noProof w:val="0"/>
              </w:rPr>
            </w:pPr>
            <w:r>
              <w:rPr>
                <w:noProof w:val="0"/>
              </w:rPr>
              <w:t>RequestPollInterval() command.</w:t>
            </w:r>
          </w:p>
          <w:p w:rsidR="00614D2D" w:rsidRDefault="00614D2D">
            <w:pPr>
              <w:pStyle w:val="PL"/>
              <w:rPr>
                <w:noProof w:val="0"/>
              </w:rPr>
            </w:pPr>
          </w:p>
          <w:p w:rsidR="00614D2D" w:rsidRDefault="00614D2D">
            <w:pPr>
              <w:pStyle w:val="PL"/>
              <w:rPr>
                <w:noProof w:val="0"/>
              </w:rPr>
            </w:pPr>
            <w:r>
              <w:rPr>
                <w:noProof w:val="0"/>
              </w:rPr>
              <w:t>Applet3 is registered to EVENT_FORMATTED_SMS_PP_ENV.</w:t>
            </w:r>
          </w:p>
          <w:p w:rsidR="00614D2D" w:rsidRDefault="00614D2D">
            <w:pPr>
              <w:pStyle w:val="PL"/>
              <w:rPr>
                <w:noProof w:val="0"/>
              </w:rPr>
            </w:pPr>
          </w:p>
          <w:p w:rsidR="00614D2D" w:rsidRDefault="00614D2D">
            <w:pPr>
              <w:pStyle w:val="PL"/>
              <w:rPr>
                <w:noProof w:val="0"/>
              </w:rPr>
            </w:pPr>
            <w:r>
              <w:rPr>
                <w:noProof w:val="0"/>
              </w:rPr>
              <w:t>1-A status command is sent to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Applet1 is triggered.</w:t>
            </w:r>
          </w:p>
          <w:p w:rsidR="00614D2D" w:rsidRDefault="00614D2D">
            <w:pPr>
              <w:pStyle w:val="TAL"/>
              <w:keepNext w:val="0"/>
              <w:keepLines w:val="0"/>
            </w:pPr>
          </w:p>
          <w:p w:rsidR="00614D2D" w:rsidRDefault="00614D2D">
            <w:pPr>
              <w:pStyle w:val="TAL"/>
              <w:keepNext w:val="0"/>
              <w:keepLines w:val="0"/>
            </w:pPr>
            <w:r>
              <w:t>Applet1 finalizes</w:t>
            </w:r>
          </w:p>
          <w:p w:rsidR="00614D2D" w:rsidRDefault="00614D2D">
            <w:pPr>
              <w:pStyle w:val="TAL"/>
              <w:keepNext w:val="0"/>
              <w:keepLines w:val="0"/>
            </w:pPr>
          </w:p>
          <w:p w:rsidR="00614D2D" w:rsidRDefault="00614D2D">
            <w:pPr>
              <w:pStyle w:val="TAL"/>
              <w:keepNext w:val="0"/>
              <w:keepLines w:val="0"/>
            </w:pPr>
            <w:r>
              <w:t>2- Applet2 is triggered.</w:t>
            </w:r>
          </w:p>
          <w:p w:rsidR="00614D2D" w:rsidRDefault="00614D2D">
            <w:pPr>
              <w:pStyle w:val="TAL"/>
              <w:keepNext w:val="0"/>
              <w:keepLines w:val="0"/>
            </w:pPr>
          </w:p>
          <w:p w:rsidR="00614D2D" w:rsidRDefault="00614D2D">
            <w:pPr>
              <w:pStyle w:val="TAL"/>
              <w:keepNext w:val="0"/>
              <w:keepLines w:val="0"/>
            </w:pPr>
            <w:r>
              <w:t>Applet2 finalizes</w:t>
            </w:r>
          </w:p>
          <w:p w:rsidR="00614D2D" w:rsidRDefault="00614D2D">
            <w:pPr>
              <w:pStyle w:val="TAL"/>
              <w:keepNext w:val="0"/>
              <w:keepLines w:val="0"/>
            </w:pPr>
          </w:p>
          <w:p w:rsidR="00614D2D" w:rsidRDefault="00614D2D">
            <w:pPr>
              <w:pStyle w:val="TAL"/>
              <w:keepNext w:val="0"/>
              <w:keepLines w:val="0"/>
            </w:pPr>
            <w:r>
              <w:t>3- Applet3 is not triggered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keepNext/>
              <w:keepLines/>
              <w:rPr>
                <w:rFonts w:ascii="Arial" w:hAnsi="Arial"/>
                <w:sz w:val="18"/>
                <w:lang w:val="en-GB"/>
              </w:rPr>
            </w:pPr>
            <w:r>
              <w:rPr>
                <w:rFonts w:ascii="Arial" w:hAnsi="Arial"/>
                <w:sz w:val="18"/>
                <w:lang w:val="en-GB"/>
              </w:rP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 xml:space="preserve">Applet deregistration and registration of the third applet to EVENT_STATUS_COMMAND. </w:t>
            </w:r>
          </w:p>
          <w:p w:rsidR="00614D2D" w:rsidRDefault="00614D2D">
            <w:pPr>
              <w:pStyle w:val="TAH"/>
            </w:pPr>
            <w:r>
              <w:t>The STF shall not reply busy to a call control envelope</w:t>
            </w:r>
          </w:p>
          <w:p w:rsidR="00614D2D" w:rsidRDefault="00614D2D">
            <w:pPr>
              <w:pStyle w:val="PL"/>
              <w:keepNext/>
              <w:keepLines/>
              <w:rPr>
                <w:noProof w:val="0"/>
              </w:rPr>
            </w:pPr>
          </w:p>
          <w:p w:rsidR="00614D2D" w:rsidRDefault="00614D2D">
            <w:pPr>
              <w:pStyle w:val="PL"/>
              <w:keepNext/>
              <w:keepLines/>
              <w:rPr>
                <w:noProof w:val="0"/>
              </w:rPr>
            </w:pPr>
            <w:r>
              <w:rPr>
                <w:noProof w:val="0"/>
              </w:rPr>
              <w:t>1-A formatted sms pp envelope is sent to SIM</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Applet3 builds a DISPLAY TEXT.</w:t>
            </w:r>
          </w:p>
          <w:p w:rsidR="00614D2D" w:rsidRDefault="00614D2D">
            <w:pPr>
              <w:pStyle w:val="PL"/>
              <w:keepNext/>
              <w:keepLines/>
              <w:rPr>
                <w:noProof w:val="0"/>
              </w:rPr>
            </w:pPr>
          </w:p>
          <w:p w:rsidR="00614D2D" w:rsidRDefault="00614D2D">
            <w:pPr>
              <w:pStyle w:val="PL"/>
              <w:keepNext/>
              <w:keepLines/>
              <w:rPr>
                <w:noProof w:val="0"/>
              </w:rPr>
            </w:pPr>
            <w:r>
              <w:rPr>
                <w:noProof w:val="0"/>
              </w:rPr>
              <w:t>2- ProactiveHandler.send() is called</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3-A status command is sent to SIM.</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requestPollInteval with POLL_NO_DURATION is called</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 xml:space="preserve">requestPollInteval with POLL_NO_DURATION is called </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requestPollInterval() method is called.</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Applet3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Applet1 finalizes</w:t>
            </w:r>
          </w:p>
          <w:p w:rsidR="00614D2D" w:rsidRDefault="00614D2D">
            <w:pPr>
              <w:pStyle w:val="TAL"/>
            </w:pPr>
            <w:r>
              <w:t>4- Applet2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Applet2 finalizes</w:t>
            </w:r>
          </w:p>
          <w:p w:rsidR="00614D2D" w:rsidRDefault="00614D2D">
            <w:pPr>
              <w:pStyle w:val="TAL"/>
            </w:pPr>
          </w:p>
          <w:p w:rsidR="00614D2D" w:rsidRDefault="00614D2D">
            <w:pPr>
              <w:pStyle w:val="TAL"/>
            </w:pPr>
          </w:p>
          <w:p w:rsidR="00614D2D" w:rsidRDefault="00614D2D">
            <w:pPr>
              <w:pStyle w:val="TAL"/>
            </w:pPr>
            <w:r>
              <w:t>Applet3 finalizes</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 proactive command DISPLAY TEXT is sent and</w:t>
            </w:r>
          </w:p>
          <w:p w:rsidR="00614D2D" w:rsidRDefault="00614D2D">
            <w:pPr>
              <w:pStyle w:val="TAL"/>
            </w:pPr>
            <w:r>
              <w:t>applet is suspended until the terminal response</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TERMINAL RESPONSE of DISPLAY TEXT is sent to the SIM</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Applet3 triggering</w:t>
            </w:r>
          </w:p>
          <w:p w:rsidR="00614D2D" w:rsidRDefault="00614D2D">
            <w:pPr>
              <w:pStyle w:val="PL"/>
              <w:rPr>
                <w:noProof w:val="0"/>
              </w:rPr>
            </w:pPr>
          </w:p>
          <w:p w:rsidR="00614D2D" w:rsidRDefault="00614D2D">
            <w:pPr>
              <w:pStyle w:val="PL"/>
              <w:rPr>
                <w:noProof w:val="0"/>
              </w:rPr>
            </w:pPr>
            <w:r>
              <w:rPr>
                <w:noProof w:val="0"/>
              </w:rPr>
              <w:t>Perform SIM initialization with all the facilities supported</w:t>
            </w:r>
          </w:p>
          <w:p w:rsidR="00614D2D" w:rsidRDefault="00614D2D">
            <w:pPr>
              <w:pStyle w:val="PL"/>
              <w:rPr>
                <w:noProof w:val="0"/>
              </w:rPr>
            </w:pPr>
          </w:p>
          <w:p w:rsidR="00614D2D" w:rsidRDefault="00614D2D">
            <w:pPr>
              <w:pStyle w:val="PL"/>
              <w:rPr>
                <w:noProof w:val="0"/>
              </w:rPr>
            </w:pPr>
            <w:r>
              <w:rPr>
                <w:noProof w:val="0"/>
              </w:rPr>
              <w:t>Status command is sent to SIM.</w:t>
            </w:r>
          </w:p>
          <w:p w:rsidR="00614D2D" w:rsidRDefault="00614D2D">
            <w:pPr>
              <w:pStyle w:val="PL"/>
              <w:rPr>
                <w:noProof w:val="0"/>
              </w:rPr>
            </w:pPr>
          </w:p>
          <w:p w:rsidR="00614D2D" w:rsidRDefault="00614D2D">
            <w:pPr>
              <w:pStyle w:val="PL"/>
              <w:rPr>
                <w:noProof w:val="0"/>
              </w:rPr>
            </w:pPr>
          </w:p>
          <w:p w:rsidR="00614D2D" w:rsidRDefault="00614D2D">
            <w:pPr>
              <w:pStyle w:val="TAH"/>
              <w:keepNext w:val="0"/>
              <w:keepLines w:val="0"/>
            </w:pP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Applet3 is triggered.</w:t>
            </w:r>
          </w:p>
          <w:p w:rsidR="00614D2D" w:rsidRDefault="00614D2D">
            <w:pPr>
              <w:pStyle w:val="TAL"/>
              <w:keepNext w:val="0"/>
              <w:keepLines w:val="0"/>
            </w:pPr>
            <w:r>
              <w:t>(Applet1 and Applet2 are not triggered)</w:t>
            </w:r>
          </w:p>
        </w:tc>
        <w:tc>
          <w:tcPr>
            <w:tcW w:w="2334" w:type="dxa"/>
            <w:tcBorders>
              <w:top w:val="nil"/>
              <w:left w:val="single" w:sz="4" w:space="0" w:color="auto"/>
              <w:bottom w:val="single" w:sz="4" w:space="0" w:color="auto"/>
              <w:right w:val="single" w:sz="4" w:space="0" w:color="auto"/>
            </w:tcBorders>
          </w:tcPr>
          <w:p w:rsidR="00614D2D" w:rsidRDefault="00614D2D">
            <w:pPr>
              <w:pStyle w:val="TAC"/>
              <w:keepNext w:val="0"/>
              <w:keepLines w:val="0"/>
            </w:pPr>
          </w:p>
        </w:tc>
      </w:tr>
    </w:tbl>
    <w:p w:rsidR="00614D2D" w:rsidRDefault="00614D2D" w:rsidP="00614D2D"/>
    <w:p w:rsidR="00614D2D" w:rsidRDefault="00614D2D" w:rsidP="00614D2D">
      <w:pPr>
        <w:pStyle w:val="H6"/>
        <w:keepNext w:val="0"/>
        <w:keepLines w:val="0"/>
      </w:pPr>
      <w:r>
        <w:t>6.3.3.18.4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r>
    </w:tbl>
    <w:p w:rsidR="00614D2D" w:rsidRDefault="00614D2D" w:rsidP="00614D2D"/>
    <w:p w:rsidR="00614D2D" w:rsidRDefault="00614D2D" w:rsidP="00614D2D">
      <w:pPr>
        <w:pStyle w:val="Heading4"/>
        <w:keepNext w:val="0"/>
        <w:keepLines w:val="0"/>
      </w:pPr>
      <w:bookmarkStart w:id="621" w:name="_Toc51826849"/>
      <w:bookmarkStart w:id="622" w:name="_Toc117070530"/>
      <w:bookmarkStart w:id="623" w:name="_Toc51828292"/>
      <w:r>
        <w:t>6.3.3.19</w:t>
      </w:r>
      <w:r>
        <w:tab/>
        <w:t>EVENT_FORMATTED_SMS_CB</w:t>
      </w:r>
      <w:bookmarkEnd w:id="621"/>
      <w:bookmarkEnd w:id="622"/>
      <w:bookmarkEnd w:id="623"/>
    </w:p>
    <w:p w:rsidR="00614D2D" w:rsidRDefault="00614D2D" w:rsidP="00614D2D">
      <w:r>
        <w:t>Test Area Reference: FWK_APT_EFCB</w:t>
      </w:r>
    </w:p>
    <w:p w:rsidR="00614D2D" w:rsidRDefault="00614D2D" w:rsidP="00614D2D">
      <w:pPr>
        <w:pStyle w:val="H6"/>
        <w:keepNext w:val="0"/>
        <w:keepLines w:val="0"/>
      </w:pPr>
      <w:r>
        <w:t>6.3.3.19.1</w:t>
      </w:r>
      <w:r>
        <w:tab/>
        <w:t>Conformance Requirement</w:t>
      </w:r>
    </w:p>
    <w:p w:rsidR="00614D2D" w:rsidRDefault="00614D2D" w:rsidP="00614D2D">
      <w:pPr>
        <w:pStyle w:val="H6"/>
        <w:keepNext w:val="0"/>
        <w:keepLines w:val="0"/>
      </w:pPr>
      <w:r>
        <w:t>6.3.3.19.1.1</w:t>
      </w:r>
      <w:r>
        <w:tab/>
        <w:t>Normal Execution</w:t>
      </w:r>
    </w:p>
    <w:p w:rsidR="00614D2D" w:rsidRDefault="00614D2D" w:rsidP="00614D2D">
      <w:pPr>
        <w:pStyle w:val="ListBullet"/>
        <w:numPr>
          <w:ilvl w:val="0"/>
          <w:numId w:val="2"/>
        </w:numPr>
        <w:ind w:left="568" w:hanging="284"/>
      </w:pPr>
      <w:r>
        <w:t>CRRN1: The applet is triggered by the EVENT_FORMATTED_SMS_CB once:</w:t>
      </w:r>
    </w:p>
    <w:p w:rsidR="00614D2D" w:rsidRDefault="00614D2D" w:rsidP="00614D2D">
      <w:pPr>
        <w:pStyle w:val="B2"/>
      </w:pPr>
      <w:r>
        <w:t>-</w:t>
      </w:r>
      <w:r>
        <w:tab/>
        <w:t>it has been registered to this event;</w:t>
      </w:r>
    </w:p>
    <w:p w:rsidR="00614D2D" w:rsidRDefault="00614D2D" w:rsidP="00614D2D">
      <w:pPr>
        <w:pStyle w:val="B2"/>
      </w:pPr>
      <w:r>
        <w:t>-</w:t>
      </w:r>
      <w:r>
        <w:tab/>
        <w:t>an envelope APDU carrying a Cell Broadcast Page, formatted according to 3GPP TS 23.048 [8], is received;</w:t>
      </w:r>
    </w:p>
    <w:p w:rsidR="00614D2D" w:rsidRDefault="00614D2D" w:rsidP="00614D2D">
      <w:pPr>
        <w:pStyle w:val="B2"/>
      </w:pPr>
      <w:r>
        <w:t>-</w:t>
      </w:r>
      <w:r>
        <w:tab/>
        <w:t>the toolkit applet to be triggered is registered with the corresponding TAR in the CB page;</w:t>
      </w:r>
    </w:p>
    <w:p w:rsidR="00614D2D" w:rsidRDefault="00614D2D" w:rsidP="00614D2D">
      <w:pPr>
        <w:pStyle w:val="B2"/>
      </w:pPr>
      <w:r>
        <w:t>-</w:t>
      </w:r>
      <w:r>
        <w:tab/>
        <w:t>the security is verified.</w:t>
      </w:r>
    </w:p>
    <w:p w:rsidR="00614D2D" w:rsidRDefault="00614D2D" w:rsidP="00614D2D">
      <w:pPr>
        <w:pStyle w:val="ListBullet"/>
        <w:numPr>
          <w:ilvl w:val="0"/>
          <w:numId w:val="2"/>
        </w:numPr>
        <w:ind w:left="568" w:hanging="284"/>
      </w:pPr>
      <w:r>
        <w:t>CRRN2: The applet is not triggered by the EVENT_FORMATTED_SMS_CB once it has deregistered from this event.</w:t>
      </w:r>
    </w:p>
    <w:p w:rsidR="00614D2D" w:rsidRDefault="00614D2D" w:rsidP="00614D2D">
      <w:pPr>
        <w:pStyle w:val="H6"/>
        <w:keepNext w:val="0"/>
        <w:keepLines w:val="0"/>
      </w:pPr>
      <w:r>
        <w:t>6.3.3.19.1.2</w:t>
      </w:r>
      <w:r>
        <w:tab/>
        <w:t>Parameters error</w:t>
      </w:r>
    </w:p>
    <w:p w:rsidR="00614D2D" w:rsidRDefault="00614D2D" w:rsidP="00614D2D">
      <w:r>
        <w:t>No requirements.</w:t>
      </w:r>
    </w:p>
    <w:p w:rsidR="00614D2D" w:rsidRDefault="00614D2D" w:rsidP="00614D2D">
      <w:pPr>
        <w:pStyle w:val="H6"/>
        <w:keepNext w:val="0"/>
        <w:keepLines w:val="0"/>
      </w:pPr>
      <w:r>
        <w:t>6.3.3.19.1.3</w:t>
      </w:r>
      <w:r>
        <w:tab/>
        <w:t>Context Errors</w:t>
      </w:r>
    </w:p>
    <w:p w:rsidR="00614D2D" w:rsidRDefault="00614D2D" w:rsidP="00614D2D">
      <w:r>
        <w:t>No requirements.</w:t>
      </w:r>
    </w:p>
    <w:p w:rsidR="00614D2D" w:rsidRDefault="00614D2D" w:rsidP="00614D2D">
      <w:pPr>
        <w:pStyle w:val="H6"/>
        <w:keepNext w:val="0"/>
        <w:keepLines w:val="0"/>
      </w:pPr>
      <w:r>
        <w:t>6.3.3.19.2</w:t>
      </w:r>
      <w:r>
        <w:tab/>
        <w:t>Test Suite Files</w:t>
      </w:r>
    </w:p>
    <w:p w:rsidR="00614D2D" w:rsidRDefault="00614D2D" w:rsidP="00614D2D">
      <w:pPr>
        <w:pStyle w:val="B1"/>
        <w:tabs>
          <w:tab w:val="left" w:pos="2268"/>
        </w:tabs>
        <w:ind w:left="284" w:firstLine="0"/>
      </w:pPr>
      <w:r>
        <w:t>Test Script:</w:t>
      </w:r>
      <w:r w:rsidR="00A1704F">
        <w:tab/>
      </w:r>
      <w:r>
        <w:t>FWK_APT_EFCB_1.scr</w:t>
      </w:r>
    </w:p>
    <w:p w:rsidR="00614D2D" w:rsidRDefault="00614D2D" w:rsidP="00614D2D">
      <w:pPr>
        <w:pStyle w:val="B1"/>
        <w:tabs>
          <w:tab w:val="left" w:pos="2268"/>
        </w:tabs>
        <w:ind w:left="284" w:firstLine="0"/>
      </w:pPr>
      <w:r>
        <w:t>Test Applet:</w:t>
      </w:r>
      <w:r w:rsidR="00A1704F">
        <w:tab/>
      </w:r>
      <w:r>
        <w:t>FWK_APT_EFCB_1.java</w:t>
      </w:r>
    </w:p>
    <w:p w:rsidR="00614D2D" w:rsidRDefault="00614D2D" w:rsidP="00614D2D">
      <w:pPr>
        <w:pStyle w:val="B1"/>
        <w:tabs>
          <w:tab w:val="left" w:pos="2268"/>
        </w:tabs>
        <w:ind w:left="284" w:firstLine="0"/>
      </w:pPr>
      <w:r>
        <w:t>Load Script:</w:t>
      </w:r>
      <w:r w:rsidR="00A1704F">
        <w:tab/>
      </w:r>
      <w:r>
        <w:t>FWK_APT_EFCB_1.ldr</w:t>
      </w:r>
    </w:p>
    <w:p w:rsidR="00614D2D" w:rsidRDefault="00614D2D" w:rsidP="00614D2D">
      <w:pPr>
        <w:pStyle w:val="B1"/>
        <w:tabs>
          <w:tab w:val="left" w:pos="2268"/>
        </w:tabs>
        <w:ind w:left="284" w:firstLine="0"/>
      </w:pPr>
      <w:r>
        <w:t>Cleanup Script:</w:t>
      </w:r>
      <w:r w:rsidR="00A1704F">
        <w:tab/>
      </w:r>
      <w:r>
        <w:t>FWK_APT_EFCB_1.clr</w:t>
      </w:r>
    </w:p>
    <w:p w:rsidR="00614D2D" w:rsidRDefault="00614D2D" w:rsidP="00614D2D">
      <w:pPr>
        <w:pStyle w:val="B1"/>
        <w:tabs>
          <w:tab w:val="left" w:pos="2268"/>
        </w:tabs>
        <w:ind w:left="284" w:firstLine="0"/>
      </w:pPr>
      <w:r>
        <w:t>Parameter File:</w:t>
      </w:r>
      <w:r w:rsidR="00A1704F">
        <w:tab/>
      </w:r>
      <w:r>
        <w:t>FWK_APT_EFCB_1.par</w:t>
      </w:r>
    </w:p>
    <w:p w:rsidR="00614D2D" w:rsidRDefault="00614D2D" w:rsidP="00614D2D">
      <w:pPr>
        <w:pStyle w:val="H6"/>
        <w:keepNext w:val="0"/>
        <w:keepLines w:val="0"/>
      </w:pPr>
      <w:r>
        <w:t>6.3.3.19.3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Applet registration to EVENT_FORMATTED_SMS_CB and triggering</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Applet is registered to EVENT_FORMATTED_SMS_CB and EVENT_FORMATTED_SMS_PP_ENV</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1-An Envelope EVENT_FORMATTED_SMS_CB is sent to the SIM.</w:t>
            </w:r>
          </w:p>
          <w:p w:rsidR="00614D2D" w:rsidRDefault="00614D2D">
            <w:pPr>
              <w:pStyle w:val="PL"/>
              <w:rPr>
                <w:noProof w:val="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1-Applet is triggered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Applet deregistration</w:t>
            </w:r>
          </w:p>
          <w:p w:rsidR="00614D2D" w:rsidRDefault="00614D2D">
            <w:pPr>
              <w:pStyle w:val="PL"/>
              <w:rPr>
                <w:noProof w:val="0"/>
              </w:rPr>
            </w:pPr>
          </w:p>
          <w:p w:rsidR="00614D2D" w:rsidRDefault="00614D2D">
            <w:pPr>
              <w:pStyle w:val="PL"/>
              <w:rPr>
                <w:noProof w:val="0"/>
              </w:rPr>
            </w:pPr>
            <w:r>
              <w:rPr>
                <w:noProof w:val="0"/>
              </w:rPr>
              <w:t>ToolkitRegistry.clearEvent() method is called for EVENT_FORMATTED_SMS_CB</w:t>
            </w:r>
          </w:p>
          <w:p w:rsidR="00614D2D" w:rsidRDefault="00614D2D">
            <w:pPr>
              <w:pStyle w:val="PL"/>
              <w:rPr>
                <w:noProof w:val="0"/>
              </w:rPr>
            </w:pPr>
          </w:p>
          <w:p w:rsidR="00614D2D" w:rsidRDefault="00614D2D">
            <w:pPr>
              <w:pStyle w:val="PL"/>
              <w:rPr>
                <w:noProof w:val="0"/>
              </w:rPr>
            </w:pPr>
            <w:r>
              <w:rPr>
                <w:noProof w:val="0"/>
              </w:rPr>
              <w:t>1-A formatted SMS CB envelope is sent to the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2-An envelope SMS-PP formatted is sent to the SIM</w:t>
            </w:r>
          </w:p>
          <w:p w:rsidR="00614D2D" w:rsidRDefault="00614D2D">
            <w:pPr>
              <w:pStyle w:val="PL"/>
              <w:rPr>
                <w:noProof w:val="0"/>
              </w:rPr>
            </w:pPr>
          </w:p>
          <w:p w:rsidR="00614D2D" w:rsidRDefault="00614D2D">
            <w:pPr>
              <w:pStyle w:val="PL"/>
              <w:rPr>
                <w:noProof w:val="0"/>
              </w:rPr>
            </w:pPr>
            <w:r>
              <w:rPr>
                <w:noProof w:val="0"/>
              </w:rPr>
              <w:t>ToolkitRegistry.setEvent() method is called for EVENT_FORMATTED_SMS_CB</w:t>
            </w:r>
          </w:p>
          <w:p w:rsidR="00614D2D" w:rsidRDefault="00614D2D">
            <w:pPr>
              <w:pStyle w:val="PL"/>
              <w:rPr>
                <w:noProof w:val="0"/>
              </w:rPr>
            </w:pPr>
          </w:p>
          <w:p w:rsidR="00614D2D" w:rsidRDefault="00614D2D">
            <w:pPr>
              <w:pStyle w:val="PL"/>
              <w:rPr>
                <w:noProof w:val="0"/>
              </w:rPr>
            </w:pPr>
            <w:r>
              <w:rPr>
                <w:noProof w:val="0"/>
              </w:rPr>
              <w:t>3-An Envelope FORMATTED_SMS_CB is sent to the SIM</w:t>
            </w:r>
          </w:p>
          <w:p w:rsidR="00614D2D" w:rsidRDefault="00614D2D">
            <w:pPr>
              <w:pStyle w:val="PL"/>
              <w:rPr>
                <w:noProof w:val="0"/>
              </w:rPr>
            </w:pP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Applet is not triggered</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2- Applet is triggered</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3- Applet is triggered</w:t>
            </w: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bl>
    <w:p w:rsidR="00614D2D" w:rsidRDefault="00614D2D" w:rsidP="00614D2D"/>
    <w:p w:rsidR="00614D2D" w:rsidRDefault="00614D2D" w:rsidP="00614D2D">
      <w:pPr>
        <w:pStyle w:val="H6"/>
      </w:pPr>
      <w:r>
        <w:t>6.3.3.19.4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b/>
                <w:i/>
              </w:rPr>
            </w:pPr>
            <w:r>
              <w:t>CRRN1 (See note)</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 xml:space="preserve">1, 2 </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r>
      <w:tr w:rsidR="00614D2D" w:rsidTr="00614D2D">
        <w:trPr>
          <w:jc w:val="center"/>
        </w:trPr>
        <w:tc>
          <w:tcPr>
            <w:tcW w:w="4958" w:type="dxa"/>
            <w:gridSpan w:val="2"/>
            <w:tcBorders>
              <w:top w:val="single" w:sz="4" w:space="0" w:color="auto"/>
              <w:left w:val="single" w:sz="4" w:space="0" w:color="auto"/>
              <w:bottom w:val="single" w:sz="4" w:space="0" w:color="auto"/>
              <w:right w:val="single" w:sz="4" w:space="0" w:color="auto"/>
            </w:tcBorders>
            <w:hideMark/>
          </w:tcPr>
          <w:p w:rsidR="00614D2D" w:rsidRDefault="00614D2D">
            <w:pPr>
              <w:pStyle w:val="TAN"/>
            </w:pPr>
            <w:r>
              <w:t>NOTE:</w:t>
            </w:r>
            <w:r>
              <w:tab/>
              <w:t xml:space="preserve">The security checks are not relevant to the test designed in this test area; they will be checked in </w:t>
            </w:r>
            <w:r w:rsidR="00A1704F">
              <w:t>clause</w:t>
            </w:r>
            <w:r>
              <w:t xml:space="preserve"> 6.3.6.</w:t>
            </w:r>
          </w:p>
        </w:tc>
      </w:tr>
    </w:tbl>
    <w:p w:rsidR="00614D2D" w:rsidRDefault="00614D2D" w:rsidP="00614D2D">
      <w:pPr>
        <w:keepNext/>
        <w:keepLines/>
      </w:pPr>
    </w:p>
    <w:p w:rsidR="00614D2D" w:rsidRDefault="00614D2D" w:rsidP="00614D2D">
      <w:pPr>
        <w:pStyle w:val="Heading4"/>
        <w:keepNext w:val="0"/>
        <w:keepLines w:val="0"/>
      </w:pPr>
      <w:bookmarkStart w:id="624" w:name="_Toc51826850"/>
      <w:bookmarkStart w:id="625" w:name="_Toc117070531"/>
      <w:bookmarkStart w:id="626" w:name="_Toc51828293"/>
      <w:r>
        <w:t>6.3.3.20</w:t>
      </w:r>
      <w:r>
        <w:tab/>
        <w:t>EVENT_EVENT_DOWNLOAD_LANGUAGE_SELECTION</w:t>
      </w:r>
      <w:bookmarkEnd w:id="624"/>
      <w:bookmarkEnd w:id="625"/>
      <w:bookmarkEnd w:id="626"/>
    </w:p>
    <w:p w:rsidR="00614D2D" w:rsidRDefault="00614D2D" w:rsidP="00614D2D">
      <w:r>
        <w:t>Test Area Reference: FWK_APT_EDLG</w:t>
      </w:r>
    </w:p>
    <w:p w:rsidR="00614D2D" w:rsidRDefault="00614D2D" w:rsidP="00614D2D">
      <w:pPr>
        <w:pStyle w:val="H6"/>
        <w:keepNext w:val="0"/>
        <w:keepLines w:val="0"/>
      </w:pPr>
      <w:r>
        <w:t>6.3.3.20.1</w:t>
      </w:r>
      <w:r>
        <w:tab/>
        <w:t>Conformance Requirement</w:t>
      </w:r>
    </w:p>
    <w:p w:rsidR="00614D2D" w:rsidRDefault="00614D2D" w:rsidP="00614D2D">
      <w:pPr>
        <w:pStyle w:val="H6"/>
        <w:keepNext w:val="0"/>
        <w:keepLines w:val="0"/>
      </w:pPr>
      <w:r>
        <w:t>6.3.3.20.1.1</w:t>
      </w:r>
      <w:r>
        <w:tab/>
        <w:t>Normal Execution</w:t>
      </w:r>
    </w:p>
    <w:p w:rsidR="00614D2D" w:rsidRDefault="00614D2D" w:rsidP="00614D2D">
      <w:pPr>
        <w:pStyle w:val="ListBullet"/>
        <w:numPr>
          <w:ilvl w:val="0"/>
          <w:numId w:val="2"/>
        </w:numPr>
        <w:ind w:left="568" w:hanging="284"/>
      </w:pPr>
      <w:r>
        <w:t>CRRN1: The applet is triggered by the EVENT_EVENT_DOWNLOAD_LANGUAGE_SELECTION once it has registered to this event and an Envelope Event DownLoad Language Selection is received.</w:t>
      </w:r>
    </w:p>
    <w:p w:rsidR="00614D2D" w:rsidRDefault="00614D2D" w:rsidP="00614D2D">
      <w:pPr>
        <w:pStyle w:val="ListBullet"/>
        <w:numPr>
          <w:ilvl w:val="0"/>
          <w:numId w:val="2"/>
        </w:numPr>
        <w:ind w:left="568" w:hanging="284"/>
      </w:pPr>
      <w:r>
        <w:t>CRRN2: The applet is not triggered by the EVENT_EVENT_DOWNLOAD_LANGUAGE_SELECTION once it has deregistered from this event.</w:t>
      </w:r>
    </w:p>
    <w:p w:rsidR="00614D2D" w:rsidRDefault="00614D2D" w:rsidP="00614D2D">
      <w:pPr>
        <w:pStyle w:val="H6"/>
        <w:keepNext w:val="0"/>
        <w:keepLines w:val="0"/>
      </w:pPr>
      <w:r>
        <w:t>6.3.3.20.1.2</w:t>
      </w:r>
      <w:r>
        <w:tab/>
        <w:t>Parameters error</w:t>
      </w:r>
    </w:p>
    <w:p w:rsidR="00614D2D" w:rsidRDefault="00614D2D" w:rsidP="00614D2D">
      <w:r>
        <w:t>No requirements.</w:t>
      </w:r>
    </w:p>
    <w:p w:rsidR="00614D2D" w:rsidRDefault="00614D2D" w:rsidP="00614D2D">
      <w:pPr>
        <w:pStyle w:val="H6"/>
        <w:keepNext w:val="0"/>
        <w:keepLines w:val="0"/>
      </w:pPr>
      <w:r>
        <w:t>6.3.3.20.1.3</w:t>
      </w:r>
      <w:r>
        <w:tab/>
        <w:t>Context Errors</w:t>
      </w:r>
    </w:p>
    <w:p w:rsidR="00614D2D" w:rsidRDefault="00614D2D" w:rsidP="00614D2D">
      <w:r>
        <w:t>No requirements.</w:t>
      </w:r>
    </w:p>
    <w:p w:rsidR="00614D2D" w:rsidRDefault="00614D2D" w:rsidP="00614D2D">
      <w:pPr>
        <w:pStyle w:val="H6"/>
        <w:keepNext w:val="0"/>
        <w:keepLines w:val="0"/>
      </w:pPr>
      <w:r>
        <w:t>6.3.3.20.2</w:t>
      </w:r>
      <w:r>
        <w:tab/>
        <w:t>Test Suite Files</w:t>
      </w:r>
    </w:p>
    <w:p w:rsidR="00614D2D" w:rsidRDefault="00614D2D" w:rsidP="00614D2D">
      <w:pPr>
        <w:pStyle w:val="B1"/>
        <w:tabs>
          <w:tab w:val="left" w:pos="2268"/>
        </w:tabs>
        <w:ind w:left="284" w:firstLine="0"/>
      </w:pPr>
      <w:r>
        <w:t>Test Script:</w:t>
      </w:r>
      <w:r w:rsidR="00A1704F">
        <w:tab/>
      </w:r>
      <w:r>
        <w:t>FWK_APT_EDLG_1.scr</w:t>
      </w:r>
    </w:p>
    <w:p w:rsidR="00614D2D" w:rsidRDefault="00614D2D" w:rsidP="00614D2D">
      <w:pPr>
        <w:pStyle w:val="B1"/>
        <w:tabs>
          <w:tab w:val="left" w:pos="2268"/>
        </w:tabs>
        <w:ind w:left="284" w:firstLine="0"/>
      </w:pPr>
      <w:r>
        <w:t>Test Applet:</w:t>
      </w:r>
      <w:r w:rsidR="00A1704F">
        <w:tab/>
      </w:r>
      <w:r>
        <w:t>FWK_APT_EDLG_1.java</w:t>
      </w:r>
    </w:p>
    <w:p w:rsidR="00614D2D" w:rsidRDefault="00614D2D" w:rsidP="00614D2D">
      <w:pPr>
        <w:pStyle w:val="B1"/>
        <w:tabs>
          <w:tab w:val="left" w:pos="2268"/>
        </w:tabs>
        <w:ind w:left="284" w:firstLine="0"/>
      </w:pPr>
      <w:r>
        <w:t>Load Script:</w:t>
      </w:r>
      <w:r w:rsidR="00A1704F">
        <w:tab/>
      </w:r>
      <w:r>
        <w:t>FWK_APT_EDLG_1.ldr</w:t>
      </w:r>
    </w:p>
    <w:p w:rsidR="00614D2D" w:rsidRDefault="00614D2D" w:rsidP="00614D2D">
      <w:pPr>
        <w:pStyle w:val="B1"/>
        <w:tabs>
          <w:tab w:val="left" w:pos="2268"/>
        </w:tabs>
        <w:ind w:left="284" w:firstLine="0"/>
      </w:pPr>
      <w:r>
        <w:t>Cleanup Script:</w:t>
      </w:r>
      <w:r w:rsidR="00A1704F">
        <w:tab/>
      </w:r>
      <w:r>
        <w:t>FWK_APT_EDLG_1.clr</w:t>
      </w:r>
    </w:p>
    <w:p w:rsidR="00614D2D" w:rsidRDefault="00614D2D" w:rsidP="00614D2D">
      <w:pPr>
        <w:pStyle w:val="B1"/>
        <w:tabs>
          <w:tab w:val="left" w:pos="2268"/>
        </w:tabs>
        <w:ind w:left="284" w:firstLine="0"/>
      </w:pPr>
      <w:r>
        <w:t>Parameter File:</w:t>
      </w:r>
      <w:r w:rsidR="00A1704F">
        <w:tab/>
      </w:r>
      <w:r>
        <w:t>FWK_APT_EDLG_1.par</w:t>
      </w:r>
    </w:p>
    <w:p w:rsidR="00614D2D" w:rsidRDefault="00614D2D" w:rsidP="00614D2D">
      <w:pPr>
        <w:pStyle w:val="H6"/>
        <w:keepNext w:val="0"/>
        <w:keepLines w:val="0"/>
      </w:pPr>
      <w:r>
        <w:t>6.3.3.20.3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Applet registration to EVENT_EVENT_DOWNLOAD_LANGUAGE_SELECTION and triggering</w:t>
            </w:r>
          </w:p>
          <w:p w:rsidR="00614D2D" w:rsidRDefault="00614D2D">
            <w:pPr>
              <w:pStyle w:val="textcell"/>
              <w:rPr>
                <w:sz w:val="18"/>
                <w:lang w:val="en-GB"/>
              </w:rPr>
            </w:pPr>
          </w:p>
          <w:p w:rsidR="00614D2D" w:rsidRDefault="00614D2D">
            <w:pPr>
              <w:pStyle w:val="PL"/>
              <w:rPr>
                <w:noProof w:val="0"/>
              </w:rPr>
            </w:pPr>
            <w:r>
              <w:rPr>
                <w:noProof w:val="0"/>
              </w:rPr>
              <w:t>Applet is registered to the EVENT_EVENT_DOWNLOAD_LANGUAGE_SELECTION and to EVENT_FORMATTED_SMS_PP_ENV.</w:t>
            </w:r>
          </w:p>
          <w:p w:rsidR="00614D2D" w:rsidRDefault="00614D2D">
            <w:pPr>
              <w:pStyle w:val="PL"/>
              <w:rPr>
                <w:noProof w:val="0"/>
              </w:rPr>
            </w:pPr>
          </w:p>
          <w:p w:rsidR="00614D2D" w:rsidRDefault="00614D2D">
            <w:pPr>
              <w:pStyle w:val="PL"/>
              <w:rPr>
                <w:noProof w:val="0"/>
              </w:rPr>
            </w:pPr>
            <w:r>
              <w:rPr>
                <w:noProof w:val="0"/>
              </w:rPr>
              <w:t>Event= EVENT_EVENT_DOWNLOAD_LANGUAGE_SELECTION</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1-Toolkit Registry.isEventSet() method is called.</w:t>
            </w:r>
          </w:p>
          <w:p w:rsidR="00614D2D" w:rsidRDefault="00614D2D">
            <w:pPr>
              <w:pStyle w:val="PL"/>
              <w:rPr>
                <w:noProof w:val="0"/>
              </w:rPr>
            </w:pPr>
          </w:p>
          <w:p w:rsidR="00614D2D" w:rsidRDefault="00614D2D">
            <w:pPr>
              <w:pStyle w:val="PL"/>
              <w:rPr>
                <w:noProof w:val="0"/>
              </w:rPr>
            </w:pPr>
            <w:r>
              <w:rPr>
                <w:noProof w:val="0"/>
              </w:rPr>
              <w:t>2-An Envelope EVENT_DOWNLOAD_LANGUAGE_SELECTION is sent to the SIM.</w:t>
            </w:r>
          </w:p>
          <w:p w:rsidR="00614D2D" w:rsidRDefault="00614D2D">
            <w:pPr>
              <w:pStyle w:val="PL"/>
              <w:rPr>
                <w:noProof w:val="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1-Method returns true</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2- Applet is triggered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Applet deregistration</w:t>
            </w:r>
          </w:p>
          <w:p w:rsidR="00614D2D" w:rsidRDefault="00614D2D">
            <w:pPr>
              <w:pStyle w:val="PL"/>
              <w:rPr>
                <w:noProof w:val="0"/>
              </w:rPr>
            </w:pPr>
          </w:p>
          <w:p w:rsidR="00614D2D" w:rsidRDefault="00614D2D">
            <w:pPr>
              <w:pStyle w:val="PL"/>
              <w:rPr>
                <w:noProof w:val="0"/>
              </w:rPr>
            </w:pPr>
            <w:r>
              <w:rPr>
                <w:noProof w:val="0"/>
              </w:rPr>
              <w:t>Event= EVENT_EVENT_DOWNLOAD_LANGUAGE_SELECTION</w:t>
            </w:r>
          </w:p>
          <w:p w:rsidR="00614D2D" w:rsidRDefault="00614D2D">
            <w:pPr>
              <w:pStyle w:val="PL"/>
              <w:rPr>
                <w:noProof w:val="0"/>
              </w:rPr>
            </w:pPr>
            <w:r>
              <w:rPr>
                <w:noProof w:val="0"/>
              </w:rPr>
              <w:t>Toolkit Registry.clearEvent()method is called</w:t>
            </w:r>
          </w:p>
          <w:p w:rsidR="00614D2D" w:rsidRDefault="00614D2D">
            <w:pPr>
              <w:pStyle w:val="PL"/>
              <w:rPr>
                <w:noProof w:val="0"/>
              </w:rPr>
            </w:pPr>
          </w:p>
          <w:p w:rsidR="00614D2D" w:rsidRDefault="00614D2D">
            <w:pPr>
              <w:pStyle w:val="PL"/>
              <w:rPr>
                <w:noProof w:val="0"/>
              </w:rPr>
            </w:pPr>
            <w:r>
              <w:rPr>
                <w:noProof w:val="0"/>
              </w:rPr>
              <w:t xml:space="preserve">Perform SIM initialization with Profile Download, SMS PP Data Download, Command Result and Language Selection facilities. </w:t>
            </w:r>
          </w:p>
          <w:p w:rsidR="00614D2D" w:rsidRDefault="00614D2D">
            <w:pPr>
              <w:pStyle w:val="PL"/>
              <w:rPr>
                <w:noProof w:val="0"/>
              </w:rPr>
            </w:pPr>
          </w:p>
          <w:p w:rsidR="00614D2D" w:rsidRDefault="00614D2D">
            <w:pPr>
              <w:pStyle w:val="PL"/>
              <w:rPr>
                <w:noProof w:val="0"/>
              </w:rPr>
            </w:pPr>
            <w:r>
              <w:rPr>
                <w:noProof w:val="0"/>
              </w:rPr>
              <w:t>1-An Envelope EVENT_DOWNLOAD_LANGUAGE_SELECTION is sent to the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a formatted sms pp envelope is sent to the sim</w:t>
            </w:r>
          </w:p>
          <w:p w:rsidR="00614D2D" w:rsidRDefault="00614D2D">
            <w:pPr>
              <w:pStyle w:val="PL"/>
              <w:rPr>
                <w:noProof w:val="0"/>
              </w:rPr>
            </w:pPr>
          </w:p>
          <w:p w:rsidR="00614D2D" w:rsidRDefault="00614D2D">
            <w:pPr>
              <w:pStyle w:val="PL"/>
              <w:rPr>
                <w:noProof w:val="0"/>
              </w:rPr>
            </w:pPr>
            <w:r>
              <w:rPr>
                <w:noProof w:val="0"/>
              </w:rPr>
              <w:t>Event= EVENT_EVENT_DOWNLOAD_LANGUAGE_SELECTION</w:t>
            </w:r>
          </w:p>
          <w:p w:rsidR="00614D2D" w:rsidRDefault="00614D2D">
            <w:pPr>
              <w:pStyle w:val="PL"/>
              <w:rPr>
                <w:noProof w:val="0"/>
              </w:rPr>
            </w:pPr>
            <w:r>
              <w:rPr>
                <w:noProof w:val="0"/>
              </w:rPr>
              <w:t>Toolkit Registry.setEvent() method is called</w:t>
            </w:r>
          </w:p>
          <w:p w:rsidR="00614D2D" w:rsidRDefault="00614D2D">
            <w:pPr>
              <w:pStyle w:val="PL"/>
              <w:rPr>
                <w:noProof w:val="0"/>
              </w:rPr>
            </w:pPr>
          </w:p>
          <w:p w:rsidR="00614D2D" w:rsidRDefault="00614D2D">
            <w:pPr>
              <w:pStyle w:val="PL"/>
              <w:rPr>
                <w:noProof w:val="0"/>
              </w:rPr>
            </w:pPr>
            <w:r>
              <w:rPr>
                <w:noProof w:val="0"/>
              </w:rPr>
              <w:t xml:space="preserve">Perform SIM initialization with Profile Download, SMS PP Data Download, Command Result and Language Selection facilities. </w:t>
            </w:r>
          </w:p>
          <w:p w:rsidR="00614D2D" w:rsidRDefault="00614D2D">
            <w:pPr>
              <w:pStyle w:val="PL"/>
              <w:rPr>
                <w:noProof w:val="0"/>
              </w:rPr>
            </w:pPr>
          </w:p>
          <w:p w:rsidR="00614D2D" w:rsidRDefault="00614D2D">
            <w:pPr>
              <w:pStyle w:val="PL"/>
              <w:rPr>
                <w:noProof w:val="0"/>
              </w:rPr>
            </w:pPr>
            <w:r>
              <w:rPr>
                <w:noProof w:val="0"/>
              </w:rPr>
              <w:t>2-An Envelope EVENT_DOWNLOAD_LANGUAGE_SELECTION is sent to the SIM.</w:t>
            </w:r>
          </w:p>
          <w:p w:rsidR="00614D2D" w:rsidRDefault="00614D2D">
            <w:pPr>
              <w:pStyle w:val="PL"/>
              <w:rPr>
                <w:b/>
                <w:noProof w:val="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Applet isn't triggered</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2- Applet is triggered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bl>
    <w:p w:rsidR="00614D2D" w:rsidRDefault="00614D2D" w:rsidP="00614D2D"/>
    <w:p w:rsidR="00614D2D" w:rsidRDefault="00614D2D" w:rsidP="00614D2D">
      <w:pPr>
        <w:pStyle w:val="H6"/>
        <w:keepNext w:val="0"/>
        <w:keepLines w:val="0"/>
      </w:pPr>
      <w:r>
        <w:t>6.3.3.20.4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bl>
    <w:p w:rsidR="00614D2D" w:rsidRDefault="00614D2D" w:rsidP="00614D2D"/>
    <w:p w:rsidR="00614D2D" w:rsidRDefault="00614D2D" w:rsidP="00614D2D">
      <w:pPr>
        <w:pStyle w:val="Heading4"/>
        <w:keepNext w:val="0"/>
        <w:keepLines w:val="0"/>
      </w:pPr>
      <w:bookmarkStart w:id="627" w:name="_Toc51826851"/>
      <w:bookmarkStart w:id="628" w:name="_Toc117070532"/>
      <w:bookmarkStart w:id="629" w:name="_Toc51828294"/>
      <w:r>
        <w:t>6.3.3.21</w:t>
      </w:r>
      <w:r>
        <w:tab/>
        <w:t>EVENT_EVENT_DOWNLOAD_BROWSER_TERMINATION</w:t>
      </w:r>
      <w:bookmarkEnd w:id="627"/>
      <w:bookmarkEnd w:id="628"/>
      <w:bookmarkEnd w:id="629"/>
    </w:p>
    <w:p w:rsidR="00614D2D" w:rsidRDefault="00614D2D" w:rsidP="00614D2D">
      <w:r>
        <w:t>Test Area Reference: FWK_APT_EDBT</w:t>
      </w:r>
    </w:p>
    <w:p w:rsidR="00614D2D" w:rsidRDefault="00614D2D" w:rsidP="00614D2D">
      <w:pPr>
        <w:pStyle w:val="H6"/>
        <w:keepNext w:val="0"/>
        <w:keepLines w:val="0"/>
      </w:pPr>
      <w:r>
        <w:t>6.3.3.21.1</w:t>
      </w:r>
      <w:r>
        <w:tab/>
        <w:t>Conformance Requirement</w:t>
      </w:r>
    </w:p>
    <w:p w:rsidR="00614D2D" w:rsidRDefault="00614D2D" w:rsidP="00614D2D">
      <w:pPr>
        <w:pStyle w:val="H6"/>
        <w:keepNext w:val="0"/>
        <w:keepLines w:val="0"/>
      </w:pPr>
      <w:r>
        <w:t>6.3.3.21.1.1</w:t>
      </w:r>
      <w:r>
        <w:tab/>
        <w:t>Normal Execution</w:t>
      </w:r>
    </w:p>
    <w:p w:rsidR="00614D2D" w:rsidRDefault="00614D2D" w:rsidP="00614D2D">
      <w:pPr>
        <w:pStyle w:val="ListBullet"/>
        <w:numPr>
          <w:ilvl w:val="0"/>
          <w:numId w:val="2"/>
        </w:numPr>
        <w:ind w:left="568" w:hanging="284"/>
      </w:pPr>
      <w:r>
        <w:t>CRRN1: The applet is triggered by the EVENT_EVENT_DOWNLOAD_BROWSER_TERMINATION once it has registered to this event and an Envelope Event DownLoad Browser Termination is received.</w:t>
      </w:r>
    </w:p>
    <w:p w:rsidR="00614D2D" w:rsidRDefault="00614D2D" w:rsidP="00614D2D">
      <w:pPr>
        <w:pStyle w:val="ListBullet"/>
        <w:numPr>
          <w:ilvl w:val="0"/>
          <w:numId w:val="2"/>
        </w:numPr>
        <w:ind w:left="568" w:hanging="284"/>
      </w:pPr>
      <w:r>
        <w:t>CRRN2: The applet is not triggered by the EVENT_EVENT_DOWNLOAD_BROWSER_TERMINATION once it has deregistered from this event.</w:t>
      </w:r>
    </w:p>
    <w:p w:rsidR="00614D2D" w:rsidRDefault="00614D2D" w:rsidP="00614D2D">
      <w:pPr>
        <w:pStyle w:val="H6"/>
        <w:keepNext w:val="0"/>
        <w:keepLines w:val="0"/>
      </w:pPr>
      <w:r>
        <w:t>6.3.3.21.1.2</w:t>
      </w:r>
      <w:r>
        <w:tab/>
        <w:t>Parameters error</w:t>
      </w:r>
    </w:p>
    <w:p w:rsidR="00614D2D" w:rsidRDefault="00614D2D" w:rsidP="00614D2D">
      <w:r>
        <w:t>No requirements.</w:t>
      </w:r>
    </w:p>
    <w:p w:rsidR="00614D2D" w:rsidRDefault="00614D2D" w:rsidP="00614D2D">
      <w:pPr>
        <w:pStyle w:val="H6"/>
        <w:keepNext w:val="0"/>
        <w:keepLines w:val="0"/>
      </w:pPr>
      <w:r>
        <w:t>6.3.3.21.1.3</w:t>
      </w:r>
      <w:r>
        <w:tab/>
        <w:t>Context Errors</w:t>
      </w:r>
    </w:p>
    <w:p w:rsidR="00614D2D" w:rsidRDefault="00614D2D" w:rsidP="00614D2D">
      <w:r>
        <w:t>No requirements.</w:t>
      </w:r>
    </w:p>
    <w:p w:rsidR="00614D2D" w:rsidRDefault="00614D2D" w:rsidP="00614D2D">
      <w:pPr>
        <w:pStyle w:val="H6"/>
      </w:pPr>
      <w:r>
        <w:t>6.3.3.21.2</w:t>
      </w:r>
      <w:r>
        <w:tab/>
        <w:t>Test Suite Files</w:t>
      </w:r>
    </w:p>
    <w:p w:rsidR="00614D2D" w:rsidRDefault="00614D2D" w:rsidP="00614D2D">
      <w:pPr>
        <w:pStyle w:val="B1"/>
        <w:keepNext/>
        <w:keepLines/>
        <w:tabs>
          <w:tab w:val="left" w:pos="2268"/>
        </w:tabs>
        <w:ind w:left="284" w:firstLine="0"/>
      </w:pPr>
      <w:r>
        <w:t>Test Script:</w:t>
      </w:r>
      <w:r w:rsidR="00A1704F">
        <w:tab/>
      </w:r>
      <w:r>
        <w:t>FWK_APT_EDBT_1.scr</w:t>
      </w:r>
    </w:p>
    <w:p w:rsidR="00614D2D" w:rsidRDefault="00614D2D" w:rsidP="00614D2D">
      <w:pPr>
        <w:pStyle w:val="B1"/>
        <w:keepNext/>
        <w:keepLines/>
        <w:tabs>
          <w:tab w:val="left" w:pos="2268"/>
        </w:tabs>
        <w:ind w:left="284" w:firstLine="0"/>
      </w:pPr>
      <w:r>
        <w:t>Test Applet:</w:t>
      </w:r>
      <w:r w:rsidR="00A1704F">
        <w:tab/>
      </w:r>
      <w:r>
        <w:t>FWK_APT_EDBT_1.java</w:t>
      </w:r>
    </w:p>
    <w:p w:rsidR="00614D2D" w:rsidRDefault="00614D2D" w:rsidP="00614D2D">
      <w:pPr>
        <w:pStyle w:val="B1"/>
        <w:tabs>
          <w:tab w:val="left" w:pos="2268"/>
        </w:tabs>
        <w:ind w:left="284" w:firstLine="0"/>
      </w:pPr>
      <w:r>
        <w:t>Load Script:</w:t>
      </w:r>
      <w:r w:rsidR="00A1704F">
        <w:tab/>
      </w:r>
      <w:r>
        <w:t>FWK_APT_EDBT_1.ldr</w:t>
      </w:r>
    </w:p>
    <w:p w:rsidR="00614D2D" w:rsidRDefault="00614D2D" w:rsidP="00614D2D">
      <w:pPr>
        <w:pStyle w:val="B1"/>
        <w:tabs>
          <w:tab w:val="left" w:pos="2268"/>
        </w:tabs>
        <w:ind w:left="284" w:firstLine="0"/>
      </w:pPr>
      <w:r>
        <w:t>Cleanup Script:</w:t>
      </w:r>
      <w:r w:rsidR="00A1704F">
        <w:tab/>
      </w:r>
      <w:r>
        <w:t>FWK_APT_EDBT_1.clr</w:t>
      </w:r>
    </w:p>
    <w:p w:rsidR="00614D2D" w:rsidRDefault="00614D2D" w:rsidP="00614D2D">
      <w:pPr>
        <w:pStyle w:val="B1"/>
        <w:tabs>
          <w:tab w:val="left" w:pos="2268"/>
        </w:tabs>
        <w:ind w:left="284" w:firstLine="0"/>
      </w:pPr>
      <w:r>
        <w:t>Parameter File:</w:t>
      </w:r>
      <w:r w:rsidR="00A1704F">
        <w:tab/>
      </w:r>
      <w:r>
        <w:t>FWK_APT_EDBT_1.par</w:t>
      </w:r>
    </w:p>
    <w:p w:rsidR="00614D2D" w:rsidRDefault="00614D2D" w:rsidP="00614D2D">
      <w:pPr>
        <w:pStyle w:val="H6"/>
        <w:keepNext w:val="0"/>
        <w:keepLines w:val="0"/>
      </w:pPr>
      <w:r>
        <w:t>6.3.3.21.3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nil"/>
              <w:right w:val="single" w:sz="4" w:space="0" w:color="auto"/>
            </w:tcBorders>
          </w:tcPr>
          <w:p w:rsidR="00614D2D" w:rsidRDefault="00614D2D">
            <w:pPr>
              <w:pStyle w:val="TAH"/>
              <w:keepNext w:val="0"/>
              <w:keepLines w:val="0"/>
            </w:pPr>
            <w:r>
              <w:t>Applet registration to EVENT_EVENT_DOWNLOAD_ BROWSER_TERMINATION and triggering</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Applet is registered to the EVENT_EVENT_DOWNLOAD_BROWSER_TERMINATION and to EVENT_FORMATTED_SMS_PP_ENV</w:t>
            </w:r>
          </w:p>
          <w:p w:rsidR="00614D2D" w:rsidRDefault="00614D2D">
            <w:pPr>
              <w:pStyle w:val="PL"/>
              <w:rPr>
                <w:noProof w:val="0"/>
              </w:rPr>
            </w:pPr>
          </w:p>
          <w:p w:rsidR="00614D2D" w:rsidRDefault="00614D2D">
            <w:pPr>
              <w:pStyle w:val="PL"/>
              <w:rPr>
                <w:noProof w:val="0"/>
              </w:rPr>
            </w:pPr>
            <w:r>
              <w:rPr>
                <w:noProof w:val="0"/>
              </w:rPr>
              <w:t xml:space="preserve">Event= </w:t>
            </w:r>
          </w:p>
          <w:p w:rsidR="00614D2D" w:rsidRDefault="00614D2D">
            <w:pPr>
              <w:pStyle w:val="PL"/>
              <w:rPr>
                <w:noProof w:val="0"/>
              </w:rPr>
            </w:pPr>
            <w:r>
              <w:rPr>
                <w:noProof w:val="0"/>
              </w:rPr>
              <w:t>EVENT_EVENT_DOWNLOAD_BROWSER_TERMINATION</w:t>
            </w:r>
          </w:p>
          <w:p w:rsidR="00614D2D" w:rsidRDefault="00614D2D">
            <w:pPr>
              <w:pStyle w:val="PL"/>
              <w:rPr>
                <w:noProof w:val="0"/>
              </w:rPr>
            </w:pPr>
          </w:p>
          <w:p w:rsidR="00614D2D" w:rsidRDefault="00614D2D">
            <w:pPr>
              <w:pStyle w:val="PL"/>
              <w:rPr>
                <w:noProof w:val="0"/>
              </w:rPr>
            </w:pPr>
            <w:r>
              <w:rPr>
                <w:noProof w:val="0"/>
              </w:rPr>
              <w:t>1-Toolkit</w:t>
            </w:r>
            <w:r>
              <w:rPr>
                <w:rFonts w:ascii="Arial" w:hAnsi="Arial"/>
                <w:noProof w:val="0"/>
              </w:rPr>
              <w:t xml:space="preserve"> Registry</w:t>
            </w:r>
            <w:r>
              <w:rPr>
                <w:noProof w:val="0"/>
              </w:rPr>
              <w:t>.isEventSet() method is called.</w:t>
            </w:r>
          </w:p>
          <w:p w:rsidR="00614D2D" w:rsidRDefault="00614D2D">
            <w:pPr>
              <w:pStyle w:val="PL"/>
              <w:rPr>
                <w:noProof w:val="0"/>
              </w:rPr>
            </w:pPr>
          </w:p>
          <w:p w:rsidR="00614D2D" w:rsidRDefault="00614D2D">
            <w:pPr>
              <w:pStyle w:val="PL"/>
              <w:rPr>
                <w:noProof w:val="0"/>
              </w:rPr>
            </w:pPr>
            <w:r>
              <w:rPr>
                <w:noProof w:val="0"/>
              </w:rPr>
              <w:t>2-An Envelope EVENT_DOWNLOAD_BROWSER_TERMINATION is sent to the SIM.</w:t>
            </w:r>
          </w:p>
          <w:p w:rsidR="00614D2D" w:rsidRDefault="00614D2D">
            <w:pPr>
              <w:pStyle w:val="PL"/>
              <w:rPr>
                <w:noProof w:val="0"/>
              </w:rPr>
            </w:pPr>
          </w:p>
          <w:p w:rsidR="00614D2D" w:rsidRDefault="00614D2D">
            <w:pPr>
              <w:pStyle w:val="PL"/>
              <w:rPr>
                <w:noProof w:val="0"/>
              </w:rPr>
            </w:pPr>
          </w:p>
        </w:tc>
        <w:tc>
          <w:tcPr>
            <w:tcW w:w="2911"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1-Method returns true</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2- Applet is triggered</w:t>
            </w:r>
          </w:p>
        </w:tc>
        <w:tc>
          <w:tcPr>
            <w:tcW w:w="2334" w:type="dxa"/>
            <w:tcBorders>
              <w:top w:val="single" w:sz="4" w:space="0" w:color="auto"/>
              <w:left w:val="single" w:sz="4" w:space="0" w:color="auto"/>
              <w:bottom w:val="nil"/>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Applet deregistration</w:t>
            </w:r>
          </w:p>
          <w:p w:rsidR="00614D2D" w:rsidRDefault="00614D2D">
            <w:pPr>
              <w:pStyle w:val="PL"/>
              <w:rPr>
                <w:noProof w:val="0"/>
              </w:rPr>
            </w:pPr>
          </w:p>
          <w:p w:rsidR="00614D2D" w:rsidRDefault="00614D2D">
            <w:pPr>
              <w:pStyle w:val="PL"/>
              <w:rPr>
                <w:noProof w:val="0"/>
              </w:rPr>
            </w:pPr>
            <w:r>
              <w:rPr>
                <w:noProof w:val="0"/>
              </w:rPr>
              <w:t>Event= EVENT_EVENT_DOWNLOAD_BROWSER_TERMINATION</w:t>
            </w:r>
          </w:p>
          <w:p w:rsidR="00614D2D" w:rsidRDefault="00614D2D">
            <w:pPr>
              <w:pStyle w:val="PL"/>
              <w:rPr>
                <w:noProof w:val="0"/>
              </w:rPr>
            </w:pPr>
            <w:r>
              <w:rPr>
                <w:noProof w:val="0"/>
              </w:rPr>
              <w:t>Toolkit Registry.clearEvent()method is called</w:t>
            </w:r>
          </w:p>
          <w:p w:rsidR="00614D2D" w:rsidRDefault="00614D2D">
            <w:pPr>
              <w:pStyle w:val="PL"/>
              <w:rPr>
                <w:noProof w:val="0"/>
              </w:rPr>
            </w:pPr>
          </w:p>
          <w:p w:rsidR="00614D2D" w:rsidRDefault="00614D2D">
            <w:pPr>
              <w:pStyle w:val="PL"/>
              <w:rPr>
                <w:noProof w:val="0"/>
              </w:rPr>
            </w:pPr>
            <w:r>
              <w:rPr>
                <w:noProof w:val="0"/>
              </w:rPr>
              <w:t xml:space="preserve">Perform SIM initialization with Profile Download, SMS PP Data Download, Command Result and Browser Termination facilities. </w:t>
            </w:r>
          </w:p>
          <w:p w:rsidR="00614D2D" w:rsidRDefault="00614D2D">
            <w:pPr>
              <w:pStyle w:val="PL"/>
              <w:rPr>
                <w:noProof w:val="0"/>
              </w:rPr>
            </w:pPr>
          </w:p>
          <w:p w:rsidR="00614D2D" w:rsidRDefault="00614D2D">
            <w:pPr>
              <w:pStyle w:val="PL"/>
              <w:rPr>
                <w:noProof w:val="0"/>
              </w:rPr>
            </w:pPr>
            <w:r>
              <w:rPr>
                <w:noProof w:val="0"/>
              </w:rPr>
              <w:t>1-An Envelope EVENT_DOWNLOAD_BROWSER_TERMINATION is sent to the SIM.</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a formatted sms pp envelope is sent to the sim</w:t>
            </w:r>
          </w:p>
          <w:p w:rsidR="00614D2D" w:rsidRDefault="00614D2D">
            <w:pPr>
              <w:pStyle w:val="PL"/>
              <w:rPr>
                <w:noProof w:val="0"/>
              </w:rPr>
            </w:pPr>
          </w:p>
          <w:p w:rsidR="00614D2D" w:rsidRDefault="00614D2D">
            <w:pPr>
              <w:pStyle w:val="PL"/>
              <w:rPr>
                <w:noProof w:val="0"/>
              </w:rPr>
            </w:pPr>
            <w:r>
              <w:rPr>
                <w:noProof w:val="0"/>
              </w:rPr>
              <w:t>Event= EVENT_EVENT_DOWNLOAD_BROWSER_TERMINATION</w:t>
            </w:r>
          </w:p>
          <w:p w:rsidR="00614D2D" w:rsidRDefault="00614D2D">
            <w:pPr>
              <w:pStyle w:val="PL"/>
              <w:rPr>
                <w:noProof w:val="0"/>
              </w:rPr>
            </w:pPr>
            <w:r>
              <w:rPr>
                <w:noProof w:val="0"/>
              </w:rPr>
              <w:t>Toolkit Registry.setEvent() method is called</w:t>
            </w:r>
          </w:p>
          <w:p w:rsidR="00614D2D" w:rsidRDefault="00614D2D">
            <w:pPr>
              <w:pStyle w:val="PL"/>
              <w:rPr>
                <w:noProof w:val="0"/>
              </w:rPr>
            </w:pPr>
          </w:p>
          <w:p w:rsidR="00614D2D" w:rsidRDefault="00614D2D">
            <w:pPr>
              <w:pStyle w:val="PL"/>
              <w:rPr>
                <w:noProof w:val="0"/>
              </w:rPr>
            </w:pPr>
            <w:r>
              <w:rPr>
                <w:noProof w:val="0"/>
              </w:rPr>
              <w:t xml:space="preserve">Perform SIM initialization with Profile Download, SMS PP Data Download, Command Result and Browser Termination facilities. </w:t>
            </w:r>
          </w:p>
          <w:p w:rsidR="00614D2D" w:rsidRDefault="00614D2D">
            <w:pPr>
              <w:pStyle w:val="PL"/>
              <w:rPr>
                <w:noProof w:val="0"/>
              </w:rPr>
            </w:pPr>
          </w:p>
          <w:p w:rsidR="00614D2D" w:rsidRDefault="00614D2D">
            <w:pPr>
              <w:pStyle w:val="PL"/>
              <w:rPr>
                <w:noProof w:val="0"/>
              </w:rPr>
            </w:pPr>
            <w:r>
              <w:rPr>
                <w:noProof w:val="0"/>
              </w:rPr>
              <w:t>2-An Envelope EVENT_DOWNLOAD_BROWSER_TERMINATION is sent to the SIM.</w:t>
            </w:r>
          </w:p>
          <w:p w:rsidR="00614D2D" w:rsidRDefault="00614D2D">
            <w:pPr>
              <w:pStyle w:val="PL"/>
              <w:rPr>
                <w:b/>
                <w:noProof w:val="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Applet isn't triggered</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2- Applet is triggered</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bl>
    <w:p w:rsidR="00614D2D" w:rsidRDefault="00614D2D" w:rsidP="00614D2D"/>
    <w:p w:rsidR="00614D2D" w:rsidRDefault="00614D2D" w:rsidP="00614D2D">
      <w:pPr>
        <w:pStyle w:val="H6"/>
      </w:pPr>
      <w:r>
        <w:t>6.3.3.21.4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1, 2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r>
    </w:tbl>
    <w:p w:rsidR="00614D2D" w:rsidRDefault="00614D2D" w:rsidP="00614D2D"/>
    <w:p w:rsidR="00614D2D" w:rsidRDefault="00614D2D" w:rsidP="00614D2D">
      <w:pPr>
        <w:pStyle w:val="Heading4"/>
      </w:pPr>
      <w:bookmarkStart w:id="630" w:name="_Toc51826852"/>
      <w:bookmarkStart w:id="631" w:name="_Toc117070533"/>
      <w:bookmarkStart w:id="632" w:name="_Toc51828295"/>
      <w:r>
        <w:t>6.3.3.22</w:t>
      </w:r>
      <w:r>
        <w:tab/>
        <w:t>EVENT_FIRST_COMMAND_AFTER_SELECT</w:t>
      </w:r>
      <w:bookmarkEnd w:id="630"/>
      <w:bookmarkEnd w:id="631"/>
      <w:bookmarkEnd w:id="632"/>
    </w:p>
    <w:p w:rsidR="00614D2D" w:rsidRDefault="00614D2D" w:rsidP="00614D2D">
      <w:r>
        <w:t>Test Area Reference: FWK_APT_EFCA</w:t>
      </w:r>
    </w:p>
    <w:p w:rsidR="00614D2D" w:rsidRDefault="00614D2D" w:rsidP="00614D2D">
      <w:pPr>
        <w:pStyle w:val="H6"/>
      </w:pPr>
      <w:r>
        <w:t>6.3.3.22.1</w:t>
      </w:r>
      <w:r>
        <w:tab/>
        <w:t>Conformance Requirement</w:t>
      </w:r>
    </w:p>
    <w:p w:rsidR="00614D2D" w:rsidRDefault="00614D2D" w:rsidP="00614D2D">
      <w:pPr>
        <w:pStyle w:val="H6"/>
      </w:pPr>
      <w:r>
        <w:t>6.3.3.22.1.1</w:t>
      </w:r>
      <w:r>
        <w:tab/>
        <w:t>Normal Execution</w:t>
      </w:r>
    </w:p>
    <w:p w:rsidR="00614D2D" w:rsidRDefault="00614D2D" w:rsidP="00614D2D">
      <w:pPr>
        <w:pStyle w:val="ListBullet"/>
        <w:numPr>
          <w:ilvl w:val="0"/>
          <w:numId w:val="2"/>
        </w:numPr>
        <w:ind w:left="568" w:hanging="284"/>
      </w:pPr>
      <w:r>
        <w:t>CRRN1: The applet is triggered by the EVENT_FIRST_COMMAND_AFTER_SELECT once it has registered to this event; Upon reception of the first command received by the GSM application after it has been selected, or after the ATR if it is the default application, and before the Status Word of the processed command has been sent back by the GSM application, the toolkit framework shall trigger all the toolkit applets registered to this event.</w:t>
      </w:r>
    </w:p>
    <w:p w:rsidR="00614D2D" w:rsidRDefault="00614D2D" w:rsidP="00614D2D">
      <w:pPr>
        <w:pStyle w:val="ListBullet"/>
        <w:numPr>
          <w:ilvl w:val="0"/>
          <w:numId w:val="2"/>
        </w:numPr>
        <w:ind w:left="568" w:hanging="284"/>
      </w:pPr>
      <w:r>
        <w:t>CRRN2: The applet is not triggered by the EVENT_FIRST_COMMAND_AFTER_SELECT once it has deregistered from this event.</w:t>
      </w:r>
    </w:p>
    <w:p w:rsidR="00614D2D" w:rsidRDefault="00614D2D" w:rsidP="00614D2D">
      <w:pPr>
        <w:pStyle w:val="ListBullet"/>
        <w:numPr>
          <w:ilvl w:val="0"/>
          <w:numId w:val="2"/>
        </w:numPr>
        <w:ind w:left="568" w:hanging="284"/>
      </w:pPr>
      <w:r>
        <w:t>CRRN3: If the first command received by the GSM application is a toolkit applet triggering command (e.g. TERMINAL PROFILE), the toolkit applets registered on the EVENT_FIRST_COMMAND_AFTER_SELECT event shall be triggered first.</w:t>
      </w:r>
    </w:p>
    <w:p w:rsidR="00614D2D" w:rsidRDefault="00614D2D" w:rsidP="00614D2D">
      <w:pPr>
        <w:pStyle w:val="H6"/>
      </w:pPr>
      <w:r>
        <w:t>6.3.3.22.2</w:t>
      </w:r>
      <w:r>
        <w:tab/>
        <w:t>Test Suite Files</w:t>
      </w:r>
    </w:p>
    <w:p w:rsidR="00614D2D" w:rsidRDefault="00614D2D" w:rsidP="00614D2D">
      <w:pPr>
        <w:pStyle w:val="B1"/>
        <w:tabs>
          <w:tab w:val="left" w:pos="2268"/>
        </w:tabs>
        <w:ind w:left="284" w:firstLine="0"/>
      </w:pPr>
      <w:r>
        <w:t>Test Script:</w:t>
      </w:r>
      <w:r w:rsidR="00A1704F">
        <w:tab/>
      </w:r>
      <w:r>
        <w:t>FWK_APT_EFCA_1.scr</w:t>
      </w:r>
    </w:p>
    <w:p w:rsidR="00614D2D" w:rsidRDefault="00614D2D" w:rsidP="00614D2D">
      <w:pPr>
        <w:pStyle w:val="B1"/>
        <w:tabs>
          <w:tab w:val="left" w:pos="2268"/>
        </w:tabs>
        <w:ind w:left="284" w:firstLine="0"/>
      </w:pPr>
      <w:r>
        <w:t>Test Applet:</w:t>
      </w:r>
      <w:r w:rsidR="00A1704F">
        <w:tab/>
      </w:r>
      <w:r>
        <w:t>FWK_APT_EFCA_1.java</w:t>
      </w:r>
    </w:p>
    <w:p w:rsidR="00614D2D" w:rsidRDefault="00A1704F" w:rsidP="00614D2D">
      <w:pPr>
        <w:pStyle w:val="B1"/>
        <w:tabs>
          <w:tab w:val="left" w:pos="2268"/>
        </w:tabs>
        <w:ind w:left="284" w:firstLine="0"/>
      </w:pPr>
      <w:r>
        <w:tab/>
      </w:r>
      <w:r w:rsidR="00614D2D">
        <w:t>FWK_APT_EFCA_2.java</w:t>
      </w:r>
    </w:p>
    <w:p w:rsidR="00614D2D" w:rsidRDefault="00A1704F" w:rsidP="00614D2D">
      <w:pPr>
        <w:pStyle w:val="B1"/>
        <w:tabs>
          <w:tab w:val="left" w:pos="2268"/>
        </w:tabs>
        <w:ind w:left="284" w:firstLine="0"/>
      </w:pPr>
      <w:r>
        <w:tab/>
      </w:r>
      <w:r w:rsidR="00614D2D">
        <w:t>FWK_APT_EFCA_3.java</w:t>
      </w:r>
    </w:p>
    <w:p w:rsidR="00614D2D" w:rsidRDefault="00A1704F" w:rsidP="00614D2D">
      <w:pPr>
        <w:pStyle w:val="B1"/>
        <w:tabs>
          <w:tab w:val="left" w:pos="2268"/>
        </w:tabs>
        <w:ind w:left="284" w:firstLine="0"/>
      </w:pPr>
      <w:r>
        <w:tab/>
      </w:r>
      <w:r w:rsidR="00614D2D">
        <w:t>FWK_APT_EFCA_4.java</w:t>
      </w:r>
    </w:p>
    <w:p w:rsidR="00614D2D" w:rsidRDefault="00A1704F" w:rsidP="00614D2D">
      <w:pPr>
        <w:pStyle w:val="B1"/>
        <w:tabs>
          <w:tab w:val="left" w:pos="2268"/>
        </w:tabs>
        <w:ind w:left="284" w:firstLine="0"/>
      </w:pPr>
      <w:r>
        <w:tab/>
      </w:r>
      <w:r w:rsidR="00614D2D">
        <w:t>FWK_APT_EFCA_5.java</w:t>
      </w:r>
    </w:p>
    <w:p w:rsidR="00614D2D" w:rsidRDefault="00614D2D" w:rsidP="00614D2D">
      <w:pPr>
        <w:pStyle w:val="B1"/>
        <w:tabs>
          <w:tab w:val="left" w:pos="2268"/>
        </w:tabs>
        <w:ind w:left="284" w:firstLine="0"/>
      </w:pPr>
      <w:r>
        <w:t>Load Script:</w:t>
      </w:r>
      <w:r w:rsidR="00A1704F">
        <w:tab/>
      </w:r>
      <w:r>
        <w:t>FWK_APT_EFCA_1.ldr</w:t>
      </w:r>
    </w:p>
    <w:p w:rsidR="00614D2D" w:rsidRDefault="00614D2D" w:rsidP="00614D2D">
      <w:pPr>
        <w:pStyle w:val="B1"/>
        <w:tabs>
          <w:tab w:val="left" w:pos="2268"/>
        </w:tabs>
        <w:ind w:left="284" w:firstLine="0"/>
      </w:pPr>
      <w:r>
        <w:t>Cleanup Script:</w:t>
      </w:r>
      <w:r w:rsidR="00A1704F">
        <w:tab/>
      </w:r>
      <w:r>
        <w:t>FWK_APT_EFCA_1.clr</w:t>
      </w:r>
    </w:p>
    <w:p w:rsidR="00614D2D" w:rsidRDefault="00614D2D" w:rsidP="00614D2D">
      <w:pPr>
        <w:pStyle w:val="B1"/>
        <w:tabs>
          <w:tab w:val="left" w:pos="2268"/>
        </w:tabs>
        <w:ind w:left="284" w:firstLine="0"/>
      </w:pPr>
      <w:r>
        <w:t>Parameter File:</w:t>
      </w:r>
      <w:r w:rsidR="00A1704F">
        <w:tab/>
      </w:r>
      <w:r>
        <w:t>FWK_APT_EFCA_1.par</w:t>
      </w:r>
    </w:p>
    <w:p w:rsidR="00614D2D" w:rsidRDefault="00614D2D" w:rsidP="00614D2D">
      <w:pPr>
        <w:pStyle w:val="H6"/>
      </w:pPr>
      <w:r>
        <w:t>6.3.3.22.3</w:t>
      </w:r>
      <w:r>
        <w:tab/>
        <w:t>Test Procedure</w:t>
      </w:r>
    </w:p>
    <w:tbl>
      <w:tblPr>
        <w:tblW w:w="9780"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Applets registration to EVENT_FIRST_COMMAND_AFTER_SELECT and triggering</w:t>
            </w:r>
          </w:p>
          <w:p w:rsidR="00614D2D" w:rsidRDefault="00614D2D">
            <w:pPr>
              <w:pStyle w:val="PL"/>
            </w:pPr>
          </w:p>
          <w:p w:rsidR="00614D2D" w:rsidRDefault="00614D2D">
            <w:pPr>
              <w:pStyle w:val="PL"/>
            </w:pPr>
            <w:r>
              <w:t>Applet1 is registered to the EVENT_FIRST_COMMAND_AFTER_SELECT</w:t>
            </w:r>
          </w:p>
          <w:p w:rsidR="00614D2D" w:rsidRDefault="00614D2D">
            <w:pPr>
              <w:pStyle w:val="PL"/>
            </w:pPr>
          </w:p>
          <w:p w:rsidR="00614D2D" w:rsidRDefault="00614D2D">
            <w:pPr>
              <w:pStyle w:val="PL"/>
            </w:pPr>
            <w:r>
              <w:t>Applet2 is registered to the EVENT_PROFILE_DOWNLOAD.</w:t>
            </w:r>
          </w:p>
          <w:p w:rsidR="00614D2D" w:rsidRDefault="00614D2D">
            <w:pPr>
              <w:pStyle w:val="PL"/>
            </w:pPr>
          </w:p>
          <w:p w:rsidR="00614D2D" w:rsidRDefault="00614D2D">
            <w:pPr>
              <w:pStyle w:val="PL"/>
            </w:pPr>
            <w:r>
              <w:t>Applet3 is registered to EVENT_FORMATTED_SMS_PP_ENV.</w:t>
            </w:r>
          </w:p>
          <w:p w:rsidR="00614D2D" w:rsidRDefault="00614D2D">
            <w:pPr>
              <w:pStyle w:val="PL"/>
            </w:pPr>
          </w:p>
          <w:p w:rsidR="00614D2D" w:rsidRDefault="00614D2D">
            <w:pPr>
              <w:pStyle w:val="PL"/>
            </w:pPr>
            <w:r>
              <w:t>1-Terminal Profile command is sent to the SIM.</w:t>
            </w:r>
          </w:p>
          <w:p w:rsidR="00614D2D" w:rsidRDefault="00614D2D">
            <w:pPr>
              <w:pStyle w:val="PL"/>
            </w:pPr>
            <w:r>
              <w:t>Applet1 deregisters from EVENT_FIRST_COMMAND_AFTER_SELECT.</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2- Applet2 deregisters from EVENT_PROFILE_DOWNLOAD.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3-Envelope(SMS-PP-DOWNLOAD) formatted is sent to the SIM</w:t>
            </w:r>
          </w:p>
          <w:p w:rsidR="00614D2D" w:rsidRDefault="00614D2D">
            <w:pPr>
              <w:pStyle w:val="PL"/>
              <w:rPr>
                <w:sz w:val="18"/>
              </w:rPr>
            </w:pPr>
          </w:p>
          <w:p w:rsidR="00614D2D" w:rsidRDefault="00614D2D">
            <w:pPr>
              <w:pStyle w:val="PL"/>
            </w:pPr>
            <w:r>
              <w:t>4-Applet3 calls setEvent() on event EVENT_FIRST_COMMAND_AFTER_SELECT.</w:t>
            </w:r>
          </w:p>
          <w:p w:rsidR="00614D2D" w:rsidRDefault="00614D2D">
            <w:pPr>
              <w:pStyle w:val="PL"/>
              <w:rPr>
                <w:rFonts w:ascii="Arial" w:hAnsi="Arial"/>
                <w:strike/>
                <w:sz w:val="18"/>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 by EVENT_FIRST_COMMAND_AFTER_SELECT</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Applet1 finalizes</w:t>
            </w:r>
          </w:p>
          <w:p w:rsidR="00614D2D" w:rsidRDefault="00614D2D">
            <w:pPr>
              <w:pStyle w:val="TAL"/>
            </w:pPr>
            <w:r>
              <w:t>Applet2 is triggered by EVENT_PROFILE_DOWNLOAD</w:t>
            </w:r>
          </w:p>
          <w:p w:rsidR="00614D2D" w:rsidRDefault="00614D2D">
            <w:pPr>
              <w:pStyle w:val="TAL"/>
            </w:pPr>
          </w:p>
          <w:p w:rsidR="00614D2D" w:rsidRDefault="00614D2D">
            <w:pPr>
              <w:pStyle w:val="TAL"/>
            </w:pPr>
            <w:r>
              <w:t>Applet2 finalizes</w:t>
            </w:r>
          </w:p>
          <w:p w:rsidR="00614D2D" w:rsidRDefault="00614D2D">
            <w:pPr>
              <w:pStyle w:val="TAL"/>
            </w:pPr>
            <w:r>
              <w:t>Applet3 is not triggered</w:t>
            </w:r>
          </w:p>
          <w:p w:rsidR="00614D2D" w:rsidRDefault="00614D2D">
            <w:pPr>
              <w:pStyle w:val="TAL"/>
            </w:pPr>
          </w:p>
          <w:p w:rsidR="00614D2D" w:rsidRDefault="00614D2D">
            <w:pPr>
              <w:pStyle w:val="TAL"/>
            </w:pPr>
            <w:r>
              <w:t>3-Applet3 is triggered.</w:t>
            </w:r>
          </w:p>
          <w:p w:rsidR="00614D2D" w:rsidRDefault="00614D2D">
            <w:pPr>
              <w:pStyle w:val="TAL"/>
            </w:pP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rPr>
                <w:rFonts w:ascii="Arial" w:hAnsi="Arial"/>
                <w:sz w:val="18"/>
              </w:rPr>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rPr>
            </w:pPr>
            <w:r>
              <w:rPr>
                <w:rFonts w:ascii="Arial" w:hAnsi="Arial"/>
                <w:sz w:val="18"/>
              </w:rP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Deregistered applets are not triggered</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1-Reset then Terminal Profile command is sent to the SIM</w:t>
            </w:r>
          </w:p>
          <w:p w:rsidR="00614D2D" w:rsidRDefault="00614D2D">
            <w:pPr>
              <w:pStyle w:val="PL"/>
            </w:pPr>
          </w:p>
          <w:p w:rsidR="00614D2D" w:rsidRDefault="00614D2D">
            <w:pPr>
              <w:pStyle w:val="PL"/>
            </w:pPr>
            <w:r>
              <w:t>2-Applet3 calls setEvent() on EVENT_PROFILE_DOWNLOAD.</w:t>
            </w:r>
          </w:p>
          <w:p w:rsidR="00614D2D" w:rsidRDefault="00614D2D">
            <w:pPr>
              <w:pStyle w:val="PL"/>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r>
              <w:t>1-Applet3 is triggered.</w:t>
            </w:r>
          </w:p>
          <w:p w:rsidR="00614D2D" w:rsidRDefault="00614D2D">
            <w:pPr>
              <w:pStyle w:val="TAL"/>
            </w:pPr>
            <w:r>
              <w:t>Applet1 and Applet2 are not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2-Applet3 finalizes.</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rPr>
            </w:pPr>
            <w:r>
              <w:rPr>
                <w:rFonts w:ascii="Arial" w:hAnsi="Arial"/>
                <w:sz w:val="18"/>
              </w:rPr>
              <w:t>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Install a 4</w:t>
            </w:r>
            <w:r>
              <w:rPr>
                <w:vertAlign w:val="superscript"/>
              </w:rPr>
              <w:t>th</w:t>
            </w:r>
            <w:r>
              <w:t xml:space="preserve"> applet registered to EVENT_FIRST_COMMAND_AFTER_SELECT and EVENT_PROFILE_DOWNLOAD</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r>
              <w:rPr>
                <w:rFonts w:ascii="Courier New" w:hAnsi="Courier New"/>
                <w:b w:val="0"/>
                <w:noProof/>
                <w:sz w:val="16"/>
              </w:rPr>
              <w:t>Applet4 is installed, with the same priority level as Applet3.</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p>
          <w:p w:rsidR="00614D2D" w:rsidRDefault="00614D2D">
            <w:pPr>
              <w:pStyle w:val="PL"/>
            </w:pPr>
            <w:r>
              <w:t>1-Reset then Terminal Profile command is sent to the SIM</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Delete all applets.</w:t>
            </w:r>
          </w:p>
          <w:p w:rsidR="00614D2D" w:rsidRDefault="00614D2D">
            <w:pPr>
              <w:pStyle w:val="TAH"/>
              <w:jc w:val="left"/>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r>
              <w:t>1- Applet4 is triggered by EVENT_FIRST_COMMAND_AFTER_SELECT.</w:t>
            </w:r>
          </w:p>
          <w:p w:rsidR="00614D2D" w:rsidRDefault="00614D2D">
            <w:pPr>
              <w:pStyle w:val="TAL"/>
            </w:pPr>
          </w:p>
          <w:p w:rsidR="00614D2D" w:rsidRDefault="00614D2D">
            <w:pPr>
              <w:pStyle w:val="TAL"/>
            </w:pPr>
          </w:p>
          <w:p w:rsidR="00614D2D" w:rsidRDefault="00614D2D">
            <w:pPr>
              <w:pStyle w:val="TAL"/>
            </w:pPr>
            <w:r>
              <w:t>Applet3 is triggered by EVENT_FIRST_COMMAND_AFTER_SELECT.</w:t>
            </w:r>
          </w:p>
          <w:p w:rsidR="00614D2D" w:rsidRDefault="00614D2D">
            <w:pPr>
              <w:pStyle w:val="TAL"/>
            </w:pPr>
          </w:p>
          <w:p w:rsidR="00614D2D" w:rsidRDefault="00614D2D">
            <w:pPr>
              <w:pStyle w:val="TAL"/>
            </w:pPr>
            <w:r>
              <w:t>Applet4 is triggered by EVENT_PROFILE DOWNLOAD.</w:t>
            </w:r>
          </w:p>
          <w:p w:rsidR="00614D2D" w:rsidRDefault="00614D2D">
            <w:pPr>
              <w:pStyle w:val="TAL"/>
            </w:pPr>
          </w:p>
          <w:p w:rsidR="00614D2D" w:rsidRDefault="00614D2D">
            <w:pPr>
              <w:pStyle w:val="TAL"/>
            </w:pPr>
            <w:r>
              <w:t xml:space="preserve"> Applet3 is triggered by EVENT_PROFILE_DOWNLOAD.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rPr>
            </w:pPr>
            <w:r>
              <w:rPr>
                <w:rFonts w:ascii="Arial" w:hAnsi="Arial"/>
                <w:sz w:val="18"/>
              </w:rPr>
              <w:t>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Check that the applet is triggered before the first SW is sent.</w:t>
            </w:r>
          </w:p>
          <w:p w:rsidR="00614D2D" w:rsidRDefault="00614D2D">
            <w:pPr>
              <w:pStyle w:val="TAH"/>
            </w:pPr>
          </w:p>
          <w:p w:rsidR="00614D2D" w:rsidRDefault="00614D2D">
            <w:pPr>
              <w:pStyle w:val="PL"/>
              <w:tabs>
                <w:tab w:val="clear" w:pos="384"/>
              </w:tabs>
            </w:pPr>
            <w:r>
              <w:t xml:space="preserve">1-Install Applet 5. </w:t>
            </w:r>
          </w:p>
          <w:p w:rsidR="00614D2D" w:rsidRDefault="00614D2D">
            <w:pPr>
              <w:pStyle w:val="PL"/>
              <w:tabs>
                <w:tab w:val="clear" w:pos="384"/>
              </w:tabs>
            </w:pPr>
            <w:r>
              <w:t>Applet 5 is registered with two entries in the menu entries list. Applet5 is also registered to EVENT_FIRST_COMMAND_AFTER_SELECT.</w:t>
            </w:r>
          </w:p>
          <w:p w:rsidR="00614D2D" w:rsidRDefault="00614D2D">
            <w:pPr>
              <w:pStyle w:val="PL"/>
            </w:pPr>
          </w:p>
          <w:p w:rsidR="00614D2D" w:rsidRDefault="00614D2D">
            <w:pPr>
              <w:pStyle w:val="PL"/>
              <w:tabs>
                <w:tab w:val="clear" w:pos="384"/>
              </w:tabs>
            </w:pPr>
            <w:r>
              <w:t>2-Reset and TERMINAL PROFILE.</w:t>
            </w:r>
          </w:p>
          <w:p w:rsidR="00614D2D" w:rsidRDefault="00614D2D">
            <w:pPr>
              <w:pStyle w:val="PL"/>
              <w:tabs>
                <w:tab w:val="clear" w:pos="384"/>
              </w:tabs>
            </w:pPr>
          </w:p>
          <w:p w:rsidR="00614D2D" w:rsidRDefault="00614D2D">
            <w:pPr>
              <w:pStyle w:val="PL"/>
              <w:tabs>
                <w:tab w:val="clear" w:pos="384"/>
              </w:tabs>
            </w:pPr>
            <w:r>
              <w:t>3-Applet disables a menu entry.</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Applet 5 is triggered</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3-The SETUP MENU proactive command is fetched.</w:t>
            </w:r>
          </w:p>
          <w:p w:rsidR="00614D2D" w:rsidRDefault="00614D2D">
            <w:pPr>
              <w:pStyle w:val="TAL"/>
            </w:pPr>
            <w:r>
              <w:t>There is only one item for Applet5.</w:t>
            </w:r>
          </w:p>
        </w:tc>
      </w:tr>
    </w:tbl>
    <w:p w:rsidR="00614D2D" w:rsidRDefault="00614D2D" w:rsidP="00614D2D"/>
    <w:p w:rsidR="00614D2D" w:rsidRDefault="00614D2D" w:rsidP="00614D2D">
      <w:pPr>
        <w:pStyle w:val="NO"/>
      </w:pPr>
      <w:r>
        <w:t>NOTE:</w:t>
      </w:r>
      <w:r>
        <w:tab/>
        <w:t>Testing the triggering of an applet upon the first command after select is not possible.</w:t>
      </w:r>
    </w:p>
    <w:p w:rsidR="00614D2D" w:rsidRDefault="00614D2D" w:rsidP="00614D2D">
      <w:pPr>
        <w:pStyle w:val="H6"/>
      </w:pPr>
      <w:r>
        <w:t>6.3.3.22.4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1,2,3, 4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1, 4</w:t>
            </w:r>
          </w:p>
        </w:tc>
      </w:tr>
    </w:tbl>
    <w:p w:rsidR="00614D2D" w:rsidRDefault="00614D2D" w:rsidP="00614D2D"/>
    <w:p w:rsidR="00614D2D" w:rsidRDefault="00614D2D" w:rsidP="00614D2D">
      <w:pPr>
        <w:pStyle w:val="Heading4"/>
      </w:pPr>
      <w:bookmarkStart w:id="633" w:name="_Toc51826853"/>
      <w:bookmarkStart w:id="634" w:name="_Toc117070534"/>
      <w:bookmarkStart w:id="635" w:name="_Toc51828296"/>
      <w:r>
        <w:t>6.3.3.23</w:t>
      </w:r>
      <w:r>
        <w:tab/>
        <w:t>EVENT_EVENT_DOWNLOAD_DATA_AVAILABLE</w:t>
      </w:r>
      <w:bookmarkEnd w:id="633"/>
      <w:bookmarkEnd w:id="634"/>
      <w:bookmarkEnd w:id="635"/>
    </w:p>
    <w:p w:rsidR="00614D2D" w:rsidRDefault="00614D2D" w:rsidP="00614D2D">
      <w:r>
        <w:t>Test Area Reference: FWK_APT_EDDA</w:t>
      </w:r>
    </w:p>
    <w:p w:rsidR="00614D2D" w:rsidRDefault="00614D2D" w:rsidP="00614D2D">
      <w:pPr>
        <w:pStyle w:val="H6"/>
      </w:pPr>
      <w:r>
        <w:t>6.3.3.23.1</w:t>
      </w:r>
      <w:r>
        <w:tab/>
        <w:t>Conformance Requirement</w:t>
      </w:r>
    </w:p>
    <w:p w:rsidR="00614D2D" w:rsidRDefault="00614D2D" w:rsidP="00614D2D">
      <w:pPr>
        <w:pStyle w:val="H6"/>
        <w:rPr>
          <w:rFonts w:ascii="Times New Roman" w:hAnsi="Times New Roman"/>
        </w:rPr>
      </w:pPr>
      <w:r>
        <w:t>6.3.3.23.1.1</w:t>
      </w:r>
      <w:r>
        <w:tab/>
        <w:t>Normal Execution</w:t>
      </w:r>
    </w:p>
    <w:p w:rsidR="00614D2D" w:rsidRDefault="00614D2D" w:rsidP="00614D2D">
      <w:pPr>
        <w:pStyle w:val="ListBullet"/>
        <w:numPr>
          <w:ilvl w:val="0"/>
          <w:numId w:val="2"/>
        </w:numPr>
        <w:ind w:left="568" w:hanging="284"/>
      </w:pPr>
      <w:r>
        <w:t>CRRN1: For EVENT_EVENT_DOWNLOAD_DATA_AVAILABLE, the framework shall only trigger the applet registered to this event with the appropriate channel identifier.</w:t>
      </w:r>
    </w:p>
    <w:p w:rsidR="00614D2D" w:rsidRDefault="00614D2D" w:rsidP="00614D2D">
      <w:pPr>
        <w:pStyle w:val="ListBullet"/>
        <w:numPr>
          <w:ilvl w:val="0"/>
          <w:numId w:val="2"/>
        </w:numPr>
        <w:ind w:left="568" w:hanging="284"/>
      </w:pPr>
      <w:r>
        <w:t>CRRN2: The registration to the EVENT_EVENT_DOWNLOAD_DATA_AVAILABLE is effective once the toolkit applet has issued a successful OPEN CHANNEL proactive command, and valid till the first successful CLOSE CHANNEL or the end of card session.</w:t>
      </w:r>
    </w:p>
    <w:p w:rsidR="00614D2D" w:rsidRDefault="00614D2D" w:rsidP="00614D2D">
      <w:pPr>
        <w:pStyle w:val="ListBullet"/>
        <w:numPr>
          <w:ilvl w:val="0"/>
          <w:numId w:val="2"/>
        </w:numPr>
        <w:ind w:left="568" w:hanging="284"/>
      </w:pPr>
      <w:r>
        <w:t>CRRN3: When a Toolkit Applet has sent an OPEN CHANNEL proactive command and received a successful TERMINAL RESPONSE, the framework shall register the received channel identifier for the calling Toolkit Applet.</w:t>
      </w:r>
    </w:p>
    <w:p w:rsidR="00614D2D" w:rsidRDefault="00614D2D" w:rsidP="00614D2D">
      <w:pPr>
        <w:pStyle w:val="ListBullet"/>
        <w:numPr>
          <w:ilvl w:val="0"/>
          <w:numId w:val="2"/>
        </w:numPr>
        <w:ind w:left="568" w:hanging="284"/>
      </w:pPr>
      <w:r>
        <w:t>CRRN4: When a Toolkit Applet has sent a CLOSE CHANNEL proactive command and received a successful TERMINAL RESPONSE, the framework shall release the channel identifier contained in the command. A successful TERMINAL RESPONSE means that the result of the proactive command execution belongs to command performed category (i.e. General Result ='0x').</w:t>
      </w:r>
    </w:p>
    <w:p w:rsidR="00614D2D" w:rsidRDefault="00614D2D" w:rsidP="00614D2D">
      <w:pPr>
        <w:pStyle w:val="H6"/>
      </w:pPr>
      <w:r>
        <w:t>6.3.3.23.2</w:t>
      </w:r>
      <w:r>
        <w:tab/>
        <w:t>Test Suite Files</w:t>
      </w:r>
    </w:p>
    <w:p w:rsidR="00614D2D" w:rsidRDefault="00614D2D" w:rsidP="00614D2D">
      <w:pPr>
        <w:pStyle w:val="B1"/>
        <w:tabs>
          <w:tab w:val="left" w:pos="2268"/>
        </w:tabs>
        <w:ind w:left="284" w:firstLine="0"/>
      </w:pPr>
      <w:r>
        <w:t>Test Script:</w:t>
      </w:r>
      <w:r w:rsidR="00A1704F">
        <w:tab/>
      </w:r>
      <w:r>
        <w:t>FWK_APT_EDDA_1.scr</w:t>
      </w:r>
    </w:p>
    <w:p w:rsidR="00614D2D" w:rsidRDefault="00614D2D" w:rsidP="00614D2D">
      <w:pPr>
        <w:pStyle w:val="B1"/>
        <w:tabs>
          <w:tab w:val="left" w:pos="2268"/>
        </w:tabs>
        <w:ind w:left="284" w:firstLine="0"/>
      </w:pPr>
      <w:r>
        <w:t>Test Applet:</w:t>
      </w:r>
      <w:r w:rsidR="00A1704F">
        <w:tab/>
      </w:r>
      <w:r>
        <w:t>FWK_APT_EDDA_1.java</w:t>
      </w:r>
    </w:p>
    <w:p w:rsidR="00614D2D" w:rsidRDefault="00614D2D" w:rsidP="00614D2D">
      <w:pPr>
        <w:pStyle w:val="B1"/>
        <w:tabs>
          <w:tab w:val="left" w:pos="2268"/>
        </w:tabs>
        <w:ind w:left="284" w:firstLine="0"/>
      </w:pPr>
      <w:r>
        <w:t>Load Script:</w:t>
      </w:r>
      <w:r w:rsidR="00A1704F">
        <w:tab/>
      </w:r>
      <w:r>
        <w:t>FWK_APT_EDDA_1.ldr</w:t>
      </w:r>
    </w:p>
    <w:p w:rsidR="00614D2D" w:rsidRDefault="00614D2D" w:rsidP="00614D2D">
      <w:pPr>
        <w:pStyle w:val="B1"/>
        <w:tabs>
          <w:tab w:val="left" w:pos="2268"/>
        </w:tabs>
        <w:ind w:left="284" w:firstLine="0"/>
      </w:pPr>
      <w:r>
        <w:t>Cleanup Script:</w:t>
      </w:r>
      <w:r w:rsidR="00A1704F">
        <w:tab/>
      </w:r>
      <w:r>
        <w:t>FWK_APT_EDDA_1.clr</w:t>
      </w:r>
    </w:p>
    <w:p w:rsidR="00614D2D" w:rsidRDefault="00614D2D" w:rsidP="00614D2D">
      <w:pPr>
        <w:pStyle w:val="B1"/>
        <w:tabs>
          <w:tab w:val="left" w:pos="2268"/>
        </w:tabs>
        <w:ind w:left="284" w:firstLine="0"/>
      </w:pPr>
      <w:r>
        <w:t>Parameter File:</w:t>
      </w:r>
      <w:r w:rsidR="00A1704F">
        <w:tab/>
      </w:r>
      <w:r>
        <w:t>FWK_APT_EDDA_1.par</w:t>
      </w:r>
    </w:p>
    <w:p w:rsidR="00614D2D" w:rsidRDefault="00614D2D" w:rsidP="00614D2D">
      <w:pPr>
        <w:pStyle w:val="H6"/>
      </w:pPr>
      <w:r>
        <w:t>6.3.3.23.3</w:t>
      </w:r>
      <w:r>
        <w:tab/>
        <w:t>Test Procedure</w:t>
      </w:r>
    </w:p>
    <w:tbl>
      <w:tblPr>
        <w:tblW w:w="9780"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strike/>
              </w:rPr>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rPr>
                <w:rFonts w:ascii="Courier New" w:hAnsi="Courier New"/>
                <w:b w:val="0"/>
                <w:noProof/>
                <w:sz w:val="16"/>
              </w:rPr>
            </w:pPr>
            <w:r>
              <w:t>Applet registration to EVENT_EVENT_DOWNLOAD_DATA_AVAILABLE</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r>
              <w:rPr>
                <w:rFonts w:ascii="Courier New" w:hAnsi="Courier New"/>
                <w:b w:val="0"/>
                <w:noProof/>
                <w:sz w:val="16"/>
              </w:rPr>
              <w:t>Applet1 is registered to Unformatted SMS PP Envelope.</w:t>
            </w:r>
          </w:p>
          <w:p w:rsidR="00614D2D" w:rsidRDefault="00614D2D">
            <w:pPr>
              <w:pStyle w:val="TAH"/>
              <w:jc w:val="left"/>
              <w:rPr>
                <w:rFonts w:ascii="Courier New" w:hAnsi="Courier New"/>
                <w:b w:val="0"/>
                <w:noProof/>
                <w:sz w:val="16"/>
              </w:rPr>
            </w:pPr>
            <w:r>
              <w:rPr>
                <w:rFonts w:ascii="Courier New" w:hAnsi="Courier New"/>
                <w:b w:val="0"/>
                <w:noProof/>
                <w:sz w:val="16"/>
              </w:rPr>
              <w:t>1- Unformatted SMS PP envelope is sent to the SIM.</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r>
              <w:rPr>
                <w:rFonts w:ascii="Courier New" w:hAnsi="Courier New"/>
                <w:b w:val="0"/>
                <w:noProof/>
                <w:sz w:val="16"/>
              </w:rPr>
              <w:t>2- Applet calls setEvent() with the event EVENT_EVENT_DOWNLOAD_DATA_AVAILABLE.</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p>
          <w:p w:rsidR="00614D2D" w:rsidRDefault="00614D2D">
            <w:pPr>
              <w:pStyle w:val="PL"/>
            </w:pPr>
            <w:r>
              <w:t>3- An envelope Event Download Data Available is sent to the SIM</w:t>
            </w:r>
          </w:p>
          <w:p w:rsidR="00614D2D" w:rsidRDefault="00614D2D">
            <w:pPr>
              <w:pStyle w:val="PL"/>
            </w:pPr>
            <w:r>
              <w:t>Channel Status = 81 00</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r>
              <w:rPr>
                <w:rFonts w:ascii="Courier New" w:hAnsi="Courier New"/>
                <w:b w:val="0"/>
                <w:noProof/>
                <w:sz w:val="16"/>
              </w:rPr>
              <w:t>4- Unformatted SMS PP envelope is sent to the SIM.</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r>
              <w:rPr>
                <w:rFonts w:ascii="Courier New" w:hAnsi="Courier New"/>
                <w:b w:val="0"/>
                <w:noProof/>
                <w:sz w:val="16"/>
              </w:rPr>
              <w:t>5- Applet1 builds a proactive command OPEN CHANNEL calling ProactiveHandler.init() method.</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r>
              <w:rPr>
                <w:rFonts w:ascii="Courier New" w:hAnsi="Courier New"/>
                <w:b w:val="0"/>
                <w:noProof/>
                <w:sz w:val="16"/>
              </w:rPr>
              <w:t xml:space="preserve">6- send() method is called to register to this event. </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p>
          <w:p w:rsidR="00614D2D" w:rsidRDefault="00614D2D">
            <w:pPr>
              <w:pStyle w:val="PL"/>
            </w:pPr>
            <w:r>
              <w:t>8- An envelope Event Download Data Available is sent to the SIM with Channel Status = 01 00.</w:t>
            </w:r>
          </w:p>
          <w:p w:rsidR="00614D2D" w:rsidRDefault="00614D2D">
            <w:pPr>
              <w:pStyle w:val="PL"/>
            </w:pPr>
          </w:p>
          <w:p w:rsidR="00614D2D" w:rsidRDefault="00614D2D">
            <w:pPr>
              <w:pStyle w:val="PL"/>
            </w:pPr>
          </w:p>
          <w:p w:rsidR="00614D2D" w:rsidRDefault="00614D2D">
            <w:pPr>
              <w:pStyle w:val="TAH"/>
              <w:jc w:val="left"/>
              <w:rPr>
                <w:rFonts w:ascii="Courier New" w:hAnsi="Courier New"/>
                <w:b w:val="0"/>
                <w:noProof/>
                <w:sz w:val="16"/>
              </w:rPr>
            </w:pPr>
            <w:r>
              <w:rPr>
                <w:rFonts w:ascii="Courier New" w:hAnsi="Courier New"/>
                <w:b w:val="0"/>
                <w:noProof/>
                <w:sz w:val="16"/>
              </w:rPr>
              <w:t>9- Unformatted SMS PP envelope is sent to the SIM.</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r>
              <w:rPr>
                <w:rFonts w:ascii="Courier New" w:hAnsi="Courier New"/>
                <w:b w:val="0"/>
                <w:noProof/>
                <w:sz w:val="16"/>
              </w:rPr>
              <w:t>10- Applet1 builds a proactive command OPEN CHANNEL calling ProactiveHandler.init() method.</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p>
          <w:p w:rsidR="00614D2D" w:rsidRDefault="00614D2D">
            <w:pPr>
              <w:pStyle w:val="PL"/>
            </w:pPr>
            <w:r>
              <w:t>11- send() method is called to register to this event.</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p>
          <w:p w:rsidR="00614D2D" w:rsidRDefault="00614D2D">
            <w:pPr>
              <w:pStyle w:val="TAH"/>
              <w:jc w:val="left"/>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r>
              <w:t>1- Applet1 is triggered by Unformatted SMS PP envelope.</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Applet1 finalizes.</w:t>
            </w:r>
          </w:p>
          <w:p w:rsidR="00614D2D" w:rsidRDefault="00614D2D">
            <w:pPr>
              <w:pStyle w:val="TAL"/>
            </w:pPr>
          </w:p>
          <w:p w:rsidR="00614D2D" w:rsidRDefault="00614D2D">
            <w:pPr>
              <w:pStyle w:val="TAL"/>
            </w:pPr>
            <w:r>
              <w:t>3- Applet1 is not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Applet1 is triggered by Unformatted SMS PP envelope.</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7- Applet1 finalizes.</w:t>
            </w:r>
          </w:p>
          <w:p w:rsidR="00614D2D" w:rsidRDefault="00614D2D">
            <w:pPr>
              <w:pStyle w:val="TAL"/>
            </w:pPr>
          </w:p>
          <w:p w:rsidR="00614D2D" w:rsidRDefault="00614D2D">
            <w:pPr>
              <w:pStyle w:val="TAL"/>
            </w:pPr>
            <w:r>
              <w:t>8- Applet1 is not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9- Applet1 is triggered by EVENT_UNFORMATTED_SMS_PP_ENV.</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12- Applet1 finalizes.</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6- OPEN CHANNEL proactive command is fetched.</w:t>
            </w:r>
          </w:p>
          <w:p w:rsidR="00614D2D" w:rsidRDefault="00614D2D">
            <w:pPr>
              <w:pStyle w:val="TAL"/>
            </w:pPr>
          </w:p>
          <w:p w:rsidR="00614D2D" w:rsidRDefault="00614D2D">
            <w:pPr>
              <w:pStyle w:val="TAL"/>
            </w:pPr>
            <w:r>
              <w:t>Unsuccessful TERMINAL RESPONSE of OPEN CHANNEL is sent to the SIM.</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11- OPEN CHANNEL proactive command is fetched.</w:t>
            </w:r>
          </w:p>
          <w:p w:rsidR="00614D2D" w:rsidRDefault="00614D2D">
            <w:pPr>
              <w:pStyle w:val="TAL"/>
            </w:pPr>
            <w:r>
              <w:t>Successful TERMINAL RESPONSE of OPEN CHANNEL is sent to the SIM with Channel Id = 01.</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strike/>
              </w:rPr>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Applet triggering to EVENT_EVENT_DOWNLOAD_DATA_AVAILABLE</w:t>
            </w:r>
          </w:p>
          <w:p w:rsidR="00614D2D" w:rsidRDefault="00614D2D">
            <w:pPr>
              <w:pStyle w:val="PL"/>
            </w:pPr>
          </w:p>
          <w:p w:rsidR="00614D2D" w:rsidRDefault="00614D2D">
            <w:pPr>
              <w:pStyle w:val="PL"/>
            </w:pPr>
            <w:r>
              <w:t>1- An envelope Event Download Data Available is sent to the SIM</w:t>
            </w:r>
          </w:p>
          <w:p w:rsidR="00614D2D" w:rsidRDefault="00614D2D">
            <w:pPr>
              <w:pStyle w:val="PL"/>
            </w:pPr>
            <w:r>
              <w:t>Channel Status = 81 00.</w:t>
            </w:r>
          </w:p>
          <w:p w:rsidR="00614D2D" w:rsidRDefault="00614D2D">
            <w:pPr>
              <w:pStyle w:val="PL"/>
            </w:pPr>
          </w:p>
          <w:p w:rsidR="00614D2D" w:rsidRDefault="00614D2D">
            <w:pPr>
              <w:pStyle w:val="PL"/>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strike/>
              </w:rPr>
            </w:pPr>
            <w:r>
              <w:t>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Applet deregistration to EVENT_EVENT_ DOWNLOAD_DATA_ AVAILABLE</w:t>
            </w:r>
          </w:p>
          <w:p w:rsidR="00614D2D" w:rsidRDefault="00614D2D">
            <w:pPr>
              <w:pStyle w:val="PL"/>
            </w:pPr>
          </w:p>
          <w:p w:rsidR="00614D2D" w:rsidRDefault="00614D2D">
            <w:pPr>
              <w:pStyle w:val="PL"/>
            </w:pPr>
            <w:r>
              <w:t>0- Unformatted SMS PP envelope is sent to the SIM.</w:t>
            </w:r>
          </w:p>
          <w:p w:rsidR="00614D2D" w:rsidRDefault="00614D2D">
            <w:pPr>
              <w:pStyle w:val="PL"/>
              <w:rPr>
                <w:strike/>
              </w:rPr>
            </w:pPr>
          </w:p>
          <w:p w:rsidR="00614D2D" w:rsidRDefault="00614D2D">
            <w:pPr>
              <w:pStyle w:val="PL"/>
            </w:pPr>
            <w:r>
              <w:t>1- Applet1 initialises and sends an OPEN CHANNEL proactive command.</w:t>
            </w:r>
          </w:p>
          <w:p w:rsidR="00614D2D" w:rsidRDefault="00614D2D">
            <w:pPr>
              <w:pStyle w:val="PL"/>
              <w:rPr>
                <w:strike/>
              </w:rPr>
            </w:pPr>
          </w:p>
          <w:p w:rsidR="00614D2D" w:rsidRDefault="00614D2D">
            <w:pPr>
              <w:pStyle w:val="PL"/>
            </w:pPr>
            <w:r>
              <w:t>2- Applet1 builds a CLOSE CHANNEL Proactive Command calling ProactiveHandler.initCloseChannel() and ProactiveHandler.send() methods.</w:t>
            </w:r>
          </w:p>
          <w:p w:rsidR="00614D2D" w:rsidRDefault="00614D2D">
            <w:pPr>
              <w:pStyle w:val="PL"/>
            </w:pPr>
          </w:p>
          <w:p w:rsidR="00614D2D" w:rsidRDefault="00614D2D">
            <w:pPr>
              <w:pStyle w:val="PL"/>
            </w:pPr>
          </w:p>
          <w:p w:rsidR="00614D2D" w:rsidRDefault="00614D2D">
            <w:pPr>
              <w:pStyle w:val="PL"/>
            </w:pPr>
            <w:r>
              <w:t>3- An envelope Event Download Data Available is sent to the SIM.</w:t>
            </w:r>
          </w:p>
          <w:p w:rsidR="00614D2D" w:rsidRDefault="00614D2D">
            <w:pPr>
              <w:pStyle w:val="TAH"/>
              <w:jc w:val="left"/>
              <w:rPr>
                <w:rFonts w:ascii="Courier New" w:hAnsi="Courier New"/>
                <w:b w:val="0"/>
                <w:sz w:val="16"/>
              </w:rPr>
            </w:pPr>
            <w:r>
              <w:rPr>
                <w:rFonts w:ascii="Courier New" w:hAnsi="Courier New"/>
                <w:b w:val="0"/>
                <w:sz w:val="16"/>
              </w:rPr>
              <w:t>Channel Status = 82 00</w:t>
            </w:r>
          </w:p>
          <w:p w:rsidR="00614D2D" w:rsidRDefault="00614D2D">
            <w:pPr>
              <w:pStyle w:val="PL"/>
            </w:pPr>
          </w:p>
          <w:p w:rsidR="00614D2D" w:rsidRDefault="00614D2D">
            <w:pPr>
              <w:pStyle w:val="PL"/>
            </w:pPr>
          </w:p>
          <w:p w:rsidR="00614D2D" w:rsidRDefault="00614D2D">
            <w:pPr>
              <w:pStyle w:val="TAH"/>
              <w:jc w:val="left"/>
            </w:pPr>
          </w:p>
          <w:p w:rsidR="00614D2D" w:rsidRDefault="00614D2D">
            <w:pPr>
              <w:pStyle w:val="PL"/>
            </w:pPr>
            <w:r>
              <w:t>4- Applet1 builds a CLOSE CHANNEL Proactive Command calling ProactiveHandler.initCloseChannel() and ProactiveHandler.send() methods.</w:t>
            </w:r>
          </w:p>
          <w:p w:rsidR="00614D2D" w:rsidRDefault="00614D2D">
            <w:pPr>
              <w:pStyle w:val="TAH"/>
              <w:jc w:val="left"/>
            </w:pPr>
          </w:p>
          <w:p w:rsidR="00614D2D" w:rsidRDefault="00614D2D">
            <w:pPr>
              <w:pStyle w:val="TAH"/>
              <w:jc w:val="left"/>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0-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rPr>
                <w:color w:val="00FF00"/>
              </w:rPr>
            </w:pPr>
          </w:p>
          <w:p w:rsidR="00614D2D" w:rsidRDefault="00614D2D">
            <w:pPr>
              <w:pStyle w:val="TAL"/>
            </w:pPr>
          </w:p>
          <w:p w:rsidR="00614D2D" w:rsidRDefault="00614D2D">
            <w:pPr>
              <w:pStyle w:val="TAL"/>
            </w:pPr>
            <w:r>
              <w:t>5- Applet1 finalizes.</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r>
              <w:t>1- OPEN CHANNEL proactive command is fetched.</w:t>
            </w:r>
          </w:p>
          <w:p w:rsidR="00614D2D" w:rsidRDefault="00614D2D">
            <w:pPr>
              <w:pStyle w:val="TAL"/>
            </w:pPr>
            <w:r>
              <w:t>Successful terminal response is sent, with channelId=02.</w:t>
            </w:r>
          </w:p>
          <w:p w:rsidR="00614D2D" w:rsidRDefault="00614D2D">
            <w:pPr>
              <w:pStyle w:val="TAL"/>
            </w:pPr>
          </w:p>
          <w:p w:rsidR="00614D2D" w:rsidRDefault="00614D2D">
            <w:pPr>
              <w:pStyle w:val="TAL"/>
            </w:pPr>
            <w:r>
              <w:t>2- CLOSE CHANNEL proactive command is fetched.</w:t>
            </w:r>
          </w:p>
          <w:p w:rsidR="00614D2D" w:rsidRDefault="00614D2D">
            <w:pPr>
              <w:pStyle w:val="TAL"/>
            </w:pPr>
            <w:r>
              <w:t>Unsuccessful TERMINAL RESPONSE of CLOSE CHANNEL is sent to the SIM.</w:t>
            </w:r>
          </w:p>
          <w:p w:rsidR="00614D2D" w:rsidRDefault="00614D2D">
            <w:pPr>
              <w:pStyle w:val="TAL"/>
            </w:pPr>
          </w:p>
          <w:p w:rsidR="00614D2D" w:rsidRDefault="00614D2D">
            <w:pPr>
              <w:pStyle w:val="TAL"/>
            </w:pPr>
            <w:r>
              <w:t>4- CLOSE CHANNEL proactive command is fetched.</w:t>
            </w:r>
          </w:p>
          <w:p w:rsidR="00614D2D" w:rsidRDefault="00614D2D">
            <w:pPr>
              <w:pStyle w:val="TAL"/>
              <w:rPr>
                <w:color w:val="00FF00"/>
              </w:rPr>
            </w:pPr>
            <w:r>
              <w:t>Successful TERMINAL RESPONSE of CLOSE CHANNEL is sent to the SIM with Channel Id = 02.</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strike/>
              </w:rPr>
            </w:pPr>
            <w:r>
              <w:t>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Applet triggering to EVENT_EVENT_DOWNLOAD_DATA_AVAILABLE</w:t>
            </w:r>
          </w:p>
          <w:p w:rsidR="00614D2D" w:rsidRDefault="00614D2D">
            <w:pPr>
              <w:pStyle w:val="PL"/>
            </w:pPr>
          </w:p>
          <w:p w:rsidR="00614D2D" w:rsidRDefault="00614D2D">
            <w:pPr>
              <w:pStyle w:val="PL"/>
            </w:pPr>
            <w:r>
              <w:t>1- An envelope Event Download Data Available is sent to the SIM</w:t>
            </w:r>
          </w:p>
          <w:p w:rsidR="00614D2D" w:rsidRDefault="00614D2D">
            <w:pPr>
              <w:pStyle w:val="TAH"/>
              <w:jc w:val="left"/>
            </w:pPr>
            <w:r>
              <w:rPr>
                <w:rFonts w:ascii="Courier New" w:hAnsi="Courier New"/>
                <w:b w:val="0"/>
                <w:noProof/>
                <w:sz w:val="16"/>
              </w:rPr>
              <w:t>Channel Status = 82 00.</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w:t>
            </w:r>
            <w:r>
              <w:rPr>
                <w:color w:val="00FF00"/>
              </w:rPr>
              <w:t xml:space="preserve"> </w:t>
            </w:r>
            <w:r>
              <w:t>Applet1 is not triggered.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5</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Applet1 not triggered after a reset</w:t>
            </w:r>
          </w:p>
          <w:p w:rsidR="00614D2D" w:rsidRDefault="00614D2D">
            <w:pPr>
              <w:pStyle w:val="TAH"/>
            </w:pPr>
          </w:p>
          <w:p w:rsidR="00614D2D" w:rsidRDefault="00614D2D">
            <w:pPr>
              <w:pStyle w:val="TAH"/>
              <w:jc w:val="left"/>
              <w:rPr>
                <w:rFonts w:ascii="Courier New" w:hAnsi="Courier New"/>
                <w:b w:val="0"/>
                <w:noProof/>
                <w:sz w:val="16"/>
              </w:rPr>
            </w:pPr>
            <w:r>
              <w:rPr>
                <w:rFonts w:ascii="Courier New" w:hAnsi="Courier New"/>
                <w:b w:val="0"/>
                <w:noProof/>
                <w:sz w:val="16"/>
              </w:rPr>
              <w:t>0- Applet1 is triggered by an unformatted SMS PP Envelope</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r>
              <w:rPr>
                <w:rFonts w:ascii="Courier New" w:hAnsi="Courier New"/>
                <w:b w:val="0"/>
                <w:noProof/>
                <w:sz w:val="16"/>
              </w:rPr>
              <w:t>1- Applet1 builds a proactive command OPEN CHANNEL calling ProactiveHandler.init() method.</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r>
              <w:rPr>
                <w:rFonts w:ascii="Courier New" w:hAnsi="Courier New"/>
                <w:b w:val="0"/>
                <w:noProof/>
                <w:sz w:val="16"/>
              </w:rPr>
              <w:t xml:space="preserve">2- send() method is called to register to this event. </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r>
              <w:rPr>
                <w:rFonts w:ascii="Courier New" w:hAnsi="Courier New"/>
                <w:b w:val="0"/>
                <w:noProof/>
                <w:sz w:val="16"/>
              </w:rPr>
              <w:t>3- isEventSet() method is called.</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r>
              <w:rPr>
                <w:rFonts w:ascii="Courier New" w:hAnsi="Courier New"/>
                <w:b w:val="0"/>
                <w:noProof/>
                <w:sz w:val="16"/>
              </w:rPr>
              <w:t>4- Reset the card.</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r>
              <w:rPr>
                <w:rFonts w:ascii="Courier New" w:hAnsi="Courier New"/>
                <w:b w:val="0"/>
                <w:noProof/>
                <w:sz w:val="16"/>
              </w:rPr>
              <w:t>5- An envelope Event Download Data Available is sent to the SIM</w:t>
            </w:r>
          </w:p>
          <w:p w:rsidR="00614D2D" w:rsidRDefault="00614D2D">
            <w:pPr>
              <w:pStyle w:val="TAH"/>
              <w:jc w:val="left"/>
              <w:rPr>
                <w:rFonts w:ascii="Courier New" w:hAnsi="Courier New"/>
                <w:b w:val="0"/>
                <w:noProof/>
                <w:sz w:val="16"/>
              </w:rPr>
            </w:pPr>
            <w:r>
              <w:rPr>
                <w:rFonts w:ascii="Courier New" w:hAnsi="Courier New"/>
                <w:b w:val="0"/>
                <w:noProof/>
                <w:sz w:val="16"/>
              </w:rPr>
              <w:t>Channel Status = 82 00.</w:t>
            </w:r>
          </w:p>
          <w:p w:rsidR="00614D2D" w:rsidRDefault="00614D2D">
            <w:pPr>
              <w:pStyle w:val="TAH"/>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returns true.</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Applet1 is not triggered.</w:t>
            </w: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OPEN CHANNEL proactive command is fetched.</w:t>
            </w:r>
          </w:p>
          <w:p w:rsidR="00614D2D" w:rsidRDefault="00614D2D">
            <w:pPr>
              <w:pStyle w:val="TAL"/>
            </w:pPr>
          </w:p>
          <w:p w:rsidR="00614D2D" w:rsidRDefault="00614D2D">
            <w:pPr>
              <w:pStyle w:val="TAL"/>
            </w:pPr>
          </w:p>
          <w:p w:rsidR="00614D2D" w:rsidRDefault="00614D2D">
            <w:pPr>
              <w:pStyle w:val="TAL"/>
            </w:pPr>
            <w:r>
              <w:t>2- Successful TERMINAL RESPONSE of OPEN CHANNEL is sent to the SIM with Channel Id = 02.</w:t>
            </w:r>
          </w:p>
        </w:tc>
      </w:tr>
    </w:tbl>
    <w:p w:rsidR="00614D2D" w:rsidRDefault="00614D2D" w:rsidP="00614D2D"/>
    <w:p w:rsidR="00614D2D" w:rsidRDefault="00614D2D" w:rsidP="00614D2D">
      <w:pPr>
        <w:pStyle w:val="H6"/>
      </w:pPr>
      <w:r>
        <w:t>6.3.3.23.4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strike/>
              </w:rPr>
            </w:pPr>
            <w:r>
              <w:t>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strike/>
              </w:rPr>
            </w:pPr>
            <w:r>
              <w:t>1, 4, 5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strike/>
              </w:rPr>
            </w:pPr>
            <w:r>
              <w:t>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strike/>
              </w:rPr>
            </w:pPr>
            <w:r>
              <w:t>3</w:t>
            </w:r>
          </w:p>
        </w:tc>
      </w:tr>
    </w:tbl>
    <w:p w:rsidR="00614D2D" w:rsidRDefault="00614D2D" w:rsidP="00614D2D"/>
    <w:p w:rsidR="00614D2D" w:rsidRDefault="00614D2D" w:rsidP="00614D2D">
      <w:pPr>
        <w:pStyle w:val="Heading4"/>
      </w:pPr>
      <w:bookmarkStart w:id="636" w:name="_Toc51826854"/>
      <w:bookmarkStart w:id="637" w:name="_Toc117070535"/>
      <w:bookmarkStart w:id="638" w:name="_Toc51828297"/>
      <w:r>
        <w:t>6.3.3.24</w:t>
      </w:r>
      <w:r>
        <w:tab/>
        <w:t>EVENT_EVENT_DOWNLOAD_CHANNEL_STATUS</w:t>
      </w:r>
      <w:bookmarkEnd w:id="636"/>
      <w:bookmarkEnd w:id="637"/>
      <w:bookmarkEnd w:id="638"/>
    </w:p>
    <w:p w:rsidR="00614D2D" w:rsidRDefault="00614D2D" w:rsidP="00614D2D">
      <w:r>
        <w:t>Test Area Reference: FWK_APT_EDCS</w:t>
      </w:r>
    </w:p>
    <w:p w:rsidR="00614D2D" w:rsidRDefault="00614D2D" w:rsidP="00614D2D">
      <w:pPr>
        <w:pStyle w:val="H6"/>
      </w:pPr>
      <w:r>
        <w:t>6.3.3.24.1</w:t>
      </w:r>
      <w:r>
        <w:tab/>
        <w:t>Conformance Requirement</w:t>
      </w:r>
    </w:p>
    <w:p w:rsidR="00614D2D" w:rsidRDefault="00614D2D" w:rsidP="00614D2D">
      <w:pPr>
        <w:pStyle w:val="H6"/>
      </w:pPr>
      <w:r>
        <w:t>6.3.3.24.1.1</w:t>
      </w:r>
      <w:r>
        <w:tab/>
        <w:t>Normal Execution</w:t>
      </w:r>
    </w:p>
    <w:p w:rsidR="00614D2D" w:rsidRDefault="00614D2D" w:rsidP="00614D2D">
      <w:pPr>
        <w:pStyle w:val="ListBullet"/>
        <w:numPr>
          <w:ilvl w:val="0"/>
          <w:numId w:val="2"/>
        </w:numPr>
        <w:ind w:left="568" w:hanging="284"/>
      </w:pPr>
      <w:r>
        <w:t>CRRN1: For EVENT_EVENT_DOWNLOAD_CHANNEL_STATUS, the framework shall only trigger the applet registered to this event with the appropriate channel identifier.</w:t>
      </w:r>
    </w:p>
    <w:p w:rsidR="00614D2D" w:rsidRDefault="00614D2D" w:rsidP="00614D2D">
      <w:pPr>
        <w:pStyle w:val="ListBullet"/>
        <w:numPr>
          <w:ilvl w:val="0"/>
          <w:numId w:val="2"/>
        </w:numPr>
        <w:ind w:left="568" w:hanging="284"/>
      </w:pPr>
      <w:r>
        <w:t>CRRN2: The registration to the EVENT_EVENT_DOWNLOAD_CHANNEL_STATUS is effective once the toolkit applet has issued a successful OPEN CHANNEL proactive command, and valid till the first successful CLOSE CHANNEL or the end of the card session.</w:t>
      </w:r>
    </w:p>
    <w:p w:rsidR="00614D2D" w:rsidRDefault="00614D2D" w:rsidP="00614D2D">
      <w:pPr>
        <w:pStyle w:val="ListBullet"/>
        <w:numPr>
          <w:ilvl w:val="0"/>
          <w:numId w:val="2"/>
        </w:numPr>
        <w:ind w:left="568" w:hanging="284"/>
      </w:pPr>
      <w:r>
        <w:t xml:space="preserve">CRRN3: When a Toolkit Applet has sent an OPEN CHANNEL proactive command and received a successful TERMINAL RESPONSE, the framework shall register the received channel identifier for the calling Toolkit Applet. </w:t>
      </w:r>
    </w:p>
    <w:p w:rsidR="00614D2D" w:rsidRDefault="00614D2D" w:rsidP="00614D2D">
      <w:pPr>
        <w:pStyle w:val="ListBullet"/>
        <w:numPr>
          <w:ilvl w:val="0"/>
          <w:numId w:val="2"/>
        </w:numPr>
        <w:ind w:left="568" w:hanging="284"/>
      </w:pPr>
      <w:r>
        <w:t>CRRN4: When a Toolkit Applet has sent a CLOSE CHANNEL proactive command and received a successful TERMINAL RESPONSE, the framework shall release the channel identifier contained in the command. A successful TERMINAL RESPONSE means that the result of the proactive command execution belongs to command performed category (i.e. General Result ='0x').</w:t>
      </w:r>
    </w:p>
    <w:p w:rsidR="00614D2D" w:rsidRDefault="00614D2D" w:rsidP="00614D2D">
      <w:pPr>
        <w:pStyle w:val="H6"/>
      </w:pPr>
      <w:r>
        <w:t>6.3.3.24.2</w:t>
      </w:r>
      <w:r>
        <w:tab/>
        <w:t>Test Suite Files</w:t>
      </w:r>
    </w:p>
    <w:p w:rsidR="00614D2D" w:rsidRDefault="00614D2D" w:rsidP="00614D2D">
      <w:pPr>
        <w:pStyle w:val="B1"/>
        <w:tabs>
          <w:tab w:val="left" w:pos="2268"/>
        </w:tabs>
        <w:ind w:left="284" w:firstLine="0"/>
      </w:pPr>
      <w:r>
        <w:t>Test Script:</w:t>
      </w:r>
      <w:r w:rsidR="00A1704F">
        <w:tab/>
      </w:r>
      <w:r>
        <w:t>FWK_APT_EDCS_1.scr</w:t>
      </w:r>
    </w:p>
    <w:p w:rsidR="00614D2D" w:rsidRDefault="00614D2D" w:rsidP="00614D2D">
      <w:pPr>
        <w:pStyle w:val="B1"/>
        <w:tabs>
          <w:tab w:val="left" w:pos="2268"/>
        </w:tabs>
        <w:ind w:left="284" w:firstLine="0"/>
      </w:pPr>
      <w:r>
        <w:t>Test Applet:</w:t>
      </w:r>
      <w:r w:rsidR="00A1704F">
        <w:tab/>
      </w:r>
      <w:r>
        <w:t>FWK_APT_EDCS_1.java</w:t>
      </w:r>
    </w:p>
    <w:p w:rsidR="00614D2D" w:rsidRDefault="00614D2D" w:rsidP="00614D2D">
      <w:pPr>
        <w:pStyle w:val="B1"/>
        <w:tabs>
          <w:tab w:val="left" w:pos="2268"/>
        </w:tabs>
        <w:ind w:left="284" w:firstLine="0"/>
      </w:pPr>
      <w:r>
        <w:t>Load Script:</w:t>
      </w:r>
      <w:r w:rsidR="00A1704F">
        <w:tab/>
      </w:r>
      <w:r>
        <w:t>FWK_APT_EDCS_1.ldr</w:t>
      </w:r>
    </w:p>
    <w:p w:rsidR="00614D2D" w:rsidRDefault="00614D2D" w:rsidP="00614D2D">
      <w:pPr>
        <w:pStyle w:val="B1"/>
        <w:tabs>
          <w:tab w:val="left" w:pos="2268"/>
        </w:tabs>
        <w:ind w:left="284" w:firstLine="0"/>
      </w:pPr>
      <w:r>
        <w:t>Cleanup Script:</w:t>
      </w:r>
      <w:r w:rsidR="00A1704F">
        <w:tab/>
      </w:r>
      <w:r>
        <w:t>FWK_APT_EDCS_1.clr</w:t>
      </w:r>
    </w:p>
    <w:p w:rsidR="00614D2D" w:rsidRDefault="00614D2D" w:rsidP="00614D2D">
      <w:pPr>
        <w:pStyle w:val="B1"/>
        <w:tabs>
          <w:tab w:val="left" w:pos="2268"/>
        </w:tabs>
        <w:ind w:left="284" w:firstLine="0"/>
      </w:pPr>
      <w:r>
        <w:t>Parameter File:</w:t>
      </w:r>
      <w:r w:rsidR="00A1704F">
        <w:tab/>
      </w:r>
      <w:r>
        <w:t>FWK_APT_EDCS_1.par</w:t>
      </w:r>
    </w:p>
    <w:p w:rsidR="00614D2D" w:rsidRDefault="00614D2D" w:rsidP="00614D2D">
      <w:pPr>
        <w:pStyle w:val="H6"/>
      </w:pPr>
      <w:r>
        <w:t>6.3.3.24.3</w:t>
      </w:r>
      <w:r>
        <w:tab/>
        <w:t>Test Procedure</w:t>
      </w:r>
    </w:p>
    <w:tbl>
      <w:tblPr>
        <w:tblW w:w="9780"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rPr>
                <w:rFonts w:ascii="Courier New" w:hAnsi="Courier New"/>
                <w:b w:val="0"/>
                <w:noProof/>
                <w:sz w:val="16"/>
              </w:rPr>
            </w:pPr>
            <w:r>
              <w:t>Applet registration to EVENT_EVENT_DOWNLOAD_CHANNEL_STATUS</w:t>
            </w:r>
          </w:p>
          <w:p w:rsidR="00614D2D" w:rsidRDefault="00614D2D">
            <w:pPr>
              <w:pStyle w:val="TAH"/>
              <w:jc w:val="left"/>
              <w:rPr>
                <w:rFonts w:ascii="Courier New" w:hAnsi="Courier New"/>
                <w:b w:val="0"/>
                <w:noProof/>
                <w:color w:val="00FF00"/>
                <w:sz w:val="16"/>
              </w:rPr>
            </w:pPr>
          </w:p>
          <w:p w:rsidR="00614D2D" w:rsidRDefault="00614D2D">
            <w:pPr>
              <w:pStyle w:val="TAH"/>
              <w:jc w:val="left"/>
              <w:rPr>
                <w:rFonts w:ascii="Courier New" w:hAnsi="Courier New"/>
                <w:b w:val="0"/>
                <w:noProof/>
                <w:sz w:val="16"/>
              </w:rPr>
            </w:pPr>
            <w:r>
              <w:rPr>
                <w:rFonts w:ascii="Courier New" w:hAnsi="Courier New"/>
                <w:b w:val="0"/>
                <w:noProof/>
                <w:sz w:val="16"/>
              </w:rPr>
              <w:t>Applet1 is registered to Unformatted SMS PP Envelope.</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r>
              <w:rPr>
                <w:rFonts w:ascii="Courier New" w:hAnsi="Courier New"/>
                <w:b w:val="0"/>
                <w:noProof/>
                <w:sz w:val="16"/>
              </w:rPr>
              <w:t>1-Unformatted SMS PP envelope is sent to the SIM.</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r>
              <w:rPr>
                <w:rFonts w:ascii="Courier New" w:hAnsi="Courier New"/>
                <w:b w:val="0"/>
                <w:noProof/>
                <w:sz w:val="16"/>
              </w:rPr>
              <w:t>2-The applet calls setEvent() with EVENT_EVENT_DOWNLOAD_CHANNEL_STATUS.</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p>
          <w:p w:rsidR="00614D2D" w:rsidRDefault="00614D2D">
            <w:pPr>
              <w:pStyle w:val="PL"/>
            </w:pPr>
            <w:r>
              <w:t>3- An envelope Event Download Channel Status is sent to the SIM.</w:t>
            </w:r>
          </w:p>
          <w:p w:rsidR="00614D2D" w:rsidRDefault="00614D2D">
            <w:pPr>
              <w:pStyle w:val="PL"/>
            </w:pPr>
            <w:r>
              <w:t>Channel Status = 81 00</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r>
              <w:rPr>
                <w:rFonts w:ascii="Courier New" w:hAnsi="Courier New"/>
                <w:b w:val="0"/>
                <w:noProof/>
                <w:sz w:val="16"/>
              </w:rPr>
              <w:t>4-Unformatted SMS PP envelope is sent to the SIM.</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strike/>
                <w:noProof/>
                <w:sz w:val="16"/>
              </w:rPr>
            </w:pPr>
            <w:r>
              <w:rPr>
                <w:rFonts w:ascii="Courier New" w:hAnsi="Courier New"/>
                <w:b w:val="0"/>
                <w:noProof/>
                <w:sz w:val="16"/>
              </w:rPr>
              <w:t>5- Applet1 builds a proactive command OPEN CHANNEL calling ProactiveHandler.init() method.</w:t>
            </w:r>
          </w:p>
          <w:p w:rsidR="00614D2D" w:rsidRDefault="00614D2D">
            <w:pPr>
              <w:pStyle w:val="TAH"/>
              <w:jc w:val="left"/>
              <w:rPr>
                <w:rFonts w:ascii="Courier New" w:hAnsi="Courier New"/>
                <w:b w:val="0"/>
                <w:strike/>
                <w:noProof/>
                <w:sz w:val="16"/>
              </w:rPr>
            </w:pP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r>
              <w:rPr>
                <w:rFonts w:ascii="Courier New" w:hAnsi="Courier New"/>
                <w:b w:val="0"/>
                <w:noProof/>
                <w:sz w:val="16"/>
              </w:rPr>
              <w:t xml:space="preserve">6- send() method is called to register to this event. </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r>
              <w:rPr>
                <w:rFonts w:ascii="Courier New" w:hAnsi="Courier New"/>
                <w:b w:val="0"/>
                <w:noProof/>
                <w:sz w:val="16"/>
              </w:rPr>
              <w:t>8- An envelope Event Download Data Available is sent to the SIM with Channel Status = 01 00.</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r>
              <w:rPr>
                <w:rFonts w:ascii="Courier New" w:hAnsi="Courier New"/>
                <w:b w:val="0"/>
                <w:noProof/>
                <w:sz w:val="16"/>
              </w:rPr>
              <w:t>9- Unformatted SMS PP envelope is sent to the SIM.</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r>
              <w:rPr>
                <w:rFonts w:ascii="Courier New" w:hAnsi="Courier New"/>
                <w:b w:val="0"/>
                <w:noProof/>
                <w:sz w:val="16"/>
              </w:rPr>
              <w:t>10- Applet1 builds a proactive command OPEN CHANNEL calling ProactiveHandler.init() method.</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r>
              <w:rPr>
                <w:rFonts w:ascii="Courier New" w:hAnsi="Courier New"/>
                <w:b w:val="0"/>
                <w:noProof/>
                <w:sz w:val="16"/>
              </w:rPr>
              <w:t xml:space="preserve">11- send() method is called to register to this event a second time. </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p>
          <w:p w:rsidR="00614D2D" w:rsidRDefault="00614D2D">
            <w:pPr>
              <w:pStyle w:val="TAH"/>
              <w:jc w:val="left"/>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r>
              <w:t>1- Applet1 is triggered by Unformatted SMS PP envelope</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Applet1 finalizes.</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Applet1 is not triggered.</w:t>
            </w:r>
          </w:p>
          <w:p w:rsidR="00614D2D" w:rsidRDefault="00614D2D">
            <w:pPr>
              <w:pStyle w:val="TAL"/>
            </w:pPr>
          </w:p>
          <w:p w:rsidR="00614D2D" w:rsidRDefault="00614D2D">
            <w:pPr>
              <w:pStyle w:val="TAL"/>
            </w:pPr>
          </w:p>
          <w:p w:rsidR="00614D2D" w:rsidRDefault="00614D2D">
            <w:pPr>
              <w:pStyle w:val="TAL"/>
            </w:pPr>
            <w:r>
              <w:t>4- Applet1 is triggered by Unformatted SMS PP envelope.</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7- Applet finalizes.</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8- Applet1 is not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9- Applet1 is triggered by EVENT_UNFORMATTED_SMS_PP_ENV.</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12- Applet1 finalizes.</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PL"/>
              <w:rPr>
                <w:rFonts w:ascii="Arial" w:hAnsi="Arial"/>
                <w:noProof w:val="0"/>
                <w:color w:val="00FF00"/>
                <w:sz w:val="18"/>
              </w:rPr>
            </w:pPr>
          </w:p>
          <w:p w:rsidR="00614D2D" w:rsidRDefault="00614D2D">
            <w:pPr>
              <w:pStyle w:val="PL"/>
              <w:rPr>
                <w:rFonts w:ascii="Arial" w:hAnsi="Arial"/>
                <w:noProof w:val="0"/>
                <w:color w:val="00FF00"/>
                <w:sz w:val="18"/>
              </w:rPr>
            </w:pPr>
          </w:p>
          <w:p w:rsidR="00614D2D" w:rsidRDefault="00614D2D">
            <w:pPr>
              <w:pStyle w:val="PL"/>
              <w:rPr>
                <w:rFonts w:ascii="Arial" w:hAnsi="Arial"/>
                <w:noProof w:val="0"/>
                <w:color w:val="00FF00"/>
                <w:sz w:val="18"/>
              </w:rPr>
            </w:pPr>
          </w:p>
          <w:p w:rsidR="00614D2D" w:rsidRDefault="00614D2D">
            <w:pPr>
              <w:pStyle w:val="PL"/>
              <w:rPr>
                <w:rFonts w:ascii="Arial" w:hAnsi="Arial"/>
                <w:noProof w:val="0"/>
                <w:color w:val="00FF00"/>
                <w:sz w:val="18"/>
              </w:rPr>
            </w:pPr>
          </w:p>
          <w:p w:rsidR="00614D2D" w:rsidRDefault="00614D2D">
            <w:pPr>
              <w:pStyle w:val="TAL"/>
            </w:pPr>
            <w:r>
              <w:t>6- OPEN CHANNEL proactive command is fetched.</w:t>
            </w:r>
          </w:p>
          <w:p w:rsidR="00614D2D" w:rsidRDefault="00614D2D">
            <w:pPr>
              <w:pStyle w:val="textcell"/>
              <w:jc w:val="left"/>
              <w:rPr>
                <w:rFonts w:ascii="Arial" w:hAnsi="Arial"/>
                <w:sz w:val="18"/>
                <w:lang w:val="en-GB"/>
              </w:rPr>
            </w:pPr>
            <w:r>
              <w:rPr>
                <w:rFonts w:ascii="Arial" w:hAnsi="Arial"/>
                <w:sz w:val="18"/>
                <w:lang w:val="en-GB"/>
              </w:rPr>
              <w:t>Unsuccessful TERMINAL RESPONSE of OPEN CHANNEL is sent to the SIM.</w:t>
            </w:r>
          </w:p>
          <w:p w:rsidR="00614D2D" w:rsidRDefault="00614D2D">
            <w:pPr>
              <w:pStyle w:val="textcell"/>
              <w:jc w:val="left"/>
              <w:rPr>
                <w:rFonts w:ascii="Arial" w:hAnsi="Arial"/>
                <w:sz w:val="18"/>
                <w:lang w:val="en-GB"/>
              </w:rPr>
            </w:pPr>
          </w:p>
          <w:p w:rsidR="00614D2D" w:rsidRDefault="00614D2D">
            <w:pPr>
              <w:pStyle w:val="textcell"/>
              <w:jc w:val="left"/>
              <w:rPr>
                <w:rFonts w:ascii="Arial" w:hAnsi="Arial"/>
                <w:sz w:val="18"/>
                <w:lang w:val="en-GB"/>
              </w:rPr>
            </w:pPr>
          </w:p>
          <w:p w:rsidR="00614D2D" w:rsidRDefault="00614D2D">
            <w:pPr>
              <w:pStyle w:val="TAL"/>
            </w:pPr>
            <w:r>
              <w:t>11- OPEN CHANNEL proactive command is fetched.</w:t>
            </w:r>
          </w:p>
          <w:p w:rsidR="00614D2D" w:rsidRDefault="00614D2D">
            <w:pPr>
              <w:pStyle w:val="TAL"/>
            </w:pPr>
            <w:r>
              <w:t>Successful TERMINAL RESPONSE of OPEN CHANNEL is sent to the SIM with Channel Id = 01.</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strike/>
              </w:rPr>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Applet triggering to EVENT_EVENT_DOWNLOAD_CHANNEL STATUS</w:t>
            </w:r>
          </w:p>
          <w:p w:rsidR="00614D2D" w:rsidRDefault="00614D2D">
            <w:pPr>
              <w:pStyle w:val="PL"/>
            </w:pPr>
          </w:p>
          <w:p w:rsidR="00614D2D" w:rsidRDefault="00614D2D">
            <w:pPr>
              <w:pStyle w:val="PL"/>
            </w:pPr>
            <w:r>
              <w:t>1- An envelope Event Download Channel Status is sent to the SIM.</w:t>
            </w:r>
          </w:p>
          <w:p w:rsidR="00614D2D" w:rsidRDefault="00614D2D">
            <w:pPr>
              <w:pStyle w:val="PL"/>
            </w:pPr>
            <w:r>
              <w:t>Channel Status = 81 00</w:t>
            </w:r>
          </w:p>
          <w:p w:rsidR="00614D2D" w:rsidRDefault="00614D2D">
            <w:pPr>
              <w:pStyle w:val="PL"/>
            </w:pPr>
          </w:p>
          <w:p w:rsidR="00614D2D" w:rsidRDefault="00614D2D">
            <w:pPr>
              <w:pStyle w:val="TAH"/>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rPr>
                <w:rFonts w:ascii="Arial" w:hAnsi="Arial"/>
                <w:sz w:val="18"/>
              </w:rPr>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strike/>
              </w:rPr>
            </w:pPr>
            <w:r>
              <w:t>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Applet deregistration to EVENT_EVENT_ DOWNLOAD_CHANNEL STATUS</w:t>
            </w:r>
          </w:p>
          <w:p w:rsidR="00614D2D" w:rsidRDefault="00614D2D">
            <w:pPr>
              <w:pStyle w:val="PL"/>
              <w:rPr>
                <w:strike/>
              </w:rPr>
            </w:pPr>
          </w:p>
          <w:p w:rsidR="00614D2D" w:rsidRDefault="00614D2D">
            <w:pPr>
              <w:pStyle w:val="PL"/>
            </w:pPr>
            <w:r>
              <w:t>0- Unformatted SMS PP envelope is sent to the SIM.</w:t>
            </w:r>
          </w:p>
          <w:p w:rsidR="00614D2D" w:rsidRDefault="00614D2D">
            <w:pPr>
              <w:pStyle w:val="PL"/>
            </w:pPr>
          </w:p>
          <w:p w:rsidR="00614D2D" w:rsidRDefault="00614D2D">
            <w:pPr>
              <w:pStyle w:val="PL"/>
            </w:pPr>
            <w:r>
              <w:t>1-Applet1 initialises and sends an OPEN CHANNEL proactive command.</w:t>
            </w:r>
          </w:p>
          <w:p w:rsidR="00614D2D" w:rsidRDefault="00614D2D">
            <w:pPr>
              <w:pStyle w:val="PL"/>
            </w:pPr>
          </w:p>
          <w:p w:rsidR="00614D2D" w:rsidRDefault="00614D2D">
            <w:pPr>
              <w:pStyle w:val="PL"/>
            </w:pPr>
            <w:r>
              <w:t>2- Applet1 builds a CLOSE CHANNEL Proactive Command calling ProactiveHandler.initCloseChannel() and ProactiveHandler.send() methods.</w:t>
            </w:r>
          </w:p>
          <w:p w:rsidR="00614D2D" w:rsidRDefault="00614D2D">
            <w:pPr>
              <w:pStyle w:val="PL"/>
            </w:pPr>
          </w:p>
          <w:p w:rsidR="00614D2D" w:rsidRDefault="00614D2D">
            <w:pPr>
              <w:pStyle w:val="TAH"/>
              <w:jc w:val="left"/>
            </w:pPr>
          </w:p>
          <w:p w:rsidR="00614D2D" w:rsidRDefault="00614D2D">
            <w:pPr>
              <w:pStyle w:val="PL"/>
            </w:pPr>
            <w:r>
              <w:t>3-An envelope Event Download Channel Status is sent to the SIM.</w:t>
            </w:r>
          </w:p>
          <w:p w:rsidR="00614D2D" w:rsidRDefault="00614D2D">
            <w:pPr>
              <w:pStyle w:val="TAH"/>
              <w:jc w:val="left"/>
            </w:pPr>
            <w:r>
              <w:rPr>
                <w:rFonts w:ascii="Courier New" w:hAnsi="Courier New"/>
                <w:b w:val="0"/>
                <w:noProof/>
                <w:sz w:val="16"/>
              </w:rPr>
              <w:t>Channel Status = 82 00</w:t>
            </w:r>
          </w:p>
          <w:p w:rsidR="00614D2D" w:rsidRDefault="00614D2D">
            <w:pPr>
              <w:pStyle w:val="TAH"/>
              <w:jc w:val="left"/>
            </w:pPr>
          </w:p>
          <w:p w:rsidR="00614D2D" w:rsidRDefault="00614D2D">
            <w:pPr>
              <w:pStyle w:val="TAH"/>
              <w:jc w:val="left"/>
            </w:pPr>
          </w:p>
          <w:p w:rsidR="00614D2D" w:rsidRDefault="00614D2D">
            <w:pPr>
              <w:pStyle w:val="PL"/>
              <w:tabs>
                <w:tab w:val="clear" w:pos="384"/>
              </w:tabs>
            </w:pPr>
            <w:r>
              <w:t>4- Applet1 builds a Close Channel Proactive Command calling ProactiveHandler.initCloseChannel() and ProactiveHandler.send() methods.</w:t>
            </w:r>
          </w:p>
          <w:p w:rsidR="00614D2D" w:rsidRDefault="00614D2D">
            <w:pPr>
              <w:pStyle w:val="TAH"/>
              <w:jc w:val="left"/>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r>
              <w:t>0-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The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Applet1 finalizes.</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rPr>
                <w:rFonts w:ascii="Arial" w:hAnsi="Arial"/>
                <w:sz w:val="18"/>
              </w:rPr>
            </w:pPr>
          </w:p>
          <w:p w:rsidR="00614D2D" w:rsidRDefault="00614D2D">
            <w:pPr>
              <w:pStyle w:val="PL"/>
            </w:pPr>
          </w:p>
          <w:p w:rsidR="00614D2D" w:rsidRDefault="00614D2D">
            <w:pPr>
              <w:pStyle w:val="TAL"/>
            </w:pPr>
            <w:r>
              <w:t>OPEN CHANNEL proactive command is fetched.</w:t>
            </w:r>
          </w:p>
          <w:p w:rsidR="00614D2D" w:rsidRDefault="00614D2D">
            <w:pPr>
              <w:pStyle w:val="TAL"/>
            </w:pPr>
            <w:r>
              <w:t>Successful terminal response is sent, with channelId=02.</w:t>
            </w:r>
          </w:p>
          <w:p w:rsidR="00614D2D" w:rsidRDefault="00614D2D">
            <w:pPr>
              <w:pStyle w:val="TAL"/>
            </w:pPr>
          </w:p>
          <w:p w:rsidR="00614D2D" w:rsidRDefault="00614D2D">
            <w:pPr>
              <w:pStyle w:val="TAL"/>
            </w:pPr>
            <w:r>
              <w:t>2-CLOSE CHANNEL proactive command is fetched.</w:t>
            </w:r>
          </w:p>
          <w:p w:rsidR="00614D2D" w:rsidRDefault="00614D2D">
            <w:pPr>
              <w:pStyle w:val="TAL"/>
            </w:pPr>
            <w:r>
              <w:t>Unsuccessful TERMINAL RESPONSE of CLOSE CHANNEL is sent to the SIM.</w:t>
            </w:r>
          </w:p>
          <w:p w:rsidR="00614D2D" w:rsidRDefault="00614D2D">
            <w:pPr>
              <w:pStyle w:val="TAL"/>
            </w:pPr>
          </w:p>
          <w:p w:rsidR="00614D2D" w:rsidRDefault="00614D2D">
            <w:pPr>
              <w:pStyle w:val="TAL"/>
            </w:pPr>
            <w:r>
              <w:t>4- CLOSE CHANNEL proactive command is fetched.</w:t>
            </w:r>
          </w:p>
          <w:p w:rsidR="00614D2D" w:rsidRDefault="00614D2D">
            <w:pPr>
              <w:pStyle w:val="TAL"/>
            </w:pPr>
            <w:r>
              <w:t>Successful TERMINAL RESPONSE of CLOSE CHANNEL is sent to the SIM with Channel Id = 02.</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Applet triggering to EVENT_EVENT_DOWNLOAD_CHANNEL STATUS</w:t>
            </w:r>
          </w:p>
          <w:p w:rsidR="00614D2D" w:rsidRDefault="00614D2D">
            <w:pPr>
              <w:pStyle w:val="PL"/>
            </w:pPr>
          </w:p>
          <w:p w:rsidR="00614D2D" w:rsidRDefault="00614D2D">
            <w:pPr>
              <w:pStyle w:val="PL"/>
            </w:pPr>
            <w:r>
              <w:t>1- An envelope Event Download Channel Status is sent to the SIM.</w:t>
            </w:r>
          </w:p>
          <w:p w:rsidR="00614D2D" w:rsidRDefault="00614D2D">
            <w:pPr>
              <w:pStyle w:val="TAH"/>
              <w:jc w:val="left"/>
            </w:pPr>
            <w:r>
              <w:rPr>
                <w:rFonts w:ascii="Courier New" w:hAnsi="Courier New"/>
                <w:b w:val="0"/>
                <w:noProof/>
                <w:sz w:val="16"/>
              </w:rPr>
              <w:t>Channel Status = 82 00</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Applet1 is not triggered.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rPr>
                <w:rFonts w:ascii="Arial" w:hAnsi="Arial"/>
                <w:sz w:val="18"/>
              </w:rPr>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5</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Applet1 not triggered after a reset</w:t>
            </w:r>
          </w:p>
          <w:p w:rsidR="00614D2D" w:rsidRDefault="00614D2D">
            <w:pPr>
              <w:pStyle w:val="TAH"/>
            </w:pPr>
          </w:p>
          <w:p w:rsidR="00614D2D" w:rsidRDefault="00614D2D">
            <w:pPr>
              <w:pStyle w:val="TAH"/>
              <w:jc w:val="left"/>
              <w:rPr>
                <w:rFonts w:ascii="Courier New" w:hAnsi="Courier New"/>
                <w:b w:val="0"/>
                <w:noProof/>
                <w:sz w:val="16"/>
              </w:rPr>
            </w:pPr>
            <w:r>
              <w:rPr>
                <w:rFonts w:ascii="Courier New" w:hAnsi="Courier New"/>
                <w:b w:val="0"/>
                <w:noProof/>
                <w:sz w:val="16"/>
              </w:rPr>
              <w:t>0- Applet1 is triggered by an unformatted SMS PP Envelope.</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r>
              <w:rPr>
                <w:rFonts w:ascii="Courier New" w:hAnsi="Courier New"/>
                <w:b w:val="0"/>
                <w:noProof/>
                <w:sz w:val="16"/>
              </w:rPr>
              <w:t>1- Applet1 builds a proactive command OPEN CHANNEL calling ProactiveHandler.init() method.</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r>
              <w:rPr>
                <w:rFonts w:ascii="Courier New" w:hAnsi="Courier New"/>
                <w:b w:val="0"/>
                <w:noProof/>
                <w:sz w:val="16"/>
              </w:rPr>
              <w:t xml:space="preserve">2- send() method is called to register to this event. </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r>
              <w:rPr>
                <w:rFonts w:ascii="Courier New" w:hAnsi="Courier New"/>
                <w:b w:val="0"/>
                <w:noProof/>
                <w:sz w:val="16"/>
              </w:rPr>
              <w:t>3- isEventSet() method is called.</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r>
              <w:rPr>
                <w:rFonts w:ascii="Courier New" w:hAnsi="Courier New"/>
                <w:b w:val="0"/>
                <w:noProof/>
                <w:sz w:val="16"/>
              </w:rPr>
              <w:t>4- Reset the card.</w:t>
            </w:r>
          </w:p>
          <w:p w:rsidR="00614D2D" w:rsidRDefault="00614D2D">
            <w:pPr>
              <w:pStyle w:val="TAH"/>
              <w:jc w:val="left"/>
              <w:rPr>
                <w:rFonts w:ascii="Courier New" w:hAnsi="Courier New"/>
                <w:b w:val="0"/>
                <w:noProof/>
                <w:sz w:val="16"/>
              </w:rPr>
            </w:pPr>
          </w:p>
          <w:p w:rsidR="00614D2D" w:rsidRDefault="00614D2D">
            <w:pPr>
              <w:pStyle w:val="TAH"/>
              <w:jc w:val="left"/>
              <w:rPr>
                <w:rFonts w:ascii="Courier New" w:hAnsi="Courier New"/>
                <w:b w:val="0"/>
                <w:noProof/>
                <w:sz w:val="16"/>
              </w:rPr>
            </w:pPr>
            <w:r>
              <w:rPr>
                <w:rFonts w:ascii="Courier New" w:hAnsi="Courier New"/>
                <w:b w:val="0"/>
                <w:noProof/>
                <w:sz w:val="16"/>
              </w:rPr>
              <w:t>5- An envelope Event Download Data Available is sent to the SIM</w:t>
            </w:r>
          </w:p>
          <w:p w:rsidR="00614D2D" w:rsidRDefault="00614D2D">
            <w:pPr>
              <w:pStyle w:val="TAH"/>
              <w:jc w:val="left"/>
              <w:rPr>
                <w:rFonts w:ascii="Courier New" w:hAnsi="Courier New"/>
                <w:b w:val="0"/>
                <w:noProof/>
                <w:sz w:val="16"/>
              </w:rPr>
            </w:pPr>
            <w:r>
              <w:rPr>
                <w:rFonts w:ascii="Courier New" w:hAnsi="Courier New"/>
                <w:b w:val="0"/>
                <w:noProof/>
                <w:sz w:val="16"/>
              </w:rPr>
              <w:t>Channel Status = 82 00.</w:t>
            </w:r>
          </w:p>
          <w:p w:rsidR="00614D2D" w:rsidRDefault="00614D2D">
            <w:pPr>
              <w:pStyle w:val="TAH"/>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returns true.</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Applet1 is not triggered.</w:t>
            </w: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OPEN CHANNEL proactive command is fetched.</w:t>
            </w:r>
          </w:p>
          <w:p w:rsidR="00614D2D" w:rsidRDefault="00614D2D">
            <w:pPr>
              <w:pStyle w:val="TAL"/>
            </w:pPr>
          </w:p>
          <w:p w:rsidR="00614D2D" w:rsidRDefault="00614D2D">
            <w:pPr>
              <w:pStyle w:val="TAL"/>
            </w:pPr>
          </w:p>
          <w:p w:rsidR="00614D2D" w:rsidRDefault="00614D2D">
            <w:pPr>
              <w:pStyle w:val="textcell"/>
              <w:jc w:val="left"/>
              <w:rPr>
                <w:rFonts w:ascii="Arial" w:hAnsi="Arial"/>
                <w:sz w:val="18"/>
                <w:lang w:val="en-GB"/>
              </w:rPr>
            </w:pPr>
            <w:r>
              <w:rPr>
                <w:rFonts w:ascii="Arial" w:hAnsi="Arial"/>
                <w:sz w:val="18"/>
                <w:lang w:val="en-GB"/>
              </w:rPr>
              <w:t>2- Successful TERMINAL RESPONSE of OPEN CHANNEL is sent to the SIM with Channel Id = 02.</w:t>
            </w:r>
          </w:p>
          <w:p w:rsidR="00614D2D" w:rsidRDefault="00614D2D">
            <w:pPr>
              <w:pStyle w:val="textcell"/>
              <w:rPr>
                <w:rFonts w:ascii="Arial" w:hAnsi="Arial"/>
                <w:sz w:val="18"/>
                <w:lang w:val="en-GB"/>
              </w:rPr>
            </w:pPr>
          </w:p>
        </w:tc>
      </w:tr>
    </w:tbl>
    <w:p w:rsidR="00614D2D" w:rsidRDefault="00614D2D" w:rsidP="00614D2D"/>
    <w:p w:rsidR="00614D2D" w:rsidRDefault="00614D2D" w:rsidP="00614D2D">
      <w:pPr>
        <w:pStyle w:val="H6"/>
      </w:pPr>
      <w:r>
        <w:t>6.3.3.24.4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1, 4, 5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w:t>
            </w:r>
          </w:p>
        </w:tc>
      </w:tr>
    </w:tbl>
    <w:p w:rsidR="00614D2D" w:rsidRDefault="00614D2D" w:rsidP="00614D2D"/>
    <w:p w:rsidR="00614D2D" w:rsidRDefault="00614D2D" w:rsidP="00614D2D">
      <w:pPr>
        <w:pStyle w:val="Heading4"/>
      </w:pPr>
      <w:bookmarkStart w:id="639" w:name="_Toc51826855"/>
      <w:bookmarkStart w:id="640" w:name="_Toc117070536"/>
      <w:bookmarkStart w:id="641" w:name="_Toc51828298"/>
      <w:r>
        <w:t>6.3.3.25</w:t>
      </w:r>
      <w:r>
        <w:tab/>
        <w:t>EVENT_FORMATTED_SMS_PP_UPD</w:t>
      </w:r>
      <w:bookmarkEnd w:id="639"/>
      <w:bookmarkEnd w:id="640"/>
      <w:bookmarkEnd w:id="641"/>
    </w:p>
    <w:p w:rsidR="00614D2D" w:rsidRDefault="00614D2D" w:rsidP="00614D2D">
      <w:r>
        <w:t>Test Area Reference: FWK_APT_EFSU</w:t>
      </w:r>
    </w:p>
    <w:p w:rsidR="00614D2D" w:rsidRDefault="00614D2D" w:rsidP="00614D2D">
      <w:pPr>
        <w:pStyle w:val="H6"/>
      </w:pPr>
      <w:r>
        <w:t>6.3.3.25.1</w:t>
      </w:r>
      <w:r>
        <w:tab/>
        <w:t>Conformance Requirement</w:t>
      </w:r>
    </w:p>
    <w:p w:rsidR="00614D2D" w:rsidRDefault="00614D2D" w:rsidP="00614D2D">
      <w:pPr>
        <w:pStyle w:val="H6"/>
      </w:pPr>
      <w:r>
        <w:t>6.3.3.25.1.1</w:t>
      </w:r>
      <w:r>
        <w:tab/>
        <w:t>Normal Execution</w:t>
      </w:r>
    </w:p>
    <w:p w:rsidR="00614D2D" w:rsidRDefault="00614D2D" w:rsidP="00614D2D">
      <w:pPr>
        <w:pStyle w:val="ListBullet"/>
        <w:numPr>
          <w:ilvl w:val="0"/>
          <w:numId w:val="2"/>
        </w:numPr>
        <w:ind w:left="568" w:hanging="284"/>
      </w:pPr>
      <w:r>
        <w:t xml:space="preserve">CRRN1: The applet is triggered by the EVENT_FORMATTED_SMS_PP_UPD once: </w:t>
      </w:r>
    </w:p>
    <w:p w:rsidR="00614D2D" w:rsidRDefault="00614D2D" w:rsidP="00614D2D">
      <w:pPr>
        <w:pStyle w:val="B3"/>
        <w:numPr>
          <w:ilvl w:val="0"/>
          <w:numId w:val="2"/>
        </w:numPr>
        <w:overflowPunct w:val="0"/>
        <w:autoSpaceDE w:val="0"/>
        <w:autoSpaceDN w:val="0"/>
        <w:adjustRightInd w:val="0"/>
        <w:ind w:left="1136" w:hanging="284"/>
      </w:pPr>
      <w:r>
        <w:t>it has been registered to this event,</w:t>
      </w:r>
    </w:p>
    <w:p w:rsidR="00614D2D" w:rsidRDefault="00614D2D" w:rsidP="00614D2D">
      <w:pPr>
        <w:pStyle w:val="B3"/>
        <w:numPr>
          <w:ilvl w:val="0"/>
          <w:numId w:val="2"/>
        </w:numPr>
        <w:overflowPunct w:val="0"/>
        <w:autoSpaceDE w:val="0"/>
        <w:autoSpaceDN w:val="0"/>
        <w:adjustRightInd w:val="0"/>
        <w:ind w:left="1136" w:hanging="284"/>
      </w:pPr>
      <w:r>
        <w:t>a Short Message Point to Point (Single or Concatenated) is received by Update Record EFsms APDU(s) and is formatted according to TS 23.048 [8],</w:t>
      </w:r>
    </w:p>
    <w:p w:rsidR="00614D2D" w:rsidRDefault="00614D2D" w:rsidP="00614D2D">
      <w:pPr>
        <w:pStyle w:val="B3"/>
        <w:numPr>
          <w:ilvl w:val="0"/>
          <w:numId w:val="2"/>
        </w:numPr>
        <w:overflowPunct w:val="0"/>
        <w:autoSpaceDE w:val="0"/>
        <w:autoSpaceDN w:val="0"/>
        <w:adjustRightInd w:val="0"/>
        <w:ind w:left="1136" w:hanging="284"/>
      </w:pPr>
      <w:r>
        <w:t>the toolkit applet to be triggered is registered with the corresponding TAR in the SMS TPDU,</w:t>
      </w:r>
    </w:p>
    <w:p w:rsidR="00614D2D" w:rsidRDefault="00614D2D" w:rsidP="00614D2D">
      <w:pPr>
        <w:pStyle w:val="ListBullet"/>
        <w:numPr>
          <w:ilvl w:val="0"/>
          <w:numId w:val="2"/>
        </w:numPr>
        <w:ind w:left="568" w:hanging="284"/>
      </w:pPr>
      <w:r>
        <w:t>CRRN2: The applets are not triggered by the EVENT_FORMATTED_SMS_PP_UPD once it has deregistered from this event.</w:t>
      </w:r>
    </w:p>
    <w:p w:rsidR="00614D2D" w:rsidRDefault="00614D2D" w:rsidP="00614D2D">
      <w:pPr>
        <w:pStyle w:val="H6"/>
      </w:pPr>
      <w:r>
        <w:t>6.3.3.25.2</w:t>
      </w:r>
      <w:r>
        <w:tab/>
        <w:t>Test Suite Files</w:t>
      </w:r>
    </w:p>
    <w:p w:rsidR="00614D2D" w:rsidRDefault="00614D2D" w:rsidP="00614D2D">
      <w:pPr>
        <w:pStyle w:val="B1"/>
        <w:tabs>
          <w:tab w:val="left" w:pos="2268"/>
        </w:tabs>
        <w:ind w:left="284" w:firstLine="0"/>
      </w:pPr>
      <w:r>
        <w:t>Test Script:</w:t>
      </w:r>
      <w:r w:rsidR="00A1704F">
        <w:tab/>
      </w:r>
      <w:r>
        <w:t>FWK_APT_EFSU_1.scr</w:t>
      </w:r>
    </w:p>
    <w:p w:rsidR="00614D2D" w:rsidRDefault="00614D2D" w:rsidP="00614D2D">
      <w:pPr>
        <w:pStyle w:val="B1"/>
        <w:tabs>
          <w:tab w:val="left" w:pos="2268"/>
        </w:tabs>
        <w:ind w:left="284" w:firstLine="0"/>
      </w:pPr>
      <w:r>
        <w:t>Test Applet:</w:t>
      </w:r>
      <w:r w:rsidR="00A1704F">
        <w:tab/>
      </w:r>
      <w:r>
        <w:t>FWK_APT_EFSU_1.java</w:t>
      </w:r>
    </w:p>
    <w:p w:rsidR="00614D2D" w:rsidRDefault="00614D2D" w:rsidP="00614D2D">
      <w:pPr>
        <w:pStyle w:val="B1"/>
        <w:tabs>
          <w:tab w:val="left" w:pos="2268"/>
        </w:tabs>
        <w:ind w:left="284" w:firstLine="0"/>
      </w:pPr>
      <w:r>
        <w:t>Load Script:</w:t>
      </w:r>
      <w:r w:rsidR="00A1704F">
        <w:tab/>
      </w:r>
      <w:r>
        <w:t>FWK_APT_EFSU_1.ldr</w:t>
      </w:r>
    </w:p>
    <w:p w:rsidR="00614D2D" w:rsidRDefault="00614D2D" w:rsidP="00614D2D">
      <w:pPr>
        <w:pStyle w:val="B1"/>
        <w:tabs>
          <w:tab w:val="left" w:pos="2268"/>
        </w:tabs>
        <w:ind w:left="284" w:firstLine="0"/>
      </w:pPr>
      <w:r>
        <w:t>Cleanup Script:</w:t>
      </w:r>
      <w:r w:rsidR="00A1704F">
        <w:tab/>
      </w:r>
      <w:r>
        <w:t>FWK_APT_EFSU_1.clr</w:t>
      </w:r>
    </w:p>
    <w:p w:rsidR="00614D2D" w:rsidRDefault="00614D2D" w:rsidP="00614D2D">
      <w:pPr>
        <w:pStyle w:val="B1"/>
        <w:tabs>
          <w:tab w:val="left" w:pos="2268"/>
        </w:tabs>
        <w:ind w:left="284" w:firstLine="0"/>
      </w:pPr>
      <w:r>
        <w:t>Parameter File:</w:t>
      </w:r>
      <w:r w:rsidR="00A1704F">
        <w:tab/>
      </w:r>
      <w:r>
        <w:t>FWK_APT_EFSU_1.par</w:t>
      </w:r>
    </w:p>
    <w:p w:rsidR="00614D2D" w:rsidRDefault="00614D2D" w:rsidP="00614D2D">
      <w:pPr>
        <w:pStyle w:val="H6"/>
      </w:pPr>
      <w:r>
        <w:t>6.3.3.25.3</w:t>
      </w:r>
      <w:r>
        <w:tab/>
        <w:t>Test Procedure</w:t>
      </w:r>
    </w:p>
    <w:tbl>
      <w:tblPr>
        <w:tblpPr w:leftFromText="180" w:rightFromText="180" w:vertAnchor="text" w:horzAnchor="margin" w:tblpY="598"/>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Applet registration to EVENT FORMATTED_SMS_PP_UPD and triggering</w:t>
            </w:r>
          </w:p>
          <w:p w:rsidR="00614D2D" w:rsidRDefault="00614D2D">
            <w:pPr>
              <w:pStyle w:val="PL"/>
            </w:pPr>
          </w:p>
          <w:p w:rsidR="00614D2D" w:rsidRDefault="00614D2D">
            <w:pPr>
              <w:pStyle w:val="PL"/>
            </w:pPr>
          </w:p>
          <w:p w:rsidR="00614D2D" w:rsidRDefault="00614D2D">
            <w:pPr>
              <w:pStyle w:val="PL"/>
            </w:pPr>
            <w:r>
              <w:t>Applet is registered to EVENT_FORMATTED_SMS_PP_UPD and EVENT_UNRECOGNIZED_ENVELOPE</w:t>
            </w:r>
          </w:p>
          <w:p w:rsidR="00614D2D" w:rsidRDefault="00614D2D">
            <w:pPr>
              <w:pStyle w:val="PL"/>
            </w:pPr>
          </w:p>
          <w:p w:rsidR="00614D2D" w:rsidRDefault="00614D2D">
            <w:pPr>
              <w:pStyle w:val="PL"/>
            </w:pPr>
            <w:r>
              <w:t>1. Toolkit</w:t>
            </w:r>
            <w:r>
              <w:rPr>
                <w:rFonts w:ascii="Arial" w:hAnsi="Arial"/>
              </w:rPr>
              <w:t xml:space="preserve"> </w:t>
            </w:r>
            <w:r>
              <w:t>Registry.isEventSet() method is called for EVENT_FORMATTED_SMS_PP_UPD</w:t>
            </w:r>
          </w:p>
          <w:p w:rsidR="00614D2D" w:rsidRDefault="00614D2D">
            <w:pPr>
              <w:pStyle w:val="PL"/>
            </w:pPr>
          </w:p>
          <w:p w:rsidR="00614D2D" w:rsidRDefault="00614D2D">
            <w:pPr>
              <w:pStyle w:val="PL"/>
            </w:pPr>
          </w:p>
          <w:p w:rsidR="00614D2D" w:rsidRDefault="00614D2D">
            <w:pPr>
              <w:pStyle w:val="PL"/>
            </w:pPr>
          </w:p>
          <w:p w:rsidR="00614D2D" w:rsidRDefault="00614D2D">
            <w:pPr>
              <w:pStyle w:val="PL"/>
              <w:tabs>
                <w:tab w:val="clear" w:pos="384"/>
              </w:tabs>
            </w:pPr>
            <w:r>
              <w:t>2. Short Message Point to Point Single and Formatted is received by Update Record EFsms APDU.</w:t>
            </w:r>
          </w:p>
          <w:p w:rsidR="00614D2D" w:rsidRDefault="00614D2D">
            <w:pPr>
              <w:pStyle w:val="PL"/>
              <w:tabs>
                <w:tab w:val="clear" w:pos="384"/>
              </w:tabs>
            </w:pPr>
          </w:p>
          <w:p w:rsidR="00614D2D" w:rsidRDefault="00614D2D">
            <w:pPr>
              <w:pStyle w:val="PL"/>
            </w:pPr>
          </w:p>
          <w:p w:rsidR="00614D2D" w:rsidRDefault="00614D2D">
            <w:pPr>
              <w:pStyle w:val="PL"/>
              <w:tabs>
                <w:tab w:val="clear" w:pos="384"/>
              </w:tabs>
            </w:pPr>
            <w:r>
              <w:t>3. Short Message Point to Point Concatenated Formatted is received by Update Record EFsms APDU(s) (The Concatenated Message is composed of 2 Short Messages. The UDL for the first Short Message is 70 and for the second 70).</w:t>
            </w:r>
          </w:p>
          <w:p w:rsidR="00614D2D" w:rsidRDefault="00614D2D">
            <w:pPr>
              <w:pStyle w:val="PL"/>
              <w:tabs>
                <w:tab w:val="clear" w:pos="384"/>
              </w:tabs>
            </w:pPr>
          </w:p>
          <w:p w:rsidR="00614D2D" w:rsidRDefault="00614D2D">
            <w:pPr>
              <w:pStyle w:val="PL"/>
              <w:tabs>
                <w:tab w:val="clear" w:pos="384"/>
              </w:tabs>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The method returns true.</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Applet is triggered on reception of the last concatenated SMS</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rPr>
                <w:rFonts w:ascii="Arial" w:hAnsi="Arial"/>
                <w:sz w:val="18"/>
              </w:rPr>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Applet deregistration</w:t>
            </w:r>
          </w:p>
          <w:p w:rsidR="00614D2D" w:rsidRDefault="00614D2D">
            <w:pPr>
              <w:pStyle w:val="PL"/>
            </w:pPr>
          </w:p>
          <w:p w:rsidR="00614D2D" w:rsidRDefault="00614D2D">
            <w:pPr>
              <w:pStyle w:val="PL"/>
            </w:pPr>
            <w:r>
              <w:t>ToolkitRegistry.clearEvent() method is called for EVENT_FORMATTED_SMS_PP_UPD</w:t>
            </w:r>
          </w:p>
          <w:p w:rsidR="00614D2D" w:rsidRDefault="00614D2D">
            <w:pPr>
              <w:pStyle w:val="PL"/>
            </w:pPr>
          </w:p>
          <w:p w:rsidR="00614D2D" w:rsidRDefault="00614D2D">
            <w:pPr>
              <w:pStyle w:val="PL"/>
              <w:tabs>
                <w:tab w:val="clear" w:pos="384"/>
              </w:tabs>
            </w:pPr>
            <w:r>
              <w:t>1. Short Message Point to Point Single and Formatted is received by Update Record EFsms APDU.</w:t>
            </w:r>
          </w:p>
          <w:p w:rsidR="00614D2D" w:rsidRDefault="00614D2D">
            <w:pPr>
              <w:pStyle w:val="PL"/>
              <w:tabs>
                <w:tab w:val="clear" w:pos="384"/>
              </w:tabs>
            </w:pPr>
          </w:p>
          <w:p w:rsidR="00614D2D" w:rsidRDefault="00614D2D">
            <w:pPr>
              <w:pStyle w:val="PL"/>
              <w:tabs>
                <w:tab w:val="clear" w:pos="384"/>
              </w:tabs>
            </w:pPr>
          </w:p>
          <w:p w:rsidR="00614D2D" w:rsidRDefault="00614D2D">
            <w:pPr>
              <w:pStyle w:val="PL"/>
              <w:tabs>
                <w:tab w:val="clear" w:pos="384"/>
              </w:tabs>
            </w:pPr>
            <w:r>
              <w:t xml:space="preserve">2. Short Message Point to Point Concatenated and Formatted is received by Update Record EFsms APDU(s). (The Concatenated Message is composed of 2 Short Messages. The UDL for the first Short Message is 70 and for the second 70). </w:t>
            </w:r>
          </w:p>
          <w:p w:rsidR="00614D2D" w:rsidRDefault="00614D2D">
            <w:pPr>
              <w:pStyle w:val="PL"/>
              <w:tabs>
                <w:tab w:val="clear" w:pos="384"/>
              </w:tabs>
            </w:pPr>
          </w:p>
          <w:p w:rsidR="00614D2D" w:rsidRDefault="00614D2D">
            <w:pPr>
              <w:pStyle w:val="PL"/>
            </w:pPr>
          </w:p>
          <w:p w:rsidR="00614D2D" w:rsidRDefault="00614D2D">
            <w:pPr>
              <w:pStyle w:val="PL"/>
            </w:pPr>
            <w:r>
              <w:t>An unrecognized envelope is sent to the sim</w:t>
            </w:r>
          </w:p>
          <w:p w:rsidR="00614D2D" w:rsidRDefault="00614D2D">
            <w:pPr>
              <w:pStyle w:val="PL"/>
            </w:pPr>
          </w:p>
          <w:p w:rsidR="00614D2D" w:rsidRDefault="00614D2D">
            <w:pPr>
              <w:pStyle w:val="PL"/>
            </w:pPr>
            <w:r>
              <w:t>ToolkitRegistry.setEvent() method is called for EVENT_FORMATTED_SMS_PP_UPD</w:t>
            </w:r>
          </w:p>
          <w:p w:rsidR="00614D2D" w:rsidRDefault="00614D2D">
            <w:pPr>
              <w:pStyle w:val="PL"/>
            </w:pPr>
          </w:p>
          <w:p w:rsidR="00614D2D" w:rsidRDefault="00614D2D">
            <w:pPr>
              <w:pStyle w:val="PL"/>
              <w:tabs>
                <w:tab w:val="clear" w:pos="384"/>
              </w:tabs>
            </w:pPr>
            <w:r>
              <w:t>3. Short Message Point to Point Single and Formatted is received by Update Record EFsms APDU.</w:t>
            </w:r>
          </w:p>
          <w:p w:rsidR="00614D2D" w:rsidRDefault="00614D2D">
            <w:pPr>
              <w:pStyle w:val="PL"/>
              <w:tabs>
                <w:tab w:val="clear" w:pos="384"/>
              </w:tabs>
            </w:pPr>
          </w:p>
          <w:p w:rsidR="00614D2D" w:rsidRDefault="00614D2D">
            <w:pPr>
              <w:pStyle w:val="PL"/>
              <w:tabs>
                <w:tab w:val="clear" w:pos="384"/>
              </w:tabs>
            </w:pPr>
            <w:r>
              <w:t>4. Short Message Point to Point Concatenated Formatted is received by Update Record EFsms APDU(s). (The Concatenated Message is composed of 2 Short Messages. The UDL for the first Short Message is 70 and for the second 70).</w:t>
            </w:r>
          </w:p>
          <w:p w:rsidR="00614D2D" w:rsidRDefault="00614D2D">
            <w:pPr>
              <w:pStyle w:val="PL"/>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 is not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Applet is not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 xml:space="preserve">3- Applet is triggered </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Applet is triggered on reception of the last concatenated SMS.</w:t>
            </w:r>
          </w:p>
          <w:p w:rsidR="00614D2D" w:rsidRDefault="00614D2D">
            <w:pPr>
              <w:pStyle w:val="TAL"/>
            </w:pP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rPr>
            </w:pPr>
          </w:p>
        </w:tc>
      </w:tr>
    </w:tbl>
    <w:p w:rsidR="00614D2D" w:rsidRDefault="00614D2D" w:rsidP="00614D2D">
      <w:pPr>
        <w:pStyle w:val="H6"/>
      </w:pPr>
      <w:r>
        <w:t>6.3.3.25.4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b/>
                <w:i/>
              </w:rPr>
            </w:pPr>
            <w:r>
              <w:t>CRRN1 (See note)</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r>
    </w:tbl>
    <w:p w:rsidR="00614D2D" w:rsidRDefault="00614D2D" w:rsidP="00614D2D"/>
    <w:p w:rsidR="00614D2D" w:rsidRDefault="00614D2D" w:rsidP="00614D2D">
      <w:pPr>
        <w:pStyle w:val="NO"/>
      </w:pPr>
      <w:r>
        <w:t>NOTE:</w:t>
      </w:r>
      <w:r>
        <w:tab/>
        <w:t xml:space="preserve">The security checks are not relevant to the test designed in this test area; they will be checked in the "Framework Security Management" </w:t>
      </w:r>
      <w:r w:rsidR="00A1704F">
        <w:t>clause</w:t>
      </w:r>
      <w:r>
        <w:t>.</w:t>
      </w:r>
    </w:p>
    <w:p w:rsidR="00614D2D" w:rsidRDefault="00614D2D" w:rsidP="00614D2D">
      <w:pPr>
        <w:pStyle w:val="Heading4"/>
        <w:ind w:left="0" w:firstLine="0"/>
        <w:rPr>
          <w:rFonts w:eastAsia="Arial Unicode MS"/>
          <w:lang w:eastAsia="es-ES"/>
        </w:rPr>
      </w:pPr>
      <w:bookmarkStart w:id="642" w:name="_Toc51826856"/>
      <w:bookmarkStart w:id="643" w:name="_Toc117070537"/>
      <w:bookmarkStart w:id="644" w:name="_Toc51828299"/>
      <w:r>
        <w:t>6.3.3.26</w:t>
      </w:r>
      <w:r>
        <w:tab/>
        <w:t>EVENT_UNFORMATTED_SMS_PP_UPD</w:t>
      </w:r>
      <w:bookmarkEnd w:id="642"/>
      <w:bookmarkEnd w:id="643"/>
      <w:bookmarkEnd w:id="644"/>
    </w:p>
    <w:p w:rsidR="00614D2D" w:rsidRDefault="00614D2D" w:rsidP="00614D2D">
      <w:pPr>
        <w:rPr>
          <w:lang w:eastAsia="es-ES"/>
        </w:rPr>
      </w:pPr>
      <w:r>
        <w:t>Test Area Reference: FWK_APT_EUSU</w:t>
      </w:r>
    </w:p>
    <w:p w:rsidR="00614D2D" w:rsidRDefault="00614D2D" w:rsidP="00614D2D">
      <w:pPr>
        <w:pStyle w:val="H6"/>
        <w:rPr>
          <w:lang w:eastAsia="es-ES"/>
        </w:rPr>
      </w:pPr>
      <w:r>
        <w:t>6.3.3.26.1</w:t>
      </w:r>
      <w:r>
        <w:tab/>
        <w:t>Conformance Requirement</w:t>
      </w:r>
    </w:p>
    <w:p w:rsidR="00614D2D" w:rsidRDefault="00614D2D" w:rsidP="00614D2D">
      <w:pPr>
        <w:pStyle w:val="H6"/>
        <w:rPr>
          <w:lang w:eastAsia="en-GB"/>
        </w:rPr>
      </w:pPr>
      <w:r>
        <w:t>6.3.3.26.1.1</w:t>
      </w:r>
      <w:r>
        <w:tab/>
        <w:t>Normal Execution</w:t>
      </w:r>
    </w:p>
    <w:p w:rsidR="00614D2D" w:rsidRDefault="00614D2D" w:rsidP="00614D2D">
      <w:pPr>
        <w:pStyle w:val="ListBullet"/>
        <w:numPr>
          <w:ilvl w:val="0"/>
          <w:numId w:val="2"/>
        </w:numPr>
        <w:ind w:left="568" w:hanging="284"/>
      </w:pPr>
      <w:r>
        <w:t>CRRN1: The applets registers are triggered by the EVENT_UNFORMATTED_SMS_PP_UPD once a Short Message Point to Point (Single or Concatenated) is received by Update Record EFsms APDU(s) and is unformatted.</w:t>
      </w:r>
    </w:p>
    <w:p w:rsidR="00614D2D" w:rsidRDefault="00614D2D" w:rsidP="00614D2D">
      <w:pPr>
        <w:pStyle w:val="ListBullet"/>
        <w:numPr>
          <w:ilvl w:val="0"/>
          <w:numId w:val="2"/>
        </w:numPr>
        <w:ind w:left="568" w:hanging="284"/>
      </w:pPr>
      <w:r>
        <w:t>CRRN2: The applets are not triggered by the EVENT_UNFORMATTED_SMS_PP_UPD once it has deregistered from this event.</w:t>
      </w:r>
    </w:p>
    <w:p w:rsidR="00614D2D" w:rsidRDefault="00614D2D" w:rsidP="00614D2D">
      <w:pPr>
        <w:pStyle w:val="H6"/>
        <w:rPr>
          <w:lang w:eastAsia="es-ES"/>
        </w:rPr>
      </w:pPr>
      <w:r>
        <w:t>6.3.3.26.2</w:t>
      </w:r>
      <w:r>
        <w:tab/>
        <w:t>Test Suite Files</w:t>
      </w:r>
    </w:p>
    <w:p w:rsidR="00614D2D" w:rsidRDefault="00614D2D" w:rsidP="00614D2D">
      <w:pPr>
        <w:pStyle w:val="B1"/>
        <w:tabs>
          <w:tab w:val="left" w:pos="2268"/>
        </w:tabs>
        <w:ind w:left="284" w:firstLine="0"/>
        <w:rPr>
          <w:lang w:eastAsia="en-GB"/>
        </w:rPr>
      </w:pPr>
      <w:r>
        <w:t>Test Script:</w:t>
      </w:r>
      <w:r w:rsidR="00A1704F">
        <w:tab/>
      </w:r>
      <w:r>
        <w:t>FWK_APT_EUSU_1.scr</w:t>
      </w:r>
    </w:p>
    <w:p w:rsidR="00614D2D" w:rsidRDefault="00614D2D" w:rsidP="00614D2D">
      <w:pPr>
        <w:pStyle w:val="B1"/>
        <w:tabs>
          <w:tab w:val="left" w:pos="2268"/>
        </w:tabs>
        <w:ind w:left="284" w:firstLine="0"/>
      </w:pPr>
      <w:r>
        <w:t>Test Applet:</w:t>
      </w:r>
      <w:r w:rsidR="00A1704F">
        <w:tab/>
      </w:r>
      <w:r>
        <w:t>FWK_APT_EUSU_1.java</w:t>
      </w:r>
    </w:p>
    <w:p w:rsidR="00614D2D" w:rsidRDefault="00614D2D" w:rsidP="00614D2D">
      <w:pPr>
        <w:pStyle w:val="B1"/>
        <w:tabs>
          <w:tab w:val="left" w:pos="2268"/>
        </w:tabs>
        <w:ind w:left="284" w:firstLine="0"/>
      </w:pPr>
      <w:r>
        <w:t>Load Script:</w:t>
      </w:r>
      <w:r w:rsidR="00A1704F">
        <w:tab/>
      </w:r>
      <w:r>
        <w:t>FWK_APT_EUSU_1.ldr</w:t>
      </w:r>
    </w:p>
    <w:p w:rsidR="00614D2D" w:rsidRDefault="00614D2D" w:rsidP="00614D2D">
      <w:pPr>
        <w:pStyle w:val="B1"/>
        <w:tabs>
          <w:tab w:val="left" w:pos="2268"/>
        </w:tabs>
        <w:ind w:left="284" w:firstLine="0"/>
      </w:pPr>
      <w:r>
        <w:t>Cleanup Script:</w:t>
      </w:r>
      <w:r w:rsidR="00A1704F">
        <w:tab/>
      </w:r>
      <w:r>
        <w:t>FWK_APT_EUSU_1.clr</w:t>
      </w:r>
    </w:p>
    <w:p w:rsidR="00614D2D" w:rsidRDefault="00614D2D" w:rsidP="00614D2D">
      <w:pPr>
        <w:pStyle w:val="B1"/>
        <w:tabs>
          <w:tab w:val="left" w:pos="2268"/>
        </w:tabs>
        <w:ind w:left="284" w:firstLine="0"/>
        <w:rPr>
          <w:lang w:val="fr-FR"/>
        </w:rPr>
      </w:pPr>
      <w:r>
        <w:rPr>
          <w:lang w:val="fr-FR"/>
        </w:rPr>
        <w:t>Parameter File:</w:t>
      </w:r>
      <w:r w:rsidR="00A1704F">
        <w:rPr>
          <w:lang w:val="fr-FR"/>
        </w:rPr>
        <w:tab/>
      </w:r>
      <w:r>
        <w:rPr>
          <w:lang w:val="fr-FR"/>
        </w:rPr>
        <w:t>FWK_APT_EUSU_1.par</w:t>
      </w:r>
    </w:p>
    <w:p w:rsidR="00614D2D" w:rsidRDefault="00614D2D" w:rsidP="00614D2D">
      <w:pPr>
        <w:pStyle w:val="H6"/>
        <w:rPr>
          <w:lang w:eastAsia="es-ES"/>
        </w:rPr>
      </w:pPr>
      <w:r>
        <w:t>6.3.3.26.3</w:t>
      </w:r>
      <w:r>
        <w:tab/>
        <w:t xml:space="preserve">Test Procedure </w:t>
      </w:r>
    </w:p>
    <w:tbl>
      <w:tblPr>
        <w:tblW w:w="0" w:type="auto"/>
        <w:tblInd w:w="170"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4A0" w:firstRow="1" w:lastRow="0" w:firstColumn="1" w:lastColumn="0" w:noHBand="0" w:noVBand="1"/>
      </w:tblPr>
      <w:tblGrid>
        <w:gridCol w:w="425"/>
        <w:gridCol w:w="4111"/>
        <w:gridCol w:w="2911"/>
        <w:gridCol w:w="2334"/>
      </w:tblGrid>
      <w:tr w:rsidR="00614D2D" w:rsidTr="00614D2D">
        <w:trPr>
          <w:tblHead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rPr>
                <w:lang w:eastAsia="es-ES"/>
              </w:rPr>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rPr>
                <w:lang w:eastAsia="es-ES"/>
              </w:rPr>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rPr>
                <w:lang w:eastAsia="es-ES"/>
              </w:rPr>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rPr>
                <w:lang w:eastAsia="es-ES"/>
              </w:rPr>
            </w:pPr>
            <w:r>
              <w:t>APDU Expectation</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lang w:eastAsia="es-ES"/>
              </w:rPr>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rPr>
                <w:lang w:eastAsia="es-ES"/>
              </w:rPr>
            </w:pPr>
            <w:r>
              <w:t>Applet registration to EVENT UNFORMATTED_SMS_PP_UPD and triggering</w:t>
            </w:r>
          </w:p>
          <w:p w:rsidR="00614D2D" w:rsidRDefault="00614D2D">
            <w:pPr>
              <w:pStyle w:val="PL"/>
              <w:rPr>
                <w:lang w:eastAsia="es-ES"/>
              </w:rPr>
            </w:pPr>
          </w:p>
          <w:p w:rsidR="00614D2D" w:rsidRDefault="00614D2D">
            <w:pPr>
              <w:pStyle w:val="PL"/>
              <w:rPr>
                <w:lang w:eastAsia="es-ES"/>
              </w:rPr>
            </w:pPr>
          </w:p>
          <w:p w:rsidR="00614D2D" w:rsidRDefault="00614D2D">
            <w:pPr>
              <w:pStyle w:val="PL"/>
              <w:rPr>
                <w:lang w:eastAsia="es-ES"/>
              </w:rPr>
            </w:pPr>
            <w:r>
              <w:t>Applet is registered to EVENT_UNFORMATTED_SMS_PP_UPD and EVENT_UNRECOGNIZED_ENVELOPE</w:t>
            </w:r>
          </w:p>
          <w:p w:rsidR="00614D2D" w:rsidRDefault="00614D2D">
            <w:pPr>
              <w:pStyle w:val="PL"/>
              <w:rPr>
                <w:lang w:eastAsia="es-ES"/>
              </w:rPr>
            </w:pPr>
          </w:p>
          <w:p w:rsidR="00614D2D" w:rsidRDefault="00614D2D">
            <w:pPr>
              <w:pStyle w:val="PL"/>
              <w:rPr>
                <w:lang w:eastAsia="es-ES"/>
              </w:rPr>
            </w:pPr>
          </w:p>
          <w:p w:rsidR="00614D2D" w:rsidRDefault="00614D2D">
            <w:pPr>
              <w:pStyle w:val="PL"/>
              <w:rPr>
                <w:lang w:eastAsia="es-ES"/>
              </w:rPr>
            </w:pPr>
            <w:r>
              <w:t>1. Toolkit</w:t>
            </w:r>
            <w:r>
              <w:rPr>
                <w:rFonts w:ascii="Arial" w:hAnsi="Arial"/>
              </w:rPr>
              <w:t xml:space="preserve"> </w:t>
            </w:r>
            <w:r>
              <w:t>Registry.isEventSet() method is called for EVENT_UNFORMATTED_SMS_PP_UPD</w:t>
            </w:r>
          </w:p>
          <w:p w:rsidR="00614D2D" w:rsidRDefault="00614D2D">
            <w:pPr>
              <w:pStyle w:val="PL"/>
              <w:rPr>
                <w:lang w:eastAsia="es-ES"/>
              </w:rPr>
            </w:pPr>
          </w:p>
          <w:p w:rsidR="00614D2D" w:rsidRDefault="00614D2D">
            <w:pPr>
              <w:pStyle w:val="PL"/>
              <w:rPr>
                <w:lang w:eastAsia="es-ES"/>
              </w:rPr>
            </w:pPr>
          </w:p>
          <w:p w:rsidR="00614D2D" w:rsidRDefault="00614D2D">
            <w:pPr>
              <w:pStyle w:val="PL"/>
              <w:tabs>
                <w:tab w:val="clear" w:pos="384"/>
              </w:tabs>
              <w:rPr>
                <w:lang w:eastAsia="es-ES"/>
              </w:rPr>
            </w:pPr>
            <w:r>
              <w:t>2. Short Message Point to Point Single and Unformatted is received by Update Record EFsms APDU</w:t>
            </w:r>
          </w:p>
          <w:p w:rsidR="00614D2D" w:rsidRDefault="00614D2D">
            <w:pPr>
              <w:pStyle w:val="PL"/>
              <w:tabs>
                <w:tab w:val="clear" w:pos="384"/>
              </w:tabs>
              <w:rPr>
                <w:lang w:eastAsia="es-ES"/>
              </w:rPr>
            </w:pPr>
          </w:p>
          <w:p w:rsidR="00614D2D" w:rsidRDefault="00614D2D">
            <w:pPr>
              <w:pStyle w:val="PL"/>
              <w:tabs>
                <w:tab w:val="clear" w:pos="384"/>
              </w:tabs>
              <w:rPr>
                <w:lang w:eastAsia="es-ES"/>
              </w:rPr>
            </w:pPr>
          </w:p>
          <w:p w:rsidR="00614D2D" w:rsidRDefault="00614D2D">
            <w:pPr>
              <w:pStyle w:val="PL"/>
              <w:tabs>
                <w:tab w:val="clear" w:pos="384"/>
              </w:tabs>
              <w:rPr>
                <w:lang w:eastAsia="es-ES"/>
              </w:rPr>
            </w:pPr>
          </w:p>
          <w:p w:rsidR="00614D2D" w:rsidRDefault="00614D2D">
            <w:pPr>
              <w:pStyle w:val="PL"/>
              <w:tabs>
                <w:tab w:val="clear" w:pos="384"/>
              </w:tabs>
              <w:rPr>
                <w:lang w:eastAsia="es-ES"/>
              </w:rPr>
            </w:pPr>
            <w:r>
              <w:t>3. Short Message Point to Point Concatenated and Unformatted is received by Update Record EFsms APDU (The Concatenated Message is composed of 2 Short Messages. The UDL for the first Short Message is 70 and for the second 70).</w:t>
            </w:r>
          </w:p>
          <w:p w:rsidR="00614D2D" w:rsidRDefault="00614D2D">
            <w:pPr>
              <w:pStyle w:val="PL"/>
              <w:tabs>
                <w:tab w:val="clear" w:pos="384"/>
              </w:tabs>
              <w:rPr>
                <w:lang w:eastAsia="es-ES"/>
              </w:rPr>
            </w:pPr>
          </w:p>
          <w:p w:rsidR="00614D2D" w:rsidRDefault="00614D2D">
            <w:pPr>
              <w:pStyle w:val="PL"/>
              <w:tabs>
                <w:tab w:val="clear" w:pos="384"/>
              </w:tabs>
              <w:rPr>
                <w:lang w:eastAsia="es-ES"/>
              </w:rPr>
            </w:pPr>
          </w:p>
          <w:p w:rsidR="00614D2D" w:rsidRDefault="00614D2D">
            <w:pPr>
              <w:pStyle w:val="PL"/>
              <w:tabs>
                <w:tab w:val="clear" w:pos="384"/>
              </w:tabs>
              <w:rPr>
                <w:lang w:eastAsia="es-ES"/>
              </w:rPr>
            </w:pPr>
          </w:p>
          <w:p w:rsidR="00614D2D" w:rsidRDefault="00614D2D">
            <w:pPr>
              <w:pStyle w:val="PL"/>
              <w:tabs>
                <w:tab w:val="clear" w:pos="384"/>
              </w:tabs>
              <w:rPr>
                <w:lang w:eastAsia="es-ES"/>
              </w:rPr>
            </w:pPr>
          </w:p>
          <w:p w:rsidR="00614D2D" w:rsidRDefault="00614D2D">
            <w:pPr>
              <w:pStyle w:val="PL"/>
              <w:tabs>
                <w:tab w:val="clear" w:pos="384"/>
              </w:tabs>
              <w:rPr>
                <w:lang w:eastAsia="es-ES"/>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r>
              <w:t>1- Applet is not triggered</w:t>
            </w: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r>
              <w:t xml:space="preserve">2- Applet is triggered. </w:t>
            </w: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r>
              <w:t xml:space="preserve">3- Applet is triggered on reception of the last concatenated SMS. </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rPr>
                <w:rFonts w:ascii="Arial" w:hAnsi="Arial"/>
                <w:sz w:val="18"/>
                <w:lang w:eastAsia="es-ES"/>
              </w:rPr>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lang w:eastAsia="es-ES"/>
              </w:rPr>
            </w:pPr>
            <w:r>
              <w:t>2</w:t>
            </w:r>
          </w:p>
        </w:tc>
        <w:tc>
          <w:tcPr>
            <w:tcW w:w="4111" w:type="dxa"/>
            <w:tcBorders>
              <w:top w:val="nil"/>
              <w:left w:val="single" w:sz="4" w:space="0" w:color="auto"/>
              <w:bottom w:val="single" w:sz="4" w:space="0" w:color="auto"/>
              <w:right w:val="single" w:sz="4" w:space="0" w:color="auto"/>
            </w:tcBorders>
          </w:tcPr>
          <w:p w:rsidR="00614D2D" w:rsidRDefault="00614D2D">
            <w:pPr>
              <w:pStyle w:val="TAH"/>
              <w:rPr>
                <w:lang w:eastAsia="es-ES"/>
              </w:rPr>
            </w:pPr>
            <w:r>
              <w:t>Applet deregistration</w:t>
            </w:r>
          </w:p>
          <w:p w:rsidR="00614D2D" w:rsidRDefault="00614D2D">
            <w:pPr>
              <w:pStyle w:val="PL"/>
              <w:rPr>
                <w:lang w:eastAsia="es-ES"/>
              </w:rPr>
            </w:pPr>
          </w:p>
          <w:p w:rsidR="00614D2D" w:rsidRDefault="00614D2D">
            <w:pPr>
              <w:pStyle w:val="PL"/>
              <w:rPr>
                <w:lang w:eastAsia="es-ES"/>
              </w:rPr>
            </w:pPr>
            <w:r>
              <w:t>ToolkitRegistry.clearEvent() method is called for EVENT_UNFORMATTED_SMS_PP_UPD</w:t>
            </w:r>
          </w:p>
          <w:p w:rsidR="00614D2D" w:rsidRDefault="00614D2D">
            <w:pPr>
              <w:pStyle w:val="PL"/>
              <w:rPr>
                <w:lang w:eastAsia="es-ES"/>
              </w:rPr>
            </w:pPr>
          </w:p>
          <w:p w:rsidR="00614D2D" w:rsidRDefault="00614D2D">
            <w:pPr>
              <w:pStyle w:val="PL"/>
              <w:rPr>
                <w:lang w:eastAsia="es-ES"/>
              </w:rPr>
            </w:pPr>
            <w:r>
              <w:t>1. Short Message Point to Point Single and Unformatted is received by Update Record EFsms APDU</w:t>
            </w:r>
          </w:p>
          <w:p w:rsidR="00614D2D" w:rsidRDefault="00614D2D">
            <w:pPr>
              <w:pStyle w:val="PL"/>
              <w:rPr>
                <w:lang w:eastAsia="es-ES"/>
              </w:rPr>
            </w:pPr>
          </w:p>
          <w:p w:rsidR="00614D2D" w:rsidRDefault="00614D2D">
            <w:pPr>
              <w:pStyle w:val="PL"/>
              <w:tabs>
                <w:tab w:val="clear" w:pos="384"/>
              </w:tabs>
              <w:rPr>
                <w:lang w:eastAsia="es-ES"/>
              </w:rPr>
            </w:pPr>
          </w:p>
          <w:p w:rsidR="00614D2D" w:rsidRDefault="00614D2D">
            <w:pPr>
              <w:pStyle w:val="PL"/>
              <w:rPr>
                <w:lang w:eastAsia="es-ES"/>
              </w:rPr>
            </w:pPr>
            <w:r>
              <w:t xml:space="preserve">2. Short Message Point to Point Concatenated and Unformatted is received by Update Record EFsms APDU(s) (The Concatenated Message is composed of 2 Short Messages. The UDL for the first Short Message is 70 and for the second 70). </w:t>
            </w:r>
          </w:p>
          <w:p w:rsidR="00614D2D" w:rsidRDefault="00614D2D">
            <w:pPr>
              <w:pStyle w:val="PL"/>
              <w:tabs>
                <w:tab w:val="clear" w:pos="384"/>
              </w:tabs>
              <w:rPr>
                <w:lang w:eastAsia="es-ES"/>
              </w:rPr>
            </w:pPr>
          </w:p>
          <w:p w:rsidR="00614D2D" w:rsidRDefault="00614D2D">
            <w:pPr>
              <w:pStyle w:val="PL"/>
              <w:rPr>
                <w:lang w:eastAsia="es-ES"/>
              </w:rPr>
            </w:pPr>
          </w:p>
          <w:p w:rsidR="00614D2D" w:rsidRDefault="00614D2D">
            <w:pPr>
              <w:pStyle w:val="PL"/>
              <w:rPr>
                <w:lang w:eastAsia="es-ES"/>
              </w:rPr>
            </w:pPr>
          </w:p>
          <w:p w:rsidR="00614D2D" w:rsidRDefault="00614D2D">
            <w:pPr>
              <w:pStyle w:val="PL"/>
              <w:rPr>
                <w:lang w:eastAsia="es-ES"/>
              </w:rPr>
            </w:pPr>
            <w:r>
              <w:t>An unrecognized envelope is sent to the sim</w:t>
            </w:r>
          </w:p>
          <w:p w:rsidR="00614D2D" w:rsidRDefault="00614D2D">
            <w:pPr>
              <w:pStyle w:val="PL"/>
              <w:rPr>
                <w:lang w:eastAsia="es-ES"/>
              </w:rPr>
            </w:pPr>
          </w:p>
          <w:p w:rsidR="00614D2D" w:rsidRDefault="00614D2D">
            <w:pPr>
              <w:pStyle w:val="PL"/>
              <w:rPr>
                <w:lang w:eastAsia="es-ES"/>
              </w:rPr>
            </w:pPr>
            <w:r>
              <w:t>ToolkitRegistry.setEvent() method is called for EVENT_UNFORMATTED_SMS_PP_UPD</w:t>
            </w:r>
          </w:p>
          <w:p w:rsidR="00614D2D" w:rsidRDefault="00614D2D">
            <w:pPr>
              <w:pStyle w:val="PL"/>
              <w:rPr>
                <w:lang w:eastAsia="es-ES"/>
              </w:rPr>
            </w:pPr>
          </w:p>
          <w:p w:rsidR="00614D2D" w:rsidRDefault="00614D2D">
            <w:pPr>
              <w:pStyle w:val="PL"/>
              <w:rPr>
                <w:lang w:eastAsia="es-ES"/>
              </w:rPr>
            </w:pPr>
            <w:r>
              <w:t xml:space="preserve">3. Short Message Point to Point Single and Unformatted is received by Update Record EFsms APDU </w:t>
            </w:r>
          </w:p>
          <w:p w:rsidR="00614D2D" w:rsidRDefault="00614D2D">
            <w:pPr>
              <w:pStyle w:val="PL"/>
              <w:rPr>
                <w:lang w:eastAsia="es-ES"/>
              </w:rPr>
            </w:pPr>
          </w:p>
          <w:p w:rsidR="00614D2D" w:rsidRDefault="00614D2D">
            <w:pPr>
              <w:pStyle w:val="PL"/>
              <w:tabs>
                <w:tab w:val="clear" w:pos="384"/>
              </w:tabs>
              <w:rPr>
                <w:lang w:eastAsia="es-ES"/>
              </w:rPr>
            </w:pPr>
            <w:r>
              <w:t>4. Short Message Point to Point Concatenated and Unformatted is received by Update Record EFsms APDU(s) (The Concatenated Message is composed of 2 Short Messages. The UDL for the first Short Message is 70 and for the second 70).</w:t>
            </w:r>
          </w:p>
          <w:p w:rsidR="00614D2D" w:rsidRDefault="00614D2D">
            <w:pPr>
              <w:pStyle w:val="PL"/>
              <w:rPr>
                <w:lang w:eastAsia="es-ES"/>
              </w:rPr>
            </w:pPr>
          </w:p>
          <w:p w:rsidR="00614D2D" w:rsidRDefault="00614D2D">
            <w:pPr>
              <w:pStyle w:val="PL"/>
              <w:rPr>
                <w:lang w:eastAsia="es-ES"/>
              </w:rPr>
            </w:pPr>
          </w:p>
          <w:p w:rsidR="00614D2D" w:rsidRDefault="00614D2D">
            <w:pPr>
              <w:pStyle w:val="PL"/>
              <w:rPr>
                <w:lang w:eastAsia="es-ES"/>
              </w:rPr>
            </w:pPr>
          </w:p>
          <w:p w:rsidR="00614D2D" w:rsidRDefault="00614D2D">
            <w:pPr>
              <w:pStyle w:val="PL"/>
              <w:rPr>
                <w:lang w:eastAsia="es-ES"/>
              </w:rPr>
            </w:pPr>
          </w:p>
        </w:tc>
        <w:tc>
          <w:tcPr>
            <w:tcW w:w="2911" w:type="dxa"/>
            <w:tcBorders>
              <w:top w:val="nil"/>
              <w:left w:val="single" w:sz="4" w:space="0" w:color="auto"/>
              <w:bottom w:val="single" w:sz="4" w:space="0" w:color="auto"/>
              <w:right w:val="single" w:sz="4" w:space="0" w:color="auto"/>
            </w:tcBorders>
          </w:tcPr>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jc w:val="both"/>
              <w:rPr>
                <w:lang w:eastAsia="es-ES"/>
              </w:rPr>
            </w:pPr>
          </w:p>
          <w:p w:rsidR="00614D2D" w:rsidRDefault="00614D2D">
            <w:pPr>
              <w:pStyle w:val="TAL"/>
              <w:jc w:val="both"/>
              <w:rPr>
                <w:lang w:eastAsia="es-ES"/>
              </w:rPr>
            </w:pPr>
          </w:p>
          <w:p w:rsidR="00614D2D" w:rsidRDefault="00614D2D">
            <w:pPr>
              <w:pStyle w:val="TAL"/>
              <w:ind w:hanging="28"/>
              <w:jc w:val="both"/>
              <w:rPr>
                <w:lang w:eastAsia="es-ES"/>
              </w:rPr>
            </w:pPr>
            <w:r>
              <w:t>1- Applet is not triggered</w:t>
            </w:r>
          </w:p>
          <w:p w:rsidR="00614D2D" w:rsidRDefault="00614D2D">
            <w:pPr>
              <w:pStyle w:val="TAL"/>
              <w:jc w:val="both"/>
              <w:rPr>
                <w:lang w:eastAsia="es-ES"/>
              </w:rPr>
            </w:pPr>
          </w:p>
          <w:p w:rsidR="00614D2D" w:rsidRDefault="00614D2D">
            <w:pPr>
              <w:pStyle w:val="TAL"/>
              <w:jc w:val="both"/>
              <w:rPr>
                <w:lang w:eastAsia="es-ES"/>
              </w:rPr>
            </w:pPr>
          </w:p>
          <w:p w:rsidR="00614D2D" w:rsidRDefault="00614D2D">
            <w:pPr>
              <w:pStyle w:val="TAL"/>
              <w:jc w:val="both"/>
              <w:rPr>
                <w:lang w:eastAsia="es-ES"/>
              </w:rPr>
            </w:pPr>
          </w:p>
          <w:p w:rsidR="00614D2D" w:rsidRDefault="00614D2D">
            <w:pPr>
              <w:pStyle w:val="TAL"/>
              <w:jc w:val="both"/>
              <w:rPr>
                <w:lang w:eastAsia="es-ES"/>
              </w:rPr>
            </w:pPr>
          </w:p>
          <w:p w:rsidR="00614D2D" w:rsidRDefault="00614D2D">
            <w:pPr>
              <w:pStyle w:val="TAL"/>
              <w:jc w:val="both"/>
              <w:rPr>
                <w:lang w:eastAsia="es-ES"/>
              </w:rPr>
            </w:pPr>
            <w:r>
              <w:t>2- Applet is not triggered.</w:t>
            </w:r>
          </w:p>
          <w:p w:rsidR="00614D2D" w:rsidRDefault="00614D2D">
            <w:pPr>
              <w:pStyle w:val="TAL"/>
              <w:jc w:val="both"/>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r>
              <w:t xml:space="preserve">3- Applet is triggered </w:t>
            </w: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r>
              <w:t>4- Applet is triggered on reception of the last concatenated SMS</w:t>
            </w: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p w:rsidR="00614D2D" w:rsidRDefault="00614D2D">
            <w:pPr>
              <w:pStyle w:val="TAL"/>
              <w:rPr>
                <w:lang w:eastAsia="es-ES"/>
              </w:rPr>
            </w:pP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eastAsia="es-ES"/>
              </w:rPr>
            </w:pPr>
          </w:p>
        </w:tc>
      </w:tr>
    </w:tbl>
    <w:p w:rsidR="00614D2D" w:rsidRDefault="00614D2D" w:rsidP="00614D2D">
      <w:pPr>
        <w:pStyle w:val="H6"/>
        <w:rPr>
          <w:lang w:eastAsia="es-ES"/>
        </w:rPr>
      </w:pPr>
      <w:r>
        <w:t>6.3.3.26.4</w:t>
      </w:r>
      <w:r>
        <w:tab/>
        <w:t>Test Coverage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rPr>
                <w:lang w:eastAsia="es-ES"/>
              </w:rPr>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rPr>
                <w:lang w:eastAsia="es-ES"/>
              </w:rPr>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b/>
                <w:i/>
                <w:lang w:eastAsia="es-ES"/>
              </w:rPr>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lang w:eastAsia="es-ES"/>
              </w:rPr>
            </w:pPr>
            <w:r>
              <w:t>1,2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lang w:eastAsia="es-ES"/>
              </w:rPr>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rPr>
                <w:lang w:eastAsia="es-ES"/>
              </w:rPr>
            </w:pPr>
            <w:r>
              <w:t>2</w:t>
            </w:r>
          </w:p>
        </w:tc>
      </w:tr>
    </w:tbl>
    <w:p w:rsidR="00614D2D" w:rsidRDefault="00614D2D" w:rsidP="00614D2D">
      <w:pPr>
        <w:rPr>
          <w:lang w:eastAsia="en-GB"/>
        </w:rPr>
      </w:pPr>
    </w:p>
    <w:p w:rsidR="00614D2D" w:rsidRDefault="00614D2D" w:rsidP="00614D2D">
      <w:pPr>
        <w:pStyle w:val="Heading3"/>
        <w:keepNext w:val="0"/>
        <w:keepLines w:val="0"/>
      </w:pPr>
      <w:bookmarkStart w:id="645" w:name="_Toc51826857"/>
      <w:bookmarkStart w:id="646" w:name="_Toc117070538"/>
      <w:bookmarkStart w:id="647" w:name="_Toc51828300"/>
      <w:r>
        <w:t>6.3.4</w:t>
      </w:r>
      <w:r>
        <w:tab/>
        <w:t>Proactive Command Sending by the STF</w:t>
      </w:r>
      <w:bookmarkEnd w:id="645"/>
      <w:bookmarkEnd w:id="646"/>
      <w:bookmarkEnd w:id="647"/>
    </w:p>
    <w:p w:rsidR="00614D2D" w:rsidRDefault="00614D2D" w:rsidP="00614D2D">
      <w:pPr>
        <w:pStyle w:val="Heading4"/>
        <w:keepNext w:val="0"/>
        <w:keepLines w:val="0"/>
      </w:pPr>
      <w:bookmarkStart w:id="648" w:name="_Toc51826858"/>
      <w:bookmarkStart w:id="649" w:name="_Toc117070539"/>
      <w:bookmarkStart w:id="650" w:name="_Toc51828301"/>
      <w:r>
        <w:t>6.3.4.1</w:t>
      </w:r>
      <w:r>
        <w:tab/>
        <w:t>System Proactive Commands</w:t>
      </w:r>
      <w:bookmarkEnd w:id="648"/>
      <w:bookmarkEnd w:id="649"/>
      <w:bookmarkEnd w:id="650"/>
      <w:r>
        <w:t xml:space="preserve"> </w:t>
      </w:r>
    </w:p>
    <w:p w:rsidR="00614D2D" w:rsidRDefault="00614D2D" w:rsidP="00614D2D">
      <w:r>
        <w:t>Test Area Reference: FWK_PCS_SPCO</w:t>
      </w:r>
    </w:p>
    <w:p w:rsidR="00614D2D" w:rsidRDefault="00614D2D" w:rsidP="00614D2D">
      <w:pPr>
        <w:pStyle w:val="H6"/>
        <w:keepNext w:val="0"/>
        <w:keepLines w:val="0"/>
      </w:pPr>
      <w:r>
        <w:t>6.3.4.1.1</w:t>
      </w:r>
      <w:r>
        <w:tab/>
        <w:t>Conformance Requirements</w:t>
      </w:r>
    </w:p>
    <w:p w:rsidR="00614D2D" w:rsidRDefault="00614D2D" w:rsidP="00614D2D">
      <w:pPr>
        <w:pStyle w:val="H6"/>
        <w:keepNext w:val="0"/>
        <w:keepLines w:val="0"/>
      </w:pPr>
      <w:r>
        <w:t>6.3.4.1.1.1</w:t>
      </w:r>
      <w:r>
        <w:tab/>
        <w:t>Normal Execution</w:t>
      </w:r>
    </w:p>
    <w:p w:rsidR="00614D2D" w:rsidRDefault="00614D2D" w:rsidP="00614D2D">
      <w:pPr>
        <w:pStyle w:val="ListBullet"/>
        <w:numPr>
          <w:ilvl w:val="0"/>
          <w:numId w:val="2"/>
        </w:numPr>
        <w:ind w:left="568" w:hanging="284"/>
      </w:pPr>
      <w:r>
        <w:t>CRRN1: When a toolkit applet changes a menu entry of its registry object, the SIM Toolkit Framework shall dynamically* update the menu stored in the ME during the current card session</w:t>
      </w:r>
    </w:p>
    <w:p w:rsidR="00614D2D" w:rsidRDefault="00614D2D" w:rsidP="00614D2D">
      <w:pPr>
        <w:pStyle w:val="ListBullet"/>
        <w:numPr>
          <w:ilvl w:val="0"/>
          <w:numId w:val="2"/>
        </w:numPr>
        <w:ind w:left="568" w:hanging="284"/>
      </w:pPr>
      <w:r>
        <w:t xml:space="preserve">CRRN2: The STF shall use the data of the EFsume file when issuing the SET UP MENU proactive command. </w:t>
      </w:r>
    </w:p>
    <w:p w:rsidR="00614D2D" w:rsidRDefault="00614D2D" w:rsidP="00614D2D">
      <w:pPr>
        <w:pStyle w:val="ListBullet"/>
        <w:numPr>
          <w:ilvl w:val="0"/>
          <w:numId w:val="2"/>
        </w:numPr>
        <w:ind w:left="568" w:hanging="284"/>
      </w:pPr>
      <w:r>
        <w:t>CRRN3: For all EVENT_EVENT_DOWNLOAD</w:t>
      </w:r>
      <w:r>
        <w:rPr>
          <w:i/>
        </w:rPr>
        <w:t>_*</w:t>
      </w:r>
      <w:r>
        <w:t>:</w:t>
      </w:r>
      <w:r>
        <w:rPr>
          <w:i/>
        </w:rPr>
        <w:t xml:space="preserve"> </w:t>
      </w:r>
      <w:r>
        <w:t>When a toolkit applet changes one or more of these requested events of its registry object, the STF shall dynamically* update the event list stored in the ME during the current card session by SET UP EVENT LIST proactive command.</w:t>
      </w:r>
    </w:p>
    <w:p w:rsidR="00614D2D" w:rsidRDefault="00614D2D" w:rsidP="00614D2D">
      <w:pPr>
        <w:pStyle w:val="NO"/>
        <w:keepLines w:val="0"/>
      </w:pPr>
      <w:r>
        <w:t>NOTE:</w:t>
      </w:r>
      <w:r>
        <w:tab/>
        <w:t>*The STF shall send its system proactive command as soon as no proactive session is pending and all the applets registered to the current events have been triggered and have returned from the processToolkit method invocation.</w:t>
      </w:r>
    </w:p>
    <w:p w:rsidR="00614D2D" w:rsidRDefault="00614D2D" w:rsidP="00614D2D">
      <w:pPr>
        <w:pStyle w:val="H6"/>
        <w:keepNext w:val="0"/>
        <w:keepLines w:val="0"/>
      </w:pPr>
      <w:r>
        <w:t>6.3.4.1.1.2</w:t>
      </w:r>
      <w:r>
        <w:tab/>
        <w:t>Parameters error</w:t>
      </w:r>
    </w:p>
    <w:p w:rsidR="00614D2D" w:rsidRDefault="00614D2D" w:rsidP="00614D2D">
      <w:r>
        <w:t>No requirements.</w:t>
      </w:r>
    </w:p>
    <w:p w:rsidR="00614D2D" w:rsidRDefault="00614D2D" w:rsidP="00614D2D">
      <w:pPr>
        <w:pStyle w:val="H6"/>
        <w:keepNext w:val="0"/>
        <w:keepLines w:val="0"/>
      </w:pPr>
      <w:r>
        <w:t>6.3.4.1.1.3</w:t>
      </w:r>
      <w:r>
        <w:tab/>
        <w:t>Context Errors</w:t>
      </w:r>
    </w:p>
    <w:p w:rsidR="00614D2D" w:rsidRDefault="00614D2D" w:rsidP="00614D2D">
      <w:r>
        <w:t>No requirements.</w:t>
      </w:r>
    </w:p>
    <w:p w:rsidR="00614D2D" w:rsidRDefault="00614D2D" w:rsidP="00614D2D">
      <w:pPr>
        <w:pStyle w:val="H6"/>
        <w:keepNext w:val="0"/>
        <w:keepLines w:val="0"/>
      </w:pPr>
      <w:r>
        <w:t>6.3.4.1.2</w:t>
      </w:r>
      <w:r>
        <w:tab/>
        <w:t>Test Suite Files</w:t>
      </w:r>
    </w:p>
    <w:p w:rsidR="00614D2D" w:rsidRDefault="00614D2D" w:rsidP="00614D2D">
      <w:pPr>
        <w:pStyle w:val="B1"/>
        <w:tabs>
          <w:tab w:val="left" w:pos="2268"/>
        </w:tabs>
      </w:pPr>
      <w:r>
        <w:t>Test Script:</w:t>
      </w:r>
      <w:r>
        <w:tab/>
        <w:t>FWK_PCS_SPCO_1.scr</w:t>
      </w:r>
    </w:p>
    <w:p w:rsidR="00614D2D" w:rsidRDefault="00614D2D" w:rsidP="00614D2D">
      <w:pPr>
        <w:pStyle w:val="B1"/>
        <w:tabs>
          <w:tab w:val="left" w:pos="2268"/>
        </w:tabs>
      </w:pPr>
      <w:r>
        <w:t>Test Applet:</w:t>
      </w:r>
      <w:r>
        <w:tab/>
        <w:t>FWK_PCS_SPCO_1.java</w:t>
      </w:r>
    </w:p>
    <w:p w:rsidR="00614D2D" w:rsidRDefault="00614D2D" w:rsidP="00614D2D">
      <w:pPr>
        <w:pStyle w:val="B1"/>
        <w:tabs>
          <w:tab w:val="left" w:pos="2268"/>
        </w:tabs>
      </w:pPr>
      <w:r>
        <w:t>Load Script:</w:t>
      </w:r>
      <w:r>
        <w:tab/>
        <w:t>FWK_PCS_SPCO_1.ldr</w:t>
      </w:r>
    </w:p>
    <w:p w:rsidR="00614D2D" w:rsidRDefault="00614D2D" w:rsidP="00614D2D">
      <w:pPr>
        <w:pStyle w:val="B1"/>
        <w:tabs>
          <w:tab w:val="left" w:pos="2268"/>
        </w:tabs>
      </w:pPr>
      <w:r>
        <w:t>Cleanup Script:</w:t>
      </w:r>
      <w:r>
        <w:tab/>
        <w:t xml:space="preserve">FWK_PCS_SPCO_1.clr </w:t>
      </w:r>
    </w:p>
    <w:p w:rsidR="00614D2D" w:rsidRDefault="00614D2D" w:rsidP="00614D2D">
      <w:pPr>
        <w:pStyle w:val="B1"/>
        <w:tabs>
          <w:tab w:val="left" w:pos="2268"/>
        </w:tabs>
        <w:rPr>
          <w:lang w:val="pt-BR"/>
        </w:rPr>
      </w:pPr>
      <w:r>
        <w:rPr>
          <w:lang w:val="pt-BR"/>
        </w:rPr>
        <w:t>Parameter File:</w:t>
      </w:r>
      <w:r>
        <w:rPr>
          <w:lang w:val="pt-BR"/>
        </w:rPr>
        <w:tab/>
        <w:t>FWK_PCS_SPCO_1.par</w:t>
      </w:r>
    </w:p>
    <w:p w:rsidR="00614D2D" w:rsidRDefault="00614D2D" w:rsidP="00614D2D">
      <w:pPr>
        <w:pStyle w:val="H6"/>
        <w:keepNext w:val="0"/>
        <w:keepLines w:val="0"/>
      </w:pPr>
      <w:r>
        <w:t>6.3.4.1.3</w:t>
      </w:r>
      <w:r>
        <w:tab/>
        <w:t xml:space="preserve">Test Procedure </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PL"/>
            </w:pPr>
          </w:p>
          <w:p w:rsidR="00614D2D" w:rsidRDefault="00614D2D">
            <w:pPr>
              <w:pStyle w:val="TAH"/>
              <w:keepNext w:val="0"/>
              <w:keepLines w:val="0"/>
            </w:pPr>
            <w:r>
              <w:t>Install Applet 1, Registered to the EVENT_EVENT_DOWNLOAD_MT_CALL and EVENT_EVENT_DOWNLOAD_ LOCATION_STATUS</w:t>
            </w:r>
          </w:p>
          <w:p w:rsidR="00614D2D" w:rsidRDefault="00614D2D">
            <w:pPr>
              <w:pStyle w:val="TAH"/>
              <w:keepNext w:val="0"/>
              <w:keepLines w:val="0"/>
            </w:pPr>
          </w:p>
          <w:p w:rsidR="00614D2D" w:rsidRDefault="00614D2D">
            <w:pPr>
              <w:pStyle w:val="PL"/>
            </w:pPr>
            <w:r>
              <w:t>Perform SIM initialization with EVENT DOWNLOAD facilities supported</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PL"/>
            </w:pP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H5"/>
              <w:keepNext w:val="0"/>
              <w:widowControl/>
              <w:spacing w:before="0" w:after="0"/>
              <w:rPr>
                <w:b w:val="0"/>
                <w:lang w:val="en-GB"/>
              </w:rPr>
            </w:pPr>
            <w:r>
              <w:rPr>
                <w:b w:val="0"/>
                <w:lang w:val="en-GB"/>
              </w:rPr>
              <w:t xml:space="preserve">setEventList proactive command </w:t>
            </w:r>
          </w:p>
          <w:p w:rsidR="00614D2D" w:rsidRDefault="00614D2D">
            <w:pPr>
              <w:rPr>
                <w:b/>
              </w:rPr>
            </w:pPr>
            <w:r>
              <w:rPr>
                <w:rFonts w:ascii="Arial" w:hAnsi="Arial"/>
                <w:b/>
                <w:sz w:val="18"/>
              </w:rPr>
              <w:t>[Event list]= '19020003'</w:t>
            </w:r>
            <w:r>
              <w:t xml:space="preserve">                                                    or </w:t>
            </w:r>
            <w:r>
              <w:rPr>
                <w:rFonts w:ascii="Arial" w:hAnsi="Arial"/>
                <w:b/>
                <w:sz w:val="18"/>
              </w:rPr>
              <w:t>'99020003'</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keepNext/>
              <w:keepLines/>
              <w:rPr>
                <w:rFonts w:ascii="Arial" w:hAnsi="Arial"/>
                <w:sz w:val="18"/>
                <w:lang w:val="en-GB"/>
              </w:rPr>
            </w:pPr>
            <w:r>
              <w:rPr>
                <w:rFonts w:ascii="Arial" w:hAnsi="Arial"/>
                <w:sz w:val="18"/>
                <w:lang w:val="en-GB"/>
              </w:rP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Trigger the applet by ENVELOPE (SMS_FORMATTED_PP) command</w:t>
            </w:r>
          </w:p>
          <w:p w:rsidR="00614D2D" w:rsidRDefault="00614D2D">
            <w:pPr>
              <w:pStyle w:val="PL"/>
              <w:keepNext/>
              <w:keepLines/>
            </w:pPr>
            <w:r>
              <w:t>Clear the events and build a display text command</w:t>
            </w:r>
          </w:p>
          <w:p w:rsidR="00614D2D" w:rsidRDefault="00614D2D">
            <w:pPr>
              <w:pStyle w:val="textTCobjectives"/>
              <w:keepNext/>
              <w:keepLines/>
              <w:rPr>
                <w:rFonts w:ascii="Arial" w:hAnsi="Arial"/>
                <w:b/>
                <w:sz w:val="18"/>
                <w:lang w:val="en-GB"/>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PL"/>
              <w:keepNext/>
              <w:keepLines/>
            </w:pP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keepNext/>
              <w:keepLines/>
            </w:pPr>
            <w:r>
              <w:t>1. DISPLAY TEXT Proactive command</w:t>
            </w:r>
          </w:p>
          <w:p w:rsidR="00614D2D" w:rsidRDefault="00614D2D">
            <w:pPr>
              <w:keepNext/>
              <w:keepLines/>
            </w:pPr>
            <w:r>
              <w:t>2. SET UP EVENT LIST Proactive command</w:t>
            </w:r>
          </w:p>
          <w:p w:rsidR="00614D2D" w:rsidRDefault="00614D2D">
            <w:pPr>
              <w:keepNext/>
              <w:keepLines/>
              <w:rPr>
                <w:b/>
              </w:rPr>
            </w:pPr>
            <w:r>
              <w:rPr>
                <w:rFonts w:ascii="Arial" w:hAnsi="Arial"/>
                <w:sz w:val="18"/>
              </w:rPr>
              <w:t>[CommandQualifier]= 00h</w:t>
            </w:r>
          </w:p>
        </w:tc>
      </w:tr>
    </w:tbl>
    <w:p w:rsidR="00614D2D" w:rsidRDefault="00614D2D" w:rsidP="00614D2D"/>
    <w:p w:rsidR="00614D2D" w:rsidRDefault="00614D2D" w:rsidP="00614D2D">
      <w:pPr>
        <w:pStyle w:val="H6"/>
        <w:keepNext w:val="0"/>
        <w:keepLines w:val="0"/>
      </w:pPr>
      <w:r>
        <w:t>6.3.4.1.4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rFonts w:cs="Arial"/>
                <w:szCs w:val="24"/>
              </w:rPr>
            </w:pPr>
            <w:r>
              <w:rPr>
                <w:rFonts w:cs="Arial"/>
                <w:szCs w:val="24"/>
              </w:rP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rFonts w:cs="Arial"/>
                <w:szCs w:val="24"/>
              </w:rPr>
            </w:pPr>
            <w:r>
              <w:rPr>
                <w:rFonts w:cs="Arial"/>
                <w:szCs w:val="24"/>
              </w:rPr>
              <w:t>see:</w:t>
            </w:r>
          </w:p>
          <w:p w:rsidR="00614D2D" w:rsidRDefault="00A1704F">
            <w:pPr>
              <w:pStyle w:val="TAC"/>
              <w:keepNext w:val="0"/>
              <w:keepLines w:val="0"/>
              <w:rPr>
                <w:rFonts w:cs="Arial"/>
                <w:szCs w:val="24"/>
              </w:rPr>
            </w:pPr>
            <w:r>
              <w:rPr>
                <w:rFonts w:cs="Arial"/>
                <w:szCs w:val="24"/>
              </w:rPr>
              <w:t>clause</w:t>
            </w:r>
            <w:r w:rsidR="00614D2D">
              <w:rPr>
                <w:rFonts w:cs="Arial"/>
                <w:szCs w:val="24"/>
              </w:rPr>
              <w:t>6.2.9.2, CRRN1,</w:t>
            </w:r>
          </w:p>
          <w:p w:rsidR="00614D2D" w:rsidRDefault="00A1704F">
            <w:pPr>
              <w:pStyle w:val="TAC"/>
              <w:keepNext w:val="0"/>
              <w:keepLines w:val="0"/>
              <w:rPr>
                <w:rFonts w:cs="Arial"/>
                <w:szCs w:val="24"/>
              </w:rPr>
            </w:pPr>
            <w:r>
              <w:rPr>
                <w:rFonts w:cs="Arial"/>
                <w:szCs w:val="24"/>
              </w:rPr>
              <w:t>clause</w:t>
            </w:r>
            <w:r w:rsidR="00614D2D">
              <w:rPr>
                <w:rFonts w:cs="Arial"/>
                <w:szCs w:val="24"/>
              </w:rPr>
              <w:t xml:space="preserve"> 6.2.9.4, CRRN3,</w:t>
            </w:r>
          </w:p>
          <w:p w:rsidR="00614D2D" w:rsidRDefault="00A1704F">
            <w:pPr>
              <w:pStyle w:val="TAC"/>
              <w:keepNext w:val="0"/>
              <w:keepLines w:val="0"/>
              <w:rPr>
                <w:rFonts w:cs="Arial"/>
                <w:szCs w:val="24"/>
              </w:rPr>
            </w:pPr>
            <w:r>
              <w:rPr>
                <w:rFonts w:cs="Arial"/>
                <w:szCs w:val="24"/>
              </w:rPr>
              <w:t>clause</w:t>
            </w:r>
            <w:r w:rsidR="00614D2D">
              <w:rPr>
                <w:rFonts w:cs="Arial"/>
                <w:szCs w:val="24"/>
              </w:rPr>
              <w:t xml:space="preserve"> 6.2.9.5 CRRN4,</w:t>
            </w:r>
          </w:p>
          <w:p w:rsidR="00614D2D" w:rsidRDefault="00A1704F">
            <w:pPr>
              <w:pStyle w:val="TAC"/>
              <w:keepNext w:val="0"/>
              <w:keepLines w:val="0"/>
              <w:rPr>
                <w:rFonts w:cs="Arial"/>
                <w:szCs w:val="24"/>
              </w:rPr>
            </w:pPr>
            <w:r>
              <w:rPr>
                <w:rFonts w:cs="Arial"/>
                <w:szCs w:val="24"/>
              </w:rPr>
              <w:t>clause</w:t>
            </w:r>
            <w:r w:rsidR="00614D2D">
              <w:rPr>
                <w:rFonts w:cs="Arial"/>
                <w:szCs w:val="24"/>
              </w:rPr>
              <w:t xml:space="preserve"> 6.2.9.8 CRRN1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rFonts w:cs="Arial"/>
                <w:szCs w:val="24"/>
              </w:rPr>
            </w:pPr>
            <w:r>
              <w:rPr>
                <w:rFonts w:cs="Arial"/>
                <w:szCs w:val="24"/>
              </w:rPr>
              <w:t>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rFonts w:cs="Arial"/>
                <w:szCs w:val="24"/>
              </w:rPr>
            </w:pPr>
            <w:r>
              <w:rPr>
                <w:rFonts w:cs="Arial"/>
                <w:szCs w:val="24"/>
              </w:rPr>
              <w:t>see:</w:t>
            </w:r>
          </w:p>
          <w:p w:rsidR="00614D2D" w:rsidRDefault="00A1704F">
            <w:pPr>
              <w:pStyle w:val="TAC"/>
              <w:keepNext w:val="0"/>
              <w:keepLines w:val="0"/>
              <w:rPr>
                <w:rFonts w:cs="Arial"/>
                <w:szCs w:val="24"/>
              </w:rPr>
            </w:pPr>
            <w:r>
              <w:rPr>
                <w:rFonts w:cs="Arial"/>
                <w:szCs w:val="24"/>
              </w:rPr>
              <w:t>clause</w:t>
            </w:r>
            <w:r w:rsidR="00614D2D">
              <w:rPr>
                <w:rFonts w:cs="Arial"/>
                <w:szCs w:val="24"/>
              </w:rPr>
              <w:t xml:space="preserve"> 6.2.9.2 CRRN1,</w:t>
            </w:r>
          </w:p>
          <w:p w:rsidR="00614D2D" w:rsidRDefault="00A1704F">
            <w:pPr>
              <w:pStyle w:val="TAC"/>
              <w:keepNext w:val="0"/>
              <w:keepLines w:val="0"/>
              <w:rPr>
                <w:rFonts w:cs="Arial"/>
                <w:szCs w:val="24"/>
              </w:rPr>
            </w:pPr>
            <w:r>
              <w:rPr>
                <w:rFonts w:cs="Arial"/>
                <w:szCs w:val="24"/>
              </w:rPr>
              <w:t>clause</w:t>
            </w:r>
            <w:r w:rsidR="00614D2D">
              <w:rPr>
                <w:rFonts w:cs="Arial"/>
                <w:szCs w:val="24"/>
              </w:rPr>
              <w:t xml:space="preserve"> 6.2.9.8 CRRN1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rFonts w:cs="Arial"/>
                <w:szCs w:val="24"/>
              </w:rPr>
            </w:pPr>
            <w:r>
              <w:rPr>
                <w:rFonts w:cs="Arial"/>
                <w:szCs w:val="24"/>
              </w:rPr>
              <w:t>N3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rFonts w:cs="Arial"/>
                <w:szCs w:val="24"/>
              </w:rPr>
            </w:pPr>
            <w:r>
              <w:rPr>
                <w:rFonts w:cs="Arial"/>
                <w:szCs w:val="24"/>
              </w:rPr>
              <w:t>1,2</w:t>
            </w:r>
          </w:p>
        </w:tc>
      </w:tr>
    </w:tbl>
    <w:p w:rsidR="00614D2D" w:rsidRDefault="00614D2D" w:rsidP="00614D2D"/>
    <w:p w:rsidR="00614D2D" w:rsidRDefault="00614D2D" w:rsidP="00614D2D">
      <w:pPr>
        <w:pStyle w:val="Heading4"/>
        <w:keepNext w:val="0"/>
        <w:keepLines w:val="0"/>
      </w:pPr>
      <w:bookmarkStart w:id="651" w:name="_Toc51826859"/>
      <w:bookmarkStart w:id="652" w:name="_Toc117070540"/>
      <w:bookmarkStart w:id="653" w:name="_Toc51828302"/>
      <w:r>
        <w:t>6.3.4.2</w:t>
      </w:r>
      <w:r>
        <w:tab/>
        <w:t>Interaction with GSM commands</w:t>
      </w:r>
      <w:bookmarkEnd w:id="651"/>
      <w:bookmarkEnd w:id="652"/>
      <w:bookmarkEnd w:id="653"/>
    </w:p>
    <w:p w:rsidR="00614D2D" w:rsidRDefault="00614D2D" w:rsidP="00614D2D">
      <w:r>
        <w:t>Test Area Reference: FWK_PCS_IGCO</w:t>
      </w:r>
    </w:p>
    <w:p w:rsidR="00614D2D" w:rsidRDefault="00614D2D" w:rsidP="00614D2D">
      <w:pPr>
        <w:pStyle w:val="H6"/>
        <w:keepNext w:val="0"/>
        <w:keepLines w:val="0"/>
      </w:pPr>
      <w:r>
        <w:t>6.3.4.2.1</w:t>
      </w:r>
      <w:r>
        <w:tab/>
        <w:t>Conformance Requirements</w:t>
      </w:r>
    </w:p>
    <w:p w:rsidR="00614D2D" w:rsidRDefault="00614D2D" w:rsidP="00614D2D">
      <w:pPr>
        <w:pStyle w:val="H6"/>
        <w:keepNext w:val="0"/>
        <w:keepLines w:val="0"/>
      </w:pPr>
      <w:r>
        <w:t>6.3.4.2.1.1</w:t>
      </w:r>
      <w:r>
        <w:tab/>
        <w:t>Normal Execution</w:t>
      </w:r>
    </w:p>
    <w:p w:rsidR="00614D2D" w:rsidRDefault="00614D2D" w:rsidP="00614D2D">
      <w:pPr>
        <w:pStyle w:val="ListBullet"/>
        <w:numPr>
          <w:ilvl w:val="0"/>
          <w:numId w:val="2"/>
        </w:numPr>
        <w:ind w:left="568" w:hanging="284"/>
      </w:pPr>
      <w:r>
        <w:t>CRRN1: The STF shall process a GSM command even when a proactive command is pending (before and after the FETCH command until the terminal response). The STF shall answer with the SW1 and SW2 described in 3GPP TS 51.011 [3] and 3GPP TS 51.014 [16].</w:t>
      </w:r>
    </w:p>
    <w:p w:rsidR="00614D2D" w:rsidRDefault="00614D2D" w:rsidP="00614D2D">
      <w:pPr>
        <w:pStyle w:val="H6"/>
        <w:keepNext w:val="0"/>
        <w:keepLines w:val="0"/>
      </w:pPr>
      <w:r>
        <w:t>6.3.4.2.1.2</w:t>
      </w:r>
      <w:r>
        <w:tab/>
        <w:t>Parameters error</w:t>
      </w:r>
    </w:p>
    <w:p w:rsidR="00614D2D" w:rsidRDefault="00614D2D" w:rsidP="00614D2D">
      <w:r>
        <w:t>No requirements.</w:t>
      </w:r>
    </w:p>
    <w:p w:rsidR="00614D2D" w:rsidRDefault="00614D2D" w:rsidP="00614D2D">
      <w:pPr>
        <w:pStyle w:val="H6"/>
        <w:keepNext w:val="0"/>
        <w:keepLines w:val="0"/>
      </w:pPr>
      <w:r>
        <w:t>6.3.4.2.1.3</w:t>
      </w:r>
      <w:r>
        <w:tab/>
        <w:t>Context Errors</w:t>
      </w:r>
    </w:p>
    <w:p w:rsidR="00614D2D" w:rsidRDefault="00614D2D" w:rsidP="00614D2D">
      <w:r>
        <w:t>No requirements.</w:t>
      </w:r>
    </w:p>
    <w:p w:rsidR="00614D2D" w:rsidRDefault="00614D2D" w:rsidP="00614D2D">
      <w:pPr>
        <w:pStyle w:val="H6"/>
        <w:keepNext w:val="0"/>
        <w:keepLines w:val="0"/>
      </w:pPr>
      <w:r>
        <w:t>6.3.4.2.2</w:t>
      </w:r>
      <w:r>
        <w:tab/>
        <w:t>Test Suite Files</w:t>
      </w:r>
    </w:p>
    <w:p w:rsidR="00614D2D" w:rsidRDefault="00614D2D" w:rsidP="00614D2D">
      <w:pPr>
        <w:pStyle w:val="B1"/>
        <w:tabs>
          <w:tab w:val="left" w:pos="2268"/>
        </w:tabs>
      </w:pPr>
      <w:r>
        <w:t>Test Script:</w:t>
      </w:r>
      <w:r w:rsidR="00A1704F">
        <w:tab/>
      </w:r>
      <w:r>
        <w:t>FWK_PCS_IGCO_1.scr</w:t>
      </w:r>
    </w:p>
    <w:p w:rsidR="00614D2D" w:rsidRDefault="00614D2D" w:rsidP="00614D2D">
      <w:pPr>
        <w:pStyle w:val="B1"/>
        <w:tabs>
          <w:tab w:val="left" w:pos="2268"/>
        </w:tabs>
      </w:pPr>
      <w:r>
        <w:t>Test Applet:</w:t>
      </w:r>
      <w:r>
        <w:tab/>
        <w:t>FWK_PCS_IGCO_1.java</w:t>
      </w:r>
    </w:p>
    <w:p w:rsidR="00614D2D" w:rsidRDefault="00614D2D" w:rsidP="00614D2D">
      <w:pPr>
        <w:pStyle w:val="B1"/>
        <w:tabs>
          <w:tab w:val="left" w:pos="2268"/>
        </w:tabs>
      </w:pPr>
      <w:r>
        <w:t>Load Script:</w:t>
      </w:r>
      <w:r>
        <w:tab/>
        <w:t>FWK_PCS_IGCO_1.ldr</w:t>
      </w:r>
    </w:p>
    <w:p w:rsidR="00614D2D" w:rsidRDefault="00614D2D" w:rsidP="00614D2D">
      <w:pPr>
        <w:pStyle w:val="B1"/>
        <w:tabs>
          <w:tab w:val="left" w:pos="2268"/>
        </w:tabs>
      </w:pPr>
      <w:r>
        <w:t>Cleanup Script:</w:t>
      </w:r>
      <w:r w:rsidR="00A1704F">
        <w:tab/>
      </w:r>
      <w:r>
        <w:t>FWK_PCS_IGCO_1.clr</w:t>
      </w:r>
    </w:p>
    <w:p w:rsidR="00614D2D" w:rsidRDefault="00614D2D" w:rsidP="00614D2D">
      <w:pPr>
        <w:pStyle w:val="B1"/>
        <w:tabs>
          <w:tab w:val="left" w:pos="2268"/>
        </w:tabs>
        <w:rPr>
          <w:lang w:val="pt-BR"/>
        </w:rPr>
      </w:pPr>
      <w:r>
        <w:rPr>
          <w:lang w:val="pt-BR"/>
        </w:rPr>
        <w:t>Parameter File:</w:t>
      </w:r>
      <w:r>
        <w:rPr>
          <w:lang w:val="pt-BR"/>
        </w:rPr>
        <w:tab/>
        <w:t>FWK_PCS_IGCO_1.par</w:t>
      </w:r>
    </w:p>
    <w:p w:rsidR="00614D2D" w:rsidRDefault="00614D2D" w:rsidP="00614D2D">
      <w:pPr>
        <w:pStyle w:val="H6"/>
      </w:pPr>
      <w:r>
        <w:t>6.3.4.2.3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keepNext/>
              <w:keepLines/>
              <w:rPr>
                <w:rFonts w:ascii="Arial" w:hAnsi="Arial"/>
                <w:sz w:val="18"/>
                <w:lang w:val="en-GB"/>
              </w:rPr>
            </w:pPr>
            <w:r>
              <w:rPr>
                <w:rFonts w:ascii="Arial" w:hAnsi="Arial"/>
                <w:sz w:val="18"/>
                <w:lang w:val="en-GB"/>
              </w:rP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Interaction with GSM Commands after TERMINAL PROFILE in connection with FETCH and TERMINAL RESPONSE</w:t>
            </w:r>
          </w:p>
          <w:p w:rsidR="00614D2D" w:rsidRDefault="00614D2D">
            <w:pPr>
              <w:pStyle w:val="PL"/>
              <w:keepNext/>
              <w:keepLines/>
            </w:pPr>
          </w:p>
          <w:p w:rsidR="00614D2D" w:rsidRDefault="00614D2D">
            <w:pPr>
              <w:pStyle w:val="PL"/>
              <w:keepNext/>
              <w:keepLines/>
            </w:pPr>
            <w:r>
              <w:t>Applet is registered to Menu Selection</w:t>
            </w:r>
          </w:p>
          <w:p w:rsidR="00614D2D" w:rsidRDefault="00614D2D">
            <w:pPr>
              <w:pStyle w:val="PL"/>
              <w:keepNext/>
              <w:keepLines/>
            </w:pPr>
          </w:p>
          <w:p w:rsidR="00614D2D" w:rsidRDefault="00614D2D">
            <w:pPr>
              <w:pStyle w:val="PL"/>
              <w:keepNext/>
              <w:keepLines/>
              <w:rPr>
                <w:noProof w:val="0"/>
              </w:rPr>
            </w:pPr>
            <w:r>
              <w:rPr>
                <w:noProof w:val="0"/>
              </w:rPr>
              <w:t>RST</w:t>
            </w:r>
          </w:p>
          <w:p w:rsidR="00614D2D" w:rsidRDefault="00614D2D">
            <w:pPr>
              <w:pStyle w:val="PL"/>
              <w:keepNext/>
              <w:keepLines/>
              <w:rPr>
                <w:noProof w:val="0"/>
              </w:rPr>
            </w:pPr>
            <w:r>
              <w:rPr>
                <w:noProof w:val="0"/>
              </w:rPr>
              <w:t>TERMINAL PROFILE</w:t>
            </w:r>
          </w:p>
          <w:p w:rsidR="00614D2D" w:rsidRDefault="00614D2D">
            <w:pPr>
              <w:pStyle w:val="PL"/>
              <w:keepNext/>
              <w:keepLines/>
              <w:rPr>
                <w:noProof w:val="0"/>
              </w:rPr>
            </w:pPr>
            <w:r>
              <w:rPr>
                <w:noProof w:val="0"/>
              </w:rPr>
              <w:t>(Profile: supports all facilities except: SET UP EVENT LIST, POLL INTERVAL and POLLING OFF)</w:t>
            </w:r>
          </w:p>
          <w:p w:rsidR="00614D2D" w:rsidRDefault="00614D2D">
            <w:pPr>
              <w:pStyle w:val="PL"/>
              <w:keepNext/>
              <w:keepLines/>
              <w:rPr>
                <w:noProof w:val="0"/>
              </w:rPr>
            </w:pPr>
            <w:r>
              <w:rPr>
                <w:noProof w:val="0"/>
              </w:rPr>
              <w:t>1- System issues a proactive command SETUP_MENU</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2- SELECT MF</w:t>
            </w:r>
          </w:p>
          <w:p w:rsidR="00614D2D" w:rsidRDefault="00614D2D">
            <w:pPr>
              <w:pStyle w:val="PL"/>
              <w:keepNext/>
              <w:keepLines/>
              <w:rPr>
                <w:noProof w:val="0"/>
              </w:rPr>
            </w:pPr>
            <w:r>
              <w:rPr>
                <w:noProof w:val="0"/>
              </w:rPr>
              <w:t>3- GET RESPONSE (6 Bytes)</w:t>
            </w:r>
          </w:p>
          <w:p w:rsidR="00614D2D" w:rsidRDefault="00614D2D">
            <w:pPr>
              <w:pStyle w:val="PL"/>
              <w:keepNext/>
              <w:keepLines/>
              <w:rPr>
                <w:noProof w:val="0"/>
              </w:rPr>
            </w:pPr>
            <w:r>
              <w:rPr>
                <w:noProof w:val="0"/>
              </w:rPr>
              <w:t>4- Failed SELECT File</w:t>
            </w:r>
          </w:p>
          <w:p w:rsidR="00614D2D" w:rsidRDefault="00614D2D">
            <w:pPr>
              <w:pStyle w:val="PL"/>
              <w:keepNext/>
              <w:keepLines/>
              <w:rPr>
                <w:noProof w:val="0"/>
              </w:rPr>
            </w:pPr>
            <w:r>
              <w:rPr>
                <w:noProof w:val="0"/>
              </w:rPr>
              <w:t>5- FETCH</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6- SELECT MF</w:t>
            </w:r>
          </w:p>
          <w:p w:rsidR="00614D2D" w:rsidRDefault="00614D2D">
            <w:pPr>
              <w:pStyle w:val="PL"/>
              <w:keepNext/>
              <w:keepLines/>
              <w:rPr>
                <w:noProof w:val="0"/>
              </w:rPr>
            </w:pPr>
            <w:r>
              <w:rPr>
                <w:noProof w:val="0"/>
              </w:rPr>
              <w:t>7- GET RESPONSE (6 Bytes)</w:t>
            </w:r>
          </w:p>
          <w:p w:rsidR="00614D2D" w:rsidRDefault="00614D2D">
            <w:pPr>
              <w:pStyle w:val="PL"/>
              <w:keepNext/>
              <w:keepLines/>
              <w:rPr>
                <w:rFonts w:ascii="Arial" w:hAnsi="Arial"/>
                <w:noProof w:val="0"/>
                <w:sz w:val="18"/>
              </w:rPr>
            </w:pPr>
            <w:r>
              <w:rPr>
                <w:noProof w:val="0"/>
              </w:rPr>
              <w:t>8- TERMINAL RESPONSE</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OC8"/>
              <w:widowControl/>
              <w:rPr>
                <w:rFonts w:ascii="Arial" w:hAnsi="Arial"/>
                <w:noProof w:val="0"/>
                <w:sz w:val="18"/>
              </w:rPr>
            </w:pPr>
          </w:p>
          <w:p w:rsidR="00614D2D" w:rsidRDefault="00614D2D">
            <w:pPr>
              <w:keepNext/>
              <w:keepLines/>
            </w:pPr>
          </w:p>
          <w:p w:rsidR="00614D2D" w:rsidRDefault="00614D2D">
            <w:pPr>
              <w:keepNext/>
              <w:keepLines/>
            </w:pPr>
          </w:p>
          <w:p w:rsidR="00614D2D" w:rsidRDefault="00614D2D">
            <w:pPr>
              <w:keepNext/>
              <w:keepLines/>
            </w:pPr>
          </w:p>
          <w:p w:rsidR="00614D2D" w:rsidRDefault="00614D2D">
            <w:pPr>
              <w:keepNext/>
              <w:keepLines/>
            </w:pPr>
          </w:p>
          <w:p w:rsidR="00614D2D" w:rsidRDefault="00614D2D">
            <w:pPr>
              <w:keepNext/>
              <w:keepLines/>
            </w:pPr>
          </w:p>
          <w:p w:rsidR="00614D2D" w:rsidRDefault="00614D2D">
            <w:pPr>
              <w:keepNext/>
              <w:keepLines/>
            </w:pPr>
          </w:p>
          <w:p w:rsidR="00614D2D" w:rsidRDefault="00614D2D">
            <w:pPr>
              <w:keepNext/>
              <w:keepLines/>
            </w:pPr>
          </w:p>
          <w:p w:rsidR="00614D2D" w:rsidRDefault="00614D2D">
            <w:pPr>
              <w:keepNext/>
              <w:keepLines/>
            </w:pPr>
          </w:p>
          <w:p w:rsidR="00614D2D" w:rsidRDefault="00614D2D">
            <w:pPr>
              <w:keepNext/>
              <w:keepLines/>
            </w:pPr>
          </w:p>
          <w:p w:rsidR="00614D2D" w:rsidRDefault="00614D2D">
            <w:pPr>
              <w:keepNext/>
              <w:keepLines/>
            </w:pPr>
          </w:p>
          <w:p w:rsidR="00614D2D" w:rsidRDefault="00614D2D">
            <w:pPr>
              <w:keepNext/>
              <w:keepLines/>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PL"/>
              <w:keepNext/>
              <w:keepLines/>
            </w:pPr>
          </w:p>
          <w:p w:rsidR="00614D2D" w:rsidRDefault="00614D2D">
            <w:pPr>
              <w:pStyle w:val="textcell"/>
              <w:keepNext/>
              <w:keepLines/>
              <w:rPr>
                <w:rFonts w:ascii="Arial" w:hAnsi="Arial"/>
                <w:sz w:val="18"/>
                <w:lang w:val="en-GB"/>
              </w:rPr>
            </w:pPr>
          </w:p>
          <w:p w:rsidR="00614D2D" w:rsidRDefault="00614D2D">
            <w:pPr>
              <w:pStyle w:val="textcell"/>
              <w:keepNext/>
              <w:keepLines/>
              <w:rPr>
                <w:rFonts w:ascii="Arial" w:hAnsi="Arial"/>
                <w:sz w:val="18"/>
                <w:lang w:val="en-GB"/>
              </w:rPr>
            </w:pPr>
          </w:p>
          <w:p w:rsidR="00614D2D" w:rsidRDefault="00614D2D">
            <w:pPr>
              <w:pStyle w:val="textcell"/>
              <w:keepNext/>
              <w:keepLines/>
              <w:rPr>
                <w:rFonts w:ascii="Arial" w:hAnsi="Arial"/>
                <w:sz w:val="18"/>
                <w:lang w:val="en-GB"/>
              </w:rPr>
            </w:pPr>
          </w:p>
          <w:p w:rsidR="00614D2D" w:rsidRDefault="00614D2D">
            <w:pPr>
              <w:pStyle w:val="textcell"/>
              <w:keepNext/>
              <w:keepLines/>
              <w:rPr>
                <w:rFonts w:ascii="Arial" w:hAnsi="Arial"/>
                <w:sz w:val="18"/>
                <w:lang w:val="en-GB"/>
              </w:rPr>
            </w:pPr>
          </w:p>
          <w:p w:rsidR="00614D2D" w:rsidRDefault="00614D2D">
            <w:pPr>
              <w:pStyle w:val="textcell"/>
              <w:keepNext/>
              <w:keepLines/>
              <w:rPr>
                <w:rFonts w:ascii="Arial" w:hAnsi="Arial"/>
                <w:sz w:val="18"/>
                <w:lang w:val="en-GB"/>
              </w:rPr>
            </w:pPr>
          </w:p>
          <w:p w:rsidR="00614D2D" w:rsidRDefault="00614D2D">
            <w:pPr>
              <w:pStyle w:val="textcell"/>
              <w:keepNext/>
              <w:keepLines/>
              <w:rPr>
                <w:rFonts w:ascii="Arial" w:hAnsi="Arial"/>
                <w:sz w:val="18"/>
                <w:lang w:val="en-GB"/>
              </w:rPr>
            </w:pPr>
          </w:p>
          <w:p w:rsidR="00614D2D" w:rsidRDefault="00614D2D">
            <w:pPr>
              <w:pStyle w:val="textcell"/>
              <w:keepNext/>
              <w:keepLines/>
              <w:rPr>
                <w:rFonts w:ascii="Arial" w:hAnsi="Arial"/>
                <w:sz w:val="18"/>
                <w:lang w:val="en-GB"/>
              </w:rPr>
            </w:pPr>
          </w:p>
          <w:p w:rsidR="00614D2D" w:rsidRDefault="00614D2D">
            <w:pPr>
              <w:pStyle w:val="textcell"/>
              <w:keepNext/>
              <w:keepLines/>
              <w:rPr>
                <w:rFonts w:ascii="Arial" w:hAnsi="Arial"/>
                <w:sz w:val="18"/>
                <w:lang w:val="en-GB"/>
              </w:rPr>
            </w:pPr>
          </w:p>
          <w:p w:rsidR="00614D2D" w:rsidRDefault="00614D2D">
            <w:pPr>
              <w:pStyle w:val="textcell"/>
              <w:keepNext/>
              <w:keepLines/>
              <w:rPr>
                <w:rFonts w:ascii="Arial" w:hAnsi="Arial"/>
                <w:sz w:val="18"/>
                <w:lang w:val="en-GB"/>
              </w:rPr>
            </w:pPr>
          </w:p>
          <w:p w:rsidR="00614D2D" w:rsidRDefault="00614D2D">
            <w:pPr>
              <w:pStyle w:val="textcell"/>
              <w:keepNext/>
              <w:keepLines/>
              <w:rPr>
                <w:rFonts w:ascii="Arial" w:hAnsi="Arial"/>
                <w:sz w:val="18"/>
                <w:lang w:val="en-GB"/>
              </w:rPr>
            </w:pPr>
          </w:p>
          <w:p w:rsidR="00614D2D" w:rsidRDefault="00614D2D">
            <w:pPr>
              <w:pStyle w:val="textcell"/>
              <w:keepNext/>
              <w:keepLines/>
              <w:rPr>
                <w:rFonts w:ascii="Arial" w:hAnsi="Arial"/>
                <w:sz w:val="18"/>
                <w:lang w:val="en-GB"/>
              </w:rPr>
            </w:pPr>
            <w:r>
              <w:rPr>
                <w:rFonts w:ascii="Arial" w:hAnsi="Arial"/>
                <w:sz w:val="18"/>
                <w:lang w:val="en-GB"/>
              </w:rPr>
              <w:t>1- 91xx</w:t>
            </w:r>
          </w:p>
          <w:p w:rsidR="00614D2D" w:rsidRDefault="00614D2D">
            <w:pPr>
              <w:pStyle w:val="textcell"/>
              <w:keepNext/>
              <w:keepLines/>
              <w:rPr>
                <w:rFonts w:ascii="Arial" w:hAnsi="Arial"/>
                <w:sz w:val="18"/>
                <w:lang w:val="en-GB"/>
              </w:rPr>
            </w:pPr>
          </w:p>
          <w:p w:rsidR="00614D2D" w:rsidRDefault="00614D2D">
            <w:pPr>
              <w:pStyle w:val="textcell"/>
              <w:keepNext/>
              <w:keepLines/>
              <w:rPr>
                <w:rFonts w:ascii="Arial" w:hAnsi="Arial"/>
                <w:sz w:val="18"/>
                <w:lang w:val="en-GB"/>
              </w:rPr>
            </w:pPr>
          </w:p>
          <w:p w:rsidR="00614D2D" w:rsidRDefault="00614D2D">
            <w:pPr>
              <w:pStyle w:val="textcell"/>
              <w:keepNext/>
              <w:keepLines/>
              <w:rPr>
                <w:rFonts w:ascii="Arial" w:hAnsi="Arial"/>
                <w:sz w:val="18"/>
                <w:lang w:val="en-GB"/>
              </w:rPr>
            </w:pPr>
          </w:p>
          <w:p w:rsidR="00614D2D" w:rsidRDefault="00614D2D">
            <w:pPr>
              <w:pStyle w:val="textcell"/>
              <w:keepNext/>
              <w:keepLines/>
              <w:rPr>
                <w:rFonts w:ascii="Arial" w:hAnsi="Arial"/>
                <w:sz w:val="18"/>
                <w:lang w:val="en-GB"/>
              </w:rPr>
            </w:pPr>
            <w:r>
              <w:rPr>
                <w:rFonts w:ascii="Arial" w:hAnsi="Arial"/>
                <w:sz w:val="18"/>
                <w:lang w:val="en-GB"/>
              </w:rPr>
              <w:t>2- 9Fxx</w:t>
            </w:r>
          </w:p>
          <w:p w:rsidR="00614D2D" w:rsidRDefault="00614D2D">
            <w:pPr>
              <w:pStyle w:val="textcell"/>
              <w:keepNext/>
              <w:keepLines/>
              <w:rPr>
                <w:rFonts w:ascii="Arial" w:hAnsi="Arial"/>
                <w:sz w:val="18"/>
                <w:lang w:val="en-GB"/>
              </w:rPr>
            </w:pPr>
            <w:r>
              <w:rPr>
                <w:rFonts w:ascii="Arial" w:hAnsi="Arial"/>
                <w:sz w:val="18"/>
                <w:lang w:val="en-GB"/>
              </w:rPr>
              <w:t>3- 91xx</w:t>
            </w:r>
          </w:p>
          <w:p w:rsidR="00614D2D" w:rsidRDefault="00614D2D">
            <w:pPr>
              <w:pStyle w:val="textcell"/>
              <w:keepNext/>
              <w:keepLines/>
              <w:rPr>
                <w:rFonts w:ascii="Arial" w:hAnsi="Arial"/>
                <w:sz w:val="18"/>
                <w:lang w:val="en-GB"/>
              </w:rPr>
            </w:pPr>
            <w:r>
              <w:rPr>
                <w:rFonts w:ascii="Arial" w:hAnsi="Arial"/>
                <w:sz w:val="18"/>
                <w:lang w:val="en-GB"/>
              </w:rPr>
              <w:t>4- 9404</w:t>
            </w:r>
          </w:p>
          <w:p w:rsidR="00614D2D" w:rsidRDefault="00614D2D">
            <w:pPr>
              <w:pStyle w:val="textcell"/>
              <w:keepNext/>
              <w:keepLines/>
              <w:rPr>
                <w:rFonts w:ascii="Arial" w:hAnsi="Arial"/>
                <w:sz w:val="18"/>
                <w:lang w:val="en-GB"/>
              </w:rPr>
            </w:pPr>
            <w:r>
              <w:rPr>
                <w:rFonts w:ascii="Arial" w:hAnsi="Arial"/>
                <w:sz w:val="18"/>
                <w:lang w:val="en-GB"/>
              </w:rPr>
              <w:t>5- Proactive Command: SETUP MENU</w:t>
            </w:r>
          </w:p>
          <w:p w:rsidR="00614D2D" w:rsidRDefault="00614D2D">
            <w:pPr>
              <w:pStyle w:val="textcell"/>
              <w:keepNext/>
              <w:keepLines/>
              <w:rPr>
                <w:rFonts w:ascii="Arial" w:hAnsi="Arial"/>
                <w:sz w:val="18"/>
                <w:lang w:val="en-GB"/>
              </w:rPr>
            </w:pPr>
          </w:p>
          <w:p w:rsidR="00614D2D" w:rsidRDefault="00614D2D">
            <w:pPr>
              <w:pStyle w:val="textcell"/>
              <w:keepNext/>
              <w:keepLines/>
              <w:rPr>
                <w:rFonts w:ascii="Arial" w:hAnsi="Arial"/>
                <w:sz w:val="18"/>
                <w:lang w:val="en-GB"/>
              </w:rPr>
            </w:pPr>
            <w:r>
              <w:rPr>
                <w:rFonts w:ascii="Arial" w:hAnsi="Arial"/>
                <w:sz w:val="18"/>
                <w:lang w:val="en-GB"/>
              </w:rPr>
              <w:t>6- 9Fxx</w:t>
            </w:r>
          </w:p>
          <w:p w:rsidR="00614D2D" w:rsidRDefault="00614D2D">
            <w:pPr>
              <w:pStyle w:val="textcell"/>
              <w:keepNext/>
              <w:keepLines/>
              <w:rPr>
                <w:rFonts w:ascii="Arial" w:hAnsi="Arial"/>
                <w:sz w:val="18"/>
                <w:lang w:val="en-GB"/>
              </w:rPr>
            </w:pPr>
            <w:r>
              <w:rPr>
                <w:rFonts w:ascii="Arial" w:hAnsi="Arial"/>
                <w:sz w:val="18"/>
                <w:lang w:val="en-GB"/>
              </w:rPr>
              <w:t>7- 9000</w:t>
            </w:r>
          </w:p>
          <w:p w:rsidR="00614D2D" w:rsidRDefault="00614D2D">
            <w:pPr>
              <w:pStyle w:val="textcell"/>
              <w:keepNext/>
              <w:keepLines/>
              <w:rPr>
                <w:rFonts w:ascii="Arial" w:hAnsi="Arial"/>
                <w:sz w:val="18"/>
                <w:lang w:val="en-GB"/>
              </w:rPr>
            </w:pPr>
            <w:r>
              <w:rPr>
                <w:rFonts w:ascii="Arial" w:hAnsi="Arial"/>
                <w:sz w:val="18"/>
                <w:lang w:val="en-GB"/>
              </w:rPr>
              <w:t>8- 9000</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2</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Interaction with GSM Commands after</w:t>
            </w:r>
          </w:p>
          <w:p w:rsidR="00614D2D" w:rsidRDefault="00614D2D">
            <w:pPr>
              <w:pStyle w:val="TAH"/>
              <w:keepNext w:val="0"/>
              <w:keepLines w:val="0"/>
            </w:pPr>
            <w:r>
              <w:t>ENVELOPE (MENU SELECTION)</w:t>
            </w:r>
          </w:p>
          <w:p w:rsidR="00614D2D" w:rsidRDefault="00614D2D">
            <w:pPr>
              <w:pStyle w:val="TAH"/>
              <w:keepNext w:val="0"/>
              <w:keepLines w:val="0"/>
            </w:pPr>
            <w:r>
              <w:t>in connection with FETCH and TERMINAL RESPONSE</w:t>
            </w:r>
          </w:p>
          <w:p w:rsidR="00614D2D" w:rsidRDefault="00614D2D">
            <w:pPr>
              <w:pStyle w:val="PL"/>
            </w:pPr>
          </w:p>
          <w:p w:rsidR="00614D2D" w:rsidRDefault="00614D2D">
            <w:pPr>
              <w:pStyle w:val="PL"/>
              <w:rPr>
                <w:noProof w:val="0"/>
              </w:rPr>
            </w:pPr>
            <w:r>
              <w:rPr>
                <w:noProof w:val="0"/>
              </w:rPr>
              <w:t>Menu Entry ID = 0x01</w:t>
            </w:r>
          </w:p>
          <w:p w:rsidR="00614D2D" w:rsidRDefault="00614D2D">
            <w:pPr>
              <w:pStyle w:val="PL"/>
              <w:rPr>
                <w:noProof w:val="0"/>
              </w:rPr>
            </w:pPr>
          </w:p>
          <w:p w:rsidR="00614D2D" w:rsidRDefault="00614D2D">
            <w:pPr>
              <w:pStyle w:val="PL"/>
              <w:rPr>
                <w:noProof w:val="0"/>
              </w:rPr>
            </w:pPr>
            <w:r>
              <w:rPr>
                <w:noProof w:val="0"/>
              </w:rPr>
              <w:t>1- SELECT MF</w:t>
            </w:r>
          </w:p>
          <w:p w:rsidR="00614D2D" w:rsidRDefault="00614D2D">
            <w:pPr>
              <w:pStyle w:val="PL"/>
              <w:rPr>
                <w:noProof w:val="0"/>
              </w:rPr>
            </w:pPr>
            <w:r>
              <w:rPr>
                <w:noProof w:val="0"/>
              </w:rPr>
              <w:t>2- GET RESPONSE (6 Bytes)</w:t>
            </w:r>
          </w:p>
          <w:p w:rsidR="00614D2D" w:rsidRDefault="00614D2D">
            <w:pPr>
              <w:pStyle w:val="PL"/>
              <w:rPr>
                <w:noProof w:val="0"/>
              </w:rPr>
            </w:pPr>
            <w:r>
              <w:rPr>
                <w:noProof w:val="0"/>
              </w:rPr>
              <w:t>3- Failed SELECT File</w:t>
            </w:r>
          </w:p>
          <w:p w:rsidR="00614D2D" w:rsidRDefault="00614D2D">
            <w:pPr>
              <w:pStyle w:val="PL"/>
              <w:rPr>
                <w:noProof w:val="0"/>
              </w:rPr>
            </w:pPr>
            <w:r>
              <w:rPr>
                <w:noProof w:val="0"/>
              </w:rPr>
              <w:t>4- FETCH</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5- SELECT MF</w:t>
            </w:r>
          </w:p>
          <w:p w:rsidR="00614D2D" w:rsidRDefault="00614D2D">
            <w:pPr>
              <w:pStyle w:val="PL"/>
              <w:rPr>
                <w:noProof w:val="0"/>
              </w:rPr>
            </w:pPr>
            <w:r>
              <w:rPr>
                <w:noProof w:val="0"/>
              </w:rPr>
              <w:t>6- GET RESPONSE (6 Bytes)</w:t>
            </w:r>
          </w:p>
          <w:p w:rsidR="00614D2D" w:rsidRDefault="00614D2D">
            <w:pPr>
              <w:pStyle w:val="PL"/>
              <w:rPr>
                <w:noProof w:val="0"/>
                <w:sz w:val="18"/>
              </w:rPr>
            </w:pPr>
            <w:r>
              <w:rPr>
                <w:noProof w:val="0"/>
              </w:rPr>
              <w:t>7- TERMINAL RESPONSE</w:t>
            </w:r>
          </w:p>
        </w:tc>
        <w:tc>
          <w:tcPr>
            <w:tcW w:w="2911" w:type="dxa"/>
            <w:tcBorders>
              <w:top w:val="nil"/>
              <w:left w:val="single" w:sz="4" w:space="0" w:color="auto"/>
              <w:bottom w:val="single" w:sz="4" w:space="0" w:color="auto"/>
              <w:right w:val="single" w:sz="4" w:space="0" w:color="auto"/>
            </w:tcBorders>
          </w:tcPr>
          <w:p w:rsidR="00614D2D" w:rsidRDefault="00614D2D">
            <w:pPr>
              <w:pStyle w:val="textTCobjectives"/>
              <w:rPr>
                <w:rFonts w:ascii="Arial" w:hAnsi="Arial"/>
                <w:sz w:val="18"/>
                <w:lang w:val="en-GB"/>
              </w:rPr>
            </w:pPr>
          </w:p>
        </w:tc>
        <w:tc>
          <w:tcPr>
            <w:tcW w:w="2334" w:type="dxa"/>
            <w:tcBorders>
              <w:top w:val="nil"/>
              <w:left w:val="single" w:sz="4" w:space="0" w:color="auto"/>
              <w:bottom w:val="single" w:sz="4" w:space="0" w:color="auto"/>
              <w:right w:val="single" w:sz="4" w:space="0" w:color="auto"/>
            </w:tcBorders>
          </w:tcPr>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TAC"/>
              <w:keepNext w:val="0"/>
              <w:keepLines w:val="0"/>
            </w:pPr>
          </w:p>
          <w:p w:rsidR="00614D2D" w:rsidRDefault="00614D2D">
            <w:pPr>
              <w:pStyle w:val="TAC"/>
              <w:keepNext w:val="0"/>
              <w:keepLines w:val="0"/>
            </w:pPr>
          </w:p>
          <w:p w:rsidR="00614D2D" w:rsidRDefault="00614D2D">
            <w:pPr>
              <w:pStyle w:val="TAC"/>
              <w:keepNext w:val="0"/>
              <w:keepLines w:val="0"/>
            </w:pPr>
            <w:r>
              <w:t>1- 9FXX</w:t>
            </w:r>
          </w:p>
          <w:p w:rsidR="00614D2D" w:rsidRDefault="00614D2D">
            <w:pPr>
              <w:pStyle w:val="TAC"/>
              <w:keepNext w:val="0"/>
              <w:keepLines w:val="0"/>
            </w:pPr>
            <w:r>
              <w:t>2- 91XX</w:t>
            </w:r>
          </w:p>
          <w:p w:rsidR="00614D2D" w:rsidRDefault="00614D2D">
            <w:pPr>
              <w:pStyle w:val="TAC"/>
              <w:keepNext w:val="0"/>
              <w:keepLines w:val="0"/>
            </w:pPr>
            <w:r>
              <w:t>3- 9404</w:t>
            </w:r>
          </w:p>
          <w:p w:rsidR="00614D2D" w:rsidRDefault="00614D2D">
            <w:pPr>
              <w:pStyle w:val="TAC"/>
              <w:keepNext w:val="0"/>
              <w:keepLines w:val="0"/>
            </w:pPr>
            <w:r>
              <w:t>4- Proactive Command: DISPLAY TEXT</w:t>
            </w:r>
          </w:p>
          <w:p w:rsidR="00614D2D" w:rsidRDefault="00614D2D">
            <w:pPr>
              <w:pStyle w:val="TAC"/>
              <w:keepNext w:val="0"/>
              <w:keepLines w:val="0"/>
            </w:pPr>
          </w:p>
          <w:p w:rsidR="00614D2D" w:rsidRDefault="00614D2D">
            <w:pPr>
              <w:pStyle w:val="TAC"/>
              <w:keepNext w:val="0"/>
              <w:keepLines w:val="0"/>
            </w:pPr>
            <w:r>
              <w:t>5- 9FXX</w:t>
            </w:r>
          </w:p>
          <w:p w:rsidR="00614D2D" w:rsidRDefault="00614D2D">
            <w:pPr>
              <w:pStyle w:val="TAC"/>
              <w:keepNext w:val="0"/>
              <w:keepLines w:val="0"/>
            </w:pPr>
            <w:r>
              <w:t>6- 9000</w:t>
            </w:r>
          </w:p>
          <w:p w:rsidR="00614D2D" w:rsidRDefault="00614D2D">
            <w:pPr>
              <w:pStyle w:val="textcell"/>
              <w:rPr>
                <w:rFonts w:ascii="Arial" w:hAnsi="Arial"/>
                <w:sz w:val="18"/>
                <w:lang w:val="en-GB"/>
              </w:rPr>
            </w:pPr>
            <w:r>
              <w:rPr>
                <w:rFonts w:ascii="Arial" w:hAnsi="Arial"/>
                <w:sz w:val="18"/>
                <w:lang w:val="en-GB"/>
              </w:rPr>
              <w:t>7- 9000</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3</w:t>
            </w:r>
          </w:p>
        </w:tc>
        <w:tc>
          <w:tcPr>
            <w:tcW w:w="4111" w:type="dxa"/>
            <w:tcBorders>
              <w:top w:val="nil"/>
              <w:left w:val="single" w:sz="4" w:space="0" w:color="auto"/>
              <w:bottom w:val="single" w:sz="4" w:space="0" w:color="auto"/>
              <w:right w:val="single" w:sz="4" w:space="0" w:color="auto"/>
            </w:tcBorders>
          </w:tcPr>
          <w:p w:rsidR="00614D2D" w:rsidRDefault="00614D2D">
            <w:pPr>
              <w:pStyle w:val="PL"/>
            </w:pPr>
            <w:r>
              <w:rPr>
                <w:rFonts w:ascii="Arial" w:hAnsi="Arial"/>
                <w:b/>
                <w:sz w:val="18"/>
              </w:rPr>
              <w:t>Interaction with GSM Commands after TERMINAL RESPONSE in proactive command session in connection with FETCH and TERMINAL RESPONSE</w:t>
            </w:r>
          </w:p>
          <w:p w:rsidR="00614D2D" w:rsidRDefault="00614D2D">
            <w:pPr>
              <w:pStyle w:val="PL"/>
            </w:pPr>
          </w:p>
          <w:p w:rsidR="00614D2D" w:rsidRDefault="00614D2D">
            <w:pPr>
              <w:pStyle w:val="PL"/>
              <w:rPr>
                <w:noProof w:val="0"/>
              </w:rPr>
            </w:pPr>
            <w:r>
              <w:rPr>
                <w:noProof w:val="0"/>
              </w:rPr>
              <w:t>Menu Entry ID = 0x02</w:t>
            </w:r>
          </w:p>
          <w:p w:rsidR="00614D2D" w:rsidRDefault="00614D2D">
            <w:pPr>
              <w:pStyle w:val="PL"/>
              <w:rPr>
                <w:noProof w:val="0"/>
              </w:rPr>
            </w:pPr>
          </w:p>
          <w:p w:rsidR="00614D2D" w:rsidRDefault="00614D2D">
            <w:pPr>
              <w:pStyle w:val="PL"/>
              <w:rPr>
                <w:noProof w:val="0"/>
              </w:rPr>
            </w:pPr>
            <w:r>
              <w:rPr>
                <w:noProof w:val="0"/>
              </w:rPr>
              <w:t>1- SELECT MF</w:t>
            </w:r>
          </w:p>
          <w:p w:rsidR="00614D2D" w:rsidRDefault="00614D2D">
            <w:pPr>
              <w:pStyle w:val="PL"/>
              <w:rPr>
                <w:noProof w:val="0"/>
              </w:rPr>
            </w:pPr>
            <w:r>
              <w:rPr>
                <w:noProof w:val="0"/>
              </w:rPr>
              <w:t>2- GET RESPONSE (6 Bytes)</w:t>
            </w:r>
          </w:p>
          <w:p w:rsidR="00614D2D" w:rsidRDefault="00614D2D">
            <w:pPr>
              <w:pStyle w:val="PL"/>
              <w:rPr>
                <w:noProof w:val="0"/>
              </w:rPr>
            </w:pPr>
            <w:r>
              <w:rPr>
                <w:noProof w:val="0"/>
              </w:rPr>
              <w:t>3- FETCH</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4- SELECT MF</w:t>
            </w:r>
          </w:p>
          <w:p w:rsidR="00614D2D" w:rsidRDefault="00614D2D">
            <w:pPr>
              <w:pStyle w:val="PL"/>
              <w:rPr>
                <w:noProof w:val="0"/>
              </w:rPr>
            </w:pPr>
            <w:r>
              <w:rPr>
                <w:noProof w:val="0"/>
              </w:rPr>
              <w:t>5- GET RESPONSE (6 Bytes)</w:t>
            </w:r>
          </w:p>
          <w:p w:rsidR="00614D2D" w:rsidRDefault="00614D2D">
            <w:pPr>
              <w:pStyle w:val="PL"/>
              <w:rPr>
                <w:noProof w:val="0"/>
              </w:rPr>
            </w:pPr>
            <w:r>
              <w:rPr>
                <w:noProof w:val="0"/>
              </w:rPr>
              <w:t>6- Failed SELECT File</w:t>
            </w:r>
          </w:p>
          <w:p w:rsidR="00614D2D" w:rsidRDefault="00614D2D">
            <w:pPr>
              <w:pStyle w:val="PL"/>
              <w:rPr>
                <w:noProof w:val="0"/>
              </w:rPr>
            </w:pPr>
            <w:r>
              <w:rPr>
                <w:noProof w:val="0"/>
              </w:rPr>
              <w:t>7- TERMINAL RESPONSE</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8- SELECT MF</w:t>
            </w:r>
          </w:p>
          <w:p w:rsidR="00614D2D" w:rsidRDefault="00614D2D">
            <w:pPr>
              <w:pStyle w:val="PL"/>
              <w:rPr>
                <w:noProof w:val="0"/>
              </w:rPr>
            </w:pPr>
            <w:r>
              <w:rPr>
                <w:noProof w:val="0"/>
              </w:rPr>
              <w:t>9- GET RESPONSE (6 Bytes)</w:t>
            </w:r>
          </w:p>
          <w:p w:rsidR="00614D2D" w:rsidRDefault="00614D2D">
            <w:pPr>
              <w:pStyle w:val="PL"/>
              <w:rPr>
                <w:noProof w:val="0"/>
              </w:rPr>
            </w:pPr>
            <w:r>
              <w:rPr>
                <w:noProof w:val="0"/>
              </w:rPr>
              <w:t>10-Failed SELECT File</w:t>
            </w:r>
          </w:p>
          <w:p w:rsidR="00614D2D" w:rsidRDefault="00614D2D">
            <w:pPr>
              <w:pStyle w:val="PL"/>
              <w:rPr>
                <w:noProof w:val="0"/>
              </w:rPr>
            </w:pPr>
            <w:r>
              <w:rPr>
                <w:noProof w:val="0"/>
              </w:rPr>
              <w:t>11-FETCH</w:t>
            </w:r>
          </w:p>
          <w:p w:rsidR="00614D2D" w:rsidRDefault="00614D2D">
            <w:pPr>
              <w:pStyle w:val="PL"/>
              <w:rPr>
                <w:noProof w:val="0"/>
              </w:rPr>
            </w:pPr>
          </w:p>
          <w:p w:rsidR="00614D2D" w:rsidRDefault="00614D2D">
            <w:pPr>
              <w:pStyle w:val="PL"/>
              <w:rPr>
                <w:noProof w:val="0"/>
              </w:rPr>
            </w:pPr>
            <w:r>
              <w:rPr>
                <w:noProof w:val="0"/>
              </w:rPr>
              <w:t>12-SELECT MF</w:t>
            </w:r>
          </w:p>
          <w:p w:rsidR="00614D2D" w:rsidRDefault="00614D2D">
            <w:pPr>
              <w:pStyle w:val="PL"/>
              <w:rPr>
                <w:noProof w:val="0"/>
              </w:rPr>
            </w:pPr>
            <w:r>
              <w:rPr>
                <w:noProof w:val="0"/>
              </w:rPr>
              <w:t>13-GET RESPONSE (6 Bytes)</w:t>
            </w:r>
          </w:p>
          <w:p w:rsidR="00614D2D" w:rsidRDefault="00614D2D">
            <w:pPr>
              <w:pStyle w:val="PL"/>
              <w:rPr>
                <w:rFonts w:ascii="Arial" w:hAnsi="Arial"/>
                <w:b/>
                <w:noProof w:val="0"/>
                <w:sz w:val="18"/>
              </w:rPr>
            </w:pPr>
            <w:r>
              <w:rPr>
                <w:noProof w:val="0"/>
              </w:rPr>
              <w:t>14-TERMINAL RESPONSE</w:t>
            </w:r>
          </w:p>
        </w:tc>
        <w:tc>
          <w:tcPr>
            <w:tcW w:w="2911" w:type="dxa"/>
            <w:tcBorders>
              <w:top w:val="nil"/>
              <w:left w:val="single" w:sz="4" w:space="0" w:color="auto"/>
              <w:bottom w:val="single" w:sz="4" w:space="0" w:color="auto"/>
              <w:right w:val="single" w:sz="4" w:space="0" w:color="auto"/>
            </w:tcBorders>
          </w:tcPr>
          <w:p w:rsidR="00614D2D" w:rsidRDefault="00614D2D">
            <w:pPr>
              <w:pStyle w:val="textcell"/>
              <w:rPr>
                <w:sz w:val="18"/>
                <w:lang w:val="en-GB"/>
              </w:rPr>
            </w:pP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r>
              <w:rPr>
                <w:rFonts w:ascii="Arial" w:hAnsi="Arial"/>
                <w:sz w:val="18"/>
                <w:lang w:val="en-GB"/>
              </w:rPr>
              <w:t>1- 9FXX</w:t>
            </w:r>
          </w:p>
          <w:p w:rsidR="00614D2D" w:rsidRDefault="00614D2D">
            <w:pPr>
              <w:pStyle w:val="textcell"/>
              <w:rPr>
                <w:rFonts w:ascii="Arial" w:hAnsi="Arial"/>
                <w:sz w:val="18"/>
                <w:lang w:val="en-GB"/>
              </w:rPr>
            </w:pPr>
            <w:r>
              <w:rPr>
                <w:rFonts w:ascii="Arial" w:hAnsi="Arial"/>
                <w:sz w:val="18"/>
                <w:lang w:val="en-GB"/>
              </w:rPr>
              <w:t>2- 91XX</w:t>
            </w:r>
          </w:p>
          <w:p w:rsidR="00614D2D" w:rsidRDefault="00614D2D">
            <w:pPr>
              <w:pStyle w:val="textcell"/>
              <w:rPr>
                <w:rFonts w:ascii="Arial" w:hAnsi="Arial"/>
                <w:sz w:val="18"/>
                <w:lang w:val="en-GB"/>
              </w:rPr>
            </w:pPr>
            <w:r>
              <w:rPr>
                <w:rFonts w:ascii="Arial" w:hAnsi="Arial"/>
                <w:sz w:val="18"/>
                <w:lang w:val="en-GB"/>
              </w:rPr>
              <w:t>3- Proactive Command: DISPLAY TEXT</w:t>
            </w:r>
          </w:p>
          <w:p w:rsidR="00614D2D" w:rsidRDefault="00614D2D">
            <w:pPr>
              <w:pStyle w:val="textcell"/>
              <w:rPr>
                <w:rFonts w:ascii="Arial" w:hAnsi="Arial"/>
                <w:sz w:val="18"/>
                <w:lang w:val="en-GB"/>
              </w:rPr>
            </w:pPr>
            <w:r>
              <w:rPr>
                <w:rFonts w:ascii="Arial" w:hAnsi="Arial"/>
                <w:sz w:val="18"/>
                <w:lang w:val="en-GB"/>
              </w:rPr>
              <w:t>4- 9FXX</w:t>
            </w:r>
          </w:p>
          <w:p w:rsidR="00614D2D" w:rsidRDefault="00614D2D">
            <w:pPr>
              <w:pStyle w:val="textcell"/>
              <w:rPr>
                <w:rFonts w:ascii="Arial" w:hAnsi="Arial"/>
                <w:sz w:val="18"/>
                <w:lang w:val="en-GB"/>
              </w:rPr>
            </w:pPr>
            <w:r>
              <w:rPr>
                <w:rFonts w:ascii="Arial" w:hAnsi="Arial"/>
                <w:sz w:val="18"/>
                <w:lang w:val="en-GB"/>
              </w:rPr>
              <w:t>5- 9000</w:t>
            </w:r>
          </w:p>
          <w:p w:rsidR="00614D2D" w:rsidRDefault="00614D2D">
            <w:pPr>
              <w:pStyle w:val="textcell"/>
              <w:rPr>
                <w:rFonts w:ascii="Arial" w:hAnsi="Arial"/>
                <w:sz w:val="18"/>
                <w:lang w:val="en-GB"/>
              </w:rPr>
            </w:pPr>
            <w:r>
              <w:rPr>
                <w:rFonts w:ascii="Arial" w:hAnsi="Arial"/>
                <w:sz w:val="18"/>
                <w:lang w:val="en-GB"/>
              </w:rPr>
              <w:t>6- 9404</w:t>
            </w:r>
          </w:p>
          <w:p w:rsidR="00614D2D" w:rsidRDefault="00614D2D">
            <w:pPr>
              <w:pStyle w:val="textcell"/>
              <w:rPr>
                <w:rFonts w:ascii="Arial" w:hAnsi="Arial"/>
                <w:sz w:val="18"/>
                <w:lang w:val="en-GB"/>
              </w:rPr>
            </w:pPr>
            <w:r>
              <w:rPr>
                <w:rFonts w:ascii="Arial" w:hAnsi="Arial"/>
                <w:sz w:val="18"/>
                <w:lang w:val="en-GB"/>
              </w:rPr>
              <w:t>7- 9000</w:t>
            </w: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r>
              <w:rPr>
                <w:rFonts w:ascii="Arial" w:hAnsi="Arial"/>
                <w:sz w:val="18"/>
                <w:lang w:val="en-GB"/>
              </w:rPr>
              <w:t>8- 9FXX</w:t>
            </w:r>
          </w:p>
          <w:p w:rsidR="00614D2D" w:rsidRDefault="00614D2D">
            <w:pPr>
              <w:pStyle w:val="textcell"/>
              <w:rPr>
                <w:rFonts w:ascii="Arial" w:hAnsi="Arial"/>
                <w:sz w:val="18"/>
                <w:lang w:val="en-GB"/>
              </w:rPr>
            </w:pPr>
            <w:r>
              <w:rPr>
                <w:rFonts w:ascii="Arial" w:hAnsi="Arial"/>
                <w:sz w:val="18"/>
                <w:lang w:val="en-GB"/>
              </w:rPr>
              <w:t>9- 91XX</w:t>
            </w:r>
          </w:p>
          <w:p w:rsidR="00614D2D" w:rsidRDefault="00614D2D">
            <w:pPr>
              <w:pStyle w:val="textcell"/>
              <w:rPr>
                <w:rFonts w:ascii="Arial" w:hAnsi="Arial"/>
                <w:sz w:val="18"/>
                <w:lang w:val="en-GB"/>
              </w:rPr>
            </w:pPr>
            <w:r>
              <w:rPr>
                <w:rFonts w:ascii="Arial" w:hAnsi="Arial"/>
                <w:sz w:val="18"/>
                <w:lang w:val="en-GB"/>
              </w:rPr>
              <w:t>10-9404</w:t>
            </w:r>
          </w:p>
          <w:p w:rsidR="00614D2D" w:rsidRDefault="00614D2D">
            <w:pPr>
              <w:pStyle w:val="textcell"/>
              <w:rPr>
                <w:rFonts w:ascii="Arial" w:hAnsi="Arial"/>
                <w:sz w:val="18"/>
                <w:lang w:val="en-GB"/>
              </w:rPr>
            </w:pPr>
            <w:r>
              <w:rPr>
                <w:rFonts w:ascii="Arial" w:hAnsi="Arial"/>
                <w:sz w:val="18"/>
                <w:lang w:val="en-GB"/>
              </w:rPr>
              <w:t xml:space="preserve">11-Proactive Command: DISPLAY TEXT </w:t>
            </w: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r>
              <w:rPr>
                <w:rFonts w:ascii="Arial" w:hAnsi="Arial"/>
                <w:sz w:val="18"/>
                <w:lang w:val="en-GB"/>
              </w:rPr>
              <w:t>12-9FXX</w:t>
            </w:r>
          </w:p>
          <w:p w:rsidR="00614D2D" w:rsidRDefault="00614D2D">
            <w:pPr>
              <w:pStyle w:val="textcell"/>
              <w:rPr>
                <w:rFonts w:ascii="Arial" w:hAnsi="Arial"/>
                <w:sz w:val="18"/>
                <w:lang w:val="en-GB"/>
              </w:rPr>
            </w:pPr>
            <w:r>
              <w:rPr>
                <w:rFonts w:ascii="Arial" w:hAnsi="Arial"/>
                <w:sz w:val="18"/>
                <w:lang w:val="en-GB"/>
              </w:rPr>
              <w:t>13-9000</w:t>
            </w:r>
          </w:p>
          <w:p w:rsidR="00614D2D" w:rsidRDefault="00614D2D">
            <w:pPr>
              <w:pStyle w:val="textcell"/>
              <w:rPr>
                <w:rFonts w:ascii="Arial" w:hAnsi="Arial"/>
                <w:sz w:val="18"/>
                <w:lang w:val="en-GB"/>
              </w:rPr>
            </w:pPr>
            <w:r>
              <w:rPr>
                <w:rFonts w:ascii="Arial" w:hAnsi="Arial"/>
                <w:sz w:val="18"/>
                <w:lang w:val="en-GB"/>
              </w:rPr>
              <w:t>14-9000</w:t>
            </w:r>
          </w:p>
        </w:tc>
      </w:tr>
    </w:tbl>
    <w:p w:rsidR="00614D2D" w:rsidRDefault="00614D2D" w:rsidP="00614D2D"/>
    <w:p w:rsidR="00614D2D" w:rsidRDefault="00614D2D" w:rsidP="00614D2D">
      <w:pPr>
        <w:pStyle w:val="H6"/>
        <w:keepNext w:val="0"/>
        <w:keepLines w:val="0"/>
      </w:pPr>
      <w:r>
        <w:t>6.3.4.2.4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rFonts w:cs="Arial"/>
                <w:szCs w:val="24"/>
              </w:rPr>
            </w:pPr>
            <w:r>
              <w:rPr>
                <w:rFonts w:cs="Arial"/>
                <w:szCs w:val="24"/>
              </w:rP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rFonts w:cs="Arial"/>
                <w:szCs w:val="24"/>
              </w:rPr>
            </w:pPr>
            <w:r>
              <w:rPr>
                <w:rFonts w:cs="Arial"/>
                <w:szCs w:val="24"/>
              </w:rPr>
              <w:t>1, 2, 3</w:t>
            </w:r>
          </w:p>
        </w:tc>
      </w:tr>
    </w:tbl>
    <w:p w:rsidR="00614D2D" w:rsidRDefault="00614D2D" w:rsidP="00614D2D"/>
    <w:p w:rsidR="00614D2D" w:rsidRDefault="00614D2D" w:rsidP="00614D2D">
      <w:pPr>
        <w:pStyle w:val="Heading4"/>
      </w:pPr>
      <w:bookmarkStart w:id="654" w:name="_Toc51826860"/>
      <w:bookmarkStart w:id="655" w:name="_Toc117070541"/>
      <w:bookmarkStart w:id="656" w:name="_Toc51828303"/>
      <w:r>
        <w:t>6.3.4.3</w:t>
      </w:r>
      <w:r>
        <w:tab/>
        <w:t>Proactive Command Control</w:t>
      </w:r>
      <w:bookmarkEnd w:id="654"/>
      <w:bookmarkEnd w:id="655"/>
      <w:bookmarkEnd w:id="656"/>
    </w:p>
    <w:p w:rsidR="00614D2D" w:rsidRDefault="00614D2D" w:rsidP="00614D2D">
      <w:r>
        <w:t>Test Area Reference: FWK_PCS_PCCO</w:t>
      </w:r>
    </w:p>
    <w:p w:rsidR="00614D2D" w:rsidRDefault="00614D2D" w:rsidP="00614D2D">
      <w:pPr>
        <w:pStyle w:val="H6"/>
      </w:pPr>
      <w:r>
        <w:t>6.3.4.1.1</w:t>
      </w:r>
      <w:r>
        <w:tab/>
        <w:t>Conformance Requirements</w:t>
      </w:r>
    </w:p>
    <w:p w:rsidR="00614D2D" w:rsidRDefault="00614D2D" w:rsidP="00614D2D">
      <w:pPr>
        <w:pStyle w:val="H6"/>
      </w:pPr>
      <w:r>
        <w:t>6.3.4.1.1.1</w:t>
      </w:r>
      <w:r>
        <w:tab/>
        <w:t>Normal Execution</w:t>
      </w:r>
    </w:p>
    <w:p w:rsidR="00614D2D" w:rsidRDefault="00614D2D" w:rsidP="00614D2D">
      <w:pPr>
        <w:pStyle w:val="ListBullet"/>
        <w:numPr>
          <w:ilvl w:val="0"/>
          <w:numId w:val="2"/>
        </w:numPr>
        <w:ind w:left="568" w:hanging="284"/>
      </w:pPr>
      <w:r>
        <w:t>CRRN1: The SIM Toolkit Framework shall prevent the toolkit applet to issue the following proactive commands: SET UP MENU, SET UP EVENT LIST, POLL INTERVAL, POLLING OFF. If an applet attempts to issue such a command, the SIM Toolkit Framework shall throw an exception.</w:t>
      </w:r>
    </w:p>
    <w:p w:rsidR="00614D2D" w:rsidRDefault="00614D2D" w:rsidP="00614D2D">
      <w:pPr>
        <w:pStyle w:val="ListBullet"/>
        <w:numPr>
          <w:ilvl w:val="0"/>
          <w:numId w:val="2"/>
        </w:numPr>
        <w:ind w:left="568" w:hanging="284"/>
      </w:pPr>
      <w:r>
        <w:t xml:space="preserve">CRRN2: The SIM Toolkit Framework shall prevent a toolkit applet to issue a TIMER MANAGEMENT proactive command using a timer identifier, which is not allocated to it. If an applet attempts to issue such a command, the SIM Toolkit Framework shall throw an exception. </w:t>
      </w:r>
    </w:p>
    <w:p w:rsidR="00614D2D" w:rsidRDefault="00614D2D" w:rsidP="00614D2D">
      <w:pPr>
        <w:pStyle w:val="ListBullet"/>
        <w:numPr>
          <w:ilvl w:val="0"/>
          <w:numId w:val="2"/>
        </w:numPr>
        <w:ind w:left="568" w:hanging="284"/>
      </w:pPr>
      <w:r>
        <w:t>CRRN3: The SIM Toolkit Framework shall prevent a toolkit applet to issue a SEND DATA, RECEIVE DATA and CLOSE CHANNEL proactive commands using a channel identifier, which is not allocated to it. If an applet attempts to issue such a command the SIM Toolkit Framework shall throw an exception.</w:t>
      </w:r>
    </w:p>
    <w:p w:rsidR="00614D2D" w:rsidRDefault="00614D2D" w:rsidP="00614D2D">
      <w:pPr>
        <w:pStyle w:val="ListBullet"/>
        <w:numPr>
          <w:ilvl w:val="0"/>
          <w:numId w:val="2"/>
        </w:numPr>
        <w:ind w:left="568" w:hanging="284"/>
      </w:pPr>
      <w:r>
        <w:t>CRRN4: The SIM Toolkit Framework shall prevent a toolkit applet to issue an OPEN CHANNEL proactive command if it exceeds the maximum number of channel allocated to this applet. If an applet attempts to issue such a command the SIM Toolkit Framework shall throw an exception.</w:t>
      </w:r>
    </w:p>
    <w:p w:rsidR="00614D2D" w:rsidRDefault="00614D2D" w:rsidP="00614D2D">
      <w:pPr>
        <w:pStyle w:val="ListBullet"/>
        <w:numPr>
          <w:ilvl w:val="0"/>
          <w:numId w:val="2"/>
        </w:numPr>
      </w:pPr>
      <w:r>
        <w:t>CRRN5: The proactive command is sent to the ME as defined and constructed by the toolkit applet without any check of the SIM Toolkit Framework.</w:t>
      </w:r>
    </w:p>
    <w:p w:rsidR="00614D2D" w:rsidRDefault="00614D2D" w:rsidP="00614D2D">
      <w:pPr>
        <w:pStyle w:val="ListBullet"/>
        <w:numPr>
          <w:ilvl w:val="0"/>
          <w:numId w:val="2"/>
        </w:numPr>
      </w:pPr>
      <w:r>
        <w:t>CRRN6: The SIM Toolkit Framework cannot guarantee that if the SET UP IDLE MODE TEXT proactive command is used by a toolkit applet, another toolkit applet will not overwrite this text at a later stage.</w:t>
      </w:r>
    </w:p>
    <w:p w:rsidR="00614D2D" w:rsidRDefault="00614D2D" w:rsidP="00614D2D">
      <w:pPr>
        <w:pStyle w:val="H6"/>
      </w:pPr>
      <w:r>
        <w:t>6.3.4.1.2</w:t>
      </w:r>
      <w:r>
        <w:tab/>
        <w:t>Test Suite Files</w:t>
      </w:r>
    </w:p>
    <w:p w:rsidR="00614D2D" w:rsidRDefault="00614D2D" w:rsidP="00614D2D">
      <w:pPr>
        <w:pStyle w:val="B1"/>
        <w:tabs>
          <w:tab w:val="left" w:pos="2268"/>
        </w:tabs>
      </w:pPr>
      <w:r>
        <w:t>Test Script:</w:t>
      </w:r>
      <w:r w:rsidR="00A1704F">
        <w:tab/>
      </w:r>
      <w:r>
        <w:t>FWK_PCS_PCCO_1.scr</w:t>
      </w:r>
    </w:p>
    <w:p w:rsidR="00614D2D" w:rsidRDefault="00614D2D" w:rsidP="00614D2D">
      <w:pPr>
        <w:pStyle w:val="B1"/>
        <w:tabs>
          <w:tab w:val="left" w:pos="2268"/>
        </w:tabs>
      </w:pPr>
      <w:r>
        <w:t>Test Applet:</w:t>
      </w:r>
      <w:r w:rsidR="00A1704F">
        <w:tab/>
      </w:r>
      <w:r>
        <w:t>FWK_PCS_PCCO_1.java</w:t>
      </w:r>
    </w:p>
    <w:p w:rsidR="00614D2D" w:rsidRDefault="00A1704F" w:rsidP="00614D2D">
      <w:pPr>
        <w:pStyle w:val="B1"/>
        <w:tabs>
          <w:tab w:val="left" w:pos="2268"/>
        </w:tabs>
      </w:pPr>
      <w:r>
        <w:tab/>
      </w:r>
      <w:r w:rsidR="00614D2D">
        <w:tab/>
        <w:t>FWK_PCS_PCCO_2.java</w:t>
      </w:r>
    </w:p>
    <w:p w:rsidR="00614D2D" w:rsidRDefault="00A1704F" w:rsidP="00614D2D">
      <w:pPr>
        <w:pStyle w:val="B1"/>
        <w:tabs>
          <w:tab w:val="left" w:pos="2268"/>
        </w:tabs>
      </w:pPr>
      <w:r>
        <w:tab/>
      </w:r>
      <w:r w:rsidR="00614D2D">
        <w:tab/>
        <w:t>FWK_PCS_PCCO_3.java</w:t>
      </w:r>
    </w:p>
    <w:p w:rsidR="00614D2D" w:rsidRDefault="00614D2D" w:rsidP="00614D2D">
      <w:pPr>
        <w:pStyle w:val="B1"/>
        <w:tabs>
          <w:tab w:val="left" w:pos="2268"/>
        </w:tabs>
      </w:pPr>
      <w:r>
        <w:t>Load Script:</w:t>
      </w:r>
      <w:r w:rsidR="00A1704F">
        <w:tab/>
      </w:r>
      <w:r>
        <w:t>FWK_PCS_PCCO_1.ldr</w:t>
      </w:r>
    </w:p>
    <w:p w:rsidR="00614D2D" w:rsidRDefault="00614D2D" w:rsidP="00614D2D">
      <w:pPr>
        <w:pStyle w:val="B1"/>
        <w:tabs>
          <w:tab w:val="left" w:pos="2268"/>
        </w:tabs>
      </w:pPr>
      <w:r>
        <w:t>Cleanup Script:</w:t>
      </w:r>
      <w:r>
        <w:tab/>
        <w:t>FWK_PCS_PCCO_1.clr</w:t>
      </w:r>
    </w:p>
    <w:p w:rsidR="00614D2D" w:rsidRDefault="00614D2D" w:rsidP="00614D2D">
      <w:pPr>
        <w:pStyle w:val="B1"/>
        <w:tabs>
          <w:tab w:val="left" w:pos="2268"/>
        </w:tabs>
        <w:rPr>
          <w:lang w:val="pt-BR"/>
        </w:rPr>
      </w:pPr>
      <w:r>
        <w:rPr>
          <w:lang w:val="pt-BR"/>
        </w:rPr>
        <w:t>Parameter File:</w:t>
      </w:r>
      <w:r>
        <w:rPr>
          <w:lang w:val="pt-BR"/>
        </w:rPr>
        <w:tab/>
        <w:t>FWK_PCS_PCCO_1.par</w:t>
      </w:r>
    </w:p>
    <w:p w:rsidR="00614D2D" w:rsidRDefault="00614D2D" w:rsidP="00614D2D">
      <w:pPr>
        <w:pStyle w:val="H6"/>
      </w:pPr>
      <w:r>
        <w:t>6.3.4.1.3</w:t>
      </w:r>
      <w:r>
        <w:tab/>
        <w:t>Test Procedure</w:t>
      </w:r>
    </w:p>
    <w:tbl>
      <w:tblPr>
        <w:tblW w:w="9780"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rPr>
            </w:pPr>
            <w:r>
              <w:rPr>
                <w:rFonts w:ascii="Arial" w:hAnsi="Arial"/>
                <w:sz w:val="18"/>
              </w:rPr>
              <w:t>0</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Applets installation</w:t>
            </w:r>
          </w:p>
          <w:p w:rsidR="00614D2D" w:rsidRDefault="00614D2D">
            <w:pPr>
              <w:pStyle w:val="TAH"/>
              <w:jc w:val="left"/>
            </w:pPr>
          </w:p>
          <w:p w:rsidR="00614D2D" w:rsidRDefault="00614D2D">
            <w:pPr>
              <w:pStyle w:val="TAH"/>
              <w:jc w:val="left"/>
              <w:rPr>
                <w:b w:val="0"/>
              </w:rPr>
            </w:pPr>
            <w:r>
              <w:rPr>
                <w:b w:val="0"/>
              </w:rPr>
              <w:t>Applet1 is installed with 4 timers maximum, 0 channel maximum and 1 menu.</w:t>
            </w:r>
          </w:p>
          <w:p w:rsidR="00614D2D" w:rsidRDefault="00614D2D">
            <w:pPr>
              <w:pStyle w:val="TAH"/>
              <w:jc w:val="left"/>
              <w:rPr>
                <w:b w:val="0"/>
              </w:rPr>
            </w:pPr>
            <w:r>
              <w:rPr>
                <w:b w:val="0"/>
              </w:rPr>
              <w:t>Applet2 is installed with 8 timers maximum, 3 channels maximum.</w:t>
            </w:r>
          </w:p>
          <w:p w:rsidR="00614D2D" w:rsidRDefault="00614D2D">
            <w:pPr>
              <w:pStyle w:val="textTCobjectives"/>
              <w:rPr>
                <w:rFonts w:ascii="Arial" w:hAnsi="Arial"/>
                <w:sz w:val="18"/>
              </w:rPr>
            </w:pPr>
            <w:r>
              <w:rPr>
                <w:rFonts w:ascii="Arial" w:hAnsi="Arial"/>
                <w:sz w:val="18"/>
              </w:rPr>
              <w:t>Applet3 is installed with 1 channel maximum.</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extTCobjectives"/>
              <w:rPr>
                <w:rFonts w:ascii="Arial" w:hAnsi="Arial"/>
                <w:sz w:val="18"/>
              </w:rPr>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FP"/>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rPr>
            </w:pPr>
            <w:r>
              <w:rPr>
                <w:rFonts w:ascii="Arial" w:hAnsi="Arial"/>
                <w:sz w:val="18"/>
              </w:rP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L"/>
              <w:jc w:val="center"/>
            </w:pPr>
            <w:r>
              <w:rPr>
                <w:b/>
              </w:rPr>
              <w:t>STK Proactive Commands</w:t>
            </w: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1- Send a formatted envelope with the TAR of Applet1</w:t>
            </w:r>
          </w:p>
          <w:p w:rsidR="00614D2D" w:rsidRDefault="00614D2D">
            <w:pPr>
              <w:pStyle w:val="textTCobjectives"/>
              <w:rPr>
                <w:rFonts w:ascii="Arial" w:hAnsi="Arial"/>
                <w:sz w:val="18"/>
              </w:rPr>
            </w:pPr>
            <w:r>
              <w:rPr>
                <w:rFonts w:ascii="Arial" w:hAnsi="Arial"/>
                <w:sz w:val="18"/>
              </w:rPr>
              <w:t>2- Applet1 builds and sends a SET UP MENU proactive command</w:t>
            </w:r>
          </w:p>
          <w:p w:rsidR="00614D2D" w:rsidRDefault="00614D2D">
            <w:pPr>
              <w:pStyle w:val="textTCobjectives"/>
              <w:rPr>
                <w:rFonts w:ascii="Arial" w:hAnsi="Arial"/>
                <w:sz w:val="18"/>
              </w:rPr>
            </w:pPr>
            <w:r>
              <w:rPr>
                <w:rFonts w:ascii="Arial" w:hAnsi="Arial"/>
                <w:sz w:val="18"/>
              </w:rPr>
              <w:t>3- Applet1 builds and sends a SET UP EVENT LIST proactive command</w:t>
            </w:r>
          </w:p>
          <w:p w:rsidR="00614D2D" w:rsidRDefault="00614D2D">
            <w:pPr>
              <w:pStyle w:val="textTCobjectives"/>
              <w:rPr>
                <w:rFonts w:ascii="Arial" w:hAnsi="Arial"/>
                <w:sz w:val="18"/>
              </w:rPr>
            </w:pPr>
            <w:r>
              <w:rPr>
                <w:rFonts w:ascii="Arial" w:hAnsi="Arial"/>
                <w:sz w:val="18"/>
              </w:rPr>
              <w:t>4- Applet1 builds and sends a POLL INTERVAL proactive command</w:t>
            </w:r>
          </w:p>
          <w:p w:rsidR="00614D2D" w:rsidRDefault="00614D2D">
            <w:pPr>
              <w:pStyle w:val="TAL"/>
              <w:rPr>
                <w:b/>
              </w:rPr>
            </w:pPr>
            <w:r>
              <w:t>5- Applet1 builds and sends a POLLING OFF proactive command</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1- Applet1 is triggered</w:t>
            </w: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2- COMMAND_NOT_ALLOWED toolkit exception is thrown</w:t>
            </w:r>
          </w:p>
          <w:p w:rsidR="00614D2D" w:rsidRDefault="00614D2D">
            <w:pPr>
              <w:pStyle w:val="textTCobjectives"/>
              <w:rPr>
                <w:rFonts w:ascii="Arial" w:hAnsi="Arial"/>
                <w:sz w:val="18"/>
              </w:rPr>
            </w:pPr>
            <w:r>
              <w:rPr>
                <w:rFonts w:ascii="Arial" w:hAnsi="Arial"/>
                <w:sz w:val="18"/>
              </w:rPr>
              <w:t>3- COMMAND_NOT_ALLOWED toolkit exception is thrown</w:t>
            </w:r>
          </w:p>
          <w:p w:rsidR="00614D2D" w:rsidRDefault="00614D2D">
            <w:pPr>
              <w:pStyle w:val="textTCobjectives"/>
              <w:rPr>
                <w:rFonts w:ascii="Arial" w:hAnsi="Arial"/>
                <w:sz w:val="18"/>
              </w:rPr>
            </w:pPr>
            <w:r>
              <w:rPr>
                <w:rFonts w:ascii="Arial" w:hAnsi="Arial"/>
                <w:sz w:val="18"/>
              </w:rPr>
              <w:t>4- COMMAND_NOT_ALLOWED toolkit exception is thrown</w:t>
            </w:r>
          </w:p>
          <w:p w:rsidR="00614D2D" w:rsidRDefault="00614D2D">
            <w:pPr>
              <w:pStyle w:val="textTCobjectives"/>
              <w:rPr>
                <w:rFonts w:ascii="Arial" w:hAnsi="Arial"/>
                <w:sz w:val="18"/>
              </w:rPr>
            </w:pPr>
            <w:r>
              <w:rPr>
                <w:rFonts w:ascii="Arial" w:hAnsi="Arial"/>
                <w:sz w:val="18"/>
              </w:rPr>
              <w:t>5- COMMAND_NOT_ALLOWED toolkit exception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FP"/>
            </w:pPr>
          </w:p>
          <w:p w:rsidR="00614D2D" w:rsidRDefault="00614D2D">
            <w:pPr>
              <w:pStyle w:val="FP"/>
            </w:pPr>
            <w:r>
              <w:t>1- 90 00 (no proactive command is sent)</w:t>
            </w:r>
          </w:p>
          <w:p w:rsidR="00614D2D" w:rsidRDefault="00614D2D">
            <w:pPr>
              <w:pStyle w:val="FP"/>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rPr>
            </w:pPr>
            <w:r>
              <w:rPr>
                <w:rFonts w:ascii="Arial" w:hAnsi="Arial"/>
                <w:sz w:val="18"/>
              </w:rP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L"/>
              <w:jc w:val="center"/>
            </w:pPr>
            <w:r>
              <w:rPr>
                <w:b/>
              </w:rPr>
              <w:t>TIMER MANAGEMENT Proactive command</w:t>
            </w: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1- Send a formatted envelope with the TAR of Applet2</w:t>
            </w:r>
          </w:p>
          <w:p w:rsidR="00614D2D" w:rsidRDefault="00614D2D">
            <w:pPr>
              <w:pStyle w:val="textTCobjectives"/>
              <w:rPr>
                <w:rFonts w:ascii="Arial" w:hAnsi="Arial"/>
                <w:sz w:val="18"/>
              </w:rPr>
            </w:pPr>
            <w:r>
              <w:rPr>
                <w:rFonts w:ascii="Arial" w:hAnsi="Arial"/>
                <w:sz w:val="18"/>
              </w:rPr>
              <w:t xml:space="preserve">2- Applet2 allocates 8 timers by calling allocateTimer() method and release the 3 timers from id 1 to 3. </w:t>
            </w:r>
          </w:p>
          <w:p w:rsidR="00614D2D" w:rsidRDefault="00614D2D">
            <w:pPr>
              <w:pStyle w:val="textTCobjectives"/>
              <w:rPr>
                <w:rFonts w:ascii="Arial" w:hAnsi="Arial"/>
                <w:sz w:val="18"/>
              </w:rPr>
            </w:pPr>
            <w:r>
              <w:rPr>
                <w:rFonts w:ascii="Arial" w:hAnsi="Arial"/>
                <w:sz w:val="18"/>
              </w:rPr>
              <w:t>3- Send a formatted envelope with the TAR of Applet1</w:t>
            </w:r>
          </w:p>
          <w:p w:rsidR="00614D2D" w:rsidRDefault="00614D2D">
            <w:pPr>
              <w:pStyle w:val="textTCobjectives"/>
              <w:rPr>
                <w:rFonts w:ascii="Arial" w:hAnsi="Arial"/>
                <w:sz w:val="18"/>
              </w:rPr>
            </w:pPr>
            <w:r>
              <w:rPr>
                <w:rFonts w:ascii="Arial" w:hAnsi="Arial"/>
                <w:sz w:val="18"/>
              </w:rPr>
              <w:t>4- Applet1 allocates 3 timers (Id 1 to 3) by calling allocateTimer() method 3 times</w:t>
            </w:r>
          </w:p>
          <w:p w:rsidR="00614D2D" w:rsidRDefault="00614D2D">
            <w:pPr>
              <w:pStyle w:val="textTCobjectives"/>
              <w:rPr>
                <w:rFonts w:ascii="Arial" w:hAnsi="Arial"/>
                <w:sz w:val="18"/>
              </w:rPr>
            </w:pPr>
            <w:r>
              <w:rPr>
                <w:rFonts w:ascii="Arial" w:hAnsi="Arial"/>
                <w:sz w:val="18"/>
              </w:rPr>
              <w:t>5- Send a formatted envelope with the TAR of Applet2</w:t>
            </w:r>
          </w:p>
          <w:p w:rsidR="00614D2D" w:rsidRDefault="00614D2D">
            <w:pPr>
              <w:pStyle w:val="textTCobjectives"/>
              <w:rPr>
                <w:rFonts w:ascii="Arial" w:hAnsi="Arial"/>
                <w:sz w:val="18"/>
              </w:rPr>
            </w:pPr>
            <w:r>
              <w:rPr>
                <w:rFonts w:ascii="Arial" w:hAnsi="Arial"/>
                <w:sz w:val="18"/>
              </w:rPr>
              <w:t>6- Applet2 releases timers of Id 4 to 7</w:t>
            </w:r>
          </w:p>
          <w:p w:rsidR="00614D2D" w:rsidRDefault="00614D2D">
            <w:pPr>
              <w:pStyle w:val="textTCobjectives"/>
              <w:rPr>
                <w:rFonts w:ascii="Arial" w:hAnsi="Arial"/>
                <w:sz w:val="18"/>
              </w:rPr>
            </w:pPr>
            <w:r>
              <w:rPr>
                <w:rFonts w:ascii="Arial" w:hAnsi="Arial"/>
                <w:sz w:val="18"/>
              </w:rPr>
              <w:t>7- Send a formatted envelope with the TAR of Applet1</w:t>
            </w:r>
          </w:p>
          <w:p w:rsidR="00614D2D" w:rsidRDefault="00614D2D">
            <w:pPr>
              <w:pStyle w:val="textTCobjectives"/>
              <w:rPr>
                <w:rFonts w:ascii="Arial" w:hAnsi="Arial"/>
                <w:sz w:val="18"/>
              </w:rPr>
            </w:pPr>
            <w:r>
              <w:rPr>
                <w:rFonts w:ascii="Arial" w:hAnsi="Arial"/>
                <w:sz w:val="18"/>
              </w:rPr>
              <w:t xml:space="preserve">8- For each of the 3 timers allocated by Applet1 (Id 1to 3) a TIMER MANAGEMENT proactive session is performed </w:t>
            </w:r>
          </w:p>
          <w:p w:rsidR="00614D2D" w:rsidRDefault="00614D2D">
            <w:pPr>
              <w:pStyle w:val="textTCobjectives"/>
              <w:rPr>
                <w:rFonts w:ascii="Arial" w:hAnsi="Arial"/>
                <w:sz w:val="18"/>
              </w:rPr>
            </w:pPr>
            <w:r>
              <w:rPr>
                <w:rFonts w:ascii="Arial" w:hAnsi="Arial"/>
                <w:sz w:val="18"/>
              </w:rPr>
              <w:t xml:space="preserve">9- For other timers (Id 4 to 8), Applet1 builds and sends a TIMER MANAGEMENT proactive command </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1- Applet2 is triggered</w:t>
            </w: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2- No exception is thrown</w:t>
            </w:r>
          </w:p>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3- Applet1 is triggered</w:t>
            </w: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4- No exception is thrown</w:t>
            </w: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5- Applet2 is triggered</w:t>
            </w: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6- No exception is thrown</w:t>
            </w:r>
          </w:p>
          <w:p w:rsidR="00614D2D" w:rsidRDefault="00614D2D">
            <w:pPr>
              <w:pStyle w:val="textTCobjectives"/>
              <w:rPr>
                <w:rFonts w:ascii="Arial" w:hAnsi="Arial"/>
                <w:sz w:val="18"/>
              </w:rPr>
            </w:pPr>
            <w:r>
              <w:rPr>
                <w:rFonts w:ascii="Arial" w:hAnsi="Arial"/>
                <w:sz w:val="18"/>
              </w:rPr>
              <w:t>7- Applet1 is triggered</w:t>
            </w: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8- No exception is thrown</w:t>
            </w:r>
          </w:p>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9- COMMAND_NOT_ALLOWED toolkit exception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jc w:val="center"/>
              <w:rPr>
                <w:b/>
              </w:rPr>
            </w:pPr>
          </w:p>
          <w:p w:rsidR="00614D2D" w:rsidRDefault="00614D2D">
            <w:pPr>
              <w:pStyle w:val="TAL"/>
              <w:jc w:val="center"/>
              <w:rPr>
                <w:b/>
              </w:rPr>
            </w:pPr>
          </w:p>
          <w:p w:rsidR="00614D2D" w:rsidRDefault="00614D2D">
            <w:pPr>
              <w:rPr>
                <w:rFonts w:ascii="Arial" w:hAnsi="Arial"/>
                <w:sz w:val="18"/>
              </w:rPr>
            </w:pPr>
          </w:p>
          <w:p w:rsidR="00614D2D" w:rsidRDefault="00614D2D">
            <w:pPr>
              <w:rPr>
                <w:rFonts w:ascii="Arial" w:hAnsi="Arial"/>
                <w:sz w:val="18"/>
              </w:rPr>
            </w:pPr>
          </w:p>
          <w:p w:rsidR="00614D2D" w:rsidRDefault="00614D2D">
            <w:pPr>
              <w:rPr>
                <w:rFonts w:ascii="Arial" w:hAnsi="Arial"/>
                <w:sz w:val="18"/>
              </w:rPr>
            </w:pPr>
          </w:p>
          <w:p w:rsidR="00614D2D" w:rsidRDefault="00614D2D">
            <w:pPr>
              <w:rPr>
                <w:rFonts w:ascii="Arial" w:hAnsi="Arial"/>
                <w:sz w:val="18"/>
              </w:rPr>
            </w:pPr>
          </w:p>
          <w:p w:rsidR="00614D2D" w:rsidRDefault="00614D2D">
            <w:pPr>
              <w:rPr>
                <w:rFonts w:ascii="Arial" w:hAnsi="Arial"/>
                <w:sz w:val="18"/>
              </w:rPr>
            </w:pPr>
          </w:p>
          <w:p w:rsidR="00614D2D" w:rsidRDefault="00614D2D">
            <w:pPr>
              <w:rPr>
                <w:rFonts w:ascii="Arial" w:hAnsi="Arial"/>
                <w:sz w:val="18"/>
              </w:rPr>
            </w:pPr>
          </w:p>
          <w:p w:rsidR="00614D2D" w:rsidRDefault="00614D2D">
            <w:pPr>
              <w:rPr>
                <w:rFonts w:ascii="Arial" w:hAnsi="Arial"/>
                <w:sz w:val="18"/>
              </w:rPr>
            </w:pPr>
          </w:p>
          <w:p w:rsidR="00614D2D" w:rsidRDefault="00614D2D">
            <w:pPr>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8- 3 TIMER MANAGEMENT proactive commands are fetched</w:t>
            </w:r>
          </w:p>
          <w:p w:rsidR="00614D2D" w:rsidRDefault="00614D2D">
            <w:pPr>
              <w:pStyle w:val="textTCobjectives"/>
              <w:rPr>
                <w:b/>
              </w:rPr>
            </w:pPr>
            <w:r>
              <w:rPr>
                <w:rFonts w:ascii="Arial" w:hAnsi="Arial"/>
                <w:sz w:val="18"/>
              </w:rPr>
              <w:t xml:space="preserve">9- The Status word of the last previous Terminal Response is 90 00 (no more proactive command is sent) </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rPr>
            </w:pPr>
            <w:r>
              <w:rPr>
                <w:rFonts w:ascii="Arial" w:hAnsi="Arial"/>
                <w:sz w:val="18"/>
              </w:rPr>
              <w:t>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L"/>
              <w:jc w:val="center"/>
              <w:rPr>
                <w:b/>
              </w:rPr>
            </w:pPr>
            <w:r>
              <w:rPr>
                <w:b/>
              </w:rPr>
              <w:t>No Channel allowed</w:t>
            </w: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1- Send a formatted envelope with the TAR of Applet1</w:t>
            </w:r>
          </w:p>
          <w:p w:rsidR="00614D2D" w:rsidRDefault="00614D2D">
            <w:pPr>
              <w:pStyle w:val="textTCobjectives"/>
              <w:rPr>
                <w:rFonts w:ascii="Arial" w:hAnsi="Arial"/>
                <w:sz w:val="18"/>
              </w:rPr>
            </w:pPr>
            <w:r>
              <w:rPr>
                <w:rFonts w:ascii="Arial" w:hAnsi="Arial"/>
                <w:sz w:val="18"/>
              </w:rPr>
              <w:t>2- Applet1 builds and sends a CSD OPEN CHANNEL proactive command</w:t>
            </w:r>
          </w:p>
          <w:p w:rsidR="00614D2D" w:rsidRDefault="00614D2D">
            <w:pPr>
              <w:pStyle w:val="textTCobjectives"/>
              <w:rPr>
                <w:rFonts w:ascii="Arial" w:hAnsi="Arial"/>
                <w:sz w:val="18"/>
              </w:rPr>
            </w:pPr>
            <w:r>
              <w:rPr>
                <w:rFonts w:ascii="Arial" w:hAnsi="Arial"/>
                <w:sz w:val="18"/>
              </w:rPr>
              <w:t>3- Applet1 builds and sends a GPRS OPEN CHANNEL proactive command</w:t>
            </w:r>
          </w:p>
          <w:p w:rsidR="00614D2D" w:rsidRDefault="00614D2D">
            <w:pPr>
              <w:pStyle w:val="textTCobjectives"/>
              <w:rPr>
                <w:rFonts w:ascii="Arial" w:hAnsi="Arial"/>
                <w:sz w:val="18"/>
              </w:rPr>
            </w:pPr>
            <w:r>
              <w:rPr>
                <w:rFonts w:ascii="Arial" w:hAnsi="Arial"/>
                <w:sz w:val="18"/>
              </w:rPr>
              <w:t>4Applet1 builds and sends a SEND DATA proactive command</w:t>
            </w:r>
          </w:p>
          <w:p w:rsidR="00614D2D" w:rsidRDefault="00614D2D">
            <w:pPr>
              <w:pStyle w:val="textTCobjectives"/>
              <w:rPr>
                <w:rFonts w:ascii="Arial" w:hAnsi="Arial"/>
                <w:sz w:val="18"/>
              </w:rPr>
            </w:pPr>
            <w:r>
              <w:rPr>
                <w:rFonts w:ascii="Arial" w:hAnsi="Arial"/>
                <w:sz w:val="18"/>
              </w:rPr>
              <w:t>5- Applet1 builds and sends a RECEIVE DATA proactive command</w:t>
            </w:r>
          </w:p>
          <w:p w:rsidR="00614D2D" w:rsidRDefault="00614D2D">
            <w:pPr>
              <w:pStyle w:val="textTCobjectives"/>
              <w:rPr>
                <w:rFonts w:ascii="Arial" w:hAnsi="Arial"/>
                <w:sz w:val="18"/>
              </w:rPr>
            </w:pPr>
            <w:r>
              <w:rPr>
                <w:rFonts w:ascii="Arial" w:hAnsi="Arial"/>
                <w:sz w:val="18"/>
              </w:rPr>
              <w:t>6- Applet1 builds and sends a CLOSE CHANNEL proactive command</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1- Applet1 is triggered</w:t>
            </w: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2- COMMAND_NOT_ALLOWED toolkit exception is thrown</w:t>
            </w:r>
          </w:p>
          <w:p w:rsidR="00614D2D" w:rsidRDefault="00614D2D">
            <w:pPr>
              <w:pStyle w:val="textTCobjectives"/>
              <w:rPr>
                <w:rFonts w:ascii="Arial" w:hAnsi="Arial"/>
                <w:sz w:val="18"/>
              </w:rPr>
            </w:pPr>
            <w:r>
              <w:rPr>
                <w:rFonts w:ascii="Arial" w:hAnsi="Arial"/>
                <w:sz w:val="18"/>
              </w:rPr>
              <w:t>3- COMMAND_NOT_ALLOWED toolkit exception is thrown</w:t>
            </w:r>
          </w:p>
          <w:p w:rsidR="00614D2D" w:rsidRDefault="00614D2D">
            <w:pPr>
              <w:pStyle w:val="textTCobjectives"/>
              <w:rPr>
                <w:rFonts w:ascii="Arial" w:hAnsi="Arial"/>
                <w:sz w:val="18"/>
              </w:rPr>
            </w:pPr>
            <w:r>
              <w:rPr>
                <w:rFonts w:ascii="Arial" w:hAnsi="Arial"/>
                <w:sz w:val="18"/>
              </w:rPr>
              <w:t>4- COMMAND_NOT_ALLOWED toolkit exception is thrown</w:t>
            </w:r>
          </w:p>
          <w:p w:rsidR="00614D2D" w:rsidRDefault="00614D2D">
            <w:pPr>
              <w:pStyle w:val="textTCobjectives"/>
              <w:rPr>
                <w:rFonts w:ascii="Arial" w:hAnsi="Arial"/>
                <w:sz w:val="18"/>
              </w:rPr>
            </w:pPr>
            <w:r>
              <w:rPr>
                <w:rFonts w:ascii="Arial" w:hAnsi="Arial"/>
                <w:sz w:val="18"/>
              </w:rPr>
              <w:t>5- COMMAND_NOT_ALLOWED toolkit exception is thrown</w:t>
            </w:r>
          </w:p>
          <w:p w:rsidR="00614D2D" w:rsidRDefault="00614D2D">
            <w:pPr>
              <w:pStyle w:val="textTCobjectives"/>
              <w:rPr>
                <w:rFonts w:ascii="Arial" w:hAnsi="Arial"/>
                <w:sz w:val="18"/>
              </w:rPr>
            </w:pPr>
            <w:r>
              <w:rPr>
                <w:rFonts w:ascii="Arial" w:hAnsi="Arial"/>
                <w:sz w:val="18"/>
              </w:rPr>
              <w:t>6- COMMAND_NOT_ALLOWED toolkit exception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rPr>
                <w:b/>
              </w:rPr>
            </w:pPr>
            <w:r>
              <w:t>1- 90 00 (no proactive command is sent)</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rPr>
            </w:pPr>
            <w:r>
              <w:rPr>
                <w:rFonts w:ascii="Arial" w:hAnsi="Arial"/>
                <w:sz w:val="18"/>
              </w:rPr>
              <w:t>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extTCobjectives"/>
              <w:jc w:val="center"/>
              <w:rPr>
                <w:rFonts w:ascii="Arial" w:hAnsi="Arial"/>
                <w:sz w:val="18"/>
              </w:rPr>
            </w:pPr>
            <w:r>
              <w:rPr>
                <w:rFonts w:ascii="Arial" w:hAnsi="Arial"/>
                <w:b/>
                <w:sz w:val="18"/>
              </w:rPr>
              <w:t>4 Channels allowed</w:t>
            </w: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1- Send a formatted envelope with the TAR of Applet3</w:t>
            </w:r>
          </w:p>
          <w:p w:rsidR="00614D2D" w:rsidRDefault="00614D2D">
            <w:pPr>
              <w:pStyle w:val="textTCobjectives"/>
              <w:rPr>
                <w:rFonts w:ascii="Arial" w:hAnsi="Arial"/>
                <w:sz w:val="18"/>
              </w:rPr>
            </w:pPr>
            <w:r>
              <w:rPr>
                <w:rFonts w:ascii="Arial" w:hAnsi="Arial"/>
                <w:sz w:val="18"/>
              </w:rPr>
              <w:t xml:space="preserve">2- Applet3 builds and sends a CSD OPEN CHANNEL proactive command </w:t>
            </w:r>
          </w:p>
          <w:p w:rsidR="00614D2D" w:rsidRDefault="00614D2D">
            <w:pPr>
              <w:pStyle w:val="textTCobjectives"/>
              <w:rPr>
                <w:rFonts w:ascii="Arial" w:hAnsi="Arial"/>
                <w:sz w:val="18"/>
              </w:rPr>
            </w:pPr>
            <w:r>
              <w:rPr>
                <w:rFonts w:ascii="Arial" w:hAnsi="Arial"/>
                <w:sz w:val="18"/>
              </w:rPr>
              <w:t>3- Send a Fetch and Terminal Response OK on channel 7</w:t>
            </w:r>
          </w:p>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4- Send a formatted envelope with the TAR of Applet2</w:t>
            </w:r>
          </w:p>
          <w:p w:rsidR="00614D2D" w:rsidRDefault="00614D2D">
            <w:pPr>
              <w:pStyle w:val="textTCobjectives"/>
              <w:rPr>
                <w:rFonts w:ascii="Arial" w:hAnsi="Arial"/>
                <w:sz w:val="18"/>
              </w:rPr>
            </w:pPr>
            <w:r>
              <w:rPr>
                <w:rFonts w:ascii="Arial" w:hAnsi="Arial"/>
                <w:sz w:val="18"/>
              </w:rPr>
              <w:t xml:space="preserve">5- Applet2 builds and sends a CSD OPEN CHANNEL proactive command </w:t>
            </w:r>
          </w:p>
          <w:p w:rsidR="00614D2D" w:rsidRDefault="00614D2D">
            <w:pPr>
              <w:pStyle w:val="textTCobjectives"/>
              <w:rPr>
                <w:rFonts w:ascii="Arial" w:hAnsi="Arial"/>
                <w:sz w:val="18"/>
              </w:rPr>
            </w:pPr>
            <w:r>
              <w:rPr>
                <w:rFonts w:ascii="Arial" w:hAnsi="Arial"/>
                <w:sz w:val="18"/>
              </w:rPr>
              <w:t>6- Send a Fetch and Terminal Response OK on channel 1</w:t>
            </w: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 xml:space="preserve">7- Applet2 builds and sends a GPRS OPEN CHANNEL proactive command </w:t>
            </w:r>
          </w:p>
          <w:p w:rsidR="00614D2D" w:rsidRDefault="00614D2D">
            <w:pPr>
              <w:pStyle w:val="textTCobjectives"/>
              <w:rPr>
                <w:rFonts w:ascii="Arial" w:hAnsi="Arial"/>
                <w:sz w:val="18"/>
              </w:rPr>
            </w:pPr>
            <w:r>
              <w:rPr>
                <w:rFonts w:ascii="Arial" w:hAnsi="Arial"/>
                <w:sz w:val="18"/>
              </w:rPr>
              <w:t>8- Send Fetch and Terminal Response OK on channel 2</w:t>
            </w:r>
          </w:p>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9- For each channel id from 3 to 7, Applet2 builds and sends a SEND DATA proactive command</w:t>
            </w:r>
          </w:p>
          <w:p w:rsidR="00614D2D" w:rsidRDefault="00614D2D">
            <w:pPr>
              <w:pStyle w:val="textTCobjectives"/>
              <w:rPr>
                <w:rFonts w:ascii="Arial" w:hAnsi="Arial"/>
                <w:sz w:val="18"/>
              </w:rPr>
            </w:pPr>
            <w:r>
              <w:rPr>
                <w:rFonts w:ascii="Arial" w:hAnsi="Arial"/>
                <w:sz w:val="18"/>
              </w:rPr>
              <w:t>10- For each channel id from 3 to 7, Applet2 builds and sends a RECEIVE DATA proactive command</w:t>
            </w:r>
          </w:p>
          <w:p w:rsidR="00614D2D" w:rsidRDefault="00614D2D">
            <w:pPr>
              <w:pStyle w:val="textTCobjectives"/>
              <w:rPr>
                <w:rFonts w:ascii="Arial" w:hAnsi="Arial"/>
                <w:sz w:val="18"/>
              </w:rPr>
            </w:pPr>
            <w:r>
              <w:rPr>
                <w:rFonts w:ascii="Arial" w:hAnsi="Arial"/>
                <w:sz w:val="18"/>
              </w:rPr>
              <w:t>11- For each channel id from 3 to 7, Applet2 builds and sends a CLOSE CHANNEL proactive command</w:t>
            </w:r>
          </w:p>
          <w:p w:rsidR="00614D2D" w:rsidRDefault="00614D2D">
            <w:pPr>
              <w:pStyle w:val="textTCobjectives"/>
              <w:rPr>
                <w:rFonts w:ascii="Arial" w:hAnsi="Arial"/>
                <w:sz w:val="18"/>
              </w:rPr>
            </w:pPr>
            <w:r>
              <w:rPr>
                <w:rFonts w:ascii="Arial" w:hAnsi="Arial"/>
                <w:sz w:val="18"/>
              </w:rPr>
              <w:t xml:space="preserve">12- Applet2 builds and sends a CSD OPEN CHANNEL proactive command </w:t>
            </w:r>
          </w:p>
          <w:p w:rsidR="00614D2D" w:rsidRDefault="00614D2D">
            <w:pPr>
              <w:pStyle w:val="textTCobjectives"/>
              <w:rPr>
                <w:rFonts w:ascii="Arial" w:hAnsi="Arial"/>
                <w:sz w:val="18"/>
              </w:rPr>
            </w:pPr>
            <w:r>
              <w:rPr>
                <w:rFonts w:ascii="Arial" w:hAnsi="Arial"/>
                <w:sz w:val="18"/>
              </w:rPr>
              <w:t>13- Fetch and Terminal Response OK on channel 3</w:t>
            </w: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14- Applet2 builds and sends an OPEN CHANNEL proactive command</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1- Applet3 is triggered</w:t>
            </w: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2- No exception is thrown</w:t>
            </w:r>
          </w:p>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4- Applet2 is triggered</w:t>
            </w: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5- No exception is thrown</w:t>
            </w:r>
          </w:p>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7- No exception is thrown</w:t>
            </w:r>
          </w:p>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9- COMMAND_NOT_ALLOWED toolkit exception is thrown</w:t>
            </w:r>
          </w:p>
          <w:p w:rsidR="00614D2D" w:rsidRDefault="00614D2D">
            <w:pPr>
              <w:pStyle w:val="textTCobjectives"/>
              <w:rPr>
                <w:rFonts w:ascii="Arial" w:hAnsi="Arial"/>
                <w:sz w:val="18"/>
              </w:rPr>
            </w:pPr>
            <w:r>
              <w:rPr>
                <w:rFonts w:ascii="Arial" w:hAnsi="Arial"/>
                <w:sz w:val="18"/>
              </w:rPr>
              <w:t>10- COMMAND_NOT_ALLOWED toolkit exception is thrown</w:t>
            </w:r>
          </w:p>
          <w:p w:rsidR="00614D2D" w:rsidRDefault="00614D2D">
            <w:pPr>
              <w:pStyle w:val="textTCobjectives"/>
              <w:rPr>
                <w:rFonts w:ascii="Arial" w:hAnsi="Arial"/>
                <w:sz w:val="18"/>
              </w:rPr>
            </w:pPr>
            <w:r>
              <w:rPr>
                <w:rFonts w:ascii="Arial" w:hAnsi="Arial"/>
                <w:sz w:val="18"/>
              </w:rPr>
              <w:t>11- COMMAND_NOT_ALLOWED toolkit exception is thrown</w:t>
            </w: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12- No exception is thrown</w:t>
            </w:r>
          </w:p>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14- COMMAND_NOT_ALLOWED toolkit exception is thrown</w:t>
            </w:r>
          </w:p>
          <w:p w:rsidR="00614D2D" w:rsidRDefault="00614D2D">
            <w:pPr>
              <w:pStyle w:val="textTCobjectives"/>
              <w:rPr>
                <w:rFonts w:ascii="Arial" w:hAnsi="Arial"/>
                <w:sz w:val="18"/>
              </w:rPr>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TCobjectives"/>
              <w:ind w:left="38"/>
              <w:rPr>
                <w:rFonts w:ascii="Arial" w:hAnsi="Arial"/>
                <w:sz w:val="18"/>
              </w:rPr>
            </w:pPr>
          </w:p>
          <w:p w:rsidR="00614D2D" w:rsidRDefault="00614D2D">
            <w:pPr>
              <w:pStyle w:val="textTCobjectives"/>
              <w:ind w:left="38"/>
              <w:rPr>
                <w:rFonts w:ascii="Arial" w:hAnsi="Arial"/>
                <w:sz w:val="18"/>
              </w:rPr>
            </w:pPr>
          </w:p>
          <w:p w:rsidR="00614D2D" w:rsidRDefault="00614D2D">
            <w:pPr>
              <w:pStyle w:val="textTCobjectives"/>
              <w:ind w:left="38"/>
              <w:rPr>
                <w:rFonts w:ascii="Arial" w:hAnsi="Arial"/>
                <w:sz w:val="18"/>
              </w:rPr>
            </w:pPr>
          </w:p>
          <w:p w:rsidR="00614D2D" w:rsidRDefault="00614D2D">
            <w:pPr>
              <w:pStyle w:val="textTCobjectives"/>
              <w:ind w:left="38"/>
              <w:rPr>
                <w:rFonts w:ascii="Arial" w:hAnsi="Arial"/>
                <w:sz w:val="18"/>
              </w:rPr>
            </w:pPr>
          </w:p>
          <w:p w:rsidR="00614D2D" w:rsidRDefault="00614D2D">
            <w:pPr>
              <w:pStyle w:val="textTCobjectives"/>
              <w:ind w:left="38"/>
              <w:rPr>
                <w:rFonts w:ascii="Arial" w:hAnsi="Arial"/>
                <w:sz w:val="18"/>
              </w:rPr>
            </w:pPr>
            <w:r>
              <w:rPr>
                <w:rFonts w:ascii="Arial" w:hAnsi="Arial"/>
                <w:sz w:val="18"/>
              </w:rPr>
              <w:t>2- 91 1C</w:t>
            </w:r>
          </w:p>
          <w:p w:rsidR="00614D2D" w:rsidRDefault="00614D2D">
            <w:pPr>
              <w:pStyle w:val="textTCobjectives"/>
              <w:ind w:left="38"/>
              <w:rPr>
                <w:rFonts w:ascii="Arial" w:hAnsi="Arial"/>
                <w:sz w:val="18"/>
              </w:rPr>
            </w:pPr>
          </w:p>
          <w:p w:rsidR="00614D2D" w:rsidRDefault="00614D2D">
            <w:pPr>
              <w:pStyle w:val="textTCobjectives"/>
              <w:ind w:left="38"/>
              <w:rPr>
                <w:rFonts w:ascii="Arial" w:hAnsi="Arial"/>
                <w:sz w:val="18"/>
              </w:rPr>
            </w:pPr>
            <w:r>
              <w:rPr>
                <w:rFonts w:ascii="Arial" w:hAnsi="Arial"/>
                <w:sz w:val="18"/>
              </w:rPr>
              <w:t xml:space="preserve">3- OPEN CHANNEL proactive </w:t>
            </w:r>
          </w:p>
          <w:p w:rsidR="00614D2D" w:rsidRDefault="00614D2D">
            <w:pPr>
              <w:pStyle w:val="textTCobjectives"/>
              <w:ind w:left="38"/>
              <w:rPr>
                <w:rFonts w:ascii="Arial" w:hAnsi="Arial"/>
                <w:sz w:val="18"/>
              </w:rPr>
            </w:pPr>
          </w:p>
          <w:p w:rsidR="00614D2D" w:rsidRDefault="00614D2D">
            <w:pPr>
              <w:pStyle w:val="textTCobjectives"/>
              <w:ind w:left="38"/>
              <w:rPr>
                <w:rFonts w:ascii="Arial" w:hAnsi="Arial"/>
                <w:sz w:val="18"/>
              </w:rPr>
            </w:pPr>
          </w:p>
          <w:p w:rsidR="00614D2D" w:rsidRDefault="00614D2D">
            <w:pPr>
              <w:pStyle w:val="textTCobjectives"/>
              <w:ind w:left="38"/>
              <w:rPr>
                <w:rFonts w:ascii="Arial" w:hAnsi="Arial"/>
                <w:sz w:val="18"/>
              </w:rPr>
            </w:pPr>
          </w:p>
          <w:p w:rsidR="00614D2D" w:rsidRDefault="00614D2D">
            <w:pPr>
              <w:pStyle w:val="textTCobjectives"/>
              <w:ind w:left="38"/>
              <w:rPr>
                <w:rFonts w:ascii="Arial" w:hAnsi="Arial"/>
                <w:sz w:val="18"/>
              </w:rPr>
            </w:pPr>
          </w:p>
          <w:p w:rsidR="00614D2D" w:rsidRDefault="00614D2D">
            <w:pPr>
              <w:pStyle w:val="textTCobjectives"/>
              <w:ind w:left="38"/>
              <w:rPr>
                <w:rFonts w:ascii="Arial" w:hAnsi="Arial"/>
                <w:sz w:val="18"/>
              </w:rPr>
            </w:pPr>
            <w:r>
              <w:rPr>
                <w:rFonts w:ascii="Arial" w:hAnsi="Arial"/>
                <w:sz w:val="18"/>
              </w:rPr>
              <w:t>5- 91 1C</w:t>
            </w:r>
          </w:p>
          <w:p w:rsidR="00614D2D" w:rsidRDefault="00614D2D">
            <w:pPr>
              <w:pStyle w:val="textTCobjectives"/>
              <w:ind w:left="38"/>
              <w:rPr>
                <w:rFonts w:ascii="Arial" w:hAnsi="Arial"/>
                <w:sz w:val="18"/>
              </w:rPr>
            </w:pPr>
          </w:p>
          <w:p w:rsidR="00614D2D" w:rsidRDefault="00614D2D">
            <w:pPr>
              <w:pStyle w:val="textTCobjectives"/>
              <w:ind w:left="38"/>
              <w:rPr>
                <w:rFonts w:ascii="Arial" w:hAnsi="Arial"/>
                <w:sz w:val="18"/>
              </w:rPr>
            </w:pPr>
            <w:r>
              <w:rPr>
                <w:rFonts w:ascii="Arial" w:hAnsi="Arial"/>
                <w:sz w:val="18"/>
              </w:rPr>
              <w:t xml:space="preserve">6- OPEN CHANNEL proactive command is fetched </w:t>
            </w:r>
          </w:p>
          <w:p w:rsidR="00614D2D" w:rsidRDefault="00614D2D">
            <w:pPr>
              <w:pStyle w:val="textTCobjectives"/>
              <w:ind w:left="38"/>
              <w:rPr>
                <w:rFonts w:ascii="Arial" w:hAnsi="Arial"/>
                <w:sz w:val="18"/>
              </w:rPr>
            </w:pPr>
            <w:r>
              <w:rPr>
                <w:rFonts w:ascii="Arial" w:hAnsi="Arial"/>
                <w:sz w:val="18"/>
              </w:rPr>
              <w:t>7- 91 17</w:t>
            </w:r>
          </w:p>
          <w:p w:rsidR="00614D2D" w:rsidRDefault="00614D2D">
            <w:pPr>
              <w:pStyle w:val="textTCobjectives"/>
              <w:ind w:left="38"/>
              <w:rPr>
                <w:rFonts w:ascii="Arial" w:hAnsi="Arial"/>
                <w:sz w:val="18"/>
              </w:rPr>
            </w:pPr>
          </w:p>
          <w:p w:rsidR="00614D2D" w:rsidRDefault="00614D2D">
            <w:pPr>
              <w:pStyle w:val="textTCobjectives"/>
              <w:ind w:left="38"/>
              <w:rPr>
                <w:rFonts w:ascii="Arial" w:hAnsi="Arial"/>
                <w:sz w:val="18"/>
              </w:rPr>
            </w:pPr>
            <w:r>
              <w:rPr>
                <w:rFonts w:ascii="Arial" w:hAnsi="Arial"/>
                <w:sz w:val="18"/>
              </w:rPr>
              <w:t xml:space="preserve">8- OPEN CHANNEL proactive command is fetched, SW = 91 1C on the Terminal Response </w:t>
            </w:r>
          </w:p>
          <w:p w:rsidR="00614D2D" w:rsidRDefault="00614D2D">
            <w:pPr>
              <w:pStyle w:val="textTCobjectives"/>
              <w:ind w:left="38"/>
              <w:rPr>
                <w:rFonts w:ascii="Arial" w:hAnsi="Arial"/>
                <w:sz w:val="18"/>
              </w:rPr>
            </w:pPr>
          </w:p>
          <w:p w:rsidR="00614D2D" w:rsidRDefault="00614D2D">
            <w:pPr>
              <w:pStyle w:val="TAL"/>
              <w:ind w:left="38"/>
              <w:rPr>
                <w:b/>
              </w:rPr>
            </w:pPr>
          </w:p>
          <w:p w:rsidR="00614D2D" w:rsidRDefault="00614D2D">
            <w:pPr>
              <w:pStyle w:val="TAL"/>
              <w:ind w:left="38"/>
              <w:rPr>
                <w:b/>
              </w:rPr>
            </w:pPr>
          </w:p>
          <w:p w:rsidR="00614D2D" w:rsidRDefault="00614D2D">
            <w:pPr>
              <w:pStyle w:val="TAL"/>
              <w:ind w:left="38"/>
              <w:rPr>
                <w:b/>
              </w:rPr>
            </w:pPr>
          </w:p>
          <w:p w:rsidR="00614D2D" w:rsidRDefault="00614D2D">
            <w:pPr>
              <w:pStyle w:val="TAL"/>
              <w:ind w:left="38"/>
              <w:rPr>
                <w:b/>
              </w:rPr>
            </w:pPr>
          </w:p>
          <w:p w:rsidR="00614D2D" w:rsidRDefault="00614D2D">
            <w:pPr>
              <w:pStyle w:val="TAL"/>
              <w:ind w:left="38"/>
              <w:rPr>
                <w:b/>
              </w:rPr>
            </w:pPr>
          </w:p>
          <w:p w:rsidR="00614D2D" w:rsidRDefault="00614D2D">
            <w:pPr>
              <w:pStyle w:val="TAL"/>
              <w:ind w:left="38"/>
              <w:rPr>
                <w:b/>
              </w:rPr>
            </w:pPr>
          </w:p>
          <w:p w:rsidR="00614D2D" w:rsidRDefault="00614D2D">
            <w:pPr>
              <w:pStyle w:val="TAL"/>
              <w:ind w:left="38"/>
              <w:rPr>
                <w:b/>
              </w:rPr>
            </w:pPr>
          </w:p>
          <w:p w:rsidR="00614D2D" w:rsidRDefault="00614D2D">
            <w:pPr>
              <w:pStyle w:val="TAL"/>
              <w:ind w:left="38"/>
              <w:rPr>
                <w:b/>
              </w:rPr>
            </w:pPr>
          </w:p>
          <w:p w:rsidR="00614D2D" w:rsidRDefault="00614D2D">
            <w:pPr>
              <w:pStyle w:val="textTCobjectives"/>
              <w:ind w:left="38"/>
              <w:rPr>
                <w:rFonts w:ascii="Arial" w:hAnsi="Arial"/>
                <w:sz w:val="18"/>
              </w:rPr>
            </w:pPr>
            <w:r>
              <w:rPr>
                <w:rFonts w:ascii="Arial" w:hAnsi="Arial"/>
                <w:sz w:val="18"/>
              </w:rPr>
              <w:t xml:space="preserve">13- OPEN CHANNEL proactive command is fetched </w:t>
            </w:r>
          </w:p>
          <w:p w:rsidR="00614D2D" w:rsidRDefault="00614D2D">
            <w:pPr>
              <w:pStyle w:val="textTCobjectives"/>
              <w:rPr>
                <w:b/>
              </w:rPr>
            </w:pPr>
            <w:r>
              <w:rPr>
                <w:rFonts w:ascii="Arial" w:hAnsi="Arial"/>
                <w:sz w:val="18"/>
              </w:rPr>
              <w:t>14- 90 00 expected to the previous Terminal Response (no proactive command is sent)</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rPr>
            </w:pPr>
            <w:r>
              <w:rPr>
                <w:rFonts w:ascii="Arial" w:hAnsi="Arial"/>
                <w:sz w:val="18"/>
              </w:rPr>
              <w:t>5</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extTCobjectives"/>
              <w:jc w:val="center"/>
              <w:rPr>
                <w:rFonts w:ascii="Arial" w:hAnsi="Arial"/>
                <w:b/>
                <w:sz w:val="18"/>
              </w:rPr>
            </w:pPr>
            <w:r>
              <w:rPr>
                <w:rFonts w:ascii="Arial" w:hAnsi="Arial"/>
                <w:b/>
                <w:sz w:val="18"/>
              </w:rPr>
              <w:t>Unknown proactive command</w:t>
            </w: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1- Send an envelope menu selection with the item id of Applet1</w:t>
            </w:r>
          </w:p>
          <w:p w:rsidR="00614D2D" w:rsidRDefault="00614D2D">
            <w:pPr>
              <w:pStyle w:val="textTCobjectives"/>
              <w:rPr>
                <w:rFonts w:ascii="Arial" w:hAnsi="Arial"/>
                <w:bCs/>
                <w:sz w:val="18"/>
              </w:rPr>
            </w:pPr>
            <w:r>
              <w:rPr>
                <w:rFonts w:ascii="Arial" w:hAnsi="Arial"/>
                <w:bCs/>
                <w:sz w:val="18"/>
              </w:rPr>
              <w:t>2- Applet1 build an unknown proactive command of 8 null bytes and send it</w:t>
            </w:r>
          </w:p>
          <w:p w:rsidR="00614D2D" w:rsidRDefault="00614D2D">
            <w:pPr>
              <w:pStyle w:val="textTCobjectives"/>
              <w:rPr>
                <w:rFonts w:ascii="Arial" w:hAnsi="Arial"/>
                <w:bCs/>
                <w:sz w:val="18"/>
              </w:rPr>
            </w:pPr>
            <w:r>
              <w:rPr>
                <w:rFonts w:ascii="Arial" w:hAnsi="Arial"/>
                <w:bCs/>
                <w:sz w:val="18"/>
              </w:rPr>
              <w:t>3- Fetch and terminal response OK</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r>
              <w:rPr>
                <w:rFonts w:ascii="Arial" w:hAnsi="Arial"/>
                <w:sz w:val="18"/>
              </w:rPr>
              <w:t>1- Applet1 is triggered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TCobjectives"/>
              <w:ind w:left="38"/>
              <w:rPr>
                <w:rFonts w:ascii="Arial" w:hAnsi="Arial"/>
                <w:sz w:val="18"/>
              </w:rPr>
            </w:pPr>
          </w:p>
          <w:p w:rsidR="00614D2D" w:rsidRDefault="00614D2D">
            <w:pPr>
              <w:pStyle w:val="textTCobjectives"/>
              <w:ind w:left="38"/>
              <w:rPr>
                <w:rFonts w:ascii="Arial" w:hAnsi="Arial"/>
                <w:sz w:val="18"/>
              </w:rPr>
            </w:pPr>
          </w:p>
          <w:p w:rsidR="00614D2D" w:rsidRDefault="00614D2D">
            <w:pPr>
              <w:pStyle w:val="textTCobjectives"/>
              <w:ind w:left="38"/>
              <w:rPr>
                <w:rFonts w:ascii="Arial" w:hAnsi="Arial"/>
                <w:sz w:val="18"/>
              </w:rPr>
            </w:pPr>
          </w:p>
          <w:p w:rsidR="00614D2D" w:rsidRDefault="00614D2D">
            <w:pPr>
              <w:pStyle w:val="textTCobjectives"/>
              <w:ind w:left="38"/>
              <w:rPr>
                <w:rFonts w:ascii="Arial" w:hAnsi="Arial"/>
                <w:sz w:val="18"/>
              </w:rPr>
            </w:pPr>
            <w:r>
              <w:rPr>
                <w:rFonts w:ascii="Arial" w:hAnsi="Arial"/>
                <w:sz w:val="18"/>
              </w:rPr>
              <w:t>2- 91 15</w:t>
            </w:r>
          </w:p>
          <w:p w:rsidR="00614D2D" w:rsidRDefault="00614D2D">
            <w:pPr>
              <w:pStyle w:val="textTCobjectives"/>
              <w:ind w:left="38"/>
              <w:rPr>
                <w:rFonts w:ascii="Arial" w:hAnsi="Arial"/>
                <w:sz w:val="18"/>
              </w:rPr>
            </w:pPr>
          </w:p>
          <w:p w:rsidR="00614D2D" w:rsidRDefault="00614D2D">
            <w:pPr>
              <w:pStyle w:val="textTCobjectives"/>
              <w:ind w:left="38"/>
              <w:rPr>
                <w:rFonts w:ascii="Arial" w:hAnsi="Arial"/>
                <w:sz w:val="18"/>
              </w:rPr>
            </w:pPr>
            <w:r>
              <w:rPr>
                <w:rFonts w:ascii="Arial" w:hAnsi="Arial"/>
                <w:sz w:val="18"/>
              </w:rPr>
              <w:t>3- Command details TLV, Device Identities TLV and unknown TLV including 8 null bytes are fetched.</w:t>
            </w:r>
          </w:p>
        </w:tc>
      </w:tr>
    </w:tbl>
    <w:p w:rsidR="00614D2D" w:rsidRDefault="00614D2D" w:rsidP="00614D2D"/>
    <w:p w:rsidR="00614D2D" w:rsidRDefault="00614D2D" w:rsidP="00614D2D">
      <w:pPr>
        <w:pStyle w:val="H6"/>
      </w:pPr>
      <w:r>
        <w:t>6.3.4.1.4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76"/>
        <w:gridCol w:w="2682"/>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N5</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N6</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Not testable</w:t>
            </w:r>
          </w:p>
        </w:tc>
      </w:tr>
    </w:tbl>
    <w:p w:rsidR="00614D2D" w:rsidRDefault="00614D2D" w:rsidP="00614D2D"/>
    <w:p w:rsidR="00614D2D" w:rsidRDefault="00614D2D" w:rsidP="00614D2D">
      <w:pPr>
        <w:pStyle w:val="Heading3"/>
        <w:keepNext w:val="0"/>
        <w:keepLines w:val="0"/>
      </w:pPr>
      <w:bookmarkStart w:id="657" w:name="_Toc51826861"/>
      <w:bookmarkStart w:id="658" w:name="_Toc117070542"/>
      <w:bookmarkStart w:id="659" w:name="_Toc51828304"/>
      <w:r>
        <w:t>6.3.5</w:t>
      </w:r>
      <w:r>
        <w:tab/>
        <w:t>Exception Handling</w:t>
      </w:r>
      <w:bookmarkEnd w:id="657"/>
      <w:bookmarkEnd w:id="658"/>
      <w:bookmarkEnd w:id="659"/>
    </w:p>
    <w:p w:rsidR="00614D2D" w:rsidRDefault="00614D2D" w:rsidP="00614D2D">
      <w:pPr>
        <w:pStyle w:val="Heading4"/>
        <w:keepNext w:val="0"/>
        <w:keepLines w:val="0"/>
      </w:pPr>
      <w:bookmarkStart w:id="660" w:name="_Toc51826862"/>
      <w:bookmarkStart w:id="661" w:name="_Toc117070543"/>
      <w:bookmarkStart w:id="662" w:name="_Toc51828305"/>
      <w:r>
        <w:t>6.3.5.1</w:t>
      </w:r>
      <w:r>
        <w:tab/>
        <w:t>Hide Exceptions from the ME</w:t>
      </w:r>
      <w:bookmarkEnd w:id="660"/>
      <w:bookmarkEnd w:id="661"/>
      <w:bookmarkEnd w:id="662"/>
    </w:p>
    <w:p w:rsidR="00614D2D" w:rsidRDefault="00614D2D" w:rsidP="00614D2D">
      <w:r>
        <w:t>Test Area Reference: FWK_EXH_HEME</w:t>
      </w:r>
    </w:p>
    <w:p w:rsidR="00614D2D" w:rsidRDefault="00614D2D" w:rsidP="00614D2D">
      <w:pPr>
        <w:pStyle w:val="H6"/>
        <w:keepNext w:val="0"/>
        <w:keepLines w:val="0"/>
      </w:pPr>
      <w:r>
        <w:t>6.3.5.1.1</w:t>
      </w:r>
      <w:r>
        <w:tab/>
        <w:t>Conformance Requirements</w:t>
      </w:r>
    </w:p>
    <w:p w:rsidR="00614D2D" w:rsidRDefault="00614D2D" w:rsidP="00614D2D">
      <w:pPr>
        <w:pStyle w:val="H6"/>
        <w:keepNext w:val="0"/>
        <w:keepLines w:val="0"/>
      </w:pPr>
      <w:r>
        <w:t>6.3.5.1.1.1</w:t>
      </w:r>
      <w:r>
        <w:tab/>
        <w:t>Normal Execution</w:t>
      </w:r>
    </w:p>
    <w:p w:rsidR="00614D2D" w:rsidRDefault="00614D2D" w:rsidP="00614D2D">
      <w:pPr>
        <w:pStyle w:val="ListBullet"/>
        <w:numPr>
          <w:ilvl w:val="0"/>
          <w:numId w:val="2"/>
        </w:numPr>
        <w:ind w:left="568" w:hanging="284"/>
      </w:pPr>
      <w:r>
        <w:t>CRRN1: A toolkit applet may throw an exception, but this error will not be sent to the ME.</w:t>
      </w:r>
    </w:p>
    <w:p w:rsidR="00614D2D" w:rsidRDefault="00614D2D" w:rsidP="00614D2D">
      <w:pPr>
        <w:pStyle w:val="NO"/>
        <w:keepLines w:val="0"/>
      </w:pPr>
      <w:r>
        <w:t>NOTE:</w:t>
      </w:r>
      <w:r>
        <w:tab/>
        <w:t>Because the behaviour of the SIM is not exactly defined for the above CRRN, there are no tests defined here yet.</w:t>
      </w:r>
    </w:p>
    <w:p w:rsidR="00614D2D" w:rsidRDefault="00614D2D" w:rsidP="00614D2D">
      <w:pPr>
        <w:pStyle w:val="H6"/>
        <w:keepNext w:val="0"/>
        <w:keepLines w:val="0"/>
      </w:pPr>
      <w:r>
        <w:t>6.3.5.1.1.2</w:t>
      </w:r>
      <w:r>
        <w:tab/>
        <w:t>Parameters error</w:t>
      </w:r>
    </w:p>
    <w:p w:rsidR="00614D2D" w:rsidRDefault="00614D2D" w:rsidP="00614D2D">
      <w:r>
        <w:t>No requirements.</w:t>
      </w:r>
    </w:p>
    <w:p w:rsidR="00614D2D" w:rsidRDefault="00614D2D" w:rsidP="00614D2D">
      <w:pPr>
        <w:pStyle w:val="H6"/>
        <w:keepNext w:val="0"/>
        <w:keepLines w:val="0"/>
      </w:pPr>
      <w:r>
        <w:t>6.3.5.1.1.3</w:t>
      </w:r>
      <w:r>
        <w:tab/>
        <w:t>Context Errors</w:t>
      </w:r>
    </w:p>
    <w:p w:rsidR="00614D2D" w:rsidRDefault="00614D2D" w:rsidP="00614D2D">
      <w:r>
        <w:t>No requirements.</w:t>
      </w:r>
    </w:p>
    <w:p w:rsidR="00614D2D" w:rsidRDefault="00614D2D" w:rsidP="00614D2D">
      <w:pPr>
        <w:pStyle w:val="Heading4"/>
        <w:keepNext w:val="0"/>
        <w:keepLines w:val="0"/>
      </w:pPr>
      <w:bookmarkStart w:id="663" w:name="_Toc51826863"/>
      <w:bookmarkStart w:id="664" w:name="_Toc117070544"/>
      <w:bookmarkStart w:id="665" w:name="_Toc51828306"/>
      <w:r>
        <w:t>6.3.5.2</w:t>
      </w:r>
      <w:r>
        <w:tab/>
        <w:t>Interaction with Multiple Triggering</w:t>
      </w:r>
      <w:bookmarkEnd w:id="663"/>
      <w:bookmarkEnd w:id="664"/>
      <w:bookmarkEnd w:id="665"/>
    </w:p>
    <w:p w:rsidR="00614D2D" w:rsidRDefault="00614D2D" w:rsidP="00614D2D">
      <w:r>
        <w:t>Test Area Reference: FWK_EXH_IMTG</w:t>
      </w:r>
    </w:p>
    <w:p w:rsidR="00614D2D" w:rsidRDefault="00614D2D" w:rsidP="00614D2D">
      <w:pPr>
        <w:pStyle w:val="H6"/>
        <w:keepNext w:val="0"/>
        <w:keepLines w:val="0"/>
      </w:pPr>
      <w:r>
        <w:t>6.3.5.2.1</w:t>
      </w:r>
      <w:r>
        <w:tab/>
        <w:t>Conformance Requirements</w:t>
      </w:r>
    </w:p>
    <w:p w:rsidR="00614D2D" w:rsidRDefault="00614D2D" w:rsidP="00614D2D">
      <w:pPr>
        <w:pStyle w:val="H6"/>
        <w:keepNext w:val="0"/>
        <w:keepLines w:val="0"/>
      </w:pPr>
      <w:r>
        <w:t>6.3.5.2.1.1</w:t>
      </w:r>
      <w:r>
        <w:tab/>
        <w:t>Normal Execution:</w:t>
      </w:r>
    </w:p>
    <w:p w:rsidR="00614D2D" w:rsidRDefault="00614D2D" w:rsidP="00614D2D">
      <w:pPr>
        <w:pStyle w:val="ListBullet"/>
        <w:numPr>
          <w:ilvl w:val="0"/>
          <w:numId w:val="2"/>
        </w:numPr>
        <w:ind w:left="568" w:hanging="284"/>
      </w:pPr>
      <w:r>
        <w:t>CRRN1: An exception thrown by a toolkit applet, will not influence toolkit applets registered to the same event.</w:t>
      </w:r>
    </w:p>
    <w:p w:rsidR="00614D2D" w:rsidRDefault="00614D2D" w:rsidP="00614D2D">
      <w:pPr>
        <w:pStyle w:val="H6"/>
        <w:keepNext w:val="0"/>
        <w:keepLines w:val="0"/>
      </w:pPr>
      <w:r>
        <w:t>6.3.5.2.1.2</w:t>
      </w:r>
      <w:r>
        <w:tab/>
        <w:t>Parameters error</w:t>
      </w:r>
    </w:p>
    <w:p w:rsidR="00614D2D" w:rsidRDefault="00614D2D" w:rsidP="00614D2D">
      <w:r>
        <w:t>No requirements.</w:t>
      </w:r>
    </w:p>
    <w:p w:rsidR="00614D2D" w:rsidRDefault="00614D2D" w:rsidP="00614D2D">
      <w:pPr>
        <w:pStyle w:val="H6"/>
        <w:keepNext w:val="0"/>
        <w:keepLines w:val="0"/>
      </w:pPr>
      <w:r>
        <w:t>6.3.5.2.1.3</w:t>
      </w:r>
      <w:r>
        <w:tab/>
        <w:t>Context Errors</w:t>
      </w:r>
    </w:p>
    <w:p w:rsidR="00614D2D" w:rsidRDefault="00614D2D" w:rsidP="00614D2D">
      <w:r>
        <w:t>No requirements.</w:t>
      </w:r>
    </w:p>
    <w:p w:rsidR="00614D2D" w:rsidRDefault="00614D2D" w:rsidP="00614D2D">
      <w:pPr>
        <w:pStyle w:val="H6"/>
        <w:keepNext w:val="0"/>
        <w:keepLines w:val="0"/>
      </w:pPr>
      <w:r>
        <w:t>6.3.5.2.2</w:t>
      </w:r>
      <w:r>
        <w:tab/>
        <w:t>Test Suite Files</w:t>
      </w:r>
    </w:p>
    <w:p w:rsidR="00614D2D" w:rsidRDefault="00614D2D" w:rsidP="00614D2D">
      <w:pPr>
        <w:pStyle w:val="B1"/>
        <w:tabs>
          <w:tab w:val="left" w:pos="2268"/>
        </w:tabs>
      </w:pPr>
      <w:r>
        <w:t>Test Script:</w:t>
      </w:r>
      <w:r w:rsidR="00A1704F">
        <w:tab/>
      </w:r>
      <w:r>
        <w:t>FWK_EXH_IMTG_1.scr</w:t>
      </w:r>
    </w:p>
    <w:p w:rsidR="00614D2D" w:rsidRDefault="00614D2D" w:rsidP="00614D2D">
      <w:pPr>
        <w:pStyle w:val="B1"/>
        <w:tabs>
          <w:tab w:val="left" w:pos="2268"/>
        </w:tabs>
      </w:pPr>
      <w:r>
        <w:t>Test Applet:</w:t>
      </w:r>
      <w:r>
        <w:tab/>
        <w:t>FWK_EXH_IMTG_1.java</w:t>
      </w:r>
    </w:p>
    <w:p w:rsidR="00614D2D" w:rsidRDefault="00614D2D" w:rsidP="00614D2D">
      <w:pPr>
        <w:pStyle w:val="B1"/>
        <w:tabs>
          <w:tab w:val="left" w:pos="2268"/>
        </w:tabs>
      </w:pPr>
      <w:r>
        <w:t>Load Script:</w:t>
      </w:r>
      <w:r>
        <w:tab/>
        <w:t>FWK_EXH_IMTG_1.ldr</w:t>
      </w:r>
    </w:p>
    <w:p w:rsidR="00614D2D" w:rsidRDefault="00614D2D" w:rsidP="00614D2D">
      <w:pPr>
        <w:pStyle w:val="B1"/>
        <w:tabs>
          <w:tab w:val="left" w:pos="2268"/>
        </w:tabs>
      </w:pPr>
      <w:r>
        <w:t>Cleanup Script:</w:t>
      </w:r>
      <w:r>
        <w:tab/>
        <w:t>FWK_EXH_IMTG_1.clr</w:t>
      </w:r>
    </w:p>
    <w:p w:rsidR="00614D2D" w:rsidRDefault="00614D2D" w:rsidP="00614D2D">
      <w:pPr>
        <w:pStyle w:val="B1"/>
        <w:tabs>
          <w:tab w:val="left" w:pos="2268"/>
        </w:tabs>
      </w:pPr>
      <w:r>
        <w:t>Parameter File:</w:t>
      </w:r>
      <w:r>
        <w:tab/>
        <w:t>FWK_EXH_IMTG_1.par</w:t>
      </w:r>
    </w:p>
    <w:p w:rsidR="00614D2D" w:rsidRDefault="00614D2D" w:rsidP="00614D2D">
      <w:pPr>
        <w:pStyle w:val="H6"/>
        <w:keepNext w:val="0"/>
        <w:keepLines w:val="0"/>
      </w:pPr>
      <w:r>
        <w:t>6.3.5.2.3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0</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Load/install 2 toolkit applets registered to EVENT_STATUS_COMMAND, EVENT_PROFILE_DOWNLOAD, EVENT_UNRECOGNIZED_ENVELOPE, EVENT_EVENT_DOWNLOAD_MT_CALL, EVENT_UNFORMATTED_SMS_PP_ENV, EVENT_UNFORMATTED_SMS_PP_UPD, EVENT_UNFORMATTED_SMS_CB</w:t>
            </w:r>
          </w:p>
          <w:p w:rsidR="00614D2D" w:rsidRDefault="00614D2D">
            <w:pPr>
              <w:pStyle w:val="PL"/>
              <w:rPr>
                <w:noProof w:val="0"/>
              </w:rPr>
            </w:pPr>
          </w:p>
          <w:p w:rsidR="00614D2D" w:rsidRDefault="00614D2D">
            <w:pPr>
              <w:pStyle w:val="PL"/>
              <w:rPr>
                <w:noProof w:val="0"/>
              </w:rPr>
            </w:pPr>
            <w:r>
              <w:rPr>
                <w:noProof w:val="0"/>
              </w:rPr>
              <w:t xml:space="preserve">applet1: Priority= 0x01, </w:t>
            </w:r>
          </w:p>
          <w:p w:rsidR="00614D2D" w:rsidRDefault="00614D2D">
            <w:pPr>
              <w:pStyle w:val="PL"/>
              <w:rPr>
                <w:noProof w:val="0"/>
              </w:rPr>
            </w:pPr>
            <w:r>
              <w:rPr>
                <w:noProof w:val="0"/>
              </w:rPr>
              <w:t xml:space="preserve">applet2: Priority= 0x02, </w:t>
            </w:r>
          </w:p>
          <w:p w:rsidR="00614D2D" w:rsidRDefault="00614D2D">
            <w:pPr>
              <w:pStyle w:val="PL"/>
              <w:rPr>
                <w:noProof w:val="0"/>
                <w:sz w:val="18"/>
              </w:rPr>
            </w:pPr>
            <w:r>
              <w:rPr>
                <w:noProof w:val="0"/>
              </w:rPr>
              <w:t>(i.e. applet1 is triggered before applet2)</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1</w:t>
            </w:r>
          </w:p>
        </w:tc>
        <w:tc>
          <w:tcPr>
            <w:tcW w:w="4111" w:type="dxa"/>
            <w:tcBorders>
              <w:top w:val="nil"/>
              <w:left w:val="single" w:sz="4" w:space="0" w:color="auto"/>
              <w:bottom w:val="nil"/>
              <w:right w:val="single" w:sz="4" w:space="0" w:color="auto"/>
            </w:tcBorders>
          </w:tcPr>
          <w:p w:rsidR="00614D2D" w:rsidRDefault="00614D2D">
            <w:pPr>
              <w:pStyle w:val="TAH"/>
              <w:keepNext w:val="0"/>
              <w:keepLines w:val="0"/>
              <w:rPr>
                <w:b w:val="0"/>
              </w:rPr>
            </w:pPr>
            <w:r>
              <w:t>Status_Command is sent</w:t>
            </w:r>
          </w:p>
          <w:p w:rsidR="00614D2D" w:rsidRDefault="00614D2D">
            <w:pPr>
              <w:pStyle w:val="PL"/>
              <w:rPr>
                <w:sz w:val="18"/>
              </w:rPr>
            </w:pPr>
          </w:p>
          <w:p w:rsidR="00614D2D" w:rsidRDefault="00614D2D">
            <w:pPr>
              <w:pStyle w:val="PL"/>
              <w:rPr>
                <w:noProof w:val="0"/>
              </w:rPr>
            </w:pPr>
          </w:p>
        </w:tc>
        <w:tc>
          <w:tcPr>
            <w:tcW w:w="2911" w:type="dxa"/>
            <w:tcBorders>
              <w:top w:val="nil"/>
              <w:left w:val="single" w:sz="4" w:space="0" w:color="auto"/>
              <w:bottom w:val="nil"/>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Applet1 is triggered</w:t>
            </w:r>
          </w:p>
          <w:p w:rsidR="00614D2D" w:rsidRDefault="00614D2D">
            <w:pPr>
              <w:pStyle w:val="TAL"/>
              <w:keepNext w:val="0"/>
              <w:keepLines w:val="0"/>
            </w:pPr>
            <w:r>
              <w:t>:</w:t>
            </w:r>
          </w:p>
          <w:p w:rsidR="00614D2D" w:rsidRDefault="00614D2D">
            <w:pPr>
              <w:pStyle w:val="TAL"/>
              <w:keepNext w:val="0"/>
              <w:keepLines w:val="0"/>
            </w:pPr>
            <w:r>
              <w:t>2- NullPointerException is thrown</w:t>
            </w:r>
          </w:p>
          <w:p w:rsidR="00614D2D" w:rsidRDefault="00614D2D">
            <w:pPr>
              <w:pStyle w:val="TAL"/>
              <w:keepNext w:val="0"/>
              <w:keepLines w:val="0"/>
            </w:pPr>
          </w:p>
          <w:p w:rsidR="00614D2D" w:rsidRDefault="00614D2D">
            <w:pPr>
              <w:pStyle w:val="TAL"/>
              <w:keepNext w:val="0"/>
              <w:keepLines w:val="0"/>
            </w:pPr>
            <w:r>
              <w:t>3- Applet2 is triggered</w:t>
            </w:r>
          </w:p>
        </w:tc>
        <w:tc>
          <w:tcPr>
            <w:tcW w:w="2334" w:type="dxa"/>
            <w:tcBorders>
              <w:top w:val="nil"/>
              <w:left w:val="single" w:sz="4" w:space="0" w:color="auto"/>
              <w:bottom w:val="nil"/>
              <w:right w:val="single" w:sz="4" w:space="0" w:color="auto"/>
            </w:tcBorders>
          </w:tcPr>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2</w:t>
            </w:r>
          </w:p>
        </w:tc>
        <w:tc>
          <w:tcPr>
            <w:tcW w:w="4111" w:type="dxa"/>
            <w:tcBorders>
              <w:top w:val="single" w:sz="4" w:space="0" w:color="auto"/>
              <w:left w:val="single" w:sz="4" w:space="0" w:color="auto"/>
              <w:bottom w:val="nil"/>
              <w:right w:val="nil"/>
            </w:tcBorders>
          </w:tcPr>
          <w:p w:rsidR="00614D2D" w:rsidRDefault="00614D2D">
            <w:pPr>
              <w:pStyle w:val="TAH"/>
              <w:keepNext w:val="0"/>
              <w:keepLines w:val="0"/>
              <w:rPr>
                <w:b w:val="0"/>
              </w:rPr>
            </w:pPr>
            <w:r>
              <w:t>Profile_Download is sent</w:t>
            </w:r>
          </w:p>
          <w:p w:rsidR="00614D2D" w:rsidRDefault="00614D2D">
            <w:pPr>
              <w:pStyle w:val="PL"/>
              <w:rPr>
                <w:sz w:val="18"/>
              </w:rPr>
            </w:pPr>
            <w:r>
              <w:rPr>
                <w:sz w:val="18"/>
              </w:rPr>
              <w:t xml:space="preserve"> </w:t>
            </w:r>
          </w:p>
          <w:p w:rsidR="00614D2D" w:rsidRDefault="00614D2D">
            <w:pPr>
              <w:pStyle w:val="PL"/>
              <w:rPr>
                <w:b/>
                <w:noProof w:val="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Applet1 is triggered</w:t>
            </w:r>
          </w:p>
          <w:p w:rsidR="00614D2D" w:rsidRDefault="00614D2D">
            <w:pPr>
              <w:pStyle w:val="TAL"/>
              <w:keepNext w:val="0"/>
              <w:keepLines w:val="0"/>
            </w:pPr>
            <w:r>
              <w:t xml:space="preserve">: </w:t>
            </w:r>
          </w:p>
          <w:p w:rsidR="00614D2D" w:rsidRDefault="00614D2D">
            <w:pPr>
              <w:pStyle w:val="TAL"/>
              <w:keepNext w:val="0"/>
              <w:keepLines w:val="0"/>
            </w:pPr>
            <w:r>
              <w:t>2- NullPointerException is thrown</w:t>
            </w:r>
          </w:p>
          <w:p w:rsidR="00614D2D" w:rsidRDefault="00614D2D">
            <w:pPr>
              <w:pStyle w:val="TAL"/>
              <w:keepNext w:val="0"/>
              <w:keepLines w:val="0"/>
            </w:pPr>
          </w:p>
          <w:p w:rsidR="00614D2D" w:rsidRDefault="00614D2D">
            <w:pPr>
              <w:pStyle w:val="TAL"/>
              <w:keepNext w:val="0"/>
              <w:keepLines w:val="0"/>
            </w:pPr>
            <w:r>
              <w:t>3- Applet2 is triggered</w:t>
            </w:r>
          </w:p>
        </w:tc>
        <w:tc>
          <w:tcPr>
            <w:tcW w:w="2334" w:type="dxa"/>
            <w:tcBorders>
              <w:top w:val="single" w:sz="4" w:space="0" w:color="auto"/>
              <w:left w:val="nil"/>
              <w:bottom w:val="single" w:sz="4" w:space="0" w:color="auto"/>
              <w:right w:val="single" w:sz="4" w:space="0" w:color="auto"/>
            </w:tcBorders>
          </w:tcPr>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3</w:t>
            </w:r>
          </w:p>
        </w:tc>
        <w:tc>
          <w:tcPr>
            <w:tcW w:w="4111" w:type="dxa"/>
            <w:tcBorders>
              <w:top w:val="single" w:sz="4" w:space="0" w:color="auto"/>
              <w:left w:val="single" w:sz="4" w:space="0" w:color="auto"/>
              <w:bottom w:val="single" w:sz="4" w:space="0" w:color="auto"/>
              <w:right w:val="nil"/>
            </w:tcBorders>
          </w:tcPr>
          <w:p w:rsidR="00614D2D" w:rsidRDefault="00614D2D">
            <w:pPr>
              <w:pStyle w:val="TAH"/>
              <w:keepNext w:val="0"/>
              <w:keepLines w:val="0"/>
            </w:pPr>
            <w:r>
              <w:t xml:space="preserve">UNRECOGNIZED_Envelope is sent </w:t>
            </w:r>
          </w:p>
          <w:p w:rsidR="00614D2D" w:rsidRDefault="00614D2D">
            <w:pPr>
              <w:pStyle w:val="PL"/>
            </w:pPr>
          </w:p>
          <w:p w:rsidR="00614D2D" w:rsidRDefault="00614D2D">
            <w:pPr>
              <w:pStyle w:val="PL"/>
              <w:rPr>
                <w:b/>
                <w:noProof w:val="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Applet1 is triggered</w:t>
            </w:r>
          </w:p>
          <w:p w:rsidR="00614D2D" w:rsidRDefault="00614D2D">
            <w:pPr>
              <w:pStyle w:val="TAL"/>
              <w:keepNext w:val="0"/>
              <w:keepLines w:val="0"/>
            </w:pPr>
            <w:r>
              <w:t xml:space="preserve">: </w:t>
            </w:r>
          </w:p>
          <w:p w:rsidR="00614D2D" w:rsidRDefault="00614D2D">
            <w:pPr>
              <w:pStyle w:val="TAL"/>
              <w:keepNext w:val="0"/>
              <w:keepLines w:val="0"/>
            </w:pPr>
            <w:r>
              <w:t>2- NullPointerException is thrown</w:t>
            </w:r>
          </w:p>
          <w:p w:rsidR="00614D2D" w:rsidRDefault="00614D2D">
            <w:pPr>
              <w:pStyle w:val="TAL"/>
              <w:keepNext w:val="0"/>
              <w:keepLines w:val="0"/>
            </w:pPr>
          </w:p>
          <w:p w:rsidR="00614D2D" w:rsidRDefault="00614D2D">
            <w:pPr>
              <w:pStyle w:val="TAL"/>
              <w:keepNext w:val="0"/>
              <w:keepLines w:val="0"/>
            </w:pPr>
            <w:r>
              <w:t>3- Applet2 is triggered</w:t>
            </w:r>
          </w:p>
        </w:tc>
        <w:tc>
          <w:tcPr>
            <w:tcW w:w="2334" w:type="dxa"/>
            <w:tcBorders>
              <w:top w:val="single" w:sz="4" w:space="0" w:color="auto"/>
              <w:left w:val="nil"/>
              <w:bottom w:val="single" w:sz="4" w:space="0" w:color="auto"/>
              <w:right w:val="single" w:sz="4" w:space="0" w:color="auto"/>
            </w:tcBorders>
          </w:tcPr>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4</w:t>
            </w:r>
          </w:p>
        </w:tc>
        <w:tc>
          <w:tcPr>
            <w:tcW w:w="4111" w:type="dxa"/>
            <w:tcBorders>
              <w:top w:val="nil"/>
              <w:left w:val="single" w:sz="4" w:space="0" w:color="auto"/>
              <w:bottom w:val="nil"/>
              <w:right w:val="nil"/>
            </w:tcBorders>
          </w:tcPr>
          <w:p w:rsidR="00614D2D" w:rsidRDefault="00614D2D">
            <w:pPr>
              <w:pStyle w:val="TAH"/>
              <w:keepNext w:val="0"/>
              <w:keepLines w:val="0"/>
            </w:pPr>
            <w:r>
              <w:t xml:space="preserve">Event_Download_MT_Call is sent </w:t>
            </w:r>
          </w:p>
          <w:p w:rsidR="00614D2D" w:rsidRDefault="00614D2D">
            <w:pPr>
              <w:pStyle w:val="PL"/>
              <w:rPr>
                <w:noProof w:val="0"/>
              </w:rPr>
            </w:pPr>
          </w:p>
          <w:p w:rsidR="00614D2D" w:rsidRDefault="00614D2D">
            <w:pPr>
              <w:pStyle w:val="PL"/>
              <w:rPr>
                <w:b/>
                <w:noProof w:val="0"/>
              </w:rPr>
            </w:pPr>
          </w:p>
        </w:tc>
        <w:tc>
          <w:tcPr>
            <w:tcW w:w="2911" w:type="dxa"/>
            <w:tcBorders>
              <w:top w:val="single" w:sz="4" w:space="0" w:color="auto"/>
              <w:left w:val="single" w:sz="4" w:space="0" w:color="auto"/>
              <w:bottom w:val="nil"/>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Applet1 is triggered</w:t>
            </w:r>
          </w:p>
          <w:p w:rsidR="00614D2D" w:rsidRDefault="00614D2D">
            <w:pPr>
              <w:pStyle w:val="TAL"/>
              <w:keepNext w:val="0"/>
              <w:keepLines w:val="0"/>
            </w:pPr>
            <w:r>
              <w:t xml:space="preserve">: </w:t>
            </w:r>
          </w:p>
          <w:p w:rsidR="00614D2D" w:rsidRDefault="00614D2D">
            <w:pPr>
              <w:pStyle w:val="TAL"/>
              <w:keepNext w:val="0"/>
              <w:keepLines w:val="0"/>
            </w:pPr>
            <w:r>
              <w:t>2- NullPointerException is thrown</w:t>
            </w:r>
          </w:p>
          <w:p w:rsidR="00614D2D" w:rsidRDefault="00614D2D">
            <w:pPr>
              <w:pStyle w:val="TAL"/>
              <w:keepNext w:val="0"/>
              <w:keepLines w:val="0"/>
            </w:pPr>
          </w:p>
          <w:p w:rsidR="00614D2D" w:rsidRDefault="00614D2D">
            <w:pPr>
              <w:pStyle w:val="TAL"/>
              <w:keepNext w:val="0"/>
              <w:keepLines w:val="0"/>
            </w:pPr>
            <w:r>
              <w:t>3- Applet2 is triggered</w:t>
            </w:r>
          </w:p>
        </w:tc>
        <w:tc>
          <w:tcPr>
            <w:tcW w:w="2334" w:type="dxa"/>
            <w:tcBorders>
              <w:top w:val="single" w:sz="4" w:space="0" w:color="auto"/>
              <w:left w:val="nil"/>
              <w:bottom w:val="single" w:sz="4" w:space="0" w:color="auto"/>
              <w:right w:val="single" w:sz="4" w:space="0" w:color="auto"/>
            </w:tcBorders>
          </w:tcPr>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5</w:t>
            </w:r>
          </w:p>
        </w:tc>
        <w:tc>
          <w:tcPr>
            <w:tcW w:w="4111" w:type="dxa"/>
            <w:tcBorders>
              <w:top w:val="single" w:sz="4" w:space="0" w:color="auto"/>
              <w:left w:val="single" w:sz="4" w:space="0" w:color="auto"/>
              <w:bottom w:val="single" w:sz="4" w:space="0" w:color="auto"/>
              <w:right w:val="nil"/>
            </w:tcBorders>
          </w:tcPr>
          <w:p w:rsidR="00614D2D" w:rsidRDefault="00614D2D">
            <w:pPr>
              <w:pStyle w:val="TAH"/>
              <w:keepNext w:val="0"/>
              <w:keepLines w:val="0"/>
            </w:pPr>
            <w:r>
              <w:t xml:space="preserve">Unformatted_SMS_PP_Env is sent </w:t>
            </w:r>
          </w:p>
          <w:p w:rsidR="00614D2D" w:rsidRDefault="00614D2D">
            <w:pPr>
              <w:pStyle w:val="PL"/>
              <w:rPr>
                <w:noProof w:val="0"/>
              </w:rPr>
            </w:pPr>
          </w:p>
          <w:p w:rsidR="00614D2D" w:rsidRDefault="00614D2D">
            <w:pPr>
              <w:pStyle w:val="PL"/>
              <w:rPr>
                <w:b/>
                <w:noProof w:val="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Applet1 is triggered</w:t>
            </w:r>
          </w:p>
          <w:p w:rsidR="00614D2D" w:rsidRDefault="00614D2D">
            <w:pPr>
              <w:pStyle w:val="TAL"/>
              <w:keepNext w:val="0"/>
              <w:keepLines w:val="0"/>
            </w:pPr>
            <w:r>
              <w:t xml:space="preserve">: </w:t>
            </w:r>
          </w:p>
          <w:p w:rsidR="00614D2D" w:rsidRDefault="00614D2D">
            <w:pPr>
              <w:pStyle w:val="TAL"/>
              <w:keepNext w:val="0"/>
              <w:keepLines w:val="0"/>
            </w:pPr>
            <w:r>
              <w:t>2- NullPointerException is thrown</w:t>
            </w:r>
          </w:p>
          <w:p w:rsidR="00614D2D" w:rsidRDefault="00614D2D">
            <w:pPr>
              <w:pStyle w:val="TAL"/>
              <w:keepNext w:val="0"/>
              <w:keepLines w:val="0"/>
            </w:pPr>
          </w:p>
          <w:p w:rsidR="00614D2D" w:rsidRDefault="00614D2D">
            <w:pPr>
              <w:pStyle w:val="TAL"/>
              <w:keepNext w:val="0"/>
              <w:keepLines w:val="0"/>
            </w:pPr>
            <w:r>
              <w:t>3- Applet2 is triggered</w:t>
            </w:r>
          </w:p>
        </w:tc>
        <w:tc>
          <w:tcPr>
            <w:tcW w:w="2334" w:type="dxa"/>
            <w:tcBorders>
              <w:top w:val="single" w:sz="4" w:space="0" w:color="auto"/>
              <w:left w:val="nil"/>
              <w:bottom w:val="single" w:sz="4" w:space="0" w:color="auto"/>
              <w:right w:val="single" w:sz="4" w:space="0" w:color="auto"/>
            </w:tcBorders>
          </w:tcPr>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6</w:t>
            </w:r>
          </w:p>
        </w:tc>
        <w:tc>
          <w:tcPr>
            <w:tcW w:w="4111" w:type="dxa"/>
            <w:tcBorders>
              <w:top w:val="single" w:sz="4" w:space="0" w:color="auto"/>
              <w:left w:val="single" w:sz="4" w:space="0" w:color="auto"/>
              <w:bottom w:val="single" w:sz="4" w:space="0" w:color="auto"/>
              <w:right w:val="nil"/>
            </w:tcBorders>
          </w:tcPr>
          <w:p w:rsidR="00614D2D" w:rsidRDefault="00614D2D">
            <w:pPr>
              <w:pStyle w:val="TAH"/>
              <w:keepNext w:val="0"/>
              <w:keepLines w:val="0"/>
            </w:pPr>
            <w:r>
              <w:t xml:space="preserve">Unformatted_SMS_PP_Upd is sent </w:t>
            </w:r>
          </w:p>
          <w:p w:rsidR="00614D2D" w:rsidRDefault="00614D2D">
            <w:pPr>
              <w:pStyle w:val="PL"/>
              <w:rPr>
                <w:noProof w:val="0"/>
              </w:rPr>
            </w:pPr>
          </w:p>
          <w:p w:rsidR="00614D2D" w:rsidRDefault="00614D2D">
            <w:pPr>
              <w:pStyle w:val="PL"/>
              <w:rPr>
                <w:b/>
                <w:noProof w:val="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Applet1 is triggered</w:t>
            </w:r>
          </w:p>
          <w:p w:rsidR="00614D2D" w:rsidRDefault="00614D2D">
            <w:pPr>
              <w:pStyle w:val="TAL"/>
              <w:keepNext w:val="0"/>
              <w:keepLines w:val="0"/>
            </w:pPr>
            <w:r>
              <w:t xml:space="preserve">: </w:t>
            </w:r>
          </w:p>
          <w:p w:rsidR="00614D2D" w:rsidRDefault="00614D2D">
            <w:pPr>
              <w:pStyle w:val="TAL"/>
              <w:keepNext w:val="0"/>
              <w:keepLines w:val="0"/>
            </w:pPr>
            <w:r>
              <w:t>2- NullPointerException is thrown</w:t>
            </w:r>
          </w:p>
          <w:p w:rsidR="00614D2D" w:rsidRDefault="00614D2D">
            <w:pPr>
              <w:pStyle w:val="TAL"/>
              <w:keepNext w:val="0"/>
              <w:keepLines w:val="0"/>
            </w:pPr>
          </w:p>
          <w:p w:rsidR="00614D2D" w:rsidRDefault="00614D2D">
            <w:pPr>
              <w:pStyle w:val="TAL"/>
              <w:keepNext w:val="0"/>
              <w:keepLines w:val="0"/>
            </w:pPr>
            <w:r>
              <w:t>3- Applet2 is triggered</w:t>
            </w:r>
          </w:p>
        </w:tc>
        <w:tc>
          <w:tcPr>
            <w:tcW w:w="2334" w:type="dxa"/>
            <w:tcBorders>
              <w:top w:val="single" w:sz="4" w:space="0" w:color="auto"/>
              <w:left w:val="nil"/>
              <w:bottom w:val="single" w:sz="4" w:space="0" w:color="auto"/>
              <w:right w:val="single" w:sz="4" w:space="0" w:color="auto"/>
            </w:tcBorders>
          </w:tcPr>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7</w:t>
            </w:r>
          </w:p>
        </w:tc>
        <w:tc>
          <w:tcPr>
            <w:tcW w:w="4111" w:type="dxa"/>
            <w:tcBorders>
              <w:top w:val="single" w:sz="4" w:space="0" w:color="auto"/>
              <w:left w:val="single" w:sz="4" w:space="0" w:color="auto"/>
              <w:bottom w:val="single" w:sz="4" w:space="0" w:color="auto"/>
              <w:right w:val="nil"/>
            </w:tcBorders>
          </w:tcPr>
          <w:p w:rsidR="00614D2D" w:rsidRDefault="00614D2D">
            <w:pPr>
              <w:pStyle w:val="TAH"/>
              <w:keepNext w:val="0"/>
              <w:keepLines w:val="0"/>
            </w:pPr>
            <w:r>
              <w:t xml:space="preserve">Unformatted_SMS_CB is sent </w:t>
            </w:r>
          </w:p>
          <w:p w:rsidR="00614D2D" w:rsidRDefault="00614D2D">
            <w:pPr>
              <w:pStyle w:val="PL"/>
              <w:rPr>
                <w:noProof w:val="0"/>
              </w:rPr>
            </w:pPr>
          </w:p>
          <w:p w:rsidR="00614D2D" w:rsidRDefault="00614D2D">
            <w:pPr>
              <w:pStyle w:val="PL"/>
              <w:rPr>
                <w:b/>
                <w:noProof w:val="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Applet1 is triggered</w:t>
            </w:r>
          </w:p>
          <w:p w:rsidR="00614D2D" w:rsidRDefault="00614D2D">
            <w:pPr>
              <w:pStyle w:val="TAL"/>
              <w:keepNext w:val="0"/>
              <w:keepLines w:val="0"/>
            </w:pPr>
            <w:r>
              <w:t xml:space="preserve">: </w:t>
            </w:r>
          </w:p>
          <w:p w:rsidR="00614D2D" w:rsidRDefault="00614D2D">
            <w:pPr>
              <w:pStyle w:val="TAL"/>
              <w:keepNext w:val="0"/>
              <w:keepLines w:val="0"/>
            </w:pPr>
            <w:r>
              <w:t>2- NullPointerException is thrown</w:t>
            </w:r>
          </w:p>
          <w:p w:rsidR="00614D2D" w:rsidRDefault="00614D2D">
            <w:pPr>
              <w:pStyle w:val="TAL"/>
              <w:keepNext w:val="0"/>
              <w:keepLines w:val="0"/>
            </w:pPr>
          </w:p>
          <w:p w:rsidR="00614D2D" w:rsidRDefault="00614D2D">
            <w:pPr>
              <w:pStyle w:val="TAL"/>
              <w:keepNext w:val="0"/>
              <w:keepLines w:val="0"/>
            </w:pPr>
            <w:r>
              <w:t>3- Applet2 is triggered</w:t>
            </w:r>
          </w:p>
        </w:tc>
        <w:tc>
          <w:tcPr>
            <w:tcW w:w="2334" w:type="dxa"/>
            <w:tcBorders>
              <w:top w:val="single" w:sz="4" w:space="0" w:color="auto"/>
              <w:left w:val="nil"/>
              <w:bottom w:val="single" w:sz="4" w:space="0" w:color="auto"/>
              <w:right w:val="single" w:sz="4" w:space="0" w:color="auto"/>
            </w:tcBorders>
          </w:tcPr>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tc>
      </w:tr>
    </w:tbl>
    <w:p w:rsidR="00614D2D" w:rsidRDefault="00614D2D" w:rsidP="00614D2D"/>
    <w:p w:rsidR="00614D2D" w:rsidRDefault="00614D2D" w:rsidP="00614D2D">
      <w:pPr>
        <w:pStyle w:val="H6"/>
      </w:pPr>
      <w:r>
        <w:t>6.3.5.2.4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1, 2, 3, 4, 5, 6, 7</w:t>
            </w:r>
          </w:p>
        </w:tc>
      </w:tr>
    </w:tbl>
    <w:p w:rsidR="00614D2D" w:rsidRDefault="00614D2D" w:rsidP="00614D2D"/>
    <w:p w:rsidR="00614D2D" w:rsidRDefault="00614D2D" w:rsidP="00614D2D">
      <w:pPr>
        <w:pStyle w:val="Heading3"/>
        <w:keepNext w:val="0"/>
        <w:keepLines w:val="0"/>
      </w:pPr>
      <w:bookmarkStart w:id="666" w:name="_Toc51826864"/>
      <w:bookmarkStart w:id="667" w:name="_Toc117070545"/>
      <w:bookmarkStart w:id="668" w:name="_Toc51828307"/>
      <w:r>
        <w:t>6.3.6</w:t>
      </w:r>
      <w:r>
        <w:tab/>
        <w:t>Framework Security Management</w:t>
      </w:r>
      <w:bookmarkEnd w:id="666"/>
      <w:bookmarkEnd w:id="667"/>
      <w:bookmarkEnd w:id="668"/>
    </w:p>
    <w:p w:rsidR="00614D2D" w:rsidRDefault="00614D2D" w:rsidP="00614D2D">
      <w:pPr>
        <w:pStyle w:val="H6"/>
        <w:keepNext w:val="0"/>
        <w:keepLines w:val="0"/>
      </w:pPr>
      <w:r>
        <w:t>Security Parameters</w:t>
      </w:r>
    </w:p>
    <w:p w:rsidR="00614D2D" w:rsidRDefault="00614D2D" w:rsidP="00614D2D">
      <w:r>
        <w:t xml:space="preserve">The table that follows contains the security parameters that shall be used when the 3GPP TS 23.048 [8] security is required in the test cases developed in the current </w:t>
      </w:r>
      <w:r w:rsidR="00A1704F">
        <w:t>clause</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843"/>
        <w:gridCol w:w="7141"/>
      </w:tblGrid>
      <w:tr w:rsidR="00614D2D" w:rsidTr="00614D2D">
        <w:trPr>
          <w:jc w:val="center"/>
        </w:trPr>
        <w:tc>
          <w:tcPr>
            <w:tcW w:w="1843"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Parameter</w:t>
            </w:r>
          </w:p>
        </w:tc>
        <w:tc>
          <w:tcPr>
            <w:tcW w:w="714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Value in hexadecimal</w:t>
            </w:r>
          </w:p>
        </w:tc>
      </w:tr>
      <w:tr w:rsidR="00614D2D" w:rsidTr="00614D2D">
        <w:trPr>
          <w:jc w:val="center"/>
        </w:trPr>
        <w:tc>
          <w:tcPr>
            <w:tcW w:w="1843"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KIC</w:t>
            </w:r>
          </w:p>
        </w:tc>
        <w:tc>
          <w:tcPr>
            <w:tcW w:w="714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eastAsia="zh-CN"/>
              </w:rPr>
              <w:t>Value as described in the TS 23.048[8] (recommended value: 15)</w:t>
            </w:r>
          </w:p>
        </w:tc>
      </w:tr>
      <w:tr w:rsidR="00614D2D" w:rsidTr="00614D2D">
        <w:trPr>
          <w:jc w:val="center"/>
        </w:trPr>
        <w:tc>
          <w:tcPr>
            <w:tcW w:w="1843"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KID</w:t>
            </w:r>
          </w:p>
        </w:tc>
        <w:tc>
          <w:tcPr>
            <w:tcW w:w="714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eastAsia="zh-CN"/>
              </w:rPr>
              <w:t>Value as described in the TS 23.048[8] (recommended value: 15)</w:t>
            </w:r>
          </w:p>
        </w:tc>
      </w:tr>
      <w:tr w:rsidR="00614D2D" w:rsidTr="00614D2D">
        <w:trPr>
          <w:jc w:val="center"/>
        </w:trPr>
        <w:tc>
          <w:tcPr>
            <w:tcW w:w="1843"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CNTR</w:t>
            </w:r>
          </w:p>
        </w:tc>
        <w:tc>
          <w:tcPr>
            <w:tcW w:w="714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00 00 00 00 01</w:t>
            </w:r>
          </w:p>
        </w:tc>
      </w:tr>
      <w:tr w:rsidR="00614D2D" w:rsidTr="00614D2D">
        <w:trPr>
          <w:jc w:val="center"/>
        </w:trPr>
        <w:tc>
          <w:tcPr>
            <w:tcW w:w="1843"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Key for ciphering</w:t>
            </w:r>
          </w:p>
        </w:tc>
        <w:tc>
          <w:tcPr>
            <w:tcW w:w="714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de-DE" w:eastAsia="zh-CN"/>
              </w:rPr>
              <w:t>Corresponding to KIC (</w:t>
            </w:r>
            <w:r>
              <w:rPr>
                <w:lang w:eastAsia="zh-CN"/>
              </w:rPr>
              <w:t>recommended value:</w:t>
            </w:r>
            <w:r>
              <w:rPr>
                <w:lang w:val="de-DE" w:eastAsia="zh-CN"/>
              </w:rPr>
              <w:t xml:space="preserve"> </w:t>
            </w:r>
            <w:r>
              <w:t>01 41 42 7F DA E8 91 A7</w:t>
            </w:r>
            <w:r>
              <w:rPr>
                <w:lang w:val="de-DE" w:eastAsia="zh-CN"/>
              </w:rPr>
              <w:t xml:space="preserve"> </w:t>
            </w:r>
            <w:r>
              <w:rPr>
                <w:lang w:val="de-DE"/>
              </w:rPr>
              <w:t>0</w:t>
            </w:r>
            <w:r>
              <w:rPr>
                <w:lang w:val="de-DE" w:eastAsia="zh-CN"/>
              </w:rPr>
              <w:t>2</w:t>
            </w:r>
            <w:r>
              <w:rPr>
                <w:lang w:val="de-DE"/>
              </w:rPr>
              <w:t xml:space="preserve"> 4</w:t>
            </w:r>
            <w:r>
              <w:rPr>
                <w:lang w:val="de-DE" w:eastAsia="zh-CN"/>
              </w:rPr>
              <w:t>1</w:t>
            </w:r>
            <w:r>
              <w:rPr>
                <w:lang w:val="de-DE"/>
              </w:rPr>
              <w:t xml:space="preserve"> 42 7F DA E8 91 A7</w:t>
            </w:r>
            <w:r>
              <w:rPr>
                <w:lang w:val="de-DE" w:eastAsia="zh-CN"/>
              </w:rPr>
              <w:t>)</w:t>
            </w:r>
          </w:p>
        </w:tc>
      </w:tr>
      <w:tr w:rsidR="00614D2D" w:rsidTr="00614D2D">
        <w:trPr>
          <w:jc w:val="center"/>
        </w:trPr>
        <w:tc>
          <w:tcPr>
            <w:tcW w:w="1843"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Key for RC/CC/DS</w:t>
            </w:r>
          </w:p>
        </w:tc>
        <w:tc>
          <w:tcPr>
            <w:tcW w:w="714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rPr>
                <w:lang w:val="de-DE" w:eastAsia="zh-CN"/>
              </w:rPr>
              <w:t>Corresponding to KID (</w:t>
            </w:r>
            <w:r>
              <w:rPr>
                <w:lang w:eastAsia="zh-CN"/>
              </w:rPr>
              <w:t>recommended value:</w:t>
            </w:r>
            <w:r>
              <w:rPr>
                <w:lang w:val="de-DE" w:eastAsia="zh-CN"/>
              </w:rPr>
              <w:t xml:space="preserve"> </w:t>
            </w:r>
            <w:r>
              <w:t>01 23 45 67 89 AB CD EF</w:t>
            </w:r>
            <w:r>
              <w:rPr>
                <w:lang w:eastAsia="zh-CN"/>
              </w:rPr>
              <w:t xml:space="preserve"> </w:t>
            </w:r>
            <w:r>
              <w:rPr>
                <w:lang w:val="de-DE" w:eastAsia="zh-CN"/>
              </w:rPr>
              <w:t>EF CD AB 89 67 45 23 01)</w:t>
            </w:r>
          </w:p>
        </w:tc>
      </w:tr>
    </w:tbl>
    <w:p w:rsidR="00614D2D" w:rsidRDefault="00614D2D" w:rsidP="00614D2D"/>
    <w:p w:rsidR="00614D2D" w:rsidRDefault="00614D2D" w:rsidP="00614D2D">
      <w:r>
        <w:t xml:space="preserve">If a parameter is not listed explicitly in the above table, the default values of </w:t>
      </w:r>
      <w:r w:rsidR="00A1704F">
        <w:t>clause</w:t>
      </w:r>
      <w:r>
        <w:t xml:space="preserve"> 4.7.3.1 apply.</w:t>
      </w:r>
    </w:p>
    <w:p w:rsidR="00614D2D" w:rsidRDefault="00614D2D" w:rsidP="00614D2D">
      <w:pPr>
        <w:pStyle w:val="Heading4"/>
        <w:keepNext w:val="0"/>
        <w:keepLines w:val="0"/>
      </w:pPr>
      <w:bookmarkStart w:id="669" w:name="_Toc51826865"/>
      <w:bookmarkStart w:id="670" w:name="_Toc117070546"/>
      <w:bookmarkStart w:id="671" w:name="_Toc51828308"/>
      <w:r>
        <w:t>6.3.6.1</w:t>
      </w:r>
      <w:r>
        <w:tab/>
        <w:t>Input Data</w:t>
      </w:r>
      <w:bookmarkEnd w:id="669"/>
      <w:bookmarkEnd w:id="670"/>
      <w:bookmarkEnd w:id="671"/>
    </w:p>
    <w:p w:rsidR="00614D2D" w:rsidRDefault="00614D2D" w:rsidP="00614D2D">
      <w:r>
        <w:t>Test Area Reference: FWK_FWS_INDA</w:t>
      </w:r>
    </w:p>
    <w:p w:rsidR="00614D2D" w:rsidRDefault="00614D2D" w:rsidP="00614D2D">
      <w:pPr>
        <w:pStyle w:val="H6"/>
        <w:keepNext w:val="0"/>
        <w:keepLines w:val="0"/>
      </w:pPr>
      <w:r>
        <w:t>6.3.6.1.1</w:t>
      </w:r>
      <w:r>
        <w:tab/>
        <w:t>Conformance Requirements</w:t>
      </w:r>
    </w:p>
    <w:p w:rsidR="00614D2D" w:rsidRDefault="00614D2D" w:rsidP="00614D2D">
      <w:pPr>
        <w:pStyle w:val="H6"/>
        <w:keepNext w:val="0"/>
        <w:keepLines w:val="0"/>
      </w:pPr>
      <w:r>
        <w:t>6.3.6.1.1.1</w:t>
      </w:r>
      <w:r>
        <w:tab/>
        <w:t>Normal Execution</w:t>
      </w:r>
    </w:p>
    <w:p w:rsidR="00614D2D" w:rsidRDefault="00614D2D" w:rsidP="00614D2D">
      <w:pPr>
        <w:pStyle w:val="ListBullet"/>
        <w:numPr>
          <w:ilvl w:val="0"/>
          <w:numId w:val="2"/>
        </w:numPr>
        <w:ind w:left="568" w:hanging="284"/>
      </w:pPr>
      <w:r>
        <w:t>CRRN1: If the SIM receives an envelope APDU containing an SMS_PP_DATADOWNLOAD BER TLV formatted according to 3GPP TS 23.048 [8], the SIM Toolkit Framework shall verify the security of the SMS TPDU.</w:t>
      </w:r>
    </w:p>
    <w:p w:rsidR="00614D2D" w:rsidRDefault="00614D2D" w:rsidP="00614D2D">
      <w:pPr>
        <w:pStyle w:val="ListBullet"/>
        <w:numPr>
          <w:ilvl w:val="0"/>
          <w:numId w:val="2"/>
        </w:numPr>
        <w:ind w:left="568" w:hanging="284"/>
      </w:pPr>
      <w:r>
        <w:t>CRRN2: The toolkit applet will only be triggered if the TAR is known and the security verified.</w:t>
      </w:r>
    </w:p>
    <w:p w:rsidR="00614D2D" w:rsidRDefault="00614D2D" w:rsidP="00614D2D">
      <w:pPr>
        <w:pStyle w:val="ListBullet"/>
        <w:numPr>
          <w:ilvl w:val="0"/>
          <w:numId w:val="2"/>
        </w:numPr>
        <w:ind w:left="568" w:hanging="284"/>
      </w:pPr>
      <w:r>
        <w:t>CRRN3: If the SIM receives an envelope APDU containing an SMS_CB_DATADOWNLOAD formatted according to 3GPP TS 23.048 [8], the SIM Toolkit Framework shall verify the security of the cell broadcast page.</w:t>
      </w:r>
    </w:p>
    <w:p w:rsidR="00614D2D" w:rsidRDefault="00614D2D" w:rsidP="00614D2D">
      <w:pPr>
        <w:pStyle w:val="ListBullet"/>
        <w:numPr>
          <w:ilvl w:val="0"/>
          <w:numId w:val="2"/>
        </w:numPr>
        <w:ind w:left="568" w:hanging="284"/>
      </w:pPr>
      <w:r>
        <w:t>CRRN4: If the SIM receives an Update Record EFsms instruction formatted according to TS 23.048[8], the SIM Toolkit Framework shall verify the security of the SMS.</w:t>
      </w:r>
    </w:p>
    <w:p w:rsidR="00614D2D" w:rsidRDefault="00614D2D" w:rsidP="00614D2D">
      <w:pPr>
        <w:pStyle w:val="ListBullet"/>
        <w:numPr>
          <w:ilvl w:val="0"/>
          <w:numId w:val="2"/>
        </w:numPr>
        <w:ind w:left="568" w:hanging="284"/>
      </w:pPr>
      <w:r>
        <w:t>CRRN5: The STF shall provide the input data deciphered.</w:t>
      </w:r>
    </w:p>
    <w:p w:rsidR="00614D2D" w:rsidRDefault="00614D2D" w:rsidP="00614D2D">
      <w:pPr>
        <w:pStyle w:val="H6"/>
        <w:keepNext w:val="0"/>
        <w:keepLines w:val="0"/>
      </w:pPr>
      <w:r>
        <w:t>6.3.6.1.1.2</w:t>
      </w:r>
      <w:r>
        <w:tab/>
        <w:t>Parameters error</w:t>
      </w:r>
    </w:p>
    <w:p w:rsidR="00614D2D" w:rsidRDefault="00614D2D" w:rsidP="00614D2D">
      <w:r>
        <w:t>No requirements.</w:t>
      </w:r>
    </w:p>
    <w:p w:rsidR="00614D2D" w:rsidRDefault="00614D2D" w:rsidP="00614D2D">
      <w:pPr>
        <w:pStyle w:val="H6"/>
        <w:keepNext w:val="0"/>
        <w:keepLines w:val="0"/>
      </w:pPr>
      <w:r>
        <w:t>6.3.6.1.1.3</w:t>
      </w:r>
      <w:r>
        <w:tab/>
        <w:t>Context Errors</w:t>
      </w:r>
    </w:p>
    <w:p w:rsidR="00614D2D" w:rsidRDefault="00614D2D" w:rsidP="00614D2D">
      <w:r>
        <w:t>No requirements.</w:t>
      </w:r>
    </w:p>
    <w:p w:rsidR="00614D2D" w:rsidRDefault="00614D2D" w:rsidP="00614D2D">
      <w:pPr>
        <w:pStyle w:val="H6"/>
        <w:keepNext w:val="0"/>
        <w:keepLines w:val="0"/>
      </w:pPr>
      <w:r>
        <w:t>6.3.6.1.2</w:t>
      </w:r>
      <w:r>
        <w:tab/>
        <w:t>Test Area Files</w:t>
      </w:r>
    </w:p>
    <w:p w:rsidR="00614D2D" w:rsidRDefault="00614D2D" w:rsidP="00614D2D">
      <w:pPr>
        <w:pStyle w:val="B1"/>
        <w:tabs>
          <w:tab w:val="left" w:pos="2268"/>
        </w:tabs>
      </w:pPr>
      <w:r>
        <w:t>Test Script:</w:t>
      </w:r>
      <w:r>
        <w:tab/>
        <w:t>FWK_FWS_INDA_1.scr</w:t>
      </w:r>
    </w:p>
    <w:p w:rsidR="00614D2D" w:rsidRDefault="00614D2D" w:rsidP="00614D2D">
      <w:pPr>
        <w:pStyle w:val="B1"/>
        <w:tabs>
          <w:tab w:val="left" w:pos="2268"/>
        </w:tabs>
        <w:rPr>
          <w:lang w:val="fr-FR"/>
        </w:rPr>
      </w:pPr>
      <w:r>
        <w:rPr>
          <w:lang w:val="fr-FR"/>
        </w:rPr>
        <w:t>Test Applet:</w:t>
      </w:r>
      <w:r>
        <w:rPr>
          <w:lang w:val="fr-FR"/>
        </w:rPr>
        <w:tab/>
        <w:t>FWK_FWS_INDA_1.java</w:t>
      </w:r>
    </w:p>
    <w:p w:rsidR="00614D2D" w:rsidRDefault="00A1704F" w:rsidP="00614D2D">
      <w:pPr>
        <w:pStyle w:val="B1"/>
        <w:tabs>
          <w:tab w:val="left" w:pos="2268"/>
        </w:tabs>
        <w:rPr>
          <w:lang w:val="pt-BR"/>
        </w:rPr>
      </w:pPr>
      <w:r>
        <w:rPr>
          <w:lang w:val="fr-FR"/>
        </w:rPr>
        <w:tab/>
      </w:r>
      <w:r w:rsidR="00614D2D">
        <w:rPr>
          <w:lang w:val="pt-BR"/>
        </w:rPr>
        <w:t>FWK_FWS_INDA_2.java</w:t>
      </w:r>
    </w:p>
    <w:p w:rsidR="00614D2D" w:rsidRDefault="00A1704F" w:rsidP="00614D2D">
      <w:pPr>
        <w:pStyle w:val="B1"/>
        <w:tabs>
          <w:tab w:val="left" w:pos="2268"/>
        </w:tabs>
        <w:rPr>
          <w:lang w:val="pt-BR"/>
        </w:rPr>
      </w:pPr>
      <w:r>
        <w:rPr>
          <w:lang w:val="pt-BR"/>
        </w:rPr>
        <w:tab/>
      </w:r>
      <w:r w:rsidR="00614D2D">
        <w:rPr>
          <w:lang w:val="pt-BR"/>
        </w:rPr>
        <w:t>FWK_FWS_INDA_3.java</w:t>
      </w:r>
    </w:p>
    <w:p w:rsidR="00614D2D" w:rsidRDefault="00A1704F" w:rsidP="00614D2D">
      <w:pPr>
        <w:pStyle w:val="B1"/>
        <w:tabs>
          <w:tab w:val="left" w:pos="2268"/>
        </w:tabs>
        <w:rPr>
          <w:lang w:val="pt-BR"/>
        </w:rPr>
      </w:pPr>
      <w:r>
        <w:rPr>
          <w:lang w:val="pt-BR"/>
        </w:rPr>
        <w:tab/>
      </w:r>
      <w:r w:rsidR="00614D2D">
        <w:rPr>
          <w:lang w:val="pt-BR"/>
        </w:rPr>
        <w:t>FWK_FWS_INDA_4.java</w:t>
      </w:r>
    </w:p>
    <w:p w:rsidR="00614D2D" w:rsidRDefault="00A1704F" w:rsidP="00614D2D">
      <w:pPr>
        <w:pStyle w:val="B1"/>
        <w:tabs>
          <w:tab w:val="left" w:pos="2268"/>
        </w:tabs>
        <w:rPr>
          <w:lang w:val="pt-BR"/>
        </w:rPr>
      </w:pPr>
      <w:r>
        <w:rPr>
          <w:lang w:val="pt-BR"/>
        </w:rPr>
        <w:tab/>
      </w:r>
      <w:r w:rsidR="00614D2D">
        <w:rPr>
          <w:lang w:val="pt-BR"/>
        </w:rPr>
        <w:tab/>
        <w:t>FWK_FWS_INDA_5.java</w:t>
      </w:r>
    </w:p>
    <w:p w:rsidR="00614D2D" w:rsidRDefault="00A1704F" w:rsidP="00614D2D">
      <w:pPr>
        <w:pStyle w:val="B1"/>
        <w:tabs>
          <w:tab w:val="left" w:pos="2268"/>
        </w:tabs>
        <w:rPr>
          <w:lang w:val="pt-BR"/>
        </w:rPr>
      </w:pPr>
      <w:r>
        <w:rPr>
          <w:lang w:val="pt-BR"/>
        </w:rPr>
        <w:tab/>
      </w:r>
      <w:r w:rsidR="00614D2D">
        <w:rPr>
          <w:lang w:val="pt-BR"/>
        </w:rPr>
        <w:tab/>
        <w:t>FWK_FWS_INDA_6.java</w:t>
      </w:r>
    </w:p>
    <w:p w:rsidR="00614D2D" w:rsidRDefault="00614D2D" w:rsidP="00614D2D">
      <w:pPr>
        <w:pStyle w:val="B1"/>
        <w:tabs>
          <w:tab w:val="left" w:pos="2268"/>
        </w:tabs>
        <w:rPr>
          <w:lang w:val="pt-BR"/>
        </w:rPr>
      </w:pPr>
      <w:r>
        <w:rPr>
          <w:lang w:val="pt-BR"/>
        </w:rPr>
        <w:t>Load Script:</w:t>
      </w:r>
      <w:r w:rsidR="00A1704F">
        <w:rPr>
          <w:lang w:val="pt-BR"/>
        </w:rPr>
        <w:tab/>
      </w:r>
      <w:r>
        <w:rPr>
          <w:lang w:val="pt-BR"/>
        </w:rPr>
        <w:t>FWK_FWS_INDA_1.ldr</w:t>
      </w:r>
    </w:p>
    <w:p w:rsidR="00614D2D" w:rsidRDefault="00614D2D" w:rsidP="00614D2D">
      <w:pPr>
        <w:pStyle w:val="B1"/>
        <w:tabs>
          <w:tab w:val="left" w:pos="2268"/>
        </w:tabs>
      </w:pPr>
      <w:r>
        <w:t>Cleanup Script:</w:t>
      </w:r>
      <w:r w:rsidR="00A1704F">
        <w:tab/>
      </w:r>
      <w:r>
        <w:t>FWK_FWS_INDA_1.clr</w:t>
      </w:r>
    </w:p>
    <w:p w:rsidR="00614D2D" w:rsidRDefault="00614D2D" w:rsidP="00614D2D">
      <w:pPr>
        <w:pStyle w:val="B1"/>
        <w:tabs>
          <w:tab w:val="left" w:pos="2268"/>
        </w:tabs>
        <w:rPr>
          <w:lang w:val="pt-BR"/>
        </w:rPr>
      </w:pPr>
      <w:r>
        <w:rPr>
          <w:lang w:val="pt-BR"/>
        </w:rPr>
        <w:t>Parameter File:</w:t>
      </w:r>
      <w:r>
        <w:rPr>
          <w:lang w:val="pt-BR"/>
        </w:rPr>
        <w:tab/>
        <w:t>FWK_FWS_INDA_1.par</w:t>
      </w:r>
    </w:p>
    <w:p w:rsidR="00614D2D" w:rsidRDefault="00614D2D" w:rsidP="00614D2D">
      <w:pPr>
        <w:pStyle w:val="H6"/>
        <w:keepNext w:val="0"/>
        <w:keepLines w:val="0"/>
      </w:pPr>
      <w:r>
        <w:t>6.3.6.1.3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rPr>
                <w:rFonts w:ascii="Arial" w:hAnsi="Arial"/>
                <w:sz w:val="18"/>
              </w:rPr>
            </w:pPr>
            <w:r>
              <w:rPr>
                <w:rFonts w:ascii="Arial" w:hAnsi="Arial"/>
                <w:sz w:val="18"/>
              </w:rP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Framework checks the Cryptographic checksum and deciphers the data</w:t>
            </w:r>
          </w:p>
          <w:p w:rsidR="00614D2D" w:rsidRDefault="00614D2D">
            <w:pPr>
              <w:pStyle w:val="TAH"/>
            </w:pPr>
          </w:p>
          <w:p w:rsidR="00614D2D" w:rsidRDefault="00614D2D">
            <w:pPr>
              <w:pStyle w:val="PL"/>
              <w:keepNext/>
              <w:keepLines/>
            </w:pPr>
            <w:r>
              <w:t>Applet1 is loaded and installed</w:t>
            </w:r>
          </w:p>
          <w:p w:rsidR="00614D2D" w:rsidRDefault="00614D2D">
            <w:pPr>
              <w:pStyle w:val="PL"/>
            </w:pPr>
          </w:p>
          <w:p w:rsidR="00614D2D" w:rsidRDefault="00614D2D">
            <w:pPr>
              <w:pStyle w:val="PL"/>
              <w:keepNext/>
              <w:keepLines/>
            </w:pPr>
            <w:r>
              <w:t>1-Envelope(SMS-PP) single and formatted is sent to the SIM with this features:</w:t>
            </w:r>
          </w:p>
          <w:p w:rsidR="00614D2D" w:rsidRDefault="00614D2D">
            <w:pPr>
              <w:pStyle w:val="PL"/>
            </w:pPr>
            <w:r>
              <w:t>Ciphering;</w:t>
            </w:r>
          </w:p>
          <w:p w:rsidR="00614D2D" w:rsidRDefault="00614D2D">
            <w:pPr>
              <w:pStyle w:val="PL"/>
            </w:pPr>
            <w:r>
              <w:t>Cryptographic checksum;</w:t>
            </w:r>
          </w:p>
          <w:p w:rsidR="00614D2D" w:rsidRDefault="00614D2D">
            <w:pPr>
              <w:pStyle w:val="PL"/>
            </w:pPr>
            <w:r>
              <w:t>No proof of receipt;</w:t>
            </w:r>
          </w:p>
          <w:p w:rsidR="00614D2D" w:rsidRDefault="00614D2D">
            <w:pPr>
              <w:pStyle w:val="PL"/>
            </w:pPr>
            <w:r>
              <w:t>TAR of Applet1;</w:t>
            </w:r>
          </w:p>
          <w:p w:rsidR="00614D2D" w:rsidRDefault="00614D2D">
            <w:pPr>
              <w:pStyle w:val="PL"/>
            </w:pPr>
            <w:r>
              <w:t>Data = 01</w:t>
            </w:r>
          </w:p>
          <w:p w:rsidR="00614D2D" w:rsidRDefault="00614D2D">
            <w:pPr>
              <w:pStyle w:val="PL"/>
            </w:pPr>
          </w:p>
          <w:p w:rsidR="00614D2D" w:rsidRDefault="00614D2D">
            <w:pPr>
              <w:pStyle w:val="PL"/>
              <w:keepNext/>
              <w:keepLines/>
            </w:pPr>
            <w:r>
              <w:t>2- Short Message concatenated and formatted is sent to the SIM by an Envelope (SMS PP)with these features:</w:t>
            </w:r>
          </w:p>
          <w:p w:rsidR="00614D2D" w:rsidRDefault="00614D2D">
            <w:pPr>
              <w:pStyle w:val="PL"/>
            </w:pPr>
            <w:r>
              <w:t>Ciphering;</w:t>
            </w:r>
          </w:p>
          <w:p w:rsidR="00614D2D" w:rsidRDefault="00614D2D">
            <w:pPr>
              <w:pStyle w:val="PL"/>
            </w:pPr>
            <w:r>
              <w:t>Cryptographic checksum;</w:t>
            </w:r>
          </w:p>
          <w:p w:rsidR="00614D2D" w:rsidRDefault="00614D2D">
            <w:pPr>
              <w:pStyle w:val="PL"/>
            </w:pPr>
            <w:r>
              <w:t>No proof of receipt;</w:t>
            </w:r>
          </w:p>
          <w:p w:rsidR="00614D2D" w:rsidRDefault="00614D2D">
            <w:pPr>
              <w:pStyle w:val="PL"/>
            </w:pPr>
            <w:r>
              <w:t>TAR of Applet1;</w:t>
            </w:r>
          </w:p>
          <w:p w:rsidR="00614D2D" w:rsidRDefault="00614D2D">
            <w:pPr>
              <w:pStyle w:val="PL"/>
            </w:pPr>
            <w:r>
              <w:t>Data length is 150.</w:t>
            </w:r>
          </w:p>
          <w:p w:rsidR="00614D2D" w:rsidRDefault="00614D2D">
            <w:pPr>
              <w:pStyle w:val="PL"/>
            </w:pPr>
          </w:p>
          <w:p w:rsidR="00614D2D" w:rsidRDefault="00614D2D">
            <w:pPr>
              <w:pStyle w:val="PL"/>
              <w:rPr>
                <w:noProof w:val="0"/>
                <w:sz w:val="18"/>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AL"/>
            </w:pPr>
          </w:p>
          <w:p w:rsidR="00614D2D" w:rsidRDefault="00614D2D">
            <w:pPr>
              <w:pStyle w:val="TAL"/>
            </w:pPr>
          </w:p>
          <w:p w:rsidR="00614D2D" w:rsidRDefault="00614D2D">
            <w:pPr>
              <w:pStyle w:val="TAL"/>
            </w:pPr>
            <w:r>
              <w:t>1- Applet1 is triggered and the value integrity is checked.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Applet1 is triggered and the value integrity is checked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H5"/>
              <w:rPr>
                <w:rFonts w:ascii="Arial" w:hAnsi="Arial"/>
                <w:sz w:val="18"/>
              </w:rPr>
            </w:pPr>
          </w:p>
          <w:p w:rsidR="00614D2D" w:rsidRDefault="00614D2D">
            <w:pPr>
              <w:pStyle w:val="H5"/>
              <w:rPr>
                <w:rFonts w:ascii="Arial" w:hAnsi="Arial"/>
                <w:sz w:val="18"/>
              </w:rPr>
            </w:pPr>
          </w:p>
          <w:p w:rsidR="00614D2D" w:rsidRDefault="00614D2D">
            <w:pPr>
              <w:pStyle w:val="H5"/>
              <w:rPr>
                <w:rFonts w:ascii="Arial" w:hAnsi="Arial"/>
                <w:sz w:val="18"/>
              </w:rPr>
            </w:pPr>
          </w:p>
          <w:p w:rsidR="00614D2D" w:rsidRDefault="00614D2D">
            <w:pPr>
              <w:pStyle w:val="H5"/>
              <w:rPr>
                <w:rFonts w:ascii="Arial" w:hAnsi="Arial"/>
                <w:sz w:val="18"/>
              </w:rPr>
            </w:pPr>
          </w:p>
          <w:p w:rsidR="00614D2D" w:rsidRDefault="00614D2D">
            <w:pPr>
              <w:pStyle w:val="H5"/>
              <w:rPr>
                <w:rFonts w:ascii="Arial" w:hAnsi="Arial"/>
                <w:sz w:val="18"/>
              </w:rPr>
            </w:pPr>
          </w:p>
          <w:p w:rsidR="00614D2D" w:rsidRDefault="00614D2D">
            <w:pPr>
              <w:pStyle w:val="TAL"/>
            </w:pPr>
            <w:r>
              <w:t>1- The SIM answers to the Envelope with status words 9000</w:t>
            </w:r>
          </w:p>
          <w:p w:rsidR="00614D2D" w:rsidRDefault="00614D2D">
            <w:pPr>
              <w:pStyle w:val="H5"/>
              <w:rPr>
                <w:rFonts w:ascii="Arial" w:hAnsi="Arial"/>
                <w:sz w:val="18"/>
              </w:rPr>
            </w:pPr>
          </w:p>
          <w:p w:rsidR="00614D2D" w:rsidRDefault="00614D2D">
            <w:pPr>
              <w:pStyle w:val="H5"/>
              <w:rPr>
                <w:rFonts w:ascii="Arial" w:hAnsi="Arial"/>
                <w:sz w:val="18"/>
              </w:rPr>
            </w:pPr>
          </w:p>
          <w:p w:rsidR="00614D2D" w:rsidRDefault="00614D2D">
            <w:pPr>
              <w:pStyle w:val="H5"/>
              <w:rPr>
                <w:rFonts w:ascii="Arial" w:hAnsi="Arial"/>
                <w:sz w:val="18"/>
              </w:rPr>
            </w:pPr>
          </w:p>
          <w:p w:rsidR="00614D2D" w:rsidRDefault="00614D2D">
            <w:pPr>
              <w:pStyle w:val="H5"/>
              <w:rPr>
                <w:rFonts w:ascii="Arial" w:hAnsi="Arial"/>
                <w:sz w:val="18"/>
              </w:rPr>
            </w:pPr>
          </w:p>
          <w:p w:rsidR="00614D2D" w:rsidRDefault="00614D2D">
            <w:pPr>
              <w:pStyle w:val="H5"/>
              <w:rPr>
                <w:rFonts w:ascii="Arial" w:hAnsi="Arial"/>
                <w:sz w:val="18"/>
              </w:rPr>
            </w:pPr>
          </w:p>
          <w:p w:rsidR="00614D2D" w:rsidRDefault="00614D2D">
            <w:pPr>
              <w:pStyle w:val="TAL"/>
            </w:pPr>
            <w:r>
              <w:t>2- The SIM answers to the Envelope with status words 9000</w:t>
            </w:r>
          </w:p>
          <w:p w:rsidR="00614D2D" w:rsidRDefault="00614D2D">
            <w:pPr>
              <w:pStyle w:val="H5"/>
              <w:rPr>
                <w:rFonts w:ascii="Arial" w:hAnsi="Arial"/>
                <w:sz w:val="18"/>
              </w:rPr>
            </w:pPr>
          </w:p>
          <w:p w:rsidR="00614D2D" w:rsidRDefault="00614D2D">
            <w:pPr>
              <w:pStyle w:val="H5"/>
              <w:rPr>
                <w:rFonts w:ascii="Arial" w:hAnsi="Arial"/>
                <w:sz w:val="18"/>
              </w:rPr>
            </w:pPr>
          </w:p>
          <w:p w:rsidR="00614D2D" w:rsidRDefault="00614D2D">
            <w:pPr>
              <w:pStyle w:val="textcell"/>
              <w:rPr>
                <w:rFonts w:ascii="Arial" w:hAnsi="Arial"/>
                <w:sz w:val="18"/>
                <w:lang w:val="en-GB"/>
              </w:rPr>
            </w:pPr>
          </w:p>
        </w:tc>
      </w:tr>
      <w:tr w:rsidR="00614D2D" w:rsidTr="00614D2D">
        <w:trPr>
          <w:cantSplit/>
          <w:trHeight w:val="4270"/>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rPr>
                <w:rFonts w:ascii="Arial" w:hAnsi="Arial"/>
                <w:sz w:val="18"/>
              </w:rPr>
            </w:pPr>
            <w:r>
              <w:t>2</w:t>
            </w:r>
          </w:p>
        </w:tc>
        <w:tc>
          <w:tcPr>
            <w:tcW w:w="4111" w:type="dxa"/>
            <w:tcBorders>
              <w:top w:val="nil"/>
              <w:left w:val="single" w:sz="4" w:space="0" w:color="auto"/>
              <w:bottom w:val="single" w:sz="4" w:space="0" w:color="auto"/>
              <w:right w:val="single" w:sz="4" w:space="0" w:color="auto"/>
            </w:tcBorders>
          </w:tcPr>
          <w:p w:rsidR="00614D2D" w:rsidRDefault="00614D2D">
            <w:pPr>
              <w:pStyle w:val="PL"/>
              <w:keepNext/>
              <w:keepLines/>
            </w:pPr>
            <w:r>
              <w:t>Triggering two different applets with different security</w:t>
            </w:r>
          </w:p>
          <w:p w:rsidR="00614D2D" w:rsidRDefault="00614D2D">
            <w:pPr>
              <w:pStyle w:val="PL"/>
              <w:keepNext/>
              <w:keepLines/>
            </w:pPr>
          </w:p>
          <w:p w:rsidR="00614D2D" w:rsidRDefault="00614D2D">
            <w:pPr>
              <w:pStyle w:val="PL"/>
              <w:keepNext/>
              <w:keepLines/>
            </w:pPr>
            <w:r>
              <w:t xml:space="preserve">Applet2 is installed </w:t>
            </w:r>
          </w:p>
          <w:p w:rsidR="00614D2D" w:rsidRDefault="00614D2D">
            <w:pPr>
              <w:pStyle w:val="PL"/>
              <w:keepNext/>
              <w:keepLines/>
            </w:pPr>
          </w:p>
          <w:p w:rsidR="00614D2D" w:rsidRDefault="00614D2D">
            <w:pPr>
              <w:pStyle w:val="PL"/>
              <w:keepNext/>
              <w:keepLines/>
            </w:pPr>
            <w:r>
              <w:t>1-Envelope(SMS-PP) single and formatted is sent to the SIM with this features:</w:t>
            </w:r>
          </w:p>
          <w:p w:rsidR="00614D2D" w:rsidRDefault="00614D2D">
            <w:pPr>
              <w:pStyle w:val="PL"/>
              <w:keepNext/>
              <w:keepLines/>
            </w:pPr>
            <w:r>
              <w:t>Ciphering;</w:t>
            </w:r>
          </w:p>
          <w:p w:rsidR="00614D2D" w:rsidRDefault="00614D2D">
            <w:pPr>
              <w:pStyle w:val="PL"/>
              <w:keepNext/>
              <w:keepLines/>
            </w:pPr>
            <w:r>
              <w:t>Cryptographic checksum;</w:t>
            </w:r>
          </w:p>
          <w:p w:rsidR="00614D2D" w:rsidRDefault="00614D2D">
            <w:pPr>
              <w:pStyle w:val="PL"/>
              <w:keepNext/>
              <w:keepLines/>
            </w:pPr>
            <w:r>
              <w:t>No proof of receipt;</w:t>
            </w:r>
          </w:p>
          <w:p w:rsidR="00614D2D" w:rsidRDefault="00614D2D">
            <w:pPr>
              <w:pStyle w:val="PL"/>
              <w:keepNext/>
              <w:keepLines/>
            </w:pPr>
            <w:r>
              <w:t>TAR of Applet1</w:t>
            </w:r>
          </w:p>
          <w:p w:rsidR="00614D2D" w:rsidRDefault="00614D2D">
            <w:pPr>
              <w:pStyle w:val="PL"/>
              <w:keepNext/>
              <w:keepLines/>
            </w:pPr>
            <w:r>
              <w:t>Data = 03</w:t>
            </w:r>
          </w:p>
          <w:p w:rsidR="00614D2D" w:rsidRDefault="00614D2D">
            <w:pPr>
              <w:pStyle w:val="PL"/>
              <w:keepNext/>
              <w:keepLines/>
            </w:pPr>
          </w:p>
          <w:p w:rsidR="00614D2D" w:rsidRDefault="00614D2D">
            <w:pPr>
              <w:pStyle w:val="PL"/>
              <w:keepNext/>
              <w:keepLines/>
            </w:pPr>
            <w:r>
              <w:t>2- Short Message concatenated and formatted is sent to the SIM by an Envelope (SMS PP)with these features:</w:t>
            </w:r>
          </w:p>
          <w:p w:rsidR="00614D2D" w:rsidRDefault="00614D2D">
            <w:pPr>
              <w:pStyle w:val="PL"/>
              <w:keepNext/>
              <w:keepLines/>
            </w:pPr>
            <w:r>
              <w:t>Ciphering;</w:t>
            </w:r>
          </w:p>
          <w:p w:rsidR="00614D2D" w:rsidRDefault="00614D2D">
            <w:pPr>
              <w:pStyle w:val="PL"/>
              <w:keepNext/>
              <w:keepLines/>
            </w:pPr>
            <w:r>
              <w:t>Cryptographic checksum;</w:t>
            </w:r>
          </w:p>
          <w:p w:rsidR="00614D2D" w:rsidRDefault="00614D2D">
            <w:pPr>
              <w:pStyle w:val="PL"/>
              <w:keepNext/>
              <w:keepLines/>
            </w:pPr>
            <w:r>
              <w:t>No proof of receipt;</w:t>
            </w:r>
          </w:p>
          <w:p w:rsidR="00614D2D" w:rsidRDefault="00614D2D">
            <w:pPr>
              <w:pStyle w:val="PL"/>
              <w:keepNext/>
              <w:keepLines/>
            </w:pPr>
            <w:r>
              <w:t>TAR of Applet1</w:t>
            </w:r>
          </w:p>
          <w:p w:rsidR="00614D2D" w:rsidRDefault="00614D2D">
            <w:pPr>
              <w:pStyle w:val="PL"/>
              <w:keepNext/>
              <w:keepLines/>
            </w:pPr>
            <w:r>
              <w:t>Data length = 150</w:t>
            </w:r>
          </w:p>
          <w:p w:rsidR="00614D2D" w:rsidRDefault="00614D2D">
            <w:pPr>
              <w:pStyle w:val="PL"/>
              <w:keepNext/>
              <w:keepLines/>
            </w:pPr>
          </w:p>
          <w:p w:rsidR="00614D2D" w:rsidRDefault="00614D2D">
            <w:pPr>
              <w:pStyle w:val="PL"/>
              <w:keepNext/>
              <w:keepLines/>
            </w:pPr>
          </w:p>
          <w:p w:rsidR="00614D2D" w:rsidRDefault="00614D2D">
            <w:pPr>
              <w:pStyle w:val="PL"/>
              <w:keepNext/>
              <w:keepLines/>
            </w:pPr>
            <w:r>
              <w:t>3-Envelope(SMS-PP) single and formatted is sent to the SIM with this features:</w:t>
            </w:r>
          </w:p>
          <w:p w:rsidR="00614D2D" w:rsidRDefault="00614D2D">
            <w:pPr>
              <w:pStyle w:val="PL"/>
              <w:keepNext/>
              <w:keepLines/>
            </w:pPr>
            <w:r>
              <w:t>No ciphering;</w:t>
            </w:r>
          </w:p>
          <w:p w:rsidR="00614D2D" w:rsidRDefault="00614D2D">
            <w:pPr>
              <w:pStyle w:val="PL"/>
              <w:keepNext/>
              <w:keepLines/>
            </w:pPr>
            <w:r>
              <w:t>No cryptographic checksum;</w:t>
            </w:r>
          </w:p>
          <w:p w:rsidR="00614D2D" w:rsidRDefault="00614D2D">
            <w:pPr>
              <w:pStyle w:val="PL"/>
              <w:keepNext/>
              <w:keepLines/>
            </w:pPr>
            <w:r>
              <w:t>No proof of receipt;</w:t>
            </w:r>
          </w:p>
          <w:p w:rsidR="00614D2D" w:rsidRDefault="00614D2D">
            <w:pPr>
              <w:pStyle w:val="PL"/>
              <w:keepNext/>
              <w:keepLines/>
            </w:pPr>
            <w:r>
              <w:t>TAR of Applet2</w:t>
            </w:r>
          </w:p>
          <w:p w:rsidR="00614D2D" w:rsidRDefault="00614D2D">
            <w:pPr>
              <w:pStyle w:val="PL"/>
              <w:keepNext/>
              <w:keepLines/>
            </w:pPr>
            <w:r>
              <w:t>Data = 05</w:t>
            </w:r>
          </w:p>
          <w:p w:rsidR="00614D2D" w:rsidRDefault="00614D2D">
            <w:pPr>
              <w:pStyle w:val="PL"/>
              <w:keepNext/>
              <w:keepLines/>
            </w:pPr>
          </w:p>
          <w:p w:rsidR="00614D2D" w:rsidRDefault="00614D2D">
            <w:pPr>
              <w:pStyle w:val="PL"/>
              <w:keepNext/>
              <w:keepLines/>
            </w:pPr>
            <w:r>
              <w:t>4- Short Message concatenated and formatted is sent to the SIM by an Envelope (SMS PP)with these features:</w:t>
            </w:r>
          </w:p>
          <w:p w:rsidR="00614D2D" w:rsidRDefault="00614D2D">
            <w:pPr>
              <w:pStyle w:val="PL"/>
              <w:keepNext/>
              <w:keepLines/>
            </w:pPr>
            <w:r>
              <w:t>No ciphering;</w:t>
            </w:r>
          </w:p>
          <w:p w:rsidR="00614D2D" w:rsidRDefault="00614D2D">
            <w:pPr>
              <w:pStyle w:val="PL"/>
              <w:keepNext/>
              <w:keepLines/>
            </w:pPr>
            <w:r>
              <w:t>No cryptographic checksum;</w:t>
            </w:r>
          </w:p>
          <w:p w:rsidR="00614D2D" w:rsidRDefault="00614D2D">
            <w:pPr>
              <w:pStyle w:val="PL"/>
              <w:keepNext/>
              <w:keepLines/>
            </w:pPr>
            <w:r>
              <w:t>No proof of receipt;</w:t>
            </w:r>
          </w:p>
          <w:p w:rsidR="00614D2D" w:rsidRDefault="00614D2D">
            <w:pPr>
              <w:pStyle w:val="PL"/>
              <w:keepNext/>
              <w:keepLines/>
            </w:pPr>
            <w:r>
              <w:t>TAR of Applet2</w:t>
            </w:r>
          </w:p>
          <w:p w:rsidR="00614D2D" w:rsidRDefault="00614D2D">
            <w:pPr>
              <w:pStyle w:val="PL"/>
              <w:keepNext/>
              <w:keepLines/>
            </w:pPr>
            <w:r>
              <w:t>Data length = 150.</w:t>
            </w:r>
          </w:p>
          <w:p w:rsidR="00614D2D" w:rsidRDefault="00614D2D">
            <w:pPr>
              <w:pStyle w:val="TAH"/>
              <w:keepNext w:val="0"/>
              <w:keepLines w:val="0"/>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 and the value integrity is checked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Applet1 is triggered and the value integrity is checked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Applet2 is triggered and the value integrity is checked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Applet2 is triggered and the value integrity is checked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The SIM answers to the Envelope with status words 9000</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The SIM answers to the Envelope with status words 9000</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The SIM answers to the Envelope with status words 9000</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The SIM answers to the Envelope with status words 9000</w:t>
            </w:r>
          </w:p>
          <w:p w:rsidR="00614D2D" w:rsidRDefault="00614D2D">
            <w:pPr>
              <w:pStyle w:val="TAL"/>
            </w:pPr>
          </w:p>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lang w:val="en-GB"/>
              </w:rPr>
            </w:pPr>
            <w:r>
              <w:rPr>
                <w:rFonts w:ascii="Arial" w:hAnsi="Arial"/>
                <w:sz w:val="18"/>
              </w:rPr>
              <w:t>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pPr>
            <w:r>
              <w:t>Envelope(SMS-PP) formatted with wrong cryptographic checksum</w:t>
            </w:r>
          </w:p>
          <w:p w:rsidR="00614D2D" w:rsidRDefault="00614D2D">
            <w:pPr>
              <w:pStyle w:val="H5"/>
              <w:rPr>
                <w:sz w:val="18"/>
              </w:rPr>
            </w:pPr>
          </w:p>
          <w:p w:rsidR="00614D2D" w:rsidRDefault="00614D2D">
            <w:pPr>
              <w:pStyle w:val="PL"/>
              <w:keepNext/>
              <w:keepLines/>
            </w:pPr>
          </w:p>
          <w:p w:rsidR="00614D2D" w:rsidRDefault="00614D2D">
            <w:pPr>
              <w:pStyle w:val="PL"/>
              <w:keepNext/>
              <w:keepLines/>
            </w:pPr>
          </w:p>
          <w:p w:rsidR="00614D2D" w:rsidRDefault="00614D2D">
            <w:pPr>
              <w:pStyle w:val="PL"/>
              <w:keepNext/>
              <w:keepLines/>
            </w:pPr>
            <w:r>
              <w:t>1-Envelope 03.48 single and formatted is sent to the SIM with this features:</w:t>
            </w:r>
          </w:p>
          <w:p w:rsidR="00614D2D" w:rsidRDefault="00614D2D">
            <w:pPr>
              <w:pStyle w:val="PL"/>
              <w:keepNext/>
              <w:keepLines/>
            </w:pPr>
            <w:r>
              <w:t>No ciphering;</w:t>
            </w:r>
          </w:p>
          <w:p w:rsidR="00614D2D" w:rsidRDefault="00614D2D">
            <w:pPr>
              <w:pStyle w:val="PL"/>
              <w:keepNext/>
              <w:keepLines/>
            </w:pPr>
            <w:r>
              <w:t>Wrong cryptographic checksum;</w:t>
            </w:r>
          </w:p>
          <w:p w:rsidR="00614D2D" w:rsidRDefault="00614D2D">
            <w:pPr>
              <w:pStyle w:val="PL"/>
              <w:keepNext/>
              <w:keepLines/>
            </w:pPr>
            <w:r>
              <w:t>No proof of receipt;</w:t>
            </w:r>
          </w:p>
          <w:p w:rsidR="00614D2D" w:rsidRDefault="00614D2D">
            <w:pPr>
              <w:pStyle w:val="PL"/>
              <w:keepNext/>
              <w:keepLines/>
            </w:pPr>
            <w:r>
              <w:t>TAR of Applet1</w:t>
            </w:r>
          </w:p>
          <w:p w:rsidR="00614D2D" w:rsidRDefault="00614D2D">
            <w:pPr>
              <w:pStyle w:val="PL"/>
              <w:keepNext/>
              <w:keepLines/>
            </w:pPr>
            <w:r>
              <w:t>Data = 07</w:t>
            </w:r>
          </w:p>
          <w:p w:rsidR="00614D2D" w:rsidRDefault="00614D2D">
            <w:pPr>
              <w:pStyle w:val="PL"/>
              <w:keepNext/>
              <w:keepLines/>
            </w:pPr>
          </w:p>
          <w:p w:rsidR="00614D2D" w:rsidRDefault="00614D2D">
            <w:pPr>
              <w:pStyle w:val="PL"/>
              <w:keepNext/>
              <w:keepLines/>
            </w:pPr>
            <w:r>
              <w:t>2- Short Message concatenated and formatted is sent to the SIM by an Envelope (SMS PP)with these features:</w:t>
            </w:r>
          </w:p>
          <w:p w:rsidR="00614D2D" w:rsidRDefault="00614D2D">
            <w:pPr>
              <w:pStyle w:val="PL"/>
              <w:keepNext/>
              <w:keepLines/>
            </w:pPr>
            <w:r>
              <w:t>No ciphering;</w:t>
            </w:r>
          </w:p>
          <w:p w:rsidR="00614D2D" w:rsidRDefault="00614D2D">
            <w:pPr>
              <w:pStyle w:val="PL"/>
              <w:keepNext/>
              <w:keepLines/>
            </w:pPr>
            <w:r>
              <w:t>Wrong cryptographic checksum;</w:t>
            </w:r>
          </w:p>
          <w:p w:rsidR="00614D2D" w:rsidRDefault="00614D2D">
            <w:pPr>
              <w:pStyle w:val="PL"/>
              <w:keepNext/>
              <w:keepLines/>
            </w:pPr>
            <w:r>
              <w:t>No proof of receipt;</w:t>
            </w:r>
          </w:p>
          <w:p w:rsidR="00614D2D" w:rsidRDefault="00614D2D">
            <w:pPr>
              <w:pStyle w:val="PL"/>
              <w:keepNext/>
              <w:keepLines/>
            </w:pPr>
            <w:r>
              <w:t>TAR of Applet1</w:t>
            </w:r>
          </w:p>
          <w:p w:rsidR="00614D2D" w:rsidRDefault="00614D2D">
            <w:pPr>
              <w:pStyle w:val="PL"/>
              <w:keepNext/>
              <w:keepLines/>
            </w:pPr>
            <w:r>
              <w:t>Data length = 150</w:t>
            </w:r>
          </w:p>
          <w:p w:rsidR="00614D2D" w:rsidRDefault="00614D2D">
            <w:pPr>
              <w:pStyle w:val="PL"/>
              <w:rPr>
                <w:noProof w:val="0"/>
                <w:sz w:val="18"/>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No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No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1- The SIM answers to the Envelope with status words 9000</w:t>
            </w: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PL"/>
              <w:keepNext/>
              <w:keepLines/>
              <w:jc w:val="center"/>
              <w:rPr>
                <w:rFonts w:ascii="Arial" w:hAnsi="Arial"/>
                <w:b/>
                <w:noProof w:val="0"/>
                <w:sz w:val="18"/>
              </w:rPr>
            </w:pPr>
            <w:r>
              <w:rPr>
                <w:rFonts w:ascii="Arial" w:hAnsi="Arial"/>
                <w:b/>
                <w:noProof w:val="0"/>
                <w:sz w:val="18"/>
              </w:rPr>
              <w:t>Framework checks the Cryptographic checksum and deciphers the data</w:t>
            </w:r>
          </w:p>
          <w:p w:rsidR="00614D2D" w:rsidRDefault="00614D2D">
            <w:pPr>
              <w:pStyle w:val="PL"/>
              <w:keepNext/>
              <w:keepLines/>
            </w:pPr>
          </w:p>
          <w:p w:rsidR="00614D2D" w:rsidRDefault="00614D2D">
            <w:pPr>
              <w:pStyle w:val="PL"/>
              <w:keepNext/>
              <w:keepLines/>
            </w:pPr>
            <w:r>
              <w:t>Applet3 is loaded and installed</w:t>
            </w:r>
          </w:p>
          <w:p w:rsidR="00614D2D" w:rsidRDefault="00614D2D">
            <w:pPr>
              <w:pStyle w:val="PL"/>
              <w:keepNext/>
              <w:keepLines/>
            </w:pPr>
          </w:p>
          <w:p w:rsidR="00614D2D" w:rsidRDefault="00614D2D">
            <w:pPr>
              <w:pStyle w:val="TAH"/>
              <w:keepNext w:val="0"/>
              <w:jc w:val="left"/>
            </w:pPr>
            <w:r>
              <w:rPr>
                <w:rFonts w:ascii="Courier New" w:hAnsi="Courier New"/>
                <w:b w:val="0"/>
                <w:noProof/>
                <w:sz w:val="16"/>
              </w:rPr>
              <w:t>1-Envelope(SMS-CB) formatted is sent to the SIM with this features:</w:t>
            </w:r>
          </w:p>
          <w:p w:rsidR="00614D2D" w:rsidRDefault="00614D2D">
            <w:pPr>
              <w:pStyle w:val="PL"/>
              <w:keepNext/>
              <w:keepLines/>
            </w:pPr>
            <w:r>
              <w:t>Ciphering;</w:t>
            </w:r>
          </w:p>
          <w:p w:rsidR="00614D2D" w:rsidRDefault="00614D2D">
            <w:pPr>
              <w:pStyle w:val="PL"/>
              <w:keepNext/>
              <w:keepLines/>
            </w:pPr>
            <w:r>
              <w:t>Cryptographic checksum;</w:t>
            </w:r>
          </w:p>
          <w:p w:rsidR="00614D2D" w:rsidRDefault="00614D2D">
            <w:pPr>
              <w:pStyle w:val="PL"/>
              <w:keepNext/>
              <w:keepLines/>
            </w:pPr>
            <w:r>
              <w:t>No proof of receipt;</w:t>
            </w:r>
          </w:p>
          <w:p w:rsidR="00614D2D" w:rsidRDefault="00614D2D">
            <w:pPr>
              <w:pStyle w:val="PL"/>
              <w:keepNext/>
              <w:keepLines/>
            </w:pPr>
            <w:r>
              <w:t>Data = 01</w:t>
            </w:r>
          </w:p>
          <w:p w:rsidR="00614D2D" w:rsidRDefault="00614D2D">
            <w:pPr>
              <w:pStyle w:val="PL"/>
              <w:rPr>
                <w:noProof w:val="0"/>
                <w:sz w:val="18"/>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rPr>
                <w:rFonts w:ascii="Arial" w:hAnsi="Arial"/>
                <w:sz w:val="18"/>
              </w:rPr>
            </w:pPr>
          </w:p>
          <w:p w:rsidR="00614D2D" w:rsidRDefault="00614D2D">
            <w:pPr>
              <w:rPr>
                <w:rFonts w:ascii="Arial" w:hAnsi="Arial"/>
                <w:sz w:val="18"/>
              </w:rPr>
            </w:pPr>
          </w:p>
          <w:p w:rsidR="00614D2D" w:rsidRDefault="00614D2D">
            <w:pPr>
              <w:rPr>
                <w:rFonts w:ascii="Arial" w:hAnsi="Arial"/>
                <w:sz w:val="18"/>
              </w:rPr>
            </w:pPr>
          </w:p>
          <w:p w:rsidR="00614D2D" w:rsidRDefault="00614D2D">
            <w:pPr>
              <w:pStyle w:val="TAL"/>
            </w:pPr>
          </w:p>
          <w:p w:rsidR="00614D2D" w:rsidRDefault="00614D2D">
            <w:pPr>
              <w:pStyle w:val="TAL"/>
            </w:pPr>
          </w:p>
          <w:p w:rsidR="00614D2D" w:rsidRDefault="00614D2D">
            <w:pPr>
              <w:pStyle w:val="TAL"/>
              <w:keepNext w:val="0"/>
              <w:keepLines w:val="0"/>
            </w:pPr>
            <w:r>
              <w:t>1- Applet3 is triggered and the value integrity is checked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H5"/>
              <w:rPr>
                <w:rFonts w:ascii="Arial" w:hAnsi="Arial"/>
                <w:sz w:val="18"/>
              </w:rPr>
            </w:pPr>
          </w:p>
          <w:p w:rsidR="00614D2D" w:rsidRDefault="00614D2D">
            <w:pPr>
              <w:pStyle w:val="H5"/>
              <w:rPr>
                <w:rFonts w:ascii="Arial" w:hAnsi="Arial"/>
                <w:sz w:val="18"/>
              </w:rPr>
            </w:pPr>
          </w:p>
          <w:p w:rsidR="00614D2D" w:rsidRDefault="00614D2D">
            <w:pPr>
              <w:pStyle w:val="H5"/>
              <w:rPr>
                <w:rFonts w:ascii="Arial" w:hAnsi="Arial"/>
                <w:sz w:val="18"/>
              </w:rPr>
            </w:pPr>
          </w:p>
          <w:p w:rsidR="00614D2D" w:rsidRDefault="00614D2D">
            <w:pPr>
              <w:pStyle w:val="H5"/>
              <w:rPr>
                <w:rFonts w:ascii="Arial" w:hAnsi="Arial"/>
                <w:sz w:val="18"/>
              </w:rPr>
            </w:pPr>
          </w:p>
          <w:p w:rsidR="00614D2D" w:rsidRDefault="00614D2D">
            <w:pPr>
              <w:pStyle w:val="H5"/>
              <w:rPr>
                <w:rFonts w:ascii="Arial" w:hAnsi="Arial"/>
                <w:sz w:val="18"/>
              </w:rPr>
            </w:pPr>
          </w:p>
          <w:p w:rsidR="00614D2D" w:rsidRDefault="00614D2D">
            <w:pPr>
              <w:pStyle w:val="TAL"/>
            </w:pPr>
            <w:r>
              <w:rPr>
                <w:lang w:val="en-US"/>
              </w:rPr>
              <w:t>1</w:t>
            </w:r>
            <w:r>
              <w:t>- The SIM answers to the Envelope with status words 9000</w:t>
            </w:r>
          </w:p>
          <w:p w:rsidR="00614D2D" w:rsidRDefault="00614D2D">
            <w:pPr>
              <w:pStyle w:val="TAL"/>
            </w:pPr>
          </w:p>
          <w:p w:rsidR="00614D2D" w:rsidRDefault="00614D2D">
            <w:pPr>
              <w:pStyle w:val="textcell"/>
              <w:rPr>
                <w:rFonts w:ascii="Arial" w:hAnsi="Arial"/>
                <w:sz w:val="18"/>
                <w:lang w:val="en-GB"/>
              </w:rPr>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5</w:t>
            </w:r>
          </w:p>
        </w:tc>
        <w:tc>
          <w:tcPr>
            <w:tcW w:w="4111" w:type="dxa"/>
            <w:tcBorders>
              <w:top w:val="nil"/>
              <w:left w:val="single" w:sz="4" w:space="0" w:color="auto"/>
              <w:bottom w:val="single" w:sz="4" w:space="0" w:color="auto"/>
              <w:right w:val="single" w:sz="4" w:space="0" w:color="auto"/>
            </w:tcBorders>
          </w:tcPr>
          <w:p w:rsidR="00614D2D" w:rsidRDefault="00614D2D">
            <w:pPr>
              <w:pStyle w:val="PL"/>
              <w:keepNext/>
              <w:keepLines/>
              <w:jc w:val="center"/>
              <w:rPr>
                <w:rFonts w:ascii="Arial" w:hAnsi="Arial"/>
                <w:b/>
                <w:noProof w:val="0"/>
                <w:sz w:val="18"/>
              </w:rPr>
            </w:pPr>
            <w:r>
              <w:rPr>
                <w:rFonts w:ascii="Arial" w:hAnsi="Arial"/>
                <w:b/>
                <w:noProof w:val="0"/>
                <w:sz w:val="18"/>
              </w:rPr>
              <w:t>Triggering two different applets with different security on Envelope(SMS-CB) formatted</w:t>
            </w:r>
          </w:p>
          <w:p w:rsidR="00614D2D" w:rsidRDefault="00614D2D">
            <w:pPr>
              <w:pStyle w:val="PL"/>
              <w:keepNext/>
              <w:keepLines/>
            </w:pPr>
          </w:p>
          <w:p w:rsidR="00614D2D" w:rsidRDefault="00614D2D">
            <w:pPr>
              <w:pStyle w:val="PL"/>
              <w:keepNext/>
              <w:keepLines/>
            </w:pPr>
            <w:r>
              <w:t xml:space="preserve">Applet4 is installed </w:t>
            </w:r>
          </w:p>
          <w:p w:rsidR="00614D2D" w:rsidRDefault="00614D2D">
            <w:pPr>
              <w:pStyle w:val="PL"/>
              <w:keepNext/>
              <w:keepLines/>
            </w:pPr>
          </w:p>
          <w:p w:rsidR="00614D2D" w:rsidRDefault="00614D2D">
            <w:pPr>
              <w:pStyle w:val="PL"/>
              <w:keepNext/>
              <w:keepLines/>
            </w:pPr>
            <w:r>
              <w:t>1-Envelope(SMS-CB) formatted is sent to the SIM with this features:</w:t>
            </w:r>
          </w:p>
          <w:p w:rsidR="00614D2D" w:rsidRDefault="00614D2D">
            <w:pPr>
              <w:pStyle w:val="PL"/>
              <w:keepNext/>
              <w:keepLines/>
            </w:pPr>
            <w:r>
              <w:t>Ciphering;</w:t>
            </w:r>
          </w:p>
          <w:p w:rsidR="00614D2D" w:rsidRDefault="00614D2D">
            <w:pPr>
              <w:pStyle w:val="PL"/>
              <w:keepNext/>
              <w:keepLines/>
            </w:pPr>
            <w:r>
              <w:t>Cryptographic checksum;</w:t>
            </w:r>
          </w:p>
          <w:p w:rsidR="00614D2D" w:rsidRDefault="00614D2D">
            <w:pPr>
              <w:pStyle w:val="PL"/>
              <w:keepNext/>
              <w:keepLines/>
            </w:pPr>
            <w:r>
              <w:t>No proof of receipt;</w:t>
            </w:r>
          </w:p>
          <w:p w:rsidR="00614D2D" w:rsidRDefault="00614D2D">
            <w:pPr>
              <w:pStyle w:val="PL"/>
              <w:keepNext/>
              <w:keepLines/>
            </w:pPr>
            <w:r>
              <w:t>TAR of Applet3</w:t>
            </w:r>
          </w:p>
          <w:p w:rsidR="00614D2D" w:rsidRDefault="00614D2D">
            <w:pPr>
              <w:pStyle w:val="PL"/>
              <w:keepNext/>
              <w:keepLines/>
            </w:pPr>
            <w:r>
              <w:t>Data = 02</w:t>
            </w:r>
          </w:p>
          <w:p w:rsidR="00614D2D" w:rsidRDefault="00614D2D">
            <w:pPr>
              <w:pStyle w:val="TAH"/>
              <w:keepNext w:val="0"/>
              <w:jc w:val="left"/>
              <w:rPr>
                <w:rFonts w:ascii="Courier New" w:hAnsi="Courier New"/>
                <w:b w:val="0"/>
                <w:noProof/>
                <w:sz w:val="16"/>
              </w:rPr>
            </w:pPr>
          </w:p>
          <w:p w:rsidR="00614D2D" w:rsidRDefault="00614D2D">
            <w:pPr>
              <w:pStyle w:val="TAH"/>
              <w:keepNext w:val="0"/>
              <w:jc w:val="left"/>
            </w:pPr>
            <w:r>
              <w:rPr>
                <w:rFonts w:ascii="Courier New" w:hAnsi="Courier New"/>
                <w:b w:val="0"/>
                <w:noProof/>
                <w:sz w:val="16"/>
              </w:rPr>
              <w:t>2-Envelope(SMS-CB) formatted is sent to the SIM with this features</w:t>
            </w:r>
            <w:r>
              <w:t>:</w:t>
            </w:r>
          </w:p>
          <w:p w:rsidR="00614D2D" w:rsidRDefault="00614D2D">
            <w:pPr>
              <w:pStyle w:val="PL"/>
              <w:keepNext/>
              <w:keepLines/>
            </w:pPr>
            <w:r>
              <w:t>No ciphering;</w:t>
            </w:r>
          </w:p>
          <w:p w:rsidR="00614D2D" w:rsidRDefault="00614D2D">
            <w:pPr>
              <w:pStyle w:val="PL"/>
              <w:keepNext/>
              <w:keepLines/>
            </w:pPr>
            <w:r>
              <w:t>No cryptographic checksum;</w:t>
            </w:r>
          </w:p>
          <w:p w:rsidR="00614D2D" w:rsidRDefault="00614D2D">
            <w:pPr>
              <w:pStyle w:val="PL"/>
              <w:keepNext/>
              <w:keepLines/>
            </w:pPr>
            <w:r>
              <w:t>No proof of receipt;</w:t>
            </w:r>
          </w:p>
          <w:p w:rsidR="00614D2D" w:rsidRDefault="00614D2D">
            <w:pPr>
              <w:pStyle w:val="PL"/>
              <w:keepNext/>
              <w:keepLines/>
            </w:pPr>
            <w:r>
              <w:t>TAR of Applet4</w:t>
            </w:r>
          </w:p>
          <w:p w:rsidR="00614D2D" w:rsidRDefault="00614D2D">
            <w:pPr>
              <w:pStyle w:val="PL"/>
              <w:keepNext/>
              <w:keepLines/>
            </w:pPr>
            <w:r>
              <w:t>Data = 03</w:t>
            </w:r>
          </w:p>
          <w:p w:rsidR="00614D2D" w:rsidRDefault="00614D2D">
            <w:pPr>
              <w:pStyle w:val="TAH"/>
              <w:keepNext w:val="0"/>
              <w:keepLines w:val="0"/>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Applet3 is triggered and the value integrity is checked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keepNext w:val="0"/>
              <w:keepLines w:val="0"/>
            </w:pPr>
            <w:r>
              <w:t>2- Applet4 is triggered and the value integrity is checked</w:t>
            </w:r>
          </w:p>
        </w:tc>
        <w:tc>
          <w:tcPr>
            <w:tcW w:w="2334"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The SIM answers to the Envelope with status words 9000</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keepNext w:val="0"/>
              <w:keepLines w:val="0"/>
            </w:pPr>
            <w:r>
              <w:t>2- The SIM answers to the Envelope with status words 9000</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rPr>
                <w:rFonts w:ascii="Arial" w:hAnsi="Arial"/>
                <w:sz w:val="18"/>
              </w:rPr>
            </w:pPr>
            <w:r>
              <w:rPr>
                <w:rFonts w:ascii="Arial" w:hAnsi="Arial"/>
                <w:sz w:val="18"/>
              </w:rPr>
              <w:t>6</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pPr>
            <w:r>
              <w:t>Envelope(SMS-CB) formatted with wrong cryptographic checksum</w:t>
            </w:r>
          </w:p>
          <w:p w:rsidR="00614D2D" w:rsidRDefault="00614D2D">
            <w:pPr>
              <w:pStyle w:val="textcell"/>
              <w:rPr>
                <w:sz w:val="18"/>
                <w:lang w:val="en-GB"/>
              </w:rPr>
            </w:pPr>
          </w:p>
          <w:p w:rsidR="00614D2D" w:rsidRDefault="00614D2D">
            <w:pPr>
              <w:pStyle w:val="PL"/>
              <w:keepNext/>
              <w:keepLines/>
            </w:pPr>
            <w:r>
              <w:t>No ciphering;</w:t>
            </w:r>
          </w:p>
          <w:p w:rsidR="00614D2D" w:rsidRDefault="00614D2D">
            <w:pPr>
              <w:pStyle w:val="PL"/>
              <w:keepNext/>
              <w:keepLines/>
            </w:pPr>
            <w:r>
              <w:t>Wrong Cryptographic checksum;</w:t>
            </w:r>
          </w:p>
          <w:p w:rsidR="00614D2D" w:rsidRDefault="00614D2D">
            <w:pPr>
              <w:pStyle w:val="PL"/>
              <w:keepNext/>
              <w:keepLines/>
            </w:pPr>
            <w:r>
              <w:t>No proof of receipt;</w:t>
            </w:r>
          </w:p>
          <w:p w:rsidR="00614D2D" w:rsidRDefault="00614D2D">
            <w:pPr>
              <w:pStyle w:val="PL"/>
              <w:keepNext/>
              <w:keepLines/>
            </w:pPr>
            <w:r>
              <w:t>TAR of Applet3</w:t>
            </w:r>
          </w:p>
          <w:p w:rsidR="00614D2D" w:rsidRDefault="00614D2D">
            <w:pPr>
              <w:pStyle w:val="PL"/>
              <w:rPr>
                <w:noProof w:val="0"/>
                <w:sz w:val="18"/>
              </w:rPr>
            </w:pPr>
            <w:r>
              <w:t>Data = 04</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No applet is triggered</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1- The SIM answers to the Envelope with status words 9000</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7</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Framework checks the Cryptographic checksum and deciphers the data</w:t>
            </w:r>
          </w:p>
          <w:p w:rsidR="00614D2D" w:rsidRDefault="00614D2D">
            <w:pPr>
              <w:pStyle w:val="TAH"/>
            </w:pPr>
          </w:p>
          <w:p w:rsidR="00614D2D" w:rsidRDefault="00614D2D">
            <w:pPr>
              <w:pStyle w:val="PL"/>
              <w:keepNext/>
              <w:keepLines/>
            </w:pPr>
            <w:r>
              <w:t>Applet5 is installed</w:t>
            </w:r>
          </w:p>
          <w:p w:rsidR="00614D2D" w:rsidRDefault="00614D2D">
            <w:pPr>
              <w:pStyle w:val="PL"/>
            </w:pPr>
          </w:p>
          <w:p w:rsidR="00614D2D" w:rsidRDefault="00614D2D">
            <w:pPr>
              <w:pStyle w:val="PL"/>
              <w:keepNext/>
              <w:keepLines/>
            </w:pPr>
            <w:r>
              <w:t>1- Short Message single and formatted is sent to the SIM by Update Record EFsms instruction with these features:</w:t>
            </w:r>
          </w:p>
          <w:p w:rsidR="00614D2D" w:rsidRDefault="00614D2D">
            <w:pPr>
              <w:pStyle w:val="PL"/>
            </w:pPr>
            <w:r>
              <w:t>Ciphering;</w:t>
            </w:r>
          </w:p>
          <w:p w:rsidR="00614D2D" w:rsidRDefault="00614D2D">
            <w:pPr>
              <w:pStyle w:val="PL"/>
            </w:pPr>
            <w:r>
              <w:t>Cryptographic checksum;</w:t>
            </w:r>
          </w:p>
          <w:p w:rsidR="00614D2D" w:rsidRDefault="00614D2D">
            <w:pPr>
              <w:pStyle w:val="PL"/>
            </w:pPr>
            <w:r>
              <w:t>No proof of receipt;</w:t>
            </w:r>
          </w:p>
          <w:p w:rsidR="00614D2D" w:rsidRDefault="00614D2D">
            <w:pPr>
              <w:pStyle w:val="PL"/>
            </w:pPr>
            <w:r>
              <w:t>TAR of Applet5;</w:t>
            </w:r>
          </w:p>
          <w:p w:rsidR="00614D2D" w:rsidRDefault="00614D2D">
            <w:pPr>
              <w:pStyle w:val="PL"/>
            </w:pPr>
            <w:r>
              <w:t>Data = 01</w:t>
            </w:r>
          </w:p>
          <w:p w:rsidR="00614D2D" w:rsidRDefault="00614D2D">
            <w:pPr>
              <w:pStyle w:val="PL"/>
            </w:pPr>
          </w:p>
          <w:p w:rsidR="00614D2D" w:rsidRDefault="00614D2D">
            <w:pPr>
              <w:pStyle w:val="PL"/>
              <w:keepNext/>
              <w:keepLines/>
            </w:pPr>
            <w:r>
              <w:t>2- Short Message concatenated and formatted is sent to the SIM by Update Record EFsms instruction with these features:</w:t>
            </w:r>
          </w:p>
          <w:p w:rsidR="00614D2D" w:rsidRDefault="00614D2D">
            <w:pPr>
              <w:pStyle w:val="PL"/>
            </w:pPr>
            <w:r>
              <w:t>Ciphering;</w:t>
            </w:r>
          </w:p>
          <w:p w:rsidR="00614D2D" w:rsidRDefault="00614D2D">
            <w:pPr>
              <w:pStyle w:val="PL"/>
            </w:pPr>
            <w:r>
              <w:t>Cryptographic checksum;</w:t>
            </w:r>
          </w:p>
          <w:p w:rsidR="00614D2D" w:rsidRDefault="00614D2D">
            <w:pPr>
              <w:pStyle w:val="PL"/>
            </w:pPr>
            <w:r>
              <w:t>No proof of receipt;</w:t>
            </w:r>
          </w:p>
          <w:p w:rsidR="00614D2D" w:rsidRDefault="00614D2D">
            <w:pPr>
              <w:pStyle w:val="PL"/>
            </w:pPr>
            <w:r>
              <w:t>TAR of Applet5;</w:t>
            </w:r>
          </w:p>
          <w:p w:rsidR="00614D2D" w:rsidRDefault="00614D2D">
            <w:pPr>
              <w:pStyle w:val="PL"/>
            </w:pPr>
            <w:r>
              <w:t>Data length = 150.</w:t>
            </w:r>
          </w:p>
          <w:p w:rsidR="00614D2D" w:rsidRDefault="00614D2D">
            <w:pPr>
              <w:pStyle w:val="PL"/>
            </w:pPr>
          </w:p>
          <w:p w:rsidR="00614D2D" w:rsidRDefault="00614D2D">
            <w:pPr>
              <w:pStyle w:val="PL"/>
            </w:pPr>
          </w:p>
          <w:p w:rsidR="00614D2D" w:rsidRDefault="00614D2D">
            <w:pPr>
              <w:pStyle w:val="TAH"/>
              <w:keepNext w:val="0"/>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extTCobjectives"/>
              <w:rPr>
                <w:rFonts w:ascii="Arial" w:hAnsi="Arial"/>
                <w:sz w:val="18"/>
              </w:rPr>
            </w:pPr>
          </w:p>
          <w:p w:rsidR="00614D2D" w:rsidRDefault="00614D2D">
            <w:pPr>
              <w:pStyle w:val="TAL"/>
            </w:pPr>
          </w:p>
          <w:p w:rsidR="00614D2D" w:rsidRDefault="00614D2D">
            <w:pPr>
              <w:pStyle w:val="TAL"/>
            </w:pPr>
          </w:p>
          <w:p w:rsidR="00614D2D" w:rsidRDefault="00614D2D">
            <w:pPr>
              <w:pStyle w:val="TAL"/>
            </w:pPr>
            <w:r>
              <w:t>1- Applet5 is triggered and the value integrity is checked.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Applet5 is triggered and the value integrity is checked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extcell"/>
              <w:rPr>
                <w:rFonts w:ascii="Arial" w:hAnsi="Arial"/>
                <w:sz w:val="18"/>
              </w:rPr>
            </w:pPr>
          </w:p>
          <w:p w:rsidR="00614D2D" w:rsidRDefault="00614D2D">
            <w:pPr>
              <w:pStyle w:val="textcell"/>
              <w:rPr>
                <w:rFonts w:ascii="Arial" w:hAnsi="Arial"/>
                <w:sz w:val="18"/>
              </w:rPr>
            </w:pPr>
          </w:p>
          <w:p w:rsidR="00614D2D" w:rsidRDefault="00614D2D">
            <w:pPr>
              <w:pStyle w:val="textcell"/>
              <w:rPr>
                <w:rFonts w:ascii="Arial" w:hAnsi="Arial"/>
                <w:sz w:val="18"/>
              </w:rPr>
            </w:pPr>
          </w:p>
          <w:p w:rsidR="00614D2D" w:rsidRDefault="00614D2D">
            <w:pPr>
              <w:pStyle w:val="textcell"/>
              <w:rPr>
                <w:rFonts w:ascii="Arial" w:hAnsi="Arial"/>
                <w:sz w:val="18"/>
              </w:rPr>
            </w:pPr>
          </w:p>
          <w:p w:rsidR="00614D2D" w:rsidRDefault="00614D2D">
            <w:pPr>
              <w:pStyle w:val="textcell"/>
              <w:rPr>
                <w:rFonts w:ascii="Arial" w:hAnsi="Arial"/>
                <w:sz w:val="18"/>
              </w:rPr>
            </w:pPr>
          </w:p>
          <w:p w:rsidR="00614D2D" w:rsidRDefault="00614D2D">
            <w:pPr>
              <w:pStyle w:val="TAL"/>
            </w:pPr>
            <w:r>
              <w:t>1- The SIM answers to the Update Record EFsms instruction with status words 9000</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keepNext w:val="0"/>
              <w:keepLines w:val="0"/>
            </w:pPr>
            <w:r>
              <w:t>2- The SIM answers to the Update Record EFsms instruction with status words 9000</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8</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Triggering two different applets with different security</w:t>
            </w:r>
          </w:p>
          <w:p w:rsidR="00614D2D" w:rsidRDefault="00614D2D">
            <w:pPr>
              <w:pStyle w:val="PL"/>
              <w:keepNext/>
              <w:keepLines/>
              <w:jc w:val="center"/>
              <w:rPr>
                <w:rFonts w:ascii="Arial" w:hAnsi="Arial"/>
                <w:b/>
                <w:noProof w:val="0"/>
                <w:sz w:val="18"/>
              </w:rPr>
            </w:pPr>
          </w:p>
          <w:p w:rsidR="00614D2D" w:rsidRDefault="00614D2D">
            <w:pPr>
              <w:pStyle w:val="PL"/>
              <w:keepNext/>
              <w:keepLines/>
            </w:pPr>
            <w:r>
              <w:t xml:space="preserve">Applet6 is installed </w:t>
            </w:r>
          </w:p>
          <w:p w:rsidR="00614D2D" w:rsidRDefault="00614D2D">
            <w:pPr>
              <w:pStyle w:val="PL"/>
              <w:keepNext/>
              <w:keepLines/>
            </w:pPr>
          </w:p>
          <w:p w:rsidR="00614D2D" w:rsidRDefault="00614D2D">
            <w:pPr>
              <w:pStyle w:val="PL"/>
              <w:keepNext/>
              <w:keepLines/>
            </w:pPr>
            <w:r>
              <w:t>1- Short Message single and formatted is sent to the SIM by Update Record EFsms instruction with these features:</w:t>
            </w:r>
          </w:p>
          <w:p w:rsidR="00614D2D" w:rsidRDefault="00614D2D">
            <w:pPr>
              <w:pStyle w:val="PL"/>
              <w:keepNext/>
              <w:keepLines/>
            </w:pPr>
            <w:r>
              <w:t>Ciphering;</w:t>
            </w:r>
          </w:p>
          <w:p w:rsidR="00614D2D" w:rsidRDefault="00614D2D">
            <w:pPr>
              <w:pStyle w:val="PL"/>
              <w:keepNext/>
              <w:keepLines/>
            </w:pPr>
            <w:r>
              <w:t>Cryptographic checksum;</w:t>
            </w:r>
          </w:p>
          <w:p w:rsidR="00614D2D" w:rsidRDefault="00614D2D">
            <w:pPr>
              <w:pStyle w:val="PL"/>
              <w:keepNext/>
              <w:keepLines/>
            </w:pPr>
            <w:r>
              <w:t>No proof of receipt;</w:t>
            </w:r>
          </w:p>
          <w:p w:rsidR="00614D2D" w:rsidRDefault="00614D2D">
            <w:pPr>
              <w:pStyle w:val="PL"/>
              <w:keepNext/>
              <w:keepLines/>
            </w:pPr>
            <w:r>
              <w:t>TAR of Applet5</w:t>
            </w:r>
          </w:p>
          <w:p w:rsidR="00614D2D" w:rsidRDefault="00614D2D">
            <w:pPr>
              <w:pStyle w:val="PL"/>
              <w:keepNext/>
              <w:keepLines/>
            </w:pPr>
            <w:r>
              <w:t>Data = 03</w:t>
            </w:r>
          </w:p>
          <w:p w:rsidR="00614D2D" w:rsidRDefault="00614D2D">
            <w:pPr>
              <w:pStyle w:val="PL"/>
              <w:keepNext/>
              <w:keepLines/>
            </w:pPr>
          </w:p>
          <w:p w:rsidR="00614D2D" w:rsidRDefault="00614D2D">
            <w:pPr>
              <w:pStyle w:val="PL"/>
              <w:keepNext/>
              <w:keepLines/>
            </w:pPr>
            <w:r>
              <w:t>2- Short Message concatenated and formatted is sent to the SIM by Update Record EFsms instruction with these features:</w:t>
            </w:r>
          </w:p>
          <w:p w:rsidR="00614D2D" w:rsidRDefault="00614D2D">
            <w:pPr>
              <w:pStyle w:val="PL"/>
              <w:keepNext/>
              <w:keepLines/>
            </w:pPr>
            <w:r>
              <w:t>Ciphering;</w:t>
            </w:r>
          </w:p>
          <w:p w:rsidR="00614D2D" w:rsidRDefault="00614D2D">
            <w:pPr>
              <w:pStyle w:val="PL"/>
              <w:keepNext/>
              <w:keepLines/>
            </w:pPr>
            <w:r>
              <w:t>Cryptographic checksum;</w:t>
            </w:r>
          </w:p>
          <w:p w:rsidR="00614D2D" w:rsidRDefault="00614D2D">
            <w:pPr>
              <w:pStyle w:val="PL"/>
              <w:keepNext/>
              <w:keepLines/>
            </w:pPr>
            <w:r>
              <w:t>No proof of receipt;</w:t>
            </w:r>
          </w:p>
          <w:p w:rsidR="00614D2D" w:rsidRDefault="00614D2D">
            <w:pPr>
              <w:pStyle w:val="PL"/>
              <w:keepNext/>
              <w:keepLines/>
            </w:pPr>
            <w:r>
              <w:t>TAR of Applet5</w:t>
            </w:r>
          </w:p>
          <w:p w:rsidR="00614D2D" w:rsidRDefault="00614D2D">
            <w:pPr>
              <w:pStyle w:val="PL"/>
              <w:keepNext/>
              <w:keepLines/>
            </w:pPr>
            <w:r>
              <w:t>Data length = 150.</w:t>
            </w:r>
          </w:p>
          <w:p w:rsidR="00614D2D" w:rsidRDefault="00614D2D">
            <w:pPr>
              <w:pStyle w:val="PL"/>
              <w:keepNext/>
              <w:keepLines/>
            </w:pPr>
          </w:p>
          <w:p w:rsidR="00614D2D" w:rsidRDefault="00614D2D">
            <w:pPr>
              <w:pStyle w:val="PL"/>
              <w:keepNext/>
              <w:keepLines/>
            </w:pPr>
            <w:r>
              <w:t>3- Short Message single and formatted is sent to the SIM by Update Record EFsms instruction with these features:</w:t>
            </w:r>
          </w:p>
          <w:p w:rsidR="00614D2D" w:rsidRDefault="00614D2D">
            <w:pPr>
              <w:pStyle w:val="PL"/>
              <w:keepNext/>
              <w:keepLines/>
            </w:pPr>
            <w:r>
              <w:t>No ciphering;</w:t>
            </w:r>
          </w:p>
          <w:p w:rsidR="00614D2D" w:rsidRDefault="00614D2D">
            <w:pPr>
              <w:pStyle w:val="PL"/>
              <w:keepNext/>
              <w:keepLines/>
            </w:pPr>
            <w:r>
              <w:t>No cryptographic checksum;</w:t>
            </w:r>
          </w:p>
          <w:p w:rsidR="00614D2D" w:rsidRDefault="00614D2D">
            <w:pPr>
              <w:pStyle w:val="PL"/>
              <w:keepNext/>
              <w:keepLines/>
            </w:pPr>
            <w:r>
              <w:t>No proof of receipt;</w:t>
            </w:r>
          </w:p>
          <w:p w:rsidR="00614D2D" w:rsidRDefault="00614D2D">
            <w:pPr>
              <w:pStyle w:val="PL"/>
              <w:keepNext/>
              <w:keepLines/>
            </w:pPr>
            <w:r>
              <w:t>TAR of Applet6;</w:t>
            </w:r>
          </w:p>
          <w:p w:rsidR="00614D2D" w:rsidRDefault="00614D2D">
            <w:pPr>
              <w:pStyle w:val="PL"/>
              <w:keepNext/>
              <w:keepLines/>
            </w:pPr>
            <w:r>
              <w:t>Data = 05</w:t>
            </w:r>
          </w:p>
          <w:p w:rsidR="00614D2D" w:rsidRDefault="00614D2D">
            <w:pPr>
              <w:pStyle w:val="PL"/>
              <w:keepNext/>
              <w:keepLines/>
            </w:pPr>
          </w:p>
          <w:p w:rsidR="00614D2D" w:rsidRDefault="00614D2D">
            <w:pPr>
              <w:pStyle w:val="PL"/>
              <w:keepNext/>
              <w:keepLines/>
            </w:pPr>
          </w:p>
          <w:p w:rsidR="00614D2D" w:rsidRDefault="00614D2D">
            <w:pPr>
              <w:pStyle w:val="PL"/>
              <w:keepNext/>
              <w:keepLines/>
            </w:pPr>
            <w:r>
              <w:t>4- Short Message concatenated and formatted is sent to the SIM by Update Record EFsms instruction with these features:</w:t>
            </w:r>
          </w:p>
          <w:p w:rsidR="00614D2D" w:rsidRDefault="00614D2D">
            <w:pPr>
              <w:pStyle w:val="PL"/>
              <w:keepNext/>
              <w:keepLines/>
            </w:pPr>
            <w:r>
              <w:t>No ciphering;</w:t>
            </w:r>
          </w:p>
          <w:p w:rsidR="00614D2D" w:rsidRDefault="00614D2D">
            <w:pPr>
              <w:pStyle w:val="PL"/>
              <w:keepNext/>
              <w:keepLines/>
            </w:pPr>
            <w:r>
              <w:t>No cryptographic checksum;</w:t>
            </w:r>
          </w:p>
          <w:p w:rsidR="00614D2D" w:rsidRDefault="00614D2D">
            <w:pPr>
              <w:pStyle w:val="PL"/>
              <w:keepNext/>
              <w:keepLines/>
            </w:pPr>
            <w:r>
              <w:t>No proof of receipt;</w:t>
            </w:r>
          </w:p>
          <w:p w:rsidR="00614D2D" w:rsidRDefault="00614D2D">
            <w:pPr>
              <w:pStyle w:val="PL"/>
              <w:keepNext/>
              <w:keepLines/>
            </w:pPr>
            <w:r>
              <w:t>TAR of Applet6;</w:t>
            </w:r>
          </w:p>
          <w:p w:rsidR="00614D2D" w:rsidRDefault="00614D2D">
            <w:pPr>
              <w:pStyle w:val="PL"/>
              <w:keepNext/>
              <w:keepLines/>
            </w:pPr>
            <w:r>
              <w:t>Data length = 150.</w:t>
            </w:r>
          </w:p>
          <w:p w:rsidR="00614D2D" w:rsidRDefault="00614D2D">
            <w:pPr>
              <w:pStyle w:val="PL"/>
              <w:keepNext/>
              <w:keepLines/>
            </w:pPr>
          </w:p>
          <w:p w:rsidR="00614D2D" w:rsidRDefault="00614D2D">
            <w:pPr>
              <w:pStyle w:val="TAH"/>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Applet5 is triggered and the value integrity is checked.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Applet5 is triggered and the value integrity is checked.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Applet6 is triggered and the value integrity is checked.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Applet6 is triggered and the value integrity is checked.</w:t>
            </w:r>
          </w:p>
          <w:p w:rsidR="00614D2D" w:rsidRDefault="00614D2D">
            <w:pPr>
              <w:pStyle w:val="TAL"/>
            </w:pPr>
          </w:p>
          <w:p w:rsidR="00614D2D" w:rsidRDefault="00614D2D">
            <w:pPr>
              <w:pStyle w:val="TAL"/>
            </w:pPr>
          </w:p>
          <w:p w:rsidR="00614D2D" w:rsidRDefault="00614D2D">
            <w:pPr>
              <w:pStyle w:val="TAL"/>
            </w:pPr>
          </w:p>
          <w:p w:rsidR="00614D2D" w:rsidRDefault="00614D2D">
            <w:pPr>
              <w:pStyle w:val="textTCobjectives"/>
              <w:rPr>
                <w:rFonts w:ascii="Arial" w:hAnsi="Arial"/>
                <w:sz w:val="18"/>
              </w:rPr>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The SIM answers to the Update Record EFsms instruction with status words 9000</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The SIM answers to the Update Record EFsms instruction with status words 9000</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The SIM answers to the Update Record EFsms instruction with status words 9000</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The SIM answers to the Update Record EFsms instruction with status words 9000</w:t>
            </w:r>
          </w:p>
          <w:p w:rsidR="00614D2D" w:rsidRDefault="00614D2D">
            <w:pPr>
              <w:pStyle w:val="TAL"/>
            </w:pPr>
          </w:p>
          <w:p w:rsidR="00614D2D" w:rsidRDefault="00614D2D">
            <w:pPr>
              <w:pStyle w:val="textcell"/>
              <w:rPr>
                <w:rFonts w:ascii="Arial" w:hAnsi="Arial"/>
                <w:sz w:val="18"/>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9</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pPr>
            <w:r>
              <w:t>Update Record EFsms instruction formatted with wrong cryptographic checksum</w:t>
            </w:r>
          </w:p>
          <w:p w:rsidR="00614D2D" w:rsidRDefault="00614D2D">
            <w:pPr>
              <w:pStyle w:val="PL"/>
              <w:keepNext/>
              <w:keepLines/>
            </w:pPr>
            <w:r>
              <w:t>1- Short Message single and formatted is sent to the SIM by Update Record EFsms instruction with these features:No ciphering;</w:t>
            </w:r>
          </w:p>
          <w:p w:rsidR="00614D2D" w:rsidRDefault="00614D2D">
            <w:pPr>
              <w:pStyle w:val="PL"/>
              <w:keepNext/>
              <w:keepLines/>
            </w:pPr>
            <w:r>
              <w:t>Wrong Cryptographic checksum;</w:t>
            </w:r>
          </w:p>
          <w:p w:rsidR="00614D2D" w:rsidRDefault="00614D2D">
            <w:pPr>
              <w:pStyle w:val="PL"/>
              <w:keepNext/>
              <w:keepLines/>
            </w:pPr>
            <w:r>
              <w:t>No proof of receipt;</w:t>
            </w:r>
          </w:p>
          <w:p w:rsidR="00614D2D" w:rsidRDefault="00614D2D">
            <w:pPr>
              <w:pStyle w:val="PL"/>
              <w:keepNext/>
              <w:keepLines/>
            </w:pPr>
            <w:r>
              <w:t>TAR of Applet5</w:t>
            </w:r>
          </w:p>
          <w:p w:rsidR="00614D2D" w:rsidRDefault="00614D2D">
            <w:pPr>
              <w:pStyle w:val="PL"/>
              <w:keepNext/>
              <w:keepLines/>
            </w:pPr>
            <w:r>
              <w:t>Data = 07</w:t>
            </w:r>
          </w:p>
          <w:p w:rsidR="00614D2D" w:rsidRDefault="00614D2D">
            <w:pPr>
              <w:pStyle w:val="PL"/>
              <w:keepNext/>
              <w:keepLines/>
            </w:pPr>
          </w:p>
          <w:p w:rsidR="00614D2D" w:rsidRDefault="00614D2D">
            <w:pPr>
              <w:pStyle w:val="PL"/>
              <w:keepNext/>
              <w:keepLines/>
            </w:pPr>
            <w:r>
              <w:t>2- Short Message concatenated and formatted is sent to the SIM by Update Record EFsms instruction with these features:</w:t>
            </w:r>
          </w:p>
          <w:p w:rsidR="00614D2D" w:rsidRDefault="00614D2D">
            <w:pPr>
              <w:pStyle w:val="PL"/>
              <w:keepNext/>
              <w:keepLines/>
            </w:pPr>
            <w:r>
              <w:t>No ciphering;</w:t>
            </w:r>
          </w:p>
          <w:p w:rsidR="00614D2D" w:rsidRDefault="00614D2D">
            <w:pPr>
              <w:pStyle w:val="PL"/>
              <w:keepNext/>
              <w:keepLines/>
            </w:pPr>
            <w:r>
              <w:t>Wrong Cryptographic checksum;</w:t>
            </w:r>
          </w:p>
          <w:p w:rsidR="00614D2D" w:rsidRDefault="00614D2D">
            <w:pPr>
              <w:pStyle w:val="PL"/>
              <w:keepNext/>
              <w:keepLines/>
            </w:pPr>
            <w:r>
              <w:t>No proof of receipt;</w:t>
            </w:r>
          </w:p>
          <w:p w:rsidR="00614D2D" w:rsidRDefault="00614D2D">
            <w:pPr>
              <w:pStyle w:val="PL"/>
              <w:keepNext/>
              <w:keepLines/>
            </w:pPr>
            <w:r>
              <w:t>TAR of Applet5</w:t>
            </w:r>
          </w:p>
          <w:p w:rsidR="00614D2D" w:rsidRDefault="00614D2D">
            <w:pPr>
              <w:pStyle w:val="PL"/>
              <w:keepNext/>
              <w:keepLines/>
            </w:pPr>
            <w:r>
              <w:t>Data length = 150</w:t>
            </w:r>
          </w:p>
          <w:p w:rsidR="00614D2D" w:rsidRDefault="00614D2D">
            <w:pPr>
              <w:pStyle w:val="PL"/>
              <w:keepNext/>
              <w:keepLines/>
            </w:pPr>
          </w:p>
          <w:p w:rsidR="00614D2D" w:rsidRDefault="00614D2D">
            <w:pPr>
              <w:pStyle w:val="PL"/>
              <w:keepNext/>
              <w:keepLines/>
            </w:pPr>
          </w:p>
          <w:p w:rsidR="00614D2D" w:rsidRDefault="00614D2D">
            <w:pPr>
              <w:pStyle w:val="PL"/>
              <w:keepNext/>
              <w:keepLines/>
            </w:pPr>
          </w:p>
          <w:p w:rsidR="00614D2D" w:rsidRDefault="00614D2D">
            <w:pPr>
              <w:pStyle w:val="TAH"/>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No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No applet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The SIM answers to the Update Record EFsms instruction with status words 9000</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The SIM answers to the Update Record EFsms instruction with status words 9000</w:t>
            </w:r>
          </w:p>
          <w:p w:rsidR="00614D2D" w:rsidRDefault="00614D2D">
            <w:pPr>
              <w:pStyle w:val="TAL"/>
            </w:pPr>
          </w:p>
        </w:tc>
      </w:tr>
    </w:tbl>
    <w:p w:rsidR="00614D2D" w:rsidRDefault="00614D2D" w:rsidP="00614D2D"/>
    <w:p w:rsidR="00614D2D" w:rsidRDefault="00614D2D" w:rsidP="00614D2D">
      <w:pPr>
        <w:pStyle w:val="H6"/>
        <w:keepNext w:val="0"/>
        <w:keepLines w:val="0"/>
      </w:pPr>
      <w:r>
        <w:t>6.3.6.1.4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3,6,9</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4, 5, 6</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7,8,9</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CRRN5</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1,2,4,5,7,8</w:t>
            </w:r>
          </w:p>
        </w:tc>
      </w:tr>
    </w:tbl>
    <w:p w:rsidR="00614D2D" w:rsidRDefault="00614D2D" w:rsidP="00614D2D"/>
    <w:p w:rsidR="00614D2D" w:rsidRDefault="00614D2D" w:rsidP="00614D2D">
      <w:pPr>
        <w:pStyle w:val="Heading4"/>
        <w:keepNext w:val="0"/>
        <w:keepLines w:val="0"/>
      </w:pPr>
      <w:bookmarkStart w:id="672" w:name="_Toc51826866"/>
      <w:bookmarkStart w:id="673" w:name="_Toc117070547"/>
      <w:bookmarkStart w:id="674" w:name="_Toc51828309"/>
      <w:r>
        <w:t>6.3.6.2</w:t>
      </w:r>
      <w:r>
        <w:tab/>
        <w:t>Output Data</w:t>
      </w:r>
      <w:bookmarkEnd w:id="672"/>
      <w:bookmarkEnd w:id="673"/>
      <w:bookmarkEnd w:id="674"/>
    </w:p>
    <w:p w:rsidR="00614D2D" w:rsidRDefault="00614D2D" w:rsidP="00614D2D">
      <w:r>
        <w:t>Test Area Reference: FWK_FWS_OUDA</w:t>
      </w:r>
    </w:p>
    <w:p w:rsidR="00614D2D" w:rsidRDefault="00614D2D" w:rsidP="00614D2D">
      <w:pPr>
        <w:pStyle w:val="H6"/>
        <w:keepNext w:val="0"/>
        <w:keepLines w:val="0"/>
      </w:pPr>
      <w:r>
        <w:t>6.3.6.2.1</w:t>
      </w:r>
      <w:r>
        <w:tab/>
        <w:t>Conformance Requirements</w:t>
      </w:r>
    </w:p>
    <w:p w:rsidR="00614D2D" w:rsidRDefault="00614D2D" w:rsidP="00614D2D">
      <w:pPr>
        <w:pStyle w:val="H6"/>
        <w:keepNext w:val="0"/>
        <w:keepLines w:val="0"/>
      </w:pPr>
      <w:r>
        <w:t>6.3.6.2.1.1</w:t>
      </w:r>
      <w:r>
        <w:tab/>
        <w:t>Normal Execution</w:t>
      </w:r>
    </w:p>
    <w:p w:rsidR="00614D2D" w:rsidRDefault="00614D2D" w:rsidP="00614D2D">
      <w:pPr>
        <w:pStyle w:val="ListBullet"/>
        <w:numPr>
          <w:ilvl w:val="0"/>
          <w:numId w:val="2"/>
        </w:numPr>
        <w:ind w:left="568" w:hanging="284"/>
      </w:pPr>
      <w:r>
        <w:t>CRRN1: The SIM Toolkit Framework shall secure and send the response packet.</w:t>
      </w:r>
    </w:p>
    <w:p w:rsidR="00614D2D" w:rsidRDefault="00614D2D" w:rsidP="00614D2D">
      <w:pPr>
        <w:pStyle w:val="H6"/>
        <w:keepNext w:val="0"/>
        <w:keepLines w:val="0"/>
      </w:pPr>
      <w:r>
        <w:t>6.3.6.2.1.2</w:t>
      </w:r>
      <w:r>
        <w:tab/>
        <w:t>Parameters error</w:t>
      </w:r>
    </w:p>
    <w:p w:rsidR="00614D2D" w:rsidRDefault="00614D2D" w:rsidP="00614D2D">
      <w:r>
        <w:t>No requirements.</w:t>
      </w:r>
    </w:p>
    <w:p w:rsidR="00614D2D" w:rsidRDefault="00614D2D" w:rsidP="00614D2D">
      <w:pPr>
        <w:pStyle w:val="H6"/>
        <w:keepNext w:val="0"/>
        <w:keepLines w:val="0"/>
      </w:pPr>
      <w:r>
        <w:t>6.3.6.2.1.3</w:t>
      </w:r>
      <w:r>
        <w:tab/>
        <w:t>Context Errors</w:t>
      </w:r>
    </w:p>
    <w:p w:rsidR="00614D2D" w:rsidRDefault="00614D2D" w:rsidP="00614D2D">
      <w:r>
        <w:t>No requirements.</w:t>
      </w:r>
    </w:p>
    <w:p w:rsidR="00614D2D" w:rsidRDefault="00614D2D" w:rsidP="00614D2D">
      <w:pPr>
        <w:pStyle w:val="H6"/>
        <w:keepNext w:val="0"/>
        <w:keepLines w:val="0"/>
      </w:pPr>
      <w:r>
        <w:t>6.3.6.2.2</w:t>
      </w:r>
      <w:r>
        <w:tab/>
        <w:t>Test Area Files</w:t>
      </w:r>
    </w:p>
    <w:p w:rsidR="00614D2D" w:rsidRDefault="00614D2D" w:rsidP="00614D2D">
      <w:pPr>
        <w:pStyle w:val="B1"/>
        <w:tabs>
          <w:tab w:val="left" w:pos="2268"/>
        </w:tabs>
        <w:ind w:left="284" w:firstLine="0"/>
      </w:pPr>
      <w:r>
        <w:t>Test Script:</w:t>
      </w:r>
      <w:r>
        <w:tab/>
        <w:t>FWK_FWS_OUDA_1.scr</w:t>
      </w:r>
    </w:p>
    <w:p w:rsidR="00614D2D" w:rsidRDefault="00614D2D" w:rsidP="00614D2D">
      <w:pPr>
        <w:pStyle w:val="B1"/>
        <w:tabs>
          <w:tab w:val="left" w:pos="2268"/>
        </w:tabs>
        <w:ind w:left="284" w:firstLine="0"/>
      </w:pPr>
      <w:r>
        <w:t>Test Applet:</w:t>
      </w:r>
      <w:r>
        <w:tab/>
        <w:t>FWK_FWS_OUDA_1.java</w:t>
      </w:r>
    </w:p>
    <w:p w:rsidR="00614D2D" w:rsidRDefault="00614D2D" w:rsidP="00614D2D">
      <w:pPr>
        <w:pStyle w:val="B1"/>
        <w:tabs>
          <w:tab w:val="left" w:pos="2268"/>
        </w:tabs>
        <w:ind w:left="284" w:firstLine="0"/>
      </w:pPr>
      <w:r>
        <w:t>Load Script:</w:t>
      </w:r>
      <w:r>
        <w:tab/>
        <w:t>FWK_FWS_OUDA_1.ldr</w:t>
      </w:r>
    </w:p>
    <w:p w:rsidR="00614D2D" w:rsidRDefault="00614D2D" w:rsidP="00614D2D">
      <w:pPr>
        <w:pStyle w:val="B1"/>
        <w:tabs>
          <w:tab w:val="left" w:pos="2268"/>
        </w:tabs>
        <w:ind w:left="284" w:firstLine="0"/>
      </w:pPr>
      <w:r>
        <w:t>Cleanup Script:</w:t>
      </w:r>
      <w:r>
        <w:tab/>
        <w:t>FWK_FWS_OUDA_1.clr</w:t>
      </w:r>
    </w:p>
    <w:p w:rsidR="00614D2D" w:rsidRDefault="00614D2D" w:rsidP="00614D2D">
      <w:pPr>
        <w:pStyle w:val="B1"/>
        <w:tabs>
          <w:tab w:val="left" w:pos="2268"/>
        </w:tabs>
        <w:ind w:left="284" w:firstLine="0"/>
      </w:pPr>
      <w:r>
        <w:t>Parameter File:</w:t>
      </w:r>
      <w:r>
        <w:tab/>
        <w:t>FWK_FWS_OUDA_1.par</w:t>
      </w:r>
    </w:p>
    <w:p w:rsidR="00614D2D" w:rsidRDefault="00614D2D" w:rsidP="00614D2D">
      <w:pPr>
        <w:pStyle w:val="H6"/>
        <w:keepNext w:val="0"/>
        <w:keepLines w:val="0"/>
      </w:pPr>
      <w:r>
        <w:t>6.3.6.2.3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1</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Envelope(SMS-PP) formatted</w:t>
            </w:r>
          </w:p>
          <w:p w:rsidR="00614D2D" w:rsidRDefault="00614D2D">
            <w:pPr>
              <w:pStyle w:val="PL"/>
              <w:rPr>
                <w:noProof w:val="0"/>
              </w:rPr>
            </w:pPr>
            <w:r>
              <w:rPr>
                <w:noProof w:val="0"/>
              </w:rPr>
              <w:t>Ciphering;</w:t>
            </w:r>
          </w:p>
          <w:p w:rsidR="00614D2D" w:rsidRDefault="00614D2D">
            <w:pPr>
              <w:pStyle w:val="PL"/>
              <w:rPr>
                <w:noProof w:val="0"/>
              </w:rPr>
            </w:pPr>
            <w:r>
              <w:rPr>
                <w:noProof w:val="0"/>
              </w:rPr>
              <w:t>Cryptographic checksum;</w:t>
            </w:r>
          </w:p>
          <w:p w:rsidR="00614D2D" w:rsidRDefault="00614D2D">
            <w:pPr>
              <w:pStyle w:val="PL"/>
              <w:rPr>
                <w:noProof w:val="0"/>
              </w:rPr>
            </w:pPr>
            <w:r>
              <w:rPr>
                <w:noProof w:val="0"/>
              </w:rPr>
              <w:t>proof of receipt response shall be sent using SMS-Deliver-Report;</w:t>
            </w:r>
          </w:p>
          <w:p w:rsidR="00614D2D" w:rsidRDefault="00614D2D">
            <w:pPr>
              <w:pStyle w:val="PL"/>
              <w:rPr>
                <w:noProof w:val="0"/>
              </w:rPr>
            </w:pPr>
            <w:r>
              <w:rPr>
                <w:noProof w:val="0"/>
              </w:rPr>
              <w:t>no security applied to proof of receipt</w:t>
            </w:r>
          </w:p>
          <w:p w:rsidR="00614D2D" w:rsidRDefault="00614D2D">
            <w:pPr>
              <w:pStyle w:val="PL"/>
              <w:rPr>
                <w:noProof w:val="0"/>
              </w:rPr>
            </w:pPr>
            <w:r>
              <w:rPr>
                <w:noProof w:val="0"/>
              </w:rPr>
              <w:t>Data in plain text = "APPLET1"</w:t>
            </w:r>
          </w:p>
          <w:p w:rsidR="00614D2D" w:rsidRDefault="00614D2D">
            <w:pPr>
              <w:pStyle w:val="PL"/>
            </w:pP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The applet is triggered and sends a "Display Text" proactive command with the data received in the Envelope.</w:t>
            </w:r>
          </w:p>
        </w:tc>
        <w:tc>
          <w:tcPr>
            <w:tcW w:w="2334"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The SIM answers to the Envelope with status words 9Fxx and a PoR is retrieved with a GetResponse command. The PoR has no application data.</w:t>
            </w:r>
          </w:p>
          <w:p w:rsidR="00614D2D" w:rsidRDefault="00614D2D">
            <w:pPr>
              <w:pStyle w:val="TAL"/>
              <w:keepNext w:val="0"/>
              <w:keepLines w:val="0"/>
            </w:pPr>
            <w:r>
              <w:t>The SIM answers to the Get Response command with status words 91xx to issue a Display Text "APPLET1".</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2</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Envelope(SMS-PP) formatted</w:t>
            </w:r>
          </w:p>
          <w:p w:rsidR="00614D2D" w:rsidRDefault="00614D2D">
            <w:pPr>
              <w:pStyle w:val="PL"/>
              <w:rPr>
                <w:noProof w:val="0"/>
              </w:rPr>
            </w:pPr>
            <w:r>
              <w:rPr>
                <w:noProof w:val="0"/>
              </w:rPr>
              <w:t>Ciphering;</w:t>
            </w:r>
          </w:p>
          <w:p w:rsidR="00614D2D" w:rsidRDefault="00614D2D">
            <w:pPr>
              <w:pStyle w:val="PL"/>
              <w:rPr>
                <w:noProof w:val="0"/>
              </w:rPr>
            </w:pPr>
            <w:r>
              <w:rPr>
                <w:noProof w:val="0"/>
              </w:rPr>
              <w:t>Cryptographic checksum;</w:t>
            </w:r>
          </w:p>
          <w:p w:rsidR="00614D2D" w:rsidRDefault="00614D2D">
            <w:pPr>
              <w:pStyle w:val="PL"/>
              <w:rPr>
                <w:noProof w:val="0"/>
              </w:rPr>
            </w:pPr>
            <w:r>
              <w:rPr>
                <w:noProof w:val="0"/>
              </w:rPr>
              <w:t>proof of receipt response shall be sent using SMS-Deliver-Report;</w:t>
            </w:r>
          </w:p>
          <w:p w:rsidR="00614D2D" w:rsidRDefault="00614D2D">
            <w:pPr>
              <w:pStyle w:val="PL"/>
              <w:rPr>
                <w:noProof w:val="0"/>
              </w:rPr>
            </w:pPr>
            <w:r>
              <w:rPr>
                <w:noProof w:val="0"/>
              </w:rPr>
              <w:t>no security applied to proof of receipt</w:t>
            </w:r>
          </w:p>
          <w:p w:rsidR="00614D2D" w:rsidRDefault="00614D2D">
            <w:pPr>
              <w:pStyle w:val="PL"/>
              <w:rPr>
                <w:noProof w:val="0"/>
                <w:sz w:val="18"/>
              </w:rPr>
            </w:pPr>
            <w:r>
              <w:rPr>
                <w:noProof w:val="0"/>
              </w:rPr>
              <w:t>Data in plain text = "APPLET1"</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The applet posts application data. It does not call the ProactiveHandler.send() method</w:t>
            </w:r>
          </w:p>
        </w:tc>
        <w:tc>
          <w:tcPr>
            <w:tcW w:w="2334"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The SIM answers to the Envelope with status words 9Fxx and a PoR is retrieved with a GetResponse command. The PoR has the application data posted by the application.</w:t>
            </w:r>
          </w:p>
          <w:p w:rsidR="00614D2D" w:rsidRDefault="00614D2D">
            <w:pPr>
              <w:pStyle w:val="TAL"/>
              <w:keepNext w:val="0"/>
              <w:keepLines w:val="0"/>
            </w:pPr>
            <w:r>
              <w:t>The SIM answers to the Get Response command with status words 9000.</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3</w:t>
            </w: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pPr>
            <w:r>
              <w:t>Envelope(SMS-PP) formatted</w:t>
            </w:r>
          </w:p>
          <w:p w:rsidR="00614D2D" w:rsidRDefault="00614D2D">
            <w:pPr>
              <w:pStyle w:val="PL"/>
              <w:rPr>
                <w:noProof w:val="0"/>
              </w:rPr>
            </w:pPr>
            <w:r>
              <w:rPr>
                <w:noProof w:val="0"/>
              </w:rPr>
              <w:t>Ciphering;</w:t>
            </w:r>
          </w:p>
          <w:p w:rsidR="00614D2D" w:rsidRDefault="00614D2D">
            <w:pPr>
              <w:pStyle w:val="PL"/>
              <w:rPr>
                <w:noProof w:val="0"/>
              </w:rPr>
            </w:pPr>
            <w:r>
              <w:rPr>
                <w:noProof w:val="0"/>
              </w:rPr>
              <w:t>Cryptographic checksum;</w:t>
            </w:r>
          </w:p>
          <w:p w:rsidR="00614D2D" w:rsidRDefault="00614D2D">
            <w:pPr>
              <w:pStyle w:val="PL"/>
              <w:rPr>
                <w:noProof w:val="0"/>
              </w:rPr>
            </w:pPr>
            <w:r>
              <w:rPr>
                <w:noProof w:val="0"/>
              </w:rPr>
              <w:t>proof of receipt response shall be sent using SMS-Deliver-Report;</w:t>
            </w:r>
          </w:p>
          <w:p w:rsidR="00614D2D" w:rsidRDefault="00614D2D">
            <w:pPr>
              <w:pStyle w:val="PL"/>
              <w:rPr>
                <w:noProof w:val="0"/>
              </w:rPr>
            </w:pPr>
            <w:r>
              <w:rPr>
                <w:noProof w:val="0"/>
              </w:rPr>
              <w:t>no security applied to proof of receipt</w:t>
            </w:r>
          </w:p>
          <w:p w:rsidR="00614D2D" w:rsidRDefault="00614D2D">
            <w:pPr>
              <w:pStyle w:val="PL"/>
              <w:rPr>
                <w:noProof w:val="0"/>
                <w:sz w:val="18"/>
              </w:rPr>
            </w:pPr>
            <w:r>
              <w:rPr>
                <w:noProof w:val="0"/>
              </w:rPr>
              <w:t>Data in plain text = "TEST"</w:t>
            </w:r>
          </w:p>
        </w:tc>
        <w:tc>
          <w:tcPr>
            <w:tcW w:w="2911" w:type="dxa"/>
            <w:tcBorders>
              <w:top w:val="nil"/>
              <w:left w:val="single" w:sz="4" w:space="0" w:color="auto"/>
              <w:bottom w:val="nil"/>
              <w:right w:val="single" w:sz="4" w:space="0" w:color="auto"/>
            </w:tcBorders>
            <w:hideMark/>
          </w:tcPr>
          <w:p w:rsidR="00614D2D" w:rsidRDefault="00614D2D">
            <w:pPr>
              <w:pStyle w:val="TAL"/>
              <w:keepNext w:val="0"/>
              <w:keepLines w:val="0"/>
            </w:pPr>
            <w:r>
              <w:t>The applet posts application data and calls the ProactiveHandler.send() method to send a "Display Text" proactive command with the data received in the Envelope.</w:t>
            </w:r>
          </w:p>
        </w:tc>
        <w:tc>
          <w:tcPr>
            <w:tcW w:w="2334" w:type="dxa"/>
            <w:tcBorders>
              <w:top w:val="nil"/>
              <w:left w:val="single" w:sz="4" w:space="0" w:color="auto"/>
              <w:bottom w:val="nil"/>
              <w:right w:val="single" w:sz="4" w:space="0" w:color="auto"/>
            </w:tcBorders>
            <w:hideMark/>
          </w:tcPr>
          <w:p w:rsidR="00614D2D" w:rsidRDefault="00614D2D">
            <w:pPr>
              <w:pStyle w:val="TAL"/>
              <w:keepNext w:val="0"/>
              <w:keepLines w:val="0"/>
            </w:pPr>
            <w:r>
              <w:t>The SIM answers to the Envelope with status words 9Fxx and a PoR is retrieved with a GetResponse command. The PoR has the application data posted by the application.</w:t>
            </w:r>
          </w:p>
          <w:p w:rsidR="00614D2D" w:rsidRDefault="00614D2D">
            <w:pPr>
              <w:pStyle w:val="TAL"/>
              <w:keepNext w:val="0"/>
              <w:keepLines w:val="0"/>
            </w:pPr>
            <w:r>
              <w:t>The SIM answers to the Get Response command with status words 91xx to issue the Display Text "TEST".</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4</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Envelope(SMS-PP) formatted</w:t>
            </w:r>
          </w:p>
          <w:p w:rsidR="00614D2D" w:rsidRDefault="00614D2D">
            <w:pPr>
              <w:pStyle w:val="PL"/>
              <w:rPr>
                <w:noProof w:val="0"/>
              </w:rPr>
            </w:pPr>
            <w:r>
              <w:rPr>
                <w:noProof w:val="0"/>
              </w:rPr>
              <w:t>Ciphering;</w:t>
            </w:r>
          </w:p>
          <w:p w:rsidR="00614D2D" w:rsidRDefault="00614D2D">
            <w:pPr>
              <w:pStyle w:val="PL"/>
              <w:rPr>
                <w:noProof w:val="0"/>
              </w:rPr>
            </w:pPr>
            <w:r>
              <w:rPr>
                <w:noProof w:val="0"/>
              </w:rPr>
              <w:t>Cryptographic checksum;</w:t>
            </w:r>
          </w:p>
          <w:p w:rsidR="00614D2D" w:rsidRDefault="00614D2D">
            <w:pPr>
              <w:pStyle w:val="PL"/>
              <w:rPr>
                <w:noProof w:val="0"/>
              </w:rPr>
            </w:pPr>
            <w:r>
              <w:rPr>
                <w:noProof w:val="0"/>
              </w:rPr>
              <w:t>proof of receipt response shall be sent using SMS-Deliver-Report;</w:t>
            </w:r>
          </w:p>
          <w:p w:rsidR="00614D2D" w:rsidRDefault="00614D2D">
            <w:pPr>
              <w:pStyle w:val="PL"/>
              <w:rPr>
                <w:noProof w:val="0"/>
              </w:rPr>
            </w:pPr>
            <w:r>
              <w:rPr>
                <w:noProof w:val="0"/>
              </w:rPr>
              <w:t>proof of receipt shall be ciphered</w:t>
            </w:r>
          </w:p>
          <w:p w:rsidR="00614D2D" w:rsidRDefault="00614D2D">
            <w:pPr>
              <w:pStyle w:val="PL"/>
              <w:rPr>
                <w:noProof w:val="0"/>
                <w:sz w:val="18"/>
              </w:rPr>
            </w:pPr>
            <w:r>
              <w:rPr>
                <w:noProof w:val="0"/>
              </w:rPr>
              <w:t>Data in plain text = "TEST"</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The applet posts application data and calls the ProactiveHandler.send() method to send a "Display Text" proactive command with the data received in the Envelope.</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The SIM answers to the Envelope with status words 9Fxx and a PoR is retrieved with a GetResponse command. The PoR has the application data posted by the application.</w:t>
            </w:r>
          </w:p>
          <w:p w:rsidR="00614D2D" w:rsidRDefault="00614D2D">
            <w:pPr>
              <w:pStyle w:val="TAL"/>
              <w:keepNext w:val="0"/>
              <w:keepLines w:val="0"/>
            </w:pPr>
            <w:r>
              <w:t>The SIM answers to the Get Response command with status words 91xx to issue the Display Text "TEST".</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5</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Envelope(SMS-PP) formatted</w:t>
            </w:r>
          </w:p>
          <w:p w:rsidR="00614D2D" w:rsidRDefault="00614D2D">
            <w:pPr>
              <w:pStyle w:val="PL"/>
              <w:rPr>
                <w:noProof w:val="0"/>
              </w:rPr>
            </w:pPr>
            <w:r>
              <w:rPr>
                <w:noProof w:val="0"/>
              </w:rPr>
              <w:t>The Terminal Profile command shall be issued with the facility "'9EXX' response code for SIM data download error" enabled</w:t>
            </w:r>
          </w:p>
          <w:p w:rsidR="00614D2D" w:rsidRDefault="00614D2D">
            <w:pPr>
              <w:pStyle w:val="PL"/>
              <w:rPr>
                <w:noProof w:val="0"/>
              </w:rPr>
            </w:pPr>
          </w:p>
          <w:p w:rsidR="00614D2D" w:rsidRDefault="00614D2D">
            <w:pPr>
              <w:pStyle w:val="PL"/>
              <w:rPr>
                <w:noProof w:val="0"/>
              </w:rPr>
            </w:pPr>
            <w:r>
              <w:rPr>
                <w:noProof w:val="0"/>
              </w:rPr>
              <w:t>The Envelope(SMS-PP) formatted has to be issued with the following features:</w:t>
            </w:r>
          </w:p>
          <w:p w:rsidR="00614D2D" w:rsidRDefault="00614D2D">
            <w:pPr>
              <w:pStyle w:val="PL"/>
              <w:rPr>
                <w:noProof w:val="0"/>
              </w:rPr>
            </w:pPr>
            <w:r>
              <w:rPr>
                <w:noProof w:val="0"/>
              </w:rPr>
              <w:t>No ciphering;</w:t>
            </w:r>
          </w:p>
          <w:p w:rsidR="00614D2D" w:rsidRDefault="00614D2D">
            <w:pPr>
              <w:pStyle w:val="PL"/>
              <w:rPr>
                <w:noProof w:val="0"/>
              </w:rPr>
            </w:pPr>
            <w:r>
              <w:rPr>
                <w:noProof w:val="0"/>
              </w:rPr>
              <w:t>Wrong Cryptographic checksum;</w:t>
            </w:r>
          </w:p>
          <w:p w:rsidR="00614D2D" w:rsidRDefault="00614D2D">
            <w:pPr>
              <w:pStyle w:val="PL"/>
              <w:rPr>
                <w:noProof w:val="0"/>
              </w:rPr>
            </w:pPr>
            <w:r>
              <w:rPr>
                <w:noProof w:val="0"/>
              </w:rPr>
              <w:t>proof of receipt response shall be sent using SMS-Deliver-Report;</w:t>
            </w:r>
          </w:p>
          <w:p w:rsidR="00614D2D" w:rsidRDefault="00614D2D">
            <w:pPr>
              <w:pStyle w:val="PL"/>
              <w:rPr>
                <w:noProof w:val="0"/>
                <w:sz w:val="18"/>
              </w:rPr>
            </w:pPr>
            <w:r>
              <w:rPr>
                <w:noProof w:val="0"/>
              </w:rPr>
              <w:t>no security applied to proof of receiptData in plain text = "TEST"</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No applet is triggered</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The SIM answers to the Envelope with status words 9Exx and a PoR is retrieved with a GetResponse command. The Response Status Code Octet shall be '01'.</w:t>
            </w:r>
          </w:p>
        </w:tc>
      </w:tr>
    </w:tbl>
    <w:p w:rsidR="00614D2D" w:rsidRDefault="00614D2D" w:rsidP="00614D2D"/>
    <w:p w:rsidR="00614D2D" w:rsidRDefault="00614D2D" w:rsidP="00614D2D">
      <w:pPr>
        <w:pStyle w:val="H6"/>
        <w:keepNext w:val="0"/>
        <w:keepLines w:val="0"/>
      </w:pPr>
      <w:r>
        <w:t>6.3.6.2.4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1, 2, 3, 4, 5</w:t>
            </w:r>
          </w:p>
        </w:tc>
      </w:tr>
    </w:tbl>
    <w:p w:rsidR="00614D2D" w:rsidRDefault="00614D2D" w:rsidP="00614D2D"/>
    <w:p w:rsidR="00614D2D" w:rsidRDefault="00614D2D" w:rsidP="00614D2D">
      <w:pPr>
        <w:pStyle w:val="Heading3"/>
        <w:keepNext w:val="0"/>
        <w:keepLines w:val="0"/>
      </w:pPr>
      <w:bookmarkStart w:id="675" w:name="_Toc51826867"/>
      <w:bookmarkStart w:id="676" w:name="_Toc117070548"/>
      <w:bookmarkStart w:id="677" w:name="_Toc51828310"/>
      <w:r>
        <w:t>6.3.7</w:t>
      </w:r>
      <w:r>
        <w:tab/>
        <w:t>Envelope Response Posting</w:t>
      </w:r>
      <w:bookmarkEnd w:id="675"/>
      <w:bookmarkEnd w:id="676"/>
      <w:bookmarkEnd w:id="677"/>
    </w:p>
    <w:p w:rsidR="00614D2D" w:rsidRDefault="00614D2D" w:rsidP="00614D2D">
      <w:pPr>
        <w:pStyle w:val="Heading4"/>
        <w:keepNext w:val="0"/>
        <w:keepLines w:val="0"/>
      </w:pPr>
      <w:bookmarkStart w:id="678" w:name="_Toc51826868"/>
      <w:bookmarkStart w:id="679" w:name="_Toc117070549"/>
      <w:bookmarkStart w:id="680" w:name="_Toc51828311"/>
      <w:r>
        <w:t>6.3.7.1</w:t>
      </w:r>
      <w:r>
        <w:tab/>
        <w:t>EVENT_CALL_CONTROL_BY_SIM</w:t>
      </w:r>
      <w:bookmarkEnd w:id="678"/>
      <w:bookmarkEnd w:id="679"/>
      <w:bookmarkEnd w:id="680"/>
      <w:r>
        <w:t xml:space="preserve"> </w:t>
      </w:r>
    </w:p>
    <w:p w:rsidR="00614D2D" w:rsidRDefault="00614D2D" w:rsidP="00614D2D">
      <w:r>
        <w:t>Test Area Reference: FWK_ERP_ECCN</w:t>
      </w:r>
    </w:p>
    <w:p w:rsidR="00614D2D" w:rsidRDefault="00614D2D" w:rsidP="00614D2D">
      <w:pPr>
        <w:pStyle w:val="H6"/>
        <w:keepNext w:val="0"/>
        <w:keepLines w:val="0"/>
      </w:pPr>
      <w:r>
        <w:t>6.3.7.1.1</w:t>
      </w:r>
      <w:r>
        <w:tab/>
        <w:t>Conformance Requirements</w:t>
      </w:r>
    </w:p>
    <w:p w:rsidR="00614D2D" w:rsidRDefault="00614D2D" w:rsidP="00614D2D">
      <w:pPr>
        <w:pStyle w:val="H6"/>
        <w:keepNext w:val="0"/>
        <w:keepLines w:val="0"/>
      </w:pPr>
      <w:r>
        <w:t>6.3.7.1.1.1</w:t>
      </w:r>
      <w:r>
        <w:tab/>
        <w:t>Normal Execution</w:t>
      </w:r>
    </w:p>
    <w:p w:rsidR="00614D2D" w:rsidRDefault="00614D2D" w:rsidP="00614D2D">
      <w:pPr>
        <w:pStyle w:val="ListBullet"/>
        <w:numPr>
          <w:ilvl w:val="0"/>
          <w:numId w:val="2"/>
        </w:numPr>
        <w:ind w:left="568" w:hanging="284"/>
      </w:pPr>
      <w:r>
        <w:t>CRRN1: The SIM Toolkit Framework can't reply busy when an Envelope(Call Control) is sent to the SIM.</w:t>
      </w:r>
    </w:p>
    <w:p w:rsidR="00614D2D" w:rsidRDefault="00614D2D" w:rsidP="00614D2D">
      <w:pPr>
        <w:pStyle w:val="H6"/>
        <w:keepNext w:val="0"/>
        <w:keepLines w:val="0"/>
      </w:pPr>
      <w:r>
        <w:t>6.3.7.1.1.2</w:t>
      </w:r>
      <w:r>
        <w:tab/>
        <w:t>Parameters error</w:t>
      </w:r>
    </w:p>
    <w:p w:rsidR="00614D2D" w:rsidRDefault="00614D2D" w:rsidP="00614D2D">
      <w:r>
        <w:t>No requirements.</w:t>
      </w:r>
    </w:p>
    <w:p w:rsidR="00614D2D" w:rsidRDefault="00614D2D" w:rsidP="00614D2D">
      <w:pPr>
        <w:pStyle w:val="H6"/>
        <w:keepNext w:val="0"/>
        <w:keepLines w:val="0"/>
      </w:pPr>
      <w:r>
        <w:t>6.3.7.1.1.3</w:t>
      </w:r>
      <w:r>
        <w:tab/>
        <w:t>Context Errors</w:t>
      </w:r>
    </w:p>
    <w:p w:rsidR="00614D2D" w:rsidRDefault="00614D2D" w:rsidP="00614D2D">
      <w:r>
        <w:t>No requirements.</w:t>
      </w:r>
    </w:p>
    <w:p w:rsidR="00614D2D" w:rsidRDefault="00614D2D" w:rsidP="00614D2D">
      <w:pPr>
        <w:pStyle w:val="H6"/>
        <w:keepNext w:val="0"/>
        <w:keepLines w:val="0"/>
      </w:pPr>
      <w:r>
        <w:t>6.3.7.1.2</w:t>
      </w:r>
      <w:r>
        <w:tab/>
        <w:t>Test Area Files</w:t>
      </w:r>
    </w:p>
    <w:p w:rsidR="00614D2D" w:rsidRDefault="00614D2D" w:rsidP="00614D2D">
      <w:pPr>
        <w:pStyle w:val="B1"/>
        <w:tabs>
          <w:tab w:val="left" w:pos="2268"/>
        </w:tabs>
      </w:pPr>
      <w:r>
        <w:t>Test Script:</w:t>
      </w:r>
      <w:r>
        <w:tab/>
        <w:t>FWK_ERP_ECCN_1.scr</w:t>
      </w:r>
    </w:p>
    <w:p w:rsidR="00614D2D" w:rsidRDefault="00614D2D" w:rsidP="00614D2D">
      <w:pPr>
        <w:pStyle w:val="B1"/>
        <w:tabs>
          <w:tab w:val="left" w:pos="2268"/>
        </w:tabs>
      </w:pPr>
      <w:r>
        <w:t>Test Applet:</w:t>
      </w:r>
      <w:r>
        <w:tab/>
        <w:t>FWK_ERP_ECCN_1.java</w:t>
      </w:r>
    </w:p>
    <w:p w:rsidR="00614D2D" w:rsidRDefault="00A1704F" w:rsidP="00614D2D">
      <w:pPr>
        <w:pStyle w:val="B1"/>
        <w:tabs>
          <w:tab w:val="left" w:pos="2268"/>
        </w:tabs>
      </w:pPr>
      <w:r>
        <w:tab/>
      </w:r>
      <w:r w:rsidR="00614D2D">
        <w:t>FWK_ERP_ECCN_2.java</w:t>
      </w:r>
    </w:p>
    <w:p w:rsidR="00614D2D" w:rsidRDefault="00A1704F" w:rsidP="00614D2D">
      <w:pPr>
        <w:pStyle w:val="B1"/>
        <w:tabs>
          <w:tab w:val="left" w:pos="2268"/>
        </w:tabs>
      </w:pPr>
      <w:r>
        <w:tab/>
      </w:r>
      <w:r w:rsidR="00614D2D">
        <w:t>FWK_ERP_ECCN_3.java</w:t>
      </w:r>
    </w:p>
    <w:p w:rsidR="00614D2D" w:rsidRDefault="00614D2D" w:rsidP="00614D2D">
      <w:pPr>
        <w:pStyle w:val="B1"/>
        <w:tabs>
          <w:tab w:val="left" w:pos="2268"/>
        </w:tabs>
      </w:pPr>
      <w:r>
        <w:t>Load Script:</w:t>
      </w:r>
      <w:r>
        <w:tab/>
        <w:t>FWK_ERP_ECCN_1.ldr</w:t>
      </w:r>
    </w:p>
    <w:p w:rsidR="00614D2D" w:rsidRDefault="00614D2D" w:rsidP="00614D2D">
      <w:pPr>
        <w:pStyle w:val="B1"/>
        <w:tabs>
          <w:tab w:val="left" w:pos="2268"/>
        </w:tabs>
      </w:pPr>
      <w:r>
        <w:t>Cleanup Script:</w:t>
      </w:r>
      <w:r>
        <w:tab/>
        <w:t>FWK_ERP_ECCN_1.clr</w:t>
      </w:r>
    </w:p>
    <w:p w:rsidR="00614D2D" w:rsidRDefault="00614D2D" w:rsidP="00614D2D">
      <w:pPr>
        <w:pStyle w:val="B1"/>
        <w:tabs>
          <w:tab w:val="left" w:pos="2268"/>
        </w:tabs>
      </w:pPr>
      <w:r>
        <w:t>Parameter File:</w:t>
      </w:r>
      <w:r>
        <w:tab/>
        <w:t>FWK_ERP_ECCN_1.par</w:t>
      </w:r>
    </w:p>
    <w:p w:rsidR="00614D2D" w:rsidRDefault="00614D2D" w:rsidP="00614D2D">
      <w:pPr>
        <w:pStyle w:val="H6"/>
      </w:pPr>
      <w:r>
        <w:t>6.3.7.1.3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keepNext/>
              <w:keepLines/>
              <w:rPr>
                <w:rFonts w:ascii="Arial" w:hAnsi="Arial"/>
                <w:sz w:val="18"/>
                <w:lang w:val="en-GB"/>
              </w:rPr>
            </w:pPr>
            <w:r>
              <w:rPr>
                <w:rFonts w:ascii="Arial" w:hAnsi="Arial"/>
                <w:sz w:val="18"/>
                <w:lang w:val="en-GB"/>
              </w:rP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 xml:space="preserve">Applet1 is registered on the EVENT_CALL_CONTROL_BY_SIM, Applet2 is registered and triggered on the EVENT_MENU_SELECTION. </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1-Applet2 invokes the method send()and no fetch is performed</w:t>
            </w:r>
          </w:p>
          <w:p w:rsidR="00614D2D" w:rsidRDefault="00614D2D">
            <w:pPr>
              <w:pStyle w:val="PL"/>
              <w:keepNext/>
              <w:keepLines/>
              <w:rPr>
                <w:noProof w:val="0"/>
              </w:rPr>
            </w:pPr>
          </w:p>
          <w:p w:rsidR="00614D2D" w:rsidRDefault="00614D2D">
            <w:pPr>
              <w:pStyle w:val="PL"/>
              <w:keepNext/>
              <w:keepLines/>
              <w:rPr>
                <w:noProof w:val="0"/>
              </w:rPr>
            </w:pPr>
            <w:r>
              <w:rPr>
                <w:noProof w:val="0"/>
              </w:rPr>
              <w:t>2-Envelope(Call Control) is sent to the SIM</w:t>
            </w:r>
          </w:p>
          <w:p w:rsidR="00614D2D" w:rsidRDefault="00614D2D">
            <w:pPr>
              <w:pStyle w:val="PL"/>
              <w:keepNext/>
              <w:keepLines/>
              <w:rPr>
                <w:noProof w:val="0"/>
              </w:rPr>
            </w:pPr>
          </w:p>
          <w:p w:rsidR="00614D2D" w:rsidRDefault="00614D2D">
            <w:pPr>
              <w:pStyle w:val="PL"/>
              <w:keepNext/>
              <w:keepLines/>
              <w:rPr>
                <w:noProof w:val="0"/>
              </w:rPr>
            </w:pPr>
            <w:r>
              <w:rPr>
                <w:noProof w:val="0"/>
              </w:rPr>
              <w:t>3-Applet1 calls the method EnvelopeResponseHandler.postASBERTLV() to change any incoming dialling number into +11 22 33 44.</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4-A Fetch command is sent to the SIM</w:t>
            </w:r>
          </w:p>
          <w:p w:rsidR="00614D2D" w:rsidRDefault="00614D2D">
            <w:pPr>
              <w:pStyle w:val="PL"/>
              <w:keepNext/>
              <w:keepLines/>
              <w:rPr>
                <w:noProof w:val="0"/>
              </w:rPr>
            </w:pPr>
          </w:p>
          <w:p w:rsidR="00614D2D" w:rsidRDefault="00614D2D">
            <w:pPr>
              <w:pStyle w:val="PL"/>
              <w:keepNext/>
              <w:keepLines/>
              <w:rPr>
                <w:noProof w:val="0"/>
              </w:rPr>
            </w:pPr>
            <w:r>
              <w:rPr>
                <w:noProof w:val="0"/>
              </w:rPr>
              <w:t xml:space="preserve">5-A Terminal Response command is sent to the SIM </w:t>
            </w:r>
          </w:p>
          <w:p w:rsidR="00614D2D" w:rsidRDefault="00614D2D">
            <w:pPr>
              <w:pStyle w:val="PL"/>
              <w:keepNext/>
              <w:keepLines/>
              <w:rPr>
                <w:noProof w:val="0"/>
              </w:rPr>
            </w:pPr>
          </w:p>
          <w:p w:rsidR="00614D2D" w:rsidRDefault="00614D2D">
            <w:pPr>
              <w:pStyle w:val="PL"/>
              <w:keepNext/>
              <w:keepLines/>
              <w:rPr>
                <w:noProof w:val="0"/>
              </w:rPr>
            </w:pPr>
            <w:r>
              <w:rPr>
                <w:noProof w:val="0"/>
              </w:rPr>
              <w:t>6-Delete Applet1 &amp; Applet2</w:t>
            </w:r>
          </w:p>
          <w:p w:rsidR="00614D2D" w:rsidRDefault="00614D2D">
            <w:pPr>
              <w:pStyle w:val="PL"/>
              <w:keepNext/>
              <w:keepLines/>
              <w:rPr>
                <w:noProof w:val="0"/>
              </w:rPr>
            </w:pPr>
          </w:p>
          <w:p w:rsidR="00614D2D" w:rsidRDefault="00614D2D">
            <w:pPr>
              <w:pStyle w:val="PL"/>
              <w:keepNext/>
              <w:keepLines/>
              <w:rPr>
                <w:noProof w:val="0"/>
              </w:rPr>
            </w:pPr>
            <w:r>
              <w:rPr>
                <w:noProof w:val="0"/>
              </w:rPr>
              <w:t>7-Install Applet3</w:t>
            </w:r>
          </w:p>
          <w:p w:rsidR="00614D2D" w:rsidRDefault="00614D2D">
            <w:pPr>
              <w:pStyle w:val="TAH"/>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Applet2 is suspended</w:t>
            </w:r>
          </w:p>
          <w:p w:rsidR="00614D2D" w:rsidRDefault="00614D2D">
            <w:pPr>
              <w:pStyle w:val="TAL"/>
            </w:pPr>
          </w:p>
          <w:p w:rsidR="00614D2D" w:rsidRDefault="00614D2D">
            <w:pPr>
              <w:pStyle w:val="TAL"/>
            </w:pPr>
          </w:p>
          <w:p w:rsidR="00614D2D" w:rsidRDefault="00614D2D">
            <w:pPr>
              <w:pStyle w:val="TAL"/>
            </w:pPr>
            <w:r>
              <w:t>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Applet2's execution shall continue.</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The SIM answer 9Fxx to the Envelope(Call Control)</w:t>
            </w:r>
          </w:p>
          <w:p w:rsidR="00614D2D" w:rsidRDefault="00614D2D">
            <w:pPr>
              <w:pStyle w:val="TAL"/>
            </w:pPr>
          </w:p>
          <w:p w:rsidR="00614D2D" w:rsidRDefault="00614D2D">
            <w:pPr>
              <w:pStyle w:val="TAL"/>
            </w:pPr>
            <w:r>
              <w:t xml:space="preserve">The dialling number is retrieved with a GetResponse command. </w:t>
            </w:r>
          </w:p>
          <w:p w:rsidR="00614D2D" w:rsidRDefault="00614D2D">
            <w:pPr>
              <w:pStyle w:val="TAL"/>
            </w:pPr>
            <w:r>
              <w:t>The SIM answers to the Get Response command with status words 91xx.</w:t>
            </w:r>
          </w:p>
          <w:p w:rsidR="00614D2D" w:rsidRDefault="00614D2D">
            <w:pPr>
              <w:pStyle w:val="TAL"/>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keepNext/>
              <w:keepLines/>
              <w:rPr>
                <w:rFonts w:ascii="Arial" w:hAnsi="Arial"/>
                <w:sz w:val="18"/>
                <w:lang w:val="en-GB"/>
              </w:rPr>
            </w:pPr>
            <w:r>
              <w:rPr>
                <w:rFonts w:ascii="Arial" w:hAnsi="Arial"/>
                <w:sz w:val="18"/>
                <w:lang w:val="en-GB"/>
              </w:rPr>
              <w:t>2</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Applet3 is registered on both the events EVENT_CALL_CONTROL_BY_SIM and EVENT_MENU_SELECTION.</w:t>
            </w:r>
          </w:p>
          <w:p w:rsidR="00614D2D" w:rsidRDefault="00614D2D">
            <w:pPr>
              <w:pStyle w:val="PL"/>
              <w:keepNext/>
              <w:keepLines/>
              <w:rPr>
                <w:noProof w:val="0"/>
              </w:rPr>
            </w:pPr>
            <w:r>
              <w:rPr>
                <w:noProof w:val="0"/>
              </w:rPr>
              <w:t>1-Envelope Menu Selection is sent to the SIM.</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2-Applet3 invokes the method send()and no fetch is performed)</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3-Envelope(Call Control) is sent to the SIM</w:t>
            </w:r>
          </w:p>
          <w:p w:rsidR="00614D2D" w:rsidRDefault="00614D2D">
            <w:pPr>
              <w:pStyle w:val="PL"/>
              <w:keepNext/>
              <w:keepLines/>
              <w:rPr>
                <w:noProof w:val="0"/>
              </w:rPr>
            </w:pPr>
          </w:p>
          <w:p w:rsidR="00614D2D" w:rsidRDefault="00614D2D">
            <w:pPr>
              <w:pStyle w:val="PL"/>
              <w:keepNext/>
              <w:keepLines/>
              <w:rPr>
                <w:noProof w:val="0"/>
              </w:rPr>
            </w:pPr>
            <w:r>
              <w:rPr>
                <w:noProof w:val="0"/>
              </w:rPr>
              <w:t>4-Applet3 calls the method EnvelopeResponseHandler.postASBERTLV() to change any incoming dialling number into +11 22 33 44.</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5-A Fetch command is sent to the SIM</w:t>
            </w:r>
          </w:p>
          <w:p w:rsidR="00614D2D" w:rsidRDefault="00614D2D">
            <w:pPr>
              <w:pStyle w:val="PL"/>
              <w:keepNext/>
              <w:keepLines/>
              <w:rPr>
                <w:noProof w:val="0"/>
              </w:rPr>
            </w:pPr>
          </w:p>
          <w:p w:rsidR="00614D2D" w:rsidRDefault="00614D2D">
            <w:pPr>
              <w:pStyle w:val="PL"/>
              <w:keepNext/>
              <w:keepLines/>
            </w:pPr>
            <w:r>
              <w:rPr>
                <w:noProof w:val="0"/>
              </w:rPr>
              <w:t xml:space="preserve">6-A Terminal Response command is sent to the SIM </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Applet3 is triggered on the EVENT_MENU_SELECTION</w:t>
            </w:r>
          </w:p>
          <w:p w:rsidR="00614D2D" w:rsidRDefault="00614D2D">
            <w:pPr>
              <w:pStyle w:val="TAL"/>
            </w:pPr>
          </w:p>
          <w:p w:rsidR="00614D2D" w:rsidRDefault="00614D2D">
            <w:pPr>
              <w:pStyle w:val="TAL"/>
            </w:pPr>
          </w:p>
          <w:p w:rsidR="00614D2D" w:rsidRDefault="00614D2D">
            <w:pPr>
              <w:pStyle w:val="TAL"/>
            </w:pPr>
            <w:r>
              <w:t>Applet3 is suspended on the send() method</w:t>
            </w:r>
          </w:p>
          <w:p w:rsidR="00614D2D" w:rsidRDefault="00614D2D">
            <w:pPr>
              <w:pStyle w:val="TAL"/>
            </w:pPr>
          </w:p>
          <w:p w:rsidR="00614D2D" w:rsidRDefault="00614D2D">
            <w:pPr>
              <w:pStyle w:val="TAL"/>
            </w:pPr>
          </w:p>
          <w:p w:rsidR="00614D2D" w:rsidRDefault="00614D2D">
            <w:pPr>
              <w:pStyle w:val="TAL"/>
            </w:pPr>
            <w:r>
              <w:t>Applet3 is triggered on the EVENT_CALL_CONTROL_BY_SIM.</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The Applet3's execution shall continue.</w:t>
            </w:r>
          </w:p>
        </w:tc>
        <w:tc>
          <w:tcPr>
            <w:tcW w:w="2334"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The SIM answer 9Fxx to the Envelope(Call Control)</w:t>
            </w:r>
          </w:p>
          <w:p w:rsidR="00614D2D" w:rsidRDefault="00614D2D">
            <w:pPr>
              <w:pStyle w:val="TAL"/>
            </w:pPr>
          </w:p>
          <w:p w:rsidR="00614D2D" w:rsidRDefault="00614D2D">
            <w:pPr>
              <w:pStyle w:val="TAL"/>
            </w:pPr>
            <w:r>
              <w:t xml:space="preserve">The dialling number is retrieved with a GetResponse command. </w:t>
            </w:r>
          </w:p>
          <w:p w:rsidR="00614D2D" w:rsidRDefault="00614D2D">
            <w:pPr>
              <w:pStyle w:val="TAL"/>
            </w:pPr>
          </w:p>
          <w:p w:rsidR="00614D2D" w:rsidRDefault="00614D2D">
            <w:pPr>
              <w:pStyle w:val="TAL"/>
            </w:pPr>
            <w:r>
              <w:t>The SIM answers to the Get Response command with status words 91xx.</w:t>
            </w:r>
          </w:p>
          <w:p w:rsidR="00614D2D" w:rsidRDefault="00614D2D">
            <w:pPr>
              <w:pStyle w:val="TAL"/>
            </w:pPr>
          </w:p>
        </w:tc>
      </w:tr>
    </w:tbl>
    <w:p w:rsidR="00614D2D" w:rsidRDefault="00614D2D" w:rsidP="00614D2D"/>
    <w:p w:rsidR="00614D2D" w:rsidRDefault="00614D2D" w:rsidP="00614D2D">
      <w:pPr>
        <w:pStyle w:val="H6"/>
      </w:pPr>
      <w:r>
        <w:t>6.3.7.1.4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1, 2</w:t>
            </w:r>
          </w:p>
        </w:tc>
      </w:tr>
    </w:tbl>
    <w:p w:rsidR="00614D2D" w:rsidRDefault="00614D2D" w:rsidP="00614D2D"/>
    <w:p w:rsidR="00614D2D" w:rsidRDefault="00614D2D" w:rsidP="00614D2D">
      <w:pPr>
        <w:pStyle w:val="Heading4"/>
        <w:keepNext w:val="0"/>
        <w:keepLines w:val="0"/>
      </w:pPr>
      <w:bookmarkStart w:id="681" w:name="_Toc51826869"/>
      <w:bookmarkStart w:id="682" w:name="_Toc117070550"/>
      <w:bookmarkStart w:id="683" w:name="_Toc51828312"/>
      <w:r>
        <w:t>6.3.7.2</w:t>
      </w:r>
      <w:r>
        <w:tab/>
        <w:t>EVENT_MO_SHORT_MESSAGE_CONTROL_BY_SIM</w:t>
      </w:r>
      <w:bookmarkEnd w:id="681"/>
      <w:bookmarkEnd w:id="682"/>
      <w:bookmarkEnd w:id="683"/>
      <w:r>
        <w:t xml:space="preserve"> </w:t>
      </w:r>
    </w:p>
    <w:p w:rsidR="00614D2D" w:rsidRDefault="00614D2D" w:rsidP="00614D2D">
      <w:r>
        <w:t>Test Area Reference: FWK_ERP_EMCN</w:t>
      </w:r>
    </w:p>
    <w:p w:rsidR="00614D2D" w:rsidRDefault="00614D2D" w:rsidP="00614D2D">
      <w:pPr>
        <w:pStyle w:val="H6"/>
        <w:keepNext w:val="0"/>
        <w:keepLines w:val="0"/>
      </w:pPr>
      <w:r>
        <w:t>6.3.7.2.1</w:t>
      </w:r>
      <w:r>
        <w:tab/>
        <w:t>Conformance Requirements</w:t>
      </w:r>
    </w:p>
    <w:p w:rsidR="00614D2D" w:rsidRDefault="00614D2D" w:rsidP="00614D2D">
      <w:pPr>
        <w:pStyle w:val="H6"/>
        <w:keepNext w:val="0"/>
        <w:keepLines w:val="0"/>
      </w:pPr>
      <w:r>
        <w:t>6.3.7.2.1.1</w:t>
      </w:r>
      <w:r>
        <w:tab/>
        <w:t>Normal Execution</w:t>
      </w:r>
    </w:p>
    <w:p w:rsidR="00614D2D" w:rsidRDefault="00614D2D" w:rsidP="00614D2D">
      <w:pPr>
        <w:pStyle w:val="ListBullet"/>
        <w:numPr>
          <w:ilvl w:val="0"/>
          <w:numId w:val="2"/>
        </w:numPr>
        <w:ind w:left="568" w:hanging="284"/>
      </w:pPr>
      <w:r>
        <w:t>CRRN1: The SIM Toolkit Framework can't reply busy when an Envelope(MO-Short Message Control) is sent to the SIM.</w:t>
      </w:r>
    </w:p>
    <w:p w:rsidR="00614D2D" w:rsidRDefault="00614D2D" w:rsidP="00614D2D">
      <w:pPr>
        <w:pStyle w:val="H6"/>
        <w:keepNext w:val="0"/>
        <w:keepLines w:val="0"/>
      </w:pPr>
      <w:r>
        <w:t>6.3.6.2.1.2</w:t>
      </w:r>
      <w:r>
        <w:tab/>
        <w:t>Parameters error</w:t>
      </w:r>
    </w:p>
    <w:p w:rsidR="00614D2D" w:rsidRDefault="00614D2D" w:rsidP="00614D2D">
      <w:r>
        <w:t>No requirements.</w:t>
      </w:r>
    </w:p>
    <w:p w:rsidR="00614D2D" w:rsidRDefault="00614D2D" w:rsidP="00614D2D">
      <w:pPr>
        <w:pStyle w:val="H6"/>
        <w:keepNext w:val="0"/>
        <w:keepLines w:val="0"/>
      </w:pPr>
      <w:r>
        <w:t>6.3.6.2.1.3</w:t>
      </w:r>
      <w:r>
        <w:tab/>
        <w:t>Context Errors</w:t>
      </w:r>
    </w:p>
    <w:p w:rsidR="00614D2D" w:rsidRDefault="00614D2D" w:rsidP="00614D2D">
      <w:r>
        <w:t>No requirements.</w:t>
      </w:r>
    </w:p>
    <w:p w:rsidR="00614D2D" w:rsidRDefault="00614D2D" w:rsidP="00614D2D">
      <w:pPr>
        <w:pStyle w:val="H6"/>
        <w:keepNext w:val="0"/>
        <w:keepLines w:val="0"/>
      </w:pPr>
      <w:r>
        <w:t>6.3.7.2.2</w:t>
      </w:r>
      <w:r>
        <w:tab/>
        <w:t>Test Area Files</w:t>
      </w:r>
    </w:p>
    <w:p w:rsidR="00614D2D" w:rsidRDefault="00614D2D" w:rsidP="00614D2D">
      <w:pPr>
        <w:pStyle w:val="B1"/>
        <w:tabs>
          <w:tab w:val="left" w:pos="2268"/>
        </w:tabs>
      </w:pPr>
      <w:r>
        <w:t>Test Script:</w:t>
      </w:r>
      <w:r>
        <w:tab/>
        <w:t>FWK_ERP_EMCN_1.scr</w:t>
      </w:r>
    </w:p>
    <w:p w:rsidR="00614D2D" w:rsidRDefault="00614D2D" w:rsidP="00614D2D">
      <w:pPr>
        <w:pStyle w:val="B1"/>
        <w:tabs>
          <w:tab w:val="left" w:pos="2268"/>
        </w:tabs>
      </w:pPr>
      <w:r>
        <w:t>Test Applet:</w:t>
      </w:r>
      <w:r>
        <w:tab/>
        <w:t>FWK_ERP_EMCN_1.java</w:t>
      </w:r>
    </w:p>
    <w:p w:rsidR="00614D2D" w:rsidRDefault="00A1704F" w:rsidP="00614D2D">
      <w:pPr>
        <w:pStyle w:val="B1"/>
        <w:tabs>
          <w:tab w:val="left" w:pos="2268"/>
        </w:tabs>
      </w:pPr>
      <w:r>
        <w:tab/>
      </w:r>
      <w:r w:rsidR="00614D2D">
        <w:t>FWK_ERP_EMCN_2.java</w:t>
      </w:r>
    </w:p>
    <w:p w:rsidR="00614D2D" w:rsidRDefault="00A1704F" w:rsidP="00614D2D">
      <w:pPr>
        <w:pStyle w:val="B1"/>
        <w:tabs>
          <w:tab w:val="left" w:pos="2268"/>
        </w:tabs>
      </w:pPr>
      <w:r>
        <w:tab/>
      </w:r>
      <w:r w:rsidR="00614D2D">
        <w:t>FWK_ERP_EMCN_3.java</w:t>
      </w:r>
    </w:p>
    <w:p w:rsidR="00614D2D" w:rsidRDefault="00614D2D" w:rsidP="00614D2D">
      <w:pPr>
        <w:pStyle w:val="B1"/>
        <w:tabs>
          <w:tab w:val="left" w:pos="2268"/>
        </w:tabs>
      </w:pPr>
      <w:r>
        <w:t>Load Script:</w:t>
      </w:r>
      <w:r w:rsidR="00A1704F">
        <w:tab/>
      </w:r>
      <w:r>
        <w:t>FWK_ERP_EMCN_1.ldr</w:t>
      </w:r>
    </w:p>
    <w:p w:rsidR="00614D2D" w:rsidRDefault="00614D2D" w:rsidP="00614D2D">
      <w:pPr>
        <w:pStyle w:val="B1"/>
        <w:tabs>
          <w:tab w:val="left" w:pos="2268"/>
        </w:tabs>
      </w:pPr>
      <w:r>
        <w:t>Cleanup Script:</w:t>
      </w:r>
      <w:r w:rsidR="00A1704F">
        <w:tab/>
      </w:r>
      <w:r>
        <w:t>FWK_ERP_EMCN_1.clr</w:t>
      </w:r>
    </w:p>
    <w:p w:rsidR="00614D2D" w:rsidRDefault="00614D2D" w:rsidP="00614D2D">
      <w:pPr>
        <w:pStyle w:val="B1"/>
        <w:tabs>
          <w:tab w:val="left" w:pos="2268"/>
        </w:tabs>
      </w:pPr>
      <w:r>
        <w:t>Parameter File:</w:t>
      </w:r>
      <w:r w:rsidR="00A1704F">
        <w:tab/>
      </w:r>
      <w:r>
        <w:t>FWK_ERP_EMCN_1.par</w:t>
      </w:r>
    </w:p>
    <w:p w:rsidR="00614D2D" w:rsidRDefault="00614D2D" w:rsidP="00614D2D">
      <w:pPr>
        <w:pStyle w:val="H6"/>
      </w:pPr>
      <w:r>
        <w:t>6.3.7.2.3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keepNext/>
              <w:keepLines/>
              <w:rPr>
                <w:rFonts w:ascii="Arial" w:hAnsi="Arial"/>
                <w:sz w:val="18"/>
                <w:lang w:val="en-GB"/>
              </w:rPr>
            </w:pPr>
            <w:r>
              <w:rPr>
                <w:rFonts w:ascii="Arial" w:hAnsi="Arial"/>
                <w:sz w:val="18"/>
                <w:lang w:val="en-GB"/>
              </w:rP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 xml:space="preserve">Applet1 is registered on the EVENT_MO_SHORT_MESSAGE_CONTROL_BY_SIM; Applet2 is registered and triggered on the EVENT_MENU_SELECTION. </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1-Applet2 invokes the method send()and no fetch is performed)</w:t>
            </w:r>
          </w:p>
          <w:p w:rsidR="00614D2D" w:rsidRDefault="00614D2D">
            <w:pPr>
              <w:pStyle w:val="PL"/>
              <w:keepNext/>
              <w:keepLines/>
              <w:rPr>
                <w:noProof w:val="0"/>
              </w:rPr>
            </w:pPr>
          </w:p>
          <w:p w:rsidR="00614D2D" w:rsidRDefault="00614D2D">
            <w:pPr>
              <w:pStyle w:val="PL"/>
              <w:keepNext/>
              <w:keepLines/>
              <w:rPr>
                <w:noProof w:val="0"/>
              </w:rPr>
            </w:pPr>
            <w:r>
              <w:rPr>
                <w:noProof w:val="0"/>
              </w:rPr>
              <w:t>2-Envelope(MO-SM control) is sent to the SIM</w:t>
            </w:r>
          </w:p>
          <w:p w:rsidR="00614D2D" w:rsidRDefault="00614D2D">
            <w:pPr>
              <w:pStyle w:val="PL"/>
              <w:keepNext/>
              <w:keepLines/>
              <w:rPr>
                <w:noProof w:val="0"/>
              </w:rPr>
            </w:pPr>
          </w:p>
          <w:p w:rsidR="00614D2D" w:rsidRDefault="00614D2D">
            <w:pPr>
              <w:pStyle w:val="PL"/>
              <w:keepNext/>
              <w:keepLines/>
              <w:rPr>
                <w:noProof w:val="0"/>
              </w:rPr>
            </w:pPr>
            <w:r>
              <w:rPr>
                <w:noProof w:val="0"/>
              </w:rPr>
              <w:t xml:space="preserve">3-Applet1 calls the method EnvelopeResponseHandler.postASBERTLV() to change any incoming TP_Destination_Address and any RP_Destination_Address of the </w:t>
            </w:r>
            <w:smartTag w:uri="urn:schemas-microsoft-com:office:smarttags" w:element="place">
              <w:smartTag w:uri="urn:schemas-microsoft-com:office:smarttags" w:element="PlaceName">
                <w:r>
                  <w:rPr>
                    <w:noProof w:val="0"/>
                  </w:rPr>
                  <w:t>Service</w:t>
                </w:r>
              </w:smartTag>
              <w:r>
                <w:rPr>
                  <w:noProof w:val="0"/>
                </w:rPr>
                <w:t xml:space="preserve"> </w:t>
              </w:r>
              <w:smartTag w:uri="urn:schemas-microsoft-com:office:smarttags" w:element="PlaceType">
                <w:r>
                  <w:rPr>
                    <w:noProof w:val="0"/>
                  </w:rPr>
                  <w:t>Center</w:t>
                </w:r>
              </w:smartTag>
            </w:smartTag>
            <w:r>
              <w:rPr>
                <w:noProof w:val="0"/>
              </w:rPr>
              <w:t xml:space="preserve"> into +11 22 33 44</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4-A Fetch command is sent to the SIM</w:t>
            </w:r>
          </w:p>
          <w:p w:rsidR="00614D2D" w:rsidRDefault="00614D2D">
            <w:pPr>
              <w:pStyle w:val="PL"/>
              <w:keepNext/>
              <w:keepLines/>
              <w:rPr>
                <w:noProof w:val="0"/>
              </w:rPr>
            </w:pPr>
          </w:p>
          <w:p w:rsidR="00614D2D" w:rsidRDefault="00614D2D">
            <w:pPr>
              <w:pStyle w:val="PL"/>
              <w:keepNext/>
              <w:keepLines/>
              <w:rPr>
                <w:noProof w:val="0"/>
              </w:rPr>
            </w:pPr>
            <w:r>
              <w:rPr>
                <w:noProof w:val="0"/>
              </w:rPr>
              <w:t xml:space="preserve">5-A Terminal Response command is sent to the SIM </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6-Delete Applet1 &amp; Applet2</w:t>
            </w:r>
          </w:p>
          <w:p w:rsidR="00614D2D" w:rsidRDefault="00614D2D">
            <w:pPr>
              <w:pStyle w:val="PL"/>
              <w:keepNext/>
              <w:keepLines/>
              <w:rPr>
                <w:noProof w:val="0"/>
              </w:rPr>
            </w:pPr>
          </w:p>
          <w:p w:rsidR="00614D2D" w:rsidRDefault="00614D2D">
            <w:pPr>
              <w:pStyle w:val="PL"/>
              <w:keepNext/>
              <w:keepLines/>
              <w:rPr>
                <w:noProof w:val="0"/>
              </w:rPr>
            </w:pPr>
            <w:r>
              <w:rPr>
                <w:noProof w:val="0"/>
              </w:rPr>
              <w:t>7-Install Applet3</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Applet2 is suspended</w:t>
            </w:r>
          </w:p>
          <w:p w:rsidR="00614D2D" w:rsidRDefault="00614D2D">
            <w:pPr>
              <w:pStyle w:val="TAL"/>
            </w:pPr>
          </w:p>
          <w:p w:rsidR="00614D2D" w:rsidRDefault="00614D2D">
            <w:pPr>
              <w:pStyle w:val="TAL"/>
            </w:pPr>
          </w:p>
          <w:p w:rsidR="00614D2D" w:rsidRDefault="00614D2D">
            <w:pPr>
              <w:pStyle w:val="TAL"/>
            </w:pPr>
            <w:r>
              <w:t>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The Applet's execution shall continue.</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The SIM answers 9Fxx to the Envelope(MO-Short Message Control)</w:t>
            </w:r>
          </w:p>
          <w:p w:rsidR="00614D2D" w:rsidRDefault="00614D2D">
            <w:pPr>
              <w:pStyle w:val="TAL"/>
            </w:pPr>
          </w:p>
          <w:p w:rsidR="00614D2D" w:rsidRDefault="00614D2D">
            <w:pPr>
              <w:pStyle w:val="TAL"/>
            </w:pPr>
          </w:p>
          <w:p w:rsidR="00614D2D" w:rsidRDefault="00614D2D">
            <w:pPr>
              <w:pStyle w:val="TAL"/>
            </w:pPr>
            <w:r>
              <w:t xml:space="preserve">The TP_Destination_Address is retrieved with a GetResponse command. </w:t>
            </w:r>
          </w:p>
          <w:p w:rsidR="00614D2D" w:rsidRDefault="00614D2D">
            <w:pPr>
              <w:pStyle w:val="TAL"/>
            </w:pPr>
          </w:p>
          <w:p w:rsidR="00614D2D" w:rsidRDefault="00614D2D">
            <w:pPr>
              <w:pStyle w:val="TAL"/>
            </w:pPr>
            <w:r>
              <w:t>The SIM answers to the Get Response command with status words 91xx.</w:t>
            </w:r>
          </w:p>
          <w:p w:rsidR="00614D2D" w:rsidRDefault="00614D2D">
            <w:pPr>
              <w:pStyle w:val="TAL"/>
            </w:pPr>
          </w:p>
        </w:tc>
      </w:tr>
      <w:tr w:rsidR="00614D2D" w:rsidTr="00614D2D">
        <w:trPr>
          <w:cantSplit/>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keepNext/>
              <w:keepLines/>
              <w:rPr>
                <w:rFonts w:ascii="Arial" w:hAnsi="Arial"/>
                <w:sz w:val="18"/>
                <w:lang w:val="en-GB"/>
              </w:rPr>
            </w:pPr>
            <w:r>
              <w:rPr>
                <w:rFonts w:ascii="Arial" w:hAnsi="Arial"/>
                <w:sz w:val="18"/>
                <w:lang w:val="en-GB"/>
              </w:rP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Applet3 is registered on both the events EVENT_MO_SHORT_MESSAGE_CONTROL_BY_SIM and EVENT_MENU_SELECTION.</w:t>
            </w:r>
          </w:p>
          <w:p w:rsidR="00614D2D" w:rsidRDefault="00614D2D">
            <w:pPr>
              <w:pStyle w:val="PL"/>
              <w:keepNext/>
              <w:keepLines/>
              <w:rPr>
                <w:noProof w:val="0"/>
              </w:rPr>
            </w:pPr>
          </w:p>
          <w:p w:rsidR="00614D2D" w:rsidRDefault="00614D2D">
            <w:pPr>
              <w:pStyle w:val="PL"/>
              <w:keepNext/>
              <w:keepLines/>
              <w:rPr>
                <w:noProof w:val="0"/>
              </w:rPr>
            </w:pPr>
            <w:r>
              <w:rPr>
                <w:noProof w:val="0"/>
              </w:rPr>
              <w:t>1-Applet3 invokes the method send()and no fetch is performed)</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2-Envelope(MO-SM control) is sent to the SIM</w:t>
            </w:r>
          </w:p>
          <w:p w:rsidR="00614D2D" w:rsidRDefault="00614D2D">
            <w:pPr>
              <w:pStyle w:val="PL"/>
              <w:keepNext/>
              <w:keepLines/>
              <w:rPr>
                <w:noProof w:val="0"/>
              </w:rPr>
            </w:pPr>
          </w:p>
          <w:p w:rsidR="00614D2D" w:rsidRDefault="00614D2D">
            <w:pPr>
              <w:pStyle w:val="PL"/>
              <w:keepNext/>
              <w:keepLines/>
              <w:rPr>
                <w:noProof w:val="0"/>
              </w:rPr>
            </w:pPr>
            <w:r>
              <w:rPr>
                <w:noProof w:val="0"/>
              </w:rPr>
              <w:t xml:space="preserve">3-Applet3 calls the method EnvelopeResponseHandler.postASBERTLV() to change any incoming TP_Destination_Address and any RP_Destination_Address of the </w:t>
            </w:r>
            <w:smartTag w:uri="urn:schemas-microsoft-com:office:smarttags" w:element="place">
              <w:smartTag w:uri="urn:schemas-microsoft-com:office:smarttags" w:element="PlaceName">
                <w:r>
                  <w:rPr>
                    <w:noProof w:val="0"/>
                  </w:rPr>
                  <w:t>Service</w:t>
                </w:r>
              </w:smartTag>
              <w:r>
                <w:rPr>
                  <w:noProof w:val="0"/>
                </w:rPr>
                <w:t xml:space="preserve"> </w:t>
              </w:r>
              <w:smartTag w:uri="urn:schemas-microsoft-com:office:smarttags" w:element="PlaceType">
                <w:r>
                  <w:rPr>
                    <w:noProof w:val="0"/>
                  </w:rPr>
                  <w:t>Center</w:t>
                </w:r>
              </w:smartTag>
            </w:smartTag>
            <w:r>
              <w:rPr>
                <w:noProof w:val="0"/>
              </w:rPr>
              <w:t xml:space="preserve"> into +11 22 33 44.</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4-A Fetch command is sent to the SIM</w:t>
            </w:r>
          </w:p>
          <w:p w:rsidR="00614D2D" w:rsidRDefault="00614D2D">
            <w:pPr>
              <w:pStyle w:val="PL"/>
              <w:keepNext/>
              <w:keepLines/>
              <w:rPr>
                <w:noProof w:val="0"/>
              </w:rPr>
            </w:pPr>
          </w:p>
          <w:p w:rsidR="00614D2D" w:rsidRDefault="00614D2D">
            <w:pPr>
              <w:pStyle w:val="PL"/>
              <w:keepNext/>
              <w:keepLines/>
            </w:pPr>
            <w:r>
              <w:rPr>
                <w:noProof w:val="0"/>
              </w:rPr>
              <w:t xml:space="preserve">5-A Terminal Response command is sent to the SIM </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Applet3 is suspended on the send() method</w:t>
            </w:r>
          </w:p>
          <w:p w:rsidR="00614D2D" w:rsidRDefault="00614D2D">
            <w:pPr>
              <w:pStyle w:val="TAL"/>
            </w:pPr>
          </w:p>
          <w:p w:rsidR="00614D2D" w:rsidRDefault="00614D2D">
            <w:pPr>
              <w:pStyle w:val="TAL"/>
            </w:pPr>
          </w:p>
          <w:p w:rsidR="00614D2D" w:rsidRDefault="00614D2D">
            <w:pPr>
              <w:pStyle w:val="TAL"/>
            </w:pPr>
            <w:r>
              <w:t>Applet3 is triggered on the EVENT_MO_SHORT_MESSAGE_CONTROL_BY_SIM.</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The Applet3's execution shall continue.</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The SIM answers 9Fxx to the Envelope(MO-Short Message Control)</w:t>
            </w:r>
          </w:p>
          <w:p w:rsidR="00614D2D" w:rsidRDefault="00614D2D">
            <w:pPr>
              <w:pStyle w:val="TAL"/>
            </w:pPr>
          </w:p>
          <w:p w:rsidR="00614D2D" w:rsidRDefault="00614D2D">
            <w:pPr>
              <w:pStyle w:val="TAL"/>
            </w:pPr>
            <w:r>
              <w:t xml:space="preserve">The TP_Destination_Address is retrieved with a GetResponse command. </w:t>
            </w:r>
          </w:p>
          <w:p w:rsidR="00614D2D" w:rsidRDefault="00614D2D">
            <w:pPr>
              <w:pStyle w:val="TAL"/>
            </w:pPr>
          </w:p>
          <w:p w:rsidR="00614D2D" w:rsidRDefault="00614D2D">
            <w:pPr>
              <w:pStyle w:val="TAL"/>
            </w:pPr>
            <w:r>
              <w:t>The SIM answers to the Get Response command with status words 91xx.</w:t>
            </w:r>
          </w:p>
        </w:tc>
      </w:tr>
    </w:tbl>
    <w:p w:rsidR="00614D2D" w:rsidRDefault="00614D2D" w:rsidP="00614D2D"/>
    <w:p w:rsidR="00614D2D" w:rsidRDefault="00614D2D" w:rsidP="00614D2D">
      <w:pPr>
        <w:pStyle w:val="H6"/>
        <w:keepNext w:val="0"/>
        <w:keepLines w:val="0"/>
      </w:pPr>
      <w:r>
        <w:t>6.3.7.2.4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w:t>
            </w:r>
          </w:p>
        </w:tc>
      </w:tr>
    </w:tbl>
    <w:p w:rsidR="00614D2D" w:rsidRDefault="00614D2D" w:rsidP="00614D2D"/>
    <w:p w:rsidR="00614D2D" w:rsidRDefault="00614D2D" w:rsidP="00614D2D">
      <w:pPr>
        <w:pStyle w:val="Heading4"/>
        <w:keepNext w:val="0"/>
        <w:keepLines w:val="0"/>
      </w:pPr>
      <w:bookmarkStart w:id="684" w:name="_Toc51826870"/>
      <w:bookmarkStart w:id="685" w:name="_Toc117070551"/>
      <w:bookmarkStart w:id="686" w:name="_Toc51828313"/>
      <w:r>
        <w:t>6.3.7.3</w:t>
      </w:r>
      <w:r>
        <w:tab/>
        <w:t>EVENT_UNRECOGNIZED_ENVELOPE</w:t>
      </w:r>
      <w:bookmarkEnd w:id="684"/>
      <w:bookmarkEnd w:id="685"/>
      <w:bookmarkEnd w:id="686"/>
      <w:r>
        <w:t xml:space="preserve"> </w:t>
      </w:r>
    </w:p>
    <w:p w:rsidR="00614D2D" w:rsidRDefault="00614D2D" w:rsidP="00614D2D">
      <w:r>
        <w:t>Test Area Reference: FWK_ERP_EUEN</w:t>
      </w:r>
    </w:p>
    <w:p w:rsidR="00614D2D" w:rsidRDefault="00614D2D" w:rsidP="00614D2D">
      <w:pPr>
        <w:pStyle w:val="H6"/>
        <w:keepNext w:val="0"/>
        <w:keepLines w:val="0"/>
      </w:pPr>
      <w:r>
        <w:t>6.3.7.3.1</w:t>
      </w:r>
      <w:r>
        <w:tab/>
        <w:t>Conformance Requirements</w:t>
      </w:r>
    </w:p>
    <w:p w:rsidR="00614D2D" w:rsidRDefault="00614D2D" w:rsidP="00614D2D">
      <w:pPr>
        <w:pStyle w:val="H6"/>
        <w:keepNext w:val="0"/>
        <w:keepLines w:val="0"/>
      </w:pPr>
      <w:r>
        <w:t>6.3.7.3.1.1</w:t>
      </w:r>
      <w:r>
        <w:tab/>
        <w:t>Normal Execution</w:t>
      </w:r>
    </w:p>
    <w:p w:rsidR="00614D2D" w:rsidRDefault="00614D2D" w:rsidP="00614D2D">
      <w:pPr>
        <w:pStyle w:val="ListBullet"/>
        <w:numPr>
          <w:ilvl w:val="0"/>
          <w:numId w:val="2"/>
        </w:numPr>
        <w:ind w:left="568" w:hanging="284"/>
      </w:pPr>
      <w:r>
        <w:t>CRRN1: The EnvelopeResponseHandler is available for the EVENT_UNRECOGNIZED_ENVELOPE.</w:t>
      </w:r>
    </w:p>
    <w:p w:rsidR="00614D2D" w:rsidRDefault="00614D2D" w:rsidP="00614D2D">
      <w:pPr>
        <w:pStyle w:val="H6"/>
        <w:keepNext w:val="0"/>
        <w:keepLines w:val="0"/>
      </w:pPr>
      <w:r>
        <w:t>6.3.7.3.1.2</w:t>
      </w:r>
      <w:r>
        <w:tab/>
        <w:t>Parameters error</w:t>
      </w:r>
    </w:p>
    <w:p w:rsidR="00614D2D" w:rsidRDefault="00614D2D" w:rsidP="00614D2D">
      <w:r>
        <w:t>No requirements.</w:t>
      </w:r>
    </w:p>
    <w:p w:rsidR="00614D2D" w:rsidRDefault="00614D2D" w:rsidP="00614D2D">
      <w:pPr>
        <w:pStyle w:val="H6"/>
        <w:keepNext w:val="0"/>
        <w:keepLines w:val="0"/>
      </w:pPr>
      <w:r>
        <w:t>6.3.7.3.1.3</w:t>
      </w:r>
      <w:r>
        <w:tab/>
        <w:t>Context Errors</w:t>
      </w:r>
    </w:p>
    <w:p w:rsidR="00614D2D" w:rsidRDefault="00614D2D" w:rsidP="00614D2D">
      <w:r>
        <w:t>No requirements.</w:t>
      </w:r>
    </w:p>
    <w:p w:rsidR="00614D2D" w:rsidRDefault="00614D2D" w:rsidP="00614D2D">
      <w:pPr>
        <w:pStyle w:val="H6"/>
        <w:keepNext w:val="0"/>
        <w:keepLines w:val="0"/>
      </w:pPr>
      <w:r>
        <w:t>6.3.7.3.2</w:t>
      </w:r>
      <w:r>
        <w:tab/>
        <w:t>Test Area Files</w:t>
      </w:r>
    </w:p>
    <w:p w:rsidR="00614D2D" w:rsidRDefault="00614D2D" w:rsidP="00614D2D">
      <w:pPr>
        <w:pStyle w:val="B1"/>
        <w:tabs>
          <w:tab w:val="left" w:pos="2268"/>
        </w:tabs>
        <w:ind w:left="284" w:firstLine="0"/>
      </w:pPr>
      <w:r>
        <w:t>Test Script:</w:t>
      </w:r>
      <w:r>
        <w:tab/>
        <w:t>FWK_ERP_EUEN_1.scr</w:t>
      </w:r>
    </w:p>
    <w:p w:rsidR="00614D2D" w:rsidRDefault="00614D2D" w:rsidP="00614D2D">
      <w:pPr>
        <w:pStyle w:val="B1"/>
        <w:tabs>
          <w:tab w:val="left" w:pos="2268"/>
        </w:tabs>
        <w:ind w:left="284" w:firstLine="0"/>
      </w:pPr>
      <w:r>
        <w:t>Test Applet:</w:t>
      </w:r>
      <w:r>
        <w:tab/>
        <w:t>FWK_ERP_EUEN_1.java</w:t>
      </w:r>
    </w:p>
    <w:p w:rsidR="00614D2D" w:rsidRDefault="00614D2D" w:rsidP="00614D2D">
      <w:pPr>
        <w:pStyle w:val="B1"/>
        <w:tabs>
          <w:tab w:val="left" w:pos="2268"/>
        </w:tabs>
        <w:ind w:left="284" w:firstLine="0"/>
      </w:pPr>
      <w:r>
        <w:t>Load Script:</w:t>
      </w:r>
      <w:r>
        <w:tab/>
        <w:t>FWK_ERP_EUEN_1.ldr</w:t>
      </w:r>
    </w:p>
    <w:p w:rsidR="00614D2D" w:rsidRDefault="00614D2D" w:rsidP="00614D2D">
      <w:pPr>
        <w:pStyle w:val="B1"/>
        <w:tabs>
          <w:tab w:val="left" w:pos="2268"/>
        </w:tabs>
        <w:ind w:left="284" w:firstLine="0"/>
      </w:pPr>
      <w:r>
        <w:t>Cleanup Script:</w:t>
      </w:r>
      <w:r>
        <w:tab/>
        <w:t>FWK_ERP_EUEN_1.clr</w:t>
      </w:r>
    </w:p>
    <w:p w:rsidR="00614D2D" w:rsidRDefault="00614D2D" w:rsidP="00614D2D">
      <w:pPr>
        <w:pStyle w:val="B1"/>
        <w:tabs>
          <w:tab w:val="left" w:pos="2268"/>
        </w:tabs>
        <w:ind w:left="284" w:firstLine="0"/>
      </w:pPr>
      <w:r>
        <w:t>Parameter File:</w:t>
      </w:r>
      <w:r>
        <w:tab/>
        <w:t>FWK_ERP_EUEN_1.par</w:t>
      </w:r>
    </w:p>
    <w:p w:rsidR="00614D2D" w:rsidRDefault="00614D2D" w:rsidP="00614D2D">
      <w:pPr>
        <w:pStyle w:val="H6"/>
        <w:keepNext w:val="0"/>
        <w:keepLines w:val="0"/>
      </w:pPr>
      <w:r>
        <w:t>6.3.7.3.3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An applet triggered on the EVENT_UNRECOGNIZED_ENVELOPE calls the EnvelopeResponseHandler.post() method</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The post() method returns no exception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The SIM answers to the Envelope with status words 9Fxx. The data retrieved with the GetResponse command are the ones posted by the applet.</w:t>
            </w:r>
          </w:p>
        </w:tc>
      </w:tr>
    </w:tbl>
    <w:p w:rsidR="00614D2D" w:rsidRDefault="00614D2D" w:rsidP="00614D2D"/>
    <w:p w:rsidR="00614D2D" w:rsidRDefault="00614D2D" w:rsidP="00614D2D">
      <w:pPr>
        <w:pStyle w:val="H6"/>
        <w:keepNext w:val="0"/>
        <w:keepLines w:val="0"/>
      </w:pPr>
      <w:r>
        <w:t>6.3.7.3.4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bl>
    <w:p w:rsidR="00614D2D" w:rsidRDefault="00614D2D" w:rsidP="00614D2D"/>
    <w:p w:rsidR="00614D2D" w:rsidRDefault="00614D2D" w:rsidP="00614D2D">
      <w:pPr>
        <w:pStyle w:val="Heading4"/>
      </w:pPr>
      <w:bookmarkStart w:id="687" w:name="_Toc51826871"/>
      <w:bookmarkStart w:id="688" w:name="_Toc117070552"/>
      <w:bookmarkStart w:id="689" w:name="_Toc51828314"/>
      <w:r>
        <w:t>6.3.7.4</w:t>
      </w:r>
      <w:r>
        <w:tab/>
        <w:t>EVENT_FORMATTED_SMS_PP_ENV</w:t>
      </w:r>
      <w:bookmarkEnd w:id="687"/>
      <w:bookmarkEnd w:id="688"/>
      <w:bookmarkEnd w:id="689"/>
    </w:p>
    <w:p w:rsidR="00614D2D" w:rsidRDefault="00614D2D" w:rsidP="00614D2D">
      <w:r>
        <w:t>Test Area Reference: FWK_ERP_EFSE</w:t>
      </w:r>
    </w:p>
    <w:p w:rsidR="00614D2D" w:rsidRDefault="00614D2D" w:rsidP="00614D2D">
      <w:pPr>
        <w:pStyle w:val="H6"/>
      </w:pPr>
      <w:r>
        <w:t>6.3.7.4.1</w:t>
      </w:r>
      <w:r>
        <w:tab/>
        <w:t>Conformance Requirement</w:t>
      </w:r>
    </w:p>
    <w:p w:rsidR="00614D2D" w:rsidRDefault="00614D2D" w:rsidP="00614D2D">
      <w:pPr>
        <w:pStyle w:val="H6"/>
      </w:pPr>
      <w:r>
        <w:t>6.3.7.4.1.1</w:t>
      </w:r>
      <w:r>
        <w:tab/>
        <w:t>Normal Execution</w:t>
      </w:r>
    </w:p>
    <w:p w:rsidR="00614D2D" w:rsidRDefault="00614D2D" w:rsidP="00614D2D">
      <w:pPr>
        <w:pStyle w:val="ListBullet"/>
        <w:numPr>
          <w:ilvl w:val="0"/>
          <w:numId w:val="2"/>
        </w:numPr>
        <w:ind w:left="568" w:hanging="284"/>
      </w:pPr>
      <w:r>
        <w:t>CRRN1: If PoR is required a SMS-DELIVER REPORT is sent by the SIM, when the post() or the postAsBERTLV() method is invoked and if bit 6 of the second octet of SPI is set to 0.</w:t>
      </w:r>
    </w:p>
    <w:p w:rsidR="00614D2D" w:rsidRDefault="00614D2D" w:rsidP="00614D2D">
      <w:pPr>
        <w:pStyle w:val="ListBullet"/>
        <w:numPr>
          <w:ilvl w:val="0"/>
          <w:numId w:val="2"/>
        </w:numPr>
        <w:ind w:left="568" w:hanging="284"/>
      </w:pPr>
      <w:r>
        <w:t>CRRN2: If PoR is required a SMS-SUBMIT is sent by the SIM, when the post() or the postAsBERTLV() method is invoked and if bit 6 of the second octet of SPI is set to 1. In this case the statusType method parameter is meaningless. The SIM Toolkit Framework shall build and issue a Send Short Message proactive command as defined in TS 11.14 [4].</w:t>
      </w:r>
    </w:p>
    <w:p w:rsidR="00614D2D" w:rsidRDefault="00614D2D" w:rsidP="00614D2D">
      <w:pPr>
        <w:pStyle w:val="H6"/>
      </w:pPr>
      <w:r>
        <w:t>6.3.7.4.2</w:t>
      </w:r>
      <w:r>
        <w:tab/>
        <w:t>Test Suite Files</w:t>
      </w:r>
    </w:p>
    <w:p w:rsidR="00614D2D" w:rsidRDefault="00614D2D" w:rsidP="00614D2D">
      <w:pPr>
        <w:pStyle w:val="B1"/>
        <w:tabs>
          <w:tab w:val="left" w:pos="2268"/>
        </w:tabs>
      </w:pPr>
      <w:r>
        <w:t>Test Script:</w:t>
      </w:r>
      <w:r w:rsidR="00A1704F">
        <w:tab/>
      </w:r>
      <w:r>
        <w:t>FWK_ERP_EFSE_1.scr</w:t>
      </w:r>
    </w:p>
    <w:p w:rsidR="00614D2D" w:rsidRDefault="00614D2D" w:rsidP="00614D2D">
      <w:pPr>
        <w:pStyle w:val="B1"/>
        <w:tabs>
          <w:tab w:val="left" w:pos="2268"/>
        </w:tabs>
      </w:pPr>
      <w:r>
        <w:t>Test Applet:</w:t>
      </w:r>
      <w:r w:rsidR="00A1704F">
        <w:tab/>
      </w:r>
      <w:r>
        <w:t>FWK_ERP_EFSE_1.java</w:t>
      </w:r>
    </w:p>
    <w:p w:rsidR="00614D2D" w:rsidRDefault="00A1704F" w:rsidP="00614D2D">
      <w:pPr>
        <w:pStyle w:val="B1"/>
        <w:tabs>
          <w:tab w:val="left" w:pos="2268"/>
        </w:tabs>
      </w:pPr>
      <w:r>
        <w:tab/>
      </w:r>
      <w:r w:rsidR="00614D2D">
        <w:tab/>
        <w:t>FWK_ERP_EFSE _2.java</w:t>
      </w:r>
    </w:p>
    <w:p w:rsidR="00614D2D" w:rsidRDefault="00614D2D" w:rsidP="00614D2D">
      <w:pPr>
        <w:pStyle w:val="B1"/>
        <w:tabs>
          <w:tab w:val="left" w:pos="2268"/>
        </w:tabs>
      </w:pPr>
      <w:r>
        <w:t>Load Script:</w:t>
      </w:r>
      <w:r w:rsidR="00A1704F">
        <w:tab/>
      </w:r>
      <w:r>
        <w:t>FWK_ERP_EFSE _1.ldr</w:t>
      </w:r>
    </w:p>
    <w:p w:rsidR="00614D2D" w:rsidRDefault="00614D2D" w:rsidP="00614D2D">
      <w:pPr>
        <w:pStyle w:val="B1"/>
        <w:tabs>
          <w:tab w:val="left" w:pos="2268"/>
        </w:tabs>
      </w:pPr>
      <w:r>
        <w:t>Cleanup Script:</w:t>
      </w:r>
      <w:r w:rsidR="00A1704F">
        <w:tab/>
      </w:r>
      <w:r>
        <w:t>FWK_ERP_EFSE _1.clr</w:t>
      </w:r>
    </w:p>
    <w:p w:rsidR="00614D2D" w:rsidRDefault="00614D2D" w:rsidP="00614D2D">
      <w:pPr>
        <w:pStyle w:val="B1"/>
        <w:tabs>
          <w:tab w:val="left" w:pos="2268"/>
        </w:tabs>
      </w:pPr>
      <w:r>
        <w:t>Parameter File:</w:t>
      </w:r>
      <w:r w:rsidR="00A1704F">
        <w:tab/>
      </w:r>
      <w:r>
        <w:t>FWK_ERP_EFSE _1.par</w:t>
      </w:r>
    </w:p>
    <w:p w:rsidR="00614D2D" w:rsidRDefault="00614D2D" w:rsidP="00614D2D">
      <w:pPr>
        <w:pStyle w:val="H6"/>
      </w:pPr>
      <w:r>
        <w:t>6.3.7.4.3</w:t>
      </w:r>
      <w:r>
        <w:tab/>
        <w:t xml:space="preserve">Test Procedure </w:t>
      </w: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5"/>
        <w:gridCol w:w="4111"/>
        <w:gridCol w:w="2911"/>
        <w:gridCol w:w="2334"/>
      </w:tblGrid>
      <w:tr w:rsidR="00614D2D" w:rsidTr="00614D2D">
        <w:trPr>
          <w:tblHead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SMS DELIVER REPORT</w:t>
            </w:r>
          </w:p>
          <w:p w:rsidR="00614D2D" w:rsidRDefault="00614D2D">
            <w:pPr>
              <w:pStyle w:val="B1"/>
              <w:ind w:left="0" w:firstLine="0"/>
              <w:rPr>
                <w:sz w:val="18"/>
              </w:rPr>
            </w:pPr>
          </w:p>
          <w:p w:rsidR="00614D2D" w:rsidRDefault="00614D2D">
            <w:pPr>
              <w:pStyle w:val="PL"/>
            </w:pPr>
            <w:r>
              <w:t>1- A formatted sms pp envelope with SMS Deliver Report required is sent to the SIM with bit 6 of SPI2 set to 0.</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2- EnvelopeResponseHandler.getTheHandler() method is called by Applet1</w:t>
            </w:r>
          </w:p>
          <w:p w:rsidR="00614D2D" w:rsidRDefault="00614D2D">
            <w:pPr>
              <w:pStyle w:val="PL"/>
              <w:rPr>
                <w:rFonts w:ascii="Arial" w:hAnsi="Arial"/>
              </w:rPr>
            </w:pPr>
          </w:p>
          <w:p w:rsidR="00614D2D" w:rsidRDefault="00614D2D">
            <w:pPr>
              <w:pStyle w:val="PL"/>
            </w:pPr>
          </w:p>
          <w:p w:rsidR="00614D2D" w:rsidRDefault="00614D2D">
            <w:pPr>
              <w:pStyle w:val="PL"/>
            </w:pPr>
            <w:r>
              <w:t>3- Applet1 builds the answer and calls the post() method with StatusType=SW1_RP_ACK</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4- A formatted sms pp envelope with SMS Deliver Report required is sent to the SIM with bit 6 of SPI2 set to 0.</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5- EnvelopeResponseHandler.getTheHandler() method is called by Applet1</w:t>
            </w:r>
          </w:p>
          <w:p w:rsidR="00614D2D" w:rsidRDefault="00614D2D">
            <w:pPr>
              <w:pStyle w:val="PL"/>
              <w:rPr>
                <w:rFonts w:ascii="Arial" w:hAnsi="Arial"/>
              </w:rPr>
            </w:pPr>
          </w:p>
          <w:p w:rsidR="00614D2D" w:rsidRDefault="00614D2D">
            <w:pPr>
              <w:pStyle w:val="PL"/>
            </w:pPr>
          </w:p>
          <w:p w:rsidR="00614D2D" w:rsidRDefault="00614D2D">
            <w:pPr>
              <w:pStyle w:val="PL"/>
            </w:pPr>
            <w:r>
              <w:t>6- Applet1 builds the answer and calls the postAsBERTLV() method with StatusType=SW1_RP_ACK</w:t>
            </w:r>
          </w:p>
          <w:p w:rsidR="00614D2D" w:rsidRDefault="00614D2D">
            <w:pPr>
              <w:pStyle w:val="PL"/>
            </w:pPr>
          </w:p>
          <w:p w:rsidR="00614D2D" w:rsidRDefault="00614D2D">
            <w:pPr>
              <w:pStyle w:val="PL"/>
            </w:pPr>
          </w:p>
          <w:p w:rsidR="00614D2D" w:rsidRDefault="00614D2D">
            <w:pPr>
              <w:pStyle w:val="PL"/>
              <w:rPr>
                <w:sz w:val="18"/>
              </w:rPr>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Applet1 finalizes</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Applet1 finalizes</w:t>
            </w:r>
          </w:p>
          <w:p w:rsidR="00614D2D" w:rsidRDefault="00614D2D">
            <w:pPr>
              <w:pStyle w:val="TAL"/>
            </w:pPr>
          </w:p>
          <w:p w:rsidR="00614D2D" w:rsidRDefault="00614D2D">
            <w:pPr>
              <w:pStyle w:val="TAL"/>
            </w:pPr>
          </w:p>
          <w:p w:rsidR="00614D2D" w:rsidRDefault="00614D2D">
            <w:pPr>
              <w:pStyle w:val="TAL"/>
            </w:pPr>
          </w:p>
        </w:tc>
        <w:tc>
          <w:tcPr>
            <w:tcW w:w="2334"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ME receives 9FXX and checks the response</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ME receives 9FXX and checks the response</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rPr>
            </w:pPr>
            <w:r>
              <w:rPr>
                <w:rFonts w:ascii="Arial" w:hAnsi="Arial"/>
                <w:sz w:val="18"/>
              </w:rPr>
              <w:t>2</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SMS-SUBMIT</w:t>
            </w:r>
          </w:p>
          <w:p w:rsidR="00614D2D" w:rsidRDefault="00614D2D">
            <w:pPr>
              <w:pStyle w:val="TAH"/>
            </w:pPr>
          </w:p>
          <w:p w:rsidR="00614D2D" w:rsidRDefault="00614D2D">
            <w:pPr>
              <w:pStyle w:val="B1"/>
              <w:ind w:left="0" w:firstLine="0"/>
              <w:rPr>
                <w:sz w:val="18"/>
              </w:rPr>
            </w:pPr>
          </w:p>
          <w:p w:rsidR="00614D2D" w:rsidRDefault="00614D2D">
            <w:pPr>
              <w:pStyle w:val="PL"/>
            </w:pPr>
            <w:r>
              <w:t xml:space="preserve">1- A formatted sms pp envelope with SMS Submit required is sent to the SIM with bit 6 of SPI2 set to 1. </w:t>
            </w:r>
          </w:p>
          <w:p w:rsidR="00614D2D" w:rsidRDefault="00614D2D">
            <w:pPr>
              <w:pStyle w:val="PL"/>
            </w:pPr>
          </w:p>
          <w:p w:rsidR="00614D2D" w:rsidRDefault="00614D2D">
            <w:pPr>
              <w:pStyle w:val="PL"/>
            </w:pPr>
          </w:p>
          <w:p w:rsidR="00614D2D" w:rsidRDefault="00614D2D">
            <w:pPr>
              <w:pStyle w:val="PL"/>
            </w:pPr>
            <w:r>
              <w:t>2- EnvelopeResponseHandler.getTheHandler() method is called by Applet1</w:t>
            </w:r>
          </w:p>
          <w:p w:rsidR="00614D2D" w:rsidRDefault="00614D2D">
            <w:pPr>
              <w:pStyle w:val="PL"/>
              <w:rPr>
                <w:rFonts w:ascii="Arial" w:hAnsi="Arial"/>
              </w:rPr>
            </w:pPr>
          </w:p>
          <w:p w:rsidR="00614D2D" w:rsidRDefault="00614D2D">
            <w:pPr>
              <w:pStyle w:val="PL"/>
              <w:rPr>
                <w:rFonts w:ascii="Arial" w:hAnsi="Arial"/>
              </w:rPr>
            </w:pPr>
          </w:p>
          <w:p w:rsidR="00614D2D" w:rsidRDefault="00614D2D">
            <w:pPr>
              <w:pStyle w:val="PL"/>
            </w:pPr>
          </w:p>
          <w:p w:rsidR="00614D2D" w:rsidRDefault="00614D2D">
            <w:pPr>
              <w:pStyle w:val="PL"/>
            </w:pPr>
            <w:r>
              <w:rPr>
                <w:rFonts w:ascii="Arial" w:hAnsi="Arial"/>
              </w:rPr>
              <w:t xml:space="preserve">3- </w:t>
            </w:r>
            <w:r>
              <w:t>Applet1 builds the answer and calls the post() method with StatusType=SW1_RP_ACK</w:t>
            </w:r>
          </w:p>
          <w:p w:rsidR="00614D2D" w:rsidRDefault="00614D2D">
            <w:pPr>
              <w:pStyle w:val="PL"/>
            </w:pPr>
          </w:p>
          <w:p w:rsidR="00614D2D" w:rsidRDefault="00614D2D">
            <w:pPr>
              <w:pStyle w:val="PL"/>
            </w:pPr>
          </w:p>
          <w:p w:rsidR="00614D2D" w:rsidRDefault="00614D2D">
            <w:pPr>
              <w:pStyle w:val="PL"/>
            </w:pPr>
          </w:p>
          <w:p w:rsidR="00614D2D" w:rsidRDefault="00614D2D">
            <w:pPr>
              <w:pStyle w:val="PL"/>
            </w:pPr>
            <w:r>
              <w:t xml:space="preserve">4- A formatted sms pp envelope with SMS Submit required is sent to the SIM with bit 6 of SPI2 set to 1. </w:t>
            </w:r>
          </w:p>
          <w:p w:rsidR="00614D2D" w:rsidRDefault="00614D2D">
            <w:pPr>
              <w:pStyle w:val="PL"/>
            </w:pPr>
          </w:p>
          <w:p w:rsidR="00614D2D" w:rsidRDefault="00614D2D">
            <w:pPr>
              <w:pStyle w:val="PL"/>
            </w:pPr>
          </w:p>
          <w:p w:rsidR="00614D2D" w:rsidRDefault="00614D2D">
            <w:pPr>
              <w:pStyle w:val="PL"/>
            </w:pPr>
            <w:r>
              <w:t>5- EnvelopeResponseHandler.getTheHandler() method is called by Applet1</w:t>
            </w:r>
          </w:p>
          <w:p w:rsidR="00614D2D" w:rsidRDefault="00614D2D">
            <w:pPr>
              <w:pStyle w:val="PL"/>
              <w:rPr>
                <w:rFonts w:ascii="Arial" w:hAnsi="Arial"/>
              </w:rPr>
            </w:pPr>
          </w:p>
          <w:p w:rsidR="00614D2D" w:rsidRDefault="00614D2D">
            <w:pPr>
              <w:pStyle w:val="PL"/>
            </w:pPr>
          </w:p>
          <w:p w:rsidR="00614D2D" w:rsidRDefault="00614D2D">
            <w:pPr>
              <w:pStyle w:val="PL"/>
            </w:pPr>
            <w:r>
              <w:rPr>
                <w:rFonts w:ascii="Arial" w:hAnsi="Arial"/>
              </w:rPr>
              <w:t xml:space="preserve">6- </w:t>
            </w:r>
            <w:r>
              <w:t>Applet1 builds the answer and calls the post() method with StatusType=SW1_RP_ERROR</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 xml:space="preserve">7- A formatted sms pp envelope with SMS Submit required is sent to the SIM with bit 6 of SPI2 set to 1. </w:t>
            </w:r>
          </w:p>
          <w:p w:rsidR="00614D2D" w:rsidRDefault="00614D2D">
            <w:pPr>
              <w:pStyle w:val="PL"/>
            </w:pPr>
          </w:p>
          <w:p w:rsidR="00614D2D" w:rsidRDefault="00614D2D">
            <w:pPr>
              <w:pStyle w:val="PL"/>
            </w:pPr>
          </w:p>
          <w:p w:rsidR="00614D2D" w:rsidRDefault="00614D2D">
            <w:pPr>
              <w:pStyle w:val="PL"/>
            </w:pPr>
            <w:r>
              <w:t>8- EnvelopeResponseHandler.getTheHandler() method is called by Applet1</w:t>
            </w:r>
          </w:p>
          <w:p w:rsidR="00614D2D" w:rsidRDefault="00614D2D">
            <w:pPr>
              <w:pStyle w:val="PL"/>
              <w:rPr>
                <w:rFonts w:ascii="Arial" w:hAnsi="Arial"/>
              </w:rPr>
            </w:pPr>
          </w:p>
          <w:p w:rsidR="00614D2D" w:rsidRDefault="00614D2D">
            <w:pPr>
              <w:pStyle w:val="PL"/>
              <w:rPr>
                <w:rFonts w:ascii="Arial" w:hAnsi="Arial"/>
              </w:rPr>
            </w:pPr>
          </w:p>
          <w:p w:rsidR="00614D2D" w:rsidRDefault="00614D2D">
            <w:pPr>
              <w:pStyle w:val="PL"/>
            </w:pPr>
          </w:p>
          <w:p w:rsidR="00614D2D" w:rsidRDefault="00614D2D">
            <w:pPr>
              <w:pStyle w:val="PL"/>
            </w:pPr>
            <w:r>
              <w:rPr>
                <w:rFonts w:ascii="Arial" w:hAnsi="Arial"/>
              </w:rPr>
              <w:t>9.-</w:t>
            </w:r>
            <w:r>
              <w:t>Applet1 builds the answer and calls the postAsBERTLV() method with StatusType=SW1_RP_ACK</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r>
              <w:t xml:space="preserve">10- A formatted sms pp envelope with SMS Submit required is sent to the SIM with bit 6 of SPI2 set to 1. </w:t>
            </w:r>
          </w:p>
          <w:p w:rsidR="00614D2D" w:rsidRDefault="00614D2D">
            <w:pPr>
              <w:pStyle w:val="PL"/>
            </w:pPr>
          </w:p>
          <w:p w:rsidR="00614D2D" w:rsidRDefault="00614D2D">
            <w:pPr>
              <w:pStyle w:val="PL"/>
            </w:pPr>
          </w:p>
          <w:p w:rsidR="00614D2D" w:rsidRDefault="00614D2D">
            <w:pPr>
              <w:pStyle w:val="PL"/>
            </w:pPr>
            <w:r>
              <w:t>11- EnvelopeResponseHandler.getTheHandler() method is called by Applet1</w:t>
            </w:r>
          </w:p>
          <w:p w:rsidR="00614D2D" w:rsidRDefault="00614D2D">
            <w:pPr>
              <w:pStyle w:val="PL"/>
              <w:rPr>
                <w:rFonts w:ascii="Arial" w:hAnsi="Arial"/>
              </w:rPr>
            </w:pPr>
          </w:p>
          <w:p w:rsidR="00614D2D" w:rsidRDefault="00614D2D">
            <w:pPr>
              <w:pStyle w:val="PL"/>
              <w:rPr>
                <w:rFonts w:ascii="Arial" w:hAnsi="Arial"/>
              </w:rPr>
            </w:pPr>
          </w:p>
          <w:p w:rsidR="00614D2D" w:rsidRDefault="00614D2D">
            <w:pPr>
              <w:pStyle w:val="PL"/>
            </w:pPr>
          </w:p>
          <w:p w:rsidR="00614D2D" w:rsidRDefault="00614D2D">
            <w:pPr>
              <w:pStyle w:val="PL"/>
            </w:pPr>
            <w:r>
              <w:rPr>
                <w:rFonts w:ascii="Arial" w:hAnsi="Arial"/>
              </w:rPr>
              <w:t xml:space="preserve">12- </w:t>
            </w:r>
            <w:r>
              <w:t>Applet1 builds the answer and calls the postAsBERTLV () method with StatusType=SW1_RP_ERROR</w:t>
            </w:r>
          </w:p>
          <w:p w:rsidR="00614D2D" w:rsidRDefault="00614D2D">
            <w:pPr>
              <w:pStyle w:val="PL"/>
            </w:pPr>
          </w:p>
          <w:p w:rsidR="00614D2D" w:rsidRDefault="00614D2D">
            <w:pPr>
              <w:pStyle w:val="PL"/>
            </w:pPr>
          </w:p>
          <w:p w:rsidR="00614D2D" w:rsidRDefault="00614D2D">
            <w:pPr>
              <w:pStyle w:val="PL"/>
            </w:pPr>
          </w:p>
          <w:p w:rsidR="00614D2D" w:rsidRDefault="00614D2D">
            <w:pPr>
              <w:pStyle w:val="textTCobjectives"/>
              <w:rPr>
                <w:sz w:val="18"/>
              </w:rPr>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Applet1 finalizes</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4-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5-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Applet1 finalizes</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7-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8-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Applet1 finalizes</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10- Applet1 is triggered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11- No exception is thrown.</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tc>
        <w:tc>
          <w:tcPr>
            <w:tcW w:w="2334"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ME receives a Send Short Message proactive command.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6- ME receives a Send Short Message proactive command.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9- ME receives a Send Short Message proactive command.</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12- ME receives a Send Short Message proactive command.</w:t>
            </w:r>
          </w:p>
          <w:p w:rsidR="00614D2D" w:rsidRDefault="00614D2D">
            <w:pPr>
              <w:pStyle w:val="TAL"/>
            </w:pPr>
          </w:p>
          <w:p w:rsidR="00614D2D" w:rsidRDefault="00614D2D">
            <w:pPr>
              <w:pStyle w:val="TAL"/>
            </w:pPr>
          </w:p>
          <w:p w:rsidR="00614D2D" w:rsidRDefault="00614D2D">
            <w:pPr>
              <w:pStyle w:val="TAL"/>
            </w:pPr>
          </w:p>
        </w:tc>
      </w:tr>
    </w:tbl>
    <w:p w:rsidR="00614D2D" w:rsidRDefault="00614D2D" w:rsidP="00614D2D">
      <w:pPr>
        <w:pStyle w:val="H6"/>
      </w:pPr>
      <w:r>
        <w:t>6.3.7.4.4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r>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r>
    </w:tbl>
    <w:p w:rsidR="00614D2D" w:rsidRDefault="00614D2D" w:rsidP="00614D2D"/>
    <w:p w:rsidR="00614D2D" w:rsidRDefault="00614D2D" w:rsidP="00614D2D">
      <w:pPr>
        <w:pStyle w:val="Heading3"/>
        <w:keepNext w:val="0"/>
        <w:keepLines w:val="0"/>
      </w:pPr>
      <w:bookmarkStart w:id="690" w:name="_Toc51826872"/>
      <w:bookmarkStart w:id="691" w:name="_Toc117070553"/>
      <w:bookmarkStart w:id="692" w:name="_Toc51828315"/>
      <w:r>
        <w:t>6.3.8</w:t>
      </w:r>
      <w:r>
        <w:tab/>
        <w:t>Toolkit Installation</w:t>
      </w:r>
      <w:bookmarkEnd w:id="690"/>
      <w:bookmarkEnd w:id="691"/>
      <w:bookmarkEnd w:id="692"/>
    </w:p>
    <w:p w:rsidR="00614D2D" w:rsidRDefault="00614D2D" w:rsidP="00614D2D">
      <w:pPr>
        <w:pStyle w:val="Heading4"/>
        <w:keepNext w:val="0"/>
        <w:keepLines w:val="0"/>
      </w:pPr>
      <w:bookmarkStart w:id="693" w:name="_Toc51826873"/>
      <w:bookmarkStart w:id="694" w:name="_Toc117070554"/>
      <w:bookmarkStart w:id="695" w:name="_Toc51828316"/>
      <w:r>
        <w:t>6.3.8.1</w:t>
      </w:r>
      <w:r>
        <w:tab/>
        <w:t>Timers Allocation</w:t>
      </w:r>
      <w:bookmarkEnd w:id="693"/>
      <w:bookmarkEnd w:id="694"/>
      <w:bookmarkEnd w:id="695"/>
    </w:p>
    <w:p w:rsidR="00614D2D" w:rsidRDefault="00614D2D" w:rsidP="00614D2D">
      <w:r>
        <w:t>Test Area Reference: FWK_TIN_TMAL</w:t>
      </w:r>
    </w:p>
    <w:p w:rsidR="00614D2D" w:rsidRDefault="00614D2D" w:rsidP="00614D2D">
      <w:pPr>
        <w:pStyle w:val="H6"/>
        <w:keepNext w:val="0"/>
        <w:keepLines w:val="0"/>
      </w:pPr>
      <w:r>
        <w:t>6.3.8.1.1</w:t>
      </w:r>
      <w:r>
        <w:tab/>
        <w:t>Conformance Requirements</w:t>
      </w:r>
    </w:p>
    <w:p w:rsidR="00614D2D" w:rsidRDefault="00614D2D" w:rsidP="00614D2D">
      <w:pPr>
        <w:pStyle w:val="H6"/>
        <w:keepNext w:val="0"/>
        <w:keepLines w:val="0"/>
      </w:pPr>
      <w:r>
        <w:t>6.3.8.1.1.1</w:t>
      </w:r>
      <w:r>
        <w:tab/>
        <w:t>Normal execution</w:t>
      </w:r>
    </w:p>
    <w:p w:rsidR="00614D2D" w:rsidRDefault="00614D2D" w:rsidP="00614D2D">
      <w:pPr>
        <w:pStyle w:val="ListBullet"/>
        <w:numPr>
          <w:ilvl w:val="0"/>
          <w:numId w:val="2"/>
        </w:numPr>
        <w:ind w:left="568" w:hanging="284"/>
      </w:pPr>
      <w:r>
        <w:t>CRRN1: One toolkit applet can register to several timers, but a timer can only be allocated to one toolkit applet.</w:t>
      </w:r>
    </w:p>
    <w:p w:rsidR="00614D2D" w:rsidRDefault="00614D2D" w:rsidP="00614D2D">
      <w:pPr>
        <w:pStyle w:val="H6"/>
        <w:keepNext w:val="0"/>
        <w:keepLines w:val="0"/>
      </w:pPr>
      <w:r>
        <w:t>6.3.8.1.1.2</w:t>
      </w:r>
      <w:r>
        <w:tab/>
        <w:t>Parameters error</w:t>
      </w:r>
    </w:p>
    <w:p w:rsidR="00614D2D" w:rsidRDefault="00614D2D" w:rsidP="00614D2D">
      <w:r>
        <w:t>No requirements.</w:t>
      </w:r>
    </w:p>
    <w:p w:rsidR="00614D2D" w:rsidRDefault="00614D2D" w:rsidP="00614D2D">
      <w:pPr>
        <w:pStyle w:val="H6"/>
        <w:keepNext w:val="0"/>
        <w:keepLines w:val="0"/>
      </w:pPr>
      <w:r>
        <w:t>6.3.8.1.1.3</w:t>
      </w:r>
      <w:r>
        <w:tab/>
        <w:t>Context errors</w:t>
      </w:r>
    </w:p>
    <w:p w:rsidR="00614D2D" w:rsidRDefault="00614D2D" w:rsidP="00614D2D">
      <w:pPr>
        <w:pStyle w:val="ListBullet"/>
        <w:numPr>
          <w:ilvl w:val="0"/>
          <w:numId w:val="2"/>
        </w:numPr>
        <w:ind w:left="568" w:hanging="284"/>
      </w:pPr>
      <w:r>
        <w:t>CRRC1: Allocated timers shall not exceed the maximum number of timers allowed for this applet instance defined during installation.</w:t>
      </w:r>
    </w:p>
    <w:p w:rsidR="00614D2D" w:rsidRDefault="00614D2D" w:rsidP="00614D2D">
      <w:pPr>
        <w:pStyle w:val="ListBullet"/>
        <w:numPr>
          <w:ilvl w:val="0"/>
          <w:numId w:val="2"/>
        </w:numPr>
        <w:ind w:left="568" w:hanging="284"/>
      </w:pPr>
      <w:r>
        <w:t>CRRC2: The total number of timers allocated for all the applets shall not exceed 8. If the maximum number of timers required is greater than '08' (maximum numbers of timers specified in TS 11.14 [4], the card shall return the Status Word '6A80', incorrect parameters in data field, to the Install(Install) command.</w:t>
      </w:r>
    </w:p>
    <w:p w:rsidR="00614D2D" w:rsidRDefault="00614D2D" w:rsidP="00614D2D">
      <w:pPr>
        <w:pStyle w:val="H6"/>
        <w:keepNext w:val="0"/>
        <w:keepLines w:val="0"/>
      </w:pPr>
      <w:r>
        <w:t>6.3.8.1.2</w:t>
      </w:r>
      <w:r>
        <w:tab/>
        <w:t xml:space="preserve">Test suite files </w:t>
      </w:r>
    </w:p>
    <w:p w:rsidR="00614D2D" w:rsidRDefault="00614D2D" w:rsidP="00614D2D">
      <w:pPr>
        <w:pStyle w:val="B1"/>
        <w:tabs>
          <w:tab w:val="left" w:pos="2268"/>
        </w:tabs>
      </w:pPr>
      <w:r>
        <w:t>Test Script:</w:t>
      </w:r>
      <w:r w:rsidR="00A1704F">
        <w:tab/>
      </w:r>
      <w:r>
        <w:t>FWK_TIN_TMAL_1.scr</w:t>
      </w:r>
    </w:p>
    <w:p w:rsidR="00614D2D" w:rsidRDefault="00614D2D" w:rsidP="00614D2D">
      <w:pPr>
        <w:pStyle w:val="B1"/>
        <w:tabs>
          <w:tab w:val="left" w:pos="2268"/>
        </w:tabs>
      </w:pPr>
      <w:r>
        <w:t>Test Applet:</w:t>
      </w:r>
      <w:r w:rsidR="00A1704F">
        <w:tab/>
      </w:r>
      <w:r>
        <w:t>FWK_TIN_TMAL_1.java</w:t>
      </w:r>
    </w:p>
    <w:p w:rsidR="00614D2D" w:rsidRDefault="00A1704F" w:rsidP="00614D2D">
      <w:pPr>
        <w:pStyle w:val="B1"/>
        <w:tabs>
          <w:tab w:val="left" w:pos="2268"/>
        </w:tabs>
      </w:pPr>
      <w:r>
        <w:tab/>
      </w:r>
      <w:r w:rsidR="00614D2D">
        <w:t>FWK_TIN_TMAL_2.java</w:t>
      </w:r>
    </w:p>
    <w:p w:rsidR="00614D2D" w:rsidRDefault="00A1704F" w:rsidP="00614D2D">
      <w:pPr>
        <w:pStyle w:val="B1"/>
        <w:tabs>
          <w:tab w:val="left" w:pos="2268"/>
        </w:tabs>
      </w:pPr>
      <w:r>
        <w:tab/>
      </w:r>
      <w:r w:rsidR="00614D2D">
        <w:t>FWK_TIN_TMAL_3.java</w:t>
      </w:r>
    </w:p>
    <w:p w:rsidR="00614D2D" w:rsidRDefault="00614D2D" w:rsidP="00614D2D">
      <w:pPr>
        <w:pStyle w:val="B1"/>
        <w:tabs>
          <w:tab w:val="left" w:pos="2268"/>
        </w:tabs>
      </w:pPr>
      <w:r>
        <w:t>Load Script:</w:t>
      </w:r>
      <w:r w:rsidR="00A1704F">
        <w:tab/>
      </w:r>
      <w:r>
        <w:t>FWK_TIN_TMAL_1.ldr</w:t>
      </w:r>
    </w:p>
    <w:p w:rsidR="00614D2D" w:rsidRDefault="00614D2D" w:rsidP="00614D2D">
      <w:pPr>
        <w:pStyle w:val="B1"/>
        <w:tabs>
          <w:tab w:val="left" w:pos="2268"/>
        </w:tabs>
      </w:pPr>
      <w:r>
        <w:t>Cleanup Script:</w:t>
      </w:r>
      <w:r w:rsidR="00A1704F">
        <w:tab/>
      </w:r>
      <w:r>
        <w:t>FWK_TIN_TMAL_1.clr</w:t>
      </w:r>
    </w:p>
    <w:p w:rsidR="00614D2D" w:rsidRDefault="00614D2D" w:rsidP="00614D2D">
      <w:pPr>
        <w:pStyle w:val="B1"/>
        <w:tabs>
          <w:tab w:val="left" w:pos="2268"/>
        </w:tabs>
      </w:pPr>
      <w:r>
        <w:t>Parameter File:</w:t>
      </w:r>
      <w:r w:rsidR="00A1704F">
        <w:tab/>
      </w:r>
      <w:r>
        <w:t>FWK_TIN_TMAL_1.par</w:t>
      </w:r>
    </w:p>
    <w:p w:rsidR="00614D2D" w:rsidRDefault="00614D2D" w:rsidP="00614D2D">
      <w:pPr>
        <w:pStyle w:val="H6"/>
        <w:keepNext w:val="0"/>
        <w:keepLines w:val="0"/>
      </w:pPr>
      <w:r>
        <w:t>6.3.8.1.3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L"/>
              <w:jc w:val="center"/>
            </w:pPr>
            <w:r>
              <w:rPr>
                <w:b/>
              </w:rPr>
              <w:t>More than 8 timers at the instantiation of applet1: check that applet1 is not installed.</w:t>
            </w:r>
          </w:p>
          <w:p w:rsidR="00614D2D" w:rsidRDefault="00614D2D">
            <w:pPr>
              <w:pStyle w:val="PL"/>
            </w:pPr>
          </w:p>
          <w:p w:rsidR="00614D2D" w:rsidRDefault="00614D2D">
            <w:pPr>
              <w:pStyle w:val="PL"/>
            </w:pPr>
            <w:r>
              <w:t>Install for install of applet1 with maximum 9 timers allocated, requesting a PoR to be sent via SMS-DELIVER-REPORT.</w:t>
            </w: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PL"/>
              <w:rPr>
                <w:noProof w:val="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H5"/>
              <w:rPr>
                <w:rFonts w:ascii="Arial" w:hAnsi="Arial"/>
                <w:sz w:val="18"/>
                <w:lang w:val="en-GB"/>
              </w:rPr>
            </w:pPr>
          </w:p>
          <w:p w:rsidR="00614D2D" w:rsidRDefault="00614D2D">
            <w:pPr>
              <w:pStyle w:val="H5"/>
              <w:rPr>
                <w:rFonts w:ascii="Arial" w:hAnsi="Arial"/>
                <w:sz w:val="18"/>
                <w:lang w:val="en-GB"/>
              </w:rPr>
            </w:pPr>
          </w:p>
          <w:p w:rsidR="00614D2D" w:rsidRDefault="00614D2D">
            <w:pPr>
              <w:pStyle w:val="H5"/>
              <w:rPr>
                <w:rFonts w:ascii="Arial" w:hAnsi="Arial"/>
                <w:sz w:val="18"/>
                <w:lang w:val="en-GB"/>
              </w:rPr>
            </w:pPr>
          </w:p>
          <w:p w:rsidR="00614D2D" w:rsidRDefault="00614D2D">
            <w:pPr>
              <w:pStyle w:val="H5"/>
              <w:rPr>
                <w:rFonts w:ascii="Arial" w:hAnsi="Arial"/>
                <w:sz w:val="18"/>
                <w:lang w:val="en-GB"/>
              </w:rPr>
            </w:pPr>
          </w:p>
          <w:p w:rsidR="00614D2D" w:rsidRDefault="00614D2D">
            <w:pPr>
              <w:pStyle w:val="H5"/>
              <w:rPr>
                <w:rFonts w:ascii="Arial" w:hAnsi="Arial"/>
                <w:sz w:val="18"/>
                <w:lang w:val="en-GB"/>
              </w:rPr>
            </w:pPr>
            <w:r>
              <w:rPr>
                <w:rFonts w:ascii="Arial" w:hAnsi="Arial"/>
                <w:sz w:val="18"/>
                <w:lang w:val="en-GB"/>
              </w:rPr>
              <w:t>The SIM answers to the Envelope with status words 9Fxx</w:t>
            </w:r>
          </w:p>
          <w:p w:rsidR="00614D2D" w:rsidRDefault="00614D2D">
            <w:pPr>
              <w:pStyle w:val="H5"/>
              <w:rPr>
                <w:rFonts w:ascii="Arial" w:hAnsi="Arial"/>
                <w:b w:val="0"/>
                <w:sz w:val="18"/>
                <w:lang w:val="en-GB"/>
              </w:rPr>
            </w:pPr>
            <w:r>
              <w:rPr>
                <w:rFonts w:ascii="Arial" w:hAnsi="Arial"/>
                <w:sz w:val="18"/>
                <w:lang w:val="en-GB"/>
              </w:rPr>
              <w:t>A GET RESPONSE is sent and the additional data in the PoR is checked. It must be 01 6A 80.</w:t>
            </w:r>
          </w:p>
          <w:p w:rsidR="00614D2D" w:rsidRDefault="00614D2D">
            <w:pPr>
              <w:pStyle w:val="H5"/>
              <w:rPr>
                <w:rFonts w:ascii="Arial" w:hAnsi="Arial"/>
                <w:b w:val="0"/>
                <w:sz w:val="18"/>
                <w:lang w:val="en-GB"/>
              </w:rPr>
            </w:pPr>
          </w:p>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41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jc w:val="center"/>
              <w:rPr>
                <w:b/>
              </w:rPr>
            </w:pPr>
            <w:r>
              <w:t xml:space="preserve">Reset the card </w:t>
            </w: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2</w:t>
            </w:r>
          </w:p>
        </w:tc>
        <w:tc>
          <w:tcPr>
            <w:tcW w:w="4111" w:type="dxa"/>
            <w:tcBorders>
              <w:top w:val="nil"/>
              <w:left w:val="single" w:sz="4" w:space="0" w:color="auto"/>
              <w:bottom w:val="single" w:sz="4" w:space="0" w:color="auto"/>
              <w:right w:val="single" w:sz="4" w:space="0" w:color="auto"/>
            </w:tcBorders>
          </w:tcPr>
          <w:p w:rsidR="00614D2D" w:rsidRDefault="00614D2D">
            <w:pPr>
              <w:pStyle w:val="TAL"/>
              <w:keepNext w:val="0"/>
              <w:keepLines w:val="0"/>
              <w:jc w:val="center"/>
              <w:rPr>
                <w:b/>
              </w:rPr>
            </w:pPr>
            <w:r>
              <w:t>Good installation of applet2</w:t>
            </w:r>
          </w:p>
          <w:p w:rsidR="00614D2D" w:rsidRDefault="00614D2D">
            <w:pPr>
              <w:pStyle w:val="PL"/>
              <w:rPr>
                <w:noProof w:val="0"/>
              </w:rPr>
            </w:pPr>
          </w:p>
          <w:p w:rsidR="00614D2D" w:rsidRDefault="00614D2D">
            <w:pPr>
              <w:pStyle w:val="PL"/>
              <w:rPr>
                <w:noProof w:val="0"/>
              </w:rPr>
            </w:pPr>
            <w:r>
              <w:rPr>
                <w:noProof w:val="0"/>
              </w:rPr>
              <w:t>Install for install of applet2 (maximum 4 timers allocated).</w:t>
            </w:r>
          </w:p>
          <w:p w:rsidR="00614D2D" w:rsidRDefault="00614D2D">
            <w:pPr>
              <w:pStyle w:val="PL"/>
              <w:rPr>
                <w:noProof w:val="0"/>
              </w:rPr>
            </w:pPr>
          </w:p>
          <w:p w:rsidR="00614D2D" w:rsidRDefault="00614D2D">
            <w:pPr>
              <w:pStyle w:val="TAL"/>
              <w:keepNext w:val="0"/>
              <w:keepLines w:val="0"/>
            </w:pP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r>
              <w:rPr>
                <w:rFonts w:ascii="Arial" w:hAnsi="Arial"/>
                <w:sz w:val="18"/>
                <w:lang w:val="en-GB"/>
              </w:rPr>
              <w:t>The SIM answers to the Envelope with status words 90 00</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3</w:t>
            </w:r>
          </w:p>
        </w:tc>
        <w:tc>
          <w:tcPr>
            <w:tcW w:w="4111" w:type="dxa"/>
            <w:tcBorders>
              <w:top w:val="nil"/>
              <w:left w:val="single" w:sz="4" w:space="0" w:color="auto"/>
              <w:bottom w:val="single" w:sz="4" w:space="0" w:color="auto"/>
              <w:right w:val="single" w:sz="4" w:space="0" w:color="auto"/>
            </w:tcBorders>
          </w:tcPr>
          <w:p w:rsidR="00614D2D" w:rsidRDefault="00614D2D">
            <w:pPr>
              <w:pStyle w:val="TAL"/>
              <w:keepNext w:val="0"/>
              <w:keepLines w:val="0"/>
              <w:jc w:val="center"/>
              <w:rPr>
                <w:b/>
              </w:rPr>
            </w:pPr>
            <w:r>
              <w:rPr>
                <w:b/>
              </w:rPr>
              <w:t>Allocate 4 timers</w:t>
            </w:r>
          </w:p>
          <w:p w:rsidR="00614D2D" w:rsidRDefault="00614D2D">
            <w:pPr>
              <w:pStyle w:val="TAL"/>
              <w:keepNext w:val="0"/>
              <w:keepLines w:val="0"/>
              <w:jc w:val="center"/>
              <w:rPr>
                <w:b/>
              </w:rPr>
            </w:pPr>
            <w:r>
              <w:rPr>
                <w:b/>
              </w:rPr>
              <w:t>Applet2</w:t>
            </w:r>
          </w:p>
          <w:p w:rsidR="00614D2D" w:rsidRDefault="00614D2D">
            <w:pPr>
              <w:pStyle w:val="TAL"/>
              <w:keepNext w:val="0"/>
              <w:keepLines w:val="0"/>
            </w:pPr>
          </w:p>
          <w:p w:rsidR="00614D2D" w:rsidRDefault="00614D2D">
            <w:pPr>
              <w:pStyle w:val="TAL"/>
              <w:keepNext w:val="0"/>
              <w:keepLines w:val="0"/>
            </w:pP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r>
              <w:t>No exception shall be thrown.</w:t>
            </w: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4</w:t>
            </w:r>
          </w:p>
        </w:tc>
        <w:tc>
          <w:tcPr>
            <w:tcW w:w="4111" w:type="dxa"/>
            <w:tcBorders>
              <w:top w:val="nil"/>
              <w:left w:val="single" w:sz="4" w:space="0" w:color="auto"/>
              <w:bottom w:val="single" w:sz="4" w:space="0" w:color="auto"/>
              <w:right w:val="single" w:sz="4" w:space="0" w:color="auto"/>
            </w:tcBorders>
          </w:tcPr>
          <w:p w:rsidR="00614D2D" w:rsidRDefault="00614D2D">
            <w:pPr>
              <w:pStyle w:val="TAL"/>
              <w:jc w:val="center"/>
              <w:rPr>
                <w:b/>
              </w:rPr>
            </w:pPr>
            <w:r>
              <w:rPr>
                <w:b/>
              </w:rPr>
              <w:t>Allocate one more timer</w:t>
            </w:r>
          </w:p>
          <w:p w:rsidR="00614D2D" w:rsidRDefault="00614D2D">
            <w:pPr>
              <w:pStyle w:val="TAL"/>
              <w:jc w:val="center"/>
              <w:rPr>
                <w:b/>
              </w:rPr>
            </w:pPr>
            <w:r>
              <w:rPr>
                <w:b/>
              </w:rPr>
              <w:t>Applet2</w:t>
            </w:r>
          </w:p>
          <w:p w:rsidR="00614D2D" w:rsidRDefault="00614D2D">
            <w:pPr>
              <w:pStyle w:val="TAL"/>
            </w:pPr>
          </w:p>
          <w:p w:rsidR="00614D2D" w:rsidRDefault="00614D2D">
            <w:pPr>
              <w:pStyle w:val="TAL"/>
            </w:pPr>
          </w:p>
        </w:tc>
        <w:tc>
          <w:tcPr>
            <w:tcW w:w="2911" w:type="dxa"/>
            <w:tcBorders>
              <w:top w:val="nil"/>
              <w:left w:val="single" w:sz="4" w:space="0" w:color="auto"/>
              <w:bottom w:val="single" w:sz="4" w:space="0" w:color="auto"/>
              <w:right w:val="single" w:sz="4" w:space="0" w:color="auto"/>
            </w:tcBorders>
            <w:hideMark/>
          </w:tcPr>
          <w:p w:rsidR="00614D2D" w:rsidRDefault="00614D2D">
            <w:pPr>
              <w:pStyle w:val="TAL"/>
            </w:pPr>
            <w:r>
              <w:t>Shall throw a ToolkitException with reason NO_TIMER_AVAILABLE</w:t>
            </w:r>
          </w:p>
        </w:tc>
        <w:tc>
          <w:tcPr>
            <w:tcW w:w="2334" w:type="dxa"/>
            <w:tcBorders>
              <w:top w:val="nil"/>
              <w:left w:val="single" w:sz="4" w:space="0" w:color="auto"/>
              <w:bottom w:val="single" w:sz="4" w:space="0" w:color="auto"/>
              <w:right w:val="single" w:sz="4" w:space="0" w:color="auto"/>
            </w:tcBorders>
          </w:tcPr>
          <w:p w:rsidR="00614D2D" w:rsidRDefault="00614D2D">
            <w:pPr>
              <w:pStyle w:val="textcell"/>
              <w:keepNext/>
              <w:keepLines/>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5</w:t>
            </w:r>
          </w:p>
        </w:tc>
        <w:tc>
          <w:tcPr>
            <w:tcW w:w="4111" w:type="dxa"/>
            <w:tcBorders>
              <w:top w:val="nil"/>
              <w:left w:val="single" w:sz="4" w:space="0" w:color="auto"/>
              <w:bottom w:val="single" w:sz="4" w:space="0" w:color="auto"/>
              <w:right w:val="single" w:sz="4" w:space="0" w:color="auto"/>
            </w:tcBorders>
          </w:tcPr>
          <w:p w:rsidR="00614D2D" w:rsidRDefault="00614D2D">
            <w:pPr>
              <w:pStyle w:val="TAL"/>
              <w:keepNext w:val="0"/>
              <w:keepLines w:val="0"/>
              <w:jc w:val="center"/>
            </w:pPr>
            <w:r>
              <w:t>Good installation of applet3</w:t>
            </w:r>
          </w:p>
          <w:p w:rsidR="00614D2D" w:rsidRDefault="00614D2D">
            <w:pPr>
              <w:pStyle w:val="PL"/>
              <w:rPr>
                <w:noProof w:val="0"/>
              </w:rPr>
            </w:pPr>
          </w:p>
          <w:p w:rsidR="00614D2D" w:rsidRDefault="00614D2D">
            <w:pPr>
              <w:pStyle w:val="PL"/>
              <w:rPr>
                <w:noProof w:val="0"/>
              </w:rPr>
            </w:pPr>
            <w:r>
              <w:rPr>
                <w:noProof w:val="0"/>
              </w:rPr>
              <w:t>Install for install of applet3 (maximum 8 timers allocated).</w:t>
            </w:r>
          </w:p>
          <w:p w:rsidR="00614D2D" w:rsidRDefault="00614D2D">
            <w:pPr>
              <w:pStyle w:val="PL"/>
              <w:rPr>
                <w:noProof w:val="0"/>
              </w:rPr>
            </w:pPr>
          </w:p>
          <w:p w:rsidR="00614D2D" w:rsidRDefault="00614D2D">
            <w:pPr>
              <w:pStyle w:val="TAL"/>
              <w:keepNext w:val="0"/>
              <w:keepLines w:val="0"/>
            </w:pP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p>
          <w:p w:rsidR="00614D2D" w:rsidRDefault="00614D2D">
            <w:pPr>
              <w:pStyle w:val="textcell"/>
              <w:rPr>
                <w:rFonts w:ascii="Arial" w:hAnsi="Arial"/>
                <w:sz w:val="18"/>
                <w:lang w:val="en-GB"/>
              </w:rPr>
            </w:pPr>
            <w:r>
              <w:rPr>
                <w:rFonts w:ascii="Arial" w:hAnsi="Arial"/>
                <w:sz w:val="18"/>
                <w:lang w:val="en-GB"/>
              </w:rPr>
              <w:t>The SIM answers to the Envelope with status words 90 00</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6</w:t>
            </w:r>
          </w:p>
        </w:tc>
        <w:tc>
          <w:tcPr>
            <w:tcW w:w="4111" w:type="dxa"/>
            <w:tcBorders>
              <w:top w:val="nil"/>
              <w:left w:val="single" w:sz="4" w:space="0" w:color="auto"/>
              <w:bottom w:val="single" w:sz="4" w:space="0" w:color="auto"/>
              <w:right w:val="single" w:sz="4" w:space="0" w:color="auto"/>
            </w:tcBorders>
          </w:tcPr>
          <w:p w:rsidR="00614D2D" w:rsidRDefault="00614D2D">
            <w:pPr>
              <w:pStyle w:val="TAL"/>
              <w:keepNext w:val="0"/>
              <w:keepLines w:val="0"/>
              <w:jc w:val="center"/>
              <w:rPr>
                <w:b/>
              </w:rPr>
            </w:pPr>
            <w:r>
              <w:rPr>
                <w:b/>
              </w:rPr>
              <w:t>Allocate 4 timers</w:t>
            </w:r>
          </w:p>
          <w:p w:rsidR="00614D2D" w:rsidRDefault="00614D2D">
            <w:pPr>
              <w:pStyle w:val="TAL"/>
              <w:keepNext w:val="0"/>
              <w:keepLines w:val="0"/>
              <w:jc w:val="center"/>
              <w:rPr>
                <w:b/>
              </w:rPr>
            </w:pPr>
            <w:r>
              <w:rPr>
                <w:b/>
              </w:rPr>
              <w:t>Applet3</w:t>
            </w:r>
          </w:p>
          <w:p w:rsidR="00614D2D" w:rsidRDefault="00614D2D">
            <w:pPr>
              <w:pStyle w:val="TAL"/>
              <w:keepNext w:val="0"/>
              <w:keepLines w:val="0"/>
            </w:pPr>
          </w:p>
          <w:p w:rsidR="00614D2D" w:rsidRDefault="00614D2D">
            <w:pPr>
              <w:pStyle w:val="TAL"/>
              <w:keepNext w:val="0"/>
              <w:keepLines w:val="0"/>
            </w:pP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r>
              <w:t xml:space="preserve">No exception shall be thrown. </w:t>
            </w: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7</w:t>
            </w:r>
          </w:p>
        </w:tc>
        <w:tc>
          <w:tcPr>
            <w:tcW w:w="4111" w:type="dxa"/>
            <w:tcBorders>
              <w:top w:val="nil"/>
              <w:left w:val="single" w:sz="4" w:space="0" w:color="auto"/>
              <w:bottom w:val="single" w:sz="4" w:space="0" w:color="auto"/>
              <w:right w:val="single" w:sz="4" w:space="0" w:color="auto"/>
            </w:tcBorders>
          </w:tcPr>
          <w:p w:rsidR="00614D2D" w:rsidRDefault="00614D2D">
            <w:pPr>
              <w:pStyle w:val="TAL"/>
              <w:keepNext w:val="0"/>
              <w:keepLines w:val="0"/>
              <w:jc w:val="center"/>
              <w:rPr>
                <w:b/>
              </w:rPr>
            </w:pPr>
            <w:r>
              <w:rPr>
                <w:b/>
              </w:rPr>
              <w:t>Allocate one more timer</w:t>
            </w:r>
          </w:p>
          <w:p w:rsidR="00614D2D" w:rsidRDefault="00614D2D">
            <w:pPr>
              <w:pStyle w:val="TAL"/>
              <w:keepNext w:val="0"/>
              <w:keepLines w:val="0"/>
              <w:jc w:val="center"/>
              <w:rPr>
                <w:b/>
              </w:rPr>
            </w:pPr>
            <w:r>
              <w:rPr>
                <w:b/>
              </w:rPr>
              <w:t>Applet3</w:t>
            </w:r>
          </w:p>
          <w:p w:rsidR="00614D2D" w:rsidRDefault="00614D2D">
            <w:pPr>
              <w:pStyle w:val="TAL"/>
              <w:keepNext w:val="0"/>
              <w:keepLines w:val="0"/>
            </w:pPr>
          </w:p>
          <w:p w:rsidR="00614D2D" w:rsidRDefault="00614D2D">
            <w:pPr>
              <w:pStyle w:val="TAL"/>
              <w:keepNext w:val="0"/>
              <w:keepLines w:val="0"/>
            </w:pP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throw a ToolkitException with reason NO_TIMER_AVAILABLE</w:t>
            </w:r>
          </w:p>
        </w:tc>
        <w:tc>
          <w:tcPr>
            <w:tcW w:w="2334"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8</w:t>
            </w:r>
          </w:p>
        </w:tc>
        <w:tc>
          <w:tcPr>
            <w:tcW w:w="4111" w:type="dxa"/>
            <w:tcBorders>
              <w:top w:val="nil"/>
              <w:left w:val="single" w:sz="4" w:space="0" w:color="auto"/>
              <w:bottom w:val="single" w:sz="4" w:space="0" w:color="auto"/>
              <w:right w:val="single" w:sz="4" w:space="0" w:color="auto"/>
            </w:tcBorders>
          </w:tcPr>
          <w:p w:rsidR="00614D2D" w:rsidRDefault="00614D2D">
            <w:pPr>
              <w:pStyle w:val="TAL"/>
              <w:keepNext w:val="0"/>
              <w:keepLines w:val="0"/>
              <w:jc w:val="center"/>
              <w:rPr>
                <w:b/>
              </w:rPr>
            </w:pPr>
            <w:r>
              <w:rPr>
                <w:b/>
              </w:rPr>
              <w:t>Check that each timerId (allocated by applet2 and applet3) is between 1 and 8 and is different from each other</w:t>
            </w:r>
          </w:p>
          <w:p w:rsidR="00614D2D" w:rsidRDefault="00614D2D">
            <w:pPr>
              <w:pStyle w:val="TAL"/>
              <w:keepNext w:val="0"/>
              <w:keepLines w:val="0"/>
            </w:pP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 xml:space="preserve"> </w:t>
            </w:r>
          </w:p>
        </w:tc>
      </w:tr>
    </w:tbl>
    <w:p w:rsidR="00614D2D" w:rsidRDefault="00614D2D" w:rsidP="00614D2D"/>
    <w:p w:rsidR="00614D2D" w:rsidRDefault="00614D2D" w:rsidP="00614D2D">
      <w:pPr>
        <w:pStyle w:val="H6"/>
        <w:keepNext w:val="0"/>
        <w:keepLines w:val="0"/>
      </w:pPr>
      <w:r>
        <w:t>6.3.8.1.4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2, 3, 8</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1, 7</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4, 5, 6</w:t>
            </w:r>
          </w:p>
        </w:tc>
      </w:tr>
    </w:tbl>
    <w:p w:rsidR="00614D2D" w:rsidRDefault="00614D2D" w:rsidP="00614D2D"/>
    <w:p w:rsidR="00614D2D" w:rsidRDefault="00614D2D" w:rsidP="00614D2D">
      <w:pPr>
        <w:pStyle w:val="Heading4"/>
        <w:keepNext w:val="0"/>
        <w:keepLines w:val="0"/>
      </w:pPr>
      <w:bookmarkStart w:id="696" w:name="_Toc51826874"/>
      <w:bookmarkStart w:id="697" w:name="_Toc117070555"/>
      <w:bookmarkStart w:id="698" w:name="_Toc51828317"/>
      <w:r>
        <w:t>6.3.8.2</w:t>
      </w:r>
      <w:r>
        <w:tab/>
        <w:t>Item Identifier</w:t>
      </w:r>
      <w:bookmarkEnd w:id="696"/>
      <w:bookmarkEnd w:id="697"/>
      <w:bookmarkEnd w:id="698"/>
    </w:p>
    <w:p w:rsidR="00614D2D" w:rsidRDefault="00614D2D" w:rsidP="00614D2D">
      <w:r>
        <w:t>Test Area Reference: FWK_TIN_ITID</w:t>
      </w:r>
    </w:p>
    <w:p w:rsidR="00614D2D" w:rsidRDefault="00614D2D" w:rsidP="00614D2D">
      <w:pPr>
        <w:pStyle w:val="H6"/>
        <w:keepNext w:val="0"/>
        <w:keepLines w:val="0"/>
      </w:pPr>
      <w:r>
        <w:t>6.3.8.2.1</w:t>
      </w:r>
      <w:r>
        <w:tab/>
        <w:t>Conformance Requirements</w:t>
      </w:r>
    </w:p>
    <w:p w:rsidR="00614D2D" w:rsidRDefault="00614D2D" w:rsidP="00614D2D">
      <w:pPr>
        <w:pStyle w:val="H6"/>
        <w:keepNext w:val="0"/>
        <w:keepLines w:val="0"/>
      </w:pPr>
      <w:r>
        <w:t>6.3.8.2.1.1</w:t>
      </w:r>
      <w:r>
        <w:tab/>
        <w:t>Normal execution</w:t>
      </w:r>
    </w:p>
    <w:p w:rsidR="00614D2D" w:rsidRDefault="00614D2D" w:rsidP="00614D2D">
      <w:pPr>
        <w:pStyle w:val="ListBullet"/>
        <w:numPr>
          <w:ilvl w:val="0"/>
          <w:numId w:val="2"/>
        </w:numPr>
        <w:ind w:left="568" w:hanging="284"/>
      </w:pPr>
      <w:r>
        <w:t>CRRN1: If the requested item identifier in the range [1-127] is not already allocated, then this item identifier shall be allocated to the current applet.</w:t>
      </w:r>
    </w:p>
    <w:p w:rsidR="00614D2D" w:rsidRDefault="00614D2D" w:rsidP="00614D2D">
      <w:pPr>
        <w:pStyle w:val="ListBullet"/>
        <w:numPr>
          <w:ilvl w:val="0"/>
          <w:numId w:val="2"/>
        </w:numPr>
        <w:ind w:left="568" w:hanging="284"/>
      </w:pPr>
      <w:r>
        <w:t>CRRN2: If the requested item identifier is '00', the card shall take the first free value in the range [128,255].</w:t>
      </w:r>
    </w:p>
    <w:p w:rsidR="00614D2D" w:rsidRDefault="00614D2D" w:rsidP="00614D2D">
      <w:pPr>
        <w:pStyle w:val="H6"/>
        <w:keepNext w:val="0"/>
        <w:keepLines w:val="0"/>
      </w:pPr>
      <w:r>
        <w:t>6.3.8.2.1.2</w:t>
      </w:r>
      <w:r>
        <w:tab/>
        <w:t>Parameters error</w:t>
      </w:r>
    </w:p>
    <w:p w:rsidR="00614D2D" w:rsidRDefault="00614D2D" w:rsidP="00614D2D">
      <w:pPr>
        <w:pStyle w:val="ListBullet"/>
        <w:numPr>
          <w:ilvl w:val="0"/>
          <w:numId w:val="2"/>
        </w:numPr>
        <w:ind w:left="568" w:hanging="284"/>
      </w:pPr>
      <w:r>
        <w:t>CRRP1: If the requested item identifier is in the range [128,255], then the card shall reject the install command.</w:t>
      </w:r>
    </w:p>
    <w:p w:rsidR="00614D2D" w:rsidRDefault="00614D2D" w:rsidP="00614D2D">
      <w:pPr>
        <w:pStyle w:val="H6"/>
        <w:keepNext w:val="0"/>
        <w:keepLines w:val="0"/>
      </w:pPr>
      <w:r>
        <w:t>6.3.8.2.1.3</w:t>
      </w:r>
      <w:r>
        <w:tab/>
        <w:t>Context errors</w:t>
      </w:r>
    </w:p>
    <w:p w:rsidR="00614D2D" w:rsidRDefault="00614D2D" w:rsidP="00614D2D">
      <w:pPr>
        <w:pStyle w:val="ListBullet"/>
        <w:numPr>
          <w:ilvl w:val="0"/>
          <w:numId w:val="2"/>
        </w:numPr>
        <w:ind w:left="568" w:hanging="284"/>
      </w:pPr>
      <w:r>
        <w:t>CRRC1: If the requested item identifier in the range [1-127] is already allocated, then the card shall reject the install command.</w:t>
      </w:r>
    </w:p>
    <w:p w:rsidR="00614D2D" w:rsidRDefault="00614D2D" w:rsidP="00614D2D">
      <w:pPr>
        <w:pStyle w:val="H6"/>
        <w:keepNext w:val="0"/>
        <w:keepLines w:val="0"/>
      </w:pPr>
      <w:r>
        <w:t>6.3.8.2.2</w:t>
      </w:r>
      <w:r>
        <w:tab/>
        <w:t>Test suite files</w:t>
      </w:r>
    </w:p>
    <w:p w:rsidR="00614D2D" w:rsidRDefault="00614D2D" w:rsidP="00614D2D">
      <w:pPr>
        <w:pStyle w:val="B1"/>
        <w:tabs>
          <w:tab w:val="left" w:pos="2268"/>
        </w:tabs>
      </w:pPr>
      <w:r>
        <w:t>Test Script:</w:t>
      </w:r>
      <w:r w:rsidR="00A1704F">
        <w:tab/>
      </w:r>
      <w:r>
        <w:t>FWK_TIN_ITID_1.scr</w:t>
      </w:r>
    </w:p>
    <w:p w:rsidR="00614D2D" w:rsidRDefault="00614D2D" w:rsidP="00614D2D">
      <w:pPr>
        <w:pStyle w:val="B1"/>
        <w:tabs>
          <w:tab w:val="left" w:pos="2268"/>
        </w:tabs>
      </w:pPr>
      <w:r>
        <w:t>Test Applet:</w:t>
      </w:r>
      <w:r w:rsidR="00A1704F">
        <w:tab/>
      </w:r>
      <w:r>
        <w:t>FWK_TIN_ITID_1.java</w:t>
      </w:r>
    </w:p>
    <w:p w:rsidR="00614D2D" w:rsidRPr="00A1704F" w:rsidRDefault="00A1704F" w:rsidP="00614D2D">
      <w:pPr>
        <w:pStyle w:val="B1"/>
        <w:tabs>
          <w:tab w:val="left" w:pos="2268"/>
        </w:tabs>
        <w:rPr>
          <w:lang w:val="fi-FI"/>
        </w:rPr>
      </w:pPr>
      <w:r>
        <w:tab/>
      </w:r>
      <w:r w:rsidR="00614D2D" w:rsidRPr="00A1704F">
        <w:rPr>
          <w:lang w:val="fi-FI"/>
        </w:rPr>
        <w:t>FWK_TIN_ITID_2.java</w:t>
      </w:r>
    </w:p>
    <w:p w:rsidR="00614D2D" w:rsidRPr="00A1704F" w:rsidRDefault="00A1704F" w:rsidP="00614D2D">
      <w:pPr>
        <w:pStyle w:val="B1"/>
        <w:tabs>
          <w:tab w:val="left" w:pos="2268"/>
        </w:tabs>
        <w:rPr>
          <w:lang w:val="fi-FI"/>
        </w:rPr>
      </w:pPr>
      <w:r>
        <w:rPr>
          <w:lang w:val="fi-FI"/>
        </w:rPr>
        <w:tab/>
      </w:r>
      <w:r w:rsidR="00614D2D" w:rsidRPr="00A1704F">
        <w:rPr>
          <w:lang w:val="fi-FI"/>
        </w:rPr>
        <w:t>FWK_TIN_ITID_3.java</w:t>
      </w:r>
    </w:p>
    <w:p w:rsidR="00614D2D" w:rsidRDefault="00614D2D" w:rsidP="00614D2D">
      <w:pPr>
        <w:pStyle w:val="B1"/>
        <w:tabs>
          <w:tab w:val="left" w:pos="2268"/>
        </w:tabs>
      </w:pPr>
      <w:r>
        <w:t>Load Script:</w:t>
      </w:r>
      <w:r w:rsidR="00A1704F">
        <w:tab/>
      </w:r>
      <w:r>
        <w:t>FWK_TIN_ITID_1.ldr</w:t>
      </w:r>
    </w:p>
    <w:p w:rsidR="00614D2D" w:rsidRDefault="00614D2D" w:rsidP="00614D2D">
      <w:pPr>
        <w:pStyle w:val="B1"/>
        <w:tabs>
          <w:tab w:val="left" w:pos="2268"/>
        </w:tabs>
      </w:pPr>
      <w:r>
        <w:t>Cleanup Script:</w:t>
      </w:r>
      <w:r w:rsidR="00A1704F">
        <w:tab/>
      </w:r>
      <w:r>
        <w:t>FWK_TIN_ITID_1.clr</w:t>
      </w:r>
    </w:p>
    <w:p w:rsidR="00614D2D" w:rsidRDefault="00614D2D" w:rsidP="00614D2D">
      <w:pPr>
        <w:pStyle w:val="B1"/>
        <w:tabs>
          <w:tab w:val="left" w:pos="2268"/>
        </w:tabs>
        <w:rPr>
          <w:lang w:val="sv-SE"/>
        </w:rPr>
      </w:pPr>
      <w:r>
        <w:rPr>
          <w:lang w:val="sv-SE"/>
        </w:rPr>
        <w:t>Parameter File:</w:t>
      </w:r>
      <w:r w:rsidR="00A1704F">
        <w:rPr>
          <w:lang w:val="sv-SE"/>
        </w:rPr>
        <w:tab/>
      </w:r>
      <w:r>
        <w:rPr>
          <w:lang w:val="sv-SE"/>
        </w:rPr>
        <w:t>FWK_TIN_ITID_1.par</w:t>
      </w:r>
    </w:p>
    <w:p w:rsidR="00614D2D" w:rsidRDefault="00614D2D" w:rsidP="00614D2D">
      <w:pPr>
        <w:pStyle w:val="H6"/>
        <w:keepNext w:val="0"/>
        <w:keepLines w:val="0"/>
      </w:pPr>
      <w:r>
        <w:t>6.3.8.2.3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Bad installation of applet1</w:t>
            </w:r>
          </w:p>
          <w:p w:rsidR="00614D2D" w:rsidRDefault="00614D2D">
            <w:pPr>
              <w:pStyle w:val="PL"/>
            </w:pPr>
          </w:p>
          <w:p w:rsidR="00614D2D" w:rsidRDefault="00614D2D">
            <w:pPr>
              <w:pStyle w:val="PL"/>
            </w:pPr>
            <w:r>
              <w:t xml:space="preserve">Install for install of applet1.The following parameters item Id equal to 128 </w:t>
            </w:r>
          </w:p>
          <w:p w:rsidR="00614D2D" w:rsidRDefault="00614D2D">
            <w:pPr>
              <w:pStyle w:val="PL"/>
            </w:pPr>
          </w:p>
          <w:p w:rsidR="00614D2D" w:rsidRDefault="00614D2D">
            <w:pPr>
              <w:pStyle w:val="PL"/>
            </w:pPr>
            <w:r>
              <w:t>applet1 is selected</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rPr>
                <w:b/>
              </w:rPr>
            </w:pPr>
          </w:p>
          <w:p w:rsidR="00614D2D" w:rsidRDefault="00614D2D">
            <w:pPr>
              <w:pStyle w:val="TAC"/>
              <w:keepNext w:val="0"/>
              <w:keepLines w:val="0"/>
            </w:pPr>
            <w:r>
              <w:t>applet1 is not found, status word 6X XX</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Good installation of applet1</w:t>
            </w:r>
          </w:p>
          <w:p w:rsidR="00614D2D" w:rsidRDefault="00614D2D">
            <w:pPr>
              <w:pStyle w:val="PL"/>
            </w:pPr>
          </w:p>
          <w:p w:rsidR="00614D2D" w:rsidRDefault="00614D2D">
            <w:pPr>
              <w:pStyle w:val="PL"/>
            </w:pPr>
            <w:r>
              <w:t>Install for install of applet1. item Id = 1 for the first menu and 127 for the second one</w:t>
            </w:r>
          </w:p>
          <w:p w:rsidR="00614D2D" w:rsidRDefault="00614D2D">
            <w:pPr>
              <w:pStyle w:val="PL"/>
            </w:pPr>
          </w:p>
          <w:p w:rsidR="00614D2D" w:rsidRDefault="00614D2D">
            <w:pPr>
              <w:pStyle w:val="PL"/>
            </w:pPr>
          </w:p>
          <w:p w:rsidR="00614D2D" w:rsidRDefault="00614D2D">
            <w:pPr>
              <w:pStyle w:val="PL"/>
            </w:pPr>
            <w:r>
              <w:t>A Terminal Profile is sent to the card with only PROFILE_DOWNLOAD, SMS_PP_DOWNLOAD, MENU_SELECTION, SET_UP_MENU and COMMAND_RESULT facilities.</w:t>
            </w: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AC"/>
              <w:keepNext w:val="0"/>
              <w:keepLines w:val="0"/>
            </w:pPr>
          </w:p>
          <w:p w:rsidR="00614D2D" w:rsidRDefault="00614D2D">
            <w:pPr>
              <w:pStyle w:val="TAC"/>
              <w:keepNext w:val="0"/>
              <w:keepLines w:val="0"/>
            </w:pPr>
          </w:p>
          <w:p w:rsidR="00614D2D" w:rsidRDefault="00614D2D">
            <w:pPr>
              <w:pStyle w:val="TAC"/>
              <w:keepNext w:val="0"/>
              <w:keepLines w:val="0"/>
            </w:pPr>
            <w:r>
              <w:t>The SIM answers to the Envelope with status words 91xx to send back to the ME the 2 new menus.</w:t>
            </w:r>
          </w:p>
          <w:p w:rsidR="00614D2D" w:rsidRDefault="00614D2D">
            <w:pPr>
              <w:pStyle w:val="TAC"/>
              <w:keepNext w:val="0"/>
              <w:keepLines w:val="0"/>
            </w:pPr>
          </w:p>
          <w:p w:rsidR="00614D2D" w:rsidRDefault="00614D2D">
            <w:pPr>
              <w:pStyle w:val="TAC"/>
              <w:keepNext w:val="0"/>
              <w:keepLines w:val="0"/>
            </w:pPr>
            <w:r>
              <w:t>The menus are</w:t>
            </w:r>
          </w:p>
          <w:p w:rsidR="00614D2D" w:rsidRDefault="00614D2D">
            <w:pPr>
              <w:pStyle w:val="TAC"/>
              <w:keepNext w:val="0"/>
              <w:keepLines w:val="0"/>
            </w:pPr>
            <w:r>
              <w:t>(position/itemId/text)</w:t>
            </w:r>
          </w:p>
          <w:p w:rsidR="00614D2D" w:rsidRDefault="00614D2D">
            <w:pPr>
              <w:pStyle w:val="TAC"/>
              <w:keepNext w:val="0"/>
              <w:keepLines w:val="0"/>
            </w:pPr>
            <w:r>
              <w:t>01/01/menu11</w:t>
            </w:r>
          </w:p>
          <w:p w:rsidR="00614D2D" w:rsidRDefault="00614D2D">
            <w:pPr>
              <w:pStyle w:val="TAC"/>
              <w:keepNext w:val="0"/>
              <w:keepLines w:val="0"/>
            </w:pPr>
            <w:r>
              <w:t>02/127/menu12</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Bad installation of applet2</w:t>
            </w:r>
          </w:p>
          <w:p w:rsidR="00614D2D" w:rsidRDefault="00614D2D">
            <w:pPr>
              <w:pStyle w:val="PL"/>
            </w:pPr>
          </w:p>
          <w:p w:rsidR="00614D2D" w:rsidRDefault="00614D2D">
            <w:pPr>
              <w:pStyle w:val="PL"/>
            </w:pPr>
            <w:r>
              <w:t>Item identifier already allocated</w:t>
            </w:r>
          </w:p>
          <w:p w:rsidR="00614D2D" w:rsidRDefault="00614D2D">
            <w:pPr>
              <w:pStyle w:val="PL"/>
            </w:pPr>
          </w:p>
          <w:p w:rsidR="00614D2D" w:rsidRDefault="00614D2D">
            <w:pPr>
              <w:pStyle w:val="PL"/>
            </w:pPr>
            <w:r>
              <w:t>Install for install of applet2.</w:t>
            </w:r>
          </w:p>
          <w:p w:rsidR="00614D2D" w:rsidRDefault="00614D2D">
            <w:pPr>
              <w:pStyle w:val="PL"/>
            </w:pPr>
            <w:r>
              <w:t>item Id = 127</w:t>
            </w:r>
          </w:p>
          <w:p w:rsidR="00614D2D" w:rsidRDefault="00614D2D">
            <w:pPr>
              <w:pStyle w:val="PL"/>
            </w:pPr>
          </w:p>
          <w:p w:rsidR="00614D2D" w:rsidRDefault="00614D2D">
            <w:pPr>
              <w:pStyle w:val="PL"/>
            </w:pPr>
            <w:r>
              <w:t>applet2 is selected</w:t>
            </w: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AC"/>
              <w:keepNext w:val="0"/>
              <w:keepLines w:val="0"/>
              <w:rPr>
                <w:b/>
              </w:rPr>
            </w:pPr>
          </w:p>
          <w:p w:rsidR="00614D2D" w:rsidRDefault="00614D2D">
            <w:pPr>
              <w:pStyle w:val="TAC"/>
              <w:keepNext w:val="0"/>
              <w:keepLines w:val="0"/>
              <w:rPr>
                <w:b/>
              </w:rPr>
            </w:pPr>
          </w:p>
          <w:p w:rsidR="00614D2D" w:rsidRDefault="00614D2D">
            <w:pPr>
              <w:pStyle w:val="TAC"/>
              <w:keepNext w:val="0"/>
              <w:keepLines w:val="0"/>
              <w:rPr>
                <w:b/>
              </w:rPr>
            </w:pPr>
          </w:p>
          <w:p w:rsidR="00614D2D" w:rsidRDefault="00614D2D">
            <w:pPr>
              <w:pStyle w:val="TAC"/>
              <w:keepNext w:val="0"/>
              <w:keepLines w:val="0"/>
              <w:rPr>
                <w:b/>
              </w:rPr>
            </w:pPr>
          </w:p>
          <w:p w:rsidR="00614D2D" w:rsidRDefault="00614D2D">
            <w:pPr>
              <w:pStyle w:val="TAC"/>
              <w:keepNext w:val="0"/>
              <w:keepLines w:val="0"/>
              <w:rPr>
                <w:b/>
              </w:rPr>
            </w:pPr>
          </w:p>
          <w:p w:rsidR="00614D2D" w:rsidRDefault="00614D2D">
            <w:pPr>
              <w:pStyle w:val="TAC"/>
              <w:keepNext w:val="0"/>
              <w:keepLines w:val="0"/>
            </w:pPr>
            <w:r>
              <w:t>applet2 is not found, status word 6X XX</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Good installation of applet2</w:t>
            </w:r>
          </w:p>
          <w:p w:rsidR="00614D2D" w:rsidRDefault="00614D2D">
            <w:pPr>
              <w:pStyle w:val="PL"/>
            </w:pPr>
          </w:p>
          <w:p w:rsidR="00614D2D" w:rsidRDefault="00614D2D">
            <w:pPr>
              <w:pStyle w:val="PL"/>
            </w:pPr>
            <w:r>
              <w:t>Install for install of applet2.</w:t>
            </w:r>
          </w:p>
          <w:p w:rsidR="00614D2D" w:rsidRDefault="00614D2D">
            <w:pPr>
              <w:pStyle w:val="PL"/>
            </w:pPr>
            <w:r>
              <w:t>item Id = 0</w:t>
            </w:r>
          </w:p>
          <w:p w:rsidR="00614D2D" w:rsidRDefault="00614D2D">
            <w:pPr>
              <w:rPr>
                <w:b/>
              </w:rPr>
            </w:pP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AC"/>
              <w:keepNext w:val="0"/>
              <w:keepLines w:val="0"/>
            </w:pPr>
          </w:p>
          <w:p w:rsidR="00614D2D" w:rsidRDefault="00614D2D">
            <w:pPr>
              <w:pStyle w:val="TAC"/>
              <w:keepNext w:val="0"/>
              <w:keepLines w:val="0"/>
            </w:pPr>
          </w:p>
          <w:p w:rsidR="00614D2D" w:rsidRDefault="00614D2D">
            <w:pPr>
              <w:pStyle w:val="TAC"/>
              <w:keepNext w:val="0"/>
              <w:keepLines w:val="0"/>
            </w:pPr>
            <w:r>
              <w:t>The SIM answers to the Envelope with status words 91xx to send back to the ME the 3 menus.</w:t>
            </w:r>
          </w:p>
          <w:p w:rsidR="00614D2D" w:rsidRDefault="00614D2D">
            <w:pPr>
              <w:pStyle w:val="TAC"/>
              <w:keepNext w:val="0"/>
              <w:keepLines w:val="0"/>
            </w:pPr>
          </w:p>
          <w:p w:rsidR="00614D2D" w:rsidRDefault="00614D2D">
            <w:pPr>
              <w:pStyle w:val="TAC"/>
              <w:keepNext w:val="0"/>
              <w:keepLines w:val="0"/>
              <w:rPr>
                <w:lang w:val="fr-FR"/>
              </w:rPr>
            </w:pPr>
            <w:r>
              <w:rPr>
                <w:lang w:val="fr-FR"/>
              </w:rPr>
              <w:t>The menus are</w:t>
            </w:r>
          </w:p>
          <w:p w:rsidR="00614D2D" w:rsidRDefault="00614D2D">
            <w:pPr>
              <w:pStyle w:val="TAC"/>
              <w:keepNext w:val="0"/>
              <w:keepLines w:val="0"/>
              <w:rPr>
                <w:lang w:val="fr-FR"/>
              </w:rPr>
            </w:pPr>
            <w:r>
              <w:rPr>
                <w:lang w:val="fr-FR"/>
              </w:rPr>
              <w:t>01/01/menu11</w:t>
            </w:r>
          </w:p>
          <w:p w:rsidR="00614D2D" w:rsidRDefault="00614D2D">
            <w:pPr>
              <w:pStyle w:val="TAC"/>
              <w:keepNext w:val="0"/>
              <w:keepLines w:val="0"/>
              <w:rPr>
                <w:lang w:val="fr-FR"/>
              </w:rPr>
            </w:pPr>
            <w:r>
              <w:rPr>
                <w:lang w:val="fr-FR"/>
              </w:rPr>
              <w:t>02/127/menu12</w:t>
            </w:r>
          </w:p>
          <w:p w:rsidR="00614D2D" w:rsidRDefault="00614D2D">
            <w:pPr>
              <w:pStyle w:val="TAC"/>
              <w:keepNext w:val="0"/>
              <w:keepLines w:val="0"/>
              <w:rPr>
                <w:lang w:val="fr-FR"/>
              </w:rPr>
            </w:pPr>
            <w:r>
              <w:rPr>
                <w:lang w:val="fr-FR"/>
              </w:rPr>
              <w:t>03/128/menu21</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Good installation of applet3</w:t>
            </w:r>
          </w:p>
          <w:p w:rsidR="00614D2D" w:rsidRDefault="00614D2D">
            <w:pPr>
              <w:pStyle w:val="PL"/>
            </w:pPr>
          </w:p>
          <w:p w:rsidR="00614D2D" w:rsidRDefault="00614D2D">
            <w:pPr>
              <w:pStyle w:val="PL"/>
            </w:pPr>
            <w:r>
              <w:t>Install for install of applet3.</w:t>
            </w:r>
          </w:p>
          <w:p w:rsidR="00614D2D" w:rsidRDefault="00614D2D">
            <w:pPr>
              <w:pStyle w:val="PL"/>
            </w:pPr>
            <w:r>
              <w:t>item Id = 0</w:t>
            </w:r>
          </w:p>
          <w:p w:rsidR="00614D2D" w:rsidRDefault="00614D2D">
            <w:pPr>
              <w:pStyle w:val="PL"/>
            </w:pPr>
          </w:p>
          <w:p w:rsidR="00614D2D" w:rsidRDefault="00614D2D">
            <w:pPr>
              <w:rPr>
                <w:b/>
              </w:rPr>
            </w:pP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AC"/>
              <w:keepNext w:val="0"/>
              <w:keepLines w:val="0"/>
            </w:pPr>
          </w:p>
          <w:p w:rsidR="00614D2D" w:rsidRDefault="00614D2D">
            <w:pPr>
              <w:pStyle w:val="TAC"/>
              <w:keepNext w:val="0"/>
              <w:keepLines w:val="0"/>
            </w:pPr>
          </w:p>
          <w:p w:rsidR="00614D2D" w:rsidRDefault="00614D2D">
            <w:pPr>
              <w:pStyle w:val="TAC"/>
              <w:keepNext w:val="0"/>
              <w:keepLines w:val="0"/>
            </w:pPr>
            <w:r>
              <w:t>The SIM answers to the Envelope with status words 91xx to send back to the ME the 4 menus.</w:t>
            </w:r>
          </w:p>
          <w:p w:rsidR="00614D2D" w:rsidRDefault="00614D2D">
            <w:pPr>
              <w:pStyle w:val="TAC"/>
              <w:keepNext w:val="0"/>
              <w:keepLines w:val="0"/>
            </w:pPr>
          </w:p>
          <w:p w:rsidR="00614D2D" w:rsidRDefault="00614D2D">
            <w:pPr>
              <w:pStyle w:val="TAC"/>
              <w:keepNext w:val="0"/>
              <w:keepLines w:val="0"/>
              <w:rPr>
                <w:lang w:val="fr-FR"/>
              </w:rPr>
            </w:pPr>
            <w:r>
              <w:rPr>
                <w:lang w:val="fr-FR"/>
              </w:rPr>
              <w:t>The menus are</w:t>
            </w:r>
          </w:p>
          <w:p w:rsidR="00614D2D" w:rsidRDefault="00614D2D">
            <w:pPr>
              <w:pStyle w:val="TAC"/>
              <w:keepNext w:val="0"/>
              <w:keepLines w:val="0"/>
              <w:rPr>
                <w:lang w:val="fr-FR"/>
              </w:rPr>
            </w:pPr>
            <w:r>
              <w:rPr>
                <w:lang w:val="fr-FR"/>
              </w:rPr>
              <w:t>01/01/menu11</w:t>
            </w:r>
          </w:p>
          <w:p w:rsidR="00614D2D" w:rsidRDefault="00614D2D">
            <w:pPr>
              <w:pStyle w:val="TAC"/>
              <w:keepNext w:val="0"/>
              <w:keepLines w:val="0"/>
              <w:rPr>
                <w:lang w:val="fr-FR"/>
              </w:rPr>
            </w:pPr>
            <w:r>
              <w:rPr>
                <w:lang w:val="fr-FR"/>
              </w:rPr>
              <w:t>02/127/menu12</w:t>
            </w:r>
          </w:p>
          <w:p w:rsidR="00614D2D" w:rsidRDefault="00614D2D">
            <w:pPr>
              <w:pStyle w:val="TAC"/>
              <w:keepNext w:val="0"/>
              <w:keepLines w:val="0"/>
              <w:rPr>
                <w:lang w:val="fr-FR"/>
              </w:rPr>
            </w:pPr>
            <w:r>
              <w:rPr>
                <w:lang w:val="fr-FR"/>
              </w:rPr>
              <w:t>03/128/menu21</w:t>
            </w:r>
          </w:p>
          <w:p w:rsidR="00614D2D" w:rsidRDefault="00614D2D">
            <w:pPr>
              <w:pStyle w:val="TAC"/>
              <w:keepNext w:val="0"/>
              <w:keepLines w:val="0"/>
              <w:rPr>
                <w:lang w:val="fr-FR"/>
              </w:rPr>
            </w:pPr>
            <w:r>
              <w:rPr>
                <w:lang w:val="fr-FR"/>
              </w:rPr>
              <w:t>04/129/menu31</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6</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Good delete and installation of applet2</w:t>
            </w:r>
          </w:p>
          <w:p w:rsidR="00614D2D" w:rsidRDefault="00614D2D">
            <w:pPr>
              <w:pStyle w:val="PL"/>
              <w:keepNext/>
              <w:keepLines/>
            </w:pPr>
          </w:p>
          <w:p w:rsidR="00614D2D" w:rsidRDefault="00614D2D">
            <w:pPr>
              <w:pStyle w:val="PL"/>
              <w:keepNext/>
              <w:keepLines/>
            </w:pPr>
            <w:r>
              <w:t>Delete instance of applet2</w:t>
            </w:r>
          </w:p>
          <w:p w:rsidR="00614D2D" w:rsidRDefault="00614D2D">
            <w:pPr>
              <w:pStyle w:val="PL"/>
              <w:keepNext/>
              <w:keepLines/>
            </w:pPr>
          </w:p>
          <w:p w:rsidR="00614D2D" w:rsidRDefault="00614D2D">
            <w:pPr>
              <w:pStyle w:val="PL"/>
              <w:keepNext/>
              <w:keepLines/>
            </w:pPr>
            <w:r>
              <w:t>Perform a RESET and a Terminal Profile with the facilities of PROFILE_DOWNLOAD, SMS-PP_DATA_DOWNLOAD, MENU_SELECTION, COMMAND_RESULT and SET_UP_MENU</w:t>
            </w:r>
          </w:p>
          <w:p w:rsidR="00614D2D" w:rsidRDefault="00614D2D">
            <w:pPr>
              <w:pStyle w:val="PL"/>
              <w:keepNext/>
              <w:keepLines/>
            </w:pPr>
          </w:p>
          <w:p w:rsidR="00614D2D" w:rsidRDefault="00614D2D">
            <w:pPr>
              <w:pStyle w:val="PL"/>
              <w:keepNext/>
              <w:keepLines/>
            </w:pPr>
          </w:p>
          <w:p w:rsidR="00614D2D" w:rsidRDefault="00614D2D">
            <w:pPr>
              <w:pStyle w:val="PL"/>
              <w:keepNext/>
              <w:keepLines/>
            </w:pPr>
          </w:p>
          <w:p w:rsidR="00614D2D" w:rsidRDefault="00614D2D">
            <w:pPr>
              <w:pStyle w:val="PL"/>
              <w:keepNext/>
              <w:keepLines/>
            </w:pPr>
          </w:p>
          <w:p w:rsidR="00614D2D" w:rsidRDefault="00614D2D">
            <w:pPr>
              <w:pStyle w:val="PL"/>
              <w:keepNext/>
              <w:keepLines/>
            </w:pPr>
            <w:r>
              <w:t>Install for install of applet2.</w:t>
            </w:r>
          </w:p>
          <w:p w:rsidR="00614D2D" w:rsidRDefault="00614D2D">
            <w:pPr>
              <w:pStyle w:val="PL"/>
              <w:keepNext/>
              <w:keepLines/>
            </w:pPr>
            <w:r>
              <w:t>item Id = 0</w:t>
            </w:r>
          </w:p>
          <w:p w:rsidR="00614D2D" w:rsidRDefault="00614D2D">
            <w:pPr>
              <w:pStyle w:val="PL"/>
              <w:keepNext/>
              <w:keepLines/>
            </w:pPr>
          </w:p>
          <w:p w:rsidR="00614D2D" w:rsidRDefault="00614D2D">
            <w:pPr>
              <w:keepNext/>
              <w:keepLines/>
              <w:rPr>
                <w:b/>
              </w:rPr>
            </w:pPr>
          </w:p>
        </w:tc>
        <w:tc>
          <w:tcPr>
            <w:tcW w:w="2911" w:type="dxa"/>
            <w:tcBorders>
              <w:top w:val="nil"/>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tc>
        <w:tc>
          <w:tcPr>
            <w:tcW w:w="2334" w:type="dxa"/>
            <w:tcBorders>
              <w:top w:val="nil"/>
              <w:left w:val="single" w:sz="4" w:space="0" w:color="auto"/>
              <w:bottom w:val="single" w:sz="4" w:space="0" w:color="auto"/>
              <w:right w:val="single" w:sz="4" w:space="0" w:color="auto"/>
            </w:tcBorders>
          </w:tcPr>
          <w:p w:rsidR="00614D2D" w:rsidRDefault="00614D2D">
            <w:pPr>
              <w:pStyle w:val="TAC"/>
            </w:pPr>
          </w:p>
          <w:p w:rsidR="00614D2D" w:rsidRDefault="00614D2D">
            <w:pPr>
              <w:pStyle w:val="TAC"/>
            </w:pPr>
            <w:r>
              <w:t>The SIM answers to the Terminal Profile with status words 91xx to send back to the ME the 3 menus.</w:t>
            </w:r>
          </w:p>
          <w:p w:rsidR="00614D2D" w:rsidRDefault="00614D2D">
            <w:pPr>
              <w:pStyle w:val="TAC"/>
            </w:pPr>
          </w:p>
          <w:p w:rsidR="00614D2D" w:rsidRDefault="00614D2D">
            <w:pPr>
              <w:pStyle w:val="TAC"/>
              <w:rPr>
                <w:lang w:val="fr-FR"/>
              </w:rPr>
            </w:pPr>
            <w:r>
              <w:rPr>
                <w:lang w:val="fr-FR"/>
              </w:rPr>
              <w:t>The menus are</w:t>
            </w:r>
          </w:p>
          <w:p w:rsidR="00614D2D" w:rsidRDefault="00614D2D">
            <w:pPr>
              <w:pStyle w:val="TAC"/>
              <w:rPr>
                <w:lang w:val="fr-FR"/>
              </w:rPr>
            </w:pPr>
            <w:r>
              <w:rPr>
                <w:lang w:val="fr-FR"/>
              </w:rPr>
              <w:t>01/01/menu11</w:t>
            </w:r>
          </w:p>
          <w:p w:rsidR="00614D2D" w:rsidRDefault="00614D2D">
            <w:pPr>
              <w:pStyle w:val="TAC"/>
              <w:rPr>
                <w:lang w:val="fr-FR"/>
              </w:rPr>
            </w:pPr>
            <w:r>
              <w:rPr>
                <w:lang w:val="fr-FR"/>
              </w:rPr>
              <w:t>02/127/menu12</w:t>
            </w:r>
          </w:p>
          <w:p w:rsidR="00614D2D" w:rsidRDefault="00614D2D">
            <w:pPr>
              <w:pStyle w:val="TAC"/>
              <w:rPr>
                <w:lang w:val="fr-FR"/>
              </w:rPr>
            </w:pPr>
            <w:r>
              <w:rPr>
                <w:lang w:val="fr-FR"/>
              </w:rPr>
              <w:t>03/129/menu31</w:t>
            </w:r>
          </w:p>
          <w:p w:rsidR="00614D2D" w:rsidRDefault="00614D2D">
            <w:pPr>
              <w:pStyle w:val="TAC"/>
              <w:rPr>
                <w:lang w:val="fr-FR"/>
              </w:rPr>
            </w:pPr>
          </w:p>
          <w:p w:rsidR="00614D2D" w:rsidRDefault="00614D2D">
            <w:pPr>
              <w:pStyle w:val="TAC"/>
              <w:rPr>
                <w:lang w:val="fr-FR"/>
              </w:rPr>
            </w:pPr>
          </w:p>
          <w:p w:rsidR="00614D2D" w:rsidRDefault="00614D2D">
            <w:pPr>
              <w:pStyle w:val="TAC"/>
            </w:pPr>
            <w:r>
              <w:t>The SIM answers to the Envelope with status words 91xx to send back to the ME the 4 menus.</w:t>
            </w:r>
          </w:p>
          <w:p w:rsidR="00614D2D" w:rsidRDefault="00614D2D">
            <w:pPr>
              <w:pStyle w:val="TAC"/>
            </w:pPr>
          </w:p>
          <w:p w:rsidR="00614D2D" w:rsidRDefault="00614D2D">
            <w:pPr>
              <w:pStyle w:val="TAC"/>
              <w:rPr>
                <w:lang w:val="fr-FR"/>
              </w:rPr>
            </w:pPr>
            <w:r>
              <w:rPr>
                <w:lang w:val="fr-FR"/>
              </w:rPr>
              <w:t>The menus are</w:t>
            </w:r>
          </w:p>
          <w:p w:rsidR="00614D2D" w:rsidRDefault="00614D2D">
            <w:pPr>
              <w:pStyle w:val="TAC"/>
              <w:rPr>
                <w:lang w:val="fr-FR"/>
              </w:rPr>
            </w:pPr>
            <w:r>
              <w:rPr>
                <w:lang w:val="fr-FR"/>
              </w:rPr>
              <w:t>01/01/menu11</w:t>
            </w:r>
          </w:p>
          <w:p w:rsidR="00614D2D" w:rsidRDefault="00614D2D">
            <w:pPr>
              <w:pStyle w:val="TAC"/>
              <w:rPr>
                <w:lang w:val="fr-FR"/>
              </w:rPr>
            </w:pPr>
            <w:r>
              <w:rPr>
                <w:lang w:val="fr-FR"/>
              </w:rPr>
              <w:t>02/127/menu12</w:t>
            </w:r>
          </w:p>
          <w:p w:rsidR="00614D2D" w:rsidRDefault="00614D2D">
            <w:pPr>
              <w:pStyle w:val="TAC"/>
              <w:rPr>
                <w:lang w:val="fr-FR"/>
              </w:rPr>
            </w:pPr>
            <w:r>
              <w:rPr>
                <w:lang w:val="fr-FR"/>
              </w:rPr>
              <w:t>03/128/menu21</w:t>
            </w:r>
          </w:p>
          <w:p w:rsidR="00614D2D" w:rsidRDefault="00614D2D">
            <w:pPr>
              <w:pStyle w:val="TAC"/>
              <w:rPr>
                <w:lang w:val="fr-FR"/>
              </w:rPr>
            </w:pPr>
            <w:r>
              <w:rPr>
                <w:lang w:val="fr-FR"/>
              </w:rPr>
              <w:t>04/129/menu31</w:t>
            </w:r>
          </w:p>
        </w:tc>
      </w:tr>
    </w:tbl>
    <w:p w:rsidR="00614D2D" w:rsidRDefault="00614D2D" w:rsidP="00614D2D">
      <w:pPr>
        <w:rPr>
          <w:lang w:val="fr-FR"/>
        </w:rPr>
      </w:pPr>
    </w:p>
    <w:p w:rsidR="00614D2D" w:rsidRDefault="00614D2D" w:rsidP="00614D2D">
      <w:pPr>
        <w:pStyle w:val="H6"/>
        <w:keepNext w:val="0"/>
        <w:keepLines w:val="0"/>
      </w:pPr>
      <w:r>
        <w:t>6.3.8.2.4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4, 5, 6</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r>
    </w:tbl>
    <w:p w:rsidR="00614D2D" w:rsidRDefault="00614D2D" w:rsidP="00614D2D"/>
    <w:p w:rsidR="00614D2D" w:rsidRDefault="00614D2D" w:rsidP="00614D2D">
      <w:pPr>
        <w:pStyle w:val="Heading4"/>
        <w:keepNext w:val="0"/>
        <w:keepLines w:val="0"/>
      </w:pPr>
      <w:bookmarkStart w:id="699" w:name="_Toc51826875"/>
      <w:bookmarkStart w:id="700" w:name="_Toc117070556"/>
      <w:bookmarkStart w:id="701" w:name="_Toc51828318"/>
      <w:r>
        <w:t>6.3.8.3</w:t>
      </w:r>
      <w:r>
        <w:tab/>
        <w:t>Item Position</w:t>
      </w:r>
      <w:bookmarkEnd w:id="699"/>
      <w:bookmarkEnd w:id="700"/>
      <w:bookmarkEnd w:id="701"/>
      <w:r>
        <w:t xml:space="preserve"> </w:t>
      </w:r>
    </w:p>
    <w:p w:rsidR="00614D2D" w:rsidRDefault="00614D2D" w:rsidP="00614D2D">
      <w:r>
        <w:t>Test Area Reference: FWK_TIN_ITPO</w:t>
      </w:r>
    </w:p>
    <w:p w:rsidR="00614D2D" w:rsidRDefault="00614D2D" w:rsidP="00614D2D">
      <w:pPr>
        <w:pStyle w:val="H6"/>
        <w:keepNext w:val="0"/>
        <w:keepLines w:val="0"/>
      </w:pPr>
      <w:r>
        <w:t>6.3.8.3.1</w:t>
      </w:r>
      <w:r>
        <w:tab/>
        <w:t>Conformance Requirements</w:t>
      </w:r>
    </w:p>
    <w:p w:rsidR="00614D2D" w:rsidRDefault="00614D2D" w:rsidP="00614D2D">
      <w:pPr>
        <w:pStyle w:val="H6"/>
        <w:keepNext w:val="0"/>
        <w:keepLines w:val="0"/>
      </w:pPr>
      <w:r>
        <w:t>6.3.8.3.1.1</w:t>
      </w:r>
      <w:r>
        <w:tab/>
        <w:t>Normal execution</w:t>
      </w:r>
    </w:p>
    <w:p w:rsidR="00614D2D" w:rsidRDefault="00614D2D" w:rsidP="00614D2D">
      <w:pPr>
        <w:pStyle w:val="ListBullet"/>
        <w:numPr>
          <w:ilvl w:val="0"/>
          <w:numId w:val="2"/>
        </w:numPr>
        <w:ind w:left="568" w:hanging="284"/>
      </w:pPr>
      <w:r>
        <w:t>CRRN1: The position of the new menu entries is an absolute position among the existing ones.</w:t>
      </w:r>
    </w:p>
    <w:p w:rsidR="00614D2D" w:rsidRDefault="00614D2D" w:rsidP="00614D2D">
      <w:pPr>
        <w:pStyle w:val="ListBullet"/>
        <w:numPr>
          <w:ilvl w:val="0"/>
          <w:numId w:val="2"/>
        </w:numPr>
        <w:ind w:left="568" w:hanging="284"/>
      </w:pPr>
      <w:r>
        <w:t>CRRN2: If the position identifier is 00h, the menu shall have the last position.</w:t>
      </w:r>
    </w:p>
    <w:p w:rsidR="00614D2D" w:rsidRDefault="00614D2D" w:rsidP="00614D2D">
      <w:pPr>
        <w:pStyle w:val="H6"/>
        <w:keepNext w:val="0"/>
        <w:keepLines w:val="0"/>
      </w:pPr>
      <w:r>
        <w:t>6.3.8.3.1.2</w:t>
      </w:r>
      <w:r>
        <w:tab/>
        <w:t>Parameters error</w:t>
      </w:r>
    </w:p>
    <w:p w:rsidR="00614D2D" w:rsidRDefault="00614D2D" w:rsidP="00614D2D">
      <w:r>
        <w:t>No requirements.</w:t>
      </w:r>
    </w:p>
    <w:p w:rsidR="00614D2D" w:rsidRDefault="00614D2D" w:rsidP="00614D2D">
      <w:pPr>
        <w:pStyle w:val="H6"/>
        <w:keepNext w:val="0"/>
        <w:keepLines w:val="0"/>
      </w:pPr>
      <w:r>
        <w:t>6.3.8.3.1.3</w:t>
      </w:r>
      <w:r>
        <w:tab/>
        <w:t>Context errors</w:t>
      </w:r>
    </w:p>
    <w:p w:rsidR="00614D2D" w:rsidRDefault="00614D2D" w:rsidP="00614D2D">
      <w:r>
        <w:t>No requirements.</w:t>
      </w:r>
    </w:p>
    <w:p w:rsidR="00614D2D" w:rsidRDefault="00614D2D" w:rsidP="00614D2D">
      <w:pPr>
        <w:pStyle w:val="H6"/>
        <w:keepNext w:val="0"/>
        <w:keepLines w:val="0"/>
      </w:pPr>
      <w:r>
        <w:t>6.3.8.3.2</w:t>
      </w:r>
      <w:r>
        <w:tab/>
        <w:t>Test suite files</w:t>
      </w:r>
    </w:p>
    <w:p w:rsidR="00614D2D" w:rsidRDefault="00614D2D" w:rsidP="00614D2D">
      <w:pPr>
        <w:pStyle w:val="B1"/>
        <w:tabs>
          <w:tab w:val="left" w:pos="2268"/>
        </w:tabs>
      </w:pPr>
      <w:r>
        <w:t>Test Script:</w:t>
      </w:r>
      <w:r w:rsidR="00A1704F">
        <w:tab/>
      </w:r>
      <w:r>
        <w:t>FWK_TIN_ITPO_1.scr</w:t>
      </w:r>
    </w:p>
    <w:p w:rsidR="00614D2D" w:rsidRDefault="00614D2D" w:rsidP="00614D2D">
      <w:pPr>
        <w:pStyle w:val="B1"/>
        <w:tabs>
          <w:tab w:val="left" w:pos="2268"/>
        </w:tabs>
      </w:pPr>
      <w:r>
        <w:t>Test Applet:</w:t>
      </w:r>
      <w:r w:rsidR="00A1704F">
        <w:tab/>
      </w:r>
      <w:r>
        <w:t>FWK_TIN_ITPO_1.java</w:t>
      </w:r>
    </w:p>
    <w:p w:rsidR="00614D2D" w:rsidRPr="00A1704F" w:rsidRDefault="00A1704F" w:rsidP="00614D2D">
      <w:pPr>
        <w:pStyle w:val="B1"/>
        <w:tabs>
          <w:tab w:val="left" w:pos="2268"/>
        </w:tabs>
        <w:rPr>
          <w:lang w:val="fi-FI"/>
        </w:rPr>
      </w:pPr>
      <w:r>
        <w:tab/>
      </w:r>
      <w:r w:rsidR="00614D2D" w:rsidRPr="00A1704F">
        <w:rPr>
          <w:lang w:val="fi-FI"/>
        </w:rPr>
        <w:t>FWK_TIN_ITPO_2.java</w:t>
      </w:r>
    </w:p>
    <w:p w:rsidR="00614D2D" w:rsidRPr="00A1704F" w:rsidRDefault="00A1704F" w:rsidP="00614D2D">
      <w:pPr>
        <w:pStyle w:val="B1"/>
        <w:tabs>
          <w:tab w:val="left" w:pos="2268"/>
        </w:tabs>
        <w:rPr>
          <w:lang w:val="fi-FI"/>
        </w:rPr>
      </w:pPr>
      <w:r>
        <w:rPr>
          <w:lang w:val="fi-FI"/>
        </w:rPr>
        <w:tab/>
      </w:r>
      <w:r w:rsidR="00614D2D" w:rsidRPr="00A1704F">
        <w:rPr>
          <w:lang w:val="fi-FI"/>
        </w:rPr>
        <w:t>FWK_TIN_ITPO_3.java</w:t>
      </w:r>
    </w:p>
    <w:p w:rsidR="00614D2D" w:rsidRDefault="00614D2D" w:rsidP="00614D2D">
      <w:pPr>
        <w:pStyle w:val="B1"/>
        <w:tabs>
          <w:tab w:val="left" w:pos="2268"/>
        </w:tabs>
      </w:pPr>
      <w:r>
        <w:t>Load Script:</w:t>
      </w:r>
      <w:r w:rsidR="00A1704F">
        <w:tab/>
      </w:r>
      <w:r>
        <w:t>FWK_TIN_ITPO_1.ldr</w:t>
      </w:r>
    </w:p>
    <w:p w:rsidR="00614D2D" w:rsidRDefault="00614D2D" w:rsidP="00614D2D">
      <w:pPr>
        <w:pStyle w:val="B1"/>
        <w:tabs>
          <w:tab w:val="left" w:pos="2268"/>
        </w:tabs>
      </w:pPr>
      <w:r>
        <w:t>Cleanup Script:</w:t>
      </w:r>
      <w:r w:rsidR="00A1704F">
        <w:tab/>
      </w:r>
      <w:r>
        <w:t>FWK_TIN_ITPO_1.clr</w:t>
      </w:r>
    </w:p>
    <w:p w:rsidR="00614D2D" w:rsidRDefault="00614D2D" w:rsidP="00614D2D">
      <w:pPr>
        <w:pStyle w:val="B1"/>
        <w:tabs>
          <w:tab w:val="left" w:pos="2268"/>
        </w:tabs>
        <w:rPr>
          <w:lang w:val="pt-BR"/>
        </w:rPr>
      </w:pPr>
      <w:r>
        <w:rPr>
          <w:lang w:val="pt-BR"/>
        </w:rPr>
        <w:t>Parameter File:</w:t>
      </w:r>
      <w:r w:rsidR="00A1704F">
        <w:rPr>
          <w:lang w:val="pt-BR"/>
        </w:rPr>
        <w:tab/>
      </w:r>
      <w:r>
        <w:rPr>
          <w:lang w:val="pt-BR"/>
        </w:rPr>
        <w:t>FWK_TIN_ITPO_1.par</w:t>
      </w:r>
    </w:p>
    <w:p w:rsidR="00614D2D" w:rsidRDefault="00614D2D" w:rsidP="00614D2D">
      <w:pPr>
        <w:pStyle w:val="H6"/>
        <w:keepNext w:val="0"/>
        <w:keepLines w:val="0"/>
      </w:pPr>
      <w:r>
        <w:t>6.3.8.3.3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Installation of applet1</w:t>
            </w:r>
          </w:p>
          <w:p w:rsidR="00614D2D" w:rsidRDefault="00614D2D">
            <w:pPr>
              <w:pStyle w:val="PL"/>
              <w:rPr>
                <w:noProof w:val="0"/>
              </w:rPr>
            </w:pPr>
          </w:p>
          <w:p w:rsidR="00614D2D" w:rsidRDefault="00614D2D">
            <w:pPr>
              <w:pStyle w:val="PL"/>
              <w:rPr>
                <w:noProof w:val="0"/>
              </w:rPr>
            </w:pPr>
            <w:r>
              <w:rPr>
                <w:noProof w:val="0"/>
              </w:rPr>
              <w:t>Perform Install for install of applet1.Position/ItemId</w:t>
            </w:r>
          </w:p>
          <w:p w:rsidR="00614D2D" w:rsidRDefault="00614D2D">
            <w:pPr>
              <w:pStyle w:val="PL"/>
              <w:rPr>
                <w:noProof w:val="0"/>
              </w:rPr>
            </w:pPr>
            <w:r>
              <w:rPr>
                <w:noProof w:val="0"/>
              </w:rPr>
              <w:t>01/01</w:t>
            </w:r>
          </w:p>
          <w:p w:rsidR="00614D2D" w:rsidRDefault="00614D2D">
            <w:pPr>
              <w:pStyle w:val="PL"/>
              <w:rPr>
                <w:noProof w:val="0"/>
              </w:rPr>
            </w:pPr>
            <w:r>
              <w:rPr>
                <w:noProof w:val="0"/>
              </w:rPr>
              <w:t>02/02</w:t>
            </w:r>
          </w:p>
          <w:p w:rsidR="00614D2D" w:rsidRDefault="00614D2D">
            <w:pPr>
              <w:pStyle w:val="PL"/>
              <w:rPr>
                <w:noProof w:val="0"/>
              </w:rPr>
            </w:pPr>
          </w:p>
          <w:p w:rsidR="00614D2D" w:rsidRDefault="00614D2D">
            <w:pPr>
              <w:pStyle w:val="PL"/>
              <w:rPr>
                <w:noProof w:val="0"/>
              </w:rPr>
            </w:pPr>
            <w:r>
              <w:rPr>
                <w:noProof w:val="0"/>
              </w:rPr>
              <w:t>A Terminal Profile is sent to the card</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The menus are</w:t>
            </w:r>
          </w:p>
          <w:p w:rsidR="00614D2D" w:rsidRDefault="00614D2D">
            <w:pPr>
              <w:pStyle w:val="TAL"/>
              <w:keepNext w:val="0"/>
              <w:keepLines w:val="0"/>
            </w:pPr>
            <w:r>
              <w:t>(position/itemId/text)</w:t>
            </w:r>
          </w:p>
          <w:p w:rsidR="00614D2D" w:rsidRDefault="00614D2D">
            <w:pPr>
              <w:pStyle w:val="TAL"/>
              <w:keepNext w:val="0"/>
              <w:keepLines w:val="0"/>
              <w:rPr>
                <w:lang w:val="fr-FR"/>
              </w:rPr>
            </w:pPr>
            <w:r>
              <w:rPr>
                <w:lang w:val="fr-FR"/>
              </w:rPr>
              <w:t>01/01/menu11</w:t>
            </w:r>
          </w:p>
          <w:p w:rsidR="00614D2D" w:rsidRDefault="00614D2D">
            <w:pPr>
              <w:pStyle w:val="TAL"/>
              <w:keepNext w:val="0"/>
              <w:keepLines w:val="0"/>
              <w:rPr>
                <w:lang w:val="fr-FR"/>
              </w:rPr>
            </w:pPr>
            <w:r>
              <w:rPr>
                <w:lang w:val="fr-FR"/>
              </w:rPr>
              <w:t>02/02/menu12</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lang w:val="fr-FR"/>
              </w:rPr>
            </w:pPr>
            <w:r>
              <w:rPr>
                <w:lang w:val="fr-FR"/>
              </w:rPr>
              <w:t>2</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Installation of applet2</w:t>
            </w:r>
          </w:p>
          <w:p w:rsidR="00614D2D" w:rsidRDefault="00614D2D">
            <w:pPr>
              <w:pStyle w:val="PL"/>
              <w:rPr>
                <w:noProof w:val="0"/>
              </w:rPr>
            </w:pPr>
          </w:p>
          <w:p w:rsidR="00614D2D" w:rsidRDefault="00614D2D">
            <w:pPr>
              <w:pStyle w:val="PL"/>
              <w:rPr>
                <w:noProof w:val="0"/>
              </w:rPr>
            </w:pPr>
            <w:r>
              <w:rPr>
                <w:noProof w:val="0"/>
              </w:rPr>
              <w:t>Perform Install for install of applet2.</w:t>
            </w:r>
          </w:p>
          <w:p w:rsidR="00614D2D" w:rsidRDefault="00614D2D">
            <w:pPr>
              <w:pStyle w:val="PL"/>
              <w:rPr>
                <w:noProof w:val="0"/>
              </w:rPr>
            </w:pPr>
            <w:r>
              <w:rPr>
                <w:noProof w:val="0"/>
              </w:rPr>
              <w:t>Position/ItemId</w:t>
            </w:r>
          </w:p>
          <w:p w:rsidR="00614D2D" w:rsidRDefault="00614D2D">
            <w:pPr>
              <w:pStyle w:val="PL"/>
              <w:rPr>
                <w:noProof w:val="0"/>
              </w:rPr>
            </w:pPr>
            <w:r>
              <w:rPr>
                <w:noProof w:val="0"/>
              </w:rPr>
              <w:t>03/03</w:t>
            </w:r>
          </w:p>
          <w:p w:rsidR="00614D2D" w:rsidRDefault="00614D2D">
            <w:pPr>
              <w:pStyle w:val="PL"/>
              <w:rPr>
                <w:noProof w:val="0"/>
              </w:rPr>
            </w:pPr>
            <w:r>
              <w:rPr>
                <w:noProof w:val="0"/>
              </w:rPr>
              <w:t>04/04</w:t>
            </w:r>
          </w:p>
          <w:p w:rsidR="00614D2D" w:rsidRDefault="00614D2D">
            <w:pPr>
              <w:pStyle w:val="TAL"/>
              <w:keepNext w:val="0"/>
              <w:keepLines w:val="0"/>
            </w:pP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r>
              <w:t>The SIM answers to the Envelope with status words 91xx to send back to the ME the 4 menus.</w:t>
            </w:r>
          </w:p>
          <w:p w:rsidR="00614D2D" w:rsidRDefault="00614D2D">
            <w:pPr>
              <w:pStyle w:val="TAL"/>
              <w:keepNext w:val="0"/>
              <w:keepLines w:val="0"/>
            </w:pPr>
          </w:p>
          <w:p w:rsidR="00614D2D" w:rsidRDefault="00614D2D">
            <w:pPr>
              <w:pStyle w:val="TAL"/>
              <w:keepNext w:val="0"/>
              <w:keepLines w:val="0"/>
            </w:pPr>
            <w:r>
              <w:t>The menus are</w:t>
            </w:r>
          </w:p>
          <w:p w:rsidR="00614D2D" w:rsidRDefault="00614D2D">
            <w:pPr>
              <w:pStyle w:val="TAL"/>
              <w:keepNext w:val="0"/>
              <w:keepLines w:val="0"/>
            </w:pPr>
            <w:r>
              <w:t>(position/itemId/text)</w:t>
            </w:r>
          </w:p>
          <w:p w:rsidR="00614D2D" w:rsidRDefault="00614D2D">
            <w:pPr>
              <w:pStyle w:val="TAL"/>
              <w:keepNext w:val="0"/>
              <w:keepLines w:val="0"/>
              <w:rPr>
                <w:lang w:val="fr-FR"/>
              </w:rPr>
            </w:pPr>
            <w:r>
              <w:rPr>
                <w:lang w:val="fr-FR"/>
              </w:rPr>
              <w:t>01/01/menu11</w:t>
            </w:r>
          </w:p>
          <w:p w:rsidR="00614D2D" w:rsidRDefault="00614D2D">
            <w:pPr>
              <w:pStyle w:val="TAL"/>
              <w:keepNext w:val="0"/>
              <w:keepLines w:val="0"/>
              <w:rPr>
                <w:lang w:val="fr-FR"/>
              </w:rPr>
            </w:pPr>
            <w:r>
              <w:rPr>
                <w:lang w:val="fr-FR"/>
              </w:rPr>
              <w:t>02/02/menu12</w:t>
            </w:r>
          </w:p>
          <w:p w:rsidR="00614D2D" w:rsidRDefault="00614D2D">
            <w:pPr>
              <w:pStyle w:val="TAL"/>
              <w:keepNext w:val="0"/>
              <w:keepLines w:val="0"/>
              <w:rPr>
                <w:lang w:val="fr-FR"/>
              </w:rPr>
            </w:pPr>
            <w:r>
              <w:rPr>
                <w:lang w:val="fr-FR"/>
              </w:rPr>
              <w:t>03/03/menu21</w:t>
            </w:r>
          </w:p>
          <w:p w:rsidR="00614D2D" w:rsidRDefault="00614D2D">
            <w:pPr>
              <w:pStyle w:val="TAL"/>
              <w:keepNext w:val="0"/>
              <w:keepLines w:val="0"/>
              <w:rPr>
                <w:lang w:val="fr-FR"/>
              </w:rPr>
            </w:pPr>
            <w:r>
              <w:rPr>
                <w:lang w:val="fr-FR"/>
              </w:rPr>
              <w:t>04/04/menu22</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3</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Installation of applet3</w:t>
            </w:r>
          </w:p>
          <w:p w:rsidR="00614D2D" w:rsidRDefault="00614D2D">
            <w:pPr>
              <w:pStyle w:val="PL"/>
              <w:rPr>
                <w:noProof w:val="0"/>
              </w:rPr>
            </w:pPr>
          </w:p>
          <w:p w:rsidR="00614D2D" w:rsidRDefault="00614D2D">
            <w:pPr>
              <w:pStyle w:val="PL"/>
              <w:rPr>
                <w:noProof w:val="0"/>
              </w:rPr>
            </w:pPr>
            <w:r>
              <w:rPr>
                <w:noProof w:val="0"/>
              </w:rPr>
              <w:t>Perform Install for install of applet3.</w:t>
            </w:r>
          </w:p>
          <w:p w:rsidR="00614D2D" w:rsidRDefault="00614D2D">
            <w:pPr>
              <w:pStyle w:val="PL"/>
              <w:rPr>
                <w:noProof w:val="0"/>
              </w:rPr>
            </w:pPr>
            <w:r>
              <w:rPr>
                <w:noProof w:val="0"/>
              </w:rPr>
              <w:t>Position/ItemId</w:t>
            </w:r>
          </w:p>
          <w:p w:rsidR="00614D2D" w:rsidRDefault="00614D2D">
            <w:pPr>
              <w:pStyle w:val="PL"/>
              <w:rPr>
                <w:noProof w:val="0"/>
              </w:rPr>
            </w:pPr>
            <w:r>
              <w:rPr>
                <w:noProof w:val="0"/>
              </w:rPr>
              <w:t>00/05</w:t>
            </w:r>
          </w:p>
          <w:p w:rsidR="00614D2D" w:rsidRDefault="00614D2D">
            <w:pPr>
              <w:pStyle w:val="PL"/>
              <w:rPr>
                <w:noProof w:val="0"/>
              </w:rPr>
            </w:pPr>
          </w:p>
          <w:p w:rsidR="00614D2D" w:rsidRDefault="00614D2D">
            <w:pPr>
              <w:pStyle w:val="PL"/>
              <w:rPr>
                <w:noProof w:val="0"/>
              </w:rPr>
            </w:pPr>
          </w:p>
          <w:p w:rsidR="00614D2D" w:rsidRDefault="00614D2D">
            <w:pPr>
              <w:pStyle w:val="TAL"/>
              <w:keepNext w:val="0"/>
              <w:keepLines w:val="0"/>
              <w:rPr>
                <w:b/>
              </w:rPr>
            </w:pP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r>
              <w:t>The SIM answers to the Envelope with status words 91xx to send back to the ME the 5 menus.</w:t>
            </w:r>
          </w:p>
          <w:p w:rsidR="00614D2D" w:rsidRDefault="00614D2D">
            <w:pPr>
              <w:pStyle w:val="TAL"/>
              <w:keepNext w:val="0"/>
              <w:keepLines w:val="0"/>
            </w:pPr>
          </w:p>
          <w:p w:rsidR="00614D2D" w:rsidRDefault="00614D2D">
            <w:pPr>
              <w:pStyle w:val="TAL"/>
              <w:keepNext w:val="0"/>
              <w:keepLines w:val="0"/>
            </w:pPr>
            <w:r>
              <w:t xml:space="preserve">The menus are </w:t>
            </w:r>
          </w:p>
          <w:p w:rsidR="00614D2D" w:rsidRDefault="00614D2D">
            <w:pPr>
              <w:pStyle w:val="TAL"/>
              <w:keepNext w:val="0"/>
              <w:keepLines w:val="0"/>
            </w:pPr>
            <w:r>
              <w:t>(position/itemId/text)</w:t>
            </w:r>
          </w:p>
          <w:p w:rsidR="00614D2D" w:rsidRDefault="00614D2D">
            <w:pPr>
              <w:pStyle w:val="TAL"/>
              <w:keepNext w:val="0"/>
              <w:keepLines w:val="0"/>
              <w:rPr>
                <w:lang w:val="fr-FR"/>
              </w:rPr>
            </w:pPr>
            <w:r>
              <w:rPr>
                <w:lang w:val="fr-FR"/>
              </w:rPr>
              <w:t>01/01/menu11</w:t>
            </w:r>
          </w:p>
          <w:p w:rsidR="00614D2D" w:rsidRDefault="00614D2D">
            <w:pPr>
              <w:pStyle w:val="TAL"/>
              <w:keepNext w:val="0"/>
              <w:keepLines w:val="0"/>
              <w:rPr>
                <w:lang w:val="fr-FR"/>
              </w:rPr>
            </w:pPr>
            <w:r>
              <w:rPr>
                <w:lang w:val="fr-FR"/>
              </w:rPr>
              <w:t>02/02/menu12</w:t>
            </w:r>
          </w:p>
          <w:p w:rsidR="00614D2D" w:rsidRDefault="00614D2D">
            <w:pPr>
              <w:pStyle w:val="TAL"/>
              <w:keepNext w:val="0"/>
              <w:keepLines w:val="0"/>
              <w:rPr>
                <w:lang w:val="fr-FR"/>
              </w:rPr>
            </w:pPr>
            <w:r>
              <w:rPr>
                <w:lang w:val="fr-FR"/>
              </w:rPr>
              <w:t>03/03/menu21</w:t>
            </w:r>
          </w:p>
          <w:p w:rsidR="00614D2D" w:rsidRDefault="00614D2D">
            <w:pPr>
              <w:pStyle w:val="TAL"/>
              <w:keepNext w:val="0"/>
              <w:keepLines w:val="0"/>
              <w:rPr>
                <w:lang w:val="fr-FR"/>
              </w:rPr>
            </w:pPr>
            <w:r>
              <w:rPr>
                <w:lang w:val="fr-FR"/>
              </w:rPr>
              <w:t>04/04/menu22</w:t>
            </w:r>
          </w:p>
          <w:p w:rsidR="00614D2D" w:rsidRDefault="00614D2D">
            <w:pPr>
              <w:pStyle w:val="TAL"/>
              <w:keepNext w:val="0"/>
              <w:keepLines w:val="0"/>
            </w:pPr>
            <w:r>
              <w:t>05/05/menu31</w:t>
            </w:r>
          </w:p>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6.3.8.3.4</w:t>
      </w:r>
      <w:r>
        <w:tab/>
        <w:t>Test Coverage</w:t>
      </w:r>
    </w:p>
    <w:p w:rsidR="00614D2D" w:rsidRDefault="00614D2D" w:rsidP="00614D2D">
      <w:pPr>
        <w:pStyle w:val="NO"/>
        <w:keepLines w:val="0"/>
      </w:pPr>
      <w:r>
        <w:t>NOTE:</w:t>
      </w:r>
      <w:r>
        <w:tab/>
        <w:t>As Item Position management is not fully specified in the 3GPP TS 43.019 [7] or 3GPP TS 23.048 [8] all possible tests cannot be performed.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1, 2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r>
    </w:tbl>
    <w:p w:rsidR="00614D2D" w:rsidRDefault="00614D2D" w:rsidP="00614D2D"/>
    <w:p w:rsidR="00614D2D" w:rsidRDefault="00614D2D" w:rsidP="00614D2D">
      <w:pPr>
        <w:pStyle w:val="Heading4"/>
        <w:keepNext w:val="0"/>
        <w:keepLines w:val="0"/>
      </w:pPr>
      <w:bookmarkStart w:id="702" w:name="_Toc51826876"/>
      <w:bookmarkStart w:id="703" w:name="_Toc117070557"/>
      <w:bookmarkStart w:id="704" w:name="_Toc51828319"/>
      <w:r>
        <w:t>6.3.8.4</w:t>
      </w:r>
      <w:r>
        <w:tab/>
        <w:t>Maximum Text Length for a menu entry</w:t>
      </w:r>
      <w:bookmarkEnd w:id="702"/>
      <w:bookmarkEnd w:id="703"/>
      <w:bookmarkEnd w:id="704"/>
    </w:p>
    <w:p w:rsidR="00614D2D" w:rsidRDefault="00614D2D" w:rsidP="00614D2D">
      <w:r>
        <w:t>Test Area Reference: FWK_TIN_MLME</w:t>
      </w:r>
    </w:p>
    <w:p w:rsidR="00614D2D" w:rsidRDefault="00614D2D" w:rsidP="00614D2D">
      <w:pPr>
        <w:pStyle w:val="H6"/>
        <w:keepNext w:val="0"/>
        <w:keepLines w:val="0"/>
      </w:pPr>
      <w:r>
        <w:t>6.3.8.4.1</w:t>
      </w:r>
      <w:r>
        <w:tab/>
        <w:t>Conformance Requirements</w:t>
      </w:r>
    </w:p>
    <w:p w:rsidR="00614D2D" w:rsidRDefault="00614D2D" w:rsidP="00614D2D">
      <w:pPr>
        <w:pStyle w:val="H6"/>
        <w:keepNext w:val="0"/>
        <w:keepLines w:val="0"/>
      </w:pPr>
      <w:r>
        <w:t>6.3.8.4.1.1</w:t>
      </w:r>
      <w:r>
        <w:tab/>
        <w:t>Normal execution</w:t>
      </w:r>
    </w:p>
    <w:p w:rsidR="00614D2D" w:rsidRDefault="00614D2D" w:rsidP="00614D2D">
      <w:pPr>
        <w:pStyle w:val="ListBullet"/>
        <w:numPr>
          <w:ilvl w:val="0"/>
          <w:numId w:val="2"/>
        </w:numPr>
        <w:ind w:left="568" w:hanging="284"/>
      </w:pPr>
      <w:r>
        <w:t>CRRN1: The maximum length of item text string is defined at the installation of the toolkit applet.</w:t>
      </w:r>
    </w:p>
    <w:p w:rsidR="00614D2D" w:rsidRDefault="00614D2D" w:rsidP="00614D2D">
      <w:pPr>
        <w:pStyle w:val="H6"/>
        <w:keepNext w:val="0"/>
        <w:keepLines w:val="0"/>
      </w:pPr>
      <w:r>
        <w:t>6.3.8.4.1.2</w:t>
      </w:r>
      <w:r>
        <w:tab/>
        <w:t>Parameters errors</w:t>
      </w:r>
    </w:p>
    <w:p w:rsidR="00614D2D" w:rsidRDefault="00614D2D" w:rsidP="00614D2D">
      <w:pPr>
        <w:pStyle w:val="ListBullet"/>
        <w:numPr>
          <w:ilvl w:val="0"/>
          <w:numId w:val="2"/>
        </w:numPr>
        <w:ind w:left="568" w:hanging="284"/>
      </w:pPr>
      <w:r>
        <w:t>CRRP1: If initMenuEntry length parameter is greater than the allocated space (Maximum Text Length for a menu entry), then a ToolkitException ALLOWED_LENGTH_EXCEEDED is thrown.</w:t>
      </w:r>
    </w:p>
    <w:p w:rsidR="00614D2D" w:rsidRDefault="00614D2D" w:rsidP="00614D2D">
      <w:pPr>
        <w:pStyle w:val="ListBullet"/>
        <w:numPr>
          <w:ilvl w:val="0"/>
          <w:numId w:val="2"/>
        </w:numPr>
        <w:ind w:left="568" w:hanging="284"/>
      </w:pPr>
      <w:r>
        <w:t>CRRP2: If changeMenuEntry length parameter is greater than the allocated space (Maximum Text Length for a menu entry), then a ToolkitException ALLOWED_LENGTH_EXCEEDED is thrown.</w:t>
      </w:r>
    </w:p>
    <w:p w:rsidR="00614D2D" w:rsidRDefault="00614D2D" w:rsidP="00614D2D">
      <w:pPr>
        <w:pStyle w:val="H6"/>
        <w:keepNext w:val="0"/>
        <w:keepLines w:val="0"/>
      </w:pPr>
      <w:r>
        <w:t>6.3.8.4.1.3</w:t>
      </w:r>
      <w:r>
        <w:tab/>
        <w:t>Context errors</w:t>
      </w:r>
    </w:p>
    <w:p w:rsidR="00614D2D" w:rsidRDefault="00614D2D" w:rsidP="00614D2D">
      <w:r>
        <w:t>No requirements.</w:t>
      </w:r>
    </w:p>
    <w:p w:rsidR="00614D2D" w:rsidRDefault="00614D2D" w:rsidP="00614D2D">
      <w:pPr>
        <w:pStyle w:val="H6"/>
        <w:keepNext w:val="0"/>
        <w:keepLines w:val="0"/>
      </w:pPr>
      <w:r>
        <w:t>6.3.8.4.2</w:t>
      </w:r>
      <w:r>
        <w:tab/>
        <w:t>Test suite files</w:t>
      </w:r>
    </w:p>
    <w:p w:rsidR="00614D2D" w:rsidRDefault="00614D2D" w:rsidP="00614D2D">
      <w:pPr>
        <w:pStyle w:val="B1"/>
        <w:tabs>
          <w:tab w:val="left" w:pos="2268"/>
        </w:tabs>
        <w:ind w:left="284" w:firstLine="0"/>
      </w:pPr>
      <w:r>
        <w:t>Test Script:</w:t>
      </w:r>
      <w:r w:rsidR="00A1704F">
        <w:tab/>
      </w:r>
      <w:r>
        <w:t>FWK_TIN_MLME_1.scr</w:t>
      </w:r>
    </w:p>
    <w:p w:rsidR="00614D2D" w:rsidRDefault="00614D2D" w:rsidP="00614D2D">
      <w:pPr>
        <w:pStyle w:val="B1"/>
        <w:tabs>
          <w:tab w:val="left" w:pos="2268"/>
        </w:tabs>
        <w:ind w:left="284" w:firstLine="0"/>
      </w:pPr>
      <w:r>
        <w:t>Test Applet:</w:t>
      </w:r>
      <w:r w:rsidR="00A1704F">
        <w:tab/>
      </w:r>
      <w:r>
        <w:t>FWK_TIN_MLME_1.java</w:t>
      </w:r>
    </w:p>
    <w:p w:rsidR="00614D2D" w:rsidRDefault="00614D2D" w:rsidP="00614D2D">
      <w:pPr>
        <w:pStyle w:val="B1"/>
        <w:tabs>
          <w:tab w:val="left" w:pos="2268"/>
        </w:tabs>
        <w:ind w:left="284" w:firstLine="0"/>
      </w:pPr>
      <w:r>
        <w:t>Load Script:</w:t>
      </w:r>
      <w:r w:rsidR="00A1704F">
        <w:tab/>
      </w:r>
      <w:r>
        <w:t>FWK_TIN_MLME_1.ldr</w:t>
      </w:r>
    </w:p>
    <w:p w:rsidR="00614D2D" w:rsidRDefault="00614D2D" w:rsidP="00614D2D">
      <w:pPr>
        <w:pStyle w:val="B1"/>
        <w:tabs>
          <w:tab w:val="left" w:pos="2268"/>
        </w:tabs>
        <w:ind w:left="284" w:firstLine="0"/>
      </w:pPr>
      <w:r>
        <w:t>Cleanup Script:</w:t>
      </w:r>
      <w:r w:rsidR="00A1704F">
        <w:tab/>
      </w:r>
      <w:r>
        <w:t>FWK_TIN_MLME_1.clr</w:t>
      </w:r>
    </w:p>
    <w:p w:rsidR="00614D2D" w:rsidRDefault="00614D2D" w:rsidP="00614D2D">
      <w:pPr>
        <w:pStyle w:val="B1"/>
        <w:tabs>
          <w:tab w:val="left" w:pos="2268"/>
        </w:tabs>
        <w:ind w:left="284" w:firstLine="0"/>
      </w:pPr>
      <w:r>
        <w:t>Parameter File:</w:t>
      </w:r>
      <w:r w:rsidR="00A1704F">
        <w:tab/>
      </w:r>
      <w:r>
        <w:t>FWK_TIN_MLME_1.par</w:t>
      </w:r>
    </w:p>
    <w:p w:rsidR="00614D2D" w:rsidRDefault="00614D2D" w:rsidP="00614D2D">
      <w:pPr>
        <w:pStyle w:val="H6"/>
        <w:keepNext w:val="0"/>
        <w:keepLines w:val="0"/>
      </w:pPr>
      <w:r>
        <w:t>6.3.8.4.3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 / 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Installation of applet with 2 menus not exceeding the maximum text length</w:t>
            </w:r>
          </w:p>
          <w:p w:rsidR="00614D2D" w:rsidRDefault="00614D2D">
            <w:pPr>
              <w:pStyle w:val="TAL"/>
              <w:keepNext w:val="0"/>
              <w:keepLines w:val="0"/>
              <w:rPr>
                <w:b/>
              </w:rPr>
            </w:pPr>
          </w:p>
          <w:p w:rsidR="00614D2D" w:rsidRDefault="00614D2D">
            <w:pPr>
              <w:pStyle w:val="PL"/>
              <w:rPr>
                <w:noProof w:val="0"/>
              </w:rPr>
            </w:pPr>
            <w:r>
              <w:rPr>
                <w:noProof w:val="0"/>
              </w:rPr>
              <w:t>Install one applet with 2 menu entries allowed and max. text length equal to 10.</w:t>
            </w:r>
          </w:p>
          <w:p w:rsidR="00614D2D" w:rsidRDefault="00614D2D">
            <w:pPr>
              <w:pStyle w:val="PL"/>
              <w:rPr>
                <w:noProof w:val="0"/>
              </w:rPr>
            </w:pPr>
            <w:r>
              <w:rPr>
                <w:noProof w:val="0"/>
              </w:rPr>
              <w:t xml:space="preserve">initMenuEntry defined at the install (install) command </w:t>
            </w:r>
          </w:p>
          <w:p w:rsidR="00614D2D" w:rsidRDefault="00614D2D">
            <w:pPr>
              <w:pStyle w:val="PL"/>
              <w:rPr>
                <w:noProof w:val="0"/>
              </w:rPr>
            </w:pPr>
            <w:r>
              <w:rPr>
                <w:noProof w:val="0"/>
              </w:rPr>
              <w:t xml:space="preserve">MenuEntry = "MenuEntry1", "MenuEntry2" </w:t>
            </w:r>
          </w:p>
          <w:p w:rsidR="00614D2D" w:rsidRDefault="00614D2D">
            <w:pPr>
              <w:pStyle w:val="PL"/>
              <w:rPr>
                <w:noProof w:val="0"/>
              </w:rPr>
            </w:pPr>
            <w:r>
              <w:rPr>
                <w:noProof w:val="0"/>
              </w:rPr>
              <w:t>Offset = 0</w:t>
            </w:r>
          </w:p>
          <w:p w:rsidR="00614D2D" w:rsidRDefault="00614D2D">
            <w:pPr>
              <w:pStyle w:val="PL"/>
              <w:rPr>
                <w:noProof w:val="0"/>
              </w:rPr>
            </w:pPr>
            <w:r>
              <w:rPr>
                <w:noProof w:val="0"/>
              </w:rPr>
              <w:t>Length = 10</w:t>
            </w:r>
          </w:p>
          <w:p w:rsidR="00614D2D" w:rsidRDefault="00614D2D">
            <w:pPr>
              <w:pStyle w:val="PL"/>
              <w:rPr>
                <w:noProof w:val="0"/>
              </w:rPr>
            </w:pPr>
            <w:r>
              <w:rPr>
                <w:noProof w:val="0"/>
              </w:rPr>
              <w:t>NextAction = '00'</w:t>
            </w:r>
          </w:p>
          <w:p w:rsidR="00614D2D" w:rsidRDefault="00614D2D">
            <w:pPr>
              <w:pStyle w:val="PL"/>
              <w:rPr>
                <w:noProof w:val="0"/>
              </w:rPr>
            </w:pPr>
            <w:r>
              <w:rPr>
                <w:noProof w:val="0"/>
              </w:rPr>
              <w:t>HelpSupported = false</w:t>
            </w:r>
          </w:p>
          <w:p w:rsidR="00614D2D" w:rsidRDefault="00614D2D">
            <w:pPr>
              <w:pStyle w:val="PL"/>
              <w:rPr>
                <w:noProof w:val="0"/>
              </w:rPr>
            </w:pPr>
            <w:r>
              <w:rPr>
                <w:noProof w:val="0"/>
              </w:rPr>
              <w:t>IconQualifier = '00'</w:t>
            </w:r>
          </w:p>
          <w:p w:rsidR="00614D2D" w:rsidRDefault="00614D2D">
            <w:pPr>
              <w:pStyle w:val="PL"/>
              <w:rPr>
                <w:rFonts w:ascii="Arial" w:hAnsi="Arial"/>
                <w:noProof w:val="0"/>
                <w:sz w:val="18"/>
              </w:rPr>
            </w:pPr>
            <w:r>
              <w:rPr>
                <w:noProof w:val="0"/>
              </w:rPr>
              <w:t>IconIdentifier = 0</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initMenuEntry with a too large length</w:t>
            </w:r>
          </w:p>
          <w:p w:rsidR="00614D2D" w:rsidRDefault="00614D2D">
            <w:pPr>
              <w:pStyle w:val="TAL"/>
              <w:keepNext w:val="0"/>
              <w:keepLines w:val="0"/>
            </w:pPr>
          </w:p>
          <w:p w:rsidR="00614D2D" w:rsidRDefault="00614D2D">
            <w:pPr>
              <w:pStyle w:val="PL"/>
              <w:rPr>
                <w:noProof w:val="0"/>
              </w:rPr>
            </w:pPr>
            <w:r>
              <w:rPr>
                <w:noProof w:val="0"/>
              </w:rPr>
              <w:t>initMenuEntry with length equal to 11</w:t>
            </w:r>
          </w:p>
          <w:p w:rsidR="00614D2D" w:rsidRDefault="00614D2D">
            <w:pPr>
              <w:pStyle w:val="PL"/>
              <w:rPr>
                <w:noProof w:val="0"/>
              </w:rPr>
            </w:pPr>
            <w:r>
              <w:rPr>
                <w:noProof w:val="0"/>
              </w:rPr>
              <w:t>MenuEntry = " MenuEntry03"</w:t>
            </w:r>
          </w:p>
          <w:p w:rsidR="00614D2D" w:rsidRDefault="00614D2D">
            <w:pPr>
              <w:pStyle w:val="PL"/>
              <w:rPr>
                <w:noProof w:val="0"/>
              </w:rPr>
            </w:pPr>
            <w:r>
              <w:rPr>
                <w:noProof w:val="0"/>
              </w:rPr>
              <w:t>Offset = 0</w:t>
            </w:r>
          </w:p>
          <w:p w:rsidR="00614D2D" w:rsidRDefault="00614D2D">
            <w:pPr>
              <w:pStyle w:val="PL"/>
              <w:rPr>
                <w:noProof w:val="0"/>
              </w:rPr>
            </w:pPr>
            <w:r>
              <w:rPr>
                <w:noProof w:val="0"/>
              </w:rPr>
              <w:t>Length = 11</w:t>
            </w:r>
          </w:p>
          <w:p w:rsidR="00614D2D" w:rsidRDefault="00614D2D">
            <w:pPr>
              <w:pStyle w:val="PL"/>
              <w:rPr>
                <w:noProof w:val="0"/>
              </w:rPr>
            </w:pPr>
            <w:r>
              <w:rPr>
                <w:noProof w:val="0"/>
              </w:rPr>
              <w:t>NextAction = '00'</w:t>
            </w:r>
          </w:p>
          <w:p w:rsidR="00614D2D" w:rsidRDefault="00614D2D">
            <w:pPr>
              <w:pStyle w:val="PL"/>
              <w:rPr>
                <w:noProof w:val="0"/>
              </w:rPr>
            </w:pPr>
            <w:r>
              <w:rPr>
                <w:noProof w:val="0"/>
              </w:rPr>
              <w:t>HelpSupported = false</w:t>
            </w:r>
          </w:p>
          <w:p w:rsidR="00614D2D" w:rsidRDefault="00614D2D">
            <w:pPr>
              <w:pStyle w:val="PL"/>
              <w:rPr>
                <w:noProof w:val="0"/>
                <w:lang w:val="fr-FR"/>
              </w:rPr>
            </w:pPr>
            <w:r>
              <w:rPr>
                <w:noProof w:val="0"/>
                <w:lang w:val="fr-FR"/>
              </w:rPr>
              <w:t>IconQualifier = '00'</w:t>
            </w:r>
          </w:p>
          <w:p w:rsidR="00614D2D" w:rsidRDefault="00614D2D">
            <w:pPr>
              <w:pStyle w:val="PL"/>
              <w:rPr>
                <w:noProof w:val="0"/>
                <w:lang w:val="fr-FR"/>
              </w:rPr>
            </w:pPr>
            <w:r>
              <w:rPr>
                <w:noProof w:val="0"/>
                <w:lang w:val="fr-FR"/>
              </w:rPr>
              <w:t>IconIdentifier = 0</w:t>
            </w:r>
          </w:p>
          <w:p w:rsidR="00614D2D" w:rsidRDefault="00614D2D">
            <w:pPr>
              <w:pStyle w:val="TAL"/>
              <w:keepNext w:val="0"/>
              <w:keepLines w:val="0"/>
              <w:rPr>
                <w:lang w:val="fr-FR"/>
              </w:rPr>
            </w:pP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ToolkitException ALLOWED_LENGTH_EXCEEDED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initMenuEntry with a right length</w:t>
            </w:r>
          </w:p>
          <w:p w:rsidR="00614D2D" w:rsidRDefault="00614D2D">
            <w:pPr>
              <w:pStyle w:val="TAL"/>
              <w:keepNext w:val="0"/>
              <w:keepLines w:val="0"/>
            </w:pPr>
          </w:p>
          <w:p w:rsidR="00614D2D" w:rsidRDefault="00614D2D">
            <w:pPr>
              <w:pStyle w:val="PL"/>
              <w:rPr>
                <w:noProof w:val="0"/>
              </w:rPr>
            </w:pPr>
            <w:r>
              <w:rPr>
                <w:noProof w:val="0"/>
              </w:rPr>
              <w:t>initMenuEntry with length parameter equal to 10</w:t>
            </w:r>
          </w:p>
          <w:p w:rsidR="00614D2D" w:rsidRDefault="00614D2D">
            <w:pPr>
              <w:pStyle w:val="PL"/>
              <w:rPr>
                <w:noProof w:val="0"/>
              </w:rPr>
            </w:pPr>
            <w:r>
              <w:rPr>
                <w:noProof w:val="0"/>
              </w:rPr>
              <w:t>MenuEntry = " MenuEntry3"</w:t>
            </w:r>
          </w:p>
          <w:p w:rsidR="00614D2D" w:rsidRDefault="00614D2D">
            <w:pPr>
              <w:pStyle w:val="PL"/>
              <w:rPr>
                <w:noProof w:val="0"/>
              </w:rPr>
            </w:pPr>
            <w:r>
              <w:rPr>
                <w:noProof w:val="0"/>
              </w:rPr>
              <w:t>Offset = 0</w:t>
            </w:r>
          </w:p>
          <w:p w:rsidR="00614D2D" w:rsidRDefault="00614D2D">
            <w:pPr>
              <w:pStyle w:val="PL"/>
              <w:rPr>
                <w:noProof w:val="0"/>
              </w:rPr>
            </w:pPr>
            <w:r>
              <w:rPr>
                <w:noProof w:val="0"/>
              </w:rPr>
              <w:t>Length = 10</w:t>
            </w:r>
          </w:p>
          <w:p w:rsidR="00614D2D" w:rsidRDefault="00614D2D">
            <w:pPr>
              <w:pStyle w:val="PL"/>
              <w:rPr>
                <w:noProof w:val="0"/>
              </w:rPr>
            </w:pPr>
            <w:r>
              <w:rPr>
                <w:noProof w:val="0"/>
              </w:rPr>
              <w:t>NextAction = '00'</w:t>
            </w:r>
          </w:p>
          <w:p w:rsidR="00614D2D" w:rsidRDefault="00614D2D">
            <w:pPr>
              <w:pStyle w:val="PL"/>
              <w:rPr>
                <w:noProof w:val="0"/>
              </w:rPr>
            </w:pPr>
            <w:r>
              <w:rPr>
                <w:noProof w:val="0"/>
              </w:rPr>
              <w:t>HelpSupported = false</w:t>
            </w:r>
          </w:p>
          <w:p w:rsidR="00614D2D" w:rsidRDefault="00614D2D">
            <w:pPr>
              <w:pStyle w:val="PL"/>
              <w:rPr>
                <w:noProof w:val="0"/>
                <w:lang w:val="fr-FR"/>
              </w:rPr>
            </w:pPr>
            <w:r>
              <w:rPr>
                <w:noProof w:val="0"/>
                <w:lang w:val="fr-FR"/>
              </w:rPr>
              <w:t>IconQualifier = '00'</w:t>
            </w:r>
          </w:p>
          <w:p w:rsidR="00614D2D" w:rsidRDefault="00614D2D">
            <w:pPr>
              <w:pStyle w:val="PL"/>
              <w:rPr>
                <w:noProof w:val="0"/>
                <w:lang w:val="fr-FR"/>
              </w:rPr>
            </w:pPr>
            <w:r>
              <w:rPr>
                <w:noProof w:val="0"/>
                <w:lang w:val="fr-FR"/>
              </w:rPr>
              <w:t>IconIdentifier = 0</w:t>
            </w:r>
          </w:p>
          <w:p w:rsidR="00614D2D" w:rsidRDefault="00614D2D">
            <w:pPr>
              <w:pStyle w:val="TAL"/>
              <w:keepNext w:val="0"/>
              <w:keepLines w:val="0"/>
              <w:rPr>
                <w:lang w:val="fr-FR"/>
              </w:rPr>
            </w:pPr>
          </w:p>
          <w:p w:rsidR="00614D2D" w:rsidRDefault="00614D2D">
            <w:pPr>
              <w:pStyle w:val="TAL"/>
              <w:keepNext w:val="0"/>
              <w:keepLines w:val="0"/>
              <w:rPr>
                <w:lang w:val="fr-FR"/>
              </w:rPr>
            </w:pP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rPr>
                <w:lang w:val="fr-FR"/>
              </w:rPr>
            </w:pPr>
          </w:p>
        </w:tc>
        <w:tc>
          <w:tcPr>
            <w:tcW w:w="2334"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a SET UP MENU (2 items) is issued with TLV item length equal to 11 (Identifier + Text string of item)</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changeMenuEntry with a right length</w:t>
            </w:r>
          </w:p>
          <w:p w:rsidR="00614D2D" w:rsidRDefault="00614D2D">
            <w:pPr>
              <w:pStyle w:val="TAL"/>
            </w:pPr>
          </w:p>
          <w:p w:rsidR="00614D2D" w:rsidRDefault="00614D2D">
            <w:pPr>
              <w:pStyle w:val="PL"/>
              <w:keepNext/>
              <w:keepLines/>
              <w:rPr>
                <w:noProof w:val="0"/>
              </w:rPr>
            </w:pPr>
            <w:r>
              <w:rPr>
                <w:noProof w:val="0"/>
              </w:rPr>
              <w:t>Applet1 is triggered by a EVENT_MENU_SELECTION.</w:t>
            </w:r>
          </w:p>
          <w:p w:rsidR="00614D2D" w:rsidRDefault="00614D2D">
            <w:pPr>
              <w:pStyle w:val="PL"/>
              <w:keepNext/>
              <w:keepLines/>
              <w:rPr>
                <w:noProof w:val="0"/>
              </w:rPr>
            </w:pPr>
            <w:r>
              <w:rPr>
                <w:noProof w:val="0"/>
              </w:rPr>
              <w:t>changeMenuEntry of menu 1, with length parameter equal to 10</w:t>
            </w:r>
          </w:p>
          <w:p w:rsidR="00614D2D" w:rsidRDefault="00614D2D">
            <w:pPr>
              <w:pStyle w:val="PL"/>
              <w:keepNext/>
              <w:keepLines/>
              <w:rPr>
                <w:noProof w:val="0"/>
              </w:rPr>
            </w:pPr>
            <w:r>
              <w:rPr>
                <w:noProof w:val="0"/>
              </w:rPr>
              <w:t>Id = '01'</w:t>
            </w:r>
          </w:p>
          <w:p w:rsidR="00614D2D" w:rsidRDefault="00614D2D">
            <w:pPr>
              <w:pStyle w:val="PL"/>
              <w:keepNext/>
              <w:keepLines/>
              <w:rPr>
                <w:noProof w:val="0"/>
              </w:rPr>
            </w:pPr>
            <w:r>
              <w:rPr>
                <w:noProof w:val="0"/>
              </w:rPr>
              <w:t>MenuEntry = "MenuEntry4"</w:t>
            </w:r>
          </w:p>
          <w:p w:rsidR="00614D2D" w:rsidRDefault="00614D2D">
            <w:pPr>
              <w:pStyle w:val="PL"/>
              <w:keepNext/>
              <w:keepLines/>
              <w:rPr>
                <w:noProof w:val="0"/>
              </w:rPr>
            </w:pPr>
            <w:r>
              <w:rPr>
                <w:noProof w:val="0"/>
              </w:rPr>
              <w:t>Offset = 0</w:t>
            </w:r>
          </w:p>
          <w:p w:rsidR="00614D2D" w:rsidRDefault="00614D2D">
            <w:pPr>
              <w:pStyle w:val="PL"/>
              <w:keepNext/>
              <w:keepLines/>
              <w:rPr>
                <w:noProof w:val="0"/>
              </w:rPr>
            </w:pPr>
            <w:r>
              <w:rPr>
                <w:noProof w:val="0"/>
              </w:rPr>
              <w:t>Length = menuEntry.length</w:t>
            </w:r>
          </w:p>
          <w:p w:rsidR="00614D2D" w:rsidRDefault="00614D2D">
            <w:pPr>
              <w:pStyle w:val="PL"/>
              <w:keepNext/>
              <w:keepLines/>
              <w:rPr>
                <w:noProof w:val="0"/>
              </w:rPr>
            </w:pPr>
            <w:r>
              <w:rPr>
                <w:noProof w:val="0"/>
              </w:rPr>
              <w:t>NextAction = 0</w:t>
            </w:r>
          </w:p>
          <w:p w:rsidR="00614D2D" w:rsidRDefault="00614D2D">
            <w:pPr>
              <w:pStyle w:val="PL"/>
              <w:keepNext/>
              <w:keepLines/>
              <w:rPr>
                <w:noProof w:val="0"/>
              </w:rPr>
            </w:pPr>
            <w:r>
              <w:rPr>
                <w:noProof w:val="0"/>
              </w:rPr>
              <w:t>HelpSupported = false</w:t>
            </w:r>
          </w:p>
          <w:p w:rsidR="00614D2D" w:rsidRDefault="00614D2D">
            <w:pPr>
              <w:pStyle w:val="PL"/>
              <w:keepNext/>
              <w:keepLines/>
              <w:rPr>
                <w:noProof w:val="0"/>
              </w:rPr>
            </w:pPr>
            <w:r>
              <w:rPr>
                <w:noProof w:val="0"/>
              </w:rPr>
              <w:t>IconQualifier = 0</w:t>
            </w:r>
          </w:p>
          <w:p w:rsidR="00614D2D" w:rsidRDefault="00614D2D">
            <w:pPr>
              <w:pStyle w:val="PL"/>
              <w:keepNext/>
              <w:keepLines/>
              <w:rPr>
                <w:noProof w:val="0"/>
              </w:rPr>
            </w:pPr>
            <w:r>
              <w:rPr>
                <w:noProof w:val="0"/>
              </w:rPr>
              <w:t>IconIdentifier = 0</w:t>
            </w:r>
          </w:p>
          <w:p w:rsidR="00614D2D" w:rsidRDefault="00614D2D">
            <w:pPr>
              <w:pStyle w:val="PL"/>
              <w:keepNext/>
              <w:keepLines/>
              <w:rPr>
                <w:noProof w:val="0"/>
              </w:rPr>
            </w:pPr>
          </w:p>
          <w:p w:rsidR="00614D2D" w:rsidRDefault="00614D2D">
            <w:pPr>
              <w:pStyle w:val="PL"/>
              <w:keepNext/>
              <w:keepLines/>
              <w:rPr>
                <w:rFonts w:ascii="Arial" w:hAnsi="Arial"/>
                <w:noProof w:val="0"/>
                <w:sz w:val="18"/>
              </w:rPr>
            </w:pPr>
            <w:r>
              <w:rPr>
                <w:noProof w:val="0"/>
              </w:rPr>
              <w:t>Return from processToolkit</w:t>
            </w:r>
          </w:p>
        </w:tc>
        <w:tc>
          <w:tcPr>
            <w:tcW w:w="2911" w:type="dxa"/>
            <w:tcBorders>
              <w:top w:val="nil"/>
              <w:left w:val="single" w:sz="4" w:space="0" w:color="auto"/>
              <w:bottom w:val="single" w:sz="4" w:space="0" w:color="auto"/>
              <w:right w:val="single" w:sz="4" w:space="0" w:color="auto"/>
            </w:tcBorders>
          </w:tcPr>
          <w:p w:rsidR="00614D2D" w:rsidRDefault="00614D2D">
            <w:pPr>
              <w:pStyle w:val="TAL"/>
            </w:pPr>
          </w:p>
        </w:tc>
        <w:tc>
          <w:tcPr>
            <w:tcW w:w="2334" w:type="dxa"/>
            <w:tcBorders>
              <w:top w:val="nil"/>
              <w:left w:val="single" w:sz="4" w:space="0" w:color="auto"/>
              <w:bottom w:val="single" w:sz="4" w:space="0" w:color="auto"/>
              <w:right w:val="single" w:sz="4" w:space="0" w:color="auto"/>
            </w:tcBorders>
            <w:hideMark/>
          </w:tcPr>
          <w:p w:rsidR="00614D2D" w:rsidRDefault="00614D2D">
            <w:pPr>
              <w:pStyle w:val="TAL"/>
            </w:pPr>
            <w:r>
              <w:t>a SET UP MENU (2 items) is issued with TLV item length equal to 11 (Identifier + Text string of item)</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changeMenuEntry with a too large length</w:t>
            </w:r>
          </w:p>
          <w:p w:rsidR="00614D2D" w:rsidRDefault="00614D2D">
            <w:pPr>
              <w:pStyle w:val="TAL"/>
              <w:keepNext w:val="0"/>
              <w:keepLines w:val="0"/>
            </w:pPr>
          </w:p>
          <w:p w:rsidR="00614D2D" w:rsidRDefault="00614D2D">
            <w:pPr>
              <w:pStyle w:val="PL"/>
              <w:rPr>
                <w:noProof w:val="0"/>
              </w:rPr>
            </w:pPr>
            <w:r>
              <w:rPr>
                <w:noProof w:val="0"/>
              </w:rPr>
              <w:t>Applet1 is triggered by a EVENT_MENU_SELECTION.</w:t>
            </w:r>
          </w:p>
          <w:p w:rsidR="00614D2D" w:rsidRDefault="00614D2D">
            <w:pPr>
              <w:pStyle w:val="PL"/>
              <w:rPr>
                <w:noProof w:val="0"/>
              </w:rPr>
            </w:pPr>
            <w:r>
              <w:rPr>
                <w:noProof w:val="0"/>
              </w:rPr>
              <w:t>ChangeMenuEntry of menu 1, with length parameter equal to 11</w:t>
            </w:r>
          </w:p>
          <w:p w:rsidR="00614D2D" w:rsidRDefault="00614D2D">
            <w:pPr>
              <w:pStyle w:val="PL"/>
              <w:rPr>
                <w:noProof w:val="0"/>
              </w:rPr>
            </w:pPr>
            <w:r>
              <w:rPr>
                <w:noProof w:val="0"/>
              </w:rPr>
              <w:t>Id = '02'</w:t>
            </w:r>
          </w:p>
          <w:p w:rsidR="00614D2D" w:rsidRDefault="00614D2D">
            <w:pPr>
              <w:pStyle w:val="PL"/>
              <w:rPr>
                <w:noProof w:val="0"/>
              </w:rPr>
            </w:pPr>
            <w:r>
              <w:rPr>
                <w:noProof w:val="0"/>
              </w:rPr>
              <w:t>MenuEntry = "MenuEntry05"</w:t>
            </w:r>
          </w:p>
          <w:p w:rsidR="00614D2D" w:rsidRDefault="00614D2D">
            <w:pPr>
              <w:pStyle w:val="PL"/>
              <w:rPr>
                <w:noProof w:val="0"/>
              </w:rPr>
            </w:pPr>
            <w:r>
              <w:rPr>
                <w:noProof w:val="0"/>
              </w:rPr>
              <w:t>Offset = 0</w:t>
            </w:r>
          </w:p>
          <w:p w:rsidR="00614D2D" w:rsidRDefault="00614D2D">
            <w:pPr>
              <w:pStyle w:val="PL"/>
              <w:rPr>
                <w:noProof w:val="0"/>
              </w:rPr>
            </w:pPr>
            <w:r>
              <w:rPr>
                <w:noProof w:val="0"/>
              </w:rPr>
              <w:t>Length = menuEntry.length</w:t>
            </w:r>
          </w:p>
          <w:p w:rsidR="00614D2D" w:rsidRDefault="00614D2D">
            <w:pPr>
              <w:pStyle w:val="PL"/>
              <w:rPr>
                <w:noProof w:val="0"/>
              </w:rPr>
            </w:pPr>
            <w:r>
              <w:rPr>
                <w:noProof w:val="0"/>
              </w:rPr>
              <w:t>NextAction = 0</w:t>
            </w:r>
          </w:p>
          <w:p w:rsidR="00614D2D" w:rsidRDefault="00614D2D">
            <w:pPr>
              <w:pStyle w:val="PL"/>
              <w:rPr>
                <w:noProof w:val="0"/>
              </w:rPr>
            </w:pPr>
            <w:r>
              <w:rPr>
                <w:noProof w:val="0"/>
              </w:rPr>
              <w:t>HelpSupported = false</w:t>
            </w:r>
          </w:p>
          <w:p w:rsidR="00614D2D" w:rsidRDefault="00614D2D">
            <w:pPr>
              <w:pStyle w:val="PL"/>
              <w:rPr>
                <w:noProof w:val="0"/>
              </w:rPr>
            </w:pPr>
            <w:r>
              <w:rPr>
                <w:noProof w:val="0"/>
              </w:rPr>
              <w:t>IconQualifier = 0</w:t>
            </w:r>
          </w:p>
          <w:p w:rsidR="00614D2D" w:rsidRDefault="00614D2D">
            <w:pPr>
              <w:pStyle w:val="PL"/>
              <w:rPr>
                <w:noProof w:val="0"/>
              </w:rPr>
            </w:pPr>
            <w:r>
              <w:rPr>
                <w:noProof w:val="0"/>
              </w:rPr>
              <w:t>IconIdentifier = 0</w:t>
            </w:r>
          </w:p>
          <w:p w:rsidR="00614D2D" w:rsidRDefault="00614D2D">
            <w:pPr>
              <w:pStyle w:val="PL"/>
              <w:rPr>
                <w:noProof w:val="0"/>
              </w:rPr>
            </w:pPr>
          </w:p>
          <w:p w:rsidR="00614D2D" w:rsidRDefault="00614D2D">
            <w:pPr>
              <w:pStyle w:val="PL"/>
              <w:rPr>
                <w:noProof w:val="0"/>
              </w:rPr>
            </w:pPr>
            <w:r>
              <w:rPr>
                <w:noProof w:val="0"/>
              </w:rPr>
              <w:t>Return from processToolkit</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ToolkitException ALLOWED_LENGTH_EXCEEDED is thrown</w:t>
            </w:r>
          </w:p>
        </w:tc>
        <w:tc>
          <w:tcPr>
            <w:tcW w:w="2334"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not receive a SET UP MENU different from the previous one</w:t>
            </w:r>
          </w:p>
        </w:tc>
      </w:tr>
    </w:tbl>
    <w:p w:rsidR="00614D2D" w:rsidRDefault="00614D2D" w:rsidP="00614D2D"/>
    <w:p w:rsidR="00614D2D" w:rsidRDefault="00614D2D" w:rsidP="00614D2D">
      <w:pPr>
        <w:pStyle w:val="H6"/>
        <w:keepNext w:val="0"/>
        <w:keepLines w:val="0"/>
      </w:pPr>
      <w:r>
        <w:t>6.3.8.4.4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1, 3, 4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CRRP1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CRRP2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r>
    </w:tbl>
    <w:p w:rsidR="00614D2D" w:rsidRDefault="00614D2D" w:rsidP="00614D2D"/>
    <w:p w:rsidR="00614D2D" w:rsidRDefault="00614D2D" w:rsidP="00614D2D">
      <w:pPr>
        <w:pStyle w:val="Heading4"/>
        <w:keepNext w:val="0"/>
        <w:keepLines w:val="0"/>
      </w:pPr>
      <w:bookmarkStart w:id="705" w:name="_Toc51826877"/>
      <w:bookmarkStart w:id="706" w:name="_Toc117070558"/>
      <w:bookmarkStart w:id="707" w:name="_Toc51828320"/>
      <w:r>
        <w:t>6.3.8.5</w:t>
      </w:r>
      <w:r>
        <w:tab/>
        <w:t>Maximum number of menu entries</w:t>
      </w:r>
      <w:bookmarkEnd w:id="705"/>
      <w:bookmarkEnd w:id="706"/>
      <w:bookmarkEnd w:id="707"/>
    </w:p>
    <w:p w:rsidR="00614D2D" w:rsidRDefault="00614D2D" w:rsidP="00614D2D">
      <w:r>
        <w:t>Test Area Reference: FWK_TIN_NBME</w:t>
      </w:r>
    </w:p>
    <w:p w:rsidR="00614D2D" w:rsidRDefault="00614D2D" w:rsidP="00614D2D">
      <w:pPr>
        <w:pStyle w:val="H6"/>
        <w:keepNext w:val="0"/>
        <w:keepLines w:val="0"/>
      </w:pPr>
      <w:r>
        <w:t>6.3.8.5.1</w:t>
      </w:r>
      <w:r>
        <w:tab/>
        <w:t>Conformance Requirements</w:t>
      </w:r>
    </w:p>
    <w:p w:rsidR="00614D2D" w:rsidRDefault="00614D2D" w:rsidP="00614D2D">
      <w:pPr>
        <w:pStyle w:val="H6"/>
        <w:keepNext w:val="0"/>
        <w:keepLines w:val="0"/>
      </w:pPr>
      <w:r>
        <w:t>6.3.8.5.1.1</w:t>
      </w:r>
      <w:r>
        <w:tab/>
        <w:t>Normal execution</w:t>
      </w:r>
    </w:p>
    <w:p w:rsidR="00614D2D" w:rsidRDefault="00614D2D" w:rsidP="00614D2D">
      <w:pPr>
        <w:pStyle w:val="ListBullet"/>
        <w:numPr>
          <w:ilvl w:val="0"/>
          <w:numId w:val="2"/>
        </w:numPr>
        <w:ind w:left="568" w:hanging="284"/>
      </w:pPr>
      <w:r>
        <w:t>CRRN1: The maximum number of menu entries is defined at the installation of the toolkit applet and can be the maximum number of successful invocations of the method initMenuEntry .</w:t>
      </w:r>
    </w:p>
    <w:p w:rsidR="00614D2D" w:rsidRDefault="00614D2D" w:rsidP="00614D2D">
      <w:pPr>
        <w:pStyle w:val="H6"/>
        <w:keepNext w:val="0"/>
        <w:keepLines w:val="0"/>
      </w:pPr>
      <w:r>
        <w:t>6.3.8.5.1.2</w:t>
      </w:r>
      <w:r>
        <w:tab/>
        <w:t>Parameters errors</w:t>
      </w:r>
    </w:p>
    <w:p w:rsidR="00614D2D" w:rsidRDefault="00614D2D" w:rsidP="00614D2D">
      <w:pPr>
        <w:pStyle w:val="ListBullet"/>
        <w:numPr>
          <w:ilvl w:val="0"/>
          <w:numId w:val="2"/>
        </w:numPr>
        <w:ind w:left="568" w:hanging="284"/>
      </w:pPr>
      <w:r>
        <w:t>CRRP1: If the menu entry cannot be initialised (e.g. no more item data in applet loading parameter), a ToolkitException with the REGISTRY_ERROR reason code is thrown.</w:t>
      </w:r>
    </w:p>
    <w:p w:rsidR="00614D2D" w:rsidRDefault="00614D2D" w:rsidP="00614D2D">
      <w:pPr>
        <w:pStyle w:val="H6"/>
        <w:keepNext w:val="0"/>
        <w:keepLines w:val="0"/>
      </w:pPr>
      <w:r>
        <w:t>6.3.8.5.1.3</w:t>
      </w:r>
      <w:r>
        <w:tab/>
        <w:t>Context errors</w:t>
      </w:r>
    </w:p>
    <w:p w:rsidR="00614D2D" w:rsidRDefault="00614D2D" w:rsidP="00614D2D">
      <w:r>
        <w:t>No requirements.</w:t>
      </w:r>
    </w:p>
    <w:p w:rsidR="00614D2D" w:rsidRDefault="00614D2D" w:rsidP="00614D2D">
      <w:pPr>
        <w:pStyle w:val="H6"/>
        <w:keepNext w:val="0"/>
        <w:keepLines w:val="0"/>
      </w:pPr>
      <w:r>
        <w:t>6.3.8.5.2</w:t>
      </w:r>
      <w:r>
        <w:tab/>
        <w:t>Test suite files</w:t>
      </w:r>
    </w:p>
    <w:p w:rsidR="00614D2D" w:rsidRDefault="00614D2D" w:rsidP="00614D2D">
      <w:pPr>
        <w:pStyle w:val="B1"/>
        <w:tabs>
          <w:tab w:val="left" w:pos="2268"/>
        </w:tabs>
        <w:ind w:left="284" w:firstLine="0"/>
      </w:pPr>
      <w:r>
        <w:t>Test Script:</w:t>
      </w:r>
      <w:r w:rsidR="00A1704F">
        <w:tab/>
      </w:r>
      <w:r>
        <w:t>FWK_TIN_NBME_1.scr</w:t>
      </w:r>
    </w:p>
    <w:p w:rsidR="00614D2D" w:rsidRDefault="00614D2D" w:rsidP="00614D2D">
      <w:pPr>
        <w:pStyle w:val="B1"/>
        <w:tabs>
          <w:tab w:val="left" w:pos="2268"/>
        </w:tabs>
        <w:ind w:left="284" w:firstLine="0"/>
      </w:pPr>
      <w:r>
        <w:t>Test Applet:</w:t>
      </w:r>
      <w:r w:rsidR="00A1704F">
        <w:tab/>
      </w:r>
      <w:r>
        <w:t>FWK_TIN_NBME_1.java</w:t>
      </w:r>
    </w:p>
    <w:p w:rsidR="00614D2D" w:rsidRDefault="00A1704F" w:rsidP="00614D2D">
      <w:pPr>
        <w:pStyle w:val="B1"/>
        <w:tabs>
          <w:tab w:val="left" w:pos="2268"/>
        </w:tabs>
        <w:ind w:left="284" w:firstLine="0"/>
      </w:pPr>
      <w:r>
        <w:tab/>
      </w:r>
      <w:r w:rsidR="00614D2D">
        <w:t>FWK_TIN_NBME_2.java</w:t>
      </w:r>
    </w:p>
    <w:p w:rsidR="00614D2D" w:rsidRDefault="00614D2D" w:rsidP="00614D2D">
      <w:pPr>
        <w:pStyle w:val="B1"/>
        <w:tabs>
          <w:tab w:val="left" w:pos="2268"/>
        </w:tabs>
        <w:ind w:left="284" w:firstLine="0"/>
      </w:pPr>
      <w:r>
        <w:t>Load Script:</w:t>
      </w:r>
      <w:r w:rsidR="00A1704F">
        <w:tab/>
      </w:r>
      <w:r>
        <w:t>FWK_TIN_NBME_1.ldr</w:t>
      </w:r>
    </w:p>
    <w:p w:rsidR="00614D2D" w:rsidRDefault="00614D2D" w:rsidP="00614D2D">
      <w:pPr>
        <w:pStyle w:val="B1"/>
        <w:tabs>
          <w:tab w:val="left" w:pos="2268"/>
        </w:tabs>
        <w:ind w:left="284" w:firstLine="0"/>
      </w:pPr>
      <w:r>
        <w:t>Cleanup Script:</w:t>
      </w:r>
      <w:r w:rsidR="00A1704F">
        <w:tab/>
      </w:r>
      <w:r>
        <w:t>FWK_TIN_NBME_1.clr</w:t>
      </w:r>
    </w:p>
    <w:p w:rsidR="00614D2D" w:rsidRDefault="00614D2D" w:rsidP="00614D2D">
      <w:pPr>
        <w:pStyle w:val="B1"/>
        <w:tabs>
          <w:tab w:val="left" w:pos="2268"/>
        </w:tabs>
        <w:ind w:left="284" w:firstLine="0"/>
      </w:pPr>
      <w:r>
        <w:t>Parameter File:</w:t>
      </w:r>
      <w:r w:rsidR="00A1704F">
        <w:tab/>
      </w:r>
      <w:r>
        <w:t>FWK_TIN_NBME_1.par</w:t>
      </w:r>
    </w:p>
    <w:p w:rsidR="00614D2D" w:rsidRDefault="00614D2D" w:rsidP="00614D2D">
      <w:pPr>
        <w:pStyle w:val="H6"/>
        <w:keepNext w:val="0"/>
        <w:keepLines w:val="0"/>
      </w:pPr>
      <w:r>
        <w:t>6.3.8.5.3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1</w:t>
            </w:r>
          </w:p>
        </w:tc>
        <w:tc>
          <w:tcPr>
            <w:tcW w:w="4111" w:type="dxa"/>
            <w:tcBorders>
              <w:top w:val="nil"/>
              <w:left w:val="single" w:sz="4" w:space="0" w:color="auto"/>
              <w:bottom w:val="nil"/>
              <w:right w:val="single" w:sz="4" w:space="0" w:color="auto"/>
            </w:tcBorders>
          </w:tcPr>
          <w:p w:rsidR="00614D2D" w:rsidRDefault="00614D2D">
            <w:pPr>
              <w:pStyle w:val="TAH"/>
              <w:keepNext w:val="0"/>
              <w:keepLines w:val="0"/>
            </w:pPr>
            <w:r>
              <w:t>Installation of applet with 3 menus</w:t>
            </w:r>
          </w:p>
          <w:p w:rsidR="00614D2D" w:rsidRDefault="00614D2D">
            <w:pPr>
              <w:pStyle w:val="TAL"/>
              <w:keepNext w:val="0"/>
              <w:keepLines w:val="0"/>
            </w:pPr>
          </w:p>
          <w:p w:rsidR="00614D2D" w:rsidRDefault="00614D2D">
            <w:pPr>
              <w:pStyle w:val="PL"/>
              <w:rPr>
                <w:noProof w:val="0"/>
              </w:rPr>
            </w:pPr>
            <w:r>
              <w:rPr>
                <w:noProof w:val="0"/>
              </w:rPr>
              <w:t>Install (install) applet with max. number of menu entry is '3', defined at the install (install) command.</w:t>
            </w:r>
          </w:p>
          <w:p w:rsidR="00614D2D" w:rsidRDefault="00614D2D">
            <w:pPr>
              <w:pStyle w:val="PL"/>
              <w:rPr>
                <w:noProof w:val="0"/>
              </w:rPr>
            </w:pPr>
            <w:r>
              <w:rPr>
                <w:noProof w:val="0"/>
              </w:rPr>
              <w:t>initMenuEntry for each menu entry allowed (3 times)</w:t>
            </w:r>
          </w:p>
          <w:p w:rsidR="00614D2D" w:rsidRDefault="00614D2D">
            <w:pPr>
              <w:pStyle w:val="PL"/>
              <w:rPr>
                <w:noProof w:val="0"/>
                <w:lang w:val="fr-FR"/>
              </w:rPr>
            </w:pPr>
            <w:r>
              <w:rPr>
                <w:noProof w:val="0"/>
                <w:lang w:val="fr-FR"/>
              </w:rPr>
              <w:t>MenuEntry = "menu1", "menu2", "menu3"</w:t>
            </w:r>
          </w:p>
          <w:p w:rsidR="00614D2D" w:rsidRDefault="00614D2D">
            <w:pPr>
              <w:pStyle w:val="PL"/>
              <w:rPr>
                <w:noProof w:val="0"/>
                <w:lang w:val="fr-FR"/>
              </w:rPr>
            </w:pPr>
            <w:r>
              <w:rPr>
                <w:noProof w:val="0"/>
                <w:lang w:val="fr-FR"/>
              </w:rPr>
              <w:t>Offset = 0</w:t>
            </w:r>
          </w:p>
          <w:p w:rsidR="00614D2D" w:rsidRDefault="00614D2D">
            <w:pPr>
              <w:pStyle w:val="PL"/>
              <w:rPr>
                <w:noProof w:val="0"/>
              </w:rPr>
            </w:pPr>
            <w:r>
              <w:rPr>
                <w:noProof w:val="0"/>
              </w:rPr>
              <w:t>Length = 5</w:t>
            </w:r>
          </w:p>
          <w:p w:rsidR="00614D2D" w:rsidRDefault="00614D2D">
            <w:pPr>
              <w:pStyle w:val="PL"/>
              <w:rPr>
                <w:noProof w:val="0"/>
              </w:rPr>
            </w:pPr>
            <w:r>
              <w:rPr>
                <w:noProof w:val="0"/>
              </w:rPr>
              <w:t>NextAction = '00'</w:t>
            </w:r>
          </w:p>
          <w:p w:rsidR="00614D2D" w:rsidRDefault="00614D2D">
            <w:pPr>
              <w:pStyle w:val="PL"/>
              <w:rPr>
                <w:noProof w:val="0"/>
              </w:rPr>
            </w:pPr>
            <w:r>
              <w:rPr>
                <w:noProof w:val="0"/>
              </w:rPr>
              <w:t>HelpSupported = false</w:t>
            </w:r>
          </w:p>
          <w:p w:rsidR="00614D2D" w:rsidRDefault="00614D2D">
            <w:pPr>
              <w:pStyle w:val="PL"/>
              <w:rPr>
                <w:noProof w:val="0"/>
              </w:rPr>
            </w:pPr>
            <w:r>
              <w:rPr>
                <w:noProof w:val="0"/>
              </w:rPr>
              <w:t>IconQualifier = '00'</w:t>
            </w:r>
          </w:p>
          <w:p w:rsidR="00614D2D" w:rsidRDefault="00614D2D">
            <w:pPr>
              <w:pStyle w:val="PL"/>
              <w:rPr>
                <w:noProof w:val="0"/>
              </w:rPr>
            </w:pPr>
            <w:r>
              <w:rPr>
                <w:noProof w:val="0"/>
              </w:rPr>
              <w:t>IconIdentifier = 0</w:t>
            </w:r>
          </w:p>
          <w:p w:rsidR="00614D2D" w:rsidRDefault="00614D2D">
            <w:pPr>
              <w:pStyle w:val="TAL"/>
              <w:keepNext w:val="0"/>
              <w:keepLines w:val="0"/>
            </w:pPr>
          </w:p>
        </w:tc>
        <w:tc>
          <w:tcPr>
            <w:tcW w:w="2911" w:type="dxa"/>
            <w:tcBorders>
              <w:top w:val="nil"/>
              <w:left w:val="single" w:sz="4" w:space="0" w:color="auto"/>
              <w:bottom w:val="nil"/>
              <w:right w:val="single" w:sz="4" w:space="0" w:color="auto"/>
            </w:tcBorders>
            <w:hideMark/>
          </w:tcPr>
          <w:p w:rsidR="00614D2D" w:rsidRDefault="00614D2D">
            <w:pPr>
              <w:pStyle w:val="TAL"/>
              <w:keepNext w:val="0"/>
              <w:keepLines w:val="0"/>
            </w:pPr>
            <w:r>
              <w:t>No Exception is thrown</w:t>
            </w:r>
          </w:p>
        </w:tc>
        <w:tc>
          <w:tcPr>
            <w:tcW w:w="2334" w:type="dxa"/>
            <w:tcBorders>
              <w:top w:val="nil"/>
              <w:left w:val="single" w:sz="4" w:space="0" w:color="auto"/>
              <w:bottom w:val="nil"/>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init of a 4</w:t>
            </w:r>
            <w:r>
              <w:rPr>
                <w:vertAlign w:val="superscript"/>
              </w:rPr>
              <w:t>th</w:t>
            </w:r>
            <w:r>
              <w:t xml:space="preserve"> menu</w:t>
            </w:r>
          </w:p>
          <w:p w:rsidR="00614D2D" w:rsidRDefault="00614D2D">
            <w:pPr>
              <w:pStyle w:val="TAL"/>
              <w:keepNext w:val="0"/>
              <w:keepLines w:val="0"/>
              <w:jc w:val="center"/>
            </w:pPr>
          </w:p>
          <w:p w:rsidR="00614D2D" w:rsidRDefault="00614D2D">
            <w:pPr>
              <w:pStyle w:val="PL"/>
              <w:rPr>
                <w:noProof w:val="0"/>
              </w:rPr>
            </w:pPr>
            <w:r>
              <w:rPr>
                <w:noProof w:val="0"/>
              </w:rPr>
              <w:t>initMenuEntry one more time</w:t>
            </w:r>
          </w:p>
          <w:p w:rsidR="00614D2D" w:rsidRDefault="00614D2D">
            <w:pPr>
              <w:pStyle w:val="PL"/>
              <w:rPr>
                <w:noProof w:val="0"/>
              </w:rPr>
            </w:pPr>
            <w:r>
              <w:rPr>
                <w:noProof w:val="0"/>
              </w:rPr>
              <w:t>MenuEntry = "menu4"</w:t>
            </w:r>
          </w:p>
          <w:p w:rsidR="00614D2D" w:rsidRDefault="00614D2D">
            <w:pPr>
              <w:pStyle w:val="PL"/>
              <w:rPr>
                <w:noProof w:val="0"/>
              </w:rPr>
            </w:pPr>
            <w:r>
              <w:rPr>
                <w:noProof w:val="0"/>
              </w:rPr>
              <w:t>Offset = 0</w:t>
            </w:r>
          </w:p>
          <w:p w:rsidR="00614D2D" w:rsidRDefault="00614D2D">
            <w:pPr>
              <w:pStyle w:val="PL"/>
              <w:rPr>
                <w:noProof w:val="0"/>
              </w:rPr>
            </w:pPr>
            <w:r>
              <w:rPr>
                <w:noProof w:val="0"/>
              </w:rPr>
              <w:t>Length = 5</w:t>
            </w:r>
          </w:p>
          <w:p w:rsidR="00614D2D" w:rsidRDefault="00614D2D">
            <w:pPr>
              <w:pStyle w:val="PL"/>
              <w:rPr>
                <w:noProof w:val="0"/>
              </w:rPr>
            </w:pPr>
            <w:r>
              <w:rPr>
                <w:noProof w:val="0"/>
              </w:rPr>
              <w:t>NextAction = '00'</w:t>
            </w:r>
          </w:p>
          <w:p w:rsidR="00614D2D" w:rsidRDefault="00614D2D">
            <w:pPr>
              <w:pStyle w:val="PL"/>
              <w:rPr>
                <w:noProof w:val="0"/>
              </w:rPr>
            </w:pPr>
            <w:r>
              <w:rPr>
                <w:noProof w:val="0"/>
              </w:rPr>
              <w:t>HelpSupported = false</w:t>
            </w:r>
          </w:p>
          <w:p w:rsidR="00614D2D" w:rsidRDefault="00614D2D">
            <w:pPr>
              <w:pStyle w:val="PL"/>
              <w:rPr>
                <w:noProof w:val="0"/>
                <w:lang w:val="fr-FR"/>
              </w:rPr>
            </w:pPr>
            <w:r>
              <w:rPr>
                <w:noProof w:val="0"/>
                <w:lang w:val="fr-FR"/>
              </w:rPr>
              <w:t>IconQualifier = '00'</w:t>
            </w:r>
          </w:p>
          <w:p w:rsidR="00614D2D" w:rsidRDefault="00614D2D">
            <w:pPr>
              <w:pStyle w:val="PL"/>
              <w:rPr>
                <w:noProof w:val="0"/>
                <w:lang w:val="fr-FR"/>
              </w:rPr>
            </w:pPr>
            <w:r>
              <w:rPr>
                <w:noProof w:val="0"/>
                <w:lang w:val="fr-FR"/>
              </w:rPr>
              <w:t>IconIdentifier = 0</w:t>
            </w:r>
          </w:p>
          <w:p w:rsidR="00614D2D" w:rsidRDefault="00614D2D">
            <w:pPr>
              <w:pStyle w:val="TAL"/>
              <w:keepNext w:val="0"/>
              <w:keepLines w:val="0"/>
              <w:rPr>
                <w:lang w:val="fr-FR"/>
              </w:rPr>
            </w:pP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ToolkitException REGISTRY_ERROR is thrown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SET UP MENU (3 items) is issued with TLV item length equal to 6 (Identifier + Text string of item)</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3</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Installation of 2</w:t>
            </w:r>
            <w:r>
              <w:rPr>
                <w:vertAlign w:val="superscript"/>
              </w:rPr>
              <w:t>nd</w:t>
            </w:r>
            <w:r>
              <w:t xml:space="preserve"> applet with 0 menu</w:t>
            </w:r>
          </w:p>
          <w:p w:rsidR="00614D2D" w:rsidRDefault="00614D2D">
            <w:pPr>
              <w:pStyle w:val="TAL"/>
              <w:keepNext w:val="0"/>
              <w:keepLines w:val="0"/>
            </w:pPr>
          </w:p>
          <w:p w:rsidR="00614D2D" w:rsidRDefault="00614D2D">
            <w:pPr>
              <w:pStyle w:val="PL"/>
              <w:rPr>
                <w:noProof w:val="0"/>
              </w:rPr>
            </w:pPr>
            <w:r>
              <w:rPr>
                <w:noProof w:val="0"/>
              </w:rPr>
              <w:t>Install (install) another applet, with max. number of menu entry is '0', defined at the install (install) command.</w:t>
            </w:r>
          </w:p>
          <w:p w:rsidR="00614D2D" w:rsidRDefault="00614D2D">
            <w:pPr>
              <w:pStyle w:val="PL"/>
              <w:rPr>
                <w:noProof w:val="0"/>
              </w:rPr>
            </w:pPr>
          </w:p>
          <w:p w:rsidR="00614D2D" w:rsidRDefault="00614D2D">
            <w:pPr>
              <w:pStyle w:val="PL"/>
              <w:rPr>
                <w:noProof w:val="0"/>
              </w:rPr>
            </w:pPr>
            <w:r>
              <w:rPr>
                <w:noProof w:val="0"/>
              </w:rPr>
              <w:t>initMenuEntry once</w:t>
            </w:r>
          </w:p>
          <w:p w:rsidR="00614D2D" w:rsidRDefault="00614D2D">
            <w:pPr>
              <w:pStyle w:val="PL"/>
              <w:rPr>
                <w:noProof w:val="0"/>
              </w:rPr>
            </w:pPr>
            <w:r>
              <w:rPr>
                <w:noProof w:val="0"/>
              </w:rPr>
              <w:t>MenuEntry = "menu1"</w:t>
            </w:r>
          </w:p>
          <w:p w:rsidR="00614D2D" w:rsidRDefault="00614D2D">
            <w:pPr>
              <w:pStyle w:val="PL"/>
              <w:rPr>
                <w:noProof w:val="0"/>
              </w:rPr>
            </w:pPr>
            <w:r>
              <w:rPr>
                <w:noProof w:val="0"/>
              </w:rPr>
              <w:t>Offset = 0</w:t>
            </w:r>
          </w:p>
          <w:p w:rsidR="00614D2D" w:rsidRDefault="00614D2D">
            <w:pPr>
              <w:pStyle w:val="PL"/>
              <w:rPr>
                <w:noProof w:val="0"/>
              </w:rPr>
            </w:pPr>
            <w:r>
              <w:rPr>
                <w:noProof w:val="0"/>
              </w:rPr>
              <w:t>Length = 5</w:t>
            </w:r>
          </w:p>
          <w:p w:rsidR="00614D2D" w:rsidRDefault="00614D2D">
            <w:pPr>
              <w:pStyle w:val="PL"/>
              <w:rPr>
                <w:noProof w:val="0"/>
              </w:rPr>
            </w:pPr>
            <w:r>
              <w:rPr>
                <w:noProof w:val="0"/>
              </w:rPr>
              <w:t>NextAction = '00'</w:t>
            </w:r>
          </w:p>
          <w:p w:rsidR="00614D2D" w:rsidRDefault="00614D2D">
            <w:pPr>
              <w:pStyle w:val="PL"/>
              <w:rPr>
                <w:noProof w:val="0"/>
              </w:rPr>
            </w:pPr>
            <w:r>
              <w:rPr>
                <w:noProof w:val="0"/>
              </w:rPr>
              <w:t>HelpSupported = false</w:t>
            </w:r>
          </w:p>
          <w:p w:rsidR="00614D2D" w:rsidRDefault="00614D2D">
            <w:pPr>
              <w:pStyle w:val="PL"/>
              <w:rPr>
                <w:noProof w:val="0"/>
              </w:rPr>
            </w:pPr>
            <w:r>
              <w:rPr>
                <w:noProof w:val="0"/>
              </w:rPr>
              <w:t>IconQualifier = '00'</w:t>
            </w:r>
          </w:p>
          <w:p w:rsidR="00614D2D" w:rsidRDefault="00614D2D">
            <w:pPr>
              <w:pStyle w:val="PL"/>
              <w:rPr>
                <w:noProof w:val="0"/>
              </w:rPr>
            </w:pPr>
            <w:r>
              <w:rPr>
                <w:noProof w:val="0"/>
              </w:rPr>
              <w:t>IconIdentifier = 0</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ToolkitException REGISTRY_ERROR is thrown</w:t>
            </w:r>
          </w:p>
        </w:tc>
        <w:tc>
          <w:tcPr>
            <w:tcW w:w="2334"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Shall not receive a SET UP MENU different from the previous one</w:t>
            </w:r>
          </w:p>
        </w:tc>
      </w:tr>
    </w:tbl>
    <w:p w:rsidR="00614D2D" w:rsidRDefault="00614D2D" w:rsidP="00614D2D"/>
    <w:p w:rsidR="00614D2D" w:rsidRDefault="00614D2D" w:rsidP="00614D2D">
      <w:pPr>
        <w:pStyle w:val="H6"/>
        <w:keepNext w:val="0"/>
        <w:keepLines w:val="0"/>
      </w:pPr>
      <w:r>
        <w:t>6.3.8.5.4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CRRP1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2, 3</w:t>
            </w:r>
          </w:p>
        </w:tc>
      </w:tr>
    </w:tbl>
    <w:p w:rsidR="00614D2D" w:rsidRDefault="00614D2D" w:rsidP="00614D2D"/>
    <w:p w:rsidR="00614D2D" w:rsidRDefault="00614D2D" w:rsidP="00614D2D">
      <w:pPr>
        <w:pStyle w:val="Heading4"/>
        <w:keepNext w:val="0"/>
        <w:keepLines w:val="0"/>
      </w:pPr>
      <w:bookmarkStart w:id="708" w:name="_Toc51826878"/>
      <w:bookmarkStart w:id="709" w:name="_Toc117070559"/>
      <w:bookmarkStart w:id="710" w:name="_Toc51828321"/>
      <w:r>
        <w:t>6.3.8.6</w:t>
      </w:r>
      <w:r>
        <w:tab/>
        <w:t>Access Domain</w:t>
      </w:r>
      <w:bookmarkEnd w:id="708"/>
      <w:bookmarkEnd w:id="709"/>
      <w:bookmarkEnd w:id="710"/>
    </w:p>
    <w:p w:rsidR="00614D2D" w:rsidRDefault="00614D2D" w:rsidP="00614D2D">
      <w:r>
        <w:t>Test Area Reference: FWK_TIN_ACDO</w:t>
      </w:r>
    </w:p>
    <w:p w:rsidR="00614D2D" w:rsidRDefault="00614D2D" w:rsidP="00614D2D">
      <w:pPr>
        <w:pStyle w:val="H6"/>
      </w:pPr>
      <w:r>
        <w:t>6.3.8.6.1</w:t>
      </w:r>
      <w:r>
        <w:tab/>
        <w:t>Conformance Requirements</w:t>
      </w:r>
    </w:p>
    <w:p w:rsidR="00614D2D" w:rsidRDefault="00614D2D" w:rsidP="00614D2D">
      <w:pPr>
        <w:pStyle w:val="H6"/>
      </w:pPr>
      <w:r>
        <w:t>6.3.8.6.1.1</w:t>
      </w:r>
      <w:r>
        <w:tab/>
        <w:t>Normal execution</w:t>
      </w:r>
    </w:p>
    <w:p w:rsidR="00614D2D" w:rsidRDefault="00614D2D" w:rsidP="00614D2D">
      <w:pPr>
        <w:pStyle w:val="ListBullet"/>
        <w:keepNext/>
        <w:keepLines/>
        <w:numPr>
          <w:ilvl w:val="0"/>
          <w:numId w:val="2"/>
        </w:numPr>
        <w:ind w:left="568" w:hanging="284"/>
      </w:pPr>
      <w:r>
        <w:t>CRRN1: The Access Domain parameter indicates the mechanism used to control the applet instance access to the GSM file System ('00' means full access to the GSM File System, 'FF' means no access to the GSM File System).</w:t>
      </w:r>
    </w:p>
    <w:p w:rsidR="00614D2D" w:rsidRDefault="00614D2D" w:rsidP="00614D2D">
      <w:pPr>
        <w:pStyle w:val="H6"/>
        <w:keepNext w:val="0"/>
        <w:keepLines w:val="0"/>
      </w:pPr>
      <w:r>
        <w:t>6.3.8.6.1.2</w:t>
      </w:r>
      <w:r>
        <w:tab/>
        <w:t>Parameters errors</w:t>
      </w:r>
    </w:p>
    <w:p w:rsidR="00614D2D" w:rsidRDefault="00614D2D" w:rsidP="00614D2D">
      <w:pPr>
        <w:pStyle w:val="ListBullet"/>
        <w:numPr>
          <w:ilvl w:val="0"/>
          <w:numId w:val="2"/>
        </w:numPr>
        <w:ind w:left="568" w:hanging="284"/>
      </w:pPr>
      <w:r>
        <w:t>CRRP1: If the Access Domain Parameter requested is not supported, the card shall return the Status Word '6A80', incorrect parameters in data field, to the Install(Install) command.</w:t>
      </w:r>
    </w:p>
    <w:p w:rsidR="00614D2D" w:rsidRDefault="00614D2D" w:rsidP="00614D2D">
      <w:pPr>
        <w:pStyle w:val="ListBullet"/>
        <w:numPr>
          <w:ilvl w:val="0"/>
          <w:numId w:val="2"/>
        </w:numPr>
        <w:ind w:left="568" w:hanging="284"/>
      </w:pPr>
      <w:r>
        <w:t>CRRP2: If an applet with Access Domain Parameter 'FF' (i.e. No Access to the GSM File System) tries to access a GSM file (e.g. invoke the updateBinary(..) method) the framework shall throw a SIMViewException with a AC_NOT_FULFILLED reason.</w:t>
      </w:r>
    </w:p>
    <w:p w:rsidR="00614D2D" w:rsidRDefault="00614D2D" w:rsidP="00614D2D">
      <w:pPr>
        <w:pStyle w:val="H6"/>
        <w:keepNext w:val="0"/>
        <w:keepLines w:val="0"/>
      </w:pPr>
      <w:r>
        <w:t>6.3.8.6.1.3</w:t>
      </w:r>
      <w:r>
        <w:tab/>
        <w:t>Context errors</w:t>
      </w:r>
    </w:p>
    <w:p w:rsidR="00614D2D" w:rsidRDefault="00614D2D" w:rsidP="00614D2D">
      <w:r>
        <w:t>No requirements.</w:t>
      </w:r>
    </w:p>
    <w:p w:rsidR="00614D2D" w:rsidRDefault="00614D2D" w:rsidP="00614D2D">
      <w:pPr>
        <w:pStyle w:val="H6"/>
        <w:keepNext w:val="0"/>
        <w:keepLines w:val="0"/>
      </w:pPr>
      <w:r>
        <w:t>6.3.8.6.2</w:t>
      </w:r>
      <w:r>
        <w:tab/>
        <w:t>Test suite files</w:t>
      </w:r>
    </w:p>
    <w:p w:rsidR="00614D2D" w:rsidRDefault="00614D2D" w:rsidP="00614D2D">
      <w:pPr>
        <w:pStyle w:val="B1"/>
        <w:tabs>
          <w:tab w:val="left" w:pos="2268"/>
        </w:tabs>
        <w:ind w:left="284" w:firstLine="0"/>
      </w:pPr>
      <w:r>
        <w:t>Test Script:</w:t>
      </w:r>
      <w:r w:rsidR="00A1704F">
        <w:tab/>
      </w:r>
      <w:r>
        <w:t>FWK_TIN_ACDO_1.scr</w:t>
      </w:r>
    </w:p>
    <w:p w:rsidR="00614D2D" w:rsidRDefault="00614D2D" w:rsidP="00614D2D">
      <w:pPr>
        <w:pStyle w:val="B1"/>
        <w:tabs>
          <w:tab w:val="left" w:pos="2268"/>
        </w:tabs>
        <w:ind w:left="284" w:firstLine="0"/>
      </w:pPr>
      <w:r>
        <w:t>Test Applet:</w:t>
      </w:r>
      <w:r w:rsidR="00A1704F">
        <w:tab/>
      </w:r>
      <w:r>
        <w:t>FWK_TIN_ACDO_1.java</w:t>
      </w:r>
    </w:p>
    <w:p w:rsidR="00614D2D" w:rsidRPr="00A1704F" w:rsidRDefault="00A1704F" w:rsidP="00614D2D">
      <w:pPr>
        <w:pStyle w:val="B1"/>
        <w:tabs>
          <w:tab w:val="left" w:pos="2268"/>
        </w:tabs>
        <w:ind w:left="0" w:firstLine="284"/>
        <w:rPr>
          <w:lang w:val="fi-FI"/>
        </w:rPr>
      </w:pPr>
      <w:r>
        <w:tab/>
      </w:r>
      <w:r w:rsidR="00614D2D" w:rsidRPr="00A1704F">
        <w:rPr>
          <w:lang w:val="fi-FI"/>
        </w:rPr>
        <w:t>FWK_TIN_ACDO_2.java</w:t>
      </w:r>
    </w:p>
    <w:p w:rsidR="00614D2D" w:rsidRPr="00A1704F" w:rsidRDefault="00A1704F" w:rsidP="00614D2D">
      <w:pPr>
        <w:pStyle w:val="B1"/>
        <w:tabs>
          <w:tab w:val="left" w:pos="2268"/>
        </w:tabs>
        <w:ind w:left="0" w:firstLine="284"/>
        <w:rPr>
          <w:lang w:val="fi-FI"/>
        </w:rPr>
      </w:pPr>
      <w:r>
        <w:rPr>
          <w:lang w:val="fi-FI"/>
        </w:rPr>
        <w:tab/>
      </w:r>
      <w:r w:rsidR="00614D2D" w:rsidRPr="00A1704F">
        <w:rPr>
          <w:lang w:val="fi-FI"/>
        </w:rPr>
        <w:t>FWK_TIN_ACDO_3.java</w:t>
      </w:r>
    </w:p>
    <w:p w:rsidR="00614D2D" w:rsidRDefault="00614D2D" w:rsidP="00614D2D">
      <w:pPr>
        <w:pStyle w:val="B1"/>
        <w:tabs>
          <w:tab w:val="left" w:pos="2268"/>
        </w:tabs>
        <w:ind w:left="284" w:firstLine="0"/>
      </w:pPr>
      <w:r>
        <w:t>Load Script:</w:t>
      </w:r>
      <w:r w:rsidR="00A1704F">
        <w:tab/>
      </w:r>
      <w:r>
        <w:t>FWK_TIN_ACDO_1.ldr</w:t>
      </w:r>
    </w:p>
    <w:p w:rsidR="00614D2D" w:rsidRDefault="00614D2D" w:rsidP="00614D2D">
      <w:pPr>
        <w:pStyle w:val="B1"/>
        <w:tabs>
          <w:tab w:val="left" w:pos="2268"/>
        </w:tabs>
        <w:ind w:left="284" w:firstLine="0"/>
      </w:pPr>
      <w:r>
        <w:t>Cleanup Script:</w:t>
      </w:r>
      <w:r w:rsidR="00A1704F">
        <w:tab/>
      </w:r>
      <w:r>
        <w:t>FWK_TIN_ACDO_1.clr</w:t>
      </w:r>
    </w:p>
    <w:p w:rsidR="00614D2D" w:rsidRDefault="00614D2D" w:rsidP="00614D2D">
      <w:pPr>
        <w:pStyle w:val="B1"/>
        <w:tabs>
          <w:tab w:val="left" w:pos="2268"/>
        </w:tabs>
        <w:ind w:left="284" w:firstLine="0"/>
      </w:pPr>
      <w:r>
        <w:t>Parameter File:</w:t>
      </w:r>
      <w:r w:rsidR="00A1704F">
        <w:tab/>
      </w:r>
      <w:r>
        <w:t>FWK_TIN_ACDO_1.par</w:t>
      </w:r>
    </w:p>
    <w:p w:rsidR="00614D2D" w:rsidRDefault="00614D2D" w:rsidP="00614D2D">
      <w:pPr>
        <w:pStyle w:val="H6"/>
        <w:keepNext w:val="0"/>
        <w:keepLines w:val="0"/>
      </w:pPr>
      <w:r>
        <w:t>6.3.8.6.3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PL"/>
              <w:rPr>
                <w:noProof w:val="0"/>
              </w:rPr>
            </w:pPr>
            <w:r>
              <w:rPr>
                <w:noProof w:val="0"/>
              </w:rPr>
              <w:t>Install (install) applet1 with:</w:t>
            </w:r>
          </w:p>
          <w:p w:rsidR="00614D2D" w:rsidRDefault="00614D2D">
            <w:pPr>
              <w:pStyle w:val="PL"/>
              <w:rPr>
                <w:noProof w:val="0"/>
              </w:rPr>
            </w:pPr>
            <w:r>
              <w:rPr>
                <w:noProof w:val="0"/>
              </w:rPr>
              <w:t>- Length of Access Domain field value is '1'</w:t>
            </w:r>
          </w:p>
          <w:p w:rsidR="00614D2D" w:rsidRDefault="00614D2D">
            <w:pPr>
              <w:pStyle w:val="PL"/>
              <w:rPr>
                <w:noProof w:val="0"/>
              </w:rPr>
            </w:pPr>
            <w:r>
              <w:rPr>
                <w:noProof w:val="0"/>
              </w:rPr>
              <w:t>- Access Domain Parameter value is '00' (full access to the GSM File System)</w:t>
            </w:r>
          </w:p>
          <w:p w:rsidR="00614D2D" w:rsidRDefault="00614D2D">
            <w:pPr>
              <w:pStyle w:val="PL"/>
              <w:rPr>
                <w:noProof w:val="0"/>
              </w:rPr>
            </w:pPr>
          </w:p>
          <w:p w:rsidR="00614D2D" w:rsidRDefault="00614D2D">
            <w:pPr>
              <w:pStyle w:val="PL"/>
              <w:rPr>
                <w:noProof w:val="0"/>
              </w:rPr>
            </w:pPr>
            <w:r>
              <w:rPr>
                <w:noProof w:val="0"/>
              </w:rPr>
              <w:t>Install (install) applet2 with:</w:t>
            </w:r>
          </w:p>
          <w:p w:rsidR="00614D2D" w:rsidRDefault="00614D2D">
            <w:pPr>
              <w:pStyle w:val="PL"/>
              <w:rPr>
                <w:noProof w:val="0"/>
              </w:rPr>
            </w:pPr>
            <w:r>
              <w:rPr>
                <w:noProof w:val="0"/>
              </w:rPr>
              <w:t>- Length of Access Domain field value is '1'</w:t>
            </w:r>
          </w:p>
          <w:p w:rsidR="00614D2D" w:rsidRDefault="00614D2D">
            <w:pPr>
              <w:pStyle w:val="PL"/>
              <w:rPr>
                <w:noProof w:val="0"/>
              </w:rPr>
            </w:pPr>
            <w:r>
              <w:rPr>
                <w:noProof w:val="0"/>
              </w:rPr>
              <w:t>- Access Domain Parameter value is 'FF' (No access to the GSM File System)</w:t>
            </w:r>
          </w:p>
          <w:p w:rsidR="00614D2D" w:rsidRDefault="00614D2D">
            <w:pPr>
              <w:pStyle w:val="TAL"/>
              <w:keepNext w:val="0"/>
              <w:keepLines w:val="0"/>
              <w:rPr>
                <w:b/>
              </w:rPr>
            </w:pPr>
          </w:p>
          <w:p w:rsidR="00614D2D" w:rsidRDefault="00614D2D">
            <w:pPr>
              <w:pStyle w:val="PL"/>
              <w:rPr>
                <w:noProof w:val="0"/>
              </w:rPr>
            </w:pPr>
            <w:r>
              <w:rPr>
                <w:noProof w:val="0"/>
              </w:rPr>
              <w:t>Install (install) applet3 with:</w:t>
            </w:r>
          </w:p>
          <w:p w:rsidR="00614D2D" w:rsidRDefault="00614D2D">
            <w:pPr>
              <w:pStyle w:val="PL"/>
              <w:rPr>
                <w:noProof w:val="0"/>
              </w:rPr>
            </w:pPr>
            <w:r>
              <w:rPr>
                <w:noProof w:val="0"/>
              </w:rPr>
              <w:t>- Length of Access Domain field value is '1'</w:t>
            </w:r>
          </w:p>
          <w:p w:rsidR="00614D2D" w:rsidRDefault="00614D2D">
            <w:pPr>
              <w:pStyle w:val="PL"/>
              <w:rPr>
                <w:noProof w:val="0"/>
              </w:rPr>
            </w:pPr>
            <w:r>
              <w:rPr>
                <w:noProof w:val="0"/>
              </w:rPr>
              <w:t>- Access Domain Parameter value is '00' (full access to the GSM File System)</w:t>
            </w:r>
          </w:p>
          <w:p w:rsidR="00614D2D" w:rsidRDefault="00614D2D">
            <w:pPr>
              <w:pStyle w:val="TAL"/>
              <w:keepNext w:val="0"/>
              <w:keepLines w:val="0"/>
              <w:jc w:val="center"/>
              <w:rPr>
                <w:b/>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readBinary/readRecord method with full Access Domain Parameter</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1- Select EF-TARU file whose Read access condition is ALWAYS</w:t>
            </w:r>
          </w:p>
          <w:p w:rsidR="00614D2D" w:rsidRDefault="00614D2D">
            <w:pPr>
              <w:pStyle w:val="PL"/>
              <w:keepNext/>
              <w:keepLines/>
              <w:rPr>
                <w:noProof w:val="0"/>
              </w:rPr>
            </w:pPr>
            <w:r>
              <w:rPr>
                <w:noProof w:val="0"/>
              </w:rPr>
              <w:t>Perform the readBinary method:</w:t>
            </w:r>
          </w:p>
          <w:p w:rsidR="00614D2D" w:rsidRDefault="00614D2D">
            <w:pPr>
              <w:pStyle w:val="PL"/>
              <w:keepNext/>
              <w:keepLines/>
              <w:rPr>
                <w:noProof w:val="0"/>
              </w:rPr>
            </w:pPr>
            <w:r>
              <w:rPr>
                <w:noProof w:val="0"/>
              </w:rPr>
              <w:t>fileOffset = 0</w:t>
            </w:r>
          </w:p>
          <w:p w:rsidR="00614D2D" w:rsidRDefault="00614D2D">
            <w:pPr>
              <w:pStyle w:val="PL"/>
              <w:keepNext/>
              <w:keepLines/>
              <w:rPr>
                <w:noProof w:val="0"/>
              </w:rPr>
            </w:pPr>
            <w:r>
              <w:rPr>
                <w:noProof w:val="0"/>
              </w:rPr>
              <w:t>resp = abRead[]</w:t>
            </w:r>
          </w:p>
          <w:p w:rsidR="00614D2D" w:rsidRDefault="00614D2D">
            <w:pPr>
              <w:pStyle w:val="PL"/>
              <w:keepNext/>
              <w:keepLines/>
              <w:rPr>
                <w:noProof w:val="0"/>
              </w:rPr>
            </w:pPr>
            <w:r>
              <w:rPr>
                <w:noProof w:val="0"/>
              </w:rPr>
              <w:t>respOffset = 0</w:t>
            </w:r>
          </w:p>
          <w:p w:rsidR="00614D2D" w:rsidRDefault="00614D2D">
            <w:pPr>
              <w:pStyle w:val="PL"/>
              <w:keepNext/>
              <w:keepLines/>
              <w:rPr>
                <w:noProof w:val="0"/>
              </w:rPr>
            </w:pPr>
            <w:r>
              <w:rPr>
                <w:noProof w:val="0"/>
              </w:rPr>
              <w:t>respLength = 3</w:t>
            </w:r>
          </w:p>
          <w:p w:rsidR="00614D2D" w:rsidRDefault="00614D2D">
            <w:pPr>
              <w:pStyle w:val="PL"/>
              <w:keepNext/>
              <w:keepLines/>
              <w:rPr>
                <w:noProof w:val="0"/>
              </w:rPr>
            </w:pPr>
          </w:p>
          <w:p w:rsidR="00614D2D" w:rsidRDefault="00614D2D">
            <w:pPr>
              <w:pStyle w:val="PL"/>
              <w:keepNext/>
              <w:keepLines/>
              <w:rPr>
                <w:noProof w:val="0"/>
              </w:rPr>
            </w:pPr>
            <w:r>
              <w:rPr>
                <w:noProof w:val="0"/>
              </w:rPr>
              <w:t>2- Select EF-SMS file whose Read access condition is CHV1</w:t>
            </w:r>
          </w:p>
          <w:p w:rsidR="00614D2D" w:rsidRDefault="00614D2D">
            <w:pPr>
              <w:pStyle w:val="PL"/>
              <w:keepNext/>
              <w:keepLines/>
              <w:rPr>
                <w:noProof w:val="0"/>
              </w:rPr>
            </w:pPr>
            <w:r>
              <w:rPr>
                <w:noProof w:val="0"/>
              </w:rPr>
              <w:t>Perform the readRecord method:</w:t>
            </w:r>
          </w:p>
          <w:p w:rsidR="00614D2D" w:rsidRDefault="00614D2D">
            <w:pPr>
              <w:pStyle w:val="PL"/>
              <w:keepNext/>
              <w:keepLines/>
              <w:rPr>
                <w:noProof w:val="0"/>
              </w:rPr>
            </w:pPr>
          </w:p>
          <w:p w:rsidR="00614D2D" w:rsidRDefault="00614D2D">
            <w:pPr>
              <w:pStyle w:val="PL"/>
              <w:keepNext/>
              <w:keepLines/>
              <w:rPr>
                <w:noProof w:val="0"/>
              </w:rPr>
            </w:pPr>
            <w:r>
              <w:rPr>
                <w:noProof w:val="0"/>
              </w:rPr>
              <w:t>recNumber = 1</w:t>
            </w:r>
          </w:p>
          <w:p w:rsidR="00614D2D" w:rsidRDefault="00614D2D">
            <w:pPr>
              <w:pStyle w:val="PL"/>
              <w:keepNext/>
              <w:keepLines/>
              <w:rPr>
                <w:noProof w:val="0"/>
                <w:lang w:val="fr-FR"/>
              </w:rPr>
            </w:pPr>
            <w:r>
              <w:rPr>
                <w:noProof w:val="0"/>
                <w:lang w:val="fr-FR"/>
              </w:rPr>
              <w:t>mode = REC_ACC_MODE_ABSOLUTE_CURRENT</w:t>
            </w:r>
          </w:p>
          <w:p w:rsidR="00614D2D" w:rsidRDefault="00614D2D">
            <w:pPr>
              <w:pStyle w:val="PL"/>
              <w:keepNext/>
              <w:keepLines/>
              <w:rPr>
                <w:noProof w:val="0"/>
              </w:rPr>
            </w:pPr>
            <w:r>
              <w:rPr>
                <w:noProof w:val="0"/>
              </w:rPr>
              <w:t>recOffset = 0</w:t>
            </w:r>
          </w:p>
          <w:p w:rsidR="00614D2D" w:rsidRDefault="00614D2D">
            <w:pPr>
              <w:pStyle w:val="PL"/>
              <w:keepNext/>
              <w:keepLines/>
              <w:rPr>
                <w:noProof w:val="0"/>
              </w:rPr>
            </w:pPr>
            <w:r>
              <w:rPr>
                <w:noProof w:val="0"/>
              </w:rPr>
              <w:t>resp = abRead[]</w:t>
            </w:r>
          </w:p>
          <w:p w:rsidR="00614D2D" w:rsidRDefault="00614D2D">
            <w:pPr>
              <w:pStyle w:val="PL"/>
              <w:keepNext/>
              <w:keepLines/>
              <w:rPr>
                <w:noProof w:val="0"/>
              </w:rPr>
            </w:pPr>
            <w:r>
              <w:rPr>
                <w:noProof w:val="0"/>
              </w:rPr>
              <w:t>respOffset = 0</w:t>
            </w:r>
          </w:p>
          <w:p w:rsidR="00614D2D" w:rsidRDefault="00614D2D">
            <w:pPr>
              <w:pStyle w:val="PL"/>
              <w:keepNext/>
              <w:keepLines/>
              <w:rPr>
                <w:noProof w:val="0"/>
              </w:rPr>
            </w:pPr>
            <w:r>
              <w:rPr>
                <w:noProof w:val="0"/>
              </w:rPr>
              <w:t>respLength = 3</w:t>
            </w:r>
          </w:p>
          <w:p w:rsidR="00614D2D" w:rsidRDefault="00614D2D">
            <w:pPr>
              <w:pStyle w:val="PL"/>
              <w:keepNext/>
              <w:keepLines/>
              <w:rPr>
                <w:noProof w:val="0"/>
              </w:rPr>
            </w:pPr>
          </w:p>
          <w:p w:rsidR="00614D2D" w:rsidRDefault="00614D2D">
            <w:pPr>
              <w:pStyle w:val="PL"/>
              <w:keepNext/>
              <w:keepLines/>
              <w:rPr>
                <w:noProof w:val="0"/>
              </w:rPr>
            </w:pPr>
            <w:r>
              <w:rPr>
                <w:noProof w:val="0"/>
              </w:rPr>
              <w:t>3- Select EF-TRAC file whose Read access condition is CHV2</w:t>
            </w:r>
          </w:p>
          <w:p w:rsidR="00614D2D" w:rsidRDefault="00614D2D">
            <w:pPr>
              <w:pStyle w:val="PL"/>
              <w:keepNext/>
              <w:keepLines/>
              <w:rPr>
                <w:noProof w:val="0"/>
              </w:rPr>
            </w:pPr>
            <w:r>
              <w:rPr>
                <w:noProof w:val="0"/>
              </w:rPr>
              <w:t>Perform the readBinary method:</w:t>
            </w:r>
          </w:p>
          <w:p w:rsidR="00614D2D" w:rsidRDefault="00614D2D">
            <w:pPr>
              <w:pStyle w:val="PL"/>
              <w:keepNext/>
              <w:keepLines/>
              <w:rPr>
                <w:noProof w:val="0"/>
              </w:rPr>
            </w:pPr>
            <w:r>
              <w:rPr>
                <w:noProof w:val="0"/>
              </w:rPr>
              <w:t>fileOffset = 0</w:t>
            </w:r>
          </w:p>
          <w:p w:rsidR="00614D2D" w:rsidRDefault="00614D2D">
            <w:pPr>
              <w:pStyle w:val="PL"/>
              <w:keepNext/>
              <w:keepLines/>
              <w:rPr>
                <w:noProof w:val="0"/>
              </w:rPr>
            </w:pPr>
            <w:r>
              <w:rPr>
                <w:noProof w:val="0"/>
              </w:rPr>
              <w:t>resp = abRead[]</w:t>
            </w:r>
          </w:p>
          <w:p w:rsidR="00614D2D" w:rsidRDefault="00614D2D">
            <w:pPr>
              <w:pStyle w:val="PL"/>
              <w:keepNext/>
              <w:keepLines/>
              <w:rPr>
                <w:noProof w:val="0"/>
              </w:rPr>
            </w:pPr>
            <w:r>
              <w:rPr>
                <w:noProof w:val="0"/>
              </w:rPr>
              <w:t>respOffset = 0</w:t>
            </w:r>
          </w:p>
          <w:p w:rsidR="00614D2D" w:rsidRDefault="00614D2D">
            <w:pPr>
              <w:pStyle w:val="PL"/>
              <w:keepNext/>
              <w:keepLines/>
              <w:rPr>
                <w:noProof w:val="0"/>
              </w:rPr>
            </w:pPr>
            <w:r>
              <w:rPr>
                <w:noProof w:val="0"/>
              </w:rPr>
              <w:t>respLength = 3</w:t>
            </w:r>
          </w:p>
          <w:p w:rsidR="00614D2D" w:rsidRDefault="00614D2D">
            <w:pPr>
              <w:pStyle w:val="PL"/>
              <w:keepNext/>
              <w:keepLines/>
              <w:rPr>
                <w:noProof w:val="0"/>
              </w:rPr>
            </w:pPr>
          </w:p>
          <w:p w:rsidR="00614D2D" w:rsidRDefault="00614D2D">
            <w:pPr>
              <w:pStyle w:val="PL"/>
              <w:keepNext/>
              <w:keepLines/>
              <w:rPr>
                <w:noProof w:val="0"/>
              </w:rPr>
            </w:pPr>
            <w:r>
              <w:rPr>
                <w:noProof w:val="0"/>
              </w:rPr>
              <w:t>4- Select EF-SUME file Read access condition is ADM0</w:t>
            </w:r>
          </w:p>
          <w:p w:rsidR="00614D2D" w:rsidRDefault="00614D2D">
            <w:pPr>
              <w:pStyle w:val="PL"/>
              <w:keepNext/>
              <w:keepLines/>
              <w:rPr>
                <w:noProof w:val="0"/>
              </w:rPr>
            </w:pPr>
            <w:r>
              <w:rPr>
                <w:noProof w:val="0"/>
              </w:rPr>
              <w:t>Perform the readBinary method:</w:t>
            </w:r>
          </w:p>
          <w:p w:rsidR="00614D2D" w:rsidRDefault="00614D2D">
            <w:pPr>
              <w:pStyle w:val="PL"/>
              <w:keepNext/>
              <w:keepLines/>
              <w:rPr>
                <w:noProof w:val="0"/>
              </w:rPr>
            </w:pPr>
            <w:r>
              <w:rPr>
                <w:noProof w:val="0"/>
              </w:rPr>
              <w:t>fileOffset = 0</w:t>
            </w:r>
          </w:p>
          <w:p w:rsidR="00614D2D" w:rsidRDefault="00614D2D">
            <w:pPr>
              <w:pStyle w:val="PL"/>
              <w:keepNext/>
              <w:keepLines/>
              <w:rPr>
                <w:noProof w:val="0"/>
              </w:rPr>
            </w:pPr>
            <w:r>
              <w:rPr>
                <w:noProof w:val="0"/>
              </w:rPr>
              <w:t>resp = abRead[]</w:t>
            </w:r>
          </w:p>
          <w:p w:rsidR="00614D2D" w:rsidRDefault="00614D2D">
            <w:pPr>
              <w:pStyle w:val="PL"/>
              <w:keepNext/>
              <w:keepLines/>
              <w:rPr>
                <w:noProof w:val="0"/>
              </w:rPr>
            </w:pPr>
            <w:r>
              <w:rPr>
                <w:noProof w:val="0"/>
              </w:rPr>
              <w:t>respOffset = 0</w:t>
            </w:r>
          </w:p>
          <w:p w:rsidR="00614D2D" w:rsidRDefault="00614D2D">
            <w:pPr>
              <w:pStyle w:val="PL"/>
              <w:keepNext/>
              <w:keepLines/>
              <w:rPr>
                <w:noProof w:val="0"/>
              </w:rPr>
            </w:pPr>
            <w:r>
              <w:rPr>
                <w:noProof w:val="0"/>
              </w:rPr>
              <w:t>respLength = 3</w:t>
            </w:r>
          </w:p>
          <w:p w:rsidR="00614D2D" w:rsidRDefault="00614D2D">
            <w:pPr>
              <w:pStyle w:val="PL"/>
              <w:keepNext/>
              <w:keepLines/>
              <w:rPr>
                <w:noProof w:val="0"/>
              </w:rPr>
            </w:pPr>
          </w:p>
          <w:p w:rsidR="00614D2D" w:rsidRDefault="00614D2D">
            <w:pPr>
              <w:pStyle w:val="PL"/>
              <w:keepNext/>
              <w:keepLines/>
              <w:rPr>
                <w:noProof w:val="0"/>
              </w:rPr>
            </w:pPr>
            <w:r>
              <w:rPr>
                <w:noProof w:val="0"/>
              </w:rPr>
              <w:t>5- Select EF-TNR file whose Read access condition is NEVER</w:t>
            </w:r>
          </w:p>
          <w:p w:rsidR="00614D2D" w:rsidRDefault="00614D2D">
            <w:pPr>
              <w:pStyle w:val="PL"/>
              <w:keepNext/>
              <w:keepLines/>
              <w:rPr>
                <w:noProof w:val="0"/>
              </w:rPr>
            </w:pPr>
            <w:r>
              <w:rPr>
                <w:noProof w:val="0"/>
              </w:rPr>
              <w:t>Perform the readBinary method:</w:t>
            </w:r>
          </w:p>
          <w:p w:rsidR="00614D2D" w:rsidRDefault="00614D2D">
            <w:pPr>
              <w:pStyle w:val="PL"/>
              <w:keepNext/>
              <w:keepLines/>
              <w:rPr>
                <w:noProof w:val="0"/>
              </w:rPr>
            </w:pPr>
            <w:r>
              <w:rPr>
                <w:noProof w:val="0"/>
              </w:rPr>
              <w:t>fileOffset = 0</w:t>
            </w:r>
          </w:p>
          <w:p w:rsidR="00614D2D" w:rsidRDefault="00614D2D">
            <w:pPr>
              <w:pStyle w:val="PL"/>
              <w:keepNext/>
              <w:keepLines/>
              <w:rPr>
                <w:noProof w:val="0"/>
              </w:rPr>
            </w:pPr>
            <w:r>
              <w:rPr>
                <w:noProof w:val="0"/>
              </w:rPr>
              <w:t>resp = abRead[]</w:t>
            </w:r>
          </w:p>
          <w:p w:rsidR="00614D2D" w:rsidRDefault="00614D2D">
            <w:pPr>
              <w:pStyle w:val="PL"/>
              <w:keepNext/>
              <w:keepLines/>
              <w:rPr>
                <w:noProof w:val="0"/>
              </w:rPr>
            </w:pPr>
            <w:r>
              <w:rPr>
                <w:noProof w:val="0"/>
              </w:rPr>
              <w:t>respOffset = 0</w:t>
            </w:r>
          </w:p>
          <w:p w:rsidR="00614D2D" w:rsidRDefault="00614D2D">
            <w:pPr>
              <w:pStyle w:val="PL"/>
              <w:keepNext/>
              <w:keepLines/>
              <w:rPr>
                <w:noProof w:val="0"/>
              </w:rPr>
            </w:pPr>
            <w:r>
              <w:rPr>
                <w:noProof w:val="0"/>
              </w:rPr>
              <w:t>respLength = 3</w:t>
            </w:r>
          </w:p>
          <w:p w:rsidR="00614D2D" w:rsidRDefault="00614D2D">
            <w:pPr>
              <w:pStyle w:val="PL"/>
              <w:keepNext/>
              <w:keepLines/>
              <w:rPr>
                <w:rFonts w:ascii="Arial" w:hAnsi="Arial"/>
                <w:noProof w:val="0"/>
                <w:sz w:val="18"/>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r>
              <w:t>1 to 4- no exception is thrown</w:t>
            </w:r>
          </w:p>
          <w:p w:rsidR="00614D2D" w:rsidRDefault="00614D2D">
            <w:pPr>
              <w:pStyle w:val="TAL"/>
            </w:pPr>
          </w:p>
          <w:p w:rsidR="00614D2D" w:rsidRDefault="00614D2D">
            <w:pPr>
              <w:pStyle w:val="TAL"/>
            </w:pPr>
          </w:p>
          <w:p w:rsidR="00614D2D" w:rsidRDefault="00614D2D">
            <w:pPr>
              <w:pStyle w:val="TAL"/>
            </w:pPr>
            <w:r>
              <w:t>5- SIMViewException AC_NOT_FULFILLED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ageBreakBefore/>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ageBreakBefore/>
            </w:pPr>
            <w:r>
              <w:t>updateBinary/updateRecord method with full Access Domain Parameter</w:t>
            </w:r>
          </w:p>
          <w:p w:rsidR="00614D2D" w:rsidRDefault="00614D2D">
            <w:pPr>
              <w:pStyle w:val="PL"/>
              <w:keepNext/>
              <w:keepLines/>
              <w:pageBreakBefore/>
              <w:rPr>
                <w:noProof w:val="0"/>
              </w:rPr>
            </w:pPr>
          </w:p>
          <w:p w:rsidR="00614D2D" w:rsidRDefault="00614D2D">
            <w:pPr>
              <w:pStyle w:val="PL"/>
              <w:keepNext/>
              <w:keepLines/>
              <w:pageBreakBefore/>
              <w:rPr>
                <w:noProof w:val="0"/>
              </w:rPr>
            </w:pPr>
            <w:r>
              <w:rPr>
                <w:noProof w:val="0"/>
              </w:rPr>
              <w:t>For each case, send an Envelope that triggers the applet with the EVENT_UNFORMATTED_SMS_PP_ENV event.</w:t>
            </w:r>
          </w:p>
          <w:p w:rsidR="00614D2D" w:rsidRDefault="00614D2D">
            <w:pPr>
              <w:pStyle w:val="PL"/>
              <w:keepNext/>
              <w:keepLines/>
              <w:pageBreakBefore/>
              <w:rPr>
                <w:noProof w:val="0"/>
              </w:rPr>
            </w:pPr>
          </w:p>
          <w:p w:rsidR="00614D2D" w:rsidRDefault="00614D2D">
            <w:pPr>
              <w:pStyle w:val="PL"/>
              <w:keepNext/>
              <w:keepLines/>
              <w:pageBreakBefore/>
              <w:rPr>
                <w:noProof w:val="0"/>
              </w:rPr>
            </w:pPr>
            <w:r>
              <w:rPr>
                <w:noProof w:val="0"/>
              </w:rPr>
              <w:t>1- Select EF-TNR file whose Update access condition is ALWAYS</w:t>
            </w:r>
          </w:p>
          <w:p w:rsidR="00614D2D" w:rsidRDefault="00614D2D">
            <w:pPr>
              <w:pStyle w:val="PL"/>
              <w:keepNext/>
              <w:keepLines/>
              <w:pageBreakBefore/>
              <w:rPr>
                <w:noProof w:val="0"/>
              </w:rPr>
            </w:pPr>
            <w:r>
              <w:rPr>
                <w:noProof w:val="0"/>
              </w:rPr>
              <w:t>Perform the updateBinary method:</w:t>
            </w:r>
          </w:p>
          <w:p w:rsidR="00614D2D" w:rsidRDefault="00614D2D">
            <w:pPr>
              <w:pStyle w:val="PL"/>
              <w:keepNext/>
              <w:keepLines/>
              <w:pageBreakBefore/>
              <w:rPr>
                <w:noProof w:val="0"/>
              </w:rPr>
            </w:pPr>
            <w:r>
              <w:rPr>
                <w:noProof w:val="0"/>
              </w:rPr>
              <w:t>fileOffset = 0</w:t>
            </w:r>
          </w:p>
          <w:p w:rsidR="00614D2D" w:rsidRDefault="00614D2D">
            <w:pPr>
              <w:pStyle w:val="PL"/>
              <w:keepNext/>
              <w:keepLines/>
              <w:pageBreakBefore/>
              <w:rPr>
                <w:noProof w:val="0"/>
              </w:rPr>
            </w:pPr>
            <w:r>
              <w:rPr>
                <w:noProof w:val="0"/>
              </w:rPr>
              <w:t>resp = abUpdate[FFFFFF]</w:t>
            </w:r>
          </w:p>
          <w:p w:rsidR="00614D2D" w:rsidRDefault="00614D2D">
            <w:pPr>
              <w:pStyle w:val="PL"/>
              <w:keepNext/>
              <w:keepLines/>
              <w:pageBreakBefore/>
              <w:rPr>
                <w:noProof w:val="0"/>
              </w:rPr>
            </w:pPr>
            <w:r>
              <w:rPr>
                <w:noProof w:val="0"/>
              </w:rPr>
              <w:t>respOffset = 0</w:t>
            </w:r>
          </w:p>
          <w:p w:rsidR="00614D2D" w:rsidRDefault="00614D2D">
            <w:pPr>
              <w:pStyle w:val="PL"/>
              <w:keepNext/>
              <w:keepLines/>
              <w:pageBreakBefore/>
              <w:rPr>
                <w:noProof w:val="0"/>
              </w:rPr>
            </w:pPr>
            <w:r>
              <w:rPr>
                <w:noProof w:val="0"/>
              </w:rPr>
              <w:t>respLength = 3</w:t>
            </w:r>
          </w:p>
          <w:p w:rsidR="00614D2D" w:rsidRDefault="00614D2D">
            <w:pPr>
              <w:pStyle w:val="PL"/>
              <w:keepNext/>
              <w:keepLines/>
              <w:pageBreakBefore/>
              <w:rPr>
                <w:noProof w:val="0"/>
              </w:rPr>
            </w:pPr>
          </w:p>
          <w:p w:rsidR="00614D2D" w:rsidRDefault="00614D2D">
            <w:pPr>
              <w:pStyle w:val="PL"/>
              <w:keepNext/>
              <w:keepLines/>
              <w:pageBreakBefore/>
              <w:rPr>
                <w:noProof w:val="0"/>
              </w:rPr>
            </w:pPr>
            <w:r>
              <w:rPr>
                <w:noProof w:val="0"/>
              </w:rPr>
              <w:t>2- Select EF-SMS file whose Update access condition is CHV1</w:t>
            </w:r>
          </w:p>
          <w:p w:rsidR="00614D2D" w:rsidRDefault="00614D2D">
            <w:pPr>
              <w:pStyle w:val="PL"/>
              <w:keepNext/>
              <w:keepLines/>
              <w:pageBreakBefore/>
              <w:rPr>
                <w:noProof w:val="0"/>
              </w:rPr>
            </w:pPr>
            <w:r>
              <w:rPr>
                <w:noProof w:val="0"/>
              </w:rPr>
              <w:t>Perform the updateRecord method:</w:t>
            </w:r>
          </w:p>
          <w:p w:rsidR="00614D2D" w:rsidRDefault="00614D2D">
            <w:pPr>
              <w:pStyle w:val="PL"/>
              <w:keepNext/>
              <w:keepLines/>
              <w:pageBreakBefore/>
              <w:rPr>
                <w:noProof w:val="0"/>
              </w:rPr>
            </w:pPr>
            <w:r>
              <w:rPr>
                <w:noProof w:val="0"/>
              </w:rPr>
              <w:t>recNumber = 1</w:t>
            </w:r>
          </w:p>
          <w:p w:rsidR="00614D2D" w:rsidRDefault="00614D2D">
            <w:pPr>
              <w:pStyle w:val="PL"/>
              <w:keepNext/>
              <w:keepLines/>
              <w:pageBreakBefore/>
              <w:rPr>
                <w:noProof w:val="0"/>
                <w:lang w:val="fr-FR"/>
              </w:rPr>
            </w:pPr>
            <w:r>
              <w:rPr>
                <w:noProof w:val="0"/>
                <w:lang w:val="fr-FR"/>
              </w:rPr>
              <w:t>mode = REC_ACC_MODE_ABSOLUTE_CURRENT</w:t>
            </w:r>
          </w:p>
          <w:p w:rsidR="00614D2D" w:rsidRDefault="00614D2D">
            <w:pPr>
              <w:pStyle w:val="PL"/>
              <w:keepNext/>
              <w:keepLines/>
              <w:pageBreakBefore/>
              <w:rPr>
                <w:noProof w:val="0"/>
              </w:rPr>
            </w:pPr>
            <w:r>
              <w:rPr>
                <w:noProof w:val="0"/>
              </w:rPr>
              <w:t>recOffset = 0resp = abUpdate[]</w:t>
            </w:r>
          </w:p>
          <w:p w:rsidR="00614D2D" w:rsidRDefault="00614D2D">
            <w:pPr>
              <w:pStyle w:val="PL"/>
              <w:keepNext/>
              <w:keepLines/>
              <w:pageBreakBefore/>
              <w:rPr>
                <w:noProof w:val="0"/>
              </w:rPr>
            </w:pPr>
            <w:r>
              <w:rPr>
                <w:noProof w:val="0"/>
              </w:rPr>
              <w:t>respOffset = 0</w:t>
            </w:r>
          </w:p>
          <w:p w:rsidR="00614D2D" w:rsidRDefault="00614D2D">
            <w:pPr>
              <w:pStyle w:val="PL"/>
              <w:keepNext/>
              <w:keepLines/>
              <w:pageBreakBefore/>
              <w:rPr>
                <w:noProof w:val="0"/>
              </w:rPr>
            </w:pPr>
            <w:r>
              <w:rPr>
                <w:noProof w:val="0"/>
              </w:rPr>
              <w:t>respLength = 3</w:t>
            </w:r>
          </w:p>
          <w:p w:rsidR="00614D2D" w:rsidRDefault="00614D2D">
            <w:pPr>
              <w:pStyle w:val="PL"/>
              <w:keepNext/>
              <w:keepLines/>
              <w:pageBreakBefore/>
              <w:rPr>
                <w:noProof w:val="0"/>
              </w:rPr>
            </w:pPr>
          </w:p>
          <w:p w:rsidR="00614D2D" w:rsidRDefault="00614D2D">
            <w:pPr>
              <w:pStyle w:val="PL"/>
              <w:keepNext/>
              <w:keepLines/>
              <w:pageBreakBefore/>
              <w:rPr>
                <w:noProof w:val="0"/>
              </w:rPr>
            </w:pPr>
            <w:r>
              <w:rPr>
                <w:noProof w:val="0"/>
              </w:rPr>
              <w:t>3- Select EF-FDN file whose Update access condition is CHV2</w:t>
            </w:r>
          </w:p>
          <w:p w:rsidR="00614D2D" w:rsidRDefault="00614D2D">
            <w:pPr>
              <w:pStyle w:val="PL"/>
              <w:keepNext/>
              <w:keepLines/>
              <w:pageBreakBefore/>
              <w:rPr>
                <w:noProof w:val="0"/>
              </w:rPr>
            </w:pPr>
            <w:r>
              <w:rPr>
                <w:noProof w:val="0"/>
              </w:rPr>
              <w:t>Perform the updateBinary method:</w:t>
            </w:r>
          </w:p>
          <w:p w:rsidR="00614D2D" w:rsidRDefault="00614D2D">
            <w:pPr>
              <w:pStyle w:val="PL"/>
              <w:keepNext/>
              <w:keepLines/>
              <w:pageBreakBefore/>
              <w:rPr>
                <w:noProof w:val="0"/>
              </w:rPr>
            </w:pPr>
            <w:r>
              <w:rPr>
                <w:noProof w:val="0"/>
              </w:rPr>
              <w:t>recNumber = 1</w:t>
            </w:r>
          </w:p>
          <w:p w:rsidR="00614D2D" w:rsidRDefault="00614D2D">
            <w:pPr>
              <w:pStyle w:val="PL"/>
              <w:keepNext/>
              <w:keepLines/>
              <w:pageBreakBefore/>
              <w:rPr>
                <w:noProof w:val="0"/>
                <w:lang w:val="fr-FR"/>
              </w:rPr>
            </w:pPr>
            <w:r>
              <w:rPr>
                <w:noProof w:val="0"/>
                <w:lang w:val="fr-FR"/>
              </w:rPr>
              <w:t>mode = REC_ACC_MODE_ABSOLUTE_CURRENT</w:t>
            </w:r>
          </w:p>
          <w:p w:rsidR="00614D2D" w:rsidRDefault="00614D2D">
            <w:pPr>
              <w:pStyle w:val="PL"/>
              <w:keepNext/>
              <w:keepLines/>
              <w:pageBreakBefore/>
              <w:rPr>
                <w:noProof w:val="0"/>
              </w:rPr>
            </w:pPr>
            <w:r>
              <w:rPr>
                <w:noProof w:val="0"/>
              </w:rPr>
              <w:t>recOffset = 0</w:t>
            </w:r>
          </w:p>
          <w:p w:rsidR="00614D2D" w:rsidRDefault="00614D2D">
            <w:pPr>
              <w:pStyle w:val="PL"/>
              <w:keepNext/>
              <w:keepLines/>
              <w:pageBreakBefore/>
              <w:rPr>
                <w:noProof w:val="0"/>
              </w:rPr>
            </w:pPr>
            <w:r>
              <w:rPr>
                <w:noProof w:val="0"/>
              </w:rPr>
              <w:t>resp = abUpdate[]</w:t>
            </w:r>
          </w:p>
          <w:p w:rsidR="00614D2D" w:rsidRDefault="00614D2D">
            <w:pPr>
              <w:pStyle w:val="PL"/>
              <w:keepNext/>
              <w:keepLines/>
              <w:pageBreakBefore/>
              <w:rPr>
                <w:noProof w:val="0"/>
              </w:rPr>
            </w:pPr>
            <w:r>
              <w:rPr>
                <w:noProof w:val="0"/>
              </w:rPr>
              <w:t>respOffset = 0</w:t>
            </w:r>
          </w:p>
          <w:p w:rsidR="00614D2D" w:rsidRDefault="00614D2D">
            <w:pPr>
              <w:pStyle w:val="PL"/>
              <w:keepNext/>
              <w:keepLines/>
              <w:pageBreakBefore/>
              <w:rPr>
                <w:noProof w:val="0"/>
              </w:rPr>
            </w:pPr>
            <w:r>
              <w:rPr>
                <w:noProof w:val="0"/>
              </w:rPr>
              <w:t>respLength = 3</w:t>
            </w:r>
          </w:p>
          <w:p w:rsidR="00614D2D" w:rsidRDefault="00614D2D">
            <w:pPr>
              <w:pStyle w:val="PL"/>
              <w:keepNext/>
              <w:keepLines/>
              <w:pageBreakBefore/>
              <w:rPr>
                <w:noProof w:val="0"/>
              </w:rPr>
            </w:pPr>
          </w:p>
          <w:p w:rsidR="00614D2D" w:rsidRDefault="00614D2D">
            <w:pPr>
              <w:pStyle w:val="PL"/>
              <w:keepNext/>
              <w:keepLines/>
              <w:pageBreakBefore/>
              <w:rPr>
                <w:noProof w:val="0"/>
              </w:rPr>
            </w:pPr>
            <w:r>
              <w:rPr>
                <w:noProof w:val="0"/>
              </w:rPr>
              <w:t>4- Select EF-SUME file Update access condition is ADM0</w:t>
            </w:r>
          </w:p>
          <w:p w:rsidR="00614D2D" w:rsidRDefault="00614D2D">
            <w:pPr>
              <w:pStyle w:val="PL"/>
              <w:keepNext/>
              <w:keepLines/>
              <w:pageBreakBefore/>
              <w:rPr>
                <w:noProof w:val="0"/>
              </w:rPr>
            </w:pPr>
            <w:r>
              <w:rPr>
                <w:noProof w:val="0"/>
              </w:rPr>
              <w:t>Perform the updateBinary method:</w:t>
            </w:r>
          </w:p>
          <w:p w:rsidR="00614D2D" w:rsidRDefault="00614D2D">
            <w:pPr>
              <w:pStyle w:val="PL"/>
              <w:keepNext/>
              <w:keepLines/>
              <w:pageBreakBefore/>
              <w:rPr>
                <w:noProof w:val="0"/>
              </w:rPr>
            </w:pPr>
            <w:r>
              <w:rPr>
                <w:noProof w:val="0"/>
              </w:rPr>
              <w:t>fileOffset = 0</w:t>
            </w:r>
          </w:p>
          <w:p w:rsidR="00614D2D" w:rsidRDefault="00614D2D">
            <w:pPr>
              <w:pStyle w:val="PL"/>
              <w:keepNext/>
              <w:keepLines/>
              <w:pageBreakBefore/>
              <w:rPr>
                <w:noProof w:val="0"/>
              </w:rPr>
            </w:pPr>
            <w:r>
              <w:rPr>
                <w:noProof w:val="0"/>
              </w:rPr>
              <w:t>resp = abUpdate[]</w:t>
            </w:r>
          </w:p>
          <w:p w:rsidR="00614D2D" w:rsidRDefault="00614D2D">
            <w:pPr>
              <w:pStyle w:val="PL"/>
              <w:keepNext/>
              <w:keepLines/>
              <w:pageBreakBefore/>
              <w:rPr>
                <w:noProof w:val="0"/>
              </w:rPr>
            </w:pPr>
            <w:r>
              <w:rPr>
                <w:noProof w:val="0"/>
              </w:rPr>
              <w:t>respOffset = 0</w:t>
            </w:r>
          </w:p>
          <w:p w:rsidR="00614D2D" w:rsidRDefault="00614D2D">
            <w:pPr>
              <w:pStyle w:val="PL"/>
              <w:keepNext/>
              <w:keepLines/>
              <w:pageBreakBefore/>
              <w:rPr>
                <w:noProof w:val="0"/>
              </w:rPr>
            </w:pPr>
            <w:r>
              <w:rPr>
                <w:noProof w:val="0"/>
              </w:rPr>
              <w:t>respLength = 3</w:t>
            </w:r>
          </w:p>
          <w:p w:rsidR="00614D2D" w:rsidRDefault="00614D2D">
            <w:pPr>
              <w:pStyle w:val="PL"/>
              <w:keepNext/>
              <w:keepLines/>
              <w:pageBreakBefore/>
              <w:rPr>
                <w:noProof w:val="0"/>
              </w:rPr>
            </w:pPr>
          </w:p>
          <w:p w:rsidR="00614D2D" w:rsidRDefault="00614D2D">
            <w:pPr>
              <w:pStyle w:val="PL"/>
              <w:keepNext/>
              <w:keepLines/>
              <w:pageBreakBefore/>
              <w:rPr>
                <w:noProof w:val="0"/>
              </w:rPr>
            </w:pPr>
            <w:r>
              <w:rPr>
                <w:noProof w:val="0"/>
              </w:rPr>
              <w:t>5- Select EF-TNU file whose Update access condition is NEVER</w:t>
            </w:r>
          </w:p>
          <w:p w:rsidR="00614D2D" w:rsidRDefault="00614D2D">
            <w:pPr>
              <w:pStyle w:val="PL"/>
              <w:keepNext/>
              <w:keepLines/>
              <w:pageBreakBefore/>
              <w:rPr>
                <w:noProof w:val="0"/>
              </w:rPr>
            </w:pPr>
            <w:r>
              <w:rPr>
                <w:noProof w:val="0"/>
              </w:rPr>
              <w:t>Perform the updateBinary method:</w:t>
            </w:r>
          </w:p>
          <w:p w:rsidR="00614D2D" w:rsidRDefault="00614D2D">
            <w:pPr>
              <w:pStyle w:val="PL"/>
              <w:keepNext/>
              <w:keepLines/>
              <w:pageBreakBefore/>
              <w:rPr>
                <w:noProof w:val="0"/>
              </w:rPr>
            </w:pPr>
            <w:r>
              <w:rPr>
                <w:noProof w:val="0"/>
              </w:rPr>
              <w:t>fileOffset = 0</w:t>
            </w:r>
          </w:p>
          <w:p w:rsidR="00614D2D" w:rsidRDefault="00614D2D">
            <w:pPr>
              <w:pStyle w:val="PL"/>
              <w:keepNext/>
              <w:keepLines/>
              <w:pageBreakBefore/>
              <w:rPr>
                <w:noProof w:val="0"/>
              </w:rPr>
            </w:pPr>
            <w:r>
              <w:rPr>
                <w:noProof w:val="0"/>
              </w:rPr>
              <w:t>resp = abUpdate[]</w:t>
            </w:r>
          </w:p>
          <w:p w:rsidR="00614D2D" w:rsidRDefault="00614D2D">
            <w:pPr>
              <w:pStyle w:val="PL"/>
              <w:keepNext/>
              <w:keepLines/>
              <w:pageBreakBefore/>
              <w:rPr>
                <w:noProof w:val="0"/>
              </w:rPr>
            </w:pPr>
            <w:r>
              <w:rPr>
                <w:noProof w:val="0"/>
              </w:rPr>
              <w:t>respOffset = 0</w:t>
            </w:r>
          </w:p>
          <w:p w:rsidR="00614D2D" w:rsidRDefault="00614D2D">
            <w:pPr>
              <w:pStyle w:val="PL"/>
              <w:keepNext/>
              <w:keepLines/>
              <w:pageBreakBefore/>
              <w:rPr>
                <w:noProof w:val="0"/>
              </w:rPr>
            </w:pPr>
            <w:r>
              <w:rPr>
                <w:noProof w:val="0"/>
              </w:rPr>
              <w:t>respLength = 3</w:t>
            </w:r>
          </w:p>
          <w:p w:rsidR="00614D2D" w:rsidRDefault="00614D2D">
            <w:pPr>
              <w:pStyle w:val="PL"/>
              <w:keepNext/>
              <w:keepLines/>
              <w:pageBreakBefore/>
              <w:rPr>
                <w:rFonts w:ascii="Arial" w:hAnsi="Arial"/>
                <w:noProof w:val="0"/>
                <w:sz w:val="18"/>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ageBreakBefore/>
            </w:pPr>
            <w:r>
              <w:t>1 to 4- no exception is thrown</w:t>
            </w:r>
          </w:p>
          <w:p w:rsidR="00614D2D" w:rsidRDefault="00614D2D">
            <w:pPr>
              <w:pStyle w:val="TAL"/>
              <w:pageBreakBefore/>
            </w:pPr>
          </w:p>
          <w:p w:rsidR="00614D2D" w:rsidRDefault="00614D2D">
            <w:pPr>
              <w:pStyle w:val="TAL"/>
              <w:pageBreakBefore/>
            </w:pPr>
          </w:p>
          <w:p w:rsidR="00614D2D" w:rsidRDefault="00614D2D">
            <w:pPr>
              <w:pStyle w:val="TAL"/>
              <w:pageBreakBefore/>
            </w:pPr>
            <w:r>
              <w:t>5- SIMViewException AC_NOT_FULFILLED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ageBreakBefore/>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invalidate method with full Access Domain Parameter</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1- Select EF-TNR file whose Invalidate access condition is ALWAYS</w:t>
            </w:r>
          </w:p>
          <w:p w:rsidR="00614D2D" w:rsidRDefault="00614D2D">
            <w:pPr>
              <w:pStyle w:val="PL"/>
              <w:rPr>
                <w:noProof w:val="0"/>
              </w:rPr>
            </w:pPr>
            <w:r>
              <w:rPr>
                <w:noProof w:val="0"/>
              </w:rPr>
              <w:t>Perform the invalidate method</w:t>
            </w:r>
          </w:p>
          <w:p w:rsidR="00614D2D" w:rsidRDefault="00614D2D">
            <w:pPr>
              <w:pStyle w:val="PL"/>
              <w:rPr>
                <w:noProof w:val="0"/>
              </w:rPr>
            </w:pPr>
          </w:p>
          <w:p w:rsidR="00614D2D" w:rsidRDefault="00614D2D">
            <w:pPr>
              <w:pStyle w:val="PL"/>
              <w:rPr>
                <w:noProof w:val="0"/>
              </w:rPr>
            </w:pPr>
            <w:r>
              <w:rPr>
                <w:noProof w:val="0"/>
              </w:rPr>
              <w:t>2- Select EF-TIAC file whose Invalidate access condition is CHV1</w:t>
            </w:r>
          </w:p>
          <w:p w:rsidR="00614D2D" w:rsidRDefault="00614D2D">
            <w:pPr>
              <w:pStyle w:val="PL"/>
              <w:rPr>
                <w:noProof w:val="0"/>
              </w:rPr>
            </w:pPr>
            <w:r>
              <w:rPr>
                <w:noProof w:val="0"/>
              </w:rPr>
              <w:t>Perform the invalidate method</w:t>
            </w:r>
          </w:p>
          <w:p w:rsidR="00614D2D" w:rsidRDefault="00614D2D">
            <w:pPr>
              <w:pStyle w:val="PL"/>
              <w:rPr>
                <w:noProof w:val="0"/>
              </w:rPr>
            </w:pPr>
          </w:p>
          <w:p w:rsidR="00614D2D" w:rsidRDefault="00614D2D">
            <w:pPr>
              <w:pStyle w:val="PL"/>
              <w:rPr>
                <w:noProof w:val="0"/>
              </w:rPr>
            </w:pPr>
            <w:r>
              <w:rPr>
                <w:noProof w:val="0"/>
              </w:rPr>
              <w:t>3- Select EF-ADN file whose Invalidate access condition is CHV2</w:t>
            </w:r>
          </w:p>
          <w:p w:rsidR="00614D2D" w:rsidRDefault="00614D2D">
            <w:pPr>
              <w:pStyle w:val="PL"/>
              <w:rPr>
                <w:noProof w:val="0"/>
              </w:rPr>
            </w:pPr>
            <w:r>
              <w:rPr>
                <w:noProof w:val="0"/>
              </w:rPr>
              <w:t>Perform the invalidate method</w:t>
            </w:r>
          </w:p>
          <w:p w:rsidR="00614D2D" w:rsidRDefault="00614D2D">
            <w:pPr>
              <w:pStyle w:val="PL"/>
              <w:rPr>
                <w:noProof w:val="0"/>
              </w:rPr>
            </w:pPr>
          </w:p>
          <w:p w:rsidR="00614D2D" w:rsidRDefault="00614D2D">
            <w:pPr>
              <w:pStyle w:val="PL"/>
              <w:rPr>
                <w:noProof w:val="0"/>
              </w:rPr>
            </w:pPr>
            <w:r>
              <w:rPr>
                <w:noProof w:val="0"/>
              </w:rPr>
              <w:t>4- Select EF-SUME file Invalidate access condition is ADM0</w:t>
            </w:r>
          </w:p>
          <w:p w:rsidR="00614D2D" w:rsidRDefault="00614D2D">
            <w:pPr>
              <w:pStyle w:val="PL"/>
              <w:rPr>
                <w:noProof w:val="0"/>
              </w:rPr>
            </w:pPr>
            <w:r>
              <w:rPr>
                <w:noProof w:val="0"/>
              </w:rPr>
              <w:t>Perform the invalidate method</w:t>
            </w:r>
          </w:p>
          <w:p w:rsidR="00614D2D" w:rsidRDefault="00614D2D">
            <w:pPr>
              <w:pStyle w:val="PL"/>
              <w:rPr>
                <w:noProof w:val="0"/>
              </w:rPr>
            </w:pPr>
          </w:p>
          <w:p w:rsidR="00614D2D" w:rsidRDefault="00614D2D">
            <w:pPr>
              <w:pStyle w:val="PL"/>
              <w:rPr>
                <w:noProof w:val="0"/>
              </w:rPr>
            </w:pPr>
            <w:r>
              <w:rPr>
                <w:noProof w:val="0"/>
              </w:rPr>
              <w:t>5- Select EF-CNIV file whose Invalidate access condition is NEVER</w:t>
            </w:r>
          </w:p>
          <w:p w:rsidR="00614D2D" w:rsidRDefault="00614D2D">
            <w:pPr>
              <w:pStyle w:val="PL"/>
              <w:rPr>
                <w:noProof w:val="0"/>
              </w:rPr>
            </w:pPr>
            <w:r>
              <w:rPr>
                <w:noProof w:val="0"/>
              </w:rPr>
              <w:t>Perform the invalidate method</w:t>
            </w:r>
          </w:p>
          <w:p w:rsidR="00614D2D" w:rsidRDefault="00614D2D">
            <w:pPr>
              <w:pStyle w:val="PL"/>
              <w:rPr>
                <w:rFonts w:ascii="Arial" w:hAnsi="Arial"/>
                <w:noProof w:val="0"/>
                <w:sz w:val="18"/>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1 to 4- no exception is thrown</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5- SIMViewException AC_NOT_FULFILLED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rehabilitate method with full Access Domain Parameter</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1- Select EF-TNR file whose Rehabilitate access condition is ALWAYS</w:t>
            </w:r>
          </w:p>
          <w:p w:rsidR="00614D2D" w:rsidRDefault="00614D2D">
            <w:pPr>
              <w:pStyle w:val="PL"/>
              <w:keepNext/>
              <w:keepLines/>
              <w:rPr>
                <w:noProof w:val="0"/>
              </w:rPr>
            </w:pPr>
            <w:r>
              <w:rPr>
                <w:noProof w:val="0"/>
              </w:rPr>
              <w:t>Perform the rehabilitate method</w:t>
            </w:r>
          </w:p>
          <w:p w:rsidR="00614D2D" w:rsidRDefault="00614D2D">
            <w:pPr>
              <w:pStyle w:val="PL"/>
              <w:keepNext/>
              <w:keepLines/>
              <w:rPr>
                <w:noProof w:val="0"/>
              </w:rPr>
            </w:pPr>
          </w:p>
          <w:p w:rsidR="00614D2D" w:rsidRDefault="00614D2D">
            <w:pPr>
              <w:pStyle w:val="PL"/>
              <w:keepNext/>
              <w:keepLines/>
              <w:rPr>
                <w:noProof w:val="0"/>
              </w:rPr>
            </w:pPr>
            <w:r>
              <w:rPr>
                <w:noProof w:val="0"/>
              </w:rPr>
              <w:t>2- Select EF-IMSI file whose Rehabilitate access condition is CHV1</w:t>
            </w:r>
          </w:p>
          <w:p w:rsidR="00614D2D" w:rsidRDefault="00614D2D">
            <w:pPr>
              <w:pStyle w:val="PL"/>
              <w:keepNext/>
              <w:keepLines/>
              <w:rPr>
                <w:noProof w:val="0"/>
              </w:rPr>
            </w:pPr>
            <w:r>
              <w:rPr>
                <w:noProof w:val="0"/>
              </w:rPr>
              <w:t>Perform the rehabilitate method</w:t>
            </w:r>
          </w:p>
          <w:p w:rsidR="00614D2D" w:rsidRDefault="00614D2D">
            <w:pPr>
              <w:pStyle w:val="PL"/>
              <w:keepNext/>
              <w:keepLines/>
              <w:rPr>
                <w:noProof w:val="0"/>
              </w:rPr>
            </w:pPr>
          </w:p>
          <w:p w:rsidR="00614D2D" w:rsidRDefault="00614D2D">
            <w:pPr>
              <w:pStyle w:val="PL"/>
              <w:keepNext/>
              <w:keepLines/>
              <w:rPr>
                <w:noProof w:val="0"/>
              </w:rPr>
            </w:pPr>
            <w:r>
              <w:rPr>
                <w:noProof w:val="0"/>
              </w:rPr>
              <w:t>3- Select EF-ADN file whose Rehabilitate access condition is CHV2</w:t>
            </w:r>
          </w:p>
          <w:p w:rsidR="00614D2D" w:rsidRDefault="00614D2D">
            <w:pPr>
              <w:pStyle w:val="PL"/>
              <w:keepNext/>
              <w:keepLines/>
              <w:rPr>
                <w:noProof w:val="0"/>
              </w:rPr>
            </w:pPr>
            <w:r>
              <w:rPr>
                <w:noProof w:val="0"/>
              </w:rPr>
              <w:t>Perform the rehabilitate method</w:t>
            </w:r>
          </w:p>
          <w:p w:rsidR="00614D2D" w:rsidRDefault="00614D2D">
            <w:pPr>
              <w:pStyle w:val="PL"/>
              <w:keepNext/>
              <w:keepLines/>
              <w:rPr>
                <w:noProof w:val="0"/>
              </w:rPr>
            </w:pPr>
          </w:p>
          <w:p w:rsidR="00614D2D" w:rsidRDefault="00614D2D">
            <w:pPr>
              <w:pStyle w:val="PL"/>
              <w:keepNext/>
              <w:keepLines/>
              <w:rPr>
                <w:noProof w:val="0"/>
              </w:rPr>
            </w:pPr>
            <w:r>
              <w:rPr>
                <w:noProof w:val="0"/>
              </w:rPr>
              <w:t>4- Select EF-SUME file Rehabilitate access condition is ADM0</w:t>
            </w:r>
          </w:p>
          <w:p w:rsidR="00614D2D" w:rsidRDefault="00614D2D">
            <w:pPr>
              <w:pStyle w:val="PL"/>
              <w:keepNext/>
              <w:keepLines/>
              <w:rPr>
                <w:noProof w:val="0"/>
              </w:rPr>
            </w:pPr>
            <w:r>
              <w:rPr>
                <w:noProof w:val="0"/>
              </w:rPr>
              <w:t>Perform the rehabilitate method</w:t>
            </w:r>
          </w:p>
          <w:p w:rsidR="00614D2D" w:rsidRDefault="00614D2D">
            <w:pPr>
              <w:pStyle w:val="PL"/>
              <w:keepNext/>
              <w:keepLines/>
              <w:rPr>
                <w:noProof w:val="0"/>
              </w:rPr>
            </w:pPr>
          </w:p>
          <w:p w:rsidR="00614D2D" w:rsidRDefault="00614D2D">
            <w:pPr>
              <w:pStyle w:val="PL"/>
              <w:keepNext/>
              <w:keepLines/>
              <w:rPr>
                <w:noProof w:val="0"/>
              </w:rPr>
            </w:pPr>
            <w:r>
              <w:rPr>
                <w:noProof w:val="0"/>
              </w:rPr>
              <w:t>5- Select EF-CNRI file whose Rehabilitate access condition is NEVER</w:t>
            </w:r>
          </w:p>
          <w:p w:rsidR="00614D2D" w:rsidRDefault="00614D2D">
            <w:pPr>
              <w:pStyle w:val="PL"/>
              <w:keepNext/>
              <w:keepLines/>
              <w:rPr>
                <w:noProof w:val="0"/>
              </w:rPr>
            </w:pPr>
            <w:r>
              <w:rPr>
                <w:noProof w:val="0"/>
              </w:rPr>
              <w:t>Perform the rehabilitate method</w:t>
            </w:r>
          </w:p>
          <w:p w:rsidR="00614D2D" w:rsidRDefault="00614D2D">
            <w:pPr>
              <w:pStyle w:val="PL"/>
              <w:keepNext/>
              <w:keepLines/>
              <w:rPr>
                <w:rFonts w:ascii="Arial" w:hAnsi="Arial"/>
                <w:noProof w:val="0"/>
                <w:sz w:val="18"/>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r>
              <w:t>1 to 4- no exception is thrown</w:t>
            </w:r>
          </w:p>
          <w:p w:rsidR="00614D2D" w:rsidRDefault="00614D2D">
            <w:pPr>
              <w:pStyle w:val="TAL"/>
            </w:pPr>
          </w:p>
          <w:p w:rsidR="00614D2D" w:rsidRDefault="00614D2D">
            <w:pPr>
              <w:pStyle w:val="TAL"/>
            </w:pPr>
          </w:p>
          <w:p w:rsidR="00614D2D" w:rsidRDefault="00614D2D">
            <w:pPr>
              <w:pStyle w:val="TAL"/>
            </w:pPr>
            <w:r>
              <w:t>5- SIMViewException AC_NOT_FULFILLED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increase method with full Access Domain Parameter</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1- Select EF-CNR file whose Increase access condition is ALWAYS</w:t>
            </w:r>
          </w:p>
          <w:p w:rsidR="00614D2D" w:rsidRDefault="00614D2D">
            <w:pPr>
              <w:pStyle w:val="PL"/>
              <w:rPr>
                <w:noProof w:val="0"/>
              </w:rPr>
            </w:pPr>
            <w:r>
              <w:rPr>
                <w:noProof w:val="0"/>
              </w:rPr>
              <w:t>Perform the increase method:</w:t>
            </w:r>
          </w:p>
          <w:p w:rsidR="00614D2D" w:rsidRDefault="00614D2D">
            <w:pPr>
              <w:pStyle w:val="PL"/>
              <w:rPr>
                <w:noProof w:val="0"/>
              </w:rPr>
            </w:pPr>
            <w:r>
              <w:rPr>
                <w:noProof w:val="0"/>
              </w:rPr>
              <w:t>incr = abIncreaseValue[]</w:t>
            </w:r>
          </w:p>
          <w:p w:rsidR="00614D2D" w:rsidRDefault="00614D2D">
            <w:pPr>
              <w:pStyle w:val="PL"/>
              <w:rPr>
                <w:noProof w:val="0"/>
              </w:rPr>
            </w:pPr>
            <w:r>
              <w:rPr>
                <w:noProof w:val="0"/>
              </w:rPr>
              <w:t>incrOffset = 0</w:t>
            </w:r>
          </w:p>
          <w:p w:rsidR="00614D2D" w:rsidRDefault="00614D2D">
            <w:pPr>
              <w:pStyle w:val="PL"/>
              <w:rPr>
                <w:noProof w:val="0"/>
              </w:rPr>
            </w:pPr>
            <w:r>
              <w:rPr>
                <w:noProof w:val="0"/>
              </w:rPr>
              <w:t>resp = abRead[]</w:t>
            </w:r>
          </w:p>
          <w:p w:rsidR="00614D2D" w:rsidRDefault="00614D2D">
            <w:pPr>
              <w:pStyle w:val="PL"/>
              <w:rPr>
                <w:noProof w:val="0"/>
              </w:rPr>
            </w:pPr>
            <w:r>
              <w:rPr>
                <w:noProof w:val="0"/>
              </w:rPr>
              <w:t>respOffset = 0</w:t>
            </w:r>
          </w:p>
          <w:p w:rsidR="00614D2D" w:rsidRDefault="00614D2D">
            <w:pPr>
              <w:pStyle w:val="PL"/>
              <w:rPr>
                <w:noProof w:val="0"/>
              </w:rPr>
            </w:pPr>
          </w:p>
          <w:p w:rsidR="00614D2D" w:rsidRDefault="00614D2D">
            <w:pPr>
              <w:pStyle w:val="PL"/>
              <w:rPr>
                <w:noProof w:val="0"/>
              </w:rPr>
            </w:pPr>
            <w:r>
              <w:rPr>
                <w:noProof w:val="0"/>
              </w:rPr>
              <w:t>2- Select EF-ACM file whose Increase access condition is CHV1</w:t>
            </w:r>
          </w:p>
          <w:p w:rsidR="00614D2D" w:rsidRDefault="00614D2D">
            <w:pPr>
              <w:pStyle w:val="PL"/>
              <w:rPr>
                <w:noProof w:val="0"/>
              </w:rPr>
            </w:pPr>
            <w:r>
              <w:rPr>
                <w:noProof w:val="0"/>
              </w:rPr>
              <w:t>Perform the increase method:</w:t>
            </w:r>
          </w:p>
          <w:p w:rsidR="00614D2D" w:rsidRDefault="00614D2D">
            <w:pPr>
              <w:pStyle w:val="PL"/>
              <w:rPr>
                <w:noProof w:val="0"/>
              </w:rPr>
            </w:pPr>
            <w:r>
              <w:rPr>
                <w:noProof w:val="0"/>
              </w:rPr>
              <w:t>incr = abIncreaseValue[]</w:t>
            </w:r>
          </w:p>
          <w:p w:rsidR="00614D2D" w:rsidRDefault="00614D2D">
            <w:pPr>
              <w:pStyle w:val="PL"/>
              <w:rPr>
                <w:noProof w:val="0"/>
              </w:rPr>
            </w:pPr>
            <w:r>
              <w:rPr>
                <w:noProof w:val="0"/>
              </w:rPr>
              <w:t>incrOffset = 0</w:t>
            </w:r>
          </w:p>
          <w:p w:rsidR="00614D2D" w:rsidRDefault="00614D2D">
            <w:pPr>
              <w:pStyle w:val="PL"/>
              <w:rPr>
                <w:noProof w:val="0"/>
              </w:rPr>
            </w:pPr>
            <w:r>
              <w:rPr>
                <w:noProof w:val="0"/>
              </w:rPr>
              <w:t>resp = abRead[]</w:t>
            </w:r>
          </w:p>
          <w:p w:rsidR="00614D2D" w:rsidRDefault="00614D2D">
            <w:pPr>
              <w:pStyle w:val="PL"/>
              <w:rPr>
                <w:noProof w:val="0"/>
              </w:rPr>
            </w:pPr>
            <w:r>
              <w:rPr>
                <w:noProof w:val="0"/>
              </w:rPr>
              <w:t>respOffset = 0</w:t>
            </w:r>
          </w:p>
          <w:p w:rsidR="00614D2D" w:rsidRDefault="00614D2D">
            <w:pPr>
              <w:pStyle w:val="PL"/>
              <w:rPr>
                <w:noProof w:val="0"/>
              </w:rPr>
            </w:pPr>
          </w:p>
          <w:p w:rsidR="00614D2D" w:rsidRDefault="00614D2D">
            <w:pPr>
              <w:pStyle w:val="PL"/>
              <w:rPr>
                <w:noProof w:val="0"/>
              </w:rPr>
            </w:pPr>
            <w:r>
              <w:rPr>
                <w:noProof w:val="0"/>
              </w:rPr>
              <w:t>3- Select EF-CIAC file whose Increase access condition is CHV2</w:t>
            </w:r>
          </w:p>
          <w:p w:rsidR="00614D2D" w:rsidRDefault="00614D2D">
            <w:pPr>
              <w:pStyle w:val="PL"/>
              <w:rPr>
                <w:noProof w:val="0"/>
              </w:rPr>
            </w:pPr>
            <w:r>
              <w:rPr>
                <w:noProof w:val="0"/>
              </w:rPr>
              <w:t>Perform the increase method:</w:t>
            </w:r>
          </w:p>
          <w:p w:rsidR="00614D2D" w:rsidRDefault="00614D2D">
            <w:pPr>
              <w:pStyle w:val="PL"/>
              <w:rPr>
                <w:noProof w:val="0"/>
              </w:rPr>
            </w:pPr>
            <w:r>
              <w:rPr>
                <w:noProof w:val="0"/>
              </w:rPr>
              <w:t>incr = abIncreaseValue[]</w:t>
            </w:r>
          </w:p>
          <w:p w:rsidR="00614D2D" w:rsidRDefault="00614D2D">
            <w:pPr>
              <w:pStyle w:val="PL"/>
              <w:rPr>
                <w:noProof w:val="0"/>
              </w:rPr>
            </w:pPr>
            <w:r>
              <w:rPr>
                <w:noProof w:val="0"/>
              </w:rPr>
              <w:t>incrOffset = 0</w:t>
            </w:r>
          </w:p>
          <w:p w:rsidR="00614D2D" w:rsidRDefault="00614D2D">
            <w:pPr>
              <w:pStyle w:val="PL"/>
              <w:rPr>
                <w:noProof w:val="0"/>
              </w:rPr>
            </w:pPr>
            <w:r>
              <w:rPr>
                <w:noProof w:val="0"/>
              </w:rPr>
              <w:t>resp = abRead[]</w:t>
            </w:r>
          </w:p>
          <w:p w:rsidR="00614D2D" w:rsidRDefault="00614D2D">
            <w:pPr>
              <w:pStyle w:val="PL"/>
              <w:rPr>
                <w:noProof w:val="0"/>
              </w:rPr>
            </w:pPr>
            <w:r>
              <w:rPr>
                <w:noProof w:val="0"/>
              </w:rPr>
              <w:t>respOffset = 0</w:t>
            </w:r>
          </w:p>
          <w:p w:rsidR="00614D2D" w:rsidRDefault="00614D2D">
            <w:pPr>
              <w:pStyle w:val="PL"/>
              <w:rPr>
                <w:noProof w:val="0"/>
              </w:rPr>
            </w:pPr>
          </w:p>
          <w:p w:rsidR="00614D2D" w:rsidRDefault="00614D2D">
            <w:pPr>
              <w:pStyle w:val="PL"/>
              <w:rPr>
                <w:noProof w:val="0"/>
              </w:rPr>
            </w:pPr>
            <w:r>
              <w:rPr>
                <w:noProof w:val="0"/>
              </w:rPr>
              <w:t>4- Select EF-CIAA file Increase access condition is ADM0</w:t>
            </w:r>
          </w:p>
          <w:p w:rsidR="00614D2D" w:rsidRDefault="00614D2D">
            <w:pPr>
              <w:pStyle w:val="PL"/>
              <w:rPr>
                <w:noProof w:val="0"/>
              </w:rPr>
            </w:pPr>
            <w:r>
              <w:rPr>
                <w:noProof w:val="0"/>
              </w:rPr>
              <w:t>Perform the increase method:</w:t>
            </w:r>
          </w:p>
          <w:p w:rsidR="00614D2D" w:rsidRDefault="00614D2D">
            <w:pPr>
              <w:pStyle w:val="PL"/>
              <w:rPr>
                <w:noProof w:val="0"/>
              </w:rPr>
            </w:pPr>
            <w:r>
              <w:rPr>
                <w:noProof w:val="0"/>
              </w:rPr>
              <w:t>incr = abIncreaseValue[]</w:t>
            </w:r>
          </w:p>
          <w:p w:rsidR="00614D2D" w:rsidRDefault="00614D2D">
            <w:pPr>
              <w:pStyle w:val="PL"/>
              <w:rPr>
                <w:noProof w:val="0"/>
              </w:rPr>
            </w:pPr>
            <w:r>
              <w:rPr>
                <w:noProof w:val="0"/>
              </w:rPr>
              <w:t>incrOffset = 0</w:t>
            </w:r>
          </w:p>
          <w:p w:rsidR="00614D2D" w:rsidRDefault="00614D2D">
            <w:pPr>
              <w:pStyle w:val="PL"/>
              <w:rPr>
                <w:noProof w:val="0"/>
              </w:rPr>
            </w:pPr>
            <w:r>
              <w:rPr>
                <w:noProof w:val="0"/>
              </w:rPr>
              <w:t>resp = abRead[]</w:t>
            </w:r>
          </w:p>
          <w:p w:rsidR="00614D2D" w:rsidRDefault="00614D2D">
            <w:pPr>
              <w:pStyle w:val="PL"/>
              <w:rPr>
                <w:noProof w:val="0"/>
              </w:rPr>
            </w:pPr>
            <w:r>
              <w:rPr>
                <w:noProof w:val="0"/>
              </w:rPr>
              <w:t>respOffset = 0</w:t>
            </w:r>
          </w:p>
          <w:p w:rsidR="00614D2D" w:rsidRDefault="00614D2D">
            <w:pPr>
              <w:pStyle w:val="PL"/>
              <w:rPr>
                <w:noProof w:val="0"/>
              </w:rPr>
            </w:pPr>
          </w:p>
          <w:p w:rsidR="00614D2D" w:rsidRDefault="00614D2D">
            <w:pPr>
              <w:pStyle w:val="PL"/>
              <w:rPr>
                <w:noProof w:val="0"/>
              </w:rPr>
            </w:pPr>
            <w:r>
              <w:rPr>
                <w:noProof w:val="0"/>
              </w:rPr>
              <w:t>5- Select EF-CNU file whose Increase access condition is NEVER</w:t>
            </w:r>
          </w:p>
          <w:p w:rsidR="00614D2D" w:rsidRDefault="00614D2D">
            <w:pPr>
              <w:pStyle w:val="PL"/>
              <w:rPr>
                <w:noProof w:val="0"/>
              </w:rPr>
            </w:pPr>
            <w:r>
              <w:rPr>
                <w:noProof w:val="0"/>
              </w:rPr>
              <w:t>Perform the increase method</w:t>
            </w:r>
          </w:p>
          <w:p w:rsidR="00614D2D" w:rsidRDefault="00614D2D">
            <w:pPr>
              <w:pStyle w:val="PL"/>
              <w:rPr>
                <w:noProof w:val="0"/>
              </w:rPr>
            </w:pPr>
          </w:p>
          <w:p w:rsidR="00614D2D" w:rsidRDefault="00614D2D">
            <w:pPr>
              <w:pStyle w:val="PL"/>
              <w:rPr>
                <w:noProof w:val="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1 to 4- no exception is thrown</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 xml:space="preserve">5- SIMViewException AC_NOT_FULFILLED is thrown </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6</w:t>
            </w:r>
          </w:p>
        </w:tc>
        <w:tc>
          <w:tcPr>
            <w:tcW w:w="4111" w:type="dxa"/>
            <w:tcBorders>
              <w:top w:val="nil"/>
              <w:left w:val="single" w:sz="4" w:space="0" w:color="auto"/>
              <w:bottom w:val="single" w:sz="4" w:space="0" w:color="auto"/>
              <w:right w:val="single" w:sz="4" w:space="0" w:color="auto"/>
            </w:tcBorders>
          </w:tcPr>
          <w:p w:rsidR="00614D2D" w:rsidRDefault="00614D2D">
            <w:pPr>
              <w:pStyle w:val="TAH"/>
            </w:pPr>
            <w:r>
              <w:t>readBinary method with no Access Domain Parameter</w:t>
            </w:r>
          </w:p>
          <w:p w:rsidR="00614D2D" w:rsidRDefault="00614D2D">
            <w:pPr>
              <w:pStyle w:val="PL"/>
              <w:keepNext/>
              <w:keepLines/>
              <w:rPr>
                <w:noProof w:val="0"/>
              </w:rPr>
            </w:pPr>
          </w:p>
          <w:p w:rsidR="00614D2D" w:rsidRDefault="00614D2D">
            <w:pPr>
              <w:pStyle w:val="PL"/>
              <w:keepNext/>
              <w:keepLines/>
              <w:rPr>
                <w:noProof w:val="0"/>
              </w:rPr>
            </w:pPr>
            <w:r>
              <w:rPr>
                <w:noProof w:val="0"/>
              </w:rPr>
              <w:t>Send an Envelope that triggers the applet with the EVENT_UNFORMATTED_SMS_PP_ENV event.</w:t>
            </w:r>
          </w:p>
          <w:p w:rsidR="00614D2D" w:rsidRDefault="00614D2D">
            <w:pPr>
              <w:pStyle w:val="PL"/>
              <w:keepNext/>
              <w:keepLines/>
              <w:rPr>
                <w:noProof w:val="0"/>
              </w:rPr>
            </w:pPr>
          </w:p>
          <w:p w:rsidR="00614D2D" w:rsidRDefault="00614D2D">
            <w:pPr>
              <w:pStyle w:val="PL"/>
              <w:keepNext/>
              <w:keepLines/>
              <w:rPr>
                <w:noProof w:val="0"/>
              </w:rPr>
            </w:pPr>
            <w:r>
              <w:rPr>
                <w:noProof w:val="0"/>
              </w:rPr>
              <w:t>Select EF-TARU file whose Read access condition is ALWAYS</w:t>
            </w:r>
          </w:p>
          <w:p w:rsidR="00614D2D" w:rsidRDefault="00614D2D">
            <w:pPr>
              <w:pStyle w:val="PL"/>
              <w:keepNext/>
              <w:keepLines/>
              <w:rPr>
                <w:noProof w:val="0"/>
              </w:rPr>
            </w:pPr>
            <w:r>
              <w:rPr>
                <w:noProof w:val="0"/>
              </w:rPr>
              <w:t>Perform the readBinary method:</w:t>
            </w:r>
          </w:p>
          <w:p w:rsidR="00614D2D" w:rsidRDefault="00614D2D">
            <w:pPr>
              <w:pStyle w:val="PL"/>
              <w:keepNext/>
              <w:keepLines/>
              <w:rPr>
                <w:noProof w:val="0"/>
              </w:rPr>
            </w:pPr>
            <w:r>
              <w:rPr>
                <w:noProof w:val="0"/>
              </w:rPr>
              <w:t>fileOffset = 0</w:t>
            </w:r>
          </w:p>
          <w:p w:rsidR="00614D2D" w:rsidRDefault="00614D2D">
            <w:pPr>
              <w:pStyle w:val="PL"/>
              <w:keepNext/>
              <w:keepLines/>
              <w:rPr>
                <w:noProof w:val="0"/>
              </w:rPr>
            </w:pPr>
            <w:r>
              <w:rPr>
                <w:noProof w:val="0"/>
              </w:rPr>
              <w:t>resp = abRead[]</w:t>
            </w:r>
          </w:p>
          <w:p w:rsidR="00614D2D" w:rsidRDefault="00614D2D">
            <w:pPr>
              <w:pStyle w:val="PL"/>
              <w:keepNext/>
              <w:keepLines/>
              <w:rPr>
                <w:noProof w:val="0"/>
              </w:rPr>
            </w:pPr>
            <w:r>
              <w:rPr>
                <w:noProof w:val="0"/>
              </w:rPr>
              <w:t>respOffset = 0</w:t>
            </w:r>
          </w:p>
          <w:p w:rsidR="00614D2D" w:rsidRDefault="00614D2D">
            <w:pPr>
              <w:pStyle w:val="PL"/>
              <w:keepNext/>
              <w:keepLines/>
              <w:rPr>
                <w:noProof w:val="0"/>
              </w:rPr>
            </w:pPr>
            <w:r>
              <w:rPr>
                <w:noProof w:val="0"/>
              </w:rPr>
              <w:t>respLength = 3</w:t>
            </w:r>
          </w:p>
          <w:p w:rsidR="00614D2D" w:rsidRDefault="00614D2D">
            <w:pPr>
              <w:pStyle w:val="PL"/>
              <w:keepNext/>
              <w:keepLines/>
              <w:rPr>
                <w:b/>
                <w:noProof w:val="0"/>
              </w:rPr>
            </w:pPr>
            <w:r>
              <w:rPr>
                <w:noProof w:val="0"/>
              </w:rPr>
              <w:t>t</w:t>
            </w:r>
          </w:p>
        </w:tc>
        <w:tc>
          <w:tcPr>
            <w:tcW w:w="2911" w:type="dxa"/>
            <w:tcBorders>
              <w:top w:val="nil"/>
              <w:left w:val="single" w:sz="4" w:space="0" w:color="auto"/>
              <w:bottom w:val="single" w:sz="4" w:space="0" w:color="auto"/>
              <w:right w:val="single" w:sz="4" w:space="0" w:color="auto"/>
            </w:tcBorders>
            <w:hideMark/>
          </w:tcPr>
          <w:p w:rsidR="00614D2D" w:rsidRDefault="00614D2D">
            <w:pPr>
              <w:pStyle w:val="TAL"/>
            </w:pPr>
            <w:r>
              <w:t>SIMViewException AC_NOT_FULFILLED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updateRecord method with no Access Domain Parameter</w:t>
            </w:r>
          </w:p>
          <w:p w:rsidR="00614D2D" w:rsidRDefault="00614D2D">
            <w:pPr>
              <w:pStyle w:val="PL"/>
              <w:rPr>
                <w:noProof w:val="0"/>
              </w:rPr>
            </w:pPr>
          </w:p>
          <w:p w:rsidR="00614D2D" w:rsidRDefault="00614D2D">
            <w:pPr>
              <w:pStyle w:val="PL"/>
              <w:rPr>
                <w:noProof w:val="0"/>
              </w:rPr>
            </w:pPr>
            <w:r>
              <w:rPr>
                <w:noProof w:val="0"/>
              </w:rPr>
              <w:t>Send an Envelope that triggers the applet with the EVENT_UNFORMATTED_SMS_PP_ENV event.</w:t>
            </w:r>
          </w:p>
          <w:p w:rsidR="00614D2D" w:rsidRDefault="00614D2D">
            <w:pPr>
              <w:pStyle w:val="PL"/>
              <w:rPr>
                <w:noProof w:val="0"/>
              </w:rPr>
            </w:pPr>
          </w:p>
          <w:p w:rsidR="00614D2D" w:rsidRDefault="00614D2D">
            <w:pPr>
              <w:pStyle w:val="PL"/>
              <w:rPr>
                <w:noProof w:val="0"/>
              </w:rPr>
            </w:pPr>
            <w:r>
              <w:rPr>
                <w:noProof w:val="0"/>
              </w:rPr>
              <w:t>Select EF-SMS file whose Update access condition is CHV1</w:t>
            </w:r>
          </w:p>
          <w:p w:rsidR="00614D2D" w:rsidRDefault="00614D2D">
            <w:pPr>
              <w:pStyle w:val="PL"/>
              <w:rPr>
                <w:noProof w:val="0"/>
              </w:rPr>
            </w:pPr>
            <w:r>
              <w:rPr>
                <w:noProof w:val="0"/>
              </w:rPr>
              <w:t>Perform the updateRecord method:</w:t>
            </w:r>
          </w:p>
          <w:p w:rsidR="00614D2D" w:rsidRDefault="00614D2D">
            <w:pPr>
              <w:pStyle w:val="PL"/>
              <w:rPr>
                <w:noProof w:val="0"/>
              </w:rPr>
            </w:pPr>
            <w:r>
              <w:rPr>
                <w:noProof w:val="0"/>
              </w:rPr>
              <w:t>fileOffset = 0</w:t>
            </w:r>
          </w:p>
          <w:p w:rsidR="00614D2D" w:rsidRDefault="00614D2D">
            <w:pPr>
              <w:pStyle w:val="PL"/>
              <w:rPr>
                <w:noProof w:val="0"/>
              </w:rPr>
            </w:pPr>
            <w:r>
              <w:rPr>
                <w:noProof w:val="0"/>
              </w:rPr>
              <w:t>resp = abUpdate[]</w:t>
            </w:r>
          </w:p>
          <w:p w:rsidR="00614D2D" w:rsidRDefault="00614D2D">
            <w:pPr>
              <w:pStyle w:val="PL"/>
              <w:rPr>
                <w:noProof w:val="0"/>
              </w:rPr>
            </w:pPr>
            <w:r>
              <w:rPr>
                <w:noProof w:val="0"/>
              </w:rPr>
              <w:t>respOffset = 0</w:t>
            </w:r>
          </w:p>
          <w:p w:rsidR="00614D2D" w:rsidRDefault="00614D2D">
            <w:pPr>
              <w:pStyle w:val="PL"/>
              <w:rPr>
                <w:noProof w:val="0"/>
              </w:rPr>
            </w:pPr>
            <w:r>
              <w:rPr>
                <w:noProof w:val="0"/>
              </w:rPr>
              <w:t>respLength = 3</w:t>
            </w:r>
          </w:p>
          <w:p w:rsidR="00614D2D" w:rsidRDefault="00614D2D">
            <w:pPr>
              <w:pStyle w:val="TAH"/>
              <w:keepNext w:val="0"/>
              <w:keepLines w:val="0"/>
              <w:jc w:val="left"/>
            </w:pP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SIMViewException AC_NOT_FULFILLED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invalidate method with no Access Domain Parameter</w:t>
            </w:r>
          </w:p>
          <w:p w:rsidR="00614D2D" w:rsidRDefault="00614D2D">
            <w:pPr>
              <w:pStyle w:val="PL"/>
              <w:rPr>
                <w:noProof w:val="0"/>
              </w:rPr>
            </w:pPr>
          </w:p>
          <w:p w:rsidR="00614D2D" w:rsidRDefault="00614D2D">
            <w:pPr>
              <w:pStyle w:val="PL"/>
              <w:rPr>
                <w:noProof w:val="0"/>
              </w:rPr>
            </w:pPr>
            <w:r>
              <w:rPr>
                <w:noProof w:val="0"/>
              </w:rPr>
              <w:t>Send an Envelope that triggers the applet with the EVENT_UNFORMATTED_SMS_PP_ENV event.</w:t>
            </w:r>
          </w:p>
          <w:p w:rsidR="00614D2D" w:rsidRDefault="00614D2D">
            <w:pPr>
              <w:pStyle w:val="PL"/>
              <w:rPr>
                <w:noProof w:val="0"/>
              </w:rPr>
            </w:pPr>
          </w:p>
          <w:p w:rsidR="00614D2D" w:rsidRDefault="00614D2D">
            <w:pPr>
              <w:pStyle w:val="PL"/>
              <w:rPr>
                <w:noProof w:val="0"/>
              </w:rPr>
            </w:pPr>
            <w:r>
              <w:rPr>
                <w:noProof w:val="0"/>
              </w:rPr>
              <w:t>Select EF-ADN file whose Invalidate access condition is CHV2</w:t>
            </w:r>
          </w:p>
          <w:p w:rsidR="00614D2D" w:rsidRDefault="00614D2D">
            <w:pPr>
              <w:pStyle w:val="PL"/>
              <w:rPr>
                <w:noProof w:val="0"/>
              </w:rPr>
            </w:pPr>
            <w:r>
              <w:rPr>
                <w:noProof w:val="0"/>
              </w:rPr>
              <w:t>Perform the invalidate method</w:t>
            </w:r>
          </w:p>
          <w:p w:rsidR="00614D2D" w:rsidRDefault="00614D2D">
            <w:pPr>
              <w:pStyle w:val="PL"/>
              <w:rPr>
                <w:noProof w:val="0"/>
              </w:rPr>
            </w:pP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SIMViewException AC_NOT_FULFILLED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rehabilitate method with no Access Domain Parameter</w:t>
            </w:r>
          </w:p>
          <w:p w:rsidR="00614D2D" w:rsidRDefault="00614D2D">
            <w:pPr>
              <w:pStyle w:val="PL"/>
              <w:rPr>
                <w:noProof w:val="0"/>
              </w:rPr>
            </w:pPr>
          </w:p>
          <w:p w:rsidR="00614D2D" w:rsidRDefault="00614D2D">
            <w:pPr>
              <w:pStyle w:val="PL"/>
              <w:rPr>
                <w:noProof w:val="0"/>
              </w:rPr>
            </w:pPr>
            <w:r>
              <w:rPr>
                <w:noProof w:val="0"/>
              </w:rPr>
              <w:t>Send an Envelope that triggers the applet with the EVENT_UNFORMATTED_SMS_PP_ENV event.</w:t>
            </w:r>
          </w:p>
          <w:p w:rsidR="00614D2D" w:rsidRDefault="00614D2D">
            <w:pPr>
              <w:pStyle w:val="PL"/>
              <w:rPr>
                <w:noProof w:val="0"/>
              </w:rPr>
            </w:pPr>
          </w:p>
          <w:p w:rsidR="00614D2D" w:rsidRDefault="00614D2D">
            <w:pPr>
              <w:pStyle w:val="PL"/>
              <w:rPr>
                <w:noProof w:val="0"/>
              </w:rPr>
            </w:pPr>
            <w:r>
              <w:rPr>
                <w:noProof w:val="0"/>
              </w:rPr>
              <w:t>Select EF-SUME file Rehabilitate access condition is ADM0</w:t>
            </w:r>
          </w:p>
          <w:p w:rsidR="00614D2D" w:rsidRDefault="00614D2D">
            <w:pPr>
              <w:pStyle w:val="PL"/>
              <w:rPr>
                <w:noProof w:val="0"/>
              </w:rPr>
            </w:pPr>
            <w:r>
              <w:rPr>
                <w:noProof w:val="0"/>
              </w:rPr>
              <w:t>Perform the rehabilitate method</w:t>
            </w:r>
          </w:p>
          <w:p w:rsidR="00614D2D" w:rsidRDefault="00614D2D">
            <w:pPr>
              <w:pStyle w:val="TAH"/>
              <w:keepNext w:val="0"/>
              <w:keepLines w:val="0"/>
            </w:pPr>
          </w:p>
        </w:tc>
        <w:tc>
          <w:tcPr>
            <w:tcW w:w="2911" w:type="dxa"/>
            <w:tcBorders>
              <w:top w:val="nil"/>
              <w:left w:val="single" w:sz="4" w:space="0" w:color="auto"/>
              <w:bottom w:val="single" w:sz="4" w:space="0" w:color="auto"/>
              <w:right w:val="single" w:sz="4" w:space="0" w:color="auto"/>
            </w:tcBorders>
            <w:hideMark/>
          </w:tcPr>
          <w:p w:rsidR="00614D2D" w:rsidRDefault="00614D2D">
            <w:pPr>
              <w:pStyle w:val="TAL"/>
              <w:keepNext w:val="0"/>
              <w:keepLines w:val="0"/>
            </w:pPr>
            <w:r>
              <w:t>SIMViewException AC_NOT_FULFILLED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10</w:t>
            </w:r>
          </w:p>
        </w:tc>
        <w:tc>
          <w:tcPr>
            <w:tcW w:w="4111" w:type="dxa"/>
            <w:tcBorders>
              <w:top w:val="nil"/>
              <w:left w:val="single" w:sz="4" w:space="0" w:color="auto"/>
              <w:bottom w:val="single" w:sz="4" w:space="0" w:color="auto"/>
              <w:right w:val="single" w:sz="4" w:space="0" w:color="auto"/>
            </w:tcBorders>
          </w:tcPr>
          <w:p w:rsidR="00614D2D" w:rsidRDefault="00614D2D">
            <w:pPr>
              <w:pStyle w:val="TAH"/>
              <w:keepNext w:val="0"/>
              <w:keepLines w:val="0"/>
            </w:pPr>
            <w:r>
              <w:t>increase method with no Access Domain Parameter</w:t>
            </w:r>
          </w:p>
          <w:p w:rsidR="00614D2D" w:rsidRDefault="00614D2D">
            <w:pPr>
              <w:pStyle w:val="PL"/>
              <w:rPr>
                <w:noProof w:val="0"/>
              </w:rPr>
            </w:pPr>
          </w:p>
          <w:p w:rsidR="00614D2D" w:rsidRDefault="00614D2D">
            <w:pPr>
              <w:pStyle w:val="PL"/>
              <w:rPr>
                <w:noProof w:val="0"/>
              </w:rPr>
            </w:pPr>
            <w:r>
              <w:rPr>
                <w:noProof w:val="0"/>
              </w:rPr>
              <w:t>Send an Envelope that triggers the applet with the EVENT_UNFORMATTED_SMS_PP_ENV event.</w:t>
            </w:r>
          </w:p>
          <w:p w:rsidR="00614D2D" w:rsidRDefault="00614D2D">
            <w:pPr>
              <w:pStyle w:val="PL"/>
              <w:rPr>
                <w:noProof w:val="0"/>
              </w:rPr>
            </w:pPr>
          </w:p>
          <w:p w:rsidR="00614D2D" w:rsidRDefault="00614D2D">
            <w:pPr>
              <w:pStyle w:val="PL"/>
              <w:rPr>
                <w:noProof w:val="0"/>
              </w:rPr>
            </w:pPr>
            <w:r>
              <w:rPr>
                <w:noProof w:val="0"/>
              </w:rPr>
              <w:t>Select EF-CNR file whose Increase access condition is NEVER</w:t>
            </w:r>
          </w:p>
          <w:p w:rsidR="00614D2D" w:rsidRDefault="00614D2D">
            <w:pPr>
              <w:pStyle w:val="PL"/>
              <w:rPr>
                <w:noProof w:val="0"/>
              </w:rPr>
            </w:pPr>
            <w:r>
              <w:rPr>
                <w:noProof w:val="0"/>
              </w:rPr>
              <w:t>Perform the increase method</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tc>
        <w:tc>
          <w:tcPr>
            <w:tcW w:w="2911" w:type="dxa"/>
            <w:tcBorders>
              <w:top w:val="nil"/>
              <w:left w:val="single" w:sz="4" w:space="0" w:color="auto"/>
              <w:bottom w:val="single" w:sz="4" w:space="0" w:color="auto"/>
              <w:right w:val="single" w:sz="4" w:space="0" w:color="auto"/>
            </w:tcBorders>
          </w:tcPr>
          <w:p w:rsidR="00614D2D" w:rsidRDefault="00614D2D">
            <w:pPr>
              <w:pStyle w:val="TAL"/>
              <w:keepNext w:val="0"/>
              <w:keepLines w:val="0"/>
            </w:pPr>
            <w:r>
              <w:t xml:space="preserve">SIMViewException AC_NOT_FULFILLED is thrown </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Applet2 finalizes</w:t>
            </w:r>
          </w:p>
          <w:p w:rsidR="00614D2D" w:rsidRDefault="00614D2D">
            <w:pPr>
              <w:pStyle w:val="TAL"/>
              <w:keepNext w:val="0"/>
              <w:keepLines w:val="0"/>
            </w:pPr>
          </w:p>
          <w:p w:rsidR="00614D2D" w:rsidRDefault="00614D2D">
            <w:pPr>
              <w:pStyle w:val="TAL"/>
              <w:keepNext w:val="0"/>
              <w:keepLines w:val="0"/>
            </w:pPr>
            <w:r>
              <w:t>Applet3 restore EF-SUME</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6.3.8.6.4</w:t>
      </w:r>
      <w:r>
        <w:tab/>
        <w:t>Test Coverage</w:t>
      </w:r>
    </w:p>
    <w:p w:rsidR="00614D2D" w:rsidRDefault="00614D2D" w:rsidP="00614D2D">
      <w:pPr>
        <w:pStyle w:val="NO"/>
        <w:keepLines w:val="0"/>
      </w:pPr>
      <w:r>
        <w:t>NOTE:</w:t>
      </w:r>
      <w:r>
        <w:tab/>
        <w:t>As Item Position management is not fully specified in the 3GPP TS 43.019 [7] or 3GPP TS 23.048 [8] all possible tests cannot be performed.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1, 2, 3, 4, 5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CRRP1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Not tested</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CRRP2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6, 7, 8, 9, 10</w:t>
            </w:r>
          </w:p>
        </w:tc>
      </w:tr>
    </w:tbl>
    <w:p w:rsidR="00614D2D" w:rsidRDefault="00614D2D" w:rsidP="00614D2D"/>
    <w:p w:rsidR="00614D2D" w:rsidRDefault="00614D2D" w:rsidP="00614D2D">
      <w:pPr>
        <w:pStyle w:val="Heading4"/>
        <w:keepNext w:val="0"/>
        <w:keepLines w:val="0"/>
      </w:pPr>
      <w:bookmarkStart w:id="711" w:name="_Toc51826879"/>
      <w:bookmarkStart w:id="712" w:name="_Toc117070560"/>
      <w:bookmarkStart w:id="713" w:name="_Toc51828322"/>
      <w:r>
        <w:t>6.3.8.7</w:t>
      </w:r>
      <w:r>
        <w:tab/>
        <w:t>Priority Level</w:t>
      </w:r>
      <w:bookmarkEnd w:id="711"/>
      <w:bookmarkEnd w:id="712"/>
      <w:bookmarkEnd w:id="713"/>
    </w:p>
    <w:p w:rsidR="00614D2D" w:rsidRDefault="00614D2D" w:rsidP="00614D2D">
      <w:r>
        <w:t>Test Area Reference: FWK_TIN_PRLV</w:t>
      </w:r>
    </w:p>
    <w:p w:rsidR="00614D2D" w:rsidRDefault="00614D2D" w:rsidP="00614D2D">
      <w:pPr>
        <w:pStyle w:val="H6"/>
        <w:keepNext w:val="0"/>
        <w:keepLines w:val="0"/>
      </w:pPr>
      <w:r>
        <w:t>6.3.8.7.1</w:t>
      </w:r>
      <w:r>
        <w:tab/>
        <w:t>Conformance Requirements</w:t>
      </w:r>
    </w:p>
    <w:p w:rsidR="00614D2D" w:rsidRDefault="00614D2D" w:rsidP="00614D2D">
      <w:pPr>
        <w:pStyle w:val="H6"/>
        <w:keepNext w:val="0"/>
        <w:keepLines w:val="0"/>
      </w:pPr>
      <w:r>
        <w:t>6.3.8.7.1.1</w:t>
      </w:r>
      <w:r>
        <w:tab/>
        <w:t>Normal execution</w:t>
      </w:r>
    </w:p>
    <w:p w:rsidR="00614D2D" w:rsidRDefault="00614D2D" w:rsidP="00614D2D">
      <w:pPr>
        <w:pStyle w:val="ListBullet"/>
        <w:numPr>
          <w:ilvl w:val="0"/>
          <w:numId w:val="2"/>
        </w:numPr>
        <w:ind w:left="568" w:hanging="284"/>
      </w:pPr>
      <w:r>
        <w:t>CRRN1: The priority specifies the order of activation of an applet compared to the other applet registered to the same event ('01': Highest priority level, 'FF' : Lowest priority level).</w:t>
      </w:r>
    </w:p>
    <w:p w:rsidR="00614D2D" w:rsidRDefault="00614D2D" w:rsidP="00614D2D">
      <w:pPr>
        <w:pStyle w:val="ListBullet"/>
        <w:numPr>
          <w:ilvl w:val="0"/>
          <w:numId w:val="2"/>
        </w:numPr>
        <w:ind w:left="568" w:hanging="284"/>
      </w:pPr>
      <w:r>
        <w:t>CRRN2: If two or more applets are registered to the same event and have the same priority level, the applets are activated according to their installation date (i.e. the most recent applet is activated first).</w:t>
      </w:r>
    </w:p>
    <w:p w:rsidR="00614D2D" w:rsidRDefault="00614D2D" w:rsidP="00614D2D">
      <w:pPr>
        <w:pStyle w:val="H6"/>
        <w:keepNext w:val="0"/>
        <w:keepLines w:val="0"/>
      </w:pPr>
      <w:r>
        <w:t>6.3.8.7.1.2</w:t>
      </w:r>
      <w:r>
        <w:tab/>
        <w:t>Parameters errors</w:t>
      </w:r>
    </w:p>
    <w:p w:rsidR="00614D2D" w:rsidRDefault="00614D2D" w:rsidP="00614D2D">
      <w:r>
        <w:t>No requirements.</w:t>
      </w:r>
    </w:p>
    <w:p w:rsidR="00614D2D" w:rsidRDefault="00614D2D" w:rsidP="00614D2D">
      <w:pPr>
        <w:pStyle w:val="H6"/>
        <w:keepNext w:val="0"/>
        <w:keepLines w:val="0"/>
      </w:pPr>
      <w:r>
        <w:t>6.3.8.7.1.3</w:t>
      </w:r>
      <w:r>
        <w:tab/>
        <w:t>Context errors</w:t>
      </w:r>
    </w:p>
    <w:p w:rsidR="00614D2D" w:rsidRDefault="00614D2D" w:rsidP="00614D2D">
      <w:r>
        <w:t>No requirements.</w:t>
      </w:r>
    </w:p>
    <w:p w:rsidR="00614D2D" w:rsidRDefault="00614D2D" w:rsidP="00614D2D">
      <w:pPr>
        <w:pStyle w:val="H6"/>
        <w:keepNext w:val="0"/>
        <w:keepLines w:val="0"/>
      </w:pPr>
      <w:r>
        <w:t>6.3.8.7.2</w:t>
      </w:r>
      <w:r>
        <w:tab/>
        <w:t>Test suite files</w:t>
      </w:r>
    </w:p>
    <w:p w:rsidR="00614D2D" w:rsidRDefault="00614D2D" w:rsidP="00614D2D">
      <w:pPr>
        <w:pStyle w:val="B1"/>
        <w:tabs>
          <w:tab w:val="left" w:pos="2268"/>
        </w:tabs>
      </w:pPr>
      <w:r>
        <w:t>Test Script:</w:t>
      </w:r>
      <w:r w:rsidR="00A1704F">
        <w:tab/>
      </w:r>
      <w:r>
        <w:t>FWK_TIN_PRLV_x.scr, x from 1 to 12</w:t>
      </w:r>
    </w:p>
    <w:p w:rsidR="00614D2D" w:rsidRDefault="00614D2D" w:rsidP="00614D2D">
      <w:pPr>
        <w:pStyle w:val="B1"/>
        <w:tabs>
          <w:tab w:val="left" w:pos="2268"/>
        </w:tabs>
      </w:pPr>
      <w:r>
        <w:t>Test Applet:</w:t>
      </w:r>
      <w:r w:rsidR="00A1704F">
        <w:tab/>
      </w:r>
      <w:r>
        <w:t>FWK_TIN_PRLV_x.java, x from 1 to 12, 8A, 8B, 9A, 9B, 10A, 10B</w:t>
      </w:r>
    </w:p>
    <w:p w:rsidR="00614D2D" w:rsidRDefault="00614D2D" w:rsidP="00614D2D">
      <w:pPr>
        <w:pStyle w:val="B1"/>
        <w:tabs>
          <w:tab w:val="left" w:pos="2268"/>
        </w:tabs>
      </w:pPr>
      <w:r>
        <w:t>Load Script:</w:t>
      </w:r>
      <w:r w:rsidR="00A1704F">
        <w:tab/>
      </w:r>
      <w:r>
        <w:t>FWK_TIN_PRLV_x.ldr, x from 1 to 12</w:t>
      </w:r>
    </w:p>
    <w:p w:rsidR="00614D2D" w:rsidRDefault="00614D2D" w:rsidP="00614D2D">
      <w:pPr>
        <w:pStyle w:val="B1"/>
        <w:tabs>
          <w:tab w:val="left" w:pos="2268"/>
        </w:tabs>
      </w:pPr>
      <w:r>
        <w:t>Cleanup Script:</w:t>
      </w:r>
      <w:r w:rsidR="00A1704F">
        <w:tab/>
      </w:r>
      <w:r>
        <w:t>FWK_TIN_PRLV_x.clr, x from 1 to 12</w:t>
      </w:r>
    </w:p>
    <w:p w:rsidR="00614D2D" w:rsidRDefault="00614D2D" w:rsidP="00614D2D">
      <w:pPr>
        <w:pStyle w:val="B1"/>
        <w:tabs>
          <w:tab w:val="left" w:pos="2268"/>
        </w:tabs>
      </w:pPr>
      <w:r>
        <w:t>Parameter File:</w:t>
      </w:r>
      <w:r w:rsidR="00A1704F">
        <w:tab/>
      </w:r>
      <w:r>
        <w:t>FWK_TIN_PRLV_x.par, x from 1 to 12, 8A, 8B, 9A, 9B, 10A, 10B</w:t>
      </w:r>
    </w:p>
    <w:p w:rsidR="00614D2D" w:rsidRDefault="00614D2D" w:rsidP="00614D2D">
      <w:pPr>
        <w:pStyle w:val="H6"/>
        <w:keepNext w:val="0"/>
        <w:keepLines w:val="0"/>
      </w:pPr>
      <w:r>
        <w:t>6.3.8.7.3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882"/>
        <w:gridCol w:w="2363"/>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8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63"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jc w:val="center"/>
              <w:rPr>
                <w:sz w:val="16"/>
              </w:rPr>
            </w:pPr>
            <w:r>
              <w:rPr>
                <w:sz w:val="16"/>
              </w:rPr>
              <w:t>All applets are registered on an EVENT_UNFORMATTED_SMS_PP_ENV event</w:t>
            </w:r>
          </w:p>
        </w:tc>
        <w:tc>
          <w:tcPr>
            <w:tcW w:w="2882"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p>
        </w:tc>
        <w:tc>
          <w:tcPr>
            <w:tcW w:w="2363"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rPr>
                <w:b w:val="0"/>
              </w:rPr>
            </w:pPr>
            <w:r>
              <w:t>Trigger 2 applets with 2 different maximum Priority Levels</w:t>
            </w:r>
          </w:p>
          <w:p w:rsidR="00614D2D" w:rsidRDefault="00614D2D">
            <w:pPr>
              <w:pStyle w:val="PL"/>
              <w:rPr>
                <w:noProof w:val="0"/>
              </w:rPr>
            </w:pPr>
          </w:p>
          <w:p w:rsidR="00614D2D" w:rsidRDefault="00614D2D">
            <w:pPr>
              <w:pStyle w:val="PL"/>
              <w:rPr>
                <w:noProof w:val="0"/>
              </w:rPr>
            </w:pPr>
            <w:r>
              <w:rPr>
                <w:noProof w:val="0"/>
              </w:rPr>
              <w:t>Install (install) applet1 with priority level '2' and applet2 with priority level '1', from package fwk_tin_prlv_1.</w:t>
            </w:r>
          </w:p>
          <w:p w:rsidR="00614D2D" w:rsidRDefault="00614D2D">
            <w:pPr>
              <w:pStyle w:val="PL"/>
              <w:rPr>
                <w:noProof w:val="0"/>
              </w:rPr>
            </w:pPr>
          </w:p>
          <w:p w:rsidR="00614D2D" w:rsidRDefault="00614D2D">
            <w:pPr>
              <w:pStyle w:val="PL"/>
              <w:rPr>
                <w:noProof w:val="0"/>
              </w:rPr>
            </w:pPr>
            <w:r>
              <w:rPr>
                <w:noProof w:val="0"/>
              </w:rPr>
              <w:t>Send an Envelope that triggers the 2 applets with the EVENT_UNFORMATTED_SMS_PP_ENV event.</w:t>
            </w:r>
          </w:p>
          <w:p w:rsidR="00614D2D" w:rsidRDefault="00614D2D">
            <w:pPr>
              <w:pStyle w:val="PL"/>
              <w:rPr>
                <w:noProof w:val="0"/>
              </w:rPr>
            </w:pPr>
          </w:p>
          <w:p w:rsidR="00614D2D" w:rsidRDefault="00614D2D">
            <w:pPr>
              <w:pStyle w:val="PL"/>
              <w:rPr>
                <w:rFonts w:ascii="Arial" w:hAnsi="Arial"/>
                <w:noProof w:val="0"/>
                <w:sz w:val="18"/>
              </w:rPr>
            </w:pPr>
            <w:r>
              <w:rPr>
                <w:noProof w:val="0"/>
              </w:rPr>
              <w:t>Delete applets instances and packages</w:t>
            </w:r>
          </w:p>
        </w:tc>
        <w:tc>
          <w:tcPr>
            <w:tcW w:w="2882"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p>
          <w:p w:rsidR="00614D2D" w:rsidRDefault="00614D2D">
            <w:pPr>
              <w:pStyle w:val="TAH"/>
              <w:keepNext w:val="0"/>
              <w:keepLines w:val="0"/>
            </w:pPr>
          </w:p>
          <w:p w:rsidR="00614D2D" w:rsidRDefault="00614D2D">
            <w:pPr>
              <w:pStyle w:val="TAH"/>
              <w:keepNext w:val="0"/>
              <w:keepLines w:val="0"/>
            </w:pPr>
          </w:p>
          <w:p w:rsidR="00614D2D" w:rsidRDefault="00614D2D">
            <w:pPr>
              <w:pStyle w:val="TAH"/>
              <w:keepNext w:val="0"/>
              <w:keepLines w:val="0"/>
            </w:pPr>
          </w:p>
          <w:p w:rsidR="00614D2D" w:rsidRDefault="00614D2D">
            <w:pPr>
              <w:pStyle w:val="TAH"/>
              <w:keepNext w:val="0"/>
              <w:keepLines w:val="0"/>
            </w:pPr>
          </w:p>
          <w:p w:rsidR="00614D2D" w:rsidRDefault="00614D2D">
            <w:pPr>
              <w:pStyle w:val="TAH"/>
              <w:keepNext w:val="0"/>
              <w:keepLines w:val="0"/>
            </w:pPr>
          </w:p>
          <w:p w:rsidR="00614D2D" w:rsidRDefault="00614D2D">
            <w:pPr>
              <w:pStyle w:val="TAH"/>
              <w:keepNext w:val="0"/>
              <w:keepLines w:val="0"/>
            </w:pPr>
          </w:p>
          <w:p w:rsidR="00614D2D" w:rsidRDefault="00614D2D">
            <w:pPr>
              <w:pStyle w:val="TAL"/>
              <w:keepNext w:val="0"/>
              <w:keepLines w:val="0"/>
            </w:pPr>
            <w:r>
              <w:t>A static variable is used to validate triggering order: applet2 is triggered before applet1</w:t>
            </w:r>
          </w:p>
          <w:p w:rsidR="00614D2D" w:rsidRDefault="00614D2D">
            <w:pPr>
              <w:pStyle w:val="TAH"/>
              <w:keepNext w:val="0"/>
              <w:keepLines w:val="0"/>
            </w:pPr>
          </w:p>
        </w:tc>
        <w:tc>
          <w:tcPr>
            <w:tcW w:w="2363"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rPr>
                <w:b w:val="0"/>
              </w:rPr>
            </w:pPr>
            <w:r>
              <w:t>Trigger 2 applets with 2 different maximum Priority Levels</w:t>
            </w:r>
          </w:p>
          <w:p w:rsidR="00614D2D" w:rsidRDefault="00614D2D">
            <w:pPr>
              <w:pStyle w:val="PL"/>
              <w:keepNext/>
              <w:keepLines/>
              <w:rPr>
                <w:noProof w:val="0"/>
              </w:rPr>
            </w:pPr>
          </w:p>
          <w:p w:rsidR="00614D2D" w:rsidRDefault="00614D2D">
            <w:pPr>
              <w:pStyle w:val="PL"/>
              <w:keepNext/>
              <w:keepLines/>
              <w:rPr>
                <w:noProof w:val="0"/>
              </w:rPr>
            </w:pPr>
            <w:r>
              <w:rPr>
                <w:noProof w:val="0"/>
              </w:rPr>
              <w:t>Install (install) applet1 with priority level '1' and applet2 with priority level '2', from package fwk_tin_prlv_2.</w:t>
            </w:r>
          </w:p>
          <w:p w:rsidR="00614D2D" w:rsidRDefault="00614D2D">
            <w:pPr>
              <w:pStyle w:val="PL"/>
              <w:keepNext/>
              <w:keepLines/>
              <w:rPr>
                <w:noProof w:val="0"/>
              </w:rPr>
            </w:pPr>
          </w:p>
          <w:p w:rsidR="00614D2D" w:rsidRDefault="00614D2D">
            <w:pPr>
              <w:pStyle w:val="PL"/>
              <w:keepNext/>
              <w:keepLines/>
              <w:rPr>
                <w:noProof w:val="0"/>
              </w:rPr>
            </w:pPr>
            <w:r>
              <w:rPr>
                <w:noProof w:val="0"/>
              </w:rPr>
              <w:t>Send an Envelope that triggers the 2 applets with the EVENT_UNFORMATTED_SMS_PP_ENV event.</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Delete applets instances and packages</w:t>
            </w:r>
          </w:p>
        </w:tc>
        <w:tc>
          <w:tcPr>
            <w:tcW w:w="2882" w:type="dxa"/>
            <w:tcBorders>
              <w:top w:val="single" w:sz="4" w:space="0" w:color="auto"/>
              <w:left w:val="single" w:sz="4" w:space="0" w:color="auto"/>
              <w:bottom w:val="single" w:sz="4" w:space="0" w:color="auto"/>
              <w:right w:val="single" w:sz="4" w:space="0" w:color="auto"/>
            </w:tcBorders>
          </w:tcPr>
          <w:p w:rsidR="00614D2D" w:rsidRDefault="00614D2D">
            <w:pPr>
              <w:pStyle w:val="TAH"/>
            </w:pPr>
          </w:p>
          <w:p w:rsidR="00614D2D" w:rsidRDefault="00614D2D">
            <w:pPr>
              <w:pStyle w:val="TAH"/>
            </w:pPr>
          </w:p>
          <w:p w:rsidR="00614D2D" w:rsidRDefault="00614D2D">
            <w:pPr>
              <w:pStyle w:val="TAH"/>
            </w:pPr>
          </w:p>
          <w:p w:rsidR="00614D2D" w:rsidRDefault="00614D2D">
            <w:pPr>
              <w:pStyle w:val="TAH"/>
            </w:pPr>
          </w:p>
          <w:p w:rsidR="00614D2D" w:rsidRDefault="00614D2D">
            <w:pPr>
              <w:pStyle w:val="TAH"/>
            </w:pPr>
          </w:p>
          <w:p w:rsidR="00614D2D" w:rsidRDefault="00614D2D">
            <w:pPr>
              <w:pStyle w:val="TAH"/>
            </w:pPr>
          </w:p>
          <w:p w:rsidR="00614D2D" w:rsidRDefault="00614D2D">
            <w:pPr>
              <w:pStyle w:val="TAH"/>
            </w:pPr>
          </w:p>
          <w:p w:rsidR="00614D2D" w:rsidRDefault="00614D2D">
            <w:pPr>
              <w:pStyle w:val="TAH"/>
            </w:pPr>
          </w:p>
          <w:p w:rsidR="00614D2D" w:rsidRDefault="00614D2D">
            <w:pPr>
              <w:pStyle w:val="TAH"/>
            </w:pPr>
          </w:p>
          <w:p w:rsidR="00614D2D" w:rsidRDefault="00614D2D">
            <w:pPr>
              <w:pStyle w:val="TAL"/>
            </w:pPr>
            <w:r>
              <w:t>A static variable is used to validate triggering order: applet1 is triggered before applet2.</w:t>
            </w:r>
          </w:p>
        </w:tc>
        <w:tc>
          <w:tcPr>
            <w:tcW w:w="2363"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rPr>
                <w:b w:val="0"/>
              </w:rPr>
            </w:pPr>
            <w:r>
              <w:t>Trigger 2 applets with 2 different Priority Levels</w:t>
            </w:r>
          </w:p>
          <w:p w:rsidR="00614D2D" w:rsidRDefault="00614D2D">
            <w:pPr>
              <w:pStyle w:val="PL"/>
              <w:rPr>
                <w:noProof w:val="0"/>
              </w:rPr>
            </w:pPr>
          </w:p>
          <w:p w:rsidR="00614D2D" w:rsidRDefault="00614D2D">
            <w:pPr>
              <w:pStyle w:val="PL"/>
              <w:rPr>
                <w:noProof w:val="0"/>
              </w:rPr>
            </w:pPr>
            <w:r>
              <w:rPr>
                <w:noProof w:val="0"/>
              </w:rPr>
              <w:t>Install (install) applet1 with priority level '80' and applet2 with priority level '7F', from package fwk_tin_prlv_3.</w:t>
            </w:r>
          </w:p>
          <w:p w:rsidR="00614D2D" w:rsidRDefault="00614D2D">
            <w:pPr>
              <w:pStyle w:val="PL"/>
              <w:rPr>
                <w:noProof w:val="0"/>
              </w:rPr>
            </w:pPr>
          </w:p>
          <w:p w:rsidR="00614D2D" w:rsidRDefault="00614D2D">
            <w:pPr>
              <w:pStyle w:val="PL"/>
              <w:rPr>
                <w:noProof w:val="0"/>
              </w:rPr>
            </w:pPr>
            <w:r>
              <w:rPr>
                <w:noProof w:val="0"/>
              </w:rPr>
              <w:t>Send an Envelope that triggers the 2 applets with the EVENT_UNFORMATTED_SMS_PP_ENV event.</w:t>
            </w:r>
          </w:p>
          <w:p w:rsidR="00614D2D" w:rsidRDefault="00614D2D">
            <w:pPr>
              <w:pStyle w:val="PL"/>
              <w:rPr>
                <w:noProof w:val="0"/>
              </w:rPr>
            </w:pPr>
          </w:p>
          <w:p w:rsidR="00614D2D" w:rsidRDefault="00614D2D">
            <w:pPr>
              <w:pStyle w:val="PL"/>
              <w:rPr>
                <w:rFonts w:ascii="Arial" w:hAnsi="Arial"/>
                <w:b/>
                <w:noProof w:val="0"/>
                <w:sz w:val="18"/>
              </w:rPr>
            </w:pPr>
            <w:r>
              <w:rPr>
                <w:noProof w:val="0"/>
              </w:rPr>
              <w:t>Delete applets instances and packages</w:t>
            </w:r>
          </w:p>
        </w:tc>
        <w:tc>
          <w:tcPr>
            <w:tcW w:w="2882"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jc w:val="left"/>
            </w:pPr>
          </w:p>
          <w:p w:rsidR="00614D2D" w:rsidRDefault="00614D2D">
            <w:pPr>
              <w:pStyle w:val="TAH"/>
              <w:keepNext w:val="0"/>
              <w:keepLines w:val="0"/>
              <w:jc w:val="left"/>
            </w:pPr>
          </w:p>
          <w:p w:rsidR="00614D2D" w:rsidRDefault="00614D2D">
            <w:pPr>
              <w:pStyle w:val="TAH"/>
              <w:keepNext w:val="0"/>
              <w:keepLines w:val="0"/>
              <w:jc w:val="left"/>
            </w:pPr>
          </w:p>
          <w:p w:rsidR="00614D2D" w:rsidRDefault="00614D2D">
            <w:pPr>
              <w:pStyle w:val="TAH"/>
              <w:keepNext w:val="0"/>
              <w:keepLines w:val="0"/>
              <w:jc w:val="left"/>
            </w:pPr>
          </w:p>
          <w:p w:rsidR="00614D2D" w:rsidRDefault="00614D2D">
            <w:pPr>
              <w:pStyle w:val="TAH"/>
              <w:keepNext w:val="0"/>
              <w:keepLines w:val="0"/>
              <w:jc w:val="left"/>
            </w:pPr>
          </w:p>
          <w:p w:rsidR="00614D2D" w:rsidRDefault="00614D2D">
            <w:pPr>
              <w:pStyle w:val="TAH"/>
              <w:keepNext w:val="0"/>
              <w:keepLines w:val="0"/>
              <w:jc w:val="left"/>
            </w:pPr>
          </w:p>
          <w:p w:rsidR="00614D2D" w:rsidRDefault="00614D2D">
            <w:pPr>
              <w:pStyle w:val="TAH"/>
              <w:keepNext w:val="0"/>
              <w:keepLines w:val="0"/>
              <w:jc w:val="left"/>
            </w:pPr>
          </w:p>
          <w:p w:rsidR="00614D2D" w:rsidRDefault="00614D2D">
            <w:pPr>
              <w:pStyle w:val="TAH"/>
              <w:keepNext w:val="0"/>
              <w:keepLines w:val="0"/>
              <w:jc w:val="left"/>
            </w:pPr>
          </w:p>
          <w:p w:rsidR="00614D2D" w:rsidRDefault="00614D2D">
            <w:pPr>
              <w:pStyle w:val="TAH"/>
              <w:keepNext w:val="0"/>
              <w:keepLines w:val="0"/>
              <w:jc w:val="left"/>
            </w:pPr>
          </w:p>
          <w:p w:rsidR="00614D2D" w:rsidRDefault="00614D2D">
            <w:pPr>
              <w:pStyle w:val="TAH"/>
              <w:keepNext w:val="0"/>
              <w:keepLines w:val="0"/>
              <w:jc w:val="left"/>
            </w:pPr>
          </w:p>
          <w:p w:rsidR="00614D2D" w:rsidRDefault="00614D2D">
            <w:pPr>
              <w:pStyle w:val="TAL"/>
              <w:keepNext w:val="0"/>
              <w:keepLines w:val="0"/>
            </w:pPr>
            <w:r>
              <w:t>A static variable is used to validate triggering order: applet2 is triggered before applet1</w:t>
            </w:r>
          </w:p>
        </w:tc>
        <w:tc>
          <w:tcPr>
            <w:tcW w:w="2363"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Trigger 2 applets with 2 different Priority Levels</w:t>
            </w:r>
          </w:p>
          <w:p w:rsidR="00614D2D" w:rsidRDefault="00614D2D">
            <w:pPr>
              <w:pStyle w:val="TAH"/>
              <w:keepNext w:val="0"/>
              <w:keepLines w:val="0"/>
            </w:pPr>
          </w:p>
          <w:p w:rsidR="00614D2D" w:rsidRDefault="00614D2D">
            <w:pPr>
              <w:pStyle w:val="PL"/>
              <w:rPr>
                <w:noProof w:val="0"/>
              </w:rPr>
            </w:pPr>
            <w:r>
              <w:rPr>
                <w:noProof w:val="0"/>
              </w:rPr>
              <w:t>Install (install) applet1 with priority level '7F' and applet2 with priority level '80', from package fwk_tin_prlv_4.</w:t>
            </w:r>
          </w:p>
          <w:p w:rsidR="00614D2D" w:rsidRDefault="00614D2D">
            <w:pPr>
              <w:pStyle w:val="PL"/>
              <w:rPr>
                <w:noProof w:val="0"/>
              </w:rPr>
            </w:pPr>
          </w:p>
          <w:p w:rsidR="00614D2D" w:rsidRDefault="00614D2D">
            <w:pPr>
              <w:pStyle w:val="PL"/>
              <w:rPr>
                <w:noProof w:val="0"/>
              </w:rPr>
            </w:pPr>
            <w:r>
              <w:rPr>
                <w:noProof w:val="0"/>
              </w:rPr>
              <w:t>Send an Envelope that triggers the 2 applets with the EVENT_UNFORMATTED_SMS_PP_ENV event.</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Delete applets instances and packages</w:t>
            </w:r>
          </w:p>
        </w:tc>
        <w:tc>
          <w:tcPr>
            <w:tcW w:w="2882"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A static variable is used to validate triggering order: applet2 is triggered before applet1</w:t>
            </w:r>
          </w:p>
        </w:tc>
        <w:tc>
          <w:tcPr>
            <w:tcW w:w="2363"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Trigger 3 applets with the same Priority Level</w:t>
            </w:r>
          </w:p>
          <w:p w:rsidR="00614D2D" w:rsidRDefault="00614D2D">
            <w:pPr>
              <w:pStyle w:val="PL"/>
              <w:rPr>
                <w:noProof w:val="0"/>
              </w:rPr>
            </w:pPr>
          </w:p>
          <w:p w:rsidR="00614D2D" w:rsidRDefault="00614D2D">
            <w:pPr>
              <w:pStyle w:val="PL"/>
              <w:rPr>
                <w:noProof w:val="0"/>
              </w:rPr>
            </w:pPr>
            <w:r>
              <w:rPr>
                <w:noProof w:val="0"/>
              </w:rPr>
              <w:t>Install (install) applet 1, 2, 3 in this order with same priority level from package fwk_tin_prlv_5.</w:t>
            </w:r>
          </w:p>
          <w:p w:rsidR="00614D2D" w:rsidRDefault="00614D2D">
            <w:pPr>
              <w:pStyle w:val="PL"/>
              <w:rPr>
                <w:noProof w:val="0"/>
              </w:rPr>
            </w:pPr>
          </w:p>
          <w:p w:rsidR="00614D2D" w:rsidRDefault="00614D2D">
            <w:pPr>
              <w:pStyle w:val="PL"/>
              <w:rPr>
                <w:noProof w:val="0"/>
              </w:rPr>
            </w:pPr>
            <w:r>
              <w:rPr>
                <w:noProof w:val="0"/>
              </w:rPr>
              <w:t>Send an Envelope that triggers the 3 applets with the EVENT_UNFORMATTED_SMS_PP_ENV event.</w:t>
            </w:r>
          </w:p>
          <w:p w:rsidR="00614D2D" w:rsidRDefault="00614D2D">
            <w:pPr>
              <w:pStyle w:val="PL"/>
              <w:rPr>
                <w:noProof w:val="0"/>
              </w:rPr>
            </w:pPr>
          </w:p>
          <w:p w:rsidR="00614D2D" w:rsidRDefault="00614D2D">
            <w:pPr>
              <w:pStyle w:val="PL"/>
              <w:rPr>
                <w:rFonts w:ascii="Arial" w:hAnsi="Arial"/>
                <w:noProof w:val="0"/>
                <w:sz w:val="18"/>
              </w:rPr>
            </w:pPr>
            <w:r>
              <w:rPr>
                <w:noProof w:val="0"/>
              </w:rPr>
              <w:t>Delete applets instances and packages.</w:t>
            </w:r>
          </w:p>
        </w:tc>
        <w:tc>
          <w:tcPr>
            <w:tcW w:w="2882"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p>
          <w:p w:rsidR="00614D2D" w:rsidRDefault="00614D2D">
            <w:pPr>
              <w:pStyle w:val="TAH"/>
              <w:keepNext w:val="0"/>
              <w:keepLines w:val="0"/>
            </w:pPr>
          </w:p>
          <w:p w:rsidR="00614D2D" w:rsidRDefault="00614D2D">
            <w:pPr>
              <w:pStyle w:val="TAH"/>
              <w:keepNext w:val="0"/>
              <w:keepLines w:val="0"/>
            </w:pPr>
          </w:p>
          <w:p w:rsidR="00614D2D" w:rsidRDefault="00614D2D">
            <w:pPr>
              <w:pStyle w:val="TAH"/>
              <w:keepNext w:val="0"/>
              <w:keepLines w:val="0"/>
            </w:pPr>
          </w:p>
          <w:p w:rsidR="00614D2D" w:rsidRDefault="00614D2D">
            <w:pPr>
              <w:pStyle w:val="TAH"/>
              <w:keepNext w:val="0"/>
              <w:keepLines w:val="0"/>
            </w:pPr>
          </w:p>
          <w:p w:rsidR="00614D2D" w:rsidRDefault="00614D2D">
            <w:pPr>
              <w:pStyle w:val="TAH"/>
              <w:keepNext w:val="0"/>
              <w:keepLines w:val="0"/>
            </w:pPr>
          </w:p>
          <w:p w:rsidR="00614D2D" w:rsidRDefault="00614D2D">
            <w:pPr>
              <w:pStyle w:val="TAH"/>
              <w:keepNext w:val="0"/>
              <w:keepLines w:val="0"/>
            </w:pPr>
          </w:p>
          <w:p w:rsidR="00614D2D" w:rsidRDefault="00614D2D">
            <w:pPr>
              <w:pStyle w:val="TAH"/>
              <w:keepNext w:val="0"/>
              <w:keepLines w:val="0"/>
            </w:pPr>
          </w:p>
          <w:p w:rsidR="00614D2D" w:rsidRDefault="00614D2D">
            <w:pPr>
              <w:pStyle w:val="TAH"/>
              <w:keepNext w:val="0"/>
              <w:keepLines w:val="0"/>
            </w:pPr>
          </w:p>
          <w:p w:rsidR="00614D2D" w:rsidRDefault="00614D2D">
            <w:pPr>
              <w:pStyle w:val="TAL"/>
              <w:keepNext w:val="0"/>
              <w:keepLines w:val="0"/>
            </w:pPr>
            <w:r>
              <w:t>A static variable is used to validate triggering order: applet3 is triggered before applet2, and applet2 is triggered before applet1.</w:t>
            </w:r>
          </w:p>
        </w:tc>
        <w:tc>
          <w:tcPr>
            <w:tcW w:w="2363"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Trigger 2 applets from 2 classes, with 2 different Priority Level</w:t>
            </w:r>
          </w:p>
          <w:p w:rsidR="00614D2D" w:rsidRDefault="00614D2D">
            <w:pPr>
              <w:pStyle w:val="TAH"/>
              <w:keepNext w:val="0"/>
              <w:keepLines w:val="0"/>
            </w:pPr>
          </w:p>
          <w:p w:rsidR="00614D2D" w:rsidRDefault="00614D2D">
            <w:pPr>
              <w:pStyle w:val="PL"/>
              <w:rPr>
                <w:noProof w:val="0"/>
              </w:rPr>
            </w:pPr>
            <w:r>
              <w:rPr>
                <w:noProof w:val="0"/>
              </w:rPr>
              <w:t xml:space="preserve">Install (install) applet1 from class A with priority level '2' </w:t>
            </w:r>
          </w:p>
          <w:p w:rsidR="00614D2D" w:rsidRDefault="00614D2D">
            <w:pPr>
              <w:pStyle w:val="PL"/>
              <w:rPr>
                <w:noProof w:val="0"/>
              </w:rPr>
            </w:pPr>
            <w:r>
              <w:rPr>
                <w:noProof w:val="0"/>
              </w:rPr>
              <w:t>Install (install) applet2 from class B with priority level '1'</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Send an Envelope that triggers the 2 applets with the EVENT_UNFORMATTED_SMS_PP_ENV event.</w:t>
            </w:r>
          </w:p>
          <w:p w:rsidR="00614D2D" w:rsidRDefault="00614D2D">
            <w:pPr>
              <w:pStyle w:val="PL"/>
              <w:rPr>
                <w:noProof w:val="0"/>
              </w:rPr>
            </w:pPr>
          </w:p>
          <w:p w:rsidR="00614D2D" w:rsidRDefault="00614D2D">
            <w:pPr>
              <w:pStyle w:val="PL"/>
              <w:rPr>
                <w:rFonts w:ascii="Arial" w:hAnsi="Arial"/>
                <w:b/>
                <w:noProof w:val="0"/>
                <w:sz w:val="18"/>
              </w:rPr>
            </w:pPr>
            <w:r>
              <w:rPr>
                <w:noProof w:val="0"/>
              </w:rPr>
              <w:t>Delete applets instances and packages</w:t>
            </w:r>
          </w:p>
        </w:tc>
        <w:tc>
          <w:tcPr>
            <w:tcW w:w="2882"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p>
          <w:p w:rsidR="00614D2D" w:rsidRDefault="00614D2D">
            <w:pPr>
              <w:pStyle w:val="TAH"/>
              <w:keepNext w:val="0"/>
              <w:keepLines w:val="0"/>
            </w:pPr>
          </w:p>
          <w:p w:rsidR="00614D2D" w:rsidRDefault="00614D2D">
            <w:pPr>
              <w:pStyle w:val="TAH"/>
              <w:keepNext w:val="0"/>
              <w:keepLines w:val="0"/>
            </w:pPr>
          </w:p>
          <w:p w:rsidR="00614D2D" w:rsidRDefault="00614D2D">
            <w:pPr>
              <w:pStyle w:val="TAH"/>
              <w:keepNext w:val="0"/>
              <w:keepLines w:val="0"/>
            </w:pPr>
          </w:p>
          <w:p w:rsidR="00614D2D" w:rsidRDefault="00614D2D">
            <w:pPr>
              <w:pStyle w:val="TAH"/>
              <w:keepNext w:val="0"/>
              <w:keepLines w:val="0"/>
            </w:pPr>
          </w:p>
          <w:p w:rsidR="00614D2D" w:rsidRDefault="00614D2D">
            <w:pPr>
              <w:pStyle w:val="TAH"/>
              <w:keepNext w:val="0"/>
              <w:keepLines w:val="0"/>
            </w:pPr>
          </w:p>
          <w:p w:rsidR="00614D2D" w:rsidRDefault="00614D2D">
            <w:pPr>
              <w:pStyle w:val="TAH"/>
              <w:keepNext w:val="0"/>
              <w:keepLines w:val="0"/>
            </w:pPr>
          </w:p>
          <w:p w:rsidR="00614D2D" w:rsidRDefault="00614D2D">
            <w:pPr>
              <w:pStyle w:val="TAH"/>
              <w:keepNext w:val="0"/>
              <w:keepLines w:val="0"/>
            </w:pPr>
          </w:p>
          <w:p w:rsidR="00614D2D" w:rsidRDefault="00614D2D">
            <w:pPr>
              <w:pStyle w:val="TAH"/>
              <w:keepNext w:val="0"/>
              <w:keepLines w:val="0"/>
            </w:pPr>
          </w:p>
          <w:p w:rsidR="00614D2D" w:rsidRDefault="00614D2D">
            <w:pPr>
              <w:pStyle w:val="TAH"/>
              <w:keepNext w:val="0"/>
              <w:keepLines w:val="0"/>
            </w:pPr>
          </w:p>
          <w:p w:rsidR="00614D2D" w:rsidRDefault="00614D2D">
            <w:pPr>
              <w:pStyle w:val="TAH"/>
              <w:keepNext w:val="0"/>
              <w:keepLines w:val="0"/>
            </w:pPr>
          </w:p>
          <w:p w:rsidR="00614D2D" w:rsidRDefault="00614D2D">
            <w:pPr>
              <w:pStyle w:val="TAH"/>
              <w:keepNext w:val="0"/>
              <w:keepLines w:val="0"/>
            </w:pPr>
          </w:p>
          <w:p w:rsidR="00614D2D" w:rsidRDefault="00614D2D">
            <w:pPr>
              <w:pStyle w:val="TAL"/>
              <w:keepNext w:val="0"/>
              <w:keepLines w:val="0"/>
            </w:pPr>
            <w:r>
              <w:t>A static variable is used to validate triggering order: applet2 is triggered before applet1</w:t>
            </w:r>
          </w:p>
          <w:p w:rsidR="00614D2D" w:rsidRDefault="00614D2D">
            <w:pPr>
              <w:pStyle w:val="TAH"/>
              <w:keepNext w:val="0"/>
              <w:keepLines w:val="0"/>
            </w:pPr>
          </w:p>
        </w:tc>
        <w:tc>
          <w:tcPr>
            <w:tcW w:w="2363"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7</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Trigger 2 applets from 2 classes, with the same Priority Level</w:t>
            </w:r>
          </w:p>
          <w:p w:rsidR="00614D2D" w:rsidRDefault="00614D2D">
            <w:pPr>
              <w:pStyle w:val="TAH"/>
              <w:keepNext w:val="0"/>
              <w:keepLines w:val="0"/>
            </w:pPr>
          </w:p>
          <w:p w:rsidR="00614D2D" w:rsidRDefault="00614D2D">
            <w:pPr>
              <w:pStyle w:val="PL"/>
              <w:rPr>
                <w:noProof w:val="0"/>
              </w:rPr>
            </w:pPr>
            <w:r>
              <w:rPr>
                <w:noProof w:val="0"/>
              </w:rPr>
              <w:t xml:space="preserve">Install (install) applet1 from class A with priority level '1' </w:t>
            </w:r>
          </w:p>
          <w:p w:rsidR="00614D2D" w:rsidRDefault="00614D2D">
            <w:pPr>
              <w:pStyle w:val="PL"/>
              <w:rPr>
                <w:noProof w:val="0"/>
              </w:rPr>
            </w:pPr>
            <w:r>
              <w:rPr>
                <w:noProof w:val="0"/>
              </w:rPr>
              <w:t>Install (install) applet2 from class B with priority level '1'</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Send an Envelope that triggers the 2 applets with the EVENT_UNFORMATTED_SMS_PP_ENV event.</w:t>
            </w:r>
          </w:p>
          <w:p w:rsidR="00614D2D" w:rsidRDefault="00614D2D">
            <w:pPr>
              <w:pStyle w:val="PL"/>
              <w:rPr>
                <w:rFonts w:ascii="Arial" w:hAnsi="Arial"/>
                <w:b/>
                <w:noProof w:val="0"/>
                <w:sz w:val="18"/>
              </w:rPr>
            </w:pPr>
            <w:r>
              <w:rPr>
                <w:noProof w:val="0"/>
              </w:rPr>
              <w:t>Delete applets instances and packages</w:t>
            </w:r>
          </w:p>
        </w:tc>
        <w:tc>
          <w:tcPr>
            <w:tcW w:w="2882"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A static variable is used to validate triggering order: applet2 is triggered before applet1</w:t>
            </w:r>
          </w:p>
          <w:p w:rsidR="00614D2D" w:rsidRDefault="00614D2D">
            <w:pPr>
              <w:pStyle w:val="TAL"/>
              <w:keepNext w:val="0"/>
              <w:keepLines w:val="0"/>
            </w:pPr>
          </w:p>
          <w:p w:rsidR="00614D2D" w:rsidRDefault="00614D2D">
            <w:pPr>
              <w:pStyle w:val="TAL"/>
              <w:keepNext w:val="0"/>
              <w:keepLines w:val="0"/>
            </w:pPr>
          </w:p>
        </w:tc>
        <w:tc>
          <w:tcPr>
            <w:tcW w:w="2363"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8</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Trigger 2 applets from 2 packages, with 2 different Priority Level</w:t>
            </w:r>
          </w:p>
          <w:p w:rsidR="00614D2D" w:rsidRDefault="00614D2D">
            <w:pPr>
              <w:pStyle w:val="PL"/>
              <w:rPr>
                <w:noProof w:val="0"/>
              </w:rPr>
            </w:pPr>
          </w:p>
          <w:p w:rsidR="00614D2D" w:rsidRDefault="00614D2D">
            <w:pPr>
              <w:pStyle w:val="PL"/>
              <w:rPr>
                <w:noProof w:val="0"/>
                <w:lang w:val="sv-SE"/>
              </w:rPr>
            </w:pPr>
            <w:r>
              <w:rPr>
                <w:noProof w:val="0"/>
                <w:lang w:val="sv-SE"/>
              </w:rPr>
              <w:t>Install package fwk_tin_prlv_8.</w:t>
            </w:r>
          </w:p>
          <w:p w:rsidR="00614D2D" w:rsidRDefault="00614D2D">
            <w:pPr>
              <w:pStyle w:val="PL"/>
              <w:rPr>
                <w:noProof w:val="0"/>
              </w:rPr>
            </w:pPr>
            <w:r>
              <w:rPr>
                <w:noProof w:val="0"/>
              </w:rPr>
              <w:t xml:space="preserve">Install (install) applet1 from package fwk_tin_prlv_8A with priority level '2' </w:t>
            </w:r>
          </w:p>
          <w:p w:rsidR="00614D2D" w:rsidRDefault="00614D2D">
            <w:pPr>
              <w:pStyle w:val="PL"/>
              <w:rPr>
                <w:noProof w:val="0"/>
              </w:rPr>
            </w:pPr>
            <w:r>
              <w:rPr>
                <w:noProof w:val="0"/>
              </w:rPr>
              <w:t>Install (install) applet2 from package fwk_tin_prlv_8B with priority level '1'</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Send an Envelope that triggers the 2 applets with the EVENT_UNFORMATTED_SMS_PP_ENV event.</w:t>
            </w:r>
          </w:p>
          <w:p w:rsidR="00614D2D" w:rsidRDefault="00614D2D">
            <w:pPr>
              <w:pStyle w:val="PL"/>
              <w:rPr>
                <w:noProof w:val="0"/>
              </w:rPr>
            </w:pPr>
          </w:p>
          <w:p w:rsidR="00614D2D" w:rsidRDefault="00614D2D">
            <w:pPr>
              <w:pStyle w:val="PL"/>
              <w:rPr>
                <w:rFonts w:ascii="Arial" w:hAnsi="Arial"/>
                <w:noProof w:val="0"/>
                <w:sz w:val="18"/>
              </w:rPr>
            </w:pPr>
            <w:r>
              <w:rPr>
                <w:noProof w:val="0"/>
              </w:rPr>
              <w:t>Delete applets instances ad packages</w:t>
            </w:r>
          </w:p>
        </w:tc>
        <w:tc>
          <w:tcPr>
            <w:tcW w:w="2882"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A static variable is used to validate triggering order: applet2 is triggered before applet1</w:t>
            </w:r>
          </w:p>
        </w:tc>
        <w:tc>
          <w:tcPr>
            <w:tcW w:w="2363"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9</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Trigger 2 applets from 2 packages, with the same Priority Level</w:t>
            </w:r>
          </w:p>
          <w:p w:rsidR="00614D2D" w:rsidRDefault="00614D2D">
            <w:pPr>
              <w:pStyle w:val="TAH"/>
              <w:keepNext w:val="0"/>
              <w:keepLines w:val="0"/>
            </w:pPr>
          </w:p>
          <w:p w:rsidR="00614D2D" w:rsidRDefault="00614D2D">
            <w:pPr>
              <w:pStyle w:val="PL"/>
              <w:rPr>
                <w:noProof w:val="0"/>
                <w:lang w:val="sv-SE"/>
              </w:rPr>
            </w:pPr>
            <w:r>
              <w:rPr>
                <w:noProof w:val="0"/>
                <w:lang w:val="sv-SE"/>
              </w:rPr>
              <w:t>Install package fwk_tin_prlv_9.</w:t>
            </w:r>
          </w:p>
          <w:p w:rsidR="00614D2D" w:rsidRDefault="00614D2D">
            <w:pPr>
              <w:pStyle w:val="PL"/>
              <w:rPr>
                <w:noProof w:val="0"/>
              </w:rPr>
            </w:pPr>
            <w:r>
              <w:rPr>
                <w:noProof w:val="0"/>
              </w:rPr>
              <w:t xml:space="preserve">Install (install) applets 1 from package fwk_tin_prlv_9A and applet2 from package fwk_tin_prlv_9B in this order, with same priority level </w:t>
            </w:r>
          </w:p>
          <w:p w:rsidR="00614D2D" w:rsidRDefault="00614D2D">
            <w:pPr>
              <w:pStyle w:val="PL"/>
              <w:rPr>
                <w:noProof w:val="0"/>
              </w:rPr>
            </w:pPr>
          </w:p>
          <w:p w:rsidR="00614D2D" w:rsidRDefault="00614D2D">
            <w:pPr>
              <w:pStyle w:val="PL"/>
              <w:rPr>
                <w:noProof w:val="0"/>
              </w:rPr>
            </w:pPr>
            <w:r>
              <w:rPr>
                <w:noProof w:val="0"/>
              </w:rPr>
              <w:t>Send an Envelope that triggers the 2 applets with the EVENT_UNFORMATTED_SMS_PP_ENV event.</w:t>
            </w:r>
          </w:p>
          <w:p w:rsidR="00614D2D" w:rsidRDefault="00614D2D">
            <w:pPr>
              <w:pStyle w:val="PL"/>
              <w:rPr>
                <w:noProof w:val="0"/>
              </w:rPr>
            </w:pPr>
          </w:p>
          <w:p w:rsidR="00614D2D" w:rsidRDefault="00614D2D">
            <w:pPr>
              <w:pStyle w:val="PL"/>
              <w:rPr>
                <w:noProof w:val="0"/>
              </w:rPr>
            </w:pPr>
          </w:p>
          <w:p w:rsidR="00614D2D" w:rsidRDefault="00614D2D">
            <w:pPr>
              <w:pStyle w:val="PL"/>
              <w:rPr>
                <w:rFonts w:ascii="Arial" w:hAnsi="Arial"/>
                <w:noProof w:val="0"/>
                <w:sz w:val="18"/>
              </w:rPr>
            </w:pPr>
            <w:r>
              <w:rPr>
                <w:noProof w:val="0"/>
              </w:rPr>
              <w:t>Delete applets instances and packages</w:t>
            </w:r>
          </w:p>
        </w:tc>
        <w:tc>
          <w:tcPr>
            <w:tcW w:w="2882"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A static variable is used to validate triggering order: applet2 is triggered before applet1</w:t>
            </w:r>
          </w:p>
          <w:p w:rsidR="00614D2D" w:rsidRDefault="00614D2D">
            <w:pPr>
              <w:pStyle w:val="TAL"/>
              <w:keepNext w:val="0"/>
              <w:keepLines w:val="0"/>
            </w:pPr>
          </w:p>
        </w:tc>
        <w:tc>
          <w:tcPr>
            <w:tcW w:w="2363"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10</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rPr>
                <w:b w:val="0"/>
              </w:rPr>
              <w:t xml:space="preserve"> </w:t>
            </w:r>
            <w:r>
              <w:t>Trigger 4 applets from 2 packages</w:t>
            </w:r>
          </w:p>
          <w:p w:rsidR="00614D2D" w:rsidRDefault="00614D2D">
            <w:pPr>
              <w:pStyle w:val="TAH"/>
            </w:pPr>
          </w:p>
          <w:p w:rsidR="00614D2D" w:rsidRDefault="00614D2D">
            <w:pPr>
              <w:pStyle w:val="PL"/>
              <w:keepNext/>
              <w:keepLines/>
              <w:rPr>
                <w:noProof w:val="0"/>
              </w:rPr>
            </w:pPr>
            <w:r>
              <w:rPr>
                <w:noProof w:val="0"/>
              </w:rPr>
              <w:t>1-Install packages fwk_tin_prlv_10, fwk_tin_prlv_10A and fwk_tin_prlv_10B. Install (install) 2 applets 1 then 2 from package fwk_tin_prlv_10A, with respectively priority levels 1 and 2.</w:t>
            </w:r>
          </w:p>
          <w:p w:rsidR="00614D2D" w:rsidRDefault="00614D2D">
            <w:pPr>
              <w:pStyle w:val="PL"/>
              <w:keepNext/>
              <w:keepLines/>
              <w:rPr>
                <w:noProof w:val="0"/>
              </w:rPr>
            </w:pPr>
          </w:p>
          <w:p w:rsidR="00614D2D" w:rsidRDefault="00614D2D">
            <w:pPr>
              <w:pStyle w:val="PL"/>
              <w:keepNext/>
              <w:keepLines/>
              <w:rPr>
                <w:noProof w:val="0"/>
              </w:rPr>
            </w:pPr>
            <w:r>
              <w:rPr>
                <w:noProof w:val="0"/>
              </w:rPr>
              <w:t>Send an Envelope that triggers the 2 applets with the EVENT_UNFORMATTED_SMS_PP_ENV event.</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2- Install (install) 2 applets 3 then 4 from package fwk_tin_prlv_10B, with respectively priority levels 1 and 2.</w:t>
            </w:r>
          </w:p>
          <w:p w:rsidR="00614D2D" w:rsidRDefault="00614D2D">
            <w:pPr>
              <w:pStyle w:val="PL"/>
              <w:keepNext/>
              <w:keepLines/>
              <w:rPr>
                <w:noProof w:val="0"/>
              </w:rPr>
            </w:pPr>
          </w:p>
          <w:p w:rsidR="00614D2D" w:rsidRDefault="00614D2D">
            <w:pPr>
              <w:pStyle w:val="PL"/>
              <w:keepNext/>
              <w:keepLines/>
              <w:rPr>
                <w:noProof w:val="0"/>
              </w:rPr>
            </w:pPr>
            <w:r>
              <w:rPr>
                <w:noProof w:val="0"/>
              </w:rPr>
              <w:t>Send an Envelope that triggers the 4 applets.</w:t>
            </w:r>
          </w:p>
          <w:p w:rsidR="00614D2D" w:rsidRDefault="00614D2D">
            <w:pPr>
              <w:pStyle w:val="PL"/>
              <w:keepNext/>
              <w:keepLines/>
              <w:rPr>
                <w:noProof w:val="0"/>
              </w:rPr>
            </w:pPr>
          </w:p>
          <w:p w:rsidR="00614D2D" w:rsidRDefault="00614D2D">
            <w:pPr>
              <w:pStyle w:val="PL"/>
              <w:keepNext/>
              <w:keepLines/>
              <w:rPr>
                <w:rFonts w:ascii="Arial" w:hAnsi="Arial"/>
                <w:noProof w:val="0"/>
                <w:sz w:val="18"/>
              </w:rPr>
            </w:pPr>
            <w:r>
              <w:rPr>
                <w:noProof w:val="0"/>
              </w:rPr>
              <w:t>Delete applets instances and packages</w:t>
            </w:r>
          </w:p>
        </w:tc>
        <w:tc>
          <w:tcPr>
            <w:tcW w:w="2882"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A static variable is used to validate triggering order: applet1 is triggered before applet2</w:t>
            </w:r>
          </w:p>
          <w:p w:rsidR="00614D2D" w:rsidRDefault="00614D2D">
            <w:pPr>
              <w:pStyle w:val="PL"/>
              <w:keepNext/>
              <w:keepLines/>
              <w:rPr>
                <w:rFonts w:ascii="Arial" w:hAnsi="Arial"/>
                <w:noProof w:val="0"/>
                <w:sz w:val="18"/>
              </w:rPr>
            </w:pPr>
          </w:p>
          <w:p w:rsidR="00614D2D" w:rsidRDefault="00614D2D">
            <w:pPr>
              <w:pStyle w:val="PL"/>
              <w:keepNext/>
              <w:keepLines/>
              <w:rPr>
                <w:rFonts w:ascii="Arial" w:hAnsi="Arial"/>
                <w:noProof w:val="0"/>
                <w:sz w:val="18"/>
              </w:rPr>
            </w:pPr>
          </w:p>
          <w:p w:rsidR="00614D2D" w:rsidRDefault="00614D2D">
            <w:pPr>
              <w:pStyle w:val="PL"/>
              <w:keepNext/>
              <w:keepLines/>
              <w:rPr>
                <w:rFonts w:ascii="Arial" w:hAnsi="Arial"/>
                <w:noProof w:val="0"/>
                <w:sz w:val="18"/>
              </w:rPr>
            </w:pPr>
          </w:p>
          <w:p w:rsidR="00614D2D" w:rsidRDefault="00614D2D">
            <w:pPr>
              <w:pStyle w:val="PL"/>
              <w:keepNext/>
              <w:keepLines/>
              <w:rPr>
                <w:rFonts w:ascii="Arial" w:hAnsi="Arial"/>
                <w:noProof w:val="0"/>
                <w:sz w:val="18"/>
              </w:rPr>
            </w:pPr>
          </w:p>
          <w:p w:rsidR="00614D2D" w:rsidRDefault="00614D2D">
            <w:pPr>
              <w:pStyle w:val="PL"/>
              <w:keepNext/>
              <w:keepLines/>
              <w:rPr>
                <w:rFonts w:ascii="Arial" w:hAnsi="Arial"/>
                <w:noProof w:val="0"/>
                <w:sz w:val="18"/>
              </w:rPr>
            </w:pPr>
          </w:p>
          <w:p w:rsidR="00614D2D" w:rsidRDefault="00614D2D">
            <w:pPr>
              <w:pStyle w:val="TAL"/>
            </w:pPr>
            <w:r>
              <w:t>2- Applet3 is triggered before applets 1, 4, then 2.</w:t>
            </w:r>
          </w:p>
        </w:tc>
        <w:tc>
          <w:tcPr>
            <w:tcW w:w="2363"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Trigger 4 applets with the same Priority Level then delete them one after another and trigger them each time</w:t>
            </w:r>
          </w:p>
          <w:p w:rsidR="00614D2D" w:rsidRDefault="00614D2D">
            <w:pPr>
              <w:pStyle w:val="TAH"/>
              <w:keepNext w:val="0"/>
              <w:keepLines w:val="0"/>
              <w:rPr>
                <w:rFonts w:ascii="Courier New" w:hAnsi="Courier New"/>
                <w:b w:val="0"/>
                <w:sz w:val="16"/>
              </w:rPr>
            </w:pPr>
          </w:p>
          <w:p w:rsidR="00614D2D" w:rsidRDefault="00614D2D">
            <w:pPr>
              <w:pStyle w:val="PL"/>
              <w:rPr>
                <w:noProof w:val="0"/>
              </w:rPr>
            </w:pPr>
            <w:r>
              <w:rPr>
                <w:noProof w:val="0"/>
              </w:rPr>
              <w:t>1- Install (install) applet1, 2, 3, 4 in this order with same priority level from package fwk_tin_prlv_11.</w:t>
            </w:r>
          </w:p>
          <w:p w:rsidR="00614D2D" w:rsidRDefault="00614D2D">
            <w:pPr>
              <w:pStyle w:val="PL"/>
              <w:rPr>
                <w:noProof w:val="0"/>
              </w:rPr>
            </w:pPr>
          </w:p>
          <w:p w:rsidR="00614D2D" w:rsidRDefault="00614D2D">
            <w:pPr>
              <w:pStyle w:val="PL"/>
              <w:rPr>
                <w:noProof w:val="0"/>
              </w:rPr>
            </w:pPr>
            <w:r>
              <w:rPr>
                <w:noProof w:val="0"/>
              </w:rPr>
              <w:t>Send an Enveloppe that triggers the 4 applets with the EVENT_UNFORMATTED_SMS_PP_ENV event.</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Delete applet instance 4</w:t>
            </w:r>
          </w:p>
          <w:p w:rsidR="00614D2D" w:rsidRDefault="00614D2D">
            <w:pPr>
              <w:pStyle w:val="PL"/>
              <w:rPr>
                <w:noProof w:val="0"/>
              </w:rPr>
            </w:pPr>
          </w:p>
          <w:p w:rsidR="00614D2D" w:rsidRDefault="00614D2D">
            <w:pPr>
              <w:pStyle w:val="PL"/>
              <w:rPr>
                <w:noProof w:val="0"/>
              </w:rPr>
            </w:pPr>
            <w:r>
              <w:rPr>
                <w:noProof w:val="0"/>
              </w:rPr>
              <w:t>2- Send an Enveloppe that triggers the 3 applets with the EVENT_UNFORMATTED_SMS_PP_ENV event.</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Delete applet instance 3</w:t>
            </w:r>
          </w:p>
          <w:p w:rsidR="00614D2D" w:rsidRDefault="00614D2D">
            <w:pPr>
              <w:pStyle w:val="PL"/>
              <w:rPr>
                <w:noProof w:val="0"/>
              </w:rPr>
            </w:pPr>
          </w:p>
          <w:p w:rsidR="00614D2D" w:rsidRDefault="00614D2D">
            <w:pPr>
              <w:pStyle w:val="PL"/>
              <w:rPr>
                <w:noProof w:val="0"/>
              </w:rPr>
            </w:pPr>
            <w:r>
              <w:rPr>
                <w:noProof w:val="0"/>
              </w:rPr>
              <w:t>3- Send an Enveloppe that triggers the 2 applets with the EVENT_UNFORMATTED_SMS_PP_ENV event.</w:t>
            </w:r>
          </w:p>
          <w:p w:rsidR="00614D2D" w:rsidRDefault="00614D2D">
            <w:pPr>
              <w:pStyle w:val="PL"/>
              <w:rPr>
                <w:noProof w:val="0"/>
              </w:rPr>
            </w:pPr>
          </w:p>
          <w:p w:rsidR="00614D2D" w:rsidRDefault="00614D2D">
            <w:pPr>
              <w:pStyle w:val="PL"/>
              <w:rPr>
                <w:noProof w:val="0"/>
              </w:rPr>
            </w:pPr>
          </w:p>
          <w:p w:rsidR="00614D2D" w:rsidRDefault="00614D2D">
            <w:pPr>
              <w:pStyle w:val="PL"/>
              <w:rPr>
                <w:noProof w:val="0"/>
              </w:rPr>
            </w:pPr>
            <w:r>
              <w:rPr>
                <w:noProof w:val="0"/>
              </w:rPr>
              <w:t>Delete remaining applet instances and packages</w:t>
            </w:r>
          </w:p>
        </w:tc>
        <w:tc>
          <w:tcPr>
            <w:tcW w:w="2882"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1- A static variable is used to validate triggering order: applets are triggered in order 4, 3, 2, 1.</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2- Applets are triggered in order 3, 2, 1.</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3- Applets are triggered in order 2, 1.</w:t>
            </w:r>
          </w:p>
        </w:tc>
        <w:tc>
          <w:tcPr>
            <w:tcW w:w="2363"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Trigger 5 applets with different Priority Levels, alternating install and delete</w:t>
            </w:r>
          </w:p>
          <w:p w:rsidR="00614D2D" w:rsidRDefault="00614D2D">
            <w:pPr>
              <w:pStyle w:val="TAH"/>
              <w:rPr>
                <w:rFonts w:ascii="Courier New" w:hAnsi="Courier New"/>
                <w:b w:val="0"/>
                <w:sz w:val="16"/>
              </w:rPr>
            </w:pPr>
          </w:p>
          <w:p w:rsidR="00614D2D" w:rsidRDefault="00614D2D">
            <w:pPr>
              <w:pStyle w:val="PL"/>
              <w:keepNext/>
              <w:keepLines/>
              <w:rPr>
                <w:noProof w:val="0"/>
              </w:rPr>
            </w:pPr>
            <w:r>
              <w:rPr>
                <w:noProof w:val="0"/>
              </w:rPr>
              <w:t>1- Install (install) applets 1, 2, 3, 4 in this order with respective priority levels 1, 2, 1, 2</w:t>
            </w:r>
          </w:p>
          <w:p w:rsidR="00614D2D" w:rsidRDefault="00614D2D">
            <w:pPr>
              <w:pStyle w:val="PL"/>
              <w:keepNext/>
              <w:keepLines/>
              <w:rPr>
                <w:noProof w:val="0"/>
              </w:rPr>
            </w:pPr>
            <w:r>
              <w:rPr>
                <w:noProof w:val="0"/>
              </w:rPr>
              <w:t xml:space="preserve"> </w:t>
            </w:r>
          </w:p>
          <w:p w:rsidR="00614D2D" w:rsidRDefault="00614D2D">
            <w:pPr>
              <w:pStyle w:val="PL"/>
              <w:keepNext/>
              <w:keepLines/>
              <w:rPr>
                <w:noProof w:val="0"/>
              </w:rPr>
            </w:pPr>
            <w:r>
              <w:rPr>
                <w:noProof w:val="0"/>
              </w:rPr>
              <w:t>Send an Enveloppe that triggers the 4 applets with the EVENT_UNFORMATTED_SMS_PP_ENV event.</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2- Delete applet instance 1 and install (install) applet5 with priority level 2</w:t>
            </w:r>
          </w:p>
          <w:p w:rsidR="00614D2D" w:rsidRDefault="00614D2D">
            <w:pPr>
              <w:pStyle w:val="PL"/>
              <w:keepNext/>
              <w:keepLines/>
              <w:rPr>
                <w:noProof w:val="0"/>
              </w:rPr>
            </w:pPr>
          </w:p>
          <w:p w:rsidR="00614D2D" w:rsidRDefault="00614D2D">
            <w:pPr>
              <w:pStyle w:val="PL"/>
              <w:keepNext/>
              <w:keepLines/>
              <w:rPr>
                <w:noProof w:val="0"/>
              </w:rPr>
            </w:pPr>
            <w:r>
              <w:rPr>
                <w:noProof w:val="0"/>
              </w:rPr>
              <w:t>Send an Enveloppe that triggers the 4 applets with the EVENT_UNFORMATTED_SMS_PP_ENV event.</w:t>
            </w: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p>
          <w:p w:rsidR="00614D2D" w:rsidRDefault="00614D2D">
            <w:pPr>
              <w:pStyle w:val="PL"/>
              <w:keepNext/>
              <w:keepLines/>
              <w:rPr>
                <w:noProof w:val="0"/>
              </w:rPr>
            </w:pPr>
            <w:r>
              <w:rPr>
                <w:noProof w:val="0"/>
              </w:rPr>
              <w:t>3- Re-install (install) applet1 with priority level 1</w:t>
            </w:r>
          </w:p>
          <w:p w:rsidR="00614D2D" w:rsidRDefault="00614D2D">
            <w:pPr>
              <w:pStyle w:val="PL"/>
              <w:keepNext/>
              <w:keepLines/>
              <w:rPr>
                <w:noProof w:val="0"/>
              </w:rPr>
            </w:pPr>
          </w:p>
          <w:p w:rsidR="00614D2D" w:rsidRDefault="00614D2D">
            <w:pPr>
              <w:pStyle w:val="PL"/>
              <w:keepNext/>
              <w:keepLines/>
              <w:rPr>
                <w:noProof w:val="0"/>
              </w:rPr>
            </w:pPr>
            <w:r>
              <w:rPr>
                <w:noProof w:val="0"/>
              </w:rPr>
              <w:t>Send an Enveloppe that triggers the 5 applets with the EVENT_UNFORMATTED_SMS_PP_ENV event.</w:t>
            </w:r>
          </w:p>
          <w:p w:rsidR="00614D2D" w:rsidRDefault="00614D2D">
            <w:pPr>
              <w:pStyle w:val="PL"/>
              <w:keepNext/>
              <w:keepLines/>
              <w:rPr>
                <w:noProof w:val="0"/>
              </w:rPr>
            </w:pPr>
          </w:p>
          <w:p w:rsidR="00614D2D" w:rsidRDefault="00614D2D">
            <w:pPr>
              <w:pStyle w:val="PL"/>
              <w:keepNext/>
              <w:keepLines/>
              <w:rPr>
                <w:noProof w:val="0"/>
              </w:rPr>
            </w:pPr>
          </w:p>
        </w:tc>
        <w:tc>
          <w:tcPr>
            <w:tcW w:w="2882"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 xml:space="preserve">1- A static variable is used to validate triggering order: applets are triggered in order 3, 1, 4, 2 </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Applets are triggered in order 3, 5, 4, 2</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3- Applets are triggered in order 1, 3, 5, 4, 2</w:t>
            </w:r>
          </w:p>
        </w:tc>
        <w:tc>
          <w:tcPr>
            <w:tcW w:w="2363"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bl>
    <w:p w:rsidR="00614D2D" w:rsidRDefault="00614D2D" w:rsidP="00614D2D"/>
    <w:p w:rsidR="00614D2D" w:rsidRDefault="00614D2D" w:rsidP="00614D2D">
      <w:pPr>
        <w:pStyle w:val="H6"/>
        <w:keepNext w:val="0"/>
        <w:keepLines w:val="0"/>
      </w:pPr>
      <w:r>
        <w:t>6.3.8.7.4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1, 2, 3, 4, 6, 8, 10, 12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5, 7, 9, 11</w:t>
            </w:r>
          </w:p>
        </w:tc>
      </w:tr>
    </w:tbl>
    <w:p w:rsidR="00614D2D" w:rsidRDefault="00614D2D" w:rsidP="00614D2D"/>
    <w:p w:rsidR="00614D2D" w:rsidRDefault="00614D2D" w:rsidP="00614D2D">
      <w:pPr>
        <w:pStyle w:val="Heading4"/>
      </w:pPr>
      <w:bookmarkStart w:id="714" w:name="_Toc51826880"/>
      <w:bookmarkStart w:id="715" w:name="_Toc117070561"/>
      <w:bookmarkStart w:id="716" w:name="_Toc51828323"/>
      <w:r>
        <w:t>6.3.8.8</w:t>
      </w:r>
      <w:r>
        <w:tab/>
        <w:t>Channel Allocation</w:t>
      </w:r>
      <w:bookmarkEnd w:id="714"/>
      <w:bookmarkEnd w:id="715"/>
      <w:bookmarkEnd w:id="716"/>
    </w:p>
    <w:p w:rsidR="00614D2D" w:rsidRDefault="00614D2D" w:rsidP="00614D2D">
      <w:r>
        <w:t>Test Area Reference: FWK_TIN_CHAL</w:t>
      </w:r>
    </w:p>
    <w:p w:rsidR="00614D2D" w:rsidRDefault="00614D2D" w:rsidP="00614D2D">
      <w:pPr>
        <w:pStyle w:val="H6"/>
      </w:pPr>
      <w:r>
        <w:t>6.3.8.8.1</w:t>
      </w:r>
      <w:r>
        <w:tab/>
        <w:t>Conformance Requirements</w:t>
      </w:r>
    </w:p>
    <w:p w:rsidR="00614D2D" w:rsidRDefault="00614D2D" w:rsidP="00614D2D">
      <w:pPr>
        <w:pStyle w:val="H6"/>
      </w:pPr>
      <w:r>
        <w:t>6.3.8.8.1.1</w:t>
      </w:r>
      <w:r>
        <w:tab/>
        <w:t>Normal execution</w:t>
      </w:r>
    </w:p>
    <w:p w:rsidR="00614D2D" w:rsidRDefault="00614D2D" w:rsidP="00614D2D">
      <w:pPr>
        <w:pStyle w:val="ListBullet"/>
        <w:numPr>
          <w:ilvl w:val="0"/>
          <w:numId w:val="2"/>
        </w:numPr>
        <w:ind w:left="568" w:hanging="284"/>
      </w:pPr>
      <w:r>
        <w:t>CRRN1: One toolkit applet can register to several channels, but a channel can only be allocated to one toolkit applet.</w:t>
      </w:r>
    </w:p>
    <w:p w:rsidR="00614D2D" w:rsidRDefault="00614D2D" w:rsidP="00614D2D">
      <w:pPr>
        <w:pStyle w:val="H6"/>
      </w:pPr>
      <w:r>
        <w:t>6.3.8.8.1.2</w:t>
      </w:r>
      <w:r>
        <w:tab/>
        <w:t>Context errors</w:t>
      </w:r>
    </w:p>
    <w:p w:rsidR="00614D2D" w:rsidRDefault="00614D2D" w:rsidP="00614D2D">
      <w:pPr>
        <w:pStyle w:val="ListBullet"/>
        <w:numPr>
          <w:ilvl w:val="0"/>
          <w:numId w:val="2"/>
        </w:numPr>
        <w:ind w:left="568" w:hanging="284"/>
      </w:pPr>
      <w:r>
        <w:t>CRRC1 : Allocated channels shall not exceed the maximum number of channels allowed for this applet instance.</w:t>
      </w:r>
    </w:p>
    <w:p w:rsidR="00614D2D" w:rsidRDefault="00614D2D" w:rsidP="00614D2D">
      <w:pPr>
        <w:pStyle w:val="ListBullet"/>
        <w:numPr>
          <w:ilvl w:val="0"/>
          <w:numId w:val="2"/>
        </w:numPr>
        <w:ind w:left="568" w:hanging="284"/>
      </w:pPr>
      <w:r>
        <w:t>CRRC2 : The total number of channels allocated for all the applets shall not exceed 7. If the maximum number of channels required is greater than '07' (maximum numbers of channels specified in TS 11.14 [4]), the card shall return the Status Word '6A80', incorrect parameters in data field, to the Install(Install) command.</w:t>
      </w:r>
    </w:p>
    <w:p w:rsidR="00614D2D" w:rsidRDefault="00614D2D" w:rsidP="00614D2D">
      <w:pPr>
        <w:pStyle w:val="H6"/>
      </w:pPr>
      <w:r>
        <w:t>6.3.8.8.2</w:t>
      </w:r>
      <w:r>
        <w:tab/>
        <w:t>Test suite files</w:t>
      </w:r>
    </w:p>
    <w:p w:rsidR="00614D2D" w:rsidRDefault="00614D2D" w:rsidP="00614D2D">
      <w:pPr>
        <w:pStyle w:val="B1"/>
        <w:tabs>
          <w:tab w:val="left" w:pos="2268"/>
        </w:tabs>
      </w:pPr>
      <w:r>
        <w:t>Test Script:</w:t>
      </w:r>
      <w:r w:rsidR="00A1704F">
        <w:tab/>
      </w:r>
      <w:r>
        <w:t>FWK_TIN_CHAL_1.scr</w:t>
      </w:r>
    </w:p>
    <w:p w:rsidR="00614D2D" w:rsidRDefault="00614D2D" w:rsidP="00614D2D">
      <w:pPr>
        <w:pStyle w:val="B1"/>
        <w:tabs>
          <w:tab w:val="left" w:pos="2268"/>
        </w:tabs>
      </w:pPr>
      <w:r>
        <w:t>Test Applet:</w:t>
      </w:r>
      <w:r w:rsidR="00A1704F">
        <w:tab/>
      </w:r>
      <w:r>
        <w:t>FWK_TIN_CHAL_1.java</w:t>
      </w:r>
    </w:p>
    <w:p w:rsidR="00614D2D" w:rsidRDefault="00A1704F" w:rsidP="00614D2D">
      <w:pPr>
        <w:pStyle w:val="B1"/>
        <w:tabs>
          <w:tab w:val="left" w:pos="2268"/>
        </w:tabs>
        <w:rPr>
          <w:lang w:val="fr-FR"/>
        </w:rPr>
      </w:pPr>
      <w:r>
        <w:tab/>
      </w:r>
      <w:r w:rsidR="00614D2D">
        <w:tab/>
      </w:r>
      <w:r w:rsidR="00614D2D">
        <w:rPr>
          <w:lang w:val="fr-FR"/>
        </w:rPr>
        <w:t>FWK_TIN_CHAL_2.java</w:t>
      </w:r>
    </w:p>
    <w:p w:rsidR="00614D2D" w:rsidRDefault="00A1704F" w:rsidP="00614D2D">
      <w:pPr>
        <w:pStyle w:val="B1"/>
        <w:tabs>
          <w:tab w:val="left" w:pos="2268"/>
        </w:tabs>
        <w:rPr>
          <w:lang w:val="fr-FR"/>
        </w:rPr>
      </w:pPr>
      <w:r>
        <w:rPr>
          <w:lang w:val="fr-FR"/>
        </w:rPr>
        <w:tab/>
      </w:r>
      <w:r w:rsidR="00614D2D">
        <w:rPr>
          <w:lang w:val="fr-FR"/>
        </w:rPr>
        <w:tab/>
        <w:t>FWK_TIN_CHAL_3.java</w:t>
      </w:r>
    </w:p>
    <w:p w:rsidR="00614D2D" w:rsidRDefault="00614D2D" w:rsidP="00614D2D">
      <w:pPr>
        <w:pStyle w:val="B1"/>
        <w:tabs>
          <w:tab w:val="left" w:pos="2268"/>
        </w:tabs>
      </w:pPr>
      <w:r>
        <w:t>Load Script:</w:t>
      </w:r>
      <w:r w:rsidR="00A1704F">
        <w:tab/>
      </w:r>
      <w:r>
        <w:t>FWK_TIN_CHAL_1.ldr</w:t>
      </w:r>
    </w:p>
    <w:p w:rsidR="00614D2D" w:rsidRDefault="00614D2D" w:rsidP="00614D2D">
      <w:pPr>
        <w:pStyle w:val="B1"/>
        <w:tabs>
          <w:tab w:val="left" w:pos="2268"/>
        </w:tabs>
      </w:pPr>
      <w:r>
        <w:t>Cleanup Script:</w:t>
      </w:r>
      <w:r w:rsidR="00A1704F">
        <w:tab/>
      </w:r>
      <w:r>
        <w:t>FWK_TIN_CHAL_1.clr</w:t>
      </w:r>
    </w:p>
    <w:p w:rsidR="00614D2D" w:rsidRDefault="00614D2D" w:rsidP="00614D2D">
      <w:pPr>
        <w:pStyle w:val="B1"/>
        <w:tabs>
          <w:tab w:val="left" w:pos="2268"/>
        </w:tabs>
      </w:pPr>
      <w:r>
        <w:t>Parameter File:</w:t>
      </w:r>
      <w:r w:rsidR="00A1704F">
        <w:tab/>
      </w:r>
      <w:r>
        <w:t>FWK_TIN_CHAL_1.par</w:t>
      </w:r>
    </w:p>
    <w:p w:rsidR="00614D2D" w:rsidRDefault="00614D2D" w:rsidP="00614D2D">
      <w:pPr>
        <w:pStyle w:val="H6"/>
      </w:pPr>
      <w:r>
        <w:t>6.3.8.8.3</w:t>
      </w:r>
      <w:r>
        <w:tab/>
        <w:t>Test Procedure</w:t>
      </w: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5"/>
        <w:gridCol w:w="4111"/>
        <w:gridCol w:w="2882"/>
        <w:gridCol w:w="2363"/>
      </w:tblGrid>
      <w:tr w:rsidR="00614D2D" w:rsidTr="00614D2D">
        <w:trPr>
          <w:tblHead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882"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API/Framework Expectation</w:t>
            </w:r>
          </w:p>
        </w:tc>
        <w:tc>
          <w:tcPr>
            <w:tcW w:w="2363"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rPr>
          <w:tblHead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L"/>
              <w:jc w:val="center"/>
              <w:rPr>
                <w:b/>
              </w:rPr>
            </w:pPr>
            <w:r>
              <w:rPr>
                <w:b/>
              </w:rPr>
              <w:t>More than 7 channels at the instantiation of applet1: check that applet1 is not installed</w:t>
            </w:r>
          </w:p>
          <w:p w:rsidR="00614D2D" w:rsidRDefault="00614D2D">
            <w:pPr>
              <w:pStyle w:val="PL"/>
            </w:pPr>
          </w:p>
          <w:p w:rsidR="00614D2D" w:rsidRDefault="00614D2D">
            <w:pPr>
              <w:pStyle w:val="PL"/>
              <w:tabs>
                <w:tab w:val="clear" w:pos="384"/>
              </w:tabs>
            </w:pPr>
            <w:r>
              <w:t>1-Install for install of applet1 with maximum 8 channels allocated.</w:t>
            </w:r>
          </w:p>
          <w:p w:rsidR="00614D2D" w:rsidRDefault="00614D2D">
            <w:pPr>
              <w:pStyle w:val="PL"/>
            </w:pPr>
            <w:r>
              <w:t>A PoR is asked to be sent via SMS-DELIVER-REPORT.</w:t>
            </w:r>
          </w:p>
          <w:p w:rsidR="00614D2D" w:rsidRDefault="00614D2D">
            <w:pPr>
              <w:pStyle w:val="PL"/>
            </w:pPr>
          </w:p>
          <w:p w:rsidR="00614D2D" w:rsidRDefault="00614D2D">
            <w:pPr>
              <w:pStyle w:val="PL"/>
              <w:rPr>
                <w:strike/>
                <w:noProof w:val="0"/>
              </w:rPr>
            </w:pPr>
          </w:p>
          <w:p w:rsidR="00614D2D" w:rsidRDefault="00614D2D">
            <w:pPr>
              <w:pStyle w:val="PL"/>
            </w:pPr>
          </w:p>
          <w:p w:rsidR="00614D2D" w:rsidRDefault="00614D2D">
            <w:pPr>
              <w:pStyle w:val="PL"/>
            </w:pPr>
          </w:p>
          <w:p w:rsidR="00614D2D" w:rsidRDefault="00614D2D">
            <w:pPr>
              <w:pStyle w:val="PL"/>
            </w:pPr>
          </w:p>
          <w:p w:rsidR="00614D2D" w:rsidRDefault="00614D2D">
            <w:pPr>
              <w:pStyle w:val="PL"/>
            </w:pPr>
          </w:p>
          <w:p w:rsidR="00614D2D" w:rsidRDefault="00614D2D">
            <w:pPr>
              <w:pStyle w:val="TAL"/>
              <w:rPr>
                <w:noProof/>
                <w:sz w:val="16"/>
              </w:rPr>
            </w:pPr>
          </w:p>
        </w:tc>
        <w:tc>
          <w:tcPr>
            <w:tcW w:w="2882"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tc>
        <w:tc>
          <w:tcPr>
            <w:tcW w:w="2363"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1- The SIM answers to the Envelope with status words 9Fxx.</w:t>
            </w:r>
          </w:p>
          <w:p w:rsidR="00614D2D" w:rsidRDefault="00614D2D">
            <w:pPr>
              <w:pStyle w:val="textcell"/>
              <w:jc w:val="left"/>
              <w:rPr>
                <w:rFonts w:ascii="Arial" w:hAnsi="Arial"/>
                <w:b/>
                <w:sz w:val="18"/>
                <w:lang w:val="en-GB"/>
              </w:rPr>
            </w:pPr>
            <w:r>
              <w:rPr>
                <w:rFonts w:ascii="Arial" w:hAnsi="Arial"/>
                <w:sz w:val="18"/>
                <w:lang w:val="en-GB"/>
              </w:rPr>
              <w:t>A GET RESPONSE is sent and the additional data in the PoR is checked. It must be 01 6A 80.</w:t>
            </w:r>
          </w:p>
          <w:p w:rsidR="00614D2D" w:rsidRDefault="00614D2D">
            <w:pPr>
              <w:pStyle w:val="TAL"/>
            </w:pPr>
          </w:p>
        </w:tc>
      </w:tr>
      <w:tr w:rsidR="00614D2D" w:rsidTr="00614D2D">
        <w:trPr>
          <w:tblHeader/>
        </w:trPr>
        <w:tc>
          <w:tcPr>
            <w:tcW w:w="425" w:type="dxa"/>
            <w:tcBorders>
              <w:top w:val="single" w:sz="4" w:space="0" w:color="auto"/>
              <w:left w:val="single" w:sz="4" w:space="0" w:color="auto"/>
              <w:bottom w:val="single" w:sz="4" w:space="0" w:color="auto"/>
              <w:right w:val="single" w:sz="4" w:space="0" w:color="auto"/>
            </w:tcBorders>
          </w:tcPr>
          <w:p w:rsidR="00614D2D" w:rsidRDefault="00614D2D">
            <w:pPr>
              <w:pStyle w:val="TAC"/>
            </w:pP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L"/>
              <w:jc w:val="center"/>
              <w:rPr>
                <w:b/>
                <w:noProof/>
                <w:sz w:val="16"/>
              </w:rPr>
            </w:pPr>
            <w:r>
              <w:rPr>
                <w:b/>
              </w:rPr>
              <w:t xml:space="preserve">Reset the card </w:t>
            </w:r>
          </w:p>
        </w:tc>
        <w:tc>
          <w:tcPr>
            <w:tcW w:w="288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c>
          <w:tcPr>
            <w:tcW w:w="2363"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tblHead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L"/>
              <w:jc w:val="center"/>
              <w:rPr>
                <w:b/>
              </w:rPr>
            </w:pPr>
            <w:r>
              <w:rPr>
                <w:b/>
              </w:rPr>
              <w:t>Good installation of applet2</w:t>
            </w:r>
          </w:p>
          <w:p w:rsidR="00614D2D" w:rsidRDefault="00614D2D">
            <w:pPr>
              <w:pStyle w:val="PL"/>
            </w:pPr>
          </w:p>
          <w:p w:rsidR="00614D2D" w:rsidRDefault="00614D2D">
            <w:pPr>
              <w:pStyle w:val="PL"/>
            </w:pPr>
            <w:r>
              <w:t>Install for install of applet2 (maximum 4 channels allocated).</w:t>
            </w:r>
          </w:p>
          <w:p w:rsidR="00614D2D" w:rsidRDefault="00614D2D">
            <w:pPr>
              <w:pStyle w:val="PL"/>
            </w:pPr>
          </w:p>
          <w:p w:rsidR="00614D2D" w:rsidRDefault="00614D2D">
            <w:pPr>
              <w:pStyle w:val="TAL"/>
              <w:jc w:val="center"/>
              <w:rPr>
                <w:noProof/>
                <w:sz w:val="16"/>
              </w:rPr>
            </w:pPr>
          </w:p>
        </w:tc>
        <w:tc>
          <w:tcPr>
            <w:tcW w:w="288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c>
          <w:tcPr>
            <w:tcW w:w="2363"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r>
              <w:t>The SIM answers to the Envelope with status words 90 00</w:t>
            </w:r>
          </w:p>
        </w:tc>
      </w:tr>
      <w:tr w:rsidR="00614D2D" w:rsidTr="00614D2D">
        <w:trPr>
          <w:tblHead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L"/>
              <w:jc w:val="center"/>
              <w:rPr>
                <w:b/>
              </w:rPr>
            </w:pPr>
            <w:r>
              <w:rPr>
                <w:b/>
              </w:rPr>
              <w:t>Open 4 channels</w:t>
            </w:r>
          </w:p>
          <w:p w:rsidR="00614D2D" w:rsidRDefault="00614D2D">
            <w:pPr>
              <w:pStyle w:val="TAL"/>
              <w:jc w:val="center"/>
              <w:rPr>
                <w:b/>
              </w:rPr>
            </w:pPr>
            <w:r>
              <w:rPr>
                <w:b/>
              </w:rPr>
              <w:t>Applet2</w:t>
            </w:r>
          </w:p>
          <w:p w:rsidR="00614D2D" w:rsidRDefault="00614D2D">
            <w:pPr>
              <w:pStyle w:val="TAL"/>
            </w:pPr>
          </w:p>
          <w:p w:rsidR="00614D2D" w:rsidRDefault="00614D2D">
            <w:pPr>
              <w:pStyle w:val="PL"/>
              <w:tabs>
                <w:tab w:val="clear" w:pos="384"/>
              </w:tabs>
            </w:pPr>
            <w:r>
              <w:t>Applet2 builds a proactive command OPEN CHANNEL 4 times, calling init() and send() methods.</w:t>
            </w:r>
          </w:p>
          <w:p w:rsidR="00614D2D" w:rsidRDefault="00614D2D">
            <w:pPr>
              <w:pStyle w:val="TAL"/>
              <w:jc w:val="center"/>
              <w:rPr>
                <w:noProof/>
                <w:sz w:val="16"/>
              </w:rPr>
            </w:pPr>
          </w:p>
        </w:tc>
        <w:tc>
          <w:tcPr>
            <w:tcW w:w="2882" w:type="dxa"/>
            <w:tcBorders>
              <w:top w:val="single" w:sz="4" w:space="0" w:color="auto"/>
              <w:left w:val="single" w:sz="4" w:space="0" w:color="auto"/>
              <w:bottom w:val="single" w:sz="4" w:space="0" w:color="auto"/>
              <w:right w:val="single" w:sz="4" w:space="0" w:color="auto"/>
            </w:tcBorders>
          </w:tcPr>
          <w:p w:rsidR="00614D2D" w:rsidRDefault="00614D2D">
            <w:pPr>
              <w:pStyle w:val="TAL"/>
            </w:pPr>
            <w:r>
              <w:t>No exception shall be thrown.</w:t>
            </w:r>
          </w:p>
          <w:p w:rsidR="00614D2D" w:rsidRDefault="00614D2D">
            <w:pPr>
              <w:pStyle w:val="TAL"/>
            </w:pPr>
          </w:p>
        </w:tc>
        <w:tc>
          <w:tcPr>
            <w:tcW w:w="2363" w:type="dxa"/>
            <w:tcBorders>
              <w:top w:val="single" w:sz="4" w:space="0" w:color="auto"/>
              <w:left w:val="single" w:sz="4" w:space="0" w:color="auto"/>
              <w:bottom w:val="single" w:sz="4" w:space="0" w:color="auto"/>
              <w:right w:val="single" w:sz="4" w:space="0" w:color="auto"/>
            </w:tcBorders>
          </w:tcPr>
          <w:p w:rsidR="00614D2D" w:rsidRDefault="00614D2D">
            <w:pPr>
              <w:pStyle w:val="TAL"/>
            </w:pPr>
            <w:r>
              <w:t>OPEN CHANNEL proactive command are fetched.</w:t>
            </w:r>
          </w:p>
          <w:p w:rsidR="00614D2D" w:rsidRDefault="00614D2D">
            <w:pPr>
              <w:pStyle w:val="TAL"/>
            </w:pPr>
          </w:p>
          <w:p w:rsidR="00614D2D" w:rsidRDefault="00614D2D">
            <w:pPr>
              <w:pStyle w:val="TAL"/>
            </w:pPr>
            <w:r>
              <w:t>Successful TERMINAL RESPONSE of OPEN CHANNEL are sent to the SIM with Channel Id = 01 to 04</w:t>
            </w:r>
          </w:p>
        </w:tc>
      </w:tr>
      <w:tr w:rsidR="00614D2D" w:rsidTr="00614D2D">
        <w:trPr>
          <w:tblHead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L"/>
              <w:jc w:val="center"/>
              <w:rPr>
                <w:b/>
              </w:rPr>
            </w:pPr>
            <w:r>
              <w:rPr>
                <w:b/>
              </w:rPr>
              <w:t>Open one more channel</w:t>
            </w:r>
          </w:p>
          <w:p w:rsidR="00614D2D" w:rsidRDefault="00614D2D">
            <w:pPr>
              <w:pStyle w:val="TAL"/>
              <w:jc w:val="center"/>
              <w:rPr>
                <w:b/>
              </w:rPr>
            </w:pPr>
            <w:r>
              <w:rPr>
                <w:b/>
              </w:rPr>
              <w:t>Applet2</w:t>
            </w:r>
          </w:p>
          <w:p w:rsidR="00614D2D" w:rsidRDefault="00614D2D">
            <w:pPr>
              <w:pStyle w:val="TAL"/>
              <w:jc w:val="center"/>
              <w:rPr>
                <w:noProof/>
                <w:sz w:val="16"/>
              </w:rPr>
            </w:pPr>
          </w:p>
          <w:p w:rsidR="00614D2D" w:rsidRDefault="00614D2D">
            <w:pPr>
              <w:pStyle w:val="PL"/>
              <w:tabs>
                <w:tab w:val="clear" w:pos="384"/>
              </w:tabs>
            </w:pPr>
            <w:r>
              <w:t>Applet2 builds a proactive command OPEN CHANNEL once again, calling init() and send() methods.</w:t>
            </w:r>
          </w:p>
        </w:tc>
        <w:tc>
          <w:tcPr>
            <w:tcW w:w="2882"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Shall throw a ToolkitException with reason COMMAND_NOT_ALLOWED</w:t>
            </w:r>
          </w:p>
        </w:tc>
        <w:tc>
          <w:tcPr>
            <w:tcW w:w="2363" w:type="dxa"/>
            <w:tcBorders>
              <w:top w:val="single" w:sz="4" w:space="0" w:color="auto"/>
              <w:left w:val="single" w:sz="4" w:space="0" w:color="auto"/>
              <w:bottom w:val="single" w:sz="4" w:space="0" w:color="auto"/>
              <w:right w:val="single" w:sz="4" w:space="0" w:color="auto"/>
            </w:tcBorders>
          </w:tcPr>
          <w:p w:rsidR="00614D2D" w:rsidRDefault="00614D2D">
            <w:pPr>
              <w:pStyle w:val="TAL"/>
            </w:pPr>
          </w:p>
        </w:tc>
      </w:tr>
      <w:tr w:rsidR="00614D2D" w:rsidTr="00614D2D">
        <w:trPr>
          <w:tblHead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5</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L"/>
              <w:jc w:val="center"/>
              <w:rPr>
                <w:b/>
              </w:rPr>
            </w:pPr>
            <w:r>
              <w:rPr>
                <w:b/>
              </w:rPr>
              <w:t>Good installation of applet3</w:t>
            </w:r>
          </w:p>
          <w:p w:rsidR="00614D2D" w:rsidRDefault="00614D2D">
            <w:pPr>
              <w:pStyle w:val="PL"/>
            </w:pPr>
          </w:p>
          <w:p w:rsidR="00614D2D" w:rsidRDefault="00614D2D">
            <w:pPr>
              <w:pStyle w:val="PL"/>
            </w:pPr>
            <w:r>
              <w:t>Install for install of applet3 (maximum 7 channels allocated).</w:t>
            </w:r>
          </w:p>
          <w:p w:rsidR="00614D2D" w:rsidRDefault="00614D2D">
            <w:pPr>
              <w:pStyle w:val="PL"/>
            </w:pPr>
          </w:p>
          <w:p w:rsidR="00614D2D" w:rsidRDefault="00614D2D">
            <w:pPr>
              <w:pStyle w:val="TAL"/>
              <w:rPr>
                <w:noProof/>
                <w:sz w:val="16"/>
              </w:rPr>
            </w:pPr>
          </w:p>
        </w:tc>
        <w:tc>
          <w:tcPr>
            <w:tcW w:w="2882" w:type="dxa"/>
            <w:tcBorders>
              <w:top w:val="single" w:sz="4" w:space="0" w:color="auto"/>
              <w:left w:val="single" w:sz="4" w:space="0" w:color="auto"/>
              <w:bottom w:val="single" w:sz="4" w:space="0" w:color="auto"/>
              <w:right w:val="single" w:sz="4" w:space="0" w:color="auto"/>
            </w:tcBorders>
          </w:tcPr>
          <w:p w:rsidR="00614D2D" w:rsidRDefault="00614D2D">
            <w:pPr>
              <w:pStyle w:val="TAL"/>
            </w:pPr>
          </w:p>
        </w:tc>
        <w:tc>
          <w:tcPr>
            <w:tcW w:w="2363"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r>
              <w:t>The SIM answers to the Envelope with status words 90 00</w:t>
            </w:r>
          </w:p>
        </w:tc>
      </w:tr>
      <w:tr w:rsidR="00614D2D" w:rsidTr="00614D2D">
        <w:trPr>
          <w:tblHead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6</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L"/>
              <w:jc w:val="center"/>
              <w:rPr>
                <w:b/>
              </w:rPr>
            </w:pPr>
            <w:r>
              <w:rPr>
                <w:b/>
              </w:rPr>
              <w:t>Open 3 channels</w:t>
            </w:r>
          </w:p>
          <w:p w:rsidR="00614D2D" w:rsidRDefault="00614D2D">
            <w:pPr>
              <w:pStyle w:val="TAL"/>
              <w:jc w:val="center"/>
              <w:rPr>
                <w:b/>
              </w:rPr>
            </w:pPr>
            <w:r>
              <w:rPr>
                <w:b/>
              </w:rPr>
              <w:t>Applet3</w:t>
            </w:r>
          </w:p>
          <w:p w:rsidR="00614D2D" w:rsidRDefault="00614D2D">
            <w:pPr>
              <w:pStyle w:val="TAL"/>
              <w:jc w:val="center"/>
              <w:rPr>
                <w:b/>
              </w:rPr>
            </w:pPr>
          </w:p>
          <w:p w:rsidR="00614D2D" w:rsidRDefault="00614D2D">
            <w:pPr>
              <w:pStyle w:val="PL"/>
              <w:tabs>
                <w:tab w:val="clear" w:pos="384"/>
              </w:tabs>
              <w:rPr>
                <w:b/>
              </w:rPr>
            </w:pPr>
            <w:r>
              <w:t>Applet3 builds a proactive command OPEN CHANNEL 3 times, calling init() and send() methods.</w:t>
            </w:r>
          </w:p>
        </w:tc>
        <w:tc>
          <w:tcPr>
            <w:tcW w:w="2882" w:type="dxa"/>
            <w:tcBorders>
              <w:top w:val="single" w:sz="4" w:space="0" w:color="auto"/>
              <w:left w:val="single" w:sz="4" w:space="0" w:color="auto"/>
              <w:bottom w:val="single" w:sz="4" w:space="0" w:color="auto"/>
              <w:right w:val="single" w:sz="4" w:space="0" w:color="auto"/>
            </w:tcBorders>
          </w:tcPr>
          <w:p w:rsidR="00614D2D" w:rsidRDefault="00614D2D">
            <w:pPr>
              <w:pStyle w:val="TAL"/>
            </w:pPr>
            <w:r>
              <w:t xml:space="preserve">No exception shall be thrown. </w:t>
            </w:r>
          </w:p>
          <w:p w:rsidR="00614D2D" w:rsidRDefault="00614D2D">
            <w:pPr>
              <w:pStyle w:val="TAL"/>
            </w:pPr>
          </w:p>
        </w:tc>
        <w:tc>
          <w:tcPr>
            <w:tcW w:w="2363" w:type="dxa"/>
            <w:tcBorders>
              <w:top w:val="single" w:sz="4" w:space="0" w:color="auto"/>
              <w:left w:val="single" w:sz="4" w:space="0" w:color="auto"/>
              <w:bottom w:val="single" w:sz="4" w:space="0" w:color="auto"/>
              <w:right w:val="single" w:sz="4" w:space="0" w:color="auto"/>
            </w:tcBorders>
          </w:tcPr>
          <w:p w:rsidR="00614D2D" w:rsidRDefault="00614D2D">
            <w:pPr>
              <w:pStyle w:val="TAL"/>
            </w:pPr>
            <w:r>
              <w:t>OPEN CHANNEL proactive command is fetched.</w:t>
            </w:r>
          </w:p>
          <w:p w:rsidR="00614D2D" w:rsidRDefault="00614D2D">
            <w:pPr>
              <w:pStyle w:val="TAL"/>
            </w:pPr>
          </w:p>
          <w:p w:rsidR="00614D2D" w:rsidRDefault="00614D2D">
            <w:pPr>
              <w:pStyle w:val="TAL"/>
            </w:pPr>
            <w:r>
              <w:t>Successful TERMINAL RESPONSE of OPEN CHANNEL are sent to the SIM with Channel Id from 05 to 07</w:t>
            </w:r>
          </w:p>
        </w:tc>
      </w:tr>
      <w:tr w:rsidR="00614D2D" w:rsidTr="00614D2D">
        <w:trPr>
          <w:tblHead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7</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L"/>
              <w:jc w:val="center"/>
              <w:rPr>
                <w:b/>
              </w:rPr>
            </w:pPr>
            <w:r>
              <w:rPr>
                <w:b/>
              </w:rPr>
              <w:t>Open one more channel</w:t>
            </w:r>
          </w:p>
          <w:p w:rsidR="00614D2D" w:rsidRDefault="00614D2D">
            <w:pPr>
              <w:pStyle w:val="TAL"/>
              <w:jc w:val="center"/>
              <w:rPr>
                <w:b/>
              </w:rPr>
            </w:pPr>
            <w:r>
              <w:rPr>
                <w:b/>
              </w:rPr>
              <w:t>Applet3</w:t>
            </w:r>
          </w:p>
          <w:p w:rsidR="00614D2D" w:rsidRDefault="00614D2D">
            <w:pPr>
              <w:pStyle w:val="TAL"/>
              <w:jc w:val="center"/>
              <w:rPr>
                <w:b/>
              </w:rPr>
            </w:pPr>
          </w:p>
          <w:p w:rsidR="00614D2D" w:rsidRDefault="00614D2D">
            <w:pPr>
              <w:pStyle w:val="PL"/>
              <w:tabs>
                <w:tab w:val="clear" w:pos="384"/>
              </w:tabs>
              <w:rPr>
                <w:b/>
              </w:rPr>
            </w:pPr>
            <w:r>
              <w:t>Applet3 builds a proactive command OPEN CHANNEL once again, calling init() and send() methods.</w:t>
            </w:r>
          </w:p>
        </w:tc>
        <w:tc>
          <w:tcPr>
            <w:tcW w:w="2882"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r>
              <w:t>No exception shall be thrown.</w:t>
            </w:r>
          </w:p>
        </w:tc>
        <w:tc>
          <w:tcPr>
            <w:tcW w:w="236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OPEN CHANNEL proactive command is fetched.</w:t>
            </w:r>
          </w:p>
          <w:p w:rsidR="00614D2D" w:rsidRDefault="00614D2D">
            <w:pPr>
              <w:pStyle w:val="TAL"/>
            </w:pPr>
            <w:r>
              <w:t xml:space="preserve">Unsuccessful Terminal Response is sent to the SIM with </w:t>
            </w:r>
            <w:r w:rsidR="00A1704F">
              <w:t>'</w:t>
            </w:r>
            <w:r>
              <w:t>No Channel Available</w:t>
            </w:r>
            <w:r w:rsidR="00A1704F">
              <w:t>'</w:t>
            </w:r>
            <w:r>
              <w:t xml:space="preserve"> as Additional Information on Result.</w:t>
            </w:r>
          </w:p>
        </w:tc>
      </w:tr>
    </w:tbl>
    <w:p w:rsidR="00614D2D" w:rsidRDefault="00614D2D" w:rsidP="00614D2D"/>
    <w:p w:rsidR="00614D2D" w:rsidRDefault="00614D2D" w:rsidP="00614D2D">
      <w:pPr>
        <w:pStyle w:val="H6"/>
      </w:pPr>
      <w:r>
        <w:t>6.3.8.8.4</w:t>
      </w:r>
      <w:r>
        <w:tab/>
        <w:t>Test Coverage</w:t>
      </w:r>
    </w:p>
    <w:p w:rsidR="00614D2D" w:rsidRDefault="00614D2D" w:rsidP="00614D2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1, 7</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4,5,6</w:t>
            </w:r>
          </w:p>
        </w:tc>
      </w:tr>
    </w:tbl>
    <w:p w:rsidR="00614D2D" w:rsidRDefault="00614D2D" w:rsidP="00614D2D">
      <w:pPr>
        <w:pStyle w:val="FP"/>
        <w:rPr>
          <w:rFonts w:ascii="Arial" w:hAnsi="Arial"/>
          <w:sz w:val="24"/>
        </w:rPr>
      </w:pPr>
    </w:p>
    <w:p w:rsidR="00614D2D" w:rsidRDefault="00614D2D" w:rsidP="00614D2D">
      <w:pPr>
        <w:pStyle w:val="Heading4"/>
      </w:pPr>
      <w:bookmarkStart w:id="717" w:name="_Toc51826881"/>
      <w:bookmarkStart w:id="718" w:name="_Toc117070562"/>
      <w:bookmarkStart w:id="719" w:name="_Toc51828324"/>
      <w:r>
        <w:t>6.3.8.9</w:t>
      </w:r>
      <w:r>
        <w:tab/>
        <w:t>Minimum Security Level</w:t>
      </w:r>
      <w:bookmarkEnd w:id="717"/>
      <w:bookmarkEnd w:id="718"/>
      <w:bookmarkEnd w:id="719"/>
    </w:p>
    <w:p w:rsidR="00614D2D" w:rsidRDefault="00614D2D" w:rsidP="00614D2D">
      <w:r>
        <w:t>Test Area Reference: FWK_TIN_MSL</w:t>
      </w:r>
    </w:p>
    <w:p w:rsidR="00614D2D" w:rsidRDefault="00614D2D" w:rsidP="00614D2D">
      <w:pPr>
        <w:pStyle w:val="H6"/>
      </w:pPr>
      <w:r>
        <w:t>6.3.8.9.1</w:t>
      </w:r>
      <w:r>
        <w:tab/>
        <w:t>Conformance Requirements</w:t>
      </w:r>
    </w:p>
    <w:p w:rsidR="00614D2D" w:rsidRDefault="00614D2D" w:rsidP="00614D2D">
      <w:pPr>
        <w:pStyle w:val="H6"/>
      </w:pPr>
      <w:r>
        <w:t>6.3.8.9.1.1</w:t>
      </w:r>
      <w:r>
        <w:tab/>
        <w:t>Normal execution</w:t>
      </w:r>
    </w:p>
    <w:p w:rsidR="00614D2D" w:rsidRDefault="00614D2D" w:rsidP="00614D2D">
      <w:pPr>
        <w:pStyle w:val="ListBullet"/>
        <w:numPr>
          <w:ilvl w:val="0"/>
          <w:numId w:val="2"/>
        </w:numPr>
        <w:ind w:left="568" w:hanging="284"/>
      </w:pPr>
      <w:r>
        <w:t>CRRN1: The Receiving Entity shall check the Minimum Security Level during processing the security of the Command Packet.</w:t>
      </w:r>
    </w:p>
    <w:p w:rsidR="00614D2D" w:rsidRDefault="00614D2D" w:rsidP="00614D2D">
      <w:pPr>
        <w:pStyle w:val="ListBullet"/>
        <w:numPr>
          <w:ilvl w:val="0"/>
          <w:numId w:val="2"/>
        </w:numPr>
        <w:ind w:left="568" w:hanging="284"/>
      </w:pPr>
      <w:r>
        <w:t>CRRN2: The Receiving Entity shall reject the message if the MSL check fails.</w:t>
      </w:r>
    </w:p>
    <w:p w:rsidR="00614D2D" w:rsidRDefault="00614D2D" w:rsidP="00614D2D">
      <w:pPr>
        <w:pStyle w:val="ListBullet"/>
        <w:numPr>
          <w:ilvl w:val="0"/>
          <w:numId w:val="2"/>
        </w:numPr>
        <w:ind w:left="568" w:hanging="284"/>
      </w:pPr>
      <w:r>
        <w:t>CRRN3: If the MSL check fails, a Response Packet with the 'Insufficient Security Level' Response Status Code shall be sent if required.</w:t>
      </w:r>
    </w:p>
    <w:p w:rsidR="00614D2D" w:rsidRDefault="00614D2D" w:rsidP="00614D2D">
      <w:pPr>
        <w:pStyle w:val="ListBullet"/>
        <w:numPr>
          <w:ilvl w:val="0"/>
          <w:numId w:val="2"/>
        </w:numPr>
        <w:ind w:left="568" w:hanging="284"/>
      </w:pPr>
      <w:r>
        <w:t>CRRN4: If the length of the Minimum Security Level field is greater than zero, the Minimum Security Level is used to specify the minimum level of security to be applied to Secured Packets. The first byte shall be the MSL Parameter, other bytes shall be the MSL Data.</w:t>
      </w:r>
    </w:p>
    <w:p w:rsidR="00614D2D" w:rsidRDefault="00614D2D" w:rsidP="00614D2D">
      <w:pPr>
        <w:pStyle w:val="ListBullet"/>
        <w:numPr>
          <w:ilvl w:val="0"/>
          <w:numId w:val="2"/>
        </w:numPr>
        <w:ind w:left="568" w:hanging="284"/>
      </w:pPr>
      <w:r>
        <w:t>CRRN5: If the length of the Minimum Security Level field is zero, no minimum security level check shall be performed by the receiving entity.</w:t>
      </w:r>
    </w:p>
    <w:p w:rsidR="00614D2D" w:rsidRDefault="00614D2D" w:rsidP="00614D2D">
      <w:pPr>
        <w:pStyle w:val="ListBullet"/>
        <w:numPr>
          <w:ilvl w:val="0"/>
          <w:numId w:val="2"/>
        </w:numPr>
        <w:ind w:left="568" w:hanging="284"/>
      </w:pPr>
      <w:r>
        <w:t>CRRN6: If no Minimum Security Level field is present (no MSL length, no MSL parameter and no MSL data), no minimum security level check shall be performed by the receiving entity.</w:t>
      </w:r>
    </w:p>
    <w:p w:rsidR="00614D2D" w:rsidRDefault="00614D2D" w:rsidP="00614D2D">
      <w:pPr>
        <w:pStyle w:val="ListBullet"/>
        <w:numPr>
          <w:ilvl w:val="0"/>
          <w:numId w:val="2"/>
        </w:numPr>
        <w:ind w:left="568" w:hanging="284"/>
      </w:pPr>
      <w:r>
        <w:t>CRRN7: If the Maximum number of channels field is included in the command data then the Length of Minimum Security Level field shall also be included.</w:t>
      </w:r>
    </w:p>
    <w:p w:rsidR="00614D2D" w:rsidRDefault="00614D2D" w:rsidP="00614D2D">
      <w:pPr>
        <w:pStyle w:val="ListBullet"/>
        <w:numPr>
          <w:ilvl w:val="0"/>
          <w:numId w:val="2"/>
        </w:numPr>
        <w:ind w:left="568" w:hanging="284"/>
      </w:pPr>
      <w:r>
        <w:t xml:space="preserve">CRRN8: If an optional parameter is included, then all the previous parameters shall be included also </w:t>
      </w:r>
    </w:p>
    <w:p w:rsidR="00614D2D" w:rsidRDefault="00614D2D" w:rsidP="00614D2D">
      <w:pPr>
        <w:pStyle w:val="H6"/>
      </w:pPr>
      <w:r>
        <w:t>6.3.8.9.2</w:t>
      </w:r>
      <w:r>
        <w:tab/>
        <w:t>Test suite files</w:t>
      </w:r>
    </w:p>
    <w:p w:rsidR="00614D2D" w:rsidRDefault="00614D2D" w:rsidP="00614D2D">
      <w:pPr>
        <w:pStyle w:val="B1"/>
        <w:tabs>
          <w:tab w:val="left" w:pos="2268"/>
        </w:tabs>
      </w:pPr>
      <w:r>
        <w:t>Test Script:</w:t>
      </w:r>
      <w:r w:rsidR="00A1704F">
        <w:tab/>
      </w:r>
      <w:r>
        <w:t>FWK_TIN_MSL_1.scr</w:t>
      </w:r>
    </w:p>
    <w:p w:rsidR="00614D2D" w:rsidRDefault="00614D2D" w:rsidP="00614D2D">
      <w:pPr>
        <w:pStyle w:val="B1"/>
        <w:tabs>
          <w:tab w:val="left" w:pos="2268"/>
        </w:tabs>
      </w:pPr>
      <w:r>
        <w:t>Test Applet:</w:t>
      </w:r>
      <w:r w:rsidR="00A1704F">
        <w:tab/>
      </w:r>
      <w:r>
        <w:t>FWK_TIN_MSL_1.java</w:t>
      </w:r>
    </w:p>
    <w:p w:rsidR="00614D2D" w:rsidRDefault="00614D2D" w:rsidP="00614D2D">
      <w:pPr>
        <w:pStyle w:val="B1"/>
        <w:tabs>
          <w:tab w:val="left" w:pos="2268"/>
        </w:tabs>
      </w:pPr>
      <w:r>
        <w:t>Load Script:</w:t>
      </w:r>
      <w:r w:rsidR="00A1704F">
        <w:tab/>
      </w:r>
      <w:r>
        <w:t>FWK_TIN_MSL_1.ldr</w:t>
      </w:r>
    </w:p>
    <w:p w:rsidR="00614D2D" w:rsidRDefault="00614D2D" w:rsidP="00614D2D">
      <w:pPr>
        <w:pStyle w:val="B1"/>
        <w:tabs>
          <w:tab w:val="left" w:pos="2268"/>
        </w:tabs>
      </w:pPr>
      <w:r>
        <w:t>Cleanup Script:</w:t>
      </w:r>
      <w:r w:rsidR="00A1704F">
        <w:tab/>
      </w:r>
      <w:r>
        <w:t>FWK_TIN_MSL_1.clr</w:t>
      </w:r>
    </w:p>
    <w:p w:rsidR="00614D2D" w:rsidRDefault="00614D2D" w:rsidP="00614D2D">
      <w:pPr>
        <w:pStyle w:val="B1"/>
        <w:tabs>
          <w:tab w:val="left" w:pos="2268"/>
        </w:tabs>
      </w:pPr>
      <w:r>
        <w:t>Parameter File:</w:t>
      </w:r>
      <w:r w:rsidR="00A1704F">
        <w:tab/>
      </w:r>
      <w:r>
        <w:t>FWK_TIN_MSL_1.par</w:t>
      </w:r>
    </w:p>
    <w:p w:rsidR="00614D2D" w:rsidRDefault="00614D2D" w:rsidP="00614D2D">
      <w:pPr>
        <w:pStyle w:val="H6"/>
      </w:pPr>
      <w:r>
        <w:t>6.3.8.9.3</w:t>
      </w:r>
      <w:r>
        <w:tab/>
        <w:t>Test Procedure</w:t>
      </w: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5"/>
        <w:gridCol w:w="4111"/>
        <w:gridCol w:w="2911"/>
        <w:gridCol w:w="2334"/>
      </w:tblGrid>
      <w:tr w:rsidR="00614D2D" w:rsidTr="00614D2D">
        <w:trPr>
          <w:tblHead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c>
          <w:tcPr>
            <w:tcW w:w="4111" w:type="dxa"/>
            <w:tcBorders>
              <w:top w:val="nil"/>
              <w:left w:val="single" w:sz="4" w:space="0" w:color="auto"/>
              <w:bottom w:val="nil"/>
              <w:right w:val="single" w:sz="4" w:space="0" w:color="auto"/>
            </w:tcBorders>
          </w:tcPr>
          <w:p w:rsidR="00614D2D" w:rsidRDefault="00614D2D">
            <w:pPr>
              <w:pStyle w:val="TAH"/>
            </w:pPr>
            <w:r>
              <w:t>Installation with MSL length of 0</w:t>
            </w:r>
          </w:p>
          <w:p w:rsidR="00614D2D" w:rsidRDefault="00614D2D">
            <w:pPr>
              <w:pStyle w:val="TAL"/>
            </w:pPr>
          </w:p>
          <w:p w:rsidR="00614D2D" w:rsidRDefault="00614D2D">
            <w:pPr>
              <w:pStyle w:val="PL"/>
            </w:pPr>
            <w:r>
              <w:t>1- Install (install) applet with a MSL length = 0</w:t>
            </w:r>
          </w:p>
          <w:p w:rsidR="00614D2D" w:rsidRDefault="00614D2D">
            <w:pPr>
              <w:pStyle w:val="PL"/>
            </w:pPr>
            <w:r>
              <w:t>2- Send formatted SMS PP env with no RC/CC/DS, no Ciphering and counter mode 0 (not checked)</w:t>
            </w:r>
          </w:p>
          <w:p w:rsidR="00614D2D" w:rsidRDefault="00614D2D">
            <w:pPr>
              <w:pStyle w:val="PL"/>
            </w:pPr>
            <w:r>
              <w:t>3- Send a formatted SMS PP env with CC, ciphering and counter mode 1 (counter available and no checking)</w:t>
            </w:r>
          </w:p>
          <w:p w:rsidR="00614D2D" w:rsidRDefault="00614D2D">
            <w:pPr>
              <w:pStyle w:val="PL"/>
              <w:rPr>
                <w:lang w:val="es-ES"/>
              </w:rPr>
            </w:pPr>
            <w:r>
              <w:t xml:space="preserve">4- Delete the applet instance </w:t>
            </w:r>
          </w:p>
        </w:tc>
        <w:tc>
          <w:tcPr>
            <w:tcW w:w="2911" w:type="dxa"/>
            <w:tcBorders>
              <w:top w:val="nil"/>
              <w:left w:val="single" w:sz="4" w:space="0" w:color="auto"/>
              <w:bottom w:val="nil"/>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Applet is triggered</w:t>
            </w:r>
          </w:p>
          <w:p w:rsidR="00614D2D" w:rsidRDefault="00614D2D">
            <w:pPr>
              <w:pStyle w:val="TAL"/>
            </w:pPr>
          </w:p>
          <w:p w:rsidR="00614D2D" w:rsidRDefault="00614D2D">
            <w:pPr>
              <w:pStyle w:val="TAL"/>
            </w:pPr>
          </w:p>
          <w:p w:rsidR="00614D2D" w:rsidRDefault="00614D2D">
            <w:pPr>
              <w:pStyle w:val="TAL"/>
            </w:pPr>
            <w:r>
              <w:t>3- Applet is triggered</w:t>
            </w:r>
          </w:p>
        </w:tc>
        <w:tc>
          <w:tcPr>
            <w:tcW w:w="2334" w:type="dxa"/>
            <w:tcBorders>
              <w:top w:val="nil"/>
              <w:left w:val="single" w:sz="4" w:space="0" w:color="auto"/>
              <w:bottom w:val="nil"/>
              <w:right w:val="single" w:sz="4" w:space="0" w:color="auto"/>
            </w:tcBorders>
          </w:tcPr>
          <w:p w:rsidR="00614D2D" w:rsidRDefault="00614D2D">
            <w:pPr>
              <w:pStyle w:val="TAL"/>
            </w:pPr>
          </w:p>
          <w:p w:rsidR="00614D2D" w:rsidRDefault="00614D2D">
            <w:pPr>
              <w:pStyle w:val="TAL"/>
            </w:pPr>
          </w:p>
          <w:p w:rsidR="00614D2D" w:rsidRDefault="00614D2D">
            <w:pPr>
              <w:pStyle w:val="TAL"/>
            </w:pPr>
            <w:r>
              <w:t>1- 9000</w:t>
            </w:r>
          </w:p>
        </w:tc>
      </w:tr>
      <w:tr w:rsidR="00614D2D" w:rsidTr="00614D2D">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Installation without MSL field</w:t>
            </w:r>
          </w:p>
          <w:p w:rsidR="00614D2D" w:rsidRDefault="00614D2D">
            <w:pPr>
              <w:pStyle w:val="TAL"/>
            </w:pPr>
          </w:p>
          <w:p w:rsidR="00614D2D" w:rsidRDefault="00614D2D">
            <w:pPr>
              <w:pStyle w:val="PL"/>
            </w:pPr>
            <w:r>
              <w:t>1- Install (install) applet without MSL field (no MSL length, no MSL parameter and no data)</w:t>
            </w:r>
          </w:p>
          <w:p w:rsidR="00614D2D" w:rsidRDefault="00614D2D">
            <w:pPr>
              <w:pStyle w:val="PL"/>
            </w:pPr>
            <w:r>
              <w:t>2- Send formatted SMS PP env with no RC/CC/DS, no Ciphering and counter mode 0 (not checked)</w:t>
            </w:r>
          </w:p>
          <w:p w:rsidR="00614D2D" w:rsidRDefault="00614D2D">
            <w:pPr>
              <w:pStyle w:val="TAL"/>
              <w:rPr>
                <w:rFonts w:ascii="Courier New" w:hAnsi="Courier New"/>
                <w:noProof/>
                <w:sz w:val="16"/>
              </w:rPr>
            </w:pPr>
            <w:r>
              <w:t>3</w:t>
            </w:r>
            <w:r>
              <w:rPr>
                <w:rFonts w:ascii="Courier New" w:hAnsi="Courier New"/>
                <w:noProof/>
                <w:sz w:val="16"/>
              </w:rPr>
              <w:t>- Send a formatted SMS PP env with CC, ciphering and counter mode 1 counter available and no checking)</w:t>
            </w:r>
          </w:p>
          <w:p w:rsidR="00614D2D" w:rsidRDefault="00614D2D">
            <w:pPr>
              <w:pStyle w:val="TAL"/>
              <w:rPr>
                <w:lang w:val="es-ES"/>
              </w:rPr>
            </w:pPr>
            <w:r>
              <w:rPr>
                <w:rFonts w:ascii="Courier New" w:hAnsi="Courier New"/>
                <w:noProof/>
                <w:sz w:val="16"/>
              </w:rPr>
              <w:t>4- Delete the applet instance</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p>
          <w:p w:rsidR="00614D2D" w:rsidRDefault="00614D2D">
            <w:pPr>
              <w:pStyle w:val="TAL"/>
            </w:pPr>
          </w:p>
          <w:p w:rsidR="00614D2D" w:rsidRDefault="00614D2D">
            <w:pPr>
              <w:pStyle w:val="TAL"/>
            </w:pPr>
            <w:r>
              <w:t>2- Applet is triggered</w:t>
            </w:r>
          </w:p>
          <w:p w:rsidR="00614D2D" w:rsidRDefault="00614D2D">
            <w:pPr>
              <w:pStyle w:val="TAL"/>
            </w:pPr>
          </w:p>
          <w:p w:rsidR="00614D2D" w:rsidRDefault="00614D2D">
            <w:pPr>
              <w:pStyle w:val="TAL"/>
            </w:pPr>
          </w:p>
          <w:p w:rsidR="00614D2D" w:rsidRDefault="00614D2D">
            <w:pPr>
              <w:pStyle w:val="TAL"/>
            </w:pPr>
            <w:r>
              <w:t>3- Applet is triggered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p>
          <w:p w:rsidR="00614D2D" w:rsidRDefault="00614D2D">
            <w:pPr>
              <w:pStyle w:val="TAL"/>
            </w:pPr>
          </w:p>
          <w:p w:rsidR="00614D2D" w:rsidRDefault="00614D2D">
            <w:pPr>
              <w:pStyle w:val="TAL"/>
            </w:pPr>
            <w:r>
              <w:t>1- 9000</w:t>
            </w:r>
          </w:p>
        </w:tc>
      </w:tr>
    </w:tbl>
    <w:p w:rsidR="00614D2D" w:rsidRDefault="00614D2D" w:rsidP="00614D2D"/>
    <w:p w:rsidR="00614D2D" w:rsidRDefault="00614D2D" w:rsidP="00614D2D">
      <w:pPr>
        <w:pStyle w:val="H6"/>
      </w:pPr>
      <w:r>
        <w:t>6.3.8.9.4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Not applicable</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Not applicable</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Not applicable</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Not applicable</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CRRN5</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CRRN6</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CRRN7</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Not testable</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CRRN8</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Not testable</w:t>
            </w:r>
          </w:p>
        </w:tc>
      </w:tr>
    </w:tbl>
    <w:p w:rsidR="00614D2D" w:rsidRDefault="00614D2D" w:rsidP="00614D2D"/>
    <w:p w:rsidR="00614D2D" w:rsidRDefault="00614D2D" w:rsidP="00614D2D">
      <w:pPr>
        <w:pStyle w:val="Heading3"/>
        <w:keepNext w:val="0"/>
        <w:keepLines w:val="0"/>
      </w:pPr>
      <w:bookmarkStart w:id="720" w:name="_Toc51826882"/>
      <w:bookmarkStart w:id="721" w:name="_Toc117070563"/>
      <w:bookmarkStart w:id="722" w:name="_Toc51828325"/>
      <w:r>
        <w:t>6.3.9</w:t>
      </w:r>
      <w:r>
        <w:tab/>
        <w:t>File System Context</w:t>
      </w:r>
      <w:bookmarkEnd w:id="720"/>
      <w:bookmarkEnd w:id="721"/>
      <w:bookmarkEnd w:id="722"/>
    </w:p>
    <w:p w:rsidR="00614D2D" w:rsidRDefault="00614D2D" w:rsidP="00614D2D">
      <w:pPr>
        <w:pStyle w:val="Heading4"/>
        <w:keepNext w:val="0"/>
        <w:keepLines w:val="0"/>
      </w:pPr>
      <w:bookmarkStart w:id="723" w:name="_Toc51826883"/>
      <w:bookmarkStart w:id="724" w:name="_Toc117070564"/>
      <w:bookmarkStart w:id="725" w:name="_Toc51828326"/>
      <w:r>
        <w:t>6.3.9.1</w:t>
      </w:r>
      <w:r>
        <w:tab/>
        <w:t>Initial Context</w:t>
      </w:r>
      <w:bookmarkEnd w:id="723"/>
      <w:bookmarkEnd w:id="724"/>
      <w:bookmarkEnd w:id="725"/>
    </w:p>
    <w:p w:rsidR="00614D2D" w:rsidRDefault="00614D2D" w:rsidP="00614D2D">
      <w:r>
        <w:t>Test Area Reference: FWK_FSC_INIT</w:t>
      </w:r>
    </w:p>
    <w:p w:rsidR="00614D2D" w:rsidRDefault="00614D2D" w:rsidP="00614D2D">
      <w:pPr>
        <w:pStyle w:val="H6"/>
        <w:keepNext w:val="0"/>
        <w:keepLines w:val="0"/>
      </w:pPr>
      <w:r>
        <w:t>6.3.9.1.1</w:t>
      </w:r>
      <w:r>
        <w:tab/>
        <w:t>Conformance Requirements</w:t>
      </w:r>
    </w:p>
    <w:p w:rsidR="00614D2D" w:rsidRDefault="00614D2D" w:rsidP="00614D2D">
      <w:pPr>
        <w:pStyle w:val="H6"/>
        <w:keepNext w:val="0"/>
        <w:keepLines w:val="0"/>
      </w:pPr>
      <w:r>
        <w:t>6.3.9.1.1.1</w:t>
      </w:r>
      <w:r>
        <w:tab/>
        <w:t>Normal Execution</w:t>
      </w:r>
    </w:p>
    <w:p w:rsidR="00614D2D" w:rsidRDefault="00614D2D" w:rsidP="00614D2D">
      <w:pPr>
        <w:pStyle w:val="ListBullet"/>
        <w:numPr>
          <w:ilvl w:val="0"/>
          <w:numId w:val="2"/>
        </w:numPr>
        <w:ind w:left="568" w:hanging="284"/>
      </w:pPr>
      <w:r>
        <w:t>CRRN1: At the invocation of the processToolkit method of a toolkit applet, the current file is the MF.</w:t>
      </w:r>
    </w:p>
    <w:p w:rsidR="00614D2D" w:rsidRDefault="00614D2D" w:rsidP="00614D2D">
      <w:pPr>
        <w:pStyle w:val="H6"/>
        <w:keepNext w:val="0"/>
        <w:keepLines w:val="0"/>
      </w:pPr>
      <w:r>
        <w:t>6.3.9.1.1.2</w:t>
      </w:r>
      <w:r>
        <w:tab/>
        <w:t>Parameters errors</w:t>
      </w:r>
    </w:p>
    <w:p w:rsidR="00614D2D" w:rsidRDefault="00614D2D" w:rsidP="00614D2D">
      <w:r>
        <w:t>No requirements.</w:t>
      </w:r>
    </w:p>
    <w:p w:rsidR="00614D2D" w:rsidRDefault="00614D2D" w:rsidP="00614D2D">
      <w:pPr>
        <w:pStyle w:val="H6"/>
        <w:keepNext w:val="0"/>
        <w:keepLines w:val="0"/>
      </w:pPr>
      <w:r>
        <w:t>6.3.9.1.1.3</w:t>
      </w:r>
      <w:r>
        <w:tab/>
        <w:t>Context errors</w:t>
      </w:r>
    </w:p>
    <w:p w:rsidR="00614D2D" w:rsidRDefault="00614D2D" w:rsidP="00614D2D">
      <w:r>
        <w:t>No requirements.</w:t>
      </w:r>
    </w:p>
    <w:p w:rsidR="00614D2D" w:rsidRDefault="00614D2D" w:rsidP="00614D2D">
      <w:pPr>
        <w:pStyle w:val="H6"/>
        <w:keepNext w:val="0"/>
        <w:keepLines w:val="0"/>
      </w:pPr>
      <w:r>
        <w:t>6.3.9.1.2</w:t>
      </w:r>
      <w:r>
        <w:tab/>
        <w:t>Test Suite Files</w:t>
      </w:r>
    </w:p>
    <w:p w:rsidR="00614D2D" w:rsidRDefault="00614D2D" w:rsidP="00614D2D">
      <w:pPr>
        <w:pStyle w:val="B1"/>
        <w:tabs>
          <w:tab w:val="left" w:pos="2268"/>
        </w:tabs>
      </w:pPr>
      <w:r>
        <w:t>Test Script:</w:t>
      </w:r>
      <w:r w:rsidR="00A1704F">
        <w:tab/>
      </w:r>
      <w:r>
        <w:t>FWK_FSC_INIT_1.scr</w:t>
      </w:r>
    </w:p>
    <w:p w:rsidR="00614D2D" w:rsidRDefault="00614D2D" w:rsidP="00614D2D">
      <w:pPr>
        <w:pStyle w:val="B1"/>
        <w:tabs>
          <w:tab w:val="left" w:pos="2268"/>
        </w:tabs>
      </w:pPr>
      <w:r>
        <w:t>Test Applet:</w:t>
      </w:r>
      <w:r w:rsidR="00A1704F">
        <w:tab/>
      </w:r>
      <w:r>
        <w:t>FWK_FSC_INIT_1.java</w:t>
      </w:r>
    </w:p>
    <w:p w:rsidR="00614D2D" w:rsidRDefault="00A1704F" w:rsidP="00614D2D">
      <w:pPr>
        <w:pStyle w:val="B1"/>
        <w:tabs>
          <w:tab w:val="left" w:pos="2268"/>
        </w:tabs>
      </w:pPr>
      <w:r>
        <w:tab/>
      </w:r>
      <w:r w:rsidR="00614D2D">
        <w:t>FWK_FSC_INIT_2.java</w:t>
      </w:r>
    </w:p>
    <w:p w:rsidR="00614D2D" w:rsidRDefault="00614D2D" w:rsidP="00614D2D">
      <w:pPr>
        <w:pStyle w:val="B1"/>
        <w:tabs>
          <w:tab w:val="left" w:pos="2268"/>
        </w:tabs>
      </w:pPr>
      <w:r>
        <w:t>Load Script:</w:t>
      </w:r>
      <w:r w:rsidR="00A1704F">
        <w:tab/>
      </w:r>
      <w:r>
        <w:t>FWK_FSC_INIT_1.ldr</w:t>
      </w:r>
    </w:p>
    <w:p w:rsidR="00614D2D" w:rsidRDefault="00614D2D" w:rsidP="00614D2D">
      <w:pPr>
        <w:pStyle w:val="B1"/>
        <w:tabs>
          <w:tab w:val="left" w:pos="2268"/>
        </w:tabs>
      </w:pPr>
      <w:r>
        <w:t>Cleanup Script:</w:t>
      </w:r>
      <w:r w:rsidR="00A1704F">
        <w:tab/>
      </w:r>
      <w:r>
        <w:t>FWK_FSC_INIT_1.clr</w:t>
      </w:r>
    </w:p>
    <w:p w:rsidR="00614D2D" w:rsidRDefault="00A1704F" w:rsidP="00614D2D">
      <w:pPr>
        <w:pStyle w:val="B1"/>
        <w:tabs>
          <w:tab w:val="left" w:pos="2268"/>
        </w:tabs>
      </w:pPr>
      <w:r>
        <w:tab/>
      </w:r>
      <w:r w:rsidR="00614D2D">
        <w:t>FWK_FSC_INIT_2.clr</w:t>
      </w:r>
    </w:p>
    <w:p w:rsidR="00614D2D" w:rsidRDefault="00614D2D" w:rsidP="00614D2D">
      <w:pPr>
        <w:pStyle w:val="B1"/>
        <w:tabs>
          <w:tab w:val="left" w:pos="2268"/>
        </w:tabs>
      </w:pPr>
      <w:r>
        <w:t>Parameter File:</w:t>
      </w:r>
      <w:r w:rsidR="00A1704F">
        <w:tab/>
      </w:r>
      <w:r>
        <w:t>FWK_FSC_INIT_1.par</w:t>
      </w:r>
    </w:p>
    <w:p w:rsidR="00614D2D" w:rsidRDefault="00614D2D" w:rsidP="00614D2D">
      <w:pPr>
        <w:pStyle w:val="H6"/>
        <w:keepNext w:val="0"/>
        <w:keepLines w:val="0"/>
      </w:pPr>
      <w:r>
        <w:t>6.3.9.1.3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cantSplit/>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rFonts w:ascii="Times New Roman" w:hAnsi="Times New Roman"/>
                <w:sz w:val="20"/>
              </w:rPr>
            </w:pPr>
            <w:r>
              <w:rPr>
                <w:rFonts w:ascii="Times New Roman" w:hAnsi="Times New Roman"/>
                <w:sz w:val="20"/>
              </w:rPr>
              <w:t>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SIM Initialization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Responses ignored.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rFonts w:ascii="Times New Roman" w:hAnsi="Times New Roman"/>
                <w:sz w:val="20"/>
              </w:rPr>
            </w:pPr>
            <w:r>
              <w:rPr>
                <w:rFonts w:ascii="Times New Roman" w:hAnsi="Times New Roman"/>
                <w:sz w:val="20"/>
              </w:rP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MF is the selected DF in processToolkit()</w:t>
            </w:r>
          </w:p>
          <w:p w:rsidR="00614D2D" w:rsidRDefault="00614D2D">
            <w:pPr>
              <w:pStyle w:val="PL"/>
              <w:rPr>
                <w:rFonts w:ascii="Times New Roman" w:hAnsi="Times New Roman"/>
                <w:noProof w:val="0"/>
                <w:sz w:val="20"/>
              </w:rPr>
            </w:pPr>
            <w:r>
              <w:rPr>
                <w:noProof w:val="0"/>
              </w:rPr>
              <w:t>An ENVELOPE APDU containing a formatted SMS PP for Applet 1 is issued to the SIM</w:t>
            </w:r>
          </w:p>
          <w:p w:rsidR="00614D2D" w:rsidRDefault="00614D2D">
            <w:pPr>
              <w:pStyle w:val="PL"/>
              <w:rPr>
                <w:noProof w:val="0"/>
              </w:rPr>
            </w:pPr>
            <w:r>
              <w:rPr>
                <w:noProof w:val="0"/>
              </w:rPr>
              <w:t>byte[] fci = new byte[10]</w:t>
            </w:r>
          </w:p>
          <w:p w:rsidR="00614D2D" w:rsidRDefault="00614D2D">
            <w:pPr>
              <w:pStyle w:val="PL"/>
              <w:rPr>
                <w:noProof w:val="0"/>
              </w:rPr>
            </w:pPr>
            <w:r>
              <w:rPr>
                <w:noProof w:val="0"/>
              </w:rPr>
              <w:t>fciOffset = 0</w:t>
            </w:r>
          </w:p>
          <w:p w:rsidR="00614D2D" w:rsidRDefault="00614D2D">
            <w:pPr>
              <w:pStyle w:val="PL"/>
              <w:rPr>
                <w:noProof w:val="0"/>
              </w:rPr>
            </w:pPr>
            <w:r>
              <w:rPr>
                <w:noProof w:val="0"/>
              </w:rPr>
              <w:t>fciLength = 7</w:t>
            </w:r>
          </w:p>
          <w:p w:rsidR="00614D2D" w:rsidRDefault="00614D2D">
            <w:pPr>
              <w:pStyle w:val="PL"/>
              <w:rPr>
                <w:noProof w:val="0"/>
              </w:rPr>
            </w:pPr>
            <w:r>
              <w:rPr>
                <w:noProof w:val="0"/>
              </w:rPr>
              <w:t>status()</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No exception shall be thrown.</w:t>
            </w:r>
          </w:p>
          <w:p w:rsidR="00614D2D" w:rsidRDefault="00614D2D">
            <w:pPr>
              <w:pStyle w:val="TAL"/>
              <w:keepNext w:val="0"/>
              <w:keepLines w:val="0"/>
            </w:pPr>
            <w:r>
              <w:t>Shall return 7.</w:t>
            </w:r>
          </w:p>
          <w:p w:rsidR="00614D2D" w:rsidRDefault="00614D2D">
            <w:pPr>
              <w:pStyle w:val="TAL"/>
              <w:keepNext w:val="0"/>
              <w:keepLines w:val="0"/>
            </w:pPr>
            <w:r>
              <w:t>fci shall contain the following part of the FCI structure:</w:t>
            </w:r>
          </w:p>
          <w:p w:rsidR="00614D2D" w:rsidRDefault="00614D2D">
            <w:pPr>
              <w:pStyle w:val="TAL"/>
              <w:keepNext w:val="0"/>
              <w:keepLines w:val="0"/>
            </w:pPr>
            <w:r>
              <w:t>&lt; XX XX XX XX 3F 00 01 &gt;</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rFonts w:ascii="Times New Roman" w:hAnsi="Times New Roman"/>
                <w:sz w:val="20"/>
              </w:rPr>
            </w:pPr>
            <w:r>
              <w:rPr>
                <w:rFonts w:ascii="Times New Roman" w:hAnsi="Times New Roman"/>
                <w:sz w:val="20"/>
              </w:rPr>
              <w:t>2</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No EF is selected</w:t>
            </w:r>
          </w:p>
          <w:p w:rsidR="00614D2D" w:rsidRDefault="00614D2D">
            <w:pPr>
              <w:pStyle w:val="PL"/>
              <w:rPr>
                <w:noProof w:val="0"/>
              </w:rPr>
            </w:pPr>
            <w:r>
              <w:rPr>
                <w:noProof w:val="0"/>
              </w:rPr>
              <w:t>rehabilitate ()</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SIMView exception shall be thrown with reason NO_EF_SELECTED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rFonts w:ascii="Times New Roman" w:hAnsi="Times New Roman"/>
                <w:sz w:val="20"/>
              </w:rPr>
            </w:pPr>
            <w:r>
              <w:rPr>
                <w:rFonts w:ascii="Times New Roman" w:hAnsi="Times New Roman"/>
                <w:sz w:val="20"/>
              </w:rPr>
              <w:t>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MF is selected even when an applet triggered before selected any other file...</w:t>
            </w:r>
          </w:p>
          <w:p w:rsidR="00614D2D" w:rsidRDefault="00614D2D">
            <w:pPr>
              <w:pStyle w:val="PL"/>
              <w:rPr>
                <w:rFonts w:ascii="Times New Roman" w:hAnsi="Times New Roman"/>
                <w:noProof w:val="0"/>
                <w:sz w:val="20"/>
              </w:rPr>
            </w:pPr>
          </w:p>
          <w:p w:rsidR="00614D2D" w:rsidRDefault="00614D2D">
            <w:pPr>
              <w:pStyle w:val="PL"/>
              <w:rPr>
                <w:noProof w:val="0"/>
              </w:rPr>
            </w:pPr>
            <w:r>
              <w:rPr>
                <w:noProof w:val="0"/>
              </w:rPr>
              <w:t>Applets 1 and 2 register to EVENT_DOWNLOAD_USER_ACTIVITY. Applet 1 has higher priority than Applet 2.</w:t>
            </w:r>
          </w:p>
          <w:p w:rsidR="00614D2D" w:rsidRDefault="00614D2D">
            <w:pPr>
              <w:pStyle w:val="PL"/>
              <w:rPr>
                <w:noProof w:val="0"/>
              </w:rPr>
            </w:pPr>
          </w:p>
          <w:p w:rsidR="00614D2D" w:rsidRDefault="00614D2D">
            <w:pPr>
              <w:pStyle w:val="PL"/>
              <w:rPr>
                <w:noProof w:val="0"/>
              </w:rPr>
            </w:pPr>
            <w:r>
              <w:rPr>
                <w:noProof w:val="0"/>
              </w:rPr>
              <w:t>An ENVELOPE "EVENT - USER ACTIVITY" is sent to the SIM</w:t>
            </w:r>
          </w:p>
          <w:p w:rsidR="00614D2D" w:rsidRDefault="00614D2D">
            <w:pPr>
              <w:pStyle w:val="PL"/>
              <w:rPr>
                <w:noProof w:val="0"/>
              </w:rPr>
            </w:pPr>
          </w:p>
          <w:p w:rsidR="00614D2D" w:rsidRDefault="00614D2D">
            <w:pPr>
              <w:pStyle w:val="PL"/>
              <w:rPr>
                <w:noProof w:val="0"/>
              </w:rPr>
            </w:pPr>
            <w:r>
              <w:rPr>
                <w:noProof w:val="0"/>
              </w:rPr>
              <w:t>1 - Applet 1:</w:t>
            </w:r>
          </w:p>
          <w:p w:rsidR="00614D2D" w:rsidRDefault="00614D2D">
            <w:pPr>
              <w:pStyle w:val="PL"/>
              <w:rPr>
                <w:noProof w:val="0"/>
              </w:rPr>
            </w:pPr>
            <w:r>
              <w:rPr>
                <w:noProof w:val="0"/>
              </w:rPr>
              <w:t>- is triggered by event_event_download_user_activity</w:t>
            </w:r>
          </w:p>
          <w:p w:rsidR="00614D2D" w:rsidRDefault="00614D2D">
            <w:pPr>
              <w:pStyle w:val="PL"/>
              <w:rPr>
                <w:noProof w:val="0"/>
              </w:rPr>
            </w:pPr>
            <w:r>
              <w:rPr>
                <w:noProof w:val="0"/>
              </w:rPr>
              <w:t>- selects DF_GSM and EF_IMSI</w:t>
            </w:r>
          </w:p>
          <w:p w:rsidR="00614D2D" w:rsidRDefault="00614D2D">
            <w:pPr>
              <w:pStyle w:val="PL"/>
              <w:rPr>
                <w:noProof w:val="0"/>
              </w:rPr>
            </w:pPr>
          </w:p>
          <w:p w:rsidR="00614D2D" w:rsidRDefault="00614D2D">
            <w:pPr>
              <w:pStyle w:val="PL"/>
              <w:rPr>
                <w:noProof w:val="0"/>
              </w:rPr>
            </w:pPr>
            <w:r>
              <w:rPr>
                <w:noProof w:val="0"/>
              </w:rPr>
              <w:t>2 - Applet 2:</w:t>
            </w:r>
          </w:p>
          <w:p w:rsidR="00614D2D" w:rsidRDefault="00614D2D">
            <w:pPr>
              <w:pStyle w:val="PL"/>
              <w:rPr>
                <w:noProof w:val="0"/>
              </w:rPr>
            </w:pPr>
            <w:r>
              <w:rPr>
                <w:noProof w:val="0"/>
              </w:rPr>
              <w:t>- is triggered by event_event_download_user_activity</w:t>
            </w:r>
          </w:p>
          <w:p w:rsidR="00614D2D" w:rsidRDefault="00614D2D">
            <w:pPr>
              <w:pStyle w:val="PL"/>
              <w:rPr>
                <w:noProof w:val="0"/>
              </w:rPr>
            </w:pPr>
            <w:r>
              <w:rPr>
                <w:noProof w:val="0"/>
              </w:rPr>
              <w:t>fciOffset = 0</w:t>
            </w:r>
          </w:p>
          <w:p w:rsidR="00614D2D" w:rsidRDefault="00614D2D">
            <w:pPr>
              <w:pStyle w:val="PL"/>
              <w:rPr>
                <w:noProof w:val="0"/>
              </w:rPr>
            </w:pPr>
            <w:r>
              <w:rPr>
                <w:noProof w:val="0"/>
              </w:rPr>
              <w:t>fciLength = 7</w:t>
            </w:r>
          </w:p>
          <w:p w:rsidR="00614D2D" w:rsidRDefault="00614D2D">
            <w:pPr>
              <w:pStyle w:val="PL"/>
              <w:rPr>
                <w:noProof w:val="0"/>
              </w:rPr>
            </w:pPr>
            <w:r>
              <w:rPr>
                <w:noProof w:val="0"/>
              </w:rPr>
              <w:t xml:space="preserve">status() </w:t>
            </w:r>
          </w:p>
          <w:p w:rsidR="00614D2D" w:rsidRDefault="00614D2D">
            <w:pPr>
              <w:pStyle w:val="PL"/>
              <w:rPr>
                <w:noProof w:val="0"/>
              </w:rPr>
            </w:pPr>
            <w:r>
              <w:rPr>
                <w:noProof w:val="0"/>
              </w:rPr>
              <w:t>3 - rehabilitate ()</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1 - No exception shall be thrown.</w:t>
            </w:r>
          </w:p>
          <w:p w:rsidR="00614D2D" w:rsidRDefault="00614D2D">
            <w:pPr>
              <w:pStyle w:val="TAL"/>
              <w:keepNext w:val="0"/>
              <w:keepLines w:val="0"/>
            </w:pPr>
          </w:p>
          <w:p w:rsidR="00614D2D" w:rsidRDefault="00614D2D">
            <w:pPr>
              <w:pStyle w:val="TAL"/>
              <w:keepNext w:val="0"/>
              <w:keepLines w:val="0"/>
            </w:pPr>
            <w:r>
              <w:t>2 - No exception shall be thrown. Shall return 7.</w:t>
            </w:r>
          </w:p>
          <w:p w:rsidR="00614D2D" w:rsidRDefault="00614D2D">
            <w:pPr>
              <w:pStyle w:val="TAL"/>
              <w:keepNext w:val="0"/>
              <w:keepLines w:val="0"/>
            </w:pPr>
            <w:r>
              <w:t>fci shall contain the following part of the FCI structure:</w:t>
            </w:r>
          </w:p>
          <w:p w:rsidR="00614D2D" w:rsidRDefault="00614D2D">
            <w:pPr>
              <w:pStyle w:val="TAL"/>
              <w:keepNext w:val="0"/>
              <w:keepLines w:val="0"/>
            </w:pPr>
            <w:r>
              <w:t>&lt; XX XX XX XX 3F 00 01 &gt;</w:t>
            </w:r>
          </w:p>
          <w:p w:rsidR="00614D2D" w:rsidRDefault="00614D2D">
            <w:pPr>
              <w:pStyle w:val="TAL"/>
              <w:keepNext w:val="0"/>
              <w:keepLines w:val="0"/>
            </w:pPr>
          </w:p>
          <w:p w:rsidR="00614D2D" w:rsidRDefault="00614D2D">
            <w:pPr>
              <w:pStyle w:val="TAL"/>
              <w:keepNext w:val="0"/>
              <w:keepLines w:val="0"/>
            </w:pPr>
            <w:r>
              <w:t>3 - SIMView exception shall be thrown with reason NO_EF_SELECTED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6.3.9.1.4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1, 2, 3</w:t>
            </w:r>
          </w:p>
        </w:tc>
      </w:tr>
    </w:tbl>
    <w:p w:rsidR="00614D2D" w:rsidRDefault="00614D2D" w:rsidP="00614D2D"/>
    <w:p w:rsidR="00614D2D" w:rsidRDefault="00614D2D" w:rsidP="00614D2D">
      <w:pPr>
        <w:pStyle w:val="Heading4"/>
        <w:keepNext w:val="0"/>
        <w:keepLines w:val="0"/>
      </w:pPr>
      <w:bookmarkStart w:id="726" w:name="_Toc51826884"/>
      <w:bookmarkStart w:id="727" w:name="_Toc117070565"/>
      <w:bookmarkStart w:id="728" w:name="_Toc51828327"/>
      <w:r>
        <w:t>6.3.9.2</w:t>
      </w:r>
      <w:r>
        <w:tab/>
        <w:t>Context Preservation (current file)</w:t>
      </w:r>
      <w:bookmarkEnd w:id="726"/>
      <w:bookmarkEnd w:id="727"/>
      <w:bookmarkEnd w:id="728"/>
    </w:p>
    <w:p w:rsidR="00614D2D" w:rsidRDefault="00614D2D" w:rsidP="00614D2D">
      <w:r>
        <w:t>Test Area Reference: FWK_FSC_CUFI</w:t>
      </w:r>
    </w:p>
    <w:p w:rsidR="00614D2D" w:rsidRDefault="00614D2D" w:rsidP="00614D2D">
      <w:pPr>
        <w:pStyle w:val="H6"/>
        <w:keepNext w:val="0"/>
        <w:keepLines w:val="0"/>
      </w:pPr>
      <w:r>
        <w:t>6.3.9.2.1</w:t>
      </w:r>
      <w:r>
        <w:tab/>
        <w:t>Conformance Requirements</w:t>
      </w:r>
    </w:p>
    <w:p w:rsidR="00614D2D" w:rsidRDefault="00614D2D" w:rsidP="00614D2D">
      <w:pPr>
        <w:pStyle w:val="H6"/>
        <w:keepNext w:val="0"/>
        <w:keepLines w:val="0"/>
        <w:rPr>
          <w:rFonts w:ascii="Times New Roman" w:hAnsi="Times New Roman"/>
        </w:rPr>
      </w:pPr>
      <w:r>
        <w:t>6.3.9.2.1.1</w:t>
      </w:r>
      <w:r>
        <w:tab/>
        <w:t>Normal execution</w:t>
      </w:r>
    </w:p>
    <w:p w:rsidR="00614D2D" w:rsidRDefault="00614D2D" w:rsidP="00614D2D">
      <w:pPr>
        <w:pStyle w:val="ListBullet"/>
        <w:numPr>
          <w:ilvl w:val="0"/>
          <w:numId w:val="2"/>
        </w:numPr>
        <w:ind w:left="568" w:hanging="284"/>
      </w:pPr>
      <w:r>
        <w:t xml:space="preserve">CRRN1: When calling the method select (), the current files (file context) of any other applets shall not be changed (see 3GPP TS 43.019 [7] - </w:t>
      </w:r>
      <w:r w:rsidR="00A1704F">
        <w:t>clause</w:t>
      </w:r>
      <w:r>
        <w:t xml:space="preserve"> 5.2).</w:t>
      </w:r>
    </w:p>
    <w:p w:rsidR="00614D2D" w:rsidRDefault="00614D2D" w:rsidP="00614D2D">
      <w:pPr>
        <w:pStyle w:val="ListBullet"/>
        <w:numPr>
          <w:ilvl w:val="0"/>
          <w:numId w:val="2"/>
        </w:numPr>
        <w:ind w:left="568" w:hanging="284"/>
      </w:pPr>
      <w:r>
        <w:t>CRRN2: The select() methods select a file without changing the current file of any other applet or of the subscriber session.</w:t>
      </w:r>
    </w:p>
    <w:p w:rsidR="00614D2D" w:rsidRDefault="00614D2D" w:rsidP="00614D2D">
      <w:pPr>
        <w:pStyle w:val="ListBullet"/>
        <w:numPr>
          <w:ilvl w:val="0"/>
          <w:numId w:val="2"/>
        </w:numPr>
        <w:ind w:left="568" w:hanging="284"/>
      </w:pPr>
      <w:r>
        <w:t xml:space="preserve">CRRN3: After invocation of ProactiveHandler.send() method: the current file context of the toolkit applet is unchanged (see 3GPP TS 43.019 [7] - </w:t>
      </w:r>
      <w:r w:rsidR="00A1704F">
        <w:t>clause</w:t>
      </w:r>
      <w:r>
        <w:t xml:space="preserve"> 5.2.).</w:t>
      </w:r>
    </w:p>
    <w:p w:rsidR="00614D2D" w:rsidRDefault="00614D2D" w:rsidP="00614D2D">
      <w:pPr>
        <w:pStyle w:val="H6"/>
        <w:keepNext w:val="0"/>
        <w:keepLines w:val="0"/>
      </w:pPr>
      <w:r>
        <w:t>6.3.9.2.1.2</w:t>
      </w:r>
      <w:r>
        <w:tab/>
        <w:t>Parameters errors</w:t>
      </w:r>
    </w:p>
    <w:p w:rsidR="00614D2D" w:rsidRDefault="00614D2D" w:rsidP="00614D2D">
      <w:r>
        <w:t>No requirements.</w:t>
      </w:r>
    </w:p>
    <w:p w:rsidR="00614D2D" w:rsidRDefault="00614D2D" w:rsidP="00614D2D">
      <w:pPr>
        <w:pStyle w:val="H6"/>
        <w:keepNext w:val="0"/>
        <w:keepLines w:val="0"/>
      </w:pPr>
      <w:r>
        <w:t>6.3.9.2.1.3</w:t>
      </w:r>
      <w:r>
        <w:tab/>
        <w:t>Context errors</w:t>
      </w:r>
    </w:p>
    <w:p w:rsidR="00614D2D" w:rsidRDefault="00614D2D" w:rsidP="00614D2D">
      <w:r>
        <w:t>No requirements.</w:t>
      </w:r>
    </w:p>
    <w:p w:rsidR="00614D2D" w:rsidRDefault="00614D2D" w:rsidP="00614D2D">
      <w:pPr>
        <w:pStyle w:val="H6"/>
        <w:keepNext w:val="0"/>
        <w:keepLines w:val="0"/>
      </w:pPr>
      <w:r>
        <w:t>6.3.9.2.2</w:t>
      </w:r>
      <w:r>
        <w:tab/>
        <w:t>Test Suite Files</w:t>
      </w:r>
    </w:p>
    <w:p w:rsidR="00614D2D" w:rsidRDefault="00614D2D" w:rsidP="00614D2D">
      <w:pPr>
        <w:pStyle w:val="B1"/>
        <w:tabs>
          <w:tab w:val="left" w:pos="2268"/>
        </w:tabs>
      </w:pPr>
      <w:r>
        <w:t>Test Script:</w:t>
      </w:r>
      <w:r w:rsidR="00A1704F">
        <w:tab/>
      </w:r>
      <w:r>
        <w:t>FWK_FSC_CUFI_1.scr</w:t>
      </w:r>
    </w:p>
    <w:p w:rsidR="00614D2D" w:rsidRDefault="00614D2D" w:rsidP="00614D2D">
      <w:pPr>
        <w:pStyle w:val="B1"/>
        <w:tabs>
          <w:tab w:val="left" w:pos="2268"/>
        </w:tabs>
      </w:pPr>
      <w:r>
        <w:t>Test Applet:</w:t>
      </w:r>
      <w:r w:rsidR="00A1704F">
        <w:tab/>
      </w:r>
      <w:r>
        <w:t>FWK_FSC_CUFI_1.java</w:t>
      </w:r>
    </w:p>
    <w:p w:rsidR="00614D2D" w:rsidRDefault="00A1704F" w:rsidP="00614D2D">
      <w:pPr>
        <w:pStyle w:val="B1"/>
        <w:tabs>
          <w:tab w:val="left" w:pos="2268"/>
        </w:tabs>
      </w:pPr>
      <w:r>
        <w:tab/>
      </w:r>
      <w:r w:rsidR="00614D2D">
        <w:t>FWK_FSC_CUFI_2.java</w:t>
      </w:r>
    </w:p>
    <w:p w:rsidR="00614D2D" w:rsidRDefault="00614D2D" w:rsidP="00614D2D">
      <w:pPr>
        <w:pStyle w:val="B1"/>
        <w:tabs>
          <w:tab w:val="left" w:pos="2268"/>
        </w:tabs>
      </w:pPr>
      <w:r>
        <w:t>Load Script:</w:t>
      </w:r>
      <w:r w:rsidR="00A1704F">
        <w:tab/>
      </w:r>
      <w:r>
        <w:t>FWK_FSC_CUFI_1.ldr</w:t>
      </w:r>
    </w:p>
    <w:p w:rsidR="00614D2D" w:rsidRDefault="00614D2D" w:rsidP="00614D2D">
      <w:pPr>
        <w:pStyle w:val="B1"/>
        <w:tabs>
          <w:tab w:val="left" w:pos="2268"/>
        </w:tabs>
      </w:pPr>
      <w:r>
        <w:t>Cleanup Script:</w:t>
      </w:r>
      <w:r w:rsidR="00A1704F">
        <w:tab/>
      </w:r>
      <w:r>
        <w:t>FWK_FSC_CUFI_1.clr</w:t>
      </w:r>
    </w:p>
    <w:p w:rsidR="00614D2D" w:rsidRDefault="00A1704F" w:rsidP="00614D2D">
      <w:pPr>
        <w:pStyle w:val="B1"/>
        <w:tabs>
          <w:tab w:val="left" w:pos="2268"/>
        </w:tabs>
      </w:pPr>
      <w:r>
        <w:tab/>
      </w:r>
      <w:r w:rsidR="00614D2D">
        <w:t>FWK_FSC_CUFI_2.clr</w:t>
      </w:r>
    </w:p>
    <w:p w:rsidR="00614D2D" w:rsidRDefault="00614D2D" w:rsidP="00614D2D">
      <w:pPr>
        <w:pStyle w:val="B1"/>
        <w:tabs>
          <w:tab w:val="left" w:pos="2268"/>
        </w:tabs>
      </w:pPr>
      <w:r>
        <w:t>Parameter File:</w:t>
      </w:r>
      <w:r>
        <w:tab/>
        <w:t>FWK_FSC_CUFI_1.par</w:t>
      </w:r>
    </w:p>
    <w:p w:rsidR="00614D2D" w:rsidRDefault="00614D2D" w:rsidP="00614D2D">
      <w:pPr>
        <w:pStyle w:val="H6"/>
        <w:keepNext w:val="0"/>
        <w:keepLines w:val="0"/>
      </w:pPr>
      <w:r>
        <w:t>6.3.9.2.3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F"/>
              <w:keepLines w:val="0"/>
              <w:spacing w:after="120"/>
              <w:rPr>
                <w:rFonts w:ascii="Times New Roman" w:hAnsi="Times New Roman"/>
              </w:rPr>
            </w:pPr>
            <w:r>
              <w:t>SIM Initialization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Responses ignored.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No change to file context by another applet</w:t>
            </w:r>
          </w:p>
          <w:p w:rsidR="00614D2D" w:rsidRDefault="00614D2D">
            <w:pPr>
              <w:pStyle w:val="PL"/>
              <w:rPr>
                <w:noProof w:val="0"/>
              </w:rPr>
            </w:pPr>
            <w:r>
              <w:rPr>
                <w:noProof w:val="0"/>
              </w:rPr>
              <w:t>Applet1 registers to EVENT_FORMATTED_SMS_PP_ENV.</w:t>
            </w:r>
          </w:p>
          <w:p w:rsidR="00614D2D" w:rsidRDefault="00614D2D">
            <w:pPr>
              <w:pStyle w:val="PL"/>
              <w:rPr>
                <w:noProof w:val="0"/>
              </w:rPr>
            </w:pPr>
            <w:r>
              <w:rPr>
                <w:noProof w:val="0"/>
              </w:rPr>
              <w:t>Applet2 registers to EVENT_CALL_CONTROL_BY_SIM</w:t>
            </w:r>
          </w:p>
          <w:p w:rsidR="00614D2D" w:rsidRDefault="00614D2D">
            <w:pPr>
              <w:pStyle w:val="PL"/>
              <w:rPr>
                <w:noProof w:val="0"/>
              </w:rPr>
            </w:pPr>
          </w:p>
          <w:p w:rsidR="00614D2D" w:rsidRDefault="00614D2D">
            <w:pPr>
              <w:pStyle w:val="PL"/>
              <w:rPr>
                <w:noProof w:val="0"/>
              </w:rPr>
            </w:pPr>
            <w:r>
              <w:rPr>
                <w:noProof w:val="0"/>
              </w:rPr>
              <w:t>1 - Applet 1:</w:t>
            </w:r>
          </w:p>
          <w:p w:rsidR="00614D2D" w:rsidRDefault="00614D2D">
            <w:pPr>
              <w:pStyle w:val="PL"/>
              <w:rPr>
                <w:noProof w:val="0"/>
              </w:rPr>
            </w:pPr>
            <w:r>
              <w:rPr>
                <w:noProof w:val="0"/>
              </w:rPr>
              <w:t>- is triggered by a formatted SMS</w:t>
            </w:r>
          </w:p>
          <w:p w:rsidR="00614D2D" w:rsidRDefault="00614D2D">
            <w:pPr>
              <w:pStyle w:val="PL"/>
              <w:rPr>
                <w:noProof w:val="0"/>
              </w:rPr>
            </w:pPr>
            <w:r>
              <w:rPr>
                <w:noProof w:val="0"/>
              </w:rPr>
              <w:t>- selects DF_SIMTEST and EF_TARU</w:t>
            </w:r>
          </w:p>
          <w:p w:rsidR="00614D2D" w:rsidRDefault="00614D2D">
            <w:pPr>
              <w:pStyle w:val="PL"/>
              <w:rPr>
                <w:noProof w:val="0"/>
              </w:rPr>
            </w:pPr>
            <w:r>
              <w:rPr>
                <w:noProof w:val="0"/>
              </w:rPr>
              <w:t>- fileOffset = 0; dataLength = 2; dataOffset = 0;</w:t>
            </w:r>
          </w:p>
          <w:p w:rsidR="00614D2D" w:rsidRDefault="00614D2D">
            <w:pPr>
              <w:pStyle w:val="PL"/>
              <w:rPr>
                <w:noProof w:val="0"/>
              </w:rPr>
            </w:pPr>
            <w:r>
              <w:rPr>
                <w:noProof w:val="0"/>
              </w:rPr>
              <w:t>- buffer = {0xCA, 0xFE }</w:t>
            </w:r>
          </w:p>
          <w:p w:rsidR="00614D2D" w:rsidRDefault="00614D2D">
            <w:pPr>
              <w:pStyle w:val="PL"/>
              <w:rPr>
                <w:noProof w:val="0"/>
              </w:rPr>
            </w:pPr>
            <w:r>
              <w:rPr>
                <w:noProof w:val="0"/>
              </w:rPr>
              <w:t>- updateBinary (): first 2 bytes of EF_TARU are written as 'CA FE'.</w:t>
            </w:r>
          </w:p>
          <w:p w:rsidR="00614D2D" w:rsidRDefault="00614D2D">
            <w:pPr>
              <w:pStyle w:val="PL"/>
              <w:rPr>
                <w:noProof w:val="0"/>
              </w:rPr>
            </w:pPr>
            <w:r>
              <w:rPr>
                <w:noProof w:val="0"/>
              </w:rPr>
              <w:t>- issues a proactive command "Get Inkey".</w:t>
            </w:r>
          </w:p>
          <w:p w:rsidR="00614D2D" w:rsidRDefault="00614D2D">
            <w:pPr>
              <w:pStyle w:val="TAL"/>
              <w:keepNext w:val="0"/>
              <w:keepLines w:val="0"/>
            </w:pPr>
          </w:p>
          <w:p w:rsidR="00614D2D" w:rsidRDefault="00614D2D">
            <w:pPr>
              <w:pStyle w:val="PL"/>
              <w:rPr>
                <w:noProof w:val="0"/>
              </w:rPr>
            </w:pPr>
            <w:r>
              <w:rPr>
                <w:noProof w:val="0"/>
              </w:rPr>
              <w:t>2 - An ENVELOPE APDU containing a CALL CONTROL BY SIM is issued to the SIM</w:t>
            </w:r>
          </w:p>
          <w:p w:rsidR="00614D2D" w:rsidRDefault="00614D2D">
            <w:pPr>
              <w:pStyle w:val="PL"/>
              <w:rPr>
                <w:noProof w:val="0"/>
              </w:rPr>
            </w:pPr>
          </w:p>
          <w:p w:rsidR="00614D2D" w:rsidRDefault="00614D2D">
            <w:pPr>
              <w:pStyle w:val="PL"/>
              <w:rPr>
                <w:noProof w:val="0"/>
              </w:rPr>
            </w:pPr>
            <w:r>
              <w:rPr>
                <w:noProof w:val="0"/>
              </w:rPr>
              <w:t>Applet 2:</w:t>
            </w:r>
          </w:p>
          <w:p w:rsidR="00614D2D" w:rsidRDefault="00614D2D">
            <w:pPr>
              <w:pStyle w:val="PL"/>
              <w:rPr>
                <w:noProof w:val="0"/>
              </w:rPr>
            </w:pPr>
            <w:r>
              <w:rPr>
                <w:noProof w:val="0"/>
              </w:rPr>
              <w:t>- is triggered by a CALL CONTROL BY SIM</w:t>
            </w:r>
          </w:p>
          <w:p w:rsidR="00614D2D" w:rsidRDefault="00614D2D">
            <w:pPr>
              <w:pStyle w:val="PL"/>
              <w:rPr>
                <w:noProof w:val="0"/>
              </w:rPr>
            </w:pPr>
            <w:r>
              <w:rPr>
                <w:noProof w:val="0"/>
              </w:rPr>
              <w:t>- selects DF_TELECOM and EF_ADN.</w:t>
            </w:r>
          </w:p>
          <w:p w:rsidR="00614D2D" w:rsidRDefault="00614D2D">
            <w:pPr>
              <w:pStyle w:val="PL"/>
              <w:rPr>
                <w:noProof w:val="0"/>
              </w:rPr>
            </w:pPr>
          </w:p>
          <w:p w:rsidR="00614D2D" w:rsidRDefault="00614D2D">
            <w:pPr>
              <w:pStyle w:val="PL"/>
              <w:rPr>
                <w:noProof w:val="0"/>
              </w:rPr>
            </w:pPr>
            <w:r>
              <w:rPr>
                <w:noProof w:val="0"/>
              </w:rPr>
              <w:t>3 - The terminal response for Get Inkey reactivates Applet 1:</w:t>
            </w:r>
          </w:p>
          <w:p w:rsidR="00614D2D" w:rsidRDefault="00614D2D">
            <w:pPr>
              <w:pStyle w:val="PL"/>
              <w:rPr>
                <w:noProof w:val="0"/>
              </w:rPr>
            </w:pPr>
            <w:r>
              <w:rPr>
                <w:noProof w:val="0"/>
              </w:rPr>
              <w:t>- fileOffset = 0; respLength = 2; respOffset = 0;</w:t>
            </w:r>
          </w:p>
          <w:p w:rsidR="00614D2D" w:rsidRDefault="00614D2D">
            <w:pPr>
              <w:pStyle w:val="PL"/>
              <w:rPr>
                <w:noProof w:val="0"/>
              </w:rPr>
            </w:pPr>
            <w:r>
              <w:rPr>
                <w:noProof w:val="0"/>
              </w:rPr>
              <w:t>- readBinary () info buffer2</w:t>
            </w:r>
          </w:p>
          <w:p w:rsidR="00614D2D" w:rsidRDefault="00614D2D">
            <w:pPr>
              <w:pStyle w:val="PL"/>
              <w:rPr>
                <w:noProof w:val="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1 - No exception shall be thrown.</w:t>
            </w:r>
          </w:p>
          <w:p w:rsidR="00614D2D" w:rsidRDefault="00614D2D">
            <w:pPr>
              <w:pStyle w:val="TAL"/>
              <w:keepNext w:val="0"/>
              <w:keepLines w:val="0"/>
            </w:pPr>
            <w:r>
              <w:t>2 - No exception shall be thrown.</w:t>
            </w:r>
          </w:p>
          <w:p w:rsidR="00614D2D" w:rsidRDefault="00614D2D">
            <w:pPr>
              <w:pStyle w:val="TAL"/>
              <w:keepNext w:val="0"/>
              <w:keepLines w:val="0"/>
            </w:pPr>
            <w:r>
              <w:t>3 - No exception shall be thrown. The value of buffer2 is { 0xCA, 0xFE }</w:t>
            </w:r>
          </w:p>
          <w:p w:rsidR="00614D2D" w:rsidRDefault="00614D2D">
            <w:pPr>
              <w:pStyle w:val="TAL"/>
              <w:keepNext w:val="0"/>
              <w:keepLines w:val="0"/>
            </w:pP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p w:rsidR="00614D2D" w:rsidRDefault="00614D2D">
            <w:pPr>
              <w:pStyle w:val="TAL"/>
              <w:keepNext w:val="0"/>
              <w:keepLines w:val="0"/>
            </w:pPr>
            <w:r>
              <w:t>A GET INKEY proactive command is fetched from the SIM</w:t>
            </w:r>
          </w:p>
          <w:p w:rsidR="00614D2D" w:rsidRDefault="00614D2D">
            <w:pPr>
              <w:pStyle w:val="TAL"/>
              <w:keepNext w:val="0"/>
              <w:keepLines w:val="0"/>
            </w:pPr>
          </w:p>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No change to file context by subscriber session</w:t>
            </w:r>
          </w:p>
          <w:p w:rsidR="00614D2D" w:rsidRDefault="00614D2D">
            <w:pPr>
              <w:pStyle w:val="PL"/>
              <w:keepNext/>
              <w:keepLines/>
              <w:rPr>
                <w:noProof w:val="0"/>
              </w:rPr>
            </w:pPr>
            <w:r>
              <w:rPr>
                <w:noProof w:val="0"/>
              </w:rPr>
              <w:t>1 - Applet 1</w:t>
            </w:r>
          </w:p>
          <w:p w:rsidR="00614D2D" w:rsidRDefault="00614D2D">
            <w:pPr>
              <w:pStyle w:val="PL"/>
              <w:keepNext/>
              <w:keepLines/>
              <w:rPr>
                <w:noProof w:val="0"/>
              </w:rPr>
            </w:pPr>
            <w:r>
              <w:rPr>
                <w:noProof w:val="0"/>
              </w:rPr>
              <w:t>- issues a proactive command "Get Inkey".</w:t>
            </w:r>
          </w:p>
          <w:p w:rsidR="00614D2D" w:rsidRDefault="00614D2D">
            <w:pPr>
              <w:pStyle w:val="PL"/>
              <w:keepNext/>
              <w:keepLines/>
              <w:rPr>
                <w:noProof w:val="0"/>
              </w:rPr>
            </w:pPr>
          </w:p>
          <w:p w:rsidR="00614D2D" w:rsidRDefault="00614D2D">
            <w:pPr>
              <w:pStyle w:val="PL"/>
              <w:keepNext/>
              <w:keepLines/>
              <w:rPr>
                <w:noProof w:val="0"/>
              </w:rPr>
            </w:pPr>
            <w:r>
              <w:rPr>
                <w:noProof w:val="0"/>
              </w:rPr>
              <w:t>2 - Subscriber session selects DF_TELECOM and EF_ADN.</w:t>
            </w:r>
          </w:p>
          <w:p w:rsidR="00614D2D" w:rsidRDefault="00614D2D">
            <w:pPr>
              <w:pStyle w:val="PL"/>
              <w:keepNext/>
              <w:keepLines/>
              <w:rPr>
                <w:noProof w:val="0"/>
              </w:rPr>
            </w:pPr>
          </w:p>
          <w:p w:rsidR="00614D2D" w:rsidRDefault="00614D2D">
            <w:pPr>
              <w:pStyle w:val="PL"/>
              <w:keepNext/>
              <w:keepLines/>
              <w:rPr>
                <w:noProof w:val="0"/>
              </w:rPr>
            </w:pPr>
            <w:r>
              <w:rPr>
                <w:noProof w:val="0"/>
              </w:rPr>
              <w:t>3 - The terminal response for Get Inkey reactivates Applet 1:</w:t>
            </w:r>
          </w:p>
          <w:p w:rsidR="00614D2D" w:rsidRDefault="00614D2D">
            <w:pPr>
              <w:pStyle w:val="PL"/>
              <w:keepNext/>
              <w:keepLines/>
              <w:rPr>
                <w:noProof w:val="0"/>
              </w:rPr>
            </w:pPr>
            <w:r>
              <w:rPr>
                <w:noProof w:val="0"/>
              </w:rPr>
              <w:t>- fileOffset = 0; respLength = 2; respOffset = 0;</w:t>
            </w:r>
          </w:p>
          <w:p w:rsidR="00614D2D" w:rsidRDefault="00614D2D">
            <w:pPr>
              <w:pStyle w:val="PL"/>
              <w:keepNext/>
              <w:keepLines/>
              <w:rPr>
                <w:noProof w:val="0"/>
              </w:rPr>
            </w:pPr>
            <w:r>
              <w:rPr>
                <w:noProof w:val="0"/>
              </w:rPr>
              <w:t>- readBinary () info buffer2</w:t>
            </w:r>
          </w:p>
          <w:p w:rsidR="00614D2D" w:rsidRDefault="00614D2D">
            <w:pPr>
              <w:pStyle w:val="PL"/>
              <w:keepNext/>
              <w:keepLines/>
              <w:rPr>
                <w:noProof w:val="0"/>
              </w:rPr>
            </w:pP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pPr>
            <w:r>
              <w:t>1 - No exception shall be thrown.</w:t>
            </w:r>
          </w:p>
          <w:p w:rsidR="00614D2D" w:rsidRDefault="00614D2D">
            <w:pPr>
              <w:pStyle w:val="TAL"/>
            </w:pPr>
            <w:r>
              <w:t>3 - No exception shall be thrown. The value of buffer2 is { 0xCA, 0xFE }</w:t>
            </w:r>
          </w:p>
          <w:p w:rsidR="00614D2D" w:rsidRDefault="00614D2D">
            <w:pPr>
              <w:pStyle w:val="TAL"/>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r>
              <w:t>1 - A GET INKEY proactive command is fetched from the SIM</w:t>
            </w:r>
          </w:p>
          <w:p w:rsidR="00614D2D" w:rsidRDefault="00614D2D">
            <w:pPr>
              <w:pStyle w:val="TAL"/>
            </w:pPr>
          </w:p>
          <w:p w:rsidR="00614D2D" w:rsidRDefault="00614D2D">
            <w:pPr>
              <w:pStyle w:val="TAL"/>
            </w:pPr>
          </w:p>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No change by applet of subscriber session context</w:t>
            </w:r>
          </w:p>
          <w:p w:rsidR="00614D2D" w:rsidRDefault="00614D2D">
            <w:pPr>
              <w:pStyle w:val="PL"/>
              <w:rPr>
                <w:noProof w:val="0"/>
              </w:rPr>
            </w:pPr>
            <w:r>
              <w:rPr>
                <w:noProof w:val="0"/>
              </w:rPr>
              <w:t>1 - Applet 1:</w:t>
            </w:r>
          </w:p>
          <w:p w:rsidR="00614D2D" w:rsidRDefault="00614D2D">
            <w:pPr>
              <w:pStyle w:val="PL"/>
              <w:rPr>
                <w:noProof w:val="0"/>
              </w:rPr>
            </w:pPr>
            <w:r>
              <w:rPr>
                <w:noProof w:val="0"/>
              </w:rPr>
              <w:t>- selects DF_SIMTEST and EF_TNU</w:t>
            </w:r>
          </w:p>
          <w:p w:rsidR="00614D2D" w:rsidRDefault="00614D2D">
            <w:pPr>
              <w:pStyle w:val="PL"/>
              <w:rPr>
                <w:noProof w:val="0"/>
              </w:rPr>
            </w:pPr>
            <w:r>
              <w:rPr>
                <w:noProof w:val="0"/>
              </w:rPr>
              <w:t>- issues a proactive command "Get Inkey".</w:t>
            </w:r>
          </w:p>
          <w:p w:rsidR="00614D2D" w:rsidRDefault="00614D2D">
            <w:pPr>
              <w:pStyle w:val="PL"/>
              <w:rPr>
                <w:noProof w:val="0"/>
              </w:rPr>
            </w:pPr>
          </w:p>
          <w:p w:rsidR="00614D2D" w:rsidRDefault="00614D2D">
            <w:pPr>
              <w:pStyle w:val="PL"/>
              <w:rPr>
                <w:noProof w:val="0"/>
              </w:rPr>
            </w:pPr>
            <w:r>
              <w:rPr>
                <w:noProof w:val="0"/>
              </w:rPr>
              <w:t>2 - subscriber session reads record 1 of current file (shall be EF_ADN)</w:t>
            </w:r>
          </w:p>
          <w:p w:rsidR="00614D2D" w:rsidRDefault="00614D2D">
            <w:pPr>
              <w:pStyle w:val="PL"/>
              <w:rPr>
                <w:noProof w:val="0"/>
              </w:rPr>
            </w:pPr>
          </w:p>
          <w:p w:rsidR="00614D2D" w:rsidRDefault="00614D2D">
            <w:pPr>
              <w:pStyle w:val="PL"/>
              <w:rPr>
                <w:noProof w:val="0"/>
              </w:rPr>
            </w:pPr>
            <w:r>
              <w:rPr>
                <w:noProof w:val="0"/>
              </w:rPr>
              <w:t>3 - The terminal response for Get Inkey reactivates Applet 1, which terminates execution</w:t>
            </w:r>
          </w:p>
          <w:p w:rsidR="00614D2D" w:rsidRDefault="00614D2D">
            <w:pPr>
              <w:pStyle w:val="PL"/>
              <w:rPr>
                <w:noProof w:val="0"/>
              </w:rPr>
            </w:pP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3 - No exception shall be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1 - A GET INKEY proactive command is fetched from the SIM</w:t>
            </w:r>
          </w:p>
          <w:p w:rsidR="00614D2D" w:rsidRDefault="00614D2D">
            <w:pPr>
              <w:pStyle w:val="TAL"/>
              <w:keepNext w:val="0"/>
              <w:keepLines w:val="0"/>
            </w:pPr>
          </w:p>
          <w:p w:rsidR="00614D2D" w:rsidRDefault="00614D2D">
            <w:pPr>
              <w:pStyle w:val="TAL"/>
              <w:keepNext w:val="0"/>
              <w:keepLines w:val="0"/>
            </w:pPr>
            <w:r>
              <w:t>2 - READ RECORD absolute number 1 shall read "FF FF FF FF FF FF FF FF FF FF FF FF FF FF FF FF FF FF FF FF FF FF FF FF FF FF FF FF" (from EF</w:t>
            </w:r>
            <w:r>
              <w:rPr>
                <w:vertAlign w:val="subscript"/>
              </w:rPr>
              <w:t>ADN</w:t>
            </w:r>
            <w:r>
              <w:t>)</w:t>
            </w:r>
          </w:p>
          <w:p w:rsidR="00614D2D" w:rsidRDefault="00614D2D">
            <w:pPr>
              <w:pStyle w:val="TAL"/>
              <w:keepNext w:val="0"/>
              <w:keepLines w:val="0"/>
            </w:pPr>
          </w:p>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6.3.9.2.4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1, 2, 3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1,2</w:t>
            </w:r>
          </w:p>
        </w:tc>
      </w:tr>
    </w:tbl>
    <w:p w:rsidR="00614D2D" w:rsidRDefault="00614D2D" w:rsidP="00614D2D"/>
    <w:p w:rsidR="00614D2D" w:rsidRDefault="00614D2D" w:rsidP="00614D2D">
      <w:pPr>
        <w:pStyle w:val="Heading4"/>
        <w:keepNext w:val="0"/>
        <w:keepLines w:val="0"/>
      </w:pPr>
      <w:bookmarkStart w:id="729" w:name="_Toc51826885"/>
      <w:bookmarkStart w:id="730" w:name="_Toc117070566"/>
      <w:bookmarkStart w:id="731" w:name="_Toc51828328"/>
      <w:r>
        <w:t>6.3.9.3</w:t>
      </w:r>
      <w:r>
        <w:tab/>
        <w:t>Context Preservation (current record pointer)</w:t>
      </w:r>
      <w:bookmarkEnd w:id="729"/>
      <w:bookmarkEnd w:id="730"/>
      <w:bookmarkEnd w:id="731"/>
    </w:p>
    <w:p w:rsidR="00614D2D" w:rsidRDefault="00614D2D" w:rsidP="00614D2D">
      <w:r>
        <w:t>Test Area Reference: FWK_FSC_CURE</w:t>
      </w:r>
    </w:p>
    <w:p w:rsidR="00614D2D" w:rsidRDefault="00614D2D" w:rsidP="00614D2D">
      <w:pPr>
        <w:pStyle w:val="H6"/>
        <w:keepNext w:val="0"/>
        <w:keepLines w:val="0"/>
      </w:pPr>
      <w:r>
        <w:t>6.3.9.3.1</w:t>
      </w:r>
      <w:r>
        <w:tab/>
        <w:t>Conformance Requirements</w:t>
      </w:r>
    </w:p>
    <w:p w:rsidR="00614D2D" w:rsidRDefault="00614D2D" w:rsidP="00614D2D">
      <w:pPr>
        <w:pStyle w:val="H6"/>
        <w:keepNext w:val="0"/>
        <w:keepLines w:val="0"/>
      </w:pPr>
      <w:r>
        <w:t>6.3.9.3.1.1</w:t>
      </w:r>
      <w:r>
        <w:tab/>
        <w:t>Normal execution</w:t>
      </w:r>
    </w:p>
    <w:p w:rsidR="00614D2D" w:rsidRDefault="00614D2D" w:rsidP="00614D2D">
      <w:pPr>
        <w:pStyle w:val="ListBullet"/>
        <w:numPr>
          <w:ilvl w:val="0"/>
          <w:numId w:val="2"/>
        </w:numPr>
        <w:ind w:left="568" w:hanging="284"/>
      </w:pPr>
      <w:r>
        <w:t>CRRN1: When the seek method is called by one applet, the record pointer of any other applet is not changed.</w:t>
      </w:r>
    </w:p>
    <w:p w:rsidR="00614D2D" w:rsidRDefault="00614D2D" w:rsidP="00614D2D">
      <w:pPr>
        <w:pStyle w:val="ListBullet"/>
        <w:numPr>
          <w:ilvl w:val="0"/>
          <w:numId w:val="2"/>
        </w:numPr>
        <w:ind w:left="568" w:hanging="284"/>
      </w:pPr>
      <w:r>
        <w:t xml:space="preserve">CRRN2: </w:t>
      </w:r>
      <w:r>
        <w:rPr>
          <w:i/>
        </w:rPr>
        <w:t>updateRecord</w:t>
      </w:r>
      <w:r>
        <w:t>: the current record pointer of other applets / subscriber shall not be changed in case of linear fixed EF</w:t>
      </w:r>
    </w:p>
    <w:p w:rsidR="00614D2D" w:rsidRDefault="00614D2D" w:rsidP="00614D2D">
      <w:pPr>
        <w:pStyle w:val="ListBullet"/>
        <w:numPr>
          <w:ilvl w:val="0"/>
          <w:numId w:val="2"/>
        </w:numPr>
        <w:ind w:left="568" w:hanging="284"/>
      </w:pPr>
      <w:r>
        <w:t xml:space="preserve">CRRN3: </w:t>
      </w:r>
      <w:r>
        <w:rPr>
          <w:i/>
        </w:rPr>
        <w:t>updateRecord</w:t>
      </w:r>
      <w:r>
        <w:t>: the record pointer of a cyclic EF shall be changed for all other applets / subscriber to the record number 1.</w:t>
      </w:r>
    </w:p>
    <w:p w:rsidR="00614D2D" w:rsidRDefault="00614D2D" w:rsidP="00614D2D">
      <w:pPr>
        <w:pStyle w:val="ListBullet"/>
        <w:numPr>
          <w:ilvl w:val="0"/>
          <w:numId w:val="2"/>
        </w:numPr>
        <w:ind w:left="568" w:hanging="284"/>
      </w:pPr>
      <w:r>
        <w:t xml:space="preserve">CRRN4: </w:t>
      </w:r>
      <w:r>
        <w:rPr>
          <w:i/>
        </w:rPr>
        <w:t>readRecord:</w:t>
      </w:r>
      <w:r>
        <w:t xml:space="preserve"> read data bytes of the linear fixed or cyclic EF currently selected by the applet without changing the current record pointer of any other applet / subscriber.</w:t>
      </w:r>
    </w:p>
    <w:p w:rsidR="00614D2D" w:rsidRDefault="00614D2D" w:rsidP="00614D2D">
      <w:pPr>
        <w:pStyle w:val="ListBullet"/>
        <w:numPr>
          <w:ilvl w:val="0"/>
          <w:numId w:val="2"/>
        </w:numPr>
        <w:ind w:left="568" w:hanging="284"/>
      </w:pPr>
      <w:r>
        <w:t xml:space="preserve">CRRN5: </w:t>
      </w:r>
      <w:r>
        <w:rPr>
          <w:i/>
        </w:rPr>
        <w:t>increase</w:t>
      </w:r>
      <w:r>
        <w:t>: the last updated record of the cyclic EF currently selected becomes record number 1 for every other applet and subscriber session.</w:t>
      </w:r>
    </w:p>
    <w:p w:rsidR="00614D2D" w:rsidRDefault="00614D2D" w:rsidP="00614D2D">
      <w:pPr>
        <w:pStyle w:val="H6"/>
        <w:keepNext w:val="0"/>
        <w:keepLines w:val="0"/>
      </w:pPr>
      <w:r>
        <w:t>6.3.9.3.1.2</w:t>
      </w:r>
      <w:r>
        <w:tab/>
        <w:t>Parameters errors</w:t>
      </w:r>
    </w:p>
    <w:p w:rsidR="00614D2D" w:rsidRDefault="00614D2D" w:rsidP="00614D2D">
      <w:r>
        <w:t>No requirements.</w:t>
      </w:r>
    </w:p>
    <w:p w:rsidR="00614D2D" w:rsidRDefault="00614D2D" w:rsidP="00614D2D">
      <w:pPr>
        <w:pStyle w:val="H6"/>
      </w:pPr>
      <w:r>
        <w:t>6.3.9.3.1.3</w:t>
      </w:r>
      <w:r>
        <w:tab/>
        <w:t>Context errors</w:t>
      </w:r>
    </w:p>
    <w:p w:rsidR="00614D2D" w:rsidRDefault="00614D2D" w:rsidP="00614D2D">
      <w:pPr>
        <w:keepNext/>
        <w:keepLines/>
      </w:pPr>
      <w:r>
        <w:t>No requirements.</w:t>
      </w:r>
    </w:p>
    <w:p w:rsidR="00614D2D" w:rsidRDefault="00614D2D" w:rsidP="00614D2D">
      <w:pPr>
        <w:pStyle w:val="H6"/>
        <w:keepNext w:val="0"/>
        <w:keepLines w:val="0"/>
      </w:pPr>
      <w:r>
        <w:t>6.3.9.3.2</w:t>
      </w:r>
      <w:r>
        <w:tab/>
        <w:t>Test Suite Files</w:t>
      </w:r>
    </w:p>
    <w:p w:rsidR="00614D2D" w:rsidRDefault="00614D2D" w:rsidP="00614D2D">
      <w:pPr>
        <w:pStyle w:val="B1"/>
        <w:tabs>
          <w:tab w:val="left" w:pos="2268"/>
        </w:tabs>
      </w:pPr>
      <w:r>
        <w:t>Test Script:</w:t>
      </w:r>
      <w:r w:rsidR="00A1704F">
        <w:tab/>
      </w:r>
      <w:r>
        <w:t>FWK_FSC_CURE_1.scr</w:t>
      </w:r>
    </w:p>
    <w:p w:rsidR="00614D2D" w:rsidRDefault="00614D2D" w:rsidP="00614D2D">
      <w:pPr>
        <w:pStyle w:val="B1"/>
        <w:tabs>
          <w:tab w:val="left" w:pos="2268"/>
        </w:tabs>
      </w:pPr>
      <w:r>
        <w:t>Test Applet:</w:t>
      </w:r>
      <w:r w:rsidR="00A1704F">
        <w:tab/>
      </w:r>
      <w:r>
        <w:t>FWK_FSC_CURE_1.java</w:t>
      </w:r>
    </w:p>
    <w:p w:rsidR="00614D2D" w:rsidRDefault="00A1704F" w:rsidP="00614D2D">
      <w:pPr>
        <w:pStyle w:val="B1"/>
        <w:tabs>
          <w:tab w:val="left" w:pos="2268"/>
        </w:tabs>
      </w:pPr>
      <w:r>
        <w:tab/>
      </w:r>
      <w:r w:rsidR="00614D2D">
        <w:t>FWK_FSC_CURE_2.java</w:t>
      </w:r>
    </w:p>
    <w:p w:rsidR="00614D2D" w:rsidRDefault="00614D2D" w:rsidP="00614D2D">
      <w:pPr>
        <w:pStyle w:val="B1"/>
        <w:tabs>
          <w:tab w:val="left" w:pos="2268"/>
        </w:tabs>
      </w:pPr>
      <w:r>
        <w:t>Load Script:</w:t>
      </w:r>
      <w:r w:rsidR="00A1704F">
        <w:tab/>
      </w:r>
      <w:r>
        <w:t>FWK_FSC_CURE_1.ldr</w:t>
      </w:r>
    </w:p>
    <w:p w:rsidR="00614D2D" w:rsidRDefault="00614D2D" w:rsidP="00614D2D">
      <w:pPr>
        <w:pStyle w:val="B1"/>
        <w:tabs>
          <w:tab w:val="left" w:pos="2268"/>
        </w:tabs>
      </w:pPr>
      <w:r>
        <w:t>Cleanup Script:</w:t>
      </w:r>
      <w:r w:rsidR="00A1704F">
        <w:tab/>
      </w:r>
      <w:r>
        <w:t>FWK_FSC_CURE_1.clr</w:t>
      </w:r>
    </w:p>
    <w:p w:rsidR="00614D2D" w:rsidRDefault="00A1704F" w:rsidP="00614D2D">
      <w:pPr>
        <w:pStyle w:val="B1"/>
        <w:tabs>
          <w:tab w:val="left" w:pos="2268"/>
        </w:tabs>
      </w:pPr>
      <w:r>
        <w:tab/>
      </w:r>
      <w:r w:rsidR="00614D2D">
        <w:t>FWK_FSC_CURE_2.clr</w:t>
      </w:r>
    </w:p>
    <w:p w:rsidR="00614D2D" w:rsidRDefault="00614D2D" w:rsidP="00614D2D">
      <w:pPr>
        <w:pStyle w:val="B1"/>
        <w:tabs>
          <w:tab w:val="left" w:pos="2268"/>
        </w:tabs>
      </w:pPr>
      <w:r>
        <w:t>Parameter File:</w:t>
      </w:r>
      <w:r>
        <w:tab/>
        <w:t>FWK_FSC_CURE_1.par</w:t>
      </w:r>
    </w:p>
    <w:p w:rsidR="00614D2D" w:rsidRDefault="00614D2D" w:rsidP="00614D2D">
      <w:pPr>
        <w:pStyle w:val="H6"/>
        <w:keepNext w:val="0"/>
        <w:keepLines w:val="0"/>
      </w:pPr>
      <w:r>
        <w:t>6.3.9.3.3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cantSplit/>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rFonts w:ascii="Times New Roman" w:hAnsi="Times New Roman"/>
              </w:rPr>
            </w:pPr>
            <w:r>
              <w:t>SIM Initialization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Responses ignored.</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Seek without affecting another record pointer</w:t>
            </w:r>
          </w:p>
          <w:p w:rsidR="00614D2D" w:rsidRDefault="00614D2D">
            <w:pPr>
              <w:pStyle w:val="PL"/>
              <w:rPr>
                <w:noProof w:val="0"/>
              </w:rPr>
            </w:pPr>
            <w:r>
              <w:rPr>
                <w:noProof w:val="0"/>
              </w:rPr>
              <w:t>Applet1 registers to EVENT_FORMATTED_SMS_PP_ENV</w:t>
            </w:r>
          </w:p>
          <w:p w:rsidR="00614D2D" w:rsidRDefault="00614D2D">
            <w:pPr>
              <w:pStyle w:val="PL"/>
              <w:rPr>
                <w:noProof w:val="0"/>
              </w:rPr>
            </w:pPr>
            <w:r>
              <w:rPr>
                <w:noProof w:val="0"/>
              </w:rPr>
              <w:t>Applet 2 registers to EVENT_CALL_CONTROL_BY_SIM</w:t>
            </w:r>
          </w:p>
          <w:p w:rsidR="00614D2D" w:rsidRDefault="00614D2D">
            <w:pPr>
              <w:pStyle w:val="PL"/>
              <w:rPr>
                <w:noProof w:val="0"/>
              </w:rPr>
            </w:pPr>
          </w:p>
          <w:p w:rsidR="00614D2D" w:rsidRDefault="00614D2D">
            <w:pPr>
              <w:pStyle w:val="PL"/>
              <w:rPr>
                <w:noProof w:val="0"/>
              </w:rPr>
            </w:pPr>
            <w:r>
              <w:rPr>
                <w:noProof w:val="0"/>
              </w:rPr>
              <w:t>1 - Applet 1:</w:t>
            </w:r>
          </w:p>
          <w:p w:rsidR="00614D2D" w:rsidRDefault="00614D2D">
            <w:pPr>
              <w:pStyle w:val="PL"/>
              <w:rPr>
                <w:noProof w:val="0"/>
              </w:rPr>
            </w:pPr>
            <w:r>
              <w:rPr>
                <w:noProof w:val="0"/>
              </w:rPr>
              <w:t>- is triggered by a formatted SMS event</w:t>
            </w:r>
          </w:p>
          <w:p w:rsidR="00614D2D" w:rsidRDefault="00614D2D">
            <w:pPr>
              <w:pStyle w:val="PL"/>
              <w:rPr>
                <w:noProof w:val="0"/>
              </w:rPr>
            </w:pPr>
            <w:r>
              <w:rPr>
                <w:noProof w:val="0"/>
              </w:rPr>
              <w:t>- selects DF_SIMTEST and EF_LARU</w:t>
            </w:r>
          </w:p>
          <w:p w:rsidR="00614D2D" w:rsidRDefault="00614D2D">
            <w:pPr>
              <w:pStyle w:val="PL"/>
              <w:rPr>
                <w:noProof w:val="0"/>
              </w:rPr>
            </w:pPr>
            <w:r>
              <w:rPr>
                <w:noProof w:val="0"/>
              </w:rPr>
              <w:t>- reads record 2 using NEXT so that the current record pointer is set to record 2</w:t>
            </w:r>
          </w:p>
          <w:p w:rsidR="00614D2D" w:rsidRDefault="00614D2D">
            <w:pPr>
              <w:pStyle w:val="PL"/>
              <w:rPr>
                <w:noProof w:val="0"/>
              </w:rPr>
            </w:pPr>
            <w:r>
              <w:rPr>
                <w:noProof w:val="0"/>
              </w:rPr>
              <w:t>- issues a proactive command, e.g. Get Inkey.</w:t>
            </w:r>
          </w:p>
          <w:p w:rsidR="00614D2D" w:rsidRDefault="00614D2D">
            <w:pPr>
              <w:pStyle w:val="PL"/>
              <w:rPr>
                <w:noProof w:val="0"/>
              </w:rPr>
            </w:pPr>
          </w:p>
          <w:p w:rsidR="00614D2D" w:rsidRDefault="00614D2D">
            <w:pPr>
              <w:pStyle w:val="PL"/>
              <w:rPr>
                <w:noProof w:val="0"/>
              </w:rPr>
            </w:pPr>
            <w:r>
              <w:rPr>
                <w:noProof w:val="0"/>
              </w:rPr>
              <w:t>2 - An ENVELOPE APDU containing a CALL CONTROL BY SIM is issued to the SIM</w:t>
            </w:r>
          </w:p>
          <w:p w:rsidR="00614D2D" w:rsidRDefault="00614D2D">
            <w:pPr>
              <w:pStyle w:val="PL"/>
              <w:rPr>
                <w:noProof w:val="0"/>
              </w:rPr>
            </w:pPr>
          </w:p>
          <w:p w:rsidR="00614D2D" w:rsidRDefault="00614D2D">
            <w:pPr>
              <w:pStyle w:val="PL"/>
              <w:rPr>
                <w:noProof w:val="0"/>
              </w:rPr>
            </w:pPr>
            <w:r>
              <w:rPr>
                <w:noProof w:val="0"/>
              </w:rPr>
              <w:t>Applet 2:</w:t>
            </w:r>
          </w:p>
          <w:p w:rsidR="00614D2D" w:rsidRDefault="00614D2D">
            <w:pPr>
              <w:pStyle w:val="PL"/>
              <w:rPr>
                <w:noProof w:val="0"/>
              </w:rPr>
            </w:pPr>
            <w:r>
              <w:rPr>
                <w:noProof w:val="0"/>
              </w:rPr>
              <w:t>- is triggered by a CALL CONTROL event</w:t>
            </w:r>
          </w:p>
          <w:p w:rsidR="00614D2D" w:rsidRDefault="00614D2D">
            <w:pPr>
              <w:pStyle w:val="PL"/>
              <w:rPr>
                <w:noProof w:val="0"/>
              </w:rPr>
            </w:pPr>
            <w:r>
              <w:rPr>
                <w:noProof w:val="0"/>
              </w:rPr>
              <w:t>- selects DF_SIMTEST and EF_LARU</w:t>
            </w:r>
          </w:p>
          <w:p w:rsidR="00614D2D" w:rsidRDefault="00614D2D">
            <w:pPr>
              <w:pStyle w:val="PL"/>
              <w:rPr>
                <w:noProof w:val="0"/>
              </w:rPr>
            </w:pPr>
            <w:r>
              <w:rPr>
                <w:noProof w:val="0"/>
              </w:rPr>
              <w:t>- performs a seek of pattern {0x55} from beginning forward, which finds record 1.</w:t>
            </w:r>
          </w:p>
          <w:p w:rsidR="00614D2D" w:rsidRDefault="00614D2D">
            <w:pPr>
              <w:pStyle w:val="PL"/>
              <w:rPr>
                <w:noProof w:val="0"/>
              </w:rPr>
            </w:pPr>
            <w:r>
              <w:rPr>
                <w:noProof w:val="0"/>
              </w:rPr>
              <w:t>- returns from processToolkit</w:t>
            </w:r>
          </w:p>
          <w:p w:rsidR="00614D2D" w:rsidRDefault="00614D2D">
            <w:pPr>
              <w:pStyle w:val="PL"/>
              <w:rPr>
                <w:noProof w:val="0"/>
              </w:rPr>
            </w:pPr>
          </w:p>
          <w:p w:rsidR="00614D2D" w:rsidRDefault="00614D2D">
            <w:pPr>
              <w:pStyle w:val="PL"/>
              <w:rPr>
                <w:noProof w:val="0"/>
              </w:rPr>
            </w:pPr>
            <w:r>
              <w:rPr>
                <w:noProof w:val="0"/>
              </w:rPr>
              <w:t>3 - The terminal response for Get Inkey reactivates Applet 1:</w:t>
            </w:r>
          </w:p>
          <w:p w:rsidR="00614D2D" w:rsidRDefault="00614D2D">
            <w:pPr>
              <w:pStyle w:val="PL"/>
              <w:rPr>
                <w:noProof w:val="0"/>
              </w:rPr>
            </w:pPr>
            <w:r>
              <w:rPr>
                <w:noProof w:val="0"/>
              </w:rPr>
              <w:t>- call readRecord() using CURRENT</w:t>
            </w:r>
          </w:p>
          <w:p w:rsidR="00614D2D" w:rsidRDefault="00614D2D">
            <w:pPr>
              <w:pStyle w:val="PL"/>
              <w:rPr>
                <w:noProof w:val="0"/>
              </w:rPr>
            </w:pPr>
            <w:r>
              <w:rPr>
                <w:noProof w:val="0"/>
              </w:rPr>
              <w:t>- the record read should still be record 2 of EF_LARU, containing {0xAA, 0xAA, 0xAA, 0xAA}</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1 - No exception shall be thrown.</w:t>
            </w:r>
          </w:p>
          <w:p w:rsidR="00614D2D" w:rsidRDefault="00614D2D">
            <w:pPr>
              <w:pStyle w:val="TAL"/>
              <w:keepNext w:val="0"/>
              <w:keepLines w:val="0"/>
            </w:pPr>
            <w:r>
              <w:t>2 - No exception shall be thrown.</w:t>
            </w:r>
          </w:p>
          <w:p w:rsidR="00614D2D" w:rsidRDefault="00614D2D">
            <w:pPr>
              <w:pStyle w:val="TAL"/>
              <w:keepNext w:val="0"/>
              <w:keepLines w:val="0"/>
            </w:pPr>
            <w:r>
              <w:t>3 - No exception shall be thrown.</w:t>
            </w:r>
          </w:p>
          <w:p w:rsidR="00614D2D" w:rsidRDefault="00614D2D">
            <w:pPr>
              <w:pStyle w:val="TAL"/>
              <w:keepNext w:val="0"/>
              <w:keepLines w:val="0"/>
            </w:pP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1 - A GET INKEY proactive command is fetched from the SIM</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2</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pPr>
            <w:r>
              <w:t>updateRecord in linear fixed EF without affecting current pointer of others</w:t>
            </w:r>
          </w:p>
          <w:p w:rsidR="00614D2D" w:rsidRDefault="00614D2D">
            <w:pPr>
              <w:pStyle w:val="PL"/>
              <w:keepNext/>
              <w:keepLines/>
              <w:rPr>
                <w:noProof w:val="0"/>
              </w:rPr>
            </w:pPr>
            <w:r>
              <w:rPr>
                <w:noProof w:val="0"/>
              </w:rPr>
              <w:t>1 - Applet 1:</w:t>
            </w:r>
          </w:p>
          <w:p w:rsidR="00614D2D" w:rsidRDefault="00614D2D">
            <w:pPr>
              <w:pStyle w:val="PL"/>
              <w:keepNext/>
              <w:keepLines/>
              <w:rPr>
                <w:noProof w:val="0"/>
              </w:rPr>
            </w:pPr>
            <w:r>
              <w:rPr>
                <w:noProof w:val="0"/>
              </w:rPr>
              <w:t>- is triggered by a formatted SMS event</w:t>
            </w:r>
          </w:p>
          <w:p w:rsidR="00614D2D" w:rsidRDefault="00614D2D">
            <w:pPr>
              <w:pStyle w:val="PL"/>
              <w:keepNext/>
              <w:keepLines/>
              <w:rPr>
                <w:noProof w:val="0"/>
              </w:rPr>
            </w:pPr>
            <w:r>
              <w:rPr>
                <w:noProof w:val="0"/>
              </w:rPr>
              <w:t>- selects DF_SIMTEST and EF_LARU</w:t>
            </w:r>
          </w:p>
          <w:p w:rsidR="00614D2D" w:rsidRDefault="00614D2D">
            <w:pPr>
              <w:pStyle w:val="PL"/>
              <w:keepNext/>
              <w:keepLines/>
              <w:rPr>
                <w:noProof w:val="0"/>
              </w:rPr>
            </w:pPr>
            <w:r>
              <w:rPr>
                <w:noProof w:val="0"/>
              </w:rPr>
              <w:t>- reads record 2 using NEXT so that the current record pointer is set to record 2</w:t>
            </w:r>
          </w:p>
          <w:p w:rsidR="00614D2D" w:rsidRDefault="00614D2D">
            <w:pPr>
              <w:pStyle w:val="PL"/>
              <w:keepNext/>
              <w:keepLines/>
              <w:rPr>
                <w:noProof w:val="0"/>
              </w:rPr>
            </w:pPr>
            <w:r>
              <w:rPr>
                <w:noProof w:val="0"/>
              </w:rPr>
              <w:t>- issues a proactive command, e.g. Get Inkey.</w:t>
            </w:r>
          </w:p>
          <w:p w:rsidR="00614D2D" w:rsidRDefault="00614D2D">
            <w:pPr>
              <w:pStyle w:val="PL"/>
              <w:keepNext/>
              <w:keepLines/>
              <w:rPr>
                <w:noProof w:val="0"/>
              </w:rPr>
            </w:pPr>
          </w:p>
          <w:p w:rsidR="00614D2D" w:rsidRDefault="00614D2D">
            <w:pPr>
              <w:pStyle w:val="PL"/>
              <w:keepNext/>
              <w:keepLines/>
              <w:rPr>
                <w:noProof w:val="0"/>
              </w:rPr>
            </w:pPr>
            <w:r>
              <w:rPr>
                <w:noProof w:val="0"/>
              </w:rPr>
              <w:t>2 - An ENVELOPE APDU containing a CALL CONTROL BY SIM is issued to the SIM</w:t>
            </w:r>
          </w:p>
          <w:p w:rsidR="00614D2D" w:rsidRDefault="00614D2D">
            <w:pPr>
              <w:pStyle w:val="PL"/>
              <w:keepNext/>
              <w:keepLines/>
              <w:rPr>
                <w:noProof w:val="0"/>
              </w:rPr>
            </w:pPr>
          </w:p>
          <w:p w:rsidR="00614D2D" w:rsidRDefault="00614D2D">
            <w:pPr>
              <w:pStyle w:val="PL"/>
              <w:keepNext/>
              <w:keepLines/>
              <w:rPr>
                <w:noProof w:val="0"/>
              </w:rPr>
            </w:pPr>
            <w:r>
              <w:rPr>
                <w:noProof w:val="0"/>
              </w:rPr>
              <w:t>Applet 2:</w:t>
            </w:r>
          </w:p>
          <w:p w:rsidR="00614D2D" w:rsidRDefault="00614D2D">
            <w:pPr>
              <w:pStyle w:val="PL"/>
              <w:keepNext/>
              <w:keepLines/>
              <w:rPr>
                <w:noProof w:val="0"/>
              </w:rPr>
            </w:pPr>
            <w:r>
              <w:rPr>
                <w:noProof w:val="0"/>
              </w:rPr>
              <w:t>- is triggered by a CALL CONTROL BY SIM event</w:t>
            </w:r>
          </w:p>
          <w:p w:rsidR="00614D2D" w:rsidRDefault="00614D2D">
            <w:pPr>
              <w:pStyle w:val="PL"/>
              <w:keepNext/>
              <w:keepLines/>
              <w:rPr>
                <w:noProof w:val="0"/>
              </w:rPr>
            </w:pPr>
            <w:r>
              <w:rPr>
                <w:noProof w:val="0"/>
              </w:rPr>
              <w:t>- selects DF_SIMTEST and EF_LARU</w:t>
            </w:r>
          </w:p>
          <w:p w:rsidR="00614D2D" w:rsidRDefault="00614D2D">
            <w:pPr>
              <w:pStyle w:val="PL"/>
              <w:keepNext/>
              <w:keepLines/>
              <w:rPr>
                <w:noProof w:val="0"/>
              </w:rPr>
            </w:pPr>
            <w:r>
              <w:rPr>
                <w:noProof w:val="0"/>
              </w:rPr>
              <w:t>- updates record 1, by using mode "NEXT".</w:t>
            </w:r>
          </w:p>
          <w:p w:rsidR="00614D2D" w:rsidRDefault="00614D2D">
            <w:pPr>
              <w:pStyle w:val="PL"/>
              <w:keepNext/>
              <w:keepLines/>
              <w:rPr>
                <w:noProof w:val="0"/>
              </w:rPr>
            </w:pPr>
            <w:r>
              <w:rPr>
                <w:noProof w:val="0"/>
              </w:rPr>
              <w:t>- returns from processToolkit</w:t>
            </w:r>
          </w:p>
          <w:p w:rsidR="00614D2D" w:rsidRDefault="00614D2D">
            <w:pPr>
              <w:pStyle w:val="PL"/>
              <w:keepNext/>
              <w:keepLines/>
              <w:rPr>
                <w:noProof w:val="0"/>
              </w:rPr>
            </w:pPr>
          </w:p>
          <w:p w:rsidR="00614D2D" w:rsidRDefault="00614D2D">
            <w:pPr>
              <w:pStyle w:val="PL"/>
              <w:keepNext/>
              <w:keepLines/>
              <w:rPr>
                <w:noProof w:val="0"/>
              </w:rPr>
            </w:pPr>
            <w:r>
              <w:rPr>
                <w:noProof w:val="0"/>
              </w:rPr>
              <w:t>3 - The terminal response for Get Inkey reactivates Applet 1:</w:t>
            </w:r>
          </w:p>
          <w:p w:rsidR="00614D2D" w:rsidRDefault="00614D2D">
            <w:pPr>
              <w:pStyle w:val="PL"/>
              <w:keepNext/>
              <w:keepLines/>
              <w:rPr>
                <w:noProof w:val="0"/>
              </w:rPr>
            </w:pPr>
            <w:r>
              <w:rPr>
                <w:noProof w:val="0"/>
              </w:rPr>
              <w:t>- call readRecord() using CURRENT</w:t>
            </w:r>
          </w:p>
          <w:p w:rsidR="00614D2D" w:rsidRDefault="00614D2D">
            <w:pPr>
              <w:pStyle w:val="PL"/>
              <w:keepNext/>
              <w:keepLines/>
              <w:rPr>
                <w:noProof w:val="0"/>
              </w:rPr>
            </w:pPr>
            <w:r>
              <w:rPr>
                <w:noProof w:val="0"/>
              </w:rPr>
              <w:t>- the record read should still be record 2 of EF_LARU, containing {0xAA, 0xAA, 0xAA, 0xAA}</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1 - No exception shall be thrown.</w:t>
            </w:r>
          </w:p>
          <w:p w:rsidR="00614D2D" w:rsidRDefault="00614D2D">
            <w:pPr>
              <w:pStyle w:val="TAL"/>
            </w:pPr>
            <w:r>
              <w:t>2 - No exception shall be thrown.</w:t>
            </w:r>
          </w:p>
          <w:p w:rsidR="00614D2D" w:rsidRDefault="00614D2D">
            <w:pPr>
              <w:pStyle w:val="TAL"/>
            </w:pPr>
            <w:r>
              <w:t>3 - No exception shall be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pPr>
            <w:r>
              <w:t>1 - A GET INKEY proactive command is fetched from the SIM</w:t>
            </w:r>
          </w:p>
          <w:p w:rsidR="00614D2D" w:rsidRDefault="00614D2D">
            <w:pPr>
              <w:pStyle w:val="TAL"/>
            </w:pPr>
          </w:p>
          <w:p w:rsidR="00614D2D" w:rsidRDefault="00614D2D">
            <w:pPr>
              <w:pStyle w:val="TAL"/>
            </w:pPr>
          </w:p>
          <w:p w:rsidR="00614D2D" w:rsidRDefault="00614D2D">
            <w:pPr>
              <w:pStyle w:val="TAL"/>
            </w:pPr>
          </w:p>
          <w:p w:rsidR="00614D2D" w:rsidRDefault="00614D2D">
            <w:pPr>
              <w:pStyle w:val="TAL"/>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c>
          <w:tcPr>
            <w:tcW w:w="41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r>
              <w:t>readRecord in linear fixed EF without affecting current pointer of others</w:t>
            </w:r>
          </w:p>
          <w:p w:rsidR="00614D2D" w:rsidRDefault="00614D2D">
            <w:pPr>
              <w:pStyle w:val="PL"/>
              <w:rPr>
                <w:noProof w:val="0"/>
              </w:rPr>
            </w:pPr>
            <w:r>
              <w:rPr>
                <w:noProof w:val="0"/>
              </w:rPr>
              <w:t>1 - Applet 1:</w:t>
            </w:r>
          </w:p>
          <w:p w:rsidR="00614D2D" w:rsidRDefault="00614D2D">
            <w:pPr>
              <w:pStyle w:val="PL"/>
              <w:rPr>
                <w:noProof w:val="0"/>
              </w:rPr>
            </w:pPr>
            <w:r>
              <w:rPr>
                <w:noProof w:val="0"/>
              </w:rPr>
              <w:t>- is triggered by a formatted SMS event</w:t>
            </w:r>
          </w:p>
          <w:p w:rsidR="00614D2D" w:rsidRDefault="00614D2D">
            <w:pPr>
              <w:pStyle w:val="PL"/>
              <w:rPr>
                <w:noProof w:val="0"/>
              </w:rPr>
            </w:pPr>
            <w:r>
              <w:rPr>
                <w:noProof w:val="0"/>
              </w:rPr>
              <w:t>- selects DF_SIMTEST and EF_LARU</w:t>
            </w:r>
          </w:p>
          <w:p w:rsidR="00614D2D" w:rsidRDefault="00614D2D">
            <w:pPr>
              <w:pStyle w:val="PL"/>
              <w:rPr>
                <w:noProof w:val="0"/>
              </w:rPr>
            </w:pPr>
            <w:r>
              <w:rPr>
                <w:noProof w:val="0"/>
              </w:rPr>
              <w:t>- reads record 2 using NEXT so that the current record pointer is set to record 2</w:t>
            </w:r>
          </w:p>
          <w:p w:rsidR="00614D2D" w:rsidRDefault="00614D2D">
            <w:pPr>
              <w:pStyle w:val="PL"/>
              <w:rPr>
                <w:noProof w:val="0"/>
              </w:rPr>
            </w:pPr>
            <w:r>
              <w:rPr>
                <w:noProof w:val="0"/>
              </w:rPr>
              <w:t>- issues a proactive command, e.g. Get Inkey.</w:t>
            </w:r>
          </w:p>
          <w:p w:rsidR="00614D2D" w:rsidRDefault="00614D2D">
            <w:pPr>
              <w:pStyle w:val="PL"/>
              <w:rPr>
                <w:noProof w:val="0"/>
              </w:rPr>
            </w:pPr>
          </w:p>
          <w:p w:rsidR="00614D2D" w:rsidRDefault="00614D2D">
            <w:pPr>
              <w:pStyle w:val="PL"/>
              <w:rPr>
                <w:noProof w:val="0"/>
              </w:rPr>
            </w:pPr>
            <w:r>
              <w:rPr>
                <w:noProof w:val="0"/>
              </w:rPr>
              <w:t>2 - An ENVELOPE APDU containing a CALL CONTROL BY SIM is issued to the SIM</w:t>
            </w:r>
          </w:p>
          <w:p w:rsidR="00614D2D" w:rsidRDefault="00614D2D">
            <w:pPr>
              <w:pStyle w:val="TAL"/>
              <w:keepNext w:val="0"/>
              <w:keepLines w:val="0"/>
            </w:pPr>
          </w:p>
          <w:p w:rsidR="00614D2D" w:rsidRDefault="00614D2D">
            <w:pPr>
              <w:pStyle w:val="PL"/>
              <w:rPr>
                <w:noProof w:val="0"/>
              </w:rPr>
            </w:pPr>
            <w:r>
              <w:rPr>
                <w:noProof w:val="0"/>
              </w:rPr>
              <w:t>Applet 2:</w:t>
            </w:r>
          </w:p>
          <w:p w:rsidR="00614D2D" w:rsidRDefault="00614D2D">
            <w:pPr>
              <w:pStyle w:val="PL"/>
              <w:rPr>
                <w:noProof w:val="0"/>
              </w:rPr>
            </w:pPr>
            <w:r>
              <w:rPr>
                <w:noProof w:val="0"/>
              </w:rPr>
              <w:t>- is triggered by a CALL CONTROL BY SIM event</w:t>
            </w:r>
          </w:p>
          <w:p w:rsidR="00614D2D" w:rsidRDefault="00614D2D">
            <w:pPr>
              <w:pStyle w:val="PL"/>
              <w:rPr>
                <w:noProof w:val="0"/>
              </w:rPr>
            </w:pPr>
            <w:r>
              <w:rPr>
                <w:noProof w:val="0"/>
              </w:rPr>
              <w:t>- selects DF_SIMTEST and EF_LARU</w:t>
            </w:r>
          </w:p>
          <w:p w:rsidR="00614D2D" w:rsidRDefault="00614D2D">
            <w:pPr>
              <w:pStyle w:val="PL"/>
              <w:rPr>
                <w:noProof w:val="0"/>
              </w:rPr>
            </w:pPr>
            <w:r>
              <w:rPr>
                <w:noProof w:val="0"/>
              </w:rPr>
              <w:t>- reads record 1, by using mode "NEXT".</w:t>
            </w:r>
          </w:p>
          <w:p w:rsidR="00614D2D" w:rsidRDefault="00614D2D">
            <w:pPr>
              <w:pStyle w:val="PL"/>
              <w:rPr>
                <w:noProof w:val="0"/>
              </w:rPr>
            </w:pPr>
            <w:r>
              <w:rPr>
                <w:noProof w:val="0"/>
              </w:rPr>
              <w:t>- returns from processToolkit</w:t>
            </w:r>
          </w:p>
          <w:p w:rsidR="00614D2D" w:rsidRDefault="00614D2D">
            <w:pPr>
              <w:pStyle w:val="PL"/>
              <w:rPr>
                <w:noProof w:val="0"/>
              </w:rPr>
            </w:pPr>
          </w:p>
          <w:p w:rsidR="00614D2D" w:rsidRDefault="00614D2D">
            <w:pPr>
              <w:pStyle w:val="PL"/>
              <w:rPr>
                <w:noProof w:val="0"/>
              </w:rPr>
            </w:pPr>
            <w:r>
              <w:rPr>
                <w:noProof w:val="0"/>
              </w:rPr>
              <w:t>3 - The terminal response for Get Inkey reactivates Applet 1:</w:t>
            </w:r>
          </w:p>
          <w:p w:rsidR="00614D2D" w:rsidRDefault="00614D2D">
            <w:pPr>
              <w:pStyle w:val="PL"/>
              <w:rPr>
                <w:noProof w:val="0"/>
              </w:rPr>
            </w:pPr>
            <w:r>
              <w:rPr>
                <w:noProof w:val="0"/>
              </w:rPr>
              <w:t>- call readRecord() using CURRENT</w:t>
            </w:r>
          </w:p>
          <w:p w:rsidR="00614D2D" w:rsidRDefault="00614D2D">
            <w:pPr>
              <w:pStyle w:val="PL"/>
              <w:rPr>
                <w:noProof w:val="0"/>
              </w:rPr>
            </w:pPr>
            <w:r>
              <w:rPr>
                <w:noProof w:val="0"/>
              </w:rPr>
              <w:t>- the record read should still be record 2 of EF_LARU, containing {0xAA, 0xAA, 0xAA, 0xAA}</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1 - No exception shall be thrown.</w:t>
            </w:r>
          </w:p>
          <w:p w:rsidR="00614D2D" w:rsidRDefault="00614D2D">
            <w:pPr>
              <w:pStyle w:val="TAL"/>
              <w:keepNext w:val="0"/>
              <w:keepLines w:val="0"/>
            </w:pPr>
            <w:r>
              <w:t>2 - No exception shall be thrown.</w:t>
            </w:r>
          </w:p>
          <w:p w:rsidR="00614D2D" w:rsidRDefault="00614D2D">
            <w:pPr>
              <w:pStyle w:val="TAL"/>
              <w:keepNext w:val="0"/>
              <w:keepLines w:val="0"/>
            </w:pPr>
            <w:r>
              <w:t>3 - No exception shall be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r>
              <w:t>1 - A GET INKEY proactive command is fetched from the SIM</w:t>
            </w: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6.3.9.3.4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682"/>
      </w:tblGrid>
      <w:tr w:rsidR="00614D2D" w:rsidTr="00614D2D">
        <w:trPr>
          <w:tblHeade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CRRN1</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CRRN2</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CRRN3</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not tested (see note)</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CRRN4</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3</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CRRN5</w:t>
            </w:r>
          </w:p>
        </w:tc>
        <w:tc>
          <w:tcPr>
            <w:tcW w:w="268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not tested (see note)</w:t>
            </w:r>
          </w:p>
        </w:tc>
      </w:tr>
      <w:tr w:rsidR="00614D2D" w:rsidTr="00614D2D">
        <w:trPr>
          <w:jc w:val="center"/>
        </w:trPr>
        <w:tc>
          <w:tcPr>
            <w:tcW w:w="4958" w:type="dxa"/>
            <w:gridSpan w:val="2"/>
            <w:tcBorders>
              <w:top w:val="single" w:sz="4" w:space="0" w:color="auto"/>
              <w:left w:val="single" w:sz="4" w:space="0" w:color="auto"/>
              <w:bottom w:val="single" w:sz="4" w:space="0" w:color="auto"/>
              <w:right w:val="single" w:sz="4" w:space="0" w:color="auto"/>
            </w:tcBorders>
            <w:hideMark/>
          </w:tcPr>
          <w:p w:rsidR="00614D2D" w:rsidRDefault="00614D2D">
            <w:pPr>
              <w:pStyle w:val="TAN"/>
              <w:keepNext w:val="0"/>
              <w:keepLines w:val="0"/>
            </w:pPr>
            <w:r>
              <w:t>NOTE:</w:t>
            </w:r>
            <w:r>
              <w:tab/>
              <w:t>These requirements have not been tested because of an inconsistent behaviour in 3GPP TS 43.019 [7], which is foreseen to be corrected in future releases.</w:t>
            </w:r>
          </w:p>
        </w:tc>
      </w:tr>
    </w:tbl>
    <w:p w:rsidR="00614D2D" w:rsidRDefault="00614D2D" w:rsidP="00614D2D"/>
    <w:p w:rsidR="00614D2D" w:rsidRDefault="00614D2D" w:rsidP="00614D2D">
      <w:pPr>
        <w:pStyle w:val="Heading3"/>
        <w:keepLines w:val="0"/>
      </w:pPr>
      <w:bookmarkStart w:id="732" w:name="_Toc51826886"/>
      <w:bookmarkStart w:id="733" w:name="_Toc117070567"/>
      <w:bookmarkStart w:id="734" w:name="_Toc51828329"/>
      <w:r>
        <w:t>6.3.10</w:t>
      </w:r>
      <w:r>
        <w:tab/>
        <w:t>Other parts transferred to framework from API</w:t>
      </w:r>
      <w:bookmarkEnd w:id="732"/>
      <w:bookmarkEnd w:id="733"/>
      <w:bookmarkEnd w:id="734"/>
    </w:p>
    <w:p w:rsidR="00614D2D" w:rsidRDefault="00614D2D" w:rsidP="00614D2D">
      <w:pPr>
        <w:pStyle w:val="Heading4"/>
        <w:keepLines w:val="0"/>
      </w:pPr>
      <w:bookmarkStart w:id="735" w:name="_Toc51826887"/>
      <w:bookmarkStart w:id="736" w:name="_Toc117070568"/>
      <w:bookmarkStart w:id="737" w:name="_Toc51828330"/>
      <w:r>
        <w:t>6.3.10.1</w:t>
      </w:r>
      <w:r>
        <w:tab/>
        <w:t>A handler is a temporary JCRE Entry Point object</w:t>
      </w:r>
      <w:bookmarkEnd w:id="735"/>
      <w:bookmarkEnd w:id="736"/>
      <w:bookmarkEnd w:id="737"/>
    </w:p>
    <w:p w:rsidR="00614D2D" w:rsidRDefault="00614D2D" w:rsidP="00614D2D">
      <w:r>
        <w:t>Test Area Reference: FWK_API_HEPO</w:t>
      </w:r>
    </w:p>
    <w:p w:rsidR="00614D2D" w:rsidRDefault="00614D2D" w:rsidP="00614D2D">
      <w:pPr>
        <w:pStyle w:val="H6"/>
        <w:keepNext w:val="0"/>
        <w:keepLines w:val="0"/>
      </w:pPr>
      <w:r>
        <w:t>6.3.10.1.1</w:t>
      </w:r>
      <w:r>
        <w:tab/>
        <w:t>Conformance Requirement:</w:t>
      </w:r>
    </w:p>
    <w:p w:rsidR="00614D2D" w:rsidRDefault="00614D2D" w:rsidP="00614D2D">
      <w:pPr>
        <w:pStyle w:val="H6"/>
        <w:keepNext w:val="0"/>
        <w:keepLines w:val="0"/>
      </w:pPr>
      <w:r>
        <w:t>6.3.10.1.1.1</w:t>
      </w:r>
      <w:r>
        <w:tab/>
        <w:t>Normal execution</w:t>
      </w:r>
    </w:p>
    <w:p w:rsidR="00614D2D" w:rsidRDefault="00614D2D" w:rsidP="00614D2D">
      <w:pPr>
        <w:pStyle w:val="ListBullet"/>
        <w:numPr>
          <w:ilvl w:val="0"/>
          <w:numId w:val="2"/>
        </w:numPr>
        <w:ind w:left="568" w:hanging="284"/>
      </w:pPr>
      <w:r>
        <w:t>CRRN1: The EnvelopeHandler is a Temporary JCRE Entry Point Object (see Javacard 2.1 Runtime Environment (JCRE) Specification [12]).</w:t>
      </w:r>
    </w:p>
    <w:p w:rsidR="00614D2D" w:rsidRDefault="00614D2D" w:rsidP="00614D2D">
      <w:pPr>
        <w:pStyle w:val="ListBullet"/>
        <w:numPr>
          <w:ilvl w:val="0"/>
          <w:numId w:val="2"/>
        </w:numPr>
        <w:ind w:left="568" w:hanging="284"/>
      </w:pPr>
      <w:r>
        <w:t>CRRN2: The EnvelopeResponseHandler is a Temporary JCRE Entry Point Object (see Javacard 2.1 Runtime Environment (JCRE) Specification [12]).</w:t>
      </w:r>
    </w:p>
    <w:p w:rsidR="00614D2D" w:rsidRDefault="00614D2D" w:rsidP="00614D2D">
      <w:pPr>
        <w:pStyle w:val="ListBullet"/>
        <w:numPr>
          <w:ilvl w:val="0"/>
          <w:numId w:val="2"/>
        </w:numPr>
        <w:ind w:left="568" w:hanging="284"/>
      </w:pPr>
      <w:r>
        <w:t>CRRN3: The ProactiveHandler is a Temporary JCRE Entry Point Object (see Javacard 2.1 Runtime Environment (JCRE) Specification [12]).</w:t>
      </w:r>
    </w:p>
    <w:p w:rsidR="00614D2D" w:rsidRDefault="00614D2D" w:rsidP="00614D2D">
      <w:pPr>
        <w:pStyle w:val="ListBullet"/>
        <w:numPr>
          <w:ilvl w:val="0"/>
          <w:numId w:val="2"/>
        </w:numPr>
        <w:ind w:left="568" w:hanging="284"/>
      </w:pPr>
      <w:r>
        <w:t>CRRN4: The ProactiveResponseHandler is a Temporary JCRE Entry Point Object (see Javacard 2.1 Runtime Environment (JCRE) Specification [12]).</w:t>
      </w:r>
    </w:p>
    <w:p w:rsidR="00614D2D" w:rsidRDefault="00614D2D" w:rsidP="00614D2D">
      <w:pPr>
        <w:pStyle w:val="H6"/>
        <w:keepNext w:val="0"/>
        <w:keepLines w:val="0"/>
      </w:pPr>
      <w:r>
        <w:t>6.3.10.1.1.2</w:t>
      </w:r>
      <w:r>
        <w:tab/>
        <w:t>Parameters errors</w:t>
      </w:r>
    </w:p>
    <w:p w:rsidR="00614D2D" w:rsidRDefault="00614D2D" w:rsidP="00614D2D">
      <w:r>
        <w:t>No requirements.</w:t>
      </w:r>
    </w:p>
    <w:p w:rsidR="00614D2D" w:rsidRDefault="00614D2D" w:rsidP="00614D2D">
      <w:pPr>
        <w:pStyle w:val="H6"/>
        <w:keepNext w:val="0"/>
        <w:keepLines w:val="0"/>
      </w:pPr>
      <w:r>
        <w:t>6.3.10.1.1.3</w:t>
      </w:r>
      <w:r>
        <w:tab/>
        <w:t>Context errors</w:t>
      </w:r>
    </w:p>
    <w:p w:rsidR="00614D2D" w:rsidRDefault="00614D2D" w:rsidP="00614D2D">
      <w:r>
        <w:t>No requirements.</w:t>
      </w:r>
    </w:p>
    <w:p w:rsidR="00614D2D" w:rsidRDefault="00614D2D" w:rsidP="00614D2D">
      <w:pPr>
        <w:pStyle w:val="H6"/>
        <w:keepNext w:val="0"/>
        <w:keepLines w:val="0"/>
      </w:pPr>
      <w:r>
        <w:t>6.3.10.1.2</w:t>
      </w:r>
      <w:r>
        <w:tab/>
        <w:t>Test suite files</w:t>
      </w:r>
    </w:p>
    <w:p w:rsidR="00614D2D" w:rsidRDefault="00614D2D" w:rsidP="00614D2D">
      <w:pPr>
        <w:pStyle w:val="B1"/>
        <w:tabs>
          <w:tab w:val="left" w:pos="2268"/>
        </w:tabs>
      </w:pPr>
      <w:r>
        <w:t>Test Script:</w:t>
      </w:r>
      <w:r w:rsidR="00A1704F">
        <w:tab/>
      </w:r>
      <w:r>
        <w:t>FWK_API_HEPO_1.scr</w:t>
      </w:r>
    </w:p>
    <w:p w:rsidR="00614D2D" w:rsidRDefault="00614D2D" w:rsidP="00614D2D">
      <w:pPr>
        <w:pStyle w:val="B1"/>
        <w:tabs>
          <w:tab w:val="left" w:pos="2268"/>
        </w:tabs>
      </w:pPr>
      <w:r>
        <w:t>Test Applet:</w:t>
      </w:r>
      <w:r w:rsidR="00A1704F">
        <w:tab/>
      </w:r>
      <w:r>
        <w:t>FWK_API_HEPO_1.java</w:t>
      </w:r>
    </w:p>
    <w:p w:rsidR="00614D2D" w:rsidRDefault="00614D2D" w:rsidP="00614D2D">
      <w:pPr>
        <w:pStyle w:val="B1"/>
        <w:tabs>
          <w:tab w:val="left" w:pos="2268"/>
        </w:tabs>
      </w:pPr>
      <w:r>
        <w:t>Load Script:</w:t>
      </w:r>
      <w:r w:rsidR="00A1704F">
        <w:tab/>
      </w:r>
      <w:r>
        <w:t>FWK_API_HEPO_1.ldr</w:t>
      </w:r>
    </w:p>
    <w:p w:rsidR="00614D2D" w:rsidRDefault="00614D2D" w:rsidP="00614D2D">
      <w:pPr>
        <w:pStyle w:val="B1"/>
        <w:tabs>
          <w:tab w:val="left" w:pos="2268"/>
        </w:tabs>
      </w:pPr>
      <w:r>
        <w:t>Cleanup Script:</w:t>
      </w:r>
      <w:r>
        <w:tab/>
        <w:t>FWK_API_HEPO_1.clr</w:t>
      </w:r>
    </w:p>
    <w:p w:rsidR="00614D2D" w:rsidRDefault="00614D2D" w:rsidP="00614D2D">
      <w:pPr>
        <w:pStyle w:val="B1"/>
        <w:tabs>
          <w:tab w:val="left" w:pos="2268"/>
        </w:tabs>
        <w:rPr>
          <w:lang w:val="pt-BR"/>
        </w:rPr>
      </w:pPr>
      <w:r>
        <w:rPr>
          <w:lang w:val="pt-BR"/>
        </w:rPr>
        <w:t>Parameter File:</w:t>
      </w:r>
      <w:r>
        <w:rPr>
          <w:lang w:val="pt-BR"/>
        </w:rPr>
        <w:tab/>
        <w:t>FWK_API_HEPO_1.par</w:t>
      </w:r>
    </w:p>
    <w:p w:rsidR="00614D2D" w:rsidRDefault="00614D2D" w:rsidP="00614D2D">
      <w:pPr>
        <w:pStyle w:val="H6"/>
        <w:keepNext w:val="0"/>
        <w:keepLines w:val="0"/>
      </w:pPr>
      <w:r>
        <w:t>6.3.10.1.3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tblHeade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EnvelopeHandler.getTheHandler and store it in a static field of the toolkit applet</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PL"/>
            </w:pPr>
            <w:r>
              <w:rPr>
                <w:rFonts w:ascii="Arial" w:hAnsi="Arial"/>
                <w:sz w:val="18"/>
              </w:rPr>
              <w:t>SecurityException is thrown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OC5"/>
              <w:keepLines w:val="0"/>
              <w:widowControl/>
              <w:rPr>
                <w:noProof w:val="0"/>
              </w:rPr>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2</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EnvelopeHandler.getTheHandler and store it in a field of the toolkit applet</w:t>
            </w:r>
          </w:p>
        </w:tc>
        <w:tc>
          <w:tcPr>
            <w:tcW w:w="2911" w:type="dxa"/>
            <w:tcBorders>
              <w:top w:val="nil"/>
              <w:left w:val="single" w:sz="4" w:space="0" w:color="auto"/>
              <w:bottom w:val="single" w:sz="4" w:space="0" w:color="auto"/>
              <w:right w:val="single" w:sz="4" w:space="0" w:color="auto"/>
            </w:tcBorders>
            <w:hideMark/>
          </w:tcPr>
          <w:p w:rsidR="00614D2D" w:rsidRDefault="00614D2D">
            <w:pPr>
              <w:pStyle w:val="PL"/>
            </w:pPr>
            <w:r>
              <w:rPr>
                <w:rFonts w:ascii="Arial" w:hAnsi="Arial"/>
                <w:sz w:val="18"/>
              </w:rPr>
              <w:t>SecurityException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3</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EnvelopeResponseHandler.getTheHandler and store it in a static field of the toolkit applet</w:t>
            </w:r>
          </w:p>
        </w:tc>
        <w:tc>
          <w:tcPr>
            <w:tcW w:w="2911" w:type="dxa"/>
            <w:tcBorders>
              <w:top w:val="nil"/>
              <w:left w:val="single" w:sz="4" w:space="0" w:color="auto"/>
              <w:bottom w:val="single" w:sz="4" w:space="0" w:color="auto"/>
              <w:right w:val="single" w:sz="4" w:space="0" w:color="auto"/>
            </w:tcBorders>
            <w:hideMark/>
          </w:tcPr>
          <w:p w:rsidR="00614D2D" w:rsidRDefault="00614D2D">
            <w:pPr>
              <w:pStyle w:val="PL"/>
            </w:pPr>
            <w:r>
              <w:rPr>
                <w:rFonts w:ascii="Arial" w:hAnsi="Arial"/>
                <w:sz w:val="18"/>
              </w:rPr>
              <w:t>SecurityException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4</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EnvelopeResponseHandler.getTheHandler and store it in a field of the toolkit applet</w:t>
            </w:r>
          </w:p>
        </w:tc>
        <w:tc>
          <w:tcPr>
            <w:tcW w:w="2911" w:type="dxa"/>
            <w:tcBorders>
              <w:top w:val="nil"/>
              <w:left w:val="single" w:sz="4" w:space="0" w:color="auto"/>
              <w:bottom w:val="single" w:sz="4" w:space="0" w:color="auto"/>
              <w:right w:val="single" w:sz="4" w:space="0" w:color="auto"/>
            </w:tcBorders>
            <w:hideMark/>
          </w:tcPr>
          <w:p w:rsidR="00614D2D" w:rsidRDefault="00614D2D">
            <w:pPr>
              <w:pStyle w:val="PL"/>
            </w:pPr>
            <w:r>
              <w:rPr>
                <w:rFonts w:ascii="Arial" w:hAnsi="Arial"/>
                <w:sz w:val="18"/>
              </w:rPr>
              <w:t>SecurityException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5</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ProactiveHandler.getTheHandler and store it in a static field of the toolkit applet</w:t>
            </w:r>
          </w:p>
        </w:tc>
        <w:tc>
          <w:tcPr>
            <w:tcW w:w="2911" w:type="dxa"/>
            <w:tcBorders>
              <w:top w:val="nil"/>
              <w:left w:val="single" w:sz="4" w:space="0" w:color="auto"/>
              <w:bottom w:val="single" w:sz="4" w:space="0" w:color="auto"/>
              <w:right w:val="single" w:sz="4" w:space="0" w:color="auto"/>
            </w:tcBorders>
            <w:hideMark/>
          </w:tcPr>
          <w:p w:rsidR="00614D2D" w:rsidRDefault="00614D2D">
            <w:pPr>
              <w:pStyle w:val="PL"/>
            </w:pPr>
            <w:r>
              <w:rPr>
                <w:rFonts w:ascii="Arial" w:hAnsi="Arial"/>
                <w:sz w:val="18"/>
              </w:rPr>
              <w:t>SecurityException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6</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ProactiveHandler.getTheHandler and store it in a field of the toolkit applet</w:t>
            </w:r>
          </w:p>
        </w:tc>
        <w:tc>
          <w:tcPr>
            <w:tcW w:w="2911" w:type="dxa"/>
            <w:tcBorders>
              <w:top w:val="nil"/>
              <w:left w:val="single" w:sz="4" w:space="0" w:color="auto"/>
              <w:bottom w:val="single" w:sz="4" w:space="0" w:color="auto"/>
              <w:right w:val="single" w:sz="4" w:space="0" w:color="auto"/>
            </w:tcBorders>
            <w:hideMark/>
          </w:tcPr>
          <w:p w:rsidR="00614D2D" w:rsidRDefault="00614D2D">
            <w:pPr>
              <w:pStyle w:val="PL"/>
            </w:pPr>
            <w:r>
              <w:rPr>
                <w:rFonts w:ascii="Arial" w:hAnsi="Arial"/>
                <w:sz w:val="18"/>
              </w:rPr>
              <w:t>SecurityException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7</w:t>
            </w: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rPr>
                <w:b w:val="0"/>
              </w:rPr>
            </w:pPr>
            <w:r>
              <w:t>Build and send a DISPLAY TEXT command to be able to get the reference of the ProactiveReponseHandler</w:t>
            </w:r>
          </w:p>
        </w:tc>
        <w:tc>
          <w:tcPr>
            <w:tcW w:w="2911" w:type="dxa"/>
            <w:tcBorders>
              <w:top w:val="nil"/>
              <w:left w:val="single" w:sz="4" w:space="0" w:color="auto"/>
              <w:bottom w:val="nil"/>
              <w:right w:val="single" w:sz="4" w:space="0" w:color="auto"/>
            </w:tcBorders>
          </w:tcPr>
          <w:p w:rsidR="00614D2D" w:rsidRDefault="00614D2D">
            <w:pPr>
              <w:pStyle w:val="PL"/>
            </w:pPr>
          </w:p>
        </w:tc>
        <w:tc>
          <w:tcPr>
            <w:tcW w:w="2334" w:type="dxa"/>
            <w:tcBorders>
              <w:top w:val="nil"/>
              <w:left w:val="single" w:sz="4" w:space="0" w:color="auto"/>
              <w:bottom w:val="nil"/>
              <w:right w:val="single" w:sz="4" w:space="0" w:color="auto"/>
            </w:tcBorders>
          </w:tcPr>
          <w:p w:rsidR="00614D2D" w:rsidRDefault="00614D2D">
            <w:pPr>
              <w:pStyle w:val="TAL"/>
              <w:keepNext w:val="0"/>
              <w:keepLines w:val="0"/>
            </w:pPr>
          </w:p>
          <w:p w:rsidR="00614D2D" w:rsidRDefault="00614D2D">
            <w:pPr>
              <w:pStyle w:val="TAL"/>
              <w:keepNext w:val="0"/>
              <w:keepLines w:val="0"/>
            </w:pPr>
            <w:r>
              <w:t>Proactive command fetched and terminal response is issued</w:t>
            </w:r>
          </w:p>
        </w:tc>
      </w:tr>
      <w:tr w:rsidR="00614D2D" w:rsidTr="00614D2D">
        <w:trPr>
          <w:jc w:val="center"/>
        </w:trPr>
        <w:tc>
          <w:tcPr>
            <w:tcW w:w="425"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ProactiveResponseHandler.getTheHandler and store it in a static field of the toolkit applet</w:t>
            </w:r>
          </w:p>
        </w:tc>
        <w:tc>
          <w:tcPr>
            <w:tcW w:w="2911" w:type="dxa"/>
            <w:tcBorders>
              <w:top w:val="nil"/>
              <w:left w:val="single" w:sz="4" w:space="0" w:color="auto"/>
              <w:bottom w:val="single" w:sz="4" w:space="0" w:color="auto"/>
              <w:right w:val="single" w:sz="4" w:space="0" w:color="auto"/>
            </w:tcBorders>
            <w:hideMark/>
          </w:tcPr>
          <w:p w:rsidR="00614D2D" w:rsidRDefault="00614D2D">
            <w:pPr>
              <w:pStyle w:val="PL"/>
            </w:pPr>
            <w:r>
              <w:rPr>
                <w:rFonts w:ascii="Arial" w:hAnsi="Arial"/>
                <w:sz w:val="18"/>
              </w:rPr>
              <w:t>SecurityException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8</w:t>
            </w: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pPr>
            <w:r>
              <w:t>ProactiveResponseHandler.getTheHandler and store it in a field of the toolkit applet</w:t>
            </w:r>
          </w:p>
        </w:tc>
        <w:tc>
          <w:tcPr>
            <w:tcW w:w="2911" w:type="dxa"/>
            <w:tcBorders>
              <w:top w:val="nil"/>
              <w:left w:val="single" w:sz="4" w:space="0" w:color="auto"/>
              <w:bottom w:val="single" w:sz="4" w:space="0" w:color="auto"/>
              <w:right w:val="single" w:sz="4" w:space="0" w:color="auto"/>
            </w:tcBorders>
            <w:hideMark/>
          </w:tcPr>
          <w:p w:rsidR="00614D2D" w:rsidRDefault="00614D2D">
            <w:pPr>
              <w:pStyle w:val="PL"/>
            </w:pPr>
            <w:r>
              <w:rPr>
                <w:rFonts w:ascii="Arial" w:hAnsi="Arial"/>
                <w:sz w:val="18"/>
              </w:rPr>
              <w:t>SecurityException is thrown</w:t>
            </w:r>
          </w:p>
        </w:tc>
        <w:tc>
          <w:tcPr>
            <w:tcW w:w="2334" w:type="dxa"/>
            <w:tcBorders>
              <w:top w:val="nil"/>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pPr>
        <w:pStyle w:val="H6"/>
        <w:keepNext w:val="0"/>
        <w:keepLines w:val="0"/>
      </w:pPr>
      <w:r>
        <w:t>6.3.10.1.4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1, 2</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3, 4</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N3</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5, 6</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N4</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7, 8</w:t>
            </w:r>
          </w:p>
        </w:tc>
      </w:tr>
    </w:tbl>
    <w:p w:rsidR="00614D2D" w:rsidRDefault="00614D2D" w:rsidP="00614D2D">
      <w:pPr>
        <w:rPr>
          <w:lang w:val="fr-FR"/>
        </w:rPr>
      </w:pPr>
    </w:p>
    <w:p w:rsidR="00614D2D" w:rsidRDefault="00614D2D" w:rsidP="00614D2D">
      <w:pPr>
        <w:pStyle w:val="Heading4"/>
        <w:keepNext w:val="0"/>
        <w:keepLines w:val="0"/>
        <w:rPr>
          <w:lang w:val="fr-FR"/>
        </w:rPr>
      </w:pPr>
      <w:bookmarkStart w:id="738" w:name="_Toc51826888"/>
      <w:bookmarkStart w:id="739" w:name="_Toc117070569"/>
      <w:bookmarkStart w:id="740" w:name="_Toc51828331"/>
      <w:r>
        <w:rPr>
          <w:lang w:val="fr-FR"/>
        </w:rPr>
        <w:t>6.3.10.2</w:t>
      </w:r>
      <w:r>
        <w:rPr>
          <w:lang w:val="fr-FR"/>
        </w:rPr>
        <w:tab/>
        <w:t>Transaction</w:t>
      </w:r>
      <w:bookmarkEnd w:id="738"/>
      <w:bookmarkEnd w:id="739"/>
      <w:bookmarkEnd w:id="740"/>
    </w:p>
    <w:p w:rsidR="00614D2D" w:rsidRDefault="00614D2D" w:rsidP="00614D2D">
      <w:r>
        <w:t>Test Area Reference: FWK_API_TRAN</w:t>
      </w:r>
    </w:p>
    <w:p w:rsidR="00614D2D" w:rsidRDefault="00614D2D" w:rsidP="00614D2D">
      <w:pPr>
        <w:pStyle w:val="H6"/>
        <w:keepNext w:val="0"/>
        <w:keepLines w:val="0"/>
      </w:pPr>
      <w:r>
        <w:t>6.3.10.2.1</w:t>
      </w:r>
      <w:r>
        <w:tab/>
        <w:t>Conformance Requirement:</w:t>
      </w:r>
    </w:p>
    <w:p w:rsidR="00614D2D" w:rsidRDefault="00614D2D" w:rsidP="00614D2D">
      <w:pPr>
        <w:pStyle w:val="H6"/>
        <w:keepNext w:val="0"/>
        <w:keepLines w:val="0"/>
      </w:pPr>
      <w:r>
        <w:t>6.3.10.2.1.1</w:t>
      </w:r>
      <w:r>
        <w:tab/>
        <w:t>Normal execution</w:t>
      </w:r>
    </w:p>
    <w:p w:rsidR="00614D2D" w:rsidRDefault="00614D2D" w:rsidP="00614D2D">
      <w:pPr>
        <w:pStyle w:val="ListBullet"/>
        <w:numPr>
          <w:ilvl w:val="0"/>
          <w:numId w:val="2"/>
        </w:numPr>
        <w:ind w:left="568" w:hanging="284"/>
      </w:pPr>
      <w:r>
        <w:t>CRRN1: A pending toolkit applet transaction at the ProactiveHandler.send() method invocation is aborted.</w:t>
      </w:r>
    </w:p>
    <w:p w:rsidR="00614D2D" w:rsidRDefault="00614D2D" w:rsidP="00614D2D">
      <w:pPr>
        <w:pStyle w:val="H6"/>
        <w:keepNext w:val="0"/>
        <w:keepLines w:val="0"/>
      </w:pPr>
      <w:r>
        <w:t>6.3.10.2.1.2</w:t>
      </w:r>
      <w:r>
        <w:tab/>
        <w:t>Parameters errors</w:t>
      </w:r>
    </w:p>
    <w:p w:rsidR="00614D2D" w:rsidRDefault="00614D2D" w:rsidP="00614D2D">
      <w:r>
        <w:t>No requirements.</w:t>
      </w:r>
    </w:p>
    <w:p w:rsidR="00614D2D" w:rsidRDefault="00614D2D" w:rsidP="00614D2D">
      <w:pPr>
        <w:pStyle w:val="H6"/>
        <w:keepNext w:val="0"/>
        <w:keepLines w:val="0"/>
      </w:pPr>
      <w:r>
        <w:t>6.3.10.2.1.3</w:t>
      </w:r>
      <w:r>
        <w:tab/>
        <w:t>Context errors</w:t>
      </w:r>
    </w:p>
    <w:p w:rsidR="00614D2D" w:rsidRDefault="00614D2D" w:rsidP="00614D2D">
      <w:r>
        <w:t>No requirements.</w:t>
      </w:r>
    </w:p>
    <w:p w:rsidR="00614D2D" w:rsidRDefault="00614D2D" w:rsidP="00614D2D">
      <w:pPr>
        <w:pStyle w:val="H6"/>
        <w:keepNext w:val="0"/>
        <w:keepLines w:val="0"/>
      </w:pPr>
      <w:r>
        <w:t>6.3.10.2.2</w:t>
      </w:r>
      <w:r>
        <w:tab/>
        <w:t>Test suite files</w:t>
      </w:r>
    </w:p>
    <w:p w:rsidR="00614D2D" w:rsidRDefault="00614D2D" w:rsidP="00614D2D">
      <w:pPr>
        <w:pStyle w:val="B1"/>
        <w:tabs>
          <w:tab w:val="left" w:pos="2268"/>
        </w:tabs>
      </w:pPr>
      <w:r>
        <w:t>Test Script:</w:t>
      </w:r>
      <w:r w:rsidR="00A1704F">
        <w:tab/>
      </w:r>
      <w:r>
        <w:t>FWK_API_TRAN_1.scr</w:t>
      </w:r>
    </w:p>
    <w:p w:rsidR="00614D2D" w:rsidRDefault="00614D2D" w:rsidP="00614D2D">
      <w:pPr>
        <w:pStyle w:val="B1"/>
        <w:tabs>
          <w:tab w:val="left" w:pos="2268"/>
        </w:tabs>
      </w:pPr>
      <w:r>
        <w:t>Test Applet:</w:t>
      </w:r>
      <w:r w:rsidR="00A1704F">
        <w:tab/>
      </w:r>
      <w:r>
        <w:t>FWK_API_TRAN_1.java</w:t>
      </w:r>
    </w:p>
    <w:p w:rsidR="00614D2D" w:rsidRDefault="00614D2D" w:rsidP="00614D2D">
      <w:pPr>
        <w:pStyle w:val="B1"/>
        <w:tabs>
          <w:tab w:val="left" w:pos="2268"/>
        </w:tabs>
      </w:pPr>
      <w:r>
        <w:t>Load Script:</w:t>
      </w:r>
      <w:r w:rsidR="00A1704F">
        <w:tab/>
      </w:r>
      <w:r>
        <w:t>FWK_API_TRAN_1.ldr</w:t>
      </w:r>
    </w:p>
    <w:p w:rsidR="00614D2D" w:rsidRDefault="00614D2D" w:rsidP="00614D2D">
      <w:pPr>
        <w:pStyle w:val="B1"/>
        <w:tabs>
          <w:tab w:val="left" w:pos="2268"/>
        </w:tabs>
      </w:pPr>
      <w:r>
        <w:t>Cleanup Script:</w:t>
      </w:r>
      <w:r>
        <w:tab/>
        <w:t>FWK_API_TRAN_1.clr</w:t>
      </w:r>
    </w:p>
    <w:p w:rsidR="00614D2D" w:rsidRDefault="00614D2D" w:rsidP="00614D2D">
      <w:pPr>
        <w:pStyle w:val="B1"/>
        <w:tabs>
          <w:tab w:val="left" w:pos="2268"/>
        </w:tabs>
      </w:pPr>
      <w:r>
        <w:t>Parameter File:</w:t>
      </w:r>
      <w:r>
        <w:tab/>
        <w:t>FWK_API_TRAN_1.par</w:t>
      </w:r>
    </w:p>
    <w:p w:rsidR="00614D2D" w:rsidRDefault="00614D2D" w:rsidP="00614D2D">
      <w:pPr>
        <w:pStyle w:val="H6"/>
        <w:keepNext w:val="0"/>
        <w:keepLines w:val="0"/>
      </w:pPr>
      <w:r>
        <w:t>6.3.10.2.3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nil"/>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1</w:t>
            </w:r>
          </w:p>
        </w:tc>
        <w:tc>
          <w:tcPr>
            <w:tcW w:w="4111" w:type="dxa"/>
            <w:tcBorders>
              <w:top w:val="single" w:sz="4" w:space="0" w:color="auto"/>
              <w:left w:val="single" w:sz="4" w:space="0" w:color="auto"/>
              <w:bottom w:val="nil"/>
              <w:right w:val="single" w:sz="4" w:space="0" w:color="auto"/>
            </w:tcBorders>
            <w:hideMark/>
          </w:tcPr>
          <w:p w:rsidR="00614D2D" w:rsidRDefault="00614D2D">
            <w:pPr>
              <w:pStyle w:val="TAH"/>
              <w:keepNext w:val="0"/>
              <w:keepLines w:val="0"/>
            </w:pPr>
            <w:r>
              <w:t>Verify that transaction is aborted when a proactive command is sent</w:t>
            </w:r>
          </w:p>
        </w:tc>
        <w:tc>
          <w:tcPr>
            <w:tcW w:w="2911" w:type="dxa"/>
            <w:tcBorders>
              <w:top w:val="single" w:sz="4" w:space="0" w:color="auto"/>
              <w:left w:val="single" w:sz="4" w:space="0" w:color="auto"/>
              <w:bottom w:val="nil"/>
              <w:right w:val="single" w:sz="4" w:space="0" w:color="auto"/>
            </w:tcBorders>
          </w:tcPr>
          <w:p w:rsidR="00614D2D" w:rsidRDefault="00614D2D">
            <w:pPr>
              <w:pStyle w:val="PL"/>
            </w:pPr>
          </w:p>
        </w:tc>
        <w:tc>
          <w:tcPr>
            <w:tcW w:w="2334" w:type="dxa"/>
            <w:tcBorders>
              <w:top w:val="single" w:sz="4" w:space="0" w:color="auto"/>
              <w:left w:val="single" w:sz="4" w:space="0" w:color="auto"/>
              <w:bottom w:val="nil"/>
              <w:right w:val="single" w:sz="4" w:space="0" w:color="auto"/>
            </w:tcBorders>
          </w:tcPr>
          <w:p w:rsidR="00614D2D" w:rsidRDefault="00614D2D">
            <w:pPr>
              <w:pStyle w:val="TOC5"/>
              <w:keepLines w:val="0"/>
              <w:widowControl/>
              <w:rPr>
                <w:noProof w:val="0"/>
              </w:rPr>
            </w:pPr>
          </w:p>
        </w:tc>
      </w:tr>
      <w:tr w:rsidR="00614D2D" w:rsidTr="00614D2D">
        <w:trPr>
          <w:jc w:val="center"/>
        </w:trPr>
        <w:tc>
          <w:tcPr>
            <w:tcW w:w="425" w:type="dxa"/>
            <w:tcBorders>
              <w:top w:val="nil"/>
              <w:left w:val="single" w:sz="4" w:space="0" w:color="auto"/>
              <w:bottom w:val="nil"/>
              <w:right w:val="single" w:sz="4" w:space="0" w:color="auto"/>
            </w:tcBorders>
          </w:tcPr>
          <w:p w:rsidR="00614D2D" w:rsidRDefault="00614D2D">
            <w:pPr>
              <w:pStyle w:val="textcell"/>
              <w:rPr>
                <w:rFonts w:ascii="Arial" w:hAnsi="Arial"/>
                <w:sz w:val="18"/>
                <w:lang w:val="en-GB"/>
              </w:rPr>
            </w:pPr>
          </w:p>
        </w:tc>
        <w:tc>
          <w:tcPr>
            <w:tcW w:w="4111" w:type="dxa"/>
            <w:tcBorders>
              <w:top w:val="nil"/>
              <w:left w:val="single" w:sz="4" w:space="0" w:color="auto"/>
              <w:bottom w:val="nil"/>
              <w:right w:val="single" w:sz="4" w:space="0" w:color="auto"/>
            </w:tcBorders>
            <w:hideMark/>
          </w:tcPr>
          <w:p w:rsidR="00614D2D" w:rsidRDefault="00614D2D">
            <w:pPr>
              <w:pStyle w:val="TAH"/>
              <w:keepNext w:val="0"/>
              <w:keepLines w:val="0"/>
              <w:jc w:val="left"/>
              <w:rPr>
                <w:b w:val="0"/>
                <w:bCs/>
              </w:rPr>
            </w:pPr>
            <w:r>
              <w:rPr>
                <w:b w:val="0"/>
                <w:bCs/>
              </w:rPr>
              <w:t>Initialise a byte field with 0x05</w:t>
            </w:r>
          </w:p>
          <w:p w:rsidR="00614D2D" w:rsidRDefault="00614D2D">
            <w:pPr>
              <w:pStyle w:val="TAH"/>
              <w:keepNext w:val="0"/>
              <w:keepLines w:val="0"/>
              <w:jc w:val="left"/>
              <w:rPr>
                <w:b w:val="0"/>
                <w:bCs/>
              </w:rPr>
            </w:pPr>
            <w:r>
              <w:rPr>
                <w:b w:val="0"/>
                <w:bCs/>
              </w:rPr>
              <w:t>Build a display text proactive command.</w:t>
            </w:r>
          </w:p>
          <w:p w:rsidR="00614D2D" w:rsidRDefault="00614D2D">
            <w:pPr>
              <w:pStyle w:val="TAH"/>
              <w:keepNext w:val="0"/>
              <w:keepLines w:val="0"/>
              <w:jc w:val="left"/>
              <w:rPr>
                <w:b w:val="0"/>
                <w:bCs/>
              </w:rPr>
            </w:pPr>
            <w:r>
              <w:rPr>
                <w:b w:val="0"/>
                <w:bCs/>
              </w:rPr>
              <w:t>beginTransaction()</w:t>
            </w:r>
          </w:p>
          <w:p w:rsidR="00614D2D" w:rsidRDefault="00614D2D">
            <w:pPr>
              <w:pStyle w:val="TAH"/>
              <w:keepNext w:val="0"/>
              <w:keepLines w:val="0"/>
              <w:jc w:val="left"/>
              <w:rPr>
                <w:b w:val="0"/>
                <w:bCs/>
              </w:rPr>
            </w:pPr>
            <w:r>
              <w:rPr>
                <w:b w:val="0"/>
                <w:bCs/>
              </w:rPr>
              <w:t>Update the byte with 0x02</w:t>
            </w:r>
          </w:p>
          <w:p w:rsidR="00614D2D" w:rsidRDefault="00614D2D">
            <w:pPr>
              <w:pStyle w:val="TAH"/>
              <w:keepNext w:val="0"/>
              <w:keepLines w:val="0"/>
              <w:jc w:val="left"/>
              <w:rPr>
                <w:b w:val="0"/>
                <w:bCs/>
              </w:rPr>
            </w:pPr>
            <w:r>
              <w:rPr>
                <w:b w:val="0"/>
                <w:bCs/>
              </w:rPr>
              <w:t>send the proactive command</w:t>
            </w:r>
          </w:p>
        </w:tc>
        <w:tc>
          <w:tcPr>
            <w:tcW w:w="2911" w:type="dxa"/>
            <w:tcBorders>
              <w:top w:val="nil"/>
              <w:left w:val="single" w:sz="4" w:space="0" w:color="auto"/>
              <w:bottom w:val="nil"/>
              <w:right w:val="single" w:sz="4" w:space="0" w:color="auto"/>
            </w:tcBorders>
          </w:tcPr>
          <w:p w:rsidR="00614D2D" w:rsidRDefault="00614D2D">
            <w:pPr>
              <w:pStyle w:val="PL"/>
            </w:pPr>
          </w:p>
        </w:tc>
        <w:tc>
          <w:tcPr>
            <w:tcW w:w="2334" w:type="dxa"/>
            <w:tcBorders>
              <w:top w:val="nil"/>
              <w:left w:val="single" w:sz="4" w:space="0" w:color="auto"/>
              <w:bottom w:val="nil"/>
              <w:right w:val="single" w:sz="4" w:space="0" w:color="auto"/>
            </w:tcBorders>
          </w:tcPr>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p>
          <w:p w:rsidR="00614D2D" w:rsidRDefault="00614D2D">
            <w:pPr>
              <w:pStyle w:val="TAL"/>
              <w:keepNext w:val="0"/>
              <w:keepLines w:val="0"/>
            </w:pPr>
            <w:r>
              <w:t>Proactive command fetched and terminal response is issued</w:t>
            </w:r>
          </w:p>
        </w:tc>
      </w:tr>
      <w:tr w:rsidR="00614D2D" w:rsidTr="00614D2D">
        <w:trPr>
          <w:jc w:val="center"/>
        </w:trPr>
        <w:tc>
          <w:tcPr>
            <w:tcW w:w="425" w:type="dxa"/>
            <w:tcBorders>
              <w:top w:val="nil"/>
              <w:left w:val="single" w:sz="4" w:space="0" w:color="auto"/>
              <w:bottom w:val="single" w:sz="4" w:space="0" w:color="auto"/>
              <w:right w:val="single" w:sz="4" w:space="0" w:color="auto"/>
            </w:tcBorders>
          </w:tcPr>
          <w:p w:rsidR="00614D2D" w:rsidRDefault="00614D2D">
            <w:pPr>
              <w:pStyle w:val="textcell"/>
              <w:rPr>
                <w:rFonts w:ascii="Arial" w:hAnsi="Arial"/>
                <w:sz w:val="18"/>
                <w:lang w:val="en-GB"/>
              </w:rPr>
            </w:pPr>
          </w:p>
        </w:tc>
        <w:tc>
          <w:tcPr>
            <w:tcW w:w="4111" w:type="dxa"/>
            <w:tcBorders>
              <w:top w:val="nil"/>
              <w:left w:val="single" w:sz="4" w:space="0" w:color="auto"/>
              <w:bottom w:val="single" w:sz="4" w:space="0" w:color="auto"/>
              <w:right w:val="single" w:sz="4" w:space="0" w:color="auto"/>
            </w:tcBorders>
            <w:hideMark/>
          </w:tcPr>
          <w:p w:rsidR="00614D2D" w:rsidRDefault="00614D2D">
            <w:pPr>
              <w:pStyle w:val="TAH"/>
              <w:keepNext w:val="0"/>
              <w:keepLines w:val="0"/>
              <w:jc w:val="left"/>
              <w:rPr>
                <w:b w:val="0"/>
                <w:bCs/>
              </w:rPr>
            </w:pPr>
            <w:r>
              <w:rPr>
                <w:b w:val="0"/>
                <w:bCs/>
              </w:rPr>
              <w:t>Verify that the byte value is 0x05</w:t>
            </w:r>
          </w:p>
          <w:p w:rsidR="00614D2D" w:rsidRDefault="00614D2D">
            <w:pPr>
              <w:pStyle w:val="TAH"/>
              <w:keepNext w:val="0"/>
              <w:keepLines w:val="0"/>
              <w:jc w:val="left"/>
              <w:rPr>
                <w:b w:val="0"/>
                <w:bCs/>
              </w:rPr>
            </w:pPr>
            <w:r>
              <w:rPr>
                <w:b w:val="0"/>
                <w:bCs/>
              </w:rPr>
              <w:t>JCSystem.getTransactionDepth()</w:t>
            </w:r>
          </w:p>
        </w:tc>
        <w:tc>
          <w:tcPr>
            <w:tcW w:w="2911" w:type="dxa"/>
            <w:tcBorders>
              <w:top w:val="nil"/>
              <w:left w:val="single" w:sz="4" w:space="0" w:color="auto"/>
              <w:bottom w:val="single" w:sz="4" w:space="0" w:color="auto"/>
              <w:right w:val="single" w:sz="4" w:space="0" w:color="auto"/>
            </w:tcBorders>
          </w:tcPr>
          <w:p w:rsidR="00614D2D" w:rsidRDefault="00614D2D">
            <w:pPr>
              <w:pStyle w:val="PL"/>
            </w:pPr>
          </w:p>
          <w:p w:rsidR="00614D2D" w:rsidRDefault="00614D2D">
            <w:pPr>
              <w:pStyle w:val="PL"/>
            </w:pPr>
            <w:r>
              <w:t>Shall return 0</w:t>
            </w:r>
          </w:p>
        </w:tc>
        <w:tc>
          <w:tcPr>
            <w:tcW w:w="2334" w:type="dxa"/>
            <w:tcBorders>
              <w:top w:val="nil"/>
              <w:left w:val="single" w:sz="4" w:space="0" w:color="auto"/>
              <w:bottom w:val="single" w:sz="4" w:space="0" w:color="auto"/>
              <w:right w:val="single" w:sz="4" w:space="0" w:color="auto"/>
            </w:tcBorders>
          </w:tcPr>
          <w:p w:rsidR="00614D2D" w:rsidRDefault="00614D2D">
            <w:pPr>
              <w:pStyle w:val="TOC5"/>
              <w:keepLines w:val="0"/>
              <w:widowControl/>
              <w:rPr>
                <w:noProof w:val="0"/>
              </w:rPr>
            </w:pPr>
          </w:p>
        </w:tc>
      </w:tr>
    </w:tbl>
    <w:p w:rsidR="00614D2D" w:rsidRDefault="00614D2D" w:rsidP="00614D2D"/>
    <w:p w:rsidR="00614D2D" w:rsidRDefault="00614D2D" w:rsidP="00614D2D">
      <w:pPr>
        <w:pStyle w:val="H6"/>
      </w:pPr>
      <w:r>
        <w:t>6.3.10.2.4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w:t>
            </w:r>
          </w:p>
        </w:tc>
      </w:tr>
    </w:tbl>
    <w:p w:rsidR="00614D2D" w:rsidRDefault="00614D2D" w:rsidP="00614D2D"/>
    <w:p w:rsidR="00614D2D" w:rsidRDefault="00614D2D" w:rsidP="00614D2D">
      <w:pPr>
        <w:pStyle w:val="Heading4"/>
        <w:keepNext w:val="0"/>
        <w:keepLines w:val="0"/>
      </w:pPr>
      <w:bookmarkStart w:id="741" w:name="_Toc51826889"/>
      <w:bookmarkStart w:id="742" w:name="_Toc117070570"/>
      <w:bookmarkStart w:id="743" w:name="_Toc51828332"/>
      <w:r>
        <w:t>6.3.10.3</w:t>
      </w:r>
      <w:r>
        <w:tab/>
        <w:t>Timer Id between Applets</w:t>
      </w:r>
      <w:bookmarkEnd w:id="741"/>
      <w:bookmarkEnd w:id="742"/>
      <w:bookmarkEnd w:id="743"/>
    </w:p>
    <w:p w:rsidR="00614D2D" w:rsidRDefault="00614D2D" w:rsidP="00614D2D">
      <w:r>
        <w:t>Test Area Reference: FWK_API_TMID</w:t>
      </w:r>
    </w:p>
    <w:p w:rsidR="00614D2D" w:rsidRDefault="00614D2D" w:rsidP="00614D2D">
      <w:pPr>
        <w:pStyle w:val="H6"/>
        <w:keepNext w:val="0"/>
        <w:keepLines w:val="0"/>
      </w:pPr>
      <w:r>
        <w:t>6.3.10.3.1</w:t>
      </w:r>
      <w:r>
        <w:tab/>
        <w:t>Conformance Requirement:</w:t>
      </w:r>
    </w:p>
    <w:p w:rsidR="00614D2D" w:rsidRDefault="00614D2D" w:rsidP="00614D2D">
      <w:pPr>
        <w:pStyle w:val="H6"/>
        <w:keepNext w:val="0"/>
        <w:keepLines w:val="0"/>
      </w:pPr>
      <w:r>
        <w:t>6.3.10.3.1.1</w:t>
      </w:r>
      <w:r>
        <w:tab/>
        <w:t>Normal execution</w:t>
      </w:r>
    </w:p>
    <w:p w:rsidR="00614D2D" w:rsidRDefault="00614D2D" w:rsidP="00614D2D">
      <w:r>
        <w:t>No requirements.</w:t>
      </w:r>
    </w:p>
    <w:p w:rsidR="00614D2D" w:rsidRDefault="00614D2D" w:rsidP="00614D2D">
      <w:pPr>
        <w:pStyle w:val="H6"/>
        <w:keepNext w:val="0"/>
        <w:keepLines w:val="0"/>
      </w:pPr>
      <w:r>
        <w:t>6.3.10.3.1.2</w:t>
      </w:r>
      <w:r>
        <w:tab/>
        <w:t>Parameters errors</w:t>
      </w:r>
    </w:p>
    <w:p w:rsidR="00614D2D" w:rsidRDefault="00614D2D" w:rsidP="00614D2D">
      <w:r>
        <w:t>No requirements.</w:t>
      </w:r>
    </w:p>
    <w:p w:rsidR="00614D2D" w:rsidRDefault="00614D2D" w:rsidP="00614D2D">
      <w:pPr>
        <w:pStyle w:val="H6"/>
        <w:keepNext w:val="0"/>
        <w:keepLines w:val="0"/>
      </w:pPr>
      <w:r>
        <w:t>6.3.10.3.1.3</w:t>
      </w:r>
      <w:r>
        <w:tab/>
        <w:t>Context errors</w:t>
      </w:r>
    </w:p>
    <w:p w:rsidR="00614D2D" w:rsidRDefault="00614D2D" w:rsidP="00614D2D">
      <w:pPr>
        <w:pStyle w:val="ListBullet"/>
        <w:numPr>
          <w:ilvl w:val="0"/>
          <w:numId w:val="2"/>
        </w:numPr>
        <w:ind w:left="568" w:hanging="284"/>
      </w:pPr>
      <w:r>
        <w:t>CRRC1: The method ToolkitRegistry.releaseTimer() shall throw a ToolkitException with INVALID_TIMER_ID reason if the timer is valid but isn't allocated to this applet.</w:t>
      </w:r>
    </w:p>
    <w:p w:rsidR="00614D2D" w:rsidRDefault="00614D2D" w:rsidP="00614D2D">
      <w:pPr>
        <w:pStyle w:val="H6"/>
        <w:keepNext w:val="0"/>
        <w:keepLines w:val="0"/>
      </w:pPr>
      <w:r>
        <w:t>6.3.10.3.2</w:t>
      </w:r>
      <w:r>
        <w:tab/>
        <w:t>Test suite files</w:t>
      </w:r>
    </w:p>
    <w:p w:rsidR="00614D2D" w:rsidRDefault="00614D2D" w:rsidP="00614D2D">
      <w:pPr>
        <w:pStyle w:val="B1"/>
        <w:tabs>
          <w:tab w:val="left" w:pos="2268"/>
        </w:tabs>
      </w:pPr>
      <w:r>
        <w:t>Test Script:</w:t>
      </w:r>
      <w:r w:rsidR="00A1704F">
        <w:tab/>
      </w:r>
      <w:r>
        <w:t>FWK_API_TMID_1.scr</w:t>
      </w:r>
    </w:p>
    <w:p w:rsidR="00614D2D" w:rsidRDefault="00614D2D" w:rsidP="00614D2D">
      <w:pPr>
        <w:pStyle w:val="B1"/>
        <w:tabs>
          <w:tab w:val="left" w:pos="2268"/>
        </w:tabs>
      </w:pPr>
      <w:r>
        <w:t>Test Applet:</w:t>
      </w:r>
      <w:r w:rsidR="00A1704F">
        <w:tab/>
      </w:r>
      <w:r>
        <w:t>FWK_API_TMID_1.java</w:t>
      </w:r>
    </w:p>
    <w:p w:rsidR="00614D2D" w:rsidRDefault="00614D2D" w:rsidP="00614D2D">
      <w:pPr>
        <w:pStyle w:val="B1"/>
        <w:tabs>
          <w:tab w:val="left" w:pos="2268"/>
        </w:tabs>
      </w:pPr>
      <w:r>
        <w:t>Load Script:</w:t>
      </w:r>
      <w:r w:rsidR="00A1704F">
        <w:tab/>
      </w:r>
      <w:r>
        <w:t>FWK_API_TMID_1.ldr</w:t>
      </w:r>
    </w:p>
    <w:p w:rsidR="00614D2D" w:rsidRDefault="00614D2D" w:rsidP="00614D2D">
      <w:pPr>
        <w:pStyle w:val="B1"/>
        <w:tabs>
          <w:tab w:val="left" w:pos="2268"/>
        </w:tabs>
      </w:pPr>
      <w:r>
        <w:t>Cleanup Script:</w:t>
      </w:r>
      <w:r>
        <w:tab/>
        <w:t>FWK_API_TMID_1.clr</w:t>
      </w:r>
    </w:p>
    <w:p w:rsidR="00614D2D" w:rsidRDefault="00614D2D" w:rsidP="00614D2D">
      <w:pPr>
        <w:pStyle w:val="B1"/>
        <w:tabs>
          <w:tab w:val="left" w:pos="2268"/>
        </w:tabs>
      </w:pPr>
      <w:r>
        <w:t>Parameter File:</w:t>
      </w:r>
      <w:r>
        <w:tab/>
        <w:t>FWK_API_TMID_1.par</w:t>
      </w:r>
    </w:p>
    <w:p w:rsidR="00614D2D" w:rsidRDefault="00614D2D" w:rsidP="00614D2D">
      <w:pPr>
        <w:pStyle w:val="H6"/>
        <w:keepNext w:val="0"/>
        <w:keepLines w:val="0"/>
      </w:pPr>
      <w:r>
        <w:t>6.3.10.3.3</w:t>
      </w:r>
      <w:r>
        <w:tab/>
        <w:t>Test Procedure</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24"/>
        <w:gridCol w:w="4111"/>
        <w:gridCol w:w="2911"/>
        <w:gridCol w:w="2334"/>
      </w:tblGrid>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c>
          <w:tcPr>
            <w:tcW w:w="29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API/Framework Expectation</w:t>
            </w:r>
          </w:p>
        </w:tc>
        <w:tc>
          <w:tcPr>
            <w:tcW w:w="233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APDU Expectation</w:t>
            </w:r>
          </w:p>
        </w:tc>
      </w:tr>
      <w:tr w:rsidR="00614D2D" w:rsidTr="00614D2D">
        <w:trPr>
          <w:jc w:val="center"/>
        </w:trPr>
        <w:tc>
          <w:tcPr>
            <w:tcW w:w="425"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sz w:val="18"/>
                <w:lang w:val="en-GB"/>
              </w:rPr>
            </w:pPr>
            <w:r>
              <w:rPr>
                <w:rFonts w:ascii="Arial" w:hAnsi="Arial"/>
                <w:sz w:val="18"/>
                <w:lang w:val="en-GB"/>
              </w:rPr>
              <w:t>1</w:t>
            </w:r>
          </w:p>
        </w:tc>
        <w:tc>
          <w:tcPr>
            <w:tcW w:w="411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During installation :</w:t>
            </w:r>
          </w:p>
          <w:p w:rsidR="00614D2D" w:rsidRDefault="00614D2D">
            <w:pPr>
              <w:pStyle w:val="TAH"/>
              <w:keepNext w:val="0"/>
              <w:keepLines w:val="0"/>
            </w:pPr>
            <w:r>
              <w:t>First instance allocate a timer and store the returned value in a static field.</w:t>
            </w:r>
          </w:p>
          <w:p w:rsidR="00614D2D" w:rsidRDefault="00614D2D">
            <w:pPr>
              <w:pStyle w:val="TAH"/>
              <w:keepNext w:val="0"/>
              <w:keepLines w:val="0"/>
            </w:pPr>
            <w:r>
              <w:t>Second instance allocate a timer.</w:t>
            </w:r>
          </w:p>
          <w:p w:rsidR="00614D2D" w:rsidRDefault="00614D2D">
            <w:pPr>
              <w:pStyle w:val="TAH"/>
              <w:keepNext w:val="0"/>
              <w:keepLines w:val="0"/>
            </w:pPr>
            <w:r>
              <w:t>Trig second instance and try to releaseTimer() with the static field value.</w:t>
            </w:r>
          </w:p>
        </w:tc>
        <w:tc>
          <w:tcPr>
            <w:tcW w:w="2911" w:type="dxa"/>
            <w:tcBorders>
              <w:top w:val="single" w:sz="4" w:space="0" w:color="auto"/>
              <w:left w:val="single" w:sz="4" w:space="0" w:color="auto"/>
              <w:bottom w:val="single" w:sz="4" w:space="0" w:color="auto"/>
              <w:right w:val="single" w:sz="4" w:space="0" w:color="auto"/>
            </w:tcBorders>
          </w:tcPr>
          <w:p w:rsidR="00614D2D" w:rsidRDefault="00614D2D">
            <w:pPr>
              <w:pStyle w:val="TAH"/>
              <w:keepNext w:val="0"/>
              <w:keepLines w:val="0"/>
            </w:pPr>
          </w:p>
          <w:p w:rsidR="00614D2D" w:rsidRDefault="00614D2D">
            <w:pPr>
              <w:pStyle w:val="TAH"/>
              <w:keepNext w:val="0"/>
              <w:keepLines w:val="0"/>
            </w:pPr>
          </w:p>
          <w:p w:rsidR="00614D2D" w:rsidRDefault="00614D2D">
            <w:pPr>
              <w:pStyle w:val="TAH"/>
              <w:keepNext w:val="0"/>
              <w:keepLines w:val="0"/>
            </w:pPr>
          </w:p>
          <w:p w:rsidR="00614D2D" w:rsidRDefault="00614D2D">
            <w:pPr>
              <w:pStyle w:val="TAH"/>
              <w:keepNext w:val="0"/>
              <w:keepLines w:val="0"/>
            </w:pPr>
          </w:p>
          <w:p w:rsidR="00614D2D" w:rsidRDefault="00614D2D">
            <w:pPr>
              <w:pStyle w:val="TAH"/>
              <w:keepNext w:val="0"/>
              <w:keepLines w:val="0"/>
            </w:pPr>
            <w:r>
              <w:t>releaseTimer() shall throw a ToolkitException with INVALID_TIMER_ID reason</w:t>
            </w:r>
          </w:p>
        </w:tc>
        <w:tc>
          <w:tcPr>
            <w:tcW w:w="2334" w:type="dxa"/>
            <w:tcBorders>
              <w:top w:val="single" w:sz="4" w:space="0" w:color="auto"/>
              <w:left w:val="single" w:sz="4" w:space="0" w:color="auto"/>
              <w:bottom w:val="single" w:sz="4" w:space="0" w:color="auto"/>
              <w:right w:val="single" w:sz="4" w:space="0" w:color="auto"/>
            </w:tcBorders>
          </w:tcPr>
          <w:p w:rsidR="00614D2D" w:rsidRDefault="00614D2D">
            <w:pPr>
              <w:pStyle w:val="TOC5"/>
              <w:keepLines w:val="0"/>
              <w:widowControl/>
              <w:rPr>
                <w:noProof w:val="0"/>
              </w:rPr>
            </w:pPr>
          </w:p>
        </w:tc>
      </w:tr>
    </w:tbl>
    <w:p w:rsidR="00614D2D" w:rsidRDefault="00614D2D" w:rsidP="00614D2D"/>
    <w:p w:rsidR="00614D2D" w:rsidRDefault="00614D2D" w:rsidP="00614D2D">
      <w:pPr>
        <w:pStyle w:val="H6"/>
        <w:keepNext w:val="0"/>
        <w:keepLines w:val="0"/>
      </w:pPr>
      <w:r>
        <w:t>6.3.10.3.4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1</w:t>
            </w:r>
          </w:p>
        </w:tc>
      </w:tr>
    </w:tbl>
    <w:p w:rsidR="00A1704F" w:rsidRDefault="00A1704F" w:rsidP="00A1704F">
      <w:bookmarkStart w:id="744" w:name="_Toc51826890"/>
      <w:bookmarkStart w:id="745" w:name="_Toc117070571"/>
      <w:bookmarkStart w:id="746" w:name="_Toc51828333"/>
    </w:p>
    <w:p w:rsidR="00614D2D" w:rsidRDefault="00614D2D" w:rsidP="00614D2D">
      <w:pPr>
        <w:pStyle w:val="Heading3"/>
      </w:pPr>
      <w:r>
        <w:t>6.3.11</w:t>
      </w:r>
      <w:r>
        <w:tab/>
        <w:t>Concatenated SMS</w:t>
      </w:r>
      <w:bookmarkEnd w:id="744"/>
      <w:bookmarkEnd w:id="745"/>
      <w:bookmarkEnd w:id="746"/>
      <w:r>
        <w:t xml:space="preserve"> </w:t>
      </w:r>
    </w:p>
    <w:p w:rsidR="00614D2D" w:rsidRDefault="00614D2D" w:rsidP="00614D2D">
      <w:pPr>
        <w:pStyle w:val="Heading4"/>
      </w:pPr>
      <w:bookmarkStart w:id="747" w:name="_Toc51826891"/>
      <w:bookmarkStart w:id="748" w:name="_Toc117070572"/>
      <w:bookmarkStart w:id="749" w:name="_Toc51828334"/>
      <w:r>
        <w:t>6.3.11.1</w:t>
      </w:r>
      <w:r>
        <w:tab/>
        <w:t>Concatenation processing</w:t>
      </w:r>
      <w:bookmarkEnd w:id="747"/>
      <w:bookmarkEnd w:id="748"/>
      <w:bookmarkEnd w:id="749"/>
      <w:r>
        <w:t xml:space="preserve"> </w:t>
      </w:r>
    </w:p>
    <w:p w:rsidR="00614D2D" w:rsidRDefault="00614D2D" w:rsidP="00614D2D">
      <w:pPr>
        <w:pStyle w:val="H6"/>
      </w:pPr>
      <w:r>
        <w:t>6.3.11.1.1</w:t>
      </w:r>
      <w:r>
        <w:tab/>
        <w:t>Conformance Requirements</w:t>
      </w:r>
    </w:p>
    <w:p w:rsidR="00614D2D" w:rsidRDefault="00614D2D" w:rsidP="00614D2D">
      <w:pPr>
        <w:pStyle w:val="H6"/>
      </w:pPr>
      <w:r>
        <w:t>6.3.11.1.1.1</w:t>
      </w:r>
      <w:r>
        <w:tab/>
        <w:t>Normal execution</w:t>
      </w:r>
    </w:p>
    <w:p w:rsidR="00614D2D" w:rsidRDefault="00614D2D" w:rsidP="00614D2D">
      <w:pPr>
        <w:pStyle w:val="ListBullet"/>
        <w:numPr>
          <w:ilvl w:val="0"/>
          <w:numId w:val="2"/>
        </w:numPr>
        <w:ind w:left="568" w:hanging="284"/>
      </w:pPr>
      <w:r>
        <w:t xml:space="preserve">CRRN1: The SIM Toolkit Framework shall link single Short Messages together to re-assemble the original message before any further processing. </w:t>
      </w:r>
    </w:p>
    <w:p w:rsidR="00614D2D" w:rsidRDefault="00614D2D" w:rsidP="00614D2D">
      <w:pPr>
        <w:pStyle w:val="ListBullet"/>
        <w:numPr>
          <w:ilvl w:val="0"/>
          <w:numId w:val="2"/>
        </w:numPr>
        <w:ind w:left="568" w:hanging="284"/>
      </w:pPr>
      <w:r>
        <w:t>CRRN2: The concatenation control headers used to re-assemble the short messages in the correct order shall not be present in the SMS TPDU.</w:t>
      </w:r>
    </w:p>
    <w:p w:rsidR="00614D2D" w:rsidRDefault="00614D2D" w:rsidP="00614D2D">
      <w:pPr>
        <w:pStyle w:val="ListBullet"/>
        <w:numPr>
          <w:ilvl w:val="0"/>
          <w:numId w:val="2"/>
        </w:numPr>
        <w:ind w:left="568" w:hanging="284"/>
      </w:pPr>
      <w:r>
        <w:t>CRRN3: The TP-elements of the SMS TPDU and the Address (TS-Service-Centre-Address) shall correspond to the ones in the last received Short Message (independently of the Sequence number of Information-Element-Data).</w:t>
      </w:r>
    </w:p>
    <w:p w:rsidR="00614D2D" w:rsidRDefault="00614D2D" w:rsidP="00614D2D">
      <w:pPr>
        <w:pStyle w:val="ListBullet"/>
        <w:numPr>
          <w:ilvl w:val="0"/>
          <w:numId w:val="2"/>
        </w:numPr>
        <w:ind w:left="568" w:hanging="284"/>
      </w:pPr>
      <w:r>
        <w:t>CRRN4: The original Short Message shall be placed in one SMS TPDU TLV (with TP-UDL field coded on one octet) included in the EnvelopeHandler.</w:t>
      </w:r>
    </w:p>
    <w:p w:rsidR="00614D2D" w:rsidRDefault="00614D2D" w:rsidP="00614D2D">
      <w:pPr>
        <w:pStyle w:val="ListBullet"/>
        <w:numPr>
          <w:ilvl w:val="0"/>
          <w:numId w:val="2"/>
        </w:numPr>
        <w:ind w:left="568" w:hanging="284"/>
      </w:pPr>
      <w:r>
        <w:t>CRRN5: The SIM Toolkit Framework shall be able to process messages with the following properties:</w:t>
      </w:r>
    </w:p>
    <w:p w:rsidR="00614D2D" w:rsidRDefault="00614D2D" w:rsidP="00614D2D">
      <w:pPr>
        <w:pStyle w:val="B3"/>
      </w:pPr>
      <w:r>
        <w:t>- The Information Element Identifier is equal to the 8-bit reference number</w:t>
      </w:r>
    </w:p>
    <w:p w:rsidR="00614D2D" w:rsidRDefault="00614D2D" w:rsidP="00614D2D">
      <w:pPr>
        <w:pStyle w:val="B3"/>
      </w:pPr>
      <w:r>
        <w:t>- It contains uncompressed 8 bit data or uncompressed UCS2 data.</w:t>
      </w:r>
    </w:p>
    <w:p w:rsidR="00614D2D" w:rsidRDefault="00614D2D" w:rsidP="00614D2D">
      <w:pPr>
        <w:pStyle w:val="H6"/>
      </w:pPr>
      <w:r>
        <w:t>6.3.11.2</w:t>
      </w:r>
      <w:r>
        <w:tab/>
        <w:t>Test Suite Files</w:t>
      </w:r>
    </w:p>
    <w:p w:rsidR="00614D2D" w:rsidRDefault="00614D2D" w:rsidP="00614D2D">
      <w:pPr>
        <w:pStyle w:val="B1"/>
        <w:tabs>
          <w:tab w:val="left" w:pos="2268"/>
        </w:tabs>
      </w:pPr>
      <w:r>
        <w:t>Test Script:</w:t>
      </w:r>
      <w:r w:rsidR="00A1704F">
        <w:tab/>
      </w:r>
      <w:r>
        <w:t>FWK_CSM_PROC_1.scr</w:t>
      </w:r>
    </w:p>
    <w:p w:rsidR="00614D2D" w:rsidRDefault="00614D2D" w:rsidP="00614D2D">
      <w:pPr>
        <w:pStyle w:val="B1"/>
        <w:tabs>
          <w:tab w:val="left" w:pos="2268"/>
        </w:tabs>
      </w:pPr>
      <w:r>
        <w:t>Test Applet:</w:t>
      </w:r>
      <w:r w:rsidR="00A1704F">
        <w:tab/>
      </w:r>
      <w:r>
        <w:t>FWK_CSM_PROC_1.java</w:t>
      </w:r>
    </w:p>
    <w:p w:rsidR="00614D2D" w:rsidRDefault="00614D2D" w:rsidP="00614D2D">
      <w:pPr>
        <w:pStyle w:val="B1"/>
        <w:tabs>
          <w:tab w:val="left" w:pos="2268"/>
        </w:tabs>
      </w:pPr>
      <w:r>
        <w:t>Load Script:</w:t>
      </w:r>
      <w:r w:rsidR="00A1704F">
        <w:tab/>
      </w:r>
      <w:r>
        <w:t>FWK_CSM_PROC_1.ldr</w:t>
      </w:r>
    </w:p>
    <w:p w:rsidR="00614D2D" w:rsidRDefault="00614D2D" w:rsidP="00614D2D">
      <w:pPr>
        <w:pStyle w:val="B1"/>
        <w:tabs>
          <w:tab w:val="left" w:pos="2268"/>
        </w:tabs>
      </w:pPr>
      <w:r>
        <w:t>Cleanup Script:</w:t>
      </w:r>
      <w:r w:rsidR="00A1704F">
        <w:tab/>
      </w:r>
      <w:r>
        <w:t>FWK_CSM_PROC_1.clr</w:t>
      </w:r>
    </w:p>
    <w:p w:rsidR="00614D2D" w:rsidRDefault="00614D2D" w:rsidP="00614D2D">
      <w:pPr>
        <w:pStyle w:val="B1"/>
        <w:tabs>
          <w:tab w:val="left" w:pos="2268"/>
        </w:tabs>
      </w:pPr>
      <w:r>
        <w:t>Parameter File:</w:t>
      </w:r>
      <w:r w:rsidR="00A1704F">
        <w:tab/>
      </w:r>
      <w:r>
        <w:t>FWK_CSM_PROC_1.par</w:t>
      </w:r>
    </w:p>
    <w:p w:rsidR="00614D2D" w:rsidRDefault="00614D2D" w:rsidP="00614D2D">
      <w:pPr>
        <w:pStyle w:val="H6"/>
        <w:ind w:left="0" w:firstLine="0"/>
      </w:pPr>
      <w:r>
        <w:t>6.3.11.3</w:t>
      </w:r>
      <w:r>
        <w:tab/>
        <w:t>Test Procedure</w:t>
      </w:r>
    </w:p>
    <w:tbl>
      <w:tblPr>
        <w:tblW w:w="990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41"/>
        <w:gridCol w:w="4859"/>
        <w:gridCol w:w="2700"/>
        <w:gridCol w:w="1800"/>
      </w:tblGrid>
      <w:tr w:rsidR="00614D2D" w:rsidTr="00614D2D">
        <w:tc>
          <w:tcPr>
            <w:tcW w:w="541"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Id</w:t>
            </w:r>
          </w:p>
        </w:tc>
        <w:tc>
          <w:tcPr>
            <w:tcW w:w="4859"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Description</w:t>
            </w:r>
          </w:p>
        </w:tc>
        <w:tc>
          <w:tcPr>
            <w:tcW w:w="2700"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API/Framework Expectation</w:t>
            </w:r>
          </w:p>
        </w:tc>
        <w:tc>
          <w:tcPr>
            <w:tcW w:w="1800"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APDU Expectation</w:t>
            </w:r>
          </w:p>
        </w:tc>
      </w:tr>
      <w:tr w:rsidR="00614D2D" w:rsidTr="00614D2D">
        <w:tc>
          <w:tcPr>
            <w:tcW w:w="541" w:type="dxa"/>
            <w:tcBorders>
              <w:top w:val="single" w:sz="4" w:space="0" w:color="auto"/>
              <w:left w:val="single" w:sz="4" w:space="0" w:color="auto"/>
              <w:bottom w:val="single" w:sz="4" w:space="0" w:color="auto"/>
              <w:right w:val="single" w:sz="4" w:space="0" w:color="auto"/>
            </w:tcBorders>
          </w:tcPr>
          <w:p w:rsidR="00614D2D" w:rsidRDefault="00614D2D">
            <w:pPr>
              <w:pStyle w:val="B1"/>
              <w:ind w:left="0" w:firstLine="0"/>
              <w:jc w:val="center"/>
            </w:pPr>
          </w:p>
        </w:tc>
        <w:tc>
          <w:tcPr>
            <w:tcW w:w="4859" w:type="dxa"/>
            <w:tcBorders>
              <w:top w:val="single" w:sz="4" w:space="0" w:color="auto"/>
              <w:left w:val="single" w:sz="4" w:space="0" w:color="auto"/>
              <w:bottom w:val="single" w:sz="4" w:space="0" w:color="auto"/>
              <w:right w:val="single" w:sz="4" w:space="0" w:color="auto"/>
            </w:tcBorders>
          </w:tcPr>
          <w:p w:rsidR="00614D2D" w:rsidRDefault="00614D2D">
            <w:pPr>
              <w:pStyle w:val="TAH"/>
            </w:pPr>
            <w:r>
              <w:t>Applet registration to EVENT_</w:t>
            </w:r>
            <w:r>
              <w:rPr>
                <w:iCs/>
              </w:rPr>
              <w:t>FORMATTED</w:t>
            </w:r>
            <w:r>
              <w:t>_SMS_PP_ENV and triggering</w:t>
            </w:r>
          </w:p>
          <w:p w:rsidR="00614D2D" w:rsidRDefault="00614D2D">
            <w:pPr>
              <w:pStyle w:val="PL"/>
            </w:pPr>
          </w:p>
          <w:p w:rsidR="00614D2D" w:rsidRDefault="00614D2D">
            <w:pPr>
              <w:pStyle w:val="PL"/>
            </w:pPr>
            <w:r>
              <w:t>Applet is registered to EVENT_FORMATTED_SMS_PP_ENV and EVENT_UNFORMATTED_SMS_PP_ENV</w:t>
            </w:r>
          </w:p>
          <w:p w:rsidR="00614D2D" w:rsidRDefault="00614D2D">
            <w:pPr>
              <w:pStyle w:val="PL"/>
            </w:pPr>
          </w:p>
          <w:p w:rsidR="00614D2D" w:rsidRDefault="00614D2D">
            <w:pPr>
              <w:pStyle w:val="PL"/>
            </w:pPr>
            <w:r>
              <w:t>A concatenated formatted SMS_PP short message is sent to the SIM (composed of two segments).</w:t>
            </w:r>
          </w:p>
          <w:p w:rsidR="00614D2D" w:rsidRDefault="00614D2D">
            <w:pPr>
              <w:pStyle w:val="PL"/>
            </w:pPr>
          </w:p>
        </w:tc>
        <w:tc>
          <w:tcPr>
            <w:tcW w:w="270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c>
          <w:tcPr>
            <w:tcW w:w="1800" w:type="dxa"/>
            <w:tcBorders>
              <w:top w:val="single" w:sz="4" w:space="0" w:color="auto"/>
              <w:left w:val="single" w:sz="4" w:space="0" w:color="auto"/>
              <w:bottom w:val="single" w:sz="4" w:space="0" w:color="auto"/>
              <w:right w:val="single" w:sz="4" w:space="0" w:color="auto"/>
            </w:tcBorders>
          </w:tcPr>
          <w:p w:rsidR="00614D2D" w:rsidRDefault="00614D2D">
            <w:pPr>
              <w:pStyle w:val="TAH"/>
            </w:pPr>
          </w:p>
        </w:tc>
      </w:tr>
      <w:tr w:rsidR="00614D2D" w:rsidTr="00614D2D">
        <w:tc>
          <w:tcPr>
            <w:tcW w:w="541" w:type="dxa"/>
            <w:tcBorders>
              <w:top w:val="single" w:sz="4" w:space="0" w:color="auto"/>
              <w:left w:val="single" w:sz="4" w:space="0" w:color="auto"/>
              <w:bottom w:val="single" w:sz="4" w:space="0" w:color="auto"/>
              <w:right w:val="single" w:sz="4" w:space="0" w:color="auto"/>
            </w:tcBorders>
            <w:hideMark/>
          </w:tcPr>
          <w:p w:rsidR="00614D2D" w:rsidRDefault="00614D2D">
            <w:pPr>
              <w:pStyle w:val="B1"/>
              <w:ind w:left="0" w:firstLine="0"/>
              <w:jc w:val="center"/>
              <w:rPr>
                <w:rFonts w:ascii="Arial" w:hAnsi="Arial" w:cs="Arial"/>
                <w:sz w:val="18"/>
              </w:rPr>
            </w:pPr>
            <w:r>
              <w:rPr>
                <w:rFonts w:ascii="Arial" w:hAnsi="Arial" w:cs="Arial"/>
                <w:sz w:val="18"/>
              </w:rPr>
              <w:t>1</w:t>
            </w:r>
          </w:p>
        </w:tc>
        <w:tc>
          <w:tcPr>
            <w:tcW w:w="4859" w:type="dxa"/>
            <w:tcBorders>
              <w:top w:val="single" w:sz="4" w:space="0" w:color="auto"/>
              <w:left w:val="single" w:sz="4" w:space="0" w:color="auto"/>
              <w:bottom w:val="single" w:sz="4" w:space="0" w:color="auto"/>
              <w:right w:val="single" w:sz="4" w:space="0" w:color="auto"/>
            </w:tcBorders>
          </w:tcPr>
          <w:p w:rsidR="00614D2D" w:rsidRDefault="00614D2D">
            <w:pPr>
              <w:pStyle w:val="PL"/>
              <w:tabs>
                <w:tab w:val="clear" w:pos="384"/>
              </w:tabs>
            </w:pPr>
            <w:r>
              <w:t>The second segment of a concatenated short message is sent to the SIM.</w:t>
            </w:r>
          </w:p>
          <w:p w:rsidR="00614D2D" w:rsidRDefault="00614D2D">
            <w:pPr>
              <w:pStyle w:val="PL"/>
              <w:tabs>
                <w:tab w:val="clear" w:pos="384"/>
              </w:tabs>
            </w:pPr>
          </w:p>
        </w:tc>
        <w:tc>
          <w:tcPr>
            <w:tcW w:w="2700"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Applet is not triggered.</w:t>
            </w:r>
          </w:p>
        </w:tc>
        <w:tc>
          <w:tcPr>
            <w:tcW w:w="1800" w:type="dxa"/>
            <w:tcBorders>
              <w:top w:val="single" w:sz="4" w:space="0" w:color="auto"/>
              <w:left w:val="single" w:sz="4" w:space="0" w:color="auto"/>
              <w:bottom w:val="single" w:sz="4" w:space="0" w:color="auto"/>
              <w:right w:val="single" w:sz="4" w:space="0" w:color="auto"/>
            </w:tcBorders>
          </w:tcPr>
          <w:p w:rsidR="00614D2D" w:rsidRDefault="00614D2D"/>
        </w:tc>
      </w:tr>
      <w:tr w:rsidR="00614D2D" w:rsidTr="00614D2D">
        <w:tc>
          <w:tcPr>
            <w:tcW w:w="541" w:type="dxa"/>
            <w:tcBorders>
              <w:top w:val="single" w:sz="4" w:space="0" w:color="auto"/>
              <w:left w:val="single" w:sz="4" w:space="0" w:color="auto"/>
              <w:bottom w:val="single" w:sz="4" w:space="0" w:color="auto"/>
              <w:right w:val="single" w:sz="4" w:space="0" w:color="auto"/>
            </w:tcBorders>
            <w:hideMark/>
          </w:tcPr>
          <w:p w:rsidR="00614D2D" w:rsidRDefault="00614D2D">
            <w:pPr>
              <w:pStyle w:val="B1"/>
              <w:ind w:left="0" w:firstLine="0"/>
              <w:jc w:val="center"/>
              <w:rPr>
                <w:rFonts w:ascii="Arial" w:hAnsi="Arial" w:cs="Arial"/>
                <w:sz w:val="18"/>
              </w:rPr>
            </w:pPr>
            <w:r>
              <w:rPr>
                <w:rFonts w:ascii="Arial" w:hAnsi="Arial" w:cs="Arial"/>
                <w:sz w:val="18"/>
              </w:rPr>
              <w:t>2</w:t>
            </w:r>
          </w:p>
        </w:tc>
        <w:tc>
          <w:tcPr>
            <w:tcW w:w="4859" w:type="dxa"/>
            <w:tcBorders>
              <w:top w:val="single" w:sz="4" w:space="0" w:color="auto"/>
              <w:left w:val="single" w:sz="4" w:space="0" w:color="auto"/>
              <w:bottom w:val="single" w:sz="4" w:space="0" w:color="auto"/>
              <w:right w:val="single" w:sz="4" w:space="0" w:color="auto"/>
            </w:tcBorders>
            <w:hideMark/>
          </w:tcPr>
          <w:p w:rsidR="00614D2D" w:rsidRDefault="00614D2D">
            <w:pPr>
              <w:pStyle w:val="PL"/>
              <w:tabs>
                <w:tab w:val="clear" w:pos="384"/>
              </w:tabs>
            </w:pPr>
            <w:r>
              <w:t>The first segment of the concatenated short message is sent to the SIM</w:t>
            </w:r>
          </w:p>
        </w:tc>
        <w:tc>
          <w:tcPr>
            <w:tcW w:w="2700"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Applet is triggered.</w:t>
            </w:r>
          </w:p>
        </w:tc>
        <w:tc>
          <w:tcPr>
            <w:tcW w:w="1800" w:type="dxa"/>
            <w:tcBorders>
              <w:top w:val="single" w:sz="4" w:space="0" w:color="auto"/>
              <w:left w:val="single" w:sz="4" w:space="0" w:color="auto"/>
              <w:bottom w:val="single" w:sz="4" w:space="0" w:color="auto"/>
              <w:right w:val="single" w:sz="4" w:space="0" w:color="auto"/>
            </w:tcBorders>
          </w:tcPr>
          <w:p w:rsidR="00614D2D" w:rsidRDefault="00614D2D"/>
        </w:tc>
      </w:tr>
      <w:tr w:rsidR="00614D2D" w:rsidTr="00614D2D">
        <w:tc>
          <w:tcPr>
            <w:tcW w:w="541" w:type="dxa"/>
            <w:tcBorders>
              <w:top w:val="single" w:sz="4" w:space="0" w:color="auto"/>
              <w:left w:val="single" w:sz="4" w:space="0" w:color="auto"/>
              <w:bottom w:val="single" w:sz="4" w:space="0" w:color="auto"/>
              <w:right w:val="single" w:sz="4" w:space="0" w:color="auto"/>
            </w:tcBorders>
            <w:hideMark/>
          </w:tcPr>
          <w:p w:rsidR="00614D2D" w:rsidRDefault="00614D2D">
            <w:pPr>
              <w:pStyle w:val="B1"/>
              <w:ind w:left="0" w:firstLine="0"/>
              <w:jc w:val="center"/>
              <w:rPr>
                <w:rFonts w:ascii="Arial" w:hAnsi="Arial" w:cs="Arial"/>
                <w:sz w:val="18"/>
              </w:rPr>
            </w:pPr>
            <w:r>
              <w:rPr>
                <w:rFonts w:ascii="Arial" w:hAnsi="Arial" w:cs="Arial"/>
                <w:sz w:val="18"/>
              </w:rPr>
              <w:t>3</w:t>
            </w:r>
          </w:p>
        </w:tc>
        <w:tc>
          <w:tcPr>
            <w:tcW w:w="4859" w:type="dxa"/>
            <w:tcBorders>
              <w:top w:val="single" w:sz="4" w:space="0" w:color="auto"/>
              <w:left w:val="single" w:sz="4" w:space="0" w:color="auto"/>
              <w:bottom w:val="single" w:sz="4" w:space="0" w:color="auto"/>
              <w:right w:val="single" w:sz="4" w:space="0" w:color="auto"/>
            </w:tcBorders>
            <w:hideMark/>
          </w:tcPr>
          <w:p w:rsidR="00614D2D" w:rsidRDefault="00614D2D">
            <w:pPr>
              <w:pStyle w:val="PL"/>
              <w:tabs>
                <w:tab w:val="clear" w:pos="384"/>
              </w:tabs>
            </w:pPr>
            <w:r>
              <w:t>Call the EnvelopeHanlder.getTheHandler()</w:t>
            </w:r>
          </w:p>
        </w:tc>
        <w:tc>
          <w:tcPr>
            <w:tcW w:w="2700"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No exception is thrown.</w:t>
            </w:r>
          </w:p>
        </w:tc>
        <w:tc>
          <w:tcPr>
            <w:tcW w:w="1800" w:type="dxa"/>
            <w:tcBorders>
              <w:top w:val="single" w:sz="4" w:space="0" w:color="auto"/>
              <w:left w:val="single" w:sz="4" w:space="0" w:color="auto"/>
              <w:bottom w:val="single" w:sz="4" w:space="0" w:color="auto"/>
              <w:right w:val="single" w:sz="4" w:space="0" w:color="auto"/>
            </w:tcBorders>
          </w:tcPr>
          <w:p w:rsidR="00614D2D" w:rsidRDefault="00614D2D"/>
        </w:tc>
      </w:tr>
      <w:tr w:rsidR="00614D2D" w:rsidTr="00614D2D">
        <w:tc>
          <w:tcPr>
            <w:tcW w:w="541" w:type="dxa"/>
            <w:tcBorders>
              <w:top w:val="single" w:sz="4" w:space="0" w:color="auto"/>
              <w:left w:val="single" w:sz="4" w:space="0" w:color="auto"/>
              <w:bottom w:val="single" w:sz="4" w:space="0" w:color="auto"/>
              <w:right w:val="single" w:sz="4" w:space="0" w:color="auto"/>
            </w:tcBorders>
            <w:hideMark/>
          </w:tcPr>
          <w:p w:rsidR="00614D2D" w:rsidRDefault="00614D2D">
            <w:pPr>
              <w:pStyle w:val="B1"/>
              <w:ind w:left="0" w:firstLine="0"/>
              <w:jc w:val="center"/>
              <w:rPr>
                <w:rFonts w:ascii="Arial" w:hAnsi="Arial" w:cs="Arial"/>
                <w:sz w:val="18"/>
              </w:rPr>
            </w:pPr>
            <w:r>
              <w:rPr>
                <w:rFonts w:ascii="Arial" w:hAnsi="Arial" w:cs="Arial"/>
                <w:sz w:val="18"/>
              </w:rPr>
              <w:t>4</w:t>
            </w:r>
          </w:p>
        </w:tc>
        <w:tc>
          <w:tcPr>
            <w:tcW w:w="4859" w:type="dxa"/>
            <w:tcBorders>
              <w:top w:val="single" w:sz="4" w:space="0" w:color="auto"/>
              <w:left w:val="single" w:sz="4" w:space="0" w:color="auto"/>
              <w:bottom w:val="single" w:sz="4" w:space="0" w:color="auto"/>
              <w:right w:val="single" w:sz="4" w:space="0" w:color="auto"/>
            </w:tcBorders>
            <w:hideMark/>
          </w:tcPr>
          <w:p w:rsidR="00614D2D" w:rsidRDefault="00614D2D">
            <w:pPr>
              <w:pStyle w:val="PL"/>
              <w:tabs>
                <w:tab w:val="clear" w:pos="384"/>
              </w:tabs>
            </w:pPr>
            <w:r>
              <w:t>Call the EnvelopeHandler.findTLV()to select the Dev Id, the adress and the TPDU TLV and the EnvelopeHandler.compareValue() to check each content.</w:t>
            </w:r>
          </w:p>
        </w:tc>
        <w:tc>
          <w:tcPr>
            <w:tcW w:w="2700"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Check that the message has been re-assembled in the correct order. Check that TP-UDL field is coded one octet. Check that the concatenation control header is not present in the message. Check the integrity of the message.</w:t>
            </w:r>
          </w:p>
        </w:tc>
        <w:tc>
          <w:tcPr>
            <w:tcW w:w="1800" w:type="dxa"/>
            <w:tcBorders>
              <w:top w:val="single" w:sz="4" w:space="0" w:color="auto"/>
              <w:left w:val="single" w:sz="4" w:space="0" w:color="auto"/>
              <w:bottom w:val="single" w:sz="4" w:space="0" w:color="auto"/>
              <w:right w:val="single" w:sz="4" w:space="0" w:color="auto"/>
            </w:tcBorders>
          </w:tcPr>
          <w:p w:rsidR="00614D2D" w:rsidRDefault="00614D2D"/>
        </w:tc>
      </w:tr>
      <w:tr w:rsidR="00614D2D" w:rsidTr="00614D2D">
        <w:tc>
          <w:tcPr>
            <w:tcW w:w="541" w:type="dxa"/>
            <w:tcBorders>
              <w:top w:val="single" w:sz="4" w:space="0" w:color="auto"/>
              <w:left w:val="single" w:sz="4" w:space="0" w:color="auto"/>
              <w:bottom w:val="single" w:sz="4" w:space="0" w:color="auto"/>
              <w:right w:val="single" w:sz="4" w:space="0" w:color="auto"/>
            </w:tcBorders>
            <w:hideMark/>
          </w:tcPr>
          <w:p w:rsidR="00614D2D" w:rsidRDefault="00614D2D">
            <w:pPr>
              <w:pStyle w:val="B1"/>
              <w:ind w:left="0" w:firstLine="0"/>
              <w:jc w:val="center"/>
              <w:rPr>
                <w:rFonts w:ascii="Arial" w:hAnsi="Arial" w:cs="Arial"/>
                <w:sz w:val="18"/>
              </w:rPr>
            </w:pPr>
            <w:r>
              <w:rPr>
                <w:rFonts w:ascii="Arial" w:hAnsi="Arial" w:cs="Arial"/>
                <w:sz w:val="18"/>
              </w:rPr>
              <w:t>5</w:t>
            </w:r>
          </w:p>
        </w:tc>
        <w:tc>
          <w:tcPr>
            <w:tcW w:w="4859" w:type="dxa"/>
            <w:tcBorders>
              <w:top w:val="single" w:sz="4" w:space="0" w:color="auto"/>
              <w:left w:val="single" w:sz="4" w:space="0" w:color="auto"/>
              <w:bottom w:val="single" w:sz="4" w:space="0" w:color="auto"/>
              <w:right w:val="single" w:sz="4" w:space="0" w:color="auto"/>
            </w:tcBorders>
            <w:hideMark/>
          </w:tcPr>
          <w:p w:rsidR="00614D2D" w:rsidRDefault="00614D2D">
            <w:pPr>
              <w:pStyle w:val="PL"/>
              <w:tabs>
                <w:tab w:val="clear" w:pos="384"/>
              </w:tabs>
            </w:pPr>
            <w:r>
              <w:t>A new concatenated formatted short message is sent to the SIM composed of two segments. The Address field of the first segment is different from the address field in the second segment.</w:t>
            </w:r>
          </w:p>
        </w:tc>
        <w:tc>
          <w:tcPr>
            <w:tcW w:w="2700"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Applet is triggered.</w:t>
            </w:r>
          </w:p>
        </w:tc>
        <w:tc>
          <w:tcPr>
            <w:tcW w:w="1800" w:type="dxa"/>
            <w:tcBorders>
              <w:top w:val="single" w:sz="4" w:space="0" w:color="auto"/>
              <w:left w:val="single" w:sz="4" w:space="0" w:color="auto"/>
              <w:bottom w:val="single" w:sz="4" w:space="0" w:color="auto"/>
              <w:right w:val="single" w:sz="4" w:space="0" w:color="auto"/>
            </w:tcBorders>
          </w:tcPr>
          <w:p w:rsidR="00614D2D" w:rsidRDefault="00614D2D"/>
        </w:tc>
      </w:tr>
      <w:tr w:rsidR="00614D2D" w:rsidTr="00614D2D">
        <w:tc>
          <w:tcPr>
            <w:tcW w:w="541" w:type="dxa"/>
            <w:tcBorders>
              <w:top w:val="single" w:sz="4" w:space="0" w:color="auto"/>
              <w:left w:val="single" w:sz="4" w:space="0" w:color="auto"/>
              <w:bottom w:val="single" w:sz="4" w:space="0" w:color="auto"/>
              <w:right w:val="single" w:sz="4" w:space="0" w:color="auto"/>
            </w:tcBorders>
            <w:hideMark/>
          </w:tcPr>
          <w:p w:rsidR="00614D2D" w:rsidRDefault="00614D2D">
            <w:pPr>
              <w:pStyle w:val="B1"/>
              <w:ind w:left="0" w:firstLine="0"/>
              <w:jc w:val="center"/>
              <w:rPr>
                <w:rFonts w:ascii="Arial" w:hAnsi="Arial" w:cs="Arial"/>
                <w:sz w:val="18"/>
              </w:rPr>
            </w:pPr>
            <w:r>
              <w:rPr>
                <w:rFonts w:ascii="Arial" w:hAnsi="Arial" w:cs="Arial"/>
                <w:sz w:val="18"/>
              </w:rPr>
              <w:t>6</w:t>
            </w:r>
          </w:p>
        </w:tc>
        <w:tc>
          <w:tcPr>
            <w:tcW w:w="4859" w:type="dxa"/>
            <w:tcBorders>
              <w:top w:val="single" w:sz="4" w:space="0" w:color="auto"/>
              <w:left w:val="single" w:sz="4" w:space="0" w:color="auto"/>
              <w:bottom w:val="single" w:sz="4" w:space="0" w:color="auto"/>
              <w:right w:val="single" w:sz="4" w:space="0" w:color="auto"/>
            </w:tcBorders>
            <w:hideMark/>
          </w:tcPr>
          <w:p w:rsidR="00614D2D" w:rsidRDefault="00614D2D">
            <w:pPr>
              <w:pStyle w:val="PL"/>
              <w:tabs>
                <w:tab w:val="clear" w:pos="384"/>
              </w:tabs>
            </w:pPr>
            <w:r>
              <w:t>Call the EnvelopeHandler.getTheHandler()</w:t>
            </w:r>
          </w:p>
        </w:tc>
        <w:tc>
          <w:tcPr>
            <w:tcW w:w="2700"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No exception is thrown.</w:t>
            </w:r>
          </w:p>
        </w:tc>
        <w:tc>
          <w:tcPr>
            <w:tcW w:w="1800" w:type="dxa"/>
            <w:tcBorders>
              <w:top w:val="single" w:sz="4" w:space="0" w:color="auto"/>
              <w:left w:val="single" w:sz="4" w:space="0" w:color="auto"/>
              <w:bottom w:val="single" w:sz="4" w:space="0" w:color="auto"/>
              <w:right w:val="single" w:sz="4" w:space="0" w:color="auto"/>
            </w:tcBorders>
          </w:tcPr>
          <w:p w:rsidR="00614D2D" w:rsidRDefault="00614D2D"/>
        </w:tc>
      </w:tr>
      <w:tr w:rsidR="00614D2D" w:rsidTr="00614D2D">
        <w:tc>
          <w:tcPr>
            <w:tcW w:w="541" w:type="dxa"/>
            <w:tcBorders>
              <w:top w:val="single" w:sz="4" w:space="0" w:color="auto"/>
              <w:left w:val="single" w:sz="4" w:space="0" w:color="auto"/>
              <w:bottom w:val="single" w:sz="4" w:space="0" w:color="auto"/>
              <w:right w:val="single" w:sz="4" w:space="0" w:color="auto"/>
            </w:tcBorders>
            <w:hideMark/>
          </w:tcPr>
          <w:p w:rsidR="00614D2D" w:rsidRDefault="00614D2D">
            <w:pPr>
              <w:pStyle w:val="B1"/>
              <w:ind w:left="0" w:firstLine="0"/>
              <w:jc w:val="center"/>
              <w:rPr>
                <w:rFonts w:ascii="Arial" w:hAnsi="Arial" w:cs="Arial"/>
                <w:sz w:val="18"/>
              </w:rPr>
            </w:pPr>
            <w:r>
              <w:rPr>
                <w:rFonts w:ascii="Arial" w:hAnsi="Arial" w:cs="Arial"/>
                <w:sz w:val="18"/>
              </w:rPr>
              <w:t>7</w:t>
            </w:r>
          </w:p>
        </w:tc>
        <w:tc>
          <w:tcPr>
            <w:tcW w:w="4859" w:type="dxa"/>
            <w:tcBorders>
              <w:top w:val="single" w:sz="4" w:space="0" w:color="auto"/>
              <w:left w:val="single" w:sz="4" w:space="0" w:color="auto"/>
              <w:bottom w:val="single" w:sz="4" w:space="0" w:color="auto"/>
              <w:right w:val="single" w:sz="4" w:space="0" w:color="auto"/>
            </w:tcBorders>
            <w:hideMark/>
          </w:tcPr>
          <w:p w:rsidR="00614D2D" w:rsidRDefault="00614D2D">
            <w:pPr>
              <w:pStyle w:val="PL"/>
              <w:tabs>
                <w:tab w:val="clear" w:pos="384"/>
              </w:tabs>
            </w:pPr>
            <w:r>
              <w:t>Call the EnvelopeHandler.findTLV()to select the the address TLV and the EnvelopeHandler.compareValue() to check its content.</w:t>
            </w:r>
          </w:p>
        </w:tc>
        <w:tc>
          <w:tcPr>
            <w:tcW w:w="2700"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Check that the address field of the message is equal to the address field of the second segment.</w:t>
            </w:r>
          </w:p>
        </w:tc>
        <w:tc>
          <w:tcPr>
            <w:tcW w:w="1800" w:type="dxa"/>
            <w:tcBorders>
              <w:top w:val="single" w:sz="4" w:space="0" w:color="auto"/>
              <w:left w:val="single" w:sz="4" w:space="0" w:color="auto"/>
              <w:bottom w:val="single" w:sz="4" w:space="0" w:color="auto"/>
              <w:right w:val="single" w:sz="4" w:space="0" w:color="auto"/>
            </w:tcBorders>
          </w:tcPr>
          <w:p w:rsidR="00614D2D" w:rsidRDefault="00614D2D"/>
        </w:tc>
      </w:tr>
      <w:tr w:rsidR="00614D2D" w:rsidTr="00614D2D">
        <w:tc>
          <w:tcPr>
            <w:tcW w:w="541" w:type="dxa"/>
            <w:tcBorders>
              <w:top w:val="single" w:sz="4" w:space="0" w:color="auto"/>
              <w:left w:val="single" w:sz="4" w:space="0" w:color="auto"/>
              <w:bottom w:val="single" w:sz="4" w:space="0" w:color="auto"/>
              <w:right w:val="single" w:sz="4" w:space="0" w:color="auto"/>
            </w:tcBorders>
            <w:hideMark/>
          </w:tcPr>
          <w:p w:rsidR="00614D2D" w:rsidRDefault="00614D2D">
            <w:pPr>
              <w:pStyle w:val="B1"/>
              <w:ind w:left="0" w:firstLine="0"/>
              <w:jc w:val="center"/>
              <w:rPr>
                <w:rFonts w:ascii="Arial" w:hAnsi="Arial" w:cs="Arial"/>
                <w:sz w:val="18"/>
              </w:rPr>
            </w:pPr>
            <w:r>
              <w:rPr>
                <w:rFonts w:ascii="Arial" w:hAnsi="Arial" w:cs="Arial"/>
                <w:sz w:val="18"/>
              </w:rPr>
              <w:t>8</w:t>
            </w:r>
          </w:p>
        </w:tc>
        <w:tc>
          <w:tcPr>
            <w:tcW w:w="4859" w:type="dxa"/>
            <w:tcBorders>
              <w:top w:val="single" w:sz="4" w:space="0" w:color="auto"/>
              <w:left w:val="single" w:sz="4" w:space="0" w:color="auto"/>
              <w:bottom w:val="single" w:sz="4" w:space="0" w:color="auto"/>
              <w:right w:val="single" w:sz="4" w:space="0" w:color="auto"/>
            </w:tcBorders>
            <w:hideMark/>
          </w:tcPr>
          <w:p w:rsidR="00614D2D" w:rsidRDefault="00614D2D">
            <w:pPr>
              <w:pStyle w:val="PL"/>
              <w:tabs>
                <w:tab w:val="clear" w:pos="384"/>
              </w:tabs>
            </w:pPr>
            <w:r>
              <w:t>A new concatenated formatted short message is sent to the SIM composed of two segments. Some TP_elements of the TP_DU of the first segment are different from the TP elements in the second segment.</w:t>
            </w:r>
          </w:p>
        </w:tc>
        <w:tc>
          <w:tcPr>
            <w:tcW w:w="2700"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Applet is triggered.</w:t>
            </w:r>
          </w:p>
        </w:tc>
        <w:tc>
          <w:tcPr>
            <w:tcW w:w="1800" w:type="dxa"/>
            <w:tcBorders>
              <w:top w:val="single" w:sz="4" w:space="0" w:color="auto"/>
              <w:left w:val="single" w:sz="4" w:space="0" w:color="auto"/>
              <w:bottom w:val="single" w:sz="4" w:space="0" w:color="auto"/>
              <w:right w:val="single" w:sz="4" w:space="0" w:color="auto"/>
            </w:tcBorders>
          </w:tcPr>
          <w:p w:rsidR="00614D2D" w:rsidRDefault="00614D2D"/>
        </w:tc>
      </w:tr>
      <w:tr w:rsidR="00614D2D" w:rsidTr="00614D2D">
        <w:tc>
          <w:tcPr>
            <w:tcW w:w="541" w:type="dxa"/>
            <w:tcBorders>
              <w:top w:val="single" w:sz="4" w:space="0" w:color="auto"/>
              <w:left w:val="single" w:sz="4" w:space="0" w:color="auto"/>
              <w:bottom w:val="single" w:sz="4" w:space="0" w:color="auto"/>
              <w:right w:val="single" w:sz="4" w:space="0" w:color="auto"/>
            </w:tcBorders>
            <w:hideMark/>
          </w:tcPr>
          <w:p w:rsidR="00614D2D" w:rsidRDefault="00614D2D">
            <w:pPr>
              <w:pStyle w:val="B1"/>
              <w:ind w:left="0" w:firstLine="0"/>
              <w:jc w:val="center"/>
              <w:rPr>
                <w:rFonts w:ascii="Arial" w:hAnsi="Arial" w:cs="Arial"/>
                <w:sz w:val="18"/>
              </w:rPr>
            </w:pPr>
            <w:r>
              <w:rPr>
                <w:rFonts w:ascii="Arial" w:hAnsi="Arial" w:cs="Arial"/>
                <w:sz w:val="18"/>
              </w:rPr>
              <w:t>9</w:t>
            </w:r>
          </w:p>
        </w:tc>
        <w:tc>
          <w:tcPr>
            <w:tcW w:w="4859" w:type="dxa"/>
            <w:tcBorders>
              <w:top w:val="single" w:sz="4" w:space="0" w:color="auto"/>
              <w:left w:val="single" w:sz="4" w:space="0" w:color="auto"/>
              <w:bottom w:val="single" w:sz="4" w:space="0" w:color="auto"/>
              <w:right w:val="single" w:sz="4" w:space="0" w:color="auto"/>
            </w:tcBorders>
            <w:hideMark/>
          </w:tcPr>
          <w:p w:rsidR="00614D2D" w:rsidRDefault="00614D2D">
            <w:pPr>
              <w:pStyle w:val="PL"/>
              <w:tabs>
                <w:tab w:val="clear" w:pos="384"/>
              </w:tabs>
            </w:pPr>
            <w:r>
              <w:t>Call the EnvelopeHandler.getTheHandler()</w:t>
            </w:r>
          </w:p>
        </w:tc>
        <w:tc>
          <w:tcPr>
            <w:tcW w:w="2700"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No exception is thrown.</w:t>
            </w:r>
          </w:p>
        </w:tc>
        <w:tc>
          <w:tcPr>
            <w:tcW w:w="1800" w:type="dxa"/>
            <w:tcBorders>
              <w:top w:val="single" w:sz="4" w:space="0" w:color="auto"/>
              <w:left w:val="single" w:sz="4" w:space="0" w:color="auto"/>
              <w:bottom w:val="single" w:sz="4" w:space="0" w:color="auto"/>
              <w:right w:val="single" w:sz="4" w:space="0" w:color="auto"/>
            </w:tcBorders>
          </w:tcPr>
          <w:p w:rsidR="00614D2D" w:rsidRDefault="00614D2D"/>
        </w:tc>
      </w:tr>
      <w:tr w:rsidR="00614D2D" w:rsidTr="00614D2D">
        <w:tc>
          <w:tcPr>
            <w:tcW w:w="541" w:type="dxa"/>
            <w:tcBorders>
              <w:top w:val="single" w:sz="4" w:space="0" w:color="auto"/>
              <w:left w:val="single" w:sz="4" w:space="0" w:color="auto"/>
              <w:bottom w:val="single" w:sz="4" w:space="0" w:color="auto"/>
              <w:right w:val="single" w:sz="4" w:space="0" w:color="auto"/>
            </w:tcBorders>
            <w:hideMark/>
          </w:tcPr>
          <w:p w:rsidR="00614D2D" w:rsidRDefault="00614D2D">
            <w:pPr>
              <w:pStyle w:val="B1"/>
              <w:ind w:left="0" w:firstLine="0"/>
              <w:jc w:val="center"/>
              <w:rPr>
                <w:rFonts w:ascii="Arial" w:hAnsi="Arial" w:cs="Arial"/>
                <w:sz w:val="18"/>
              </w:rPr>
            </w:pPr>
            <w:r>
              <w:rPr>
                <w:rFonts w:ascii="Arial" w:hAnsi="Arial" w:cs="Arial"/>
                <w:sz w:val="18"/>
              </w:rPr>
              <w:t>10</w:t>
            </w:r>
          </w:p>
        </w:tc>
        <w:tc>
          <w:tcPr>
            <w:tcW w:w="4859" w:type="dxa"/>
            <w:tcBorders>
              <w:top w:val="single" w:sz="4" w:space="0" w:color="auto"/>
              <w:left w:val="single" w:sz="4" w:space="0" w:color="auto"/>
              <w:bottom w:val="single" w:sz="4" w:space="0" w:color="auto"/>
              <w:right w:val="single" w:sz="4" w:space="0" w:color="auto"/>
            </w:tcBorders>
            <w:hideMark/>
          </w:tcPr>
          <w:p w:rsidR="00614D2D" w:rsidRDefault="00614D2D">
            <w:pPr>
              <w:pStyle w:val="PL"/>
              <w:tabs>
                <w:tab w:val="clear" w:pos="384"/>
              </w:tabs>
            </w:pPr>
            <w:r>
              <w:t>Call the EnvelopeHandler.findTLV()to select the the TP DU TLV and the EnvelopeHandler.compareValue() to check its TP elements.</w:t>
            </w:r>
          </w:p>
        </w:tc>
        <w:tc>
          <w:tcPr>
            <w:tcW w:w="2700"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Check that the TP elements of the message are equal to the ones of the second segment.</w:t>
            </w:r>
          </w:p>
        </w:tc>
        <w:tc>
          <w:tcPr>
            <w:tcW w:w="1800" w:type="dxa"/>
            <w:tcBorders>
              <w:top w:val="single" w:sz="4" w:space="0" w:color="auto"/>
              <w:left w:val="single" w:sz="4" w:space="0" w:color="auto"/>
              <w:bottom w:val="single" w:sz="4" w:space="0" w:color="auto"/>
              <w:right w:val="single" w:sz="4" w:space="0" w:color="auto"/>
            </w:tcBorders>
          </w:tcPr>
          <w:p w:rsidR="00614D2D" w:rsidRDefault="00614D2D"/>
        </w:tc>
      </w:tr>
      <w:tr w:rsidR="00614D2D" w:rsidTr="00614D2D">
        <w:tc>
          <w:tcPr>
            <w:tcW w:w="541" w:type="dxa"/>
            <w:tcBorders>
              <w:top w:val="single" w:sz="4" w:space="0" w:color="auto"/>
              <w:left w:val="single" w:sz="4" w:space="0" w:color="auto"/>
              <w:bottom w:val="single" w:sz="4" w:space="0" w:color="auto"/>
              <w:right w:val="single" w:sz="4" w:space="0" w:color="auto"/>
            </w:tcBorders>
            <w:hideMark/>
          </w:tcPr>
          <w:p w:rsidR="00614D2D" w:rsidRDefault="00614D2D">
            <w:pPr>
              <w:pStyle w:val="B1"/>
              <w:ind w:left="0" w:firstLine="0"/>
              <w:jc w:val="center"/>
              <w:rPr>
                <w:rFonts w:ascii="Arial" w:hAnsi="Arial" w:cs="Arial"/>
                <w:sz w:val="18"/>
              </w:rPr>
            </w:pPr>
            <w:r>
              <w:rPr>
                <w:rFonts w:ascii="Arial" w:hAnsi="Arial" w:cs="Arial"/>
                <w:sz w:val="18"/>
              </w:rPr>
              <w:t>11</w:t>
            </w:r>
          </w:p>
        </w:tc>
        <w:tc>
          <w:tcPr>
            <w:tcW w:w="4859" w:type="dxa"/>
            <w:tcBorders>
              <w:top w:val="single" w:sz="4" w:space="0" w:color="auto"/>
              <w:left w:val="single" w:sz="4" w:space="0" w:color="auto"/>
              <w:bottom w:val="single" w:sz="4" w:space="0" w:color="auto"/>
              <w:right w:val="single" w:sz="4" w:space="0" w:color="auto"/>
            </w:tcBorders>
            <w:hideMark/>
          </w:tcPr>
          <w:p w:rsidR="00614D2D" w:rsidRDefault="00614D2D">
            <w:pPr>
              <w:pStyle w:val="PL"/>
              <w:tabs>
                <w:tab w:val="clear" w:pos="384"/>
              </w:tabs>
            </w:pPr>
            <w:r>
              <w:t>Send a concatenated formatted short message (composed of 2 segment)with uncompressed 8 bits data.</w:t>
            </w:r>
          </w:p>
        </w:tc>
        <w:tc>
          <w:tcPr>
            <w:tcW w:w="2700"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Applet is triggered.</w:t>
            </w:r>
          </w:p>
        </w:tc>
        <w:tc>
          <w:tcPr>
            <w:tcW w:w="1800" w:type="dxa"/>
            <w:tcBorders>
              <w:top w:val="single" w:sz="4" w:space="0" w:color="auto"/>
              <w:left w:val="single" w:sz="4" w:space="0" w:color="auto"/>
              <w:bottom w:val="single" w:sz="4" w:space="0" w:color="auto"/>
              <w:right w:val="single" w:sz="4" w:space="0" w:color="auto"/>
            </w:tcBorders>
          </w:tcPr>
          <w:p w:rsidR="00614D2D" w:rsidRDefault="00614D2D"/>
        </w:tc>
      </w:tr>
      <w:tr w:rsidR="00614D2D" w:rsidTr="00614D2D">
        <w:tc>
          <w:tcPr>
            <w:tcW w:w="541" w:type="dxa"/>
            <w:tcBorders>
              <w:top w:val="single" w:sz="4" w:space="0" w:color="auto"/>
              <w:left w:val="single" w:sz="4" w:space="0" w:color="auto"/>
              <w:bottom w:val="single" w:sz="4" w:space="0" w:color="auto"/>
              <w:right w:val="single" w:sz="4" w:space="0" w:color="auto"/>
            </w:tcBorders>
          </w:tcPr>
          <w:p w:rsidR="00614D2D" w:rsidRDefault="00614D2D">
            <w:pPr>
              <w:pStyle w:val="B1"/>
              <w:ind w:left="0" w:firstLine="0"/>
              <w:jc w:val="center"/>
              <w:rPr>
                <w:rFonts w:ascii="Arial" w:hAnsi="Arial" w:cs="Arial"/>
                <w:sz w:val="18"/>
              </w:rPr>
            </w:pPr>
          </w:p>
        </w:tc>
        <w:tc>
          <w:tcPr>
            <w:tcW w:w="4859" w:type="dxa"/>
            <w:tcBorders>
              <w:top w:val="single" w:sz="4" w:space="0" w:color="auto"/>
              <w:left w:val="single" w:sz="4" w:space="0" w:color="auto"/>
              <w:bottom w:val="single" w:sz="4" w:space="0" w:color="auto"/>
              <w:right w:val="single" w:sz="4" w:space="0" w:color="auto"/>
            </w:tcBorders>
          </w:tcPr>
          <w:p w:rsidR="00614D2D" w:rsidRDefault="00614D2D">
            <w:pPr>
              <w:pStyle w:val="TAH"/>
            </w:pPr>
            <w:r>
              <w:t>Applet registration to EVENT_UN</w:t>
            </w:r>
            <w:r>
              <w:rPr>
                <w:iCs/>
              </w:rPr>
              <w:t>FORMATTED</w:t>
            </w:r>
            <w:r>
              <w:t>_SMS_PP_ENV and triggering</w:t>
            </w:r>
          </w:p>
          <w:p w:rsidR="00614D2D" w:rsidRDefault="00614D2D">
            <w:pPr>
              <w:pStyle w:val="PL"/>
            </w:pPr>
          </w:p>
          <w:p w:rsidR="00614D2D" w:rsidRDefault="00614D2D">
            <w:pPr>
              <w:pStyle w:val="PL"/>
            </w:pPr>
            <w:r>
              <w:t>Same test as 1 but with an unformatted SMS_PP envelope.</w:t>
            </w:r>
          </w:p>
          <w:p w:rsidR="00614D2D" w:rsidRDefault="00614D2D">
            <w:pPr>
              <w:pStyle w:val="PL"/>
            </w:pPr>
          </w:p>
          <w:p w:rsidR="00614D2D" w:rsidRDefault="00614D2D">
            <w:pPr>
              <w:pStyle w:val="PL"/>
            </w:pPr>
            <w:r>
              <w:t>A concatenated unformatted SMS_PP short message is sent to the SIM (composed of two segments).</w:t>
            </w:r>
          </w:p>
          <w:p w:rsidR="00614D2D" w:rsidRDefault="00614D2D">
            <w:pPr>
              <w:pStyle w:val="PL"/>
            </w:pPr>
          </w:p>
        </w:tc>
        <w:tc>
          <w:tcPr>
            <w:tcW w:w="2700" w:type="dxa"/>
            <w:tcBorders>
              <w:top w:val="single" w:sz="4" w:space="0" w:color="auto"/>
              <w:left w:val="single" w:sz="4" w:space="0" w:color="auto"/>
              <w:bottom w:val="single" w:sz="4" w:space="0" w:color="auto"/>
              <w:right w:val="single" w:sz="4" w:space="0" w:color="auto"/>
            </w:tcBorders>
          </w:tcPr>
          <w:p w:rsidR="00614D2D" w:rsidRDefault="00614D2D">
            <w:pPr>
              <w:pStyle w:val="TAL"/>
            </w:pPr>
          </w:p>
        </w:tc>
        <w:tc>
          <w:tcPr>
            <w:tcW w:w="1800" w:type="dxa"/>
            <w:tcBorders>
              <w:top w:val="single" w:sz="4" w:space="0" w:color="auto"/>
              <w:left w:val="single" w:sz="4" w:space="0" w:color="auto"/>
              <w:bottom w:val="single" w:sz="4" w:space="0" w:color="auto"/>
              <w:right w:val="single" w:sz="4" w:space="0" w:color="auto"/>
            </w:tcBorders>
          </w:tcPr>
          <w:p w:rsidR="00614D2D" w:rsidRDefault="00614D2D"/>
        </w:tc>
      </w:tr>
      <w:tr w:rsidR="00614D2D" w:rsidTr="00614D2D">
        <w:tc>
          <w:tcPr>
            <w:tcW w:w="541"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cs="Arial"/>
                <w:sz w:val="18"/>
                <w:lang w:val="en-GB"/>
              </w:rPr>
            </w:pPr>
            <w:r>
              <w:rPr>
                <w:rFonts w:ascii="Arial" w:hAnsi="Arial" w:cs="Arial"/>
                <w:sz w:val="18"/>
                <w:lang w:val="en-GB"/>
              </w:rPr>
              <w:t>12</w:t>
            </w:r>
          </w:p>
        </w:tc>
        <w:tc>
          <w:tcPr>
            <w:tcW w:w="4859" w:type="dxa"/>
            <w:tcBorders>
              <w:top w:val="single" w:sz="4" w:space="0" w:color="auto"/>
              <w:left w:val="single" w:sz="4" w:space="0" w:color="auto"/>
              <w:bottom w:val="single" w:sz="4" w:space="0" w:color="auto"/>
              <w:right w:val="single" w:sz="4" w:space="0" w:color="auto"/>
            </w:tcBorders>
          </w:tcPr>
          <w:p w:rsidR="00614D2D" w:rsidRDefault="00614D2D">
            <w:pPr>
              <w:pStyle w:val="PL"/>
              <w:tabs>
                <w:tab w:val="clear" w:pos="384"/>
              </w:tabs>
            </w:pPr>
            <w:r>
              <w:t>The second segment of a concatenated short message is sent to the SIM.</w:t>
            </w:r>
          </w:p>
          <w:p w:rsidR="00614D2D" w:rsidRDefault="00614D2D">
            <w:pPr>
              <w:pStyle w:val="PL"/>
              <w:tabs>
                <w:tab w:val="clear" w:pos="384"/>
              </w:tabs>
            </w:pPr>
          </w:p>
        </w:tc>
        <w:tc>
          <w:tcPr>
            <w:tcW w:w="2700"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Applet is not triggered.</w:t>
            </w:r>
          </w:p>
        </w:tc>
        <w:tc>
          <w:tcPr>
            <w:tcW w:w="1800" w:type="dxa"/>
            <w:tcBorders>
              <w:top w:val="single" w:sz="4" w:space="0" w:color="auto"/>
              <w:left w:val="single" w:sz="4" w:space="0" w:color="auto"/>
              <w:bottom w:val="single" w:sz="4" w:space="0" w:color="auto"/>
              <w:right w:val="single" w:sz="4" w:space="0" w:color="auto"/>
            </w:tcBorders>
          </w:tcPr>
          <w:p w:rsidR="00614D2D" w:rsidRDefault="00614D2D"/>
        </w:tc>
      </w:tr>
      <w:tr w:rsidR="00614D2D" w:rsidTr="00614D2D">
        <w:tc>
          <w:tcPr>
            <w:tcW w:w="541"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cs="Arial"/>
                <w:sz w:val="18"/>
                <w:lang w:val="en-GB"/>
              </w:rPr>
            </w:pPr>
            <w:r>
              <w:rPr>
                <w:rFonts w:ascii="Arial" w:hAnsi="Arial" w:cs="Arial"/>
                <w:sz w:val="18"/>
                <w:lang w:val="en-GB"/>
              </w:rPr>
              <w:t>13</w:t>
            </w:r>
          </w:p>
        </w:tc>
        <w:tc>
          <w:tcPr>
            <w:tcW w:w="4859" w:type="dxa"/>
            <w:tcBorders>
              <w:top w:val="single" w:sz="4" w:space="0" w:color="auto"/>
              <w:left w:val="single" w:sz="4" w:space="0" w:color="auto"/>
              <w:bottom w:val="single" w:sz="4" w:space="0" w:color="auto"/>
              <w:right w:val="single" w:sz="4" w:space="0" w:color="auto"/>
            </w:tcBorders>
            <w:hideMark/>
          </w:tcPr>
          <w:p w:rsidR="00614D2D" w:rsidRDefault="00614D2D">
            <w:pPr>
              <w:pStyle w:val="PL"/>
              <w:tabs>
                <w:tab w:val="clear" w:pos="384"/>
              </w:tabs>
            </w:pPr>
            <w:r>
              <w:t>The first segment of the concatenated short message is sent to the SIM</w:t>
            </w:r>
          </w:p>
        </w:tc>
        <w:tc>
          <w:tcPr>
            <w:tcW w:w="2700"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Applet is triggered.</w:t>
            </w:r>
          </w:p>
        </w:tc>
        <w:tc>
          <w:tcPr>
            <w:tcW w:w="1800" w:type="dxa"/>
            <w:tcBorders>
              <w:top w:val="single" w:sz="4" w:space="0" w:color="auto"/>
              <w:left w:val="single" w:sz="4" w:space="0" w:color="auto"/>
              <w:bottom w:val="single" w:sz="4" w:space="0" w:color="auto"/>
              <w:right w:val="single" w:sz="4" w:space="0" w:color="auto"/>
            </w:tcBorders>
          </w:tcPr>
          <w:p w:rsidR="00614D2D" w:rsidRDefault="00614D2D"/>
        </w:tc>
      </w:tr>
      <w:tr w:rsidR="00614D2D" w:rsidTr="00614D2D">
        <w:tc>
          <w:tcPr>
            <w:tcW w:w="541"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cs="Arial"/>
                <w:sz w:val="18"/>
                <w:lang w:val="en-GB"/>
              </w:rPr>
            </w:pPr>
            <w:r>
              <w:rPr>
                <w:rFonts w:ascii="Arial" w:hAnsi="Arial" w:cs="Arial"/>
                <w:sz w:val="18"/>
                <w:lang w:val="en-GB"/>
              </w:rPr>
              <w:t>14</w:t>
            </w:r>
          </w:p>
        </w:tc>
        <w:tc>
          <w:tcPr>
            <w:tcW w:w="4859" w:type="dxa"/>
            <w:tcBorders>
              <w:top w:val="single" w:sz="4" w:space="0" w:color="auto"/>
              <w:left w:val="single" w:sz="4" w:space="0" w:color="auto"/>
              <w:bottom w:val="single" w:sz="4" w:space="0" w:color="auto"/>
              <w:right w:val="single" w:sz="4" w:space="0" w:color="auto"/>
            </w:tcBorders>
            <w:hideMark/>
          </w:tcPr>
          <w:p w:rsidR="00614D2D" w:rsidRDefault="00614D2D">
            <w:pPr>
              <w:pStyle w:val="PL"/>
              <w:tabs>
                <w:tab w:val="clear" w:pos="384"/>
              </w:tabs>
            </w:pPr>
            <w:r>
              <w:t>Call the EnvelopeHanlder.getTheHandler()</w:t>
            </w:r>
          </w:p>
        </w:tc>
        <w:tc>
          <w:tcPr>
            <w:tcW w:w="2700"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No exception is thrown.</w:t>
            </w:r>
          </w:p>
        </w:tc>
        <w:tc>
          <w:tcPr>
            <w:tcW w:w="1800" w:type="dxa"/>
            <w:tcBorders>
              <w:top w:val="single" w:sz="4" w:space="0" w:color="auto"/>
              <w:left w:val="single" w:sz="4" w:space="0" w:color="auto"/>
              <w:bottom w:val="single" w:sz="4" w:space="0" w:color="auto"/>
              <w:right w:val="single" w:sz="4" w:space="0" w:color="auto"/>
            </w:tcBorders>
          </w:tcPr>
          <w:p w:rsidR="00614D2D" w:rsidRDefault="00614D2D"/>
        </w:tc>
      </w:tr>
      <w:tr w:rsidR="00614D2D" w:rsidTr="00614D2D">
        <w:tc>
          <w:tcPr>
            <w:tcW w:w="541"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cs="Arial"/>
                <w:sz w:val="18"/>
                <w:lang w:val="en-GB"/>
              </w:rPr>
            </w:pPr>
            <w:r>
              <w:rPr>
                <w:rFonts w:ascii="Arial" w:hAnsi="Arial" w:cs="Arial"/>
                <w:sz w:val="18"/>
                <w:lang w:val="en-GB"/>
              </w:rPr>
              <w:t>15</w:t>
            </w:r>
          </w:p>
        </w:tc>
        <w:tc>
          <w:tcPr>
            <w:tcW w:w="4859" w:type="dxa"/>
            <w:tcBorders>
              <w:top w:val="single" w:sz="4" w:space="0" w:color="auto"/>
              <w:left w:val="single" w:sz="4" w:space="0" w:color="auto"/>
              <w:bottom w:val="single" w:sz="4" w:space="0" w:color="auto"/>
              <w:right w:val="single" w:sz="4" w:space="0" w:color="auto"/>
            </w:tcBorders>
            <w:hideMark/>
          </w:tcPr>
          <w:p w:rsidR="00614D2D" w:rsidRDefault="00614D2D">
            <w:pPr>
              <w:pStyle w:val="PL"/>
              <w:tabs>
                <w:tab w:val="clear" w:pos="384"/>
              </w:tabs>
            </w:pPr>
            <w:r>
              <w:t>Call the EnvelopeHandler.findTLV()to select the Dev Id, the adress and the TPDU TLV and the EnvelopeHandler.compareValue() to check each content.</w:t>
            </w:r>
          </w:p>
        </w:tc>
        <w:tc>
          <w:tcPr>
            <w:tcW w:w="2700"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Check that the message has been re-assembled in the correct order. Check that TP-UDL field is coded one octet. Check that the concatenation control header is not present in the message. Check the integrity of the message.</w:t>
            </w:r>
          </w:p>
        </w:tc>
        <w:tc>
          <w:tcPr>
            <w:tcW w:w="1800" w:type="dxa"/>
            <w:tcBorders>
              <w:top w:val="single" w:sz="4" w:space="0" w:color="auto"/>
              <w:left w:val="single" w:sz="4" w:space="0" w:color="auto"/>
              <w:bottom w:val="single" w:sz="4" w:space="0" w:color="auto"/>
              <w:right w:val="single" w:sz="4" w:space="0" w:color="auto"/>
            </w:tcBorders>
          </w:tcPr>
          <w:p w:rsidR="00614D2D" w:rsidRDefault="00614D2D"/>
        </w:tc>
      </w:tr>
      <w:tr w:rsidR="00614D2D" w:rsidTr="00614D2D">
        <w:tc>
          <w:tcPr>
            <w:tcW w:w="541"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cs="Arial"/>
                <w:sz w:val="18"/>
                <w:lang w:val="en-GB"/>
              </w:rPr>
            </w:pPr>
            <w:r>
              <w:rPr>
                <w:rFonts w:ascii="Arial" w:hAnsi="Arial" w:cs="Arial"/>
                <w:sz w:val="18"/>
                <w:lang w:val="en-GB"/>
              </w:rPr>
              <w:t>16</w:t>
            </w:r>
          </w:p>
        </w:tc>
        <w:tc>
          <w:tcPr>
            <w:tcW w:w="4859" w:type="dxa"/>
            <w:tcBorders>
              <w:top w:val="single" w:sz="4" w:space="0" w:color="auto"/>
              <w:left w:val="single" w:sz="4" w:space="0" w:color="auto"/>
              <w:bottom w:val="single" w:sz="4" w:space="0" w:color="auto"/>
              <w:right w:val="single" w:sz="4" w:space="0" w:color="auto"/>
            </w:tcBorders>
            <w:hideMark/>
          </w:tcPr>
          <w:p w:rsidR="00614D2D" w:rsidRDefault="00614D2D">
            <w:pPr>
              <w:pStyle w:val="PL"/>
              <w:tabs>
                <w:tab w:val="clear" w:pos="384"/>
              </w:tabs>
            </w:pPr>
            <w:r>
              <w:t>A new concatenated formatted short message is sent to the SIM composed of two segments. The Address field of the first segment is different from the address field in the second segment.</w:t>
            </w:r>
          </w:p>
        </w:tc>
        <w:tc>
          <w:tcPr>
            <w:tcW w:w="2700"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Applet is triggered.</w:t>
            </w:r>
          </w:p>
        </w:tc>
        <w:tc>
          <w:tcPr>
            <w:tcW w:w="1800" w:type="dxa"/>
            <w:tcBorders>
              <w:top w:val="single" w:sz="4" w:space="0" w:color="auto"/>
              <w:left w:val="single" w:sz="4" w:space="0" w:color="auto"/>
              <w:bottom w:val="single" w:sz="4" w:space="0" w:color="auto"/>
              <w:right w:val="single" w:sz="4" w:space="0" w:color="auto"/>
            </w:tcBorders>
          </w:tcPr>
          <w:p w:rsidR="00614D2D" w:rsidRDefault="00614D2D"/>
        </w:tc>
      </w:tr>
      <w:tr w:rsidR="00614D2D" w:rsidTr="00614D2D">
        <w:tc>
          <w:tcPr>
            <w:tcW w:w="541"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cs="Arial"/>
                <w:sz w:val="18"/>
                <w:lang w:val="en-GB"/>
              </w:rPr>
            </w:pPr>
            <w:r>
              <w:rPr>
                <w:rFonts w:ascii="Arial" w:hAnsi="Arial" w:cs="Arial"/>
                <w:sz w:val="18"/>
                <w:lang w:val="en-GB"/>
              </w:rPr>
              <w:t>17</w:t>
            </w:r>
          </w:p>
        </w:tc>
        <w:tc>
          <w:tcPr>
            <w:tcW w:w="4859" w:type="dxa"/>
            <w:tcBorders>
              <w:top w:val="single" w:sz="4" w:space="0" w:color="auto"/>
              <w:left w:val="single" w:sz="4" w:space="0" w:color="auto"/>
              <w:bottom w:val="single" w:sz="4" w:space="0" w:color="auto"/>
              <w:right w:val="single" w:sz="4" w:space="0" w:color="auto"/>
            </w:tcBorders>
            <w:hideMark/>
          </w:tcPr>
          <w:p w:rsidR="00614D2D" w:rsidRDefault="00614D2D">
            <w:pPr>
              <w:pStyle w:val="PL"/>
              <w:tabs>
                <w:tab w:val="clear" w:pos="384"/>
              </w:tabs>
            </w:pPr>
            <w:r>
              <w:t>Call the EnvelopeHandler.getTheHandler()</w:t>
            </w:r>
          </w:p>
        </w:tc>
        <w:tc>
          <w:tcPr>
            <w:tcW w:w="2700"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No exception is thrown.</w:t>
            </w:r>
          </w:p>
        </w:tc>
        <w:tc>
          <w:tcPr>
            <w:tcW w:w="1800" w:type="dxa"/>
            <w:tcBorders>
              <w:top w:val="single" w:sz="4" w:space="0" w:color="auto"/>
              <w:left w:val="single" w:sz="4" w:space="0" w:color="auto"/>
              <w:bottom w:val="single" w:sz="4" w:space="0" w:color="auto"/>
              <w:right w:val="single" w:sz="4" w:space="0" w:color="auto"/>
            </w:tcBorders>
          </w:tcPr>
          <w:p w:rsidR="00614D2D" w:rsidRDefault="00614D2D"/>
        </w:tc>
      </w:tr>
      <w:tr w:rsidR="00614D2D" w:rsidTr="00614D2D">
        <w:tc>
          <w:tcPr>
            <w:tcW w:w="541"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cs="Arial"/>
                <w:sz w:val="18"/>
                <w:lang w:val="en-GB"/>
              </w:rPr>
            </w:pPr>
            <w:r>
              <w:rPr>
                <w:rFonts w:ascii="Arial" w:hAnsi="Arial" w:cs="Arial"/>
                <w:sz w:val="18"/>
                <w:lang w:val="en-GB"/>
              </w:rPr>
              <w:t>18</w:t>
            </w:r>
          </w:p>
        </w:tc>
        <w:tc>
          <w:tcPr>
            <w:tcW w:w="4859" w:type="dxa"/>
            <w:tcBorders>
              <w:top w:val="single" w:sz="4" w:space="0" w:color="auto"/>
              <w:left w:val="single" w:sz="4" w:space="0" w:color="auto"/>
              <w:bottom w:val="single" w:sz="4" w:space="0" w:color="auto"/>
              <w:right w:val="single" w:sz="4" w:space="0" w:color="auto"/>
            </w:tcBorders>
            <w:hideMark/>
          </w:tcPr>
          <w:p w:rsidR="00614D2D" w:rsidRDefault="00614D2D">
            <w:pPr>
              <w:pStyle w:val="PL"/>
              <w:tabs>
                <w:tab w:val="clear" w:pos="384"/>
              </w:tabs>
            </w:pPr>
            <w:r>
              <w:t>Call the EnvelopeHandler.findTLV()to select the the address TLV and the EnvelopeHandler.compareValue() to check its content.</w:t>
            </w:r>
          </w:p>
        </w:tc>
        <w:tc>
          <w:tcPr>
            <w:tcW w:w="2700"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Check that the address field of the message is equal to the address field of the second segment.</w:t>
            </w:r>
          </w:p>
        </w:tc>
        <w:tc>
          <w:tcPr>
            <w:tcW w:w="1800" w:type="dxa"/>
            <w:tcBorders>
              <w:top w:val="single" w:sz="4" w:space="0" w:color="auto"/>
              <w:left w:val="single" w:sz="4" w:space="0" w:color="auto"/>
              <w:bottom w:val="single" w:sz="4" w:space="0" w:color="auto"/>
              <w:right w:val="single" w:sz="4" w:space="0" w:color="auto"/>
            </w:tcBorders>
          </w:tcPr>
          <w:p w:rsidR="00614D2D" w:rsidRDefault="00614D2D"/>
        </w:tc>
      </w:tr>
      <w:tr w:rsidR="00614D2D" w:rsidTr="00614D2D">
        <w:tc>
          <w:tcPr>
            <w:tcW w:w="541"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cs="Arial"/>
                <w:sz w:val="18"/>
                <w:lang w:val="en-GB"/>
              </w:rPr>
            </w:pPr>
            <w:r>
              <w:rPr>
                <w:rFonts w:ascii="Arial" w:hAnsi="Arial" w:cs="Arial"/>
                <w:sz w:val="18"/>
                <w:lang w:val="en-GB"/>
              </w:rPr>
              <w:t>19</w:t>
            </w:r>
          </w:p>
        </w:tc>
        <w:tc>
          <w:tcPr>
            <w:tcW w:w="4859" w:type="dxa"/>
            <w:tcBorders>
              <w:top w:val="single" w:sz="4" w:space="0" w:color="auto"/>
              <w:left w:val="single" w:sz="4" w:space="0" w:color="auto"/>
              <w:bottom w:val="single" w:sz="4" w:space="0" w:color="auto"/>
              <w:right w:val="single" w:sz="4" w:space="0" w:color="auto"/>
            </w:tcBorders>
            <w:hideMark/>
          </w:tcPr>
          <w:p w:rsidR="00614D2D" w:rsidRDefault="00614D2D">
            <w:pPr>
              <w:pStyle w:val="PL"/>
              <w:tabs>
                <w:tab w:val="clear" w:pos="384"/>
              </w:tabs>
            </w:pPr>
            <w:r>
              <w:t>A new concatenated unformatted short message is sent to the SIM composed of two segments. Some TP_elements of the TP_DU of the first segment are different from the TP_elements in the second segment.</w:t>
            </w:r>
          </w:p>
        </w:tc>
        <w:tc>
          <w:tcPr>
            <w:tcW w:w="2700"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Applet is triggered.</w:t>
            </w:r>
          </w:p>
        </w:tc>
        <w:tc>
          <w:tcPr>
            <w:tcW w:w="1800" w:type="dxa"/>
            <w:tcBorders>
              <w:top w:val="single" w:sz="4" w:space="0" w:color="auto"/>
              <w:left w:val="single" w:sz="4" w:space="0" w:color="auto"/>
              <w:bottom w:val="single" w:sz="4" w:space="0" w:color="auto"/>
              <w:right w:val="single" w:sz="4" w:space="0" w:color="auto"/>
            </w:tcBorders>
          </w:tcPr>
          <w:p w:rsidR="00614D2D" w:rsidRDefault="00614D2D"/>
        </w:tc>
      </w:tr>
      <w:tr w:rsidR="00614D2D" w:rsidTr="00614D2D">
        <w:tc>
          <w:tcPr>
            <w:tcW w:w="541"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cs="Arial"/>
                <w:sz w:val="18"/>
                <w:lang w:val="en-GB"/>
              </w:rPr>
            </w:pPr>
            <w:r>
              <w:rPr>
                <w:rFonts w:ascii="Arial" w:hAnsi="Arial" w:cs="Arial"/>
                <w:sz w:val="18"/>
                <w:lang w:val="en-GB"/>
              </w:rPr>
              <w:t>20</w:t>
            </w:r>
          </w:p>
        </w:tc>
        <w:tc>
          <w:tcPr>
            <w:tcW w:w="4859" w:type="dxa"/>
            <w:tcBorders>
              <w:top w:val="single" w:sz="4" w:space="0" w:color="auto"/>
              <w:left w:val="single" w:sz="4" w:space="0" w:color="auto"/>
              <w:bottom w:val="single" w:sz="4" w:space="0" w:color="auto"/>
              <w:right w:val="single" w:sz="4" w:space="0" w:color="auto"/>
            </w:tcBorders>
            <w:hideMark/>
          </w:tcPr>
          <w:p w:rsidR="00614D2D" w:rsidRDefault="00614D2D">
            <w:pPr>
              <w:pStyle w:val="PL"/>
              <w:tabs>
                <w:tab w:val="clear" w:pos="384"/>
              </w:tabs>
            </w:pPr>
            <w:r>
              <w:t>Call the EnvelopeHandler.getTheHandler()</w:t>
            </w:r>
          </w:p>
        </w:tc>
        <w:tc>
          <w:tcPr>
            <w:tcW w:w="2700"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No exception is thrown.</w:t>
            </w:r>
          </w:p>
        </w:tc>
        <w:tc>
          <w:tcPr>
            <w:tcW w:w="1800" w:type="dxa"/>
            <w:tcBorders>
              <w:top w:val="single" w:sz="4" w:space="0" w:color="auto"/>
              <w:left w:val="single" w:sz="4" w:space="0" w:color="auto"/>
              <w:bottom w:val="single" w:sz="4" w:space="0" w:color="auto"/>
              <w:right w:val="single" w:sz="4" w:space="0" w:color="auto"/>
            </w:tcBorders>
          </w:tcPr>
          <w:p w:rsidR="00614D2D" w:rsidRDefault="00614D2D"/>
        </w:tc>
      </w:tr>
      <w:tr w:rsidR="00614D2D" w:rsidTr="00614D2D">
        <w:tc>
          <w:tcPr>
            <w:tcW w:w="541"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cs="Arial"/>
                <w:sz w:val="18"/>
                <w:lang w:val="en-GB"/>
              </w:rPr>
            </w:pPr>
            <w:r>
              <w:rPr>
                <w:rFonts w:ascii="Arial" w:hAnsi="Arial" w:cs="Arial"/>
                <w:sz w:val="18"/>
                <w:lang w:val="en-GB"/>
              </w:rPr>
              <w:t>21</w:t>
            </w:r>
          </w:p>
        </w:tc>
        <w:tc>
          <w:tcPr>
            <w:tcW w:w="4859" w:type="dxa"/>
            <w:tcBorders>
              <w:top w:val="single" w:sz="4" w:space="0" w:color="auto"/>
              <w:left w:val="single" w:sz="4" w:space="0" w:color="auto"/>
              <w:bottom w:val="single" w:sz="4" w:space="0" w:color="auto"/>
              <w:right w:val="single" w:sz="4" w:space="0" w:color="auto"/>
            </w:tcBorders>
            <w:hideMark/>
          </w:tcPr>
          <w:p w:rsidR="00614D2D" w:rsidRDefault="00614D2D">
            <w:pPr>
              <w:pStyle w:val="PL"/>
              <w:tabs>
                <w:tab w:val="clear" w:pos="384"/>
              </w:tabs>
            </w:pPr>
            <w:r>
              <w:t>Call the EnvelopeHandler.findTLV()to select the the TP DU TLV and the EnvelopeHandler.compareValue() to check its TP elements.</w:t>
            </w:r>
          </w:p>
        </w:tc>
        <w:tc>
          <w:tcPr>
            <w:tcW w:w="2700"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Check that the TP elements of the message are equal to the ones of the second segment.</w:t>
            </w:r>
          </w:p>
        </w:tc>
        <w:tc>
          <w:tcPr>
            <w:tcW w:w="1800" w:type="dxa"/>
            <w:tcBorders>
              <w:top w:val="single" w:sz="4" w:space="0" w:color="auto"/>
              <w:left w:val="single" w:sz="4" w:space="0" w:color="auto"/>
              <w:bottom w:val="single" w:sz="4" w:space="0" w:color="auto"/>
              <w:right w:val="single" w:sz="4" w:space="0" w:color="auto"/>
            </w:tcBorders>
          </w:tcPr>
          <w:p w:rsidR="00614D2D" w:rsidRDefault="00614D2D"/>
        </w:tc>
      </w:tr>
      <w:tr w:rsidR="00614D2D" w:rsidTr="00614D2D">
        <w:tc>
          <w:tcPr>
            <w:tcW w:w="541" w:type="dxa"/>
            <w:tcBorders>
              <w:top w:val="single" w:sz="4" w:space="0" w:color="auto"/>
              <w:left w:val="single" w:sz="4" w:space="0" w:color="auto"/>
              <w:bottom w:val="single" w:sz="4" w:space="0" w:color="auto"/>
              <w:right w:val="single" w:sz="4" w:space="0" w:color="auto"/>
            </w:tcBorders>
            <w:hideMark/>
          </w:tcPr>
          <w:p w:rsidR="00614D2D" w:rsidRDefault="00614D2D">
            <w:pPr>
              <w:pStyle w:val="textcell"/>
              <w:rPr>
                <w:rFonts w:ascii="Arial" w:hAnsi="Arial" w:cs="Arial"/>
                <w:sz w:val="18"/>
                <w:lang w:val="en-GB"/>
              </w:rPr>
            </w:pPr>
            <w:r>
              <w:rPr>
                <w:rFonts w:ascii="Arial" w:hAnsi="Arial" w:cs="Arial"/>
                <w:sz w:val="18"/>
                <w:lang w:val="en-GB"/>
              </w:rPr>
              <w:t>22</w:t>
            </w:r>
          </w:p>
        </w:tc>
        <w:tc>
          <w:tcPr>
            <w:tcW w:w="4859" w:type="dxa"/>
            <w:tcBorders>
              <w:top w:val="single" w:sz="4" w:space="0" w:color="auto"/>
              <w:left w:val="single" w:sz="4" w:space="0" w:color="auto"/>
              <w:bottom w:val="single" w:sz="4" w:space="0" w:color="auto"/>
              <w:right w:val="single" w:sz="4" w:space="0" w:color="auto"/>
            </w:tcBorders>
            <w:hideMark/>
          </w:tcPr>
          <w:p w:rsidR="00614D2D" w:rsidRDefault="00614D2D">
            <w:pPr>
              <w:pStyle w:val="PL"/>
              <w:tabs>
                <w:tab w:val="clear" w:pos="384"/>
              </w:tabs>
            </w:pPr>
            <w:r>
              <w:t>Send a concatenated unformatted short message (composed of 2 segments) with uncompressed UCS2 data.</w:t>
            </w:r>
          </w:p>
        </w:tc>
        <w:tc>
          <w:tcPr>
            <w:tcW w:w="2700"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Applet is triggered.</w:t>
            </w:r>
          </w:p>
        </w:tc>
        <w:tc>
          <w:tcPr>
            <w:tcW w:w="1800" w:type="dxa"/>
            <w:tcBorders>
              <w:top w:val="single" w:sz="4" w:space="0" w:color="auto"/>
              <w:left w:val="single" w:sz="4" w:space="0" w:color="auto"/>
              <w:bottom w:val="single" w:sz="4" w:space="0" w:color="auto"/>
              <w:right w:val="single" w:sz="4" w:space="0" w:color="auto"/>
            </w:tcBorders>
          </w:tcPr>
          <w:p w:rsidR="00614D2D" w:rsidRDefault="00614D2D"/>
        </w:tc>
      </w:tr>
    </w:tbl>
    <w:p w:rsidR="00614D2D" w:rsidRDefault="00614D2D" w:rsidP="00614D2D">
      <w:pPr>
        <w:pStyle w:val="H6"/>
      </w:pPr>
      <w:r>
        <w:t>6.3.11.4</w:t>
      </w:r>
      <w:r>
        <w:tab/>
        <w:t>Test Coverage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76"/>
        <w:gridCol w:w="2196"/>
      </w:tblGrid>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CRR number</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case number</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N1</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1,2, 3, 5, 6, 8, 9, 12, 13, 14, 16, 17, 19, 20</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N2</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4,15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N3</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 xml:space="preserve">7,10, 18, 21 </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N4</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4,15</w:t>
            </w:r>
          </w:p>
        </w:tc>
      </w:tr>
      <w:tr w:rsidR="00614D2D" w:rsidTr="00614D2D">
        <w:trPr>
          <w:jc w:val="center"/>
        </w:trPr>
        <w:tc>
          <w:tcPr>
            <w:tcW w:w="227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N5</w:t>
            </w:r>
          </w:p>
        </w:tc>
        <w:tc>
          <w:tcPr>
            <w:tcW w:w="2196"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11,22</w:t>
            </w:r>
          </w:p>
        </w:tc>
      </w:tr>
    </w:tbl>
    <w:p w:rsidR="00614D2D" w:rsidRDefault="00614D2D" w:rsidP="00614D2D"/>
    <w:p w:rsidR="00614D2D" w:rsidRDefault="00614D2D" w:rsidP="00614D2D">
      <w:pPr>
        <w:pStyle w:val="Heading8"/>
        <w:keepNext w:val="0"/>
        <w:keepLines w:val="0"/>
      </w:pPr>
      <w:r>
        <w:br w:type="page"/>
      </w:r>
      <w:bookmarkStart w:id="750" w:name="_Toc51826892"/>
      <w:bookmarkStart w:id="751" w:name="_Toc117070573"/>
      <w:bookmarkStart w:id="752" w:name="_Toc51828335"/>
      <w:r>
        <w:t>Annex A (normative):</w:t>
      </w:r>
      <w:r>
        <w:br/>
        <w:t>Class and Methods AID numbering and acronyms</w:t>
      </w:r>
      <w:bookmarkEnd w:id="750"/>
      <w:bookmarkEnd w:id="751"/>
      <w:bookmarkEnd w:id="752"/>
    </w:p>
    <w:p w:rsidR="00614D2D" w:rsidRDefault="00614D2D" w:rsidP="00614D2D">
      <w:pPr>
        <w:pStyle w:val="Heading1"/>
        <w:keepNext w:val="0"/>
        <w:keepLines w:val="0"/>
      </w:pPr>
      <w:bookmarkStart w:id="753" w:name="_Toc51826893"/>
      <w:bookmarkStart w:id="754" w:name="_Toc117070574"/>
      <w:bookmarkStart w:id="755" w:name="_Toc51828336"/>
      <w:r>
        <w:t>A.1</w:t>
      </w:r>
      <w:r>
        <w:tab/>
        <w:t>Sim.access</w:t>
      </w:r>
      <w:bookmarkEnd w:id="753"/>
      <w:bookmarkEnd w:id="754"/>
      <w:bookmarkEnd w:id="7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5173"/>
        <w:gridCol w:w="2268"/>
        <w:gridCol w:w="2268"/>
      </w:tblGrid>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Class Name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Acronyms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Numbering on 5 bits</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SIMView</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SVW</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00001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SIMSystem</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SSY</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00010</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SIMViewException</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SVE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00011</w:t>
            </w:r>
          </w:p>
        </w:tc>
      </w:tr>
    </w:tbl>
    <w:p w:rsidR="00614D2D" w:rsidRDefault="00614D2D" w:rsidP="00614D2D"/>
    <w:p w:rsidR="00614D2D" w:rsidRDefault="00614D2D" w:rsidP="00614D2D">
      <w:pPr>
        <w:pStyle w:val="Heading2"/>
        <w:keepNext w:val="0"/>
        <w:keepLines w:val="0"/>
      </w:pPr>
      <w:bookmarkStart w:id="756" w:name="_Toc51826894"/>
      <w:bookmarkStart w:id="757" w:name="_Toc117070575"/>
      <w:bookmarkStart w:id="758" w:name="_Toc51828337"/>
      <w:r>
        <w:t>A.1.1</w:t>
      </w:r>
      <w:r>
        <w:tab/>
        <w:t>SIMView methods</w:t>
      </w:r>
      <w:bookmarkEnd w:id="756"/>
      <w:bookmarkEnd w:id="757"/>
      <w:bookmarkEnd w:id="7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5147"/>
        <w:gridCol w:w="2268"/>
        <w:gridCol w:w="2268"/>
      </w:tblGrid>
      <w:tr w:rsidR="00614D2D" w:rsidTr="00614D2D">
        <w:trPr>
          <w:tblHeader/>
          <w:jc w:val="center"/>
        </w:trPr>
        <w:tc>
          <w:tcPr>
            <w:tcW w:w="5147"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Method Name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Acronyms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Numbering on 6 bits</w:t>
            </w:r>
          </w:p>
        </w:tc>
      </w:tr>
      <w:tr w:rsidR="00614D2D" w:rsidTr="00614D2D">
        <w:trPr>
          <w:jc w:val="center"/>
        </w:trPr>
        <w:tc>
          <w:tcPr>
            <w:tcW w:w="5147"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static final Constants</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000001</w:t>
            </w:r>
          </w:p>
        </w:tc>
      </w:tr>
      <w:tr w:rsidR="00614D2D" w:rsidTr="00614D2D">
        <w:trPr>
          <w:jc w:val="center"/>
        </w:trPr>
        <w:tc>
          <w:tcPr>
            <w:tcW w:w="5147"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short increase(byte[] incr, short incrOffset, byte[] resp, short respOffset)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INCR_BS_BS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000010</w:t>
            </w:r>
          </w:p>
        </w:tc>
      </w:tr>
      <w:tr w:rsidR="00614D2D" w:rsidTr="00614D2D">
        <w:trPr>
          <w:jc w:val="center"/>
        </w:trPr>
        <w:tc>
          <w:tcPr>
            <w:tcW w:w="5147"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void invalidate()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INVL</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000011</w:t>
            </w:r>
          </w:p>
        </w:tc>
      </w:tr>
      <w:tr w:rsidR="00614D2D" w:rsidTr="00614D2D">
        <w:trPr>
          <w:jc w:val="center"/>
        </w:trPr>
        <w:tc>
          <w:tcPr>
            <w:tcW w:w="5147"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void readBinary(short fileOffset, byte[] resp, short respOffset, short respLength)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REDBS_BSS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000100</w:t>
            </w:r>
          </w:p>
        </w:tc>
      </w:tr>
      <w:tr w:rsidR="00614D2D" w:rsidTr="00614D2D">
        <w:trPr>
          <w:jc w:val="center"/>
        </w:trPr>
        <w:tc>
          <w:tcPr>
            <w:tcW w:w="5147"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short readRecord(short recNumber, byte mode, short recOffset, byte[] resp, short respOffset, short respLength)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REDRSBS_BSS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000101</w:t>
            </w:r>
          </w:p>
        </w:tc>
      </w:tr>
      <w:tr w:rsidR="00614D2D" w:rsidTr="00614D2D">
        <w:trPr>
          <w:jc w:val="center"/>
        </w:trPr>
        <w:tc>
          <w:tcPr>
            <w:tcW w:w="5147"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void rehabilitate()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REHA</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000110</w:t>
            </w:r>
          </w:p>
        </w:tc>
      </w:tr>
      <w:tr w:rsidR="00614D2D" w:rsidTr="00614D2D">
        <w:trPr>
          <w:jc w:val="center"/>
        </w:trPr>
        <w:tc>
          <w:tcPr>
            <w:tcW w:w="5147" w:type="dxa"/>
            <w:tcBorders>
              <w:top w:val="nil"/>
              <w:left w:val="single" w:sz="4" w:space="0" w:color="auto"/>
              <w:bottom w:val="single" w:sz="4" w:space="0" w:color="auto"/>
              <w:right w:val="single" w:sz="4" w:space="0" w:color="auto"/>
            </w:tcBorders>
            <w:hideMark/>
          </w:tcPr>
          <w:p w:rsidR="00614D2D" w:rsidRDefault="00614D2D">
            <w:pPr>
              <w:pStyle w:val="PL"/>
              <w:rPr>
                <w:noProof w:val="0"/>
              </w:rPr>
            </w:pPr>
            <w:r>
              <w:rPr>
                <w:noProof w:val="0"/>
              </w:rPr>
              <w:t>short seek(byte mode, byte[] patt, short pattOffset, short pattLength)</w:t>
            </w:r>
          </w:p>
        </w:tc>
        <w:tc>
          <w:tcPr>
            <w:tcW w:w="2268" w:type="dxa"/>
            <w:tcBorders>
              <w:top w:val="nil"/>
              <w:left w:val="single" w:sz="4" w:space="0" w:color="auto"/>
              <w:bottom w:val="single" w:sz="4" w:space="0" w:color="auto"/>
              <w:right w:val="single" w:sz="4" w:space="0" w:color="auto"/>
            </w:tcBorders>
            <w:hideMark/>
          </w:tcPr>
          <w:p w:rsidR="00614D2D" w:rsidRDefault="00614D2D">
            <w:pPr>
              <w:pStyle w:val="TAC"/>
              <w:keepNext w:val="0"/>
              <w:keepLines w:val="0"/>
            </w:pPr>
            <w:r>
              <w:t>SEEKB_BSS</w:t>
            </w:r>
          </w:p>
        </w:tc>
        <w:tc>
          <w:tcPr>
            <w:tcW w:w="2268" w:type="dxa"/>
            <w:tcBorders>
              <w:top w:val="nil"/>
              <w:left w:val="single" w:sz="4" w:space="0" w:color="auto"/>
              <w:bottom w:val="single" w:sz="4" w:space="0" w:color="auto"/>
              <w:right w:val="single" w:sz="4" w:space="0" w:color="auto"/>
            </w:tcBorders>
            <w:hideMark/>
          </w:tcPr>
          <w:p w:rsidR="00614D2D" w:rsidRDefault="00614D2D">
            <w:pPr>
              <w:pStyle w:val="TAC"/>
              <w:keepNext w:val="0"/>
              <w:keepLines w:val="0"/>
            </w:pPr>
            <w:r>
              <w:t>000111</w:t>
            </w:r>
          </w:p>
        </w:tc>
      </w:tr>
      <w:tr w:rsidR="00614D2D" w:rsidTr="00614D2D">
        <w:trPr>
          <w:jc w:val="center"/>
        </w:trPr>
        <w:tc>
          <w:tcPr>
            <w:tcW w:w="5147"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void select(short fid)</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SLCTS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001000</w:t>
            </w:r>
          </w:p>
        </w:tc>
      </w:tr>
      <w:tr w:rsidR="00614D2D" w:rsidTr="00614D2D">
        <w:trPr>
          <w:jc w:val="center"/>
        </w:trPr>
        <w:tc>
          <w:tcPr>
            <w:tcW w:w="5147"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short select(short fid, byte[] fci, short fciOffset, short fciLength)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SLCTS_BSS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001001</w:t>
            </w:r>
          </w:p>
        </w:tc>
      </w:tr>
      <w:tr w:rsidR="00614D2D" w:rsidTr="00614D2D">
        <w:trPr>
          <w:jc w:val="center"/>
        </w:trPr>
        <w:tc>
          <w:tcPr>
            <w:tcW w:w="5147"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short status(byte[] fci, short fciOffset, short fciLength)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STAT_BSS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001010</w:t>
            </w:r>
          </w:p>
        </w:tc>
      </w:tr>
      <w:tr w:rsidR="00614D2D" w:rsidTr="00614D2D">
        <w:trPr>
          <w:jc w:val="center"/>
        </w:trPr>
        <w:tc>
          <w:tcPr>
            <w:tcW w:w="5147"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short updateBinary(short fileOffset, byte[] data, short dataOffset, short dataLength)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UPDBS_BSS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001011</w:t>
            </w:r>
          </w:p>
        </w:tc>
      </w:tr>
      <w:tr w:rsidR="00614D2D" w:rsidTr="00614D2D">
        <w:trPr>
          <w:jc w:val="center"/>
        </w:trPr>
        <w:tc>
          <w:tcPr>
            <w:tcW w:w="5147"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void updateRecord(short recNumber, byte mode, short recOffset, byte[] data, short dataOffset, short dataLength)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UPDRSBS_BSS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001100</w:t>
            </w:r>
          </w:p>
        </w:tc>
      </w:tr>
    </w:tbl>
    <w:p w:rsidR="00614D2D" w:rsidRDefault="00614D2D" w:rsidP="00614D2D"/>
    <w:p w:rsidR="00614D2D" w:rsidRDefault="00614D2D" w:rsidP="00614D2D">
      <w:pPr>
        <w:pStyle w:val="Heading2"/>
        <w:keepNext w:val="0"/>
        <w:keepLines w:val="0"/>
      </w:pPr>
      <w:bookmarkStart w:id="759" w:name="_Toc51826895"/>
      <w:bookmarkStart w:id="760" w:name="_Toc117070576"/>
      <w:bookmarkStart w:id="761" w:name="_Toc51828338"/>
      <w:r>
        <w:t>A.1.2</w:t>
      </w:r>
      <w:r>
        <w:tab/>
        <w:t>SIMSystem methods</w:t>
      </w:r>
      <w:bookmarkEnd w:id="759"/>
      <w:bookmarkEnd w:id="760"/>
      <w:bookmarkEnd w:id="7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5156"/>
        <w:gridCol w:w="2268"/>
        <w:gridCol w:w="2263"/>
      </w:tblGrid>
      <w:tr w:rsidR="00614D2D" w:rsidTr="00614D2D">
        <w:trPr>
          <w:jc w:val="center"/>
        </w:trPr>
        <w:tc>
          <w:tcPr>
            <w:tcW w:w="515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Method Name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Acronyms</w:t>
            </w:r>
          </w:p>
        </w:tc>
        <w:tc>
          <w:tcPr>
            <w:tcW w:w="2263"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Numbering on 6 bits</w:t>
            </w:r>
          </w:p>
        </w:tc>
      </w:tr>
      <w:tr w:rsidR="00614D2D" w:rsidTr="00614D2D">
        <w:trPr>
          <w:jc w:val="center"/>
        </w:trPr>
        <w:tc>
          <w:tcPr>
            <w:tcW w:w="515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static SIMView getTheSIMView()</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GETS</w:t>
            </w:r>
          </w:p>
        </w:tc>
        <w:tc>
          <w:tcPr>
            <w:tcW w:w="2263"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000001</w:t>
            </w:r>
          </w:p>
        </w:tc>
      </w:tr>
    </w:tbl>
    <w:p w:rsidR="00614D2D" w:rsidRDefault="00614D2D" w:rsidP="00614D2D"/>
    <w:p w:rsidR="00614D2D" w:rsidRDefault="00614D2D" w:rsidP="00614D2D">
      <w:pPr>
        <w:pStyle w:val="Heading2"/>
        <w:keepNext w:val="0"/>
        <w:keepLines w:val="0"/>
      </w:pPr>
      <w:bookmarkStart w:id="762" w:name="_Toc51826896"/>
      <w:bookmarkStart w:id="763" w:name="_Toc117070577"/>
      <w:bookmarkStart w:id="764" w:name="_Toc51828339"/>
      <w:r>
        <w:t>A.1.3</w:t>
      </w:r>
      <w:r>
        <w:tab/>
        <w:t>SIMViewException methods</w:t>
      </w:r>
      <w:bookmarkEnd w:id="762"/>
      <w:bookmarkEnd w:id="763"/>
      <w:bookmarkEnd w:id="7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5125"/>
        <w:gridCol w:w="2268"/>
        <w:gridCol w:w="2233"/>
      </w:tblGrid>
      <w:tr w:rsidR="00614D2D" w:rsidTr="00614D2D">
        <w:trPr>
          <w:jc w:val="center"/>
        </w:trPr>
        <w:tc>
          <w:tcPr>
            <w:tcW w:w="512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Method Name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Acronyms</w:t>
            </w:r>
          </w:p>
        </w:tc>
        <w:tc>
          <w:tcPr>
            <w:tcW w:w="2233"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Numbering on 6 bits</w:t>
            </w:r>
          </w:p>
        </w:tc>
      </w:tr>
      <w:tr w:rsidR="00614D2D" w:rsidTr="00614D2D">
        <w:trPr>
          <w:jc w:val="center"/>
        </w:trPr>
        <w:tc>
          <w:tcPr>
            <w:tcW w:w="5125"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static void throwIt(short reason)</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THITS</w:t>
            </w:r>
          </w:p>
        </w:tc>
        <w:tc>
          <w:tcPr>
            <w:tcW w:w="2233"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000001</w:t>
            </w:r>
          </w:p>
        </w:tc>
      </w:tr>
      <w:tr w:rsidR="00614D2D" w:rsidTr="00614D2D">
        <w:trPr>
          <w:jc w:val="center"/>
        </w:trPr>
        <w:tc>
          <w:tcPr>
            <w:tcW w:w="5125"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SIMViewException(short reason)</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COORS</w:t>
            </w:r>
          </w:p>
        </w:tc>
        <w:tc>
          <w:tcPr>
            <w:tcW w:w="2233"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000010</w:t>
            </w:r>
          </w:p>
        </w:tc>
      </w:tr>
      <w:tr w:rsidR="00614D2D" w:rsidTr="00614D2D">
        <w:trPr>
          <w:jc w:val="center"/>
        </w:trPr>
        <w:tc>
          <w:tcPr>
            <w:tcW w:w="5125"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Constants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CONS</w:t>
            </w:r>
          </w:p>
        </w:tc>
        <w:tc>
          <w:tcPr>
            <w:tcW w:w="2233"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000011</w:t>
            </w:r>
          </w:p>
        </w:tc>
      </w:tr>
    </w:tbl>
    <w:p w:rsidR="00614D2D" w:rsidRDefault="00614D2D" w:rsidP="00614D2D"/>
    <w:p w:rsidR="00614D2D" w:rsidRDefault="00614D2D" w:rsidP="00614D2D">
      <w:pPr>
        <w:pStyle w:val="Heading1"/>
        <w:keepNext w:val="0"/>
        <w:keepLines w:val="0"/>
      </w:pPr>
      <w:bookmarkStart w:id="765" w:name="_Toc51826897"/>
      <w:bookmarkStart w:id="766" w:name="_Toc117070578"/>
      <w:bookmarkStart w:id="767" w:name="_Toc51828340"/>
      <w:r>
        <w:t>A.2</w:t>
      </w:r>
      <w:r>
        <w:tab/>
        <w:t>Sim.toolkit</w:t>
      </w:r>
      <w:bookmarkEnd w:id="765"/>
      <w:bookmarkEnd w:id="766"/>
      <w:bookmarkEnd w:id="7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5103"/>
        <w:gridCol w:w="2268"/>
        <w:gridCol w:w="2268"/>
      </w:tblGrid>
      <w:tr w:rsidR="00614D2D" w:rsidTr="00614D2D">
        <w:trPr>
          <w:tblHeader/>
          <w:jc w:val="center"/>
        </w:trPr>
        <w:tc>
          <w:tcPr>
            <w:tcW w:w="5103"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Class Name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Acronyms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Numbering on 5 bits</w:t>
            </w:r>
          </w:p>
        </w:tc>
      </w:tr>
      <w:tr w:rsidR="00614D2D" w:rsidTr="00614D2D">
        <w:trPr>
          <w:jc w:val="center"/>
        </w:trPr>
        <w:tc>
          <w:tcPr>
            <w:tcW w:w="5103"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ToolkitConstants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TKC</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00001</w:t>
            </w:r>
          </w:p>
        </w:tc>
      </w:tr>
      <w:tr w:rsidR="00614D2D" w:rsidTr="00614D2D">
        <w:trPr>
          <w:jc w:val="center"/>
        </w:trPr>
        <w:tc>
          <w:tcPr>
            <w:tcW w:w="5103"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ToolkitInterface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TKI</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00010</w:t>
            </w:r>
          </w:p>
        </w:tc>
      </w:tr>
      <w:tr w:rsidR="00614D2D" w:rsidTr="00614D2D">
        <w:trPr>
          <w:jc w:val="center"/>
        </w:trPr>
        <w:tc>
          <w:tcPr>
            <w:tcW w:w="5103"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EditHandler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EDH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00011</w:t>
            </w:r>
          </w:p>
        </w:tc>
      </w:tr>
      <w:tr w:rsidR="00614D2D" w:rsidTr="00614D2D">
        <w:trPr>
          <w:jc w:val="center"/>
        </w:trPr>
        <w:tc>
          <w:tcPr>
            <w:tcW w:w="5103"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EnvelopeHandler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ENH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00100</w:t>
            </w:r>
          </w:p>
        </w:tc>
      </w:tr>
      <w:tr w:rsidR="00614D2D" w:rsidTr="00614D2D">
        <w:trPr>
          <w:jc w:val="center"/>
        </w:trPr>
        <w:tc>
          <w:tcPr>
            <w:tcW w:w="5103"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EnvelopeResponseHandler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ERH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00101</w:t>
            </w:r>
          </w:p>
        </w:tc>
      </w:tr>
      <w:tr w:rsidR="00614D2D" w:rsidTr="00614D2D">
        <w:trPr>
          <w:jc w:val="center"/>
        </w:trPr>
        <w:tc>
          <w:tcPr>
            <w:tcW w:w="5103"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MEProfile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MEP</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00110</w:t>
            </w:r>
          </w:p>
        </w:tc>
      </w:tr>
      <w:tr w:rsidR="00614D2D" w:rsidTr="00614D2D">
        <w:trPr>
          <w:jc w:val="center"/>
        </w:trPr>
        <w:tc>
          <w:tcPr>
            <w:tcW w:w="5103"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ProactiveHandler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PAH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00111</w:t>
            </w:r>
          </w:p>
        </w:tc>
      </w:tr>
      <w:tr w:rsidR="00614D2D" w:rsidTr="00614D2D">
        <w:trPr>
          <w:jc w:val="center"/>
        </w:trPr>
        <w:tc>
          <w:tcPr>
            <w:tcW w:w="5103"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ProactiveResponseHandler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PRH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01000</w:t>
            </w:r>
          </w:p>
        </w:tc>
      </w:tr>
      <w:tr w:rsidR="00614D2D" w:rsidTr="00614D2D">
        <w:trPr>
          <w:jc w:val="center"/>
        </w:trPr>
        <w:tc>
          <w:tcPr>
            <w:tcW w:w="5103"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ToolkitRegistry</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TKR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01001</w:t>
            </w:r>
          </w:p>
        </w:tc>
      </w:tr>
      <w:tr w:rsidR="00614D2D" w:rsidTr="00614D2D">
        <w:trPr>
          <w:jc w:val="center"/>
        </w:trPr>
        <w:tc>
          <w:tcPr>
            <w:tcW w:w="5103"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ViewHandler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VWH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01010</w:t>
            </w:r>
          </w:p>
        </w:tc>
      </w:tr>
      <w:tr w:rsidR="00614D2D" w:rsidTr="00614D2D">
        <w:trPr>
          <w:jc w:val="center"/>
        </w:trPr>
        <w:tc>
          <w:tcPr>
            <w:tcW w:w="5103"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ToolkitException</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TKE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01011</w:t>
            </w:r>
          </w:p>
        </w:tc>
      </w:tr>
    </w:tbl>
    <w:p w:rsidR="00614D2D" w:rsidRDefault="00614D2D" w:rsidP="00614D2D"/>
    <w:p w:rsidR="00614D2D" w:rsidRDefault="00614D2D" w:rsidP="00614D2D">
      <w:pPr>
        <w:pStyle w:val="Heading2"/>
        <w:keepNext w:val="0"/>
        <w:keepLines w:val="0"/>
      </w:pPr>
      <w:bookmarkStart w:id="768" w:name="_Toc51826898"/>
      <w:bookmarkStart w:id="769" w:name="_Toc117070579"/>
      <w:bookmarkStart w:id="770" w:name="_Toc51828341"/>
      <w:r>
        <w:t>A.2.1</w:t>
      </w:r>
      <w:r>
        <w:tab/>
        <w:t>ToolkitConstants</w:t>
      </w:r>
      <w:bookmarkEnd w:id="768"/>
      <w:bookmarkEnd w:id="769"/>
      <w:bookmarkEnd w:id="7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5155"/>
        <w:gridCol w:w="2268"/>
        <w:gridCol w:w="2268"/>
      </w:tblGrid>
      <w:tr w:rsidR="00614D2D" w:rsidTr="00614D2D">
        <w:trPr>
          <w:jc w:val="center"/>
        </w:trPr>
        <w:tc>
          <w:tcPr>
            <w:tcW w:w="515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Method Name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Acronyms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Numbering on 6 bits</w:t>
            </w:r>
          </w:p>
        </w:tc>
      </w:tr>
      <w:tr w:rsidR="00614D2D" w:rsidTr="00614D2D">
        <w:trPr>
          <w:jc w:val="center"/>
        </w:trPr>
        <w:tc>
          <w:tcPr>
            <w:tcW w:w="5155"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Constants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CONS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000001</w:t>
            </w:r>
          </w:p>
        </w:tc>
      </w:tr>
    </w:tbl>
    <w:p w:rsidR="00614D2D" w:rsidRDefault="00614D2D" w:rsidP="00614D2D"/>
    <w:p w:rsidR="00614D2D" w:rsidRDefault="00614D2D" w:rsidP="00614D2D">
      <w:pPr>
        <w:pStyle w:val="Heading2"/>
        <w:keepNext w:val="0"/>
        <w:keepLines w:val="0"/>
      </w:pPr>
      <w:bookmarkStart w:id="771" w:name="_Toc51826899"/>
      <w:bookmarkStart w:id="772" w:name="_Toc117070580"/>
      <w:bookmarkStart w:id="773" w:name="_Toc51828342"/>
      <w:r>
        <w:t>A.2.2</w:t>
      </w:r>
      <w:r>
        <w:tab/>
        <w:t>ToolkitInterface methods</w:t>
      </w:r>
      <w:bookmarkEnd w:id="771"/>
      <w:bookmarkEnd w:id="772"/>
      <w:bookmarkEnd w:id="7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5155"/>
        <w:gridCol w:w="2268"/>
        <w:gridCol w:w="2268"/>
      </w:tblGrid>
      <w:tr w:rsidR="00614D2D" w:rsidTr="00614D2D">
        <w:trPr>
          <w:jc w:val="center"/>
        </w:trPr>
        <w:tc>
          <w:tcPr>
            <w:tcW w:w="515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Method Name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Acronyms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Numbering on 6 bits</w:t>
            </w:r>
          </w:p>
        </w:tc>
      </w:tr>
      <w:tr w:rsidR="00614D2D" w:rsidTr="00614D2D">
        <w:trPr>
          <w:jc w:val="center"/>
        </w:trPr>
        <w:tc>
          <w:tcPr>
            <w:tcW w:w="5155"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void processToolkit (byte event)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PRTKB</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000001</w:t>
            </w:r>
          </w:p>
        </w:tc>
      </w:tr>
    </w:tbl>
    <w:p w:rsidR="00614D2D" w:rsidRDefault="00614D2D" w:rsidP="00614D2D"/>
    <w:p w:rsidR="00614D2D" w:rsidRDefault="00614D2D" w:rsidP="00614D2D">
      <w:pPr>
        <w:pStyle w:val="Heading2"/>
        <w:keepNext w:val="0"/>
        <w:keepLines w:val="0"/>
      </w:pPr>
      <w:bookmarkStart w:id="774" w:name="_Toc51826900"/>
      <w:bookmarkStart w:id="775" w:name="_Toc117070581"/>
      <w:bookmarkStart w:id="776" w:name="_Toc51828343"/>
      <w:r>
        <w:t>A.2.3</w:t>
      </w:r>
      <w:r>
        <w:tab/>
        <w:t>EditHandler methods</w:t>
      </w:r>
      <w:bookmarkEnd w:id="774"/>
      <w:bookmarkEnd w:id="775"/>
      <w:bookmarkEnd w:id="776"/>
    </w:p>
    <w:p w:rsidR="00614D2D" w:rsidRDefault="00614D2D" w:rsidP="00614D2D">
      <w:r>
        <w:t>The numbering of the EditHandler methods it will be done in the classes inherit it: EnvelopeResponseHandler, ProactiveHandler, because the methods provided by this class as it is declared 'abstract'.</w:t>
      </w:r>
    </w:p>
    <w:p w:rsidR="00614D2D" w:rsidRDefault="00614D2D" w:rsidP="00614D2D">
      <w:pPr>
        <w:pStyle w:val="Heading2"/>
        <w:keepNext w:val="0"/>
        <w:keepLines w:val="0"/>
      </w:pPr>
      <w:bookmarkStart w:id="777" w:name="_Toc51826901"/>
      <w:bookmarkStart w:id="778" w:name="_Toc117070582"/>
      <w:bookmarkStart w:id="779" w:name="_Toc51828344"/>
      <w:r>
        <w:t>A.2.4</w:t>
      </w:r>
      <w:r>
        <w:tab/>
        <w:t>EnvelopeHandler methods</w:t>
      </w:r>
      <w:bookmarkEnd w:id="777"/>
      <w:bookmarkEnd w:id="778"/>
      <w:bookmarkEnd w:id="779"/>
    </w:p>
    <w:tbl>
      <w:tblPr>
        <w:tblW w:w="9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5195"/>
        <w:gridCol w:w="2268"/>
        <w:gridCol w:w="2302"/>
      </w:tblGrid>
      <w:tr w:rsidR="00614D2D" w:rsidTr="00614D2D">
        <w:trPr>
          <w:tblHeader/>
          <w:jc w:val="center"/>
        </w:trPr>
        <w:tc>
          <w:tcPr>
            <w:tcW w:w="519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Method Name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Acronyms</w:t>
            </w:r>
          </w:p>
        </w:tc>
        <w:tc>
          <w:tcPr>
            <w:tcW w:w="230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Numbering on 6 bits</w:t>
            </w:r>
          </w:p>
        </w:tc>
      </w:tr>
      <w:tr w:rsidR="00614D2D" w:rsidTr="00614D2D">
        <w:trPr>
          <w:jc w:val="center"/>
        </w:trPr>
        <w:tc>
          <w:tcPr>
            <w:tcW w:w="5194"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Byte </w:t>
            </w:r>
            <w:hyperlink r:id="rId23" w:anchor="getEnvelopeTag()" w:history="1">
              <w:r>
                <w:rPr>
                  <w:rStyle w:val="Hyperlink"/>
                  <w:noProof w:val="0"/>
                </w:rPr>
                <w:t>getEnvelopeTag</w:t>
              </w:r>
            </w:hyperlink>
            <w:r>
              <w:rPr>
                <w:noProof w:val="0"/>
              </w:rPr>
              <w: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smartTag w:uri="urn:schemas-microsoft-com:office:smarttags" w:element="place">
              <w:r>
                <w:t>GENT</w:t>
              </w:r>
            </w:smartTag>
          </w:p>
        </w:tc>
        <w:tc>
          <w:tcPr>
            <w:tcW w:w="230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000001</w:t>
            </w:r>
          </w:p>
        </w:tc>
      </w:tr>
      <w:tr w:rsidR="00614D2D" w:rsidTr="00614D2D">
        <w:trPr>
          <w:jc w:val="center"/>
        </w:trPr>
        <w:tc>
          <w:tcPr>
            <w:tcW w:w="5194"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Byte </w:t>
            </w:r>
            <w:hyperlink r:id="rId24" w:anchor="getItemIdentifier()" w:history="1">
              <w:r>
                <w:rPr>
                  <w:rStyle w:val="Hyperlink"/>
                  <w:noProof w:val="0"/>
                </w:rPr>
                <w:t>getItemIdentifier</w:t>
              </w:r>
            </w:hyperlink>
            <w:r>
              <w:rPr>
                <w:noProof w:val="0"/>
              </w:rPr>
              <w: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GIID</w:t>
            </w:r>
          </w:p>
        </w:tc>
        <w:tc>
          <w:tcPr>
            <w:tcW w:w="230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000010</w:t>
            </w:r>
          </w:p>
        </w:tc>
      </w:tr>
      <w:tr w:rsidR="00614D2D" w:rsidTr="00614D2D">
        <w:trPr>
          <w:jc w:val="center"/>
        </w:trPr>
        <w:tc>
          <w:tcPr>
            <w:tcW w:w="5194"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Short </w:t>
            </w:r>
            <w:hyperlink r:id="rId25" w:anchor="getSecuredDataLength()" w:history="1">
              <w:r>
                <w:rPr>
                  <w:rStyle w:val="Hyperlink"/>
                  <w:noProof w:val="0"/>
                </w:rPr>
                <w:t>getSecuredDataLength</w:t>
              </w:r>
            </w:hyperlink>
            <w:r>
              <w:rPr>
                <w:noProof w:val="0"/>
              </w:rPr>
              <w: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GSDL</w:t>
            </w:r>
          </w:p>
        </w:tc>
        <w:tc>
          <w:tcPr>
            <w:tcW w:w="230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000011</w:t>
            </w:r>
          </w:p>
        </w:tc>
      </w:tr>
      <w:tr w:rsidR="00614D2D" w:rsidTr="00614D2D">
        <w:trPr>
          <w:jc w:val="center"/>
        </w:trPr>
        <w:tc>
          <w:tcPr>
            <w:tcW w:w="5194"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Short </w:t>
            </w:r>
            <w:hyperlink r:id="rId26" w:anchor="getSecuredDataOffset()" w:history="1">
              <w:r>
                <w:rPr>
                  <w:rStyle w:val="Hyperlink"/>
                  <w:noProof w:val="0"/>
                </w:rPr>
                <w:t>getSecuredDataOffset</w:t>
              </w:r>
            </w:hyperlink>
            <w:r>
              <w:rPr>
                <w:noProof w:val="0"/>
              </w:rPr>
              <w: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GSDO</w:t>
            </w:r>
          </w:p>
        </w:tc>
        <w:tc>
          <w:tcPr>
            <w:tcW w:w="230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000100</w:t>
            </w:r>
          </w:p>
        </w:tc>
      </w:tr>
      <w:tr w:rsidR="00614D2D" w:rsidTr="00614D2D">
        <w:trPr>
          <w:jc w:val="center"/>
        </w:trPr>
        <w:tc>
          <w:tcPr>
            <w:tcW w:w="5194" w:type="dxa"/>
            <w:tcBorders>
              <w:top w:val="single" w:sz="4" w:space="0" w:color="auto"/>
              <w:left w:val="single" w:sz="4" w:space="0" w:color="auto"/>
              <w:bottom w:val="single" w:sz="4" w:space="0" w:color="auto"/>
              <w:right w:val="single" w:sz="4" w:space="0" w:color="auto"/>
            </w:tcBorders>
            <w:hideMark/>
          </w:tcPr>
          <w:p w:rsidR="00614D2D" w:rsidRDefault="00A9620F">
            <w:pPr>
              <w:pStyle w:val="PL"/>
              <w:rPr>
                <w:noProof w:val="0"/>
              </w:rPr>
            </w:pPr>
            <w:hyperlink r:id="rId27" w:history="1">
              <w:r w:rsidR="00614D2D">
                <w:rPr>
                  <w:rStyle w:val="Hyperlink"/>
                  <w:noProof w:val="0"/>
                </w:rPr>
                <w:t>EnvelopeHandler</w:t>
              </w:r>
            </w:hyperlink>
            <w:r w:rsidR="00614D2D">
              <w:rPr>
                <w:noProof w:val="0"/>
              </w:rPr>
              <w:t xml:space="preserve"> </w:t>
            </w:r>
            <w:hyperlink r:id="rId28" w:anchor="getTheHandler()" w:history="1">
              <w:r w:rsidR="00614D2D">
                <w:rPr>
                  <w:rStyle w:val="Hyperlink"/>
                  <w:noProof w:val="0"/>
                </w:rPr>
                <w:t>getTheHandler</w:t>
              </w:r>
            </w:hyperlink>
            <w:r w:rsidR="00614D2D">
              <w:rPr>
                <w:noProof w:val="0"/>
              </w:rPr>
              <w: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GTHD</w:t>
            </w:r>
          </w:p>
        </w:tc>
        <w:tc>
          <w:tcPr>
            <w:tcW w:w="230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000101</w:t>
            </w:r>
          </w:p>
        </w:tc>
      </w:tr>
      <w:tr w:rsidR="00614D2D" w:rsidTr="00614D2D">
        <w:trPr>
          <w:jc w:val="center"/>
        </w:trPr>
        <w:tc>
          <w:tcPr>
            <w:tcW w:w="5194"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Short </w:t>
            </w:r>
            <w:hyperlink r:id="rId29" w:anchor="getTPUDLOffset()" w:history="1">
              <w:r>
                <w:rPr>
                  <w:rStyle w:val="Hyperlink"/>
                  <w:noProof w:val="0"/>
                </w:rPr>
                <w:t>getTPUDLOffset</w:t>
              </w:r>
            </w:hyperlink>
            <w:r>
              <w:rPr>
                <w:noProof w:val="0"/>
              </w:rPr>
              <w: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GTPO</w:t>
            </w:r>
          </w:p>
        </w:tc>
        <w:tc>
          <w:tcPr>
            <w:tcW w:w="230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000110</w:t>
            </w:r>
          </w:p>
        </w:tc>
      </w:tr>
      <w:tr w:rsidR="00614D2D" w:rsidTr="00614D2D">
        <w:trPr>
          <w:jc w:val="center"/>
        </w:trPr>
        <w:tc>
          <w:tcPr>
            <w:tcW w:w="5194" w:type="dxa"/>
            <w:tcBorders>
              <w:top w:val="single" w:sz="4" w:space="0" w:color="auto"/>
              <w:left w:val="single" w:sz="4" w:space="0" w:color="auto"/>
              <w:bottom w:val="single" w:sz="4" w:space="0" w:color="auto"/>
              <w:right w:val="single" w:sz="4" w:space="0" w:color="auto"/>
            </w:tcBorders>
            <w:hideMark/>
          </w:tcPr>
          <w:p w:rsidR="00614D2D" w:rsidRDefault="00614D2D">
            <w:pPr>
              <w:pStyle w:val="PL"/>
            </w:pPr>
            <w:r>
              <w:t>Short getCapacity()</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GCAP</w:t>
            </w:r>
          </w:p>
        </w:tc>
        <w:tc>
          <w:tcPr>
            <w:tcW w:w="230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010010</w:t>
            </w:r>
          </w:p>
        </w:tc>
      </w:tr>
      <w:tr w:rsidR="00614D2D" w:rsidTr="00614D2D">
        <w:trPr>
          <w:jc w:val="center"/>
        </w:trPr>
        <w:tc>
          <w:tcPr>
            <w:tcW w:w="5194" w:type="dxa"/>
            <w:tcBorders>
              <w:top w:val="single" w:sz="4" w:space="0" w:color="auto"/>
              <w:left w:val="single" w:sz="4" w:space="0" w:color="auto"/>
              <w:bottom w:val="single" w:sz="4" w:space="0" w:color="auto"/>
              <w:right w:val="single" w:sz="4" w:space="0" w:color="auto"/>
            </w:tcBorders>
            <w:hideMark/>
          </w:tcPr>
          <w:p w:rsidR="00614D2D" w:rsidRDefault="00614D2D">
            <w:pPr>
              <w:pStyle w:val="PL"/>
            </w:pPr>
            <w:r>
              <w:t>Short getUserDataLength()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GUDL</w:t>
            </w:r>
          </w:p>
        </w:tc>
        <w:tc>
          <w:tcPr>
            <w:tcW w:w="230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010011</w:t>
            </w:r>
          </w:p>
        </w:tc>
      </w:tr>
      <w:tr w:rsidR="00614D2D" w:rsidTr="00614D2D">
        <w:trPr>
          <w:jc w:val="center"/>
        </w:trPr>
        <w:tc>
          <w:tcPr>
            <w:tcW w:w="5194" w:type="dxa"/>
            <w:tcBorders>
              <w:top w:val="single" w:sz="4" w:space="0" w:color="auto"/>
              <w:left w:val="single" w:sz="4" w:space="0" w:color="auto"/>
              <w:bottom w:val="single" w:sz="4" w:space="0" w:color="auto"/>
              <w:right w:val="single" w:sz="4" w:space="0" w:color="auto"/>
            </w:tcBorders>
            <w:hideMark/>
          </w:tcPr>
          <w:p w:rsidR="00614D2D" w:rsidRDefault="00614D2D">
            <w:pPr>
              <w:pStyle w:val="PL"/>
            </w:pPr>
            <w:r>
              <w:t>Byte getChannelIdentifier()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GCID</w:t>
            </w:r>
          </w:p>
        </w:tc>
        <w:tc>
          <w:tcPr>
            <w:tcW w:w="230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010100</w:t>
            </w:r>
          </w:p>
        </w:tc>
      </w:tr>
      <w:tr w:rsidR="00614D2D" w:rsidTr="00614D2D">
        <w:trPr>
          <w:jc w:val="center"/>
        </w:trPr>
        <w:tc>
          <w:tcPr>
            <w:tcW w:w="5194"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2302"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r>
      <w:tr w:rsidR="00614D2D" w:rsidTr="00614D2D">
        <w:trPr>
          <w:jc w:val="center"/>
        </w:trPr>
        <w:tc>
          <w:tcPr>
            <w:tcW w:w="519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Inherited Method Name: ViewHandler</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2302"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r>
      <w:tr w:rsidR="00614D2D" w:rsidTr="00614D2D">
        <w:trPr>
          <w:jc w:val="center"/>
        </w:trPr>
        <w:tc>
          <w:tcPr>
            <w:tcW w:w="5194" w:type="dxa"/>
            <w:tcBorders>
              <w:top w:val="nil"/>
              <w:left w:val="single" w:sz="4" w:space="0" w:color="auto"/>
              <w:bottom w:val="single" w:sz="4" w:space="0" w:color="auto"/>
              <w:right w:val="single" w:sz="4" w:space="0" w:color="auto"/>
            </w:tcBorders>
            <w:hideMark/>
          </w:tcPr>
          <w:p w:rsidR="00614D2D" w:rsidRDefault="00614D2D">
            <w:pPr>
              <w:pStyle w:val="PL"/>
              <w:rPr>
                <w:noProof w:val="0"/>
              </w:rPr>
            </w:pPr>
            <w:r>
              <w:rPr>
                <w:noProof w:val="0"/>
              </w:rPr>
              <w:t>Byte</w:t>
            </w:r>
          </w:p>
          <w:p w:rsidR="00614D2D" w:rsidRDefault="00614D2D">
            <w:pPr>
              <w:pStyle w:val="PL"/>
              <w:rPr>
                <w:noProof w:val="0"/>
              </w:rPr>
            </w:pPr>
            <w:r>
              <w:rPr>
                <w:noProof w:val="0"/>
              </w:rPr>
              <w:t>compareValue(short valueOffset,byte[] compareBuffer,short compareOffset, short compareLength)</w:t>
            </w:r>
          </w:p>
        </w:tc>
        <w:tc>
          <w:tcPr>
            <w:tcW w:w="2268" w:type="dxa"/>
            <w:tcBorders>
              <w:top w:val="nil"/>
              <w:left w:val="single" w:sz="4" w:space="0" w:color="auto"/>
              <w:bottom w:val="single" w:sz="4" w:space="0" w:color="auto"/>
              <w:right w:val="single" w:sz="4" w:space="0" w:color="auto"/>
            </w:tcBorders>
            <w:hideMark/>
          </w:tcPr>
          <w:p w:rsidR="00614D2D" w:rsidRDefault="00614D2D">
            <w:pPr>
              <w:pStyle w:val="TAC"/>
              <w:keepNext w:val="0"/>
              <w:keepLines w:val="0"/>
            </w:pPr>
            <w:r>
              <w:t>CPRVS_BSS</w:t>
            </w:r>
          </w:p>
        </w:tc>
        <w:tc>
          <w:tcPr>
            <w:tcW w:w="2302" w:type="dxa"/>
            <w:tcBorders>
              <w:top w:val="nil"/>
              <w:left w:val="single" w:sz="4" w:space="0" w:color="auto"/>
              <w:bottom w:val="single" w:sz="4" w:space="0" w:color="auto"/>
              <w:right w:val="single" w:sz="4" w:space="0" w:color="auto"/>
            </w:tcBorders>
            <w:hideMark/>
          </w:tcPr>
          <w:p w:rsidR="00614D2D" w:rsidRDefault="00614D2D">
            <w:pPr>
              <w:pStyle w:val="TAC"/>
              <w:keepNext w:val="0"/>
              <w:keepLines w:val="0"/>
            </w:pPr>
            <w:r>
              <w:t>000111</w:t>
            </w:r>
          </w:p>
        </w:tc>
      </w:tr>
      <w:tr w:rsidR="00614D2D" w:rsidTr="00614D2D">
        <w:trPr>
          <w:jc w:val="center"/>
        </w:trPr>
        <w:tc>
          <w:tcPr>
            <w:tcW w:w="5194"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Short</w:t>
            </w:r>
          </w:p>
          <w:p w:rsidR="00614D2D" w:rsidRDefault="00614D2D">
            <w:pPr>
              <w:pStyle w:val="PL"/>
              <w:rPr>
                <w:noProof w:val="0"/>
              </w:rPr>
            </w:pPr>
            <w:r>
              <w:rPr>
                <w:noProof w:val="0"/>
              </w:rPr>
              <w:t>copy(byte[] dstBuffer,short dstOffset,short dstLength)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COPY_BSS</w:t>
            </w:r>
          </w:p>
        </w:tc>
        <w:tc>
          <w:tcPr>
            <w:tcW w:w="230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001000</w:t>
            </w:r>
          </w:p>
        </w:tc>
      </w:tr>
      <w:tr w:rsidR="00614D2D" w:rsidTr="00614D2D">
        <w:trPr>
          <w:jc w:val="center"/>
        </w:trPr>
        <w:tc>
          <w:tcPr>
            <w:tcW w:w="5194" w:type="dxa"/>
            <w:tcBorders>
              <w:top w:val="single" w:sz="4" w:space="0" w:color="auto"/>
              <w:left w:val="single" w:sz="4" w:space="0" w:color="auto"/>
              <w:bottom w:val="single" w:sz="4" w:space="0" w:color="auto"/>
              <w:right w:val="single" w:sz="4" w:space="0" w:color="auto"/>
            </w:tcBorders>
          </w:tcPr>
          <w:p w:rsidR="00614D2D" w:rsidRDefault="00614D2D">
            <w:pPr>
              <w:pStyle w:val="PL"/>
              <w:rPr>
                <w:noProof w:val="0"/>
              </w:rPr>
            </w:pPr>
            <w:r>
              <w:rPr>
                <w:noProof w:val="0"/>
              </w:rPr>
              <w:t>Short</w:t>
            </w:r>
          </w:p>
          <w:p w:rsidR="00614D2D" w:rsidRDefault="00614D2D">
            <w:pPr>
              <w:pStyle w:val="PL"/>
              <w:rPr>
                <w:noProof w:val="0"/>
              </w:rPr>
            </w:pPr>
            <w:r>
              <w:rPr>
                <w:noProof w:val="0"/>
              </w:rPr>
              <w:t>copyValue(short valueOffset, byte[] dstBuffer,short dstOffset,short dstLength)</w:t>
            </w:r>
          </w:p>
          <w:p w:rsidR="00614D2D" w:rsidRDefault="00614D2D">
            <w:pPr>
              <w:pStyle w:val="PL"/>
              <w:rPr>
                <w:noProof w:val="0"/>
              </w:rPr>
            </w:pP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CPYVS_BSS</w:t>
            </w:r>
          </w:p>
        </w:tc>
        <w:tc>
          <w:tcPr>
            <w:tcW w:w="230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001001</w:t>
            </w:r>
          </w:p>
        </w:tc>
      </w:tr>
      <w:tr w:rsidR="00614D2D" w:rsidTr="00614D2D">
        <w:trPr>
          <w:jc w:val="center"/>
        </w:trPr>
        <w:tc>
          <w:tcPr>
            <w:tcW w:w="5194" w:type="dxa"/>
            <w:tcBorders>
              <w:top w:val="single" w:sz="4" w:space="0" w:color="auto"/>
              <w:left w:val="single" w:sz="4" w:space="0" w:color="auto"/>
              <w:bottom w:val="single" w:sz="4" w:space="0" w:color="auto"/>
              <w:right w:val="single" w:sz="4" w:space="0" w:color="auto"/>
            </w:tcBorders>
          </w:tcPr>
          <w:p w:rsidR="00614D2D" w:rsidRDefault="00614D2D">
            <w:pPr>
              <w:pStyle w:val="PL"/>
              <w:rPr>
                <w:noProof w:val="0"/>
              </w:rPr>
            </w:pPr>
            <w:r>
              <w:rPr>
                <w:noProof w:val="0"/>
              </w:rPr>
              <w:t>Byte</w:t>
            </w:r>
          </w:p>
          <w:p w:rsidR="00614D2D" w:rsidRDefault="00614D2D">
            <w:pPr>
              <w:pStyle w:val="PL"/>
              <w:rPr>
                <w:noProof w:val="0"/>
              </w:rPr>
            </w:pPr>
            <w:r>
              <w:rPr>
                <w:noProof w:val="0"/>
              </w:rPr>
              <w:t>findAndCompareValue(byte tag,byte[] compareBuffer,short compareOffset)</w:t>
            </w:r>
          </w:p>
          <w:p w:rsidR="00614D2D" w:rsidRDefault="00614D2D">
            <w:pPr>
              <w:pStyle w:val="PL"/>
              <w:rPr>
                <w:noProof w:val="0"/>
              </w:rPr>
            </w:pP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FACRB_BS</w:t>
            </w:r>
          </w:p>
        </w:tc>
        <w:tc>
          <w:tcPr>
            <w:tcW w:w="230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001010</w:t>
            </w:r>
          </w:p>
        </w:tc>
      </w:tr>
      <w:tr w:rsidR="00614D2D" w:rsidTr="00614D2D">
        <w:trPr>
          <w:jc w:val="center"/>
        </w:trPr>
        <w:tc>
          <w:tcPr>
            <w:tcW w:w="5194"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Byte findAndCompareValue(byte tag,byte occurrence, short valueOffset,byte[] compareBuffer,short compareOffset,short compareLength)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FACRBBS_BSS</w:t>
            </w:r>
          </w:p>
        </w:tc>
        <w:tc>
          <w:tcPr>
            <w:tcW w:w="230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001011</w:t>
            </w:r>
          </w:p>
        </w:tc>
      </w:tr>
      <w:tr w:rsidR="00614D2D" w:rsidTr="00614D2D">
        <w:trPr>
          <w:jc w:val="center"/>
        </w:trPr>
        <w:tc>
          <w:tcPr>
            <w:tcW w:w="5194"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Short FindAndCopyValue(byte tag,byte occurrence,short valueOffset, byte[] dstBuffer, short dstOffset, short dstLength)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FACYBBS_BSS</w:t>
            </w:r>
          </w:p>
        </w:tc>
        <w:tc>
          <w:tcPr>
            <w:tcW w:w="230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001100</w:t>
            </w:r>
          </w:p>
        </w:tc>
      </w:tr>
      <w:tr w:rsidR="00614D2D" w:rsidTr="00614D2D">
        <w:trPr>
          <w:jc w:val="center"/>
        </w:trPr>
        <w:tc>
          <w:tcPr>
            <w:tcW w:w="5194"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Short findAndCopyValue(byte tag,byte[] dstBuffer,short dstOffset)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FACYB_BS</w:t>
            </w:r>
          </w:p>
        </w:tc>
        <w:tc>
          <w:tcPr>
            <w:tcW w:w="230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001101</w:t>
            </w:r>
          </w:p>
        </w:tc>
      </w:tr>
      <w:tr w:rsidR="00614D2D" w:rsidTr="00614D2D">
        <w:trPr>
          <w:jc w:val="center"/>
        </w:trPr>
        <w:tc>
          <w:tcPr>
            <w:tcW w:w="5194"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lang w:val="sv-SE"/>
              </w:rPr>
            </w:pPr>
            <w:r>
              <w:rPr>
                <w:noProof w:val="0"/>
                <w:lang w:val="sv-SE"/>
              </w:rPr>
              <w:t>Byte</w:t>
            </w:r>
          </w:p>
          <w:p w:rsidR="00614D2D" w:rsidRDefault="00614D2D">
            <w:pPr>
              <w:pStyle w:val="PL"/>
              <w:rPr>
                <w:noProof w:val="0"/>
                <w:lang w:val="sv-SE"/>
              </w:rPr>
            </w:pPr>
            <w:r>
              <w:rPr>
                <w:noProof w:val="0"/>
                <w:lang w:val="sv-SE"/>
              </w:rPr>
              <w:t>FindTLV(byte tag,byte occurrence)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FINDBB</w:t>
            </w:r>
          </w:p>
        </w:tc>
        <w:tc>
          <w:tcPr>
            <w:tcW w:w="230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001110</w:t>
            </w:r>
          </w:p>
        </w:tc>
      </w:tr>
      <w:tr w:rsidR="00614D2D" w:rsidTr="00614D2D">
        <w:trPr>
          <w:jc w:val="center"/>
        </w:trPr>
        <w:tc>
          <w:tcPr>
            <w:tcW w:w="5194" w:type="dxa"/>
            <w:tcBorders>
              <w:top w:val="nil"/>
              <w:left w:val="single" w:sz="4" w:space="0" w:color="auto"/>
              <w:bottom w:val="single" w:sz="4" w:space="0" w:color="auto"/>
              <w:right w:val="single" w:sz="4" w:space="0" w:color="auto"/>
            </w:tcBorders>
            <w:hideMark/>
          </w:tcPr>
          <w:p w:rsidR="00614D2D" w:rsidRDefault="00614D2D">
            <w:pPr>
              <w:pStyle w:val="PL"/>
              <w:rPr>
                <w:noProof w:val="0"/>
              </w:rPr>
            </w:pPr>
            <w:r>
              <w:rPr>
                <w:noProof w:val="0"/>
              </w:rPr>
              <w:t>Short</w:t>
            </w:r>
          </w:p>
          <w:p w:rsidR="00614D2D" w:rsidRDefault="00614D2D">
            <w:pPr>
              <w:pStyle w:val="PL"/>
              <w:rPr>
                <w:noProof w:val="0"/>
              </w:rPr>
            </w:pPr>
            <w:r>
              <w:rPr>
                <w:noProof w:val="0"/>
              </w:rPr>
              <w:t>GetLength()</w:t>
            </w:r>
          </w:p>
        </w:tc>
        <w:tc>
          <w:tcPr>
            <w:tcW w:w="2268" w:type="dxa"/>
            <w:tcBorders>
              <w:top w:val="nil"/>
              <w:left w:val="single" w:sz="4" w:space="0" w:color="auto"/>
              <w:bottom w:val="single" w:sz="4" w:space="0" w:color="auto"/>
              <w:right w:val="single" w:sz="4" w:space="0" w:color="auto"/>
            </w:tcBorders>
            <w:hideMark/>
          </w:tcPr>
          <w:p w:rsidR="00614D2D" w:rsidRDefault="00614D2D">
            <w:pPr>
              <w:pStyle w:val="TAC"/>
              <w:keepNext w:val="0"/>
              <w:keepLines w:val="0"/>
            </w:pPr>
            <w:r>
              <w:t>GLEN</w:t>
            </w:r>
          </w:p>
        </w:tc>
        <w:tc>
          <w:tcPr>
            <w:tcW w:w="2302" w:type="dxa"/>
            <w:tcBorders>
              <w:top w:val="nil"/>
              <w:left w:val="single" w:sz="4" w:space="0" w:color="auto"/>
              <w:bottom w:val="single" w:sz="4" w:space="0" w:color="auto"/>
              <w:right w:val="single" w:sz="4" w:space="0" w:color="auto"/>
            </w:tcBorders>
            <w:hideMark/>
          </w:tcPr>
          <w:p w:rsidR="00614D2D" w:rsidRDefault="00614D2D">
            <w:pPr>
              <w:pStyle w:val="TAC"/>
              <w:keepNext w:val="0"/>
              <w:keepLines w:val="0"/>
            </w:pPr>
            <w:r>
              <w:t>001111</w:t>
            </w:r>
          </w:p>
        </w:tc>
      </w:tr>
      <w:tr w:rsidR="00614D2D" w:rsidTr="00614D2D">
        <w:trPr>
          <w:jc w:val="center"/>
        </w:trPr>
        <w:tc>
          <w:tcPr>
            <w:tcW w:w="5194"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Byte</w:t>
            </w:r>
          </w:p>
          <w:p w:rsidR="00614D2D" w:rsidRDefault="00614D2D">
            <w:pPr>
              <w:pStyle w:val="PL"/>
              <w:rPr>
                <w:noProof w:val="0"/>
              </w:rPr>
            </w:pPr>
            <w:r>
              <w:rPr>
                <w:noProof w:val="0"/>
              </w:rPr>
              <w:t>GetValueByte(short valueOffset)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GVBYS</w:t>
            </w:r>
          </w:p>
        </w:tc>
        <w:tc>
          <w:tcPr>
            <w:tcW w:w="230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010000</w:t>
            </w:r>
          </w:p>
        </w:tc>
      </w:tr>
      <w:tr w:rsidR="00614D2D" w:rsidTr="00614D2D">
        <w:trPr>
          <w:jc w:val="center"/>
        </w:trPr>
        <w:tc>
          <w:tcPr>
            <w:tcW w:w="5194"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Short</w:t>
            </w:r>
          </w:p>
          <w:p w:rsidR="00614D2D" w:rsidRDefault="00614D2D">
            <w:pPr>
              <w:pStyle w:val="PL"/>
              <w:rPr>
                <w:noProof w:val="0"/>
              </w:rPr>
            </w:pPr>
            <w:r>
              <w:rPr>
                <w:noProof w:val="0"/>
              </w:rPr>
              <w:t>GetValueLength()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GVLE</w:t>
            </w:r>
          </w:p>
        </w:tc>
        <w:tc>
          <w:tcPr>
            <w:tcW w:w="230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010001</w:t>
            </w:r>
          </w:p>
        </w:tc>
      </w:tr>
    </w:tbl>
    <w:p w:rsidR="00614D2D" w:rsidRDefault="00614D2D" w:rsidP="00614D2D"/>
    <w:p w:rsidR="00614D2D" w:rsidRDefault="00614D2D" w:rsidP="00614D2D">
      <w:pPr>
        <w:pStyle w:val="Heading2"/>
        <w:keepNext w:val="0"/>
        <w:keepLines w:val="0"/>
      </w:pPr>
      <w:bookmarkStart w:id="780" w:name="_Toc51826902"/>
      <w:bookmarkStart w:id="781" w:name="_Toc117070583"/>
      <w:bookmarkStart w:id="782" w:name="_Toc51828345"/>
      <w:r>
        <w:t>A.2.5</w:t>
      </w:r>
      <w:r>
        <w:tab/>
        <w:t>EnvelopeResponseHandler methods</w:t>
      </w:r>
      <w:bookmarkEnd w:id="780"/>
      <w:bookmarkEnd w:id="781"/>
      <w:bookmarkEnd w:id="782"/>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5216"/>
        <w:gridCol w:w="2267"/>
        <w:gridCol w:w="2327"/>
      </w:tblGrid>
      <w:tr w:rsidR="00614D2D" w:rsidTr="00614D2D">
        <w:trPr>
          <w:jc w:val="center"/>
        </w:trPr>
        <w:tc>
          <w:tcPr>
            <w:tcW w:w="522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Method Name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rFonts w:ascii="Courier New" w:hAnsi="Courier New"/>
              </w:rPr>
            </w:pPr>
            <w:r>
              <w:t>Acronym</w:t>
            </w:r>
          </w:p>
        </w:tc>
        <w:tc>
          <w:tcPr>
            <w:tcW w:w="232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Numbering on 6 bits</w:t>
            </w:r>
          </w:p>
        </w:tc>
      </w:tr>
      <w:tr w:rsidR="00614D2D" w:rsidTr="00614D2D">
        <w:trPr>
          <w:jc w:val="center"/>
        </w:trPr>
        <w:tc>
          <w:tcPr>
            <w:tcW w:w="5220" w:type="dxa"/>
            <w:tcBorders>
              <w:top w:val="single" w:sz="4" w:space="0" w:color="auto"/>
              <w:left w:val="single" w:sz="4" w:space="0" w:color="auto"/>
              <w:bottom w:val="single" w:sz="4" w:space="0" w:color="auto"/>
              <w:right w:val="single" w:sz="4" w:space="0" w:color="auto"/>
            </w:tcBorders>
            <w:hideMark/>
          </w:tcPr>
          <w:p w:rsidR="00614D2D" w:rsidRDefault="00A9620F">
            <w:pPr>
              <w:pStyle w:val="PL"/>
              <w:rPr>
                <w:noProof w:val="0"/>
              </w:rPr>
            </w:pPr>
            <w:hyperlink r:id="rId30" w:history="1">
              <w:r w:rsidR="00614D2D">
                <w:rPr>
                  <w:rStyle w:val="Hyperlink"/>
                  <w:noProof w:val="0"/>
                </w:rPr>
                <w:t>EnvelopeResponseHandler</w:t>
              </w:r>
            </w:hyperlink>
            <w:r w:rsidR="00614D2D">
              <w:rPr>
                <w:noProof w:val="0"/>
              </w:rPr>
              <w:t xml:space="preserve"> </w:t>
            </w:r>
            <w:hyperlink r:id="rId31" w:anchor="getTheHandler()" w:history="1">
              <w:r w:rsidR="00614D2D">
                <w:rPr>
                  <w:rStyle w:val="Hyperlink"/>
                  <w:noProof w:val="0"/>
                </w:rPr>
                <w:t>getTheHandler</w:t>
              </w:r>
            </w:hyperlink>
            <w:r w:rsidR="00614D2D">
              <w:rPr>
                <w:noProof w:val="0"/>
              </w:rPr>
              <w: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GTHD</w:t>
            </w:r>
          </w:p>
        </w:tc>
        <w:tc>
          <w:tcPr>
            <w:tcW w:w="232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000001</w:t>
            </w:r>
          </w:p>
        </w:tc>
      </w:tr>
      <w:tr w:rsidR="00614D2D" w:rsidTr="00614D2D">
        <w:trPr>
          <w:jc w:val="center"/>
        </w:trPr>
        <w:tc>
          <w:tcPr>
            <w:tcW w:w="522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Void </w:t>
            </w:r>
            <w:hyperlink r:id="rId32" w:anchor="post(byte)" w:history="1">
              <w:r>
                <w:rPr>
                  <w:rStyle w:val="Hyperlink"/>
                  <w:noProof w:val="0"/>
                </w:rPr>
                <w:t>post</w:t>
              </w:r>
            </w:hyperlink>
            <w:r>
              <w:rPr>
                <w:noProof w:val="0"/>
              </w:rPr>
              <w:t>(byte statusType)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POSTB</w:t>
            </w:r>
          </w:p>
        </w:tc>
        <w:tc>
          <w:tcPr>
            <w:tcW w:w="232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000010</w:t>
            </w:r>
          </w:p>
        </w:tc>
      </w:tr>
      <w:tr w:rsidR="00614D2D" w:rsidTr="00614D2D">
        <w:trPr>
          <w:jc w:val="center"/>
        </w:trPr>
        <w:tc>
          <w:tcPr>
            <w:tcW w:w="522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lang w:val="sv-SE"/>
              </w:rPr>
            </w:pPr>
            <w:r>
              <w:rPr>
                <w:noProof w:val="0"/>
                <w:lang w:val="sv-SE"/>
              </w:rPr>
              <w:t xml:space="preserve">Void </w:t>
            </w:r>
            <w:hyperlink r:id="rId33" w:anchor="postAsBERTLV(byte, byte)" w:history="1">
              <w:r>
                <w:rPr>
                  <w:rStyle w:val="Hyperlink"/>
                  <w:noProof w:val="0"/>
                  <w:lang w:val="sv-SE"/>
                </w:rPr>
                <w:t>postAsBERTLV</w:t>
              </w:r>
            </w:hyperlink>
            <w:r>
              <w:rPr>
                <w:noProof w:val="0"/>
                <w:lang w:val="sv-SE"/>
              </w:rPr>
              <w:t>(byte statusType, byte tag)</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POSTBB</w:t>
            </w:r>
          </w:p>
        </w:tc>
        <w:tc>
          <w:tcPr>
            <w:tcW w:w="232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000011</w:t>
            </w:r>
          </w:p>
        </w:tc>
      </w:tr>
      <w:tr w:rsidR="00614D2D" w:rsidTr="00614D2D">
        <w:trPr>
          <w:jc w:val="center"/>
        </w:trPr>
        <w:tc>
          <w:tcPr>
            <w:tcW w:w="5220" w:type="dxa"/>
            <w:tcBorders>
              <w:top w:val="single" w:sz="4" w:space="0" w:color="auto"/>
              <w:left w:val="single" w:sz="4" w:space="0" w:color="auto"/>
              <w:bottom w:val="single" w:sz="4" w:space="0" w:color="auto"/>
              <w:right w:val="single" w:sz="4" w:space="0" w:color="auto"/>
            </w:tcBorders>
            <w:hideMark/>
          </w:tcPr>
          <w:p w:rsidR="00614D2D" w:rsidRDefault="00614D2D">
            <w:pPr>
              <w:pStyle w:val="PL"/>
            </w:pPr>
            <w:r>
              <w:t xml:space="preserve">Short getCapacity() </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GCAP</w:t>
            </w:r>
          </w:p>
        </w:tc>
        <w:tc>
          <w:tcPr>
            <w:tcW w:w="232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010101</w:t>
            </w:r>
          </w:p>
        </w:tc>
      </w:tr>
      <w:tr w:rsidR="00614D2D" w:rsidTr="00614D2D">
        <w:trPr>
          <w:jc w:val="center"/>
        </w:trPr>
        <w:tc>
          <w:tcPr>
            <w:tcW w:w="5220"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2328"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r>
      <w:tr w:rsidR="00614D2D" w:rsidTr="00614D2D">
        <w:trPr>
          <w:jc w:val="center"/>
        </w:trPr>
        <w:tc>
          <w:tcPr>
            <w:tcW w:w="522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Inherited Method Name: EditHandler</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2328"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r>
      <w:tr w:rsidR="00614D2D" w:rsidTr="00614D2D">
        <w:trPr>
          <w:jc w:val="center"/>
        </w:trPr>
        <w:tc>
          <w:tcPr>
            <w:tcW w:w="522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Void appendArray(byte[] buffer, short offset, short length, short dstLength)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APDA_BSS</w:t>
            </w:r>
          </w:p>
        </w:tc>
        <w:tc>
          <w:tcPr>
            <w:tcW w:w="232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000100</w:t>
            </w:r>
          </w:p>
        </w:tc>
      </w:tr>
      <w:tr w:rsidR="00614D2D" w:rsidTr="00614D2D">
        <w:trPr>
          <w:jc w:val="center"/>
        </w:trPr>
        <w:tc>
          <w:tcPr>
            <w:tcW w:w="522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lang w:val="sv-SE"/>
              </w:rPr>
            </w:pPr>
            <w:r>
              <w:rPr>
                <w:noProof w:val="0"/>
                <w:lang w:val="sv-SE"/>
              </w:rPr>
              <w:t>Void appendTLV(byte tag, byte value)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APTLBB</w:t>
            </w:r>
          </w:p>
        </w:tc>
        <w:tc>
          <w:tcPr>
            <w:tcW w:w="232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000101</w:t>
            </w:r>
          </w:p>
        </w:tc>
      </w:tr>
      <w:tr w:rsidR="00614D2D" w:rsidTr="00614D2D">
        <w:trPr>
          <w:jc w:val="center"/>
        </w:trPr>
        <w:tc>
          <w:tcPr>
            <w:tcW w:w="522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Void appendTLV(byte tag, byte[] value, short valueOffset, short valueLength)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APTLB_BSS</w:t>
            </w:r>
          </w:p>
        </w:tc>
        <w:tc>
          <w:tcPr>
            <w:tcW w:w="232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000110</w:t>
            </w:r>
          </w:p>
        </w:tc>
      </w:tr>
      <w:tr w:rsidR="00614D2D" w:rsidTr="00614D2D">
        <w:trPr>
          <w:jc w:val="center"/>
        </w:trPr>
        <w:tc>
          <w:tcPr>
            <w:tcW w:w="522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lang w:val="sv-SE"/>
              </w:rPr>
            </w:pPr>
            <w:r>
              <w:rPr>
                <w:noProof w:val="0"/>
                <w:lang w:val="sv-SE"/>
              </w:rPr>
              <w:t>Void appendTLV(byte tag, byte value1, byte value2)</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APTLBBB</w:t>
            </w:r>
          </w:p>
        </w:tc>
        <w:tc>
          <w:tcPr>
            <w:tcW w:w="232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000111</w:t>
            </w:r>
          </w:p>
        </w:tc>
      </w:tr>
      <w:tr w:rsidR="00614D2D" w:rsidTr="00614D2D">
        <w:trPr>
          <w:jc w:val="center"/>
        </w:trPr>
        <w:tc>
          <w:tcPr>
            <w:tcW w:w="522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Void appendTLV(byte tag, byte value1, byte[] value2, short value2Offset, short value2Length)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APTLBB_BSS</w:t>
            </w:r>
          </w:p>
        </w:tc>
        <w:tc>
          <w:tcPr>
            <w:tcW w:w="232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001000</w:t>
            </w:r>
          </w:p>
        </w:tc>
      </w:tr>
      <w:tr w:rsidR="00614D2D" w:rsidTr="00614D2D">
        <w:trPr>
          <w:jc w:val="center"/>
        </w:trPr>
        <w:tc>
          <w:tcPr>
            <w:tcW w:w="5220" w:type="dxa"/>
            <w:tcBorders>
              <w:top w:val="nil"/>
              <w:left w:val="single" w:sz="4" w:space="0" w:color="auto"/>
              <w:bottom w:val="single" w:sz="4" w:space="0" w:color="auto"/>
              <w:right w:val="single" w:sz="4" w:space="0" w:color="auto"/>
            </w:tcBorders>
            <w:hideMark/>
          </w:tcPr>
          <w:p w:rsidR="00614D2D" w:rsidRDefault="00614D2D">
            <w:pPr>
              <w:pStyle w:val="PL"/>
              <w:rPr>
                <w:noProof w:val="0"/>
              </w:rPr>
            </w:pPr>
            <w:r>
              <w:rPr>
                <w:noProof w:val="0"/>
              </w:rPr>
              <w:t>Void clear()</w:t>
            </w:r>
          </w:p>
        </w:tc>
        <w:tc>
          <w:tcPr>
            <w:tcW w:w="2268" w:type="dxa"/>
            <w:tcBorders>
              <w:top w:val="nil"/>
              <w:left w:val="single" w:sz="4" w:space="0" w:color="auto"/>
              <w:bottom w:val="single" w:sz="4" w:space="0" w:color="auto"/>
              <w:right w:val="single" w:sz="4" w:space="0" w:color="auto"/>
            </w:tcBorders>
            <w:hideMark/>
          </w:tcPr>
          <w:p w:rsidR="00614D2D" w:rsidRDefault="00614D2D">
            <w:pPr>
              <w:pStyle w:val="TAC"/>
              <w:keepNext w:val="0"/>
              <w:keepLines w:val="0"/>
            </w:pPr>
            <w:r>
              <w:t>CLER</w:t>
            </w:r>
          </w:p>
        </w:tc>
        <w:tc>
          <w:tcPr>
            <w:tcW w:w="2328" w:type="dxa"/>
            <w:tcBorders>
              <w:top w:val="nil"/>
              <w:left w:val="single" w:sz="4" w:space="0" w:color="auto"/>
              <w:bottom w:val="single" w:sz="4" w:space="0" w:color="auto"/>
              <w:right w:val="single" w:sz="4" w:space="0" w:color="auto"/>
            </w:tcBorders>
            <w:hideMark/>
          </w:tcPr>
          <w:p w:rsidR="00614D2D" w:rsidRDefault="00614D2D">
            <w:pPr>
              <w:pStyle w:val="TAC"/>
              <w:keepNext w:val="0"/>
              <w:keepLines w:val="0"/>
            </w:pPr>
            <w:r>
              <w:t>001001</w:t>
            </w:r>
          </w:p>
        </w:tc>
      </w:tr>
      <w:tr w:rsidR="00614D2D" w:rsidTr="00614D2D">
        <w:trPr>
          <w:jc w:val="center"/>
        </w:trPr>
        <w:tc>
          <w:tcPr>
            <w:tcW w:w="5220" w:type="dxa"/>
            <w:tcBorders>
              <w:top w:val="single" w:sz="4" w:space="0" w:color="auto"/>
              <w:left w:val="single" w:sz="4" w:space="0" w:color="auto"/>
              <w:bottom w:val="single" w:sz="4" w:space="0" w:color="auto"/>
              <w:right w:val="single" w:sz="4" w:space="0" w:color="auto"/>
            </w:tcBorders>
          </w:tcPr>
          <w:p w:rsidR="00614D2D" w:rsidRDefault="00614D2D">
            <w:pPr>
              <w:pStyle w:val="PL"/>
              <w:rPr>
                <w:noProof w:val="0"/>
              </w:rPr>
            </w:pP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2328"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r>
      <w:tr w:rsidR="00614D2D" w:rsidTr="00614D2D">
        <w:trPr>
          <w:jc w:val="center"/>
        </w:trPr>
        <w:tc>
          <w:tcPr>
            <w:tcW w:w="5220"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Inherited Method Name: ViewHandler</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2328"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r>
      <w:tr w:rsidR="00614D2D" w:rsidTr="00614D2D">
        <w:trPr>
          <w:jc w:val="center"/>
        </w:trPr>
        <w:tc>
          <w:tcPr>
            <w:tcW w:w="522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Byte</w:t>
            </w:r>
          </w:p>
          <w:p w:rsidR="00614D2D" w:rsidRDefault="00614D2D">
            <w:pPr>
              <w:pStyle w:val="PL"/>
              <w:rPr>
                <w:noProof w:val="0"/>
              </w:rPr>
            </w:pPr>
            <w:r>
              <w:rPr>
                <w:noProof w:val="0"/>
              </w:rPr>
              <w:t>compareValue(short valueOffset,byte[] compareBuffer,short compareOffset, short compareLength)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CPRVS_BSS</w:t>
            </w:r>
          </w:p>
        </w:tc>
        <w:tc>
          <w:tcPr>
            <w:tcW w:w="232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001010</w:t>
            </w:r>
          </w:p>
        </w:tc>
      </w:tr>
      <w:tr w:rsidR="00614D2D" w:rsidTr="00614D2D">
        <w:trPr>
          <w:jc w:val="center"/>
        </w:trPr>
        <w:tc>
          <w:tcPr>
            <w:tcW w:w="522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Short</w:t>
            </w:r>
          </w:p>
          <w:p w:rsidR="00614D2D" w:rsidRDefault="00614D2D">
            <w:pPr>
              <w:pStyle w:val="PL"/>
              <w:rPr>
                <w:noProof w:val="0"/>
              </w:rPr>
            </w:pPr>
            <w:r>
              <w:rPr>
                <w:noProof w:val="0"/>
              </w:rPr>
              <w:t>Copy(byte[] dstBuffer,short dstOffset,short dstLength)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COPY_BSS</w:t>
            </w:r>
          </w:p>
        </w:tc>
        <w:tc>
          <w:tcPr>
            <w:tcW w:w="232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001011</w:t>
            </w:r>
          </w:p>
        </w:tc>
      </w:tr>
      <w:tr w:rsidR="00614D2D" w:rsidTr="00614D2D">
        <w:trPr>
          <w:jc w:val="center"/>
        </w:trPr>
        <w:tc>
          <w:tcPr>
            <w:tcW w:w="5220" w:type="dxa"/>
            <w:tcBorders>
              <w:top w:val="single" w:sz="4" w:space="0" w:color="auto"/>
              <w:left w:val="single" w:sz="4" w:space="0" w:color="auto"/>
              <w:bottom w:val="single" w:sz="4" w:space="0" w:color="auto"/>
              <w:right w:val="single" w:sz="4" w:space="0" w:color="auto"/>
            </w:tcBorders>
          </w:tcPr>
          <w:p w:rsidR="00614D2D" w:rsidRDefault="00614D2D">
            <w:pPr>
              <w:pStyle w:val="PL"/>
              <w:rPr>
                <w:noProof w:val="0"/>
              </w:rPr>
            </w:pPr>
            <w:r>
              <w:rPr>
                <w:noProof w:val="0"/>
              </w:rPr>
              <w:t>Short</w:t>
            </w:r>
          </w:p>
          <w:p w:rsidR="00614D2D" w:rsidRDefault="00614D2D">
            <w:pPr>
              <w:pStyle w:val="PL"/>
              <w:rPr>
                <w:noProof w:val="0"/>
              </w:rPr>
            </w:pPr>
            <w:r>
              <w:rPr>
                <w:noProof w:val="0"/>
              </w:rPr>
              <w:t>CopyValue(short valueOffset, byte[] dstBuffer,short dstOffset,short dstLength)</w:t>
            </w:r>
          </w:p>
          <w:p w:rsidR="00614D2D" w:rsidRDefault="00614D2D">
            <w:pPr>
              <w:pStyle w:val="PL"/>
              <w:rPr>
                <w:noProof w:val="0"/>
              </w:rPr>
            </w:pP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CPYVS_BSS</w:t>
            </w:r>
          </w:p>
        </w:tc>
        <w:tc>
          <w:tcPr>
            <w:tcW w:w="232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001100</w:t>
            </w:r>
          </w:p>
        </w:tc>
      </w:tr>
      <w:tr w:rsidR="00614D2D" w:rsidTr="00614D2D">
        <w:trPr>
          <w:jc w:val="center"/>
        </w:trPr>
        <w:tc>
          <w:tcPr>
            <w:tcW w:w="5220" w:type="dxa"/>
            <w:tcBorders>
              <w:top w:val="single" w:sz="4" w:space="0" w:color="auto"/>
              <w:left w:val="single" w:sz="4" w:space="0" w:color="auto"/>
              <w:bottom w:val="single" w:sz="4" w:space="0" w:color="auto"/>
              <w:right w:val="single" w:sz="4" w:space="0" w:color="auto"/>
            </w:tcBorders>
          </w:tcPr>
          <w:p w:rsidR="00614D2D" w:rsidRDefault="00614D2D">
            <w:pPr>
              <w:pStyle w:val="PL"/>
              <w:keepNext/>
            </w:pPr>
            <w:r>
              <w:t>Byte</w:t>
            </w:r>
          </w:p>
          <w:p w:rsidR="00614D2D" w:rsidRDefault="00614D2D">
            <w:pPr>
              <w:pStyle w:val="PL"/>
              <w:keepNext/>
            </w:pPr>
            <w:r>
              <w:t>findAndCompareValue(byte tag,byte[] compareBuffer,short compareOffset)</w:t>
            </w:r>
          </w:p>
          <w:p w:rsidR="00614D2D" w:rsidRDefault="00614D2D">
            <w:pPr>
              <w:pStyle w:val="PL"/>
              <w:rPr>
                <w:noProof w:val="0"/>
              </w:rPr>
            </w:pP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FACRB_BS</w:t>
            </w:r>
          </w:p>
        </w:tc>
        <w:tc>
          <w:tcPr>
            <w:tcW w:w="232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001101</w:t>
            </w:r>
          </w:p>
        </w:tc>
      </w:tr>
      <w:tr w:rsidR="00614D2D" w:rsidTr="00614D2D">
        <w:trPr>
          <w:jc w:val="center"/>
        </w:trPr>
        <w:tc>
          <w:tcPr>
            <w:tcW w:w="522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Byte findAndCompareValue(byte tag,byte occurence, short valueOffset,byte[] compareBuffer,short compareOffset,short compareLength)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FACRBBS_BSS</w:t>
            </w:r>
          </w:p>
        </w:tc>
        <w:tc>
          <w:tcPr>
            <w:tcW w:w="232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001110</w:t>
            </w:r>
          </w:p>
        </w:tc>
      </w:tr>
      <w:tr w:rsidR="00614D2D" w:rsidTr="00614D2D">
        <w:trPr>
          <w:jc w:val="center"/>
        </w:trPr>
        <w:tc>
          <w:tcPr>
            <w:tcW w:w="5220" w:type="dxa"/>
            <w:tcBorders>
              <w:top w:val="nil"/>
              <w:left w:val="single" w:sz="4" w:space="0" w:color="auto"/>
              <w:bottom w:val="single" w:sz="4" w:space="0" w:color="auto"/>
              <w:right w:val="single" w:sz="4" w:space="0" w:color="auto"/>
            </w:tcBorders>
            <w:hideMark/>
          </w:tcPr>
          <w:p w:rsidR="00614D2D" w:rsidRDefault="00614D2D">
            <w:pPr>
              <w:pStyle w:val="PL"/>
              <w:rPr>
                <w:noProof w:val="0"/>
              </w:rPr>
            </w:pPr>
            <w:r>
              <w:t>Short findAndCopyValue(byte tag,byte occurence,short valueOffset, byte[] dstBuffer, short dstOffset, short dstLength)</w:t>
            </w:r>
          </w:p>
        </w:tc>
        <w:tc>
          <w:tcPr>
            <w:tcW w:w="2268" w:type="dxa"/>
            <w:tcBorders>
              <w:top w:val="nil"/>
              <w:left w:val="single" w:sz="4" w:space="0" w:color="auto"/>
              <w:bottom w:val="single" w:sz="4" w:space="0" w:color="auto"/>
              <w:right w:val="single" w:sz="4" w:space="0" w:color="auto"/>
            </w:tcBorders>
            <w:hideMark/>
          </w:tcPr>
          <w:p w:rsidR="00614D2D" w:rsidRDefault="00614D2D">
            <w:pPr>
              <w:pStyle w:val="TAC"/>
              <w:keepNext w:val="0"/>
              <w:keepLines w:val="0"/>
            </w:pPr>
            <w:r>
              <w:t>FACYBBS_BSS</w:t>
            </w:r>
          </w:p>
        </w:tc>
        <w:tc>
          <w:tcPr>
            <w:tcW w:w="2328" w:type="dxa"/>
            <w:tcBorders>
              <w:top w:val="nil"/>
              <w:left w:val="single" w:sz="4" w:space="0" w:color="auto"/>
              <w:bottom w:val="single" w:sz="4" w:space="0" w:color="auto"/>
              <w:right w:val="single" w:sz="4" w:space="0" w:color="auto"/>
            </w:tcBorders>
            <w:hideMark/>
          </w:tcPr>
          <w:p w:rsidR="00614D2D" w:rsidRDefault="00614D2D">
            <w:pPr>
              <w:pStyle w:val="TAC"/>
              <w:keepNext w:val="0"/>
              <w:keepLines w:val="0"/>
            </w:pPr>
            <w:r>
              <w:t>001111</w:t>
            </w:r>
          </w:p>
        </w:tc>
      </w:tr>
      <w:tr w:rsidR="00614D2D" w:rsidTr="00614D2D">
        <w:trPr>
          <w:jc w:val="center"/>
        </w:trPr>
        <w:tc>
          <w:tcPr>
            <w:tcW w:w="522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Short findAndCopyValue(byte tag,byte[] dstBuffer,short dstOffset)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FACYB_BS</w:t>
            </w:r>
          </w:p>
        </w:tc>
        <w:tc>
          <w:tcPr>
            <w:tcW w:w="232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010000</w:t>
            </w:r>
          </w:p>
        </w:tc>
      </w:tr>
      <w:tr w:rsidR="00614D2D" w:rsidTr="00614D2D">
        <w:trPr>
          <w:jc w:val="center"/>
        </w:trPr>
        <w:tc>
          <w:tcPr>
            <w:tcW w:w="5220" w:type="dxa"/>
            <w:tcBorders>
              <w:top w:val="single" w:sz="4" w:space="0" w:color="auto"/>
              <w:left w:val="single" w:sz="4" w:space="0" w:color="auto"/>
              <w:bottom w:val="single" w:sz="4" w:space="0" w:color="auto"/>
              <w:right w:val="single" w:sz="4" w:space="0" w:color="auto"/>
            </w:tcBorders>
            <w:hideMark/>
          </w:tcPr>
          <w:p w:rsidR="00614D2D" w:rsidRDefault="00614D2D">
            <w:pPr>
              <w:pStyle w:val="PL"/>
              <w:keepNext/>
              <w:rPr>
                <w:lang w:val="sv-SE"/>
              </w:rPr>
            </w:pPr>
            <w:r>
              <w:rPr>
                <w:lang w:val="sv-SE"/>
              </w:rPr>
              <w:t>Byte</w:t>
            </w:r>
          </w:p>
          <w:p w:rsidR="00614D2D" w:rsidRDefault="00614D2D">
            <w:pPr>
              <w:pStyle w:val="PL"/>
              <w:rPr>
                <w:noProof w:val="0"/>
                <w:lang w:val="sv-SE"/>
              </w:rPr>
            </w:pPr>
            <w:r>
              <w:rPr>
                <w:lang w:val="sv-SE"/>
              </w:rPr>
              <w:t>findTLV(byte tag,byte occurrence)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FINDBB</w:t>
            </w:r>
          </w:p>
        </w:tc>
        <w:tc>
          <w:tcPr>
            <w:tcW w:w="232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010001</w:t>
            </w:r>
          </w:p>
        </w:tc>
      </w:tr>
      <w:tr w:rsidR="00614D2D" w:rsidTr="00614D2D">
        <w:trPr>
          <w:jc w:val="center"/>
        </w:trPr>
        <w:tc>
          <w:tcPr>
            <w:tcW w:w="5220"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Short</w:t>
            </w:r>
          </w:p>
          <w:p w:rsidR="00614D2D" w:rsidRDefault="00614D2D">
            <w:pPr>
              <w:pStyle w:val="PL"/>
              <w:rPr>
                <w:noProof w:val="0"/>
              </w:rPr>
            </w:pPr>
            <w:r>
              <w:rPr>
                <w:noProof w:val="0"/>
              </w:rPr>
              <w:t>GetLength()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GLEN</w:t>
            </w:r>
          </w:p>
        </w:tc>
        <w:tc>
          <w:tcPr>
            <w:tcW w:w="232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010010</w:t>
            </w:r>
          </w:p>
        </w:tc>
      </w:tr>
      <w:tr w:rsidR="00614D2D" w:rsidTr="00614D2D">
        <w:trPr>
          <w:jc w:val="center"/>
        </w:trPr>
        <w:tc>
          <w:tcPr>
            <w:tcW w:w="5220" w:type="dxa"/>
            <w:tcBorders>
              <w:top w:val="single" w:sz="4" w:space="0" w:color="auto"/>
              <w:left w:val="single" w:sz="4" w:space="0" w:color="auto"/>
              <w:bottom w:val="single" w:sz="4" w:space="0" w:color="auto"/>
              <w:right w:val="single" w:sz="4" w:space="0" w:color="auto"/>
            </w:tcBorders>
            <w:hideMark/>
          </w:tcPr>
          <w:p w:rsidR="00614D2D" w:rsidRDefault="00614D2D">
            <w:pPr>
              <w:pStyle w:val="PL"/>
              <w:keepNext/>
            </w:pPr>
            <w:r>
              <w:t>Byte</w:t>
            </w:r>
          </w:p>
          <w:p w:rsidR="00614D2D" w:rsidRDefault="00614D2D">
            <w:pPr>
              <w:pStyle w:val="PL"/>
              <w:rPr>
                <w:noProof w:val="0"/>
              </w:rPr>
            </w:pPr>
            <w:r>
              <w:t>getValueByte(short valueOffset)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GVBYS</w:t>
            </w:r>
          </w:p>
        </w:tc>
        <w:tc>
          <w:tcPr>
            <w:tcW w:w="232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010011</w:t>
            </w:r>
          </w:p>
        </w:tc>
      </w:tr>
      <w:tr w:rsidR="00614D2D" w:rsidTr="00614D2D">
        <w:trPr>
          <w:jc w:val="center"/>
        </w:trPr>
        <w:tc>
          <w:tcPr>
            <w:tcW w:w="5220" w:type="dxa"/>
            <w:tcBorders>
              <w:top w:val="single" w:sz="4" w:space="0" w:color="auto"/>
              <w:left w:val="single" w:sz="4" w:space="0" w:color="auto"/>
              <w:bottom w:val="single" w:sz="4" w:space="0" w:color="auto"/>
              <w:right w:val="single" w:sz="4" w:space="0" w:color="auto"/>
            </w:tcBorders>
            <w:hideMark/>
          </w:tcPr>
          <w:p w:rsidR="00614D2D" w:rsidRDefault="00614D2D">
            <w:pPr>
              <w:pStyle w:val="PL"/>
            </w:pPr>
            <w:r>
              <w:t>Short</w:t>
            </w:r>
          </w:p>
          <w:p w:rsidR="00614D2D" w:rsidRDefault="00614D2D">
            <w:pPr>
              <w:pStyle w:val="PL"/>
              <w:rPr>
                <w:noProof w:val="0"/>
              </w:rPr>
            </w:pPr>
            <w:r>
              <w:t>getValueLength()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GVLE</w:t>
            </w:r>
          </w:p>
        </w:tc>
        <w:tc>
          <w:tcPr>
            <w:tcW w:w="232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010100</w:t>
            </w:r>
          </w:p>
        </w:tc>
      </w:tr>
    </w:tbl>
    <w:p w:rsidR="00614D2D" w:rsidRDefault="00614D2D" w:rsidP="00614D2D"/>
    <w:p w:rsidR="00614D2D" w:rsidRDefault="00614D2D" w:rsidP="00614D2D">
      <w:pPr>
        <w:pStyle w:val="Heading2"/>
        <w:keepNext w:val="0"/>
        <w:keepLines w:val="0"/>
      </w:pPr>
      <w:bookmarkStart w:id="783" w:name="_Toc51826903"/>
      <w:bookmarkStart w:id="784" w:name="_Toc117070584"/>
      <w:bookmarkStart w:id="785" w:name="_Toc51828346"/>
      <w:r>
        <w:t>A.2.6</w:t>
      </w:r>
      <w:r>
        <w:tab/>
        <w:t>MEProfile methods</w:t>
      </w:r>
      <w:bookmarkEnd w:id="783"/>
      <w:bookmarkEnd w:id="784"/>
      <w:bookmarkEnd w:id="785"/>
    </w:p>
    <w:tbl>
      <w:tblPr>
        <w:tblW w:w="9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5256"/>
        <w:gridCol w:w="2269"/>
        <w:gridCol w:w="2360"/>
      </w:tblGrid>
      <w:tr w:rsidR="00614D2D" w:rsidTr="00614D2D">
        <w:trPr>
          <w:tblHeader/>
          <w:jc w:val="center"/>
        </w:trPr>
        <w:tc>
          <w:tcPr>
            <w:tcW w:w="525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Method Name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rPr>
                <w:rFonts w:ascii="Courier New" w:hAnsi="Courier New"/>
              </w:rPr>
            </w:pPr>
            <w:r>
              <w:t>Acronym</w:t>
            </w:r>
          </w:p>
        </w:tc>
        <w:tc>
          <w:tcPr>
            <w:tcW w:w="235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Numbering on 6 bits</w:t>
            </w:r>
          </w:p>
        </w:tc>
      </w:tr>
      <w:tr w:rsidR="00614D2D" w:rsidTr="00614D2D">
        <w:trPr>
          <w:jc w:val="center"/>
        </w:trPr>
        <w:tc>
          <w:tcPr>
            <w:tcW w:w="5252"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static boolean check(byte index)</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CHECB</w:t>
            </w:r>
          </w:p>
        </w:tc>
        <w:tc>
          <w:tcPr>
            <w:tcW w:w="235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000001</w:t>
            </w:r>
          </w:p>
        </w:tc>
      </w:tr>
      <w:tr w:rsidR="00614D2D" w:rsidTr="00614D2D">
        <w:trPr>
          <w:jc w:val="center"/>
        </w:trPr>
        <w:tc>
          <w:tcPr>
            <w:tcW w:w="5252"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static boolean check(byte[] mask, short offset,</w:t>
            </w:r>
            <w:r>
              <w:rPr>
                <w:noProof w:val="0"/>
              </w:rPr>
              <w:tab/>
              <w:t>short 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CHECBSS</w:t>
            </w:r>
          </w:p>
        </w:tc>
        <w:tc>
          <w:tcPr>
            <w:tcW w:w="235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000010</w:t>
            </w:r>
          </w:p>
        </w:tc>
      </w:tr>
      <w:tr w:rsidR="00614D2D" w:rsidTr="00614D2D">
        <w:trPr>
          <w:jc w:val="center"/>
        </w:trPr>
        <w:tc>
          <w:tcPr>
            <w:tcW w:w="5252"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static boolean check(short index)</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CHECS</w:t>
            </w:r>
          </w:p>
        </w:tc>
        <w:tc>
          <w:tcPr>
            <w:tcW w:w="235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000011</w:t>
            </w:r>
          </w:p>
        </w:tc>
      </w:tr>
      <w:tr w:rsidR="00614D2D" w:rsidTr="00614D2D">
        <w:trPr>
          <w:jc w:val="center"/>
        </w:trPr>
        <w:tc>
          <w:tcPr>
            <w:tcW w:w="5252"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static short copy(short startOffset, byte[] dstBuffer, short dstOffset, short dstLength)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COPYS_BSS</w:t>
            </w:r>
          </w:p>
        </w:tc>
        <w:tc>
          <w:tcPr>
            <w:tcW w:w="235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000100</w:t>
            </w:r>
          </w:p>
        </w:tc>
      </w:tr>
      <w:tr w:rsidR="00614D2D" w:rsidTr="00614D2D">
        <w:trPr>
          <w:jc w:val="center"/>
        </w:trPr>
        <w:tc>
          <w:tcPr>
            <w:tcW w:w="5252"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static short getValue(short indexMSB, short indexLSB)</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GVALSS</w:t>
            </w:r>
          </w:p>
        </w:tc>
        <w:tc>
          <w:tcPr>
            <w:tcW w:w="235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000101</w:t>
            </w:r>
          </w:p>
        </w:tc>
      </w:tr>
    </w:tbl>
    <w:p w:rsidR="00614D2D" w:rsidRDefault="00614D2D" w:rsidP="00614D2D"/>
    <w:p w:rsidR="00614D2D" w:rsidRDefault="00614D2D" w:rsidP="00614D2D">
      <w:pPr>
        <w:pStyle w:val="Heading2"/>
        <w:keepNext w:val="0"/>
        <w:keepLines w:val="0"/>
      </w:pPr>
      <w:bookmarkStart w:id="786" w:name="_Toc51826904"/>
      <w:bookmarkStart w:id="787" w:name="_Toc117070585"/>
      <w:bookmarkStart w:id="788" w:name="_Toc51828347"/>
      <w:r>
        <w:t>A.2.7</w:t>
      </w:r>
      <w:r>
        <w:tab/>
        <w:t>ProactiveHandler methods</w:t>
      </w:r>
      <w:bookmarkEnd w:id="786"/>
      <w:bookmarkEnd w:id="787"/>
      <w:bookmarkEnd w:id="788"/>
    </w:p>
    <w:tbl>
      <w:tblPr>
        <w:tblW w:w="9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5286"/>
        <w:gridCol w:w="2268"/>
        <w:gridCol w:w="2391"/>
      </w:tblGrid>
      <w:tr w:rsidR="00614D2D" w:rsidTr="00614D2D">
        <w:trPr>
          <w:jc w:val="center"/>
        </w:trPr>
        <w:tc>
          <w:tcPr>
            <w:tcW w:w="528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Method Name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Acronyms</w:t>
            </w:r>
          </w:p>
        </w:tc>
        <w:tc>
          <w:tcPr>
            <w:tcW w:w="239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Numbering on 6 bits</w:t>
            </w:r>
          </w:p>
        </w:tc>
      </w:tr>
      <w:tr w:rsidR="00614D2D" w:rsidTr="00614D2D">
        <w:trPr>
          <w:jc w:val="center"/>
        </w:trPr>
        <w:tc>
          <w:tcPr>
            <w:tcW w:w="5284"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t>ProactiveHandler getTheHandler()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GTHD</w:t>
            </w:r>
          </w:p>
        </w:tc>
        <w:tc>
          <w:tcPr>
            <w:tcW w:w="23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000001</w:t>
            </w:r>
          </w:p>
        </w:tc>
      </w:tr>
      <w:tr w:rsidR="00614D2D" w:rsidTr="00614D2D">
        <w:trPr>
          <w:jc w:val="center"/>
        </w:trPr>
        <w:tc>
          <w:tcPr>
            <w:tcW w:w="5284"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t xml:space="preserve">Void </w:t>
            </w:r>
            <w:hyperlink r:id="rId34" w:anchor="init(byte, byte, byte)" w:history="1">
              <w:r>
                <w:rPr>
                  <w:rStyle w:val="Hyperlink"/>
                </w:rPr>
                <w:t>init</w:t>
              </w:r>
            </w:hyperlink>
            <w:r>
              <w:t>(byte type, byte qualifier, byte dstDevice)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INITBBB</w:t>
            </w:r>
          </w:p>
        </w:tc>
        <w:tc>
          <w:tcPr>
            <w:tcW w:w="23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000010</w:t>
            </w:r>
          </w:p>
        </w:tc>
      </w:tr>
      <w:tr w:rsidR="00614D2D" w:rsidTr="00614D2D">
        <w:trPr>
          <w:jc w:val="center"/>
        </w:trPr>
        <w:tc>
          <w:tcPr>
            <w:tcW w:w="5284"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t xml:space="preserve">Void </w:t>
            </w:r>
            <w:hyperlink r:id="rId35" w:anchor="initDisplayText(byte, byte, byte[], shor" w:history="1">
              <w:r>
                <w:rPr>
                  <w:rStyle w:val="Hyperlink"/>
                </w:rPr>
                <w:t>initDisplayText</w:t>
              </w:r>
            </w:hyperlink>
            <w:r>
              <w:t>(byte qualifier, byte dcs, byte[] buffer, short offset, short 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INDTBB_BSS</w:t>
            </w:r>
          </w:p>
        </w:tc>
        <w:tc>
          <w:tcPr>
            <w:tcW w:w="23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000011</w:t>
            </w:r>
          </w:p>
        </w:tc>
      </w:tr>
      <w:tr w:rsidR="00614D2D" w:rsidTr="00614D2D">
        <w:trPr>
          <w:jc w:val="center"/>
        </w:trPr>
        <w:tc>
          <w:tcPr>
            <w:tcW w:w="5284"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t xml:space="preserve">Void </w:t>
            </w:r>
            <w:hyperlink r:id="rId36" w:anchor="initGetInkey(byte, byte, byte[], short, " w:history="1">
              <w:r>
                <w:rPr>
                  <w:rStyle w:val="Hyperlink"/>
                </w:rPr>
                <w:t>initGetInkey</w:t>
              </w:r>
            </w:hyperlink>
            <w:r>
              <w:t>(byte qualifier, byte dcs, byte[] buffer, short offset, short 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INGKBB_BSS</w:t>
            </w:r>
          </w:p>
        </w:tc>
        <w:tc>
          <w:tcPr>
            <w:tcW w:w="23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000100</w:t>
            </w:r>
          </w:p>
        </w:tc>
      </w:tr>
      <w:tr w:rsidR="00614D2D" w:rsidTr="00614D2D">
        <w:trPr>
          <w:jc w:val="center"/>
        </w:trPr>
        <w:tc>
          <w:tcPr>
            <w:tcW w:w="5284"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t xml:space="preserve">Void </w:t>
            </w:r>
            <w:hyperlink r:id="rId37" w:anchor="initGetInput(byte, byte, byte[], short, " w:history="1">
              <w:r>
                <w:rPr>
                  <w:rStyle w:val="Hyperlink"/>
                </w:rPr>
                <w:t>initGetInput</w:t>
              </w:r>
            </w:hyperlink>
            <w:r>
              <w:t>(byte qualifier, byte dcs, byte[] buffer, short offset, short length, short minRespLength, short maxRespLength)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INGPBB_BSSSS</w:t>
            </w:r>
          </w:p>
        </w:tc>
        <w:tc>
          <w:tcPr>
            <w:tcW w:w="23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000101</w:t>
            </w:r>
          </w:p>
        </w:tc>
      </w:tr>
      <w:tr w:rsidR="00614D2D" w:rsidTr="00614D2D">
        <w:trPr>
          <w:jc w:val="center"/>
        </w:trPr>
        <w:tc>
          <w:tcPr>
            <w:tcW w:w="5284"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Byte </w:t>
            </w:r>
            <w:hyperlink r:id="rId38" w:anchor="send()" w:history="1">
              <w:r>
                <w:rPr>
                  <w:rStyle w:val="Hyperlink"/>
                  <w:noProof w:val="0"/>
                </w:rPr>
                <w:t>send</w:t>
              </w:r>
            </w:hyperlink>
            <w:r>
              <w:rPr>
                <w:noProof w:val="0"/>
              </w:rPr>
              <w: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SEND</w:t>
            </w:r>
          </w:p>
        </w:tc>
        <w:tc>
          <w:tcPr>
            <w:tcW w:w="23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000110</w:t>
            </w:r>
          </w:p>
        </w:tc>
      </w:tr>
      <w:tr w:rsidR="00614D2D" w:rsidTr="00614D2D">
        <w:trPr>
          <w:jc w:val="center"/>
        </w:trPr>
        <w:tc>
          <w:tcPr>
            <w:tcW w:w="5284"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t xml:space="preserve">Short getCapacity() </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GCAP</w:t>
            </w:r>
          </w:p>
        </w:tc>
        <w:tc>
          <w:tcPr>
            <w:tcW w:w="23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011000</w:t>
            </w:r>
          </w:p>
        </w:tc>
      </w:tr>
      <w:tr w:rsidR="00614D2D" w:rsidTr="00614D2D">
        <w:trPr>
          <w:jc w:val="center"/>
        </w:trPr>
        <w:tc>
          <w:tcPr>
            <w:tcW w:w="5284"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t>Void initCloseChannel(byte bChannelIdentifier)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ICCHB</w:t>
            </w:r>
          </w:p>
        </w:tc>
        <w:tc>
          <w:tcPr>
            <w:tcW w:w="23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011001</w:t>
            </w:r>
          </w:p>
        </w:tc>
      </w:tr>
      <w:tr w:rsidR="00614D2D" w:rsidTr="00614D2D">
        <w:trPr>
          <w:jc w:val="center"/>
        </w:trPr>
        <w:tc>
          <w:tcPr>
            <w:tcW w:w="5284" w:type="dxa"/>
            <w:tcBorders>
              <w:top w:val="single" w:sz="4" w:space="0" w:color="auto"/>
              <w:left w:val="single" w:sz="4" w:space="0" w:color="auto"/>
              <w:bottom w:val="single" w:sz="4" w:space="0" w:color="auto"/>
              <w:right w:val="single" w:sz="4" w:space="0" w:color="auto"/>
            </w:tcBorders>
          </w:tcPr>
          <w:p w:rsidR="00614D2D" w:rsidRDefault="00614D2D">
            <w:pPr>
              <w:pStyle w:val="PL"/>
              <w:rPr>
                <w:noProof w:val="0"/>
              </w:rPr>
            </w:pP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2391"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r>
      <w:tr w:rsidR="00614D2D" w:rsidTr="00614D2D">
        <w:trPr>
          <w:jc w:val="center"/>
        </w:trPr>
        <w:tc>
          <w:tcPr>
            <w:tcW w:w="528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Inherited Method Name: EditHandler</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2391"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r>
      <w:tr w:rsidR="00614D2D" w:rsidTr="00614D2D">
        <w:trPr>
          <w:jc w:val="center"/>
        </w:trPr>
        <w:tc>
          <w:tcPr>
            <w:tcW w:w="5284" w:type="dxa"/>
            <w:tcBorders>
              <w:top w:val="nil"/>
              <w:left w:val="single" w:sz="4" w:space="0" w:color="auto"/>
              <w:bottom w:val="single" w:sz="4" w:space="0" w:color="auto"/>
              <w:right w:val="single" w:sz="4" w:space="0" w:color="auto"/>
            </w:tcBorders>
            <w:hideMark/>
          </w:tcPr>
          <w:p w:rsidR="00614D2D" w:rsidRDefault="00614D2D">
            <w:pPr>
              <w:pStyle w:val="PL"/>
              <w:rPr>
                <w:noProof w:val="0"/>
              </w:rPr>
            </w:pPr>
            <w:r>
              <w:rPr>
                <w:noProof w:val="0"/>
              </w:rPr>
              <w:t>Void appendArray(byte[] buffer, short offset, short length, short dstLength)</w:t>
            </w:r>
          </w:p>
        </w:tc>
        <w:tc>
          <w:tcPr>
            <w:tcW w:w="2268" w:type="dxa"/>
            <w:tcBorders>
              <w:top w:val="nil"/>
              <w:left w:val="single" w:sz="4" w:space="0" w:color="auto"/>
              <w:bottom w:val="single" w:sz="4" w:space="0" w:color="auto"/>
              <w:right w:val="single" w:sz="4" w:space="0" w:color="auto"/>
            </w:tcBorders>
            <w:hideMark/>
          </w:tcPr>
          <w:p w:rsidR="00614D2D" w:rsidRDefault="00614D2D">
            <w:pPr>
              <w:pStyle w:val="TAC"/>
              <w:keepNext w:val="0"/>
              <w:keepLines w:val="0"/>
            </w:pPr>
            <w:r>
              <w:t>APDA_BSS</w:t>
            </w:r>
          </w:p>
        </w:tc>
        <w:tc>
          <w:tcPr>
            <w:tcW w:w="2391" w:type="dxa"/>
            <w:tcBorders>
              <w:top w:val="nil"/>
              <w:left w:val="single" w:sz="4" w:space="0" w:color="auto"/>
              <w:bottom w:val="single" w:sz="4" w:space="0" w:color="auto"/>
              <w:right w:val="single" w:sz="4" w:space="0" w:color="auto"/>
            </w:tcBorders>
            <w:hideMark/>
          </w:tcPr>
          <w:p w:rsidR="00614D2D" w:rsidRDefault="00614D2D">
            <w:pPr>
              <w:pStyle w:val="TAC"/>
              <w:keepNext w:val="0"/>
              <w:keepLines w:val="0"/>
            </w:pPr>
            <w:r>
              <w:t>000111</w:t>
            </w:r>
          </w:p>
        </w:tc>
      </w:tr>
      <w:tr w:rsidR="00614D2D" w:rsidTr="00614D2D">
        <w:trPr>
          <w:jc w:val="center"/>
        </w:trPr>
        <w:tc>
          <w:tcPr>
            <w:tcW w:w="5284"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lang w:val="sv-SE"/>
              </w:rPr>
            </w:pPr>
            <w:r>
              <w:rPr>
                <w:noProof w:val="0"/>
                <w:lang w:val="sv-SE"/>
              </w:rPr>
              <w:t>Void appendTLV(byte tag, byte value)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APTLBB</w:t>
            </w:r>
          </w:p>
        </w:tc>
        <w:tc>
          <w:tcPr>
            <w:tcW w:w="23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001000</w:t>
            </w:r>
          </w:p>
        </w:tc>
      </w:tr>
      <w:tr w:rsidR="00614D2D" w:rsidTr="00614D2D">
        <w:trPr>
          <w:jc w:val="center"/>
        </w:trPr>
        <w:tc>
          <w:tcPr>
            <w:tcW w:w="5284"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Void appendTLV(byte tag, byte[] value, short valueOffset, short valueLength)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APTLB_BSS</w:t>
            </w:r>
          </w:p>
        </w:tc>
        <w:tc>
          <w:tcPr>
            <w:tcW w:w="23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001001</w:t>
            </w:r>
          </w:p>
        </w:tc>
      </w:tr>
      <w:tr w:rsidR="00614D2D" w:rsidTr="00614D2D">
        <w:trPr>
          <w:jc w:val="center"/>
        </w:trPr>
        <w:tc>
          <w:tcPr>
            <w:tcW w:w="5284"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lang w:val="sv-SE"/>
              </w:rPr>
            </w:pPr>
            <w:r>
              <w:rPr>
                <w:noProof w:val="0"/>
                <w:lang w:val="sv-SE"/>
              </w:rPr>
              <w:t>Void appendTLV(byte tag, byte value1, byte value2)</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APTLBBB</w:t>
            </w:r>
          </w:p>
        </w:tc>
        <w:tc>
          <w:tcPr>
            <w:tcW w:w="23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001010</w:t>
            </w:r>
          </w:p>
        </w:tc>
      </w:tr>
      <w:tr w:rsidR="00614D2D" w:rsidTr="00614D2D">
        <w:trPr>
          <w:jc w:val="center"/>
        </w:trPr>
        <w:tc>
          <w:tcPr>
            <w:tcW w:w="5284"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Void appendTLV(byte tag, byte value1, byte[] value2, short value2Offset, short value2Length)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APTLBB_BSS</w:t>
            </w:r>
          </w:p>
        </w:tc>
        <w:tc>
          <w:tcPr>
            <w:tcW w:w="23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001011</w:t>
            </w:r>
          </w:p>
        </w:tc>
      </w:tr>
      <w:tr w:rsidR="00614D2D" w:rsidTr="00614D2D">
        <w:trPr>
          <w:jc w:val="center"/>
        </w:trPr>
        <w:tc>
          <w:tcPr>
            <w:tcW w:w="5284"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Void clear()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CLER</w:t>
            </w:r>
          </w:p>
        </w:tc>
        <w:tc>
          <w:tcPr>
            <w:tcW w:w="23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001100</w:t>
            </w:r>
          </w:p>
        </w:tc>
      </w:tr>
      <w:tr w:rsidR="00614D2D" w:rsidTr="00614D2D">
        <w:trPr>
          <w:jc w:val="center"/>
        </w:trPr>
        <w:tc>
          <w:tcPr>
            <w:tcW w:w="5284" w:type="dxa"/>
            <w:tcBorders>
              <w:top w:val="single" w:sz="4" w:space="0" w:color="auto"/>
              <w:left w:val="single" w:sz="4" w:space="0" w:color="auto"/>
              <w:bottom w:val="single" w:sz="4" w:space="0" w:color="auto"/>
              <w:right w:val="single" w:sz="4" w:space="0" w:color="auto"/>
            </w:tcBorders>
          </w:tcPr>
          <w:p w:rsidR="00614D2D" w:rsidRDefault="00614D2D">
            <w:pPr>
              <w:pStyle w:val="PL"/>
              <w:rPr>
                <w:noProof w:val="0"/>
              </w:rPr>
            </w:pP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2391"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r>
      <w:tr w:rsidR="00614D2D" w:rsidTr="00614D2D">
        <w:trPr>
          <w:jc w:val="center"/>
        </w:trPr>
        <w:tc>
          <w:tcPr>
            <w:tcW w:w="528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Inherited Method Name: ViewHandler</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2391"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r>
      <w:tr w:rsidR="00614D2D" w:rsidTr="00614D2D">
        <w:trPr>
          <w:jc w:val="center"/>
        </w:trPr>
        <w:tc>
          <w:tcPr>
            <w:tcW w:w="5284" w:type="dxa"/>
            <w:tcBorders>
              <w:top w:val="nil"/>
              <w:left w:val="single" w:sz="4" w:space="0" w:color="auto"/>
              <w:bottom w:val="single" w:sz="4" w:space="0" w:color="auto"/>
              <w:right w:val="single" w:sz="4" w:space="0" w:color="auto"/>
            </w:tcBorders>
            <w:hideMark/>
          </w:tcPr>
          <w:p w:rsidR="00614D2D" w:rsidRDefault="00614D2D">
            <w:pPr>
              <w:pStyle w:val="PL"/>
              <w:keepNext/>
            </w:pPr>
            <w:r>
              <w:t>Byte</w:t>
            </w:r>
          </w:p>
          <w:p w:rsidR="00614D2D" w:rsidRDefault="00614D2D">
            <w:pPr>
              <w:pStyle w:val="PL"/>
              <w:rPr>
                <w:noProof w:val="0"/>
              </w:rPr>
            </w:pPr>
            <w:r>
              <w:t>compareValue(short valueOffset,byte[] compareBuffer,short compareOffset, short compareLength)</w:t>
            </w:r>
          </w:p>
        </w:tc>
        <w:tc>
          <w:tcPr>
            <w:tcW w:w="2268" w:type="dxa"/>
            <w:tcBorders>
              <w:top w:val="nil"/>
              <w:left w:val="single" w:sz="4" w:space="0" w:color="auto"/>
              <w:bottom w:val="single" w:sz="4" w:space="0" w:color="auto"/>
              <w:right w:val="single" w:sz="4" w:space="0" w:color="auto"/>
            </w:tcBorders>
            <w:hideMark/>
          </w:tcPr>
          <w:p w:rsidR="00614D2D" w:rsidRDefault="00614D2D">
            <w:pPr>
              <w:pStyle w:val="TAC"/>
              <w:keepNext w:val="0"/>
              <w:keepLines w:val="0"/>
            </w:pPr>
            <w:r>
              <w:t>CPRVS_BSS</w:t>
            </w:r>
          </w:p>
        </w:tc>
        <w:tc>
          <w:tcPr>
            <w:tcW w:w="2391" w:type="dxa"/>
            <w:tcBorders>
              <w:top w:val="nil"/>
              <w:left w:val="single" w:sz="4" w:space="0" w:color="auto"/>
              <w:bottom w:val="single" w:sz="4" w:space="0" w:color="auto"/>
              <w:right w:val="single" w:sz="4" w:space="0" w:color="auto"/>
            </w:tcBorders>
            <w:hideMark/>
          </w:tcPr>
          <w:p w:rsidR="00614D2D" w:rsidRDefault="00614D2D">
            <w:pPr>
              <w:pStyle w:val="TAC"/>
              <w:keepNext w:val="0"/>
              <w:keepLines w:val="0"/>
            </w:pPr>
            <w:r>
              <w:t>001101</w:t>
            </w:r>
          </w:p>
        </w:tc>
      </w:tr>
      <w:tr w:rsidR="00614D2D" w:rsidTr="00614D2D">
        <w:trPr>
          <w:jc w:val="center"/>
        </w:trPr>
        <w:tc>
          <w:tcPr>
            <w:tcW w:w="5284" w:type="dxa"/>
            <w:tcBorders>
              <w:top w:val="single" w:sz="4" w:space="0" w:color="auto"/>
              <w:left w:val="single" w:sz="4" w:space="0" w:color="auto"/>
              <w:bottom w:val="single" w:sz="4" w:space="0" w:color="auto"/>
              <w:right w:val="single" w:sz="4" w:space="0" w:color="auto"/>
            </w:tcBorders>
            <w:hideMark/>
          </w:tcPr>
          <w:p w:rsidR="00614D2D" w:rsidRDefault="00614D2D">
            <w:pPr>
              <w:pStyle w:val="PL"/>
              <w:keepNext/>
            </w:pPr>
            <w:r>
              <w:t>Short</w:t>
            </w:r>
          </w:p>
          <w:p w:rsidR="00614D2D" w:rsidRDefault="00614D2D">
            <w:pPr>
              <w:pStyle w:val="PL"/>
              <w:rPr>
                <w:noProof w:val="0"/>
              </w:rPr>
            </w:pPr>
            <w:r>
              <w:t>copy(byte[] dstBuffer,short dstOffset,short dstLength)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COPY_BSS</w:t>
            </w:r>
          </w:p>
        </w:tc>
        <w:tc>
          <w:tcPr>
            <w:tcW w:w="23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001110</w:t>
            </w:r>
          </w:p>
        </w:tc>
      </w:tr>
      <w:tr w:rsidR="00614D2D" w:rsidTr="00614D2D">
        <w:trPr>
          <w:jc w:val="center"/>
        </w:trPr>
        <w:tc>
          <w:tcPr>
            <w:tcW w:w="5284" w:type="dxa"/>
            <w:tcBorders>
              <w:top w:val="single" w:sz="4" w:space="0" w:color="auto"/>
              <w:left w:val="single" w:sz="4" w:space="0" w:color="auto"/>
              <w:bottom w:val="single" w:sz="4" w:space="0" w:color="auto"/>
              <w:right w:val="single" w:sz="4" w:space="0" w:color="auto"/>
            </w:tcBorders>
          </w:tcPr>
          <w:p w:rsidR="00614D2D" w:rsidRDefault="00614D2D">
            <w:pPr>
              <w:pStyle w:val="PL"/>
              <w:keepNext/>
            </w:pPr>
            <w:r>
              <w:t>Short</w:t>
            </w:r>
          </w:p>
          <w:p w:rsidR="00614D2D" w:rsidRDefault="00614D2D">
            <w:pPr>
              <w:pStyle w:val="PL"/>
              <w:keepNext/>
            </w:pPr>
            <w:r>
              <w:t>copyValue(short valueOffset, byte[] dstBuffer,short dstOffset,short dstLength)</w:t>
            </w:r>
          </w:p>
          <w:p w:rsidR="00614D2D" w:rsidRDefault="00614D2D">
            <w:pPr>
              <w:pStyle w:val="PL"/>
              <w:rPr>
                <w:noProof w:val="0"/>
              </w:rPr>
            </w:pP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CPYVS_BSS</w:t>
            </w:r>
          </w:p>
        </w:tc>
        <w:tc>
          <w:tcPr>
            <w:tcW w:w="23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001111</w:t>
            </w:r>
          </w:p>
        </w:tc>
      </w:tr>
      <w:tr w:rsidR="00614D2D" w:rsidTr="00614D2D">
        <w:trPr>
          <w:jc w:val="center"/>
        </w:trPr>
        <w:tc>
          <w:tcPr>
            <w:tcW w:w="5284" w:type="dxa"/>
            <w:tcBorders>
              <w:top w:val="single" w:sz="4" w:space="0" w:color="auto"/>
              <w:left w:val="single" w:sz="4" w:space="0" w:color="auto"/>
              <w:bottom w:val="single" w:sz="4" w:space="0" w:color="auto"/>
              <w:right w:val="single" w:sz="4" w:space="0" w:color="auto"/>
            </w:tcBorders>
          </w:tcPr>
          <w:p w:rsidR="00614D2D" w:rsidRDefault="00614D2D">
            <w:pPr>
              <w:pStyle w:val="PL"/>
              <w:keepNext/>
            </w:pPr>
            <w:r>
              <w:t>Byte</w:t>
            </w:r>
          </w:p>
          <w:p w:rsidR="00614D2D" w:rsidRDefault="00614D2D">
            <w:pPr>
              <w:pStyle w:val="PL"/>
              <w:keepNext/>
            </w:pPr>
            <w:r>
              <w:t>findAndCompareValue(byte tag,byte[] compareBuffer,short compareOffset)</w:t>
            </w:r>
          </w:p>
          <w:p w:rsidR="00614D2D" w:rsidRDefault="00614D2D">
            <w:pPr>
              <w:pStyle w:val="PL"/>
              <w:rPr>
                <w:noProof w:val="0"/>
              </w:rPr>
            </w:pP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FACRB_BS</w:t>
            </w:r>
          </w:p>
        </w:tc>
        <w:tc>
          <w:tcPr>
            <w:tcW w:w="23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010000</w:t>
            </w:r>
          </w:p>
        </w:tc>
      </w:tr>
      <w:tr w:rsidR="00614D2D" w:rsidTr="00614D2D">
        <w:trPr>
          <w:jc w:val="center"/>
        </w:trPr>
        <w:tc>
          <w:tcPr>
            <w:tcW w:w="5284"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Byte findAndCompareValue(byte tag,byte occurence, short valueOffset,byte[] compareBuffer,short compareOffset,short compareLength)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FACRBBS_BSS</w:t>
            </w:r>
          </w:p>
        </w:tc>
        <w:tc>
          <w:tcPr>
            <w:tcW w:w="23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010001</w:t>
            </w:r>
          </w:p>
        </w:tc>
      </w:tr>
      <w:tr w:rsidR="00614D2D" w:rsidTr="00614D2D">
        <w:trPr>
          <w:jc w:val="center"/>
        </w:trPr>
        <w:tc>
          <w:tcPr>
            <w:tcW w:w="5284"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t>Short findAndCopyValue(byte tag,byte occurence,short valueOffset, byte[] dstBuffer, short dstOffset, short dstLength)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FACYBBS_BSS</w:t>
            </w:r>
          </w:p>
        </w:tc>
        <w:tc>
          <w:tcPr>
            <w:tcW w:w="23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010010</w:t>
            </w:r>
          </w:p>
        </w:tc>
      </w:tr>
      <w:tr w:rsidR="00614D2D" w:rsidTr="00614D2D">
        <w:trPr>
          <w:jc w:val="center"/>
        </w:trPr>
        <w:tc>
          <w:tcPr>
            <w:tcW w:w="5284"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Short findAndCopyValue(byte tag,byte[] dstBuffer,short dstOffset)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FACYB_BS</w:t>
            </w:r>
          </w:p>
        </w:tc>
        <w:tc>
          <w:tcPr>
            <w:tcW w:w="23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010011</w:t>
            </w:r>
          </w:p>
        </w:tc>
      </w:tr>
      <w:tr w:rsidR="00614D2D" w:rsidTr="00614D2D">
        <w:trPr>
          <w:jc w:val="center"/>
        </w:trPr>
        <w:tc>
          <w:tcPr>
            <w:tcW w:w="5284" w:type="dxa"/>
            <w:tcBorders>
              <w:top w:val="single" w:sz="4" w:space="0" w:color="auto"/>
              <w:left w:val="single" w:sz="4" w:space="0" w:color="auto"/>
              <w:bottom w:val="single" w:sz="4" w:space="0" w:color="auto"/>
              <w:right w:val="single" w:sz="4" w:space="0" w:color="auto"/>
            </w:tcBorders>
            <w:hideMark/>
          </w:tcPr>
          <w:p w:rsidR="00614D2D" w:rsidRDefault="00614D2D">
            <w:pPr>
              <w:pStyle w:val="PL"/>
              <w:keepNext/>
              <w:rPr>
                <w:lang w:val="sv-SE"/>
              </w:rPr>
            </w:pPr>
            <w:r>
              <w:rPr>
                <w:lang w:val="sv-SE"/>
              </w:rPr>
              <w:t>Byte</w:t>
            </w:r>
          </w:p>
          <w:p w:rsidR="00614D2D" w:rsidRDefault="00614D2D">
            <w:pPr>
              <w:pStyle w:val="PL"/>
              <w:rPr>
                <w:noProof w:val="0"/>
                <w:lang w:val="sv-SE"/>
              </w:rPr>
            </w:pPr>
            <w:r>
              <w:rPr>
                <w:lang w:val="sv-SE"/>
              </w:rPr>
              <w:t>findTLV(byte tag,byte occurrence)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FINDBB</w:t>
            </w:r>
          </w:p>
        </w:tc>
        <w:tc>
          <w:tcPr>
            <w:tcW w:w="23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010100</w:t>
            </w:r>
          </w:p>
        </w:tc>
      </w:tr>
      <w:tr w:rsidR="00614D2D" w:rsidTr="00614D2D">
        <w:trPr>
          <w:jc w:val="center"/>
        </w:trPr>
        <w:tc>
          <w:tcPr>
            <w:tcW w:w="5284" w:type="dxa"/>
            <w:tcBorders>
              <w:top w:val="single" w:sz="4" w:space="0" w:color="auto"/>
              <w:left w:val="single" w:sz="4" w:space="0" w:color="auto"/>
              <w:bottom w:val="single" w:sz="4" w:space="0" w:color="auto"/>
              <w:right w:val="single" w:sz="4" w:space="0" w:color="auto"/>
            </w:tcBorders>
            <w:hideMark/>
          </w:tcPr>
          <w:p w:rsidR="00614D2D" w:rsidRDefault="00614D2D">
            <w:pPr>
              <w:pStyle w:val="PL"/>
              <w:keepNext/>
            </w:pPr>
            <w:r>
              <w:t>Short</w:t>
            </w:r>
          </w:p>
          <w:p w:rsidR="00614D2D" w:rsidRDefault="00614D2D">
            <w:pPr>
              <w:pStyle w:val="PL"/>
              <w:rPr>
                <w:noProof w:val="0"/>
              </w:rPr>
            </w:pPr>
            <w:r>
              <w:t>getLength()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GLEN</w:t>
            </w:r>
          </w:p>
        </w:tc>
        <w:tc>
          <w:tcPr>
            <w:tcW w:w="23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010101</w:t>
            </w:r>
          </w:p>
        </w:tc>
      </w:tr>
      <w:tr w:rsidR="00614D2D" w:rsidTr="00614D2D">
        <w:trPr>
          <w:jc w:val="center"/>
        </w:trPr>
        <w:tc>
          <w:tcPr>
            <w:tcW w:w="5284" w:type="dxa"/>
            <w:tcBorders>
              <w:top w:val="single" w:sz="4" w:space="0" w:color="auto"/>
              <w:left w:val="single" w:sz="4" w:space="0" w:color="auto"/>
              <w:bottom w:val="single" w:sz="4" w:space="0" w:color="auto"/>
              <w:right w:val="single" w:sz="4" w:space="0" w:color="auto"/>
            </w:tcBorders>
            <w:hideMark/>
          </w:tcPr>
          <w:p w:rsidR="00614D2D" w:rsidRDefault="00614D2D">
            <w:pPr>
              <w:pStyle w:val="PL"/>
              <w:keepNext/>
            </w:pPr>
            <w:r>
              <w:t>Byte</w:t>
            </w:r>
          </w:p>
          <w:p w:rsidR="00614D2D" w:rsidRDefault="00614D2D">
            <w:pPr>
              <w:pStyle w:val="PL"/>
              <w:rPr>
                <w:noProof w:val="0"/>
              </w:rPr>
            </w:pPr>
            <w:r>
              <w:t>getValueByte(short valueOffset)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GVBYS</w:t>
            </w:r>
          </w:p>
        </w:tc>
        <w:tc>
          <w:tcPr>
            <w:tcW w:w="23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010110</w:t>
            </w:r>
          </w:p>
        </w:tc>
      </w:tr>
      <w:tr w:rsidR="00614D2D" w:rsidTr="00614D2D">
        <w:trPr>
          <w:jc w:val="center"/>
        </w:trPr>
        <w:tc>
          <w:tcPr>
            <w:tcW w:w="5284" w:type="dxa"/>
            <w:tcBorders>
              <w:top w:val="single" w:sz="4" w:space="0" w:color="auto"/>
              <w:left w:val="single" w:sz="4" w:space="0" w:color="auto"/>
              <w:bottom w:val="single" w:sz="4" w:space="0" w:color="auto"/>
              <w:right w:val="single" w:sz="4" w:space="0" w:color="auto"/>
            </w:tcBorders>
            <w:hideMark/>
          </w:tcPr>
          <w:p w:rsidR="00614D2D" w:rsidRDefault="00614D2D">
            <w:pPr>
              <w:pStyle w:val="PL"/>
            </w:pPr>
            <w:r>
              <w:t>Short</w:t>
            </w:r>
          </w:p>
          <w:p w:rsidR="00614D2D" w:rsidRDefault="00614D2D">
            <w:pPr>
              <w:pStyle w:val="PL"/>
              <w:rPr>
                <w:noProof w:val="0"/>
              </w:rPr>
            </w:pPr>
            <w:r>
              <w:t>getValueLength()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GVLE</w:t>
            </w:r>
          </w:p>
        </w:tc>
        <w:tc>
          <w:tcPr>
            <w:tcW w:w="2391"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010111</w:t>
            </w:r>
          </w:p>
        </w:tc>
      </w:tr>
    </w:tbl>
    <w:p w:rsidR="00614D2D" w:rsidRDefault="00614D2D" w:rsidP="00614D2D"/>
    <w:p w:rsidR="00614D2D" w:rsidRDefault="00614D2D" w:rsidP="00614D2D">
      <w:pPr>
        <w:pStyle w:val="Heading2"/>
      </w:pPr>
      <w:bookmarkStart w:id="789" w:name="_Toc51826905"/>
      <w:bookmarkStart w:id="790" w:name="_Toc117070586"/>
      <w:bookmarkStart w:id="791" w:name="_Toc51828348"/>
      <w:r>
        <w:t>A.2.8</w:t>
      </w:r>
      <w:r>
        <w:tab/>
        <w:t>ProactiveResponseHandler methods</w:t>
      </w:r>
      <w:bookmarkEnd w:id="789"/>
      <w:bookmarkEnd w:id="790"/>
      <w:bookmarkEnd w:id="791"/>
    </w:p>
    <w:tbl>
      <w:tblPr>
        <w:tblW w:w="9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5247"/>
        <w:gridCol w:w="2268"/>
        <w:gridCol w:w="2430"/>
      </w:tblGrid>
      <w:tr w:rsidR="00614D2D" w:rsidTr="00614D2D">
        <w:trPr>
          <w:jc w:val="center"/>
        </w:trPr>
        <w:tc>
          <w:tcPr>
            <w:tcW w:w="5245"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Method Name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Acronyms</w:t>
            </w:r>
          </w:p>
        </w:tc>
        <w:tc>
          <w:tcPr>
            <w:tcW w:w="2430"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Numbering on 6 bits</w:t>
            </w:r>
          </w:p>
        </w:tc>
      </w:tr>
      <w:tr w:rsidR="00614D2D" w:rsidTr="00614D2D">
        <w:trPr>
          <w:jc w:val="center"/>
        </w:trPr>
        <w:tc>
          <w:tcPr>
            <w:tcW w:w="5245" w:type="dxa"/>
            <w:tcBorders>
              <w:top w:val="single" w:sz="4" w:space="0" w:color="auto"/>
              <w:left w:val="single" w:sz="4" w:space="0" w:color="auto"/>
              <w:bottom w:val="single" w:sz="4" w:space="0" w:color="auto"/>
              <w:right w:val="single" w:sz="4" w:space="0" w:color="auto"/>
            </w:tcBorders>
            <w:hideMark/>
          </w:tcPr>
          <w:p w:rsidR="00614D2D" w:rsidRDefault="00614D2D">
            <w:pPr>
              <w:pStyle w:val="PL"/>
              <w:keepNext/>
              <w:keepLines/>
              <w:rPr>
                <w:noProof w:val="0"/>
              </w:rPr>
            </w:pPr>
            <w:r>
              <w:t xml:space="preserve">Short </w:t>
            </w:r>
            <w:hyperlink r:id="rId39" w:anchor="copyAdditionalInformation(byte[], short," w:history="1">
              <w:r>
                <w:rPr>
                  <w:rStyle w:val="Hyperlink"/>
                </w:rPr>
                <w:t>copyAdditionalInformation</w:t>
              </w:r>
            </w:hyperlink>
            <w:r>
              <w:t>(byte[] dstBuffer, short dstOffset, short dstLength)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CPAI_BSS</w:t>
            </w:r>
          </w:p>
        </w:tc>
        <w:tc>
          <w:tcPr>
            <w:tcW w:w="2430"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000001</w:t>
            </w:r>
          </w:p>
        </w:tc>
      </w:tr>
      <w:tr w:rsidR="00614D2D" w:rsidTr="00614D2D">
        <w:trPr>
          <w:jc w:val="center"/>
        </w:trPr>
        <w:tc>
          <w:tcPr>
            <w:tcW w:w="5245" w:type="dxa"/>
            <w:tcBorders>
              <w:top w:val="single" w:sz="4" w:space="0" w:color="auto"/>
              <w:left w:val="single" w:sz="4" w:space="0" w:color="auto"/>
              <w:bottom w:val="single" w:sz="4" w:space="0" w:color="auto"/>
              <w:right w:val="single" w:sz="4" w:space="0" w:color="auto"/>
            </w:tcBorders>
            <w:hideMark/>
          </w:tcPr>
          <w:p w:rsidR="00614D2D" w:rsidRDefault="00614D2D">
            <w:pPr>
              <w:pStyle w:val="PL"/>
              <w:keepNext/>
              <w:keepLines/>
              <w:rPr>
                <w:noProof w:val="0"/>
              </w:rPr>
            </w:pPr>
            <w:r>
              <w:rPr>
                <w:noProof w:val="0"/>
              </w:rPr>
              <w:t xml:space="preserve">Short </w:t>
            </w:r>
            <w:hyperlink r:id="rId40" w:anchor="copyTextString(byte[], short)" w:history="1">
              <w:r>
                <w:rPr>
                  <w:rStyle w:val="Hyperlink"/>
                  <w:noProof w:val="0"/>
                </w:rPr>
                <w:t>copyTextString</w:t>
              </w:r>
            </w:hyperlink>
            <w:r>
              <w:rPr>
                <w:noProof w:val="0"/>
              </w:rPr>
              <w:t>(byte[] dstBuffer, short dstOffset)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CPTS_BS</w:t>
            </w:r>
          </w:p>
        </w:tc>
        <w:tc>
          <w:tcPr>
            <w:tcW w:w="2430"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000010</w:t>
            </w:r>
          </w:p>
        </w:tc>
      </w:tr>
      <w:tr w:rsidR="00614D2D" w:rsidTr="00614D2D">
        <w:trPr>
          <w:jc w:val="center"/>
        </w:trPr>
        <w:tc>
          <w:tcPr>
            <w:tcW w:w="5245"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Short </w:t>
            </w:r>
            <w:hyperlink r:id="rId41" w:anchor="getAdditionalInformationLength()" w:history="1">
              <w:r>
                <w:rPr>
                  <w:rStyle w:val="Hyperlink"/>
                  <w:noProof w:val="0"/>
                </w:rPr>
                <w:t>getAdditionalInformationLength</w:t>
              </w:r>
            </w:hyperlink>
            <w:r>
              <w:rPr>
                <w:noProof w:val="0"/>
              </w:rPr>
              <w: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GTIL</w:t>
            </w:r>
          </w:p>
        </w:tc>
        <w:tc>
          <w:tcPr>
            <w:tcW w:w="243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000011</w:t>
            </w:r>
          </w:p>
        </w:tc>
      </w:tr>
      <w:tr w:rsidR="00614D2D" w:rsidTr="00614D2D">
        <w:trPr>
          <w:jc w:val="center"/>
        </w:trPr>
        <w:tc>
          <w:tcPr>
            <w:tcW w:w="5245"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Byte </w:t>
            </w:r>
            <w:hyperlink r:id="rId42" w:anchor="getGeneralResult()" w:history="1">
              <w:r>
                <w:rPr>
                  <w:rStyle w:val="Hyperlink"/>
                  <w:noProof w:val="0"/>
                </w:rPr>
                <w:t>getGeneralResult</w:t>
              </w:r>
            </w:hyperlink>
            <w:r>
              <w:rPr>
                <w:noProof w:val="0"/>
              </w:rPr>
              <w: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GTGR</w:t>
            </w:r>
          </w:p>
        </w:tc>
        <w:tc>
          <w:tcPr>
            <w:tcW w:w="243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000100</w:t>
            </w:r>
          </w:p>
        </w:tc>
      </w:tr>
      <w:tr w:rsidR="00614D2D" w:rsidTr="00614D2D">
        <w:trPr>
          <w:jc w:val="center"/>
        </w:trPr>
        <w:tc>
          <w:tcPr>
            <w:tcW w:w="5245"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Byte </w:t>
            </w:r>
            <w:hyperlink r:id="rId43" w:anchor="getItemIdentifier()" w:history="1">
              <w:r>
                <w:rPr>
                  <w:rStyle w:val="Hyperlink"/>
                  <w:noProof w:val="0"/>
                </w:rPr>
                <w:t>getItemIdentifier</w:t>
              </w:r>
            </w:hyperlink>
            <w:r>
              <w:rPr>
                <w:noProof w:val="0"/>
              </w:rPr>
              <w: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GTII</w:t>
            </w:r>
          </w:p>
        </w:tc>
        <w:tc>
          <w:tcPr>
            <w:tcW w:w="243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000101</w:t>
            </w:r>
          </w:p>
        </w:tc>
      </w:tr>
      <w:tr w:rsidR="00614D2D" w:rsidTr="00614D2D">
        <w:trPr>
          <w:jc w:val="center"/>
        </w:trPr>
        <w:tc>
          <w:tcPr>
            <w:tcW w:w="5245"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Byte </w:t>
            </w:r>
            <w:hyperlink r:id="rId44" w:anchor="getTextStringCodingScheme()" w:history="1">
              <w:r>
                <w:rPr>
                  <w:rStyle w:val="Hyperlink"/>
                  <w:noProof w:val="0"/>
                </w:rPr>
                <w:t>getTextStringCodingScheme</w:t>
              </w:r>
            </w:hyperlink>
            <w:r>
              <w:rPr>
                <w:noProof w:val="0"/>
              </w:rPr>
              <w: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GTCS</w:t>
            </w:r>
          </w:p>
        </w:tc>
        <w:tc>
          <w:tcPr>
            <w:tcW w:w="243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000110</w:t>
            </w:r>
          </w:p>
        </w:tc>
      </w:tr>
      <w:tr w:rsidR="00614D2D" w:rsidTr="00614D2D">
        <w:trPr>
          <w:jc w:val="center"/>
        </w:trPr>
        <w:tc>
          <w:tcPr>
            <w:tcW w:w="5245"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Short </w:t>
            </w:r>
            <w:hyperlink r:id="rId45" w:anchor="getTextStringLength()" w:history="1">
              <w:r>
                <w:rPr>
                  <w:rStyle w:val="Hyperlink"/>
                  <w:noProof w:val="0"/>
                </w:rPr>
                <w:t>getTextStringLength</w:t>
              </w:r>
            </w:hyperlink>
            <w:r>
              <w:rPr>
                <w:noProof w:val="0"/>
              </w:rPr>
              <w: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GTTL</w:t>
            </w:r>
          </w:p>
        </w:tc>
        <w:tc>
          <w:tcPr>
            <w:tcW w:w="243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000111</w:t>
            </w:r>
          </w:p>
        </w:tc>
      </w:tr>
      <w:tr w:rsidR="00614D2D" w:rsidTr="00614D2D">
        <w:trPr>
          <w:jc w:val="center"/>
        </w:trPr>
        <w:tc>
          <w:tcPr>
            <w:tcW w:w="5245"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t>ProactiveResponseHandler getTheHandler()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GTHD</w:t>
            </w:r>
          </w:p>
        </w:tc>
        <w:tc>
          <w:tcPr>
            <w:tcW w:w="243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001000</w:t>
            </w:r>
          </w:p>
        </w:tc>
      </w:tr>
      <w:tr w:rsidR="00614D2D" w:rsidTr="00614D2D">
        <w:trPr>
          <w:jc w:val="center"/>
        </w:trPr>
        <w:tc>
          <w:tcPr>
            <w:tcW w:w="5245"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t>Short getCapacity()</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GCAP</w:t>
            </w:r>
          </w:p>
        </w:tc>
        <w:tc>
          <w:tcPr>
            <w:tcW w:w="243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010100</w:t>
            </w:r>
          </w:p>
        </w:tc>
      </w:tr>
      <w:tr w:rsidR="00614D2D" w:rsidTr="00614D2D">
        <w:trPr>
          <w:jc w:val="center"/>
        </w:trPr>
        <w:tc>
          <w:tcPr>
            <w:tcW w:w="5245"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t>Byte getChannelIdentifier()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GCID</w:t>
            </w:r>
          </w:p>
        </w:tc>
        <w:tc>
          <w:tcPr>
            <w:tcW w:w="243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010101</w:t>
            </w:r>
          </w:p>
        </w:tc>
      </w:tr>
      <w:tr w:rsidR="00614D2D" w:rsidTr="00614D2D">
        <w:trPr>
          <w:jc w:val="center"/>
        </w:trPr>
        <w:tc>
          <w:tcPr>
            <w:tcW w:w="5245"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t>Short copyChannelData(byte[] dstBuffer, short dstOffset, short dstLength)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CCHD_BSS</w:t>
            </w:r>
          </w:p>
        </w:tc>
        <w:tc>
          <w:tcPr>
            <w:tcW w:w="243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010110</w:t>
            </w:r>
          </w:p>
        </w:tc>
      </w:tr>
      <w:tr w:rsidR="00614D2D" w:rsidTr="00614D2D">
        <w:trPr>
          <w:jc w:val="center"/>
        </w:trPr>
        <w:tc>
          <w:tcPr>
            <w:tcW w:w="5245" w:type="dxa"/>
            <w:tcBorders>
              <w:top w:val="single" w:sz="4" w:space="0" w:color="auto"/>
              <w:left w:val="single" w:sz="4" w:space="0" w:color="auto"/>
              <w:bottom w:val="single" w:sz="4" w:space="0" w:color="auto"/>
              <w:right w:val="single" w:sz="4" w:space="0" w:color="auto"/>
            </w:tcBorders>
          </w:tcPr>
          <w:p w:rsidR="00614D2D" w:rsidRDefault="00614D2D">
            <w:pPr>
              <w:pStyle w:val="PL"/>
              <w:rPr>
                <w:noProof w:val="0"/>
              </w:rPr>
            </w:pP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2430"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r>
      <w:tr w:rsidR="00614D2D" w:rsidTr="00614D2D">
        <w:trPr>
          <w:jc w:val="center"/>
        </w:trPr>
        <w:tc>
          <w:tcPr>
            <w:tcW w:w="5245"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Inherited Method Name: ViewHandler</w:t>
            </w:r>
          </w:p>
        </w:tc>
        <w:tc>
          <w:tcPr>
            <w:tcW w:w="2268"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c>
          <w:tcPr>
            <w:tcW w:w="2430" w:type="dxa"/>
            <w:tcBorders>
              <w:top w:val="single" w:sz="4" w:space="0" w:color="auto"/>
              <w:left w:val="single" w:sz="4" w:space="0" w:color="auto"/>
              <w:bottom w:val="single" w:sz="4" w:space="0" w:color="auto"/>
              <w:right w:val="single" w:sz="4" w:space="0" w:color="auto"/>
            </w:tcBorders>
          </w:tcPr>
          <w:p w:rsidR="00614D2D" w:rsidRDefault="00614D2D">
            <w:pPr>
              <w:pStyle w:val="TAC"/>
              <w:keepNext w:val="0"/>
              <w:keepLines w:val="0"/>
            </w:pPr>
          </w:p>
        </w:tc>
      </w:tr>
      <w:tr w:rsidR="00614D2D" w:rsidTr="00614D2D">
        <w:trPr>
          <w:jc w:val="center"/>
        </w:trPr>
        <w:tc>
          <w:tcPr>
            <w:tcW w:w="5245" w:type="dxa"/>
            <w:tcBorders>
              <w:top w:val="nil"/>
              <w:left w:val="single" w:sz="4" w:space="0" w:color="auto"/>
              <w:bottom w:val="single" w:sz="4" w:space="0" w:color="auto"/>
              <w:right w:val="single" w:sz="4" w:space="0" w:color="auto"/>
            </w:tcBorders>
            <w:hideMark/>
          </w:tcPr>
          <w:p w:rsidR="00614D2D" w:rsidRDefault="00614D2D">
            <w:pPr>
              <w:pStyle w:val="PL"/>
              <w:rPr>
                <w:noProof w:val="0"/>
              </w:rPr>
            </w:pPr>
            <w:r>
              <w:rPr>
                <w:noProof w:val="0"/>
              </w:rPr>
              <w:t>Byte</w:t>
            </w:r>
          </w:p>
          <w:p w:rsidR="00614D2D" w:rsidRDefault="00614D2D">
            <w:pPr>
              <w:pStyle w:val="PL"/>
              <w:rPr>
                <w:noProof w:val="0"/>
              </w:rPr>
            </w:pPr>
            <w:r>
              <w:rPr>
                <w:noProof w:val="0"/>
              </w:rPr>
              <w:t>CompareValue(short valueOffset,byte[] compareBuffer,short compareOffset, short compareLength)</w:t>
            </w:r>
          </w:p>
        </w:tc>
        <w:tc>
          <w:tcPr>
            <w:tcW w:w="2268" w:type="dxa"/>
            <w:tcBorders>
              <w:top w:val="nil"/>
              <w:left w:val="single" w:sz="4" w:space="0" w:color="auto"/>
              <w:bottom w:val="single" w:sz="4" w:space="0" w:color="auto"/>
              <w:right w:val="single" w:sz="4" w:space="0" w:color="auto"/>
            </w:tcBorders>
            <w:hideMark/>
          </w:tcPr>
          <w:p w:rsidR="00614D2D" w:rsidRDefault="00614D2D">
            <w:pPr>
              <w:pStyle w:val="TAC"/>
              <w:keepNext w:val="0"/>
              <w:keepLines w:val="0"/>
            </w:pPr>
            <w:r>
              <w:t>CPRVS_BSS</w:t>
            </w:r>
          </w:p>
        </w:tc>
        <w:tc>
          <w:tcPr>
            <w:tcW w:w="2430" w:type="dxa"/>
            <w:tcBorders>
              <w:top w:val="nil"/>
              <w:left w:val="single" w:sz="4" w:space="0" w:color="auto"/>
              <w:bottom w:val="single" w:sz="4" w:space="0" w:color="auto"/>
              <w:right w:val="single" w:sz="4" w:space="0" w:color="auto"/>
            </w:tcBorders>
            <w:hideMark/>
          </w:tcPr>
          <w:p w:rsidR="00614D2D" w:rsidRDefault="00614D2D">
            <w:pPr>
              <w:pStyle w:val="TAC"/>
              <w:keepNext w:val="0"/>
              <w:keepLines w:val="0"/>
            </w:pPr>
            <w:r>
              <w:t>001001</w:t>
            </w:r>
          </w:p>
        </w:tc>
      </w:tr>
      <w:tr w:rsidR="00614D2D" w:rsidTr="00614D2D">
        <w:trPr>
          <w:jc w:val="center"/>
        </w:trPr>
        <w:tc>
          <w:tcPr>
            <w:tcW w:w="5245"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Short</w:t>
            </w:r>
          </w:p>
          <w:p w:rsidR="00614D2D" w:rsidRDefault="00614D2D">
            <w:pPr>
              <w:pStyle w:val="PL"/>
              <w:rPr>
                <w:noProof w:val="0"/>
              </w:rPr>
            </w:pPr>
            <w:r>
              <w:rPr>
                <w:noProof w:val="0"/>
              </w:rPr>
              <w:t>Copy(byte[] dstBuffer,short dstOffset,short dstLength)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COPY_BSS</w:t>
            </w:r>
          </w:p>
        </w:tc>
        <w:tc>
          <w:tcPr>
            <w:tcW w:w="243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001010</w:t>
            </w:r>
          </w:p>
        </w:tc>
      </w:tr>
      <w:tr w:rsidR="00614D2D" w:rsidTr="00614D2D">
        <w:trPr>
          <w:jc w:val="center"/>
        </w:trPr>
        <w:tc>
          <w:tcPr>
            <w:tcW w:w="5245" w:type="dxa"/>
            <w:tcBorders>
              <w:top w:val="single" w:sz="4" w:space="0" w:color="auto"/>
              <w:left w:val="single" w:sz="4" w:space="0" w:color="auto"/>
              <w:bottom w:val="single" w:sz="4" w:space="0" w:color="auto"/>
              <w:right w:val="single" w:sz="4" w:space="0" w:color="auto"/>
            </w:tcBorders>
          </w:tcPr>
          <w:p w:rsidR="00614D2D" w:rsidRDefault="00614D2D">
            <w:pPr>
              <w:pStyle w:val="PL"/>
              <w:rPr>
                <w:noProof w:val="0"/>
              </w:rPr>
            </w:pPr>
            <w:r>
              <w:rPr>
                <w:noProof w:val="0"/>
              </w:rPr>
              <w:t>Short</w:t>
            </w:r>
          </w:p>
          <w:p w:rsidR="00614D2D" w:rsidRDefault="00614D2D">
            <w:pPr>
              <w:pStyle w:val="PL"/>
              <w:rPr>
                <w:noProof w:val="0"/>
              </w:rPr>
            </w:pPr>
            <w:r>
              <w:rPr>
                <w:noProof w:val="0"/>
              </w:rPr>
              <w:t>CopyValue(short valueOffset, byte[] dstBuffer,short dstOffset,short dstLength)</w:t>
            </w:r>
          </w:p>
          <w:p w:rsidR="00614D2D" w:rsidRDefault="00614D2D">
            <w:pPr>
              <w:pStyle w:val="PL"/>
              <w:rPr>
                <w:noProof w:val="0"/>
              </w:rPr>
            </w:pP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CPYVS_BSS</w:t>
            </w:r>
          </w:p>
        </w:tc>
        <w:tc>
          <w:tcPr>
            <w:tcW w:w="243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001011</w:t>
            </w:r>
          </w:p>
        </w:tc>
      </w:tr>
      <w:tr w:rsidR="00614D2D" w:rsidTr="00614D2D">
        <w:trPr>
          <w:jc w:val="center"/>
        </w:trPr>
        <w:tc>
          <w:tcPr>
            <w:tcW w:w="5245" w:type="dxa"/>
            <w:tcBorders>
              <w:top w:val="single" w:sz="4" w:space="0" w:color="auto"/>
              <w:left w:val="single" w:sz="4" w:space="0" w:color="auto"/>
              <w:bottom w:val="single" w:sz="4" w:space="0" w:color="auto"/>
              <w:right w:val="single" w:sz="4" w:space="0" w:color="auto"/>
            </w:tcBorders>
          </w:tcPr>
          <w:p w:rsidR="00614D2D" w:rsidRDefault="00614D2D">
            <w:pPr>
              <w:pStyle w:val="PL"/>
              <w:rPr>
                <w:noProof w:val="0"/>
              </w:rPr>
            </w:pPr>
            <w:r>
              <w:rPr>
                <w:noProof w:val="0"/>
              </w:rPr>
              <w:t> Byte</w:t>
            </w:r>
          </w:p>
          <w:p w:rsidR="00614D2D" w:rsidRDefault="00614D2D">
            <w:pPr>
              <w:pStyle w:val="PL"/>
              <w:rPr>
                <w:noProof w:val="0"/>
              </w:rPr>
            </w:pPr>
            <w:r>
              <w:rPr>
                <w:noProof w:val="0"/>
              </w:rPr>
              <w:t>FindAndCompareValue(byte tag,byte[] compareBuffer,short compareOffset)</w:t>
            </w:r>
          </w:p>
          <w:p w:rsidR="00614D2D" w:rsidRDefault="00614D2D">
            <w:pPr>
              <w:pStyle w:val="PL"/>
              <w:rPr>
                <w:noProof w:val="0"/>
              </w:rPr>
            </w:pP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FACRB_BS</w:t>
            </w:r>
          </w:p>
        </w:tc>
        <w:tc>
          <w:tcPr>
            <w:tcW w:w="243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001100</w:t>
            </w:r>
          </w:p>
        </w:tc>
      </w:tr>
      <w:tr w:rsidR="00614D2D" w:rsidTr="00614D2D">
        <w:trPr>
          <w:jc w:val="center"/>
        </w:trPr>
        <w:tc>
          <w:tcPr>
            <w:tcW w:w="5245"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Byte findAndCompareValue(byte tag,byte occurence, short valueOffset,byte[] compareBuffer,short compareOffset,short compareLength)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FACRBBS_BSS</w:t>
            </w:r>
          </w:p>
        </w:tc>
        <w:tc>
          <w:tcPr>
            <w:tcW w:w="243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001101</w:t>
            </w:r>
          </w:p>
        </w:tc>
      </w:tr>
      <w:tr w:rsidR="00614D2D" w:rsidTr="00614D2D">
        <w:trPr>
          <w:jc w:val="center"/>
        </w:trPr>
        <w:tc>
          <w:tcPr>
            <w:tcW w:w="5245"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Short FindAndCopyValue(byte tag,byte occurence,short valueOffset, byte[] dstBuffer, short dstOffset, short dstLength)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FACYBBS_BSS</w:t>
            </w:r>
          </w:p>
        </w:tc>
        <w:tc>
          <w:tcPr>
            <w:tcW w:w="243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001110</w:t>
            </w:r>
          </w:p>
        </w:tc>
      </w:tr>
      <w:tr w:rsidR="00614D2D" w:rsidTr="00614D2D">
        <w:trPr>
          <w:jc w:val="center"/>
        </w:trPr>
        <w:tc>
          <w:tcPr>
            <w:tcW w:w="5245"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Short findAndCopyValue(byte tag,byte[] dstBuffer,short dstOffset)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FACYB_BS</w:t>
            </w:r>
          </w:p>
        </w:tc>
        <w:tc>
          <w:tcPr>
            <w:tcW w:w="243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001111</w:t>
            </w:r>
          </w:p>
        </w:tc>
      </w:tr>
      <w:tr w:rsidR="00614D2D" w:rsidTr="00614D2D">
        <w:trPr>
          <w:jc w:val="center"/>
        </w:trPr>
        <w:tc>
          <w:tcPr>
            <w:tcW w:w="5245"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lang w:val="sv-SE"/>
              </w:rPr>
            </w:pPr>
            <w:r>
              <w:rPr>
                <w:noProof w:val="0"/>
                <w:lang w:val="sv-SE"/>
              </w:rPr>
              <w:t>Byte</w:t>
            </w:r>
          </w:p>
          <w:p w:rsidR="00614D2D" w:rsidRDefault="00614D2D">
            <w:pPr>
              <w:pStyle w:val="PL"/>
              <w:rPr>
                <w:noProof w:val="0"/>
                <w:lang w:val="sv-SE"/>
              </w:rPr>
            </w:pPr>
            <w:r>
              <w:rPr>
                <w:noProof w:val="0"/>
                <w:lang w:val="sv-SE"/>
              </w:rPr>
              <w:t>FindTLV(byte tag,byte occurrence)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FINDBB</w:t>
            </w:r>
          </w:p>
        </w:tc>
        <w:tc>
          <w:tcPr>
            <w:tcW w:w="243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010000</w:t>
            </w:r>
          </w:p>
        </w:tc>
      </w:tr>
      <w:tr w:rsidR="00614D2D" w:rsidTr="00614D2D">
        <w:trPr>
          <w:jc w:val="center"/>
        </w:trPr>
        <w:tc>
          <w:tcPr>
            <w:tcW w:w="5245"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Short</w:t>
            </w:r>
          </w:p>
          <w:p w:rsidR="00614D2D" w:rsidRDefault="00614D2D">
            <w:pPr>
              <w:pStyle w:val="PL"/>
              <w:rPr>
                <w:noProof w:val="0"/>
              </w:rPr>
            </w:pPr>
            <w:r>
              <w:rPr>
                <w:noProof w:val="0"/>
              </w:rPr>
              <w:t>GetLength()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GLEN</w:t>
            </w:r>
          </w:p>
        </w:tc>
        <w:tc>
          <w:tcPr>
            <w:tcW w:w="243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010001</w:t>
            </w:r>
          </w:p>
        </w:tc>
      </w:tr>
      <w:tr w:rsidR="00614D2D" w:rsidTr="00614D2D">
        <w:trPr>
          <w:jc w:val="center"/>
        </w:trPr>
        <w:tc>
          <w:tcPr>
            <w:tcW w:w="5245"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Byte</w:t>
            </w:r>
          </w:p>
          <w:p w:rsidR="00614D2D" w:rsidRDefault="00614D2D">
            <w:pPr>
              <w:pStyle w:val="PL"/>
              <w:rPr>
                <w:noProof w:val="0"/>
              </w:rPr>
            </w:pPr>
            <w:r>
              <w:rPr>
                <w:noProof w:val="0"/>
              </w:rPr>
              <w:t>GetValueByte(short valueOffset)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GVBYS</w:t>
            </w:r>
          </w:p>
        </w:tc>
        <w:tc>
          <w:tcPr>
            <w:tcW w:w="243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010010</w:t>
            </w:r>
          </w:p>
        </w:tc>
      </w:tr>
      <w:tr w:rsidR="00614D2D" w:rsidTr="00614D2D">
        <w:trPr>
          <w:jc w:val="center"/>
        </w:trPr>
        <w:tc>
          <w:tcPr>
            <w:tcW w:w="5245"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Short</w:t>
            </w:r>
          </w:p>
          <w:p w:rsidR="00614D2D" w:rsidRDefault="00614D2D">
            <w:pPr>
              <w:pStyle w:val="PL"/>
              <w:rPr>
                <w:noProof w:val="0"/>
              </w:rPr>
            </w:pPr>
            <w:r>
              <w:rPr>
                <w:noProof w:val="0"/>
              </w:rPr>
              <w:t>GetValueLength()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GVLE</w:t>
            </w:r>
          </w:p>
        </w:tc>
        <w:tc>
          <w:tcPr>
            <w:tcW w:w="2430"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010011</w:t>
            </w:r>
          </w:p>
        </w:tc>
      </w:tr>
    </w:tbl>
    <w:p w:rsidR="00614D2D" w:rsidRDefault="00614D2D" w:rsidP="00614D2D"/>
    <w:p w:rsidR="00614D2D" w:rsidRDefault="00614D2D" w:rsidP="00614D2D">
      <w:pPr>
        <w:pStyle w:val="Heading2"/>
        <w:keepNext w:val="0"/>
        <w:keepLines w:val="0"/>
      </w:pPr>
      <w:bookmarkStart w:id="792" w:name="_Toc51826906"/>
      <w:bookmarkStart w:id="793" w:name="_Toc117070587"/>
      <w:bookmarkStart w:id="794" w:name="_Toc51828349"/>
      <w:r>
        <w:t>A.2.9</w:t>
      </w:r>
      <w:r>
        <w:tab/>
        <w:t>ToolkitRegistry methods</w:t>
      </w:r>
      <w:bookmarkEnd w:id="792"/>
      <w:bookmarkEnd w:id="793"/>
      <w:bookmarkEnd w:id="794"/>
    </w:p>
    <w:tbl>
      <w:tblPr>
        <w:tblW w:w="9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5256"/>
        <w:gridCol w:w="2269"/>
        <w:gridCol w:w="2360"/>
      </w:tblGrid>
      <w:tr w:rsidR="00614D2D" w:rsidTr="00614D2D">
        <w:trPr>
          <w:tblHeader/>
          <w:jc w:val="center"/>
        </w:trPr>
        <w:tc>
          <w:tcPr>
            <w:tcW w:w="525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Method Name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Acronyms</w:t>
            </w:r>
          </w:p>
        </w:tc>
        <w:tc>
          <w:tcPr>
            <w:tcW w:w="2359"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Numbering on 6 bits</w:t>
            </w:r>
          </w:p>
        </w:tc>
      </w:tr>
      <w:tr w:rsidR="00614D2D" w:rsidTr="00614D2D">
        <w:trPr>
          <w:jc w:val="center"/>
        </w:trPr>
        <w:tc>
          <w:tcPr>
            <w:tcW w:w="5252" w:type="dxa"/>
            <w:tcBorders>
              <w:top w:val="single" w:sz="4" w:space="0" w:color="auto"/>
              <w:left w:val="single" w:sz="4" w:space="0" w:color="auto"/>
              <w:bottom w:val="single" w:sz="4" w:space="0" w:color="auto"/>
              <w:right w:val="single" w:sz="4" w:space="0" w:color="auto"/>
            </w:tcBorders>
            <w:hideMark/>
          </w:tcPr>
          <w:p w:rsidR="00614D2D" w:rsidRDefault="00A9620F">
            <w:pPr>
              <w:pStyle w:val="PL"/>
              <w:rPr>
                <w:noProof w:val="0"/>
              </w:rPr>
            </w:pPr>
            <w:hyperlink r:id="rId46" w:anchor="allocateTimer()" w:history="1">
              <w:r w:rsidR="00614D2D">
                <w:rPr>
                  <w:rStyle w:val="Hyperlink"/>
                  <w:noProof w:val="0"/>
                </w:rPr>
                <w:t>AllocateTimer</w:t>
              </w:r>
            </w:hyperlink>
            <w:r w:rsidR="00614D2D">
              <w:rPr>
                <w:noProof w:val="0"/>
              </w:rPr>
              <w: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ATIM</w:t>
            </w:r>
          </w:p>
        </w:tc>
        <w:tc>
          <w:tcPr>
            <w:tcW w:w="235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000001</w:t>
            </w:r>
          </w:p>
        </w:tc>
      </w:tr>
      <w:tr w:rsidR="00614D2D" w:rsidTr="00614D2D">
        <w:trPr>
          <w:jc w:val="center"/>
        </w:trPr>
        <w:tc>
          <w:tcPr>
            <w:tcW w:w="5252" w:type="dxa"/>
            <w:tcBorders>
              <w:top w:val="single" w:sz="4" w:space="0" w:color="auto"/>
              <w:left w:val="single" w:sz="4" w:space="0" w:color="auto"/>
              <w:bottom w:val="single" w:sz="4" w:space="0" w:color="auto"/>
              <w:right w:val="single" w:sz="4" w:space="0" w:color="auto"/>
            </w:tcBorders>
            <w:hideMark/>
          </w:tcPr>
          <w:p w:rsidR="00614D2D" w:rsidRDefault="00A9620F">
            <w:pPr>
              <w:pStyle w:val="PL"/>
              <w:rPr>
                <w:noProof w:val="0"/>
              </w:rPr>
            </w:pPr>
            <w:hyperlink r:id="rId47" w:anchor="changeMenuEntry(byte, byte[], short, sho" w:history="1">
              <w:r w:rsidR="00614D2D">
                <w:rPr>
                  <w:rStyle w:val="Hyperlink"/>
                  <w:noProof w:val="0"/>
                </w:rPr>
                <w:t>changeMenuEntry</w:t>
              </w:r>
            </w:hyperlink>
            <w:r w:rsidR="00614D2D">
              <w:rPr>
                <w:noProof w:val="0"/>
              </w:rPr>
              <w:t>(byte id, byte[] menuEntry, short offset, short length, byte nextAction, boolean helpSupported, byte iconQualifier, short iconIdentifier)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CMETB_BSSBZBS</w:t>
            </w:r>
          </w:p>
        </w:tc>
        <w:tc>
          <w:tcPr>
            <w:tcW w:w="235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000010</w:t>
            </w:r>
          </w:p>
        </w:tc>
      </w:tr>
      <w:tr w:rsidR="00614D2D" w:rsidTr="00614D2D">
        <w:trPr>
          <w:jc w:val="center"/>
        </w:trPr>
        <w:tc>
          <w:tcPr>
            <w:tcW w:w="5252" w:type="dxa"/>
            <w:tcBorders>
              <w:top w:val="single" w:sz="4" w:space="0" w:color="auto"/>
              <w:left w:val="single" w:sz="4" w:space="0" w:color="auto"/>
              <w:bottom w:val="single" w:sz="4" w:space="0" w:color="auto"/>
              <w:right w:val="single" w:sz="4" w:space="0" w:color="auto"/>
            </w:tcBorders>
            <w:hideMark/>
          </w:tcPr>
          <w:p w:rsidR="00614D2D" w:rsidRDefault="00A9620F">
            <w:pPr>
              <w:pStyle w:val="PL"/>
              <w:rPr>
                <w:noProof w:val="0"/>
              </w:rPr>
            </w:pPr>
            <w:hyperlink r:id="rId48" w:anchor="clearEvent(byte)" w:history="1">
              <w:r w:rsidR="00614D2D">
                <w:rPr>
                  <w:rStyle w:val="Hyperlink"/>
                  <w:noProof w:val="0"/>
                </w:rPr>
                <w:t>clearEvent</w:t>
              </w:r>
            </w:hyperlink>
            <w:r w:rsidR="00614D2D">
              <w:rPr>
                <w:noProof w:val="0"/>
              </w:rPr>
              <w:t>(byte event)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CEVTB</w:t>
            </w:r>
          </w:p>
        </w:tc>
        <w:tc>
          <w:tcPr>
            <w:tcW w:w="235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000011</w:t>
            </w:r>
          </w:p>
        </w:tc>
      </w:tr>
      <w:tr w:rsidR="00614D2D" w:rsidTr="00614D2D">
        <w:trPr>
          <w:jc w:val="center"/>
        </w:trPr>
        <w:tc>
          <w:tcPr>
            <w:tcW w:w="5252" w:type="dxa"/>
            <w:tcBorders>
              <w:top w:val="single" w:sz="4" w:space="0" w:color="auto"/>
              <w:left w:val="single" w:sz="4" w:space="0" w:color="auto"/>
              <w:bottom w:val="single" w:sz="4" w:space="0" w:color="auto"/>
              <w:right w:val="single" w:sz="4" w:space="0" w:color="auto"/>
            </w:tcBorders>
            <w:hideMark/>
          </w:tcPr>
          <w:p w:rsidR="00614D2D" w:rsidRDefault="00A9620F">
            <w:pPr>
              <w:pStyle w:val="PL"/>
              <w:rPr>
                <w:noProof w:val="0"/>
              </w:rPr>
            </w:pPr>
            <w:hyperlink r:id="rId49" w:anchor="disableMenuEntry(byte)" w:history="1">
              <w:r w:rsidR="00614D2D">
                <w:rPr>
                  <w:rStyle w:val="Hyperlink"/>
                  <w:noProof w:val="0"/>
                </w:rPr>
                <w:t>disableMenuEntry</w:t>
              </w:r>
            </w:hyperlink>
            <w:r w:rsidR="00614D2D">
              <w:rPr>
                <w:noProof w:val="0"/>
              </w:rPr>
              <w:t>(byte id)</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DMETB</w:t>
            </w:r>
          </w:p>
        </w:tc>
        <w:tc>
          <w:tcPr>
            <w:tcW w:w="235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000100</w:t>
            </w:r>
          </w:p>
        </w:tc>
      </w:tr>
      <w:tr w:rsidR="00614D2D" w:rsidTr="00614D2D">
        <w:trPr>
          <w:jc w:val="center"/>
        </w:trPr>
        <w:tc>
          <w:tcPr>
            <w:tcW w:w="5252" w:type="dxa"/>
            <w:tcBorders>
              <w:top w:val="single" w:sz="4" w:space="0" w:color="auto"/>
              <w:left w:val="single" w:sz="4" w:space="0" w:color="auto"/>
              <w:bottom w:val="single" w:sz="4" w:space="0" w:color="auto"/>
              <w:right w:val="single" w:sz="4" w:space="0" w:color="auto"/>
            </w:tcBorders>
            <w:hideMark/>
          </w:tcPr>
          <w:p w:rsidR="00614D2D" w:rsidRDefault="00A9620F">
            <w:pPr>
              <w:pStyle w:val="PL"/>
              <w:rPr>
                <w:noProof w:val="0"/>
              </w:rPr>
            </w:pPr>
            <w:hyperlink r:id="rId50" w:anchor="enableMenuEntry(byte)" w:history="1">
              <w:r w:rsidR="00614D2D">
                <w:rPr>
                  <w:rStyle w:val="Hyperlink"/>
                  <w:noProof w:val="0"/>
                </w:rPr>
                <w:t>enableMenuEntry</w:t>
              </w:r>
            </w:hyperlink>
            <w:r w:rsidR="00614D2D">
              <w:rPr>
                <w:noProof w:val="0"/>
              </w:rPr>
              <w:t>(byte id)</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EMETB</w:t>
            </w:r>
          </w:p>
        </w:tc>
        <w:tc>
          <w:tcPr>
            <w:tcW w:w="235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000101</w:t>
            </w:r>
          </w:p>
        </w:tc>
      </w:tr>
      <w:tr w:rsidR="00614D2D" w:rsidTr="00614D2D">
        <w:trPr>
          <w:jc w:val="center"/>
        </w:trPr>
        <w:tc>
          <w:tcPr>
            <w:tcW w:w="5252" w:type="dxa"/>
            <w:tcBorders>
              <w:top w:val="single" w:sz="4" w:space="0" w:color="auto"/>
              <w:left w:val="single" w:sz="4" w:space="0" w:color="auto"/>
              <w:bottom w:val="single" w:sz="4" w:space="0" w:color="auto"/>
              <w:right w:val="single" w:sz="4" w:space="0" w:color="auto"/>
            </w:tcBorders>
            <w:hideMark/>
          </w:tcPr>
          <w:p w:rsidR="00614D2D" w:rsidRDefault="00A9620F">
            <w:pPr>
              <w:pStyle w:val="PL"/>
              <w:rPr>
                <w:noProof w:val="0"/>
              </w:rPr>
            </w:pPr>
            <w:hyperlink r:id="rId51" w:anchor="getEntry()" w:history="1">
              <w:r w:rsidR="00614D2D">
                <w:rPr>
                  <w:rStyle w:val="Hyperlink"/>
                  <w:noProof w:val="0"/>
                </w:rPr>
                <w:t>getEntry</w:t>
              </w:r>
            </w:hyperlink>
            <w:r w:rsidR="00614D2D">
              <w:rPr>
                <w:noProof w:val="0"/>
              </w:rPr>
              <w: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GETY</w:t>
            </w:r>
          </w:p>
        </w:tc>
        <w:tc>
          <w:tcPr>
            <w:tcW w:w="235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000110</w:t>
            </w:r>
          </w:p>
        </w:tc>
      </w:tr>
      <w:tr w:rsidR="00614D2D" w:rsidTr="00614D2D">
        <w:trPr>
          <w:jc w:val="center"/>
        </w:trPr>
        <w:tc>
          <w:tcPr>
            <w:tcW w:w="5252" w:type="dxa"/>
            <w:tcBorders>
              <w:top w:val="single" w:sz="4" w:space="0" w:color="auto"/>
              <w:left w:val="single" w:sz="4" w:space="0" w:color="auto"/>
              <w:bottom w:val="single" w:sz="4" w:space="0" w:color="auto"/>
              <w:right w:val="single" w:sz="4" w:space="0" w:color="auto"/>
            </w:tcBorders>
            <w:hideMark/>
          </w:tcPr>
          <w:p w:rsidR="00614D2D" w:rsidRDefault="00A9620F">
            <w:pPr>
              <w:pStyle w:val="PL"/>
              <w:rPr>
                <w:noProof w:val="0"/>
              </w:rPr>
            </w:pPr>
            <w:hyperlink r:id="rId52" w:anchor="getPollInterval()" w:history="1">
              <w:r w:rsidR="00614D2D">
                <w:rPr>
                  <w:rStyle w:val="Hyperlink"/>
                  <w:noProof w:val="0"/>
                </w:rPr>
                <w:t>getPollInterval</w:t>
              </w:r>
            </w:hyperlink>
            <w:r w:rsidR="00614D2D">
              <w:rPr>
                <w:noProof w:val="0"/>
              </w:rPr>
              <w: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GPOL</w:t>
            </w:r>
          </w:p>
        </w:tc>
        <w:tc>
          <w:tcPr>
            <w:tcW w:w="235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000111</w:t>
            </w:r>
          </w:p>
        </w:tc>
      </w:tr>
      <w:tr w:rsidR="00614D2D" w:rsidTr="00614D2D">
        <w:trPr>
          <w:jc w:val="center"/>
        </w:trPr>
        <w:tc>
          <w:tcPr>
            <w:tcW w:w="5252" w:type="dxa"/>
            <w:tcBorders>
              <w:top w:val="single" w:sz="4" w:space="0" w:color="auto"/>
              <w:left w:val="single" w:sz="4" w:space="0" w:color="auto"/>
              <w:bottom w:val="single" w:sz="4" w:space="0" w:color="auto"/>
              <w:right w:val="single" w:sz="4" w:space="0" w:color="auto"/>
            </w:tcBorders>
            <w:hideMark/>
          </w:tcPr>
          <w:p w:rsidR="00614D2D" w:rsidRDefault="00A9620F">
            <w:pPr>
              <w:pStyle w:val="PL"/>
              <w:rPr>
                <w:noProof w:val="0"/>
              </w:rPr>
            </w:pPr>
            <w:hyperlink r:id="rId53" w:anchor="initMenuEntry(byte[], short, short, byte" w:history="1">
              <w:r w:rsidR="00614D2D">
                <w:rPr>
                  <w:rStyle w:val="Hyperlink"/>
                  <w:noProof w:val="0"/>
                </w:rPr>
                <w:t>initMenuEntry</w:t>
              </w:r>
            </w:hyperlink>
            <w:r w:rsidR="00614D2D">
              <w:rPr>
                <w:noProof w:val="0"/>
              </w:rPr>
              <w:t>(byte[] menuEntry, short offset, short length, byte nextAction, boolean helpSupported, byte iconQualifier, short iconIdentifier)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IMET_BSSBZBS</w:t>
            </w:r>
          </w:p>
        </w:tc>
        <w:tc>
          <w:tcPr>
            <w:tcW w:w="235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001000</w:t>
            </w:r>
          </w:p>
        </w:tc>
      </w:tr>
      <w:tr w:rsidR="00614D2D" w:rsidTr="00614D2D">
        <w:trPr>
          <w:jc w:val="center"/>
        </w:trPr>
        <w:tc>
          <w:tcPr>
            <w:tcW w:w="5252" w:type="dxa"/>
            <w:tcBorders>
              <w:top w:val="single" w:sz="4" w:space="0" w:color="auto"/>
              <w:left w:val="single" w:sz="4" w:space="0" w:color="auto"/>
              <w:bottom w:val="single" w:sz="4" w:space="0" w:color="auto"/>
              <w:right w:val="single" w:sz="4" w:space="0" w:color="auto"/>
            </w:tcBorders>
            <w:hideMark/>
          </w:tcPr>
          <w:p w:rsidR="00614D2D" w:rsidRDefault="00A9620F">
            <w:pPr>
              <w:pStyle w:val="PL"/>
              <w:rPr>
                <w:noProof w:val="0"/>
              </w:rPr>
            </w:pPr>
            <w:hyperlink r:id="rId54" w:anchor="isEventSet(byte)" w:history="1">
              <w:r w:rsidR="00614D2D">
                <w:rPr>
                  <w:rStyle w:val="Hyperlink"/>
                  <w:noProof w:val="0"/>
                </w:rPr>
                <w:t>isEventSet</w:t>
              </w:r>
            </w:hyperlink>
            <w:r w:rsidR="00614D2D">
              <w:rPr>
                <w:noProof w:val="0"/>
              </w:rPr>
              <w:t>(byte event)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IEVSB</w:t>
            </w:r>
          </w:p>
        </w:tc>
        <w:tc>
          <w:tcPr>
            <w:tcW w:w="235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001001</w:t>
            </w:r>
          </w:p>
        </w:tc>
      </w:tr>
      <w:tr w:rsidR="00614D2D" w:rsidTr="00614D2D">
        <w:trPr>
          <w:jc w:val="center"/>
        </w:trPr>
        <w:tc>
          <w:tcPr>
            <w:tcW w:w="5252" w:type="dxa"/>
            <w:tcBorders>
              <w:top w:val="single" w:sz="4" w:space="0" w:color="auto"/>
              <w:left w:val="single" w:sz="4" w:space="0" w:color="auto"/>
              <w:bottom w:val="single" w:sz="4" w:space="0" w:color="auto"/>
              <w:right w:val="single" w:sz="4" w:space="0" w:color="auto"/>
            </w:tcBorders>
            <w:hideMark/>
          </w:tcPr>
          <w:p w:rsidR="00614D2D" w:rsidRDefault="00A9620F">
            <w:pPr>
              <w:pStyle w:val="PL"/>
              <w:rPr>
                <w:noProof w:val="0"/>
              </w:rPr>
            </w:pPr>
            <w:hyperlink r:id="rId55" w:anchor="releaseTimer(byte)" w:history="1">
              <w:r w:rsidR="00614D2D">
                <w:rPr>
                  <w:rStyle w:val="Hyperlink"/>
                  <w:noProof w:val="0"/>
                </w:rPr>
                <w:t>releaseTimer</w:t>
              </w:r>
            </w:hyperlink>
            <w:r w:rsidR="00614D2D">
              <w:rPr>
                <w:noProof w:val="0"/>
              </w:rPr>
              <w:t>(byte timerIdentifier)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RTIM</w:t>
            </w:r>
          </w:p>
        </w:tc>
        <w:tc>
          <w:tcPr>
            <w:tcW w:w="235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001010</w:t>
            </w:r>
          </w:p>
        </w:tc>
      </w:tr>
      <w:tr w:rsidR="00614D2D" w:rsidTr="00614D2D">
        <w:trPr>
          <w:jc w:val="center"/>
        </w:trPr>
        <w:tc>
          <w:tcPr>
            <w:tcW w:w="5252" w:type="dxa"/>
            <w:tcBorders>
              <w:top w:val="single" w:sz="4" w:space="0" w:color="auto"/>
              <w:left w:val="single" w:sz="4" w:space="0" w:color="auto"/>
              <w:bottom w:val="single" w:sz="4" w:space="0" w:color="auto"/>
              <w:right w:val="single" w:sz="4" w:space="0" w:color="auto"/>
            </w:tcBorders>
            <w:hideMark/>
          </w:tcPr>
          <w:p w:rsidR="00614D2D" w:rsidRDefault="00A9620F">
            <w:pPr>
              <w:pStyle w:val="PL"/>
              <w:rPr>
                <w:noProof w:val="0"/>
              </w:rPr>
            </w:pPr>
            <w:hyperlink r:id="rId56" w:anchor="requestPollInterval(short)" w:history="1">
              <w:r w:rsidR="00614D2D">
                <w:rPr>
                  <w:rStyle w:val="Hyperlink"/>
                  <w:noProof w:val="0"/>
                </w:rPr>
                <w:t>requestPollInterval</w:t>
              </w:r>
            </w:hyperlink>
            <w:r w:rsidR="00614D2D">
              <w:rPr>
                <w:noProof w:val="0"/>
              </w:rPr>
              <w:t>(short duration)</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RPOL</w:t>
            </w:r>
          </w:p>
        </w:tc>
        <w:tc>
          <w:tcPr>
            <w:tcW w:w="2359"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001011</w:t>
            </w:r>
          </w:p>
        </w:tc>
      </w:tr>
      <w:tr w:rsidR="00614D2D" w:rsidTr="00614D2D">
        <w:trPr>
          <w:jc w:val="center"/>
        </w:trPr>
        <w:tc>
          <w:tcPr>
            <w:tcW w:w="5252" w:type="dxa"/>
            <w:tcBorders>
              <w:top w:val="single" w:sz="4" w:space="0" w:color="auto"/>
              <w:left w:val="single" w:sz="4" w:space="0" w:color="auto"/>
              <w:bottom w:val="single" w:sz="4" w:space="0" w:color="auto"/>
              <w:right w:val="single" w:sz="4" w:space="0" w:color="auto"/>
            </w:tcBorders>
            <w:hideMark/>
          </w:tcPr>
          <w:p w:rsidR="00614D2D" w:rsidRDefault="00A9620F">
            <w:pPr>
              <w:pStyle w:val="PL"/>
              <w:keepNext/>
              <w:keepLines/>
              <w:rPr>
                <w:noProof w:val="0"/>
              </w:rPr>
            </w:pPr>
            <w:hyperlink r:id="rId57" w:anchor="setEvent(byte)" w:history="1">
              <w:r w:rsidR="00614D2D">
                <w:rPr>
                  <w:rStyle w:val="Hyperlink"/>
                  <w:noProof w:val="0"/>
                </w:rPr>
                <w:t>setEvent</w:t>
              </w:r>
            </w:hyperlink>
            <w:r w:rsidR="00614D2D">
              <w:rPr>
                <w:noProof w:val="0"/>
              </w:rPr>
              <w:t>(byte event)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SEVTB</w:t>
            </w:r>
          </w:p>
        </w:tc>
        <w:tc>
          <w:tcPr>
            <w:tcW w:w="235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001100</w:t>
            </w:r>
          </w:p>
        </w:tc>
      </w:tr>
      <w:tr w:rsidR="00614D2D" w:rsidTr="00614D2D">
        <w:trPr>
          <w:jc w:val="center"/>
        </w:trPr>
        <w:tc>
          <w:tcPr>
            <w:tcW w:w="5252" w:type="dxa"/>
            <w:tcBorders>
              <w:top w:val="single" w:sz="4" w:space="0" w:color="auto"/>
              <w:left w:val="single" w:sz="4" w:space="0" w:color="auto"/>
              <w:bottom w:val="single" w:sz="4" w:space="0" w:color="auto"/>
              <w:right w:val="single" w:sz="4" w:space="0" w:color="auto"/>
            </w:tcBorders>
            <w:hideMark/>
          </w:tcPr>
          <w:p w:rsidR="00614D2D" w:rsidRDefault="00A9620F">
            <w:pPr>
              <w:pStyle w:val="PL"/>
              <w:keepNext/>
              <w:keepLines/>
              <w:rPr>
                <w:noProof w:val="0"/>
              </w:rPr>
            </w:pPr>
            <w:hyperlink r:id="rId58" w:anchor="setEventList(byte[], short, short)" w:history="1">
              <w:r w:rsidR="00614D2D">
                <w:rPr>
                  <w:rStyle w:val="Hyperlink"/>
                  <w:noProof w:val="0"/>
                </w:rPr>
                <w:t>setEventList</w:t>
              </w:r>
            </w:hyperlink>
            <w:r w:rsidR="00614D2D">
              <w:rPr>
                <w:noProof w:val="0"/>
              </w:rPr>
              <w:t>(byte[] eventList, short offset, short length)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SEVL_BSS</w:t>
            </w:r>
          </w:p>
        </w:tc>
        <w:tc>
          <w:tcPr>
            <w:tcW w:w="2359" w:type="dxa"/>
            <w:tcBorders>
              <w:top w:val="single" w:sz="4" w:space="0" w:color="auto"/>
              <w:left w:val="single" w:sz="4" w:space="0" w:color="auto"/>
              <w:bottom w:val="single" w:sz="4" w:space="0" w:color="auto"/>
              <w:right w:val="single" w:sz="4" w:space="0" w:color="auto"/>
            </w:tcBorders>
            <w:hideMark/>
          </w:tcPr>
          <w:p w:rsidR="00614D2D" w:rsidRDefault="00614D2D">
            <w:pPr>
              <w:pStyle w:val="TAC"/>
            </w:pPr>
            <w:r>
              <w:t>001101</w:t>
            </w:r>
          </w:p>
        </w:tc>
      </w:tr>
    </w:tbl>
    <w:p w:rsidR="00614D2D" w:rsidRDefault="00614D2D" w:rsidP="00614D2D"/>
    <w:p w:rsidR="00614D2D" w:rsidRDefault="00614D2D" w:rsidP="00614D2D">
      <w:pPr>
        <w:pStyle w:val="Heading2"/>
        <w:keepNext w:val="0"/>
        <w:keepLines w:val="0"/>
      </w:pPr>
      <w:bookmarkStart w:id="795" w:name="_Toc51826907"/>
      <w:bookmarkStart w:id="796" w:name="_Toc117070588"/>
      <w:bookmarkStart w:id="797" w:name="_Toc51828350"/>
      <w:r>
        <w:t>A.2.10</w:t>
      </w:r>
      <w:r>
        <w:tab/>
        <w:t>ViewHandler methods</w:t>
      </w:r>
      <w:bookmarkEnd w:id="795"/>
      <w:bookmarkEnd w:id="796"/>
      <w:bookmarkEnd w:id="797"/>
    </w:p>
    <w:p w:rsidR="00614D2D" w:rsidRDefault="00614D2D" w:rsidP="00614D2D">
      <w:r>
        <w:t>The numbering of the ViewHandler methods it will be done in the classes inherit it: EditHandler, EnvelopeHandler, ProactiveResponseHandler, ProactiveHandler, because the methods provided by this class as it is declared 'abstract'.</w:t>
      </w:r>
    </w:p>
    <w:p w:rsidR="00614D2D" w:rsidRDefault="00614D2D" w:rsidP="00614D2D">
      <w:pPr>
        <w:pStyle w:val="Heading2"/>
        <w:keepNext w:val="0"/>
        <w:keepLines w:val="0"/>
      </w:pPr>
      <w:bookmarkStart w:id="798" w:name="_Toc51826908"/>
      <w:bookmarkStart w:id="799" w:name="_Toc117070589"/>
      <w:bookmarkStart w:id="800" w:name="_Toc51828351"/>
      <w:r>
        <w:t>A.2.11</w:t>
      </w:r>
      <w:r>
        <w:tab/>
        <w:t>ToolkitException methods</w:t>
      </w:r>
      <w:bookmarkEnd w:id="798"/>
      <w:bookmarkEnd w:id="799"/>
      <w:bookmarkEnd w:id="800"/>
    </w:p>
    <w:tbl>
      <w:tblPr>
        <w:tblW w:w="9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5269"/>
        <w:gridCol w:w="2270"/>
        <w:gridCol w:w="2376"/>
      </w:tblGrid>
      <w:tr w:rsidR="00614D2D" w:rsidTr="00614D2D">
        <w:trPr>
          <w:jc w:val="center"/>
        </w:trPr>
        <w:tc>
          <w:tcPr>
            <w:tcW w:w="526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Method Name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Acronyms</w:t>
            </w:r>
          </w:p>
        </w:tc>
        <w:tc>
          <w:tcPr>
            <w:tcW w:w="2374"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Numbering on 6 bits</w:t>
            </w:r>
          </w:p>
        </w:tc>
      </w:tr>
      <w:tr w:rsidR="00614D2D" w:rsidTr="00614D2D">
        <w:trPr>
          <w:jc w:val="center"/>
        </w:trPr>
        <w:tc>
          <w:tcPr>
            <w:tcW w:w="526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Static void throwIt(short reason)</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THITS</w:t>
            </w:r>
          </w:p>
        </w:tc>
        <w:tc>
          <w:tcPr>
            <w:tcW w:w="2374"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000001</w:t>
            </w:r>
          </w:p>
        </w:tc>
      </w:tr>
      <w:tr w:rsidR="00614D2D" w:rsidTr="00614D2D">
        <w:trPr>
          <w:jc w:val="center"/>
        </w:trPr>
        <w:tc>
          <w:tcPr>
            <w:tcW w:w="526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ToolkitException(short reason)</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COORS</w:t>
            </w:r>
          </w:p>
        </w:tc>
        <w:tc>
          <w:tcPr>
            <w:tcW w:w="2374"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000010</w:t>
            </w:r>
          </w:p>
        </w:tc>
      </w:tr>
      <w:tr w:rsidR="00614D2D" w:rsidTr="00614D2D">
        <w:trPr>
          <w:jc w:val="center"/>
        </w:trPr>
        <w:tc>
          <w:tcPr>
            <w:tcW w:w="526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lang w:val="fr-FR"/>
              </w:rPr>
            </w:pPr>
            <w:r>
              <w:rPr>
                <w:noProof w:val="0"/>
                <w:lang w:val="fr-FR"/>
              </w:rPr>
              <w:t>Constants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CONS</w:t>
            </w:r>
          </w:p>
        </w:tc>
        <w:tc>
          <w:tcPr>
            <w:tcW w:w="2374"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rPr>
                <w:lang w:val="fr-FR"/>
              </w:rPr>
            </w:pPr>
            <w:r>
              <w:rPr>
                <w:lang w:val="fr-FR"/>
              </w:rPr>
              <w:t>000011</w:t>
            </w:r>
          </w:p>
        </w:tc>
      </w:tr>
    </w:tbl>
    <w:p w:rsidR="00614D2D" w:rsidRDefault="00614D2D" w:rsidP="00614D2D">
      <w:pPr>
        <w:spacing w:after="0"/>
        <w:rPr>
          <w:lang w:val="fr-FR"/>
        </w:rPr>
      </w:pPr>
    </w:p>
    <w:p w:rsidR="00614D2D" w:rsidRDefault="00614D2D" w:rsidP="00614D2D">
      <w:pPr>
        <w:pStyle w:val="Heading8"/>
        <w:keepNext w:val="0"/>
        <w:keepLines w:val="0"/>
        <w:rPr>
          <w:lang w:val="fr-FR"/>
        </w:rPr>
      </w:pPr>
      <w:r>
        <w:rPr>
          <w:lang w:val="fr-FR"/>
        </w:rPr>
        <w:br w:type="page"/>
      </w:r>
      <w:bookmarkStart w:id="801" w:name="_Toc51826909"/>
      <w:bookmarkStart w:id="802" w:name="_Toc117070590"/>
      <w:bookmarkStart w:id="803" w:name="_Toc51828352"/>
      <w:r>
        <w:rPr>
          <w:lang w:val="fr-FR"/>
        </w:rPr>
        <w:t>Annex B (normative):</w:t>
      </w:r>
      <w:r>
        <w:rPr>
          <w:lang w:val="fr-FR"/>
        </w:rPr>
        <w:br/>
        <w:t>Script file syntax and format description</w:t>
      </w:r>
      <w:bookmarkEnd w:id="801"/>
      <w:bookmarkEnd w:id="802"/>
      <w:bookmarkEnd w:id="803"/>
    </w:p>
    <w:p w:rsidR="00614D2D" w:rsidRDefault="00614D2D" w:rsidP="00614D2D">
      <w:pPr>
        <w:pStyle w:val="Heading1"/>
        <w:keepNext w:val="0"/>
        <w:keepLines w:val="0"/>
        <w:rPr>
          <w:snapToGrid w:val="0"/>
          <w:lang w:val="fr-FR" w:eastAsia="fr-FR"/>
        </w:rPr>
      </w:pPr>
      <w:bookmarkStart w:id="804" w:name="_Toc51826910"/>
      <w:bookmarkStart w:id="805" w:name="_Toc117070591"/>
      <w:bookmarkStart w:id="806" w:name="_Toc51828353"/>
      <w:r>
        <w:rPr>
          <w:lang w:val="fr-FR"/>
        </w:rPr>
        <w:t>B.1</w:t>
      </w:r>
      <w:r>
        <w:rPr>
          <w:lang w:val="fr-FR"/>
        </w:rPr>
        <w:tab/>
        <w:t>Syntax description</w:t>
      </w:r>
      <w:bookmarkEnd w:id="804"/>
      <w:bookmarkEnd w:id="805"/>
      <w:bookmarkEnd w:id="806"/>
    </w:p>
    <w:p w:rsidR="00614D2D" w:rsidRDefault="00614D2D" w:rsidP="00614D2D">
      <w:pPr>
        <w:rPr>
          <w:lang w:eastAsia="en-GB"/>
        </w:rPr>
      </w:pPr>
      <w:r>
        <w:t>Following is a syntax description in BNF.</w:t>
      </w:r>
    </w:p>
    <w:p w:rsidR="00614D2D" w:rsidRDefault="00614D2D" w:rsidP="00614D2D">
      <w:pPr>
        <w:tabs>
          <w:tab w:val="left" w:pos="1843"/>
        </w:tabs>
      </w:pPr>
      <w:r>
        <w:t>&lt;statement list&gt; ::=</w:t>
      </w:r>
      <w:r w:rsidR="00A1704F">
        <w:tab/>
      </w:r>
      <w:r>
        <w:t xml:space="preserve">[ &lt;statement&gt; </w:t>
      </w:r>
      <w:r>
        <w:rPr>
          <w:rFonts w:ascii="Courier New" w:hAnsi="Courier New"/>
          <w:b/>
        </w:rPr>
        <w:t>\n</w:t>
      </w:r>
      <w:r>
        <w:t>] +</w:t>
      </w:r>
    </w:p>
    <w:p w:rsidR="00614D2D" w:rsidRDefault="00614D2D" w:rsidP="00614D2D">
      <w:pPr>
        <w:tabs>
          <w:tab w:val="left" w:pos="1843"/>
        </w:tabs>
      </w:pPr>
      <w:r>
        <w:t>&lt;statement&gt; ::=</w:t>
      </w:r>
      <w:r w:rsidR="00A1704F">
        <w:tab/>
      </w:r>
      <w:r>
        <w:t xml:space="preserve">&lt;simple&gt; | &lt;switch&gt; | </w:t>
      </w:r>
      <w:r>
        <w:rPr>
          <w:i/>
        </w:rPr>
        <w:t>&lt;blank line&gt;</w:t>
      </w:r>
    </w:p>
    <w:p w:rsidR="00614D2D" w:rsidRDefault="00614D2D" w:rsidP="00614D2D">
      <w:pPr>
        <w:tabs>
          <w:tab w:val="left" w:pos="1843"/>
        </w:tabs>
        <w:rPr>
          <w:snapToGrid w:val="0"/>
          <w:lang w:eastAsia="fr-FR"/>
        </w:rPr>
      </w:pPr>
      <w:r>
        <w:rPr>
          <w:snapToGrid w:val="0"/>
          <w:lang w:eastAsia="fr-FR"/>
        </w:rPr>
        <w:t>&lt;simple&gt; ::=</w:t>
      </w:r>
      <w:r w:rsidR="00A1704F">
        <w:rPr>
          <w:snapToGrid w:val="0"/>
          <w:lang w:eastAsia="fr-FR"/>
        </w:rPr>
        <w:tab/>
      </w:r>
      <w:r>
        <w:rPr>
          <w:snapToGrid w:val="0"/>
          <w:lang w:eastAsia="fr-FR"/>
        </w:rPr>
        <w:t>&lt;reset&gt; | &lt;init&gt; | &lt;command&gt; | &lt;remark&gt;</w:t>
      </w:r>
    </w:p>
    <w:p w:rsidR="00614D2D" w:rsidRDefault="00614D2D" w:rsidP="00614D2D">
      <w:pPr>
        <w:tabs>
          <w:tab w:val="left" w:pos="1843"/>
        </w:tabs>
        <w:rPr>
          <w:lang w:eastAsia="en-GB"/>
        </w:rPr>
      </w:pPr>
      <w:r>
        <w:t>&lt;reset&gt; ::=</w:t>
      </w:r>
      <w:r w:rsidR="00A1704F">
        <w:tab/>
      </w:r>
      <w:r>
        <w:rPr>
          <w:rFonts w:ascii="Courier New" w:hAnsi="Courier New"/>
          <w:b/>
        </w:rPr>
        <w:t>RST</w:t>
      </w:r>
    </w:p>
    <w:p w:rsidR="00614D2D" w:rsidRDefault="00614D2D" w:rsidP="00614D2D">
      <w:pPr>
        <w:tabs>
          <w:tab w:val="left" w:pos="1843"/>
        </w:tabs>
      </w:pPr>
      <w:r>
        <w:t>&lt;init&gt; ::=</w:t>
      </w:r>
      <w:r w:rsidR="00A1704F">
        <w:tab/>
      </w:r>
      <w:r>
        <w:rPr>
          <w:rFonts w:ascii="Courier New" w:hAnsi="Courier New"/>
          <w:b/>
        </w:rPr>
        <w:t>INI</w:t>
      </w:r>
      <w:r>
        <w:t xml:space="preserve"> </w:t>
      </w:r>
      <w:r>
        <w:rPr>
          <w:i/>
        </w:rPr>
        <w:t>&lt;hexdata&gt;</w:t>
      </w:r>
    </w:p>
    <w:p w:rsidR="00614D2D" w:rsidRDefault="00614D2D" w:rsidP="00614D2D">
      <w:pPr>
        <w:tabs>
          <w:tab w:val="left" w:pos="1843"/>
        </w:tabs>
      </w:pPr>
      <w:r>
        <w:t>&lt;command&gt; ::=</w:t>
      </w:r>
      <w:r w:rsidR="00A1704F">
        <w:tab/>
      </w:r>
      <w:r>
        <w:rPr>
          <w:rFonts w:ascii="Courier New" w:hAnsi="Courier New"/>
          <w:b/>
        </w:rPr>
        <w:t>CMD</w:t>
      </w:r>
      <w:r>
        <w:t xml:space="preserve"> </w:t>
      </w:r>
      <w:r>
        <w:rPr>
          <w:i/>
        </w:rPr>
        <w:t>&lt;hexdata&gt;</w:t>
      </w:r>
      <w:r>
        <w:t xml:space="preserve"> [ &lt;response&gt; ] ( &lt;status&gt; )</w:t>
      </w:r>
    </w:p>
    <w:p w:rsidR="00614D2D" w:rsidRDefault="00614D2D" w:rsidP="00614D2D">
      <w:pPr>
        <w:tabs>
          <w:tab w:val="left" w:pos="1843"/>
        </w:tabs>
      </w:pPr>
      <w:r>
        <w:t>&lt;response&gt; ::=</w:t>
      </w:r>
      <w:r w:rsidR="00A1704F">
        <w:tab/>
      </w:r>
      <w:r>
        <w:rPr>
          <w:rFonts w:ascii="Courier New" w:hAnsi="Courier New"/>
          <w:b/>
        </w:rPr>
        <w:t>[</w:t>
      </w:r>
      <w:r>
        <w:t xml:space="preserve"> </w:t>
      </w:r>
      <w:r>
        <w:rPr>
          <w:i/>
        </w:rPr>
        <w:t>&lt;hexdata&gt;</w:t>
      </w:r>
      <w:r>
        <w:t xml:space="preserve"> </w:t>
      </w:r>
      <w:r>
        <w:rPr>
          <w:rFonts w:ascii="Courier New" w:hAnsi="Courier New"/>
          <w:b/>
        </w:rPr>
        <w:t>]</w:t>
      </w:r>
    </w:p>
    <w:p w:rsidR="00614D2D" w:rsidRDefault="00614D2D" w:rsidP="00614D2D">
      <w:pPr>
        <w:tabs>
          <w:tab w:val="left" w:pos="1843"/>
        </w:tabs>
      </w:pPr>
      <w:r>
        <w:t>&lt;status&gt; ::=</w:t>
      </w:r>
      <w:r w:rsidR="00A1704F">
        <w:tab/>
      </w:r>
      <w:r>
        <w:rPr>
          <w:rFonts w:ascii="Courier New" w:hAnsi="Courier New"/>
          <w:b/>
        </w:rPr>
        <w:t>(</w:t>
      </w:r>
      <w:r>
        <w:t xml:space="preserve"> </w:t>
      </w:r>
      <w:r>
        <w:rPr>
          <w:i/>
        </w:rPr>
        <w:t>&lt;hexdata&gt;</w:t>
      </w:r>
      <w:r>
        <w:t xml:space="preserve"> </w:t>
      </w:r>
      <w:r>
        <w:rPr>
          <w:rFonts w:ascii="Courier New" w:hAnsi="Courier New"/>
          <w:b/>
        </w:rPr>
        <w:t>)</w:t>
      </w:r>
      <w:r>
        <w:t xml:space="preserve"> </w:t>
      </w:r>
    </w:p>
    <w:p w:rsidR="00614D2D" w:rsidRDefault="00614D2D" w:rsidP="00614D2D">
      <w:pPr>
        <w:tabs>
          <w:tab w:val="left" w:pos="1843"/>
        </w:tabs>
      </w:pPr>
      <w:r>
        <w:t>&lt;remark&gt; ::=</w:t>
      </w:r>
      <w:r w:rsidR="00A1704F">
        <w:tab/>
      </w:r>
      <w:r>
        <w:rPr>
          <w:rFonts w:ascii="Courier New" w:hAnsi="Courier New"/>
          <w:b/>
        </w:rPr>
        <w:t>REM</w:t>
      </w:r>
      <w:r>
        <w:t xml:space="preserve"> </w:t>
      </w:r>
      <w:r>
        <w:rPr>
          <w:i/>
        </w:rPr>
        <w:t>&lt;text line&gt;</w:t>
      </w:r>
    </w:p>
    <w:p w:rsidR="00614D2D" w:rsidRDefault="00614D2D" w:rsidP="00614D2D">
      <w:pPr>
        <w:tabs>
          <w:tab w:val="left" w:pos="1843"/>
        </w:tabs>
      </w:pPr>
      <w:r>
        <w:t>&lt;switch&gt; ::=</w:t>
      </w:r>
      <w:r w:rsidR="00A1704F">
        <w:tab/>
      </w:r>
      <w:r>
        <w:rPr>
          <w:rFonts w:ascii="Courier New" w:hAnsi="Courier New"/>
          <w:b/>
        </w:rPr>
        <w:t>SWI {</w:t>
      </w:r>
      <w:r>
        <w:t xml:space="preserve"> [&lt;labelled list&gt;] + </w:t>
      </w:r>
      <w:r>
        <w:rPr>
          <w:rFonts w:ascii="Courier New" w:hAnsi="Courier New"/>
          <w:b/>
        </w:rPr>
        <w:t>}</w:t>
      </w:r>
    </w:p>
    <w:p w:rsidR="00614D2D" w:rsidRDefault="00614D2D" w:rsidP="00614D2D">
      <w:pPr>
        <w:tabs>
          <w:tab w:val="left" w:pos="1843"/>
        </w:tabs>
      </w:pPr>
      <w:r>
        <w:t>&lt;labelled list&gt; ::=</w:t>
      </w:r>
      <w:r w:rsidR="00A1704F">
        <w:tab/>
      </w:r>
      <w:r>
        <w:t>&lt;label&gt; </w:t>
      </w:r>
      <w:r>
        <w:rPr>
          <w:rFonts w:ascii="Courier New" w:hAnsi="Courier New"/>
          <w:b/>
        </w:rPr>
        <w:t>:</w:t>
      </w:r>
      <w:r>
        <w:rPr>
          <w:b/>
        </w:rPr>
        <w:t xml:space="preserve"> </w:t>
      </w:r>
      <w:r>
        <w:rPr>
          <w:rFonts w:ascii="Courier New" w:hAnsi="Courier New"/>
          <w:b/>
        </w:rPr>
        <w:t>\n</w:t>
      </w:r>
      <w:r>
        <w:rPr>
          <w:b/>
        </w:rPr>
        <w:t xml:space="preserve"> </w:t>
      </w:r>
      <w:r>
        <w:t>&lt;statement list&gt;</w:t>
      </w:r>
    </w:p>
    <w:p w:rsidR="00614D2D" w:rsidRDefault="00614D2D" w:rsidP="00614D2D">
      <w:r>
        <w:t>Description of syntax metalanguage :</w:t>
      </w:r>
    </w:p>
    <w:p w:rsidR="00614D2D" w:rsidRDefault="00614D2D" w:rsidP="00614D2D">
      <w:pPr>
        <w:tabs>
          <w:tab w:val="left" w:pos="1276"/>
        </w:tabs>
      </w:pPr>
      <w:r>
        <w:rPr>
          <w:rFonts w:ascii="Courier New" w:hAnsi="Courier New"/>
          <w:b/>
        </w:rPr>
        <w:t>\n</w:t>
      </w:r>
      <w:r>
        <w:rPr>
          <w:b/>
        </w:rPr>
        <w:tab/>
      </w:r>
      <w:r>
        <w:t>represents a linebreak</w:t>
      </w:r>
    </w:p>
    <w:p w:rsidR="00614D2D" w:rsidRDefault="00614D2D" w:rsidP="00614D2D">
      <w:pPr>
        <w:tabs>
          <w:tab w:val="left" w:pos="1276"/>
        </w:tabs>
      </w:pPr>
      <w:r>
        <w:t>[ x ]</w:t>
      </w:r>
      <w:r>
        <w:tab/>
        <w:t>means x can appear optionally</w:t>
      </w:r>
    </w:p>
    <w:p w:rsidR="00614D2D" w:rsidRDefault="00614D2D" w:rsidP="00614D2D">
      <w:pPr>
        <w:tabs>
          <w:tab w:val="left" w:pos="1276"/>
        </w:tabs>
      </w:pPr>
      <w:r>
        <w:t>[ x ] +</w:t>
      </w:r>
      <w:r>
        <w:tab/>
        <w:t>means 1 or more appearances of x</w:t>
      </w:r>
    </w:p>
    <w:p w:rsidR="00614D2D" w:rsidRDefault="00614D2D" w:rsidP="00614D2D">
      <w:pPr>
        <w:tabs>
          <w:tab w:val="left" w:pos="1276"/>
        </w:tabs>
      </w:pPr>
      <w:r>
        <w:t>x | y</w:t>
      </w:r>
      <w:r>
        <w:tab/>
        <w:t>means x or y</w:t>
      </w:r>
    </w:p>
    <w:p w:rsidR="00614D2D" w:rsidRDefault="00614D2D" w:rsidP="00614D2D">
      <w:pPr>
        <w:tabs>
          <w:tab w:val="left" w:pos="1276"/>
        </w:tabs>
      </w:pPr>
      <w:r>
        <w:rPr>
          <w:rFonts w:ascii="Courier New" w:hAnsi="Courier New"/>
          <w:b/>
        </w:rPr>
        <w:t>[]{}:</w:t>
      </w:r>
      <w:r>
        <w:rPr>
          <w:b/>
        </w:rPr>
        <w:tab/>
      </w:r>
      <w:r>
        <w:t>(bold) these are characters that appear literally in the script files</w:t>
      </w:r>
    </w:p>
    <w:p w:rsidR="00614D2D" w:rsidRDefault="00614D2D" w:rsidP="00614D2D">
      <w:pPr>
        <w:tabs>
          <w:tab w:val="left" w:pos="1276"/>
        </w:tabs>
      </w:pPr>
      <w:r>
        <w:rPr>
          <w:i/>
        </w:rPr>
        <w:t>&lt;text line&gt;</w:t>
      </w:r>
      <w:r>
        <w:tab/>
        <w:t>any character until the end of the line</w:t>
      </w:r>
    </w:p>
    <w:p w:rsidR="00614D2D" w:rsidRDefault="00614D2D" w:rsidP="00614D2D">
      <w:pPr>
        <w:tabs>
          <w:tab w:val="left" w:pos="1276"/>
        </w:tabs>
      </w:pPr>
      <w:r>
        <w:rPr>
          <w:i/>
        </w:rPr>
        <w:t>&lt;blank line&gt;</w:t>
      </w:r>
      <w:r>
        <w:tab/>
        <w:t>a line containing no text is acceptable</w:t>
      </w:r>
    </w:p>
    <w:p w:rsidR="00614D2D" w:rsidRDefault="00614D2D" w:rsidP="00614D2D">
      <w:pPr>
        <w:tabs>
          <w:tab w:val="left" w:pos="1276"/>
        </w:tabs>
      </w:pPr>
      <w:r>
        <w:rPr>
          <w:i/>
        </w:rPr>
        <w:t>&lt;hexdata&gt;</w:t>
      </w:r>
      <w:r>
        <w:tab/>
        <w:t xml:space="preserve">data written in hexadecimal, each byte separated from the following by a whitespace </w:t>
      </w:r>
    </w:p>
    <w:p w:rsidR="00614D2D" w:rsidRDefault="00614D2D" w:rsidP="00614D2D">
      <w:pPr>
        <w:pStyle w:val="PL"/>
        <w:rPr>
          <w:noProof w:val="0"/>
        </w:rPr>
      </w:pPr>
      <w:r>
        <w:rPr>
          <w:rFonts w:ascii="Times New Roman" w:hAnsi="Times New Roman"/>
          <w:noProof w:val="0"/>
          <w:sz w:val="20"/>
        </w:rPr>
        <w:t>Each simple statement beginning with 3 characters different than the ones defined indicates another tool command, and shall be ignored by the parser if not recognized.</w:t>
      </w:r>
    </w:p>
    <w:p w:rsidR="00614D2D" w:rsidRDefault="00614D2D" w:rsidP="00614D2D">
      <w:pPr>
        <w:pStyle w:val="PL"/>
        <w:rPr>
          <w:noProof w:val="0"/>
        </w:rPr>
      </w:pPr>
    </w:p>
    <w:p w:rsidR="00614D2D" w:rsidRDefault="00614D2D" w:rsidP="00614D2D">
      <w:pPr>
        <w:pStyle w:val="PL"/>
        <w:rPr>
          <w:noProof w:val="0"/>
        </w:rPr>
      </w:pPr>
      <w:r>
        <w:rPr>
          <w:noProof w:val="0"/>
        </w:rPr>
        <w:t xml:space="preserve">' ', '\t' : </w:t>
      </w:r>
      <w:r>
        <w:rPr>
          <w:rFonts w:ascii="Times New Roman" w:hAnsi="Times New Roman"/>
          <w:noProof w:val="0"/>
          <w:sz w:val="20"/>
        </w:rPr>
        <w:t>Can be used as separator</w:t>
      </w:r>
    </w:p>
    <w:p w:rsidR="00614D2D" w:rsidRDefault="00614D2D" w:rsidP="00614D2D">
      <w:r>
        <w:t>A long statement can be broken into several lines by using the character '</w:t>
      </w:r>
      <w:r>
        <w:rPr>
          <w:rFonts w:ascii="Courier New" w:hAnsi="Courier New"/>
          <w:b/>
        </w:rPr>
        <w:t>\</w:t>
      </w:r>
      <w:r>
        <w:t>' at the end of each line which is not the last one in the statement.</w:t>
      </w:r>
    </w:p>
    <w:p w:rsidR="00614D2D" w:rsidRDefault="00614D2D" w:rsidP="00614D2D">
      <w:r>
        <w:t>For more details refer to the examples in B.3.</w:t>
      </w:r>
    </w:p>
    <w:p w:rsidR="00614D2D" w:rsidRDefault="00614D2D" w:rsidP="00614D2D">
      <w:pPr>
        <w:pStyle w:val="Heading1"/>
      </w:pPr>
      <w:bookmarkStart w:id="807" w:name="_Toc51826911"/>
      <w:bookmarkStart w:id="808" w:name="_Toc117070592"/>
      <w:bookmarkStart w:id="809" w:name="_Toc51828354"/>
      <w:r>
        <w:t>B.2</w:t>
      </w:r>
      <w:r>
        <w:tab/>
        <w:t>Semantics</w:t>
      </w:r>
      <w:bookmarkEnd w:id="807"/>
      <w:bookmarkEnd w:id="808"/>
      <w:bookmarkEnd w:id="809"/>
    </w:p>
    <w:p w:rsidR="00614D2D" w:rsidRDefault="00614D2D" w:rsidP="00614D2D">
      <w:pPr>
        <w:keepNext/>
        <w:keepLines/>
      </w:pPr>
      <w:r>
        <w:t>Following is the meaning of each of the statements:</w:t>
      </w:r>
    </w:p>
    <w:p w:rsidR="00614D2D" w:rsidRDefault="00614D2D" w:rsidP="00614D2D">
      <w:pPr>
        <w:pStyle w:val="PL"/>
        <w:keepNext/>
        <w:keepLines/>
        <w:tabs>
          <w:tab w:val="clear" w:pos="384"/>
          <w:tab w:val="clear" w:pos="768"/>
        </w:tabs>
        <w:ind w:left="709" w:hanging="709"/>
        <w:rPr>
          <w:noProof w:val="0"/>
        </w:rPr>
      </w:pPr>
      <w:r>
        <w:rPr>
          <w:b/>
          <w:noProof w:val="0"/>
        </w:rPr>
        <w:t>CMD</w:t>
      </w:r>
      <w:r>
        <w:rPr>
          <w:noProof w:val="0"/>
        </w:rPr>
        <w:t xml:space="preserve"> :</w:t>
      </w:r>
      <w:r w:rsidR="00A1704F">
        <w:rPr>
          <w:noProof w:val="0"/>
        </w:rPr>
        <w:tab/>
      </w:r>
      <w:r>
        <w:rPr>
          <w:rFonts w:ascii="Times New Roman" w:hAnsi="Times New Roman"/>
          <w:noProof w:val="0"/>
          <w:sz w:val="20"/>
        </w:rPr>
        <w:t>Sends an APDU Command to the card, including (optionally) the expected response data and also (optionally) the expected status words SW1, SW2.</w:t>
      </w:r>
    </w:p>
    <w:p w:rsidR="00614D2D" w:rsidRDefault="00614D2D" w:rsidP="00614D2D">
      <w:pPr>
        <w:pStyle w:val="PL"/>
        <w:tabs>
          <w:tab w:val="clear" w:pos="384"/>
          <w:tab w:val="clear" w:pos="768"/>
        </w:tabs>
        <w:ind w:left="709" w:hanging="709"/>
        <w:rPr>
          <w:noProof w:val="0"/>
        </w:rPr>
      </w:pPr>
      <w:r>
        <w:rPr>
          <w:b/>
          <w:noProof w:val="0"/>
        </w:rPr>
        <w:t>RST</w:t>
      </w:r>
      <w:r>
        <w:rPr>
          <w:noProof w:val="0"/>
        </w:rPr>
        <w:t xml:space="preserve"> :</w:t>
      </w:r>
      <w:r w:rsidR="00A1704F">
        <w:rPr>
          <w:noProof w:val="0"/>
        </w:rPr>
        <w:tab/>
      </w:r>
      <w:r>
        <w:rPr>
          <w:rFonts w:ascii="Times New Roman" w:hAnsi="Times New Roman"/>
          <w:noProof w:val="0"/>
          <w:sz w:val="20"/>
        </w:rPr>
        <w:t>Resets and powers on the card</w:t>
      </w:r>
    </w:p>
    <w:p w:rsidR="00614D2D" w:rsidRDefault="00614D2D" w:rsidP="00614D2D">
      <w:pPr>
        <w:pStyle w:val="PL"/>
        <w:tabs>
          <w:tab w:val="clear" w:pos="384"/>
          <w:tab w:val="clear" w:pos="768"/>
        </w:tabs>
        <w:ind w:left="709" w:hanging="709"/>
        <w:rPr>
          <w:noProof w:val="0"/>
        </w:rPr>
      </w:pPr>
      <w:r>
        <w:rPr>
          <w:b/>
          <w:noProof w:val="0"/>
        </w:rPr>
        <w:t>INI</w:t>
      </w:r>
      <w:r>
        <w:rPr>
          <w:noProof w:val="0"/>
        </w:rPr>
        <w:t xml:space="preserve"> :</w:t>
      </w:r>
      <w:r w:rsidR="00A1704F">
        <w:rPr>
          <w:noProof w:val="0"/>
        </w:rPr>
        <w:tab/>
      </w:r>
      <w:r>
        <w:rPr>
          <w:rFonts w:ascii="Times New Roman" w:hAnsi="Times New Roman"/>
          <w:noProof w:val="0"/>
          <w:sz w:val="20"/>
        </w:rPr>
        <w:t>Performs the terminal profile with the following data. Afterwards, it shall perform all the fetch and terminal response commands until there is no proactive session in progress.</w:t>
      </w:r>
    </w:p>
    <w:p w:rsidR="00614D2D" w:rsidRDefault="00614D2D" w:rsidP="00614D2D">
      <w:pPr>
        <w:pStyle w:val="PL"/>
        <w:tabs>
          <w:tab w:val="clear" w:pos="384"/>
          <w:tab w:val="clear" w:pos="768"/>
        </w:tabs>
        <w:ind w:left="709" w:hanging="709"/>
        <w:rPr>
          <w:noProof w:val="0"/>
        </w:rPr>
      </w:pPr>
      <w:r>
        <w:rPr>
          <w:b/>
          <w:noProof w:val="0"/>
        </w:rPr>
        <w:t>REM</w:t>
      </w:r>
      <w:r>
        <w:rPr>
          <w:noProof w:val="0"/>
        </w:rPr>
        <w:t xml:space="preserve"> :</w:t>
      </w:r>
      <w:r w:rsidR="00A1704F">
        <w:rPr>
          <w:noProof w:val="0"/>
        </w:rPr>
        <w:tab/>
      </w:r>
      <w:r>
        <w:rPr>
          <w:rFonts w:ascii="Times New Roman" w:hAnsi="Times New Roman"/>
          <w:noProof w:val="0"/>
          <w:sz w:val="20"/>
        </w:rPr>
        <w:t>Used for comments</w:t>
      </w:r>
    </w:p>
    <w:p w:rsidR="00614D2D" w:rsidRDefault="00614D2D" w:rsidP="00614D2D">
      <w:pPr>
        <w:pStyle w:val="PL"/>
        <w:tabs>
          <w:tab w:val="clear" w:pos="384"/>
          <w:tab w:val="clear" w:pos="768"/>
        </w:tabs>
        <w:ind w:left="709" w:hanging="709"/>
        <w:rPr>
          <w:noProof w:val="0"/>
        </w:rPr>
      </w:pPr>
      <w:r>
        <w:rPr>
          <w:b/>
          <w:noProof w:val="0"/>
        </w:rPr>
        <w:t>SWI</w:t>
      </w:r>
      <w:r>
        <w:rPr>
          <w:noProof w:val="0"/>
        </w:rPr>
        <w:t xml:space="preserve"> :</w:t>
      </w:r>
      <w:r w:rsidR="00A1704F">
        <w:rPr>
          <w:noProof w:val="0"/>
        </w:rPr>
        <w:tab/>
      </w:r>
      <w:r>
        <w:rPr>
          <w:rFonts w:ascii="Times New Roman" w:hAnsi="Times New Roman"/>
          <w:noProof w:val="0"/>
          <w:sz w:val="20"/>
        </w:rPr>
        <w:t>Activates a switch condition. Every labelled list represents a list of statements to be executed, if the label matches the SW resulting from the previously executed command.</w:t>
      </w:r>
    </w:p>
    <w:p w:rsidR="00614D2D" w:rsidRDefault="00614D2D" w:rsidP="00614D2D">
      <w:pPr>
        <w:pStyle w:val="PL"/>
        <w:ind w:left="384"/>
        <w:rPr>
          <w:noProof w:val="0"/>
        </w:rPr>
      </w:pPr>
    </w:p>
    <w:p w:rsidR="00614D2D" w:rsidRDefault="00614D2D" w:rsidP="00614D2D">
      <w:pPr>
        <w:pStyle w:val="PL"/>
        <w:rPr>
          <w:noProof w:val="0"/>
        </w:rPr>
      </w:pPr>
    </w:p>
    <w:p w:rsidR="00614D2D" w:rsidRDefault="00614D2D" w:rsidP="00614D2D">
      <w:pPr>
        <w:pStyle w:val="PL"/>
        <w:rPr>
          <w:noProof w:val="0"/>
        </w:rPr>
      </w:pPr>
    </w:p>
    <w:p w:rsidR="00614D2D" w:rsidRDefault="00614D2D" w:rsidP="00614D2D">
      <w:pPr>
        <w:pStyle w:val="PL"/>
        <w:rPr>
          <w:noProof w:val="0"/>
        </w:rPr>
      </w:pPr>
    </w:p>
    <w:p w:rsidR="00614D2D" w:rsidRDefault="00614D2D" w:rsidP="00614D2D">
      <w:pPr>
        <w:pStyle w:val="PL"/>
        <w:rPr>
          <w:rFonts w:ascii="Times New Roman" w:hAnsi="Times New Roman"/>
          <w:noProof w:val="0"/>
          <w:sz w:val="20"/>
        </w:rPr>
      </w:pPr>
      <w:r>
        <w:rPr>
          <w:rFonts w:ascii="Times New Roman" w:hAnsi="Times New Roman"/>
          <w:noProof w:val="0"/>
          <w:sz w:val="20"/>
        </w:rPr>
        <w:t>Evaluation of expected response and status in the case of a CMD:</w:t>
      </w:r>
    </w:p>
    <w:p w:rsidR="00614D2D" w:rsidRDefault="00614D2D" w:rsidP="00614D2D">
      <w:pPr>
        <w:pStyle w:val="PL"/>
        <w:ind w:left="1134" w:hanging="1134"/>
        <w:rPr>
          <w:noProof w:val="0"/>
        </w:rPr>
      </w:pPr>
      <w:r>
        <w:rPr>
          <w:noProof w:val="0"/>
        </w:rPr>
        <w:t>&lt;response&gt;</w:t>
      </w:r>
      <w:r w:rsidR="00A1704F">
        <w:rPr>
          <w:noProof w:val="0"/>
        </w:rPr>
        <w:tab/>
      </w:r>
      <w:r>
        <w:rPr>
          <w:rFonts w:ascii="Times New Roman" w:hAnsi="Times New Roman"/>
          <w:noProof w:val="0"/>
          <w:sz w:val="20"/>
        </w:rPr>
        <w:t xml:space="preserve">data within </w:t>
      </w:r>
      <w:r>
        <w:rPr>
          <w:rFonts w:ascii="Times New Roman" w:hAnsi="Times New Roman"/>
          <w:b/>
          <w:noProof w:val="0"/>
          <w:sz w:val="20"/>
        </w:rPr>
        <w:t>[</w:t>
      </w:r>
      <w:r>
        <w:rPr>
          <w:rFonts w:ascii="Times New Roman" w:hAnsi="Times New Roman"/>
          <w:noProof w:val="0"/>
          <w:sz w:val="20"/>
        </w:rPr>
        <w:t>…</w:t>
      </w:r>
      <w:r>
        <w:rPr>
          <w:rFonts w:ascii="Times New Roman" w:hAnsi="Times New Roman"/>
          <w:b/>
          <w:noProof w:val="0"/>
          <w:sz w:val="20"/>
        </w:rPr>
        <w:t>]</w:t>
      </w:r>
      <w:r>
        <w:rPr>
          <w:rFonts w:ascii="Times New Roman" w:hAnsi="Times New Roman"/>
          <w:noProof w:val="0"/>
          <w:sz w:val="20"/>
        </w:rPr>
        <w:t xml:space="preserve"> has to be checked, it needs to be present for an outgoing command. Bytes written as XX shall not be checked by the APDU tool.</w:t>
      </w:r>
    </w:p>
    <w:p w:rsidR="00614D2D" w:rsidRDefault="00614D2D" w:rsidP="00614D2D">
      <w:pPr>
        <w:pStyle w:val="PL"/>
        <w:ind w:left="1134" w:hanging="1134"/>
        <w:rPr>
          <w:noProof w:val="0"/>
        </w:rPr>
      </w:pPr>
      <w:r>
        <w:rPr>
          <w:noProof w:val="0"/>
        </w:rPr>
        <w:t>&lt;status&gt;</w:t>
      </w:r>
      <w:r>
        <w:rPr>
          <w:noProof w:val="0"/>
        </w:rPr>
        <w:tab/>
      </w:r>
      <w:r>
        <w:rPr>
          <w:rFonts w:ascii="Times New Roman" w:hAnsi="Times New Roman"/>
          <w:noProof w:val="0"/>
          <w:sz w:val="20"/>
        </w:rPr>
        <w:t xml:space="preserve">status contained within </w:t>
      </w:r>
      <w:r>
        <w:rPr>
          <w:rFonts w:ascii="Times New Roman" w:hAnsi="Times New Roman"/>
          <w:b/>
          <w:noProof w:val="0"/>
          <w:sz w:val="20"/>
        </w:rPr>
        <w:t>(</w:t>
      </w:r>
      <w:r>
        <w:rPr>
          <w:rFonts w:ascii="Times New Roman" w:hAnsi="Times New Roman"/>
          <w:noProof w:val="0"/>
          <w:sz w:val="20"/>
        </w:rPr>
        <w:t>…</w:t>
      </w:r>
      <w:r>
        <w:rPr>
          <w:rFonts w:ascii="Times New Roman" w:hAnsi="Times New Roman"/>
          <w:b/>
          <w:noProof w:val="0"/>
          <w:sz w:val="20"/>
        </w:rPr>
        <w:t>)</w:t>
      </w:r>
      <w:r>
        <w:rPr>
          <w:rFonts w:ascii="Times New Roman" w:hAnsi="Times New Roman"/>
          <w:noProof w:val="0"/>
          <w:sz w:val="20"/>
        </w:rPr>
        <w:t xml:space="preserve"> has to be checked; when several status are valid they shall be separated by commas. Nibble written as X shall not be checked by the APDU tool.</w:t>
      </w:r>
    </w:p>
    <w:p w:rsidR="00614D2D" w:rsidRDefault="00614D2D" w:rsidP="00614D2D">
      <w:pPr>
        <w:pStyle w:val="Heading1"/>
        <w:keepNext w:val="0"/>
        <w:keepLines w:val="0"/>
      </w:pPr>
      <w:bookmarkStart w:id="810" w:name="_Toc51826912"/>
      <w:bookmarkStart w:id="811" w:name="_Toc117070593"/>
      <w:bookmarkStart w:id="812" w:name="_Toc51828355"/>
      <w:r>
        <w:t>B.3</w:t>
      </w:r>
      <w:r>
        <w:tab/>
        <w:t>Example</w:t>
      </w:r>
      <w:bookmarkEnd w:id="810"/>
      <w:bookmarkEnd w:id="811"/>
      <w:bookmarkEnd w:id="812"/>
    </w:p>
    <w:p w:rsidR="00614D2D" w:rsidRDefault="00614D2D" w:rsidP="00614D2D">
      <w:pPr>
        <w:pStyle w:val="PL"/>
        <w:rPr>
          <w:noProof w:val="0"/>
        </w:rPr>
      </w:pPr>
      <w:r>
        <w:rPr>
          <w:noProof w:val="0"/>
        </w:rPr>
        <w:t>REM this is an example</w:t>
      </w:r>
    </w:p>
    <w:p w:rsidR="00614D2D" w:rsidRDefault="00614D2D" w:rsidP="00614D2D">
      <w:pPr>
        <w:pStyle w:val="PL"/>
        <w:rPr>
          <w:noProof w:val="0"/>
        </w:rPr>
      </w:pPr>
    </w:p>
    <w:p w:rsidR="00614D2D" w:rsidRDefault="00614D2D" w:rsidP="00614D2D">
      <w:pPr>
        <w:pStyle w:val="PL"/>
        <w:rPr>
          <w:noProof w:val="0"/>
        </w:rPr>
      </w:pPr>
      <w:r>
        <w:rPr>
          <w:noProof w:val="0"/>
        </w:rPr>
        <w:t xml:space="preserve">RST </w:t>
      </w:r>
    </w:p>
    <w:p w:rsidR="00614D2D" w:rsidRDefault="00614D2D" w:rsidP="00614D2D">
      <w:pPr>
        <w:pStyle w:val="PL"/>
        <w:rPr>
          <w:noProof w:val="0"/>
        </w:rPr>
      </w:pPr>
      <w:r>
        <w:rPr>
          <w:noProof w:val="0"/>
        </w:rPr>
        <w:t>INI FF FF FF FF FF FF FF FF FF FF FF FF FF FF FF FF</w:t>
      </w:r>
    </w:p>
    <w:p w:rsidR="00614D2D" w:rsidRDefault="00614D2D" w:rsidP="00614D2D">
      <w:pPr>
        <w:pStyle w:val="PL"/>
        <w:rPr>
          <w:noProof w:val="0"/>
        </w:rPr>
      </w:pPr>
      <w:r>
        <w:rPr>
          <w:noProof w:val="0"/>
        </w:rPr>
        <w:t>REM Case 1 example</w:t>
      </w:r>
    </w:p>
    <w:p w:rsidR="00614D2D" w:rsidRDefault="00614D2D" w:rsidP="00614D2D">
      <w:pPr>
        <w:pStyle w:val="PL"/>
        <w:rPr>
          <w:noProof w:val="0"/>
        </w:rPr>
      </w:pPr>
      <w:r>
        <w:rPr>
          <w:noProof w:val="0"/>
        </w:rPr>
        <w:t>CMD A0 C2 00 00 00 (91 33 , 69 XX)</w:t>
      </w:r>
    </w:p>
    <w:p w:rsidR="00614D2D" w:rsidRDefault="00614D2D" w:rsidP="00614D2D">
      <w:pPr>
        <w:pStyle w:val="PL"/>
        <w:rPr>
          <w:noProof w:val="0"/>
        </w:rPr>
      </w:pPr>
    </w:p>
    <w:p w:rsidR="00614D2D" w:rsidRDefault="00614D2D" w:rsidP="00614D2D">
      <w:pPr>
        <w:pStyle w:val="PL"/>
        <w:rPr>
          <w:noProof w:val="0"/>
        </w:rPr>
      </w:pPr>
      <w:r>
        <w:rPr>
          <w:noProof w:val="0"/>
        </w:rPr>
        <w:t>REM Case 2 example</w:t>
      </w:r>
    </w:p>
    <w:p w:rsidR="00614D2D" w:rsidRDefault="00614D2D" w:rsidP="00614D2D">
      <w:pPr>
        <w:pStyle w:val="PL"/>
        <w:rPr>
          <w:noProof w:val="0"/>
        </w:rPr>
      </w:pPr>
      <w:r>
        <w:rPr>
          <w:noProof w:val="0"/>
        </w:rPr>
        <w:t>CMD A0 B6 00 00 07 \</w:t>
      </w:r>
    </w:p>
    <w:p w:rsidR="00614D2D" w:rsidRDefault="00614D2D" w:rsidP="00614D2D">
      <w:pPr>
        <w:pStyle w:val="PL"/>
        <w:rPr>
          <w:noProof w:val="0"/>
        </w:rPr>
      </w:pPr>
      <w:r>
        <w:rPr>
          <w:noProof w:val="0"/>
        </w:rPr>
        <w:tab/>
        <w:t>[XX XX XX 55 55 XX 55] \</w:t>
      </w:r>
    </w:p>
    <w:p w:rsidR="00614D2D" w:rsidRDefault="00614D2D" w:rsidP="00614D2D">
      <w:pPr>
        <w:pStyle w:val="PL"/>
        <w:rPr>
          <w:noProof w:val="0"/>
        </w:rPr>
      </w:pPr>
      <w:r>
        <w:rPr>
          <w:noProof w:val="0"/>
        </w:rPr>
        <w:tab/>
        <w:t>(91 33 , 67 XX)</w:t>
      </w:r>
    </w:p>
    <w:p w:rsidR="00614D2D" w:rsidRDefault="00614D2D" w:rsidP="00614D2D">
      <w:pPr>
        <w:pStyle w:val="PL"/>
        <w:rPr>
          <w:noProof w:val="0"/>
        </w:rPr>
      </w:pPr>
    </w:p>
    <w:p w:rsidR="00614D2D" w:rsidRDefault="00614D2D" w:rsidP="00614D2D">
      <w:pPr>
        <w:pStyle w:val="PL"/>
        <w:rPr>
          <w:noProof w:val="0"/>
        </w:rPr>
      </w:pPr>
    </w:p>
    <w:p w:rsidR="00614D2D" w:rsidRDefault="00614D2D" w:rsidP="00614D2D">
      <w:pPr>
        <w:pStyle w:val="PL"/>
        <w:rPr>
          <w:noProof w:val="0"/>
        </w:rPr>
      </w:pPr>
      <w:r>
        <w:rPr>
          <w:noProof w:val="0"/>
        </w:rPr>
        <w:t>CMD A0 B6 00 00 07 \</w:t>
      </w:r>
    </w:p>
    <w:p w:rsidR="00614D2D" w:rsidRDefault="00614D2D" w:rsidP="00614D2D">
      <w:pPr>
        <w:pStyle w:val="PL"/>
        <w:rPr>
          <w:noProof w:val="0"/>
        </w:rPr>
      </w:pPr>
      <w:r>
        <w:rPr>
          <w:noProof w:val="0"/>
        </w:rPr>
        <w:tab/>
        <w:t>(91 33 , 67 XX)</w:t>
      </w:r>
    </w:p>
    <w:p w:rsidR="00614D2D" w:rsidRDefault="00614D2D" w:rsidP="00614D2D">
      <w:pPr>
        <w:pStyle w:val="PL"/>
        <w:rPr>
          <w:noProof w:val="0"/>
        </w:rPr>
      </w:pPr>
    </w:p>
    <w:p w:rsidR="00614D2D" w:rsidRDefault="00614D2D" w:rsidP="00614D2D">
      <w:pPr>
        <w:pStyle w:val="PL"/>
        <w:rPr>
          <w:noProof w:val="0"/>
        </w:rPr>
      </w:pPr>
      <w:r>
        <w:rPr>
          <w:noProof w:val="0"/>
        </w:rPr>
        <w:t>CMD A0 C0 00 00 1F \</w:t>
      </w:r>
    </w:p>
    <w:p w:rsidR="00614D2D" w:rsidRDefault="00614D2D" w:rsidP="00614D2D">
      <w:pPr>
        <w:pStyle w:val="PL"/>
        <w:rPr>
          <w:noProof w:val="0"/>
        </w:rPr>
      </w:pPr>
      <w:r>
        <w:rPr>
          <w:noProof w:val="0"/>
        </w:rPr>
        <w:tab/>
        <w:t>[10 A0 00 00 00 09 00 02 FF FF FF FF 89 28 A4 05 \</w:t>
      </w:r>
    </w:p>
    <w:p w:rsidR="00614D2D" w:rsidRDefault="00614D2D" w:rsidP="00614D2D">
      <w:pPr>
        <w:pStyle w:val="PL"/>
        <w:rPr>
          <w:noProof w:val="0"/>
        </w:rPr>
      </w:pPr>
      <w:r>
        <w:rPr>
          <w:noProof w:val="0"/>
        </w:rPr>
        <w:tab/>
        <w:t>02 0D CC CC CC CC CC CC CC CC CC CC CC CC CC ] \</w:t>
      </w:r>
    </w:p>
    <w:p w:rsidR="00614D2D" w:rsidRDefault="00614D2D" w:rsidP="00614D2D">
      <w:pPr>
        <w:pStyle w:val="PL"/>
        <w:rPr>
          <w:noProof w:val="0"/>
        </w:rPr>
      </w:pPr>
      <w:r>
        <w:rPr>
          <w:noProof w:val="0"/>
        </w:rPr>
        <w:tab/>
        <w:t>(90 00)</w:t>
      </w:r>
    </w:p>
    <w:p w:rsidR="00614D2D" w:rsidRDefault="00614D2D" w:rsidP="00614D2D">
      <w:pPr>
        <w:pStyle w:val="PL"/>
        <w:rPr>
          <w:noProof w:val="0"/>
        </w:rPr>
      </w:pPr>
    </w:p>
    <w:p w:rsidR="00614D2D" w:rsidRDefault="00614D2D" w:rsidP="00614D2D">
      <w:pPr>
        <w:pStyle w:val="PL"/>
        <w:rPr>
          <w:noProof w:val="0"/>
        </w:rPr>
      </w:pPr>
      <w:r>
        <w:rPr>
          <w:noProof w:val="0"/>
        </w:rPr>
        <w:t>REM Case 3 example</w:t>
      </w:r>
    </w:p>
    <w:p w:rsidR="00614D2D" w:rsidRDefault="00614D2D" w:rsidP="00614D2D">
      <w:pPr>
        <w:pStyle w:val="PL"/>
        <w:rPr>
          <w:noProof w:val="0"/>
        </w:rPr>
      </w:pPr>
      <w:r>
        <w:rPr>
          <w:noProof w:val="0"/>
        </w:rPr>
        <w:t>CMD A0 C2 00 00 33 \</w:t>
      </w:r>
    </w:p>
    <w:p w:rsidR="00614D2D" w:rsidRDefault="00614D2D" w:rsidP="00614D2D">
      <w:pPr>
        <w:pStyle w:val="PL"/>
        <w:rPr>
          <w:noProof w:val="0"/>
        </w:rPr>
      </w:pPr>
      <w:r>
        <w:rPr>
          <w:noProof w:val="0"/>
        </w:rPr>
        <w:tab/>
        <w:t>D1 31 82 02 83 81 06 05 80 11 22 33 44 8B 24 40 \</w:t>
      </w:r>
    </w:p>
    <w:p w:rsidR="00614D2D" w:rsidRDefault="00614D2D" w:rsidP="00614D2D">
      <w:pPr>
        <w:pStyle w:val="PL"/>
        <w:rPr>
          <w:noProof w:val="0"/>
        </w:rPr>
      </w:pPr>
      <w:r>
        <w:rPr>
          <w:noProof w:val="0"/>
        </w:rPr>
        <w:tab/>
        <w:t>08 00 24 23 85 18 41 04 51 10 10 00 00 00 00 13 \</w:t>
      </w:r>
    </w:p>
    <w:p w:rsidR="00614D2D" w:rsidRDefault="00614D2D" w:rsidP="00614D2D">
      <w:pPr>
        <w:pStyle w:val="PL"/>
        <w:rPr>
          <w:noProof w:val="0"/>
        </w:rPr>
      </w:pPr>
      <w:r>
        <w:rPr>
          <w:noProof w:val="0"/>
        </w:rPr>
        <w:tab/>
        <w:t>02 70 00 00 0E 0D 00 00 00 00 28 A4 05 00 00 00 \</w:t>
      </w:r>
    </w:p>
    <w:p w:rsidR="00614D2D" w:rsidRDefault="00614D2D" w:rsidP="00614D2D">
      <w:pPr>
        <w:pStyle w:val="PL"/>
        <w:rPr>
          <w:noProof w:val="0"/>
        </w:rPr>
      </w:pPr>
      <w:r>
        <w:rPr>
          <w:noProof w:val="0"/>
        </w:rPr>
        <w:tab/>
        <w:t>00 00 00 \</w:t>
      </w:r>
    </w:p>
    <w:p w:rsidR="00614D2D" w:rsidRDefault="00614D2D" w:rsidP="00614D2D">
      <w:pPr>
        <w:pStyle w:val="PL"/>
        <w:rPr>
          <w:noProof w:val="0"/>
        </w:rPr>
      </w:pPr>
      <w:r>
        <w:rPr>
          <w:noProof w:val="0"/>
        </w:rPr>
        <w:tab/>
        <w:t>(90 00)</w:t>
      </w:r>
    </w:p>
    <w:p w:rsidR="00614D2D" w:rsidRDefault="00614D2D" w:rsidP="00614D2D">
      <w:pPr>
        <w:pStyle w:val="PL"/>
        <w:rPr>
          <w:noProof w:val="0"/>
        </w:rPr>
      </w:pPr>
    </w:p>
    <w:p w:rsidR="00614D2D" w:rsidRDefault="00614D2D" w:rsidP="00614D2D">
      <w:pPr>
        <w:pStyle w:val="PL"/>
        <w:rPr>
          <w:noProof w:val="0"/>
        </w:rPr>
      </w:pPr>
      <w:r>
        <w:rPr>
          <w:noProof w:val="0"/>
        </w:rPr>
        <w:t>REM Case 4 example with switch statement</w:t>
      </w:r>
    </w:p>
    <w:p w:rsidR="00614D2D" w:rsidRDefault="00614D2D" w:rsidP="00614D2D">
      <w:pPr>
        <w:pStyle w:val="PL"/>
        <w:rPr>
          <w:noProof w:val="0"/>
          <w:snapToGrid w:val="0"/>
          <w:lang w:eastAsia="fr-FR"/>
        </w:rPr>
      </w:pPr>
      <w:r>
        <w:rPr>
          <w:noProof w:val="0"/>
          <w:snapToGrid w:val="0"/>
          <w:lang w:eastAsia="fr-FR"/>
        </w:rPr>
        <w:t>CMD 00 A4 04 00 10 \</w:t>
      </w:r>
    </w:p>
    <w:p w:rsidR="00614D2D" w:rsidRDefault="00614D2D" w:rsidP="00614D2D">
      <w:pPr>
        <w:pStyle w:val="PL"/>
        <w:rPr>
          <w:noProof w:val="0"/>
          <w:snapToGrid w:val="0"/>
          <w:lang w:eastAsia="fr-FR"/>
        </w:rPr>
      </w:pPr>
      <w:r>
        <w:rPr>
          <w:noProof w:val="0"/>
          <w:snapToGrid w:val="0"/>
          <w:lang w:eastAsia="fr-FR"/>
        </w:rPr>
        <w:tab/>
        <w:t>A0 00 00 00 09 00 02 FF FF FF FF 89 41 04 44 02 \</w:t>
      </w:r>
    </w:p>
    <w:p w:rsidR="00614D2D" w:rsidRDefault="00614D2D" w:rsidP="00614D2D">
      <w:pPr>
        <w:pStyle w:val="PL"/>
        <w:rPr>
          <w:noProof w:val="0"/>
          <w:snapToGrid w:val="0"/>
          <w:lang w:eastAsia="fr-FR"/>
        </w:rPr>
      </w:pPr>
      <w:r>
        <w:rPr>
          <w:noProof w:val="0"/>
          <w:snapToGrid w:val="0"/>
          <w:lang w:eastAsia="fr-FR"/>
        </w:rPr>
        <w:tab/>
        <w:t>(61 XX, 6A 82)</w:t>
      </w:r>
    </w:p>
    <w:p w:rsidR="00614D2D" w:rsidRDefault="00614D2D" w:rsidP="00614D2D">
      <w:pPr>
        <w:pStyle w:val="PL"/>
        <w:rPr>
          <w:noProof w:val="0"/>
          <w:snapToGrid w:val="0"/>
          <w:lang w:eastAsia="fr-FR"/>
        </w:rPr>
      </w:pPr>
    </w:p>
    <w:p w:rsidR="00614D2D" w:rsidRDefault="00614D2D" w:rsidP="00614D2D">
      <w:pPr>
        <w:pStyle w:val="PL"/>
        <w:rPr>
          <w:noProof w:val="0"/>
          <w:snapToGrid w:val="0"/>
          <w:lang w:eastAsia="fr-FR"/>
        </w:rPr>
      </w:pPr>
      <w:r>
        <w:rPr>
          <w:noProof w:val="0"/>
          <w:snapToGrid w:val="0"/>
          <w:lang w:eastAsia="fr-FR"/>
        </w:rPr>
        <w:t>SWI {</w:t>
      </w:r>
    </w:p>
    <w:p w:rsidR="00614D2D" w:rsidRDefault="00614D2D" w:rsidP="00614D2D">
      <w:pPr>
        <w:pStyle w:val="PL"/>
        <w:rPr>
          <w:noProof w:val="0"/>
          <w:snapToGrid w:val="0"/>
          <w:lang w:eastAsia="fr-FR"/>
        </w:rPr>
      </w:pPr>
      <w:r>
        <w:rPr>
          <w:noProof w:val="0"/>
          <w:snapToGrid w:val="0"/>
          <w:lang w:eastAsia="fr-FR"/>
        </w:rPr>
        <w:t xml:space="preserve">61 XX: </w:t>
      </w:r>
    </w:p>
    <w:p w:rsidR="00614D2D" w:rsidRDefault="00614D2D" w:rsidP="00614D2D">
      <w:pPr>
        <w:pStyle w:val="PL"/>
        <w:rPr>
          <w:noProof w:val="0"/>
          <w:snapToGrid w:val="0"/>
          <w:lang w:eastAsia="fr-FR"/>
        </w:rPr>
      </w:pPr>
      <w:r>
        <w:rPr>
          <w:noProof w:val="0"/>
          <w:snapToGrid w:val="0"/>
          <w:lang w:eastAsia="fr-FR"/>
        </w:rPr>
        <w:t>CMD 00 C0 00 00 14 \</w:t>
      </w:r>
    </w:p>
    <w:p w:rsidR="00614D2D" w:rsidRDefault="00614D2D" w:rsidP="00614D2D">
      <w:pPr>
        <w:pStyle w:val="PL"/>
        <w:rPr>
          <w:noProof w:val="0"/>
          <w:snapToGrid w:val="0"/>
          <w:lang w:eastAsia="fr-FR"/>
        </w:rPr>
      </w:pPr>
      <w:r>
        <w:rPr>
          <w:noProof w:val="0"/>
          <w:snapToGrid w:val="0"/>
          <w:lang w:eastAsia="fr-FR"/>
        </w:rPr>
        <w:tab/>
        <w:t>[10 A0 00 00 00 09 00 02 FF FF FF FF 89 41 04 44 \</w:t>
      </w:r>
    </w:p>
    <w:p w:rsidR="00614D2D" w:rsidRDefault="00614D2D" w:rsidP="00614D2D">
      <w:pPr>
        <w:pStyle w:val="PL"/>
        <w:rPr>
          <w:noProof w:val="0"/>
          <w:snapToGrid w:val="0"/>
          <w:lang w:eastAsia="fr-FR"/>
        </w:rPr>
      </w:pPr>
      <w:r>
        <w:rPr>
          <w:noProof w:val="0"/>
          <w:snapToGrid w:val="0"/>
          <w:lang w:eastAsia="fr-FR"/>
        </w:rPr>
        <w:tab/>
        <w:t>02 02 CC CC] \</w:t>
      </w:r>
    </w:p>
    <w:p w:rsidR="00614D2D" w:rsidRDefault="00614D2D" w:rsidP="00614D2D">
      <w:pPr>
        <w:pStyle w:val="PL"/>
        <w:rPr>
          <w:noProof w:val="0"/>
          <w:snapToGrid w:val="0"/>
          <w:lang w:eastAsia="fr-FR"/>
        </w:rPr>
      </w:pPr>
      <w:r>
        <w:rPr>
          <w:noProof w:val="0"/>
          <w:snapToGrid w:val="0"/>
          <w:lang w:eastAsia="fr-FR"/>
        </w:rPr>
        <w:tab/>
        <w:t>(90 00)</w:t>
      </w:r>
    </w:p>
    <w:p w:rsidR="00614D2D" w:rsidRDefault="00614D2D" w:rsidP="00614D2D">
      <w:pPr>
        <w:pStyle w:val="PL"/>
        <w:rPr>
          <w:noProof w:val="0"/>
          <w:lang w:eastAsia="en-GB"/>
        </w:rPr>
      </w:pPr>
    </w:p>
    <w:p w:rsidR="00614D2D" w:rsidRDefault="00614D2D" w:rsidP="00614D2D">
      <w:pPr>
        <w:pStyle w:val="PL"/>
        <w:rPr>
          <w:noProof w:val="0"/>
        </w:rPr>
      </w:pPr>
      <w:r>
        <w:rPr>
          <w:noProof w:val="0"/>
        </w:rPr>
        <w:t>CMD A0 A4 00 00 02 \</w:t>
      </w:r>
    </w:p>
    <w:p w:rsidR="00614D2D" w:rsidRDefault="00614D2D" w:rsidP="00614D2D">
      <w:pPr>
        <w:pStyle w:val="PL"/>
        <w:rPr>
          <w:noProof w:val="0"/>
        </w:rPr>
      </w:pPr>
      <w:r>
        <w:rPr>
          <w:noProof w:val="0"/>
        </w:rPr>
        <w:tab/>
        <w:t>3F 00</w:t>
      </w:r>
    </w:p>
    <w:p w:rsidR="00614D2D" w:rsidRDefault="00614D2D" w:rsidP="00614D2D">
      <w:pPr>
        <w:pStyle w:val="PL"/>
        <w:rPr>
          <w:noProof w:val="0"/>
        </w:rPr>
      </w:pPr>
    </w:p>
    <w:p w:rsidR="00614D2D" w:rsidRDefault="00614D2D" w:rsidP="00614D2D">
      <w:pPr>
        <w:pStyle w:val="PL"/>
        <w:rPr>
          <w:noProof w:val="0"/>
        </w:rPr>
      </w:pPr>
      <w:r>
        <w:rPr>
          <w:noProof w:val="0"/>
        </w:rPr>
        <w:t>6A 82:</w:t>
      </w:r>
    </w:p>
    <w:p w:rsidR="00614D2D" w:rsidRDefault="00614D2D" w:rsidP="00614D2D">
      <w:pPr>
        <w:pStyle w:val="PL"/>
        <w:rPr>
          <w:noProof w:val="0"/>
        </w:rPr>
      </w:pPr>
      <w:r>
        <w:rPr>
          <w:noProof w:val="0"/>
        </w:rPr>
        <w:t>RST</w:t>
      </w:r>
    </w:p>
    <w:p w:rsidR="00614D2D" w:rsidRDefault="00614D2D" w:rsidP="00614D2D">
      <w:pPr>
        <w:pStyle w:val="PL"/>
        <w:rPr>
          <w:noProof w:val="0"/>
        </w:rPr>
      </w:pPr>
    </w:p>
    <w:p w:rsidR="00614D2D" w:rsidRDefault="00614D2D" w:rsidP="00614D2D">
      <w:pPr>
        <w:pStyle w:val="PL"/>
        <w:rPr>
          <w:noProof w:val="0"/>
        </w:rPr>
      </w:pPr>
      <w:r>
        <w:rPr>
          <w:noProof w:val="0"/>
        </w:rPr>
        <w:t>}</w:t>
      </w:r>
    </w:p>
    <w:p w:rsidR="00614D2D" w:rsidRDefault="00614D2D" w:rsidP="00614D2D">
      <w:pPr>
        <w:pStyle w:val="PL"/>
        <w:rPr>
          <w:noProof w:val="0"/>
        </w:rPr>
      </w:pPr>
    </w:p>
    <w:p w:rsidR="00614D2D" w:rsidRDefault="00614D2D" w:rsidP="00614D2D">
      <w:pPr>
        <w:pStyle w:val="PL"/>
        <w:rPr>
          <w:noProof w:val="0"/>
        </w:rPr>
      </w:pPr>
      <w:r>
        <w:rPr>
          <w:noProof w:val="0"/>
        </w:rPr>
        <w:t>REM Case 5 example</w:t>
      </w:r>
    </w:p>
    <w:p w:rsidR="00614D2D" w:rsidRDefault="00614D2D" w:rsidP="00614D2D">
      <w:pPr>
        <w:pStyle w:val="PL"/>
        <w:rPr>
          <w:noProof w:val="0"/>
        </w:rPr>
      </w:pPr>
      <w:r>
        <w:rPr>
          <w:noProof w:val="0"/>
        </w:rPr>
        <w:t>CMD A0 C2 00 00 33 \</w:t>
      </w:r>
    </w:p>
    <w:p w:rsidR="00614D2D" w:rsidRDefault="00614D2D" w:rsidP="00614D2D">
      <w:pPr>
        <w:pStyle w:val="PL"/>
        <w:rPr>
          <w:noProof w:val="0"/>
        </w:rPr>
      </w:pPr>
      <w:r>
        <w:rPr>
          <w:noProof w:val="0"/>
        </w:rPr>
        <w:tab/>
        <w:t>D1 31 82 02 83 81 06 05 80 11 22 33 44 8B 24 40 \</w:t>
      </w:r>
    </w:p>
    <w:p w:rsidR="00614D2D" w:rsidRDefault="00614D2D" w:rsidP="00614D2D">
      <w:pPr>
        <w:pStyle w:val="PL"/>
        <w:rPr>
          <w:noProof w:val="0"/>
        </w:rPr>
      </w:pPr>
      <w:r>
        <w:rPr>
          <w:noProof w:val="0"/>
        </w:rPr>
        <w:tab/>
        <w:t>08 00 24 23 85 18 41 04 51 10 10 00 00 00 00 13 \</w:t>
      </w:r>
    </w:p>
    <w:p w:rsidR="00614D2D" w:rsidRDefault="00614D2D" w:rsidP="00614D2D">
      <w:pPr>
        <w:pStyle w:val="PL"/>
        <w:rPr>
          <w:noProof w:val="0"/>
        </w:rPr>
      </w:pPr>
      <w:r>
        <w:rPr>
          <w:noProof w:val="0"/>
        </w:rPr>
        <w:tab/>
        <w:t>02 70 00 00 0E 0D 00 00 00 00 28 A4 05 00 00 00 \</w:t>
      </w:r>
    </w:p>
    <w:p w:rsidR="00614D2D" w:rsidRDefault="00614D2D" w:rsidP="00614D2D">
      <w:pPr>
        <w:pStyle w:val="PL"/>
        <w:rPr>
          <w:noProof w:val="0"/>
        </w:rPr>
      </w:pPr>
      <w:r>
        <w:rPr>
          <w:noProof w:val="0"/>
        </w:rPr>
        <w:tab/>
        <w:t>00 00 00 \</w:t>
      </w:r>
    </w:p>
    <w:p w:rsidR="00614D2D" w:rsidRDefault="00614D2D" w:rsidP="00614D2D">
      <w:pPr>
        <w:pStyle w:val="PL"/>
        <w:rPr>
          <w:noProof w:val="0"/>
        </w:rPr>
      </w:pPr>
      <w:r>
        <w:rPr>
          <w:noProof w:val="0"/>
        </w:rPr>
        <w:tab/>
        <w:t>(6X 00)</w:t>
      </w:r>
    </w:p>
    <w:p w:rsidR="00614D2D" w:rsidRDefault="00614D2D" w:rsidP="00614D2D">
      <w:pPr>
        <w:pStyle w:val="PL"/>
        <w:rPr>
          <w:noProof w:val="0"/>
        </w:rPr>
      </w:pPr>
    </w:p>
    <w:p w:rsidR="00614D2D" w:rsidRDefault="00614D2D" w:rsidP="00614D2D">
      <w:pPr>
        <w:pStyle w:val="Heading1"/>
        <w:keepNext w:val="0"/>
        <w:keepLines w:val="0"/>
        <w:rPr>
          <w:snapToGrid w:val="0"/>
          <w:lang w:eastAsia="fr-FR"/>
        </w:rPr>
      </w:pPr>
      <w:bookmarkStart w:id="813" w:name="_Toc51826913"/>
      <w:bookmarkStart w:id="814" w:name="_Toc117070594"/>
      <w:bookmarkStart w:id="815" w:name="_Toc51828356"/>
      <w:r>
        <w:t>B.4</w:t>
      </w:r>
      <w:r>
        <w:tab/>
        <w:t>Style and formatting</w:t>
      </w:r>
      <w:bookmarkEnd w:id="813"/>
      <w:bookmarkEnd w:id="814"/>
      <w:bookmarkEnd w:id="815"/>
    </w:p>
    <w:p w:rsidR="00614D2D" w:rsidRDefault="00614D2D" w:rsidP="00614D2D">
      <w:pPr>
        <w:rPr>
          <w:lang w:eastAsia="en-GB"/>
        </w:rPr>
      </w:pPr>
      <w:r>
        <w:t>In order to show a common appearance all the scripts shall follow those format rules:</w:t>
      </w:r>
    </w:p>
    <w:p w:rsidR="00614D2D" w:rsidRDefault="00614D2D" w:rsidP="00614D2D">
      <w:pPr>
        <w:pStyle w:val="B1"/>
      </w:pPr>
      <w:r>
        <w:t>-</w:t>
      </w:r>
      <w:r>
        <w:rPr>
          <w:rFonts w:ascii="Symbol" w:hAnsi="Symbol"/>
        </w:rPr>
        <w:tab/>
      </w:r>
      <w:r>
        <w:t>start always with a 'RST'.</w:t>
      </w:r>
    </w:p>
    <w:p w:rsidR="00614D2D" w:rsidRDefault="00614D2D" w:rsidP="00614D2D">
      <w:pPr>
        <w:pStyle w:val="B1"/>
      </w:pPr>
      <w:r>
        <w:t>-</w:t>
      </w:r>
      <w:r>
        <w:rPr>
          <w:rFonts w:ascii="Symbol" w:hAnsi="Symbol"/>
        </w:rPr>
        <w:tab/>
      </w:r>
      <w:r>
        <w:t>The command, data to be checked and status to be checked shall be presented in the following order:</w:t>
      </w:r>
    </w:p>
    <w:p w:rsidR="00614D2D" w:rsidRDefault="00614D2D" w:rsidP="00614D2D">
      <w:pPr>
        <w:pStyle w:val="B2"/>
      </w:pPr>
      <w:r>
        <w:t xml:space="preserve">CMD </w:t>
      </w:r>
      <w:r>
        <w:rPr>
          <w:i/>
        </w:rPr>
        <w:t>COMMAND</w:t>
      </w:r>
      <w:r>
        <w:t xml:space="preserve"> [</w:t>
      </w:r>
      <w:r>
        <w:rPr>
          <w:i/>
        </w:rPr>
        <w:t>EXPECTED DATA</w:t>
      </w:r>
      <w:r>
        <w:t>] (</w:t>
      </w:r>
      <w:r>
        <w:rPr>
          <w:i/>
        </w:rPr>
        <w:t>EXPECTED STATUS</w:t>
      </w:r>
      <w:r>
        <w:t>)</w:t>
      </w:r>
    </w:p>
    <w:p w:rsidR="00614D2D" w:rsidRDefault="00614D2D" w:rsidP="00614D2D">
      <w:pPr>
        <w:pStyle w:val="B1"/>
      </w:pPr>
      <w:r>
        <w:t>-</w:t>
      </w:r>
      <w:r>
        <w:rPr>
          <w:rFonts w:ascii="Symbol" w:hAnsi="Symbol"/>
        </w:rPr>
        <w:tab/>
      </w:r>
      <w:r>
        <w:t>APDU shall be presented with command (CLA INS P1 P2 P3) in one line and data (if present) in next line grouped 16 bytes per line (see example above).</w:t>
      </w:r>
    </w:p>
    <w:p w:rsidR="00614D2D" w:rsidRDefault="00614D2D" w:rsidP="00614D2D">
      <w:pPr>
        <w:pStyle w:val="B1"/>
      </w:pPr>
      <w:r>
        <w:t>-</w:t>
      </w:r>
      <w:r>
        <w:rPr>
          <w:rFonts w:ascii="Symbol" w:hAnsi="Symbol"/>
        </w:rPr>
        <w:tab/>
      </w:r>
      <w:r>
        <w:t>The expected data (if present) shall be presented in 16 bytes groups per line (see example above).</w:t>
      </w:r>
    </w:p>
    <w:p w:rsidR="00614D2D" w:rsidRDefault="00614D2D" w:rsidP="00614D2D">
      <w:pPr>
        <w:pStyle w:val="Heading8"/>
        <w:keepNext w:val="0"/>
        <w:keepLines w:val="0"/>
      </w:pPr>
      <w:r>
        <w:br w:type="page"/>
      </w:r>
      <w:bookmarkStart w:id="816" w:name="_Toc51826914"/>
      <w:bookmarkStart w:id="817" w:name="_Toc117070595"/>
      <w:bookmarkStart w:id="818" w:name="_Toc51828357"/>
      <w:r>
        <w:t>Annex C (normative):</w:t>
      </w:r>
      <w:r>
        <w:br/>
        <w:t>Default Prepersonalization</w:t>
      </w:r>
      <w:bookmarkEnd w:id="816"/>
      <w:bookmarkEnd w:id="817"/>
      <w:bookmarkEnd w:id="818"/>
    </w:p>
    <w:p w:rsidR="00614D2D" w:rsidRDefault="00614D2D" w:rsidP="00614D2D">
      <w:pPr>
        <w:pStyle w:val="Heading1"/>
        <w:keepNext w:val="0"/>
        <w:keepLines w:val="0"/>
      </w:pPr>
      <w:bookmarkStart w:id="819" w:name="_Toc51826915"/>
      <w:bookmarkStart w:id="820" w:name="_Toc117070596"/>
      <w:bookmarkStart w:id="821" w:name="_Toc51828358"/>
      <w:r>
        <w:t>C.1</w:t>
      </w:r>
      <w:r>
        <w:tab/>
        <w:t>General Default Prepersonalization</w:t>
      </w:r>
      <w:bookmarkEnd w:id="819"/>
      <w:bookmarkEnd w:id="820"/>
      <w:bookmarkEnd w:id="821"/>
    </w:p>
    <w:p w:rsidR="00614D2D" w:rsidRDefault="00614D2D" w:rsidP="00614D2D">
      <w:r>
        <w:t>This table shows the default prepersonalization, the file system and the files' content, that the test SIM cards shall contain unless otherwise stated.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1081"/>
        <w:gridCol w:w="992"/>
        <w:gridCol w:w="3526"/>
        <w:gridCol w:w="3827"/>
      </w:tblGrid>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Name</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Identifier</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Default Value</w:t>
            </w:r>
          </w:p>
        </w:tc>
        <w:tc>
          <w:tcPr>
            <w:tcW w:w="3827"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 xml:space="preserve">Special Features </w:t>
            </w:r>
          </w:p>
        </w:tc>
      </w:tr>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w:t>
            </w:r>
            <w:r>
              <w:rPr>
                <w:vertAlign w:val="subscript"/>
              </w:rPr>
              <w:t>ICCID</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2FE2</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0F FF FF FF FF FF FF FF FF FF</w:t>
            </w:r>
          </w:p>
        </w:tc>
        <w:tc>
          <w:tcPr>
            <w:tcW w:w="382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This value is not compliant with 3GPP TS 51.011 [3]</w:t>
            </w:r>
          </w:p>
        </w:tc>
      </w:tr>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w:t>
            </w:r>
            <w:r>
              <w:rPr>
                <w:vertAlign w:val="subscript"/>
              </w:rPr>
              <w:t>IMSI</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6F07</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FF FF FF FF FF FF FF FF FF</w:t>
            </w:r>
          </w:p>
        </w:tc>
        <w:tc>
          <w:tcPr>
            <w:tcW w:w="382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This value is not compliant with 3GPP TS 51.011 [3]</w:t>
            </w:r>
          </w:p>
        </w:tc>
      </w:tr>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w:t>
            </w:r>
            <w:r>
              <w:rPr>
                <w:vertAlign w:val="subscript"/>
              </w:rPr>
              <w:t>LP</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6F05</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01 FF FF FF</w:t>
            </w:r>
          </w:p>
        </w:tc>
        <w:tc>
          <w:tcPr>
            <w:tcW w:w="3827"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w:t>
            </w:r>
            <w:r>
              <w:rPr>
                <w:vertAlign w:val="subscript"/>
              </w:rPr>
              <w:t>Kc</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6F20</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FF FF FF FF FF FF FF FF 07</w:t>
            </w:r>
          </w:p>
        </w:tc>
        <w:tc>
          <w:tcPr>
            <w:tcW w:w="3827"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w:t>
            </w:r>
            <w:r>
              <w:rPr>
                <w:vertAlign w:val="subscript"/>
              </w:rPr>
              <w:t>PLMNsel</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6F30</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FF FF FF FF FF FF FF FF FF FF FF FF FF FF FF FF FF FF FF FF FF FF FF FF</w:t>
            </w:r>
          </w:p>
        </w:tc>
        <w:tc>
          <w:tcPr>
            <w:tcW w:w="3827"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w:t>
            </w:r>
            <w:r>
              <w:rPr>
                <w:vertAlign w:val="subscript"/>
              </w:rPr>
              <w:t>HPLMN</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6F31</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05 </w:t>
            </w:r>
          </w:p>
        </w:tc>
        <w:tc>
          <w:tcPr>
            <w:tcW w:w="3827"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w:t>
            </w:r>
            <w:r>
              <w:rPr>
                <w:vertAlign w:val="subscript"/>
              </w:rPr>
              <w:t>ACMmax</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6F37</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00 00 00</w:t>
            </w:r>
          </w:p>
        </w:tc>
        <w:tc>
          <w:tcPr>
            <w:tcW w:w="382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 xml:space="preserve">Access condition UPDATE: CHV1 </w:t>
            </w:r>
          </w:p>
        </w:tc>
      </w:tr>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w:t>
            </w:r>
            <w:r>
              <w:rPr>
                <w:vertAlign w:val="subscript"/>
              </w:rPr>
              <w:t>SST</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6F38</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FF 3F C3 0F 0C 00 FF 0F 00 33</w:t>
            </w:r>
          </w:p>
        </w:tc>
        <w:tc>
          <w:tcPr>
            <w:tcW w:w="3827"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w:t>
            </w:r>
            <w:r>
              <w:rPr>
                <w:vertAlign w:val="subscript"/>
              </w:rPr>
              <w:t>ACM</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6F39</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00 00 00</w:t>
            </w:r>
          </w:p>
        </w:tc>
        <w:tc>
          <w:tcPr>
            <w:tcW w:w="382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 xml:space="preserve">Access condition UPDATE: CHV1 </w:t>
            </w:r>
          </w:p>
        </w:tc>
      </w:tr>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w:t>
            </w:r>
            <w:r>
              <w:rPr>
                <w:vertAlign w:val="subscript"/>
              </w:rPr>
              <w:t>PUCT</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6F41</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FF FF FF 00 00</w:t>
            </w:r>
          </w:p>
        </w:tc>
        <w:tc>
          <w:tcPr>
            <w:tcW w:w="382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 xml:space="preserve">Access condition UPDATE: CHV1 </w:t>
            </w:r>
          </w:p>
        </w:tc>
      </w:tr>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w:t>
            </w:r>
            <w:r>
              <w:rPr>
                <w:vertAlign w:val="subscript"/>
              </w:rPr>
              <w:t>BCCH</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6F74</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FF FF FF FF FF FF FF FF FF FF FF FF FF FF FF FF</w:t>
            </w:r>
          </w:p>
        </w:tc>
        <w:tc>
          <w:tcPr>
            <w:tcW w:w="3827"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w:t>
            </w:r>
            <w:r>
              <w:rPr>
                <w:vertAlign w:val="subscript"/>
              </w:rPr>
              <w:t>ACC</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6F78</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00 00</w:t>
            </w:r>
          </w:p>
        </w:tc>
        <w:tc>
          <w:tcPr>
            <w:tcW w:w="3827"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w:t>
            </w:r>
            <w:r>
              <w:rPr>
                <w:vertAlign w:val="subscript"/>
              </w:rPr>
              <w:t>FPLMN</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6F7B</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FF FF FF FF FF FF FF FF FF FF FF FF</w:t>
            </w:r>
          </w:p>
        </w:tc>
        <w:tc>
          <w:tcPr>
            <w:tcW w:w="3827"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w:t>
            </w:r>
            <w:r>
              <w:rPr>
                <w:vertAlign w:val="subscript"/>
              </w:rPr>
              <w:t>LOCI</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6F7E</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FF FF FF FF 00 F0 00 00 00 FF 01</w:t>
            </w:r>
          </w:p>
        </w:tc>
        <w:tc>
          <w:tcPr>
            <w:tcW w:w="3827"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w:t>
            </w:r>
            <w:r>
              <w:rPr>
                <w:vertAlign w:val="subscript"/>
              </w:rPr>
              <w:t>AD</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6FAD</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00 FF FF</w:t>
            </w:r>
          </w:p>
        </w:tc>
        <w:tc>
          <w:tcPr>
            <w:tcW w:w="3827"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w:t>
            </w:r>
            <w:r>
              <w:rPr>
                <w:vertAlign w:val="subscript"/>
              </w:rPr>
              <w:t>Phase</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6FAE</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03</w:t>
            </w:r>
          </w:p>
        </w:tc>
        <w:tc>
          <w:tcPr>
            <w:tcW w:w="3827"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w:t>
            </w:r>
            <w:r>
              <w:rPr>
                <w:vertAlign w:val="subscript"/>
              </w:rPr>
              <w:t>FDN</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6F3B</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Default value in all the records:</w:t>
            </w:r>
          </w:p>
          <w:p w:rsidR="00614D2D" w:rsidRDefault="00614D2D">
            <w:pPr>
              <w:pStyle w:val="PL"/>
              <w:rPr>
                <w:noProof w:val="0"/>
              </w:rPr>
            </w:pPr>
            <w:r>
              <w:rPr>
                <w:noProof w:val="0"/>
              </w:rPr>
              <w:t xml:space="preserve">FF FF FF FF FF FF FF FF FF FF FF FF FF FF FF FF FF FF FF FF FF FF FF FF FF FF FF FF </w:t>
            </w:r>
          </w:p>
        </w:tc>
        <w:tc>
          <w:tcPr>
            <w:tcW w:w="382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Records: 5</w:t>
            </w:r>
          </w:p>
        </w:tc>
      </w:tr>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w:t>
            </w:r>
            <w:r>
              <w:rPr>
                <w:vertAlign w:val="subscript"/>
              </w:rPr>
              <w:t>SMSP</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6F42</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FF FF FF FF FF FF FF FF FF FF FF FF FF FF FF FF FF FF FF FF FF FF FF FF FF FF FF FF FF FF FF FF FF FF FF FF FF FF FF FF FF FF</w:t>
            </w:r>
          </w:p>
        </w:tc>
        <w:tc>
          <w:tcPr>
            <w:tcW w:w="382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Records: 1</w:t>
            </w:r>
          </w:p>
        </w:tc>
      </w:tr>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w:t>
            </w:r>
            <w:r>
              <w:rPr>
                <w:vertAlign w:val="subscript"/>
              </w:rPr>
              <w:t>LND</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6F44</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FF FF FF FF FF FF FF FF FF FF FF FF FF FF FF FF FF FF FF FF FF FF FF FF FF FF FF FF </w:t>
            </w:r>
          </w:p>
        </w:tc>
        <w:tc>
          <w:tcPr>
            <w:tcW w:w="382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Records: 1</w:t>
            </w:r>
          </w:p>
        </w:tc>
      </w:tr>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w:t>
            </w:r>
            <w:r>
              <w:rPr>
                <w:vertAlign w:val="subscript"/>
              </w:rPr>
              <w:t>SMSS</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6F43</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FF FF</w:t>
            </w:r>
          </w:p>
        </w:tc>
        <w:tc>
          <w:tcPr>
            <w:tcW w:w="3827"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w:t>
            </w:r>
            <w:r>
              <w:rPr>
                <w:vertAlign w:val="subscript"/>
              </w:rPr>
              <w:t>SMS</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6F3C</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1</w:t>
            </w:r>
            <w:r>
              <w:rPr>
                <w:noProof w:val="0"/>
                <w:vertAlign w:val="superscript"/>
              </w:rPr>
              <w:t>st</w:t>
            </w:r>
            <w:r>
              <w:rPr>
                <w:noProof w:val="0"/>
              </w:rPr>
              <w:t xml:space="preserve"> record: 00 FF … FF(length 176)</w:t>
            </w:r>
          </w:p>
          <w:p w:rsidR="00614D2D" w:rsidRDefault="00614D2D">
            <w:pPr>
              <w:pStyle w:val="PL"/>
              <w:rPr>
                <w:noProof w:val="0"/>
              </w:rPr>
            </w:pPr>
            <w:r>
              <w:rPr>
                <w:noProof w:val="0"/>
              </w:rPr>
              <w:t>2</w:t>
            </w:r>
            <w:r>
              <w:rPr>
                <w:noProof w:val="0"/>
                <w:vertAlign w:val="superscript"/>
              </w:rPr>
              <w:t>nd</w:t>
            </w:r>
            <w:r>
              <w:rPr>
                <w:noProof w:val="0"/>
              </w:rPr>
              <w:t xml:space="preserve"> record:00 FF … FF(length 176)</w:t>
            </w:r>
          </w:p>
          <w:p w:rsidR="00614D2D" w:rsidRDefault="00614D2D">
            <w:pPr>
              <w:pStyle w:val="PL"/>
              <w:rPr>
                <w:noProof w:val="0"/>
              </w:rPr>
            </w:pPr>
            <w:r>
              <w:rPr>
                <w:noProof w:val="0"/>
              </w:rPr>
              <w:t>3</w:t>
            </w:r>
            <w:r>
              <w:rPr>
                <w:noProof w:val="0"/>
                <w:vertAlign w:val="superscript"/>
              </w:rPr>
              <w:t>rd</w:t>
            </w:r>
            <w:r>
              <w:rPr>
                <w:noProof w:val="0"/>
              </w:rPr>
              <w:t xml:space="preserve"> record: 00 FF … FF(length 176)</w:t>
            </w:r>
          </w:p>
        </w:tc>
        <w:tc>
          <w:tcPr>
            <w:tcW w:w="382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Records: 3</w:t>
            </w:r>
          </w:p>
        </w:tc>
      </w:tr>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w:t>
            </w:r>
            <w:r>
              <w:rPr>
                <w:vertAlign w:val="subscript"/>
              </w:rPr>
              <w:t>ADN</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6F3A</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FF FF FF FF FF FF FF FF FF FF FF FF FF FF FF FF FF FF FF FF FF FF FF FF FF FF FF FF</w:t>
            </w:r>
          </w:p>
        </w:tc>
        <w:tc>
          <w:tcPr>
            <w:tcW w:w="382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Records: 1</w:t>
            </w:r>
          </w:p>
        </w:tc>
      </w:tr>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w:t>
            </w:r>
            <w:r>
              <w:rPr>
                <w:vertAlign w:val="subscript"/>
              </w:rPr>
              <w:t>CCP</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6F3D</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FF FF FF FF FF FF FF FF FF FF FF FF FF FF</w:t>
            </w:r>
          </w:p>
        </w:tc>
        <w:tc>
          <w:tcPr>
            <w:tcW w:w="3827"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w:t>
            </w:r>
            <w:r>
              <w:rPr>
                <w:vertAlign w:val="subscript"/>
              </w:rPr>
              <w:t>MSISDN</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6F40</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FF FF FF FF FF FF FF FF FF FF FF FF FF FF FF FF FF FF FF FF FF FF FF FF FF FF FF FF </w:t>
            </w:r>
          </w:p>
        </w:tc>
        <w:tc>
          <w:tcPr>
            <w:tcW w:w="382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Records: 1</w:t>
            </w:r>
          </w:p>
        </w:tc>
      </w:tr>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w:t>
            </w:r>
            <w:r>
              <w:rPr>
                <w:vertAlign w:val="subscript"/>
              </w:rPr>
              <w:t>SDN</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6F49</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 xml:space="preserve">FF FF FF FF FF FF FF FF FF FF FF FF FF FF FF FF FF FF FF FF FF FF FF FF FF FF FF FF </w:t>
            </w:r>
          </w:p>
        </w:tc>
        <w:tc>
          <w:tcPr>
            <w:tcW w:w="3827"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Records: 1</w:t>
            </w:r>
          </w:p>
        </w:tc>
      </w:tr>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w:t>
            </w:r>
            <w:r>
              <w:rPr>
                <w:vertAlign w:val="subscript"/>
              </w:rPr>
              <w:t>SUME</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6F54</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85 0C 54 4F 4F 4C 4B 49 54 20 54 45 53 54 FF FF FF FF</w:t>
            </w:r>
          </w:p>
        </w:tc>
        <w:tc>
          <w:tcPr>
            <w:tcW w:w="3827"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w:t>
            </w:r>
            <w:r>
              <w:rPr>
                <w:vertAlign w:val="subscript"/>
              </w:rPr>
              <w:t>CBMI</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6F45</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FF FF</w:t>
            </w:r>
          </w:p>
        </w:tc>
        <w:tc>
          <w:tcPr>
            <w:tcW w:w="3827"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w:t>
            </w:r>
            <w:r>
              <w:rPr>
                <w:vertAlign w:val="subscript"/>
              </w:rPr>
              <w:t>CBMID</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6F48</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10 80</w:t>
            </w:r>
          </w:p>
        </w:tc>
        <w:tc>
          <w:tcPr>
            <w:tcW w:w="3827"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w:t>
            </w:r>
            <w:r>
              <w:rPr>
                <w:vertAlign w:val="subscript"/>
              </w:rPr>
              <w:t>CBMIR</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6F50</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10 80 10 9F</w:t>
            </w:r>
          </w:p>
        </w:tc>
        <w:tc>
          <w:tcPr>
            <w:tcW w:w="3827"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r w:rsidR="00614D2D" w:rsidTr="00614D2D">
        <w:trPr>
          <w:jc w:val="center"/>
        </w:trPr>
        <w:tc>
          <w:tcPr>
            <w:tcW w:w="1081"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w:t>
            </w:r>
            <w:r>
              <w:rPr>
                <w:vertAlign w:val="subscript"/>
              </w:rPr>
              <w:t>IMG</w:t>
            </w:r>
          </w:p>
        </w:tc>
        <w:tc>
          <w:tcPr>
            <w:tcW w:w="992" w:type="dxa"/>
            <w:tcBorders>
              <w:top w:val="single" w:sz="4" w:space="0" w:color="auto"/>
              <w:left w:val="single" w:sz="4" w:space="0" w:color="auto"/>
              <w:bottom w:val="single" w:sz="4" w:space="0" w:color="auto"/>
              <w:right w:val="single" w:sz="4" w:space="0" w:color="auto"/>
            </w:tcBorders>
            <w:hideMark/>
          </w:tcPr>
          <w:p w:rsidR="00614D2D" w:rsidRDefault="00614D2D">
            <w:pPr>
              <w:pStyle w:val="TAC"/>
              <w:keepNext w:val="0"/>
              <w:keepLines w:val="0"/>
            </w:pPr>
            <w:r>
              <w:t>4F20</w:t>
            </w:r>
          </w:p>
        </w:tc>
        <w:tc>
          <w:tcPr>
            <w:tcW w:w="3526" w:type="dxa"/>
            <w:tcBorders>
              <w:top w:val="single" w:sz="4" w:space="0" w:color="auto"/>
              <w:left w:val="single" w:sz="4" w:space="0" w:color="auto"/>
              <w:bottom w:val="single" w:sz="4" w:space="0" w:color="auto"/>
              <w:right w:val="single" w:sz="4" w:space="0" w:color="auto"/>
            </w:tcBorders>
            <w:hideMark/>
          </w:tcPr>
          <w:p w:rsidR="00614D2D" w:rsidRDefault="00614D2D">
            <w:pPr>
              <w:pStyle w:val="PL"/>
              <w:rPr>
                <w:noProof w:val="0"/>
              </w:rPr>
            </w:pPr>
            <w:r>
              <w:rPr>
                <w:noProof w:val="0"/>
              </w:rPr>
              <w:t>FF FF FF FF FF FF FF FF FF FF FF</w:t>
            </w:r>
          </w:p>
        </w:tc>
        <w:tc>
          <w:tcPr>
            <w:tcW w:w="3827" w:type="dxa"/>
            <w:tcBorders>
              <w:top w:val="single" w:sz="4" w:space="0" w:color="auto"/>
              <w:left w:val="single" w:sz="4" w:space="0" w:color="auto"/>
              <w:bottom w:val="single" w:sz="4" w:space="0" w:color="auto"/>
              <w:right w:val="single" w:sz="4" w:space="0" w:color="auto"/>
            </w:tcBorders>
          </w:tcPr>
          <w:p w:rsidR="00614D2D" w:rsidRDefault="00614D2D">
            <w:pPr>
              <w:pStyle w:val="TAL"/>
              <w:keepNext w:val="0"/>
              <w:keepLines w:val="0"/>
            </w:pPr>
          </w:p>
        </w:tc>
      </w:tr>
    </w:tbl>
    <w:p w:rsidR="00614D2D" w:rsidRDefault="00614D2D" w:rsidP="00614D2D"/>
    <w:p w:rsidR="00614D2D" w:rsidRDefault="00614D2D" w:rsidP="00614D2D">
      <w:r>
        <w:t>The default value for the CHV1 shall be "0x31 0x31 0x31 0x31 0xFF 0xFF 0xFF 0xFF" and its state shall be 'disabled' during test applets execution.</w:t>
      </w:r>
    </w:p>
    <w:p w:rsidR="00614D2D" w:rsidRDefault="00614D2D" w:rsidP="00614D2D">
      <w:pPr>
        <w:pStyle w:val="Heading1"/>
        <w:keepNext w:val="0"/>
        <w:keepLines w:val="0"/>
      </w:pPr>
      <w:bookmarkStart w:id="822" w:name="_Toc51826916"/>
      <w:bookmarkStart w:id="823" w:name="_Toc117070597"/>
      <w:bookmarkStart w:id="824" w:name="_Toc51828359"/>
      <w:r>
        <w:t>C.2</w:t>
      </w:r>
      <w:r>
        <w:tab/>
        <w:t>Sim.Access.SimView test default prepersonalization</w:t>
      </w:r>
      <w:bookmarkEnd w:id="822"/>
      <w:bookmarkEnd w:id="823"/>
      <w:bookmarkEnd w:id="824"/>
    </w:p>
    <w:p w:rsidR="00614D2D" w:rsidRDefault="00614D2D" w:rsidP="00614D2D">
      <w:pPr>
        <w:pStyle w:val="Heading2"/>
        <w:keepNext w:val="0"/>
        <w:keepLines w:val="0"/>
      </w:pPr>
      <w:bookmarkStart w:id="825" w:name="_Toc51826917"/>
      <w:bookmarkStart w:id="826" w:name="_Toc117070598"/>
      <w:bookmarkStart w:id="827" w:name="_Toc51828360"/>
      <w:r>
        <w:t>C.2.1</w:t>
      </w:r>
      <w:r>
        <w:tab/>
        <w:t>DF</w:t>
      </w:r>
      <w:r>
        <w:rPr>
          <w:vertAlign w:val="subscript"/>
        </w:rPr>
        <w:t>SIMTEST</w:t>
      </w:r>
      <w:r>
        <w:t xml:space="preserve"> (SIM Test)</w:t>
      </w:r>
      <w:bookmarkEnd w:id="825"/>
      <w:bookmarkEnd w:id="826"/>
      <w:bookmarkEnd w:id="827"/>
    </w:p>
    <w:p w:rsidR="00614D2D" w:rsidRDefault="00614D2D" w:rsidP="00614D2D">
      <w:r>
        <w:t>Identifier: '0319'</w:t>
      </w:r>
    </w:p>
    <w:p w:rsidR="00614D2D" w:rsidRDefault="00614D2D" w:rsidP="00614D2D">
      <w:pPr>
        <w:pStyle w:val="Heading2"/>
        <w:keepNext w:val="0"/>
        <w:keepLines w:val="0"/>
      </w:pPr>
      <w:bookmarkStart w:id="828" w:name="_Toc51826918"/>
      <w:bookmarkStart w:id="829" w:name="_Toc117070599"/>
      <w:bookmarkStart w:id="830" w:name="_Toc51828361"/>
      <w:r>
        <w:t>C.2.2</w:t>
      </w:r>
      <w:r>
        <w:tab/>
        <w:t>EF</w:t>
      </w:r>
      <w:r>
        <w:rPr>
          <w:vertAlign w:val="subscript"/>
        </w:rPr>
        <w:t>TNR</w:t>
      </w:r>
      <w:r>
        <w:t xml:space="preserve"> (Transparent Never Read)</w:t>
      </w:r>
      <w:bookmarkEnd w:id="828"/>
      <w:bookmarkEnd w:id="829"/>
      <w:bookmarkEnd w:id="830"/>
      <w: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134"/>
        <w:gridCol w:w="2268"/>
        <w:gridCol w:w="283"/>
        <w:gridCol w:w="993"/>
        <w:gridCol w:w="2268"/>
        <w:gridCol w:w="567"/>
        <w:gridCol w:w="991"/>
      </w:tblGrid>
      <w:tr w:rsidR="00614D2D" w:rsidTr="00614D2D">
        <w:trPr>
          <w:jc w:val="center"/>
        </w:trPr>
        <w:tc>
          <w:tcPr>
            <w:tcW w:w="3685"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rPr>
                <w:lang w:val="fr-FR"/>
              </w:rPr>
            </w:pPr>
            <w:r>
              <w:rPr>
                <w:lang w:val="fr-FR"/>
              </w:rPr>
              <w:t>Identifier: '6F01'</w:t>
            </w:r>
          </w:p>
        </w:tc>
        <w:tc>
          <w:tcPr>
            <w:tcW w:w="3261"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rPr>
                <w:lang w:val="fr-FR"/>
              </w:rPr>
            </w:pPr>
            <w:r>
              <w:rPr>
                <w:lang w:val="fr-FR"/>
              </w:rPr>
              <w:t>Structure: transparent</w:t>
            </w:r>
          </w:p>
        </w:tc>
        <w:tc>
          <w:tcPr>
            <w:tcW w:w="1558"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Mandatory</w:t>
            </w:r>
          </w:p>
        </w:tc>
      </w:tr>
      <w:tr w:rsidR="00614D2D" w:rsidTr="00614D2D">
        <w:trPr>
          <w:jc w:val="center"/>
        </w:trPr>
        <w:tc>
          <w:tcPr>
            <w:tcW w:w="4678"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File size: 3 bytes</w:t>
            </w:r>
          </w:p>
        </w:tc>
        <w:tc>
          <w:tcPr>
            <w:tcW w:w="3826"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Update activity: low</w:t>
            </w:r>
          </w:p>
        </w:tc>
      </w:tr>
      <w:tr w:rsidR="00614D2D" w:rsidTr="00614D2D">
        <w:trPr>
          <w:jc w:val="center"/>
        </w:trPr>
        <w:tc>
          <w:tcPr>
            <w:tcW w:w="8504" w:type="dxa"/>
            <w:gridSpan w:val="7"/>
            <w:tcBorders>
              <w:top w:val="single" w:sz="6" w:space="0" w:color="auto"/>
              <w:left w:val="single" w:sz="6" w:space="0" w:color="auto"/>
              <w:bottom w:val="single" w:sz="6" w:space="0" w:color="auto"/>
              <w:right w:val="single" w:sz="6" w:space="0" w:color="auto"/>
            </w:tcBorders>
          </w:tcPr>
          <w:p w:rsidR="00614D2D" w:rsidRDefault="00614D2D">
            <w:pPr>
              <w:pStyle w:val="TAC"/>
              <w:keepNext w:val="0"/>
              <w:keepLines w:val="0"/>
              <w:tabs>
                <w:tab w:val="left" w:pos="601"/>
                <w:tab w:val="left" w:pos="3153"/>
              </w:tabs>
              <w:spacing w:before="120"/>
            </w:pPr>
            <w:r>
              <w:t>Access Conditions:</w:t>
            </w:r>
          </w:p>
          <w:p w:rsidR="00614D2D" w:rsidRDefault="00614D2D">
            <w:pPr>
              <w:pStyle w:val="TAC"/>
              <w:keepNext w:val="0"/>
              <w:keepLines w:val="0"/>
              <w:tabs>
                <w:tab w:val="left" w:pos="601"/>
                <w:tab w:val="left" w:pos="3153"/>
              </w:tabs>
            </w:pPr>
            <w:r>
              <w:tab/>
              <w:t>READ</w:t>
            </w:r>
            <w:r>
              <w:tab/>
              <w:t>NEVER</w:t>
            </w:r>
          </w:p>
          <w:p w:rsidR="00614D2D" w:rsidRDefault="00614D2D">
            <w:pPr>
              <w:pStyle w:val="TAC"/>
              <w:keepNext w:val="0"/>
              <w:keepLines w:val="0"/>
              <w:tabs>
                <w:tab w:val="left" w:pos="601"/>
                <w:tab w:val="left" w:pos="3153"/>
              </w:tabs>
            </w:pPr>
            <w:r>
              <w:tab/>
              <w:t>UPDATE</w:t>
            </w:r>
            <w:r>
              <w:tab/>
              <w:t>ALWAYS</w:t>
            </w:r>
          </w:p>
          <w:p w:rsidR="00614D2D" w:rsidRDefault="00614D2D">
            <w:pPr>
              <w:pStyle w:val="TAC"/>
              <w:keepNext w:val="0"/>
              <w:keepLines w:val="0"/>
              <w:tabs>
                <w:tab w:val="left" w:pos="601"/>
                <w:tab w:val="left" w:pos="3153"/>
              </w:tabs>
            </w:pPr>
            <w:r>
              <w:tab/>
              <w:t>INVALIDATE</w:t>
            </w:r>
            <w:r>
              <w:tab/>
              <w:t>ALWAYS</w:t>
            </w:r>
          </w:p>
          <w:p w:rsidR="00614D2D" w:rsidRDefault="00614D2D">
            <w:pPr>
              <w:pStyle w:val="TAC"/>
              <w:keepNext w:val="0"/>
              <w:keepLines w:val="0"/>
              <w:tabs>
                <w:tab w:val="left" w:pos="601"/>
                <w:tab w:val="left" w:pos="3153"/>
              </w:tabs>
            </w:pPr>
            <w:r>
              <w:tab/>
              <w:t>REHABILITATE</w:t>
            </w:r>
            <w:r>
              <w:tab/>
              <w:t>ALWAYS</w:t>
            </w:r>
          </w:p>
          <w:p w:rsidR="00614D2D" w:rsidRDefault="00614D2D">
            <w:pPr>
              <w:pStyle w:val="TAC"/>
              <w:keepNext w:val="0"/>
              <w:keepLines w:val="0"/>
              <w:tabs>
                <w:tab w:val="left" w:pos="601"/>
                <w:tab w:val="left" w:pos="3153"/>
              </w:tabs>
            </w:pPr>
          </w:p>
        </w:tc>
      </w:tr>
      <w:tr w:rsidR="00614D2D" w:rsidTr="00614D2D">
        <w:trPr>
          <w:jc w:val="center"/>
        </w:trPr>
        <w:tc>
          <w:tcPr>
            <w:tcW w:w="1134"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Bytes</w:t>
            </w:r>
          </w:p>
        </w:tc>
        <w:tc>
          <w:tcPr>
            <w:tcW w:w="2268"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Description</w:t>
            </w:r>
          </w:p>
        </w:tc>
        <w:tc>
          <w:tcPr>
            <w:tcW w:w="3544"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Default Value</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M/O</w:t>
            </w:r>
          </w:p>
        </w:tc>
        <w:tc>
          <w:tcPr>
            <w:tcW w:w="991"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Length</w:t>
            </w:r>
          </w:p>
        </w:tc>
      </w:tr>
      <w:tr w:rsidR="00614D2D" w:rsidTr="00614D2D">
        <w:trPr>
          <w:jc w:val="center"/>
        </w:trPr>
        <w:tc>
          <w:tcPr>
            <w:tcW w:w="1134"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1 - 3</w:t>
            </w:r>
          </w:p>
        </w:tc>
        <w:tc>
          <w:tcPr>
            <w:tcW w:w="2268"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w:t>
            </w:r>
          </w:p>
        </w:tc>
        <w:tc>
          <w:tcPr>
            <w:tcW w:w="3544"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 xml:space="preserve">AA AA AA </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991"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3 bytes</w:t>
            </w:r>
          </w:p>
        </w:tc>
      </w:tr>
    </w:tbl>
    <w:p w:rsidR="00614D2D" w:rsidRDefault="00614D2D" w:rsidP="00614D2D"/>
    <w:p w:rsidR="00614D2D" w:rsidRDefault="00614D2D" w:rsidP="00614D2D">
      <w:pPr>
        <w:pStyle w:val="Heading2"/>
        <w:keepNext w:val="0"/>
        <w:keepLines w:val="0"/>
        <w:rPr>
          <w:lang w:val="sv-SE"/>
        </w:rPr>
      </w:pPr>
      <w:bookmarkStart w:id="831" w:name="_Toc51826919"/>
      <w:bookmarkStart w:id="832" w:name="_Toc117070600"/>
      <w:bookmarkStart w:id="833" w:name="_Toc51828362"/>
      <w:r>
        <w:rPr>
          <w:lang w:val="sv-SE"/>
        </w:rPr>
        <w:t>C.2.3</w:t>
      </w:r>
      <w:r>
        <w:rPr>
          <w:lang w:val="sv-SE"/>
        </w:rPr>
        <w:tab/>
        <w:t>EF</w:t>
      </w:r>
      <w:r>
        <w:rPr>
          <w:vertAlign w:val="subscript"/>
          <w:lang w:val="sv-SE"/>
        </w:rPr>
        <w:t>TNU</w:t>
      </w:r>
      <w:r>
        <w:rPr>
          <w:lang w:val="sv-SE"/>
        </w:rPr>
        <w:t xml:space="preserve"> (Transparent Never Update)</w:t>
      </w:r>
      <w:bookmarkEnd w:id="831"/>
      <w:bookmarkEnd w:id="832"/>
      <w:bookmarkEnd w:id="833"/>
      <w:r>
        <w:rPr>
          <w:lang w:val="sv-SE"/>
        </w:rP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134"/>
        <w:gridCol w:w="2268"/>
        <w:gridCol w:w="283"/>
        <w:gridCol w:w="993"/>
        <w:gridCol w:w="2268"/>
        <w:gridCol w:w="567"/>
        <w:gridCol w:w="991"/>
      </w:tblGrid>
      <w:tr w:rsidR="00614D2D" w:rsidTr="00614D2D">
        <w:trPr>
          <w:jc w:val="center"/>
        </w:trPr>
        <w:tc>
          <w:tcPr>
            <w:tcW w:w="3685"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Identifier: '6F02'</w:t>
            </w:r>
          </w:p>
        </w:tc>
        <w:tc>
          <w:tcPr>
            <w:tcW w:w="3261"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Structure: transparent</w:t>
            </w:r>
          </w:p>
        </w:tc>
        <w:tc>
          <w:tcPr>
            <w:tcW w:w="1558"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Mandatory</w:t>
            </w:r>
          </w:p>
        </w:tc>
      </w:tr>
      <w:tr w:rsidR="00614D2D" w:rsidTr="00614D2D">
        <w:trPr>
          <w:jc w:val="center"/>
        </w:trPr>
        <w:tc>
          <w:tcPr>
            <w:tcW w:w="4678"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File size: 3 bytes</w:t>
            </w:r>
          </w:p>
        </w:tc>
        <w:tc>
          <w:tcPr>
            <w:tcW w:w="3826"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Update activity: low</w:t>
            </w:r>
          </w:p>
        </w:tc>
      </w:tr>
      <w:tr w:rsidR="00614D2D" w:rsidTr="00614D2D">
        <w:trPr>
          <w:jc w:val="center"/>
        </w:trPr>
        <w:tc>
          <w:tcPr>
            <w:tcW w:w="8504" w:type="dxa"/>
            <w:gridSpan w:val="7"/>
            <w:tcBorders>
              <w:top w:val="single" w:sz="6" w:space="0" w:color="auto"/>
              <w:left w:val="single" w:sz="6" w:space="0" w:color="auto"/>
              <w:bottom w:val="single" w:sz="6" w:space="0" w:color="auto"/>
              <w:right w:val="single" w:sz="6" w:space="0" w:color="auto"/>
            </w:tcBorders>
          </w:tcPr>
          <w:p w:rsidR="00614D2D" w:rsidRDefault="00614D2D">
            <w:pPr>
              <w:pStyle w:val="TAC"/>
              <w:keepNext w:val="0"/>
              <w:keepLines w:val="0"/>
              <w:tabs>
                <w:tab w:val="left" w:pos="601"/>
                <w:tab w:val="left" w:pos="3153"/>
              </w:tabs>
              <w:spacing w:before="120"/>
            </w:pPr>
            <w:r>
              <w:t>Access Conditions:</w:t>
            </w:r>
          </w:p>
          <w:p w:rsidR="00614D2D" w:rsidRDefault="00614D2D">
            <w:pPr>
              <w:pStyle w:val="TAC"/>
              <w:keepNext w:val="0"/>
              <w:keepLines w:val="0"/>
              <w:tabs>
                <w:tab w:val="left" w:pos="601"/>
                <w:tab w:val="left" w:pos="3153"/>
              </w:tabs>
            </w:pPr>
            <w:r>
              <w:tab/>
              <w:t>READ</w:t>
            </w:r>
            <w:r>
              <w:tab/>
              <w:t>ALWAYS</w:t>
            </w:r>
          </w:p>
          <w:p w:rsidR="00614D2D" w:rsidRDefault="00614D2D">
            <w:pPr>
              <w:pStyle w:val="TAC"/>
              <w:keepNext w:val="0"/>
              <w:keepLines w:val="0"/>
              <w:tabs>
                <w:tab w:val="left" w:pos="601"/>
                <w:tab w:val="left" w:pos="3153"/>
              </w:tabs>
            </w:pPr>
            <w:r>
              <w:tab/>
              <w:t>UPDATE</w:t>
            </w:r>
            <w:r>
              <w:tab/>
              <w:t>NEVER</w:t>
            </w:r>
          </w:p>
          <w:p w:rsidR="00614D2D" w:rsidRDefault="00614D2D">
            <w:pPr>
              <w:pStyle w:val="TAC"/>
              <w:keepNext w:val="0"/>
              <w:keepLines w:val="0"/>
              <w:tabs>
                <w:tab w:val="left" w:pos="601"/>
                <w:tab w:val="left" w:pos="3153"/>
              </w:tabs>
            </w:pPr>
            <w:r>
              <w:tab/>
              <w:t>INVALIDATE</w:t>
            </w:r>
            <w:r>
              <w:tab/>
              <w:t>ALWAYS</w:t>
            </w:r>
          </w:p>
          <w:p w:rsidR="00614D2D" w:rsidRDefault="00614D2D">
            <w:pPr>
              <w:pStyle w:val="TAC"/>
              <w:keepNext w:val="0"/>
              <w:keepLines w:val="0"/>
              <w:tabs>
                <w:tab w:val="left" w:pos="601"/>
                <w:tab w:val="left" w:pos="3153"/>
              </w:tabs>
            </w:pPr>
            <w:r>
              <w:tab/>
              <w:t>REHABILITATE</w:t>
            </w:r>
            <w:r>
              <w:tab/>
              <w:t>ALWAYS</w:t>
            </w:r>
          </w:p>
          <w:p w:rsidR="00614D2D" w:rsidRDefault="00614D2D">
            <w:pPr>
              <w:pStyle w:val="TAC"/>
              <w:keepNext w:val="0"/>
              <w:keepLines w:val="0"/>
              <w:tabs>
                <w:tab w:val="left" w:pos="601"/>
                <w:tab w:val="left" w:pos="3153"/>
              </w:tabs>
            </w:pPr>
          </w:p>
        </w:tc>
      </w:tr>
      <w:tr w:rsidR="00614D2D" w:rsidTr="00614D2D">
        <w:trPr>
          <w:jc w:val="center"/>
        </w:trPr>
        <w:tc>
          <w:tcPr>
            <w:tcW w:w="1134"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Bytes</w:t>
            </w:r>
          </w:p>
        </w:tc>
        <w:tc>
          <w:tcPr>
            <w:tcW w:w="2268"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Description</w:t>
            </w:r>
          </w:p>
        </w:tc>
        <w:tc>
          <w:tcPr>
            <w:tcW w:w="3544"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Default Value</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M/O</w:t>
            </w:r>
          </w:p>
        </w:tc>
        <w:tc>
          <w:tcPr>
            <w:tcW w:w="991"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Length</w:t>
            </w:r>
          </w:p>
        </w:tc>
      </w:tr>
      <w:tr w:rsidR="00614D2D" w:rsidTr="00614D2D">
        <w:trPr>
          <w:jc w:val="center"/>
        </w:trPr>
        <w:tc>
          <w:tcPr>
            <w:tcW w:w="1134"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1 - 3</w:t>
            </w:r>
          </w:p>
        </w:tc>
        <w:tc>
          <w:tcPr>
            <w:tcW w:w="2268"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w:t>
            </w:r>
          </w:p>
        </w:tc>
        <w:tc>
          <w:tcPr>
            <w:tcW w:w="3544"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55 55 55</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991"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3 bytes</w:t>
            </w:r>
          </w:p>
        </w:tc>
      </w:tr>
    </w:tbl>
    <w:p w:rsidR="00614D2D" w:rsidRDefault="00614D2D" w:rsidP="00614D2D"/>
    <w:p w:rsidR="00614D2D" w:rsidRDefault="00614D2D" w:rsidP="00614D2D">
      <w:pPr>
        <w:pStyle w:val="Heading2"/>
        <w:keepNext w:val="0"/>
        <w:keepLines w:val="0"/>
      </w:pPr>
      <w:bookmarkStart w:id="834" w:name="_Toc51826920"/>
      <w:bookmarkStart w:id="835" w:name="_Toc117070601"/>
      <w:bookmarkStart w:id="836" w:name="_Toc51828363"/>
      <w:r>
        <w:t>C.2.4</w:t>
      </w:r>
      <w:r>
        <w:tab/>
        <w:t>EF</w:t>
      </w:r>
      <w:r>
        <w:rPr>
          <w:vertAlign w:val="subscript"/>
        </w:rPr>
        <w:t>TARU</w:t>
      </w:r>
      <w:r>
        <w:t xml:space="preserve"> (Transparent Always Read and Update)</w:t>
      </w:r>
      <w:bookmarkEnd w:id="834"/>
      <w:bookmarkEnd w:id="835"/>
      <w:bookmarkEnd w:id="836"/>
      <w: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134"/>
        <w:gridCol w:w="2268"/>
        <w:gridCol w:w="283"/>
        <w:gridCol w:w="993"/>
        <w:gridCol w:w="2268"/>
        <w:gridCol w:w="567"/>
        <w:gridCol w:w="991"/>
      </w:tblGrid>
      <w:tr w:rsidR="00614D2D" w:rsidTr="00614D2D">
        <w:trPr>
          <w:jc w:val="center"/>
        </w:trPr>
        <w:tc>
          <w:tcPr>
            <w:tcW w:w="3685"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rPr>
                <w:lang w:val="fr-FR"/>
              </w:rPr>
            </w:pPr>
            <w:r>
              <w:rPr>
                <w:lang w:val="fr-FR"/>
              </w:rPr>
              <w:t>Identifier: '6F03'</w:t>
            </w:r>
          </w:p>
        </w:tc>
        <w:tc>
          <w:tcPr>
            <w:tcW w:w="3261"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rPr>
                <w:lang w:val="fr-FR"/>
              </w:rPr>
            </w:pPr>
            <w:r>
              <w:rPr>
                <w:lang w:val="fr-FR"/>
              </w:rPr>
              <w:t>Structure: transparent</w:t>
            </w:r>
          </w:p>
        </w:tc>
        <w:tc>
          <w:tcPr>
            <w:tcW w:w="1558"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Mandatory</w:t>
            </w:r>
          </w:p>
        </w:tc>
      </w:tr>
      <w:tr w:rsidR="00614D2D" w:rsidTr="00614D2D">
        <w:trPr>
          <w:jc w:val="center"/>
        </w:trPr>
        <w:tc>
          <w:tcPr>
            <w:tcW w:w="4678"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File size: 260 bytes</w:t>
            </w:r>
          </w:p>
        </w:tc>
        <w:tc>
          <w:tcPr>
            <w:tcW w:w="3826"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Update activity: low</w:t>
            </w:r>
          </w:p>
        </w:tc>
      </w:tr>
      <w:tr w:rsidR="00614D2D" w:rsidTr="00614D2D">
        <w:trPr>
          <w:jc w:val="center"/>
        </w:trPr>
        <w:tc>
          <w:tcPr>
            <w:tcW w:w="8504" w:type="dxa"/>
            <w:gridSpan w:val="7"/>
            <w:tcBorders>
              <w:top w:val="single" w:sz="6" w:space="0" w:color="auto"/>
              <w:left w:val="single" w:sz="6" w:space="0" w:color="auto"/>
              <w:bottom w:val="single" w:sz="6" w:space="0" w:color="auto"/>
              <w:right w:val="single" w:sz="6" w:space="0" w:color="auto"/>
            </w:tcBorders>
          </w:tcPr>
          <w:p w:rsidR="00614D2D" w:rsidRDefault="00614D2D">
            <w:pPr>
              <w:pStyle w:val="TAC"/>
              <w:keepNext w:val="0"/>
              <w:keepLines w:val="0"/>
              <w:tabs>
                <w:tab w:val="left" w:pos="601"/>
                <w:tab w:val="left" w:pos="3153"/>
              </w:tabs>
              <w:spacing w:before="120"/>
            </w:pPr>
            <w:r>
              <w:t>Access Conditions:</w:t>
            </w:r>
          </w:p>
          <w:p w:rsidR="00614D2D" w:rsidRDefault="00614D2D">
            <w:pPr>
              <w:pStyle w:val="TAC"/>
              <w:keepNext w:val="0"/>
              <w:keepLines w:val="0"/>
              <w:tabs>
                <w:tab w:val="left" w:pos="601"/>
                <w:tab w:val="left" w:pos="3153"/>
              </w:tabs>
            </w:pPr>
            <w:r>
              <w:tab/>
              <w:t>READ</w:t>
            </w:r>
            <w:r>
              <w:tab/>
              <w:t>ALWAYS</w:t>
            </w:r>
          </w:p>
          <w:p w:rsidR="00614D2D" w:rsidRDefault="00614D2D">
            <w:pPr>
              <w:pStyle w:val="TAC"/>
              <w:keepNext w:val="0"/>
              <w:keepLines w:val="0"/>
              <w:tabs>
                <w:tab w:val="left" w:pos="601"/>
                <w:tab w:val="left" w:pos="3153"/>
              </w:tabs>
            </w:pPr>
            <w:r>
              <w:tab/>
              <w:t>UPDATE</w:t>
            </w:r>
            <w:r>
              <w:tab/>
              <w:t>ALWAYS</w:t>
            </w:r>
          </w:p>
          <w:p w:rsidR="00614D2D" w:rsidRDefault="00614D2D">
            <w:pPr>
              <w:pStyle w:val="TAC"/>
              <w:keepNext w:val="0"/>
              <w:keepLines w:val="0"/>
              <w:tabs>
                <w:tab w:val="left" w:pos="601"/>
                <w:tab w:val="left" w:pos="3153"/>
              </w:tabs>
            </w:pPr>
            <w:r>
              <w:tab/>
              <w:t>INVALIDATE</w:t>
            </w:r>
            <w:r>
              <w:tab/>
              <w:t>ALWAYS</w:t>
            </w:r>
          </w:p>
          <w:p w:rsidR="00614D2D" w:rsidRDefault="00614D2D">
            <w:pPr>
              <w:pStyle w:val="TAC"/>
              <w:keepNext w:val="0"/>
              <w:keepLines w:val="0"/>
              <w:tabs>
                <w:tab w:val="left" w:pos="601"/>
                <w:tab w:val="left" w:pos="3153"/>
              </w:tabs>
            </w:pPr>
            <w:r>
              <w:tab/>
              <w:t>REHABILITATE</w:t>
            </w:r>
            <w:r>
              <w:tab/>
              <w:t>ALWAYS</w:t>
            </w:r>
          </w:p>
          <w:p w:rsidR="00614D2D" w:rsidRDefault="00614D2D">
            <w:pPr>
              <w:pStyle w:val="TAC"/>
              <w:keepNext w:val="0"/>
              <w:keepLines w:val="0"/>
              <w:tabs>
                <w:tab w:val="left" w:pos="601"/>
                <w:tab w:val="left" w:pos="3153"/>
              </w:tabs>
            </w:pPr>
          </w:p>
        </w:tc>
      </w:tr>
      <w:tr w:rsidR="00614D2D" w:rsidTr="00614D2D">
        <w:trPr>
          <w:jc w:val="center"/>
        </w:trPr>
        <w:tc>
          <w:tcPr>
            <w:tcW w:w="1134"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Bytes</w:t>
            </w:r>
          </w:p>
        </w:tc>
        <w:tc>
          <w:tcPr>
            <w:tcW w:w="2268"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Description</w:t>
            </w:r>
          </w:p>
        </w:tc>
        <w:tc>
          <w:tcPr>
            <w:tcW w:w="3544"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Default Value</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M/O</w:t>
            </w:r>
          </w:p>
        </w:tc>
        <w:tc>
          <w:tcPr>
            <w:tcW w:w="991"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Length</w:t>
            </w:r>
          </w:p>
        </w:tc>
      </w:tr>
      <w:tr w:rsidR="00614D2D" w:rsidTr="00614D2D">
        <w:trPr>
          <w:jc w:val="center"/>
        </w:trPr>
        <w:tc>
          <w:tcPr>
            <w:tcW w:w="1134"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1 - 260</w:t>
            </w:r>
          </w:p>
        </w:tc>
        <w:tc>
          <w:tcPr>
            <w:tcW w:w="2268"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w:t>
            </w:r>
          </w:p>
        </w:tc>
        <w:tc>
          <w:tcPr>
            <w:tcW w:w="3544"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 xml:space="preserve">FF ... FF </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991"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260 bytes</w:t>
            </w:r>
          </w:p>
        </w:tc>
      </w:tr>
    </w:tbl>
    <w:p w:rsidR="00614D2D" w:rsidRDefault="00614D2D" w:rsidP="00614D2D"/>
    <w:p w:rsidR="00614D2D" w:rsidRDefault="00614D2D" w:rsidP="00614D2D">
      <w:pPr>
        <w:pStyle w:val="Heading2"/>
      </w:pPr>
      <w:bookmarkStart w:id="837" w:name="_Toc51826921"/>
      <w:bookmarkStart w:id="838" w:name="_Toc117070602"/>
      <w:bookmarkStart w:id="839" w:name="_Toc51828364"/>
      <w:r>
        <w:t>C.2.5</w:t>
      </w:r>
      <w:r>
        <w:tab/>
        <w:t>EF</w:t>
      </w:r>
      <w:r>
        <w:rPr>
          <w:vertAlign w:val="subscript"/>
        </w:rPr>
        <w:t>CNR</w:t>
      </w:r>
      <w:r>
        <w:t xml:space="preserve"> (Cyclic Never Read)</w:t>
      </w:r>
      <w:bookmarkEnd w:id="837"/>
      <w:bookmarkEnd w:id="838"/>
      <w:bookmarkEnd w:id="839"/>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6"/>
        <w:gridCol w:w="1842"/>
        <w:gridCol w:w="638"/>
        <w:gridCol w:w="355"/>
        <w:gridCol w:w="1701"/>
        <w:gridCol w:w="567"/>
        <w:gridCol w:w="40"/>
        <w:gridCol w:w="1518"/>
      </w:tblGrid>
      <w:tr w:rsidR="00614D2D" w:rsidTr="00614D2D">
        <w:trPr>
          <w:jc w:val="center"/>
        </w:trPr>
        <w:tc>
          <w:tcPr>
            <w:tcW w:w="3118"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rPr>
                <w:lang w:val="fr-FR"/>
              </w:rPr>
            </w:pPr>
            <w:r>
              <w:rPr>
                <w:lang w:val="fr-FR"/>
              </w:rPr>
              <w:t>Identifier: '6F04'</w:t>
            </w:r>
          </w:p>
        </w:tc>
        <w:tc>
          <w:tcPr>
            <w:tcW w:w="3261"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rPr>
                <w:lang w:val="fr-FR"/>
              </w:rPr>
            </w:pPr>
            <w:r>
              <w:rPr>
                <w:lang w:val="fr-FR"/>
              </w:rPr>
              <w:t>Structure: cyclic</w:t>
            </w:r>
          </w:p>
        </w:tc>
        <w:tc>
          <w:tcPr>
            <w:tcW w:w="1558"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pPr>
            <w:r>
              <w:t>Mandatory</w:t>
            </w:r>
          </w:p>
        </w:tc>
      </w:tr>
      <w:tr w:rsidR="00614D2D" w:rsidTr="00614D2D">
        <w:trPr>
          <w:jc w:val="center"/>
        </w:trPr>
        <w:tc>
          <w:tcPr>
            <w:tcW w:w="4111"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pPr>
            <w:r>
              <w:t>Record length: 3 bytes</w:t>
            </w:r>
          </w:p>
        </w:tc>
        <w:tc>
          <w:tcPr>
            <w:tcW w:w="3826"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pPr>
            <w:r>
              <w:t>Update activity: high</w:t>
            </w:r>
          </w:p>
        </w:tc>
      </w:tr>
      <w:tr w:rsidR="00614D2D" w:rsidTr="00614D2D">
        <w:trPr>
          <w:jc w:val="center"/>
        </w:trPr>
        <w:tc>
          <w:tcPr>
            <w:tcW w:w="7937" w:type="dxa"/>
            <w:gridSpan w:val="8"/>
            <w:tcBorders>
              <w:top w:val="single" w:sz="6" w:space="0" w:color="auto"/>
              <w:left w:val="single" w:sz="6" w:space="0" w:color="auto"/>
              <w:bottom w:val="single" w:sz="6" w:space="0" w:color="auto"/>
              <w:right w:val="single" w:sz="6" w:space="0" w:color="auto"/>
            </w:tcBorders>
          </w:tcPr>
          <w:p w:rsidR="00614D2D" w:rsidRDefault="00614D2D">
            <w:pPr>
              <w:pStyle w:val="TAC"/>
              <w:tabs>
                <w:tab w:val="left" w:pos="601"/>
                <w:tab w:val="left" w:pos="3153"/>
              </w:tabs>
              <w:spacing w:before="120"/>
            </w:pPr>
            <w:r>
              <w:t>Access Conditions:</w:t>
            </w:r>
          </w:p>
          <w:p w:rsidR="00614D2D" w:rsidRDefault="00614D2D">
            <w:pPr>
              <w:pStyle w:val="TAC"/>
              <w:tabs>
                <w:tab w:val="left" w:pos="601"/>
                <w:tab w:val="left" w:pos="3153"/>
              </w:tabs>
            </w:pPr>
            <w:r>
              <w:tab/>
              <w:t>READ</w:t>
            </w:r>
            <w:r>
              <w:tab/>
              <w:t>NEVER</w:t>
            </w:r>
          </w:p>
          <w:p w:rsidR="00614D2D" w:rsidRDefault="00614D2D">
            <w:pPr>
              <w:pStyle w:val="TAC"/>
              <w:tabs>
                <w:tab w:val="left" w:pos="601"/>
                <w:tab w:val="left" w:pos="3153"/>
              </w:tabs>
            </w:pPr>
            <w:r>
              <w:tab/>
              <w:t>UPDATE</w:t>
            </w:r>
            <w:r>
              <w:tab/>
              <w:t>ALWAYS</w:t>
            </w:r>
          </w:p>
          <w:p w:rsidR="00614D2D" w:rsidRDefault="00614D2D">
            <w:pPr>
              <w:pStyle w:val="TAC"/>
              <w:tabs>
                <w:tab w:val="left" w:pos="601"/>
                <w:tab w:val="left" w:pos="3153"/>
              </w:tabs>
            </w:pPr>
            <w:r>
              <w:tab/>
              <w:t>INCREASE</w:t>
            </w:r>
            <w:r w:rsidR="00A1704F">
              <w:tab/>
            </w:r>
            <w:r>
              <w:t>ALWAYS</w:t>
            </w:r>
          </w:p>
          <w:p w:rsidR="00614D2D" w:rsidRDefault="00614D2D">
            <w:pPr>
              <w:pStyle w:val="TAC"/>
              <w:tabs>
                <w:tab w:val="left" w:pos="601"/>
                <w:tab w:val="left" w:pos="3153"/>
              </w:tabs>
            </w:pPr>
            <w:r>
              <w:tab/>
              <w:t>INVALIDATE</w:t>
            </w:r>
            <w:r>
              <w:tab/>
              <w:t>ALWAYS</w:t>
            </w:r>
          </w:p>
          <w:p w:rsidR="00614D2D" w:rsidRDefault="00614D2D">
            <w:pPr>
              <w:pStyle w:val="TAC"/>
              <w:tabs>
                <w:tab w:val="left" w:pos="601"/>
                <w:tab w:val="left" w:pos="3153"/>
              </w:tabs>
            </w:pPr>
            <w:r>
              <w:tab/>
              <w:t>REHABILITATE</w:t>
            </w:r>
            <w:r>
              <w:tab/>
              <w:t>ALWAYS</w:t>
            </w:r>
          </w:p>
          <w:p w:rsidR="00614D2D" w:rsidRDefault="00614D2D">
            <w:pPr>
              <w:pStyle w:val="TAC"/>
              <w:tabs>
                <w:tab w:val="left" w:pos="601"/>
                <w:tab w:val="left" w:pos="3153"/>
              </w:tabs>
            </w:pPr>
          </w:p>
        </w:tc>
      </w:tr>
      <w:tr w:rsidR="00614D2D" w:rsidTr="00614D2D">
        <w:trPr>
          <w:jc w:val="center"/>
        </w:trPr>
        <w:tc>
          <w:tcPr>
            <w:tcW w:w="1276"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Logical Record Number</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Description</w:t>
            </w:r>
          </w:p>
        </w:tc>
        <w:tc>
          <w:tcPr>
            <w:tcW w:w="2056"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Default Value</w:t>
            </w:r>
          </w:p>
        </w:tc>
        <w:tc>
          <w:tcPr>
            <w:tcW w:w="607"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M/O</w:t>
            </w:r>
          </w:p>
        </w:tc>
        <w:tc>
          <w:tcPr>
            <w:tcW w:w="1518"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Length</w:t>
            </w:r>
          </w:p>
        </w:tc>
      </w:tr>
      <w:tr w:rsidR="00614D2D" w:rsidTr="00614D2D">
        <w:trPr>
          <w:jc w:val="center"/>
        </w:trPr>
        <w:tc>
          <w:tcPr>
            <w:tcW w:w="1276"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1</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w:t>
            </w:r>
          </w:p>
        </w:tc>
        <w:tc>
          <w:tcPr>
            <w:tcW w:w="2056"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00 00 00</w:t>
            </w:r>
          </w:p>
        </w:tc>
        <w:tc>
          <w:tcPr>
            <w:tcW w:w="607"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1518"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3 bytes</w:t>
            </w:r>
          </w:p>
        </w:tc>
      </w:tr>
      <w:tr w:rsidR="00614D2D" w:rsidTr="00614D2D">
        <w:trPr>
          <w:jc w:val="center"/>
        </w:trPr>
        <w:tc>
          <w:tcPr>
            <w:tcW w:w="1276"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2</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w:t>
            </w:r>
          </w:p>
        </w:tc>
        <w:tc>
          <w:tcPr>
            <w:tcW w:w="2056"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00 00 00</w:t>
            </w:r>
          </w:p>
        </w:tc>
        <w:tc>
          <w:tcPr>
            <w:tcW w:w="607"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1518"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3 bytes</w:t>
            </w:r>
          </w:p>
        </w:tc>
      </w:tr>
    </w:tbl>
    <w:p w:rsidR="00614D2D" w:rsidRDefault="00614D2D" w:rsidP="00614D2D"/>
    <w:p w:rsidR="00614D2D" w:rsidRDefault="00614D2D" w:rsidP="00614D2D">
      <w:pPr>
        <w:pStyle w:val="Heading2"/>
        <w:keepNext w:val="0"/>
        <w:keepLines w:val="0"/>
      </w:pPr>
      <w:bookmarkStart w:id="840" w:name="_Toc51826922"/>
      <w:bookmarkStart w:id="841" w:name="_Toc117070603"/>
      <w:bookmarkStart w:id="842" w:name="_Toc51828365"/>
      <w:r>
        <w:t>C.2.6</w:t>
      </w:r>
      <w:r>
        <w:tab/>
        <w:t>EF</w:t>
      </w:r>
      <w:r>
        <w:rPr>
          <w:vertAlign w:val="subscript"/>
        </w:rPr>
        <w:t>CNU</w:t>
      </w:r>
      <w:r>
        <w:t xml:space="preserve"> (Cyclic Never Update)</w:t>
      </w:r>
      <w:bookmarkEnd w:id="840"/>
      <w:bookmarkEnd w:id="841"/>
      <w:bookmarkEnd w:id="84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6"/>
        <w:gridCol w:w="1842"/>
        <w:gridCol w:w="638"/>
        <w:gridCol w:w="355"/>
        <w:gridCol w:w="1701"/>
        <w:gridCol w:w="567"/>
        <w:gridCol w:w="40"/>
        <w:gridCol w:w="1518"/>
      </w:tblGrid>
      <w:tr w:rsidR="00614D2D" w:rsidTr="00614D2D">
        <w:trPr>
          <w:jc w:val="center"/>
        </w:trPr>
        <w:tc>
          <w:tcPr>
            <w:tcW w:w="3118"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rPr>
                <w:lang w:val="fr-FR"/>
              </w:rPr>
            </w:pPr>
            <w:r>
              <w:rPr>
                <w:lang w:val="fr-FR"/>
              </w:rPr>
              <w:t>Identifier: '6F05'</w:t>
            </w:r>
          </w:p>
        </w:tc>
        <w:tc>
          <w:tcPr>
            <w:tcW w:w="3261"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rPr>
                <w:lang w:val="fr-FR"/>
              </w:rPr>
            </w:pPr>
            <w:r>
              <w:rPr>
                <w:lang w:val="fr-FR"/>
              </w:rPr>
              <w:t>Structure: cyclic</w:t>
            </w:r>
          </w:p>
        </w:tc>
        <w:tc>
          <w:tcPr>
            <w:tcW w:w="1558"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Mandatory</w:t>
            </w:r>
          </w:p>
        </w:tc>
      </w:tr>
      <w:tr w:rsidR="00614D2D" w:rsidTr="00614D2D">
        <w:trPr>
          <w:jc w:val="center"/>
        </w:trPr>
        <w:tc>
          <w:tcPr>
            <w:tcW w:w="4111"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Record length: 3 bytes</w:t>
            </w:r>
          </w:p>
        </w:tc>
        <w:tc>
          <w:tcPr>
            <w:tcW w:w="3826"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Update activity: high</w:t>
            </w:r>
          </w:p>
        </w:tc>
      </w:tr>
      <w:tr w:rsidR="00614D2D" w:rsidTr="00614D2D">
        <w:trPr>
          <w:jc w:val="center"/>
        </w:trPr>
        <w:tc>
          <w:tcPr>
            <w:tcW w:w="7937" w:type="dxa"/>
            <w:gridSpan w:val="8"/>
            <w:tcBorders>
              <w:top w:val="single" w:sz="6" w:space="0" w:color="auto"/>
              <w:left w:val="single" w:sz="6" w:space="0" w:color="auto"/>
              <w:bottom w:val="single" w:sz="6" w:space="0" w:color="auto"/>
              <w:right w:val="single" w:sz="6" w:space="0" w:color="auto"/>
            </w:tcBorders>
          </w:tcPr>
          <w:p w:rsidR="00614D2D" w:rsidRDefault="00614D2D">
            <w:pPr>
              <w:pStyle w:val="TAC"/>
              <w:keepNext w:val="0"/>
              <w:keepLines w:val="0"/>
              <w:tabs>
                <w:tab w:val="left" w:pos="601"/>
                <w:tab w:val="left" w:pos="3153"/>
              </w:tabs>
              <w:spacing w:before="120"/>
            </w:pPr>
            <w:r>
              <w:t>Access Conditions:</w:t>
            </w:r>
          </w:p>
          <w:p w:rsidR="00614D2D" w:rsidRDefault="00614D2D">
            <w:pPr>
              <w:pStyle w:val="TAC"/>
              <w:keepNext w:val="0"/>
              <w:keepLines w:val="0"/>
              <w:tabs>
                <w:tab w:val="left" w:pos="601"/>
                <w:tab w:val="left" w:pos="3153"/>
              </w:tabs>
            </w:pPr>
            <w:r>
              <w:tab/>
              <w:t>READ</w:t>
            </w:r>
            <w:r>
              <w:tab/>
              <w:t>ALWAYS</w:t>
            </w:r>
          </w:p>
          <w:p w:rsidR="00614D2D" w:rsidRDefault="00614D2D">
            <w:pPr>
              <w:pStyle w:val="TAC"/>
              <w:keepNext w:val="0"/>
              <w:keepLines w:val="0"/>
              <w:tabs>
                <w:tab w:val="left" w:pos="601"/>
                <w:tab w:val="left" w:pos="3153"/>
              </w:tabs>
            </w:pPr>
            <w:r>
              <w:tab/>
              <w:t>UPDATE</w:t>
            </w:r>
            <w:r>
              <w:tab/>
              <w:t>NEVER</w:t>
            </w:r>
          </w:p>
          <w:p w:rsidR="00614D2D" w:rsidRDefault="00614D2D">
            <w:pPr>
              <w:pStyle w:val="TAC"/>
              <w:keepNext w:val="0"/>
              <w:keepLines w:val="0"/>
              <w:tabs>
                <w:tab w:val="left" w:pos="601"/>
                <w:tab w:val="left" w:pos="3153"/>
              </w:tabs>
            </w:pPr>
            <w:r>
              <w:tab/>
              <w:t>INCREASE</w:t>
            </w:r>
            <w:r w:rsidR="00A1704F">
              <w:tab/>
            </w:r>
            <w:r>
              <w:t>NEVER</w:t>
            </w:r>
          </w:p>
          <w:p w:rsidR="00614D2D" w:rsidRDefault="00614D2D">
            <w:pPr>
              <w:pStyle w:val="TAC"/>
              <w:keepNext w:val="0"/>
              <w:keepLines w:val="0"/>
              <w:tabs>
                <w:tab w:val="left" w:pos="601"/>
                <w:tab w:val="left" w:pos="3153"/>
              </w:tabs>
            </w:pPr>
            <w:r>
              <w:tab/>
              <w:t>INVALIDATE</w:t>
            </w:r>
            <w:r>
              <w:tab/>
              <w:t>ALWAYS</w:t>
            </w:r>
          </w:p>
          <w:p w:rsidR="00614D2D" w:rsidRDefault="00614D2D">
            <w:pPr>
              <w:pStyle w:val="TAC"/>
              <w:keepNext w:val="0"/>
              <w:keepLines w:val="0"/>
              <w:tabs>
                <w:tab w:val="left" w:pos="601"/>
                <w:tab w:val="left" w:pos="3153"/>
              </w:tabs>
            </w:pPr>
            <w:r>
              <w:tab/>
              <w:t>REHABILITATE</w:t>
            </w:r>
            <w:r>
              <w:tab/>
              <w:t>ALWAYS</w:t>
            </w:r>
          </w:p>
          <w:p w:rsidR="00614D2D" w:rsidRDefault="00614D2D">
            <w:pPr>
              <w:pStyle w:val="TAC"/>
              <w:keepNext w:val="0"/>
              <w:keepLines w:val="0"/>
              <w:tabs>
                <w:tab w:val="left" w:pos="601"/>
                <w:tab w:val="left" w:pos="3153"/>
              </w:tabs>
            </w:pPr>
          </w:p>
        </w:tc>
      </w:tr>
      <w:tr w:rsidR="00614D2D" w:rsidTr="00614D2D">
        <w:trPr>
          <w:jc w:val="center"/>
        </w:trPr>
        <w:tc>
          <w:tcPr>
            <w:tcW w:w="1276"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Logical Record Number</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Description</w:t>
            </w:r>
          </w:p>
        </w:tc>
        <w:tc>
          <w:tcPr>
            <w:tcW w:w="2056"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Default Value</w:t>
            </w:r>
          </w:p>
        </w:tc>
        <w:tc>
          <w:tcPr>
            <w:tcW w:w="607"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M/O</w:t>
            </w:r>
          </w:p>
        </w:tc>
        <w:tc>
          <w:tcPr>
            <w:tcW w:w="1518"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Length</w:t>
            </w:r>
          </w:p>
        </w:tc>
      </w:tr>
      <w:tr w:rsidR="00614D2D" w:rsidTr="00614D2D">
        <w:trPr>
          <w:jc w:val="center"/>
        </w:trPr>
        <w:tc>
          <w:tcPr>
            <w:tcW w:w="1276"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1</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w:t>
            </w:r>
          </w:p>
        </w:tc>
        <w:tc>
          <w:tcPr>
            <w:tcW w:w="2056"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00 00 00</w:t>
            </w:r>
          </w:p>
        </w:tc>
        <w:tc>
          <w:tcPr>
            <w:tcW w:w="607"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1518"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3 bytes</w:t>
            </w:r>
          </w:p>
        </w:tc>
      </w:tr>
      <w:tr w:rsidR="00614D2D" w:rsidTr="00614D2D">
        <w:trPr>
          <w:jc w:val="center"/>
        </w:trPr>
        <w:tc>
          <w:tcPr>
            <w:tcW w:w="1276"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2</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w:t>
            </w:r>
          </w:p>
        </w:tc>
        <w:tc>
          <w:tcPr>
            <w:tcW w:w="2056"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00 00 00</w:t>
            </w:r>
          </w:p>
        </w:tc>
        <w:tc>
          <w:tcPr>
            <w:tcW w:w="607"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1518"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3 bytes</w:t>
            </w:r>
          </w:p>
        </w:tc>
      </w:tr>
    </w:tbl>
    <w:p w:rsidR="00614D2D" w:rsidRDefault="00614D2D" w:rsidP="00614D2D"/>
    <w:p w:rsidR="00614D2D" w:rsidRDefault="00614D2D" w:rsidP="00614D2D">
      <w:pPr>
        <w:pStyle w:val="Heading2"/>
        <w:keepNext w:val="0"/>
        <w:keepLines w:val="0"/>
      </w:pPr>
      <w:bookmarkStart w:id="843" w:name="_Toc51826923"/>
      <w:bookmarkStart w:id="844" w:name="_Toc117070604"/>
      <w:bookmarkStart w:id="845" w:name="_Toc51828366"/>
      <w:r>
        <w:t>C.2.7</w:t>
      </w:r>
      <w:r>
        <w:tab/>
        <w:t>EF</w:t>
      </w:r>
      <w:r>
        <w:rPr>
          <w:vertAlign w:val="subscript"/>
        </w:rPr>
        <w:t>CNIC</w:t>
      </w:r>
      <w:r>
        <w:t xml:space="preserve"> (Cyclic Never Increase)</w:t>
      </w:r>
      <w:bookmarkEnd w:id="843"/>
      <w:bookmarkEnd w:id="844"/>
      <w:bookmarkEnd w:id="845"/>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6"/>
        <w:gridCol w:w="1842"/>
        <w:gridCol w:w="638"/>
        <w:gridCol w:w="355"/>
        <w:gridCol w:w="1701"/>
        <w:gridCol w:w="567"/>
        <w:gridCol w:w="40"/>
        <w:gridCol w:w="1518"/>
      </w:tblGrid>
      <w:tr w:rsidR="00614D2D" w:rsidTr="00614D2D">
        <w:trPr>
          <w:jc w:val="center"/>
        </w:trPr>
        <w:tc>
          <w:tcPr>
            <w:tcW w:w="3118"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rPr>
                <w:lang w:val="fr-FR"/>
              </w:rPr>
            </w:pPr>
            <w:r>
              <w:rPr>
                <w:lang w:val="fr-FR"/>
              </w:rPr>
              <w:t>Identifier: '6F06</w:t>
            </w:r>
          </w:p>
        </w:tc>
        <w:tc>
          <w:tcPr>
            <w:tcW w:w="3261"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rPr>
                <w:lang w:val="fr-FR"/>
              </w:rPr>
            </w:pPr>
            <w:r>
              <w:rPr>
                <w:lang w:val="fr-FR"/>
              </w:rPr>
              <w:t>Structure: cyclic</w:t>
            </w:r>
          </w:p>
        </w:tc>
        <w:tc>
          <w:tcPr>
            <w:tcW w:w="1558"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Mandatory</w:t>
            </w:r>
          </w:p>
        </w:tc>
      </w:tr>
      <w:tr w:rsidR="00614D2D" w:rsidTr="00614D2D">
        <w:trPr>
          <w:jc w:val="center"/>
        </w:trPr>
        <w:tc>
          <w:tcPr>
            <w:tcW w:w="4111"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Record length: 3 bytes</w:t>
            </w:r>
          </w:p>
        </w:tc>
        <w:tc>
          <w:tcPr>
            <w:tcW w:w="3826"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Update activity: high</w:t>
            </w:r>
          </w:p>
        </w:tc>
      </w:tr>
      <w:tr w:rsidR="00614D2D" w:rsidTr="00614D2D">
        <w:trPr>
          <w:jc w:val="center"/>
        </w:trPr>
        <w:tc>
          <w:tcPr>
            <w:tcW w:w="7937" w:type="dxa"/>
            <w:gridSpan w:val="8"/>
            <w:tcBorders>
              <w:top w:val="single" w:sz="6" w:space="0" w:color="auto"/>
              <w:left w:val="single" w:sz="6" w:space="0" w:color="auto"/>
              <w:bottom w:val="single" w:sz="6" w:space="0" w:color="auto"/>
              <w:right w:val="single" w:sz="6" w:space="0" w:color="auto"/>
            </w:tcBorders>
          </w:tcPr>
          <w:p w:rsidR="00614D2D" w:rsidRDefault="00614D2D">
            <w:pPr>
              <w:pStyle w:val="TAC"/>
              <w:keepNext w:val="0"/>
              <w:keepLines w:val="0"/>
              <w:tabs>
                <w:tab w:val="left" w:pos="601"/>
                <w:tab w:val="left" w:pos="3153"/>
              </w:tabs>
              <w:spacing w:before="120"/>
            </w:pPr>
            <w:r>
              <w:t>Access Conditions:</w:t>
            </w:r>
          </w:p>
          <w:p w:rsidR="00614D2D" w:rsidRDefault="00614D2D">
            <w:pPr>
              <w:pStyle w:val="TAC"/>
              <w:keepNext w:val="0"/>
              <w:keepLines w:val="0"/>
              <w:tabs>
                <w:tab w:val="left" w:pos="601"/>
                <w:tab w:val="left" w:pos="3153"/>
              </w:tabs>
            </w:pPr>
            <w:r>
              <w:tab/>
              <w:t>READ</w:t>
            </w:r>
            <w:r>
              <w:tab/>
              <w:t>ALWAYS</w:t>
            </w:r>
          </w:p>
          <w:p w:rsidR="00614D2D" w:rsidRDefault="00614D2D">
            <w:pPr>
              <w:pStyle w:val="TAC"/>
              <w:keepNext w:val="0"/>
              <w:keepLines w:val="0"/>
              <w:tabs>
                <w:tab w:val="left" w:pos="601"/>
                <w:tab w:val="left" w:pos="3153"/>
              </w:tabs>
            </w:pPr>
            <w:r>
              <w:tab/>
              <w:t>UPDATE</w:t>
            </w:r>
            <w:r>
              <w:tab/>
              <w:t>ALWAYS</w:t>
            </w:r>
          </w:p>
          <w:p w:rsidR="00614D2D" w:rsidRDefault="00614D2D">
            <w:pPr>
              <w:pStyle w:val="TAC"/>
              <w:keepNext w:val="0"/>
              <w:keepLines w:val="0"/>
              <w:tabs>
                <w:tab w:val="left" w:pos="601"/>
                <w:tab w:val="left" w:pos="3153"/>
              </w:tabs>
            </w:pPr>
            <w:r>
              <w:tab/>
              <w:t>INCREASE</w:t>
            </w:r>
            <w:r w:rsidR="00A1704F">
              <w:tab/>
            </w:r>
            <w:r>
              <w:t>NEVER</w:t>
            </w:r>
          </w:p>
          <w:p w:rsidR="00614D2D" w:rsidRDefault="00614D2D">
            <w:pPr>
              <w:pStyle w:val="TAC"/>
              <w:keepNext w:val="0"/>
              <w:keepLines w:val="0"/>
              <w:tabs>
                <w:tab w:val="left" w:pos="601"/>
                <w:tab w:val="left" w:pos="3153"/>
              </w:tabs>
            </w:pPr>
            <w:r>
              <w:tab/>
              <w:t>INVALIDATE</w:t>
            </w:r>
            <w:r>
              <w:tab/>
              <w:t>ALWAYS</w:t>
            </w:r>
          </w:p>
          <w:p w:rsidR="00614D2D" w:rsidRDefault="00614D2D">
            <w:pPr>
              <w:pStyle w:val="TAC"/>
              <w:keepNext w:val="0"/>
              <w:keepLines w:val="0"/>
              <w:tabs>
                <w:tab w:val="left" w:pos="601"/>
                <w:tab w:val="left" w:pos="3153"/>
              </w:tabs>
            </w:pPr>
            <w:r>
              <w:tab/>
              <w:t>REHABILITATE</w:t>
            </w:r>
            <w:r>
              <w:tab/>
              <w:t>ALWAYS</w:t>
            </w:r>
          </w:p>
          <w:p w:rsidR="00614D2D" w:rsidRDefault="00614D2D">
            <w:pPr>
              <w:pStyle w:val="TAC"/>
              <w:keepNext w:val="0"/>
              <w:keepLines w:val="0"/>
              <w:tabs>
                <w:tab w:val="left" w:pos="601"/>
                <w:tab w:val="left" w:pos="3153"/>
              </w:tabs>
            </w:pPr>
          </w:p>
        </w:tc>
      </w:tr>
      <w:tr w:rsidR="00614D2D" w:rsidTr="00614D2D">
        <w:trPr>
          <w:jc w:val="center"/>
        </w:trPr>
        <w:tc>
          <w:tcPr>
            <w:tcW w:w="1276"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Logical Record Number</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Description</w:t>
            </w:r>
          </w:p>
        </w:tc>
        <w:tc>
          <w:tcPr>
            <w:tcW w:w="2056"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Default Value</w:t>
            </w:r>
          </w:p>
        </w:tc>
        <w:tc>
          <w:tcPr>
            <w:tcW w:w="607"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M/O</w:t>
            </w:r>
          </w:p>
        </w:tc>
        <w:tc>
          <w:tcPr>
            <w:tcW w:w="1518"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Length</w:t>
            </w:r>
          </w:p>
        </w:tc>
      </w:tr>
      <w:tr w:rsidR="00614D2D" w:rsidTr="00614D2D">
        <w:trPr>
          <w:jc w:val="center"/>
        </w:trPr>
        <w:tc>
          <w:tcPr>
            <w:tcW w:w="1276"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1</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w:t>
            </w:r>
          </w:p>
        </w:tc>
        <w:tc>
          <w:tcPr>
            <w:tcW w:w="2056"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00 00 00</w:t>
            </w:r>
          </w:p>
        </w:tc>
        <w:tc>
          <w:tcPr>
            <w:tcW w:w="607"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1518"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3 bytes</w:t>
            </w:r>
          </w:p>
        </w:tc>
      </w:tr>
      <w:tr w:rsidR="00614D2D" w:rsidTr="00614D2D">
        <w:trPr>
          <w:jc w:val="center"/>
        </w:trPr>
        <w:tc>
          <w:tcPr>
            <w:tcW w:w="1276"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2</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w:t>
            </w:r>
          </w:p>
        </w:tc>
        <w:tc>
          <w:tcPr>
            <w:tcW w:w="2056"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00 00 00</w:t>
            </w:r>
          </w:p>
        </w:tc>
        <w:tc>
          <w:tcPr>
            <w:tcW w:w="607"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1518"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3 bytes</w:t>
            </w:r>
          </w:p>
        </w:tc>
      </w:tr>
    </w:tbl>
    <w:p w:rsidR="00614D2D" w:rsidRDefault="00614D2D" w:rsidP="00614D2D"/>
    <w:p w:rsidR="00614D2D" w:rsidRDefault="00614D2D" w:rsidP="00614D2D">
      <w:pPr>
        <w:pStyle w:val="Heading2"/>
      </w:pPr>
      <w:bookmarkStart w:id="846" w:name="_Toc51826924"/>
      <w:bookmarkStart w:id="847" w:name="_Toc117070605"/>
      <w:bookmarkStart w:id="848" w:name="_Toc51828367"/>
      <w:r>
        <w:t>C.2.8</w:t>
      </w:r>
      <w:r>
        <w:tab/>
        <w:t>EF</w:t>
      </w:r>
      <w:r>
        <w:rPr>
          <w:vertAlign w:val="subscript"/>
        </w:rPr>
        <w:t>CNIV</w:t>
      </w:r>
      <w:r>
        <w:t xml:space="preserve"> (Cyclic Never Invalidate)</w:t>
      </w:r>
      <w:bookmarkEnd w:id="846"/>
      <w:bookmarkEnd w:id="847"/>
      <w:bookmarkEnd w:id="848"/>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6"/>
        <w:gridCol w:w="1842"/>
        <w:gridCol w:w="638"/>
        <w:gridCol w:w="355"/>
        <w:gridCol w:w="1701"/>
        <w:gridCol w:w="567"/>
        <w:gridCol w:w="40"/>
        <w:gridCol w:w="1518"/>
      </w:tblGrid>
      <w:tr w:rsidR="00614D2D" w:rsidTr="00614D2D">
        <w:trPr>
          <w:jc w:val="center"/>
        </w:trPr>
        <w:tc>
          <w:tcPr>
            <w:tcW w:w="3118"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rPr>
                <w:lang w:val="fr-FR"/>
              </w:rPr>
            </w:pPr>
            <w:r>
              <w:rPr>
                <w:lang w:val="fr-FR"/>
              </w:rPr>
              <w:t>Identifier: '6F07</w:t>
            </w:r>
          </w:p>
        </w:tc>
        <w:tc>
          <w:tcPr>
            <w:tcW w:w="3261"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rPr>
                <w:lang w:val="fr-FR"/>
              </w:rPr>
            </w:pPr>
            <w:r>
              <w:rPr>
                <w:lang w:val="fr-FR"/>
              </w:rPr>
              <w:t>Structure: cyclic</w:t>
            </w:r>
          </w:p>
        </w:tc>
        <w:tc>
          <w:tcPr>
            <w:tcW w:w="1558"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pPr>
            <w:r>
              <w:t>Mandatory</w:t>
            </w:r>
          </w:p>
        </w:tc>
      </w:tr>
      <w:tr w:rsidR="00614D2D" w:rsidTr="00614D2D">
        <w:trPr>
          <w:jc w:val="center"/>
        </w:trPr>
        <w:tc>
          <w:tcPr>
            <w:tcW w:w="4111"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pPr>
            <w:r>
              <w:t>Record length: 3 bytes</w:t>
            </w:r>
          </w:p>
        </w:tc>
        <w:tc>
          <w:tcPr>
            <w:tcW w:w="3826"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pPr>
            <w:r>
              <w:t>Update activity: high</w:t>
            </w:r>
          </w:p>
        </w:tc>
      </w:tr>
      <w:tr w:rsidR="00614D2D" w:rsidTr="00614D2D">
        <w:trPr>
          <w:jc w:val="center"/>
        </w:trPr>
        <w:tc>
          <w:tcPr>
            <w:tcW w:w="7937" w:type="dxa"/>
            <w:gridSpan w:val="8"/>
            <w:tcBorders>
              <w:top w:val="single" w:sz="6" w:space="0" w:color="auto"/>
              <w:left w:val="single" w:sz="6" w:space="0" w:color="auto"/>
              <w:bottom w:val="single" w:sz="6" w:space="0" w:color="auto"/>
              <w:right w:val="single" w:sz="6" w:space="0" w:color="auto"/>
            </w:tcBorders>
          </w:tcPr>
          <w:p w:rsidR="00614D2D" w:rsidRDefault="00614D2D">
            <w:pPr>
              <w:pStyle w:val="TAC"/>
              <w:tabs>
                <w:tab w:val="left" w:pos="601"/>
                <w:tab w:val="left" w:pos="3153"/>
              </w:tabs>
              <w:spacing w:before="120"/>
            </w:pPr>
            <w:r>
              <w:t>Access Conditions:</w:t>
            </w:r>
          </w:p>
          <w:p w:rsidR="00614D2D" w:rsidRDefault="00614D2D">
            <w:pPr>
              <w:pStyle w:val="TAC"/>
              <w:tabs>
                <w:tab w:val="left" w:pos="601"/>
                <w:tab w:val="left" w:pos="3153"/>
              </w:tabs>
            </w:pPr>
            <w:r>
              <w:tab/>
              <w:t>READ</w:t>
            </w:r>
            <w:r>
              <w:tab/>
              <w:t>ALWAYS</w:t>
            </w:r>
          </w:p>
          <w:p w:rsidR="00614D2D" w:rsidRDefault="00614D2D">
            <w:pPr>
              <w:pStyle w:val="TAC"/>
              <w:tabs>
                <w:tab w:val="left" w:pos="601"/>
                <w:tab w:val="left" w:pos="3153"/>
              </w:tabs>
            </w:pPr>
            <w:r>
              <w:tab/>
              <w:t>UPDATE</w:t>
            </w:r>
            <w:r>
              <w:tab/>
              <w:t>ALWAYS</w:t>
            </w:r>
          </w:p>
          <w:p w:rsidR="00614D2D" w:rsidRDefault="00614D2D">
            <w:pPr>
              <w:pStyle w:val="TAC"/>
              <w:tabs>
                <w:tab w:val="left" w:pos="601"/>
                <w:tab w:val="left" w:pos="3153"/>
              </w:tabs>
            </w:pPr>
            <w:r>
              <w:tab/>
              <w:t>INCREASE</w:t>
            </w:r>
            <w:r w:rsidR="00A1704F">
              <w:tab/>
            </w:r>
            <w:r>
              <w:t>ALWAYS</w:t>
            </w:r>
          </w:p>
          <w:p w:rsidR="00614D2D" w:rsidRDefault="00614D2D">
            <w:pPr>
              <w:pStyle w:val="TAC"/>
              <w:tabs>
                <w:tab w:val="left" w:pos="601"/>
                <w:tab w:val="left" w:pos="3153"/>
              </w:tabs>
            </w:pPr>
            <w:r>
              <w:tab/>
              <w:t>INVALIDATE</w:t>
            </w:r>
            <w:r>
              <w:tab/>
              <w:t>NEVER</w:t>
            </w:r>
          </w:p>
          <w:p w:rsidR="00614D2D" w:rsidRDefault="00614D2D">
            <w:pPr>
              <w:pStyle w:val="TAC"/>
              <w:tabs>
                <w:tab w:val="left" w:pos="601"/>
                <w:tab w:val="left" w:pos="3153"/>
              </w:tabs>
            </w:pPr>
            <w:r>
              <w:tab/>
              <w:t>REHABILITATE</w:t>
            </w:r>
            <w:r>
              <w:tab/>
              <w:t>ALWAYS</w:t>
            </w:r>
          </w:p>
          <w:p w:rsidR="00614D2D" w:rsidRDefault="00614D2D">
            <w:pPr>
              <w:pStyle w:val="TAC"/>
              <w:tabs>
                <w:tab w:val="left" w:pos="601"/>
                <w:tab w:val="left" w:pos="3153"/>
              </w:tabs>
            </w:pPr>
          </w:p>
        </w:tc>
      </w:tr>
      <w:tr w:rsidR="00614D2D" w:rsidTr="00614D2D">
        <w:trPr>
          <w:jc w:val="center"/>
        </w:trPr>
        <w:tc>
          <w:tcPr>
            <w:tcW w:w="1276"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Logical Record Number</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Description</w:t>
            </w:r>
          </w:p>
        </w:tc>
        <w:tc>
          <w:tcPr>
            <w:tcW w:w="2056"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Default Value</w:t>
            </w:r>
          </w:p>
        </w:tc>
        <w:tc>
          <w:tcPr>
            <w:tcW w:w="607"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M/O</w:t>
            </w:r>
          </w:p>
        </w:tc>
        <w:tc>
          <w:tcPr>
            <w:tcW w:w="1518"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Length</w:t>
            </w:r>
          </w:p>
        </w:tc>
      </w:tr>
      <w:tr w:rsidR="00614D2D" w:rsidTr="00614D2D">
        <w:trPr>
          <w:jc w:val="center"/>
        </w:trPr>
        <w:tc>
          <w:tcPr>
            <w:tcW w:w="1276"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1</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w:t>
            </w:r>
          </w:p>
        </w:tc>
        <w:tc>
          <w:tcPr>
            <w:tcW w:w="2056"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00 00 00</w:t>
            </w:r>
          </w:p>
        </w:tc>
        <w:tc>
          <w:tcPr>
            <w:tcW w:w="607"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1518"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3 bytes</w:t>
            </w:r>
          </w:p>
        </w:tc>
      </w:tr>
      <w:tr w:rsidR="00614D2D" w:rsidTr="00614D2D">
        <w:trPr>
          <w:jc w:val="center"/>
        </w:trPr>
        <w:tc>
          <w:tcPr>
            <w:tcW w:w="1276"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2</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w:t>
            </w:r>
          </w:p>
        </w:tc>
        <w:tc>
          <w:tcPr>
            <w:tcW w:w="2056"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00 00 00</w:t>
            </w:r>
          </w:p>
        </w:tc>
        <w:tc>
          <w:tcPr>
            <w:tcW w:w="607"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1518"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3 bytes</w:t>
            </w:r>
          </w:p>
        </w:tc>
      </w:tr>
    </w:tbl>
    <w:p w:rsidR="00614D2D" w:rsidRDefault="00614D2D" w:rsidP="00614D2D"/>
    <w:p w:rsidR="00614D2D" w:rsidRDefault="00614D2D" w:rsidP="00614D2D">
      <w:pPr>
        <w:pStyle w:val="Heading2"/>
        <w:keepNext w:val="0"/>
        <w:keepLines w:val="0"/>
      </w:pPr>
      <w:bookmarkStart w:id="849" w:name="_Toc51826925"/>
      <w:bookmarkStart w:id="850" w:name="_Toc117070606"/>
      <w:bookmarkStart w:id="851" w:name="_Toc51828368"/>
      <w:r>
        <w:t>C.2.9</w:t>
      </w:r>
      <w:r>
        <w:tab/>
        <w:t>EF</w:t>
      </w:r>
      <w:r>
        <w:rPr>
          <w:vertAlign w:val="subscript"/>
        </w:rPr>
        <w:t>CNRH</w:t>
      </w:r>
      <w:r>
        <w:t xml:space="preserve"> (Cyclic Never Rehabilitate)</w:t>
      </w:r>
      <w:bookmarkEnd w:id="849"/>
      <w:bookmarkEnd w:id="850"/>
      <w:bookmarkEnd w:id="851"/>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6"/>
        <w:gridCol w:w="1842"/>
        <w:gridCol w:w="638"/>
        <w:gridCol w:w="355"/>
        <w:gridCol w:w="1701"/>
        <w:gridCol w:w="567"/>
        <w:gridCol w:w="40"/>
        <w:gridCol w:w="1518"/>
      </w:tblGrid>
      <w:tr w:rsidR="00614D2D" w:rsidTr="00614D2D">
        <w:trPr>
          <w:jc w:val="center"/>
        </w:trPr>
        <w:tc>
          <w:tcPr>
            <w:tcW w:w="3118"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rPr>
                <w:lang w:val="fr-FR"/>
              </w:rPr>
            </w:pPr>
            <w:r>
              <w:rPr>
                <w:lang w:val="fr-FR"/>
              </w:rPr>
              <w:t>Identifier: '6F08'</w:t>
            </w:r>
          </w:p>
        </w:tc>
        <w:tc>
          <w:tcPr>
            <w:tcW w:w="3261"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rPr>
                <w:lang w:val="fr-FR"/>
              </w:rPr>
            </w:pPr>
            <w:r>
              <w:rPr>
                <w:lang w:val="fr-FR"/>
              </w:rPr>
              <w:t>Structure: cyclic</w:t>
            </w:r>
          </w:p>
        </w:tc>
        <w:tc>
          <w:tcPr>
            <w:tcW w:w="1558"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Mandatory</w:t>
            </w:r>
          </w:p>
        </w:tc>
      </w:tr>
      <w:tr w:rsidR="00614D2D" w:rsidTr="00614D2D">
        <w:trPr>
          <w:jc w:val="center"/>
        </w:trPr>
        <w:tc>
          <w:tcPr>
            <w:tcW w:w="4111"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Record length: 3 bytes</w:t>
            </w:r>
          </w:p>
        </w:tc>
        <w:tc>
          <w:tcPr>
            <w:tcW w:w="3826"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Update activity: high</w:t>
            </w:r>
          </w:p>
        </w:tc>
      </w:tr>
      <w:tr w:rsidR="00614D2D" w:rsidTr="00614D2D">
        <w:trPr>
          <w:jc w:val="center"/>
        </w:trPr>
        <w:tc>
          <w:tcPr>
            <w:tcW w:w="7937" w:type="dxa"/>
            <w:gridSpan w:val="8"/>
            <w:tcBorders>
              <w:top w:val="single" w:sz="6" w:space="0" w:color="auto"/>
              <w:left w:val="single" w:sz="6" w:space="0" w:color="auto"/>
              <w:bottom w:val="single" w:sz="6" w:space="0" w:color="auto"/>
              <w:right w:val="single" w:sz="6" w:space="0" w:color="auto"/>
            </w:tcBorders>
          </w:tcPr>
          <w:p w:rsidR="00614D2D" w:rsidRDefault="00614D2D">
            <w:pPr>
              <w:pStyle w:val="TAC"/>
              <w:keepNext w:val="0"/>
              <w:keepLines w:val="0"/>
              <w:tabs>
                <w:tab w:val="left" w:pos="601"/>
                <w:tab w:val="left" w:pos="3153"/>
              </w:tabs>
              <w:spacing w:before="120"/>
            </w:pPr>
            <w:r>
              <w:t>Access Conditions:</w:t>
            </w:r>
          </w:p>
          <w:p w:rsidR="00614D2D" w:rsidRDefault="00614D2D">
            <w:pPr>
              <w:pStyle w:val="TAC"/>
              <w:keepNext w:val="0"/>
              <w:keepLines w:val="0"/>
              <w:tabs>
                <w:tab w:val="left" w:pos="601"/>
                <w:tab w:val="left" w:pos="3153"/>
              </w:tabs>
            </w:pPr>
            <w:r>
              <w:tab/>
              <w:t>READ</w:t>
            </w:r>
            <w:r>
              <w:tab/>
              <w:t>ALWAYS</w:t>
            </w:r>
          </w:p>
          <w:p w:rsidR="00614D2D" w:rsidRDefault="00614D2D">
            <w:pPr>
              <w:pStyle w:val="TAC"/>
              <w:keepNext w:val="0"/>
              <w:keepLines w:val="0"/>
              <w:tabs>
                <w:tab w:val="left" w:pos="601"/>
                <w:tab w:val="left" w:pos="3153"/>
              </w:tabs>
            </w:pPr>
            <w:r>
              <w:tab/>
              <w:t>UPDATE</w:t>
            </w:r>
            <w:r>
              <w:tab/>
              <w:t>ALWAYS</w:t>
            </w:r>
          </w:p>
          <w:p w:rsidR="00614D2D" w:rsidRDefault="00614D2D">
            <w:pPr>
              <w:pStyle w:val="TAC"/>
              <w:keepNext w:val="0"/>
              <w:keepLines w:val="0"/>
              <w:tabs>
                <w:tab w:val="left" w:pos="601"/>
                <w:tab w:val="left" w:pos="3153"/>
              </w:tabs>
            </w:pPr>
            <w:r>
              <w:tab/>
              <w:t>INCREASE</w:t>
            </w:r>
            <w:r w:rsidR="00A1704F">
              <w:tab/>
            </w:r>
            <w:r>
              <w:t>ALWAYS</w:t>
            </w:r>
          </w:p>
          <w:p w:rsidR="00614D2D" w:rsidRDefault="00614D2D">
            <w:pPr>
              <w:pStyle w:val="TAC"/>
              <w:keepNext w:val="0"/>
              <w:keepLines w:val="0"/>
              <w:tabs>
                <w:tab w:val="left" w:pos="601"/>
                <w:tab w:val="left" w:pos="3153"/>
              </w:tabs>
            </w:pPr>
            <w:r>
              <w:tab/>
              <w:t>INVALIDATE</w:t>
            </w:r>
            <w:r>
              <w:tab/>
              <w:t>ALWAYS</w:t>
            </w:r>
          </w:p>
          <w:p w:rsidR="00614D2D" w:rsidRDefault="00614D2D">
            <w:pPr>
              <w:pStyle w:val="TAC"/>
              <w:keepNext w:val="0"/>
              <w:keepLines w:val="0"/>
              <w:tabs>
                <w:tab w:val="left" w:pos="601"/>
                <w:tab w:val="left" w:pos="3153"/>
              </w:tabs>
            </w:pPr>
            <w:r>
              <w:tab/>
              <w:t>REHABILITATE</w:t>
            </w:r>
            <w:r>
              <w:tab/>
              <w:t>NEVER</w:t>
            </w:r>
          </w:p>
          <w:p w:rsidR="00614D2D" w:rsidRDefault="00614D2D">
            <w:pPr>
              <w:pStyle w:val="TAC"/>
              <w:keepNext w:val="0"/>
              <w:keepLines w:val="0"/>
              <w:tabs>
                <w:tab w:val="left" w:pos="601"/>
                <w:tab w:val="left" w:pos="3153"/>
              </w:tabs>
            </w:pPr>
          </w:p>
        </w:tc>
      </w:tr>
      <w:tr w:rsidR="00614D2D" w:rsidTr="00614D2D">
        <w:trPr>
          <w:jc w:val="center"/>
        </w:trPr>
        <w:tc>
          <w:tcPr>
            <w:tcW w:w="1276"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Logical Record Number</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Description</w:t>
            </w:r>
          </w:p>
        </w:tc>
        <w:tc>
          <w:tcPr>
            <w:tcW w:w="2056"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Default Value</w:t>
            </w:r>
          </w:p>
        </w:tc>
        <w:tc>
          <w:tcPr>
            <w:tcW w:w="607"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M/O</w:t>
            </w:r>
          </w:p>
        </w:tc>
        <w:tc>
          <w:tcPr>
            <w:tcW w:w="1518"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Length</w:t>
            </w:r>
          </w:p>
        </w:tc>
      </w:tr>
      <w:tr w:rsidR="00614D2D" w:rsidTr="00614D2D">
        <w:trPr>
          <w:jc w:val="center"/>
        </w:trPr>
        <w:tc>
          <w:tcPr>
            <w:tcW w:w="1276"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1</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w:t>
            </w:r>
          </w:p>
        </w:tc>
        <w:tc>
          <w:tcPr>
            <w:tcW w:w="2056"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00 00 00</w:t>
            </w:r>
          </w:p>
        </w:tc>
        <w:tc>
          <w:tcPr>
            <w:tcW w:w="607"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1518"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3 bytes</w:t>
            </w:r>
          </w:p>
        </w:tc>
      </w:tr>
      <w:tr w:rsidR="00614D2D" w:rsidTr="00614D2D">
        <w:trPr>
          <w:jc w:val="center"/>
        </w:trPr>
        <w:tc>
          <w:tcPr>
            <w:tcW w:w="1276"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2</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w:t>
            </w:r>
          </w:p>
        </w:tc>
        <w:tc>
          <w:tcPr>
            <w:tcW w:w="2056"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00 00 00</w:t>
            </w:r>
          </w:p>
        </w:tc>
        <w:tc>
          <w:tcPr>
            <w:tcW w:w="607"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1518"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3 bytes</w:t>
            </w:r>
          </w:p>
        </w:tc>
      </w:tr>
    </w:tbl>
    <w:p w:rsidR="00614D2D" w:rsidRDefault="00614D2D" w:rsidP="00614D2D"/>
    <w:p w:rsidR="00614D2D" w:rsidRDefault="00614D2D" w:rsidP="00614D2D">
      <w:pPr>
        <w:pStyle w:val="Heading2"/>
        <w:keepNext w:val="0"/>
        <w:keepLines w:val="0"/>
      </w:pPr>
      <w:bookmarkStart w:id="852" w:name="_Toc51826926"/>
      <w:bookmarkStart w:id="853" w:name="_Toc117070607"/>
      <w:bookmarkStart w:id="854" w:name="_Toc51828369"/>
      <w:r>
        <w:t>C.2.10</w:t>
      </w:r>
      <w:r>
        <w:tab/>
        <w:t>EF</w:t>
      </w:r>
      <w:r>
        <w:rPr>
          <w:vertAlign w:val="subscript"/>
        </w:rPr>
        <w:t>CARU</w:t>
      </w:r>
      <w:r>
        <w:t xml:space="preserve"> (Cyclic Always Read and Update)</w:t>
      </w:r>
      <w:bookmarkEnd w:id="852"/>
      <w:bookmarkEnd w:id="853"/>
      <w:bookmarkEnd w:id="854"/>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276"/>
        <w:gridCol w:w="1842"/>
        <w:gridCol w:w="638"/>
        <w:gridCol w:w="355"/>
        <w:gridCol w:w="1701"/>
        <w:gridCol w:w="567"/>
        <w:gridCol w:w="40"/>
        <w:gridCol w:w="1518"/>
      </w:tblGrid>
      <w:tr w:rsidR="00614D2D" w:rsidTr="00614D2D">
        <w:trPr>
          <w:jc w:val="center"/>
        </w:trPr>
        <w:tc>
          <w:tcPr>
            <w:tcW w:w="3118"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rPr>
                <w:lang w:val="fr-FR"/>
              </w:rPr>
            </w:pPr>
            <w:r>
              <w:rPr>
                <w:lang w:val="fr-FR"/>
              </w:rPr>
              <w:t>Identifier: '6F09'</w:t>
            </w:r>
          </w:p>
        </w:tc>
        <w:tc>
          <w:tcPr>
            <w:tcW w:w="3261"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rPr>
                <w:lang w:val="fr-FR"/>
              </w:rPr>
            </w:pPr>
            <w:r>
              <w:rPr>
                <w:lang w:val="fr-FR"/>
              </w:rPr>
              <w:t>Structure: cyclic</w:t>
            </w:r>
          </w:p>
        </w:tc>
        <w:tc>
          <w:tcPr>
            <w:tcW w:w="1558"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Mandatory</w:t>
            </w:r>
          </w:p>
        </w:tc>
      </w:tr>
      <w:tr w:rsidR="00614D2D" w:rsidTr="00614D2D">
        <w:trPr>
          <w:jc w:val="center"/>
        </w:trPr>
        <w:tc>
          <w:tcPr>
            <w:tcW w:w="4111"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Record length: 3 bytes</w:t>
            </w:r>
          </w:p>
        </w:tc>
        <w:tc>
          <w:tcPr>
            <w:tcW w:w="3826"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Update activity: high</w:t>
            </w:r>
          </w:p>
        </w:tc>
      </w:tr>
      <w:tr w:rsidR="00614D2D" w:rsidTr="00614D2D">
        <w:trPr>
          <w:jc w:val="center"/>
        </w:trPr>
        <w:tc>
          <w:tcPr>
            <w:tcW w:w="7937" w:type="dxa"/>
            <w:gridSpan w:val="8"/>
            <w:tcBorders>
              <w:top w:val="single" w:sz="6" w:space="0" w:color="auto"/>
              <w:left w:val="single" w:sz="6" w:space="0" w:color="auto"/>
              <w:bottom w:val="single" w:sz="6" w:space="0" w:color="auto"/>
              <w:right w:val="single" w:sz="6" w:space="0" w:color="auto"/>
            </w:tcBorders>
          </w:tcPr>
          <w:p w:rsidR="00614D2D" w:rsidRDefault="00614D2D">
            <w:pPr>
              <w:pStyle w:val="TAC"/>
              <w:keepNext w:val="0"/>
              <w:keepLines w:val="0"/>
              <w:tabs>
                <w:tab w:val="left" w:pos="601"/>
                <w:tab w:val="left" w:pos="3153"/>
              </w:tabs>
              <w:spacing w:before="120"/>
            </w:pPr>
            <w:r>
              <w:t>Access Conditions:</w:t>
            </w:r>
          </w:p>
          <w:p w:rsidR="00614D2D" w:rsidRDefault="00614D2D">
            <w:pPr>
              <w:pStyle w:val="TAC"/>
              <w:keepNext w:val="0"/>
              <w:keepLines w:val="0"/>
              <w:tabs>
                <w:tab w:val="left" w:pos="601"/>
                <w:tab w:val="left" w:pos="3153"/>
              </w:tabs>
            </w:pPr>
            <w:r>
              <w:tab/>
              <w:t>READ</w:t>
            </w:r>
            <w:r>
              <w:tab/>
              <w:t>ALWAYS</w:t>
            </w:r>
          </w:p>
          <w:p w:rsidR="00614D2D" w:rsidRDefault="00614D2D">
            <w:pPr>
              <w:pStyle w:val="TAC"/>
              <w:keepNext w:val="0"/>
              <w:keepLines w:val="0"/>
              <w:tabs>
                <w:tab w:val="left" w:pos="601"/>
                <w:tab w:val="left" w:pos="3153"/>
              </w:tabs>
            </w:pPr>
            <w:r>
              <w:tab/>
              <w:t>UPDATE</w:t>
            </w:r>
            <w:r>
              <w:tab/>
              <w:t>ALWAYS</w:t>
            </w:r>
          </w:p>
          <w:p w:rsidR="00614D2D" w:rsidRDefault="00614D2D">
            <w:pPr>
              <w:pStyle w:val="TAC"/>
              <w:keepNext w:val="0"/>
              <w:keepLines w:val="0"/>
              <w:tabs>
                <w:tab w:val="left" w:pos="601"/>
                <w:tab w:val="left" w:pos="3153"/>
              </w:tabs>
            </w:pPr>
            <w:r>
              <w:tab/>
              <w:t>INCREASE</w:t>
            </w:r>
            <w:r w:rsidR="00A1704F">
              <w:tab/>
            </w:r>
            <w:r>
              <w:t>ALWAYS</w:t>
            </w:r>
          </w:p>
          <w:p w:rsidR="00614D2D" w:rsidRDefault="00614D2D">
            <w:pPr>
              <w:pStyle w:val="TAC"/>
              <w:keepNext w:val="0"/>
              <w:keepLines w:val="0"/>
              <w:tabs>
                <w:tab w:val="left" w:pos="601"/>
                <w:tab w:val="left" w:pos="3153"/>
              </w:tabs>
            </w:pPr>
            <w:r>
              <w:tab/>
              <w:t>INVALIDATE</w:t>
            </w:r>
            <w:r>
              <w:tab/>
              <w:t>ALWAYS</w:t>
            </w:r>
          </w:p>
          <w:p w:rsidR="00614D2D" w:rsidRDefault="00614D2D">
            <w:pPr>
              <w:pStyle w:val="TAC"/>
              <w:keepNext w:val="0"/>
              <w:keepLines w:val="0"/>
              <w:tabs>
                <w:tab w:val="left" w:pos="601"/>
                <w:tab w:val="left" w:pos="3153"/>
              </w:tabs>
            </w:pPr>
            <w:r>
              <w:tab/>
              <w:t>REHABILITATE</w:t>
            </w:r>
            <w:r>
              <w:tab/>
              <w:t>ALWAYS</w:t>
            </w:r>
          </w:p>
          <w:p w:rsidR="00614D2D" w:rsidRDefault="00614D2D">
            <w:pPr>
              <w:pStyle w:val="TAC"/>
              <w:keepNext w:val="0"/>
              <w:keepLines w:val="0"/>
              <w:tabs>
                <w:tab w:val="left" w:pos="601"/>
                <w:tab w:val="left" w:pos="3153"/>
              </w:tabs>
            </w:pPr>
          </w:p>
        </w:tc>
      </w:tr>
      <w:tr w:rsidR="00614D2D" w:rsidTr="00614D2D">
        <w:trPr>
          <w:jc w:val="center"/>
        </w:trPr>
        <w:tc>
          <w:tcPr>
            <w:tcW w:w="1276"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Logical Record Number</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Description</w:t>
            </w:r>
          </w:p>
        </w:tc>
        <w:tc>
          <w:tcPr>
            <w:tcW w:w="2056"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Default Value</w:t>
            </w:r>
          </w:p>
        </w:tc>
        <w:tc>
          <w:tcPr>
            <w:tcW w:w="607"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M/O</w:t>
            </w:r>
          </w:p>
        </w:tc>
        <w:tc>
          <w:tcPr>
            <w:tcW w:w="1518"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Length</w:t>
            </w:r>
          </w:p>
        </w:tc>
      </w:tr>
      <w:tr w:rsidR="00614D2D" w:rsidTr="00614D2D">
        <w:trPr>
          <w:jc w:val="center"/>
        </w:trPr>
        <w:tc>
          <w:tcPr>
            <w:tcW w:w="1276"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1</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w:t>
            </w:r>
          </w:p>
        </w:tc>
        <w:tc>
          <w:tcPr>
            <w:tcW w:w="2056"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55 55 55</w:t>
            </w:r>
          </w:p>
        </w:tc>
        <w:tc>
          <w:tcPr>
            <w:tcW w:w="607"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1518"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3 bytes</w:t>
            </w:r>
          </w:p>
        </w:tc>
      </w:tr>
      <w:tr w:rsidR="00614D2D" w:rsidTr="00614D2D">
        <w:trPr>
          <w:jc w:val="center"/>
        </w:trPr>
        <w:tc>
          <w:tcPr>
            <w:tcW w:w="1276"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2</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w:t>
            </w:r>
          </w:p>
        </w:tc>
        <w:tc>
          <w:tcPr>
            <w:tcW w:w="2056"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AA AA AA</w:t>
            </w:r>
          </w:p>
        </w:tc>
        <w:tc>
          <w:tcPr>
            <w:tcW w:w="607"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1518"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3 bytes</w:t>
            </w:r>
          </w:p>
        </w:tc>
      </w:tr>
    </w:tbl>
    <w:p w:rsidR="00614D2D" w:rsidRDefault="00614D2D" w:rsidP="00614D2D"/>
    <w:p w:rsidR="00614D2D" w:rsidRDefault="00614D2D" w:rsidP="00614D2D">
      <w:pPr>
        <w:pStyle w:val="Heading2"/>
      </w:pPr>
      <w:bookmarkStart w:id="855" w:name="_Toc51826927"/>
      <w:bookmarkStart w:id="856" w:name="_Toc117070608"/>
      <w:bookmarkStart w:id="857" w:name="_Toc51828370"/>
      <w:r>
        <w:t>C.2.11</w:t>
      </w:r>
      <w:r>
        <w:tab/>
        <w:t>EF</w:t>
      </w:r>
      <w:r>
        <w:rPr>
          <w:vertAlign w:val="subscript"/>
        </w:rPr>
        <w:t>LNR</w:t>
      </w:r>
      <w:r>
        <w:t xml:space="preserve"> (Linear Fixed Never Read)</w:t>
      </w:r>
      <w:bookmarkEnd w:id="855"/>
      <w:bookmarkEnd w:id="856"/>
      <w:bookmarkEnd w:id="857"/>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992"/>
        <w:gridCol w:w="2551"/>
        <w:gridCol w:w="426"/>
        <w:gridCol w:w="567"/>
        <w:gridCol w:w="2268"/>
        <w:gridCol w:w="142"/>
        <w:gridCol w:w="567"/>
        <w:gridCol w:w="992"/>
      </w:tblGrid>
      <w:tr w:rsidR="00614D2D" w:rsidTr="00614D2D">
        <w:trPr>
          <w:jc w:val="center"/>
        </w:trPr>
        <w:tc>
          <w:tcPr>
            <w:tcW w:w="3543"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pPr>
            <w:r>
              <w:t>Identifier: '6F0A'</w:t>
            </w:r>
          </w:p>
        </w:tc>
        <w:tc>
          <w:tcPr>
            <w:tcW w:w="3261"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pPr>
            <w:r>
              <w:t>Structure: linear fixed</w:t>
            </w:r>
          </w:p>
        </w:tc>
        <w:tc>
          <w:tcPr>
            <w:tcW w:w="1701"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pPr>
            <w:r>
              <w:t>Mandatory</w:t>
            </w:r>
          </w:p>
        </w:tc>
      </w:tr>
      <w:tr w:rsidR="00614D2D" w:rsidTr="00614D2D">
        <w:trPr>
          <w:jc w:val="center"/>
        </w:trPr>
        <w:tc>
          <w:tcPr>
            <w:tcW w:w="4536"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pPr>
            <w:r>
              <w:t>Record length: 4 bytes</w:t>
            </w:r>
          </w:p>
        </w:tc>
        <w:tc>
          <w:tcPr>
            <w:tcW w:w="3969"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pPr>
            <w:r>
              <w:t>Update activity: low</w:t>
            </w:r>
          </w:p>
        </w:tc>
      </w:tr>
      <w:tr w:rsidR="00614D2D" w:rsidTr="00614D2D">
        <w:trPr>
          <w:jc w:val="center"/>
        </w:trPr>
        <w:tc>
          <w:tcPr>
            <w:tcW w:w="8505" w:type="dxa"/>
            <w:gridSpan w:val="8"/>
            <w:tcBorders>
              <w:top w:val="single" w:sz="6" w:space="0" w:color="auto"/>
              <w:left w:val="single" w:sz="6" w:space="0" w:color="auto"/>
              <w:bottom w:val="single" w:sz="6" w:space="0" w:color="auto"/>
              <w:right w:val="single" w:sz="6" w:space="0" w:color="auto"/>
            </w:tcBorders>
          </w:tcPr>
          <w:p w:rsidR="00614D2D" w:rsidRDefault="00614D2D">
            <w:pPr>
              <w:pStyle w:val="TAC"/>
              <w:tabs>
                <w:tab w:val="left" w:pos="601"/>
                <w:tab w:val="left" w:pos="3153"/>
              </w:tabs>
              <w:spacing w:before="120"/>
            </w:pPr>
            <w:r>
              <w:t>Access Conditions:</w:t>
            </w:r>
          </w:p>
          <w:p w:rsidR="00614D2D" w:rsidRDefault="00614D2D">
            <w:pPr>
              <w:pStyle w:val="TAC"/>
              <w:tabs>
                <w:tab w:val="left" w:pos="601"/>
                <w:tab w:val="left" w:pos="3153"/>
              </w:tabs>
            </w:pPr>
            <w:r>
              <w:tab/>
              <w:t>READ</w:t>
            </w:r>
            <w:r>
              <w:tab/>
              <w:t>NEVER</w:t>
            </w:r>
          </w:p>
          <w:p w:rsidR="00614D2D" w:rsidRDefault="00614D2D">
            <w:pPr>
              <w:pStyle w:val="TAC"/>
              <w:tabs>
                <w:tab w:val="left" w:pos="601"/>
                <w:tab w:val="left" w:pos="3153"/>
              </w:tabs>
            </w:pPr>
            <w:r>
              <w:tab/>
              <w:t>UPDATE</w:t>
            </w:r>
            <w:r>
              <w:tab/>
              <w:t>ALWAYS</w:t>
            </w:r>
          </w:p>
          <w:p w:rsidR="00614D2D" w:rsidRDefault="00614D2D">
            <w:pPr>
              <w:pStyle w:val="TAC"/>
              <w:tabs>
                <w:tab w:val="left" w:pos="601"/>
                <w:tab w:val="left" w:pos="3153"/>
              </w:tabs>
            </w:pPr>
            <w:r>
              <w:tab/>
              <w:t>INVALIDATE</w:t>
            </w:r>
            <w:r>
              <w:tab/>
              <w:t>ALWAYS</w:t>
            </w:r>
          </w:p>
          <w:p w:rsidR="00614D2D" w:rsidRDefault="00614D2D">
            <w:pPr>
              <w:pStyle w:val="TAC"/>
              <w:tabs>
                <w:tab w:val="left" w:pos="601"/>
                <w:tab w:val="left" w:pos="3153"/>
              </w:tabs>
            </w:pPr>
            <w:r>
              <w:tab/>
              <w:t>REHABILITATE</w:t>
            </w:r>
            <w:r>
              <w:tab/>
              <w:t>ALWAYS</w:t>
            </w:r>
          </w:p>
          <w:p w:rsidR="00614D2D" w:rsidRDefault="00614D2D">
            <w:pPr>
              <w:pStyle w:val="TAC"/>
              <w:tabs>
                <w:tab w:val="left" w:pos="601"/>
                <w:tab w:val="left" w:pos="3153"/>
              </w:tabs>
            </w:pPr>
          </w:p>
        </w:tc>
      </w:tr>
      <w:tr w:rsidR="00614D2D" w:rsidTr="00614D2D">
        <w:trPr>
          <w:jc w:val="center"/>
        </w:trPr>
        <w:tc>
          <w:tcPr>
            <w:tcW w:w="992"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Logical Record Number</w:t>
            </w:r>
          </w:p>
        </w:tc>
        <w:tc>
          <w:tcPr>
            <w:tcW w:w="2977"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Description</w:t>
            </w:r>
          </w:p>
        </w:tc>
        <w:tc>
          <w:tcPr>
            <w:tcW w:w="2977"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Default Value</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M/O</w:t>
            </w:r>
          </w:p>
        </w:tc>
        <w:tc>
          <w:tcPr>
            <w:tcW w:w="992"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Length</w:t>
            </w:r>
          </w:p>
        </w:tc>
      </w:tr>
      <w:tr w:rsidR="00614D2D" w:rsidTr="00614D2D">
        <w:trPr>
          <w:jc w:val="center"/>
        </w:trPr>
        <w:tc>
          <w:tcPr>
            <w:tcW w:w="992"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1</w:t>
            </w:r>
          </w:p>
        </w:tc>
        <w:tc>
          <w:tcPr>
            <w:tcW w:w="2977"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 - Record 1</w:t>
            </w:r>
          </w:p>
        </w:tc>
        <w:tc>
          <w:tcPr>
            <w:tcW w:w="2977"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FF FF FF FF</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992"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4 bytes</w:t>
            </w:r>
          </w:p>
        </w:tc>
      </w:tr>
      <w:tr w:rsidR="00614D2D" w:rsidTr="00614D2D">
        <w:trPr>
          <w:jc w:val="center"/>
        </w:trPr>
        <w:tc>
          <w:tcPr>
            <w:tcW w:w="992"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2</w:t>
            </w:r>
          </w:p>
        </w:tc>
        <w:tc>
          <w:tcPr>
            <w:tcW w:w="2977"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 - Record 2</w:t>
            </w:r>
          </w:p>
        </w:tc>
        <w:tc>
          <w:tcPr>
            <w:tcW w:w="2977"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FF FF FF FF</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992"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4 bytes</w:t>
            </w:r>
          </w:p>
        </w:tc>
      </w:tr>
    </w:tbl>
    <w:p w:rsidR="00614D2D" w:rsidRDefault="00614D2D" w:rsidP="00614D2D"/>
    <w:p w:rsidR="00614D2D" w:rsidRDefault="00614D2D" w:rsidP="00614D2D">
      <w:pPr>
        <w:pStyle w:val="Heading2"/>
        <w:keepNext w:val="0"/>
        <w:keepLines w:val="0"/>
      </w:pPr>
      <w:bookmarkStart w:id="858" w:name="_Toc51826928"/>
      <w:bookmarkStart w:id="859" w:name="_Toc117070609"/>
      <w:bookmarkStart w:id="860" w:name="_Toc51828371"/>
      <w:r>
        <w:t>C.2.12</w:t>
      </w:r>
      <w:r>
        <w:tab/>
        <w:t>EF</w:t>
      </w:r>
      <w:r>
        <w:rPr>
          <w:vertAlign w:val="subscript"/>
        </w:rPr>
        <w:t>LNU</w:t>
      </w:r>
      <w:r>
        <w:t xml:space="preserve"> (Linear Fixed Never Update)</w:t>
      </w:r>
      <w:bookmarkEnd w:id="858"/>
      <w:bookmarkEnd w:id="859"/>
      <w:bookmarkEnd w:id="860"/>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992"/>
        <w:gridCol w:w="2551"/>
        <w:gridCol w:w="426"/>
        <w:gridCol w:w="567"/>
        <w:gridCol w:w="2268"/>
        <w:gridCol w:w="142"/>
        <w:gridCol w:w="567"/>
        <w:gridCol w:w="992"/>
      </w:tblGrid>
      <w:tr w:rsidR="00614D2D" w:rsidTr="00614D2D">
        <w:trPr>
          <w:jc w:val="center"/>
        </w:trPr>
        <w:tc>
          <w:tcPr>
            <w:tcW w:w="3543"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Identifier: '6F0B'</w:t>
            </w:r>
          </w:p>
        </w:tc>
        <w:tc>
          <w:tcPr>
            <w:tcW w:w="3261"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Structure: linear fixed</w:t>
            </w:r>
          </w:p>
        </w:tc>
        <w:tc>
          <w:tcPr>
            <w:tcW w:w="1701"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Mandatory</w:t>
            </w:r>
          </w:p>
        </w:tc>
      </w:tr>
      <w:tr w:rsidR="00614D2D" w:rsidTr="00614D2D">
        <w:trPr>
          <w:jc w:val="center"/>
        </w:trPr>
        <w:tc>
          <w:tcPr>
            <w:tcW w:w="4536"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Record length: 4 bytes</w:t>
            </w:r>
          </w:p>
        </w:tc>
        <w:tc>
          <w:tcPr>
            <w:tcW w:w="3969"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Update activity: low</w:t>
            </w:r>
          </w:p>
        </w:tc>
      </w:tr>
      <w:tr w:rsidR="00614D2D" w:rsidTr="00614D2D">
        <w:trPr>
          <w:jc w:val="center"/>
        </w:trPr>
        <w:tc>
          <w:tcPr>
            <w:tcW w:w="8505" w:type="dxa"/>
            <w:gridSpan w:val="8"/>
            <w:tcBorders>
              <w:top w:val="single" w:sz="6" w:space="0" w:color="auto"/>
              <w:left w:val="single" w:sz="6" w:space="0" w:color="auto"/>
              <w:bottom w:val="single" w:sz="6" w:space="0" w:color="auto"/>
              <w:right w:val="single" w:sz="6" w:space="0" w:color="auto"/>
            </w:tcBorders>
          </w:tcPr>
          <w:p w:rsidR="00614D2D" w:rsidRDefault="00614D2D">
            <w:pPr>
              <w:pStyle w:val="TAC"/>
              <w:keepNext w:val="0"/>
              <w:keepLines w:val="0"/>
              <w:tabs>
                <w:tab w:val="left" w:pos="601"/>
                <w:tab w:val="left" w:pos="3153"/>
              </w:tabs>
              <w:spacing w:before="120"/>
            </w:pPr>
            <w:r>
              <w:t>Access Conditions:</w:t>
            </w:r>
          </w:p>
          <w:p w:rsidR="00614D2D" w:rsidRDefault="00614D2D">
            <w:pPr>
              <w:pStyle w:val="TAC"/>
              <w:keepNext w:val="0"/>
              <w:keepLines w:val="0"/>
              <w:tabs>
                <w:tab w:val="left" w:pos="601"/>
                <w:tab w:val="left" w:pos="3153"/>
              </w:tabs>
            </w:pPr>
            <w:r>
              <w:tab/>
              <w:t>READ</w:t>
            </w:r>
            <w:r>
              <w:tab/>
              <w:t>ALWAYS</w:t>
            </w:r>
          </w:p>
          <w:p w:rsidR="00614D2D" w:rsidRDefault="00614D2D">
            <w:pPr>
              <w:pStyle w:val="TAC"/>
              <w:keepNext w:val="0"/>
              <w:keepLines w:val="0"/>
              <w:tabs>
                <w:tab w:val="left" w:pos="601"/>
                <w:tab w:val="left" w:pos="3153"/>
              </w:tabs>
            </w:pPr>
            <w:r>
              <w:tab/>
              <w:t>UPDATE</w:t>
            </w:r>
            <w:r>
              <w:tab/>
              <w:t>NEVER</w:t>
            </w:r>
          </w:p>
          <w:p w:rsidR="00614D2D" w:rsidRDefault="00614D2D">
            <w:pPr>
              <w:pStyle w:val="TAC"/>
              <w:keepNext w:val="0"/>
              <w:keepLines w:val="0"/>
              <w:tabs>
                <w:tab w:val="left" w:pos="601"/>
                <w:tab w:val="left" w:pos="3153"/>
              </w:tabs>
            </w:pPr>
            <w:r>
              <w:tab/>
              <w:t>INVALIDATE</w:t>
            </w:r>
            <w:r>
              <w:tab/>
              <w:t>ALWAYS</w:t>
            </w:r>
          </w:p>
          <w:p w:rsidR="00614D2D" w:rsidRDefault="00614D2D">
            <w:pPr>
              <w:pStyle w:val="TAC"/>
              <w:keepNext w:val="0"/>
              <w:keepLines w:val="0"/>
              <w:tabs>
                <w:tab w:val="left" w:pos="601"/>
                <w:tab w:val="left" w:pos="3153"/>
              </w:tabs>
            </w:pPr>
            <w:r>
              <w:tab/>
              <w:t>REHABILITATE</w:t>
            </w:r>
            <w:r>
              <w:tab/>
              <w:t>ALWAYS</w:t>
            </w:r>
          </w:p>
          <w:p w:rsidR="00614D2D" w:rsidRDefault="00614D2D">
            <w:pPr>
              <w:pStyle w:val="TAC"/>
              <w:keepNext w:val="0"/>
              <w:keepLines w:val="0"/>
              <w:tabs>
                <w:tab w:val="left" w:pos="601"/>
                <w:tab w:val="left" w:pos="3153"/>
              </w:tabs>
            </w:pPr>
          </w:p>
        </w:tc>
      </w:tr>
      <w:tr w:rsidR="00614D2D" w:rsidTr="00614D2D">
        <w:trPr>
          <w:jc w:val="center"/>
        </w:trPr>
        <w:tc>
          <w:tcPr>
            <w:tcW w:w="992"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Logical Record Number</w:t>
            </w:r>
          </w:p>
        </w:tc>
        <w:tc>
          <w:tcPr>
            <w:tcW w:w="2977"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Description</w:t>
            </w:r>
          </w:p>
        </w:tc>
        <w:tc>
          <w:tcPr>
            <w:tcW w:w="2977"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Default Value</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M/O</w:t>
            </w:r>
          </w:p>
        </w:tc>
        <w:tc>
          <w:tcPr>
            <w:tcW w:w="992"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Length</w:t>
            </w:r>
          </w:p>
        </w:tc>
      </w:tr>
      <w:tr w:rsidR="00614D2D" w:rsidTr="00614D2D">
        <w:trPr>
          <w:jc w:val="center"/>
        </w:trPr>
        <w:tc>
          <w:tcPr>
            <w:tcW w:w="992"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1</w:t>
            </w:r>
          </w:p>
        </w:tc>
        <w:tc>
          <w:tcPr>
            <w:tcW w:w="2977"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 - Record 1</w:t>
            </w:r>
          </w:p>
        </w:tc>
        <w:tc>
          <w:tcPr>
            <w:tcW w:w="2977"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FF FF FF FF</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992"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4 bytes</w:t>
            </w:r>
          </w:p>
        </w:tc>
      </w:tr>
      <w:tr w:rsidR="00614D2D" w:rsidTr="00614D2D">
        <w:trPr>
          <w:jc w:val="center"/>
        </w:trPr>
        <w:tc>
          <w:tcPr>
            <w:tcW w:w="992"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2</w:t>
            </w:r>
          </w:p>
        </w:tc>
        <w:tc>
          <w:tcPr>
            <w:tcW w:w="2977"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 - Record 2</w:t>
            </w:r>
          </w:p>
        </w:tc>
        <w:tc>
          <w:tcPr>
            <w:tcW w:w="2977"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FF FF FF FF</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992"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4 bytes</w:t>
            </w:r>
          </w:p>
        </w:tc>
      </w:tr>
    </w:tbl>
    <w:p w:rsidR="00614D2D" w:rsidRDefault="00614D2D" w:rsidP="00614D2D"/>
    <w:p w:rsidR="00614D2D" w:rsidRDefault="00614D2D" w:rsidP="00614D2D">
      <w:pPr>
        <w:pStyle w:val="Heading2"/>
        <w:keepNext w:val="0"/>
        <w:keepLines w:val="0"/>
      </w:pPr>
      <w:bookmarkStart w:id="861" w:name="_Toc51826929"/>
      <w:bookmarkStart w:id="862" w:name="_Toc117070610"/>
      <w:bookmarkStart w:id="863" w:name="_Toc51828372"/>
      <w:r>
        <w:t>C.2.13</w:t>
      </w:r>
      <w:r>
        <w:tab/>
        <w:t>EF</w:t>
      </w:r>
      <w:r>
        <w:rPr>
          <w:vertAlign w:val="subscript"/>
        </w:rPr>
        <w:t>LARU</w:t>
      </w:r>
      <w:r>
        <w:t xml:space="preserve"> (Linear Fixed Always Read and Update)</w:t>
      </w:r>
      <w:bookmarkEnd w:id="861"/>
      <w:bookmarkEnd w:id="862"/>
      <w:bookmarkEnd w:id="863"/>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992"/>
        <w:gridCol w:w="2551"/>
        <w:gridCol w:w="426"/>
        <w:gridCol w:w="567"/>
        <w:gridCol w:w="2268"/>
        <w:gridCol w:w="142"/>
        <w:gridCol w:w="567"/>
        <w:gridCol w:w="992"/>
      </w:tblGrid>
      <w:tr w:rsidR="00614D2D" w:rsidTr="00614D2D">
        <w:trPr>
          <w:jc w:val="center"/>
        </w:trPr>
        <w:tc>
          <w:tcPr>
            <w:tcW w:w="3543"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Identifier: '6F0C'</w:t>
            </w:r>
          </w:p>
        </w:tc>
        <w:tc>
          <w:tcPr>
            <w:tcW w:w="3261"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Structure: linear fixed</w:t>
            </w:r>
          </w:p>
        </w:tc>
        <w:tc>
          <w:tcPr>
            <w:tcW w:w="1701"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Mandatory</w:t>
            </w:r>
          </w:p>
        </w:tc>
      </w:tr>
      <w:tr w:rsidR="00614D2D" w:rsidTr="00614D2D">
        <w:trPr>
          <w:jc w:val="center"/>
        </w:trPr>
        <w:tc>
          <w:tcPr>
            <w:tcW w:w="4536"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Record length: 4 bytes</w:t>
            </w:r>
          </w:p>
        </w:tc>
        <w:tc>
          <w:tcPr>
            <w:tcW w:w="3969"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Update activity: low</w:t>
            </w:r>
          </w:p>
        </w:tc>
      </w:tr>
      <w:tr w:rsidR="00614D2D" w:rsidTr="00614D2D">
        <w:trPr>
          <w:jc w:val="center"/>
        </w:trPr>
        <w:tc>
          <w:tcPr>
            <w:tcW w:w="8505" w:type="dxa"/>
            <w:gridSpan w:val="8"/>
            <w:tcBorders>
              <w:top w:val="single" w:sz="6" w:space="0" w:color="auto"/>
              <w:left w:val="single" w:sz="6" w:space="0" w:color="auto"/>
              <w:bottom w:val="single" w:sz="6" w:space="0" w:color="auto"/>
              <w:right w:val="single" w:sz="6" w:space="0" w:color="auto"/>
            </w:tcBorders>
          </w:tcPr>
          <w:p w:rsidR="00614D2D" w:rsidRDefault="00614D2D">
            <w:pPr>
              <w:pStyle w:val="TAC"/>
              <w:keepNext w:val="0"/>
              <w:keepLines w:val="0"/>
              <w:tabs>
                <w:tab w:val="left" w:pos="601"/>
                <w:tab w:val="left" w:pos="3153"/>
              </w:tabs>
              <w:spacing w:before="120"/>
            </w:pPr>
            <w:r>
              <w:t>Access Conditions:</w:t>
            </w:r>
          </w:p>
          <w:p w:rsidR="00614D2D" w:rsidRDefault="00614D2D">
            <w:pPr>
              <w:pStyle w:val="TAC"/>
              <w:keepNext w:val="0"/>
              <w:keepLines w:val="0"/>
              <w:tabs>
                <w:tab w:val="left" w:pos="601"/>
                <w:tab w:val="left" w:pos="3153"/>
              </w:tabs>
            </w:pPr>
            <w:r>
              <w:tab/>
              <w:t>READ</w:t>
            </w:r>
            <w:r>
              <w:tab/>
              <w:t>ALWAYS</w:t>
            </w:r>
          </w:p>
          <w:p w:rsidR="00614D2D" w:rsidRDefault="00614D2D">
            <w:pPr>
              <w:pStyle w:val="TAC"/>
              <w:keepNext w:val="0"/>
              <w:keepLines w:val="0"/>
              <w:tabs>
                <w:tab w:val="left" w:pos="601"/>
                <w:tab w:val="left" w:pos="3153"/>
              </w:tabs>
            </w:pPr>
            <w:r>
              <w:tab/>
              <w:t>UPDATE</w:t>
            </w:r>
            <w:r>
              <w:tab/>
              <w:t>ALWAYS</w:t>
            </w:r>
          </w:p>
          <w:p w:rsidR="00614D2D" w:rsidRDefault="00614D2D">
            <w:pPr>
              <w:pStyle w:val="TAC"/>
              <w:keepNext w:val="0"/>
              <w:keepLines w:val="0"/>
              <w:tabs>
                <w:tab w:val="left" w:pos="601"/>
                <w:tab w:val="left" w:pos="3153"/>
              </w:tabs>
            </w:pPr>
            <w:r>
              <w:tab/>
              <w:t>INVALIDATE</w:t>
            </w:r>
            <w:r>
              <w:tab/>
              <w:t>ALWAYS</w:t>
            </w:r>
          </w:p>
          <w:p w:rsidR="00614D2D" w:rsidRDefault="00614D2D">
            <w:pPr>
              <w:pStyle w:val="TAC"/>
              <w:keepNext w:val="0"/>
              <w:keepLines w:val="0"/>
              <w:tabs>
                <w:tab w:val="left" w:pos="601"/>
                <w:tab w:val="left" w:pos="3153"/>
              </w:tabs>
            </w:pPr>
            <w:r>
              <w:tab/>
              <w:t>REHABILITATE</w:t>
            </w:r>
            <w:r>
              <w:tab/>
              <w:t>ALWAYS</w:t>
            </w:r>
          </w:p>
          <w:p w:rsidR="00614D2D" w:rsidRDefault="00614D2D">
            <w:pPr>
              <w:pStyle w:val="TAC"/>
              <w:keepNext w:val="0"/>
              <w:keepLines w:val="0"/>
              <w:tabs>
                <w:tab w:val="left" w:pos="601"/>
                <w:tab w:val="left" w:pos="3153"/>
              </w:tabs>
            </w:pPr>
          </w:p>
        </w:tc>
      </w:tr>
      <w:tr w:rsidR="00614D2D" w:rsidTr="00614D2D">
        <w:trPr>
          <w:jc w:val="center"/>
        </w:trPr>
        <w:tc>
          <w:tcPr>
            <w:tcW w:w="992"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Logical Record Number</w:t>
            </w:r>
          </w:p>
        </w:tc>
        <w:tc>
          <w:tcPr>
            <w:tcW w:w="2977"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Description</w:t>
            </w:r>
          </w:p>
        </w:tc>
        <w:tc>
          <w:tcPr>
            <w:tcW w:w="2977"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Default Value</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M/O</w:t>
            </w:r>
          </w:p>
        </w:tc>
        <w:tc>
          <w:tcPr>
            <w:tcW w:w="992"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Length</w:t>
            </w:r>
          </w:p>
        </w:tc>
      </w:tr>
      <w:tr w:rsidR="00614D2D" w:rsidTr="00614D2D">
        <w:trPr>
          <w:jc w:val="center"/>
        </w:trPr>
        <w:tc>
          <w:tcPr>
            <w:tcW w:w="992"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1</w:t>
            </w:r>
          </w:p>
        </w:tc>
        <w:tc>
          <w:tcPr>
            <w:tcW w:w="2977"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 - Record 1</w:t>
            </w:r>
          </w:p>
        </w:tc>
        <w:tc>
          <w:tcPr>
            <w:tcW w:w="2977"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55 55 55 55</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992"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4 bytes</w:t>
            </w:r>
          </w:p>
        </w:tc>
      </w:tr>
      <w:tr w:rsidR="00614D2D" w:rsidTr="00614D2D">
        <w:trPr>
          <w:jc w:val="center"/>
        </w:trPr>
        <w:tc>
          <w:tcPr>
            <w:tcW w:w="992"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2</w:t>
            </w:r>
          </w:p>
        </w:tc>
        <w:tc>
          <w:tcPr>
            <w:tcW w:w="2977"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 - Record 2</w:t>
            </w:r>
          </w:p>
        </w:tc>
        <w:tc>
          <w:tcPr>
            <w:tcW w:w="2977"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 xml:space="preserve">AA AA AA AA </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992"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4 bytes</w:t>
            </w:r>
          </w:p>
        </w:tc>
      </w:tr>
    </w:tbl>
    <w:p w:rsidR="00614D2D" w:rsidRDefault="00614D2D" w:rsidP="00614D2D"/>
    <w:p w:rsidR="00614D2D" w:rsidRDefault="00614D2D" w:rsidP="00614D2D">
      <w:pPr>
        <w:pStyle w:val="Heading2"/>
      </w:pPr>
      <w:bookmarkStart w:id="864" w:name="_Toc51826930"/>
      <w:bookmarkStart w:id="865" w:name="_Toc117070611"/>
      <w:bookmarkStart w:id="866" w:name="_Toc51828373"/>
      <w:r>
        <w:t>C.2.14</w:t>
      </w:r>
      <w:r>
        <w:tab/>
        <w:t>EF</w:t>
      </w:r>
      <w:r>
        <w:rPr>
          <w:vertAlign w:val="subscript"/>
        </w:rPr>
        <w:t>CINA</w:t>
      </w:r>
      <w:r>
        <w:t xml:space="preserve"> (Cyclic Increase Not Allowed)</w:t>
      </w:r>
      <w:bookmarkEnd w:id="864"/>
      <w:bookmarkEnd w:id="865"/>
      <w:bookmarkEnd w:id="86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842"/>
        <w:gridCol w:w="638"/>
        <w:gridCol w:w="355"/>
        <w:gridCol w:w="2268"/>
        <w:gridCol w:w="142"/>
        <w:gridCol w:w="567"/>
        <w:gridCol w:w="849"/>
      </w:tblGrid>
      <w:tr w:rsidR="00614D2D" w:rsidTr="00614D2D">
        <w:trPr>
          <w:jc w:val="center"/>
        </w:trPr>
        <w:tc>
          <w:tcPr>
            <w:tcW w:w="3543"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rPr>
                <w:lang w:val="fr-FR"/>
              </w:rPr>
            </w:pPr>
            <w:r>
              <w:rPr>
                <w:lang w:val="fr-FR"/>
              </w:rPr>
              <w:t>Identifier: '6F0D'</w:t>
            </w:r>
          </w:p>
        </w:tc>
        <w:tc>
          <w:tcPr>
            <w:tcW w:w="3261"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rPr>
                <w:lang w:val="fr-FR"/>
              </w:rPr>
            </w:pPr>
            <w:r>
              <w:rPr>
                <w:lang w:val="fr-FR"/>
              </w:rPr>
              <w:t>Structure: cyclic</w:t>
            </w:r>
          </w:p>
        </w:tc>
        <w:tc>
          <w:tcPr>
            <w:tcW w:w="1558"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pPr>
            <w:r>
              <w:t>Mandatory</w:t>
            </w:r>
          </w:p>
        </w:tc>
      </w:tr>
      <w:tr w:rsidR="00614D2D" w:rsidTr="00614D2D">
        <w:trPr>
          <w:jc w:val="center"/>
        </w:trPr>
        <w:tc>
          <w:tcPr>
            <w:tcW w:w="4536"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pPr>
            <w:r>
              <w:t>Record length: 3 bytes</w:t>
            </w:r>
          </w:p>
        </w:tc>
        <w:tc>
          <w:tcPr>
            <w:tcW w:w="3826"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pPr>
            <w:r>
              <w:t>Update activity: high</w:t>
            </w:r>
          </w:p>
        </w:tc>
      </w:tr>
      <w:tr w:rsidR="00614D2D" w:rsidTr="00614D2D">
        <w:trPr>
          <w:jc w:val="center"/>
        </w:trPr>
        <w:tc>
          <w:tcPr>
            <w:tcW w:w="8362" w:type="dxa"/>
            <w:gridSpan w:val="8"/>
            <w:tcBorders>
              <w:top w:val="single" w:sz="6" w:space="0" w:color="auto"/>
              <w:left w:val="single" w:sz="6" w:space="0" w:color="auto"/>
              <w:bottom w:val="single" w:sz="6" w:space="0" w:color="auto"/>
              <w:right w:val="single" w:sz="6" w:space="0" w:color="auto"/>
            </w:tcBorders>
          </w:tcPr>
          <w:p w:rsidR="00614D2D" w:rsidRDefault="00614D2D">
            <w:pPr>
              <w:pStyle w:val="TAC"/>
              <w:tabs>
                <w:tab w:val="left" w:pos="601"/>
                <w:tab w:val="left" w:pos="3153"/>
              </w:tabs>
              <w:spacing w:before="120"/>
            </w:pPr>
            <w:r>
              <w:t>Access Conditions:</w:t>
            </w:r>
          </w:p>
          <w:p w:rsidR="00614D2D" w:rsidRDefault="00614D2D">
            <w:pPr>
              <w:pStyle w:val="TAC"/>
              <w:tabs>
                <w:tab w:val="left" w:pos="601"/>
                <w:tab w:val="left" w:pos="3153"/>
              </w:tabs>
            </w:pPr>
            <w:r>
              <w:tab/>
              <w:t>READ</w:t>
            </w:r>
            <w:r>
              <w:tab/>
              <w:t>ALWAYS</w:t>
            </w:r>
          </w:p>
          <w:p w:rsidR="00614D2D" w:rsidRDefault="00614D2D">
            <w:pPr>
              <w:pStyle w:val="TAC"/>
              <w:tabs>
                <w:tab w:val="left" w:pos="601"/>
                <w:tab w:val="left" w:pos="3153"/>
              </w:tabs>
            </w:pPr>
            <w:r>
              <w:tab/>
              <w:t>UPDATE</w:t>
            </w:r>
            <w:r>
              <w:tab/>
              <w:t>ALWAYS</w:t>
            </w:r>
          </w:p>
          <w:p w:rsidR="00614D2D" w:rsidRDefault="00614D2D">
            <w:pPr>
              <w:pStyle w:val="TAC"/>
              <w:tabs>
                <w:tab w:val="left" w:pos="601"/>
                <w:tab w:val="left" w:pos="3153"/>
              </w:tabs>
            </w:pPr>
            <w:r>
              <w:tab/>
              <w:t>INCREASE</w:t>
            </w:r>
            <w:r w:rsidR="00A1704F">
              <w:tab/>
            </w:r>
            <w:r>
              <w:t>ALWAYS (see note)</w:t>
            </w:r>
          </w:p>
          <w:p w:rsidR="00614D2D" w:rsidRDefault="00614D2D">
            <w:pPr>
              <w:pStyle w:val="TAC"/>
              <w:tabs>
                <w:tab w:val="left" w:pos="601"/>
                <w:tab w:val="left" w:pos="3153"/>
              </w:tabs>
            </w:pPr>
            <w:r>
              <w:tab/>
              <w:t>INVALIDATE</w:t>
            </w:r>
            <w:r>
              <w:tab/>
              <w:t>ALWAYS</w:t>
            </w:r>
          </w:p>
          <w:p w:rsidR="00614D2D" w:rsidRDefault="00614D2D">
            <w:pPr>
              <w:pStyle w:val="TAC"/>
              <w:tabs>
                <w:tab w:val="left" w:pos="601"/>
                <w:tab w:val="left" w:pos="3153"/>
              </w:tabs>
            </w:pPr>
            <w:r>
              <w:tab/>
              <w:t>REHABILITATE</w:t>
            </w:r>
            <w:r>
              <w:tab/>
              <w:t>ALWAYS</w:t>
            </w:r>
          </w:p>
          <w:p w:rsidR="00614D2D" w:rsidRDefault="00614D2D">
            <w:pPr>
              <w:pStyle w:val="TAC"/>
              <w:tabs>
                <w:tab w:val="left" w:pos="601"/>
                <w:tab w:val="left" w:pos="3153"/>
              </w:tabs>
            </w:pPr>
          </w:p>
        </w:tc>
      </w:tr>
      <w:tr w:rsidR="00614D2D" w:rsidTr="00614D2D">
        <w:trPr>
          <w:jc w:val="center"/>
        </w:trPr>
        <w:tc>
          <w:tcPr>
            <w:tcW w:w="1701"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Logical Record Number</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Description</w:t>
            </w:r>
          </w:p>
        </w:tc>
        <w:tc>
          <w:tcPr>
            <w:tcW w:w="2765"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Default Value</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M/O</w:t>
            </w:r>
          </w:p>
        </w:tc>
        <w:tc>
          <w:tcPr>
            <w:tcW w:w="849"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Length</w:t>
            </w:r>
          </w:p>
        </w:tc>
      </w:tr>
      <w:tr w:rsidR="00614D2D" w:rsidTr="00614D2D">
        <w:trPr>
          <w:jc w:val="center"/>
        </w:trPr>
        <w:tc>
          <w:tcPr>
            <w:tcW w:w="1701"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1</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w:t>
            </w:r>
          </w:p>
        </w:tc>
        <w:tc>
          <w:tcPr>
            <w:tcW w:w="2765"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00 00 00</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849"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3 bytes</w:t>
            </w:r>
          </w:p>
        </w:tc>
      </w:tr>
      <w:tr w:rsidR="00614D2D" w:rsidTr="00614D2D">
        <w:trPr>
          <w:jc w:val="center"/>
        </w:trPr>
        <w:tc>
          <w:tcPr>
            <w:tcW w:w="1701"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2</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w:t>
            </w:r>
          </w:p>
        </w:tc>
        <w:tc>
          <w:tcPr>
            <w:tcW w:w="2765"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00 00 00</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849"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3 bytes</w:t>
            </w:r>
          </w:p>
        </w:tc>
      </w:tr>
      <w:tr w:rsidR="00614D2D" w:rsidTr="00614D2D">
        <w:trPr>
          <w:cantSplit/>
          <w:jc w:val="center"/>
        </w:trPr>
        <w:tc>
          <w:tcPr>
            <w:tcW w:w="8362" w:type="dxa"/>
            <w:gridSpan w:val="8"/>
            <w:tcBorders>
              <w:top w:val="single" w:sz="6" w:space="0" w:color="auto"/>
              <w:left w:val="single" w:sz="6" w:space="0" w:color="auto"/>
              <w:bottom w:val="single" w:sz="6" w:space="0" w:color="auto"/>
              <w:right w:val="single" w:sz="6" w:space="0" w:color="auto"/>
            </w:tcBorders>
            <w:hideMark/>
          </w:tcPr>
          <w:p w:rsidR="00614D2D" w:rsidRDefault="00614D2D">
            <w:pPr>
              <w:pStyle w:val="TAN"/>
              <w:keepNext w:val="0"/>
              <w:keepLines w:val="0"/>
            </w:pPr>
            <w:r>
              <w:t>NOTE:</w:t>
            </w:r>
            <w:r>
              <w:tab/>
              <w:t>This file will be personalized in a way such that increase is not allowed, as indicated by the FCI byte 8, bit 7 (3GPP TS 51.011 [3]: FCI structure of an EF returned by the SELECT command)</w:t>
            </w:r>
          </w:p>
        </w:tc>
      </w:tr>
    </w:tbl>
    <w:p w:rsidR="00614D2D" w:rsidRDefault="00614D2D" w:rsidP="00614D2D"/>
    <w:p w:rsidR="00614D2D" w:rsidRDefault="00614D2D" w:rsidP="00614D2D">
      <w:pPr>
        <w:pStyle w:val="Heading2"/>
        <w:keepNext w:val="0"/>
        <w:keepLines w:val="0"/>
      </w:pPr>
      <w:bookmarkStart w:id="867" w:name="_Toc51826931"/>
      <w:bookmarkStart w:id="868" w:name="_Toc117070612"/>
      <w:bookmarkStart w:id="869" w:name="_Toc51828374"/>
      <w:r>
        <w:t>C.2.15</w:t>
      </w:r>
      <w:r>
        <w:tab/>
        <w:t>EF</w:t>
      </w:r>
      <w:r>
        <w:rPr>
          <w:vertAlign w:val="subscript"/>
        </w:rPr>
        <w:t>TRAC</w:t>
      </w:r>
      <w:r>
        <w:t xml:space="preserve"> (Transparent Read Access Condition CHV2)</w:t>
      </w:r>
      <w:bookmarkEnd w:id="867"/>
      <w:bookmarkEnd w:id="868"/>
      <w:bookmarkEnd w:id="869"/>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842"/>
        <w:gridCol w:w="638"/>
        <w:gridCol w:w="355"/>
        <w:gridCol w:w="2268"/>
        <w:gridCol w:w="142"/>
        <w:gridCol w:w="567"/>
        <w:gridCol w:w="849"/>
      </w:tblGrid>
      <w:tr w:rsidR="00614D2D" w:rsidTr="00614D2D">
        <w:trPr>
          <w:jc w:val="center"/>
        </w:trPr>
        <w:tc>
          <w:tcPr>
            <w:tcW w:w="3543"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rPr>
                <w:lang w:val="fr-FR"/>
              </w:rPr>
            </w:pPr>
            <w:r>
              <w:rPr>
                <w:lang w:val="fr-FR"/>
              </w:rPr>
              <w:t>Identifier: '6F0E'</w:t>
            </w:r>
          </w:p>
        </w:tc>
        <w:tc>
          <w:tcPr>
            <w:tcW w:w="3261"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rPr>
                <w:lang w:val="fr-FR"/>
              </w:rPr>
            </w:pPr>
            <w:r>
              <w:rPr>
                <w:lang w:val="fr-FR"/>
              </w:rPr>
              <w:t>Structure: transparent</w:t>
            </w:r>
          </w:p>
        </w:tc>
        <w:tc>
          <w:tcPr>
            <w:tcW w:w="1558"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Mandatory</w:t>
            </w:r>
          </w:p>
        </w:tc>
      </w:tr>
      <w:tr w:rsidR="00614D2D" w:rsidTr="00614D2D">
        <w:trPr>
          <w:jc w:val="center"/>
        </w:trPr>
        <w:tc>
          <w:tcPr>
            <w:tcW w:w="4536"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Record length: 3 bytes</w:t>
            </w:r>
          </w:p>
        </w:tc>
        <w:tc>
          <w:tcPr>
            <w:tcW w:w="3826"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Update activity: low</w:t>
            </w:r>
          </w:p>
        </w:tc>
      </w:tr>
      <w:tr w:rsidR="00614D2D" w:rsidTr="00614D2D">
        <w:trPr>
          <w:jc w:val="center"/>
        </w:trPr>
        <w:tc>
          <w:tcPr>
            <w:tcW w:w="8362" w:type="dxa"/>
            <w:gridSpan w:val="8"/>
            <w:tcBorders>
              <w:top w:val="single" w:sz="6" w:space="0" w:color="auto"/>
              <w:left w:val="single" w:sz="6" w:space="0" w:color="auto"/>
              <w:bottom w:val="single" w:sz="6" w:space="0" w:color="auto"/>
              <w:right w:val="single" w:sz="6" w:space="0" w:color="auto"/>
            </w:tcBorders>
          </w:tcPr>
          <w:p w:rsidR="00614D2D" w:rsidRDefault="00614D2D">
            <w:pPr>
              <w:pStyle w:val="TAC"/>
              <w:keepNext w:val="0"/>
              <w:keepLines w:val="0"/>
              <w:tabs>
                <w:tab w:val="left" w:pos="601"/>
                <w:tab w:val="left" w:pos="3153"/>
              </w:tabs>
              <w:spacing w:before="120"/>
            </w:pPr>
            <w:r>
              <w:t>Access Conditions:</w:t>
            </w:r>
          </w:p>
          <w:p w:rsidR="00614D2D" w:rsidRDefault="00614D2D">
            <w:pPr>
              <w:pStyle w:val="TAC"/>
              <w:keepNext w:val="0"/>
              <w:keepLines w:val="0"/>
              <w:tabs>
                <w:tab w:val="left" w:pos="601"/>
                <w:tab w:val="left" w:pos="3153"/>
              </w:tabs>
            </w:pPr>
            <w:r>
              <w:tab/>
              <w:t>READ</w:t>
            </w:r>
            <w:r>
              <w:tab/>
              <w:t>CHV2</w:t>
            </w:r>
          </w:p>
          <w:p w:rsidR="00614D2D" w:rsidRDefault="00614D2D">
            <w:pPr>
              <w:pStyle w:val="TAC"/>
              <w:keepNext w:val="0"/>
              <w:keepLines w:val="0"/>
              <w:tabs>
                <w:tab w:val="left" w:pos="601"/>
                <w:tab w:val="left" w:pos="3153"/>
              </w:tabs>
            </w:pPr>
            <w:r>
              <w:tab/>
              <w:t>UPDATE</w:t>
            </w:r>
            <w:r>
              <w:tab/>
              <w:t>ALWAYS</w:t>
            </w:r>
          </w:p>
          <w:p w:rsidR="00614D2D" w:rsidRDefault="00614D2D">
            <w:pPr>
              <w:pStyle w:val="TAC"/>
              <w:keepNext w:val="0"/>
              <w:keepLines w:val="0"/>
              <w:tabs>
                <w:tab w:val="left" w:pos="601"/>
                <w:tab w:val="left" w:pos="3153"/>
              </w:tabs>
            </w:pPr>
            <w:r>
              <w:tab/>
              <w:t>INCREASE</w:t>
            </w:r>
            <w:r>
              <w:tab/>
              <w:t>ALWAYS</w:t>
            </w:r>
          </w:p>
          <w:p w:rsidR="00614D2D" w:rsidRDefault="00614D2D">
            <w:pPr>
              <w:pStyle w:val="TAC"/>
              <w:keepNext w:val="0"/>
              <w:keepLines w:val="0"/>
              <w:tabs>
                <w:tab w:val="left" w:pos="601"/>
                <w:tab w:val="left" w:pos="3153"/>
              </w:tabs>
            </w:pPr>
            <w:r>
              <w:tab/>
              <w:t>INVALIDATE</w:t>
            </w:r>
            <w:r>
              <w:tab/>
              <w:t>ALWAYS</w:t>
            </w:r>
          </w:p>
          <w:p w:rsidR="00614D2D" w:rsidRDefault="00614D2D">
            <w:pPr>
              <w:pStyle w:val="TAC"/>
              <w:keepNext w:val="0"/>
              <w:keepLines w:val="0"/>
              <w:tabs>
                <w:tab w:val="left" w:pos="601"/>
                <w:tab w:val="left" w:pos="3153"/>
              </w:tabs>
            </w:pPr>
            <w:r>
              <w:tab/>
              <w:t>REHABILITATE</w:t>
            </w:r>
            <w:r>
              <w:tab/>
              <w:t>ALWAYS</w:t>
            </w:r>
          </w:p>
          <w:p w:rsidR="00614D2D" w:rsidRDefault="00614D2D">
            <w:pPr>
              <w:pStyle w:val="TAC"/>
              <w:keepNext w:val="0"/>
              <w:keepLines w:val="0"/>
              <w:tabs>
                <w:tab w:val="left" w:pos="601"/>
                <w:tab w:val="left" w:pos="3153"/>
              </w:tabs>
            </w:pPr>
          </w:p>
        </w:tc>
      </w:tr>
      <w:tr w:rsidR="00614D2D" w:rsidTr="00614D2D">
        <w:trPr>
          <w:jc w:val="center"/>
        </w:trPr>
        <w:tc>
          <w:tcPr>
            <w:tcW w:w="1701"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Logical Record Number</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Description</w:t>
            </w:r>
          </w:p>
        </w:tc>
        <w:tc>
          <w:tcPr>
            <w:tcW w:w="2765"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Default Value</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M/O</w:t>
            </w:r>
          </w:p>
        </w:tc>
        <w:tc>
          <w:tcPr>
            <w:tcW w:w="849"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Length</w:t>
            </w:r>
          </w:p>
        </w:tc>
      </w:tr>
      <w:tr w:rsidR="00614D2D" w:rsidTr="00614D2D">
        <w:trPr>
          <w:jc w:val="center"/>
        </w:trPr>
        <w:tc>
          <w:tcPr>
            <w:tcW w:w="1701"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1</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w:t>
            </w:r>
          </w:p>
        </w:tc>
        <w:tc>
          <w:tcPr>
            <w:tcW w:w="2765"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00 00 00</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849"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3 bytes</w:t>
            </w:r>
          </w:p>
        </w:tc>
      </w:tr>
    </w:tbl>
    <w:p w:rsidR="00614D2D" w:rsidRDefault="00614D2D" w:rsidP="00614D2D"/>
    <w:p w:rsidR="00614D2D" w:rsidRDefault="00614D2D" w:rsidP="00614D2D">
      <w:pPr>
        <w:pStyle w:val="Heading2"/>
        <w:keepNext w:val="0"/>
        <w:keepLines w:val="0"/>
      </w:pPr>
      <w:bookmarkStart w:id="870" w:name="_Toc51826932"/>
      <w:bookmarkStart w:id="871" w:name="_Toc117070613"/>
      <w:bookmarkStart w:id="872" w:name="_Toc51828375"/>
      <w:r>
        <w:t>C.2.16</w:t>
      </w:r>
      <w:r>
        <w:tab/>
        <w:t>EF</w:t>
      </w:r>
      <w:r>
        <w:rPr>
          <w:vertAlign w:val="subscript"/>
        </w:rPr>
        <w:t>TIAC</w:t>
      </w:r>
      <w:r>
        <w:t xml:space="preserve"> (Transparent Invalidate Access Condition CHV1)</w:t>
      </w:r>
      <w:bookmarkEnd w:id="870"/>
      <w:bookmarkEnd w:id="871"/>
      <w:bookmarkEnd w:id="87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842"/>
        <w:gridCol w:w="638"/>
        <w:gridCol w:w="355"/>
        <w:gridCol w:w="2268"/>
        <w:gridCol w:w="142"/>
        <w:gridCol w:w="567"/>
        <w:gridCol w:w="849"/>
      </w:tblGrid>
      <w:tr w:rsidR="00614D2D" w:rsidTr="00614D2D">
        <w:trPr>
          <w:jc w:val="center"/>
        </w:trPr>
        <w:tc>
          <w:tcPr>
            <w:tcW w:w="3543"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Identifier: '6F0F'</w:t>
            </w:r>
          </w:p>
        </w:tc>
        <w:tc>
          <w:tcPr>
            <w:tcW w:w="3261"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Structure: transparent</w:t>
            </w:r>
          </w:p>
        </w:tc>
        <w:tc>
          <w:tcPr>
            <w:tcW w:w="1558"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Mandatory</w:t>
            </w:r>
          </w:p>
        </w:tc>
      </w:tr>
      <w:tr w:rsidR="00614D2D" w:rsidTr="00614D2D">
        <w:trPr>
          <w:jc w:val="center"/>
        </w:trPr>
        <w:tc>
          <w:tcPr>
            <w:tcW w:w="4536"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Record length: 3 bytes</w:t>
            </w:r>
          </w:p>
        </w:tc>
        <w:tc>
          <w:tcPr>
            <w:tcW w:w="3826"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Update activity: low</w:t>
            </w:r>
          </w:p>
        </w:tc>
      </w:tr>
      <w:tr w:rsidR="00614D2D" w:rsidTr="00614D2D">
        <w:trPr>
          <w:jc w:val="center"/>
        </w:trPr>
        <w:tc>
          <w:tcPr>
            <w:tcW w:w="8362" w:type="dxa"/>
            <w:gridSpan w:val="8"/>
            <w:tcBorders>
              <w:top w:val="single" w:sz="6" w:space="0" w:color="auto"/>
              <w:left w:val="single" w:sz="6" w:space="0" w:color="auto"/>
              <w:bottom w:val="single" w:sz="6" w:space="0" w:color="auto"/>
              <w:right w:val="single" w:sz="6" w:space="0" w:color="auto"/>
            </w:tcBorders>
          </w:tcPr>
          <w:p w:rsidR="00614D2D" w:rsidRDefault="00614D2D">
            <w:pPr>
              <w:pStyle w:val="TAC"/>
              <w:keepNext w:val="0"/>
              <w:keepLines w:val="0"/>
              <w:tabs>
                <w:tab w:val="left" w:pos="601"/>
                <w:tab w:val="left" w:pos="3153"/>
              </w:tabs>
              <w:spacing w:before="120"/>
            </w:pPr>
            <w:r>
              <w:t>Access Conditions:</w:t>
            </w:r>
          </w:p>
          <w:p w:rsidR="00614D2D" w:rsidRDefault="00614D2D">
            <w:pPr>
              <w:pStyle w:val="TAC"/>
              <w:keepNext w:val="0"/>
              <w:keepLines w:val="0"/>
              <w:tabs>
                <w:tab w:val="left" w:pos="601"/>
                <w:tab w:val="left" w:pos="3153"/>
              </w:tabs>
            </w:pPr>
            <w:r>
              <w:tab/>
              <w:t>READ</w:t>
            </w:r>
            <w:r>
              <w:tab/>
              <w:t>ALWAYS</w:t>
            </w:r>
          </w:p>
          <w:p w:rsidR="00614D2D" w:rsidRDefault="00614D2D">
            <w:pPr>
              <w:pStyle w:val="TAC"/>
              <w:keepNext w:val="0"/>
              <w:keepLines w:val="0"/>
              <w:tabs>
                <w:tab w:val="left" w:pos="601"/>
                <w:tab w:val="left" w:pos="3153"/>
              </w:tabs>
            </w:pPr>
            <w:r>
              <w:tab/>
              <w:t>UPDATE</w:t>
            </w:r>
            <w:r>
              <w:tab/>
              <w:t>ALWAYS</w:t>
            </w:r>
          </w:p>
          <w:p w:rsidR="00614D2D" w:rsidRDefault="00614D2D">
            <w:pPr>
              <w:pStyle w:val="TAC"/>
              <w:keepNext w:val="0"/>
              <w:keepLines w:val="0"/>
              <w:tabs>
                <w:tab w:val="left" w:pos="601"/>
                <w:tab w:val="left" w:pos="3153"/>
              </w:tabs>
            </w:pPr>
            <w:r>
              <w:tab/>
              <w:t>INCREASE</w:t>
            </w:r>
            <w:r>
              <w:tab/>
              <w:t>ALWAYS</w:t>
            </w:r>
          </w:p>
          <w:p w:rsidR="00614D2D" w:rsidRDefault="00614D2D">
            <w:pPr>
              <w:pStyle w:val="TAC"/>
              <w:keepNext w:val="0"/>
              <w:keepLines w:val="0"/>
              <w:tabs>
                <w:tab w:val="left" w:pos="601"/>
                <w:tab w:val="left" w:pos="3153"/>
              </w:tabs>
            </w:pPr>
            <w:r>
              <w:tab/>
              <w:t>INVALIDATE</w:t>
            </w:r>
            <w:r>
              <w:tab/>
              <w:t>CHV1</w:t>
            </w:r>
          </w:p>
          <w:p w:rsidR="00614D2D" w:rsidRDefault="00614D2D">
            <w:pPr>
              <w:pStyle w:val="TAC"/>
              <w:keepNext w:val="0"/>
              <w:keepLines w:val="0"/>
              <w:tabs>
                <w:tab w:val="left" w:pos="601"/>
                <w:tab w:val="left" w:pos="3153"/>
              </w:tabs>
            </w:pPr>
            <w:r>
              <w:tab/>
              <w:t>REHABILITATE</w:t>
            </w:r>
            <w:r>
              <w:tab/>
              <w:t>ALWAYS</w:t>
            </w:r>
          </w:p>
          <w:p w:rsidR="00614D2D" w:rsidRDefault="00614D2D">
            <w:pPr>
              <w:pStyle w:val="TAC"/>
              <w:keepNext w:val="0"/>
              <w:keepLines w:val="0"/>
              <w:tabs>
                <w:tab w:val="left" w:pos="601"/>
                <w:tab w:val="left" w:pos="3153"/>
              </w:tabs>
            </w:pPr>
          </w:p>
        </w:tc>
      </w:tr>
      <w:tr w:rsidR="00614D2D" w:rsidTr="00614D2D">
        <w:trPr>
          <w:jc w:val="center"/>
        </w:trPr>
        <w:tc>
          <w:tcPr>
            <w:tcW w:w="1701"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Logical Record Number</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Description</w:t>
            </w:r>
          </w:p>
        </w:tc>
        <w:tc>
          <w:tcPr>
            <w:tcW w:w="2765"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Default Value</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M/O</w:t>
            </w:r>
          </w:p>
        </w:tc>
        <w:tc>
          <w:tcPr>
            <w:tcW w:w="849"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Length</w:t>
            </w:r>
          </w:p>
        </w:tc>
      </w:tr>
      <w:tr w:rsidR="00614D2D" w:rsidTr="00614D2D">
        <w:trPr>
          <w:jc w:val="center"/>
        </w:trPr>
        <w:tc>
          <w:tcPr>
            <w:tcW w:w="1701"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1</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w:t>
            </w:r>
          </w:p>
        </w:tc>
        <w:tc>
          <w:tcPr>
            <w:tcW w:w="2765"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00 00 00</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849"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3 bytes</w:t>
            </w:r>
          </w:p>
        </w:tc>
      </w:tr>
    </w:tbl>
    <w:p w:rsidR="00614D2D" w:rsidRDefault="00614D2D" w:rsidP="00614D2D"/>
    <w:p w:rsidR="00614D2D" w:rsidRDefault="00614D2D" w:rsidP="00614D2D">
      <w:pPr>
        <w:pStyle w:val="Heading2"/>
      </w:pPr>
      <w:bookmarkStart w:id="873" w:name="_Toc51826933"/>
      <w:bookmarkStart w:id="874" w:name="_Toc117070614"/>
      <w:bookmarkStart w:id="875" w:name="_Toc51828376"/>
      <w:r>
        <w:t>C.2.17</w:t>
      </w:r>
      <w:r>
        <w:tab/>
        <w:t>EF</w:t>
      </w:r>
      <w:r>
        <w:rPr>
          <w:vertAlign w:val="subscript"/>
        </w:rPr>
        <w:t>CIAC</w:t>
      </w:r>
      <w:r>
        <w:t xml:space="preserve"> (Cyclic Increase Access Condition CHV2)</w:t>
      </w:r>
      <w:bookmarkEnd w:id="873"/>
      <w:bookmarkEnd w:id="874"/>
      <w:bookmarkEnd w:id="875"/>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842"/>
        <w:gridCol w:w="638"/>
        <w:gridCol w:w="355"/>
        <w:gridCol w:w="2268"/>
        <w:gridCol w:w="142"/>
        <w:gridCol w:w="567"/>
        <w:gridCol w:w="849"/>
      </w:tblGrid>
      <w:tr w:rsidR="00614D2D" w:rsidTr="00614D2D">
        <w:trPr>
          <w:jc w:val="center"/>
        </w:trPr>
        <w:tc>
          <w:tcPr>
            <w:tcW w:w="3543"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rPr>
                <w:lang w:val="fr-FR"/>
              </w:rPr>
            </w:pPr>
            <w:r>
              <w:rPr>
                <w:lang w:val="fr-FR"/>
              </w:rPr>
              <w:t>Identifier: '6F10'</w:t>
            </w:r>
          </w:p>
        </w:tc>
        <w:tc>
          <w:tcPr>
            <w:tcW w:w="3261"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rPr>
                <w:lang w:val="fr-FR"/>
              </w:rPr>
            </w:pPr>
            <w:r>
              <w:rPr>
                <w:lang w:val="fr-FR"/>
              </w:rPr>
              <w:t>Structure: cyclic</w:t>
            </w:r>
          </w:p>
        </w:tc>
        <w:tc>
          <w:tcPr>
            <w:tcW w:w="1558"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pPr>
            <w:r>
              <w:t>Mandatory</w:t>
            </w:r>
          </w:p>
        </w:tc>
      </w:tr>
      <w:tr w:rsidR="00614D2D" w:rsidTr="00614D2D">
        <w:trPr>
          <w:jc w:val="center"/>
        </w:trPr>
        <w:tc>
          <w:tcPr>
            <w:tcW w:w="4536"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pPr>
            <w:r>
              <w:t>Record length: 3 bytes</w:t>
            </w:r>
          </w:p>
        </w:tc>
        <w:tc>
          <w:tcPr>
            <w:tcW w:w="3826"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pPr>
            <w:r>
              <w:t>Update activity: low</w:t>
            </w:r>
          </w:p>
        </w:tc>
      </w:tr>
      <w:tr w:rsidR="00614D2D" w:rsidTr="00614D2D">
        <w:trPr>
          <w:jc w:val="center"/>
        </w:trPr>
        <w:tc>
          <w:tcPr>
            <w:tcW w:w="8362" w:type="dxa"/>
            <w:gridSpan w:val="8"/>
            <w:tcBorders>
              <w:top w:val="single" w:sz="6" w:space="0" w:color="auto"/>
              <w:left w:val="single" w:sz="6" w:space="0" w:color="auto"/>
              <w:bottom w:val="single" w:sz="6" w:space="0" w:color="auto"/>
              <w:right w:val="single" w:sz="6" w:space="0" w:color="auto"/>
            </w:tcBorders>
          </w:tcPr>
          <w:p w:rsidR="00614D2D" w:rsidRDefault="00614D2D">
            <w:pPr>
              <w:pStyle w:val="TAC"/>
              <w:tabs>
                <w:tab w:val="left" w:pos="601"/>
                <w:tab w:val="left" w:pos="3153"/>
              </w:tabs>
              <w:spacing w:before="120"/>
            </w:pPr>
            <w:r>
              <w:t>Access Conditions:</w:t>
            </w:r>
          </w:p>
          <w:p w:rsidR="00614D2D" w:rsidRDefault="00614D2D">
            <w:pPr>
              <w:pStyle w:val="TAC"/>
              <w:tabs>
                <w:tab w:val="left" w:pos="601"/>
                <w:tab w:val="left" w:pos="3153"/>
              </w:tabs>
            </w:pPr>
            <w:r>
              <w:tab/>
              <w:t>READ</w:t>
            </w:r>
            <w:r>
              <w:tab/>
              <w:t>ALWAYS</w:t>
            </w:r>
          </w:p>
          <w:p w:rsidR="00614D2D" w:rsidRDefault="00614D2D">
            <w:pPr>
              <w:pStyle w:val="TAC"/>
              <w:tabs>
                <w:tab w:val="left" w:pos="601"/>
                <w:tab w:val="left" w:pos="3153"/>
              </w:tabs>
            </w:pPr>
            <w:r>
              <w:tab/>
              <w:t>UPDATE</w:t>
            </w:r>
            <w:r>
              <w:tab/>
              <w:t>ALWAYS</w:t>
            </w:r>
          </w:p>
          <w:p w:rsidR="00614D2D" w:rsidRDefault="00614D2D">
            <w:pPr>
              <w:pStyle w:val="TAC"/>
              <w:tabs>
                <w:tab w:val="left" w:pos="601"/>
                <w:tab w:val="left" w:pos="3153"/>
              </w:tabs>
            </w:pPr>
            <w:r>
              <w:tab/>
              <w:t>INCREASE</w:t>
            </w:r>
            <w:r>
              <w:tab/>
              <w:t>CHV2</w:t>
            </w:r>
          </w:p>
          <w:p w:rsidR="00614D2D" w:rsidRDefault="00614D2D">
            <w:pPr>
              <w:pStyle w:val="TAC"/>
              <w:tabs>
                <w:tab w:val="left" w:pos="601"/>
                <w:tab w:val="left" w:pos="3153"/>
              </w:tabs>
            </w:pPr>
            <w:r>
              <w:tab/>
              <w:t>INVALIDATE</w:t>
            </w:r>
            <w:r>
              <w:tab/>
              <w:t>ALWAYS</w:t>
            </w:r>
          </w:p>
          <w:p w:rsidR="00614D2D" w:rsidRDefault="00614D2D">
            <w:pPr>
              <w:pStyle w:val="TAC"/>
              <w:tabs>
                <w:tab w:val="left" w:pos="601"/>
                <w:tab w:val="left" w:pos="3153"/>
              </w:tabs>
            </w:pPr>
            <w:r>
              <w:tab/>
              <w:t>REHABILITATE</w:t>
            </w:r>
            <w:r>
              <w:tab/>
              <w:t>ALWAYS</w:t>
            </w:r>
          </w:p>
          <w:p w:rsidR="00614D2D" w:rsidRDefault="00614D2D">
            <w:pPr>
              <w:pStyle w:val="TAC"/>
              <w:tabs>
                <w:tab w:val="left" w:pos="601"/>
                <w:tab w:val="left" w:pos="3153"/>
              </w:tabs>
            </w:pPr>
          </w:p>
        </w:tc>
      </w:tr>
      <w:tr w:rsidR="00614D2D" w:rsidTr="00614D2D">
        <w:trPr>
          <w:jc w:val="center"/>
        </w:trPr>
        <w:tc>
          <w:tcPr>
            <w:tcW w:w="1701"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Logical Record Number</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Description</w:t>
            </w:r>
          </w:p>
        </w:tc>
        <w:tc>
          <w:tcPr>
            <w:tcW w:w="2765"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Default Value</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M/O</w:t>
            </w:r>
          </w:p>
        </w:tc>
        <w:tc>
          <w:tcPr>
            <w:tcW w:w="849"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Length</w:t>
            </w:r>
          </w:p>
        </w:tc>
      </w:tr>
      <w:tr w:rsidR="00614D2D" w:rsidTr="00614D2D">
        <w:trPr>
          <w:jc w:val="center"/>
        </w:trPr>
        <w:tc>
          <w:tcPr>
            <w:tcW w:w="1701"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1</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w:t>
            </w:r>
          </w:p>
        </w:tc>
        <w:tc>
          <w:tcPr>
            <w:tcW w:w="2765"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00 00 00</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849"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3 bytes</w:t>
            </w:r>
          </w:p>
        </w:tc>
      </w:tr>
      <w:tr w:rsidR="00614D2D" w:rsidTr="00614D2D">
        <w:trPr>
          <w:jc w:val="center"/>
        </w:trPr>
        <w:tc>
          <w:tcPr>
            <w:tcW w:w="1701"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2</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w:t>
            </w:r>
          </w:p>
        </w:tc>
        <w:tc>
          <w:tcPr>
            <w:tcW w:w="2765"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00 00 00</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849"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3 bytes</w:t>
            </w:r>
          </w:p>
        </w:tc>
      </w:tr>
    </w:tbl>
    <w:p w:rsidR="00614D2D" w:rsidRDefault="00614D2D" w:rsidP="00614D2D"/>
    <w:p w:rsidR="00614D2D" w:rsidRDefault="00614D2D" w:rsidP="00614D2D">
      <w:pPr>
        <w:pStyle w:val="Heading2"/>
        <w:keepNext w:val="0"/>
        <w:keepLines w:val="0"/>
      </w:pPr>
      <w:bookmarkStart w:id="876" w:name="_Toc51826934"/>
      <w:bookmarkStart w:id="877" w:name="_Toc117070615"/>
      <w:bookmarkStart w:id="878" w:name="_Toc51828377"/>
      <w:r>
        <w:t>C.2.18</w:t>
      </w:r>
      <w:r>
        <w:tab/>
        <w:t>EF</w:t>
      </w:r>
      <w:r>
        <w:rPr>
          <w:vertAlign w:val="subscript"/>
        </w:rPr>
        <w:t>CIAA</w:t>
      </w:r>
      <w:r>
        <w:t xml:space="preserve"> (Cyclic Increase Access Condition ADM)</w:t>
      </w:r>
      <w:bookmarkEnd w:id="876"/>
      <w:bookmarkEnd w:id="877"/>
      <w:bookmarkEnd w:id="878"/>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842"/>
        <w:gridCol w:w="638"/>
        <w:gridCol w:w="355"/>
        <w:gridCol w:w="2268"/>
        <w:gridCol w:w="142"/>
        <w:gridCol w:w="567"/>
        <w:gridCol w:w="849"/>
      </w:tblGrid>
      <w:tr w:rsidR="00614D2D" w:rsidTr="00614D2D">
        <w:trPr>
          <w:jc w:val="center"/>
        </w:trPr>
        <w:tc>
          <w:tcPr>
            <w:tcW w:w="3543"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rPr>
                <w:lang w:val="fr-FR"/>
              </w:rPr>
            </w:pPr>
            <w:r>
              <w:rPr>
                <w:lang w:val="fr-FR"/>
              </w:rPr>
              <w:t>Identifier: '6F11'</w:t>
            </w:r>
          </w:p>
        </w:tc>
        <w:tc>
          <w:tcPr>
            <w:tcW w:w="3261"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rPr>
                <w:lang w:val="fr-FR"/>
              </w:rPr>
            </w:pPr>
            <w:r>
              <w:rPr>
                <w:lang w:val="fr-FR"/>
              </w:rPr>
              <w:t>Structure: cyclic</w:t>
            </w:r>
          </w:p>
        </w:tc>
        <w:tc>
          <w:tcPr>
            <w:tcW w:w="1558"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Mandatory</w:t>
            </w:r>
          </w:p>
        </w:tc>
      </w:tr>
      <w:tr w:rsidR="00614D2D" w:rsidTr="00614D2D">
        <w:trPr>
          <w:jc w:val="center"/>
        </w:trPr>
        <w:tc>
          <w:tcPr>
            <w:tcW w:w="4536"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Record length: 3 bytes</w:t>
            </w:r>
          </w:p>
        </w:tc>
        <w:tc>
          <w:tcPr>
            <w:tcW w:w="3826"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Update activity: low</w:t>
            </w:r>
          </w:p>
        </w:tc>
      </w:tr>
      <w:tr w:rsidR="00614D2D" w:rsidTr="00614D2D">
        <w:trPr>
          <w:jc w:val="center"/>
        </w:trPr>
        <w:tc>
          <w:tcPr>
            <w:tcW w:w="8362" w:type="dxa"/>
            <w:gridSpan w:val="8"/>
            <w:tcBorders>
              <w:top w:val="single" w:sz="6" w:space="0" w:color="auto"/>
              <w:left w:val="single" w:sz="6" w:space="0" w:color="auto"/>
              <w:bottom w:val="single" w:sz="6" w:space="0" w:color="auto"/>
              <w:right w:val="single" w:sz="6" w:space="0" w:color="auto"/>
            </w:tcBorders>
          </w:tcPr>
          <w:p w:rsidR="00614D2D" w:rsidRDefault="00614D2D">
            <w:pPr>
              <w:pStyle w:val="TAC"/>
              <w:keepNext w:val="0"/>
              <w:keepLines w:val="0"/>
              <w:tabs>
                <w:tab w:val="left" w:pos="601"/>
                <w:tab w:val="left" w:pos="3153"/>
              </w:tabs>
              <w:spacing w:before="120"/>
            </w:pPr>
            <w:r>
              <w:t>Access Conditions:</w:t>
            </w:r>
          </w:p>
          <w:p w:rsidR="00614D2D" w:rsidRDefault="00614D2D">
            <w:pPr>
              <w:pStyle w:val="TAC"/>
              <w:keepNext w:val="0"/>
              <w:keepLines w:val="0"/>
              <w:tabs>
                <w:tab w:val="left" w:pos="601"/>
                <w:tab w:val="left" w:pos="3153"/>
              </w:tabs>
            </w:pPr>
            <w:r>
              <w:tab/>
              <w:t>READ</w:t>
            </w:r>
            <w:r>
              <w:tab/>
              <w:t>ALWAYS</w:t>
            </w:r>
          </w:p>
          <w:p w:rsidR="00614D2D" w:rsidRDefault="00614D2D">
            <w:pPr>
              <w:pStyle w:val="TAC"/>
              <w:keepNext w:val="0"/>
              <w:keepLines w:val="0"/>
              <w:tabs>
                <w:tab w:val="left" w:pos="601"/>
                <w:tab w:val="left" w:pos="3153"/>
              </w:tabs>
            </w:pPr>
            <w:r>
              <w:tab/>
              <w:t>UPDATE</w:t>
            </w:r>
            <w:r>
              <w:tab/>
              <w:t>ALWAYS</w:t>
            </w:r>
          </w:p>
          <w:p w:rsidR="00614D2D" w:rsidRDefault="00614D2D">
            <w:pPr>
              <w:pStyle w:val="TAC"/>
              <w:keepNext w:val="0"/>
              <w:keepLines w:val="0"/>
              <w:tabs>
                <w:tab w:val="left" w:pos="601"/>
                <w:tab w:val="left" w:pos="3436"/>
              </w:tabs>
              <w:ind w:left="284"/>
            </w:pPr>
            <w:r>
              <w:tab/>
              <w:t>INCREASE</w:t>
            </w:r>
            <w:r>
              <w:tab/>
              <w:t>ADM</w:t>
            </w:r>
          </w:p>
          <w:p w:rsidR="00614D2D" w:rsidRDefault="00614D2D">
            <w:pPr>
              <w:pStyle w:val="TAC"/>
              <w:keepNext w:val="0"/>
              <w:keepLines w:val="0"/>
              <w:tabs>
                <w:tab w:val="left" w:pos="601"/>
                <w:tab w:val="left" w:pos="3153"/>
              </w:tabs>
            </w:pPr>
            <w:r>
              <w:tab/>
              <w:t>INVALIDATE</w:t>
            </w:r>
            <w:r>
              <w:tab/>
              <w:t>ALWAYS</w:t>
            </w:r>
          </w:p>
          <w:p w:rsidR="00614D2D" w:rsidRDefault="00614D2D">
            <w:pPr>
              <w:pStyle w:val="TAC"/>
              <w:keepNext w:val="0"/>
              <w:keepLines w:val="0"/>
              <w:tabs>
                <w:tab w:val="left" w:pos="601"/>
                <w:tab w:val="left" w:pos="3153"/>
              </w:tabs>
            </w:pPr>
            <w:r>
              <w:tab/>
              <w:t>REHABILITATE</w:t>
            </w:r>
            <w:r>
              <w:tab/>
              <w:t>ALWAYS</w:t>
            </w:r>
          </w:p>
          <w:p w:rsidR="00614D2D" w:rsidRDefault="00614D2D">
            <w:pPr>
              <w:pStyle w:val="TAC"/>
              <w:keepNext w:val="0"/>
              <w:keepLines w:val="0"/>
              <w:tabs>
                <w:tab w:val="left" w:pos="601"/>
                <w:tab w:val="left" w:pos="3153"/>
              </w:tabs>
            </w:pPr>
          </w:p>
        </w:tc>
      </w:tr>
      <w:tr w:rsidR="00614D2D" w:rsidTr="00614D2D">
        <w:trPr>
          <w:jc w:val="center"/>
        </w:trPr>
        <w:tc>
          <w:tcPr>
            <w:tcW w:w="1701"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Logical Record Number</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Description</w:t>
            </w:r>
          </w:p>
        </w:tc>
        <w:tc>
          <w:tcPr>
            <w:tcW w:w="2765"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Default Value</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M/O</w:t>
            </w:r>
          </w:p>
        </w:tc>
        <w:tc>
          <w:tcPr>
            <w:tcW w:w="849"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Length</w:t>
            </w:r>
          </w:p>
        </w:tc>
      </w:tr>
      <w:tr w:rsidR="00614D2D" w:rsidTr="00614D2D">
        <w:trPr>
          <w:jc w:val="center"/>
        </w:trPr>
        <w:tc>
          <w:tcPr>
            <w:tcW w:w="1701"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1</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w:t>
            </w:r>
          </w:p>
        </w:tc>
        <w:tc>
          <w:tcPr>
            <w:tcW w:w="2765"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00 00 00</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849"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3 bytes</w:t>
            </w:r>
          </w:p>
        </w:tc>
      </w:tr>
      <w:tr w:rsidR="00614D2D" w:rsidTr="00614D2D">
        <w:trPr>
          <w:jc w:val="center"/>
        </w:trPr>
        <w:tc>
          <w:tcPr>
            <w:tcW w:w="1701"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2</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w:t>
            </w:r>
          </w:p>
        </w:tc>
        <w:tc>
          <w:tcPr>
            <w:tcW w:w="2765"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00 00 00</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849"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3 bytes</w:t>
            </w:r>
          </w:p>
        </w:tc>
      </w:tr>
    </w:tbl>
    <w:p w:rsidR="00614D2D" w:rsidRDefault="00614D2D" w:rsidP="00614D2D"/>
    <w:p w:rsidR="00614D2D" w:rsidRDefault="00614D2D" w:rsidP="00614D2D">
      <w:pPr>
        <w:pStyle w:val="Heading2"/>
        <w:keepNext w:val="0"/>
        <w:keepLines w:val="0"/>
      </w:pPr>
      <w:bookmarkStart w:id="879" w:name="_Toc51826935"/>
      <w:bookmarkStart w:id="880" w:name="_Toc117070616"/>
      <w:bookmarkStart w:id="881" w:name="_Toc51828378"/>
      <w:r>
        <w:t>C.2.19</w:t>
      </w:r>
      <w:r>
        <w:tab/>
        <w:t>EF</w:t>
      </w:r>
      <w:r>
        <w:rPr>
          <w:vertAlign w:val="subscript"/>
        </w:rPr>
        <w:t>CNRI</w:t>
      </w:r>
      <w:r>
        <w:t xml:space="preserve"> (Cyclic Never Rehabilitate Invalidated)</w:t>
      </w:r>
      <w:bookmarkEnd w:id="879"/>
      <w:bookmarkEnd w:id="880"/>
      <w:bookmarkEnd w:id="881"/>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842"/>
        <w:gridCol w:w="638"/>
        <w:gridCol w:w="355"/>
        <w:gridCol w:w="2268"/>
        <w:gridCol w:w="142"/>
        <w:gridCol w:w="567"/>
        <w:gridCol w:w="849"/>
      </w:tblGrid>
      <w:tr w:rsidR="00614D2D" w:rsidTr="00614D2D">
        <w:trPr>
          <w:jc w:val="center"/>
        </w:trPr>
        <w:tc>
          <w:tcPr>
            <w:tcW w:w="3543"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rPr>
                <w:lang w:val="fr-FR"/>
              </w:rPr>
            </w:pPr>
            <w:r>
              <w:rPr>
                <w:lang w:val="fr-FR"/>
              </w:rPr>
              <w:t>Identifier: '6F12'</w:t>
            </w:r>
          </w:p>
        </w:tc>
        <w:tc>
          <w:tcPr>
            <w:tcW w:w="3261"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rPr>
                <w:lang w:val="fr-FR"/>
              </w:rPr>
            </w:pPr>
            <w:r>
              <w:rPr>
                <w:lang w:val="fr-FR"/>
              </w:rPr>
              <w:t>Structure: cyclic</w:t>
            </w:r>
          </w:p>
        </w:tc>
        <w:tc>
          <w:tcPr>
            <w:tcW w:w="1558"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Mandatory</w:t>
            </w:r>
          </w:p>
        </w:tc>
      </w:tr>
      <w:tr w:rsidR="00614D2D" w:rsidTr="00614D2D">
        <w:trPr>
          <w:jc w:val="center"/>
        </w:trPr>
        <w:tc>
          <w:tcPr>
            <w:tcW w:w="4536"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Record length: 3 bytes</w:t>
            </w:r>
          </w:p>
        </w:tc>
        <w:tc>
          <w:tcPr>
            <w:tcW w:w="3826" w:type="dxa"/>
            <w:gridSpan w:val="4"/>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Update activity: low</w:t>
            </w:r>
          </w:p>
        </w:tc>
      </w:tr>
      <w:tr w:rsidR="00614D2D" w:rsidTr="00614D2D">
        <w:trPr>
          <w:jc w:val="center"/>
        </w:trPr>
        <w:tc>
          <w:tcPr>
            <w:tcW w:w="8362" w:type="dxa"/>
            <w:gridSpan w:val="8"/>
            <w:tcBorders>
              <w:top w:val="single" w:sz="6" w:space="0" w:color="auto"/>
              <w:left w:val="single" w:sz="6" w:space="0" w:color="auto"/>
              <w:bottom w:val="single" w:sz="6" w:space="0" w:color="auto"/>
              <w:right w:val="single" w:sz="6" w:space="0" w:color="auto"/>
            </w:tcBorders>
          </w:tcPr>
          <w:p w:rsidR="00614D2D" w:rsidRDefault="00614D2D">
            <w:pPr>
              <w:pStyle w:val="TAC"/>
              <w:keepNext w:val="0"/>
              <w:keepLines w:val="0"/>
              <w:tabs>
                <w:tab w:val="left" w:pos="601"/>
                <w:tab w:val="left" w:pos="3153"/>
              </w:tabs>
              <w:spacing w:before="120"/>
            </w:pPr>
            <w:r>
              <w:t>Access Conditions:</w:t>
            </w:r>
          </w:p>
          <w:p w:rsidR="00614D2D" w:rsidRDefault="00614D2D">
            <w:pPr>
              <w:pStyle w:val="TAC"/>
              <w:keepNext w:val="0"/>
              <w:keepLines w:val="0"/>
              <w:tabs>
                <w:tab w:val="left" w:pos="601"/>
                <w:tab w:val="left" w:pos="3153"/>
              </w:tabs>
            </w:pPr>
            <w:r>
              <w:tab/>
              <w:t>READ</w:t>
            </w:r>
            <w:r>
              <w:tab/>
              <w:t>ALWAYS</w:t>
            </w:r>
          </w:p>
          <w:p w:rsidR="00614D2D" w:rsidRDefault="00614D2D">
            <w:pPr>
              <w:pStyle w:val="TAC"/>
              <w:keepNext w:val="0"/>
              <w:keepLines w:val="0"/>
              <w:tabs>
                <w:tab w:val="left" w:pos="601"/>
                <w:tab w:val="left" w:pos="3153"/>
              </w:tabs>
            </w:pPr>
            <w:r>
              <w:tab/>
              <w:t>UPDATE</w:t>
            </w:r>
            <w:r>
              <w:tab/>
              <w:t>ALWAYS</w:t>
            </w:r>
          </w:p>
          <w:p w:rsidR="00614D2D" w:rsidRDefault="00614D2D">
            <w:pPr>
              <w:pStyle w:val="TAC"/>
              <w:keepNext w:val="0"/>
              <w:keepLines w:val="0"/>
              <w:tabs>
                <w:tab w:val="left" w:pos="601"/>
                <w:tab w:val="left" w:pos="3153"/>
              </w:tabs>
            </w:pPr>
            <w:r>
              <w:tab/>
              <w:t>INCREASE</w:t>
            </w:r>
            <w:r>
              <w:tab/>
              <w:t>ALWAYS</w:t>
            </w:r>
          </w:p>
          <w:p w:rsidR="00614D2D" w:rsidRDefault="00614D2D">
            <w:pPr>
              <w:pStyle w:val="TAC"/>
              <w:keepNext w:val="0"/>
              <w:keepLines w:val="0"/>
              <w:tabs>
                <w:tab w:val="left" w:pos="601"/>
                <w:tab w:val="left" w:pos="3153"/>
              </w:tabs>
            </w:pPr>
            <w:r>
              <w:tab/>
              <w:t>INVALIDATE</w:t>
            </w:r>
            <w:r>
              <w:tab/>
              <w:t>ALWAYS</w:t>
            </w:r>
          </w:p>
          <w:p w:rsidR="00614D2D" w:rsidRDefault="00614D2D">
            <w:pPr>
              <w:pStyle w:val="TAC"/>
              <w:keepNext w:val="0"/>
              <w:keepLines w:val="0"/>
              <w:tabs>
                <w:tab w:val="left" w:pos="601"/>
                <w:tab w:val="left" w:pos="3153"/>
              </w:tabs>
            </w:pPr>
            <w:r>
              <w:tab/>
              <w:t>REHABILITATE</w:t>
            </w:r>
            <w:r>
              <w:tab/>
              <w:t>NEVER</w:t>
            </w:r>
          </w:p>
          <w:p w:rsidR="00614D2D" w:rsidRDefault="00614D2D">
            <w:pPr>
              <w:pStyle w:val="TAC"/>
              <w:keepNext w:val="0"/>
              <w:keepLines w:val="0"/>
              <w:tabs>
                <w:tab w:val="left" w:pos="601"/>
                <w:tab w:val="left" w:pos="3153"/>
              </w:tabs>
            </w:pPr>
          </w:p>
        </w:tc>
      </w:tr>
      <w:tr w:rsidR="00614D2D" w:rsidTr="00614D2D">
        <w:trPr>
          <w:jc w:val="center"/>
        </w:trPr>
        <w:tc>
          <w:tcPr>
            <w:tcW w:w="1701"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Logical Record Number</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Description</w:t>
            </w:r>
          </w:p>
        </w:tc>
        <w:tc>
          <w:tcPr>
            <w:tcW w:w="2765"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Default Value</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M/O</w:t>
            </w:r>
          </w:p>
        </w:tc>
        <w:tc>
          <w:tcPr>
            <w:tcW w:w="849"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Length</w:t>
            </w:r>
          </w:p>
        </w:tc>
      </w:tr>
      <w:tr w:rsidR="00614D2D" w:rsidTr="00614D2D">
        <w:trPr>
          <w:jc w:val="center"/>
        </w:trPr>
        <w:tc>
          <w:tcPr>
            <w:tcW w:w="1701"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1</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w:t>
            </w:r>
          </w:p>
        </w:tc>
        <w:tc>
          <w:tcPr>
            <w:tcW w:w="2765"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00 00 00</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849"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3 bytes</w:t>
            </w:r>
          </w:p>
        </w:tc>
      </w:tr>
      <w:tr w:rsidR="00614D2D" w:rsidTr="00614D2D">
        <w:trPr>
          <w:jc w:val="center"/>
        </w:trPr>
        <w:tc>
          <w:tcPr>
            <w:tcW w:w="1701"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2</w:t>
            </w:r>
          </w:p>
        </w:tc>
        <w:tc>
          <w:tcPr>
            <w:tcW w:w="2480" w:type="dxa"/>
            <w:gridSpan w:val="2"/>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Test Data</w:t>
            </w:r>
          </w:p>
        </w:tc>
        <w:tc>
          <w:tcPr>
            <w:tcW w:w="2765" w:type="dxa"/>
            <w:gridSpan w:val="3"/>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00 00 00</w:t>
            </w:r>
          </w:p>
        </w:tc>
        <w:tc>
          <w:tcPr>
            <w:tcW w:w="567"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M</w:t>
            </w:r>
          </w:p>
        </w:tc>
        <w:tc>
          <w:tcPr>
            <w:tcW w:w="849" w:type="dxa"/>
            <w:tcBorders>
              <w:top w:val="single" w:sz="6" w:space="0" w:color="auto"/>
              <w:left w:val="single" w:sz="6" w:space="0" w:color="auto"/>
              <w:bottom w:val="single" w:sz="6" w:space="0" w:color="auto"/>
              <w:right w:val="single" w:sz="6" w:space="0" w:color="auto"/>
            </w:tcBorders>
            <w:hideMark/>
          </w:tcPr>
          <w:p w:rsidR="00614D2D" w:rsidRDefault="00614D2D">
            <w:pPr>
              <w:pStyle w:val="TAC"/>
              <w:keepNext w:val="0"/>
              <w:keepLines w:val="0"/>
            </w:pPr>
            <w:r>
              <w:t>3 bytes</w:t>
            </w:r>
          </w:p>
        </w:tc>
      </w:tr>
    </w:tbl>
    <w:p w:rsidR="00614D2D" w:rsidRDefault="00614D2D" w:rsidP="00614D2D"/>
    <w:p w:rsidR="00614D2D" w:rsidRDefault="00614D2D" w:rsidP="00614D2D">
      <w:r>
        <w:t>The file status shall be invalidated as defined in 3GPP TS 51.011 [3].</w:t>
      </w:r>
    </w:p>
    <w:p w:rsidR="00614D2D" w:rsidRDefault="00614D2D" w:rsidP="00614D2D">
      <w:pPr>
        <w:pStyle w:val="Heading8"/>
        <w:keepNext w:val="0"/>
        <w:keepLines w:val="0"/>
      </w:pPr>
      <w:r>
        <w:br w:type="page"/>
      </w:r>
      <w:bookmarkStart w:id="882" w:name="_Toc51826936"/>
      <w:bookmarkStart w:id="883" w:name="_Toc117070617"/>
      <w:bookmarkStart w:id="884" w:name="_Toc51828379"/>
      <w:r>
        <w:t>Annex D (normative):</w:t>
      </w:r>
      <w:r>
        <w:br/>
        <w:t>sim.test.util package and loading, testing and cleaning script examples</w:t>
      </w:r>
      <w:bookmarkEnd w:id="882"/>
      <w:bookmarkEnd w:id="883"/>
      <w:bookmarkEnd w:id="884"/>
    </w:p>
    <w:p w:rsidR="00614D2D" w:rsidRDefault="00614D2D" w:rsidP="00614D2D">
      <w:r>
        <w:t>See attached files:</w:t>
      </w:r>
    </w:p>
    <w:p w:rsidR="00614D2D" w:rsidRDefault="00614D2D" w:rsidP="00614D2D">
      <w:pPr>
        <w:pStyle w:val="B1"/>
      </w:pPr>
      <w:r>
        <w:t>-</w:t>
      </w:r>
      <w:r>
        <w:tab/>
        <w:t>Annex_D_SimTestUtil.zip</w:t>
      </w:r>
    </w:p>
    <w:p w:rsidR="00614D2D" w:rsidRDefault="00614D2D" w:rsidP="00614D2D">
      <w:pPr>
        <w:pStyle w:val="B1"/>
      </w:pPr>
      <w:r>
        <w:t>-</w:t>
      </w:r>
      <w:r>
        <w:tab/>
        <w:t>Annex_D_Examples.zip</w:t>
      </w:r>
    </w:p>
    <w:p w:rsidR="00614D2D" w:rsidRDefault="00614D2D" w:rsidP="00614D2D">
      <w:pPr>
        <w:pStyle w:val="Heading8"/>
        <w:keepNext w:val="0"/>
        <w:keepLines w:val="0"/>
      </w:pPr>
      <w:r>
        <w:br w:type="page"/>
      </w:r>
      <w:bookmarkStart w:id="885" w:name="_Toc51826937"/>
      <w:bookmarkStart w:id="886" w:name="_Toc117070618"/>
      <w:bookmarkStart w:id="887" w:name="_Toc51828380"/>
      <w:r>
        <w:t>Annex E (normative):</w:t>
      </w:r>
      <w:r>
        <w:br/>
        <w:t>Test Area files</w:t>
      </w:r>
      <w:bookmarkEnd w:id="885"/>
      <w:bookmarkEnd w:id="886"/>
      <w:bookmarkEnd w:id="887"/>
    </w:p>
    <w:p w:rsidR="00614D2D" w:rsidRDefault="00614D2D" w:rsidP="00614D2D">
      <w:r>
        <w:t>See attached file:</w:t>
      </w:r>
    </w:p>
    <w:p w:rsidR="00614D2D" w:rsidRDefault="00614D2D" w:rsidP="00614D2D">
      <w:pPr>
        <w:pStyle w:val="B1"/>
      </w:pPr>
      <w:r>
        <w:t>-</w:t>
      </w:r>
      <w:r>
        <w:tab/>
        <w:t>Annex_E_SourceCode.zip</w:t>
      </w:r>
    </w:p>
    <w:p w:rsidR="00614D2D" w:rsidRDefault="00614D2D" w:rsidP="00614D2D">
      <w:pPr>
        <w:pStyle w:val="Heading8"/>
        <w:keepNext w:val="0"/>
        <w:keepLines w:val="0"/>
      </w:pPr>
      <w:r>
        <w:br w:type="page"/>
      </w:r>
      <w:bookmarkStart w:id="888" w:name="_Toc51826938"/>
      <w:bookmarkStart w:id="889" w:name="_Toc117070619"/>
      <w:bookmarkStart w:id="890" w:name="_Toc51828381"/>
      <w:r>
        <w:t>Annex F (normative):</w:t>
      </w:r>
      <w:r>
        <w:br/>
        <w:t>AID numbering and acronyms for Framework tests</w:t>
      </w:r>
      <w:bookmarkEnd w:id="888"/>
      <w:bookmarkEnd w:id="889"/>
      <w:bookmarkEnd w:id="890"/>
    </w:p>
    <w:p w:rsidR="00614D2D" w:rsidRDefault="00614D2D" w:rsidP="00614D2D">
      <w:pPr>
        <w:pStyle w:val="Heading1"/>
        <w:keepNext w:val="0"/>
        <w:keepLines w:val="0"/>
      </w:pPr>
      <w:bookmarkStart w:id="891" w:name="_Toc51826939"/>
      <w:bookmarkStart w:id="892" w:name="_Toc117070620"/>
      <w:bookmarkStart w:id="893" w:name="_Toc51828382"/>
      <w:r>
        <w:t>F.1</w:t>
      </w:r>
      <w:r>
        <w:tab/>
        <w:t>Toolkit Installation Parameters (TIN)</w:t>
      </w:r>
      <w:bookmarkEnd w:id="891"/>
      <w:bookmarkEnd w:id="892"/>
      <w:bookmarkEnd w:id="893"/>
    </w:p>
    <w:tbl>
      <w:tblPr>
        <w:tblW w:w="9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5171"/>
        <w:gridCol w:w="2267"/>
        <w:gridCol w:w="2267"/>
      </w:tblGrid>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Area within the chapter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Acronyms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Numbering on 6 bits</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Timer allocation</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TMAL</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000001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Item identifier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ITID</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000010</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Item position</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ITPO</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000011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Access conditions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ACCO</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rPr>
                <w:rFonts w:ascii="Courier New" w:hAnsi="Courier New"/>
              </w:rPr>
              <w:t>000100</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Priority level</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PRLV</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rPr>
                <w:rFonts w:ascii="Courier New" w:hAnsi="Courier New"/>
              </w:rPr>
              <w:t>000101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Maximum length for each menu entry</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MLME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rPr>
                <w:rFonts w:ascii="Courier New" w:hAnsi="Courier New"/>
              </w:rPr>
              <w:t>000110</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Number of menu entries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NBME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rPr>
                <w:rFonts w:ascii="Courier New" w:hAnsi="Courier New"/>
              </w:rPr>
              <w:t>000111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Memory space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MESP</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rPr>
                <w:rFonts w:ascii="Courier New" w:hAnsi="Courier New"/>
              </w:rPr>
              <w:t>001000</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Channel Allocation</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CHAL</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001001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Minimum Security Level</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MSL</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rPr>
                <w:rFonts w:ascii="Courier New" w:hAnsi="Courier New"/>
              </w:rPr>
            </w:pPr>
            <w:r>
              <w:rPr>
                <w:rFonts w:ascii="Courier New" w:hAnsi="Courier New"/>
              </w:rPr>
              <w:t>001010</w:t>
            </w:r>
          </w:p>
        </w:tc>
      </w:tr>
    </w:tbl>
    <w:p w:rsidR="00614D2D" w:rsidRDefault="00614D2D" w:rsidP="00614D2D"/>
    <w:p w:rsidR="00614D2D" w:rsidRDefault="00614D2D" w:rsidP="00614D2D">
      <w:pPr>
        <w:pStyle w:val="Heading1"/>
        <w:keepNext w:val="0"/>
        <w:keepLines w:val="0"/>
      </w:pPr>
      <w:bookmarkStart w:id="894" w:name="_Toc51826940"/>
      <w:bookmarkStart w:id="895" w:name="_Toc117070621"/>
      <w:bookmarkStart w:id="896" w:name="_Toc51828383"/>
      <w:r>
        <w:t>F.2</w:t>
      </w:r>
      <w:r>
        <w:tab/>
        <w:t>Minimum Handler Availability (MHA)</w:t>
      </w:r>
      <w:bookmarkEnd w:id="894"/>
      <w:bookmarkEnd w:id="895"/>
      <w:bookmarkEnd w:id="896"/>
    </w:p>
    <w:tbl>
      <w:tblPr>
        <w:tblW w:w="9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5171"/>
        <w:gridCol w:w="2267"/>
        <w:gridCol w:w="2267"/>
      </w:tblGrid>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Area within the chapter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Acronyms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Numbering on 6 bits</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ProactiveHandler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PAHD</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000001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ProactiveResponseHandler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PRHD</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000010</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EnvelopeHandler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ENHD</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000011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EnvelopeResponseHandler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ERHD</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000100</w:t>
            </w:r>
          </w:p>
        </w:tc>
      </w:tr>
    </w:tbl>
    <w:p w:rsidR="00614D2D" w:rsidRDefault="00614D2D" w:rsidP="00614D2D"/>
    <w:p w:rsidR="00614D2D" w:rsidRDefault="00614D2D" w:rsidP="00614D2D">
      <w:pPr>
        <w:pStyle w:val="Heading1"/>
        <w:keepNext w:val="0"/>
        <w:keepLines w:val="0"/>
      </w:pPr>
      <w:bookmarkStart w:id="897" w:name="_Toc51826941"/>
      <w:bookmarkStart w:id="898" w:name="_Toc117070622"/>
      <w:bookmarkStart w:id="899" w:name="_Toc51828384"/>
      <w:r>
        <w:t>F.3</w:t>
      </w:r>
      <w:r>
        <w:tab/>
        <w:t>Handler Integrity (HIN)</w:t>
      </w:r>
      <w:bookmarkEnd w:id="897"/>
      <w:bookmarkEnd w:id="898"/>
      <w:bookmarkEnd w:id="899"/>
    </w:p>
    <w:tbl>
      <w:tblPr>
        <w:tblW w:w="9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5171"/>
        <w:gridCol w:w="2267"/>
        <w:gridCol w:w="2267"/>
      </w:tblGrid>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Area within the chapter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Acronyms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Numbering on 6 bits</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ProactiveHandler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PAHD</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000001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ProactiveResponseHandler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PRHD</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000010</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EnvelopeHandler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ENHD</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000011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EnvelopeResponseHandler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ERHD</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000100</w:t>
            </w:r>
          </w:p>
        </w:tc>
      </w:tr>
    </w:tbl>
    <w:p w:rsidR="00614D2D" w:rsidRDefault="00614D2D" w:rsidP="00614D2D"/>
    <w:p w:rsidR="00614D2D" w:rsidRDefault="00614D2D" w:rsidP="00614D2D">
      <w:pPr>
        <w:pStyle w:val="Heading1"/>
        <w:keepNext w:val="0"/>
        <w:keepLines w:val="0"/>
      </w:pPr>
      <w:bookmarkStart w:id="900" w:name="_Toc51826942"/>
      <w:bookmarkStart w:id="901" w:name="_Toc117070623"/>
      <w:bookmarkStart w:id="902" w:name="_Toc51828385"/>
      <w:r>
        <w:t>F.4</w:t>
      </w:r>
      <w:r>
        <w:tab/>
        <w:t>Applet Triggering (APT)</w:t>
      </w:r>
      <w:bookmarkEnd w:id="900"/>
      <w:bookmarkEnd w:id="901"/>
      <w:bookmarkEnd w:id="902"/>
    </w:p>
    <w:tbl>
      <w:tblPr>
        <w:tblW w:w="9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5171"/>
        <w:gridCol w:w="2267"/>
        <w:gridCol w:w="2267"/>
      </w:tblGrid>
      <w:tr w:rsidR="00614D2D" w:rsidTr="00614D2D">
        <w:trPr>
          <w:tblHeade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Area within the chapter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Acronyms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Numbering on 6 bits</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EVENT_PROFILE_DOWNLOAD</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EPDW</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000001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EVENT_MENU_SELECTION</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EMSE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000010</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EVENT_MENU_SELECTION_HELP_REQUEST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EMSH</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000011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EVENT_FORMATTED_SMS_PP_ENV</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EFSE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000100</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EVENT_UNFORMATTED_SMS_PP_ENV</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EUSE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000101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EVENT_CALL_CONTROL_BY_SIM</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ECCN</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000110</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EVENT_MO_SHORT_MESSAGE_CONTROL_BY_SIM</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lang w:val="fr-FR"/>
              </w:rPr>
            </w:pPr>
            <w:r>
              <w:rPr>
                <w:lang w:val="fr-FR"/>
              </w:rPr>
              <w:t>EMCN</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lang w:val="fr-FR"/>
              </w:rPr>
            </w:pPr>
            <w:r>
              <w:rPr>
                <w:rFonts w:ascii="Courier New" w:hAnsi="Courier New"/>
                <w:lang w:val="fr-FR"/>
              </w:rPr>
              <w:t>000111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lang w:val="fr-FR"/>
              </w:rPr>
            </w:pPr>
            <w:r>
              <w:rPr>
                <w:lang w:val="fr-FR"/>
              </w:rPr>
              <w:t>EVENT_TIMER_EXPIRATION</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lang w:val="fr-FR"/>
              </w:rPr>
            </w:pPr>
            <w:r>
              <w:rPr>
                <w:lang w:val="fr-FR"/>
              </w:rPr>
              <w:t>ETEX</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001000</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EVENT_UNFORMATTED_SMS_CB</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EUCB</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001001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EVENT_EVENT_DOWNLOAD_MT_CALL</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EDMC</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001010</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EVENT_EVENT_DOWNLOAD_CALL_CONNECTED</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EDCC</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001011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EVENT_EVENT_DOWNLOAD_CALL_DISCONNECTED</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EDCD</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001100</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EVENT_EVENT_DOWNLOAD_LOCATION_STATUS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EDLS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001101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EVENT_EVENT_DOWNLOAD_USER_ACTIVITY</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EDUA</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001110</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EVENT_EVENT_DOWNLOAD_IDLE_SCREEN_AVAILABLE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EDIS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001111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EVENT_EVENT_DOWNLOAD_CARD_READER_STATUS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EDCR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010000</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EVENT_UNRECOGNIZED_ENVELOPE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EUEV</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010001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EVENT_STATUS_COMMAND</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ESTC</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010010</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EVENT_EVENT_DOWNLOAD_LANGUAGE_SELECTION</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EDLG</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010011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EVENT_EVENT_DOWNLOAD_BROWSER_TERMINATION</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EDBT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010100</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EVENT_FORMATTED_SMS_CB</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EFCB</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010101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EVENT_FIRST_COMMAND_AFTER_SELECT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EFCA</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010110</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EVENT_EVENT_DOWNLOAD_DATA_AVAILABLE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EDDA</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rPr>
                <w:rFonts w:ascii="Courier New" w:hAnsi="Courier New"/>
              </w:rPr>
            </w:pPr>
            <w:r>
              <w:rPr>
                <w:rFonts w:ascii="Courier New" w:hAnsi="Courier New"/>
              </w:rPr>
              <w:t>010111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EVENT_EVENT_DOWNLOAD_CHANNEL_STATUS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EDCS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rPr>
                <w:rFonts w:ascii="Courier New" w:hAnsi="Courier New"/>
              </w:rPr>
            </w:pPr>
            <w:r>
              <w:rPr>
                <w:rFonts w:ascii="Courier New" w:hAnsi="Courier New"/>
              </w:rPr>
              <w:t>011000</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EVENT_FORMATTED_SMS_PP_UPD</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EFSU</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rPr>
                <w:rFonts w:ascii="Courier New" w:hAnsi="Courier New"/>
              </w:rPr>
            </w:pPr>
            <w:r>
              <w:rPr>
                <w:rFonts w:ascii="Courier New" w:hAnsi="Courier New"/>
              </w:rPr>
              <w:t>011001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EVENT_UNFORMATTED_SMS_PP_UPD</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EUSU</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rPr>
                <w:rFonts w:ascii="Courier New" w:hAnsi="Courier New"/>
              </w:rPr>
            </w:pPr>
            <w:r>
              <w:rPr>
                <w:rFonts w:ascii="Courier New" w:hAnsi="Courier New"/>
              </w:rPr>
              <w:t>011010</w:t>
            </w:r>
          </w:p>
        </w:tc>
      </w:tr>
    </w:tbl>
    <w:p w:rsidR="00614D2D" w:rsidRDefault="00614D2D" w:rsidP="00614D2D">
      <w:pPr>
        <w:spacing w:after="120"/>
      </w:pPr>
    </w:p>
    <w:p w:rsidR="00614D2D" w:rsidRDefault="00614D2D" w:rsidP="00614D2D">
      <w:pPr>
        <w:pStyle w:val="Heading1"/>
        <w:keepNext w:val="0"/>
        <w:keepLines w:val="0"/>
      </w:pPr>
      <w:bookmarkStart w:id="903" w:name="_Toc51826943"/>
      <w:bookmarkStart w:id="904" w:name="_Toc117070624"/>
      <w:bookmarkStart w:id="905" w:name="_Toc51828386"/>
      <w:r>
        <w:t>F.5</w:t>
      </w:r>
      <w:r>
        <w:tab/>
        <w:t>Proactive Command Sending (PCS)</w:t>
      </w:r>
      <w:bookmarkEnd w:id="903"/>
      <w:bookmarkEnd w:id="904"/>
      <w:bookmarkEnd w:id="905"/>
    </w:p>
    <w:tbl>
      <w:tblPr>
        <w:tblW w:w="9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5171"/>
        <w:gridCol w:w="2267"/>
        <w:gridCol w:w="2267"/>
      </w:tblGrid>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Area within the chapter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Acronyms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Numbering on 6 bits</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System Proactive commands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SPCO</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000001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Interaction with GSM commands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IGCO</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000010</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Errors during proactive command sending</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EPCS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000011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Proactive Command Control</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PCCO</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000100</w:t>
            </w:r>
          </w:p>
        </w:tc>
      </w:tr>
    </w:tbl>
    <w:p w:rsidR="00614D2D" w:rsidRDefault="00614D2D" w:rsidP="00614D2D">
      <w:pPr>
        <w:spacing w:after="120"/>
      </w:pPr>
    </w:p>
    <w:p w:rsidR="00614D2D" w:rsidRDefault="00614D2D" w:rsidP="00614D2D">
      <w:pPr>
        <w:pStyle w:val="Heading1"/>
        <w:keepNext w:val="0"/>
        <w:keepLines w:val="0"/>
      </w:pPr>
      <w:bookmarkStart w:id="906" w:name="_Toc51826944"/>
      <w:bookmarkStart w:id="907" w:name="_Toc117070625"/>
      <w:bookmarkStart w:id="908" w:name="_Toc51828387"/>
      <w:r>
        <w:t>F.6</w:t>
      </w:r>
      <w:r>
        <w:tab/>
        <w:t>Envelope Response Posting (ERP)</w:t>
      </w:r>
      <w:bookmarkEnd w:id="906"/>
      <w:bookmarkEnd w:id="907"/>
      <w:bookmarkEnd w:id="908"/>
    </w:p>
    <w:tbl>
      <w:tblPr>
        <w:tblW w:w="9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5171"/>
        <w:gridCol w:w="2267"/>
        <w:gridCol w:w="2267"/>
      </w:tblGrid>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Area within the chapter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Acronyms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Numbering on 6 bits</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EVENT_CALL_CONTROL_BY_SIM</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ECCN</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000001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EVENT_MO_SHORT_MESSAGE_CONTROL_BY_SIM</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EMCN</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000010</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EVENT_UNRECOGNIZED_ENVELOPE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EUEN</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000011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EVENT_FORMATTED_SMS_PP_ENV</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EFSE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000010</w:t>
            </w:r>
          </w:p>
        </w:tc>
      </w:tr>
    </w:tbl>
    <w:p w:rsidR="00614D2D" w:rsidRDefault="00614D2D" w:rsidP="00614D2D">
      <w:pPr>
        <w:spacing w:after="120"/>
      </w:pPr>
    </w:p>
    <w:p w:rsidR="00614D2D" w:rsidRDefault="00614D2D" w:rsidP="00614D2D">
      <w:pPr>
        <w:pStyle w:val="Heading1"/>
        <w:keepNext w:val="0"/>
        <w:keepLines w:val="0"/>
      </w:pPr>
      <w:bookmarkStart w:id="909" w:name="_Toc51826945"/>
      <w:bookmarkStart w:id="910" w:name="_Toc117070626"/>
      <w:bookmarkStart w:id="911" w:name="_Toc51828388"/>
      <w:r>
        <w:t>F.7</w:t>
      </w:r>
      <w:r>
        <w:tab/>
        <w:t>Framework Security (FWS)</w:t>
      </w:r>
      <w:bookmarkEnd w:id="909"/>
      <w:bookmarkEnd w:id="910"/>
      <w:bookmarkEnd w:id="911"/>
    </w:p>
    <w:tbl>
      <w:tblPr>
        <w:tblW w:w="9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5171"/>
        <w:gridCol w:w="2267"/>
        <w:gridCol w:w="2267"/>
      </w:tblGrid>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Area within the chapter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Acronyms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Numbering on 6 bits</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Input data</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INDA</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000001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Output data</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OUDA</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000010</w:t>
            </w:r>
          </w:p>
        </w:tc>
      </w:tr>
    </w:tbl>
    <w:p w:rsidR="00614D2D" w:rsidRDefault="00614D2D" w:rsidP="00614D2D">
      <w:pPr>
        <w:spacing w:after="120"/>
      </w:pPr>
    </w:p>
    <w:p w:rsidR="00614D2D" w:rsidRDefault="00614D2D" w:rsidP="00614D2D">
      <w:pPr>
        <w:pStyle w:val="Heading1"/>
        <w:keepNext w:val="0"/>
        <w:keepLines w:val="0"/>
      </w:pPr>
      <w:bookmarkStart w:id="912" w:name="_Toc51826946"/>
      <w:bookmarkStart w:id="913" w:name="_Toc117070627"/>
      <w:bookmarkStart w:id="914" w:name="_Toc51828389"/>
      <w:r>
        <w:t>F.8</w:t>
      </w:r>
      <w:r>
        <w:tab/>
        <w:t>File System Context (FSC)</w:t>
      </w:r>
      <w:bookmarkEnd w:id="912"/>
      <w:bookmarkEnd w:id="913"/>
      <w:bookmarkEnd w:id="914"/>
    </w:p>
    <w:tbl>
      <w:tblPr>
        <w:tblW w:w="9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5171"/>
        <w:gridCol w:w="2267"/>
        <w:gridCol w:w="2267"/>
      </w:tblGrid>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Area within the chapter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Acronyms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Numbering on 6 bits</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Initial Context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INIT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000001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Context Preservation for Current File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CUFI</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000010</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Context Preservation for Current Record</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CURE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000011</w:t>
            </w:r>
          </w:p>
        </w:tc>
      </w:tr>
    </w:tbl>
    <w:p w:rsidR="00614D2D" w:rsidRDefault="00614D2D" w:rsidP="00614D2D">
      <w:pPr>
        <w:spacing w:after="120"/>
      </w:pPr>
    </w:p>
    <w:p w:rsidR="00614D2D" w:rsidRDefault="00614D2D" w:rsidP="00614D2D">
      <w:pPr>
        <w:pStyle w:val="Heading1"/>
        <w:keepNext w:val="0"/>
        <w:keepLines w:val="0"/>
      </w:pPr>
      <w:bookmarkStart w:id="915" w:name="_Toc51826947"/>
      <w:bookmarkStart w:id="916" w:name="_Toc117070628"/>
      <w:bookmarkStart w:id="917" w:name="_Toc51828390"/>
      <w:r>
        <w:t>F.9</w:t>
      </w:r>
      <w:r>
        <w:tab/>
        <w:t>Exception Handling (EXH)</w:t>
      </w:r>
      <w:bookmarkEnd w:id="915"/>
      <w:bookmarkEnd w:id="916"/>
      <w:bookmarkEnd w:id="917"/>
    </w:p>
    <w:tbl>
      <w:tblPr>
        <w:tblW w:w="9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5171"/>
        <w:gridCol w:w="2267"/>
        <w:gridCol w:w="2267"/>
      </w:tblGrid>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Area within the chapter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Acronyms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Numbering on 6 bits</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Hide exception to the mobile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HEME</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000001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Interaction with multi-triggering</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IMTG</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000010</w:t>
            </w:r>
          </w:p>
        </w:tc>
      </w:tr>
    </w:tbl>
    <w:p w:rsidR="00614D2D" w:rsidRDefault="00614D2D" w:rsidP="00614D2D">
      <w:pPr>
        <w:spacing w:after="120"/>
      </w:pPr>
    </w:p>
    <w:p w:rsidR="00614D2D" w:rsidRDefault="00614D2D" w:rsidP="00614D2D">
      <w:pPr>
        <w:pStyle w:val="Heading1"/>
        <w:keepNext w:val="0"/>
        <w:keepLines w:val="0"/>
      </w:pPr>
      <w:bookmarkStart w:id="918" w:name="_Toc51826948"/>
      <w:bookmarkStart w:id="919" w:name="_Toc117070629"/>
      <w:bookmarkStart w:id="920" w:name="_Toc51828391"/>
      <w:r>
        <w:t>F.10</w:t>
      </w:r>
      <w:r>
        <w:tab/>
        <w:t>Other parts transferred to framework from API (API)</w:t>
      </w:r>
      <w:bookmarkEnd w:id="918"/>
      <w:bookmarkEnd w:id="919"/>
      <w:bookmarkEnd w:id="920"/>
    </w:p>
    <w:tbl>
      <w:tblPr>
        <w:tblW w:w="9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5171"/>
        <w:gridCol w:w="2267"/>
        <w:gridCol w:w="2267"/>
      </w:tblGrid>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Test Area within the chapter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Acronyms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Numbering on 6 bits</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 handler is a temporary JCRE Entry Point object</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HEPO</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000001</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Transaction</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TRAN</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000010</w:t>
            </w:r>
          </w:p>
        </w:tc>
      </w:tr>
      <w:tr w:rsidR="00614D2D" w:rsidTr="00614D2D">
        <w:trPr>
          <w:jc w:val="center"/>
        </w:trPr>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Timer Id between Applets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TMID</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rPr>
                <w:rFonts w:ascii="Courier New" w:hAnsi="Courier New"/>
              </w:rPr>
            </w:pPr>
            <w:r>
              <w:rPr>
                <w:rFonts w:ascii="Courier New" w:hAnsi="Courier New"/>
              </w:rPr>
              <w:t>000011</w:t>
            </w:r>
          </w:p>
        </w:tc>
      </w:tr>
    </w:tbl>
    <w:p w:rsidR="00614D2D" w:rsidRDefault="00614D2D" w:rsidP="00614D2D">
      <w:pPr>
        <w:spacing w:after="120"/>
      </w:pPr>
    </w:p>
    <w:p w:rsidR="00614D2D" w:rsidRDefault="00614D2D" w:rsidP="00614D2D">
      <w:pPr>
        <w:pStyle w:val="Heading1"/>
      </w:pPr>
      <w:bookmarkStart w:id="921" w:name="_Toc51826949"/>
      <w:bookmarkStart w:id="922" w:name="_Toc117070630"/>
      <w:bookmarkStart w:id="923" w:name="_Toc51828392"/>
      <w:r>
        <w:t>F.11</w:t>
      </w:r>
      <w:r>
        <w:tab/>
        <w:t>Concatenation processing (PROC)</w:t>
      </w:r>
      <w:bookmarkEnd w:id="921"/>
      <w:bookmarkEnd w:id="922"/>
      <w:bookmarkEnd w:id="923"/>
    </w:p>
    <w:tbl>
      <w:tblPr>
        <w:tblW w:w="9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71"/>
        <w:gridCol w:w="2267"/>
        <w:gridCol w:w="2267"/>
      </w:tblGrid>
      <w:tr w:rsidR="00614D2D" w:rsidTr="00614D2D">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Test Area within the chapter</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Acronyms</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H"/>
            </w:pPr>
            <w:r>
              <w:t>Numbering on 6 bits</w:t>
            </w:r>
          </w:p>
        </w:tc>
      </w:tr>
      <w:tr w:rsidR="00614D2D" w:rsidTr="00614D2D">
        <w:tc>
          <w:tcPr>
            <w:tcW w:w="517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Concatenation processing</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jc w:val="center"/>
            </w:pPr>
            <w:r>
              <w:t>PROC</w:t>
            </w:r>
          </w:p>
        </w:tc>
        <w:tc>
          <w:tcPr>
            <w:tcW w:w="2268" w:type="dxa"/>
            <w:tcBorders>
              <w:top w:val="single" w:sz="4" w:space="0" w:color="auto"/>
              <w:left w:val="single" w:sz="4" w:space="0" w:color="auto"/>
              <w:bottom w:val="single" w:sz="4" w:space="0" w:color="auto"/>
              <w:right w:val="single" w:sz="4" w:space="0" w:color="auto"/>
            </w:tcBorders>
            <w:hideMark/>
          </w:tcPr>
          <w:p w:rsidR="00614D2D" w:rsidRDefault="00614D2D">
            <w:pPr>
              <w:pStyle w:val="TAL"/>
              <w:jc w:val="center"/>
              <w:rPr>
                <w:rFonts w:ascii="Courier New" w:hAnsi="Courier New"/>
              </w:rPr>
            </w:pPr>
            <w:r>
              <w:rPr>
                <w:rFonts w:ascii="Courier New" w:hAnsi="Courier New"/>
              </w:rPr>
              <w:t>000001</w:t>
            </w:r>
          </w:p>
        </w:tc>
      </w:tr>
    </w:tbl>
    <w:p w:rsidR="00614D2D" w:rsidRDefault="00614D2D" w:rsidP="00614D2D">
      <w:pPr>
        <w:spacing w:after="120"/>
      </w:pPr>
    </w:p>
    <w:p w:rsidR="00614D2D" w:rsidRDefault="00614D2D" w:rsidP="00614D2D">
      <w:pPr>
        <w:pStyle w:val="Heading8"/>
        <w:keepNext w:val="0"/>
        <w:keepLines w:val="0"/>
      </w:pPr>
      <w:r>
        <w:br w:type="page"/>
      </w:r>
      <w:bookmarkStart w:id="924" w:name="_Toc51826950"/>
      <w:bookmarkStart w:id="925" w:name="_Toc117070631"/>
      <w:bookmarkStart w:id="926" w:name="_Toc51828393"/>
      <w:r>
        <w:t>Annex G (normative):</w:t>
      </w:r>
      <w:r>
        <w:br/>
        <w:t>Configuration Parameters File</w:t>
      </w:r>
      <w:bookmarkEnd w:id="924"/>
      <w:bookmarkEnd w:id="925"/>
      <w:bookmarkEnd w:id="926"/>
    </w:p>
    <w:p w:rsidR="00614D2D" w:rsidRDefault="00614D2D" w:rsidP="00614D2D">
      <w:r>
        <w:t>This file describes all the mandatory and optional parameters that are used in order to create the loading script(s) for one test area. The configuration parameters file contains the values for the parameters needed in order to generate the loading and cleanup scripts.</w:t>
      </w:r>
    </w:p>
    <w:p w:rsidR="00614D2D" w:rsidRDefault="00614D2D" w:rsidP="00614D2D">
      <w:r>
        <w:t xml:space="preserve">The name of the parameters file will be </w:t>
      </w:r>
      <w:r>
        <w:rPr>
          <w:b/>
          <w:i/>
        </w:rPr>
        <w:t>&lt;test area reference&gt;_&lt;n&gt;</w:t>
      </w:r>
      <w:r>
        <w:rPr>
          <w:b/>
        </w:rPr>
        <w:t>.par</w:t>
      </w:r>
      <w:r>
        <w:t>.</w:t>
      </w:r>
    </w:p>
    <w:p w:rsidR="00614D2D" w:rsidRDefault="00614D2D" w:rsidP="00614D2D">
      <w:r>
        <w:t>The number &lt;n&gt; is associated with the loading/cleanup script number, i.e. API_2_TKR_ SEVL_BSS_1.par is used to generate API_2_TKR_ SEVL_BSS_1.ldr etc.</w:t>
      </w:r>
    </w:p>
    <w:p w:rsidR="00614D2D" w:rsidRDefault="00614D2D" w:rsidP="00614D2D">
      <w:pPr>
        <w:pStyle w:val="Heading1"/>
        <w:keepNext w:val="0"/>
        <w:keepLines w:val="0"/>
        <w:ind w:left="0" w:firstLine="0"/>
      </w:pPr>
      <w:bookmarkStart w:id="927" w:name="_Toc51826951"/>
      <w:bookmarkStart w:id="928" w:name="_Toc117070632"/>
      <w:bookmarkStart w:id="929" w:name="_Toc51828394"/>
      <w:r>
        <w:t>G.1</w:t>
      </w:r>
      <w:r>
        <w:tab/>
        <w:t>Syntax</w:t>
      </w:r>
      <w:bookmarkEnd w:id="927"/>
      <w:bookmarkEnd w:id="928"/>
      <w:bookmarkEnd w:id="929"/>
    </w:p>
    <w:p w:rsidR="00614D2D" w:rsidRDefault="00614D2D" w:rsidP="00614D2D">
      <w:r>
        <w:t>The general syntax for this file will be:</w:t>
      </w:r>
    </w:p>
    <w:p w:rsidR="00614D2D" w:rsidRDefault="00614D2D" w:rsidP="00614D2D">
      <w:pPr>
        <w:pStyle w:val="PL"/>
        <w:ind w:left="567"/>
      </w:pPr>
      <w:r>
        <w:t>&lt;file&gt; ::= &lt;</w:t>
      </w:r>
      <w:r w:rsidR="00A1704F">
        <w:t>clause</w:t>
      </w:r>
      <w:r>
        <w:t>&gt;+</w:t>
      </w:r>
    </w:p>
    <w:p w:rsidR="00614D2D" w:rsidRDefault="00614D2D" w:rsidP="00614D2D">
      <w:pPr>
        <w:pStyle w:val="PL"/>
        <w:ind w:left="567"/>
      </w:pPr>
      <w:r>
        <w:t>&lt;</w:t>
      </w:r>
      <w:r w:rsidR="00A1704F">
        <w:t>clause</w:t>
      </w:r>
      <w:r>
        <w:t>&gt; ::= &lt;</w:t>
      </w:r>
      <w:r w:rsidR="00A1704F">
        <w:t>clause</w:t>
      </w:r>
      <w:r>
        <w:t xml:space="preserve"> heading&gt; &lt;line break&gt; &lt;</w:t>
      </w:r>
      <w:r w:rsidR="00A1704F">
        <w:t>clause</w:t>
      </w:r>
      <w:r>
        <w:t xml:space="preserve"> body&gt;</w:t>
      </w:r>
    </w:p>
    <w:p w:rsidR="00614D2D" w:rsidRDefault="00614D2D" w:rsidP="00614D2D">
      <w:pPr>
        <w:pStyle w:val="PL"/>
        <w:ind w:left="567"/>
      </w:pPr>
      <w:r>
        <w:t>&lt;</w:t>
      </w:r>
      <w:r w:rsidR="00A1704F">
        <w:t>clause</w:t>
      </w:r>
      <w:r>
        <w:t xml:space="preserve"> heading&gt; ::= '</w:t>
      </w:r>
      <w:r>
        <w:rPr>
          <w:sz w:val="22"/>
        </w:rPr>
        <w:t>['</w:t>
      </w:r>
      <w:r>
        <w:t xml:space="preserve"> &lt;name&gt; '</w:t>
      </w:r>
      <w:r>
        <w:rPr>
          <w:sz w:val="22"/>
        </w:rPr>
        <w:t>]'</w:t>
      </w:r>
    </w:p>
    <w:p w:rsidR="00614D2D" w:rsidRDefault="00614D2D" w:rsidP="00614D2D">
      <w:pPr>
        <w:pStyle w:val="PL"/>
        <w:ind w:left="567"/>
      </w:pPr>
      <w:r>
        <w:t>&lt;</w:t>
      </w:r>
      <w:r w:rsidR="00A1704F">
        <w:t>clause</w:t>
      </w:r>
      <w:r>
        <w:t xml:space="preserve"> body&gt; ::= &lt;parameter assignment&gt;+</w:t>
      </w:r>
    </w:p>
    <w:p w:rsidR="00614D2D" w:rsidRDefault="00614D2D" w:rsidP="00614D2D">
      <w:pPr>
        <w:pStyle w:val="PL"/>
        <w:ind w:left="567"/>
      </w:pPr>
      <w:r>
        <w:t>&lt;parameter assignment&gt; ::= &lt;name&gt; '</w:t>
      </w:r>
      <w:r>
        <w:rPr>
          <w:sz w:val="22"/>
        </w:rPr>
        <w:t>='</w:t>
      </w:r>
      <w:r>
        <w:t xml:space="preserve"> &lt;value&gt; &lt;line break&gt;</w:t>
      </w:r>
    </w:p>
    <w:p w:rsidR="00614D2D" w:rsidRDefault="00614D2D" w:rsidP="00614D2D">
      <w:pPr>
        <w:pStyle w:val="PL"/>
        <w:ind w:left="567"/>
      </w:pPr>
    </w:p>
    <w:p w:rsidR="00614D2D" w:rsidRDefault="00614D2D" w:rsidP="00614D2D">
      <w:r>
        <w:t>Where '+' indicates one or more repetitions of the previous syntax element.</w:t>
      </w:r>
    </w:p>
    <w:p w:rsidR="00614D2D" w:rsidRDefault="00614D2D" w:rsidP="00614D2D">
      <w:r>
        <w:t>Any text included between the symbol '</w:t>
      </w:r>
      <w:r>
        <w:rPr>
          <w:rFonts w:ascii="Courier New" w:hAnsi="Courier New"/>
          <w:b/>
        </w:rPr>
        <w:t>;</w:t>
      </w:r>
      <w:r>
        <w:t>' and the end of line is considered a comment and ignored by parsing tools.</w:t>
      </w:r>
    </w:p>
    <w:p w:rsidR="00614D2D" w:rsidRDefault="00614D2D" w:rsidP="00614D2D">
      <w:r>
        <w:t>Empty values are considered valid. They are used to indicate that an optional value is not present.</w:t>
      </w:r>
    </w:p>
    <w:p w:rsidR="00614D2D" w:rsidRDefault="00614D2D" w:rsidP="00614D2D">
      <w:r>
        <w:t xml:space="preserve">Names of </w:t>
      </w:r>
      <w:r w:rsidR="00A1704F">
        <w:t>clause</w:t>
      </w:r>
      <w:r>
        <w:t xml:space="preserve">s, names of parameters and values are case-sensitive. </w:t>
      </w:r>
    </w:p>
    <w:p w:rsidR="00614D2D" w:rsidRDefault="00614D2D" w:rsidP="00614D2D">
      <w:r>
        <w:t>Blank spaces and Tabs between tokens are allowed and will be ignored by the parser.</w:t>
      </w:r>
    </w:p>
    <w:p w:rsidR="00614D2D" w:rsidRDefault="00614D2D" w:rsidP="00614D2D">
      <w:r>
        <w:t>When values represent a sequence of bytes, they are expressed in hexadecimal format, where every 2 digits represent one byte. Blank space between bytes is optional.</w:t>
      </w:r>
    </w:p>
    <w:p w:rsidR="00614D2D" w:rsidRDefault="00614D2D" w:rsidP="00614D2D">
      <w:r>
        <w:t>Example:</w:t>
      </w:r>
    </w:p>
    <w:p w:rsidR="00614D2D" w:rsidRDefault="00614D2D" w:rsidP="00614D2D">
      <w:pPr>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 comment</w:t>
      </w:r>
    </w:p>
    <w:p w:rsidR="00614D2D" w:rsidRDefault="00614D2D" w:rsidP="00614D2D">
      <w:pPr>
        <w:pBdr>
          <w:top w:val="single" w:sz="4" w:space="1" w:color="auto"/>
          <w:left w:val="single" w:sz="4" w:space="4" w:color="auto"/>
          <w:bottom w:val="single" w:sz="4" w:space="1" w:color="auto"/>
          <w:right w:val="single" w:sz="4" w:space="4" w:color="auto"/>
        </w:pBdr>
        <w:rPr>
          <w:rFonts w:ascii="Courier New" w:hAnsi="Courier New"/>
          <w:sz w:val="16"/>
        </w:rPr>
      </w:pPr>
    </w:p>
    <w:p w:rsidR="00614D2D" w:rsidRDefault="00614D2D" w:rsidP="00614D2D">
      <w:pPr>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w:t>
      </w:r>
      <w:r w:rsidR="00A1704F">
        <w:rPr>
          <w:rFonts w:ascii="Courier New" w:hAnsi="Courier New"/>
          <w:sz w:val="16"/>
        </w:rPr>
        <w:t>Clause</w:t>
      </w:r>
      <w:r>
        <w:rPr>
          <w:rFonts w:ascii="Courier New" w:hAnsi="Courier New"/>
          <w:sz w:val="16"/>
        </w:rPr>
        <w:t>1]</w:t>
      </w:r>
    </w:p>
    <w:p w:rsidR="00614D2D" w:rsidRDefault="00614D2D" w:rsidP="00614D2D">
      <w:pPr>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Parameter11 = 00 11 22 33</w:t>
      </w:r>
    </w:p>
    <w:p w:rsidR="00614D2D" w:rsidRDefault="00614D2D" w:rsidP="00614D2D">
      <w:pPr>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Parameter12 = 0101   ; another comment</w:t>
      </w:r>
    </w:p>
    <w:p w:rsidR="00614D2D" w:rsidRDefault="00614D2D" w:rsidP="00614D2D">
      <w:pPr>
        <w:pBdr>
          <w:top w:val="single" w:sz="4" w:space="1" w:color="auto"/>
          <w:left w:val="single" w:sz="4" w:space="4" w:color="auto"/>
          <w:bottom w:val="single" w:sz="4" w:space="1" w:color="auto"/>
          <w:right w:val="single" w:sz="4" w:space="4" w:color="auto"/>
        </w:pBdr>
        <w:rPr>
          <w:rFonts w:ascii="Courier New" w:hAnsi="Courier New"/>
          <w:sz w:val="16"/>
        </w:rPr>
      </w:pPr>
    </w:p>
    <w:p w:rsidR="00614D2D" w:rsidRDefault="00614D2D" w:rsidP="00614D2D">
      <w:pPr>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w:t>
      </w:r>
      <w:r w:rsidR="00A1704F">
        <w:rPr>
          <w:rFonts w:ascii="Courier New" w:hAnsi="Courier New"/>
          <w:sz w:val="16"/>
        </w:rPr>
        <w:t>Clause</w:t>
      </w:r>
      <w:r>
        <w:rPr>
          <w:rFonts w:ascii="Courier New" w:hAnsi="Courier New"/>
          <w:sz w:val="16"/>
        </w:rPr>
        <w:t>2]</w:t>
      </w:r>
    </w:p>
    <w:p w:rsidR="00614D2D" w:rsidRDefault="00614D2D" w:rsidP="00614D2D">
      <w:pPr>
        <w:pBdr>
          <w:top w:val="single" w:sz="4" w:space="1" w:color="auto"/>
          <w:left w:val="single" w:sz="4" w:space="4" w:color="auto"/>
          <w:bottom w:val="single" w:sz="4" w:space="1" w:color="auto"/>
          <w:right w:val="single" w:sz="4" w:space="4" w:color="auto"/>
        </w:pBdr>
        <w:rPr>
          <w:rFonts w:ascii="Courier New" w:hAnsi="Courier New"/>
          <w:sz w:val="16"/>
        </w:rPr>
      </w:pPr>
      <w:r>
        <w:rPr>
          <w:rFonts w:ascii="Courier New" w:hAnsi="Courier New"/>
          <w:sz w:val="16"/>
        </w:rPr>
        <w:t>Parameter21 = vvwwxxyyzz</w:t>
      </w:r>
    </w:p>
    <w:p w:rsidR="00614D2D" w:rsidRDefault="00614D2D" w:rsidP="00614D2D"/>
    <w:p w:rsidR="00614D2D" w:rsidRDefault="00614D2D" w:rsidP="00614D2D">
      <w:pPr>
        <w:pStyle w:val="Heading1"/>
        <w:ind w:left="0" w:firstLine="0"/>
      </w:pPr>
      <w:bookmarkStart w:id="930" w:name="_Toc51826952"/>
      <w:bookmarkStart w:id="931" w:name="_Toc117070633"/>
      <w:bookmarkStart w:id="932" w:name="_Toc51828395"/>
      <w:r>
        <w:t>G.2</w:t>
      </w:r>
      <w:r>
        <w:tab/>
        <w:t>File Contents and Organization</w:t>
      </w:r>
      <w:bookmarkEnd w:id="930"/>
      <w:bookmarkEnd w:id="931"/>
      <w:bookmarkEnd w:id="932"/>
    </w:p>
    <w:p w:rsidR="00614D2D" w:rsidRDefault="00614D2D" w:rsidP="00614D2D">
      <w:pPr>
        <w:keepNext/>
        <w:keepLines/>
      </w:pPr>
      <w:r>
        <w:t xml:space="preserve">Parameters in this file are organized in the following </w:t>
      </w:r>
      <w:r w:rsidR="00A1704F">
        <w:t>clause</w:t>
      </w:r>
      <w: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2693"/>
        <w:gridCol w:w="6237"/>
      </w:tblGrid>
      <w:tr w:rsidR="00614D2D" w:rsidTr="00614D2D">
        <w:trPr>
          <w:jc w:val="center"/>
        </w:trPr>
        <w:tc>
          <w:tcPr>
            <w:tcW w:w="269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 xml:space="preserve">[CONVERT] </w:t>
            </w:r>
          </w:p>
        </w:tc>
        <w:tc>
          <w:tcPr>
            <w:tcW w:w="6237"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Conversion parameters used during conversion (i.e. CAP file generation)</w:t>
            </w:r>
          </w:p>
        </w:tc>
      </w:tr>
      <w:tr w:rsidR="00614D2D" w:rsidTr="00614D2D">
        <w:trPr>
          <w:jc w:val="center"/>
        </w:trPr>
        <w:tc>
          <w:tcPr>
            <w:tcW w:w="269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[INSTALL(load)]</w:t>
            </w:r>
          </w:p>
        </w:tc>
        <w:tc>
          <w:tcPr>
            <w:tcW w:w="6237"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Parameters used by the Install for Load command</w:t>
            </w:r>
          </w:p>
        </w:tc>
      </w:tr>
      <w:tr w:rsidR="00614D2D" w:rsidTr="00614D2D">
        <w:trPr>
          <w:jc w:val="center"/>
        </w:trPr>
        <w:tc>
          <w:tcPr>
            <w:tcW w:w="269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[LOAD]</w:t>
            </w:r>
          </w:p>
        </w:tc>
        <w:tc>
          <w:tcPr>
            <w:tcW w:w="6237"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Parameters used by the Load command</w:t>
            </w:r>
          </w:p>
        </w:tc>
      </w:tr>
      <w:tr w:rsidR="00614D2D" w:rsidTr="00614D2D">
        <w:trPr>
          <w:jc w:val="center"/>
        </w:trPr>
        <w:tc>
          <w:tcPr>
            <w:tcW w:w="2693"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[INSTALL(install)]</w:t>
            </w:r>
          </w:p>
        </w:tc>
        <w:tc>
          <w:tcPr>
            <w:tcW w:w="6237" w:type="dxa"/>
            <w:tcBorders>
              <w:top w:val="single" w:sz="4" w:space="0" w:color="auto"/>
              <w:left w:val="single" w:sz="4" w:space="0" w:color="auto"/>
              <w:bottom w:val="single" w:sz="4" w:space="0" w:color="auto"/>
              <w:right w:val="single" w:sz="4" w:space="0" w:color="auto"/>
            </w:tcBorders>
            <w:hideMark/>
          </w:tcPr>
          <w:p w:rsidR="00614D2D" w:rsidRDefault="00614D2D">
            <w:pPr>
              <w:pStyle w:val="TAL"/>
            </w:pPr>
            <w:r>
              <w:t>Parameters used by the Install for Install command</w:t>
            </w:r>
          </w:p>
        </w:tc>
      </w:tr>
    </w:tbl>
    <w:p w:rsidR="00614D2D" w:rsidRDefault="00614D2D" w:rsidP="00614D2D">
      <w:pPr>
        <w:keepNext/>
        <w:keepLines/>
      </w:pPr>
    </w:p>
    <w:p w:rsidR="00614D2D" w:rsidRDefault="00614D2D" w:rsidP="00614D2D">
      <w:r>
        <w:t xml:space="preserve">All </w:t>
      </w:r>
      <w:r w:rsidR="00A1704F">
        <w:t>clause</w:t>
      </w:r>
      <w:r>
        <w:t xml:space="preserve">s may appear only once in the file, except for the "INSTALL(install)" </w:t>
      </w:r>
      <w:r w:rsidR="00A1704F">
        <w:t>clause</w:t>
      </w:r>
      <w:r>
        <w:t xml:space="preserve">. If that </w:t>
      </w:r>
      <w:r w:rsidR="00A1704F">
        <w:t>clause</w:t>
      </w:r>
      <w:r>
        <w:t xml:space="preserve"> appears more than once, it will apply to different applet instances, in sequence.</w:t>
      </w:r>
    </w:p>
    <w:p w:rsidR="00614D2D" w:rsidRDefault="00614D2D" w:rsidP="00614D2D">
      <w:pPr>
        <w:pStyle w:val="Heading2"/>
        <w:keepNext w:val="0"/>
        <w:keepLines w:val="0"/>
      </w:pPr>
      <w:bookmarkStart w:id="933" w:name="_Toc51826953"/>
      <w:bookmarkStart w:id="934" w:name="_Toc117070634"/>
      <w:bookmarkStart w:id="935" w:name="_Toc51828396"/>
      <w:r>
        <w:t>G.2.1</w:t>
      </w:r>
      <w:r>
        <w:tab/>
        <w:t>Default values, order and processing</w:t>
      </w:r>
      <w:bookmarkEnd w:id="933"/>
      <w:bookmarkEnd w:id="934"/>
      <w:bookmarkEnd w:id="935"/>
    </w:p>
    <w:p w:rsidR="00614D2D" w:rsidRDefault="00614D2D" w:rsidP="00614D2D">
      <w:r>
        <w:t xml:space="preserve">The ordering of the parameters and the </w:t>
      </w:r>
      <w:r w:rsidR="00A1704F">
        <w:t>clause</w:t>
      </w:r>
      <w:r>
        <w:t>s is relevant, since parameter names may be repeated and apply to different applets.</w:t>
      </w:r>
    </w:p>
    <w:p w:rsidR="00614D2D" w:rsidRDefault="00614D2D" w:rsidP="00614D2D">
      <w:r>
        <w:t xml:space="preserve">When one single parameter is repeated within one </w:t>
      </w:r>
      <w:r w:rsidR="00A1704F">
        <w:t>clause</w:t>
      </w:r>
      <w:r>
        <w:t xml:space="preserve">, it refers to different applets. The value of the </w:t>
      </w:r>
      <w:r>
        <w:rPr>
          <w:i/>
        </w:rPr>
        <w:t>n</w:t>
      </w:r>
      <w:r>
        <w:rPr>
          <w:i/>
          <w:vertAlign w:val="superscript"/>
        </w:rPr>
        <w:t>th</w:t>
      </w:r>
      <w:r>
        <w:t xml:space="preserve"> appearance of the parameter applies to applet </w:t>
      </w:r>
      <w:r>
        <w:rPr>
          <w:i/>
        </w:rPr>
        <w:t>n</w:t>
      </w:r>
      <w:r>
        <w:t>.</w:t>
      </w:r>
    </w:p>
    <w:p w:rsidR="00614D2D" w:rsidRDefault="00614D2D" w:rsidP="00614D2D">
      <w:r>
        <w:t xml:space="preserve">When one </w:t>
      </w:r>
      <w:r w:rsidR="00A1704F">
        <w:t>clause</w:t>
      </w:r>
      <w:r>
        <w:t xml:space="preserve"> is repeated (INSTALL(install)), then the </w:t>
      </w:r>
      <w:r>
        <w:rPr>
          <w:i/>
        </w:rPr>
        <w:t>n</w:t>
      </w:r>
      <w:r>
        <w:rPr>
          <w:i/>
          <w:vertAlign w:val="superscript"/>
        </w:rPr>
        <w:t>th</w:t>
      </w:r>
      <w:r>
        <w:t xml:space="preserve"> appearance of the </w:t>
      </w:r>
      <w:r w:rsidR="00A1704F">
        <w:t>clause</w:t>
      </w:r>
      <w:r>
        <w:t xml:space="preserve"> applies to applet </w:t>
      </w:r>
      <w:r>
        <w:rPr>
          <w:i/>
        </w:rPr>
        <w:t>n</w:t>
      </w:r>
      <w:r>
        <w:t xml:space="preserve">. Parameter/value pairs which are found in one appearance of the </w:t>
      </w:r>
      <w:r w:rsidR="00A1704F">
        <w:t>clause</w:t>
      </w:r>
      <w:r>
        <w:t xml:space="preserve"> are valid for the subsequent applets as long as they are not overridden. For example, first INSTALL(install) may contain all values for parameters, whereas the subsequent INSTALL(install) </w:t>
      </w:r>
      <w:r w:rsidR="00A1704F">
        <w:t>clause</w:t>
      </w:r>
      <w:r>
        <w:t>s may only contain parameters whose values change.</w:t>
      </w:r>
    </w:p>
    <w:p w:rsidR="00614D2D" w:rsidRDefault="00614D2D" w:rsidP="00614D2D">
      <w:r>
        <w:t xml:space="preserve">If one required parameter is missing from one </w:t>
      </w:r>
      <w:r w:rsidR="00A1704F">
        <w:t>clause</w:t>
      </w:r>
      <w:r>
        <w:t xml:space="preserve">, the last defined value of this parameter in a previous </w:t>
      </w:r>
      <w:r w:rsidR="00A1704F">
        <w:t>clause</w:t>
      </w:r>
      <w:r>
        <w:t xml:space="preserve"> of the same file will be used.</w:t>
      </w:r>
    </w:p>
    <w:p w:rsidR="00614D2D" w:rsidRDefault="00614D2D" w:rsidP="00614D2D">
      <w:pPr>
        <w:pStyle w:val="Heading2"/>
        <w:keepNext w:val="0"/>
        <w:keepLines w:val="0"/>
      </w:pPr>
      <w:bookmarkStart w:id="936" w:name="_Toc51826954"/>
      <w:bookmarkStart w:id="937" w:name="_Toc117070635"/>
      <w:bookmarkStart w:id="938" w:name="_Toc51828397"/>
      <w:r>
        <w:t>G.2.2</w:t>
      </w:r>
      <w:r>
        <w:tab/>
        <w:t xml:space="preserve">CONVERT </w:t>
      </w:r>
      <w:r w:rsidR="00A1704F">
        <w:t>Clause</w:t>
      </w:r>
      <w:bookmarkEnd w:id="936"/>
      <w:bookmarkEnd w:id="937"/>
      <w:bookmarkEnd w:id="938"/>
    </w:p>
    <w:p w:rsidR="00614D2D" w:rsidRDefault="00614D2D" w:rsidP="00614D2D">
      <w:pPr>
        <w:jc w:val="both"/>
      </w:pPr>
      <w:r>
        <w:t>These parameters allow configuration of the conversion process of the Java class file(s) into one CAP 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3402"/>
        <w:gridCol w:w="5528"/>
      </w:tblGrid>
      <w:tr w:rsidR="00614D2D" w:rsidTr="00614D2D">
        <w:trPr>
          <w:jc w:val="center"/>
        </w:trPr>
        <w:tc>
          <w:tcPr>
            <w:tcW w:w="340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Parameter</w:t>
            </w:r>
          </w:p>
        </w:tc>
        <w:tc>
          <w:tcPr>
            <w:tcW w:w="552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r>
      <w:tr w:rsidR="00614D2D" w:rsidTr="00614D2D">
        <w:trPr>
          <w:jc w:val="center"/>
        </w:trPr>
        <w:tc>
          <w:tcPr>
            <w:tcW w:w="34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PackageAID</w:t>
            </w:r>
          </w:p>
        </w:tc>
        <w:tc>
          <w:tcPr>
            <w:tcW w:w="552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AID of the package</w:t>
            </w:r>
          </w:p>
        </w:tc>
      </w:tr>
      <w:tr w:rsidR="00614D2D" w:rsidTr="00614D2D">
        <w:trPr>
          <w:jc w:val="center"/>
        </w:trPr>
        <w:tc>
          <w:tcPr>
            <w:tcW w:w="34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PackageName</w:t>
            </w:r>
          </w:p>
        </w:tc>
        <w:tc>
          <w:tcPr>
            <w:tcW w:w="552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Fully qualified name of the package</w:t>
            </w:r>
          </w:p>
        </w:tc>
      </w:tr>
      <w:tr w:rsidR="00614D2D" w:rsidTr="00614D2D">
        <w:trPr>
          <w:jc w:val="center"/>
        </w:trPr>
        <w:tc>
          <w:tcPr>
            <w:tcW w:w="34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PackageVersion</w:t>
            </w:r>
          </w:p>
        </w:tc>
        <w:tc>
          <w:tcPr>
            <w:tcW w:w="552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Version of the package</w:t>
            </w:r>
          </w:p>
        </w:tc>
      </w:tr>
      <w:tr w:rsidR="00614D2D" w:rsidTr="00614D2D">
        <w:trPr>
          <w:jc w:val="center"/>
        </w:trPr>
        <w:tc>
          <w:tcPr>
            <w:tcW w:w="34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AppletClassAID</w:t>
            </w:r>
          </w:p>
        </w:tc>
        <w:tc>
          <w:tcPr>
            <w:tcW w:w="552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AID of the applet</w:t>
            </w:r>
          </w:p>
        </w:tc>
      </w:tr>
      <w:tr w:rsidR="00614D2D" w:rsidTr="00614D2D">
        <w:trPr>
          <w:jc w:val="center"/>
        </w:trPr>
        <w:tc>
          <w:tcPr>
            <w:tcW w:w="34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AppletClassName</w:t>
            </w:r>
          </w:p>
        </w:tc>
        <w:tc>
          <w:tcPr>
            <w:tcW w:w="552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Name of the applet</w:t>
            </w:r>
          </w:p>
        </w:tc>
      </w:tr>
    </w:tbl>
    <w:p w:rsidR="00614D2D" w:rsidRDefault="00614D2D" w:rsidP="00614D2D"/>
    <w:p w:rsidR="00614D2D" w:rsidRDefault="00614D2D" w:rsidP="00614D2D">
      <w:pPr>
        <w:pStyle w:val="Heading2"/>
        <w:keepNext w:val="0"/>
        <w:keepLines w:val="0"/>
      </w:pPr>
      <w:bookmarkStart w:id="939" w:name="_Toc51826955"/>
      <w:bookmarkStart w:id="940" w:name="_Toc117070636"/>
      <w:bookmarkStart w:id="941" w:name="_Toc51828398"/>
      <w:r>
        <w:t>G.2.3</w:t>
      </w:r>
      <w:r>
        <w:tab/>
        <w:t xml:space="preserve">INSTALL(load) </w:t>
      </w:r>
      <w:r w:rsidR="00A1704F">
        <w:t>Clause</w:t>
      </w:r>
      <w:bookmarkEnd w:id="939"/>
      <w:bookmarkEnd w:id="940"/>
      <w:bookmarkEnd w:id="941"/>
    </w:p>
    <w:p w:rsidR="00614D2D" w:rsidRDefault="00614D2D" w:rsidP="00614D2D">
      <w:r>
        <w:t xml:space="preserve">Here are the parameters to be included in the Install(Load) command (as specified in </w:t>
      </w:r>
      <w:r>
        <w:rPr>
          <w:szCs w:val="24"/>
        </w:rPr>
        <w:t xml:space="preserve">TS 23.048 [8] </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3402"/>
        <w:gridCol w:w="5528"/>
      </w:tblGrid>
      <w:tr w:rsidR="00614D2D" w:rsidTr="00614D2D">
        <w:trPr>
          <w:jc w:val="center"/>
        </w:trPr>
        <w:tc>
          <w:tcPr>
            <w:tcW w:w="340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Parameter</w:t>
            </w:r>
          </w:p>
        </w:tc>
        <w:tc>
          <w:tcPr>
            <w:tcW w:w="552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r>
      <w:tr w:rsidR="00614D2D" w:rsidTr="00614D2D">
        <w:trPr>
          <w:jc w:val="center"/>
        </w:trPr>
        <w:tc>
          <w:tcPr>
            <w:tcW w:w="34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PackageAID</w:t>
            </w:r>
          </w:p>
        </w:tc>
        <w:tc>
          <w:tcPr>
            <w:tcW w:w="552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AID of the package</w:t>
            </w:r>
          </w:p>
        </w:tc>
      </w:tr>
      <w:tr w:rsidR="00614D2D" w:rsidTr="00614D2D">
        <w:trPr>
          <w:jc w:val="center"/>
        </w:trPr>
        <w:tc>
          <w:tcPr>
            <w:tcW w:w="34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PackageNonVolatileMemSize</w:t>
            </w:r>
          </w:p>
        </w:tc>
        <w:tc>
          <w:tcPr>
            <w:tcW w:w="552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 xml:space="preserve">Non Volatile memory space (in bytes) required for package loading </w:t>
            </w:r>
          </w:p>
        </w:tc>
      </w:tr>
      <w:tr w:rsidR="00614D2D" w:rsidTr="00614D2D">
        <w:trPr>
          <w:jc w:val="center"/>
        </w:trPr>
        <w:tc>
          <w:tcPr>
            <w:tcW w:w="34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 xml:space="preserve">InstallationNonVolatileMemSize </w:t>
            </w:r>
          </w:p>
        </w:tc>
        <w:tc>
          <w:tcPr>
            <w:tcW w:w="552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Non volatile memory required for installation, in bytes</w:t>
            </w:r>
          </w:p>
        </w:tc>
      </w:tr>
      <w:tr w:rsidR="00614D2D" w:rsidTr="00614D2D">
        <w:trPr>
          <w:jc w:val="center"/>
        </w:trPr>
        <w:tc>
          <w:tcPr>
            <w:tcW w:w="34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InstallationVolatileMemSize</w:t>
            </w:r>
          </w:p>
        </w:tc>
        <w:tc>
          <w:tcPr>
            <w:tcW w:w="552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Volatile memory required for installation, in bytes</w:t>
            </w:r>
          </w:p>
        </w:tc>
      </w:tr>
    </w:tbl>
    <w:p w:rsidR="00614D2D" w:rsidRDefault="00614D2D" w:rsidP="00614D2D"/>
    <w:p w:rsidR="00614D2D" w:rsidRDefault="00614D2D" w:rsidP="00614D2D">
      <w:pPr>
        <w:pStyle w:val="Heading2"/>
        <w:keepNext w:val="0"/>
        <w:keepLines w:val="0"/>
      </w:pPr>
      <w:bookmarkStart w:id="942" w:name="_Toc51826956"/>
      <w:bookmarkStart w:id="943" w:name="_Toc117070637"/>
      <w:bookmarkStart w:id="944" w:name="_Toc51828399"/>
      <w:r>
        <w:t>G.2.4</w:t>
      </w:r>
      <w:r>
        <w:tab/>
        <w:t xml:space="preserve">LOAD </w:t>
      </w:r>
      <w:r w:rsidR="00A1704F">
        <w:t>Clause</w:t>
      </w:r>
      <w:bookmarkEnd w:id="942"/>
      <w:bookmarkEnd w:id="943"/>
      <w:bookmarkEnd w:id="944"/>
    </w:p>
    <w:p w:rsidR="00614D2D" w:rsidRDefault="00614D2D" w:rsidP="00614D2D">
      <w:r>
        <w:t xml:space="preserve">Here are the parameters to be included in the Load command (as specified in </w:t>
      </w:r>
      <w:r>
        <w:rPr>
          <w:szCs w:val="24"/>
        </w:rPr>
        <w:t xml:space="preserve">TS 23.048 [8] </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3402"/>
        <w:gridCol w:w="5528"/>
      </w:tblGrid>
      <w:tr w:rsidR="00614D2D" w:rsidTr="00614D2D">
        <w:trPr>
          <w:jc w:val="center"/>
        </w:trPr>
        <w:tc>
          <w:tcPr>
            <w:tcW w:w="340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Parameter</w:t>
            </w:r>
          </w:p>
        </w:tc>
        <w:tc>
          <w:tcPr>
            <w:tcW w:w="552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r>
      <w:tr w:rsidR="00614D2D" w:rsidTr="00614D2D">
        <w:trPr>
          <w:jc w:val="center"/>
        </w:trPr>
        <w:tc>
          <w:tcPr>
            <w:tcW w:w="34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MaxLoadCommandDataLength</w:t>
            </w:r>
          </w:p>
        </w:tc>
        <w:tc>
          <w:tcPr>
            <w:tcW w:w="552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Maximum length of the data provided in the load command (P3 parameter of the LOAD APDU embedded in the command packet)</w:t>
            </w:r>
          </w:p>
        </w:tc>
      </w:tr>
    </w:tbl>
    <w:p w:rsidR="00614D2D" w:rsidRDefault="00614D2D" w:rsidP="00614D2D"/>
    <w:p w:rsidR="00614D2D" w:rsidRDefault="00614D2D" w:rsidP="00614D2D">
      <w:pPr>
        <w:pStyle w:val="Heading2"/>
        <w:keepNext w:val="0"/>
        <w:keepLines w:val="0"/>
      </w:pPr>
      <w:bookmarkStart w:id="945" w:name="_Toc51826957"/>
      <w:bookmarkStart w:id="946" w:name="_Toc117070638"/>
      <w:bookmarkStart w:id="947" w:name="_Toc51828400"/>
      <w:r>
        <w:t>G.2.5</w:t>
      </w:r>
      <w:r>
        <w:tab/>
        <w:t xml:space="preserve">INSTALL(install) </w:t>
      </w:r>
      <w:r w:rsidR="00A1704F">
        <w:t>Clause</w:t>
      </w:r>
      <w:bookmarkEnd w:id="945"/>
      <w:bookmarkEnd w:id="946"/>
      <w:bookmarkEnd w:id="947"/>
    </w:p>
    <w:p w:rsidR="00614D2D" w:rsidRDefault="00614D2D" w:rsidP="00614D2D">
      <w:r>
        <w:t xml:space="preserve">Here are the parameters to be included in the Install(Install) command (as specified in 3GPP </w:t>
      </w:r>
      <w:r>
        <w:rPr>
          <w:szCs w:val="24"/>
        </w:rPr>
        <w:t>TS 23.048 [8]).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4A0" w:firstRow="1" w:lastRow="0" w:firstColumn="1" w:lastColumn="0" w:noHBand="0" w:noVBand="1"/>
      </w:tblPr>
      <w:tblGrid>
        <w:gridCol w:w="3402"/>
        <w:gridCol w:w="5528"/>
      </w:tblGrid>
      <w:tr w:rsidR="00614D2D" w:rsidTr="00614D2D">
        <w:trPr>
          <w:jc w:val="center"/>
        </w:trPr>
        <w:tc>
          <w:tcPr>
            <w:tcW w:w="3402"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Parameter</w:t>
            </w:r>
          </w:p>
        </w:tc>
        <w:tc>
          <w:tcPr>
            <w:tcW w:w="5528" w:type="dxa"/>
            <w:tcBorders>
              <w:top w:val="single" w:sz="4" w:space="0" w:color="auto"/>
              <w:left w:val="single" w:sz="4" w:space="0" w:color="auto"/>
              <w:bottom w:val="single" w:sz="4" w:space="0" w:color="auto"/>
              <w:right w:val="single" w:sz="4" w:space="0" w:color="auto"/>
            </w:tcBorders>
            <w:hideMark/>
          </w:tcPr>
          <w:p w:rsidR="00614D2D" w:rsidRDefault="00614D2D">
            <w:pPr>
              <w:pStyle w:val="TAH"/>
              <w:keepNext w:val="0"/>
              <w:keepLines w:val="0"/>
            </w:pPr>
            <w:r>
              <w:t>Description</w:t>
            </w:r>
          </w:p>
        </w:tc>
      </w:tr>
      <w:tr w:rsidR="00614D2D" w:rsidTr="00614D2D">
        <w:trPr>
          <w:jc w:val="center"/>
        </w:trPr>
        <w:tc>
          <w:tcPr>
            <w:tcW w:w="34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PackageAID</w:t>
            </w:r>
          </w:p>
        </w:tc>
        <w:tc>
          <w:tcPr>
            <w:tcW w:w="552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AID of the package</w:t>
            </w:r>
          </w:p>
        </w:tc>
      </w:tr>
      <w:tr w:rsidR="00614D2D" w:rsidTr="00614D2D">
        <w:trPr>
          <w:jc w:val="center"/>
        </w:trPr>
        <w:tc>
          <w:tcPr>
            <w:tcW w:w="34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AppletClassAID</w:t>
            </w:r>
          </w:p>
        </w:tc>
        <w:tc>
          <w:tcPr>
            <w:tcW w:w="552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AID of the applet</w:t>
            </w:r>
          </w:p>
        </w:tc>
      </w:tr>
      <w:tr w:rsidR="00614D2D" w:rsidTr="00614D2D">
        <w:trPr>
          <w:jc w:val="center"/>
        </w:trPr>
        <w:tc>
          <w:tcPr>
            <w:tcW w:w="34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InstanceAID</w:t>
            </w:r>
          </w:p>
        </w:tc>
        <w:tc>
          <w:tcPr>
            <w:tcW w:w="552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AID of the instance of the applet</w:t>
            </w:r>
          </w:p>
        </w:tc>
      </w:tr>
      <w:tr w:rsidR="00614D2D" w:rsidTr="00614D2D">
        <w:trPr>
          <w:jc w:val="center"/>
        </w:trPr>
        <w:tc>
          <w:tcPr>
            <w:tcW w:w="34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InstallationNonVolatileMemSize</w:t>
            </w:r>
          </w:p>
        </w:tc>
        <w:tc>
          <w:tcPr>
            <w:tcW w:w="552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Non volatile memory required for installation, in bytes</w:t>
            </w:r>
          </w:p>
        </w:tc>
      </w:tr>
      <w:tr w:rsidR="00614D2D" w:rsidTr="00614D2D">
        <w:trPr>
          <w:jc w:val="center"/>
        </w:trPr>
        <w:tc>
          <w:tcPr>
            <w:tcW w:w="34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InstallationVolatileMemSize</w:t>
            </w:r>
          </w:p>
        </w:tc>
        <w:tc>
          <w:tcPr>
            <w:tcW w:w="552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Volatile memory required for installation, in bytes</w:t>
            </w:r>
          </w:p>
        </w:tc>
      </w:tr>
      <w:tr w:rsidR="00614D2D" w:rsidTr="00614D2D">
        <w:trPr>
          <w:jc w:val="center"/>
        </w:trPr>
        <w:tc>
          <w:tcPr>
            <w:tcW w:w="34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AccessDomain</w:t>
            </w:r>
          </w:p>
        </w:tc>
        <w:tc>
          <w:tcPr>
            <w:tcW w:w="552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Specify the SIM files that may be accessed by the applet and the operations allowed on these files. This parameter includes the Access Domain Parameter (ADP) and Access Domain Data (ADD)</w:t>
            </w:r>
          </w:p>
        </w:tc>
      </w:tr>
      <w:tr w:rsidR="00614D2D" w:rsidTr="00614D2D">
        <w:trPr>
          <w:jc w:val="center"/>
        </w:trPr>
        <w:tc>
          <w:tcPr>
            <w:tcW w:w="34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PriorityLevel</w:t>
            </w:r>
          </w:p>
        </w:tc>
        <w:tc>
          <w:tcPr>
            <w:tcW w:w="552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Priority level of the Toolkit applet instance</w:t>
            </w:r>
          </w:p>
        </w:tc>
      </w:tr>
      <w:tr w:rsidR="00614D2D" w:rsidTr="00614D2D">
        <w:trPr>
          <w:jc w:val="center"/>
        </w:trPr>
        <w:tc>
          <w:tcPr>
            <w:tcW w:w="34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MaxNumberOfTimers</w:t>
            </w:r>
          </w:p>
        </w:tc>
        <w:tc>
          <w:tcPr>
            <w:tcW w:w="552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Maximum number of timers allowed for this applet instance</w:t>
            </w:r>
          </w:p>
        </w:tc>
      </w:tr>
      <w:tr w:rsidR="00614D2D" w:rsidTr="00614D2D">
        <w:trPr>
          <w:jc w:val="center"/>
        </w:trPr>
        <w:tc>
          <w:tcPr>
            <w:tcW w:w="34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MaxMenuEntryTextLength</w:t>
            </w:r>
          </w:p>
        </w:tc>
        <w:tc>
          <w:tcPr>
            <w:tcW w:w="552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Maximum text length for a menu entry</w:t>
            </w:r>
          </w:p>
        </w:tc>
      </w:tr>
      <w:tr w:rsidR="00614D2D" w:rsidTr="00614D2D">
        <w:trPr>
          <w:jc w:val="center"/>
        </w:trPr>
        <w:tc>
          <w:tcPr>
            <w:tcW w:w="34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MaxNumberOfMenuEntries</w:t>
            </w:r>
          </w:p>
        </w:tc>
        <w:tc>
          <w:tcPr>
            <w:tcW w:w="552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Maximum number of menu entries allowed for this applet instance</w:t>
            </w:r>
          </w:p>
        </w:tc>
      </w:tr>
      <w:tr w:rsidR="00614D2D" w:rsidTr="00614D2D">
        <w:trPr>
          <w:jc w:val="center"/>
        </w:trPr>
        <w:tc>
          <w:tcPr>
            <w:tcW w:w="34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MenuEntriesPositionIdentifier</w:t>
            </w:r>
          </w:p>
        </w:tc>
        <w:tc>
          <w:tcPr>
            <w:tcW w:w="552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For each menu entry: Position and identifier of that menu entry</w:t>
            </w:r>
          </w:p>
        </w:tc>
      </w:tr>
      <w:tr w:rsidR="00614D2D" w:rsidTr="00614D2D">
        <w:trPr>
          <w:jc w:val="center"/>
        </w:trPr>
        <w:tc>
          <w:tcPr>
            <w:tcW w:w="34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MaxNumberOfChannels</w:t>
            </w:r>
          </w:p>
        </w:tc>
        <w:tc>
          <w:tcPr>
            <w:tcW w:w="552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Maximum Number of channels for this applet instance</w:t>
            </w:r>
          </w:p>
        </w:tc>
      </w:tr>
      <w:tr w:rsidR="00614D2D" w:rsidTr="00614D2D">
        <w:trPr>
          <w:jc w:val="center"/>
        </w:trPr>
        <w:tc>
          <w:tcPr>
            <w:tcW w:w="34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MSLFieldLength</w:t>
            </w:r>
          </w:p>
        </w:tc>
        <w:tc>
          <w:tcPr>
            <w:tcW w:w="552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Length of Minimum Security Level field</w:t>
            </w:r>
          </w:p>
        </w:tc>
      </w:tr>
      <w:tr w:rsidR="00614D2D" w:rsidTr="00614D2D">
        <w:trPr>
          <w:jc w:val="center"/>
        </w:trPr>
        <w:tc>
          <w:tcPr>
            <w:tcW w:w="34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MSLParameter</w:t>
            </w:r>
          </w:p>
        </w:tc>
        <w:tc>
          <w:tcPr>
            <w:tcW w:w="552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MSL Parameter</w:t>
            </w:r>
          </w:p>
        </w:tc>
      </w:tr>
      <w:tr w:rsidR="00614D2D" w:rsidTr="00614D2D">
        <w:trPr>
          <w:jc w:val="center"/>
        </w:trPr>
        <w:tc>
          <w:tcPr>
            <w:tcW w:w="34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MSLData</w:t>
            </w:r>
          </w:p>
        </w:tc>
        <w:tc>
          <w:tcPr>
            <w:tcW w:w="552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rPr>
                <w:lang w:val="it-IT"/>
              </w:rPr>
              <w:t>MSL Data</w:t>
            </w:r>
          </w:p>
        </w:tc>
      </w:tr>
      <w:tr w:rsidR="00614D2D" w:rsidTr="00614D2D">
        <w:trPr>
          <w:jc w:val="center"/>
        </w:trPr>
        <w:tc>
          <w:tcPr>
            <w:tcW w:w="3402"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AppletSpecificParameters</w:t>
            </w:r>
          </w:p>
        </w:tc>
        <w:tc>
          <w:tcPr>
            <w:tcW w:w="5528" w:type="dxa"/>
            <w:tcBorders>
              <w:top w:val="single" w:sz="4" w:space="0" w:color="auto"/>
              <w:left w:val="single" w:sz="4" w:space="0" w:color="auto"/>
              <w:bottom w:val="single" w:sz="4" w:space="0" w:color="auto"/>
              <w:right w:val="single" w:sz="4" w:space="0" w:color="auto"/>
            </w:tcBorders>
            <w:hideMark/>
          </w:tcPr>
          <w:p w:rsidR="00614D2D" w:rsidRDefault="00614D2D">
            <w:pPr>
              <w:pStyle w:val="TAL"/>
              <w:keepNext w:val="0"/>
              <w:keepLines w:val="0"/>
            </w:pPr>
            <w:r>
              <w:t>Parameters specific to the applet</w:t>
            </w:r>
          </w:p>
        </w:tc>
      </w:tr>
    </w:tbl>
    <w:p w:rsidR="00614D2D" w:rsidRDefault="00614D2D" w:rsidP="00614D2D"/>
    <w:p w:rsidR="00614D2D" w:rsidRDefault="00614D2D" w:rsidP="00614D2D">
      <w:r>
        <w:t>The applet shall be installed with install(install and make selectable) command.</w:t>
      </w:r>
    </w:p>
    <w:p w:rsidR="00614D2D" w:rsidRDefault="00614D2D" w:rsidP="00614D2D">
      <w:pPr>
        <w:pStyle w:val="Heading1"/>
        <w:keepNext w:val="0"/>
        <w:keepLines w:val="0"/>
      </w:pPr>
      <w:bookmarkStart w:id="948" w:name="_Toc51826958"/>
      <w:bookmarkStart w:id="949" w:name="_Toc117070639"/>
      <w:bookmarkStart w:id="950" w:name="_Toc51828401"/>
      <w:r>
        <w:t>G.3</w:t>
      </w:r>
      <w:r>
        <w:tab/>
        <w:t>Full example</w:t>
      </w:r>
      <w:bookmarkEnd w:id="948"/>
      <w:bookmarkEnd w:id="949"/>
      <w:bookmarkEnd w:id="950"/>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[CONVERT]</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PackageAID = A0 00 00 00 30 00 02 FF FF FF FF 89 00 00 01 00</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PackageName = sim.test.access.api_1_svw_updrbs</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PackageVersion = 1.0</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AppletClassAID = A0 00 00 00 30 00 02 FF FF FF FF 89 00 00 01 01</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AppletClassName = API_1_SVW_UPDRBS_1</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AppletClassAID = A0 00 00 00 30 00 02 FF FF FF FF 89 00 00 01 02</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AppletClassName = API_1_SVW_UPDRBS_2</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[INSTALL(load)]</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PackageNonVolatileMemSize = 0D27</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;InstallationNonVolatileMemSize = 0400</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;InstallationVolatileMemSize = 0000</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[LOAD]</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MaxLoadCommandDataLength = 6C ; max value</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[INSTALL(install)]</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AppletClassAID = A0 00 00 00 30 00 02 FF FF FF FF 89 00 00 01 01</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InstanceAID =    A0 00 00 00 30 00 02 FF FF FF FF 89 00 00 01 01</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InstallationNonVolatileMemSize = 0400</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InstallationVolatileMemSize = 0000</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AccessDomain = 00</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PriorityLevel = FF</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MaxNumberOfTimers = 00</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MaxMenuEntryTextLength = 10</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MaxNumberOfMenuEntries = 01</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MenuEntriesPositionIdentifier = 0001</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 xml:space="preserve">AppletSpecificParameters = </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[INSTALL(install)]</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AppletClassAID = A0 00 00 00 30 00 02 FF FF FF FF 89 00 00 01 02</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InstanceAID =    A0 00 00 00 30 00 02 FF FF FF FF 89 00 00 01 02</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InstallationNonVolatileMemSize = 0200</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InstallationVolatileMemSize = 0000</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MenuEntriesPositionIdentifier = 0002</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MaxNumberOfChannels = 05</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MSLFieldLength = 00</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MSLParameter =</w:t>
      </w:r>
    </w:p>
    <w:p w:rsidR="00614D2D" w:rsidRDefault="00614D2D" w:rsidP="00614D2D">
      <w:pPr>
        <w:pBdr>
          <w:top w:val="single" w:sz="4" w:space="1" w:color="auto"/>
          <w:left w:val="single" w:sz="4" w:space="0" w:color="auto"/>
          <w:bottom w:val="single" w:sz="4" w:space="1" w:color="auto"/>
          <w:right w:val="single" w:sz="4" w:space="4" w:color="auto"/>
        </w:pBdr>
        <w:ind w:left="567"/>
        <w:rPr>
          <w:rFonts w:ascii="Courier New" w:hAnsi="Courier New"/>
          <w:sz w:val="16"/>
        </w:rPr>
      </w:pPr>
      <w:r>
        <w:rPr>
          <w:rFonts w:ascii="Courier New" w:hAnsi="Courier New"/>
          <w:sz w:val="16"/>
        </w:rPr>
        <w:t>MSLData =</w:t>
      </w:r>
    </w:p>
    <w:p w:rsidR="00614D2D" w:rsidRDefault="00614D2D" w:rsidP="00614D2D">
      <w:pPr>
        <w:rPr>
          <w:rFonts w:ascii="Courier New" w:hAnsi="Courier New"/>
          <w:sz w:val="16"/>
        </w:rPr>
      </w:pPr>
    </w:p>
    <w:p w:rsidR="00614D2D" w:rsidRDefault="00614D2D" w:rsidP="00614D2D">
      <w:pPr>
        <w:rPr>
          <w:rFonts w:ascii="Courier New" w:hAnsi="Courier New"/>
          <w:sz w:val="16"/>
        </w:rPr>
      </w:pPr>
      <w:r>
        <w:rPr>
          <w:rFonts w:ascii="Courier New" w:hAnsi="Courier New"/>
          <w:sz w:val="16"/>
        </w:rPr>
        <w:t>; rest of INSTALL(install) parameters are taken from previous INSTALL(install)...</w:t>
      </w:r>
    </w:p>
    <w:p w:rsidR="00614D2D" w:rsidRDefault="00614D2D" w:rsidP="00614D2D">
      <w:pPr>
        <w:pStyle w:val="Heading8"/>
        <w:keepNext w:val="0"/>
        <w:keepLines w:val="0"/>
      </w:pPr>
      <w:bookmarkStart w:id="951" w:name="historyclause"/>
      <w:r>
        <w:br w:type="page"/>
      </w:r>
      <w:bookmarkStart w:id="952" w:name="_Toc51826959"/>
      <w:bookmarkStart w:id="953" w:name="_Toc117070640"/>
      <w:bookmarkStart w:id="954" w:name="_Toc51828402"/>
      <w:r>
        <w:t>An</w:t>
      </w:r>
      <w:r>
        <w:fldChar w:fldCharType="begin"/>
      </w:r>
      <w:r>
        <w:instrText xml:space="preserve"> REF copyrightaddon \h </w:instrText>
      </w:r>
      <w:r>
        <w:fldChar w:fldCharType="end"/>
      </w:r>
      <w:r>
        <w:fldChar w:fldCharType="begin"/>
      </w:r>
      <w:r>
        <w:instrText xml:space="preserve"> REF copyrightaddon \h </w:instrText>
      </w:r>
      <w:r>
        <w:fldChar w:fldCharType="end"/>
      </w:r>
      <w:r>
        <w:fldChar w:fldCharType="begin"/>
      </w:r>
      <w:r>
        <w:instrText xml:space="preserve"> REF copyrightaddon \h </w:instrText>
      </w:r>
      <w:r>
        <w:fldChar w:fldCharType="end"/>
      </w:r>
      <w:r>
        <w:t>nex H (informative):</w:t>
      </w:r>
      <w:r>
        <w:br/>
        <w:t>Change History</w:t>
      </w:r>
      <w:bookmarkEnd w:id="952"/>
      <w:bookmarkEnd w:id="953"/>
      <w:bookmarkEnd w:id="954"/>
    </w:p>
    <w:bookmarkEnd w:id="951"/>
    <w:p w:rsidR="00614D2D" w:rsidRDefault="00614D2D" w:rsidP="00614D2D">
      <w:r>
        <w:t>The table below indicates all changes that have been made to the present document since drafting work began.</w:t>
      </w:r>
    </w:p>
    <w:p w:rsidR="00A1704F" w:rsidRDefault="00A1704F" w:rsidP="00A1704F">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094"/>
        <w:gridCol w:w="425"/>
        <w:gridCol w:w="425"/>
        <w:gridCol w:w="425"/>
        <w:gridCol w:w="4962"/>
        <w:gridCol w:w="708"/>
      </w:tblGrid>
      <w:tr w:rsidR="00A1704F" w:rsidTr="00A1704F">
        <w:trPr>
          <w:cantSplit/>
        </w:trPr>
        <w:tc>
          <w:tcPr>
            <w:tcW w:w="9639" w:type="dxa"/>
            <w:gridSpan w:val="8"/>
            <w:tcBorders>
              <w:top w:val="single" w:sz="6" w:space="0" w:color="auto"/>
              <w:left w:val="single" w:sz="6" w:space="0" w:color="auto"/>
              <w:bottom w:val="nil"/>
              <w:right w:val="single" w:sz="6" w:space="0" w:color="auto"/>
            </w:tcBorders>
            <w:shd w:val="solid" w:color="FFFFFF" w:fill="auto"/>
            <w:hideMark/>
          </w:tcPr>
          <w:p w:rsidR="00A1704F" w:rsidRDefault="00A1704F">
            <w:pPr>
              <w:pStyle w:val="TAL"/>
              <w:jc w:val="center"/>
              <w:rPr>
                <w:b/>
                <w:sz w:val="16"/>
              </w:rPr>
            </w:pPr>
            <w:r>
              <w:rPr>
                <w:b/>
              </w:rPr>
              <w:t>Change history</w:t>
            </w:r>
          </w:p>
        </w:tc>
      </w:tr>
      <w:tr w:rsidR="00A1704F" w:rsidTr="00A1704F">
        <w:tc>
          <w:tcPr>
            <w:tcW w:w="800" w:type="dxa"/>
            <w:tcBorders>
              <w:top w:val="single" w:sz="6" w:space="0" w:color="auto"/>
              <w:left w:val="single" w:sz="6" w:space="0" w:color="auto"/>
              <w:bottom w:val="single" w:sz="6" w:space="0" w:color="auto"/>
              <w:right w:val="single" w:sz="6" w:space="0" w:color="auto"/>
            </w:tcBorders>
            <w:shd w:val="pct10" w:color="auto" w:fill="FFFFFF"/>
            <w:hideMark/>
          </w:tcPr>
          <w:p w:rsidR="00A1704F" w:rsidRDefault="00A1704F">
            <w:pPr>
              <w:pStyle w:val="TAL"/>
              <w:rPr>
                <w:b/>
                <w:sz w:val="16"/>
              </w:rPr>
            </w:pPr>
            <w:r>
              <w:rPr>
                <w:b/>
                <w:sz w:val="16"/>
              </w:rPr>
              <w:t>Date</w:t>
            </w:r>
          </w:p>
        </w:tc>
        <w:tc>
          <w:tcPr>
            <w:tcW w:w="800" w:type="dxa"/>
            <w:tcBorders>
              <w:top w:val="single" w:sz="6" w:space="0" w:color="auto"/>
              <w:left w:val="single" w:sz="6" w:space="0" w:color="auto"/>
              <w:bottom w:val="single" w:sz="6" w:space="0" w:color="auto"/>
              <w:right w:val="single" w:sz="6" w:space="0" w:color="auto"/>
            </w:tcBorders>
            <w:shd w:val="pct10" w:color="auto" w:fill="FFFFFF"/>
            <w:hideMark/>
          </w:tcPr>
          <w:p w:rsidR="00A1704F" w:rsidRDefault="00A1704F">
            <w:pPr>
              <w:pStyle w:val="TAL"/>
              <w:rPr>
                <w:b/>
                <w:sz w:val="16"/>
              </w:rPr>
            </w:pPr>
            <w:r>
              <w:rPr>
                <w:b/>
                <w:sz w:val="16"/>
              </w:rPr>
              <w:t>Meeting</w:t>
            </w:r>
          </w:p>
        </w:tc>
        <w:tc>
          <w:tcPr>
            <w:tcW w:w="1094" w:type="dxa"/>
            <w:tcBorders>
              <w:top w:val="single" w:sz="6" w:space="0" w:color="auto"/>
              <w:left w:val="single" w:sz="6" w:space="0" w:color="auto"/>
              <w:bottom w:val="single" w:sz="6" w:space="0" w:color="auto"/>
              <w:right w:val="single" w:sz="6" w:space="0" w:color="auto"/>
            </w:tcBorders>
            <w:shd w:val="pct10" w:color="auto" w:fill="FFFFFF"/>
            <w:hideMark/>
          </w:tcPr>
          <w:p w:rsidR="00A1704F" w:rsidRDefault="00A1704F">
            <w:pPr>
              <w:pStyle w:val="TAL"/>
              <w:rPr>
                <w:b/>
                <w:sz w:val="16"/>
              </w:rPr>
            </w:pPr>
            <w:r>
              <w:rPr>
                <w:b/>
                <w:sz w:val="16"/>
              </w:rPr>
              <w:t>TDoc</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A1704F" w:rsidRDefault="00A1704F">
            <w:pPr>
              <w:pStyle w:val="TAL"/>
              <w:rPr>
                <w:b/>
                <w:sz w:val="16"/>
              </w:rPr>
            </w:pPr>
            <w:r>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A1704F" w:rsidRDefault="00A1704F">
            <w:pPr>
              <w:pStyle w:val="TAL"/>
              <w:rPr>
                <w:b/>
                <w:sz w:val="16"/>
              </w:rPr>
            </w:pPr>
            <w:r>
              <w:rPr>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rsidR="00A1704F" w:rsidRDefault="00A1704F">
            <w:pPr>
              <w:pStyle w:val="TAL"/>
              <w:rPr>
                <w:b/>
                <w:sz w:val="16"/>
              </w:rPr>
            </w:pPr>
            <w:r>
              <w:rPr>
                <w:b/>
                <w:sz w:val="16"/>
              </w:rPr>
              <w:t>Cat</w:t>
            </w:r>
          </w:p>
        </w:tc>
        <w:tc>
          <w:tcPr>
            <w:tcW w:w="4962" w:type="dxa"/>
            <w:tcBorders>
              <w:top w:val="single" w:sz="6" w:space="0" w:color="auto"/>
              <w:left w:val="single" w:sz="6" w:space="0" w:color="auto"/>
              <w:bottom w:val="single" w:sz="6" w:space="0" w:color="auto"/>
              <w:right w:val="single" w:sz="6" w:space="0" w:color="auto"/>
            </w:tcBorders>
            <w:shd w:val="pct10" w:color="auto" w:fill="FFFFFF"/>
            <w:hideMark/>
          </w:tcPr>
          <w:p w:rsidR="00A1704F" w:rsidRDefault="00A1704F">
            <w:pPr>
              <w:pStyle w:val="TAL"/>
              <w:rPr>
                <w:b/>
                <w:sz w:val="16"/>
              </w:rPr>
            </w:pPr>
            <w:r>
              <w:rPr>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rsidR="00A1704F" w:rsidRDefault="00A1704F">
            <w:pPr>
              <w:pStyle w:val="TAL"/>
              <w:rPr>
                <w:b/>
                <w:sz w:val="16"/>
              </w:rPr>
            </w:pPr>
            <w:r>
              <w:rPr>
                <w:b/>
                <w:sz w:val="16"/>
              </w:rPr>
              <w:t>New version</w:t>
            </w:r>
          </w:p>
        </w:tc>
      </w:tr>
      <w:tr w:rsidR="00A1704F" w:rsidTr="00A1704F">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r>
              <w:rPr>
                <w:sz w:val="16"/>
              </w:rPr>
              <w:t>TP-20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rPr>
            </w:pPr>
            <w:r>
              <w:rPr>
                <w:rFonts w:cs="Arial"/>
                <w:color w:val="000000"/>
                <w:sz w:val="16"/>
              </w:rPr>
              <w:t>TP-030125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napToGrid w:val="0"/>
                <w:sz w:val="16"/>
              </w:rPr>
            </w:pPr>
            <w:r>
              <w:rPr>
                <w:snapToGrid w:val="0"/>
                <w:sz w:val="16"/>
              </w:rPr>
              <w:t>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r>
              <w:rPr>
                <w:snapToGrid w:val="0"/>
                <w:sz w:val="16"/>
              </w:rPr>
              <w:t>Update of 51.013 Specification for Release 5 based on version 4.0.1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rPr>
            </w:pPr>
            <w:r>
              <w:rPr>
                <w:rFonts w:cs="Arial"/>
                <w:color w:val="000000"/>
                <w:sz w:val="16"/>
              </w:rPr>
              <w:t>5.0.0</w:t>
            </w:r>
          </w:p>
        </w:tc>
      </w:tr>
      <w:tr w:rsidR="00A1704F" w:rsidTr="00A1704F">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napToGrid w:val="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r>
              <w:rPr>
                <w:snapToGrid w:val="0"/>
                <w:sz w:val="16"/>
              </w:rPr>
              <w:t>editorial: replacment of annex E due to problems in the folder-structure.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rPr>
            </w:pPr>
            <w:r>
              <w:rPr>
                <w:rFonts w:cs="Arial"/>
                <w:color w:val="000000"/>
                <w:sz w:val="16"/>
              </w:rPr>
              <w:t>5.0.1</w:t>
            </w:r>
          </w:p>
        </w:tc>
      </w:tr>
      <w:tr w:rsidR="00A1704F" w:rsidTr="00A1704F">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r>
              <w:rPr>
                <w:sz w:val="16"/>
              </w:rPr>
              <w:t>TP-22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rPr>
            </w:pPr>
            <w:r>
              <w:rPr>
                <w:rFonts w:cs="Arial"/>
                <w:color w:val="000000"/>
                <w:sz w:val="16"/>
              </w:rPr>
              <w:t>TP-030258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napToGrid w:val="0"/>
                <w:sz w:val="16"/>
              </w:rPr>
            </w:pPr>
            <w:r>
              <w:rPr>
                <w:snapToGrid w:val="0"/>
                <w:sz w:val="16"/>
              </w:rPr>
              <w:t>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r>
              <w:rPr>
                <w:snapToGrid w:val="0"/>
                <w:sz w:val="16"/>
              </w:rPr>
              <w:t>Essential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rPr>
            </w:pPr>
            <w:r>
              <w:rPr>
                <w:rFonts w:cs="Arial"/>
                <w:color w:val="000000"/>
                <w:sz w:val="16"/>
              </w:rPr>
              <w:t>5.1.0</w:t>
            </w:r>
          </w:p>
        </w:tc>
      </w:tr>
      <w:tr w:rsidR="00A1704F" w:rsidTr="00A1704F">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Pr="00A1704F" w:rsidRDefault="00A1704F" w:rsidP="00A1704F">
            <w:pPr>
              <w:pStyle w:val="TAC"/>
              <w:keepNext w:val="0"/>
              <w:keepLines w:val="0"/>
              <w:rPr>
                <w:sz w:val="16"/>
              </w:rPr>
            </w:pPr>
            <w:r>
              <w:rPr>
                <w:sz w:val="16"/>
              </w:rPr>
              <w:t>TP</w:t>
            </w:r>
            <w:r w:rsidRPr="00A1704F">
              <w:rPr>
                <w:sz w:val="16"/>
              </w:rPr>
              <w:t>-26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rPr>
            </w:pPr>
            <w:r>
              <w:rPr>
                <w:rFonts w:cs="Arial"/>
                <w:color w:val="000000"/>
                <w:sz w:val="16"/>
              </w:rPr>
              <w:t>TP-040269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rFonts w:eastAsia="Batang"/>
                <w:sz w:val="16"/>
              </w:rPr>
            </w:pPr>
            <w:r>
              <w:rPr>
                <w:rFonts w:eastAsia="Batang"/>
                <w:sz w:val="16"/>
              </w:rPr>
              <w:t>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rPr>
                <w:snapToGrid w:val="0"/>
                <w:sz w:val="16"/>
              </w:rPr>
            </w:pPr>
            <w:r>
              <w:rPr>
                <w:rFonts w:eastAsia="Batang"/>
                <w:sz w:val="16"/>
              </w:rPr>
              <w:t>Correction of release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rPr>
            </w:pPr>
            <w:r>
              <w:rPr>
                <w:sz w:val="16"/>
              </w:rPr>
              <w:t>5.2.0</w:t>
            </w:r>
          </w:p>
        </w:tc>
      </w:tr>
      <w:tr w:rsidR="00A1704F" w:rsidTr="00A1704F">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Pr="00A1704F" w:rsidRDefault="00A1704F" w:rsidP="00A1704F">
            <w:pPr>
              <w:pStyle w:val="TAC"/>
              <w:keepNext w:val="0"/>
              <w:keepLines w:val="0"/>
              <w:rPr>
                <w:sz w:val="16"/>
              </w:rPr>
            </w:pPr>
            <w:r>
              <w:rPr>
                <w:sz w:val="16"/>
              </w:rPr>
              <w:t>TP</w:t>
            </w:r>
            <w:r w:rsidRPr="00A1704F">
              <w:rPr>
                <w:sz w:val="16"/>
              </w:rPr>
              <w:t>-26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rFonts w:eastAsia="Batang"/>
                <w:sz w:val="16"/>
              </w:rPr>
            </w:pPr>
            <w:r>
              <w:rPr>
                <w:rFonts w:eastAsia="Batang"/>
                <w:sz w:val="16"/>
              </w:rPr>
              <w:t>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rPr>
                <w:snapToGrid w:val="0"/>
                <w:sz w:val="16"/>
              </w:rPr>
            </w:pPr>
            <w:r>
              <w:rPr>
                <w:rFonts w:eastAsia="Batang"/>
                <w:sz w:val="16"/>
              </w:rPr>
              <w:t>ProactiveHandler appendTLV(byte tag, byte value1, byte value2) method conformance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r>
              <w:rPr>
                <w:sz w:val="16"/>
              </w:rPr>
              <w:t>5.2.0</w:t>
            </w:r>
          </w:p>
        </w:tc>
      </w:tr>
      <w:tr w:rsidR="00A1704F" w:rsidTr="00A1704F">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Pr="00A1704F" w:rsidRDefault="00A1704F" w:rsidP="00A1704F">
            <w:pPr>
              <w:pStyle w:val="TAC"/>
              <w:keepNext w:val="0"/>
              <w:keepLines w:val="0"/>
              <w:rPr>
                <w:sz w:val="16"/>
              </w:rPr>
            </w:pPr>
            <w:r w:rsidRPr="00971660">
              <w:rPr>
                <w:sz w:val="16"/>
              </w:rPr>
              <w:t>TP</w:t>
            </w:r>
            <w:r w:rsidRPr="00A1704F">
              <w:rPr>
                <w:sz w:val="16"/>
              </w:rPr>
              <w:t>-26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rFonts w:eastAsia="Batang"/>
                <w:sz w:val="16"/>
              </w:rPr>
            </w:pPr>
            <w:r>
              <w:rPr>
                <w:rFonts w:eastAsia="Batang"/>
                <w:sz w:val="16"/>
              </w:rPr>
              <w:t>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rPr>
                <w:snapToGrid w:val="0"/>
                <w:sz w:val="16"/>
              </w:rPr>
            </w:pPr>
            <w:r>
              <w:rPr>
                <w:rFonts w:eastAsia="Batang"/>
                <w:sz w:val="16"/>
              </w:rPr>
              <w:t>Correction to ProactiveHandler appendTLV(byte tag, byte[] value, short valueOffset, short valueLength) method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r>
              <w:rPr>
                <w:sz w:val="16"/>
              </w:rPr>
              <w:t>5.2.0</w:t>
            </w:r>
          </w:p>
        </w:tc>
      </w:tr>
      <w:tr w:rsidR="00A1704F" w:rsidTr="00A1704F">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Pr="00A1704F" w:rsidRDefault="00A1704F" w:rsidP="00A1704F">
            <w:pPr>
              <w:pStyle w:val="TAC"/>
              <w:keepNext w:val="0"/>
              <w:keepLines w:val="0"/>
              <w:rPr>
                <w:sz w:val="16"/>
              </w:rPr>
            </w:pPr>
            <w:r w:rsidRPr="00971660">
              <w:rPr>
                <w:sz w:val="16"/>
              </w:rPr>
              <w:t>TP</w:t>
            </w:r>
            <w:r w:rsidRPr="00A1704F">
              <w:rPr>
                <w:sz w:val="16"/>
              </w:rPr>
              <w:t>-26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rFonts w:eastAsia="Batang"/>
                <w:sz w:val="16"/>
              </w:rPr>
            </w:pPr>
            <w:r>
              <w:rPr>
                <w:rFonts w:eastAsia="Batang"/>
                <w:sz w:val="16"/>
              </w:rPr>
              <w:t>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rPr>
                <w:snapToGrid w:val="0"/>
                <w:sz w:val="16"/>
              </w:rPr>
            </w:pPr>
            <w:r>
              <w:rPr>
                <w:rFonts w:eastAsia="Batang"/>
                <w:sz w:val="16"/>
              </w:rPr>
              <w:t>Correction to dstBuffer length and dstLength in ProactiveResponseHandler copyChannelData() method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r>
              <w:rPr>
                <w:sz w:val="16"/>
              </w:rPr>
              <w:t>5.2.0</w:t>
            </w:r>
          </w:p>
        </w:tc>
      </w:tr>
      <w:tr w:rsidR="00A1704F" w:rsidTr="00A1704F">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Pr="00A1704F" w:rsidRDefault="00A1704F" w:rsidP="00A1704F">
            <w:pPr>
              <w:pStyle w:val="TAC"/>
              <w:keepNext w:val="0"/>
              <w:keepLines w:val="0"/>
              <w:rPr>
                <w:sz w:val="16"/>
              </w:rPr>
            </w:pPr>
            <w:r w:rsidRPr="00971660">
              <w:rPr>
                <w:sz w:val="16"/>
              </w:rPr>
              <w:t>TP</w:t>
            </w:r>
            <w:r w:rsidRPr="00A1704F">
              <w:rPr>
                <w:sz w:val="16"/>
              </w:rPr>
              <w:t>-26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rFonts w:eastAsia="Batang"/>
                <w:sz w:val="16"/>
              </w:rPr>
            </w:pPr>
            <w:r>
              <w:rPr>
                <w:rFonts w:eastAsia="Batang"/>
                <w:sz w:val="16"/>
              </w:rPr>
              <w:t>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rPr>
                <w:snapToGrid w:val="0"/>
                <w:sz w:val="16"/>
              </w:rPr>
            </w:pPr>
            <w:r>
              <w:rPr>
                <w:rFonts w:eastAsia="Batang"/>
                <w:sz w:val="16"/>
              </w:rPr>
              <w:t>Correction to updateRecord() method test in access package.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r>
              <w:rPr>
                <w:sz w:val="16"/>
              </w:rPr>
              <w:t>5.2.0</w:t>
            </w:r>
          </w:p>
        </w:tc>
      </w:tr>
      <w:tr w:rsidR="00A1704F" w:rsidTr="00A1704F">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Pr="00A1704F" w:rsidRDefault="00A1704F" w:rsidP="00A1704F">
            <w:pPr>
              <w:pStyle w:val="TAC"/>
              <w:keepNext w:val="0"/>
              <w:keepLines w:val="0"/>
              <w:rPr>
                <w:sz w:val="16"/>
              </w:rPr>
            </w:pPr>
            <w:r w:rsidRPr="00971660">
              <w:rPr>
                <w:sz w:val="16"/>
              </w:rPr>
              <w:t>TP</w:t>
            </w:r>
            <w:r w:rsidRPr="00A1704F">
              <w:rPr>
                <w:sz w:val="16"/>
              </w:rPr>
              <w:t>-26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rFonts w:eastAsia="Batang"/>
                <w:sz w:val="16"/>
              </w:rPr>
            </w:pPr>
            <w:r>
              <w:rPr>
                <w:rFonts w:eastAsia="Batang"/>
                <w:sz w:val="16"/>
              </w:rPr>
              <w:t>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rPr>
                <w:snapToGrid w:val="0"/>
                <w:sz w:val="16"/>
              </w:rPr>
            </w:pPr>
            <w:r>
              <w:rPr>
                <w:rFonts w:eastAsia="Batang"/>
                <w:sz w:val="16"/>
              </w:rPr>
              <w:t>Addition of tests on HANDLER_NOT_AVAILABLE toolkitException in EnvelopeResponseHandler class for alignment with TS 43.019.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r>
              <w:rPr>
                <w:sz w:val="16"/>
              </w:rPr>
              <w:t>5.2.0</w:t>
            </w:r>
          </w:p>
        </w:tc>
      </w:tr>
      <w:tr w:rsidR="00A1704F" w:rsidTr="00A1704F">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Pr="00A1704F" w:rsidRDefault="00A1704F" w:rsidP="00A1704F">
            <w:pPr>
              <w:pStyle w:val="TAC"/>
              <w:keepNext w:val="0"/>
              <w:keepLines w:val="0"/>
              <w:rPr>
                <w:sz w:val="16"/>
              </w:rPr>
            </w:pPr>
            <w:r w:rsidRPr="00971660">
              <w:rPr>
                <w:sz w:val="16"/>
              </w:rPr>
              <w:t>TP</w:t>
            </w:r>
            <w:r w:rsidRPr="00A1704F">
              <w:rPr>
                <w:sz w:val="16"/>
              </w:rPr>
              <w:t>-26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rFonts w:eastAsia="Batang"/>
                <w:sz w:val="16"/>
              </w:rPr>
            </w:pPr>
            <w:r>
              <w:rPr>
                <w:rFonts w:eastAsia="Batang"/>
                <w:sz w:val="16"/>
              </w:rPr>
              <w:t>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rPr>
                <w:snapToGrid w:val="0"/>
                <w:sz w:val="16"/>
              </w:rPr>
            </w:pPr>
            <w:r>
              <w:rPr>
                <w:rFonts w:eastAsia="Batang"/>
                <w:sz w:val="16"/>
              </w:rPr>
              <w:t>MEProfile getValue(short indexMSB, short indexLSB) method conformance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r>
              <w:rPr>
                <w:sz w:val="16"/>
              </w:rPr>
              <w:t>5.2.0</w:t>
            </w:r>
          </w:p>
        </w:tc>
      </w:tr>
      <w:tr w:rsidR="00A1704F" w:rsidTr="00A1704F">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Pr="00A1704F" w:rsidRDefault="00A1704F" w:rsidP="00A1704F">
            <w:pPr>
              <w:pStyle w:val="TAC"/>
              <w:keepNext w:val="0"/>
              <w:keepLines w:val="0"/>
              <w:rPr>
                <w:sz w:val="16"/>
              </w:rPr>
            </w:pPr>
            <w:r w:rsidRPr="00971660">
              <w:rPr>
                <w:sz w:val="16"/>
              </w:rPr>
              <w:t>TP</w:t>
            </w:r>
            <w:r w:rsidRPr="00A1704F">
              <w:rPr>
                <w:sz w:val="16"/>
              </w:rPr>
              <w:t>-26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rFonts w:eastAsia="Batang"/>
                <w:sz w:val="16"/>
              </w:rPr>
            </w:pPr>
            <w:r>
              <w:rPr>
                <w:rFonts w:eastAsia="Batang"/>
                <w:sz w:val="16"/>
              </w:rPr>
              <w:t>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rPr>
                <w:snapToGrid w:val="0"/>
                <w:sz w:val="16"/>
              </w:rPr>
            </w:pPr>
            <w:r>
              <w:rPr>
                <w:rFonts w:eastAsia="Batang"/>
                <w:sz w:val="16"/>
              </w:rPr>
              <w:t>Addition of tests on Proactive Command Control for alignment with TS 43.019.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r>
              <w:rPr>
                <w:sz w:val="16"/>
              </w:rPr>
              <w:t>5.2.0</w:t>
            </w:r>
          </w:p>
        </w:tc>
      </w:tr>
      <w:tr w:rsidR="00A1704F" w:rsidTr="00A1704F">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Pr="00A1704F" w:rsidRDefault="00A1704F" w:rsidP="00A1704F">
            <w:pPr>
              <w:pStyle w:val="TAC"/>
              <w:keepNext w:val="0"/>
              <w:keepLines w:val="0"/>
              <w:rPr>
                <w:sz w:val="16"/>
              </w:rPr>
            </w:pPr>
            <w:r w:rsidRPr="00971660">
              <w:rPr>
                <w:sz w:val="16"/>
              </w:rPr>
              <w:t>TP</w:t>
            </w:r>
            <w:r w:rsidRPr="00A1704F">
              <w:rPr>
                <w:sz w:val="16"/>
              </w:rPr>
              <w:t>-26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rFonts w:eastAsia="Batang"/>
                <w:sz w:val="16"/>
              </w:rPr>
            </w:pPr>
            <w:r>
              <w:rPr>
                <w:rFonts w:eastAsia="Batang"/>
                <w:sz w:val="16"/>
              </w:rPr>
              <w:t>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rPr>
                <w:snapToGrid w:val="0"/>
                <w:sz w:val="16"/>
              </w:rPr>
            </w:pPr>
            <w:r>
              <w:rPr>
                <w:rFonts w:eastAsia="Batang"/>
                <w:sz w:val="16"/>
              </w:rPr>
              <w:t>Correct in some script files wrong command qualifiers value for COMMAND DETAILS TLV and wrong source value and destination value for Device Identities TLV.</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r>
              <w:rPr>
                <w:sz w:val="16"/>
              </w:rPr>
              <w:t>5.2.0</w:t>
            </w:r>
          </w:p>
        </w:tc>
      </w:tr>
      <w:tr w:rsidR="00A1704F" w:rsidTr="00A1704F">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Pr="00A1704F" w:rsidRDefault="00A1704F" w:rsidP="00A1704F">
            <w:pPr>
              <w:pStyle w:val="TAC"/>
              <w:keepNext w:val="0"/>
              <w:keepLines w:val="0"/>
              <w:rPr>
                <w:sz w:val="16"/>
              </w:rPr>
            </w:pPr>
            <w:r w:rsidRPr="00971660">
              <w:rPr>
                <w:sz w:val="16"/>
              </w:rPr>
              <w:t>TP</w:t>
            </w:r>
            <w:r w:rsidRPr="00A1704F">
              <w:rPr>
                <w:sz w:val="16"/>
              </w:rPr>
              <w:t>-26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rFonts w:eastAsia="Batang"/>
                <w:sz w:val="16"/>
              </w:rPr>
            </w:pPr>
            <w:r>
              <w:rPr>
                <w:rFonts w:eastAsia="Batang"/>
                <w:sz w:val="16"/>
              </w:rPr>
              <w:t>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rPr>
                <w:snapToGrid w:val="0"/>
                <w:sz w:val="16"/>
              </w:rPr>
            </w:pPr>
            <w:r>
              <w:rPr>
                <w:rFonts w:eastAsia="Batang"/>
                <w:sz w:val="16"/>
              </w:rPr>
              <w:t>Correction to EnvelopeHandler getTheHandler() method test procedure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r>
              <w:rPr>
                <w:sz w:val="16"/>
              </w:rPr>
              <w:t>5.2.0</w:t>
            </w:r>
          </w:p>
        </w:tc>
      </w:tr>
      <w:tr w:rsidR="00A1704F" w:rsidTr="00A1704F">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Pr="00A1704F" w:rsidRDefault="00A1704F" w:rsidP="00A1704F">
            <w:pPr>
              <w:pStyle w:val="TAC"/>
              <w:keepNext w:val="0"/>
              <w:keepLines w:val="0"/>
              <w:rPr>
                <w:sz w:val="16"/>
              </w:rPr>
            </w:pPr>
            <w:r w:rsidRPr="00971660">
              <w:rPr>
                <w:sz w:val="16"/>
              </w:rPr>
              <w:t>TP</w:t>
            </w:r>
            <w:r w:rsidRPr="00A1704F">
              <w:rPr>
                <w:sz w:val="16"/>
              </w:rPr>
              <w:t>-26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rFonts w:eastAsia="Batang"/>
                <w:sz w:val="16"/>
              </w:rPr>
            </w:pPr>
            <w:r>
              <w:rPr>
                <w:rFonts w:eastAsia="Batang"/>
                <w:sz w:val="16"/>
              </w:rPr>
              <w:t>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rPr>
                <w:snapToGrid w:val="0"/>
                <w:sz w:val="16"/>
              </w:rPr>
            </w:pPr>
            <w:r>
              <w:rPr>
                <w:rFonts w:eastAsia="Batang"/>
                <w:sz w:val="16"/>
              </w:rPr>
              <w:t>PRH getGeneralResult() method test: Unexpected API expectations.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r>
              <w:rPr>
                <w:sz w:val="16"/>
              </w:rPr>
              <w:t>5.2.0</w:t>
            </w:r>
          </w:p>
        </w:tc>
      </w:tr>
      <w:tr w:rsidR="00A1704F" w:rsidTr="00A1704F">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Pr="00A1704F" w:rsidRDefault="00A1704F" w:rsidP="00A1704F">
            <w:pPr>
              <w:pStyle w:val="TAC"/>
              <w:keepNext w:val="0"/>
              <w:keepLines w:val="0"/>
              <w:rPr>
                <w:sz w:val="16"/>
              </w:rPr>
            </w:pPr>
            <w:r w:rsidRPr="00971660">
              <w:rPr>
                <w:sz w:val="16"/>
              </w:rPr>
              <w:t>TP</w:t>
            </w:r>
            <w:r w:rsidRPr="00A1704F">
              <w:rPr>
                <w:sz w:val="16"/>
              </w:rPr>
              <w:t>-26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rFonts w:eastAsia="Batang"/>
                <w:sz w:val="16"/>
              </w:rPr>
            </w:pPr>
            <w:r>
              <w:rPr>
                <w:rFonts w:eastAsia="Batang"/>
                <w:sz w:val="16"/>
              </w:rPr>
              <w:t>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rPr>
            </w:pPr>
            <w:r>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rPr>
                <w:snapToGrid w:val="0"/>
                <w:sz w:val="16"/>
              </w:rPr>
            </w:pPr>
            <w:r>
              <w:rPr>
                <w:rFonts w:eastAsia="Batang"/>
                <w:sz w:val="16"/>
              </w:rPr>
              <w:t>Cross references insertion.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r>
              <w:rPr>
                <w:sz w:val="16"/>
              </w:rPr>
              <w:t>5.2.0</w:t>
            </w:r>
          </w:p>
        </w:tc>
      </w:tr>
      <w:tr w:rsidR="00A1704F" w:rsidTr="00A1704F">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Pr="00A1704F" w:rsidRDefault="00A1704F" w:rsidP="00A1704F">
            <w:pPr>
              <w:pStyle w:val="TAC"/>
              <w:keepNext w:val="0"/>
              <w:keepLines w:val="0"/>
              <w:rPr>
                <w:sz w:val="16"/>
              </w:rPr>
            </w:pPr>
            <w:r>
              <w:rPr>
                <w:sz w:val="16"/>
              </w:rPr>
              <w:t>TP</w:t>
            </w:r>
            <w:r w:rsidRPr="00A1704F">
              <w:rPr>
                <w:sz w:val="16"/>
              </w:rPr>
              <w:t>-27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rPr>
            </w:pPr>
            <w:r>
              <w:rPr>
                <w:rFonts w:cs="Arial"/>
                <w:color w:val="000000"/>
                <w:sz w:val="16"/>
                <w:szCs w:val="16"/>
              </w:rPr>
              <w:t>TP-050026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rFonts w:eastAsia="Batang"/>
                <w:sz w:val="16"/>
              </w:rPr>
            </w:pPr>
            <w:r>
              <w:rPr>
                <w:rFonts w:cs="Arial"/>
                <w:color w:val="000000"/>
                <w:sz w:val="16"/>
                <w:szCs w:val="16"/>
              </w:rPr>
              <w:t>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rPr>
                <w:snapToGrid w:val="0"/>
                <w:sz w:val="16"/>
              </w:rPr>
            </w:pPr>
            <w:r>
              <w:rPr>
                <w:rFonts w:cs="Arial"/>
                <w:color w:val="000000"/>
                <w:sz w:val="16"/>
                <w:szCs w:val="16"/>
              </w:rPr>
              <w:t>Correction of TP-DCS used for uncompressed 8 bits data SMS envelope.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rPr>
            </w:pPr>
            <w:r>
              <w:rPr>
                <w:sz w:val="16"/>
              </w:rPr>
              <w:t>5.3.0</w:t>
            </w:r>
          </w:p>
        </w:tc>
      </w:tr>
      <w:tr w:rsidR="00A1704F" w:rsidTr="00A1704F">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r>
              <w:rPr>
                <w:sz w:val="16"/>
              </w:rPr>
              <w:t>CP-28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szCs w:val="16"/>
              </w:rPr>
            </w:pPr>
            <w:r>
              <w:rPr>
                <w:rFonts w:cs="Arial"/>
                <w:color w:val="000000"/>
                <w:sz w:val="16"/>
                <w:szCs w:val="16"/>
              </w:rPr>
              <w:t>CP-050143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rFonts w:cs="Arial"/>
                <w:color w:val="000000"/>
                <w:sz w:val="16"/>
                <w:szCs w:val="16"/>
              </w:rPr>
            </w:pPr>
            <w:r>
              <w:rPr>
                <w:rFonts w:cs="Arial"/>
                <w:color w:val="000000"/>
                <w:sz w:val="16"/>
                <w:szCs w:val="16"/>
              </w:rPr>
              <w:t>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rPr>
                <w:rFonts w:cs="Arial"/>
                <w:color w:val="000000"/>
                <w:sz w:val="16"/>
                <w:szCs w:val="16"/>
              </w:rPr>
            </w:pPr>
            <w:r>
              <w:rPr>
                <w:rFonts w:cs="Arial"/>
                <w:color w:val="000000"/>
                <w:sz w:val="16"/>
                <w:szCs w:val="16"/>
              </w:rPr>
              <w:t>Correction of TP-DCS used for uncompressed 8 bits data SMS envelope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rPr>
            </w:pPr>
            <w:r>
              <w:rPr>
                <w:sz w:val="16"/>
              </w:rPr>
              <w:t>5.4.0</w:t>
            </w:r>
          </w:p>
        </w:tc>
      </w:tr>
      <w:tr w:rsidR="00A1704F" w:rsidTr="00A1704F">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r>
              <w:rPr>
                <w:sz w:val="16"/>
              </w:rPr>
              <w:t>CP-28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szCs w:val="16"/>
              </w:rPr>
            </w:pPr>
            <w:r>
              <w:rPr>
                <w:rFonts w:cs="Arial"/>
                <w:color w:val="000000"/>
                <w:sz w:val="16"/>
                <w:szCs w:val="16"/>
              </w:rPr>
              <w:t>CP-050143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rFonts w:cs="Arial"/>
                <w:color w:val="000000"/>
                <w:sz w:val="16"/>
                <w:szCs w:val="16"/>
              </w:rPr>
            </w:pPr>
            <w:r>
              <w:rPr>
                <w:rFonts w:cs="Arial"/>
                <w:color w:val="000000"/>
                <w:sz w:val="16"/>
                <w:szCs w:val="16"/>
              </w:rPr>
              <w:t>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szCs w:val="16"/>
              </w:rPr>
            </w:pPr>
            <w:r>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rPr>
                <w:rFonts w:cs="Arial"/>
                <w:color w:val="000000"/>
                <w:sz w:val="16"/>
                <w:szCs w:val="16"/>
              </w:rPr>
            </w:pPr>
            <w:r>
              <w:rPr>
                <w:rFonts w:cs="Arial"/>
                <w:color w:val="000000"/>
                <w:sz w:val="16"/>
                <w:szCs w:val="16"/>
              </w:rPr>
              <w:t>Correction of FWK_ERP_EFSE script file syntax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rPr>
            </w:pPr>
            <w:r>
              <w:rPr>
                <w:sz w:val="16"/>
              </w:rPr>
              <w:t>5.4.0</w:t>
            </w:r>
          </w:p>
        </w:tc>
      </w:tr>
      <w:tr w:rsidR="00A1704F" w:rsidTr="00A1704F">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r>
              <w:rPr>
                <w:sz w:val="16"/>
              </w:rPr>
              <w:t>CP-28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szCs w:val="16"/>
              </w:rPr>
            </w:pPr>
            <w:r>
              <w:rPr>
                <w:rFonts w:cs="Arial"/>
                <w:color w:val="000000"/>
                <w:sz w:val="16"/>
                <w:szCs w:val="16"/>
              </w:rPr>
              <w:t>CP-050143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rFonts w:cs="Arial"/>
                <w:color w:val="000000"/>
                <w:sz w:val="16"/>
                <w:szCs w:val="16"/>
              </w:rPr>
            </w:pPr>
            <w:r>
              <w:rPr>
                <w:rFonts w:cs="Arial"/>
                <w:color w:val="000000"/>
                <w:sz w:val="16"/>
                <w:szCs w:val="16"/>
              </w:rPr>
              <w:t>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rPr>
                <w:rFonts w:cs="Arial"/>
                <w:color w:val="000000"/>
                <w:sz w:val="16"/>
                <w:szCs w:val="16"/>
              </w:rPr>
            </w:pPr>
            <w:r>
              <w:rPr>
                <w:rFonts w:cs="Arial"/>
                <w:color w:val="000000"/>
                <w:sz w:val="16"/>
                <w:szCs w:val="16"/>
              </w:rPr>
              <w:t>Correction of security level in API_2_ENH_GSDL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rPr>
            </w:pPr>
            <w:r>
              <w:rPr>
                <w:sz w:val="16"/>
              </w:rPr>
              <w:t>5.4.0</w:t>
            </w:r>
          </w:p>
        </w:tc>
      </w:tr>
      <w:tr w:rsidR="00A1704F" w:rsidTr="00A1704F">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r>
              <w:rPr>
                <w:sz w:val="16"/>
              </w:rPr>
              <w:t>CP-28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szCs w:val="16"/>
              </w:rPr>
            </w:pPr>
            <w:r>
              <w:rPr>
                <w:rFonts w:cs="Arial"/>
                <w:color w:val="000000"/>
                <w:sz w:val="16"/>
                <w:szCs w:val="16"/>
              </w:rPr>
              <w:t>CP-050143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rFonts w:cs="Arial"/>
                <w:color w:val="000000"/>
                <w:sz w:val="16"/>
                <w:szCs w:val="16"/>
              </w:rPr>
            </w:pPr>
            <w:r>
              <w:rPr>
                <w:rFonts w:cs="Arial"/>
                <w:color w:val="000000"/>
                <w:sz w:val="16"/>
                <w:szCs w:val="16"/>
              </w:rPr>
              <w:t>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rPr>
                <w:rFonts w:cs="Arial"/>
                <w:color w:val="000000"/>
                <w:sz w:val="16"/>
                <w:szCs w:val="16"/>
              </w:rPr>
            </w:pPr>
            <w:r>
              <w:rPr>
                <w:rFonts w:cs="Arial"/>
                <w:color w:val="000000"/>
                <w:sz w:val="16"/>
                <w:szCs w:val="16"/>
              </w:rPr>
              <w:t>Restore files content in API_1_SVW_UPDRSBS_BSS_1.clr 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rPr>
            </w:pPr>
            <w:r>
              <w:rPr>
                <w:sz w:val="16"/>
              </w:rPr>
              <w:t>5.4.0</w:t>
            </w:r>
          </w:p>
        </w:tc>
      </w:tr>
      <w:tr w:rsidR="00A1704F" w:rsidTr="00A1704F">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r>
              <w:rPr>
                <w:sz w:val="16"/>
              </w:rPr>
              <w:t>CP-29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szCs w:val="16"/>
              </w:rPr>
            </w:pPr>
            <w:r>
              <w:rPr>
                <w:rFonts w:cs="Arial"/>
                <w:color w:val="000000"/>
                <w:sz w:val="16"/>
                <w:szCs w:val="16"/>
              </w:rPr>
              <w:t>CP-050334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rFonts w:cs="Arial"/>
                <w:color w:val="000000"/>
                <w:sz w:val="16"/>
                <w:szCs w:val="16"/>
              </w:rPr>
            </w:pPr>
            <w:r>
              <w:rPr>
                <w:rFonts w:cs="Arial"/>
                <w:color w:val="000000"/>
                <w:sz w:val="16"/>
                <w:szCs w:val="16"/>
              </w:rPr>
              <w:t>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rPr>
                <w:rFonts w:cs="Arial"/>
                <w:color w:val="000000"/>
                <w:sz w:val="16"/>
                <w:szCs w:val="16"/>
              </w:rPr>
            </w:pPr>
            <w:r>
              <w:rPr>
                <w:rFonts w:cs="Arial"/>
                <w:color w:val="000000"/>
                <w:sz w:val="16"/>
                <w:szCs w:val="16"/>
              </w:rPr>
              <w:t>Modification of the triggering event to test the post() and postAsBERTLV() methods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rPr>
            </w:pPr>
            <w:r>
              <w:rPr>
                <w:sz w:val="16"/>
              </w:rPr>
              <w:t>5.5.0</w:t>
            </w:r>
          </w:p>
        </w:tc>
      </w:tr>
      <w:tr w:rsidR="00A1704F" w:rsidTr="00A1704F">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r>
              <w:rPr>
                <w:sz w:val="16"/>
              </w:rPr>
              <w:t>CP-30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szCs w:val="16"/>
              </w:rPr>
            </w:pPr>
            <w:r>
              <w:rPr>
                <w:rFonts w:cs="Arial"/>
                <w:color w:val="000000"/>
                <w:sz w:val="16"/>
                <w:szCs w:val="16"/>
              </w:rPr>
              <w:t>CP-050670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rFonts w:cs="Arial"/>
                <w:color w:val="000000"/>
                <w:sz w:val="16"/>
                <w:szCs w:val="16"/>
              </w:rPr>
            </w:pPr>
            <w:r>
              <w:rPr>
                <w:rFonts w:cs="Arial"/>
                <w:color w:val="000000"/>
                <w:sz w:val="16"/>
                <w:szCs w:val="16"/>
              </w:rPr>
              <w:t>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rPr>
                <w:rFonts w:eastAsia="Batang"/>
                <w:color w:val="000000"/>
                <w:sz w:val="16"/>
                <w:lang w:eastAsia="ko-KR"/>
              </w:rPr>
            </w:pPr>
            <w:r>
              <w:rPr>
                <w:rFonts w:eastAsia="Batang"/>
                <w:color w:val="000000"/>
                <w:sz w:val="16"/>
                <w:lang w:eastAsia="ko-KR"/>
              </w:rPr>
              <w:t>Modification of the triggering event to test the post() and postAsBERTLV() methods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lang w:eastAsia="en-GB"/>
              </w:rPr>
            </w:pPr>
            <w:r>
              <w:rPr>
                <w:sz w:val="16"/>
              </w:rPr>
              <w:t>5.6.0</w:t>
            </w:r>
          </w:p>
        </w:tc>
      </w:tr>
      <w:tr w:rsidR="00A1704F" w:rsidTr="00A1704F">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rPr>
                <w:rFonts w:eastAsia="Batang"/>
                <w:color w:val="000000"/>
                <w:sz w:val="16"/>
                <w:lang w:eastAsia="ko-KR"/>
              </w:rPr>
            </w:pPr>
            <w:r>
              <w:rPr>
                <w:rFonts w:eastAsia="Batang"/>
                <w:color w:val="000000"/>
                <w:sz w:val="16"/>
                <w:lang w:eastAsia="ko-KR"/>
              </w:rPr>
              <w:t>replacement of incorrect Annex 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lang w:eastAsia="en-GB"/>
              </w:rPr>
            </w:pPr>
            <w:r>
              <w:rPr>
                <w:sz w:val="16"/>
              </w:rPr>
              <w:t>5.6.1</w:t>
            </w:r>
          </w:p>
        </w:tc>
      </w:tr>
      <w:tr w:rsidR="00A1704F" w:rsidTr="00A1704F">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r>
              <w:rPr>
                <w:sz w:val="16"/>
              </w:rPr>
              <w:t>CP-61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szCs w:val="16"/>
              </w:rPr>
            </w:pPr>
            <w:r>
              <w:rPr>
                <w:rFonts w:cs="Arial"/>
                <w:color w:val="000000"/>
                <w:sz w:val="16"/>
                <w:szCs w:val="16"/>
              </w:rPr>
              <w:t>CP-130529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rFonts w:cs="Arial"/>
                <w:color w:val="000000"/>
                <w:sz w:val="16"/>
                <w:szCs w:val="16"/>
              </w:rPr>
            </w:pPr>
            <w:r>
              <w:rPr>
                <w:rFonts w:cs="Arial"/>
                <w:color w:val="000000"/>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r>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rPr>
                <w:rFonts w:eastAsia="Batang"/>
                <w:color w:val="000000"/>
                <w:sz w:val="16"/>
                <w:lang w:eastAsia="ko-KR"/>
              </w:rPr>
            </w:pPr>
            <w:r>
              <w:rPr>
                <w:rFonts w:eastAsia="Batang"/>
                <w:color w:val="000000"/>
                <w:sz w:val="16"/>
                <w:lang w:eastAsia="ko-KR"/>
              </w:rPr>
              <w:t>Modification of the statements on security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lang w:eastAsia="en-GB"/>
              </w:rPr>
            </w:pPr>
            <w:r>
              <w:rPr>
                <w:sz w:val="16"/>
              </w:rPr>
              <w:t>5.7.0</w:t>
            </w:r>
          </w:p>
        </w:tc>
      </w:tr>
      <w:tr w:rsidR="00A1704F" w:rsidTr="00A1704F">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r>
              <w:rPr>
                <w:sz w:val="16"/>
              </w:rPr>
              <w:t>CP-64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szCs w:val="16"/>
              </w:rPr>
            </w:pPr>
            <w:r>
              <w:rPr>
                <w:rFonts w:cs="Arial"/>
                <w:color w:val="000000"/>
                <w:sz w:val="16"/>
                <w:szCs w:val="16"/>
              </w:rPr>
              <w:t>CP-140420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rFonts w:cs="Arial"/>
                <w:color w:val="000000"/>
                <w:sz w:val="16"/>
                <w:szCs w:val="16"/>
              </w:rPr>
            </w:pPr>
            <w:r>
              <w:rPr>
                <w:rFonts w:cs="Arial"/>
                <w:color w:val="000000"/>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rPr>
                <w:rFonts w:eastAsia="Batang"/>
                <w:color w:val="000000"/>
                <w:sz w:val="16"/>
                <w:lang w:eastAsia="ko-KR"/>
              </w:rPr>
            </w:pPr>
            <w:r>
              <w:rPr>
                <w:rFonts w:eastAsia="Batang"/>
                <w:color w:val="000000"/>
                <w:sz w:val="16"/>
                <w:lang w:eastAsia="ko-KR"/>
              </w:rPr>
              <w:t>Creation of Release 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lang w:eastAsia="en-GB"/>
              </w:rPr>
            </w:pPr>
            <w:r>
              <w:rPr>
                <w:sz w:val="16"/>
              </w:rPr>
              <w:t>12.0.0</w:t>
            </w:r>
          </w:p>
        </w:tc>
      </w:tr>
      <w:tr w:rsidR="00A1704F" w:rsidTr="00A1704F">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r>
              <w:rPr>
                <w:sz w:val="16"/>
              </w:rPr>
              <w:t>SP-70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rPr>
                <w:rFonts w:eastAsia="Batang"/>
                <w:color w:val="000000"/>
                <w:sz w:val="16"/>
                <w:lang w:eastAsia="ko-KR"/>
              </w:rPr>
            </w:pPr>
            <w:r>
              <w:rPr>
                <w:rFonts w:eastAsia="Batang"/>
                <w:color w:val="000000"/>
                <w:sz w:val="16"/>
                <w:lang w:eastAsia="ko-KR"/>
              </w:rPr>
              <w:t>Automatic upgrade to Release 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lang w:eastAsia="en-GB"/>
              </w:rPr>
            </w:pPr>
            <w:r>
              <w:rPr>
                <w:sz w:val="16"/>
              </w:rPr>
              <w:t>13.0.0</w:t>
            </w:r>
          </w:p>
        </w:tc>
      </w:tr>
      <w:tr w:rsidR="00A1704F" w:rsidTr="00A1704F">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r>
              <w:rPr>
                <w:sz w:val="16"/>
              </w:rPr>
              <w:t>SA-75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rPr>
                <w:rFonts w:eastAsia="Batang"/>
                <w:color w:val="000000"/>
                <w:sz w:val="16"/>
                <w:lang w:eastAsia="ko-KR"/>
              </w:rPr>
            </w:pPr>
            <w:r>
              <w:rPr>
                <w:rFonts w:eastAsia="Batang"/>
                <w:color w:val="000000"/>
                <w:sz w:val="16"/>
                <w:lang w:eastAsia="ko-KR"/>
              </w:rPr>
              <w:t>Automatic upgrade to Release 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lang w:eastAsia="en-GB"/>
              </w:rPr>
            </w:pPr>
            <w:r>
              <w:rPr>
                <w:sz w:val="16"/>
              </w:rPr>
              <w:t>14.0.0</w:t>
            </w:r>
          </w:p>
        </w:tc>
      </w:tr>
      <w:tr w:rsidR="00A1704F" w:rsidTr="00A1704F">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r>
              <w:rPr>
                <w:sz w:val="16"/>
              </w:rPr>
              <w:t>SA-80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keepNext w:val="0"/>
              <w:keepLines w:val="0"/>
              <w:ind w:left="243" w:hanging="243"/>
              <w:rPr>
                <w:snapToGrid w:val="0"/>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rPr>
                <w:rFonts w:eastAsia="Batang"/>
                <w:color w:val="000000"/>
                <w:sz w:val="16"/>
                <w:lang w:eastAsia="ko-KR"/>
              </w:rPr>
            </w:pPr>
            <w:r>
              <w:rPr>
                <w:rFonts w:eastAsia="Batang"/>
                <w:color w:val="000000"/>
                <w:sz w:val="16"/>
                <w:lang w:eastAsia="ko-KR"/>
              </w:rPr>
              <w:t>Automatic upgrade to Release 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lang w:eastAsia="en-GB"/>
              </w:rPr>
            </w:pPr>
            <w:r>
              <w:rPr>
                <w:sz w:val="16"/>
              </w:rPr>
              <w:t>15.0.0</w:t>
            </w:r>
          </w:p>
        </w:tc>
      </w:tr>
      <w:tr w:rsidR="00E87BC6" w:rsidTr="00A1704F">
        <w:tc>
          <w:tcPr>
            <w:tcW w:w="800" w:type="dxa"/>
            <w:tcBorders>
              <w:top w:val="single" w:sz="6" w:space="0" w:color="auto"/>
              <w:left w:val="single" w:sz="6" w:space="0" w:color="auto"/>
              <w:bottom w:val="single" w:sz="6" w:space="0" w:color="auto"/>
              <w:right w:val="single" w:sz="6" w:space="0" w:color="auto"/>
            </w:tcBorders>
            <w:shd w:val="solid" w:color="FFFFFF" w:fill="auto"/>
          </w:tcPr>
          <w:p w:rsidR="00E87BC6" w:rsidRDefault="00E87BC6" w:rsidP="00E87BC6">
            <w:pPr>
              <w:pStyle w:val="TAC"/>
              <w:rPr>
                <w:sz w:val="16"/>
                <w:szCs w:val="16"/>
              </w:rPr>
            </w:pP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87BC6" w:rsidRDefault="00E87BC6" w:rsidP="00E87BC6">
            <w:pPr>
              <w:pStyle w:val="TAC"/>
              <w:keepNext w:val="0"/>
              <w:keepLines w:val="0"/>
              <w:rPr>
                <w:sz w:val="16"/>
              </w:rPr>
            </w:pPr>
            <w:r>
              <w:rPr>
                <w:sz w:val="16"/>
              </w:rPr>
              <w:t>SA-88e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87BC6" w:rsidRDefault="00E87BC6" w:rsidP="00E87BC6">
            <w:pPr>
              <w:pStyle w:val="TAC"/>
              <w:keepNext w:val="0"/>
              <w:keepLines w:val="0"/>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87BC6" w:rsidRDefault="00E87BC6" w:rsidP="00E87BC6">
            <w:pPr>
              <w:pStyle w:val="TAC"/>
              <w:keepNext w:val="0"/>
              <w:keepLines w:val="0"/>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87BC6" w:rsidRDefault="00E87BC6" w:rsidP="00E87BC6">
            <w:pPr>
              <w:pStyle w:val="TAC"/>
              <w:rPr>
                <w:rFonts w:cs="Arial"/>
                <w:color w:val="000000"/>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87BC6" w:rsidRDefault="00E87BC6" w:rsidP="00E87BC6">
            <w:pPr>
              <w:pStyle w:val="TAC"/>
              <w:keepNext w:val="0"/>
              <w:keepLines w:val="0"/>
              <w:rPr>
                <w:sz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87BC6" w:rsidRDefault="00E87BC6" w:rsidP="00E87BC6">
            <w:pPr>
              <w:pStyle w:val="TAL"/>
              <w:rPr>
                <w:rFonts w:eastAsia="Batang"/>
                <w:color w:val="000000"/>
                <w:sz w:val="16"/>
                <w:lang w:eastAsia="ko-KR"/>
              </w:rPr>
            </w:pPr>
            <w:r>
              <w:rPr>
                <w:rFonts w:eastAsia="Batang"/>
                <w:color w:val="000000"/>
                <w:sz w:val="16"/>
                <w:lang w:eastAsia="ko-KR"/>
              </w:rPr>
              <w:t>Automatic upgrade to Release 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87BC6" w:rsidRDefault="00E87BC6" w:rsidP="00E87BC6">
            <w:pPr>
              <w:pStyle w:val="TAC"/>
              <w:rPr>
                <w:sz w:val="16"/>
              </w:rPr>
            </w:pPr>
            <w:r>
              <w:rPr>
                <w:sz w:val="16"/>
              </w:rPr>
              <w:t>16.0.0</w:t>
            </w:r>
          </w:p>
        </w:tc>
      </w:tr>
      <w:tr w:rsidR="00A1704F" w:rsidTr="00A1704F">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sz w:val="16"/>
              </w:rPr>
            </w:pPr>
            <w:r>
              <w:rPr>
                <w:sz w:val="16"/>
              </w:rPr>
              <w:t>CP-89e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keepNext w:val="0"/>
              <w:keepLines w:val="0"/>
              <w:rPr>
                <w:rFonts w:cs="Arial"/>
                <w:color w:val="000000"/>
                <w:sz w:val="16"/>
                <w:szCs w:val="16"/>
              </w:rPr>
            </w:pPr>
            <w:r>
              <w:rPr>
                <w:rFonts w:cs="Arial"/>
                <w:color w:val="000000"/>
                <w:sz w:val="16"/>
                <w:szCs w:val="16"/>
              </w:rPr>
              <w:t>CP-202130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rFonts w:cs="Arial"/>
                <w:color w:val="000000"/>
                <w:sz w:val="16"/>
                <w:szCs w:val="16"/>
              </w:rPr>
            </w:pPr>
            <w:r>
              <w:rPr>
                <w:rFonts w:cs="Arial"/>
                <w:color w:val="000000"/>
                <w:sz w:val="16"/>
                <w:szCs w:val="16"/>
              </w:rPr>
              <w:t>003</w:t>
            </w:r>
            <w:r w:rsidR="00E87BC6">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E87BC6" w:rsidP="00A1704F">
            <w:pPr>
              <w:pStyle w:val="TAC"/>
              <w:keepNext w:val="0"/>
              <w:keepLines w:val="0"/>
              <w:rPr>
                <w:sz w:val="16"/>
              </w:rPr>
            </w:pPr>
            <w:r>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1704F" w:rsidRDefault="00E87BC6" w:rsidP="00A1704F">
            <w:pPr>
              <w:pStyle w:val="TAL"/>
              <w:keepNext w:val="0"/>
              <w:keepLines w:val="0"/>
              <w:ind w:left="243" w:hanging="243"/>
              <w:rPr>
                <w:snapToGrid w:val="0"/>
                <w:sz w:val="16"/>
              </w:rPr>
            </w:pPr>
            <w:r>
              <w:rPr>
                <w:snapToGrid w:val="0"/>
                <w:sz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L"/>
              <w:rPr>
                <w:rFonts w:eastAsia="Batang"/>
                <w:color w:val="000000"/>
                <w:sz w:val="16"/>
                <w:lang w:eastAsia="ko-KR"/>
              </w:rPr>
            </w:pPr>
            <w:r>
              <w:rPr>
                <w:rFonts w:eastAsia="Batang"/>
                <w:color w:val="000000"/>
                <w:sz w:val="16"/>
                <w:lang w:eastAsia="ko-KR"/>
              </w:rPr>
              <w:t>Update of spec.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1704F" w:rsidRDefault="00A1704F" w:rsidP="00A1704F">
            <w:pPr>
              <w:pStyle w:val="TAC"/>
              <w:rPr>
                <w:sz w:val="16"/>
                <w:lang w:eastAsia="en-GB"/>
              </w:rPr>
            </w:pPr>
            <w:r>
              <w:rPr>
                <w:sz w:val="16"/>
              </w:rPr>
              <w:t>1</w:t>
            </w:r>
            <w:r w:rsidR="00E87BC6">
              <w:rPr>
                <w:sz w:val="16"/>
              </w:rPr>
              <w:t>6</w:t>
            </w:r>
            <w:r>
              <w:rPr>
                <w:sz w:val="16"/>
              </w:rPr>
              <w:t>.1.0</w:t>
            </w:r>
          </w:p>
        </w:tc>
      </w:tr>
    </w:tbl>
    <w:p w:rsidR="00A1704F" w:rsidRDefault="00A1704F" w:rsidP="00A1704F"/>
    <w:sectPr w:rsidR="00A1704F">
      <w:headerReference w:type="default" r:id="rId59"/>
      <w:footerReference w:type="default" r:id="rId6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20F" w:rsidRDefault="00A9620F">
      <w:r>
        <w:separator/>
      </w:r>
    </w:p>
  </w:endnote>
  <w:endnote w:type="continuationSeparator" w:id="0">
    <w:p w:rsidR="00A9620F" w:rsidRDefault="00A96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04F" w:rsidRDefault="00A1704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20F" w:rsidRDefault="00A9620F">
      <w:r>
        <w:separator/>
      </w:r>
    </w:p>
  </w:footnote>
  <w:footnote w:type="continuationSeparator" w:id="0">
    <w:p w:rsidR="00A9620F" w:rsidRDefault="00A962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04F" w:rsidRDefault="00A1704F">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87BC6">
      <w:rPr>
        <w:rFonts w:ascii="Arial" w:hAnsi="Arial" w:cs="Arial"/>
        <w:b/>
        <w:noProof/>
        <w:sz w:val="18"/>
        <w:szCs w:val="18"/>
      </w:rPr>
      <w:t>3GPP TS 51.013 V16.1.0 (2020-09)</w:t>
    </w:r>
    <w:r>
      <w:rPr>
        <w:rFonts w:ascii="Arial" w:hAnsi="Arial" w:cs="Arial"/>
        <w:b/>
        <w:sz w:val="18"/>
        <w:szCs w:val="18"/>
      </w:rPr>
      <w:fldChar w:fldCharType="end"/>
    </w:r>
  </w:p>
  <w:p w:rsidR="00A1704F" w:rsidRDefault="00A1704F">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rsidR="00A1704F" w:rsidRDefault="00A1704F">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87BC6">
      <w:rPr>
        <w:rFonts w:ascii="Arial" w:hAnsi="Arial" w:cs="Arial"/>
        <w:b/>
        <w:noProof/>
        <w:sz w:val="18"/>
        <w:szCs w:val="18"/>
      </w:rPr>
      <w:t>Release 16</w:t>
    </w:r>
    <w:r>
      <w:rPr>
        <w:rFonts w:ascii="Arial" w:hAnsi="Arial" w:cs="Arial"/>
        <w:b/>
        <w:sz w:val="18"/>
        <w:szCs w:val="18"/>
      </w:rPr>
      <w:fldChar w:fldCharType="end"/>
    </w:r>
  </w:p>
  <w:p w:rsidR="00A1704F" w:rsidRDefault="00A170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AA8746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IB2"/>
      <w:lvlText w:val="*"/>
      <w:lvlJc w:val="left"/>
    </w:lvl>
  </w:abstractNum>
  <w:abstractNum w:abstractNumId="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13B8334C"/>
    <w:multiLevelType w:val="singleLevel"/>
    <w:tmpl w:val="66B22B20"/>
    <w:lvl w:ilvl="0">
      <w:start w:val="1"/>
      <w:numFmt w:val="decimal"/>
      <w:lvlText w:val="%1-"/>
      <w:lvlJc w:val="left"/>
      <w:pPr>
        <w:tabs>
          <w:tab w:val="num" w:pos="360"/>
        </w:tabs>
        <w:ind w:left="360" w:hanging="360"/>
      </w:pPr>
    </w:lvl>
  </w:abstractNum>
  <w:abstractNum w:abstractNumId="4" w15:restartNumberingAfterBreak="0">
    <w:nsid w:val="1D3E0401"/>
    <w:multiLevelType w:val="singleLevel"/>
    <w:tmpl w:val="DC2C2FC2"/>
    <w:lvl w:ilvl="0">
      <w:start w:val="1"/>
      <w:numFmt w:val="decimal"/>
      <w:lvlText w:val="%1-"/>
      <w:lvlJc w:val="left"/>
      <w:pPr>
        <w:tabs>
          <w:tab w:val="num" w:pos="360"/>
        </w:tabs>
        <w:ind w:left="360" w:hanging="360"/>
      </w:pPr>
    </w:lvl>
  </w:abstractNum>
  <w:abstractNum w:abstractNumId="5" w15:restartNumberingAfterBreak="0">
    <w:nsid w:val="1E76527A"/>
    <w:multiLevelType w:val="singleLevel"/>
    <w:tmpl w:val="05E6B864"/>
    <w:lvl w:ilvl="0">
      <w:start w:val="1"/>
      <w:numFmt w:val="decimal"/>
      <w:lvlText w:val="%1-"/>
      <w:lvlJc w:val="left"/>
      <w:pPr>
        <w:tabs>
          <w:tab w:val="num" w:pos="390"/>
        </w:tabs>
        <w:ind w:left="390" w:hanging="390"/>
      </w:pPr>
    </w:lvl>
  </w:abstractNum>
  <w:abstractNum w:abstractNumId="6" w15:restartNumberingAfterBreak="0">
    <w:nsid w:val="219926D8"/>
    <w:multiLevelType w:val="singleLevel"/>
    <w:tmpl w:val="EB967274"/>
    <w:lvl w:ilvl="0">
      <w:start w:val="1"/>
      <w:numFmt w:val="decimal"/>
      <w:lvlText w:val="%1-"/>
      <w:lvlJc w:val="left"/>
      <w:pPr>
        <w:tabs>
          <w:tab w:val="num" w:pos="360"/>
        </w:tabs>
        <w:ind w:left="360" w:hanging="360"/>
      </w:pPr>
      <w:rPr>
        <w:color w:val="auto"/>
      </w:rPr>
    </w:lvl>
  </w:abstractNum>
  <w:abstractNum w:abstractNumId="7" w15:restartNumberingAfterBreak="0">
    <w:nsid w:val="2EA05982"/>
    <w:multiLevelType w:val="singleLevel"/>
    <w:tmpl w:val="486823D2"/>
    <w:lvl w:ilvl="0">
      <w:start w:val="2"/>
      <w:numFmt w:val="decimal"/>
      <w:lvlText w:val="%1-"/>
      <w:lvlJc w:val="left"/>
      <w:pPr>
        <w:tabs>
          <w:tab w:val="num" w:pos="390"/>
        </w:tabs>
        <w:ind w:left="390" w:hanging="390"/>
      </w:pPr>
    </w:lvl>
  </w:abstractNum>
  <w:abstractNum w:abstractNumId="8" w15:restartNumberingAfterBreak="0">
    <w:nsid w:val="3FD50035"/>
    <w:multiLevelType w:val="singleLevel"/>
    <w:tmpl w:val="6044749E"/>
    <w:lvl w:ilvl="0">
      <w:start w:val="2"/>
      <w:numFmt w:val="decimal"/>
      <w:lvlText w:val="%1-"/>
      <w:lvlJc w:val="left"/>
      <w:pPr>
        <w:tabs>
          <w:tab w:val="num" w:pos="390"/>
        </w:tabs>
        <w:ind w:left="390" w:hanging="390"/>
      </w:pPr>
    </w:lvl>
  </w:abstractNum>
  <w:abstractNum w:abstractNumId="9" w15:restartNumberingAfterBreak="0">
    <w:nsid w:val="4B665C99"/>
    <w:multiLevelType w:val="singleLevel"/>
    <w:tmpl w:val="4A3EC126"/>
    <w:lvl w:ilvl="0">
      <w:start w:val="6"/>
      <w:numFmt w:val="bullet"/>
      <w:lvlText w:val="-"/>
      <w:lvlJc w:val="left"/>
      <w:pPr>
        <w:tabs>
          <w:tab w:val="num" w:pos="719"/>
        </w:tabs>
        <w:ind w:left="719" w:hanging="435"/>
      </w:pPr>
    </w:lvl>
  </w:abstractNum>
  <w:abstractNum w:abstractNumId="10" w15:restartNumberingAfterBreak="0">
    <w:nsid w:val="4F9E34EE"/>
    <w:multiLevelType w:val="singleLevel"/>
    <w:tmpl w:val="DC2C2FC2"/>
    <w:lvl w:ilvl="0">
      <w:start w:val="1"/>
      <w:numFmt w:val="decimal"/>
      <w:lvlText w:val="%1-"/>
      <w:lvlJc w:val="left"/>
      <w:pPr>
        <w:tabs>
          <w:tab w:val="num" w:pos="360"/>
        </w:tabs>
        <w:ind w:left="360" w:hanging="360"/>
      </w:pPr>
    </w:lvl>
  </w:abstractNum>
  <w:abstractNum w:abstractNumId="11" w15:restartNumberingAfterBreak="0">
    <w:nsid w:val="61845061"/>
    <w:multiLevelType w:val="singleLevel"/>
    <w:tmpl w:val="BEDEF93E"/>
    <w:lvl w:ilvl="0">
      <w:start w:val="1"/>
      <w:numFmt w:val="decimal"/>
      <w:lvlText w:val="%1-"/>
      <w:lvlJc w:val="left"/>
      <w:pPr>
        <w:tabs>
          <w:tab w:val="num" w:pos="360"/>
        </w:tabs>
        <w:ind w:left="360" w:hanging="36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156C54"/>
    <w:multiLevelType w:val="multilevel"/>
    <w:tmpl w:val="509E308C"/>
    <w:lvl w:ilvl="0">
      <w:start w:val="1"/>
      <w:numFmt w:val="bullet"/>
      <w:lvlText w:val="-"/>
      <w:lvlJc w:val="left"/>
      <w:pPr>
        <w:tabs>
          <w:tab w:val="num" w:pos="644"/>
        </w:tabs>
        <w:ind w:left="284" w:firstLine="0"/>
      </w:p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pStyle w:val="IB2"/>
        <w:lvlText w:val=""/>
        <w:legacy w:legacy="1" w:legacySpace="0" w:legacyIndent="360"/>
        <w:lvlJc w:val="left"/>
        <w:pPr>
          <w:ind w:left="360" w:hanging="360"/>
        </w:pPr>
        <w:rPr>
          <w:rFonts w:ascii="Symbol" w:hAnsi="Symbol" w:hint="default"/>
        </w:rPr>
      </w:lvl>
    </w:lvlOverride>
  </w:num>
  <w:num w:numId="2">
    <w:abstractNumId w:val="1"/>
    <w:lvlOverride w:ilvl="0">
      <w:lvl w:ilvl="0">
        <w:start w:val="1"/>
        <w:numFmt w:val="bullet"/>
        <w:pStyle w:val="IB2"/>
        <w:lvlText w:val=""/>
        <w:legacy w:legacy="1" w:legacySpace="0" w:legacyIndent="283"/>
        <w:lvlJc w:val="left"/>
        <w:pPr>
          <w:ind w:left="567" w:hanging="283"/>
        </w:pPr>
        <w:rPr>
          <w:rFonts w:ascii="Symbol" w:hAnsi="Symbol" w:hint="default"/>
        </w:rPr>
      </w:lvl>
    </w:lvlOverride>
  </w:num>
  <w:num w:numId="3">
    <w:abstractNumId w:val="2"/>
  </w:num>
  <w:num w:numId="4">
    <w:abstractNumId w:val="12"/>
  </w:num>
  <w:num w:numId="5">
    <w:abstractNumId w:val="13"/>
  </w:num>
  <w:num w:numId="6">
    <w:abstractNumId w:val="9"/>
  </w:num>
  <w:num w:numId="7">
    <w:abstractNumId w:val="7"/>
    <w:lvlOverride w:ilvl="0">
      <w:startOverride w:val="2"/>
    </w:lvlOverride>
  </w:num>
  <w:num w:numId="8">
    <w:abstractNumId w:val="5"/>
    <w:lvlOverride w:ilvl="0">
      <w:startOverride w:val="1"/>
    </w:lvlOverride>
  </w:num>
  <w:num w:numId="9">
    <w:abstractNumId w:val="11"/>
    <w:lvlOverride w:ilvl="0">
      <w:startOverride w:val="1"/>
    </w:lvlOverride>
  </w:num>
  <w:num w:numId="10">
    <w:abstractNumId w:val="8"/>
    <w:lvlOverride w:ilvl="0">
      <w:startOverride w:val="2"/>
    </w:lvlOverride>
  </w:num>
  <w:num w:numId="11">
    <w:abstractNumId w:val="4"/>
    <w:lvlOverride w:ilvl="0">
      <w:startOverride w:val="1"/>
    </w:lvlOverride>
  </w:num>
  <w:num w:numId="12">
    <w:abstractNumId w:val="10"/>
    <w:lvlOverride w:ilvl="0">
      <w:startOverride w:val="1"/>
    </w:lvlOverride>
  </w:num>
  <w:num w:numId="13">
    <w:abstractNumId w:val="6"/>
    <w:lvlOverride w:ilvl="0">
      <w:startOverride w:val="1"/>
    </w:lvlOverride>
  </w:num>
  <w:num w:numId="14">
    <w:abstractNumId w:val="3"/>
    <w:lvlOverride w:ilvl="0">
      <w:startOverride w:val="1"/>
    </w:lvlOverride>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22"/>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C47C3"/>
    <w:rsid w:val="000D58AB"/>
    <w:rsid w:val="000E1CC6"/>
    <w:rsid w:val="00133525"/>
    <w:rsid w:val="001A4C42"/>
    <w:rsid w:val="001A7420"/>
    <w:rsid w:val="001B6637"/>
    <w:rsid w:val="001C21C3"/>
    <w:rsid w:val="001D02C2"/>
    <w:rsid w:val="001F0C1D"/>
    <w:rsid w:val="001F1132"/>
    <w:rsid w:val="001F168B"/>
    <w:rsid w:val="002347A2"/>
    <w:rsid w:val="002675F0"/>
    <w:rsid w:val="002B6339"/>
    <w:rsid w:val="002E00EE"/>
    <w:rsid w:val="002F39D0"/>
    <w:rsid w:val="003172DC"/>
    <w:rsid w:val="0035462D"/>
    <w:rsid w:val="003765B8"/>
    <w:rsid w:val="003C3971"/>
    <w:rsid w:val="00423334"/>
    <w:rsid w:val="004345EC"/>
    <w:rsid w:val="00465515"/>
    <w:rsid w:val="004D3578"/>
    <w:rsid w:val="004E213A"/>
    <w:rsid w:val="004F0988"/>
    <w:rsid w:val="004F3340"/>
    <w:rsid w:val="0053388B"/>
    <w:rsid w:val="00535773"/>
    <w:rsid w:val="00543E6C"/>
    <w:rsid w:val="00565087"/>
    <w:rsid w:val="00597B11"/>
    <w:rsid w:val="005D2E01"/>
    <w:rsid w:val="005D7526"/>
    <w:rsid w:val="005E4BB2"/>
    <w:rsid w:val="00602AEA"/>
    <w:rsid w:val="00614D2D"/>
    <w:rsid w:val="00614FDF"/>
    <w:rsid w:val="0063543D"/>
    <w:rsid w:val="00647114"/>
    <w:rsid w:val="006A323F"/>
    <w:rsid w:val="006B30D0"/>
    <w:rsid w:val="006C3D95"/>
    <w:rsid w:val="006E5C86"/>
    <w:rsid w:val="00701116"/>
    <w:rsid w:val="00713C44"/>
    <w:rsid w:val="00734A5B"/>
    <w:rsid w:val="0074026F"/>
    <w:rsid w:val="007429F6"/>
    <w:rsid w:val="00744E76"/>
    <w:rsid w:val="00774DA4"/>
    <w:rsid w:val="00781F0F"/>
    <w:rsid w:val="007B600E"/>
    <w:rsid w:val="007F0F4A"/>
    <w:rsid w:val="008028A4"/>
    <w:rsid w:val="00830747"/>
    <w:rsid w:val="008768CA"/>
    <w:rsid w:val="008C384C"/>
    <w:rsid w:val="0090271F"/>
    <w:rsid w:val="00902E23"/>
    <w:rsid w:val="009114D7"/>
    <w:rsid w:val="0091348E"/>
    <w:rsid w:val="00917CCB"/>
    <w:rsid w:val="00942EC2"/>
    <w:rsid w:val="009F37B7"/>
    <w:rsid w:val="00A10F02"/>
    <w:rsid w:val="00A164B4"/>
    <w:rsid w:val="00A1704F"/>
    <w:rsid w:val="00A26956"/>
    <w:rsid w:val="00A27486"/>
    <w:rsid w:val="00A53724"/>
    <w:rsid w:val="00A56066"/>
    <w:rsid w:val="00A73129"/>
    <w:rsid w:val="00A82346"/>
    <w:rsid w:val="00A92BA1"/>
    <w:rsid w:val="00A9620F"/>
    <w:rsid w:val="00AC6BC6"/>
    <w:rsid w:val="00AE65E2"/>
    <w:rsid w:val="00B15449"/>
    <w:rsid w:val="00B93086"/>
    <w:rsid w:val="00BA19ED"/>
    <w:rsid w:val="00BA4B8D"/>
    <w:rsid w:val="00BC0F7D"/>
    <w:rsid w:val="00BD7D31"/>
    <w:rsid w:val="00BE3255"/>
    <w:rsid w:val="00BF128E"/>
    <w:rsid w:val="00C074DD"/>
    <w:rsid w:val="00C1496A"/>
    <w:rsid w:val="00C33079"/>
    <w:rsid w:val="00C45231"/>
    <w:rsid w:val="00C72833"/>
    <w:rsid w:val="00C80F1D"/>
    <w:rsid w:val="00C905F3"/>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87BC6"/>
    <w:rsid w:val="00EA15B0"/>
    <w:rsid w:val="00EA5EA7"/>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6646615F"/>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link w:val="Heading1"/>
    <w:rsid w:val="00614D2D"/>
    <w:rPr>
      <w:rFonts w:ascii="Arial" w:hAnsi="Arial"/>
      <w:sz w:val="36"/>
      <w:lang w:eastAsia="en-US"/>
    </w:rPr>
  </w:style>
  <w:style w:type="character" w:customStyle="1" w:styleId="Heading2Char">
    <w:name w:val="Heading 2 Char"/>
    <w:link w:val="Heading2"/>
    <w:rsid w:val="00614D2D"/>
    <w:rPr>
      <w:rFonts w:ascii="Arial" w:hAnsi="Arial"/>
      <w:sz w:val="32"/>
      <w:lang w:eastAsia="en-US"/>
    </w:rPr>
  </w:style>
  <w:style w:type="character" w:customStyle="1" w:styleId="Heading3Char">
    <w:name w:val="Heading 3 Char"/>
    <w:link w:val="Heading3"/>
    <w:rsid w:val="00614D2D"/>
    <w:rPr>
      <w:rFonts w:ascii="Arial" w:hAnsi="Arial"/>
      <w:sz w:val="28"/>
      <w:lang w:eastAsia="en-US"/>
    </w:rPr>
  </w:style>
  <w:style w:type="character" w:customStyle="1" w:styleId="Heading4Char">
    <w:name w:val="Heading 4 Char"/>
    <w:link w:val="Heading4"/>
    <w:rsid w:val="00614D2D"/>
    <w:rPr>
      <w:rFonts w:ascii="Arial" w:hAnsi="Arial"/>
      <w:sz w:val="24"/>
      <w:lang w:eastAsia="en-US"/>
    </w:rPr>
  </w:style>
  <w:style w:type="character" w:customStyle="1" w:styleId="Heading5Char">
    <w:name w:val="Heading 5 Char"/>
    <w:link w:val="Heading5"/>
    <w:rsid w:val="00614D2D"/>
    <w:rPr>
      <w:rFonts w:ascii="Arial" w:hAnsi="Arial"/>
      <w:sz w:val="22"/>
      <w:lang w:eastAsia="en-US"/>
    </w:rPr>
  </w:style>
  <w:style w:type="character" w:customStyle="1" w:styleId="Heading6Char">
    <w:name w:val="Heading 6 Char"/>
    <w:link w:val="Heading6"/>
    <w:rsid w:val="00614D2D"/>
    <w:rPr>
      <w:rFonts w:ascii="Arial" w:hAnsi="Arial"/>
      <w:lang w:eastAsia="en-US"/>
    </w:rPr>
  </w:style>
  <w:style w:type="character" w:customStyle="1" w:styleId="Heading7Char">
    <w:name w:val="Heading 7 Char"/>
    <w:link w:val="Heading7"/>
    <w:rsid w:val="00614D2D"/>
    <w:rPr>
      <w:rFonts w:ascii="Arial" w:hAnsi="Arial"/>
      <w:lang w:eastAsia="en-US"/>
    </w:rPr>
  </w:style>
  <w:style w:type="character" w:customStyle="1" w:styleId="Heading8Char">
    <w:name w:val="Heading 8 Char"/>
    <w:link w:val="Heading8"/>
    <w:rsid w:val="00614D2D"/>
    <w:rPr>
      <w:rFonts w:ascii="Arial" w:hAnsi="Arial"/>
      <w:sz w:val="36"/>
      <w:lang w:eastAsia="en-US"/>
    </w:rPr>
  </w:style>
  <w:style w:type="character" w:customStyle="1" w:styleId="Heading9Char">
    <w:name w:val="Heading 9 Char"/>
    <w:link w:val="Heading9"/>
    <w:rsid w:val="00614D2D"/>
    <w:rPr>
      <w:rFonts w:ascii="Arial" w:hAnsi="Arial"/>
      <w:sz w:val="36"/>
      <w:lang w:eastAsia="en-US"/>
    </w:rPr>
  </w:style>
  <w:style w:type="character" w:styleId="Emphasis">
    <w:name w:val="Emphasis"/>
    <w:qFormat/>
    <w:rsid w:val="00614D2D"/>
    <w:rPr>
      <w:i/>
      <w:iCs w:val="0"/>
    </w:rPr>
  </w:style>
  <w:style w:type="paragraph" w:styleId="HTMLPreformatted">
    <w:name w:val="HTML Preformatted"/>
    <w:basedOn w:val="Normal"/>
    <w:link w:val="HTMLPreformattedChar"/>
    <w:unhideWhenUsed/>
    <w:rsid w:val="00614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s="Arial Unicode MS"/>
      <w:lang w:val="en-US" w:eastAsia="en-GB"/>
    </w:rPr>
  </w:style>
  <w:style w:type="character" w:customStyle="1" w:styleId="HTMLPreformattedChar">
    <w:name w:val="HTML Preformatted Char"/>
    <w:link w:val="HTMLPreformatted"/>
    <w:rsid w:val="00614D2D"/>
    <w:rPr>
      <w:rFonts w:ascii="Arial Unicode MS" w:eastAsia="Arial Unicode MS" w:hAnsi="Arial Unicode MS" w:cs="Arial Unicode MS"/>
      <w:lang w:val="en-US"/>
    </w:rPr>
  </w:style>
  <w:style w:type="paragraph" w:customStyle="1" w:styleId="msonormal0">
    <w:name w:val="msonormal"/>
    <w:basedOn w:val="Normal"/>
    <w:rsid w:val="00614D2D"/>
    <w:pPr>
      <w:spacing w:before="100" w:beforeAutospacing="1" w:after="100" w:afterAutospacing="1"/>
    </w:pPr>
    <w:rPr>
      <w:sz w:val="24"/>
      <w:szCs w:val="24"/>
      <w:lang w:eastAsia="en-GB"/>
    </w:rPr>
  </w:style>
  <w:style w:type="paragraph" w:styleId="Index1">
    <w:name w:val="index 1"/>
    <w:basedOn w:val="Normal"/>
    <w:autoRedefine/>
    <w:unhideWhenUsed/>
    <w:rsid w:val="00614D2D"/>
    <w:pPr>
      <w:keepLines/>
      <w:overflowPunct w:val="0"/>
      <w:autoSpaceDE w:val="0"/>
      <w:autoSpaceDN w:val="0"/>
      <w:adjustRightInd w:val="0"/>
      <w:spacing w:after="0"/>
    </w:pPr>
    <w:rPr>
      <w:lang w:eastAsia="en-GB"/>
    </w:rPr>
  </w:style>
  <w:style w:type="paragraph" w:styleId="Index2">
    <w:name w:val="index 2"/>
    <w:basedOn w:val="Index1"/>
    <w:autoRedefine/>
    <w:unhideWhenUsed/>
    <w:rsid w:val="00614D2D"/>
    <w:pPr>
      <w:ind w:left="284"/>
    </w:pPr>
  </w:style>
  <w:style w:type="paragraph" w:styleId="Index6">
    <w:name w:val="index 6"/>
    <w:basedOn w:val="Normal"/>
    <w:next w:val="Normal"/>
    <w:autoRedefine/>
    <w:unhideWhenUsed/>
    <w:rsid w:val="00614D2D"/>
    <w:pPr>
      <w:spacing w:after="0"/>
      <w:ind w:left="1200" w:hanging="200"/>
    </w:pPr>
    <w:rPr>
      <w:lang w:eastAsia="en-GB"/>
    </w:rPr>
  </w:style>
  <w:style w:type="paragraph" w:styleId="Index7">
    <w:name w:val="index 7"/>
    <w:basedOn w:val="Normal"/>
    <w:next w:val="Normal"/>
    <w:autoRedefine/>
    <w:unhideWhenUsed/>
    <w:rsid w:val="00614D2D"/>
    <w:pPr>
      <w:spacing w:after="0"/>
      <w:ind w:left="1"/>
      <w:jc w:val="center"/>
    </w:pPr>
    <w:rPr>
      <w:rFonts w:ascii="Arial" w:hAnsi="Arial"/>
      <w:sz w:val="18"/>
      <w:lang w:eastAsia="en-GB"/>
    </w:rPr>
  </w:style>
  <w:style w:type="paragraph" w:styleId="Index8">
    <w:name w:val="index 8"/>
    <w:basedOn w:val="Normal"/>
    <w:next w:val="Normal"/>
    <w:autoRedefine/>
    <w:unhideWhenUsed/>
    <w:rsid w:val="00614D2D"/>
    <w:pPr>
      <w:spacing w:after="0"/>
      <w:ind w:left="1600" w:hanging="200"/>
    </w:pPr>
    <w:rPr>
      <w:lang w:eastAsia="en-GB"/>
    </w:rPr>
  </w:style>
  <w:style w:type="paragraph" w:styleId="FootnoteText">
    <w:name w:val="footnote text"/>
    <w:basedOn w:val="Normal"/>
    <w:link w:val="FootnoteTextChar"/>
    <w:unhideWhenUsed/>
    <w:rsid w:val="00614D2D"/>
    <w:pPr>
      <w:keepLines/>
      <w:overflowPunct w:val="0"/>
      <w:autoSpaceDE w:val="0"/>
      <w:autoSpaceDN w:val="0"/>
      <w:adjustRightInd w:val="0"/>
      <w:spacing w:after="0"/>
      <w:ind w:left="454" w:hanging="454"/>
    </w:pPr>
    <w:rPr>
      <w:sz w:val="16"/>
      <w:lang w:eastAsia="en-GB"/>
    </w:rPr>
  </w:style>
  <w:style w:type="character" w:customStyle="1" w:styleId="FootnoteTextChar">
    <w:name w:val="Footnote Text Char"/>
    <w:link w:val="FootnoteText"/>
    <w:rsid w:val="00614D2D"/>
    <w:rPr>
      <w:sz w:val="16"/>
    </w:rPr>
  </w:style>
  <w:style w:type="paragraph" w:styleId="CommentText">
    <w:name w:val="annotation text"/>
    <w:basedOn w:val="Normal"/>
    <w:link w:val="CommentTextChar"/>
    <w:unhideWhenUsed/>
    <w:rsid w:val="00614D2D"/>
    <w:pPr>
      <w:overflowPunct w:val="0"/>
      <w:autoSpaceDE w:val="0"/>
      <w:autoSpaceDN w:val="0"/>
      <w:adjustRightInd w:val="0"/>
    </w:pPr>
    <w:rPr>
      <w:lang w:eastAsia="en-GB"/>
    </w:rPr>
  </w:style>
  <w:style w:type="character" w:customStyle="1" w:styleId="CommentTextChar">
    <w:name w:val="Comment Text Char"/>
    <w:basedOn w:val="DefaultParagraphFont"/>
    <w:link w:val="CommentText"/>
    <w:rsid w:val="00614D2D"/>
  </w:style>
  <w:style w:type="character" w:customStyle="1" w:styleId="HeaderChar">
    <w:name w:val="Header Char"/>
    <w:link w:val="Header"/>
    <w:rsid w:val="00614D2D"/>
    <w:rPr>
      <w:rFonts w:ascii="Arial" w:hAnsi="Arial"/>
      <w:b/>
      <w:noProof/>
      <w:sz w:val="18"/>
      <w:lang w:eastAsia="ja-JP"/>
    </w:rPr>
  </w:style>
  <w:style w:type="character" w:customStyle="1" w:styleId="FooterChar">
    <w:name w:val="Footer Char"/>
    <w:link w:val="Footer"/>
    <w:rsid w:val="00614D2D"/>
    <w:rPr>
      <w:rFonts w:ascii="Arial" w:hAnsi="Arial"/>
      <w:b/>
      <w:i/>
      <w:noProof/>
      <w:sz w:val="18"/>
      <w:lang w:eastAsia="ja-JP"/>
    </w:rPr>
  </w:style>
  <w:style w:type="paragraph" w:styleId="List">
    <w:name w:val="List"/>
    <w:basedOn w:val="Normal"/>
    <w:unhideWhenUsed/>
    <w:rsid w:val="00614D2D"/>
    <w:pPr>
      <w:overflowPunct w:val="0"/>
      <w:autoSpaceDE w:val="0"/>
      <w:autoSpaceDN w:val="0"/>
      <w:adjustRightInd w:val="0"/>
      <w:ind w:left="568" w:hanging="284"/>
    </w:pPr>
    <w:rPr>
      <w:lang w:eastAsia="en-GB"/>
    </w:rPr>
  </w:style>
  <w:style w:type="paragraph" w:styleId="ListBullet">
    <w:name w:val="List Bullet"/>
    <w:basedOn w:val="List"/>
    <w:unhideWhenUsed/>
    <w:rsid w:val="00614D2D"/>
    <w:pPr>
      <w:numPr>
        <w:numId w:val="15"/>
      </w:numPr>
      <w:tabs>
        <w:tab w:val="clear" w:pos="360"/>
      </w:tabs>
      <w:ind w:left="568" w:hanging="284"/>
    </w:pPr>
  </w:style>
  <w:style w:type="paragraph" w:styleId="ListNumber">
    <w:name w:val="List Number"/>
    <w:basedOn w:val="List"/>
    <w:unhideWhenUsed/>
    <w:rsid w:val="00614D2D"/>
  </w:style>
  <w:style w:type="paragraph" w:styleId="List2">
    <w:name w:val="List 2"/>
    <w:basedOn w:val="List"/>
    <w:unhideWhenUsed/>
    <w:rsid w:val="00614D2D"/>
    <w:pPr>
      <w:ind w:left="851"/>
    </w:pPr>
  </w:style>
  <w:style w:type="paragraph" w:styleId="List3">
    <w:name w:val="List 3"/>
    <w:basedOn w:val="List2"/>
    <w:unhideWhenUsed/>
    <w:rsid w:val="00614D2D"/>
    <w:pPr>
      <w:ind w:left="1135"/>
    </w:pPr>
  </w:style>
  <w:style w:type="paragraph" w:styleId="List4">
    <w:name w:val="List 4"/>
    <w:basedOn w:val="List3"/>
    <w:unhideWhenUsed/>
    <w:rsid w:val="00614D2D"/>
    <w:pPr>
      <w:ind w:left="1418"/>
    </w:pPr>
  </w:style>
  <w:style w:type="paragraph" w:styleId="List5">
    <w:name w:val="List 5"/>
    <w:basedOn w:val="List4"/>
    <w:unhideWhenUsed/>
    <w:rsid w:val="00614D2D"/>
    <w:pPr>
      <w:ind w:left="1702"/>
    </w:pPr>
  </w:style>
  <w:style w:type="paragraph" w:styleId="ListBullet2">
    <w:name w:val="List Bullet 2"/>
    <w:basedOn w:val="ListBullet"/>
    <w:unhideWhenUsed/>
    <w:rsid w:val="00614D2D"/>
    <w:pPr>
      <w:ind w:left="851"/>
    </w:pPr>
  </w:style>
  <w:style w:type="paragraph" w:styleId="ListBullet3">
    <w:name w:val="List Bullet 3"/>
    <w:basedOn w:val="ListBullet2"/>
    <w:unhideWhenUsed/>
    <w:rsid w:val="00614D2D"/>
    <w:pPr>
      <w:ind w:left="1135"/>
    </w:pPr>
  </w:style>
  <w:style w:type="paragraph" w:styleId="ListBullet4">
    <w:name w:val="List Bullet 4"/>
    <w:basedOn w:val="ListBullet3"/>
    <w:unhideWhenUsed/>
    <w:rsid w:val="00614D2D"/>
    <w:pPr>
      <w:ind w:left="1418"/>
    </w:pPr>
  </w:style>
  <w:style w:type="paragraph" w:styleId="ListBullet5">
    <w:name w:val="List Bullet 5"/>
    <w:basedOn w:val="ListBullet4"/>
    <w:unhideWhenUsed/>
    <w:rsid w:val="00614D2D"/>
    <w:pPr>
      <w:ind w:left="1702"/>
    </w:pPr>
  </w:style>
  <w:style w:type="paragraph" w:styleId="ListNumber2">
    <w:name w:val="List Number 2"/>
    <w:basedOn w:val="ListNumber"/>
    <w:unhideWhenUsed/>
    <w:rsid w:val="00614D2D"/>
    <w:pPr>
      <w:ind w:left="851"/>
    </w:pPr>
  </w:style>
  <w:style w:type="paragraph" w:styleId="ListContinue">
    <w:name w:val="List Continue"/>
    <w:basedOn w:val="Normal"/>
    <w:unhideWhenUsed/>
    <w:rsid w:val="00614D2D"/>
    <w:pPr>
      <w:overflowPunct w:val="0"/>
      <w:autoSpaceDE w:val="0"/>
      <w:autoSpaceDN w:val="0"/>
      <w:adjustRightInd w:val="0"/>
      <w:spacing w:after="120"/>
      <w:ind w:left="283"/>
    </w:pPr>
    <w:rPr>
      <w:lang w:eastAsia="es-ES"/>
    </w:rPr>
  </w:style>
  <w:style w:type="paragraph" w:styleId="DocumentMap">
    <w:name w:val="Document Map"/>
    <w:basedOn w:val="Normal"/>
    <w:link w:val="DocumentMapChar"/>
    <w:unhideWhenUsed/>
    <w:rsid w:val="00614D2D"/>
    <w:pPr>
      <w:shd w:val="clear" w:color="auto" w:fill="000080"/>
      <w:overflowPunct w:val="0"/>
      <w:autoSpaceDE w:val="0"/>
      <w:autoSpaceDN w:val="0"/>
      <w:adjustRightInd w:val="0"/>
    </w:pPr>
    <w:rPr>
      <w:rFonts w:ascii="Tahoma" w:hAnsi="Tahoma" w:cs="Tahoma"/>
      <w:lang w:eastAsia="en-GB"/>
    </w:rPr>
  </w:style>
  <w:style w:type="character" w:customStyle="1" w:styleId="DocumentMapChar">
    <w:name w:val="Document Map Char"/>
    <w:link w:val="DocumentMap"/>
    <w:rsid w:val="00614D2D"/>
    <w:rPr>
      <w:rFonts w:ascii="Tahoma" w:hAnsi="Tahoma" w:cs="Tahoma"/>
      <w:shd w:val="clear" w:color="auto" w:fill="000080"/>
    </w:rPr>
  </w:style>
  <w:style w:type="paragraph" w:customStyle="1" w:styleId="IB2">
    <w:name w:val="IB2"/>
    <w:basedOn w:val="Normal"/>
    <w:rsid w:val="00614D2D"/>
    <w:pPr>
      <w:numPr>
        <w:numId w:val="1"/>
      </w:numPr>
      <w:tabs>
        <w:tab w:val="left" w:pos="567"/>
      </w:tabs>
      <w:overflowPunct w:val="0"/>
      <w:autoSpaceDE w:val="0"/>
      <w:autoSpaceDN w:val="0"/>
      <w:adjustRightInd w:val="0"/>
    </w:pPr>
    <w:rPr>
      <w:lang w:eastAsia="en-GB"/>
    </w:rPr>
  </w:style>
  <w:style w:type="paragraph" w:customStyle="1" w:styleId="IBN">
    <w:name w:val="IBN"/>
    <w:basedOn w:val="Normal"/>
    <w:rsid w:val="00614D2D"/>
    <w:pPr>
      <w:tabs>
        <w:tab w:val="left" w:pos="567"/>
      </w:tabs>
      <w:overflowPunct w:val="0"/>
      <w:autoSpaceDE w:val="0"/>
      <w:autoSpaceDN w:val="0"/>
      <w:adjustRightInd w:val="0"/>
      <w:ind w:left="284"/>
    </w:pPr>
    <w:rPr>
      <w:lang w:eastAsia="en-GB"/>
    </w:rPr>
  </w:style>
  <w:style w:type="paragraph" w:customStyle="1" w:styleId="textcell">
    <w:name w:val="text cell"/>
    <w:basedOn w:val="Normal"/>
    <w:rsid w:val="00614D2D"/>
    <w:pPr>
      <w:spacing w:after="0"/>
      <w:jc w:val="center"/>
    </w:pPr>
    <w:rPr>
      <w:sz w:val="16"/>
      <w:lang w:val="en-US" w:eastAsia="en-GB"/>
    </w:rPr>
  </w:style>
  <w:style w:type="paragraph" w:customStyle="1" w:styleId="textTCobjectives">
    <w:name w:val="text TC objectives"/>
    <w:basedOn w:val="Normal"/>
    <w:rsid w:val="00614D2D"/>
    <w:pPr>
      <w:spacing w:after="0"/>
    </w:pPr>
    <w:rPr>
      <w:sz w:val="16"/>
      <w:lang w:val="en-US" w:eastAsia="es-ES"/>
    </w:rPr>
  </w:style>
  <w:style w:type="paragraph" w:customStyle="1" w:styleId="H5">
    <w:name w:val="H5"/>
    <w:basedOn w:val="Normal"/>
    <w:next w:val="Normal"/>
    <w:rsid w:val="00614D2D"/>
    <w:pPr>
      <w:keepNext/>
      <w:widowControl w:val="0"/>
      <w:spacing w:before="100" w:after="100"/>
    </w:pPr>
    <w:rPr>
      <w:b/>
      <w:lang w:val="en-AU" w:eastAsia="es-ES"/>
    </w:rPr>
  </w:style>
  <w:style w:type="paragraph" w:customStyle="1" w:styleId="IBL">
    <w:name w:val="IBL"/>
    <w:basedOn w:val="Normal"/>
    <w:rsid w:val="00614D2D"/>
    <w:pPr>
      <w:tabs>
        <w:tab w:val="left" w:pos="284"/>
      </w:tabs>
      <w:overflowPunct w:val="0"/>
      <w:autoSpaceDE w:val="0"/>
      <w:autoSpaceDN w:val="0"/>
      <w:adjustRightInd w:val="0"/>
      <w:ind w:left="284" w:hanging="284"/>
    </w:pPr>
    <w:rPr>
      <w:lang w:eastAsia="en-GB"/>
    </w:rPr>
  </w:style>
  <w:style w:type="paragraph" w:customStyle="1" w:styleId="tdoc-header">
    <w:name w:val="tdoc-header"/>
    <w:rsid w:val="00614D2D"/>
    <w:rPr>
      <w:rFonts w:ascii="Arial" w:hAnsi="Arial"/>
      <w:noProof/>
      <w:sz w:val="24"/>
      <w:lang w:eastAsia="en-US"/>
    </w:rPr>
  </w:style>
  <w:style w:type="paragraph" w:customStyle="1" w:styleId="CRCoverPage">
    <w:name w:val="CR Cover Page"/>
    <w:next w:val="Normal"/>
    <w:rsid w:val="00614D2D"/>
    <w:pPr>
      <w:spacing w:after="120"/>
    </w:pPr>
    <w:rPr>
      <w:rFonts w:ascii="Arial" w:hAnsi="Arial"/>
      <w:lang w:eastAsia="en-US"/>
    </w:rPr>
  </w:style>
  <w:style w:type="paragraph" w:customStyle="1" w:styleId="CRfront">
    <w:name w:val="CR_front"/>
    <w:next w:val="Normal"/>
    <w:rsid w:val="00614D2D"/>
    <w:rPr>
      <w:rFonts w:ascii="Arial" w:hAnsi="Arial"/>
      <w:lang w:eastAsia="es-ES"/>
    </w:rPr>
  </w:style>
  <w:style w:type="paragraph" w:customStyle="1" w:styleId="Tabelle">
    <w:name w:val="Tabelle"/>
    <w:basedOn w:val="Normal"/>
    <w:rsid w:val="00614D2D"/>
    <w:pPr>
      <w:spacing w:before="40" w:after="40"/>
    </w:pPr>
    <w:rPr>
      <w:sz w:val="24"/>
      <w:lang w:val="de-DE" w:eastAsia="es-ES"/>
    </w:rPr>
  </w:style>
  <w:style w:type="paragraph" w:customStyle="1" w:styleId="Tdoctable">
    <w:name w:val="Tdoc_table"/>
    <w:rsid w:val="00614D2D"/>
    <w:pPr>
      <w:overflowPunct w:val="0"/>
      <w:autoSpaceDE w:val="0"/>
      <w:autoSpaceDN w:val="0"/>
      <w:adjustRightInd w:val="0"/>
      <w:ind w:left="244" w:hanging="244"/>
    </w:pPr>
    <w:rPr>
      <w:rFonts w:ascii="Arial" w:hAnsi="Arial"/>
      <w:color w:val="000000"/>
      <w:sz w:val="16"/>
      <w:lang w:eastAsia="es-ES"/>
    </w:rPr>
  </w:style>
  <w:style w:type="character" w:styleId="FootnoteReference">
    <w:name w:val="footnote reference"/>
    <w:unhideWhenUsed/>
    <w:rsid w:val="00614D2D"/>
    <w:rPr>
      <w:b/>
      <w:bCs w:val="0"/>
      <w:position w:val="6"/>
      <w:sz w:val="16"/>
    </w:rPr>
  </w:style>
  <w:style w:type="character" w:customStyle="1" w:styleId="ListChar">
    <w:name w:val="List Char"/>
    <w:rsid w:val="00614D2D"/>
    <w:rPr>
      <w:lang w:val="en-GB" w:eastAsia="en-US" w:bidi="ar-SA"/>
    </w:rPr>
  </w:style>
  <w:style w:type="character" w:customStyle="1" w:styleId="ListBulletChar1Char">
    <w:name w:val="List Bullet Char1 Char"/>
    <w:rsid w:val="00614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639833">
      <w:bodyDiv w:val="1"/>
      <w:marLeft w:val="0"/>
      <w:marRight w:val="0"/>
      <w:marTop w:val="0"/>
      <w:marBottom w:val="0"/>
      <w:divBdr>
        <w:top w:val="none" w:sz="0" w:space="0" w:color="auto"/>
        <w:left w:val="none" w:sz="0" w:space="0" w:color="auto"/>
        <w:bottom w:val="none" w:sz="0" w:space="0" w:color="auto"/>
        <w:right w:val="none" w:sz="0" w:space="0" w:color="auto"/>
      </w:divBdr>
    </w:div>
    <w:div w:id="448861739">
      <w:bodyDiv w:val="1"/>
      <w:marLeft w:val="0"/>
      <w:marRight w:val="0"/>
      <w:marTop w:val="0"/>
      <w:marBottom w:val="0"/>
      <w:divBdr>
        <w:top w:val="none" w:sz="0" w:space="0" w:color="auto"/>
        <w:left w:val="none" w:sz="0" w:space="0" w:color="auto"/>
        <w:bottom w:val="none" w:sz="0" w:space="0" w:color="auto"/>
        <w:right w:val="none" w:sz="0" w:space="0" w:color="auto"/>
      </w:divBdr>
    </w:div>
    <w:div w:id="202408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file:///C:\Users\Kymalainen\Documents\3gpp\CT\CT89_eMeeting\Local%20Settings\Local%20Settings\Local%20Settings\Local%20Settings\sim\toolkit\ToolkitException.html" TargetMode="External"/><Relationship Id="rId26" Type="http://schemas.openxmlformats.org/officeDocument/2006/relationships/hyperlink" Target="file:///C:\Users\Kymalainen\Documents\3gpp\CT\CT89_eMeeting\Local%20Settings\Local%20Settings\Local%20Settings\Local%20Settings\sim\toolkit\EnvelopeHandler.html" TargetMode="External"/><Relationship Id="rId39" Type="http://schemas.openxmlformats.org/officeDocument/2006/relationships/hyperlink" Target="file:///C:\Users\Kymalainen\Documents\3gpp\CT\CT89_eMeeting\Local%20Settings\Local%20Settings\Local%20Settings\Local%20Settings\sim\toolkit\ProactiveResponseHandler.html" TargetMode="External"/><Relationship Id="rId21" Type="http://schemas.openxmlformats.org/officeDocument/2006/relationships/hyperlink" Target="file:///C:\Users\Kymalainen\Documents\3gpp\CT\CT89_eMeeting\Local%20Settings\Local%20Settings\Local%20Settings\Local%20Settings\sim\toolkit\ToolkitException.html" TargetMode="External"/><Relationship Id="rId34" Type="http://schemas.openxmlformats.org/officeDocument/2006/relationships/hyperlink" Target="file:///C:\Users\Kymalainen\Documents\3gpp\CT\CT89_eMeeting\Local%20Settings\Local%20Settings\Local%20Settings\Local%20Settings\sim\toolkit\ProactiveHandler.html" TargetMode="External"/><Relationship Id="rId42" Type="http://schemas.openxmlformats.org/officeDocument/2006/relationships/hyperlink" Target="file:///C:\Users\Kymalainen\Documents\3gpp\CT\CT89_eMeeting\Local%20Settings\Local%20Settings\Local%20Settings\Local%20Settings\sim\toolkit\ProactiveResponseHandler.html" TargetMode="External"/><Relationship Id="rId47" Type="http://schemas.openxmlformats.org/officeDocument/2006/relationships/hyperlink" Target="file:///C:\Users\Kymalainen\Documents\3gpp\CT\CT89_eMeeting\Local%20Settings\Local%20Settings\Local%20Settings\Local%20Settings\sim\toolkit\ToolkitRegistry.html" TargetMode="External"/><Relationship Id="rId50" Type="http://schemas.openxmlformats.org/officeDocument/2006/relationships/hyperlink" Target="file:///C:\Users\Kymalainen\Documents\3gpp\CT\CT89_eMeeting\Local%20Settings\Local%20Settings\Local%20Settings\Local%20Settings\sim\toolkit\ToolkitRegistry.html" TargetMode="External"/><Relationship Id="rId55" Type="http://schemas.openxmlformats.org/officeDocument/2006/relationships/hyperlink" Target="file:///C:\Users\Kymalainen\Documents\3gpp\CT\CT89_eMeeting\Local%20Settings\Local%20Settings\Local%20Settings\Local%20Settings\sim\toolkit\ToolkitRegistry.html" TargetMode="Externa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yperlink" Target="file:///C:\Users\Kymalainen\Documents\3gpp\CT\CT89_eMeeting\Local%20Settings\Local%20Settings\Local%20Settings\Local%20Settings\sim\toolkit\ToolkitException.html" TargetMode="External"/><Relationship Id="rId20" Type="http://schemas.openxmlformats.org/officeDocument/2006/relationships/hyperlink" Target="file:///C:\Users\Kymalainen\Documents\3gpp\CT\CT89_eMeeting\Local%20Settings\Local%20Settings\Local%20Settings\Local%20Settings\sim\toolkit\ToolkitException.html" TargetMode="External"/><Relationship Id="rId29" Type="http://schemas.openxmlformats.org/officeDocument/2006/relationships/hyperlink" Target="file:///C:\Users\Kymalainen\Documents\3gpp\CT\CT89_eMeeting\Local%20Settings\Local%20Settings\Local%20Settings\Local%20Settings\sim\toolkit\EnvelopeHandler.html" TargetMode="External"/><Relationship Id="rId41" Type="http://schemas.openxmlformats.org/officeDocument/2006/relationships/hyperlink" Target="file:///C:\Users\Kymalainen\Documents\3gpp\CT\CT89_eMeeting\Local%20Settings\Local%20Settings\Local%20Settings\Local%20Settings\sim\toolkit\ProactiveResponseHandler.html" TargetMode="External"/><Relationship Id="rId54" Type="http://schemas.openxmlformats.org/officeDocument/2006/relationships/hyperlink" Target="file:///C:\Users\Kymalainen\Documents\3gpp\CT\CT89_eMeeting\Local%20Settings\Local%20Settings\Local%20Settings\Local%20Settings\sim\toolkit\ToolkitRegistry.html" TargetMode="External"/><Relationship Id="rId62"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java.sun.com/products/javacard" TargetMode="External"/><Relationship Id="rId24" Type="http://schemas.openxmlformats.org/officeDocument/2006/relationships/hyperlink" Target="file:///C:\Users\Kymalainen\Documents\3gpp\CT\CT89_eMeeting\Local%20Settings\Local%20Settings\Local%20Settings\Local%20Settings\sim\toolkit\EnvelopeHandler.html" TargetMode="External"/><Relationship Id="rId32" Type="http://schemas.openxmlformats.org/officeDocument/2006/relationships/hyperlink" Target="file:///C:\Users\Kymalainen\Documents\3gpp\CT\CT89_eMeeting\Local%20Settings\Local%20Settings\Local%20Settings\Local%20Settings\sim\toolkit\EnvelopeResponseHandler.html" TargetMode="External"/><Relationship Id="rId37" Type="http://schemas.openxmlformats.org/officeDocument/2006/relationships/hyperlink" Target="file:///C:\Users\Kymalainen\Documents\3gpp\CT\CT89_eMeeting\Local%20Settings\Local%20Settings\Local%20Settings\Local%20Settings\sim\toolkit\ProactiveHandler.html" TargetMode="External"/><Relationship Id="rId40" Type="http://schemas.openxmlformats.org/officeDocument/2006/relationships/hyperlink" Target="file:///C:\Users\Kymalainen\Documents\3gpp\CT\CT89_eMeeting\Local%20Settings\Local%20Settings\Local%20Settings\Local%20Settings\sim\toolkit\ProactiveResponseHandler.html" TargetMode="External"/><Relationship Id="rId45" Type="http://schemas.openxmlformats.org/officeDocument/2006/relationships/hyperlink" Target="file:///C:\Users\Kymalainen\Documents\3gpp\CT\CT89_eMeeting\Local%20Settings\Local%20Settings\Local%20Settings\Local%20Settings\sim\toolkit\ProactiveResponseHandler.html" TargetMode="External"/><Relationship Id="rId53" Type="http://schemas.openxmlformats.org/officeDocument/2006/relationships/hyperlink" Target="file:///C:\Users\Kymalainen\Documents\3gpp\CT\CT89_eMeeting\Local%20Settings\Local%20Settings\Local%20Settings\Local%20Settings\sim\toolkit\ToolkitRegistry.html" TargetMode="External"/><Relationship Id="rId58" Type="http://schemas.openxmlformats.org/officeDocument/2006/relationships/hyperlink" Target="file:///C:\Users\Kymalainen\Documents\3gpp\CT\CT89_eMeeting\Local%20Settings\Local%20Settings\Local%20Settings\Local%20Settings\sim\toolkit\ToolkitRegistry.html" TargetMode="External"/><Relationship Id="rId5" Type="http://schemas.openxmlformats.org/officeDocument/2006/relationships/settings" Target="settings.xml"/><Relationship Id="rId15" Type="http://schemas.openxmlformats.org/officeDocument/2006/relationships/hyperlink" Target="file:///C:\Users\Kymalainen\Documents\3gpp\CT\CT89_eMeeting\Local%20Settings\Local%20Settings\Local%20Settings\Local%20Settings\sim\toolkit\ToolkitException.html" TargetMode="External"/><Relationship Id="rId23" Type="http://schemas.openxmlformats.org/officeDocument/2006/relationships/hyperlink" Target="file:///C:\Users\Kymalainen\Documents\3gpp\CT\CT89_eMeeting\Local%20Settings\Local%20Settings\Local%20Settings\Local%20Settings\sim\toolkit\EnvelopeHandler.html" TargetMode="External"/><Relationship Id="rId28" Type="http://schemas.openxmlformats.org/officeDocument/2006/relationships/hyperlink" Target="file:///C:\Users\Kymalainen\Documents\3gpp\CT\CT89_eMeeting\Local%20Settings\Local%20Settings\Local%20Settings\Local%20Settings\sim\toolkit\EnvelopeHandler.html" TargetMode="External"/><Relationship Id="rId36" Type="http://schemas.openxmlformats.org/officeDocument/2006/relationships/hyperlink" Target="file:///C:\Users\Kymalainen\Documents\3gpp\CT\CT89_eMeeting\Local%20Settings\Local%20Settings\Local%20Settings\Local%20Settings\sim\toolkit\ProactiveHandler.html" TargetMode="External"/><Relationship Id="rId49" Type="http://schemas.openxmlformats.org/officeDocument/2006/relationships/hyperlink" Target="file:///C:\Users\Kymalainen\Documents\3gpp\CT\CT89_eMeeting\Local%20Settings\Local%20Settings\Local%20Settings\Local%20Settings\sim\toolkit\ToolkitRegistry.html" TargetMode="External"/><Relationship Id="rId57" Type="http://schemas.openxmlformats.org/officeDocument/2006/relationships/hyperlink" Target="file:///C:\Users\Kymalainen\Documents\3gpp\CT\CT89_eMeeting\Local%20Settings\Local%20Settings\Local%20Settings\Local%20Settings\sim\toolkit\ToolkitRegistry.html" TargetMode="External"/><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file:///C:\Users\Kymalainen\Documents\3gpp\CT\CT89_eMeeting\Local%20Settings\Local%20Settings\Local%20Settings\Local%20Settings\sim\toolkit\ToolkitException.html" TargetMode="External"/><Relationship Id="rId31" Type="http://schemas.openxmlformats.org/officeDocument/2006/relationships/hyperlink" Target="file:///C:\Users\Kymalainen\Documents\3gpp\CT\CT89_eMeeting\Local%20Settings\Local%20Settings\Local%20Settings\Local%20Settings\sim\toolkit\EnvelopeResponseHandler.html" TargetMode="External"/><Relationship Id="rId44" Type="http://schemas.openxmlformats.org/officeDocument/2006/relationships/hyperlink" Target="file:///C:\Users\Kymalainen\Documents\3gpp\CT\CT89_eMeeting\Local%20Settings\Local%20Settings\Local%20Settings\Local%20Settings\sim\toolkit\ProactiveResponseHandler.html" TargetMode="External"/><Relationship Id="rId52" Type="http://schemas.openxmlformats.org/officeDocument/2006/relationships/hyperlink" Target="file:///C:\Users\Kymalainen\Documents\3gpp\CT\CT89_eMeeting\Local%20Settings\Local%20Settings\Local%20Settings\Local%20Settings\sim\toolkit\ToolkitRegistry.html" TargetMode="External"/><Relationship Id="rId6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file:///C:\Users\Kymalainen\Documents\3gpp\CT\CT89_eMeeting\Local%20Settings\Local%20Settings\Local%20Settings\Local%20Settings\sim\toolkit\ToolkitException.html" TargetMode="External"/><Relationship Id="rId22" Type="http://schemas.openxmlformats.org/officeDocument/2006/relationships/hyperlink" Target="file:///C:\Users\Kymalainen\Documents\3gpp\CT\CT89_eMeeting\Local%20Settings\Local%20Settings\Local%20Settings\Local%20Settings\sim\toolkit\ToolkitException.html" TargetMode="External"/><Relationship Id="rId27" Type="http://schemas.openxmlformats.org/officeDocument/2006/relationships/hyperlink" Target="file:///C:\Users\Kymalainen\Documents\3gpp\CT\CT89_eMeeting\Local%20Settings\Local%20Settings\Local%20Settings\Local%20Settings\sim\toolkit\EnvelopeHandler.html" TargetMode="External"/><Relationship Id="rId30" Type="http://schemas.openxmlformats.org/officeDocument/2006/relationships/hyperlink" Target="file:///C:\Users\Kymalainen\Documents\3gpp\CT\CT89_eMeeting\Local%20Settings\Local%20Settings\Local%20Settings\Local%20Settings\sim\toolkit\EnvelopeResponseHandler.html" TargetMode="External"/><Relationship Id="rId35" Type="http://schemas.openxmlformats.org/officeDocument/2006/relationships/hyperlink" Target="file:///C:\Users\Kymalainen\Documents\3gpp\CT\CT89_eMeeting\Local%20Settings\Local%20Settings\Local%20Settings\Local%20Settings\sim\toolkit\ProactiveHandler.html" TargetMode="External"/><Relationship Id="rId43" Type="http://schemas.openxmlformats.org/officeDocument/2006/relationships/hyperlink" Target="file:///C:\Users\Kymalainen\Documents\3gpp\CT\CT89_eMeeting\Local%20Settings\Local%20Settings\Local%20Settings\Local%20Settings\sim\toolkit\ProactiveResponseHandler.html" TargetMode="External"/><Relationship Id="rId48" Type="http://schemas.openxmlformats.org/officeDocument/2006/relationships/hyperlink" Target="file:///C:\Users\Kymalainen\Documents\3gpp\CT\CT89_eMeeting\Local%20Settings\Local%20Settings\Local%20Settings\Local%20Settings\sim\toolkit\ToolkitRegistry.html" TargetMode="External"/><Relationship Id="rId56" Type="http://schemas.openxmlformats.org/officeDocument/2006/relationships/hyperlink" Target="file:///C:\Users\Kymalainen\Documents\3gpp\CT\CT89_eMeeting\Local%20Settings\Local%20Settings\Local%20Settings\Local%20Settings\sim\toolkit\ToolkitRegistry.html" TargetMode="External"/><Relationship Id="rId8" Type="http://schemas.openxmlformats.org/officeDocument/2006/relationships/endnotes" Target="endnotes.xml"/><Relationship Id="rId51" Type="http://schemas.openxmlformats.org/officeDocument/2006/relationships/hyperlink" Target="file:///C:\Users\Kymalainen\Documents\3gpp\CT\CT89_eMeeting\Local%20Settings\Local%20Settings\Local%20Settings\Local%20Settings\sim\toolkit\ToolkitRegistry.html" TargetMode="External"/><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hyperlink" Target="file:///C:\Users\Kymalainen\Documents\3gpp\CT\CT89_eMeeting\Local%20Settings\Local%20Settings\Local%20Settings\Local%20Settings\sim\toolkit\ToolkitException.html" TargetMode="External"/><Relationship Id="rId25" Type="http://schemas.openxmlformats.org/officeDocument/2006/relationships/hyperlink" Target="file:///C:\Users\Kymalainen\Documents\3gpp\CT\CT89_eMeeting\Local%20Settings\Local%20Settings\Local%20Settings\Local%20Settings\sim\toolkit\EnvelopeHandler.html" TargetMode="External"/><Relationship Id="rId33" Type="http://schemas.openxmlformats.org/officeDocument/2006/relationships/hyperlink" Target="file:///C:\Users\Kymalainen\Documents\3gpp\CT\CT89_eMeeting\Local%20Settings\Local%20Settings\Local%20Settings\Local%20Settings\sim\toolkit\EnvelopeResponseHandler.html" TargetMode="External"/><Relationship Id="rId38" Type="http://schemas.openxmlformats.org/officeDocument/2006/relationships/hyperlink" Target="file:///C:\Users\Kymalainen\Documents\3gpp\CT\CT89_eMeeting\Local%20Settings\Local%20Settings\Local%20Settings\Local%20Settings\sim\toolkit\ProactiveHandler.html" TargetMode="External"/><Relationship Id="rId46" Type="http://schemas.openxmlformats.org/officeDocument/2006/relationships/hyperlink" Target="file:///C:\Users\Kymalainen\Documents\3gpp\CT\CT89_eMeeting\Local%20Settings\Local%20Settings\Local%20Settings\Local%20Settings\sim\toolkit\ToolkitRegistry.html" TargetMode="External"/><Relationship Id="rId5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01D7C-C943-41AD-9265-D85FD3A78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47</TotalTime>
  <Pages>52</Pages>
  <Words>122375</Words>
  <Characters>697538</Characters>
  <Application>Microsoft Office Word</Application>
  <DocSecurity>0</DocSecurity>
  <Lines>5812</Lines>
  <Paragraphs>1636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818277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5</cp:revision>
  <cp:lastPrinted>2019-02-25T14:05:00Z</cp:lastPrinted>
  <dcterms:created xsi:type="dcterms:W3CDTF">2020-09-24T06:04:00Z</dcterms:created>
  <dcterms:modified xsi:type="dcterms:W3CDTF">2020-09-24T06:52:00Z</dcterms:modified>
</cp:coreProperties>
</file>