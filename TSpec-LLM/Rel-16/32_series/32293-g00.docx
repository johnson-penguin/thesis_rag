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32.293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32.293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t>Proxy function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t>Proxy function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t>.</w:t>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360"/>
                <wp:effectExtent l="0" t="0" r="0" b="0"/>
                <wp:wrapTopAndBottom/>
                <wp:docPr id="11" name="Frame7"/>
                <a:graphic xmlns:a="http://schemas.openxmlformats.org/drawingml/2006/main">
                  <a:graphicData uri="http://schemas.microsoft.com/office/word/2010/wordprocessingShape">
                    <wps:wsp>
                      <wps:cNvSpPr txBox="1"/>
                      <wps:spPr>
                        <a:xfrm>
                          <a:off x="0" y="0"/>
                          <a:ext cx="6121400" cy="46736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rPr>
                              <w:t>charging, management, VCS, proxy function</w:t>
                            </w:r>
                          </w:p>
                        </w:txbxContent>
                      </wps:txbx>
                      <wps:bodyPr anchor="t" lIns="0" tIns="0" rIns="0" bIns="12700">
                        <a:noAutofit/>
                      </wps:bodyPr>
                    </wps:wsp>
                  </a:graphicData>
                </a:graphic>
              </wp:anchor>
            </w:drawing>
          </mc:Choice>
          <mc:Fallback>
            <w:pict>
              <v:rect fillcolor="#FFFFFF" style="position:absolute;rotation:-0;width:482pt;height:36.8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rPr>
                        <w:t>charging, management, VCS, proxy function</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7854042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7854042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78540427">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378540428">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78540429">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378540430">
            <w:r>
              <w:rPr>
                <w:rStyle w:val="IndexLink"/>
              </w:rPr>
              <w:t>9</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378540431">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Required functionality of the Proxy Function</w:t>
            <w:tab/>
          </w:r>
          <w:hyperlink w:anchor="__RefHeading___Toc378540432">
            <w:r>
              <w:rPr>
                <w:rStyle w:val="IndexLink"/>
              </w:rPr>
              <w:t>11</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Architectural concept</w:t>
            <w:tab/>
          </w:r>
          <w:hyperlink w:anchor="__RefHeading___Toc378540433">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Architecture reference model for Alternative Roaming Provider (ARP)</w:t>
            <w:tab/>
          </w:r>
          <w:hyperlink w:anchor="__RefHeading___Toc378540434">
            <w:r>
              <w:rPr>
                <w:rStyle w:val="IndexLink"/>
              </w:rPr>
              <w:t>11</w:t>
            </w:r>
          </w:hyperlink>
        </w:p>
        <w:p>
          <w:pPr>
            <w:pStyle w:val="Contents3"/>
            <w:rPr>
              <w:rFonts w:ascii="Calibri" w:hAnsi="Calibri" w:cs="Calibri"/>
              <w:sz w:val="22"/>
              <w:szCs w:val="22"/>
              <w:lang w:val="en-US" w:eastAsia="en-US"/>
            </w:rPr>
          </w:pPr>
          <w:r>
            <w:rPr>
              <w:lang w:val="pt-BR" w:eastAsia="en-US"/>
            </w:rPr>
            <w:t>5.1.1</w:t>
          </w:r>
          <w:r>
            <w:rPr>
              <w:rFonts w:cs="Calibri" w:ascii="Calibri" w:hAnsi="Calibri"/>
              <w:sz w:val="22"/>
              <w:szCs w:val="22"/>
              <w:lang w:val="en-US" w:eastAsia="en-US"/>
            </w:rPr>
            <w:tab/>
          </w:r>
          <w:r>
            <w:rPr>
              <w:lang w:val="pt-BR" w:eastAsia="en-US"/>
            </w:rPr>
            <w:t>Proxy Function for Voice Call Service</w:t>
          </w:r>
          <w:r>
            <w:rPr/>
            <w:tab/>
          </w:r>
          <w:hyperlink w:anchor="__RefHeading___Toc378540435">
            <w:r>
              <w:rPr>
                <w:rStyle w:val="IndexLink"/>
              </w:rPr>
              <w:t>11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Functionalities and message flows</w:t>
            <w:tab/>
          </w:r>
          <w:hyperlink w:anchor="__RefHeading___Toc378540436">
            <w:r>
              <w:rPr>
                <w:rStyle w:val="IndexLink"/>
              </w:rPr>
              <w:t>12</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Reference point required functionality</w:t>
            <w:tab/>
          </w:r>
          <w:hyperlink w:anchor="__RefHeading___Toc378540437">
            <w:r>
              <w:rPr>
                <w:rStyle w:val="IndexLink"/>
              </w:rPr>
              <w:t>12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Message flows</w:t>
            <w:tab/>
          </w:r>
          <w:hyperlink w:anchor="__RefHeading___Toc378540438">
            <w:r>
              <w:rPr>
                <w:rStyle w:val="IndexLink"/>
              </w:rPr>
              <w:t>12</w:t>
            </w:r>
          </w:hyperlink>
        </w:p>
        <w:p>
          <w:pPr>
            <w:pStyle w:val="Contents3"/>
            <w:rPr>
              <w:rFonts w:ascii="Calibri" w:hAnsi="Calibri" w:cs="Calibri"/>
              <w:sz w:val="22"/>
              <w:szCs w:val="22"/>
              <w:lang w:val="en-US" w:eastAsia="en-US"/>
            </w:rPr>
          </w:pPr>
          <w:r>
            <w:rPr>
              <w:lang w:val="en-US" w:eastAsia="en-US"/>
            </w:rPr>
            <w:t>6.2.1</w:t>
          </w:r>
          <w:r>
            <w:rPr>
              <w:rFonts w:cs="Calibri" w:ascii="Calibri" w:hAnsi="Calibri"/>
              <w:sz w:val="22"/>
              <w:szCs w:val="22"/>
              <w:lang w:val="en-US" w:eastAsia="en-US"/>
            </w:rPr>
            <w:tab/>
          </w:r>
          <w:r>
            <w:rPr>
              <w:lang w:val="en-US" w:eastAsia="en-US"/>
            </w:rPr>
            <w:t>Mobile Originated Call</w:t>
          </w:r>
          <w:r>
            <w:rPr/>
            <w:tab/>
          </w:r>
          <w:hyperlink w:anchor="__RefHeading___Toc378540439">
            <w:r>
              <w:rPr>
                <w:rStyle w:val="IndexLink"/>
              </w:rPr>
              <w:t>12</w:t>
            </w:r>
          </w:hyperlink>
        </w:p>
        <w:p>
          <w:pPr>
            <w:pStyle w:val="Contents3"/>
            <w:rPr>
              <w:rFonts w:ascii="Calibri" w:hAnsi="Calibri" w:cs="Calibri"/>
              <w:sz w:val="22"/>
              <w:szCs w:val="22"/>
              <w:lang w:val="en-US" w:eastAsia="en-US"/>
            </w:rPr>
          </w:pPr>
          <w:r>
            <w:rPr>
              <w:lang w:val="en-US" w:eastAsia="en-US"/>
            </w:rPr>
            <w:t>6.2.2</w:t>
          </w:r>
          <w:r>
            <w:rPr>
              <w:rFonts w:cs="Calibri" w:ascii="Calibri" w:hAnsi="Calibri"/>
              <w:sz w:val="22"/>
              <w:szCs w:val="22"/>
              <w:lang w:val="en-US" w:eastAsia="en-US"/>
            </w:rPr>
            <w:tab/>
          </w:r>
          <w:r>
            <w:rPr>
              <w:lang w:val="en-US" w:eastAsia="en-US"/>
            </w:rPr>
            <w:t>Mobile Terminated Call</w:t>
          </w:r>
          <w:r>
            <w:rPr/>
            <w:tab/>
          </w:r>
          <w:hyperlink w:anchor="__RefHeading___Toc378540440">
            <w:r>
              <w:rPr>
                <w:rStyle w:val="IndexLink"/>
              </w:rPr>
              <w:t>13</w:t>
            </w:r>
          </w:hyperlink>
        </w:p>
        <w:p>
          <w:pPr>
            <w:pStyle w:val="Contents3"/>
            <w:rPr>
              <w:rFonts w:ascii="Calibri" w:hAnsi="Calibri" w:cs="Calibri"/>
              <w:sz w:val="22"/>
              <w:szCs w:val="22"/>
              <w:lang w:val="en-US" w:eastAsia="en-US"/>
            </w:rPr>
          </w:pPr>
          <w:r>
            <w:rPr>
              <w:lang w:val="en-US" w:eastAsia="en-US"/>
            </w:rPr>
            <w:t>6.2.3</w:t>
          </w:r>
          <w:r>
            <w:rPr>
              <w:rFonts w:cs="Calibri" w:ascii="Calibri" w:hAnsi="Calibri"/>
              <w:sz w:val="22"/>
              <w:szCs w:val="22"/>
              <w:lang w:val="en-US" w:eastAsia="en-US"/>
            </w:rPr>
            <w:tab/>
          </w:r>
          <w:r>
            <w:rPr>
              <w:lang w:val="en-US" w:eastAsia="en-US"/>
            </w:rPr>
            <w:t>Mobile Forwarded Call</w:t>
          </w:r>
          <w:r>
            <w:rPr/>
            <w:tab/>
          </w:r>
          <w:hyperlink w:anchor="__RefHeading___Toc378540441">
            <w:r>
              <w:rPr>
                <w:rStyle w:val="IndexLink"/>
              </w:rPr>
              <w:t>15</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Definition of charging information</w:t>
            <w:tab/>
          </w:r>
          <w:hyperlink w:anchor="__RefHeading___Toc378540442">
            <w:r>
              <w:rPr>
                <w:rStyle w:val="IndexLink"/>
              </w:rPr>
              <w:t>15</w:t>
            </w:r>
          </w:hyperlink>
        </w:p>
        <w:p>
          <w:pPr>
            <w:pStyle w:val="Contents8"/>
            <w:rPr>
              <w:rFonts w:ascii="Calibri" w:hAnsi="Calibri" w:cs="Calibri"/>
              <w:szCs w:val="22"/>
              <w:lang w:val="en-US" w:eastAsia="en-US"/>
            </w:rPr>
          </w:pPr>
          <w:r>
            <w:rPr>
              <w:b w:val="false"/>
            </w:rPr>
            <w:t>Annex A (informative): Change history</w:t>
            <w:tab/>
          </w:r>
          <w:hyperlink w:anchor="__RefHeading___Toc378540443">
            <w:r>
              <w:rPr>
                <w:rStyle w:val="IndexLink"/>
                <w:b w:val="false"/>
              </w:rPr>
              <w:t>17</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37854042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378540426"/>
      <w:bookmarkEnd w:id="9"/>
      <w:r>
        <w:rPr/>
        <w:t>1</w:t>
        <w:tab/>
        <w:t>Scope</w:t>
      </w:r>
    </w:p>
    <w:p>
      <w:pPr>
        <w:pStyle w:val="Normal"/>
        <w:rPr/>
      </w:pPr>
      <w:r>
        <w:rPr>
          <w:color w:val="000000"/>
        </w:rPr>
        <w:t>The present document is part of a series of documents that specify charging functionality and charging management in GSM/UMTS networks. The GSM/UMTS core network charging architecture and principles are specified in TS 32.240 [1], which provides an umbrella for other charging management TSs that specify:</w:t>
      </w:r>
    </w:p>
    <w:p>
      <w:pPr>
        <w:pStyle w:val="B1"/>
        <w:rPr/>
      </w:pPr>
      <w:r>
        <w:rPr/>
        <w:t>-</w:t>
        <w:tab/>
        <w:t>the content of the Charging Data Records (CDRs) per domain / subsystem / service (offline charging);</w:t>
      </w:r>
    </w:p>
    <w:p>
      <w:pPr>
        <w:pStyle w:val="B1"/>
        <w:rPr/>
      </w:pPr>
      <w:r>
        <w:rPr/>
        <w:t>-</w:t>
        <w:tab/>
        <w:t>the content of real-time charging messages per domain / subsystem / service (online charging);</w:t>
      </w:r>
    </w:p>
    <w:p>
      <w:pPr>
        <w:pStyle w:val="B1"/>
        <w:rPr/>
      </w:pPr>
      <w:r>
        <w:rPr/>
        <w:t>-</w:t>
        <w:tab/>
        <w:t>the functionality of online and offline charging for those domains / subsystems / services;</w:t>
      </w:r>
    </w:p>
    <w:p>
      <w:pPr>
        <w:pStyle w:val="B1"/>
        <w:rPr/>
      </w:pPr>
      <w:r>
        <w:rPr/>
        <w:t>-</w:t>
        <w:tab/>
        <w:t>the interfaces that are used in the charging framework to transfer the charging information (i.e. CDRs or charging events).</w:t>
      </w:r>
    </w:p>
    <w:p>
      <w:pPr>
        <w:pStyle w:val="Normal"/>
        <w:rPr>
          <w:color w:val="000000"/>
          <w:lang w:eastAsia="zh-CN"/>
        </w:rPr>
      </w:pPr>
      <w:r>
        <w:rPr>
          <w:color w:val="000000"/>
        </w:rPr>
        <w:t>The complete document structure for these TSs is defined in TS 32.240 [1].</w:t>
      </w:r>
    </w:p>
    <w:p>
      <w:pPr>
        <w:pStyle w:val="Normal"/>
        <w:rPr>
          <w:color w:val="000000"/>
          <w:lang w:eastAsia="zh-CN"/>
        </w:rPr>
      </w:pPr>
      <w:r>
        <w:rPr>
          <w:color w:val="000000"/>
          <w:lang w:eastAsia="zh-CN"/>
        </w:rPr>
        <w:t xml:space="preserve">The present document </w:t>
      </w:r>
      <w:r>
        <w:rPr>
          <w:color w:val="000000"/>
          <w:lang w:eastAsia="zh-CN"/>
        </w:rPr>
        <w:t>specifies</w:t>
      </w:r>
      <w:r>
        <w:rPr>
          <w:color w:val="000000"/>
          <w:lang w:eastAsia="zh-CN"/>
        </w:rPr>
        <w:t xml:space="preserve"> the </w:t>
      </w:r>
      <w:r>
        <w:rPr/>
        <w:t>Proxy Function</w:t>
      </w:r>
      <w:r>
        <w:rPr>
          <w:lang w:eastAsia="zh-CN"/>
        </w:rPr>
        <w:t xml:space="preserve"> in </w:t>
      </w:r>
      <w:r>
        <w:rPr>
          <w:lang w:eastAsia="zh-CN"/>
        </w:rPr>
        <w:t>Domestic Service Provider (</w:t>
      </w:r>
      <w:r>
        <w:rPr>
          <w:lang w:eastAsia="zh-CN"/>
        </w:rPr>
        <w:t>DSP</w:t>
      </w:r>
      <w:r>
        <w:rPr>
          <w:lang w:eastAsia="zh-CN"/>
        </w:rPr>
        <w:t>)</w:t>
      </w:r>
      <w:r>
        <w:rPr>
          <w:color w:val="000000"/>
          <w:lang w:eastAsia="zh-CN"/>
        </w:rPr>
        <w:t xml:space="preserve">. </w:t>
      </w:r>
    </w:p>
    <w:p>
      <w:pPr>
        <w:pStyle w:val="Normal"/>
        <w:rPr/>
      </w:pPr>
      <w:r>
        <w:rPr>
          <w:color w:val="000000"/>
          <w:lang w:eastAsia="zh-CN"/>
        </w:rPr>
        <w:t>The present document contains the architecture and functions</w:t>
      </w:r>
      <w:r>
        <w:rPr>
          <w:color w:val="000000"/>
          <w:lang w:eastAsia="zh-CN"/>
        </w:rPr>
        <w:t xml:space="preserve"> </w:t>
      </w:r>
      <w:r>
        <w:rPr>
          <w:color w:val="000000"/>
          <w:lang w:eastAsia="zh-CN"/>
        </w:rPr>
        <w:t xml:space="preserve">of the </w:t>
      </w:r>
      <w:r>
        <w:rPr/>
        <w:t>Proxy Function</w:t>
      </w:r>
      <w:r>
        <w:rPr>
          <w:color w:val="000000"/>
          <w:lang w:eastAsia="zh-CN"/>
        </w:rPr>
        <w:t xml:space="preserve"> logical components and thereby derives the functionality of the </w:t>
      </w:r>
      <w:r>
        <w:rPr/>
        <w:t>Proxy Function</w:t>
      </w:r>
      <w:r>
        <w:rPr>
          <w:color w:val="000000"/>
          <w:lang w:eastAsia="zh-CN"/>
        </w:rPr>
        <w:t xml:space="preserve"> interfaces.</w:t>
      </w:r>
      <w:r>
        <w:rPr>
          <w:color w:val="000000"/>
          <w:lang w:eastAsia="zh-CN"/>
        </w:rPr>
        <w:t xml:space="preserve"> This charging description only </w:t>
      </w:r>
      <w:r>
        <w:rPr>
          <w:color w:val="000000"/>
          <w:lang w:eastAsia="zh-CN"/>
        </w:rPr>
        <w:t>defines</w:t>
      </w:r>
      <w:r>
        <w:rPr>
          <w:color w:val="000000"/>
          <w:lang w:eastAsia="zh-CN"/>
        </w:rPr>
        <w:t xml:space="preserve"> the</w:t>
      </w:r>
      <w:r>
        <w:rPr>
          <w:color w:val="000000"/>
          <w:lang w:eastAsia="zh-CN"/>
        </w:rPr>
        <w:t xml:space="preserve"> interworking</w:t>
      </w:r>
      <w:r>
        <w:rPr>
          <w:color w:val="000000"/>
          <w:lang w:eastAsia="zh-CN"/>
        </w:rPr>
        <w:t xml:space="preserve"> </w:t>
      </w:r>
      <w:r>
        <w:rPr>
          <w:color w:val="000000"/>
          <w:lang w:eastAsia="zh-CN"/>
        </w:rPr>
        <w:t>between CAMEL and Diamet</w:t>
      </w:r>
      <w:r>
        <w:rPr>
          <w:color w:val="000000"/>
          <w:lang w:eastAsia="zh-CN"/>
        </w:rPr>
        <w:t>e</w:t>
      </w:r>
      <w:r>
        <w:rPr>
          <w:color w:val="000000"/>
          <w:lang w:eastAsia="zh-CN"/>
        </w:rPr>
        <w:t>r.</w:t>
      </w:r>
      <w:r>
        <w:rPr>
          <w:color w:val="000000"/>
          <w:lang w:eastAsia="zh-CN"/>
        </w:rPr>
        <w:t xml:space="preserve"> The Ro interface between </w:t>
      </w:r>
      <w:r>
        <w:rPr>
          <w:color w:val="000000"/>
          <w:lang w:eastAsia="zh-CN"/>
        </w:rPr>
        <w:t>the</w:t>
      </w:r>
      <w:r>
        <w:rPr>
          <w:color w:val="000000"/>
          <w:lang w:eastAsia="zh-CN"/>
        </w:rPr>
        <w:t xml:space="preserve"> Proxy Function and </w:t>
      </w:r>
      <w:r>
        <w:rPr>
          <w:color w:val="000000"/>
          <w:lang w:eastAsia="zh-CN"/>
        </w:rPr>
        <w:t>Online Charging System (</w:t>
      </w:r>
      <w:r>
        <w:rPr>
          <w:color w:val="000000"/>
          <w:lang w:eastAsia="zh-CN"/>
        </w:rPr>
        <w:t>OCS</w:t>
      </w:r>
      <w:r>
        <w:rPr>
          <w:color w:val="000000"/>
          <w:lang w:eastAsia="zh-CN"/>
        </w:rPr>
        <w:t>)</w:t>
      </w:r>
      <w:r>
        <w:rPr>
          <w:color w:val="000000"/>
          <w:lang w:eastAsia="zh-CN"/>
        </w:rPr>
        <w:t xml:space="preserve"> is out </w:t>
      </w:r>
      <w:r>
        <w:rPr>
          <w:color w:val="000000"/>
          <w:lang w:eastAsia="zh-CN"/>
        </w:rPr>
        <w:t>of</w:t>
      </w:r>
      <w:r>
        <w:rPr>
          <w:color w:val="000000"/>
          <w:lang w:eastAsia="zh-CN"/>
        </w:rPr>
        <w:t xml:space="preserve"> scope of </w:t>
      </w:r>
      <w:r>
        <w:rPr>
          <w:color w:val="000000"/>
          <w:lang w:eastAsia="zh-CN"/>
        </w:rPr>
        <w:t>the present document</w:t>
      </w:r>
      <w:r>
        <w:rPr>
          <w:color w:val="000000"/>
          <w:lang w:eastAsia="zh-CN"/>
        </w:rPr>
        <w:t>.</w:t>
      </w:r>
    </w:p>
    <w:p>
      <w:pPr>
        <w:pStyle w:val="Normal"/>
        <w:rPr>
          <w:color w:val="000000"/>
        </w:rPr>
      </w:pPr>
      <w:r>
        <w:rPr>
          <w:color w:val="000000"/>
        </w:rPr>
        <w:t>The present document is related to other 3GPP charging TSs as follows:</w:t>
      </w:r>
    </w:p>
    <w:p>
      <w:pPr>
        <w:pStyle w:val="B1"/>
        <w:rPr/>
      </w:pPr>
      <w:r>
        <w:rPr/>
        <w:t>-</w:t>
        <w:tab/>
        <w:t>The common 3GPP charging architecture is specified in TS 32.240 [1];</w:t>
      </w:r>
    </w:p>
    <w:p>
      <w:pPr>
        <w:pStyle w:val="B1"/>
        <w:rPr/>
      </w:pPr>
      <w:r>
        <w:rPr/>
        <w:t>-</w:t>
        <w:tab/>
        <w:t xml:space="preserve">Voice Call Service (VCS) charging </w:t>
      </w:r>
      <w:r>
        <w:rPr>
          <w:lang w:eastAsia="zh-CN"/>
        </w:rPr>
        <w:t>is specified in TS 32.276[36].</w:t>
      </w:r>
    </w:p>
    <w:p>
      <w:pPr>
        <w:pStyle w:val="Normal"/>
        <w:rPr/>
      </w:pPr>
      <w:r>
        <w:rPr>
          <w:color w:val="000000"/>
        </w:rPr>
        <w:t>All references, abbreviations, definitions, descriptions, principles and requirements, used in the present document, that are common across 3GPP TSs, are defined in TR 21.905 [100] "Vocabulary for 3GPP Specifications". Those that are common across charging management in GSM/UMTS domains, services or subsystems are provided in the umbrella document TS 32.240 [1] and are copied into clause 3 of the present document for ease of reading. Finally, those items that are specific to the present document are defined exclusively in the present document.</w:t>
      </w:r>
      <w:r>
        <w:br w:type="page"/>
      </w:r>
    </w:p>
    <w:p>
      <w:pPr>
        <w:pStyle w:val="Heading1"/>
        <w:ind w:left="1134" w:hanging="1134"/>
        <w:rPr/>
      </w:pPr>
      <w:bookmarkStart w:id="10" w:name="__RefHeading___Toc37854042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TS 32.240: "Telecommunication management; Charging management; Charging Architecture and Principles".</w:t>
      </w:r>
    </w:p>
    <w:p>
      <w:pPr>
        <w:pStyle w:val="EX"/>
        <w:rPr/>
      </w:pPr>
      <w:r>
        <w:rPr/>
        <w:t>[2]-[9]</w:t>
        <w:tab/>
        <w:t>Void.</w:t>
      </w:r>
    </w:p>
    <w:p>
      <w:pPr>
        <w:pStyle w:val="EX"/>
        <w:rPr>
          <w:lang w:eastAsia="de-DE"/>
        </w:rPr>
      </w:pPr>
      <w:r>
        <w:rPr>
          <w:lang w:eastAsia="de-DE"/>
        </w:rPr>
        <w:t>[10]</w:t>
        <w:tab/>
        <w:t>3GPP TS 32.250: "Telecommunication management; Charging management; Circuit Switched (CS) domain charging".</w:t>
      </w:r>
    </w:p>
    <w:p>
      <w:pPr>
        <w:pStyle w:val="EX"/>
        <w:rPr>
          <w:lang w:eastAsia="zh-CN"/>
        </w:rPr>
      </w:pPr>
      <w:r>
        <w:rPr/>
        <w:t>[1</w:t>
      </w:r>
      <w:r>
        <w:rPr>
          <w:lang w:eastAsia="zh-CN"/>
        </w:rPr>
        <w:t>1</w:t>
      </w:r>
      <w:r>
        <w:rPr/>
        <w:t>]-[</w:t>
      </w:r>
      <w:r>
        <w:rPr>
          <w:lang w:eastAsia="zh-CN"/>
        </w:rPr>
        <w:t>2</w:t>
      </w:r>
      <w:r>
        <w:rPr/>
        <w:t>9]</w:t>
        <w:tab/>
        <w:t>Void.</w:t>
      </w:r>
    </w:p>
    <w:p>
      <w:pPr>
        <w:pStyle w:val="EX"/>
        <w:rPr/>
      </w:pPr>
      <w:r>
        <w:rPr>
          <w:lang w:eastAsia="zh-CN"/>
        </w:rPr>
        <w:t>[30]</w:t>
      </w:r>
      <w:r>
        <w:rPr>
          <w:lang w:eastAsia="zh-CN"/>
        </w:rPr>
        <w:tab/>
        <w:t>3GPP TS 32.270: "Telecommunication management; Charging management; Multimedia Messaging Service (MMS) charging".</w:t>
      </w:r>
    </w:p>
    <w:p>
      <w:pPr>
        <w:pStyle w:val="EX"/>
        <w:rPr>
          <w:lang w:eastAsia="zh-CN"/>
        </w:rPr>
      </w:pPr>
      <w:r>
        <w:rPr>
          <w:lang w:eastAsia="zh-CN"/>
        </w:rPr>
        <w:t>[31]</w:t>
        <w:tab/>
        <w:t>3GPP TS 32.271: "Telecommunication management; Charging management; Location Services (LCS) charging".</w:t>
      </w:r>
    </w:p>
    <w:p>
      <w:pPr>
        <w:pStyle w:val="EX"/>
        <w:rPr>
          <w:lang w:eastAsia="zh-CN"/>
        </w:rPr>
      </w:pPr>
      <w:r>
        <w:rPr>
          <w:lang w:eastAsia="zh-CN"/>
        </w:rPr>
        <w:t>[32]</w:t>
        <w:tab/>
        <w:t>3GPP TS 32.272: "Telecommunication management; Charging management; Push-to-Talk over Cellular (PoC) charging".</w:t>
      </w:r>
    </w:p>
    <w:p>
      <w:pPr>
        <w:pStyle w:val="EX"/>
        <w:rPr/>
      </w:pPr>
      <w:r>
        <w:rPr>
          <w:lang w:eastAsia="zh-CN"/>
        </w:rPr>
        <w:t>[33]</w:t>
        <w:tab/>
        <w:t>3GPP TS 32.273: "Telecommunication management; Charging management; Multimedia Broadcast/Multicast Service (MBMS) charging".</w:t>
      </w:r>
    </w:p>
    <w:p>
      <w:pPr>
        <w:pStyle w:val="EX"/>
        <w:rPr>
          <w:lang w:eastAsia="zh-CN"/>
        </w:rPr>
      </w:pPr>
      <w:r>
        <w:rPr>
          <w:lang w:eastAsia="zh-CN"/>
        </w:rPr>
        <w:t>[34]</w:t>
        <w:tab/>
        <w:t>3GPP TS 32.274: "Telecommunication management; Charging management; Short Message Service (SMS) charging".</w:t>
      </w:r>
    </w:p>
    <w:p>
      <w:pPr>
        <w:pStyle w:val="EX"/>
        <w:rPr>
          <w:lang w:eastAsia="zh-CN"/>
        </w:rPr>
      </w:pPr>
      <w:r>
        <w:rPr>
          <w:lang w:eastAsia="zh-CN"/>
        </w:rPr>
        <w:t>[</w:t>
      </w:r>
      <w:r>
        <w:rPr>
          <w:lang w:eastAsia="zh-CN"/>
        </w:rPr>
        <w:t>35]</w:t>
        <w:tab/>
      </w:r>
      <w:r>
        <w:rPr>
          <w:lang w:eastAsia="zh-CN"/>
        </w:rPr>
        <w:t>3GPP TS 32.275: "Telecommunication management; Charging management; MultiMedia Telephony (MMTel) charging".</w:t>
      </w:r>
    </w:p>
    <w:p>
      <w:pPr>
        <w:pStyle w:val="EX"/>
        <w:rPr>
          <w:lang w:eastAsia="zh-CN"/>
        </w:rPr>
      </w:pPr>
      <w:r>
        <w:rPr>
          <w:lang w:eastAsia="zh-CN"/>
        </w:rPr>
        <w:t>[36]</w:t>
        <w:tab/>
      </w:r>
      <w:r>
        <w:rPr>
          <w:lang w:eastAsia="de-DE"/>
        </w:rPr>
        <w:t>3GPP TS 32.27</w:t>
      </w:r>
      <w:r>
        <w:rPr>
          <w:lang w:eastAsia="zh-CN"/>
        </w:rPr>
        <w:t>6</w:t>
      </w:r>
      <w:r>
        <w:rPr>
          <w:lang w:eastAsia="de-DE"/>
        </w:rPr>
        <w:t xml:space="preserve">: "Telecommunication management; Charging management; </w:t>
      </w:r>
      <w:r>
        <w:rPr>
          <w:color w:val="000000"/>
        </w:rPr>
        <w:t xml:space="preserve">Voice Call Service </w:t>
      </w:r>
      <w:r>
        <w:rPr>
          <w:color w:val="000000"/>
          <w:lang w:eastAsia="zh-CN"/>
        </w:rPr>
        <w:t>C</w:t>
      </w:r>
      <w:r>
        <w:rPr>
          <w:color w:val="000000"/>
        </w:rPr>
        <w:t>harging</w:t>
      </w:r>
      <w:r>
        <w:rPr>
          <w:lang w:eastAsia="de-DE"/>
        </w:rPr>
        <w:t>".</w:t>
      </w:r>
    </w:p>
    <w:p>
      <w:pPr>
        <w:pStyle w:val="EX"/>
        <w:rPr/>
      </w:pPr>
      <w:r>
        <w:rPr>
          <w:color w:val="000000"/>
        </w:rPr>
        <w:t>[3</w:t>
      </w:r>
      <w:r>
        <w:rPr>
          <w:color w:val="000000"/>
          <w:lang w:eastAsia="zh-CN"/>
        </w:rPr>
        <w:t>7</w:t>
      </w:r>
      <w:r>
        <w:rPr>
          <w:color w:val="000000"/>
        </w:rPr>
        <w:t>]-[</w:t>
      </w:r>
      <w:r>
        <w:rPr>
          <w:color w:val="000000"/>
          <w:lang w:eastAsia="zh-CN"/>
        </w:rPr>
        <w:t>49</w:t>
      </w:r>
      <w:r>
        <w:rPr>
          <w:color w:val="000000"/>
        </w:rPr>
        <w:t>]</w:t>
        <w:tab/>
        <w:t>Void.</w:t>
      </w:r>
    </w:p>
    <w:p>
      <w:pPr>
        <w:pStyle w:val="EX"/>
        <w:rPr/>
      </w:pPr>
      <w:r>
        <w:rPr/>
        <w:t>[50]</w:t>
        <w:tab/>
        <w:t>3GPP TS 32.299: "Telecommunication management; Charging management; Diameter charging application".</w:t>
      </w:r>
    </w:p>
    <w:p>
      <w:pPr>
        <w:pStyle w:val="EX"/>
        <w:rPr/>
      </w:pPr>
      <w:r>
        <w:rPr/>
        <w:t>[51]</w:t>
        <w:tab/>
        <w:t>3GPP TS 32.298: "Telecommunication management; Charging management; Charging Data Record (CDR) parameter description".</w:t>
      </w:r>
    </w:p>
    <w:p>
      <w:pPr>
        <w:pStyle w:val="EX"/>
        <w:rPr/>
      </w:pPr>
      <w:r>
        <w:rPr/>
        <w:t>[52]</w:t>
        <w:tab/>
        <w:t>3GPP TS 32.297: "Telecommunication management; Charging management; Charging Data Record (CDR) file format and transfer".</w:t>
      </w:r>
    </w:p>
    <w:p>
      <w:pPr>
        <w:pStyle w:val="EX"/>
        <w:rPr/>
      </w:pPr>
      <w:r>
        <w:rPr/>
        <w:t>[53]</w:t>
        <w:tab/>
        <w:t>3GPP TS 32.296: "Telecommunication management; Charging management; Online Charging System (OCS) applications and interfaces".</w:t>
      </w:r>
    </w:p>
    <w:p>
      <w:pPr>
        <w:pStyle w:val="EX"/>
        <w:rPr/>
      </w:pPr>
      <w:r>
        <w:rPr/>
        <w:t>[54]</w:t>
        <w:tab/>
        <w:t>3GPP TS 32.295: "Telecommunication management; Charging management; Charging Data Record (CDR) transfer".</w:t>
      </w:r>
    </w:p>
    <w:p>
      <w:pPr>
        <w:pStyle w:val="EX"/>
        <w:rPr/>
      </w:pPr>
      <w:r>
        <w:rPr/>
        <w:t>[55]</w:t>
      </w:r>
      <w:r>
        <w:rPr>
          <w:color w:val="000000"/>
        </w:rPr>
        <w:t>-[99]</w:t>
        <w:tab/>
        <w:t>Void.</w:t>
      </w:r>
    </w:p>
    <w:p>
      <w:pPr>
        <w:pStyle w:val="EX"/>
        <w:rPr>
          <w:color w:val="000000"/>
        </w:rPr>
      </w:pPr>
      <w:r>
        <w:rPr>
          <w:color w:val="000000"/>
        </w:rPr>
        <w:t>[100]</w:t>
        <w:tab/>
        <w:t>3GPP TR 21.905: "Vocabulary for 3GPP Specifications".</w:t>
      </w:r>
    </w:p>
    <w:p>
      <w:pPr>
        <w:pStyle w:val="EX"/>
        <w:rPr/>
      </w:pPr>
      <w:r>
        <w:rPr>
          <w:color w:val="000000"/>
        </w:rPr>
        <w:t>[101]</w:t>
        <w:tab/>
        <w:t>Void.</w:t>
      </w:r>
    </w:p>
    <w:p>
      <w:pPr>
        <w:pStyle w:val="EX"/>
        <w:rPr/>
      </w:pPr>
      <w:r>
        <w:rPr>
          <w:color w:val="000000"/>
        </w:rPr>
        <w:t>[102]</w:t>
        <w:tab/>
        <w:t>Void.</w:t>
      </w:r>
    </w:p>
    <w:p>
      <w:pPr>
        <w:pStyle w:val="EX"/>
        <w:rPr>
          <w:color w:val="000000"/>
        </w:rPr>
      </w:pPr>
      <w:r>
        <w:rPr>
          <w:color w:val="000000"/>
        </w:rPr>
        <w:t>[103]</w:t>
        <w:tab/>
        <w:t>3GPP TS 23.002: "Network Architecture".</w:t>
      </w:r>
    </w:p>
    <w:p>
      <w:pPr>
        <w:pStyle w:val="EX"/>
        <w:rPr>
          <w:color w:val="000000"/>
        </w:rPr>
      </w:pPr>
      <w:r>
        <w:rPr>
          <w:color w:val="000000"/>
        </w:rPr>
        <w:t>[104]-[199]</w:t>
        <w:tab/>
        <w:t>Void.</w:t>
      </w:r>
    </w:p>
    <w:p>
      <w:pPr>
        <w:pStyle w:val="EX"/>
        <w:keepLines w:val="false"/>
        <w:widowControl w:val="false"/>
        <w:rPr>
          <w:lang w:eastAsia="zh-CN"/>
        </w:rPr>
      </w:pPr>
      <w:r>
        <w:rPr/>
        <w:t>[200]-</w:t>
      </w:r>
      <w:r>
        <w:rPr>
          <w:lang w:eastAsia="de-DE"/>
        </w:rPr>
        <w:t>[20</w:t>
      </w:r>
      <w:r>
        <w:rPr>
          <w:lang w:eastAsia="zh-CN"/>
        </w:rPr>
        <w:t>6</w:t>
      </w:r>
      <w:r>
        <w:rPr>
          <w:lang w:eastAsia="de-DE"/>
        </w:rPr>
        <w:t>]</w:t>
        <w:tab/>
        <w:t>Void.</w:t>
      </w:r>
    </w:p>
    <w:p>
      <w:pPr>
        <w:pStyle w:val="EX"/>
        <w:rPr>
          <w:lang w:eastAsia="zh-CN"/>
        </w:rPr>
      </w:pPr>
      <w:r>
        <w:rPr/>
        <w:t>[</w:t>
      </w:r>
      <w:r>
        <w:rPr>
          <w:lang w:eastAsia="zh-CN"/>
        </w:rPr>
        <w:t>207</w:t>
      </w:r>
      <w:r>
        <w:rPr/>
        <w:t>]</w:t>
        <w:tab/>
        <w:t>3GPP TS 22.07</w:t>
      </w:r>
      <w:r>
        <w:rPr>
          <w:lang w:eastAsia="zh-CN"/>
        </w:rPr>
        <w:t>8</w:t>
      </w:r>
      <w:r>
        <w:rPr/>
        <w:t>: "Customized Applications for Mobile network Enhanced Logic (CAMEL); Service description; Stage 1".</w:t>
      </w:r>
    </w:p>
    <w:p>
      <w:pPr>
        <w:pStyle w:val="EX"/>
        <w:rPr>
          <w:lang w:eastAsia="zh-CN"/>
        </w:rPr>
      </w:pPr>
      <w:r>
        <w:rPr>
          <w:lang w:eastAsia="zh-CN"/>
        </w:rPr>
        <w:t>[208]-[211]</w:t>
        <w:tab/>
      </w:r>
      <w:r>
        <w:rPr>
          <w:lang w:eastAsia="de-DE"/>
        </w:rPr>
        <w:t>Void.</w:t>
      </w:r>
    </w:p>
    <w:p>
      <w:pPr>
        <w:pStyle w:val="EX"/>
        <w:rPr/>
      </w:pPr>
      <w:r>
        <w:rPr/>
        <w:t>[2</w:t>
      </w:r>
      <w:r>
        <w:rPr>
          <w:lang w:eastAsia="zh-CN"/>
        </w:rPr>
        <w:t>12</w:t>
      </w:r>
      <w:r>
        <w:rPr/>
        <w:t>]</w:t>
        <w:tab/>
        <w:t>3GPP TS 23.078: "Customized Applications for Mobile network Enhanced Logic (CAMEL) Phase X; Stage 2".</w:t>
      </w:r>
    </w:p>
    <w:p>
      <w:pPr>
        <w:pStyle w:val="EX"/>
        <w:rPr/>
      </w:pPr>
      <w:r>
        <w:rPr/>
        <w:t>[2</w:t>
      </w:r>
      <w:r>
        <w:rPr>
          <w:lang w:eastAsia="zh-CN"/>
        </w:rPr>
        <w:t>13</w:t>
      </w:r>
      <w:r>
        <w:rPr/>
        <w:t>]-[21</w:t>
      </w:r>
      <w:r>
        <w:rPr>
          <w:lang w:eastAsia="zh-CN"/>
        </w:rPr>
        <w:t>7</w:t>
      </w:r>
      <w:r>
        <w:rPr/>
        <w:t>]</w:t>
        <w:tab/>
        <w:t>Void.</w:t>
      </w:r>
    </w:p>
    <w:p>
      <w:pPr>
        <w:pStyle w:val="EX"/>
        <w:widowControl w:val="false"/>
        <w:rPr/>
      </w:pPr>
      <w:r>
        <w:rPr/>
        <w:t>[21</w:t>
      </w:r>
      <w:r>
        <w:rPr>
          <w:lang w:eastAsia="zh-CN"/>
        </w:rPr>
        <w:t>8</w:t>
      </w:r>
      <w:r>
        <w:rPr/>
        <w:t>]</w:t>
        <w:tab/>
        <w:t>3GPP TS 29.078: "Customized Applications for Mobile network Enhanced Logic (CAMEL) Phase X; CAMEL Application Part (CAP) specification".</w:t>
      </w:r>
    </w:p>
    <w:p>
      <w:pPr>
        <w:pStyle w:val="EX"/>
        <w:rPr/>
      </w:pPr>
      <w:r>
        <w:rPr/>
        <w:t>[21</w:t>
      </w:r>
      <w:r>
        <w:rPr>
          <w:lang w:eastAsia="zh-CN"/>
        </w:rPr>
        <w:t>9</w:t>
      </w:r>
      <w:r>
        <w:rPr/>
        <w:t>]-[297]</w:t>
        <w:tab/>
        <w:t>Void.</w:t>
      </w:r>
    </w:p>
    <w:p>
      <w:pPr>
        <w:pStyle w:val="EX"/>
        <w:rPr/>
      </w:pPr>
      <w:r>
        <w:rPr/>
        <w:t>[298]</w:t>
        <w:tab/>
        <w:t>EU Roaming regulation III; Structural Solutions; High Level Technical Specifications</w:t>
      </w:r>
    </w:p>
    <w:p>
      <w:pPr>
        <w:pStyle w:val="EX"/>
        <w:rPr/>
      </w:pPr>
      <w:r>
        <w:rPr/>
        <w:t>[299]</w:t>
        <w:tab/>
        <w:t>EU Roaming regulation III; Interface &amp; Protocol; Detailed Technical Specifications</w:t>
      </w:r>
    </w:p>
    <w:p>
      <w:pPr>
        <w:pStyle w:val="EX"/>
        <w:rPr/>
      </w:pPr>
      <w:r>
        <w:rPr>
          <w:color w:val="000000"/>
        </w:rPr>
        <w:t>[300]-[399]</w:t>
        <w:tab/>
        <w:t>Void.</w:t>
      </w:r>
    </w:p>
    <w:p>
      <w:pPr>
        <w:pStyle w:val="EX"/>
        <w:rPr>
          <w:color w:val="000000"/>
        </w:rPr>
      </w:pPr>
      <w:r>
        <w:rPr>
          <w:color w:val="000000"/>
        </w:rPr>
        <w:t>[400]-[499]</w:t>
        <w:tab/>
        <w:t>Void.</w:t>
      </w:r>
      <w:r>
        <w:br w:type="page"/>
      </w:r>
    </w:p>
    <w:p>
      <w:pPr>
        <w:pStyle w:val="Heading1"/>
        <w:ind w:left="1134" w:hanging="1134"/>
        <w:rPr/>
      </w:pPr>
      <w:bookmarkStart w:id="11" w:name="__RefHeading___Toc378540428"/>
      <w:bookmarkEnd w:id="11"/>
      <w:r>
        <w:rPr/>
        <w:t>3</w:t>
        <w:tab/>
        <w:t>Definitions, symbols and abbreviations</w:t>
      </w:r>
    </w:p>
    <w:p>
      <w:pPr>
        <w:pStyle w:val="Heading2"/>
        <w:rPr/>
      </w:pPr>
      <w:bookmarkStart w:id="12" w:name="__RefHeading___Toc378540429"/>
      <w:bookmarkEnd w:id="12"/>
      <w:r>
        <w:rPr/>
        <w:t>3.1</w:t>
        <w:tab/>
        <w:t>Definitions</w:t>
      </w:r>
    </w:p>
    <w:p>
      <w:pPr>
        <w:pStyle w:val="Normal"/>
        <w:rPr/>
      </w:pPr>
      <w:r>
        <w:rPr/>
        <w:t>For the purposes of the present document, the terms and definitions given in TR 21.905 [100] and the following apply. A term defined in the present document takes precedence over the definition of the same term, if any, in TR 21.905 [100].</w:t>
      </w:r>
    </w:p>
    <w:p>
      <w:pPr>
        <w:pStyle w:val="Normal"/>
        <w:widowControl w:val="false"/>
        <w:rPr>
          <w:lang w:eastAsia="zh-CN"/>
        </w:rPr>
      </w:pPr>
      <w:r>
        <w:rPr>
          <w:b/>
          <w:lang w:eastAsia="zh-CN"/>
        </w:rPr>
        <w:t>a</w:t>
      </w:r>
      <w:r>
        <w:rPr>
          <w:b/>
        </w:rPr>
        <w:t xml:space="preserve">lternative </w:t>
      </w:r>
      <w:r>
        <w:rPr>
          <w:b/>
          <w:lang w:eastAsia="zh-CN"/>
        </w:rPr>
        <w:t>r</w:t>
      </w:r>
      <w:r>
        <w:rPr>
          <w:b/>
        </w:rPr>
        <w:t xml:space="preserve">oaming </w:t>
      </w:r>
      <w:r>
        <w:rPr>
          <w:b/>
          <w:lang w:eastAsia="zh-CN"/>
        </w:rPr>
        <w:t>p</w:t>
      </w:r>
      <w:r>
        <w:rPr>
          <w:b/>
        </w:rPr>
        <w:t>rovider:</w:t>
      </w:r>
      <w:r>
        <w:rPr/>
        <w:t xml:space="preserve"> A roaming provider different from the domestic provider.</w:t>
      </w:r>
    </w:p>
    <w:p>
      <w:pPr>
        <w:pStyle w:val="Normal"/>
        <w:widowControl w:val="false"/>
        <w:spacing w:before="0" w:after="120"/>
        <w:rPr/>
      </w:pPr>
      <w:r>
        <w:rPr>
          <w:b/>
        </w:rPr>
        <w:t>CAMEL:</w:t>
      </w:r>
      <w:r>
        <w:rPr/>
        <w:t xml:space="preserve"> network feature that provides the mechanisms to support operator specific services even when roaming outside HPLMN.</w:t>
      </w:r>
    </w:p>
    <w:p>
      <w:pPr>
        <w:pStyle w:val="Normal"/>
        <w:widowControl w:val="false"/>
        <w:spacing w:before="0" w:after="120"/>
        <w:rPr/>
      </w:pPr>
      <w:r>
        <w:rPr>
          <w:b/>
        </w:rPr>
        <w:t>CAMEL subscription information:</w:t>
      </w:r>
      <w:r>
        <w:rPr/>
        <w:t xml:space="preserve"> identifies a subscriber as having CAMEL services.</w:t>
      </w:r>
    </w:p>
    <w:p>
      <w:pPr>
        <w:pStyle w:val="Normal"/>
        <w:widowControl w:val="false"/>
        <w:rPr/>
      </w:pPr>
      <w:r>
        <w:rPr>
          <w:b/>
        </w:rPr>
        <w:t xml:space="preserve">chargeable event: </w:t>
      </w:r>
      <w:r>
        <w:rPr/>
        <w:t>activity utilizing telecommunication network resources and related services for:</w:t>
      </w:r>
    </w:p>
    <w:p>
      <w:pPr>
        <w:pStyle w:val="B1"/>
        <w:rPr/>
      </w:pPr>
      <w:r>
        <w:rPr/>
        <w:t>-</w:t>
        <w:tab/>
        <w:t>user to user communication (e.g. a single call, a data communication session or a short message); or</w:t>
      </w:r>
    </w:p>
    <w:p>
      <w:pPr>
        <w:pStyle w:val="B1"/>
        <w:rPr/>
      </w:pPr>
      <w:r>
        <w:rPr/>
        <w:t>-</w:t>
        <w:tab/>
        <w:t>user to network communication (e.g. service profile administration); or</w:t>
      </w:r>
    </w:p>
    <w:p>
      <w:pPr>
        <w:pStyle w:val="B1"/>
        <w:rPr/>
      </w:pPr>
      <w:r>
        <w:rPr/>
        <w:t>-</w:t>
        <w:tab/>
        <w:t>inter-network communication (e.g. transferring calls, signalling, or short messages); or</w:t>
      </w:r>
    </w:p>
    <w:p>
      <w:pPr>
        <w:pStyle w:val="B1"/>
        <w:rPr/>
      </w:pPr>
      <w:r>
        <w:rPr/>
        <w:t>-</w:t>
        <w:tab/>
        <w:t>mobility (e.g. roaming or inter-system handover); and</w:t>
      </w:r>
    </w:p>
    <w:p>
      <w:pPr>
        <w:pStyle w:val="B1"/>
        <w:rPr/>
      </w:pPr>
      <w:r>
        <w:rPr/>
        <w:t>-</w:t>
        <w:tab/>
        <w:t>that the network operator may want to charge for.</w:t>
      </w:r>
    </w:p>
    <w:p>
      <w:pPr>
        <w:pStyle w:val="Normal"/>
        <w:widowControl w:val="false"/>
        <w:rPr/>
      </w:pPr>
      <w:r>
        <w:rPr/>
        <w:t>As a minimum, a chargeable event characterises the resource / service usage and indicates the identity of the involved end user(s).</w:t>
      </w:r>
    </w:p>
    <w:p>
      <w:pPr>
        <w:pStyle w:val="Normal"/>
        <w:widowControl w:val="false"/>
        <w:rPr/>
      </w:pPr>
      <w:r>
        <w:rPr>
          <w:b/>
        </w:rPr>
        <w:t>charged party:</w:t>
      </w:r>
      <w:r>
        <w:rPr/>
        <w:t xml:space="preserve"> user involved in a chargeable event who has to pay parts or the whole charges of the chargeable event, or a third party paying the charges caused by one or all users involved in the chargeable event, or a network operator.</w:t>
      </w:r>
    </w:p>
    <w:p>
      <w:pPr>
        <w:pStyle w:val="Normal"/>
        <w:widowControl w:val="false"/>
        <w:rPr/>
      </w:pPr>
      <w:r>
        <w:rPr>
          <w:b/>
        </w:rPr>
        <w:t>charging:</w:t>
      </w:r>
      <w:r>
        <w:rPr/>
        <w:t xml:space="preserve"> function within the telecommunications network and the associated OCS/BD components whereby information related to a chargeable event is collected, formatted, transferred and evaluated in order to make it possible to determine usage for which the charged party may be billed (offline charging) or the subscriber’s account balance may be debited (online charging).</w:t>
      </w:r>
    </w:p>
    <w:p>
      <w:pPr>
        <w:pStyle w:val="Normal"/>
        <w:widowControl w:val="false"/>
        <w:spacing w:before="0" w:after="120"/>
        <w:rPr>
          <w:b/>
          <w:b/>
        </w:rPr>
      </w:pPr>
      <w:r>
        <w:rPr>
          <w:b/>
        </w:rPr>
        <w:t>charging event:</w:t>
      </w:r>
      <w:r>
        <w:rPr/>
        <w:t xml:space="preserve"> set of charging information forwarded by the CTF towards the CDF (offline charging) or towards the OCS (online charging). Each charging event matches exactly one chargeable event.</w:t>
      </w:r>
    </w:p>
    <w:p>
      <w:pPr>
        <w:pStyle w:val="Normal"/>
        <w:rPr/>
      </w:pPr>
      <w:r>
        <w:rPr>
          <w:b/>
        </w:rPr>
        <w:t xml:space="preserve">charging function: </w:t>
      </w:r>
      <w:r>
        <w:rPr/>
        <w:t>entity inside the core network domain, subsystem or service that is involved in charging for that domain, subsystem or service.</w:t>
      </w:r>
    </w:p>
    <w:p>
      <w:pPr>
        <w:pStyle w:val="Normal"/>
        <w:widowControl w:val="false"/>
        <w:spacing w:before="0" w:after="120"/>
        <w:rPr/>
      </w:pPr>
      <w:r>
        <w:rPr>
          <w:b/>
        </w:rPr>
        <w:t>Circuit Switched (CS) domain:</w:t>
      </w:r>
      <w:r>
        <w:rPr/>
        <w:t xml:space="preserve"> domain within GSM / UMTS in which information is transferred in CS mode.</w:t>
      </w:r>
    </w:p>
    <w:p>
      <w:pPr>
        <w:pStyle w:val="Normal"/>
        <w:rPr/>
      </w:pPr>
      <w:r>
        <w:rPr>
          <w:b/>
        </w:rPr>
        <w:t>credit control:</w:t>
      </w:r>
      <w:r>
        <w:rPr/>
        <w:t xml:space="preserve"> mechanism which directly interacts in real-time with an account and controls or monitors the charges, related to the service usage. Credit control is a process of: checking if credit is available, credit reservation, deduction of credit from the end user account when service is completed and refunding of reserved credit not used.</w:t>
      </w:r>
    </w:p>
    <w:p>
      <w:pPr>
        <w:pStyle w:val="Normal"/>
        <w:rPr>
          <w:lang w:eastAsia="zh-CN"/>
        </w:rPr>
      </w:pPr>
      <w:r>
        <w:rPr>
          <w:b/>
        </w:rPr>
        <w:t xml:space="preserve">domain: </w:t>
      </w:r>
      <w:r>
        <w:rPr/>
        <w:t>part of a communication network that provides network resources using a certain bearer technology.</w:t>
      </w:r>
    </w:p>
    <w:p>
      <w:pPr>
        <w:pStyle w:val="Normal"/>
        <w:widowControl w:val="false"/>
        <w:rPr>
          <w:lang w:eastAsia="zh-CN"/>
        </w:rPr>
      </w:pPr>
      <w:r>
        <w:rPr>
          <w:b/>
          <w:lang w:eastAsia="zh-CN"/>
        </w:rPr>
        <w:t>d</w:t>
      </w:r>
      <w:r>
        <w:rPr>
          <w:b/>
        </w:rPr>
        <w:t xml:space="preserve">omestic </w:t>
      </w:r>
      <w:r>
        <w:rPr>
          <w:b/>
          <w:lang w:eastAsia="zh-CN"/>
        </w:rPr>
        <w:t>s</w:t>
      </w:r>
      <w:r>
        <w:rPr>
          <w:b/>
        </w:rPr>
        <w:t xml:space="preserve">ervice </w:t>
      </w:r>
      <w:r>
        <w:rPr>
          <w:b/>
          <w:lang w:eastAsia="zh-CN"/>
        </w:rPr>
        <w:t>p</w:t>
      </w:r>
      <w:r>
        <w:rPr>
          <w:b/>
        </w:rPr>
        <w:t>rovider:</w:t>
      </w:r>
      <w:r>
        <w:rPr/>
        <w:t xml:space="preserve"> An undertaking that provides a roaming customer with domestic mobile communications services, either a Mobile Network Operator or a Mobile Virtual Network Operator.</w:t>
      </w:r>
    </w:p>
    <w:p>
      <w:pPr>
        <w:pStyle w:val="Normal"/>
        <w:widowControl w:val="false"/>
        <w:spacing w:before="0" w:after="120"/>
        <w:rPr/>
      </w:pPr>
      <w:r>
        <w:rPr>
          <w:b/>
        </w:rPr>
        <w:t xml:space="preserve">GSM only: </w:t>
      </w:r>
      <w:r>
        <w:rPr/>
        <w:t>qualifier indicating that this clause or paragraph applies only to a GSM system. For multi-system cases this is determined by the current serving radio access network.</w:t>
      </w:r>
    </w:p>
    <w:p>
      <w:pPr>
        <w:pStyle w:val="Normal"/>
        <w:widowControl w:val="false"/>
        <w:rPr/>
      </w:pPr>
      <w:r>
        <w:rPr>
          <w:b/>
        </w:rPr>
        <w:t>in GSM,...:</w:t>
      </w:r>
      <w:r>
        <w:rPr/>
        <w:t xml:space="preserve"> qualifier indicating that this paragraph applies only to GSM System.</w:t>
      </w:r>
    </w:p>
    <w:p>
      <w:pPr>
        <w:pStyle w:val="Normal"/>
        <w:widowControl w:val="false"/>
        <w:rPr/>
      </w:pPr>
      <w:r>
        <w:rPr>
          <w:b/>
        </w:rPr>
        <w:t>in UMTS,...:</w:t>
      </w:r>
      <w:r>
        <w:rPr/>
        <w:t xml:space="preserve"> qualifier indicating that this paragraph applies only to UMTS System.</w:t>
      </w:r>
    </w:p>
    <w:p>
      <w:pPr>
        <w:pStyle w:val="Normal"/>
        <w:rPr>
          <w:b/>
          <w:b/>
        </w:rPr>
      </w:pPr>
      <w:r>
        <w:rPr>
          <w:b/>
        </w:rPr>
        <w:t>"middle tier" (charging) TS:</w:t>
      </w:r>
      <w:r>
        <w:rPr/>
        <w:t xml:space="preserve"> term used for the 3GPP charging TSs that specify the domain / subsystem / service specific, online and offline, charging functionality. These are all the TSs in the numbering range from TS 32.250 to TS 32.279, e.g. TS 32.250 [10] for the CS domain, or TS 32.270 [30] for the MMS service. Currently, there is only one "tier 1" TS in 3GPP, which is TS 32.240 [1] that specifies the charging architecture and principles. Finally, there are a number of top tier TSs in the 32.29x numbering range ([50] ff) that specify common charging aspects such as parameter definitions, encoding rules, the common billing domain interface or common charging applications.</w:t>
      </w:r>
    </w:p>
    <w:p>
      <w:pPr>
        <w:pStyle w:val="Normal"/>
        <w:rPr/>
      </w:pPr>
      <w:r>
        <w:rPr>
          <w:b/>
        </w:rPr>
        <w:t>online charging:</w:t>
      </w:r>
      <w:r>
        <w:rPr/>
        <w:t xml:space="preserve"> charging mechanism where charging information </w:t>
      </w:r>
      <w:r>
        <w:rPr>
          <w:b/>
          <w:bCs/>
        </w:rPr>
        <w:t>can</w:t>
      </w:r>
      <w:r>
        <w:rPr/>
        <w:t xml:space="preserve"> affect, in real-time, the service rendered and therefore a direct interaction of the charging mechanism with bearer/session/service control is required.</w:t>
      </w:r>
    </w:p>
    <w:p>
      <w:pPr>
        <w:pStyle w:val="Normal"/>
        <w:rPr/>
      </w:pPr>
      <w:r>
        <w:rPr>
          <w:b/>
          <w:color w:val="000000"/>
        </w:rPr>
        <w:t>Online Charging System:</w:t>
      </w:r>
      <w:r>
        <w:rPr>
          <w:color w:val="000000"/>
        </w:rPr>
        <w:t xml:space="preserve"> the entity that performs real-time credit control. Its functionality includes transaction handling, rating, online correlation and management of subscriber account balances.</w:t>
      </w:r>
    </w:p>
    <w:p>
      <w:pPr>
        <w:pStyle w:val="Normal"/>
        <w:rPr>
          <w:lang w:eastAsia="zh-CN"/>
        </w:rPr>
      </w:pPr>
      <w:r>
        <w:rPr>
          <w:b/>
        </w:rPr>
        <w:t>real-time:</w:t>
      </w:r>
      <w:r>
        <w:rPr/>
        <w:t xml:space="preserve"> real-time charging and billing information is to be generated, processed, and transported to a desired conclusion in less than 1 second.</w:t>
      </w:r>
    </w:p>
    <w:p>
      <w:pPr>
        <w:pStyle w:val="Normal"/>
        <w:rPr>
          <w:b/>
          <w:b/>
        </w:rPr>
      </w:pPr>
      <w:r>
        <w:rPr>
          <w:b/>
          <w:lang w:eastAsia="zh-CN"/>
        </w:rPr>
        <w:t>r</w:t>
      </w:r>
      <w:r>
        <w:rPr>
          <w:b/>
        </w:rPr>
        <w:t xml:space="preserve">oaming </w:t>
      </w:r>
      <w:r>
        <w:rPr>
          <w:b/>
          <w:lang w:eastAsia="zh-CN"/>
        </w:rPr>
        <w:t>c</w:t>
      </w:r>
      <w:r>
        <w:rPr>
          <w:b/>
        </w:rPr>
        <w:t>ustomer</w:t>
      </w:r>
      <w:r>
        <w:rPr>
          <w:lang w:eastAsia="zh-CN"/>
        </w:rPr>
        <w:t>: a customer of a roaming provider of regulated roaming services, by means of a terrestrial public mobile communications network situated in the Union, whose contract or arrangement with that roaming provider permits Union-wide roaming</w:t>
      </w:r>
      <w:r>
        <w:rPr>
          <w:lang w:eastAsia="zh-CN"/>
        </w:rPr>
        <w:t>.</w:t>
      </w:r>
      <w:r>
        <w:rPr>
          <w:b/>
        </w:rPr>
        <w:t>successful call:</w:t>
      </w:r>
      <w:r>
        <w:rPr/>
        <w:t xml:space="preserve"> connection that reaches the communication or data transfer phase e.g. the "answered" state for speech connections. All other connection attempts are regarded as unsuccessful.</w:t>
      </w:r>
    </w:p>
    <w:p>
      <w:pPr>
        <w:pStyle w:val="Normal"/>
        <w:widowControl w:val="false"/>
        <w:spacing w:before="0" w:after="120"/>
        <w:rPr/>
      </w:pPr>
      <w:r>
        <w:rPr>
          <w:b/>
        </w:rPr>
        <w:t>tariff period:</w:t>
      </w:r>
      <w:r>
        <w:rPr/>
        <w:t xml:space="preserve"> part of one (calendar) day during which a particular tariff is applied. Defined by the time at which the period commences (the switch-over time) and the tariff to be applied after switch-over.</w:t>
      </w:r>
    </w:p>
    <w:p>
      <w:pPr>
        <w:pStyle w:val="Normal"/>
        <w:widowControl w:val="false"/>
        <w:spacing w:before="0" w:after="120"/>
        <w:rPr/>
      </w:pPr>
      <w:r>
        <w:rPr>
          <w:b/>
        </w:rPr>
        <w:t>tariff:</w:t>
      </w:r>
      <w:r>
        <w:rPr/>
        <w:t xml:space="preserve"> set of parameters defining the network utilisation charges for the use of a particular bearer / session / service.</w:t>
      </w:r>
    </w:p>
    <w:p>
      <w:pPr>
        <w:pStyle w:val="Heading2"/>
        <w:rPr/>
      </w:pPr>
      <w:bookmarkStart w:id="13" w:name="__RefHeading___Toc378540430"/>
      <w:bookmarkEnd w:id="13"/>
      <w:r>
        <w:rPr/>
        <w:t>3.2</w:t>
        <w:tab/>
        <w:t>Symbols</w:t>
      </w:r>
    </w:p>
    <w:p>
      <w:pPr>
        <w:pStyle w:val="Normal"/>
        <w:keepNext w:val="true"/>
        <w:rPr/>
      </w:pPr>
      <w:r>
        <w:rPr/>
        <w:t>For the purposes of the present document, the following symbols apply:</w:t>
      </w:r>
    </w:p>
    <w:p>
      <w:pPr>
        <w:pStyle w:val="EX"/>
        <w:spacing w:before="0" w:after="0"/>
        <w:rPr/>
      </w:pPr>
      <w:r>
        <w:rPr/>
        <w:t>CAP</w:t>
        <w:tab/>
        <w:t>Reference point for CAMEL between a network element with integrated SSF and the OCS.</w:t>
      </w:r>
    </w:p>
    <w:p>
      <w:pPr>
        <w:pStyle w:val="EW"/>
        <w:rPr/>
      </w:pPr>
      <w:r>
        <w:rPr/>
        <w:t>Ro</w:t>
        <w:tab/>
        <w:t>Online charging reference point between a Proxy Function and the OCS.</w:t>
      </w:r>
    </w:p>
    <w:p>
      <w:pPr>
        <w:pStyle w:val="EW"/>
        <w:rPr/>
      </w:pPr>
      <w:r>
        <w:rPr/>
      </w:r>
    </w:p>
    <w:p>
      <w:pPr>
        <w:pStyle w:val="Heading2"/>
        <w:rPr/>
      </w:pPr>
      <w:bookmarkStart w:id="14" w:name="__RefHeading___Toc378540431"/>
      <w:bookmarkEnd w:id="14"/>
      <w:r>
        <w:rPr/>
        <w:t>3.3</w:t>
        <w:tab/>
        <w:t>Abbreviations</w:t>
      </w:r>
    </w:p>
    <w:p>
      <w:pPr>
        <w:pStyle w:val="Normal"/>
        <w:keepNext w:val="true"/>
        <w:rPr/>
      </w:pPr>
      <w:r>
        <w:rPr/>
        <w:t>For the purposes of the present document, the abbreviations given in TR 21.905 [100] and the following apply. An abbreviation defined in the present document takes precedence over the definition of the same abbreviation, if any, in TR 21.905 [100].</w:t>
      </w:r>
    </w:p>
    <w:p>
      <w:pPr>
        <w:pStyle w:val="EW"/>
        <w:rPr/>
      </w:pPr>
      <w:r>
        <w:rPr/>
        <w:t>3G</w:t>
        <w:tab/>
        <w:t>3</w:t>
      </w:r>
      <w:r>
        <w:rPr>
          <w:position w:val="6"/>
          <w:sz w:val="16"/>
        </w:rPr>
        <w:t>rd</w:t>
      </w:r>
      <w:r>
        <w:rPr/>
        <w:t xml:space="preserve"> Generation</w:t>
      </w:r>
    </w:p>
    <w:p>
      <w:pPr>
        <w:pStyle w:val="EW"/>
        <w:rPr>
          <w:lang w:eastAsia="zh-CN"/>
        </w:rPr>
      </w:pPr>
      <w:r>
        <w:rPr/>
        <w:t>3GPP</w:t>
        <w:tab/>
        <w:t>3</w:t>
      </w:r>
      <w:r>
        <w:rPr>
          <w:vertAlign w:val="superscript"/>
        </w:rPr>
        <w:t>rd</w:t>
      </w:r>
      <w:r>
        <w:rPr/>
        <w:t xml:space="preserve"> Generation Partnership Project</w:t>
      </w:r>
    </w:p>
    <w:p>
      <w:pPr>
        <w:pStyle w:val="EW"/>
        <w:rPr>
          <w:lang w:eastAsia="zh-CN"/>
        </w:rPr>
      </w:pPr>
      <w:r>
        <w:rPr>
          <w:lang w:eastAsia="zh-CN"/>
        </w:rPr>
        <w:t xml:space="preserve">ARP </w:t>
      </w:r>
      <w:r>
        <w:rPr>
          <w:lang w:eastAsia="zh-CN"/>
        </w:rPr>
        <w:tab/>
      </w:r>
      <w:r>
        <w:rPr>
          <w:lang w:eastAsia="zh-CN"/>
        </w:rPr>
        <w:t>Alternative Roaming Provider</w:t>
      </w:r>
    </w:p>
    <w:p>
      <w:pPr>
        <w:pStyle w:val="EW"/>
        <w:rPr/>
      </w:pPr>
      <w:r>
        <w:rPr/>
        <w:t>CAMEL</w:t>
        <w:tab/>
        <w:t>Customized Applications for Mobile network Enhanced Logic</w:t>
      </w:r>
    </w:p>
    <w:p>
      <w:pPr>
        <w:pStyle w:val="EW"/>
        <w:rPr/>
      </w:pPr>
      <w:r>
        <w:rPr/>
        <w:t>CAP</w:t>
        <w:tab/>
        <w:t>CAMEL Application Part</w:t>
      </w:r>
    </w:p>
    <w:p>
      <w:pPr>
        <w:pStyle w:val="EW"/>
        <w:rPr/>
      </w:pPr>
      <w:r>
        <w:rPr/>
        <w:t>CCA</w:t>
        <w:tab/>
        <w:t>Credit Control Answer</w:t>
      </w:r>
    </w:p>
    <w:p>
      <w:pPr>
        <w:pStyle w:val="EW"/>
        <w:rPr/>
      </w:pPr>
      <w:r>
        <w:rPr/>
        <w:t>CCR</w:t>
        <w:tab/>
        <w:t>Credit Control Request</w:t>
      </w:r>
    </w:p>
    <w:p>
      <w:pPr>
        <w:pStyle w:val="EW"/>
        <w:rPr/>
      </w:pPr>
      <w:r>
        <w:rPr/>
        <w:t>CGF</w:t>
        <w:tab/>
        <w:t>Charging Gateway Function</w:t>
      </w:r>
    </w:p>
    <w:p>
      <w:pPr>
        <w:pStyle w:val="EW"/>
        <w:rPr/>
      </w:pPr>
      <w:r>
        <w:rPr/>
        <w:t>CI</w:t>
        <w:tab/>
        <w:t>Cell Identity</w:t>
      </w:r>
    </w:p>
    <w:p>
      <w:pPr>
        <w:pStyle w:val="EW"/>
        <w:rPr/>
      </w:pPr>
      <w:r>
        <w:rPr/>
        <w:t>CS</w:t>
        <w:tab/>
        <w:t>Circuit Switched</w:t>
      </w:r>
    </w:p>
    <w:p>
      <w:pPr>
        <w:pStyle w:val="EW"/>
        <w:rPr/>
      </w:pPr>
      <w:r>
        <w:rPr/>
        <w:t>CSE</w:t>
        <w:tab/>
        <w:t>CAMEL Service Environment</w:t>
      </w:r>
    </w:p>
    <w:p>
      <w:pPr>
        <w:pStyle w:val="EW"/>
        <w:rPr/>
      </w:pPr>
      <w:r>
        <w:rPr/>
        <w:t>CTF</w:t>
        <w:tab/>
        <w:t>Charging Trigger Function</w:t>
      </w:r>
    </w:p>
    <w:p>
      <w:pPr>
        <w:pStyle w:val="EW"/>
        <w:rPr/>
      </w:pPr>
      <w:r>
        <w:rPr/>
        <w:t>DCCA</w:t>
        <w:tab/>
        <w:t>Diameter Credit Control Application</w:t>
      </w:r>
    </w:p>
    <w:p>
      <w:pPr>
        <w:pStyle w:val="EW"/>
        <w:rPr>
          <w:lang w:eastAsia="zh-CN"/>
        </w:rPr>
      </w:pPr>
      <w:r>
        <w:rPr>
          <w:lang w:eastAsia="zh-CN"/>
        </w:rPr>
        <w:t>DSP</w:t>
        <w:tab/>
      </w:r>
      <w:r>
        <w:rPr>
          <w:lang w:eastAsia="zh-CN"/>
        </w:rPr>
        <w:t>Domestic Service Provider</w:t>
      </w:r>
    </w:p>
    <w:p>
      <w:pPr>
        <w:pStyle w:val="EW"/>
        <w:rPr>
          <w:lang w:eastAsia="zh-CN"/>
        </w:rPr>
      </w:pPr>
      <w:r>
        <w:rPr>
          <w:lang w:eastAsia="zh-CN"/>
        </w:rPr>
        <w:t>EU</w:t>
        <w:tab/>
      </w:r>
      <w:r>
        <w:rPr>
          <w:lang w:eastAsia="zh-CN"/>
        </w:rPr>
        <w:t>European Union</w:t>
      </w:r>
    </w:p>
    <w:p>
      <w:pPr>
        <w:pStyle w:val="EW"/>
        <w:rPr/>
      </w:pPr>
      <w:r>
        <w:rPr/>
        <w:t>FCI</w:t>
        <w:tab/>
        <w:t>Furnish Charging Information</w:t>
      </w:r>
    </w:p>
    <w:p>
      <w:pPr>
        <w:pStyle w:val="EW"/>
        <w:rPr/>
      </w:pPr>
      <w:r>
        <w:rPr/>
        <w:t>GMSC</w:t>
        <w:tab/>
        <w:t>Gateway MSC</w:t>
      </w:r>
    </w:p>
    <w:p>
      <w:pPr>
        <w:pStyle w:val="EW"/>
        <w:rPr/>
      </w:pPr>
      <w:r>
        <w:rPr/>
        <w:t>gsmSCF</w:t>
        <w:tab/>
        <w:t>GSM Service Control Function</w:t>
      </w:r>
    </w:p>
    <w:p>
      <w:pPr>
        <w:pStyle w:val="EW"/>
        <w:rPr/>
      </w:pPr>
      <w:r>
        <w:rPr/>
        <w:t>gsmSSF</w:t>
        <w:tab/>
        <w:t>GSM Service Switching Function</w:t>
      </w:r>
    </w:p>
    <w:p>
      <w:pPr>
        <w:pStyle w:val="EW"/>
        <w:rPr/>
      </w:pPr>
      <w:r>
        <w:rPr/>
        <w:t>GSM</w:t>
        <w:tab/>
        <w:t>Global System for Mobile communication</w:t>
      </w:r>
    </w:p>
    <w:p>
      <w:pPr>
        <w:pStyle w:val="EW"/>
        <w:rPr/>
      </w:pPr>
      <w:r>
        <w:rPr/>
        <w:t>HLR</w:t>
        <w:tab/>
        <w:t>Home Location Register</w:t>
      </w:r>
    </w:p>
    <w:p>
      <w:pPr>
        <w:pStyle w:val="EW"/>
        <w:rPr/>
      </w:pPr>
      <w:r>
        <w:rPr/>
        <w:t>HPLMN</w:t>
        <w:tab/>
        <w:t>Home PLMN</w:t>
      </w:r>
    </w:p>
    <w:p>
      <w:pPr>
        <w:pStyle w:val="EW"/>
        <w:rPr/>
      </w:pPr>
      <w:r>
        <w:rPr/>
        <w:t>ICA</w:t>
        <w:tab/>
        <w:t>Initiate Call Attempt</w:t>
      </w:r>
    </w:p>
    <w:p>
      <w:pPr>
        <w:pStyle w:val="EW"/>
        <w:rPr/>
      </w:pPr>
      <w:r>
        <w:rPr/>
        <w:t>IMEI</w:t>
        <w:tab/>
        <w:t>International Mobile Equipment Identity</w:t>
      </w:r>
    </w:p>
    <w:p>
      <w:pPr>
        <w:pStyle w:val="EW"/>
        <w:rPr/>
      </w:pPr>
      <w:r>
        <w:rPr/>
        <w:t>IMSI</w:t>
        <w:tab/>
        <w:t>International Mobile Subscriber Identity</w:t>
      </w:r>
    </w:p>
    <w:p>
      <w:pPr>
        <w:pStyle w:val="EW"/>
        <w:rPr/>
      </w:pPr>
      <w:r>
        <w:rPr/>
        <w:t>ISDN</w:t>
        <w:tab/>
        <w:t>Integrated Services Digital Network</w:t>
      </w:r>
    </w:p>
    <w:p>
      <w:pPr>
        <w:pStyle w:val="EW"/>
        <w:rPr/>
      </w:pPr>
      <w:r>
        <w:rPr/>
        <w:t>ITU-T</w:t>
        <w:tab/>
        <w:t>International Telecommunication Union - Telecommunications standardization sector</w:t>
      </w:r>
    </w:p>
    <w:p>
      <w:pPr>
        <w:pStyle w:val="EW"/>
        <w:rPr/>
      </w:pPr>
      <w:r>
        <w:rPr/>
        <w:t>JIP</w:t>
        <w:tab/>
        <w:t>Jurisdiction Information Parameter</w:t>
      </w:r>
    </w:p>
    <w:p>
      <w:pPr>
        <w:pStyle w:val="EW"/>
        <w:rPr/>
      </w:pPr>
      <w:r>
        <w:rPr/>
        <w:t>LAC</w:t>
        <w:tab/>
        <w:t>Location Area Code</w:t>
      </w:r>
    </w:p>
    <w:p>
      <w:pPr>
        <w:pStyle w:val="EW"/>
        <w:rPr/>
      </w:pPr>
      <w:r>
        <w:rPr/>
        <w:t>LRN</w:t>
        <w:tab/>
        <w:t>Location Routing Number</w:t>
      </w:r>
    </w:p>
    <w:p>
      <w:pPr>
        <w:pStyle w:val="EW"/>
        <w:rPr/>
      </w:pPr>
      <w:r>
        <w:rPr/>
        <w:t>MAP</w:t>
        <w:tab/>
        <w:t>Mobile Application Part</w:t>
      </w:r>
    </w:p>
    <w:p>
      <w:pPr>
        <w:pStyle w:val="EW"/>
        <w:rPr/>
      </w:pPr>
      <w:r>
        <w:rPr/>
        <w:t>MCC</w:t>
        <w:tab/>
        <w:t>Mobile Country Code (part of IMSI)</w:t>
      </w:r>
    </w:p>
    <w:p>
      <w:pPr>
        <w:pStyle w:val="EW"/>
        <w:rPr/>
      </w:pPr>
      <w:r>
        <w:rPr/>
        <w:t>MLC</w:t>
        <w:tab/>
        <w:t>Mobile Location Center</w:t>
      </w:r>
    </w:p>
    <w:p>
      <w:pPr>
        <w:pStyle w:val="EW"/>
        <w:rPr/>
      </w:pPr>
      <w:r>
        <w:rPr/>
        <w:t>MNC</w:t>
        <w:tab/>
        <w:t>Mobile Network Code (part of IMSI)</w:t>
      </w:r>
    </w:p>
    <w:p>
      <w:pPr>
        <w:pStyle w:val="EW"/>
        <w:rPr/>
      </w:pPr>
      <w:r>
        <w:rPr/>
        <w:t>MO</w:t>
        <w:tab/>
        <w:t>Mobile Originated</w:t>
      </w:r>
    </w:p>
    <w:p>
      <w:pPr>
        <w:pStyle w:val="EW"/>
        <w:rPr/>
      </w:pPr>
      <w:r>
        <w:rPr/>
        <w:t>MOC</w:t>
        <w:tab/>
        <w:t>Mobile Originated Call (attempt)</w:t>
      </w:r>
    </w:p>
    <w:p>
      <w:pPr>
        <w:pStyle w:val="EW"/>
        <w:rPr/>
      </w:pPr>
      <w:r>
        <w:rPr/>
        <w:t>MO-LR</w:t>
        <w:tab/>
        <w:t>Mobile Originated Location Request</w:t>
      </w:r>
    </w:p>
    <w:p>
      <w:pPr>
        <w:pStyle w:val="EW"/>
        <w:rPr/>
      </w:pPr>
      <w:r>
        <w:rPr/>
        <w:t>MS</w:t>
        <w:tab/>
        <w:t>Mobile Station</w:t>
      </w:r>
    </w:p>
    <w:p>
      <w:pPr>
        <w:pStyle w:val="EW"/>
        <w:rPr/>
      </w:pPr>
      <w:r>
        <w:rPr/>
        <w:t>MSC</w:t>
        <w:tab/>
        <w:t>Mobile services Switching Centre</w:t>
      </w:r>
    </w:p>
    <w:p>
      <w:pPr>
        <w:pStyle w:val="EW"/>
        <w:rPr/>
      </w:pPr>
      <w:r>
        <w:rPr/>
        <w:t>MSISDN</w:t>
        <w:tab/>
        <w:t>Mobile Station ISDN number</w:t>
      </w:r>
    </w:p>
    <w:p>
      <w:pPr>
        <w:pStyle w:val="EW"/>
        <w:rPr/>
      </w:pPr>
      <w:r>
        <w:rPr/>
        <w:t>MSRN</w:t>
        <w:tab/>
        <w:t>Mobile Station Roaming Number</w:t>
      </w:r>
    </w:p>
    <w:p>
      <w:pPr>
        <w:pStyle w:val="EW"/>
        <w:rPr/>
      </w:pPr>
      <w:r>
        <w:rPr/>
        <w:t>MT</w:t>
        <w:tab/>
        <w:t>Mobile Terminated</w:t>
      </w:r>
    </w:p>
    <w:p>
      <w:pPr>
        <w:pStyle w:val="EW"/>
        <w:rPr/>
      </w:pPr>
      <w:r>
        <w:rPr/>
        <w:t>MTC</w:t>
        <w:tab/>
        <w:t>Mobile Terminated Call (attempt)</w:t>
      </w:r>
    </w:p>
    <w:p>
      <w:pPr>
        <w:pStyle w:val="EW"/>
        <w:rPr/>
      </w:pPr>
      <w:r>
        <w:rPr/>
        <w:t>MT-LR</w:t>
        <w:tab/>
        <w:t>Mobile Terminated Location Request</w:t>
      </w:r>
    </w:p>
    <w:p>
      <w:pPr>
        <w:pStyle w:val="EW"/>
        <w:rPr/>
      </w:pPr>
      <w:r>
        <w:rPr/>
        <w:t>NE</w:t>
        <w:tab/>
        <w:t>Network Element</w:t>
      </w:r>
    </w:p>
    <w:p>
      <w:pPr>
        <w:pStyle w:val="EW"/>
        <w:rPr/>
      </w:pPr>
      <w:r>
        <w:rPr/>
        <w:t>NI-LR</w:t>
        <w:tab/>
        <w:t>Network Induced Location Request</w:t>
      </w:r>
    </w:p>
    <w:p>
      <w:pPr>
        <w:pStyle w:val="EW"/>
        <w:rPr/>
      </w:pPr>
      <w:r>
        <w:rPr/>
        <w:t>NP</w:t>
        <w:tab/>
        <w:t>Number Portability</w:t>
      </w:r>
    </w:p>
    <w:p>
      <w:pPr>
        <w:pStyle w:val="EW"/>
        <w:rPr/>
      </w:pPr>
      <w:r>
        <w:rPr/>
        <w:t xml:space="preserve">NPDB </w:t>
        <w:tab/>
        <w:t>Number Portability Data Base</w:t>
      </w:r>
    </w:p>
    <w:p>
      <w:pPr>
        <w:pStyle w:val="EW"/>
        <w:rPr/>
      </w:pPr>
      <w:r>
        <w:rPr/>
        <w:t>OCF</w:t>
        <w:tab/>
        <w:t>Online Charging Function</w:t>
      </w:r>
    </w:p>
    <w:p>
      <w:pPr>
        <w:pStyle w:val="EW"/>
        <w:rPr/>
      </w:pPr>
      <w:r>
        <w:rPr/>
        <w:t>OCS</w:t>
        <w:tab/>
        <w:t>Online Charging System</w:t>
      </w:r>
    </w:p>
    <w:p>
      <w:pPr>
        <w:pStyle w:val="EW"/>
        <w:rPr/>
      </w:pPr>
      <w:r>
        <w:rPr/>
        <w:t>O-CSI</w:t>
        <w:tab/>
        <w:t>Originating CAMEL Subscription Information</w:t>
      </w:r>
    </w:p>
    <w:p>
      <w:pPr>
        <w:pStyle w:val="EW"/>
        <w:rPr/>
      </w:pPr>
      <w:r>
        <w:rPr/>
        <w:t>PLMN</w:t>
        <w:tab/>
        <w:t>Public Land Mobile Network</w:t>
      </w:r>
    </w:p>
    <w:p>
      <w:pPr>
        <w:pStyle w:val="EW"/>
        <w:rPr/>
      </w:pPr>
      <w:r>
        <w:rPr/>
        <w:t>PSTN</w:t>
        <w:tab/>
        <w:t>Public Switched Telephony Network</w:t>
      </w:r>
    </w:p>
    <w:p>
      <w:pPr>
        <w:pStyle w:val="EW"/>
        <w:rPr/>
      </w:pPr>
      <w:r>
        <w:rPr/>
        <w:t>RAC</w:t>
        <w:tab/>
        <w:t>Routing Area Code</w:t>
      </w:r>
    </w:p>
    <w:p>
      <w:pPr>
        <w:pStyle w:val="EW"/>
        <w:rPr/>
      </w:pPr>
      <w:r>
        <w:rPr/>
        <w:t>RAN</w:t>
        <w:tab/>
        <w:t>Radio Access Network</w:t>
      </w:r>
    </w:p>
    <w:p>
      <w:pPr>
        <w:pStyle w:val="EW"/>
        <w:rPr/>
      </w:pPr>
      <w:r>
        <w:rPr/>
        <w:t>RNC</w:t>
        <w:tab/>
        <w:t>Radio Network Controller</w:t>
      </w:r>
    </w:p>
    <w:p>
      <w:pPr>
        <w:pStyle w:val="EW"/>
        <w:rPr/>
      </w:pPr>
      <w:r>
        <w:rPr/>
        <w:t>SAC</w:t>
        <w:tab/>
        <w:t>Service Area Code</w:t>
      </w:r>
    </w:p>
    <w:p>
      <w:pPr>
        <w:pStyle w:val="EW"/>
        <w:rPr/>
      </w:pPr>
      <w:r>
        <w:rPr/>
        <w:t>SCI</w:t>
        <w:tab/>
        <w:t>Subscriber Controlled Input or Send Charging Information</w:t>
      </w:r>
    </w:p>
    <w:p>
      <w:pPr>
        <w:pStyle w:val="EW"/>
        <w:rPr/>
      </w:pPr>
      <w:r>
        <w:rPr/>
        <w:t>SRF</w:t>
        <w:tab/>
        <w:t>Specialised Resource Function</w:t>
      </w:r>
    </w:p>
    <w:p>
      <w:pPr>
        <w:pStyle w:val="EW"/>
        <w:rPr/>
      </w:pPr>
      <w:r>
        <w:rPr/>
        <w:t>SS7</w:t>
        <w:tab/>
        <w:t>Signalling System No. 7</w:t>
      </w:r>
    </w:p>
    <w:p>
      <w:pPr>
        <w:pStyle w:val="EW"/>
        <w:rPr/>
      </w:pPr>
      <w:r>
        <w:rPr/>
        <w:t>SSF</w:t>
        <w:tab/>
        <w:t>Service Switching Function</w:t>
      </w:r>
    </w:p>
    <w:p>
      <w:pPr>
        <w:pStyle w:val="EW"/>
        <w:rPr/>
      </w:pPr>
      <w:r>
        <w:rPr/>
        <w:t>T-CSI</w:t>
        <w:tab/>
        <w:t>Terminating CAMEL Subscription Information</w:t>
      </w:r>
    </w:p>
    <w:p>
      <w:pPr>
        <w:pStyle w:val="EW"/>
        <w:rPr/>
      </w:pPr>
      <w:r>
        <w:rPr/>
        <w:t>TDP</w:t>
        <w:tab/>
        <w:t>Trigger Detection Point</w:t>
      </w:r>
    </w:p>
    <w:p>
      <w:pPr>
        <w:pStyle w:val="EW"/>
        <w:rPr/>
      </w:pPr>
      <w:r>
        <w:rPr/>
        <w:t>UMTS</w:t>
        <w:tab/>
        <w:t>Universal Mobile Telecommunications System</w:t>
      </w:r>
    </w:p>
    <w:p>
      <w:pPr>
        <w:pStyle w:val="EW"/>
        <w:rPr/>
      </w:pPr>
      <w:r>
        <w:rPr/>
        <w:t>UTRAN</w:t>
        <w:tab/>
        <w:t>Universal Terrestrial Radio Access Network</w:t>
      </w:r>
    </w:p>
    <w:p>
      <w:pPr>
        <w:pStyle w:val="EW"/>
        <w:rPr/>
      </w:pPr>
      <w:r>
        <w:rPr/>
        <w:t>VAS</w:t>
        <w:tab/>
        <w:t>Value Added Service</w:t>
      </w:r>
    </w:p>
    <w:p>
      <w:pPr>
        <w:pStyle w:val="EW"/>
        <w:rPr/>
      </w:pPr>
      <w:r>
        <w:rPr/>
        <w:t>VCC</w:t>
        <w:tab/>
        <w:t>Voice Call Continuity</w:t>
      </w:r>
    </w:p>
    <w:p>
      <w:pPr>
        <w:pStyle w:val="EW"/>
        <w:rPr/>
      </w:pPr>
      <w:r>
        <w:rPr/>
        <w:t>VCS</w:t>
        <w:tab/>
        <w:t>Voice Call Service</w:t>
      </w:r>
    </w:p>
    <w:p>
      <w:pPr>
        <w:pStyle w:val="EW"/>
        <w:rPr/>
      </w:pPr>
      <w:r>
        <w:rPr/>
        <w:t>VLR</w:t>
        <w:tab/>
        <w:t>Visitor Location Register</w:t>
      </w:r>
    </w:p>
    <w:p>
      <w:pPr>
        <w:pStyle w:val="EW"/>
        <w:rPr/>
      </w:pPr>
      <w:r>
        <w:rPr/>
        <w:t>VMSC</w:t>
        <w:tab/>
        <w:t>Visited MSC</w:t>
      </w:r>
    </w:p>
    <w:p>
      <w:pPr>
        <w:pStyle w:val="EW"/>
        <w:rPr/>
      </w:pPr>
      <w:r>
        <w:rPr/>
        <w:t>VPLMN</w:t>
        <w:tab/>
        <w:t>Visited PLMN</w:t>
      </w:r>
    </w:p>
    <w:p>
      <w:pPr>
        <w:pStyle w:val="EW"/>
        <w:rPr/>
      </w:pPr>
      <w:r>
        <w:rPr/>
        <w:t>VT-CSI</w:t>
        <w:tab/>
        <w:t>Visited Terminating CAMEL Subscription Information</w:t>
      </w:r>
    </w:p>
    <w:p>
      <w:pPr>
        <w:pStyle w:val="EW"/>
        <w:rPr/>
      </w:pPr>
      <w:r>
        <w:rPr/>
      </w:r>
      <w:r>
        <w:br w:type="page"/>
      </w:r>
    </w:p>
    <w:p>
      <w:pPr>
        <w:pStyle w:val="Heading1"/>
        <w:ind w:left="1134" w:hanging="1134"/>
        <w:rPr/>
      </w:pPr>
      <w:bookmarkStart w:id="15" w:name="__RefHeading___Toc378540432"/>
      <w:bookmarkEnd w:id="15"/>
      <w:r>
        <w:rPr/>
        <w:t>4</w:t>
        <w:tab/>
        <w:t>Required functionality of the Proxy Function</w:t>
      </w:r>
    </w:p>
    <w:p>
      <w:pPr>
        <w:pStyle w:val="Normal"/>
        <w:rPr/>
      </w:pPr>
      <w:r>
        <w:rPr/>
      </w:r>
    </w:p>
    <w:p>
      <w:pPr>
        <w:pStyle w:val="Heading1"/>
        <w:ind w:left="1134" w:hanging="1134"/>
        <w:rPr/>
      </w:pPr>
      <w:bookmarkStart w:id="16" w:name="__RefHeading___Toc378540433"/>
      <w:bookmarkEnd w:id="16"/>
      <w:r>
        <w:rPr/>
        <w:t>5</w:t>
        <w:tab/>
        <w:t>Architectural concept</w:t>
      </w:r>
    </w:p>
    <w:p>
      <w:pPr>
        <w:pStyle w:val="Heading2"/>
        <w:rPr/>
      </w:pPr>
      <w:bookmarkStart w:id="17" w:name="__RefHeading___Toc378540434"/>
      <w:bookmarkEnd w:id="17"/>
      <w:r>
        <w:rPr/>
        <w:t>5.1</w:t>
        <w:tab/>
        <w:t>Architecture reference model for Alternative Roaming Provider (ARP)</w:t>
      </w:r>
    </w:p>
    <w:p>
      <w:pPr>
        <w:pStyle w:val="Heading3"/>
        <w:rPr/>
      </w:pPr>
      <w:bookmarkStart w:id="18" w:name="__RefHeading___Toc378540435"/>
      <w:bookmarkEnd w:id="18"/>
      <w:r>
        <w:rPr>
          <w:lang w:val="pt-BR" w:eastAsia="zh-CN"/>
        </w:rPr>
        <w:t>5.1.1</w:t>
        <w:tab/>
        <w:t>Proxy Function for Voice Call Service</w:t>
      </w:r>
    </w:p>
    <w:p>
      <w:pPr>
        <w:pStyle w:val="Normal"/>
        <w:rPr/>
      </w:pPr>
      <w:r>
        <w:rPr>
          <w:lang w:val="pt-BR" w:eastAsia="zh-CN"/>
        </w:rPr>
        <w:t>Figure 5.1</w:t>
      </w:r>
      <w:r>
        <w:rPr>
          <w:lang w:val="pt-BR" w:eastAsia="zh-CN"/>
        </w:rPr>
        <w:t>.1.1</w:t>
      </w:r>
      <w:r>
        <w:rPr>
          <w:lang w:val="pt-BR" w:eastAsia="zh-CN"/>
        </w:rPr>
        <w:t xml:space="preserve"> shows the Proxy Function for voice control in the framework of the overall Single IMSI architecture for EU Roaming as defined in the high-level technical specification [298]. </w:t>
      </w:r>
    </w:p>
    <w:p>
      <w:pPr>
        <w:pStyle w:val="Normal"/>
        <w:jc w:val="center"/>
        <w:rPr>
          <w:lang w:val="pt-BR" w:eastAsia="zh-CN"/>
        </w:rPr>
      </w:pPr>
      <w:r>
        <w:rPr>
          <w:lang w:val="en-US" w:eastAsia="en-US"/>
        </w:rPr>
        <mc:AlternateContent>
          <mc:Choice Requires="wpg">
            <w:drawing>
              <wp:inline distT="0" distB="0" distL="0" distR="0">
                <wp:extent cx="4076065" cy="2956560"/>
                <wp:effectExtent l="0" t="0" r="0" b="0"/>
                <wp:docPr id="14" name=""/>
                <a:graphic xmlns:a="http://schemas.openxmlformats.org/drawingml/2006/main">
                  <a:graphicData uri="http://schemas.microsoft.com/office/word/2010/wordprocessingGroup">
                    <wpg:wgp>
                      <wpg:cNvGrpSpPr/>
                      <wpg:grpSpPr>
                        <a:xfrm>
                          <a:off x="0" y="0"/>
                          <a:ext cx="4075920" cy="2956680"/>
                          <a:chOff x="0" y="0"/>
                          <a:chExt cx="4075920" cy="2956680"/>
                        </a:xfrm>
                      </wpg:grpSpPr>
                      <wps:wsp>
                        <wps:cNvSpPr/>
                        <wps:nvSpPr>
                          <wps:cNvPr id="0" name=""/>
                          <wps:cNvSpPr/>
                        </wps:nvSpPr>
                        <wps:spPr>
                          <a:xfrm>
                            <a:off x="0" y="0"/>
                            <a:ext cx="4075920" cy="2956680"/>
                          </a:xfrm>
                          <a:prstGeom prst="rect">
                            <a:avLst/>
                          </a:prstGeom>
                          <a:noFill/>
                          <a:ln w="0">
                            <a:noFill/>
                          </a:ln>
                        </wps:spPr>
                        <wps:bodyPr/>
                      </wps:wsp>
                      <wps:wsp>
                        <wps:cNvSpPr/>
                        <wps:spPr>
                          <a:xfrm>
                            <a:off x="1248480" y="1063800"/>
                            <a:ext cx="2101680" cy="335160"/>
                          </a:xfrm>
                          <a:prstGeom prst="rect">
                            <a:avLst/>
                          </a:prstGeom>
                          <a:solidFill>
                            <a:srgbClr val="ffffff"/>
                          </a:solidFill>
                          <a:ln w="0">
                            <a:noFill/>
                          </a:ln>
                        </wps:spPr>
                        <wps:style>
                          <a:lnRef idx="0"/>
                          <a:fillRef idx="0"/>
                          <a:effectRef idx="0"/>
                          <a:fontRef idx="minor"/>
                        </wps:style>
                        <wps:bodyPr/>
                      </wps:wsp>
                      <wps:wsp>
                        <wps:cNvSpPr/>
                        <wps:spPr>
                          <a:xfrm>
                            <a:off x="1248480" y="1063800"/>
                            <a:ext cx="2101680" cy="335160"/>
                          </a:xfrm>
                          <a:prstGeom prst="rect">
                            <a:avLst/>
                          </a:prstGeom>
                          <a:noFill/>
                          <a:ln cap="rnd" w="9000">
                            <a:solidFill>
                              <a:srgbClr val="000000"/>
                            </a:solidFill>
                            <a:round/>
                          </a:ln>
                        </wps:spPr>
                        <wps:style>
                          <a:lnRef idx="0"/>
                          <a:fillRef idx="0"/>
                          <a:effectRef idx="0"/>
                          <a:fontRef idx="minor"/>
                        </wps:style>
                        <wps:bodyPr/>
                      </wps:wsp>
                      <wps:wsp>
                        <wps:cNvSpPr txBox="1"/>
                        <wps:spPr>
                          <a:xfrm>
                            <a:off x="1954440" y="1167840"/>
                            <a:ext cx="891000" cy="267840"/>
                          </a:xfrm>
                          <a:prstGeom prst="rect">
                            <a:avLst/>
                          </a:prstGeom>
                          <a:noFill/>
                          <a:ln w="0">
                            <a:noFill/>
                          </a:ln>
                        </wps:spPr>
                        <wps:txbx>
                          <w:txbxContent>
                            <w:p>
                              <w:pPr>
                                <w:overflowPunct w:val="false"/>
                                <w:bidi w:val="0"/>
                                <w:spacing w:before="0" w:after="180"/>
                                <w:rPr/>
                              </w:pPr>
                              <w:r>
                                <w:rPr>
                                  <w:kern w:val="2"/>
                                  <w:sz w:val="21"/>
                                  <w:szCs w:val="24"/>
                                  <w:rFonts w:ascii="Arial" w:hAnsi="Arial" w:eastAsia="Times New Roman" w:cs="Arial"/>
                                  <w:color w:val="000000"/>
                                  <w:lang w:val="en-GB" w:bidi="ar-SA"/>
                                </w:rPr>
                                <w:t>Proxy</w:t>
                              </w:r>
                              <w:r>
                                <w:rPr>
                                  <w:kern w:val="2"/>
                                  <w:sz w:val="21"/>
                                  <w:szCs w:val="24"/>
                                  <w:rFonts w:ascii="Arial" w:hAnsi="Arial" w:eastAsia="Times New Roman" w:cs="Arial"/>
                                  <w:color w:val="000000"/>
                                  <w:lang w:val="en-GB" w:bidi="ar-SA" w:eastAsia="zh-CN"/>
                                </w:rPr>
                                <w:t xml:space="preserve"> Function</w:t>
                              </w:r>
                            </w:p>
                          </w:txbxContent>
                        </wps:txbx>
                        <wps:bodyPr wrap="square" lIns="0" rIns="0" tIns="0" bIns="0" anchor="t">
                          <a:noAutofit/>
                        </wps:bodyPr>
                      </wps:wsp>
                      <wps:wsp>
                        <wps:cNvSpPr/>
                        <wps:spPr>
                          <a:xfrm>
                            <a:off x="2557800" y="2541240"/>
                            <a:ext cx="525960" cy="252000"/>
                          </a:xfrm>
                          <a:prstGeom prst="rect">
                            <a:avLst/>
                          </a:prstGeom>
                          <a:solidFill>
                            <a:srgbClr val="ffffff"/>
                          </a:solidFill>
                          <a:ln w="0">
                            <a:noFill/>
                          </a:ln>
                        </wps:spPr>
                        <wps:style>
                          <a:lnRef idx="0"/>
                          <a:fillRef idx="0"/>
                          <a:effectRef idx="0"/>
                          <a:fontRef idx="minor"/>
                        </wps:style>
                        <wps:bodyPr/>
                      </wps:wsp>
                      <wps:wsp>
                        <wps:cNvSpPr/>
                        <wps:spPr>
                          <a:xfrm>
                            <a:off x="2545200" y="2541240"/>
                            <a:ext cx="525960" cy="252000"/>
                          </a:xfrm>
                          <a:prstGeom prst="rect">
                            <a:avLst/>
                          </a:prstGeom>
                          <a:noFill/>
                          <a:ln cap="rnd" w="9000">
                            <a:solidFill>
                              <a:srgbClr val="000000"/>
                            </a:solidFill>
                            <a:round/>
                          </a:ln>
                        </wps:spPr>
                        <wps:style>
                          <a:lnRef idx="0"/>
                          <a:fillRef idx="0"/>
                          <a:effectRef idx="0"/>
                          <a:fontRef idx="minor"/>
                        </wps:style>
                        <wps:bodyPr/>
                      </wps:wsp>
                      <wps:wsp>
                        <wps:cNvSpPr txBox="1"/>
                        <wps:spPr>
                          <a:xfrm>
                            <a:off x="2601000" y="2595960"/>
                            <a:ext cx="386640" cy="267840"/>
                          </a:xfrm>
                          <a:prstGeom prst="rect">
                            <a:avLst/>
                          </a:prstGeom>
                          <a:noFill/>
                          <a:ln w="0">
                            <a:noFill/>
                          </a:ln>
                        </wps:spPr>
                        <wps:txbx>
                          <w:txbxContent>
                            <w:p>
                              <w:pPr>
                                <w:overflowPunct w:val="false"/>
                                <w:bidi w:val="0"/>
                                <w:spacing w:before="0" w:after="180"/>
                                <w:rPr/>
                              </w:pPr>
                              <w:r>
                                <w:rPr>
                                  <w:kern w:val="2"/>
                                  <w:sz w:val="21"/>
                                  <w:szCs w:val="24"/>
                                  <w:rFonts w:ascii="Arial" w:hAnsi="Arial" w:eastAsia="Times New Roman" w:cs="Arial"/>
                                  <w:color w:val="000000"/>
                                  <w:lang w:val="en-GB" w:bidi="ar-SA"/>
                                </w:rPr>
                                <w:t>VMSC</w:t>
                              </w:r>
                            </w:p>
                          </w:txbxContent>
                        </wps:txbx>
                        <wps:bodyPr wrap="square" lIns="0" rIns="0" tIns="0" bIns="0" anchor="t">
                          <a:noAutofit/>
                        </wps:bodyPr>
                      </wps:wsp>
                      <wps:wsp>
                        <wps:cNvSpPr txBox="1"/>
                        <wps:spPr>
                          <a:xfrm>
                            <a:off x="2889720" y="1537200"/>
                            <a:ext cx="275760" cy="267840"/>
                          </a:xfrm>
                          <a:prstGeom prst="rect">
                            <a:avLst/>
                          </a:prstGeom>
                          <a:noFill/>
                          <a:ln w="0">
                            <a:noFill/>
                          </a:ln>
                        </wps:spPr>
                        <wps:txbx>
                          <w:txbxContent>
                            <w:p>
                              <w:pPr>
                                <w:overflowPunct w:val="false"/>
                                <w:bidi w:val="0"/>
                                <w:spacing w:before="0" w:after="180"/>
                                <w:rPr/>
                              </w:pPr>
                              <w:r>
                                <w:rPr>
                                  <w:kern w:val="2"/>
                                  <w:sz w:val="21"/>
                                  <w:szCs w:val="24"/>
                                  <w:rFonts w:ascii="Arial" w:hAnsi="Arial" w:eastAsia="Times New Roman" w:cs="Arial"/>
                                  <w:color w:val="000000"/>
                                  <w:lang w:val="en-GB" w:bidi="ar-SA"/>
                                </w:rPr>
                                <w:t>CAP</w:t>
                              </w:r>
                            </w:p>
                          </w:txbxContent>
                        </wps:txbx>
                        <wps:bodyPr wrap="square" lIns="0" rIns="0" tIns="0" bIns="0" anchor="t">
                          <a:noAutofit/>
                        </wps:bodyPr>
                      </wps:wsp>
                      <wps:wsp>
                        <wps:cNvSpPr txBox="1"/>
                        <wps:spPr>
                          <a:xfrm>
                            <a:off x="55080" y="2237760"/>
                            <a:ext cx="926640" cy="267840"/>
                          </a:xfrm>
                          <a:prstGeom prst="rect">
                            <a:avLst/>
                          </a:prstGeom>
                          <a:noFill/>
                          <a:ln w="0">
                            <a:noFill/>
                          </a:ln>
                        </wps:spPr>
                        <wps:txbx>
                          <w:txbxContent>
                            <w:p>
                              <w:pPr>
                                <w:overflowPunct w:val="false"/>
                                <w:bidi w:val="0"/>
                                <w:spacing w:before="0" w:after="180"/>
                                <w:rPr/>
                              </w:pPr>
                              <w:r>
                                <w:rPr>
                                  <w:kern w:val="2"/>
                                  <w:sz w:val="21"/>
                                  <w:szCs w:val="24"/>
                                  <w:rFonts w:ascii="Arial" w:hAnsi="Arial" w:eastAsia="Times New Roman" w:cs="Arial"/>
                                  <w:color w:val="000000"/>
                                  <w:lang w:val="en-GB" w:bidi="ar-SA"/>
                                </w:rPr>
                                <w:t>Visited Network</w:t>
                              </w:r>
                            </w:p>
                          </w:txbxContent>
                        </wps:txbx>
                        <wps:bodyPr wrap="square" lIns="0" rIns="0" tIns="0" bIns="0" anchor="t">
                          <a:noAutofit/>
                        </wps:bodyPr>
                      </wps:wsp>
                      <wps:wsp>
                        <wps:cNvSpPr txBox="1"/>
                        <wps:spPr>
                          <a:xfrm>
                            <a:off x="30600" y="740520"/>
                            <a:ext cx="883440" cy="307800"/>
                          </a:xfrm>
                          <a:prstGeom prst="rect">
                            <a:avLst/>
                          </a:prstGeom>
                          <a:noFill/>
                          <a:ln w="0">
                            <a:noFill/>
                          </a:ln>
                        </wps:spPr>
                        <wps:txbx>
                          <w:txbxContent>
                            <w:p>
                              <w:pPr>
                                <w:overflowPunct w:val="false"/>
                                <w:bidi w:val="0"/>
                                <w:spacing w:before="0" w:after="0"/>
                                <w:rPr/>
                              </w:pPr>
                              <w:r>
                                <w:rPr>
                                  <w:kern w:val="2"/>
                                  <w:sz w:val="21"/>
                                  <w:szCs w:val="24"/>
                                  <w:rFonts w:ascii="Arial" w:hAnsi="Arial" w:eastAsia="Times New Roman" w:cs="Arial"/>
                                  <w:color w:val="000000"/>
                                  <w:lang w:val="en-GB" w:bidi="ar-SA"/>
                                </w:rPr>
                                <w:t>DSP</w:t>
                              </w:r>
                            </w:p>
                            <w:p>
                              <w:pPr>
                                <w:overflowPunct w:val="false"/>
                                <w:bidi w:val="0"/>
                                <w:spacing w:before="0" w:after="0"/>
                                <w:rPr/>
                              </w:pPr>
                              <w:r>
                                <w:rPr>
                                  <w:kern w:val="2"/>
                                  <w:sz w:val="21"/>
                                  <w:szCs w:val="24"/>
                                  <w:rFonts w:ascii="Arial" w:hAnsi="Arial" w:eastAsia="Times New Roman" w:cs="Arial"/>
                                  <w:color w:val="000000"/>
                                  <w:lang w:val="en-GB" w:eastAsia="zh-CN" w:bidi="ar-SA"/>
                                </w:rPr>
                                <w:t>Home Network</w:t>
                              </w:r>
                            </w:p>
                          </w:txbxContent>
                        </wps:txbx>
                        <wps:bodyPr wrap="square" lIns="0" rIns="0" tIns="0" bIns="0" anchor="t">
                          <a:noAutofit/>
                        </wps:bodyPr>
                      </wps:wsp>
                      <wps:wsp>
                        <wps:cNvSpPr txBox="1"/>
                        <wps:spPr>
                          <a:xfrm>
                            <a:off x="47160" y="468000"/>
                            <a:ext cx="275760" cy="267840"/>
                          </a:xfrm>
                          <a:prstGeom prst="rect">
                            <a:avLst/>
                          </a:prstGeom>
                          <a:noFill/>
                          <a:ln w="0">
                            <a:noFill/>
                          </a:ln>
                        </wps:spPr>
                        <wps:txbx>
                          <w:txbxContent>
                            <w:p>
                              <w:pPr>
                                <w:overflowPunct w:val="false"/>
                                <w:bidi w:val="0"/>
                                <w:spacing w:before="0" w:after="180"/>
                                <w:rPr/>
                              </w:pPr>
                              <w:r>
                                <w:rPr>
                                  <w:kern w:val="2"/>
                                  <w:sz w:val="21"/>
                                  <w:szCs w:val="24"/>
                                  <w:rFonts w:ascii="Arial" w:hAnsi="Arial" w:eastAsia="Times New Roman" w:cs="Arial"/>
                                  <w:color w:val="000000"/>
                                  <w:lang w:val="en-GB" w:bidi="ar-SA"/>
                                </w:rPr>
                                <w:t>ARP</w:t>
                              </w:r>
                            </w:p>
                          </w:txbxContent>
                        </wps:txbx>
                        <wps:bodyPr wrap="square" lIns="0" rIns="0" tIns="0" bIns="0" anchor="t">
                          <a:noAutofit/>
                        </wps:bodyPr>
                      </wps:wsp>
                      <wps:wsp>
                        <wps:cNvSpPr txBox="1"/>
                        <wps:spPr>
                          <a:xfrm>
                            <a:off x="2331000" y="729720"/>
                            <a:ext cx="439560" cy="237960"/>
                          </a:xfrm>
                          <a:prstGeom prst="rect">
                            <a:avLst/>
                          </a:prstGeom>
                          <a:noFill/>
                          <a:ln w="0">
                            <a:noFill/>
                          </a:ln>
                        </wps:spPr>
                        <wps:txbx>
                          <w:txbxContent>
                            <w:p>
                              <w:pPr>
                                <w:overflowPunct w:val="false"/>
                                <w:bidi w:val="0"/>
                                <w:spacing w:before="0" w:after="180"/>
                                <w:rPr/>
                              </w:pPr>
                              <w:r>
                                <w:rPr>
                                  <w:kern w:val="2"/>
                                  <w:sz w:val="17"/>
                                  <w:szCs w:val="20"/>
                                  <w:rFonts w:ascii="Arial" w:hAnsi="Arial" w:eastAsia="Times New Roman" w:cs="Arial"/>
                                  <w:color w:val="000000"/>
                                  <w:lang w:val="en-GB" w:eastAsia="zh-CN" w:bidi="ar-SA"/>
                                </w:rPr>
                                <w:t>Diameter</w:t>
                              </w:r>
                            </w:p>
                          </w:txbxContent>
                        </wps:txbx>
                        <wps:bodyPr wrap="square" lIns="0" rIns="0" tIns="0" bIns="0" anchor="t">
                          <a:noAutofit/>
                        </wps:bodyPr>
                      </wps:wsp>
                      <wpg:grpSp>
                        <wpg:cNvGrpSpPr/>
                        <wpg:grpSpPr>
                          <a:xfrm>
                            <a:off x="2109600" y="218520"/>
                            <a:ext cx="377280" cy="290160"/>
                          </a:xfrm>
                        </wpg:grpSpPr>
                        <wps:wsp>
                          <wps:cNvSpPr txBox="1"/>
                          <wps:spPr>
                            <a:xfrm>
                              <a:off x="45000" y="22320"/>
                              <a:ext cx="290160" cy="267840"/>
                            </a:xfrm>
                            <a:prstGeom prst="rect">
                              <a:avLst/>
                            </a:prstGeom>
                            <a:noFill/>
                            <a:ln w="0">
                              <a:noFill/>
                            </a:ln>
                          </wps:spPr>
                          <wps:txbx>
                            <w:txbxContent>
                              <w:p>
                                <w:pPr>
                                  <w:overflowPunct w:val="false"/>
                                  <w:bidi w:val="0"/>
                                  <w:spacing w:before="0" w:after="180"/>
                                  <w:rPr/>
                                </w:pPr>
                                <w:r>
                                  <w:rPr>
                                    <w:kern w:val="2"/>
                                    <w:sz w:val="21"/>
                                    <w:szCs w:val="24"/>
                                    <w:rFonts w:ascii="Arial" w:hAnsi="Arial" w:eastAsia="Times New Roman" w:cs="Arial"/>
                                    <w:color w:val="000000"/>
                                    <w:lang w:val="en-GB" w:bidi="ar-SA"/>
                                  </w:rPr>
                                  <w:t>OCS</w:t>
                                </w:r>
                              </w:p>
                            </w:txbxContent>
                          </wps:txbx>
                          <wps:bodyPr wrap="square" lIns="0" rIns="0" tIns="0" bIns="0" anchor="t">
                            <a:noAutofit/>
                          </wps:bodyPr>
                        </wps:wsp>
                        <wps:wsp>
                          <wps:cNvSpPr/>
                          <wps:spPr>
                            <a:xfrm>
                              <a:off x="0" y="0"/>
                              <a:ext cx="377280" cy="180360"/>
                            </a:xfrm>
                            <a:prstGeom prst="rect">
                              <a:avLst/>
                            </a:prstGeom>
                            <a:noFill/>
                            <a:ln cap="rnd" w="9000">
                              <a:solidFill>
                                <a:srgbClr val="000000"/>
                              </a:solidFill>
                              <a:round/>
                            </a:ln>
                          </wps:spPr>
                          <wps:style>
                            <a:lnRef idx="0"/>
                            <a:fillRef idx="0"/>
                            <a:effectRef idx="0"/>
                            <a:fontRef idx="minor"/>
                          </wps:style>
                          <wps:bodyPr/>
                        </wps:wsp>
                      </wpg:grpSp>
                      <wps:wsp>
                        <wps:cNvSpPr/>
                        <wps:spPr>
                          <a:xfrm>
                            <a:off x="1513080" y="217800"/>
                            <a:ext cx="377280" cy="180360"/>
                          </a:xfrm>
                          <a:prstGeom prst="rect">
                            <a:avLst/>
                          </a:prstGeom>
                          <a:solidFill>
                            <a:srgbClr val="ffffff"/>
                          </a:solidFill>
                          <a:ln w="0">
                            <a:noFill/>
                          </a:ln>
                        </wps:spPr>
                        <wps:style>
                          <a:lnRef idx="0"/>
                          <a:fillRef idx="0"/>
                          <a:effectRef idx="0"/>
                          <a:fontRef idx="minor"/>
                        </wps:style>
                        <wps:bodyPr/>
                      </wps:wsp>
                      <wps:wsp>
                        <wps:cNvSpPr/>
                        <wps:spPr>
                          <a:xfrm>
                            <a:off x="3582720" y="863640"/>
                            <a:ext cx="377280" cy="180360"/>
                          </a:xfrm>
                          <a:prstGeom prst="rect">
                            <a:avLst/>
                          </a:prstGeom>
                          <a:solidFill>
                            <a:srgbClr val="ffffff"/>
                          </a:solidFill>
                          <a:ln w="0">
                            <a:noFill/>
                          </a:ln>
                        </wps:spPr>
                        <wps:style>
                          <a:lnRef idx="0"/>
                          <a:fillRef idx="0"/>
                          <a:effectRef idx="0"/>
                          <a:fontRef idx="minor"/>
                        </wps:style>
                        <wps:bodyPr/>
                      </wps:wsp>
                      <wps:wsp>
                        <wps:cNvSpPr/>
                        <wps:spPr>
                          <a:xfrm>
                            <a:off x="1464480" y="1811520"/>
                            <a:ext cx="525240" cy="251640"/>
                          </a:xfrm>
                          <a:prstGeom prst="rect">
                            <a:avLst/>
                          </a:prstGeom>
                          <a:solidFill>
                            <a:srgbClr val="ffffff"/>
                          </a:solidFill>
                          <a:ln w="0">
                            <a:noFill/>
                          </a:ln>
                        </wps:spPr>
                        <wps:style>
                          <a:lnRef idx="0"/>
                          <a:fillRef idx="0"/>
                          <a:effectRef idx="0"/>
                          <a:fontRef idx="minor"/>
                        </wps:style>
                        <wps:bodyPr/>
                      </wps:wsp>
                      <wpg:grpSp>
                        <wpg:cNvGrpSpPr/>
                        <wpg:grpSpPr>
                          <a:xfrm>
                            <a:off x="1454760" y="1807920"/>
                            <a:ext cx="525240" cy="330120"/>
                          </a:xfrm>
                        </wpg:grpSpPr>
                        <wps:wsp>
                          <wps:cNvSpPr/>
                          <wps:spPr>
                            <a:xfrm>
                              <a:off x="0" y="0"/>
                              <a:ext cx="525240" cy="252000"/>
                            </a:xfrm>
                            <a:prstGeom prst="rect">
                              <a:avLst/>
                            </a:prstGeom>
                            <a:noFill/>
                            <a:ln cap="rnd" w="9000">
                              <a:solidFill>
                                <a:srgbClr val="000000"/>
                              </a:solidFill>
                              <a:round/>
                            </a:ln>
                          </wps:spPr>
                          <wps:style>
                            <a:lnRef idx="0"/>
                            <a:fillRef idx="0"/>
                            <a:effectRef idx="0"/>
                            <a:fontRef idx="minor"/>
                          </wps:style>
                          <wps:bodyPr/>
                        </wps:wsp>
                        <wps:wsp>
                          <wps:cNvSpPr txBox="1"/>
                          <wps:spPr>
                            <a:xfrm>
                              <a:off x="69120" y="62280"/>
                              <a:ext cx="401400" cy="267840"/>
                            </a:xfrm>
                            <a:prstGeom prst="rect">
                              <a:avLst/>
                            </a:prstGeom>
                            <a:noFill/>
                            <a:ln w="0">
                              <a:noFill/>
                            </a:ln>
                          </wps:spPr>
                          <wps:txbx>
                            <w:txbxContent>
                              <w:p>
                                <w:pPr>
                                  <w:overflowPunct w:val="false"/>
                                  <w:bidi w:val="0"/>
                                  <w:spacing w:before="0" w:after="180"/>
                                  <w:rPr/>
                                </w:pPr>
                                <w:r>
                                  <w:rPr>
                                    <w:kern w:val="2"/>
                                    <w:sz w:val="21"/>
                                    <w:szCs w:val="24"/>
                                    <w:rFonts w:ascii="Arial" w:hAnsi="Arial" w:eastAsia="Times New Roman" w:cs="Arial"/>
                                    <w:color w:val="000000"/>
                                    <w:lang w:val="en-GB" w:bidi="ar-SA"/>
                                  </w:rPr>
                                  <w:t>GMSC</w:t>
                                </w:r>
                              </w:p>
                            </w:txbxContent>
                          </wps:txbx>
                          <wps:bodyPr wrap="square" lIns="0" rIns="0" tIns="0" bIns="0" anchor="t">
                            <a:noAutofit/>
                          </wps:bodyPr>
                        </wps:wsp>
                      </wpg:grpSp>
                      <wps:wsp>
                        <wps:cNvSpPr txBox="1"/>
                        <wps:spPr>
                          <a:xfrm>
                            <a:off x="1826280" y="1517040"/>
                            <a:ext cx="275760" cy="267840"/>
                          </a:xfrm>
                          <a:prstGeom prst="rect">
                            <a:avLst/>
                          </a:prstGeom>
                          <a:noFill/>
                          <a:ln w="0">
                            <a:noFill/>
                          </a:ln>
                        </wps:spPr>
                        <wps:txbx>
                          <w:txbxContent>
                            <w:p>
                              <w:pPr>
                                <w:overflowPunct w:val="false"/>
                                <w:bidi w:val="0"/>
                                <w:spacing w:before="0" w:after="180"/>
                                <w:rPr/>
                              </w:pPr>
                              <w:r>
                                <w:rPr>
                                  <w:kern w:val="2"/>
                                  <w:sz w:val="21"/>
                                  <w:szCs w:val="24"/>
                                  <w:rFonts w:ascii="Arial" w:hAnsi="Arial" w:eastAsia="Times New Roman" w:cs="Arial"/>
                                  <w:color w:val="000000"/>
                                  <w:lang w:val="en-GB" w:bidi="ar-SA"/>
                                </w:rPr>
                                <w:t>CAP</w:t>
                              </w:r>
                            </w:p>
                          </w:txbxContent>
                        </wps:txbx>
                        <wps:bodyPr wrap="square" lIns="0" rIns="0" tIns="0" bIns="0" anchor="t">
                          <a:noAutofit/>
                        </wps:bodyPr>
                      </wps:wsp>
                      <wps:wsp>
                        <wps:cNvCnPr/>
                        <wps:spPr>
                          <a:xfrm>
                            <a:off x="4075920" y="635040"/>
                            <a:ext cx="360" cy="360"/>
                          </a:xfrm>
                          <a:prstGeom prst="straightConnector1">
                            <a:avLst/>
                          </a:prstGeom>
                          <a:ln w="9360">
                            <a:solidFill>
                              <a:srgbClr val="000000"/>
                            </a:solidFill>
                            <a:prstDash val="sysDot"/>
                            <a:miter/>
                          </a:ln>
                        </wps:spPr>
                        <wps:bodyPr/>
                      </wps:wsp>
                      <wps:wsp>
                        <wps:cNvCnPr/>
                        <wps:spPr>
                          <a:xfrm>
                            <a:off x="2299320" y="1063800"/>
                            <a:ext cx="360" cy="360"/>
                          </a:xfrm>
                          <a:prstGeom prst="straightConnector1">
                            <a:avLst/>
                          </a:prstGeom>
                          <a:ln w="9360">
                            <a:solidFill>
                              <a:srgbClr val="000000"/>
                            </a:solidFill>
                            <a:miter/>
                            <a:headEnd len="med" type="triangle" w="med"/>
                            <a:tailEnd len="med" type="triangle" w="med"/>
                          </a:ln>
                        </wps:spPr>
                        <wps:bodyPr/>
                      </wps:wsp>
                      <wps:wsp>
                        <wps:cNvCnPr/>
                        <wps:spPr>
                          <a:xfrm>
                            <a:off x="1717560" y="1807920"/>
                            <a:ext cx="360" cy="360"/>
                          </a:xfrm>
                          <a:prstGeom prst="straightConnector1">
                            <a:avLst/>
                          </a:prstGeom>
                          <a:ln w="9360">
                            <a:solidFill>
                              <a:srgbClr val="000000"/>
                            </a:solidFill>
                            <a:miter/>
                            <a:headEnd len="med" type="triangle" w="med"/>
                            <a:tailEnd len="med" type="triangle" w="med"/>
                          </a:ln>
                        </wps:spPr>
                        <wps:bodyPr/>
                      </wps:wsp>
                      <wps:wsp>
                        <wps:cNvCnPr/>
                        <wps:spPr>
                          <a:xfrm>
                            <a:off x="2808000" y="2541240"/>
                            <a:ext cx="360" cy="360"/>
                          </a:xfrm>
                          <a:prstGeom prst="straightConnector1">
                            <a:avLst/>
                          </a:prstGeom>
                          <a:ln w="9360">
                            <a:solidFill>
                              <a:srgbClr val="000000"/>
                            </a:solidFill>
                            <a:miter/>
                            <a:headEnd len="med" type="triangle" w="med"/>
                            <a:tailEnd len="med" type="triangle" w="med"/>
                          </a:ln>
                        </wps:spPr>
                        <wps:bodyPr/>
                      </wps:wsp>
                      <wps:wsp>
                        <wps:cNvCnPr/>
                        <wps:spPr>
                          <a:xfrm>
                            <a:off x="4075920" y="2203920"/>
                            <a:ext cx="360" cy="360"/>
                          </a:xfrm>
                          <a:prstGeom prst="straightConnector1">
                            <a:avLst/>
                          </a:prstGeom>
                          <a:ln w="9360">
                            <a:solidFill>
                              <a:srgbClr val="000000"/>
                            </a:solidFill>
                            <a:prstDash val="dash"/>
                            <a:miter/>
                          </a:ln>
                        </wps:spPr>
                        <wps:bodyPr/>
                      </wps:wsp>
                    </wpg:wgp>
                  </a:graphicData>
                </a:graphic>
              </wp:inline>
            </w:drawing>
          </mc:Choice>
          <mc:Fallback>
            <w:pict>
              <v:group id="shape_0" style="position:absolute;margin-left:0pt;margin-top:0pt;width:320.95pt;height:232.8pt" coordorigin="0,0" coordsize="6419,4656">
                <v:rect id="shape_0" stroked="f" o:allowincell="f" style="position:absolute;left:0;top:0;width:6418;height:4655;mso-wrap-style:none;v-text-anchor:middle;mso-position-horizontal-relative:char">
                  <v:fill o:detectmouseclick="t" on="false"/>
                  <v:stroke color="#3465a4" joinstyle="round" endcap="flat"/>
                  <w10:wrap type="none"/>
                </v:rect>
                <v:rect id="shape_0" fillcolor="white" stroked="f" o:allowincell="f" style="position:absolute;left:1966;top:1675;width:3309;height:527;mso-wrap-style:none;v-text-anchor:middle;mso-position-horizontal-relative:char">
                  <v:fill o:detectmouseclick="t" type="solid" color2="black"/>
                  <v:stroke color="#3465a4" joinstyle="round" endcap="flat"/>
                  <w10:wrap type="none"/>
                </v:rect>
                <v:rect id="shape_0" stroked="t" o:allowincell="f" style="position:absolute;left:1966;top:1675;width:3309;height:527;mso-wrap-style:none;v-text-anchor:middle;mso-position-horizontal-relative:char">
                  <v:fill o:detectmouseclick="t" on="false"/>
                  <v:stroke color="black" weight="9000" joinstyle="round" endcap="round"/>
                  <w10:wrap type="none"/>
                </v:rect>
                <v:shapetype id="_x0000_t202" coordsize="21600,21600" o:spt="202" path="m,l,21600l21600,21600l21600,xe">
                  <v:stroke joinstyle="miter"/>
                  <v:path gradientshapeok="t" o:connecttype="rect"/>
                </v:shapetype>
                <v:shape id="shape_0" stroked="f" o:allowincell="f" style="position:absolute;left:3078;top:1839;width:1402;height:421;mso-wrap-style:none;v-text-anchor:top;mso-position-horizontal-relative:char" type="_x0000_t202">
                  <v:textbox>
                    <w:txbxContent>
                      <w:p>
                        <w:pPr>
                          <w:overflowPunct w:val="false"/>
                          <w:bidi w:val="0"/>
                          <w:spacing w:before="0" w:after="180"/>
                          <w:rPr/>
                        </w:pPr>
                        <w:r>
                          <w:rPr>
                            <w:kern w:val="2"/>
                            <w:sz w:val="21"/>
                            <w:szCs w:val="24"/>
                            <w:rFonts w:ascii="Arial" w:hAnsi="Arial" w:eastAsia="Times New Roman" w:cs="Arial"/>
                            <w:color w:val="000000"/>
                            <w:lang w:val="en-GB" w:bidi="ar-SA"/>
                          </w:rPr>
                          <w:t>Proxy</w:t>
                        </w:r>
                        <w:r>
                          <w:rPr>
                            <w:kern w:val="2"/>
                            <w:sz w:val="21"/>
                            <w:szCs w:val="24"/>
                            <w:rFonts w:ascii="Arial" w:hAnsi="Arial" w:eastAsia="Times New Roman" w:cs="Arial"/>
                            <w:color w:val="000000"/>
                            <w:lang w:val="en-GB" w:bidi="ar-SA" w:eastAsia="zh-CN"/>
                          </w:rPr>
                          <w:t xml:space="preserve"> Function</w:t>
                        </w:r>
                      </w:p>
                    </w:txbxContent>
                  </v:textbox>
                  <v:fill o:detectmouseclick="t" on="false"/>
                  <v:stroke color="#3465a4" joinstyle="round" endcap="flat"/>
                  <w10:wrap type="none"/>
                </v:shape>
                <v:rect id="shape_0" fillcolor="white" stroked="f" o:allowincell="f" style="position:absolute;left:4028;top:4002;width:827;height:396;mso-wrap-style:none;v-text-anchor:middle;mso-position-horizontal-relative:char">
                  <v:fill o:detectmouseclick="t" type="solid" color2="black"/>
                  <v:stroke color="#3465a4" joinstyle="round" endcap="flat"/>
                  <w10:wrap type="none"/>
                </v:rect>
                <v:rect id="shape_0" stroked="t" o:allowincell="f" style="position:absolute;left:4008;top:4002;width:827;height:396;mso-wrap-style:none;v-text-anchor:middle;mso-position-horizontal-relative:char">
                  <v:fill o:detectmouseclick="t" on="false"/>
                  <v:stroke color="black" weight="9000" joinstyle="round" endcap="round"/>
                  <w10:wrap type="none"/>
                </v:rect>
                <v:shape id="shape_0" stroked="f" o:allowincell="f" style="position:absolute;left:4096;top:4088;width:608;height:421;mso-wrap-style:none;v-text-anchor:top;mso-position-horizontal-relative:char" type="_x0000_t202">
                  <v:textbox>
                    <w:txbxContent>
                      <w:p>
                        <w:pPr>
                          <w:overflowPunct w:val="false"/>
                          <w:bidi w:val="0"/>
                          <w:spacing w:before="0" w:after="180"/>
                          <w:rPr/>
                        </w:pPr>
                        <w:r>
                          <w:rPr>
                            <w:kern w:val="2"/>
                            <w:sz w:val="21"/>
                            <w:szCs w:val="24"/>
                            <w:rFonts w:ascii="Arial" w:hAnsi="Arial" w:eastAsia="Times New Roman" w:cs="Arial"/>
                            <w:color w:val="000000"/>
                            <w:lang w:val="en-GB" w:bidi="ar-SA"/>
                          </w:rPr>
                          <w:t>VMSC</w:t>
                        </w:r>
                      </w:p>
                    </w:txbxContent>
                  </v:textbox>
                  <v:fill o:detectmouseclick="t" on="false"/>
                  <v:stroke color="#3465a4" joinstyle="round" endcap="flat"/>
                  <w10:wrap type="none"/>
                </v:shape>
                <v:shape id="shape_0" stroked="f" o:allowincell="f" style="position:absolute;left:4551;top:2421;width:433;height:421;mso-wrap-style:none;v-text-anchor:top;mso-position-horizontal-relative:char" type="_x0000_t202">
                  <v:textbox>
                    <w:txbxContent>
                      <w:p>
                        <w:pPr>
                          <w:overflowPunct w:val="false"/>
                          <w:bidi w:val="0"/>
                          <w:spacing w:before="0" w:after="180"/>
                          <w:rPr/>
                        </w:pPr>
                        <w:r>
                          <w:rPr>
                            <w:kern w:val="2"/>
                            <w:sz w:val="21"/>
                            <w:szCs w:val="24"/>
                            <w:rFonts w:ascii="Arial" w:hAnsi="Arial" w:eastAsia="Times New Roman" w:cs="Arial"/>
                            <w:color w:val="000000"/>
                            <w:lang w:val="en-GB" w:bidi="ar-SA"/>
                          </w:rPr>
                          <w:t>CAP</w:t>
                        </w:r>
                      </w:p>
                    </w:txbxContent>
                  </v:textbox>
                  <v:fill o:detectmouseclick="t" on="false"/>
                  <v:stroke color="#3465a4" joinstyle="round" endcap="flat"/>
                  <w10:wrap type="none"/>
                </v:shape>
                <v:shape id="shape_0" stroked="f" o:allowincell="f" style="position:absolute;left:87;top:3524;width:1458;height:421;mso-wrap-style:none;v-text-anchor:top;mso-position-horizontal-relative:char" type="_x0000_t202">
                  <v:textbox>
                    <w:txbxContent>
                      <w:p>
                        <w:pPr>
                          <w:overflowPunct w:val="false"/>
                          <w:bidi w:val="0"/>
                          <w:spacing w:before="0" w:after="180"/>
                          <w:rPr/>
                        </w:pPr>
                        <w:r>
                          <w:rPr>
                            <w:kern w:val="2"/>
                            <w:sz w:val="21"/>
                            <w:szCs w:val="24"/>
                            <w:rFonts w:ascii="Arial" w:hAnsi="Arial" w:eastAsia="Times New Roman" w:cs="Arial"/>
                            <w:color w:val="000000"/>
                            <w:lang w:val="en-GB" w:bidi="ar-SA"/>
                          </w:rPr>
                          <w:t>Visited Network</w:t>
                        </w:r>
                      </w:p>
                    </w:txbxContent>
                  </v:textbox>
                  <v:fill o:detectmouseclick="t" on="false"/>
                  <v:stroke color="#3465a4" joinstyle="round" endcap="flat"/>
                  <w10:wrap type="none"/>
                </v:shape>
                <v:shape id="shape_0" stroked="f" o:allowincell="f" style="position:absolute;left:48;top:1166;width:1390;height:484;mso-wrap-style:none;v-text-anchor:top;mso-position-horizontal-relative:char" type="_x0000_t202">
                  <v:textbox>
                    <w:txbxContent>
                      <w:p>
                        <w:pPr>
                          <w:overflowPunct w:val="false"/>
                          <w:bidi w:val="0"/>
                          <w:spacing w:before="0" w:after="0"/>
                          <w:rPr/>
                        </w:pPr>
                        <w:r>
                          <w:rPr>
                            <w:kern w:val="2"/>
                            <w:sz w:val="21"/>
                            <w:szCs w:val="24"/>
                            <w:rFonts w:ascii="Arial" w:hAnsi="Arial" w:eastAsia="Times New Roman" w:cs="Arial"/>
                            <w:color w:val="000000"/>
                            <w:lang w:val="en-GB" w:bidi="ar-SA"/>
                          </w:rPr>
                          <w:t>DSP</w:t>
                        </w:r>
                      </w:p>
                      <w:p>
                        <w:pPr>
                          <w:overflowPunct w:val="false"/>
                          <w:bidi w:val="0"/>
                          <w:spacing w:before="0" w:after="0"/>
                          <w:rPr/>
                        </w:pPr>
                        <w:r>
                          <w:rPr>
                            <w:kern w:val="2"/>
                            <w:sz w:val="21"/>
                            <w:szCs w:val="24"/>
                            <w:rFonts w:ascii="Arial" w:hAnsi="Arial" w:eastAsia="Times New Roman" w:cs="Arial"/>
                            <w:color w:val="000000"/>
                            <w:lang w:val="en-GB" w:eastAsia="zh-CN" w:bidi="ar-SA"/>
                          </w:rPr>
                          <w:t>Home Network</w:t>
                        </w:r>
                      </w:p>
                    </w:txbxContent>
                  </v:textbox>
                  <v:fill o:detectmouseclick="t" on="false"/>
                  <v:stroke color="#3465a4" joinstyle="round" endcap="flat"/>
                  <w10:wrap type="none"/>
                </v:shape>
                <v:shape id="shape_0" stroked="f" o:allowincell="f" style="position:absolute;left:74;top:737;width:433;height:421;mso-wrap-style:none;v-text-anchor:top;mso-position-horizontal-relative:char" type="_x0000_t202">
                  <v:textbox>
                    <w:txbxContent>
                      <w:p>
                        <w:pPr>
                          <w:overflowPunct w:val="false"/>
                          <w:bidi w:val="0"/>
                          <w:spacing w:before="0" w:after="180"/>
                          <w:rPr/>
                        </w:pPr>
                        <w:r>
                          <w:rPr>
                            <w:kern w:val="2"/>
                            <w:sz w:val="21"/>
                            <w:szCs w:val="24"/>
                            <w:rFonts w:ascii="Arial" w:hAnsi="Arial" w:eastAsia="Times New Roman" w:cs="Arial"/>
                            <w:color w:val="000000"/>
                            <w:lang w:val="en-GB" w:bidi="ar-SA"/>
                          </w:rPr>
                          <w:t>ARP</w:t>
                        </w:r>
                      </w:p>
                    </w:txbxContent>
                  </v:textbox>
                  <v:fill o:detectmouseclick="t" on="false"/>
                  <v:stroke color="#3465a4" joinstyle="round" endcap="flat"/>
                  <w10:wrap type="none"/>
                </v:shape>
                <v:shape id="shape_0" stroked="f" o:allowincell="f" style="position:absolute;left:3671;top:1149;width:691;height:374;mso-wrap-style:none;v-text-anchor:top;mso-position-horizontal-relative:char" type="_x0000_t202">
                  <v:textbox>
                    <w:txbxContent>
                      <w:p>
                        <w:pPr>
                          <w:overflowPunct w:val="false"/>
                          <w:bidi w:val="0"/>
                          <w:spacing w:before="0" w:after="180"/>
                          <w:rPr/>
                        </w:pPr>
                        <w:r>
                          <w:rPr>
                            <w:kern w:val="2"/>
                            <w:sz w:val="17"/>
                            <w:szCs w:val="20"/>
                            <w:rFonts w:ascii="Arial" w:hAnsi="Arial" w:eastAsia="Times New Roman" w:cs="Arial"/>
                            <w:color w:val="000000"/>
                            <w:lang w:val="en-GB" w:eastAsia="zh-CN" w:bidi="ar-SA"/>
                          </w:rPr>
                          <w:t>Diameter</w:t>
                        </w:r>
                      </w:p>
                    </w:txbxContent>
                  </v:textbox>
                  <v:fill o:detectmouseclick="t" on="false"/>
                  <v:stroke color="#3465a4" joinstyle="round" endcap="flat"/>
                  <w10:wrap type="none"/>
                </v:shape>
                <v:group id="shape_0" style="position:absolute;left:3322;top:344;width:594;height:457">
                  <v:shape id="shape_0" stroked="f" o:allowincell="f" style="position:absolute;left:3393;top:379;width:456;height:421;mso-wrap-style:none;v-text-anchor:top;mso-position-horizontal-relative:char" type="_x0000_t202">
                    <v:textbox>
                      <w:txbxContent>
                        <w:p>
                          <w:pPr>
                            <w:overflowPunct w:val="false"/>
                            <w:bidi w:val="0"/>
                            <w:spacing w:before="0" w:after="180"/>
                            <w:rPr/>
                          </w:pPr>
                          <w:r>
                            <w:rPr>
                              <w:kern w:val="2"/>
                              <w:sz w:val="21"/>
                              <w:szCs w:val="24"/>
                              <w:rFonts w:ascii="Arial" w:hAnsi="Arial" w:eastAsia="Times New Roman" w:cs="Arial"/>
                              <w:color w:val="000000"/>
                              <w:lang w:val="en-GB" w:bidi="ar-SA"/>
                            </w:rPr>
                            <w:t>OCS</w:t>
                          </w:r>
                        </w:p>
                      </w:txbxContent>
                    </v:textbox>
                    <v:fill o:detectmouseclick="t" on="false"/>
                    <v:stroke color="#3465a4" joinstyle="round" endcap="flat"/>
                    <w10:wrap type="none"/>
                  </v:shape>
                  <v:rect id="shape_0" stroked="t" o:allowincell="f" style="position:absolute;left:3322;top:344;width:593;height:283;mso-wrap-style:none;v-text-anchor:middle;mso-position-horizontal-relative:char">
                    <v:fill o:detectmouseclick="t" on="false"/>
                    <v:stroke color="black" weight="9000" joinstyle="round" endcap="round"/>
                    <w10:wrap type="none"/>
                  </v:rect>
                </v:group>
                <v:rect id="shape_0" fillcolor="white" stroked="f" o:allowincell="f" style="position:absolute;left:2383;top:343;width:593;height:283;mso-wrap-style:none;v-text-anchor:middle;mso-position-horizontal-relative:char">
                  <v:fill o:detectmouseclick="t" type="solid" color2="black"/>
                  <v:stroke color="#3465a4" joinstyle="round" endcap="flat"/>
                  <w10:wrap type="none"/>
                </v:rect>
                <v:rect id="shape_0" fillcolor="white" stroked="f" o:allowincell="f" style="position:absolute;left:5642;top:1360;width:593;height:283;mso-wrap-style:none;v-text-anchor:middle;mso-position-horizontal-relative:char">
                  <v:fill o:detectmouseclick="t" type="solid" color2="black"/>
                  <v:stroke color="#3465a4" joinstyle="round" endcap="flat"/>
                  <w10:wrap type="none"/>
                </v:rect>
                <v:rect id="shape_0" fillcolor="white" stroked="f" o:allowincell="f" style="position:absolute;left:2306;top:2853;width:826;height:395;mso-wrap-style:none;v-text-anchor:middle;mso-position-horizontal-relative:char">
                  <v:fill o:detectmouseclick="t" type="solid" color2="black"/>
                  <v:stroke color="#3465a4" joinstyle="round" endcap="flat"/>
                  <w10:wrap type="none"/>
                </v:rect>
                <v:group id="shape_0" style="position:absolute;left:2291;top:2847;width:827;height:520">
                  <v:rect id="shape_0" stroked="t" o:allowincell="f" style="position:absolute;left:2291;top:2847;width:826;height:396;mso-wrap-style:none;v-text-anchor:middle;mso-position-horizontal-relative:char">
                    <v:fill o:detectmouseclick="t" on="false"/>
                    <v:stroke color="black" weight="9000" joinstyle="round" endcap="round"/>
                    <w10:wrap type="none"/>
                  </v:rect>
                  <v:shape id="shape_0" stroked="f" o:allowincell="f" style="position:absolute;left:2400;top:2945;width:631;height:421;mso-wrap-style:none;v-text-anchor:top;mso-position-horizontal-relative:char" type="_x0000_t202">
                    <v:textbox>
                      <w:txbxContent>
                        <w:p>
                          <w:pPr>
                            <w:overflowPunct w:val="false"/>
                            <w:bidi w:val="0"/>
                            <w:spacing w:before="0" w:after="180"/>
                            <w:rPr/>
                          </w:pPr>
                          <w:r>
                            <w:rPr>
                              <w:kern w:val="2"/>
                              <w:sz w:val="21"/>
                              <w:szCs w:val="24"/>
                              <w:rFonts w:ascii="Arial" w:hAnsi="Arial" w:eastAsia="Times New Roman" w:cs="Arial"/>
                              <w:color w:val="000000"/>
                              <w:lang w:val="en-GB" w:bidi="ar-SA"/>
                            </w:rPr>
                            <w:t>GMSC</w:t>
                          </w:r>
                        </w:p>
                      </w:txbxContent>
                    </v:textbox>
                    <v:fill o:detectmouseclick="t" on="false"/>
                    <v:stroke color="#3465a4" joinstyle="round" endcap="flat"/>
                    <w10:wrap type="none"/>
                  </v:shape>
                </v:group>
                <v:shape id="shape_0" stroked="f" o:allowincell="f" style="position:absolute;left:2876;top:2389;width:433;height:421;mso-wrap-style:none;v-text-anchor:top;mso-position-horizontal-relative:char" type="_x0000_t202">
                  <v:textbox>
                    <w:txbxContent>
                      <w:p>
                        <w:pPr>
                          <w:overflowPunct w:val="false"/>
                          <w:bidi w:val="0"/>
                          <w:spacing w:before="0" w:after="180"/>
                          <w:rPr/>
                        </w:pPr>
                        <w:r>
                          <w:rPr>
                            <w:kern w:val="2"/>
                            <w:sz w:val="21"/>
                            <w:szCs w:val="24"/>
                            <w:rFonts w:ascii="Arial" w:hAnsi="Arial" w:eastAsia="Times New Roman" w:cs="Arial"/>
                            <w:color w:val="000000"/>
                            <w:lang w:val="en-GB" w:bidi="ar-SA"/>
                          </w:rPr>
                          <w:t>CAP</w:t>
                        </w:r>
                      </w:p>
                    </w:txbxContent>
                  </v:textbox>
                  <v:fill o:detectmouseclick="t" on="false"/>
                  <v:stroke color="#3465a4" joinstyle="round" endcap="flat"/>
                  <w10:wrap type="none"/>
                </v:shape>
                <v:shapetype id="_x0000_t32" coordsize="21600,21600" o:spt="32" path="m,l21600,21600nfe">
                  <v:stroke joinstyle="miter"/>
                  <v:path gradientshapeok="t" o:connecttype="rect" textboxrect="0,0,21600,21600"/>
                </v:shapetype>
                <v:shape id="shape_0" stroked="t" o:allowincell="f" style="position:absolute;left:6419;top:1000;width:0;height:0;mso-position-horizontal-relative:char" type="_x0000_t32">
                  <v:stroke color="black" weight="9360" dashstyle="shortdot" joinstyle="miter" endcap="flat"/>
                  <v:fill o:detectmouseclick="t" on="false"/>
                  <w10:wrap type="none"/>
                </v:shape>
                <v:shape id="shape_0" stroked="t" o:allowincell="f" style="position:absolute;left:3621;top:1675;width:0;height:0;mso-position-horizontal-relative:char" type="_x0000_t32">
                  <v:stroke color="black" weight="9360" startarrow="block" endarrow="block" startarrowwidth="medium" startarrowlength="medium" endarrowwidth="medium" endarrowlength="medium" joinstyle="miter" endcap="flat"/>
                  <v:fill o:detectmouseclick="t" on="false"/>
                  <w10:wrap type="none"/>
                </v:shape>
                <v:shape id="shape_0" stroked="t" o:allowincell="f" style="position:absolute;left:2705;top:2847;width:0;height:0;mso-position-horizontal-relative:char" type="_x0000_t32">
                  <v:stroke color="black" weight="9360" startarrow="block" endarrow="block" startarrowwidth="medium" startarrowlength="medium" endarrowwidth="medium" endarrowlength="medium" joinstyle="miter" endcap="flat"/>
                  <v:fill o:detectmouseclick="t" on="false"/>
                  <w10:wrap type="none"/>
                </v:shape>
                <v:shape id="shape_0" stroked="t" o:allowincell="f" style="position:absolute;left:4422;top:4002;width:0;height:0;mso-position-horizontal-relative:char" type="_x0000_t32">
                  <v:stroke color="black" weight="9360" startarrow="block" endarrow="block" startarrowwidth="medium" startarrowlength="medium" endarrowwidth="medium" endarrowlength="medium" joinstyle="miter" endcap="flat"/>
                  <v:fill o:detectmouseclick="t" on="false"/>
                  <w10:wrap type="none"/>
                </v:shape>
                <v:shape id="shape_0" stroked="t" o:allowincell="f" style="position:absolute;left:6419;top:3471;width:0;height:0;mso-position-horizontal-relative:char" type="_x0000_t32">
                  <v:stroke color="black" weight="9360" dashstyle="dash" joinstyle="miter" endcap="flat"/>
                  <v:fill o:detectmouseclick="t" on="false"/>
                  <w10:wrap type="none"/>
                </v:shape>
              </v:group>
            </w:pict>
          </mc:Fallback>
        </mc:AlternateContent>
      </w:r>
    </w:p>
    <w:p>
      <w:pPr>
        <w:pStyle w:val="TF"/>
        <w:rPr/>
      </w:pPr>
      <w:r>
        <w:rPr>
          <w:lang w:val="pt-BR" w:eastAsia="zh-CN"/>
        </w:rPr>
        <w:t>Figure 5.1</w:t>
      </w:r>
      <w:r>
        <w:rPr>
          <w:lang w:val="pt-BR" w:eastAsia="zh-CN"/>
        </w:rPr>
        <w:t>.1.1</w:t>
      </w:r>
      <w:r>
        <w:rPr>
          <w:lang w:val="pt-BR" w:eastAsia="zh-CN"/>
        </w:rPr>
        <w:t>: The Proxy Function architecture for Voice Call Service</w:t>
      </w:r>
    </w:p>
    <w:p>
      <w:pPr>
        <w:pStyle w:val="Normal"/>
        <w:rPr>
          <w:lang w:val="pt-BR" w:eastAsia="zh-CN"/>
        </w:rPr>
      </w:pPr>
      <w:r>
        <w:rPr>
          <w:lang w:val="pt-BR" w:eastAsia="zh-CN"/>
        </w:rPr>
        <w:t>The Proxy Function entails a functional entity in the DSP’s network that handles CAMEL and Diameter interworking.</w:t>
      </w:r>
    </w:p>
    <w:p>
      <w:pPr>
        <w:pStyle w:val="Normal"/>
        <w:rPr/>
      </w:pPr>
      <w:r>
        <w:rPr>
          <w:lang w:val="pt-BR" w:eastAsia="zh-CN"/>
        </w:rPr>
        <w:t>The signaling between the CS domain elements and the Proxy Function is implemented by CAMEL techniques as described in TS 23.078 [212] and TS 29.078 [218]. The signalling between the ARP OCS and the Proxy Function for online charging is implemented as specified in TS 32.276 [36].</w:t>
      </w:r>
    </w:p>
    <w:p>
      <w:pPr>
        <w:pStyle w:val="Heading1"/>
        <w:ind w:left="1134" w:hanging="1134"/>
        <w:rPr/>
      </w:pPr>
      <w:bookmarkStart w:id="19" w:name="__RefHeading___Toc378540436"/>
      <w:bookmarkEnd w:id="19"/>
      <w:r>
        <w:rPr/>
        <w:t>6</w:t>
        <w:tab/>
        <w:t>Functionalities and message flows</w:t>
      </w:r>
    </w:p>
    <w:p>
      <w:pPr>
        <w:pStyle w:val="Heading2"/>
        <w:rPr/>
      </w:pPr>
      <w:bookmarkStart w:id="20" w:name="__RefHeading___Toc378540437"/>
      <w:bookmarkEnd w:id="20"/>
      <w:r>
        <w:rPr/>
        <w:t>6.1</w:t>
        <w:tab/>
        <w:t>Reference point required functionality</w:t>
      </w:r>
    </w:p>
    <w:p>
      <w:pPr>
        <w:pStyle w:val="Heading2"/>
        <w:rPr/>
      </w:pPr>
      <w:bookmarkStart w:id="21" w:name="__RefHeading___Toc378540438"/>
      <w:bookmarkEnd w:id="21"/>
      <w:r>
        <w:rPr/>
        <w:t>6.2</w:t>
        <w:tab/>
        <w:t>Message flows</w:t>
      </w:r>
    </w:p>
    <w:p>
      <w:pPr>
        <w:pStyle w:val="Heading3"/>
        <w:rPr>
          <w:lang w:eastAsia="zh-CN"/>
        </w:rPr>
      </w:pPr>
      <w:bookmarkStart w:id="22" w:name="__RefHeading___Toc378540439"/>
      <w:r>
        <w:rPr>
          <w:lang w:eastAsia="zh-CN"/>
        </w:rPr>
        <w:t>6</w:t>
      </w:r>
      <w:r>
        <w:rPr>
          <w:lang w:eastAsia="zh-CN"/>
        </w:rPr>
        <w:t>.2.1</w:t>
        <w:tab/>
        <w:t>Mobile Originated Call</w:t>
      </w:r>
      <w:bookmarkEnd w:id="22"/>
      <w:r>
        <w:rPr>
          <w:lang w:eastAsia="zh-CN"/>
        </w:rPr>
        <w:t xml:space="preserve"> </w:t>
      </w:r>
    </w:p>
    <w:p>
      <w:pPr>
        <w:pStyle w:val="Normal"/>
        <w:rPr>
          <w:lang w:eastAsia="zh-CN"/>
        </w:rPr>
      </w:pPr>
      <w:r>
        <w:rPr>
          <w:lang w:eastAsia="zh-CN"/>
        </w:rPr>
        <w:t xml:space="preserve">This message flow </w:t>
      </w:r>
      <w:r>
        <w:rPr>
          <w:lang w:eastAsia="zh-CN"/>
        </w:rPr>
        <w:t xml:space="preserve">is for </w:t>
      </w:r>
      <w:r>
        <w:rPr/>
        <w:t xml:space="preserve">illustrative </w:t>
      </w:r>
      <w:r>
        <w:rPr>
          <w:lang w:eastAsia="zh-CN"/>
        </w:rPr>
        <w:t>purpose</w:t>
      </w:r>
      <w:r>
        <w:rPr>
          <w:lang w:eastAsia="zh-CN"/>
        </w:rPr>
        <w:t xml:space="preserve"> and depicts a Mobile Originated Call in which charging starts at call attempt.The handling of regula</w:t>
      </w:r>
      <w:r>
        <w:rPr>
          <w:lang w:eastAsia="zh-CN"/>
        </w:rPr>
        <w:t>te</w:t>
      </w:r>
      <w:r>
        <w:rPr>
          <w:lang w:eastAsia="zh-CN"/>
        </w:rPr>
        <w:t>d user, routing and call control as defined in EU Roaming regulation III Interface &amp; Protocol Detailed Technical specifications</w:t>
      </w:r>
      <w:r>
        <w:rPr>
          <w:lang w:eastAsia="zh-CN"/>
        </w:rPr>
        <w:t xml:space="preserve"> </w:t>
      </w:r>
      <w:r>
        <w:rPr>
          <w:lang w:eastAsia="zh-CN"/>
        </w:rPr>
        <w:t>[</w:t>
      </w:r>
      <w:r>
        <w:rPr>
          <w:lang w:eastAsia="zh-CN"/>
        </w:rPr>
        <w:t>299</w:t>
      </w:r>
      <w:r>
        <w:rPr>
          <w:lang w:eastAsia="zh-CN"/>
        </w:rPr>
        <w:t>] are out of the 32 series charging specifications.</w:t>
      </w:r>
    </w:p>
    <w:p>
      <w:pPr>
        <w:pStyle w:val="Normal"/>
        <w:jc w:val="center"/>
        <w:rPr>
          <w:lang w:eastAsia="zh-CN"/>
        </w:rPr>
      </w:pPr>
      <w:r>
        <w:rPr>
          <w:lang w:val="en-US" w:eastAsia="en-US"/>
        </w:rPr>
        <mc:AlternateContent>
          <mc:Choice Requires="wpg">
            <w:drawing>
              <wp:inline distT="0" distB="0" distL="0" distR="0">
                <wp:extent cx="4105910" cy="4661535"/>
                <wp:effectExtent l="0" t="0" r="0" b="0"/>
                <wp:docPr id="15" name=""/>
                <a:graphic xmlns:a="http://schemas.openxmlformats.org/drawingml/2006/main">
                  <a:graphicData uri="http://schemas.microsoft.com/office/word/2010/wordprocessingGroup">
                    <wpg:wgp>
                      <wpg:cNvGrpSpPr/>
                      <wpg:grpSpPr>
                        <a:xfrm>
                          <a:off x="0" y="0"/>
                          <a:ext cx="4105800" cy="4661640"/>
                          <a:chOff x="0" y="0"/>
                          <a:chExt cx="4105800" cy="4661640"/>
                        </a:xfrm>
                      </wpg:grpSpPr>
                      <wps:wsp>
                        <wps:cNvSpPr/>
                        <wps:nvSpPr>
                          <wps:cNvPr id="1" name=""/>
                          <wps:cNvSpPr/>
                        </wps:nvSpPr>
                        <wps:spPr>
                          <a:xfrm>
                            <a:off x="0" y="0"/>
                            <a:ext cx="4105800" cy="4661640"/>
                          </a:xfrm>
                          <a:prstGeom prst="rect">
                            <a:avLst/>
                          </a:prstGeom>
                          <a:noFill/>
                          <a:ln w="0">
                            <a:noFill/>
                          </a:ln>
                        </wps:spPr>
                        <wps:bodyPr/>
                      </wps:wsp>
                      <wps:wsp>
                        <wps:cNvSpPr/>
                        <wps:spPr>
                          <a:xfrm>
                            <a:off x="490320" y="859680"/>
                            <a:ext cx="720000" cy="138600"/>
                          </a:xfrm>
                          <a:prstGeom prst="rect">
                            <a:avLst/>
                          </a:prstGeom>
                          <a:solidFill>
                            <a:srgbClr val="ffffff"/>
                          </a:solidFill>
                          <a:ln w="0">
                            <a:noFill/>
                          </a:ln>
                        </wps:spPr>
                        <wps:style>
                          <a:lnRef idx="0"/>
                          <a:fillRef idx="0"/>
                          <a:effectRef idx="0"/>
                          <a:fontRef idx="minor"/>
                        </wps:style>
                        <wps:bodyPr/>
                      </wps:wsp>
                      <wps:wsp>
                        <wps:cNvSpPr/>
                        <wps:spPr>
                          <a:xfrm>
                            <a:off x="490320" y="859680"/>
                            <a:ext cx="720000" cy="138600"/>
                          </a:xfrm>
                          <a:prstGeom prst="rect">
                            <a:avLst/>
                          </a:prstGeom>
                          <a:noFill/>
                          <a:ln cap="rnd" w="3240">
                            <a:solidFill>
                              <a:srgbClr val="ffffff"/>
                            </a:solidFill>
                            <a:round/>
                          </a:ln>
                        </wps:spPr>
                        <wps:style>
                          <a:lnRef idx="0"/>
                          <a:fillRef idx="0"/>
                          <a:effectRef idx="0"/>
                          <a:fontRef idx="minor"/>
                        </wps:style>
                        <wps:bodyPr/>
                      </wps:wsp>
                      <wps:wsp>
                        <wps:cNvSpPr txBox="1"/>
                        <wps:spPr>
                          <a:xfrm>
                            <a:off x="713880" y="86616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w:t>
                              </w:r>
                            </w:p>
                          </w:txbxContent>
                        </wps:txbx>
                        <wps:bodyPr wrap="square" lIns="0" rIns="0" tIns="0" bIns="0" anchor="t">
                          <a:noAutofit/>
                        </wps:bodyPr>
                      </wps:wsp>
                      <wps:wsp>
                        <wps:cNvSpPr txBox="1"/>
                        <wps:spPr>
                          <a:xfrm>
                            <a:off x="758160" y="86616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819000" y="866160"/>
                            <a:ext cx="714960" cy="132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Initial DP</w:t>
                              </w:r>
                            </w:p>
                          </w:txbxContent>
                        </wps:txbx>
                        <wps:bodyPr wrap="square" lIns="0" rIns="0" tIns="0" bIns="0" anchor="t">
                          <a:noAutofit/>
                        </wps:bodyPr>
                      </wps:wsp>
                      <wps:wsp>
                        <wps:cNvSpPr/>
                        <wps:spPr>
                          <a:xfrm>
                            <a:off x="2758320" y="1057320"/>
                            <a:ext cx="899640" cy="138960"/>
                          </a:xfrm>
                          <a:prstGeom prst="rect">
                            <a:avLst/>
                          </a:prstGeom>
                          <a:solidFill>
                            <a:srgbClr val="ffffff"/>
                          </a:solidFill>
                          <a:ln w="0">
                            <a:noFill/>
                          </a:ln>
                        </wps:spPr>
                        <wps:style>
                          <a:lnRef idx="0"/>
                          <a:fillRef idx="0"/>
                          <a:effectRef idx="0"/>
                          <a:fontRef idx="minor"/>
                        </wps:style>
                        <wps:bodyPr/>
                      </wps:wsp>
                      <wps:wsp>
                        <wps:cNvSpPr/>
                        <wps:spPr>
                          <a:xfrm>
                            <a:off x="2758320" y="1057320"/>
                            <a:ext cx="899640" cy="138960"/>
                          </a:xfrm>
                          <a:prstGeom prst="rect">
                            <a:avLst/>
                          </a:prstGeom>
                          <a:noFill/>
                          <a:ln cap="rnd" w="3240">
                            <a:solidFill>
                              <a:srgbClr val="ffffff"/>
                            </a:solidFill>
                            <a:round/>
                          </a:ln>
                        </wps:spPr>
                        <wps:style>
                          <a:lnRef idx="0"/>
                          <a:fillRef idx="0"/>
                          <a:effectRef idx="0"/>
                          <a:fontRef idx="minor"/>
                        </wps:style>
                        <wps:bodyPr/>
                      </wps:wsp>
                      <wps:wsp>
                        <wps:cNvSpPr txBox="1"/>
                        <wps:spPr>
                          <a:xfrm>
                            <a:off x="2885400" y="106632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2</w:t>
                              </w:r>
                            </w:p>
                          </w:txbxContent>
                        </wps:txbx>
                        <wps:bodyPr wrap="square" lIns="0" rIns="0" tIns="0" bIns="0" anchor="t">
                          <a:noAutofit/>
                        </wps:bodyPr>
                      </wps:wsp>
                      <wps:wsp>
                        <wps:cNvSpPr txBox="1"/>
                        <wps:spPr>
                          <a:xfrm>
                            <a:off x="2920320" y="106632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2977560" y="1066320"/>
                            <a:ext cx="230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CCR </w:t>
                              </w:r>
                            </w:p>
                          </w:txbxContent>
                        </wps:txbx>
                        <wps:bodyPr wrap="square" lIns="0" rIns="0" tIns="0" bIns="0" anchor="t">
                          <a:noAutofit/>
                        </wps:bodyPr>
                      </wps:wsp>
                      <wps:wsp>
                        <wps:cNvSpPr/>
                        <wps:spPr>
                          <a:xfrm>
                            <a:off x="2758320" y="1255320"/>
                            <a:ext cx="899640" cy="138600"/>
                          </a:xfrm>
                          <a:prstGeom prst="rect">
                            <a:avLst/>
                          </a:prstGeom>
                          <a:solidFill>
                            <a:srgbClr val="ffffff"/>
                          </a:solidFill>
                          <a:ln w="0">
                            <a:noFill/>
                          </a:ln>
                        </wps:spPr>
                        <wps:style>
                          <a:lnRef idx="0"/>
                          <a:fillRef idx="0"/>
                          <a:effectRef idx="0"/>
                          <a:fontRef idx="minor"/>
                        </wps:style>
                        <wps:bodyPr/>
                      </wps:wsp>
                      <wps:wsp>
                        <wps:cNvSpPr/>
                        <wps:spPr>
                          <a:xfrm>
                            <a:off x="2758320" y="1255320"/>
                            <a:ext cx="899640" cy="138600"/>
                          </a:xfrm>
                          <a:prstGeom prst="rect">
                            <a:avLst/>
                          </a:prstGeom>
                          <a:noFill/>
                          <a:ln cap="rnd" w="3240">
                            <a:solidFill>
                              <a:srgbClr val="ffffff"/>
                            </a:solidFill>
                            <a:round/>
                          </a:ln>
                        </wps:spPr>
                        <wps:style>
                          <a:lnRef idx="0"/>
                          <a:fillRef idx="0"/>
                          <a:effectRef idx="0"/>
                          <a:fontRef idx="minor"/>
                        </wps:style>
                        <wps:bodyPr/>
                      </wps:wsp>
                      <wps:wsp>
                        <wps:cNvSpPr txBox="1"/>
                        <wps:spPr>
                          <a:xfrm>
                            <a:off x="2895120" y="125676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3</w:t>
                              </w:r>
                            </w:p>
                          </w:txbxContent>
                        </wps:txbx>
                        <wps:bodyPr wrap="square" lIns="0" rIns="0" tIns="0" bIns="0" anchor="t">
                          <a:noAutofit/>
                        </wps:bodyPr>
                      </wps:wsp>
                      <wps:wsp>
                        <wps:cNvSpPr txBox="1"/>
                        <wps:spPr>
                          <a:xfrm>
                            <a:off x="2952000" y="1256760"/>
                            <a:ext cx="266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w:t>
                              </w:r>
                            </w:p>
                          </w:txbxContent>
                        </wps:txbx>
                        <wps:bodyPr wrap="square" lIns="0" rIns="0" tIns="0" bIns="0" anchor="t">
                          <a:noAutofit/>
                        </wps:bodyPr>
                      </wps:wsp>
                      <wps:wsp>
                        <wps:cNvSpPr txBox="1"/>
                        <wps:spPr>
                          <a:xfrm>
                            <a:off x="2961000" y="1256760"/>
                            <a:ext cx="230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CCA </w:t>
                              </w:r>
                            </w:p>
                          </w:txbxContent>
                        </wps:txbx>
                        <wps:bodyPr wrap="square" lIns="0" rIns="0" tIns="0" bIns="0" anchor="t">
                          <a:noAutofit/>
                        </wps:bodyPr>
                      </wps:wsp>
                      <wps:wsp>
                        <wps:cNvSpPr/>
                        <wps:spPr>
                          <a:xfrm>
                            <a:off x="670680" y="1624320"/>
                            <a:ext cx="863640" cy="138600"/>
                          </a:xfrm>
                          <a:prstGeom prst="rect">
                            <a:avLst/>
                          </a:prstGeom>
                          <a:solidFill>
                            <a:srgbClr val="ffffff"/>
                          </a:solidFill>
                          <a:ln w="0">
                            <a:noFill/>
                          </a:ln>
                        </wps:spPr>
                        <wps:style>
                          <a:lnRef idx="0"/>
                          <a:fillRef idx="0"/>
                          <a:effectRef idx="0"/>
                          <a:fontRef idx="minor"/>
                        </wps:style>
                        <wps:bodyPr/>
                      </wps:wsp>
                      <wps:wsp>
                        <wps:cNvSpPr/>
                        <wps:spPr>
                          <a:xfrm>
                            <a:off x="670680" y="1624320"/>
                            <a:ext cx="863640" cy="138600"/>
                          </a:xfrm>
                          <a:prstGeom prst="rect">
                            <a:avLst/>
                          </a:prstGeom>
                          <a:noFill/>
                          <a:ln cap="rnd" w="3240">
                            <a:solidFill>
                              <a:srgbClr val="ffffff"/>
                            </a:solidFill>
                            <a:round/>
                          </a:ln>
                        </wps:spPr>
                        <wps:style>
                          <a:lnRef idx="0"/>
                          <a:fillRef idx="0"/>
                          <a:effectRef idx="0"/>
                          <a:fontRef idx="minor"/>
                        </wps:style>
                        <wps:bodyPr/>
                      </wps:wsp>
                      <wps:wsp>
                        <wps:cNvSpPr txBox="1"/>
                        <wps:spPr>
                          <a:xfrm>
                            <a:off x="723240" y="162756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5</w:t>
                              </w:r>
                            </w:p>
                          </w:txbxContent>
                        </wps:txbx>
                        <wps:bodyPr wrap="square" lIns="0" rIns="0" tIns="0" bIns="0" anchor="t">
                          <a:noAutofit/>
                        </wps:bodyPr>
                      </wps:wsp>
                      <wps:wsp>
                        <wps:cNvSpPr txBox="1"/>
                        <wps:spPr>
                          <a:xfrm>
                            <a:off x="758160" y="162756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819000" y="1627560"/>
                            <a:ext cx="6577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Apply Charging</w:t>
                              </w:r>
                            </w:p>
                          </w:txbxContent>
                        </wps:txbx>
                        <wps:bodyPr wrap="square" lIns="0" rIns="0" tIns="0" bIns="0" anchor="t">
                          <a:noAutofit/>
                        </wps:bodyPr>
                      </wps:wsp>
                      <wps:wsp>
                        <wps:cNvSpPr/>
                        <wps:spPr>
                          <a:xfrm>
                            <a:off x="670680" y="2343960"/>
                            <a:ext cx="1223640" cy="138960"/>
                          </a:xfrm>
                          <a:prstGeom prst="rect">
                            <a:avLst/>
                          </a:prstGeom>
                          <a:solidFill>
                            <a:srgbClr val="ffffff"/>
                          </a:solidFill>
                          <a:ln w="0">
                            <a:noFill/>
                          </a:ln>
                        </wps:spPr>
                        <wps:style>
                          <a:lnRef idx="0"/>
                          <a:fillRef idx="0"/>
                          <a:effectRef idx="0"/>
                          <a:fontRef idx="minor"/>
                        </wps:style>
                        <wps:bodyPr/>
                      </wps:wsp>
                      <wps:wsp>
                        <wps:cNvSpPr/>
                        <wps:spPr>
                          <a:xfrm>
                            <a:off x="670680" y="2343960"/>
                            <a:ext cx="1223640" cy="138960"/>
                          </a:xfrm>
                          <a:prstGeom prst="rect">
                            <a:avLst/>
                          </a:prstGeom>
                          <a:noFill/>
                          <a:ln cap="rnd" w="3240">
                            <a:solidFill>
                              <a:srgbClr val="ffffff"/>
                            </a:solidFill>
                            <a:round/>
                          </a:ln>
                        </wps:spPr>
                        <wps:style>
                          <a:lnRef idx="0"/>
                          <a:fillRef idx="0"/>
                          <a:effectRef idx="0"/>
                          <a:fontRef idx="minor"/>
                        </wps:style>
                        <wps:bodyPr/>
                      </wps:wsp>
                      <wps:wsp>
                        <wps:cNvSpPr txBox="1"/>
                        <wps:spPr>
                          <a:xfrm>
                            <a:off x="723240" y="235152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7</w:t>
                              </w:r>
                            </w:p>
                          </w:txbxContent>
                        </wps:txbx>
                        <wps:bodyPr wrap="square" lIns="0" rIns="0" tIns="0" bIns="0" anchor="t">
                          <a:noAutofit/>
                        </wps:bodyPr>
                      </wps:wsp>
                      <wps:wsp>
                        <wps:cNvSpPr txBox="1"/>
                        <wps:spPr>
                          <a:xfrm>
                            <a:off x="758160" y="235152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819000" y="2351520"/>
                            <a:ext cx="6577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Apply Charging</w:t>
                              </w:r>
                            </w:p>
                          </w:txbxContent>
                        </wps:txbx>
                        <wps:bodyPr wrap="square" lIns="0" rIns="0" tIns="0" bIns="0" anchor="t">
                          <a:noAutofit/>
                        </wps:bodyPr>
                      </wps:wsp>
                      <wps:wsp>
                        <wps:cNvSpPr txBox="1"/>
                        <wps:spPr>
                          <a:xfrm>
                            <a:off x="1475640" y="2351520"/>
                            <a:ext cx="30348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Report</w:t>
                              </w:r>
                            </w:p>
                          </w:txbxContent>
                        </wps:txbx>
                        <wps:bodyPr wrap="square" lIns="0" rIns="0" tIns="0" bIns="0" anchor="t">
                          <a:noAutofit/>
                        </wps:bodyPr>
                      </wps:wsp>
                      <wps:wsp>
                        <wps:cNvSpPr/>
                        <wps:spPr>
                          <a:xfrm>
                            <a:off x="2812320" y="2517840"/>
                            <a:ext cx="828000" cy="138960"/>
                          </a:xfrm>
                          <a:prstGeom prst="rect">
                            <a:avLst/>
                          </a:prstGeom>
                          <a:solidFill>
                            <a:srgbClr val="ffffff"/>
                          </a:solidFill>
                          <a:ln w="0">
                            <a:noFill/>
                          </a:ln>
                        </wps:spPr>
                        <wps:style>
                          <a:lnRef idx="0"/>
                          <a:fillRef idx="0"/>
                          <a:effectRef idx="0"/>
                          <a:fontRef idx="minor"/>
                        </wps:style>
                        <wps:bodyPr/>
                      </wps:wsp>
                      <wps:wsp>
                        <wps:cNvSpPr/>
                        <wps:spPr>
                          <a:xfrm>
                            <a:off x="2812320" y="2517840"/>
                            <a:ext cx="828000" cy="138960"/>
                          </a:xfrm>
                          <a:prstGeom prst="rect">
                            <a:avLst/>
                          </a:prstGeom>
                          <a:noFill/>
                          <a:ln cap="rnd" w="3240">
                            <a:solidFill>
                              <a:srgbClr val="ffffff"/>
                            </a:solidFill>
                            <a:round/>
                          </a:ln>
                        </wps:spPr>
                        <wps:style>
                          <a:lnRef idx="0"/>
                          <a:fillRef idx="0"/>
                          <a:effectRef idx="0"/>
                          <a:fontRef idx="minor"/>
                        </wps:style>
                        <wps:bodyPr/>
                      </wps:wsp>
                      <wps:wsp>
                        <wps:cNvSpPr txBox="1"/>
                        <wps:spPr>
                          <a:xfrm>
                            <a:off x="2876040" y="252288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8</w:t>
                              </w:r>
                            </w:p>
                          </w:txbxContent>
                        </wps:txbx>
                        <wps:bodyPr wrap="square" lIns="0" rIns="0" tIns="0" bIns="0" anchor="t">
                          <a:noAutofit/>
                        </wps:bodyPr>
                      </wps:wsp>
                      <wps:wsp>
                        <wps:cNvSpPr txBox="1"/>
                        <wps:spPr>
                          <a:xfrm>
                            <a:off x="2920320" y="252288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2967840" y="2522880"/>
                            <a:ext cx="230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CCR </w:t>
                              </w:r>
                            </w:p>
                          </w:txbxContent>
                        </wps:txbx>
                        <wps:bodyPr wrap="square" lIns="0" rIns="0" tIns="0" bIns="0" anchor="t">
                          <a:noAutofit/>
                        </wps:bodyPr>
                      </wps:wsp>
                      <wps:wsp>
                        <wps:cNvSpPr/>
                        <wps:spPr>
                          <a:xfrm>
                            <a:off x="2812320" y="2733120"/>
                            <a:ext cx="828000" cy="139680"/>
                          </a:xfrm>
                          <a:prstGeom prst="rect">
                            <a:avLst/>
                          </a:prstGeom>
                          <a:solidFill>
                            <a:srgbClr val="ffffff"/>
                          </a:solidFill>
                          <a:ln w="0">
                            <a:noFill/>
                          </a:ln>
                        </wps:spPr>
                        <wps:style>
                          <a:lnRef idx="0"/>
                          <a:fillRef idx="0"/>
                          <a:effectRef idx="0"/>
                          <a:fontRef idx="minor"/>
                        </wps:style>
                        <wps:bodyPr/>
                      </wps:wsp>
                      <wps:wsp>
                        <wps:cNvSpPr/>
                        <wps:spPr>
                          <a:xfrm>
                            <a:off x="2812320" y="2733120"/>
                            <a:ext cx="828000" cy="139680"/>
                          </a:xfrm>
                          <a:prstGeom prst="rect">
                            <a:avLst/>
                          </a:prstGeom>
                          <a:noFill/>
                          <a:ln cap="rnd" w="3240">
                            <a:solidFill>
                              <a:srgbClr val="ffffff"/>
                            </a:solidFill>
                            <a:round/>
                          </a:ln>
                        </wps:spPr>
                        <wps:style>
                          <a:lnRef idx="0"/>
                          <a:fillRef idx="0"/>
                          <a:effectRef idx="0"/>
                          <a:fontRef idx="minor"/>
                        </wps:style>
                        <wps:bodyPr/>
                      </wps:wsp>
                      <wps:wsp>
                        <wps:cNvSpPr txBox="1"/>
                        <wps:spPr>
                          <a:xfrm>
                            <a:off x="2876040" y="274140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9</w:t>
                              </w:r>
                            </w:p>
                          </w:txbxContent>
                        </wps:txbx>
                        <wps:bodyPr wrap="square" lIns="0" rIns="0" tIns="0" bIns="0" anchor="t">
                          <a:noAutofit/>
                        </wps:bodyPr>
                      </wps:wsp>
                      <wps:wsp>
                        <wps:cNvSpPr txBox="1"/>
                        <wps:spPr>
                          <a:xfrm>
                            <a:off x="2910960" y="274140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2970360" y="2741400"/>
                            <a:ext cx="230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CCA </w:t>
                              </w:r>
                            </w:p>
                          </w:txbxContent>
                        </wps:txbx>
                        <wps:bodyPr wrap="square" lIns="0" rIns="0" tIns="0" bIns="0" anchor="t">
                          <a:noAutofit/>
                        </wps:bodyPr>
                      </wps:wsp>
                      <wps:wsp>
                        <wps:cNvSpPr/>
                        <wps:spPr>
                          <a:xfrm>
                            <a:off x="2740680" y="3638520"/>
                            <a:ext cx="1044000" cy="138600"/>
                          </a:xfrm>
                          <a:prstGeom prst="rect">
                            <a:avLst/>
                          </a:prstGeom>
                          <a:solidFill>
                            <a:srgbClr val="ffffff"/>
                          </a:solidFill>
                          <a:ln w="0">
                            <a:noFill/>
                          </a:ln>
                        </wps:spPr>
                        <wps:style>
                          <a:lnRef idx="0"/>
                          <a:fillRef idx="0"/>
                          <a:effectRef idx="0"/>
                          <a:fontRef idx="minor"/>
                        </wps:style>
                        <wps:bodyPr/>
                      </wps:wsp>
                      <wps:wsp>
                        <wps:cNvSpPr/>
                        <wps:spPr>
                          <a:xfrm>
                            <a:off x="2740680" y="3638520"/>
                            <a:ext cx="1044000" cy="138600"/>
                          </a:xfrm>
                          <a:prstGeom prst="rect">
                            <a:avLst/>
                          </a:prstGeom>
                          <a:noFill/>
                          <a:ln cap="rnd" w="3240">
                            <a:solidFill>
                              <a:srgbClr val="ffffff"/>
                            </a:solidFill>
                            <a:round/>
                          </a:ln>
                        </wps:spPr>
                        <wps:style>
                          <a:lnRef idx="0"/>
                          <a:fillRef idx="0"/>
                          <a:effectRef idx="0"/>
                          <a:fontRef idx="minor"/>
                        </wps:style>
                        <wps:bodyPr/>
                      </wps:wsp>
                      <wps:wsp>
                        <wps:cNvSpPr txBox="1"/>
                        <wps:spPr>
                          <a:xfrm>
                            <a:off x="2847240" y="3646080"/>
                            <a:ext cx="10296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13</w:t>
                              </w:r>
                            </w:p>
                          </w:txbxContent>
                        </wps:txbx>
                        <wps:bodyPr wrap="square" lIns="0" rIns="0" tIns="0" bIns="0" anchor="t">
                          <a:noAutofit/>
                        </wps:bodyPr>
                      </wps:wsp>
                      <wps:wsp>
                        <wps:cNvSpPr txBox="1"/>
                        <wps:spPr>
                          <a:xfrm>
                            <a:off x="2939400" y="364608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2986920" y="3646080"/>
                            <a:ext cx="230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CCR </w:t>
                              </w:r>
                            </w:p>
                          </w:txbxContent>
                        </wps:txbx>
                        <wps:bodyPr wrap="square" lIns="0" rIns="0" tIns="0" bIns="0" anchor="t">
                          <a:noAutofit/>
                        </wps:bodyPr>
                      </wps:wsp>
                      <wps:wsp>
                        <wps:cNvSpPr/>
                        <wps:spPr>
                          <a:xfrm>
                            <a:off x="2740680" y="3890160"/>
                            <a:ext cx="1044000" cy="138960"/>
                          </a:xfrm>
                          <a:prstGeom prst="rect">
                            <a:avLst/>
                          </a:prstGeom>
                          <a:solidFill>
                            <a:srgbClr val="ffffff"/>
                          </a:solidFill>
                          <a:ln w="0">
                            <a:noFill/>
                          </a:ln>
                        </wps:spPr>
                        <wps:style>
                          <a:lnRef idx="0"/>
                          <a:fillRef idx="0"/>
                          <a:effectRef idx="0"/>
                          <a:fontRef idx="minor"/>
                        </wps:style>
                        <wps:bodyPr/>
                      </wps:wsp>
                      <wps:wsp>
                        <wps:cNvSpPr/>
                        <wps:spPr>
                          <a:xfrm>
                            <a:off x="2740680" y="3890160"/>
                            <a:ext cx="1044000" cy="138960"/>
                          </a:xfrm>
                          <a:prstGeom prst="rect">
                            <a:avLst/>
                          </a:prstGeom>
                          <a:noFill/>
                          <a:ln cap="rnd" w="3240">
                            <a:solidFill>
                              <a:srgbClr val="ffffff"/>
                            </a:solidFill>
                            <a:round/>
                          </a:ln>
                        </wps:spPr>
                        <wps:style>
                          <a:lnRef idx="0"/>
                          <a:fillRef idx="0"/>
                          <a:effectRef idx="0"/>
                          <a:fontRef idx="minor"/>
                        </wps:style>
                        <wps:bodyPr/>
                      </wps:wsp>
                      <wps:wsp>
                        <wps:cNvSpPr txBox="1"/>
                        <wps:spPr>
                          <a:xfrm>
                            <a:off x="2847240" y="3893040"/>
                            <a:ext cx="10296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14</w:t>
                              </w:r>
                            </w:p>
                          </w:txbxContent>
                        </wps:txbx>
                        <wps:bodyPr wrap="square" lIns="0" rIns="0" tIns="0" bIns="0" anchor="t">
                          <a:noAutofit/>
                        </wps:bodyPr>
                      </wps:wsp>
                      <wps:wsp>
                        <wps:cNvSpPr txBox="1"/>
                        <wps:spPr>
                          <a:xfrm>
                            <a:off x="2939400" y="389304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2989440" y="3893040"/>
                            <a:ext cx="230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CCA </w:t>
                              </w:r>
                            </w:p>
                          </w:txbxContent>
                        </wps:txbx>
                        <wps:bodyPr wrap="square" lIns="0" rIns="0" tIns="0" bIns="0" anchor="t">
                          <a:noAutofit/>
                        </wps:bodyPr>
                      </wps:wsp>
                      <wps:wsp>
                        <wps:cNvSpPr/>
                        <wps:spPr>
                          <a:xfrm>
                            <a:off x="652680" y="1401480"/>
                            <a:ext cx="1529640" cy="138960"/>
                          </a:xfrm>
                          <a:prstGeom prst="rect">
                            <a:avLst/>
                          </a:prstGeom>
                          <a:solidFill>
                            <a:srgbClr val="ffffff"/>
                          </a:solidFill>
                          <a:ln w="0">
                            <a:noFill/>
                          </a:ln>
                        </wps:spPr>
                        <wps:style>
                          <a:lnRef idx="0"/>
                          <a:fillRef idx="0"/>
                          <a:effectRef idx="0"/>
                          <a:fontRef idx="minor"/>
                        </wps:style>
                        <wps:bodyPr/>
                      </wps:wsp>
                      <wps:wsp>
                        <wps:cNvSpPr/>
                        <wps:spPr>
                          <a:xfrm>
                            <a:off x="652680" y="1401480"/>
                            <a:ext cx="1529640" cy="138960"/>
                          </a:xfrm>
                          <a:prstGeom prst="rect">
                            <a:avLst/>
                          </a:prstGeom>
                          <a:noFill/>
                          <a:ln cap="rnd" w="3240">
                            <a:solidFill>
                              <a:srgbClr val="ffffff"/>
                            </a:solidFill>
                            <a:round/>
                          </a:ln>
                        </wps:spPr>
                        <wps:style>
                          <a:lnRef idx="0"/>
                          <a:fillRef idx="0"/>
                          <a:effectRef idx="0"/>
                          <a:fontRef idx="minor"/>
                        </wps:style>
                        <wps:bodyPr/>
                      </wps:wsp>
                      <wps:wsp>
                        <wps:cNvSpPr txBox="1"/>
                        <wps:spPr>
                          <a:xfrm>
                            <a:off x="704160" y="140904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4</w:t>
                              </w:r>
                            </w:p>
                          </w:txbxContent>
                        </wps:txbx>
                        <wps:bodyPr wrap="square" lIns="0" rIns="0" tIns="0" bIns="0" anchor="t">
                          <a:noAutofit/>
                        </wps:bodyPr>
                      </wps:wsp>
                      <wps:wsp>
                        <wps:cNvSpPr txBox="1"/>
                        <wps:spPr>
                          <a:xfrm>
                            <a:off x="739080" y="140904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798840" y="1409040"/>
                            <a:ext cx="120096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Request Report BCSM Event</w:t>
                              </w:r>
                            </w:p>
                          </w:txbxContent>
                        </wps:txbx>
                        <wps:bodyPr wrap="square" lIns="0" rIns="0" tIns="0" bIns="0" anchor="t">
                          <a:noAutofit/>
                        </wps:bodyPr>
                      </wps:wsp>
                      <wps:wsp>
                        <wps:cNvSpPr/>
                        <wps:spPr>
                          <a:xfrm>
                            <a:off x="633600" y="4034880"/>
                            <a:ext cx="864720" cy="139680"/>
                          </a:xfrm>
                          <a:prstGeom prst="rect">
                            <a:avLst/>
                          </a:prstGeom>
                          <a:solidFill>
                            <a:srgbClr val="ffffff"/>
                          </a:solidFill>
                          <a:ln w="0">
                            <a:noFill/>
                          </a:ln>
                        </wps:spPr>
                        <wps:style>
                          <a:lnRef idx="0"/>
                          <a:fillRef idx="0"/>
                          <a:effectRef idx="0"/>
                          <a:fontRef idx="minor"/>
                        </wps:style>
                        <wps:bodyPr/>
                      </wps:wsp>
                      <wps:wsp>
                        <wps:cNvSpPr/>
                        <wps:spPr>
                          <a:xfrm>
                            <a:off x="633600" y="4034880"/>
                            <a:ext cx="864720" cy="139680"/>
                          </a:xfrm>
                          <a:prstGeom prst="rect">
                            <a:avLst/>
                          </a:prstGeom>
                          <a:noFill/>
                          <a:ln cap="rnd" w="3240">
                            <a:solidFill>
                              <a:srgbClr val="ffffff"/>
                            </a:solidFill>
                            <a:round/>
                          </a:ln>
                        </wps:spPr>
                        <wps:style>
                          <a:lnRef idx="0"/>
                          <a:fillRef idx="0"/>
                          <a:effectRef idx="0"/>
                          <a:fontRef idx="minor"/>
                        </wps:style>
                        <wps:bodyPr/>
                      </wps:wsp>
                      <wps:wsp>
                        <wps:cNvSpPr txBox="1"/>
                        <wps:spPr>
                          <a:xfrm>
                            <a:off x="685080" y="4035960"/>
                            <a:ext cx="10296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15</w:t>
                              </w:r>
                            </w:p>
                          </w:txbxContent>
                        </wps:txbx>
                        <wps:bodyPr wrap="square" lIns="0" rIns="0" tIns="0" bIns="0" anchor="t">
                          <a:noAutofit/>
                        </wps:bodyPr>
                      </wps:wsp>
                      <wps:wsp>
                        <wps:cNvSpPr txBox="1"/>
                        <wps:spPr>
                          <a:xfrm>
                            <a:off x="777240" y="403596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837720" y="4035960"/>
                            <a:ext cx="5119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Release Call</w:t>
                              </w:r>
                            </w:p>
                          </w:txbxContent>
                        </wps:txbx>
                        <wps:bodyPr wrap="square" lIns="0" rIns="0" tIns="0" bIns="0" anchor="t">
                          <a:noAutofit/>
                        </wps:bodyPr>
                      </wps:wsp>
                      <wps:wsp>
                        <wps:cNvSpPr/>
                        <wps:spPr>
                          <a:xfrm>
                            <a:off x="633600" y="3374280"/>
                            <a:ext cx="1224360" cy="139680"/>
                          </a:xfrm>
                          <a:prstGeom prst="rect">
                            <a:avLst/>
                          </a:prstGeom>
                          <a:solidFill>
                            <a:srgbClr val="ffffff"/>
                          </a:solidFill>
                          <a:ln w="0">
                            <a:noFill/>
                          </a:ln>
                        </wps:spPr>
                        <wps:style>
                          <a:lnRef idx="0"/>
                          <a:fillRef idx="0"/>
                          <a:effectRef idx="0"/>
                          <a:fontRef idx="minor"/>
                        </wps:style>
                        <wps:bodyPr/>
                      </wps:wsp>
                      <wps:wsp>
                        <wps:cNvSpPr/>
                        <wps:spPr>
                          <a:xfrm>
                            <a:off x="633600" y="3374280"/>
                            <a:ext cx="1224360" cy="139680"/>
                          </a:xfrm>
                          <a:prstGeom prst="rect">
                            <a:avLst/>
                          </a:prstGeom>
                          <a:noFill/>
                          <a:ln cap="rnd" w="3240">
                            <a:solidFill>
                              <a:srgbClr val="ffffff"/>
                            </a:solidFill>
                            <a:round/>
                          </a:ln>
                        </wps:spPr>
                        <wps:style>
                          <a:lnRef idx="0"/>
                          <a:fillRef idx="0"/>
                          <a:effectRef idx="0"/>
                          <a:fontRef idx="minor"/>
                        </wps:style>
                        <wps:bodyPr/>
                      </wps:wsp>
                      <wps:wsp>
                        <wps:cNvSpPr txBox="1"/>
                        <wps:spPr>
                          <a:xfrm>
                            <a:off x="685080" y="3379320"/>
                            <a:ext cx="10296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12</w:t>
                              </w:r>
                            </w:p>
                          </w:txbxContent>
                        </wps:txbx>
                        <wps:bodyPr wrap="square" lIns="0" rIns="0" tIns="0" bIns="0" anchor="t">
                          <a:noAutofit/>
                        </wps:bodyPr>
                      </wps:wsp>
                      <wps:wsp>
                        <wps:cNvSpPr txBox="1"/>
                        <wps:spPr>
                          <a:xfrm>
                            <a:off x="777240" y="337932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3406680" y="547920"/>
                            <a:ext cx="684000" cy="221760"/>
                          </a:xfrm>
                          <a:prstGeom prst="rect">
                            <a:avLst/>
                          </a:prstGeom>
                          <a:solidFill>
                            <a:srgbClr val="ffffff"/>
                          </a:solidFill>
                          <a:ln w="0">
                            <a:noFill/>
                          </a:ln>
                        </wps:spPr>
                        <wps:style>
                          <a:lnRef idx="0"/>
                          <a:fillRef idx="0"/>
                          <a:effectRef idx="0"/>
                          <a:fontRef idx="minor"/>
                        </wps:style>
                        <wps:bodyPr/>
                      </wps:wsp>
                      <wps:wsp>
                        <wps:cNvSpPr/>
                        <wps:spPr>
                          <a:xfrm>
                            <a:off x="3406680" y="547920"/>
                            <a:ext cx="684000" cy="221760"/>
                          </a:xfrm>
                          <a:prstGeom prst="rect">
                            <a:avLst/>
                          </a:prstGeom>
                          <a:noFill/>
                          <a:ln cap="rnd" w="3240">
                            <a:solidFill>
                              <a:srgbClr val="000000"/>
                            </a:solidFill>
                            <a:round/>
                          </a:ln>
                        </wps:spPr>
                        <wps:style>
                          <a:lnRef idx="0"/>
                          <a:fillRef idx="0"/>
                          <a:effectRef idx="0"/>
                          <a:fontRef idx="minor"/>
                        </wps:style>
                        <wps:bodyPr/>
                      </wps:wsp>
                      <wps:wsp>
                        <wps:cNvSpPr txBox="1"/>
                        <wps:spPr>
                          <a:xfrm>
                            <a:off x="3648240" y="590040"/>
                            <a:ext cx="1987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OCS</w:t>
                              </w:r>
                            </w:p>
                          </w:txbxContent>
                        </wps:txbx>
                        <wps:bodyPr wrap="square" lIns="0" rIns="0" tIns="0" bIns="0" anchor="t">
                          <a:noAutofit/>
                        </wps:bodyPr>
                      </wps:wsp>
                      <wps:wsp>
                        <wps:cNvSpPr/>
                        <wps:spPr>
                          <a:xfrm>
                            <a:off x="3406680" y="83160"/>
                            <a:ext cx="684000" cy="222120"/>
                          </a:xfrm>
                          <a:prstGeom prst="rect">
                            <a:avLst/>
                          </a:prstGeom>
                          <a:solidFill>
                            <a:srgbClr val="ffffff"/>
                          </a:solidFill>
                          <a:ln w="0">
                            <a:noFill/>
                          </a:ln>
                        </wps:spPr>
                        <wps:style>
                          <a:lnRef idx="0"/>
                          <a:fillRef idx="0"/>
                          <a:effectRef idx="0"/>
                          <a:fontRef idx="minor"/>
                        </wps:style>
                        <wps:bodyPr/>
                      </wps:wsp>
                      <wps:wsp>
                        <wps:cNvSpPr/>
                        <wps:spPr>
                          <a:xfrm>
                            <a:off x="3406680" y="83160"/>
                            <a:ext cx="684000" cy="222120"/>
                          </a:xfrm>
                          <a:prstGeom prst="rect">
                            <a:avLst/>
                          </a:prstGeom>
                          <a:noFill/>
                          <a:ln cap="rnd" w="3240">
                            <a:solidFill>
                              <a:srgbClr val="ffffff"/>
                            </a:solidFill>
                            <a:round/>
                          </a:ln>
                        </wps:spPr>
                        <wps:style>
                          <a:lnRef idx="0"/>
                          <a:fillRef idx="0"/>
                          <a:effectRef idx="0"/>
                          <a:fontRef idx="minor"/>
                        </wps:style>
                        <wps:bodyPr/>
                      </wps:wsp>
                      <wps:wsp>
                        <wps:cNvSpPr txBox="1"/>
                        <wps:spPr>
                          <a:xfrm>
                            <a:off x="3648240" y="133200"/>
                            <a:ext cx="1987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ARP</w:t>
                              </w:r>
                            </w:p>
                          </w:txbxContent>
                        </wps:txbx>
                        <wps:bodyPr wrap="square" lIns="0" rIns="0" tIns="0" bIns="0" anchor="t">
                          <a:noAutofit/>
                        </wps:bodyPr>
                      </wps:wsp>
                      <wps:wsp>
                        <wps:cNvSpPr/>
                        <wps:spPr>
                          <a:xfrm>
                            <a:off x="202680" y="551160"/>
                            <a:ext cx="684000" cy="222120"/>
                          </a:xfrm>
                          <a:prstGeom prst="rect">
                            <a:avLst/>
                          </a:prstGeom>
                          <a:solidFill>
                            <a:srgbClr val="ffffff"/>
                          </a:solidFill>
                          <a:ln w="0">
                            <a:noFill/>
                          </a:ln>
                        </wps:spPr>
                        <wps:style>
                          <a:lnRef idx="0"/>
                          <a:fillRef idx="0"/>
                          <a:effectRef idx="0"/>
                          <a:fontRef idx="minor"/>
                        </wps:style>
                        <wps:bodyPr/>
                      </wps:wsp>
                      <wps:wsp>
                        <wps:cNvSpPr/>
                        <wps:spPr>
                          <a:xfrm>
                            <a:off x="202680" y="551160"/>
                            <a:ext cx="684000" cy="222120"/>
                          </a:xfrm>
                          <a:prstGeom prst="rect">
                            <a:avLst/>
                          </a:prstGeom>
                          <a:noFill/>
                          <a:ln cap="rnd" w="3240">
                            <a:solidFill>
                              <a:srgbClr val="000000"/>
                            </a:solidFill>
                            <a:round/>
                          </a:ln>
                        </wps:spPr>
                        <wps:style>
                          <a:lnRef idx="0"/>
                          <a:fillRef idx="0"/>
                          <a:effectRef idx="0"/>
                          <a:fontRef idx="minor"/>
                        </wps:style>
                        <wps:bodyPr/>
                      </wps:wsp>
                      <wps:wsp>
                        <wps:cNvSpPr txBox="1"/>
                        <wps:spPr>
                          <a:xfrm>
                            <a:off x="206280" y="599400"/>
                            <a:ext cx="7524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VMSC</w:t>
                              </w:r>
                              <w:r>
                                <w:rPr>
                                  <w:kern w:val="2"/>
                                  <w:sz w:val="16"/>
                                  <w:szCs w:val="16"/>
                                  <w:rFonts w:ascii="Times New Roman" w:hAnsi="Times New Roman" w:eastAsia="Times New Roman" w:cs="Times New Roman"/>
                                  <w:color w:val="000000"/>
                                  <w:lang w:val="en-GB" w:bidi="ar-SA" w:eastAsia="zh-CN"/>
                                </w:rPr>
                                <w:t>/gsmSSF</w:t>
                              </w:r>
                            </w:p>
                          </w:txbxContent>
                        </wps:txbx>
                        <wps:bodyPr wrap="square" lIns="0" rIns="0" tIns="0" bIns="0" anchor="t">
                          <a:noAutofit/>
                        </wps:bodyPr>
                      </wps:wsp>
                      <wps:wsp>
                        <wps:cNvSpPr/>
                        <wps:spPr>
                          <a:xfrm>
                            <a:off x="1245960" y="544680"/>
                            <a:ext cx="684360" cy="222120"/>
                          </a:xfrm>
                          <a:prstGeom prst="rect">
                            <a:avLst/>
                          </a:prstGeom>
                          <a:solidFill>
                            <a:srgbClr val="ffffff"/>
                          </a:solidFill>
                          <a:ln w="0">
                            <a:noFill/>
                          </a:ln>
                        </wps:spPr>
                        <wps:style>
                          <a:lnRef idx="0"/>
                          <a:fillRef idx="0"/>
                          <a:effectRef idx="0"/>
                          <a:fontRef idx="minor"/>
                        </wps:style>
                        <wps:bodyPr/>
                      </wps:wsp>
                      <wps:wsp>
                        <wps:cNvSpPr/>
                        <wps:spPr>
                          <a:xfrm>
                            <a:off x="2326680" y="547920"/>
                            <a:ext cx="755640" cy="221760"/>
                          </a:xfrm>
                          <a:prstGeom prst="rect">
                            <a:avLst/>
                          </a:prstGeom>
                          <a:solidFill>
                            <a:srgbClr val="ffffff"/>
                          </a:solidFill>
                          <a:ln w="0">
                            <a:noFill/>
                          </a:ln>
                        </wps:spPr>
                        <wps:style>
                          <a:lnRef idx="0"/>
                          <a:fillRef idx="0"/>
                          <a:effectRef idx="0"/>
                          <a:fontRef idx="minor"/>
                        </wps:style>
                        <wps:bodyPr/>
                      </wps:wsp>
                      <wps:wsp>
                        <wps:cNvSpPr/>
                        <wps:spPr>
                          <a:xfrm>
                            <a:off x="2182320" y="547920"/>
                            <a:ext cx="1085040" cy="221760"/>
                          </a:xfrm>
                          <a:prstGeom prst="rect">
                            <a:avLst/>
                          </a:prstGeom>
                          <a:noFill/>
                          <a:ln cap="rnd" w="3240">
                            <a:solidFill>
                              <a:srgbClr val="000000"/>
                            </a:solidFill>
                            <a:round/>
                          </a:ln>
                        </wps:spPr>
                        <wps:style>
                          <a:lnRef idx="0"/>
                          <a:fillRef idx="0"/>
                          <a:effectRef idx="0"/>
                          <a:fontRef idx="minor"/>
                        </wps:style>
                        <wps:bodyPr/>
                      </wps:wsp>
                      <wps:wsp>
                        <wps:cNvSpPr txBox="1"/>
                        <wps:spPr>
                          <a:xfrm>
                            <a:off x="2221920" y="590040"/>
                            <a:ext cx="12884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Proxy Function</w:t>
                              </w:r>
                              <w:r>
                                <w:rPr>
                                  <w:kern w:val="2"/>
                                  <w:sz w:val="16"/>
                                  <w:szCs w:val="16"/>
                                  <w:rFonts w:ascii="Times New Roman" w:hAnsi="Times New Roman" w:eastAsia="Times New Roman" w:cs="Times New Roman"/>
                                  <w:color w:val="000000"/>
                                  <w:lang w:val="en-GB" w:bidi="ar-SA" w:eastAsia="zh-CN"/>
                                </w:rPr>
                                <w:t>/gsmSCF</w:t>
                              </w:r>
                            </w:p>
                          </w:txbxContent>
                        </wps:txbx>
                        <wps:bodyPr wrap="square" lIns="0" rIns="0" tIns="0" bIns="0" anchor="t">
                          <a:noAutofit/>
                        </wps:bodyPr>
                      </wps:wsp>
                      <wps:wsp>
                        <wps:cNvSpPr/>
                        <wps:spPr>
                          <a:xfrm>
                            <a:off x="1642680" y="83160"/>
                            <a:ext cx="1152000" cy="222120"/>
                          </a:xfrm>
                          <a:prstGeom prst="rect">
                            <a:avLst/>
                          </a:prstGeom>
                          <a:solidFill>
                            <a:srgbClr val="ffffff"/>
                          </a:solidFill>
                          <a:ln w="0">
                            <a:noFill/>
                          </a:ln>
                        </wps:spPr>
                        <wps:style>
                          <a:lnRef idx="0"/>
                          <a:fillRef idx="0"/>
                          <a:effectRef idx="0"/>
                          <a:fontRef idx="minor"/>
                        </wps:style>
                        <wps:bodyPr/>
                      </wps:wsp>
                      <wps:wsp>
                        <wps:cNvSpPr/>
                        <wps:spPr>
                          <a:xfrm>
                            <a:off x="1642680" y="83160"/>
                            <a:ext cx="1152000" cy="222120"/>
                          </a:xfrm>
                          <a:prstGeom prst="rect">
                            <a:avLst/>
                          </a:prstGeom>
                          <a:noFill/>
                          <a:ln cap="rnd" w="3240">
                            <a:solidFill>
                              <a:srgbClr val="ffffff"/>
                            </a:solidFill>
                            <a:round/>
                          </a:ln>
                        </wps:spPr>
                        <wps:style>
                          <a:lnRef idx="0"/>
                          <a:fillRef idx="0"/>
                          <a:effectRef idx="0"/>
                          <a:fontRef idx="minor"/>
                        </wps:style>
                        <wps:bodyPr/>
                      </wps:wsp>
                      <wps:wsp>
                        <wps:cNvSpPr txBox="1"/>
                        <wps:spPr>
                          <a:xfrm>
                            <a:off x="1750680" y="133200"/>
                            <a:ext cx="2095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DSP </w:t>
                              </w:r>
                            </w:p>
                          </w:txbxContent>
                        </wps:txbx>
                        <wps:bodyPr wrap="square" lIns="0" rIns="0" tIns="0" bIns="0" anchor="t">
                          <a:noAutofit/>
                        </wps:bodyPr>
                      </wps:wsp>
                      <wps:wsp>
                        <wps:cNvSpPr txBox="1"/>
                        <wps:spPr>
                          <a:xfrm>
                            <a:off x="1971720" y="133200"/>
                            <a:ext cx="349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w:t>
                              </w:r>
                            </w:p>
                          </w:txbxContent>
                        </wps:txbx>
                        <wps:bodyPr wrap="square" lIns="0" rIns="0" tIns="0" bIns="0" anchor="t">
                          <a:noAutofit/>
                        </wps:bodyPr>
                      </wps:wsp>
                      <wps:wsp>
                        <wps:cNvSpPr txBox="1"/>
                        <wps:spPr>
                          <a:xfrm>
                            <a:off x="2008440" y="133200"/>
                            <a:ext cx="6307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Home Network</w:t>
                              </w:r>
                            </w:p>
                          </w:txbxContent>
                        </wps:txbx>
                        <wps:bodyPr wrap="square" lIns="0" rIns="0" tIns="0" bIns="0" anchor="t">
                          <a:noAutofit/>
                        </wps:bodyPr>
                      </wps:wsp>
                      <wps:wsp>
                        <wps:cNvSpPr txBox="1"/>
                        <wps:spPr>
                          <a:xfrm>
                            <a:off x="2638440" y="133200"/>
                            <a:ext cx="349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w:t>
                              </w:r>
                            </w:p>
                          </w:txbxContent>
                        </wps:txbx>
                        <wps:bodyPr wrap="square" lIns="0" rIns="0" tIns="0" bIns="0" anchor="t">
                          <a:noAutofit/>
                        </wps:bodyPr>
                      </wps:wsp>
                      <wps:wsp>
                        <wps:cNvSpPr/>
                        <wps:spPr>
                          <a:xfrm>
                            <a:off x="22320" y="76680"/>
                            <a:ext cx="1152000" cy="222120"/>
                          </a:xfrm>
                          <a:prstGeom prst="rect">
                            <a:avLst/>
                          </a:prstGeom>
                          <a:solidFill>
                            <a:srgbClr val="ffffff"/>
                          </a:solidFill>
                          <a:ln w="0">
                            <a:noFill/>
                          </a:ln>
                        </wps:spPr>
                        <wps:style>
                          <a:lnRef idx="0"/>
                          <a:fillRef idx="0"/>
                          <a:effectRef idx="0"/>
                          <a:fontRef idx="minor"/>
                        </wps:style>
                        <wps:bodyPr/>
                      </wps:wsp>
                      <wps:wsp>
                        <wps:cNvSpPr/>
                        <wps:spPr>
                          <a:xfrm>
                            <a:off x="22320" y="76680"/>
                            <a:ext cx="1152000" cy="222120"/>
                          </a:xfrm>
                          <a:prstGeom prst="rect">
                            <a:avLst/>
                          </a:prstGeom>
                          <a:noFill/>
                          <a:ln cap="rnd" w="3240">
                            <a:solidFill>
                              <a:srgbClr val="ffffff"/>
                            </a:solidFill>
                            <a:round/>
                          </a:ln>
                        </wps:spPr>
                        <wps:style>
                          <a:lnRef idx="0"/>
                          <a:fillRef idx="0"/>
                          <a:effectRef idx="0"/>
                          <a:fontRef idx="minor"/>
                        </wps:style>
                        <wps:bodyPr/>
                      </wps:wsp>
                      <wps:wsp>
                        <wps:cNvSpPr txBox="1"/>
                        <wps:spPr>
                          <a:xfrm>
                            <a:off x="256680" y="123840"/>
                            <a:ext cx="6750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Visited Network</w:t>
                              </w:r>
                            </w:p>
                          </w:txbxContent>
                        </wps:txbx>
                        <wps:bodyPr wrap="square" lIns="0" rIns="0" tIns="0" bIns="0" anchor="t">
                          <a:noAutofit/>
                        </wps:bodyPr>
                      </wps:wsp>
                      <wps:wsp>
                        <wps:cNvSpPr/>
                        <wps:spPr>
                          <a:xfrm>
                            <a:off x="540360" y="1004040"/>
                            <a:ext cx="2092320" cy="720"/>
                          </a:xfrm>
                          <a:prstGeom prst="line">
                            <a:avLst/>
                          </a:prstGeom>
                          <a:ln cap="rnd" w="15120">
                            <a:solidFill>
                              <a:srgbClr val="000000"/>
                            </a:solidFill>
                            <a:miter/>
                          </a:ln>
                        </wps:spPr>
                        <wps:style>
                          <a:lnRef idx="0"/>
                          <a:fillRef idx="0"/>
                          <a:effectRef idx="0"/>
                          <a:fontRef idx="minor"/>
                        </wps:style>
                        <wps:bodyPr/>
                      </wps:wsp>
                      <wps:wsp>
                        <wps:cNvSpPr/>
                        <wps:spPr>
                          <a:xfrm>
                            <a:off x="2620800" y="956160"/>
                            <a:ext cx="94680" cy="94680"/>
                          </a:xfrm>
                          <a:custGeom>
                            <a:avLst/>
                            <a:gdLst/>
                            <a:ahLst/>
                            <a:rect l="l" t="t" r="r" b="b"/>
                            <a:pathLst>
                              <a:path w="149" h="149">
                                <a:moveTo>
                                  <a:pt x="0" y="0"/>
                                </a:moveTo>
                                <a:lnTo>
                                  <a:pt x="149" y="75"/>
                                </a:lnTo>
                                <a:lnTo>
                                  <a:pt x="0" y="149"/>
                                </a:lnTo>
                                <a:lnTo>
                                  <a:pt x="0" y="0"/>
                                </a:lnTo>
                                <a:close/>
                              </a:path>
                            </a:pathLst>
                          </a:custGeom>
                          <a:solidFill>
                            <a:srgbClr val="000000"/>
                          </a:solidFill>
                          <a:ln w="0">
                            <a:noFill/>
                          </a:ln>
                        </wps:spPr>
                        <wps:style>
                          <a:lnRef idx="0"/>
                          <a:fillRef idx="0"/>
                          <a:effectRef idx="0"/>
                          <a:fontRef idx="minor"/>
                        </wps:style>
                        <wps:bodyPr/>
                      </wps:wsp>
                      <wps:wsp>
                        <wps:cNvSpPr/>
                        <wps:spPr>
                          <a:xfrm>
                            <a:off x="2703960" y="1216800"/>
                            <a:ext cx="965160" cy="720"/>
                          </a:xfrm>
                          <a:prstGeom prst="line">
                            <a:avLst/>
                          </a:prstGeom>
                          <a:ln cap="rnd" w="15120">
                            <a:solidFill>
                              <a:srgbClr val="000000"/>
                            </a:solidFill>
                            <a:miter/>
                          </a:ln>
                        </wps:spPr>
                        <wps:style>
                          <a:lnRef idx="0"/>
                          <a:fillRef idx="0"/>
                          <a:effectRef idx="0"/>
                          <a:fontRef idx="minor"/>
                        </wps:style>
                        <wps:bodyPr/>
                      </wps:wsp>
                      <wps:wsp>
                        <wps:cNvSpPr/>
                        <wps:spPr>
                          <a:xfrm>
                            <a:off x="3656880" y="1169640"/>
                            <a:ext cx="94680" cy="94680"/>
                          </a:xfrm>
                          <a:custGeom>
                            <a:avLst/>
                            <a:gdLst/>
                            <a:ahLst/>
                            <a:rect l="l" t="t" r="r" b="b"/>
                            <a:pathLst>
                              <a:path w="149" h="149">
                                <a:moveTo>
                                  <a:pt x="0" y="0"/>
                                </a:moveTo>
                                <a:lnTo>
                                  <a:pt x="149" y="74"/>
                                </a:lnTo>
                                <a:lnTo>
                                  <a:pt x="0" y="149"/>
                                </a:lnTo>
                                <a:lnTo>
                                  <a:pt x="0" y="0"/>
                                </a:lnTo>
                                <a:close/>
                              </a:path>
                            </a:pathLst>
                          </a:custGeom>
                          <a:solidFill>
                            <a:srgbClr val="000000"/>
                          </a:solidFill>
                          <a:ln w="0">
                            <a:noFill/>
                          </a:ln>
                        </wps:spPr>
                        <wps:style>
                          <a:lnRef idx="0"/>
                          <a:fillRef idx="0"/>
                          <a:effectRef idx="0"/>
                          <a:fontRef idx="minor"/>
                        </wps:style>
                        <wps:bodyPr/>
                      </wps:wsp>
                      <wps:wsp>
                        <wps:cNvSpPr/>
                        <wps:spPr>
                          <a:xfrm flipH="1">
                            <a:off x="2786400" y="1417320"/>
                            <a:ext cx="954360" cy="720"/>
                          </a:xfrm>
                          <a:prstGeom prst="line">
                            <a:avLst/>
                          </a:prstGeom>
                          <a:ln cap="rnd" w="15120">
                            <a:solidFill>
                              <a:srgbClr val="000000"/>
                            </a:solidFill>
                            <a:miter/>
                          </a:ln>
                        </wps:spPr>
                        <wps:style>
                          <a:lnRef idx="0"/>
                          <a:fillRef idx="0"/>
                          <a:effectRef idx="0"/>
                          <a:fontRef idx="minor"/>
                        </wps:style>
                        <wps:bodyPr/>
                      </wps:wsp>
                      <wps:wsp>
                        <wps:cNvSpPr/>
                        <wps:spPr>
                          <a:xfrm>
                            <a:off x="2703960" y="1370160"/>
                            <a:ext cx="94680" cy="93960"/>
                          </a:xfrm>
                          <a:custGeom>
                            <a:avLst/>
                            <a:gdLst/>
                            <a:ahLst/>
                            <a:rect l="l" t="t" r="r" b="b"/>
                            <a:pathLst>
                              <a:path w="149" h="148">
                                <a:moveTo>
                                  <a:pt x="149" y="148"/>
                                </a:moveTo>
                                <a:lnTo>
                                  <a:pt x="0" y="74"/>
                                </a:lnTo>
                                <a:lnTo>
                                  <a:pt x="149" y="0"/>
                                </a:lnTo>
                                <a:lnTo>
                                  <a:pt x="149" y="148"/>
                                </a:lnTo>
                                <a:close/>
                              </a:path>
                            </a:pathLst>
                          </a:custGeom>
                          <a:solidFill>
                            <a:srgbClr val="000000"/>
                          </a:solidFill>
                          <a:ln w="0">
                            <a:noFill/>
                          </a:ln>
                        </wps:spPr>
                        <wps:style>
                          <a:lnRef idx="0"/>
                          <a:fillRef idx="0"/>
                          <a:effectRef idx="0"/>
                          <a:fontRef idx="minor"/>
                        </wps:style>
                        <wps:bodyPr/>
                      </wps:wsp>
                      <wps:wsp>
                        <wps:cNvSpPr/>
                        <wps:spPr>
                          <a:xfrm flipH="1">
                            <a:off x="630000" y="1574280"/>
                            <a:ext cx="2072160" cy="720"/>
                          </a:xfrm>
                          <a:prstGeom prst="line">
                            <a:avLst/>
                          </a:prstGeom>
                          <a:ln cap="rnd" w="15120">
                            <a:solidFill>
                              <a:srgbClr val="000000"/>
                            </a:solidFill>
                            <a:miter/>
                          </a:ln>
                        </wps:spPr>
                        <wps:style>
                          <a:lnRef idx="0"/>
                          <a:fillRef idx="0"/>
                          <a:effectRef idx="0"/>
                          <a:fontRef idx="minor"/>
                        </wps:style>
                        <wps:bodyPr/>
                      </wps:wsp>
                      <wps:wsp>
                        <wps:cNvSpPr/>
                        <wps:spPr>
                          <a:xfrm>
                            <a:off x="547920" y="1526400"/>
                            <a:ext cx="94680" cy="94680"/>
                          </a:xfrm>
                          <a:custGeom>
                            <a:avLst/>
                            <a:gdLst/>
                            <a:ahLst/>
                            <a:rect l="l" t="t" r="r" b="b"/>
                            <a:pathLst>
                              <a:path w="149" h="149">
                                <a:moveTo>
                                  <a:pt x="149" y="149"/>
                                </a:moveTo>
                                <a:lnTo>
                                  <a:pt x="0" y="75"/>
                                </a:lnTo>
                                <a:lnTo>
                                  <a:pt x="149" y="0"/>
                                </a:lnTo>
                                <a:lnTo>
                                  <a:pt x="149" y="149"/>
                                </a:lnTo>
                                <a:close/>
                              </a:path>
                            </a:pathLst>
                          </a:custGeom>
                          <a:solidFill>
                            <a:srgbClr val="000000"/>
                          </a:solidFill>
                          <a:ln w="0">
                            <a:noFill/>
                          </a:ln>
                        </wps:spPr>
                        <wps:style>
                          <a:lnRef idx="0"/>
                          <a:fillRef idx="0"/>
                          <a:effectRef idx="0"/>
                          <a:fontRef idx="minor"/>
                        </wps:style>
                        <wps:bodyPr/>
                      </wps:wsp>
                      <wps:wsp>
                        <wps:cNvSpPr/>
                        <wps:spPr>
                          <a:xfrm>
                            <a:off x="609120" y="1778760"/>
                            <a:ext cx="2094840" cy="720"/>
                          </a:xfrm>
                          <a:prstGeom prst="line">
                            <a:avLst/>
                          </a:prstGeom>
                          <a:ln cap="rnd" w="15120">
                            <a:solidFill>
                              <a:srgbClr val="000000"/>
                            </a:solidFill>
                            <a:miter/>
                          </a:ln>
                        </wps:spPr>
                        <wps:style>
                          <a:lnRef idx="0"/>
                          <a:fillRef idx="0"/>
                          <a:effectRef idx="0"/>
                          <a:fontRef idx="minor"/>
                        </wps:style>
                        <wps:bodyPr/>
                      </wps:wsp>
                      <wps:wsp>
                        <wps:cNvSpPr/>
                        <wps:spPr>
                          <a:xfrm>
                            <a:off x="526320" y="1731600"/>
                            <a:ext cx="94680" cy="93960"/>
                          </a:xfrm>
                          <a:custGeom>
                            <a:avLst/>
                            <a:gdLst/>
                            <a:ahLst/>
                            <a:rect l="l" t="t" r="r" b="b"/>
                            <a:pathLst>
                              <a:path w="149" h="148">
                                <a:moveTo>
                                  <a:pt x="149" y="148"/>
                                </a:moveTo>
                                <a:lnTo>
                                  <a:pt x="0" y="74"/>
                                </a:lnTo>
                                <a:lnTo>
                                  <a:pt x="149" y="0"/>
                                </a:lnTo>
                                <a:lnTo>
                                  <a:pt x="149" y="148"/>
                                </a:lnTo>
                                <a:close/>
                              </a:path>
                            </a:pathLst>
                          </a:custGeom>
                          <a:solidFill>
                            <a:srgbClr val="000000"/>
                          </a:solidFill>
                          <a:ln w="0">
                            <a:noFill/>
                          </a:ln>
                        </wps:spPr>
                        <wps:style>
                          <a:lnRef idx="0"/>
                          <a:fillRef idx="0"/>
                          <a:effectRef idx="0"/>
                          <a:fontRef idx="minor"/>
                        </wps:style>
                        <wps:bodyPr/>
                      </wps:wsp>
                      <wps:wsp>
                        <wps:cNvSpPr/>
                        <wps:spPr>
                          <a:xfrm>
                            <a:off x="2703960" y="2674800"/>
                            <a:ext cx="972360" cy="720"/>
                          </a:xfrm>
                          <a:prstGeom prst="line">
                            <a:avLst/>
                          </a:prstGeom>
                          <a:ln cap="rnd" w="15120">
                            <a:solidFill>
                              <a:srgbClr val="000000"/>
                            </a:solidFill>
                            <a:miter/>
                          </a:ln>
                        </wps:spPr>
                        <wps:style>
                          <a:lnRef idx="0"/>
                          <a:fillRef idx="0"/>
                          <a:effectRef idx="0"/>
                          <a:fontRef idx="minor"/>
                        </wps:style>
                        <wps:bodyPr/>
                      </wps:wsp>
                      <wps:wsp>
                        <wps:cNvSpPr/>
                        <wps:spPr>
                          <a:xfrm>
                            <a:off x="3665160" y="2627640"/>
                            <a:ext cx="93960" cy="94680"/>
                          </a:xfrm>
                          <a:custGeom>
                            <a:avLst/>
                            <a:gdLst/>
                            <a:ahLst/>
                            <a:rect l="l" t="t" r="r" b="b"/>
                            <a:pathLst>
                              <a:path w="148" h="149">
                                <a:moveTo>
                                  <a:pt x="0" y="0"/>
                                </a:moveTo>
                                <a:lnTo>
                                  <a:pt x="148" y="74"/>
                                </a:lnTo>
                                <a:lnTo>
                                  <a:pt x="0" y="149"/>
                                </a:lnTo>
                                <a:lnTo>
                                  <a:pt x="0" y="0"/>
                                </a:lnTo>
                                <a:close/>
                              </a:path>
                            </a:pathLst>
                          </a:custGeom>
                          <a:solidFill>
                            <a:srgbClr val="000000"/>
                          </a:solidFill>
                          <a:ln w="0">
                            <a:noFill/>
                          </a:ln>
                        </wps:spPr>
                        <wps:style>
                          <a:lnRef idx="0"/>
                          <a:fillRef idx="0"/>
                          <a:effectRef idx="0"/>
                          <a:fontRef idx="minor"/>
                        </wps:style>
                        <wps:bodyPr/>
                      </wps:wsp>
                      <wps:wsp>
                        <wps:cNvSpPr/>
                        <wps:spPr>
                          <a:xfrm flipH="1">
                            <a:off x="2787120" y="2890440"/>
                            <a:ext cx="961560" cy="720"/>
                          </a:xfrm>
                          <a:prstGeom prst="line">
                            <a:avLst/>
                          </a:prstGeom>
                          <a:ln cap="rnd" w="15120">
                            <a:solidFill>
                              <a:srgbClr val="000000"/>
                            </a:solidFill>
                            <a:miter/>
                          </a:ln>
                        </wps:spPr>
                        <wps:style>
                          <a:lnRef idx="0"/>
                          <a:fillRef idx="0"/>
                          <a:effectRef idx="0"/>
                          <a:fontRef idx="minor"/>
                        </wps:style>
                        <wps:bodyPr/>
                      </wps:wsp>
                      <wps:wsp>
                        <wps:cNvSpPr/>
                        <wps:spPr>
                          <a:xfrm>
                            <a:off x="2703960" y="2843640"/>
                            <a:ext cx="94680" cy="93960"/>
                          </a:xfrm>
                          <a:custGeom>
                            <a:avLst/>
                            <a:gdLst/>
                            <a:ahLst/>
                            <a:rect l="l" t="t" r="r" b="b"/>
                            <a:pathLst>
                              <a:path w="149" h="148">
                                <a:moveTo>
                                  <a:pt x="149" y="148"/>
                                </a:moveTo>
                                <a:lnTo>
                                  <a:pt x="0" y="74"/>
                                </a:lnTo>
                                <a:lnTo>
                                  <a:pt x="149" y="0"/>
                                </a:lnTo>
                                <a:lnTo>
                                  <a:pt x="149" y="148"/>
                                </a:lnTo>
                                <a:close/>
                              </a:path>
                            </a:pathLst>
                          </a:custGeom>
                          <a:solidFill>
                            <a:srgbClr val="000000"/>
                          </a:solidFill>
                          <a:ln w="0">
                            <a:noFill/>
                          </a:ln>
                        </wps:spPr>
                        <wps:style>
                          <a:lnRef idx="0"/>
                          <a:fillRef idx="0"/>
                          <a:effectRef idx="0"/>
                          <a:fontRef idx="minor"/>
                        </wps:style>
                        <wps:bodyPr/>
                      </wps:wsp>
                      <wps:wsp>
                        <wps:cNvSpPr/>
                        <wps:spPr>
                          <a:xfrm>
                            <a:off x="2703960" y="3792240"/>
                            <a:ext cx="961920" cy="720"/>
                          </a:xfrm>
                          <a:prstGeom prst="line">
                            <a:avLst/>
                          </a:prstGeom>
                          <a:ln cap="rnd" w="15120">
                            <a:solidFill>
                              <a:srgbClr val="000000"/>
                            </a:solidFill>
                            <a:miter/>
                          </a:ln>
                        </wps:spPr>
                        <wps:style>
                          <a:lnRef idx="0"/>
                          <a:fillRef idx="0"/>
                          <a:effectRef idx="0"/>
                          <a:fontRef idx="minor"/>
                        </wps:style>
                        <wps:bodyPr/>
                      </wps:wsp>
                      <wps:wsp>
                        <wps:cNvSpPr/>
                        <wps:spPr>
                          <a:xfrm>
                            <a:off x="3653640" y="3745080"/>
                            <a:ext cx="94680" cy="94680"/>
                          </a:xfrm>
                          <a:custGeom>
                            <a:avLst/>
                            <a:gdLst/>
                            <a:ahLst/>
                            <a:rect l="l" t="t" r="r" b="b"/>
                            <a:pathLst>
                              <a:path w="149" h="149">
                                <a:moveTo>
                                  <a:pt x="0" y="0"/>
                                </a:moveTo>
                                <a:lnTo>
                                  <a:pt x="149" y="74"/>
                                </a:lnTo>
                                <a:lnTo>
                                  <a:pt x="0" y="149"/>
                                </a:lnTo>
                                <a:lnTo>
                                  <a:pt x="0" y="0"/>
                                </a:lnTo>
                                <a:close/>
                              </a:path>
                            </a:pathLst>
                          </a:custGeom>
                          <a:solidFill>
                            <a:srgbClr val="000000"/>
                          </a:solidFill>
                          <a:ln w="0">
                            <a:noFill/>
                          </a:ln>
                        </wps:spPr>
                        <wps:style>
                          <a:lnRef idx="0"/>
                          <a:fillRef idx="0"/>
                          <a:effectRef idx="0"/>
                          <a:fontRef idx="minor"/>
                        </wps:style>
                        <wps:bodyPr/>
                      </wps:wsp>
                      <wps:wsp>
                        <wps:cNvSpPr/>
                        <wps:spPr>
                          <a:xfrm flipH="1">
                            <a:off x="2804760" y="4044240"/>
                            <a:ext cx="942840" cy="720"/>
                          </a:xfrm>
                          <a:prstGeom prst="line">
                            <a:avLst/>
                          </a:prstGeom>
                          <a:ln cap="rnd" w="15120">
                            <a:solidFill>
                              <a:srgbClr val="000000"/>
                            </a:solidFill>
                            <a:miter/>
                          </a:ln>
                        </wps:spPr>
                        <wps:style>
                          <a:lnRef idx="0"/>
                          <a:fillRef idx="0"/>
                          <a:effectRef idx="0"/>
                          <a:fontRef idx="minor"/>
                        </wps:style>
                        <wps:bodyPr/>
                      </wps:wsp>
                      <wps:wsp>
                        <wps:cNvSpPr/>
                        <wps:spPr>
                          <a:xfrm>
                            <a:off x="2722320" y="3996720"/>
                            <a:ext cx="94680" cy="94680"/>
                          </a:xfrm>
                          <a:custGeom>
                            <a:avLst/>
                            <a:gdLst/>
                            <a:ahLst/>
                            <a:rect l="l" t="t" r="r" b="b"/>
                            <a:pathLst>
                              <a:path w="149" h="149">
                                <a:moveTo>
                                  <a:pt x="149" y="149"/>
                                </a:moveTo>
                                <a:lnTo>
                                  <a:pt x="0" y="75"/>
                                </a:lnTo>
                                <a:lnTo>
                                  <a:pt x="149" y="0"/>
                                </a:lnTo>
                                <a:lnTo>
                                  <a:pt x="149" y="149"/>
                                </a:lnTo>
                                <a:close/>
                              </a:path>
                            </a:pathLst>
                          </a:custGeom>
                          <a:solidFill>
                            <a:srgbClr val="000000"/>
                          </a:solidFill>
                          <a:ln w="0">
                            <a:noFill/>
                          </a:ln>
                        </wps:spPr>
                        <wps:style>
                          <a:lnRef idx="0"/>
                          <a:fillRef idx="0"/>
                          <a:effectRef idx="0"/>
                          <a:fontRef idx="minor"/>
                        </wps:style>
                        <wps:bodyPr/>
                      </wps:wsp>
                      <wps:wsp>
                        <wps:cNvSpPr/>
                        <wps:spPr>
                          <a:xfrm>
                            <a:off x="526320" y="2496240"/>
                            <a:ext cx="2095560" cy="720"/>
                          </a:xfrm>
                          <a:prstGeom prst="line">
                            <a:avLst/>
                          </a:prstGeom>
                          <a:ln cap="rnd" w="15120">
                            <a:solidFill>
                              <a:srgbClr val="000000"/>
                            </a:solidFill>
                            <a:miter/>
                          </a:ln>
                        </wps:spPr>
                        <wps:style>
                          <a:lnRef idx="0"/>
                          <a:fillRef idx="0"/>
                          <a:effectRef idx="0"/>
                          <a:fontRef idx="minor"/>
                        </wps:style>
                        <wps:bodyPr/>
                      </wps:wsp>
                      <wps:wsp>
                        <wps:cNvSpPr/>
                        <wps:spPr>
                          <a:xfrm>
                            <a:off x="2610000" y="2449080"/>
                            <a:ext cx="93960" cy="94680"/>
                          </a:xfrm>
                          <a:custGeom>
                            <a:avLst/>
                            <a:gdLst/>
                            <a:ahLst/>
                            <a:rect l="l" t="t" r="r" b="b"/>
                            <a:pathLst>
                              <a:path w="148" h="149">
                                <a:moveTo>
                                  <a:pt x="0" y="0"/>
                                </a:moveTo>
                                <a:lnTo>
                                  <a:pt x="148" y="74"/>
                                </a:lnTo>
                                <a:lnTo>
                                  <a:pt x="0" y="149"/>
                                </a:lnTo>
                                <a:lnTo>
                                  <a:pt x="0" y="0"/>
                                </a:lnTo>
                                <a:close/>
                              </a:path>
                            </a:pathLst>
                          </a:custGeom>
                          <a:solidFill>
                            <a:srgbClr val="000000"/>
                          </a:solidFill>
                          <a:ln w="0">
                            <a:noFill/>
                          </a:ln>
                        </wps:spPr>
                        <wps:style>
                          <a:lnRef idx="0"/>
                          <a:fillRef idx="0"/>
                          <a:effectRef idx="0"/>
                          <a:fontRef idx="minor"/>
                        </wps:style>
                        <wps:bodyPr/>
                      </wps:wsp>
                      <wps:wsp>
                        <wps:cNvSpPr/>
                        <wps:spPr>
                          <a:xfrm>
                            <a:off x="544320" y="777240"/>
                            <a:ext cx="720" cy="3720600"/>
                          </a:xfrm>
                          <a:prstGeom prst="line">
                            <a:avLst/>
                          </a:prstGeom>
                          <a:ln cap="rnd" w="15120">
                            <a:solidFill>
                              <a:srgbClr val="000000"/>
                            </a:solidFill>
                            <a:miter/>
                          </a:ln>
                        </wps:spPr>
                        <wps:style>
                          <a:lnRef idx="0"/>
                          <a:fillRef idx="0"/>
                          <a:effectRef idx="0"/>
                          <a:fontRef idx="minor"/>
                        </wps:style>
                        <wps:bodyPr/>
                      </wps:wsp>
                      <wps:wsp>
                        <wps:cNvSpPr/>
                        <wps:spPr>
                          <a:xfrm>
                            <a:off x="2703960" y="759960"/>
                            <a:ext cx="720" cy="3726360"/>
                          </a:xfrm>
                          <a:prstGeom prst="line">
                            <a:avLst/>
                          </a:prstGeom>
                          <a:ln cap="rnd" w="15120">
                            <a:solidFill>
                              <a:srgbClr val="000000"/>
                            </a:solidFill>
                            <a:miter/>
                          </a:ln>
                        </wps:spPr>
                        <wps:style>
                          <a:lnRef idx="0"/>
                          <a:fillRef idx="0"/>
                          <a:effectRef idx="0"/>
                          <a:fontRef idx="minor"/>
                        </wps:style>
                        <wps:bodyPr/>
                      </wps:wsp>
                      <wps:wsp>
                        <wps:cNvSpPr/>
                        <wps:spPr>
                          <a:xfrm>
                            <a:off x="3748320" y="772200"/>
                            <a:ext cx="720" cy="3730680"/>
                          </a:xfrm>
                          <a:prstGeom prst="line">
                            <a:avLst/>
                          </a:prstGeom>
                          <a:ln cap="rnd" w="15120">
                            <a:solidFill>
                              <a:srgbClr val="000000"/>
                            </a:solidFill>
                            <a:miter/>
                          </a:ln>
                        </wps:spPr>
                        <wps:style>
                          <a:lnRef idx="0"/>
                          <a:fillRef idx="0"/>
                          <a:effectRef idx="0"/>
                          <a:fontRef idx="minor"/>
                        </wps:style>
                        <wps:bodyPr/>
                      </wps:wsp>
                      <wps:wsp>
                        <wps:cNvSpPr/>
                        <wps:spPr>
                          <a:xfrm>
                            <a:off x="3147120" y="14040"/>
                            <a:ext cx="14760" cy="4510440"/>
                          </a:xfrm>
                          <a:custGeom>
                            <a:avLst/>
                            <a:gdLst/>
                            <a:ahLst/>
                            <a:rect l="l" t="t" r="r" b="b"/>
                            <a:pathLst>
                              <a:path w="25" h="7580">
                                <a:moveTo>
                                  <a:pt x="25" y="13"/>
                                </a:moveTo>
                                <a:lnTo>
                                  <a:pt x="25" y="13"/>
                                </a:lnTo>
                                <a:cubicBezTo>
                                  <a:pt x="25" y="20"/>
                                  <a:pt x="19" y="26"/>
                                  <a:pt x="12" y="26"/>
                                </a:cubicBezTo>
                                <a:cubicBezTo>
                                  <a:pt x="5" y="26"/>
                                  <a:pt x="0" y="20"/>
                                  <a:pt x="0" y="13"/>
                                </a:cubicBezTo>
                                <a:lnTo>
                                  <a:pt x="0" y="13"/>
                                </a:lnTo>
                                <a:cubicBezTo>
                                  <a:pt x="0" y="6"/>
                                  <a:pt x="5" y="0"/>
                                  <a:pt x="12" y="0"/>
                                </a:cubicBezTo>
                                <a:cubicBezTo>
                                  <a:pt x="19" y="0"/>
                                  <a:pt x="25" y="6"/>
                                  <a:pt x="25" y="13"/>
                                </a:cubicBezTo>
                                <a:close/>
                                <a:moveTo>
                                  <a:pt x="25" y="141"/>
                                </a:moveTo>
                                <a:lnTo>
                                  <a:pt x="25" y="141"/>
                                </a:lnTo>
                                <a:cubicBezTo>
                                  <a:pt x="25" y="148"/>
                                  <a:pt x="19" y="154"/>
                                  <a:pt x="12" y="154"/>
                                </a:cubicBezTo>
                                <a:cubicBezTo>
                                  <a:pt x="5" y="154"/>
                                  <a:pt x="0" y="148"/>
                                  <a:pt x="0" y="141"/>
                                </a:cubicBezTo>
                                <a:lnTo>
                                  <a:pt x="0" y="141"/>
                                </a:lnTo>
                                <a:cubicBezTo>
                                  <a:pt x="0" y="134"/>
                                  <a:pt x="5" y="128"/>
                                  <a:pt x="12" y="128"/>
                                </a:cubicBezTo>
                                <a:cubicBezTo>
                                  <a:pt x="19" y="128"/>
                                  <a:pt x="25" y="134"/>
                                  <a:pt x="25" y="141"/>
                                </a:cubicBezTo>
                                <a:close/>
                                <a:moveTo>
                                  <a:pt x="25" y="269"/>
                                </a:moveTo>
                                <a:lnTo>
                                  <a:pt x="25" y="269"/>
                                </a:lnTo>
                                <a:cubicBezTo>
                                  <a:pt x="25" y="276"/>
                                  <a:pt x="19" y="282"/>
                                  <a:pt x="12" y="282"/>
                                </a:cubicBezTo>
                                <a:cubicBezTo>
                                  <a:pt x="5" y="282"/>
                                  <a:pt x="0" y="276"/>
                                  <a:pt x="0" y="269"/>
                                </a:cubicBezTo>
                                <a:lnTo>
                                  <a:pt x="0" y="269"/>
                                </a:lnTo>
                                <a:cubicBezTo>
                                  <a:pt x="0" y="262"/>
                                  <a:pt x="5" y="257"/>
                                  <a:pt x="12" y="257"/>
                                </a:cubicBezTo>
                                <a:cubicBezTo>
                                  <a:pt x="19" y="257"/>
                                  <a:pt x="25" y="262"/>
                                  <a:pt x="25" y="269"/>
                                </a:cubicBezTo>
                                <a:close/>
                                <a:moveTo>
                                  <a:pt x="25" y="397"/>
                                </a:moveTo>
                                <a:lnTo>
                                  <a:pt x="25" y="397"/>
                                </a:lnTo>
                                <a:cubicBezTo>
                                  <a:pt x="25" y="404"/>
                                  <a:pt x="19" y="410"/>
                                  <a:pt x="12" y="410"/>
                                </a:cubicBezTo>
                                <a:cubicBezTo>
                                  <a:pt x="5" y="410"/>
                                  <a:pt x="0" y="404"/>
                                  <a:pt x="0" y="397"/>
                                </a:cubicBezTo>
                                <a:lnTo>
                                  <a:pt x="0" y="397"/>
                                </a:lnTo>
                                <a:cubicBezTo>
                                  <a:pt x="0" y="390"/>
                                  <a:pt x="5" y="385"/>
                                  <a:pt x="12" y="385"/>
                                </a:cubicBezTo>
                                <a:cubicBezTo>
                                  <a:pt x="19" y="385"/>
                                  <a:pt x="25" y="390"/>
                                  <a:pt x="25" y="397"/>
                                </a:cubicBezTo>
                                <a:close/>
                                <a:moveTo>
                                  <a:pt x="25" y="525"/>
                                </a:moveTo>
                                <a:lnTo>
                                  <a:pt x="25" y="525"/>
                                </a:lnTo>
                                <a:cubicBezTo>
                                  <a:pt x="25" y="532"/>
                                  <a:pt x="19" y="538"/>
                                  <a:pt x="12" y="538"/>
                                </a:cubicBezTo>
                                <a:cubicBezTo>
                                  <a:pt x="5" y="538"/>
                                  <a:pt x="0" y="532"/>
                                  <a:pt x="0" y="525"/>
                                </a:cubicBezTo>
                                <a:lnTo>
                                  <a:pt x="0" y="525"/>
                                </a:lnTo>
                                <a:cubicBezTo>
                                  <a:pt x="0" y="518"/>
                                  <a:pt x="5" y="513"/>
                                  <a:pt x="12" y="513"/>
                                </a:cubicBezTo>
                                <a:cubicBezTo>
                                  <a:pt x="19" y="513"/>
                                  <a:pt x="25" y="518"/>
                                  <a:pt x="25" y="525"/>
                                </a:cubicBezTo>
                                <a:close/>
                                <a:moveTo>
                                  <a:pt x="25" y="653"/>
                                </a:moveTo>
                                <a:lnTo>
                                  <a:pt x="25" y="653"/>
                                </a:lnTo>
                                <a:cubicBezTo>
                                  <a:pt x="25" y="660"/>
                                  <a:pt x="19" y="666"/>
                                  <a:pt x="12" y="666"/>
                                </a:cubicBezTo>
                                <a:cubicBezTo>
                                  <a:pt x="5" y="666"/>
                                  <a:pt x="0" y="660"/>
                                  <a:pt x="0" y="653"/>
                                </a:cubicBezTo>
                                <a:lnTo>
                                  <a:pt x="0" y="653"/>
                                </a:lnTo>
                                <a:cubicBezTo>
                                  <a:pt x="0" y="646"/>
                                  <a:pt x="5" y="641"/>
                                  <a:pt x="12" y="641"/>
                                </a:cubicBezTo>
                                <a:cubicBezTo>
                                  <a:pt x="19" y="641"/>
                                  <a:pt x="25" y="646"/>
                                  <a:pt x="25" y="653"/>
                                </a:cubicBezTo>
                                <a:close/>
                                <a:moveTo>
                                  <a:pt x="25" y="781"/>
                                </a:moveTo>
                                <a:lnTo>
                                  <a:pt x="25" y="781"/>
                                </a:lnTo>
                                <a:cubicBezTo>
                                  <a:pt x="25" y="789"/>
                                  <a:pt x="19" y="794"/>
                                  <a:pt x="12" y="794"/>
                                </a:cubicBezTo>
                                <a:cubicBezTo>
                                  <a:pt x="5" y="794"/>
                                  <a:pt x="0" y="789"/>
                                  <a:pt x="0" y="781"/>
                                </a:cubicBezTo>
                                <a:lnTo>
                                  <a:pt x="0" y="781"/>
                                </a:lnTo>
                                <a:cubicBezTo>
                                  <a:pt x="0" y="774"/>
                                  <a:pt x="5" y="769"/>
                                  <a:pt x="12" y="769"/>
                                </a:cubicBezTo>
                                <a:cubicBezTo>
                                  <a:pt x="19" y="769"/>
                                  <a:pt x="25" y="774"/>
                                  <a:pt x="25" y="781"/>
                                </a:cubicBezTo>
                                <a:close/>
                                <a:moveTo>
                                  <a:pt x="25" y="909"/>
                                </a:moveTo>
                                <a:lnTo>
                                  <a:pt x="25" y="909"/>
                                </a:lnTo>
                                <a:cubicBezTo>
                                  <a:pt x="25" y="917"/>
                                  <a:pt x="19" y="922"/>
                                  <a:pt x="12" y="922"/>
                                </a:cubicBezTo>
                                <a:cubicBezTo>
                                  <a:pt x="5" y="922"/>
                                  <a:pt x="0" y="917"/>
                                  <a:pt x="0" y="909"/>
                                </a:cubicBezTo>
                                <a:lnTo>
                                  <a:pt x="0" y="909"/>
                                </a:lnTo>
                                <a:cubicBezTo>
                                  <a:pt x="0" y="902"/>
                                  <a:pt x="5" y="897"/>
                                  <a:pt x="12" y="897"/>
                                </a:cubicBezTo>
                                <a:cubicBezTo>
                                  <a:pt x="19" y="897"/>
                                  <a:pt x="25" y="902"/>
                                  <a:pt x="25" y="909"/>
                                </a:cubicBezTo>
                                <a:close/>
                                <a:moveTo>
                                  <a:pt x="25" y="1037"/>
                                </a:moveTo>
                                <a:lnTo>
                                  <a:pt x="25" y="1037"/>
                                </a:lnTo>
                                <a:cubicBezTo>
                                  <a:pt x="25" y="1045"/>
                                  <a:pt x="19" y="1050"/>
                                  <a:pt x="12" y="1050"/>
                                </a:cubicBezTo>
                                <a:cubicBezTo>
                                  <a:pt x="5" y="1050"/>
                                  <a:pt x="0" y="1045"/>
                                  <a:pt x="0" y="1037"/>
                                </a:cubicBezTo>
                                <a:lnTo>
                                  <a:pt x="0" y="1037"/>
                                </a:lnTo>
                                <a:cubicBezTo>
                                  <a:pt x="0" y="1030"/>
                                  <a:pt x="5" y="1025"/>
                                  <a:pt x="12" y="1025"/>
                                </a:cubicBezTo>
                                <a:cubicBezTo>
                                  <a:pt x="19" y="1025"/>
                                  <a:pt x="25" y="1030"/>
                                  <a:pt x="25" y="1037"/>
                                </a:cubicBezTo>
                                <a:close/>
                                <a:moveTo>
                                  <a:pt x="25" y="1165"/>
                                </a:moveTo>
                                <a:lnTo>
                                  <a:pt x="25" y="1166"/>
                                </a:lnTo>
                                <a:cubicBezTo>
                                  <a:pt x="25" y="1173"/>
                                  <a:pt x="19" y="1178"/>
                                  <a:pt x="12" y="1178"/>
                                </a:cubicBezTo>
                                <a:cubicBezTo>
                                  <a:pt x="5" y="1178"/>
                                  <a:pt x="0" y="1173"/>
                                  <a:pt x="0" y="1166"/>
                                </a:cubicBezTo>
                                <a:lnTo>
                                  <a:pt x="0" y="1165"/>
                                </a:lnTo>
                                <a:cubicBezTo>
                                  <a:pt x="0" y="1158"/>
                                  <a:pt x="5" y="1153"/>
                                  <a:pt x="12" y="1153"/>
                                </a:cubicBezTo>
                                <a:cubicBezTo>
                                  <a:pt x="19" y="1153"/>
                                  <a:pt x="25" y="1158"/>
                                  <a:pt x="25" y="1165"/>
                                </a:cubicBezTo>
                                <a:close/>
                                <a:moveTo>
                                  <a:pt x="25" y="1294"/>
                                </a:moveTo>
                                <a:lnTo>
                                  <a:pt x="25" y="1294"/>
                                </a:lnTo>
                                <a:cubicBezTo>
                                  <a:pt x="25" y="1301"/>
                                  <a:pt x="19" y="1306"/>
                                  <a:pt x="12" y="1306"/>
                                </a:cubicBezTo>
                                <a:cubicBezTo>
                                  <a:pt x="5" y="1306"/>
                                  <a:pt x="0" y="1301"/>
                                  <a:pt x="0" y="1294"/>
                                </a:cubicBezTo>
                                <a:lnTo>
                                  <a:pt x="0" y="1294"/>
                                </a:lnTo>
                                <a:cubicBezTo>
                                  <a:pt x="0" y="1286"/>
                                  <a:pt x="5" y="1281"/>
                                  <a:pt x="12" y="1281"/>
                                </a:cubicBezTo>
                                <a:cubicBezTo>
                                  <a:pt x="19" y="1281"/>
                                  <a:pt x="25" y="1286"/>
                                  <a:pt x="25" y="1294"/>
                                </a:cubicBezTo>
                                <a:close/>
                                <a:moveTo>
                                  <a:pt x="25" y="1422"/>
                                </a:moveTo>
                                <a:lnTo>
                                  <a:pt x="25" y="1422"/>
                                </a:lnTo>
                                <a:cubicBezTo>
                                  <a:pt x="25" y="1429"/>
                                  <a:pt x="19" y="1434"/>
                                  <a:pt x="12" y="1434"/>
                                </a:cubicBezTo>
                                <a:cubicBezTo>
                                  <a:pt x="5" y="1434"/>
                                  <a:pt x="0" y="1429"/>
                                  <a:pt x="0" y="1422"/>
                                </a:cubicBezTo>
                                <a:lnTo>
                                  <a:pt x="0" y="1422"/>
                                </a:lnTo>
                                <a:cubicBezTo>
                                  <a:pt x="0" y="1414"/>
                                  <a:pt x="5" y="1409"/>
                                  <a:pt x="12" y="1409"/>
                                </a:cubicBezTo>
                                <a:cubicBezTo>
                                  <a:pt x="19" y="1409"/>
                                  <a:pt x="25" y="1414"/>
                                  <a:pt x="25" y="1422"/>
                                </a:cubicBezTo>
                                <a:close/>
                                <a:moveTo>
                                  <a:pt x="25" y="1550"/>
                                </a:moveTo>
                                <a:lnTo>
                                  <a:pt x="25" y="1550"/>
                                </a:lnTo>
                                <a:cubicBezTo>
                                  <a:pt x="25" y="1557"/>
                                  <a:pt x="19" y="1562"/>
                                  <a:pt x="12" y="1562"/>
                                </a:cubicBezTo>
                                <a:cubicBezTo>
                                  <a:pt x="5" y="1562"/>
                                  <a:pt x="0" y="1557"/>
                                  <a:pt x="0" y="1550"/>
                                </a:cubicBezTo>
                                <a:lnTo>
                                  <a:pt x="0" y="1550"/>
                                </a:lnTo>
                                <a:cubicBezTo>
                                  <a:pt x="0" y="1543"/>
                                  <a:pt x="5" y="1537"/>
                                  <a:pt x="12" y="1537"/>
                                </a:cubicBezTo>
                                <a:cubicBezTo>
                                  <a:pt x="19" y="1537"/>
                                  <a:pt x="25" y="1543"/>
                                  <a:pt x="25" y="1550"/>
                                </a:cubicBezTo>
                                <a:close/>
                                <a:moveTo>
                                  <a:pt x="25" y="1678"/>
                                </a:moveTo>
                                <a:lnTo>
                                  <a:pt x="25" y="1678"/>
                                </a:lnTo>
                                <a:cubicBezTo>
                                  <a:pt x="25" y="1685"/>
                                  <a:pt x="19" y="1690"/>
                                  <a:pt x="12" y="1690"/>
                                </a:cubicBezTo>
                                <a:cubicBezTo>
                                  <a:pt x="5" y="1690"/>
                                  <a:pt x="0" y="1685"/>
                                  <a:pt x="0" y="1678"/>
                                </a:cubicBezTo>
                                <a:lnTo>
                                  <a:pt x="0" y="1678"/>
                                </a:lnTo>
                                <a:cubicBezTo>
                                  <a:pt x="0" y="1671"/>
                                  <a:pt x="5" y="1665"/>
                                  <a:pt x="12" y="1665"/>
                                </a:cubicBezTo>
                                <a:cubicBezTo>
                                  <a:pt x="19" y="1665"/>
                                  <a:pt x="25" y="1671"/>
                                  <a:pt x="25" y="1678"/>
                                </a:cubicBezTo>
                                <a:close/>
                                <a:moveTo>
                                  <a:pt x="25" y="1806"/>
                                </a:moveTo>
                                <a:lnTo>
                                  <a:pt x="25" y="1806"/>
                                </a:lnTo>
                                <a:cubicBezTo>
                                  <a:pt x="25" y="1813"/>
                                  <a:pt x="19" y="1818"/>
                                  <a:pt x="12" y="1818"/>
                                </a:cubicBezTo>
                                <a:cubicBezTo>
                                  <a:pt x="5" y="1818"/>
                                  <a:pt x="0" y="1813"/>
                                  <a:pt x="0" y="1806"/>
                                </a:cubicBezTo>
                                <a:lnTo>
                                  <a:pt x="0" y="1806"/>
                                </a:lnTo>
                                <a:cubicBezTo>
                                  <a:pt x="0" y="1799"/>
                                  <a:pt x="5" y="1793"/>
                                  <a:pt x="12" y="1793"/>
                                </a:cubicBezTo>
                                <a:cubicBezTo>
                                  <a:pt x="19" y="1793"/>
                                  <a:pt x="25" y="1799"/>
                                  <a:pt x="25" y="1806"/>
                                </a:cubicBezTo>
                                <a:close/>
                                <a:moveTo>
                                  <a:pt x="25" y="1934"/>
                                </a:moveTo>
                                <a:lnTo>
                                  <a:pt x="25" y="1934"/>
                                </a:lnTo>
                                <a:cubicBezTo>
                                  <a:pt x="25" y="1941"/>
                                  <a:pt x="19" y="1946"/>
                                  <a:pt x="12" y="1946"/>
                                </a:cubicBezTo>
                                <a:cubicBezTo>
                                  <a:pt x="5" y="1946"/>
                                  <a:pt x="0" y="1941"/>
                                  <a:pt x="0" y="1934"/>
                                </a:cubicBezTo>
                                <a:lnTo>
                                  <a:pt x="0" y="1934"/>
                                </a:lnTo>
                                <a:cubicBezTo>
                                  <a:pt x="0" y="1927"/>
                                  <a:pt x="5" y="1921"/>
                                  <a:pt x="12" y="1921"/>
                                </a:cubicBezTo>
                                <a:cubicBezTo>
                                  <a:pt x="19" y="1921"/>
                                  <a:pt x="25" y="1927"/>
                                  <a:pt x="25" y="1934"/>
                                </a:cubicBezTo>
                                <a:close/>
                                <a:moveTo>
                                  <a:pt x="25" y="2062"/>
                                </a:moveTo>
                                <a:lnTo>
                                  <a:pt x="25" y="2062"/>
                                </a:lnTo>
                                <a:cubicBezTo>
                                  <a:pt x="25" y="2069"/>
                                  <a:pt x="19" y="2075"/>
                                  <a:pt x="12" y="2075"/>
                                </a:cubicBezTo>
                                <a:cubicBezTo>
                                  <a:pt x="5" y="2075"/>
                                  <a:pt x="0" y="2069"/>
                                  <a:pt x="0" y="2062"/>
                                </a:cubicBezTo>
                                <a:lnTo>
                                  <a:pt x="0" y="2062"/>
                                </a:lnTo>
                                <a:cubicBezTo>
                                  <a:pt x="0" y="2055"/>
                                  <a:pt x="5" y="2049"/>
                                  <a:pt x="12" y="2049"/>
                                </a:cubicBezTo>
                                <a:cubicBezTo>
                                  <a:pt x="19" y="2049"/>
                                  <a:pt x="25" y="2055"/>
                                  <a:pt x="25" y="2062"/>
                                </a:cubicBezTo>
                                <a:close/>
                                <a:moveTo>
                                  <a:pt x="25" y="2190"/>
                                </a:moveTo>
                                <a:lnTo>
                                  <a:pt x="25" y="2190"/>
                                </a:lnTo>
                                <a:cubicBezTo>
                                  <a:pt x="25" y="2197"/>
                                  <a:pt x="19" y="2203"/>
                                  <a:pt x="12" y="2203"/>
                                </a:cubicBezTo>
                                <a:cubicBezTo>
                                  <a:pt x="5" y="2203"/>
                                  <a:pt x="0" y="2197"/>
                                  <a:pt x="0" y="2190"/>
                                </a:cubicBezTo>
                                <a:lnTo>
                                  <a:pt x="0" y="2190"/>
                                </a:lnTo>
                                <a:cubicBezTo>
                                  <a:pt x="0" y="2183"/>
                                  <a:pt x="5" y="2177"/>
                                  <a:pt x="12" y="2177"/>
                                </a:cubicBezTo>
                                <a:cubicBezTo>
                                  <a:pt x="19" y="2177"/>
                                  <a:pt x="25" y="2183"/>
                                  <a:pt x="25" y="2190"/>
                                </a:cubicBezTo>
                                <a:close/>
                                <a:moveTo>
                                  <a:pt x="25" y="2318"/>
                                </a:moveTo>
                                <a:lnTo>
                                  <a:pt x="25" y="2318"/>
                                </a:lnTo>
                                <a:cubicBezTo>
                                  <a:pt x="25" y="2325"/>
                                  <a:pt x="19" y="2331"/>
                                  <a:pt x="12" y="2331"/>
                                </a:cubicBezTo>
                                <a:cubicBezTo>
                                  <a:pt x="5" y="2331"/>
                                  <a:pt x="0" y="2325"/>
                                  <a:pt x="0" y="2318"/>
                                </a:cubicBezTo>
                                <a:lnTo>
                                  <a:pt x="0" y="2318"/>
                                </a:lnTo>
                                <a:cubicBezTo>
                                  <a:pt x="0" y="2311"/>
                                  <a:pt x="5" y="2305"/>
                                  <a:pt x="12" y="2305"/>
                                </a:cubicBezTo>
                                <a:cubicBezTo>
                                  <a:pt x="19" y="2305"/>
                                  <a:pt x="25" y="2311"/>
                                  <a:pt x="25" y="2318"/>
                                </a:cubicBezTo>
                                <a:close/>
                                <a:moveTo>
                                  <a:pt x="25" y="2446"/>
                                </a:moveTo>
                                <a:lnTo>
                                  <a:pt x="25" y="2446"/>
                                </a:lnTo>
                                <a:cubicBezTo>
                                  <a:pt x="25" y="2453"/>
                                  <a:pt x="19" y="2459"/>
                                  <a:pt x="12" y="2459"/>
                                </a:cubicBezTo>
                                <a:cubicBezTo>
                                  <a:pt x="5" y="2459"/>
                                  <a:pt x="0" y="2453"/>
                                  <a:pt x="0" y="2446"/>
                                </a:cubicBezTo>
                                <a:lnTo>
                                  <a:pt x="0" y="2446"/>
                                </a:lnTo>
                                <a:cubicBezTo>
                                  <a:pt x="0" y="2439"/>
                                  <a:pt x="5" y="2433"/>
                                  <a:pt x="12" y="2433"/>
                                </a:cubicBezTo>
                                <a:cubicBezTo>
                                  <a:pt x="19" y="2433"/>
                                  <a:pt x="25" y="2439"/>
                                  <a:pt x="25" y="2446"/>
                                </a:cubicBezTo>
                                <a:close/>
                                <a:moveTo>
                                  <a:pt x="25" y="2574"/>
                                </a:moveTo>
                                <a:lnTo>
                                  <a:pt x="25" y="2574"/>
                                </a:lnTo>
                                <a:cubicBezTo>
                                  <a:pt x="25" y="2581"/>
                                  <a:pt x="19" y="2587"/>
                                  <a:pt x="12" y="2587"/>
                                </a:cubicBezTo>
                                <a:cubicBezTo>
                                  <a:pt x="5" y="2587"/>
                                  <a:pt x="0" y="2581"/>
                                  <a:pt x="0" y="2574"/>
                                </a:cubicBezTo>
                                <a:lnTo>
                                  <a:pt x="0" y="2574"/>
                                </a:lnTo>
                                <a:cubicBezTo>
                                  <a:pt x="0" y="2567"/>
                                  <a:pt x="5" y="2561"/>
                                  <a:pt x="12" y="2561"/>
                                </a:cubicBezTo>
                                <a:cubicBezTo>
                                  <a:pt x="19" y="2561"/>
                                  <a:pt x="25" y="2567"/>
                                  <a:pt x="25" y="2574"/>
                                </a:cubicBezTo>
                                <a:close/>
                                <a:moveTo>
                                  <a:pt x="25" y="2702"/>
                                </a:moveTo>
                                <a:lnTo>
                                  <a:pt x="25" y="2702"/>
                                </a:lnTo>
                                <a:cubicBezTo>
                                  <a:pt x="25" y="2709"/>
                                  <a:pt x="19" y="2715"/>
                                  <a:pt x="12" y="2715"/>
                                </a:cubicBezTo>
                                <a:cubicBezTo>
                                  <a:pt x="5" y="2715"/>
                                  <a:pt x="0" y="2709"/>
                                  <a:pt x="0" y="2702"/>
                                </a:cubicBezTo>
                                <a:lnTo>
                                  <a:pt x="0" y="2702"/>
                                </a:lnTo>
                                <a:cubicBezTo>
                                  <a:pt x="0" y="2695"/>
                                  <a:pt x="5" y="2689"/>
                                  <a:pt x="12" y="2689"/>
                                </a:cubicBezTo>
                                <a:cubicBezTo>
                                  <a:pt x="19" y="2689"/>
                                  <a:pt x="25" y="2695"/>
                                  <a:pt x="25" y="2702"/>
                                </a:cubicBezTo>
                                <a:close/>
                                <a:moveTo>
                                  <a:pt x="25" y="2830"/>
                                </a:moveTo>
                                <a:lnTo>
                                  <a:pt x="25" y="2830"/>
                                </a:lnTo>
                                <a:cubicBezTo>
                                  <a:pt x="25" y="2837"/>
                                  <a:pt x="19" y="2843"/>
                                  <a:pt x="12" y="2843"/>
                                </a:cubicBezTo>
                                <a:cubicBezTo>
                                  <a:pt x="5" y="2843"/>
                                  <a:pt x="0" y="2837"/>
                                  <a:pt x="0" y="2830"/>
                                </a:cubicBezTo>
                                <a:lnTo>
                                  <a:pt x="0" y="2830"/>
                                </a:lnTo>
                                <a:cubicBezTo>
                                  <a:pt x="0" y="2823"/>
                                  <a:pt x="5" y="2817"/>
                                  <a:pt x="12" y="2817"/>
                                </a:cubicBezTo>
                                <a:cubicBezTo>
                                  <a:pt x="19" y="2817"/>
                                  <a:pt x="25" y="2823"/>
                                  <a:pt x="25" y="2830"/>
                                </a:cubicBezTo>
                                <a:close/>
                                <a:moveTo>
                                  <a:pt x="25" y="2958"/>
                                </a:moveTo>
                                <a:lnTo>
                                  <a:pt x="25" y="2958"/>
                                </a:lnTo>
                                <a:cubicBezTo>
                                  <a:pt x="25" y="2965"/>
                                  <a:pt x="19" y="2971"/>
                                  <a:pt x="12" y="2971"/>
                                </a:cubicBezTo>
                                <a:cubicBezTo>
                                  <a:pt x="5" y="2971"/>
                                  <a:pt x="0" y="2965"/>
                                  <a:pt x="0" y="2958"/>
                                </a:cubicBezTo>
                                <a:lnTo>
                                  <a:pt x="0" y="2958"/>
                                </a:lnTo>
                                <a:cubicBezTo>
                                  <a:pt x="0" y="2951"/>
                                  <a:pt x="5" y="2945"/>
                                  <a:pt x="12" y="2945"/>
                                </a:cubicBezTo>
                                <a:cubicBezTo>
                                  <a:pt x="19" y="2945"/>
                                  <a:pt x="25" y="2951"/>
                                  <a:pt x="25" y="2958"/>
                                </a:cubicBezTo>
                                <a:close/>
                                <a:moveTo>
                                  <a:pt x="25" y="3086"/>
                                </a:moveTo>
                                <a:lnTo>
                                  <a:pt x="25" y="3086"/>
                                </a:lnTo>
                                <a:cubicBezTo>
                                  <a:pt x="25" y="3093"/>
                                  <a:pt x="19" y="3099"/>
                                  <a:pt x="12" y="3099"/>
                                </a:cubicBezTo>
                                <a:cubicBezTo>
                                  <a:pt x="5" y="3099"/>
                                  <a:pt x="0" y="3093"/>
                                  <a:pt x="0" y="3086"/>
                                </a:cubicBezTo>
                                <a:lnTo>
                                  <a:pt x="0" y="3086"/>
                                </a:lnTo>
                                <a:cubicBezTo>
                                  <a:pt x="0" y="3079"/>
                                  <a:pt x="5" y="3073"/>
                                  <a:pt x="12" y="3073"/>
                                </a:cubicBezTo>
                                <a:cubicBezTo>
                                  <a:pt x="19" y="3073"/>
                                  <a:pt x="25" y="3079"/>
                                  <a:pt x="25" y="3086"/>
                                </a:cubicBezTo>
                                <a:close/>
                                <a:moveTo>
                                  <a:pt x="25" y="3214"/>
                                </a:moveTo>
                                <a:lnTo>
                                  <a:pt x="25" y="3214"/>
                                </a:lnTo>
                                <a:cubicBezTo>
                                  <a:pt x="25" y="3221"/>
                                  <a:pt x="19" y="3227"/>
                                  <a:pt x="12" y="3227"/>
                                </a:cubicBezTo>
                                <a:cubicBezTo>
                                  <a:pt x="5" y="3227"/>
                                  <a:pt x="0" y="3221"/>
                                  <a:pt x="0" y="3214"/>
                                </a:cubicBezTo>
                                <a:lnTo>
                                  <a:pt x="0" y="3214"/>
                                </a:lnTo>
                                <a:cubicBezTo>
                                  <a:pt x="0" y="3207"/>
                                  <a:pt x="5" y="3201"/>
                                  <a:pt x="12" y="3201"/>
                                </a:cubicBezTo>
                                <a:cubicBezTo>
                                  <a:pt x="19" y="3201"/>
                                  <a:pt x="25" y="3207"/>
                                  <a:pt x="25" y="3214"/>
                                </a:cubicBezTo>
                                <a:close/>
                                <a:moveTo>
                                  <a:pt x="25" y="3342"/>
                                </a:moveTo>
                                <a:lnTo>
                                  <a:pt x="25" y="3342"/>
                                </a:lnTo>
                                <a:cubicBezTo>
                                  <a:pt x="25" y="3349"/>
                                  <a:pt x="19" y="3355"/>
                                  <a:pt x="12" y="3355"/>
                                </a:cubicBezTo>
                                <a:cubicBezTo>
                                  <a:pt x="5" y="3355"/>
                                  <a:pt x="0" y="3349"/>
                                  <a:pt x="0" y="3342"/>
                                </a:cubicBezTo>
                                <a:lnTo>
                                  <a:pt x="0" y="3342"/>
                                </a:lnTo>
                                <a:cubicBezTo>
                                  <a:pt x="0" y="3335"/>
                                  <a:pt x="5" y="3329"/>
                                  <a:pt x="12" y="3329"/>
                                </a:cubicBezTo>
                                <a:cubicBezTo>
                                  <a:pt x="19" y="3329"/>
                                  <a:pt x="25" y="3335"/>
                                  <a:pt x="25" y="3342"/>
                                </a:cubicBezTo>
                                <a:close/>
                                <a:moveTo>
                                  <a:pt x="25" y="3470"/>
                                </a:moveTo>
                                <a:lnTo>
                                  <a:pt x="25" y="3470"/>
                                </a:lnTo>
                                <a:cubicBezTo>
                                  <a:pt x="25" y="3477"/>
                                  <a:pt x="19" y="3483"/>
                                  <a:pt x="12" y="3483"/>
                                </a:cubicBezTo>
                                <a:cubicBezTo>
                                  <a:pt x="5" y="3483"/>
                                  <a:pt x="0" y="3477"/>
                                  <a:pt x="0" y="3470"/>
                                </a:cubicBezTo>
                                <a:lnTo>
                                  <a:pt x="0" y="3470"/>
                                </a:lnTo>
                                <a:cubicBezTo>
                                  <a:pt x="0" y="3463"/>
                                  <a:pt x="5" y="3457"/>
                                  <a:pt x="12" y="3457"/>
                                </a:cubicBezTo>
                                <a:cubicBezTo>
                                  <a:pt x="19" y="3457"/>
                                  <a:pt x="25" y="3463"/>
                                  <a:pt x="25" y="3470"/>
                                </a:cubicBezTo>
                                <a:close/>
                                <a:moveTo>
                                  <a:pt x="25" y="3598"/>
                                </a:moveTo>
                                <a:lnTo>
                                  <a:pt x="25" y="3598"/>
                                </a:lnTo>
                                <a:cubicBezTo>
                                  <a:pt x="25" y="3605"/>
                                  <a:pt x="19" y="3611"/>
                                  <a:pt x="12" y="3611"/>
                                </a:cubicBezTo>
                                <a:cubicBezTo>
                                  <a:pt x="5" y="3611"/>
                                  <a:pt x="0" y="3605"/>
                                  <a:pt x="0" y="3598"/>
                                </a:cubicBezTo>
                                <a:lnTo>
                                  <a:pt x="0" y="3598"/>
                                </a:lnTo>
                                <a:cubicBezTo>
                                  <a:pt x="0" y="3591"/>
                                  <a:pt x="5" y="3585"/>
                                  <a:pt x="12" y="3585"/>
                                </a:cubicBezTo>
                                <a:cubicBezTo>
                                  <a:pt x="19" y="3585"/>
                                  <a:pt x="25" y="3591"/>
                                  <a:pt x="25" y="3598"/>
                                </a:cubicBezTo>
                                <a:close/>
                                <a:moveTo>
                                  <a:pt x="25" y="3726"/>
                                </a:moveTo>
                                <a:lnTo>
                                  <a:pt x="25" y="3726"/>
                                </a:lnTo>
                                <a:cubicBezTo>
                                  <a:pt x="25" y="3733"/>
                                  <a:pt x="19" y="3739"/>
                                  <a:pt x="12" y="3739"/>
                                </a:cubicBezTo>
                                <a:cubicBezTo>
                                  <a:pt x="5" y="3739"/>
                                  <a:pt x="0" y="3733"/>
                                  <a:pt x="0" y="3726"/>
                                </a:cubicBezTo>
                                <a:lnTo>
                                  <a:pt x="0" y="3726"/>
                                </a:lnTo>
                                <a:cubicBezTo>
                                  <a:pt x="0" y="3719"/>
                                  <a:pt x="5" y="3713"/>
                                  <a:pt x="12" y="3713"/>
                                </a:cubicBezTo>
                                <a:cubicBezTo>
                                  <a:pt x="19" y="3713"/>
                                  <a:pt x="25" y="3719"/>
                                  <a:pt x="25" y="3726"/>
                                </a:cubicBezTo>
                                <a:close/>
                                <a:moveTo>
                                  <a:pt x="25" y="3854"/>
                                </a:moveTo>
                                <a:lnTo>
                                  <a:pt x="25" y="3854"/>
                                </a:lnTo>
                                <a:cubicBezTo>
                                  <a:pt x="25" y="3861"/>
                                  <a:pt x="19" y="3867"/>
                                  <a:pt x="12" y="3867"/>
                                </a:cubicBezTo>
                                <a:cubicBezTo>
                                  <a:pt x="5" y="3867"/>
                                  <a:pt x="0" y="3861"/>
                                  <a:pt x="0" y="3854"/>
                                </a:cubicBezTo>
                                <a:lnTo>
                                  <a:pt x="0" y="3854"/>
                                </a:lnTo>
                                <a:cubicBezTo>
                                  <a:pt x="0" y="3847"/>
                                  <a:pt x="5" y="3841"/>
                                  <a:pt x="12" y="3841"/>
                                </a:cubicBezTo>
                                <a:cubicBezTo>
                                  <a:pt x="19" y="3841"/>
                                  <a:pt x="25" y="3847"/>
                                  <a:pt x="25" y="3854"/>
                                </a:cubicBezTo>
                                <a:close/>
                                <a:moveTo>
                                  <a:pt x="25" y="3982"/>
                                </a:moveTo>
                                <a:lnTo>
                                  <a:pt x="25" y="3982"/>
                                </a:lnTo>
                                <a:cubicBezTo>
                                  <a:pt x="25" y="3989"/>
                                  <a:pt x="19" y="3995"/>
                                  <a:pt x="12" y="3995"/>
                                </a:cubicBezTo>
                                <a:cubicBezTo>
                                  <a:pt x="5" y="3995"/>
                                  <a:pt x="0" y="3989"/>
                                  <a:pt x="0" y="3982"/>
                                </a:cubicBezTo>
                                <a:lnTo>
                                  <a:pt x="0" y="3982"/>
                                </a:lnTo>
                                <a:cubicBezTo>
                                  <a:pt x="0" y="3975"/>
                                  <a:pt x="5" y="3969"/>
                                  <a:pt x="12" y="3969"/>
                                </a:cubicBezTo>
                                <a:cubicBezTo>
                                  <a:pt x="19" y="3969"/>
                                  <a:pt x="25" y="3975"/>
                                  <a:pt x="25" y="3982"/>
                                </a:cubicBezTo>
                                <a:close/>
                                <a:moveTo>
                                  <a:pt x="25" y="4110"/>
                                </a:moveTo>
                                <a:lnTo>
                                  <a:pt x="25" y="4110"/>
                                </a:lnTo>
                                <a:cubicBezTo>
                                  <a:pt x="25" y="4117"/>
                                  <a:pt x="19" y="4123"/>
                                  <a:pt x="12" y="4123"/>
                                </a:cubicBezTo>
                                <a:cubicBezTo>
                                  <a:pt x="5" y="4123"/>
                                  <a:pt x="0" y="4117"/>
                                  <a:pt x="0" y="4110"/>
                                </a:cubicBezTo>
                                <a:lnTo>
                                  <a:pt x="0" y="4110"/>
                                </a:lnTo>
                                <a:cubicBezTo>
                                  <a:pt x="0" y="4103"/>
                                  <a:pt x="5" y="4097"/>
                                  <a:pt x="12" y="4097"/>
                                </a:cubicBezTo>
                                <a:cubicBezTo>
                                  <a:pt x="19" y="4097"/>
                                  <a:pt x="25" y="4103"/>
                                  <a:pt x="25" y="4110"/>
                                </a:cubicBezTo>
                                <a:close/>
                                <a:moveTo>
                                  <a:pt x="25" y="4238"/>
                                </a:moveTo>
                                <a:lnTo>
                                  <a:pt x="25" y="4238"/>
                                </a:lnTo>
                                <a:cubicBezTo>
                                  <a:pt x="25" y="4245"/>
                                  <a:pt x="19" y="4251"/>
                                  <a:pt x="12" y="4251"/>
                                </a:cubicBezTo>
                                <a:cubicBezTo>
                                  <a:pt x="5" y="4251"/>
                                  <a:pt x="0" y="4245"/>
                                  <a:pt x="0" y="4238"/>
                                </a:cubicBezTo>
                                <a:lnTo>
                                  <a:pt x="0" y="4238"/>
                                </a:lnTo>
                                <a:cubicBezTo>
                                  <a:pt x="0" y="4231"/>
                                  <a:pt x="5" y="4225"/>
                                  <a:pt x="12" y="4225"/>
                                </a:cubicBezTo>
                                <a:cubicBezTo>
                                  <a:pt x="19" y="4225"/>
                                  <a:pt x="25" y="4231"/>
                                  <a:pt x="25" y="4238"/>
                                </a:cubicBezTo>
                                <a:close/>
                                <a:moveTo>
                                  <a:pt x="25" y="4366"/>
                                </a:moveTo>
                                <a:lnTo>
                                  <a:pt x="25" y="4366"/>
                                </a:lnTo>
                                <a:cubicBezTo>
                                  <a:pt x="25" y="4373"/>
                                  <a:pt x="19" y="4379"/>
                                  <a:pt x="12" y="4379"/>
                                </a:cubicBezTo>
                                <a:cubicBezTo>
                                  <a:pt x="5" y="4379"/>
                                  <a:pt x="0" y="4373"/>
                                  <a:pt x="0" y="4366"/>
                                </a:cubicBezTo>
                                <a:lnTo>
                                  <a:pt x="0" y="4366"/>
                                </a:lnTo>
                                <a:cubicBezTo>
                                  <a:pt x="0" y="4359"/>
                                  <a:pt x="5" y="4353"/>
                                  <a:pt x="12" y="4353"/>
                                </a:cubicBezTo>
                                <a:cubicBezTo>
                                  <a:pt x="19" y="4353"/>
                                  <a:pt x="25" y="4359"/>
                                  <a:pt x="25" y="4366"/>
                                </a:cubicBezTo>
                                <a:close/>
                                <a:moveTo>
                                  <a:pt x="25" y="4494"/>
                                </a:moveTo>
                                <a:lnTo>
                                  <a:pt x="25" y="4494"/>
                                </a:lnTo>
                                <a:cubicBezTo>
                                  <a:pt x="25" y="4501"/>
                                  <a:pt x="19" y="4507"/>
                                  <a:pt x="12" y="4507"/>
                                </a:cubicBezTo>
                                <a:cubicBezTo>
                                  <a:pt x="5" y="4507"/>
                                  <a:pt x="0" y="4501"/>
                                  <a:pt x="0" y="4494"/>
                                </a:cubicBezTo>
                                <a:lnTo>
                                  <a:pt x="0" y="4494"/>
                                </a:lnTo>
                                <a:cubicBezTo>
                                  <a:pt x="0" y="4487"/>
                                  <a:pt x="5" y="4481"/>
                                  <a:pt x="12" y="4481"/>
                                </a:cubicBezTo>
                                <a:cubicBezTo>
                                  <a:pt x="19" y="4481"/>
                                  <a:pt x="25" y="4487"/>
                                  <a:pt x="25" y="4494"/>
                                </a:cubicBezTo>
                                <a:close/>
                                <a:moveTo>
                                  <a:pt x="25" y="4622"/>
                                </a:moveTo>
                                <a:lnTo>
                                  <a:pt x="25" y="4622"/>
                                </a:lnTo>
                                <a:cubicBezTo>
                                  <a:pt x="25" y="4629"/>
                                  <a:pt x="19" y="4635"/>
                                  <a:pt x="12" y="4635"/>
                                </a:cubicBezTo>
                                <a:cubicBezTo>
                                  <a:pt x="5" y="4635"/>
                                  <a:pt x="0" y="4629"/>
                                  <a:pt x="0" y="4622"/>
                                </a:cubicBezTo>
                                <a:lnTo>
                                  <a:pt x="0" y="4622"/>
                                </a:lnTo>
                                <a:cubicBezTo>
                                  <a:pt x="0" y="4615"/>
                                  <a:pt x="5" y="4609"/>
                                  <a:pt x="12" y="4609"/>
                                </a:cubicBezTo>
                                <a:cubicBezTo>
                                  <a:pt x="19" y="4609"/>
                                  <a:pt x="25" y="4615"/>
                                  <a:pt x="25" y="4622"/>
                                </a:cubicBezTo>
                                <a:close/>
                                <a:moveTo>
                                  <a:pt x="25" y="4750"/>
                                </a:moveTo>
                                <a:lnTo>
                                  <a:pt x="25" y="4750"/>
                                </a:lnTo>
                                <a:cubicBezTo>
                                  <a:pt x="25" y="4757"/>
                                  <a:pt x="19" y="4763"/>
                                  <a:pt x="12" y="4763"/>
                                </a:cubicBezTo>
                                <a:cubicBezTo>
                                  <a:pt x="5" y="4763"/>
                                  <a:pt x="0" y="4757"/>
                                  <a:pt x="0" y="4750"/>
                                </a:cubicBezTo>
                                <a:lnTo>
                                  <a:pt x="0" y="4750"/>
                                </a:lnTo>
                                <a:cubicBezTo>
                                  <a:pt x="0" y="4743"/>
                                  <a:pt x="5" y="4737"/>
                                  <a:pt x="12" y="4737"/>
                                </a:cubicBezTo>
                                <a:cubicBezTo>
                                  <a:pt x="19" y="4737"/>
                                  <a:pt x="25" y="4743"/>
                                  <a:pt x="25" y="4750"/>
                                </a:cubicBezTo>
                                <a:close/>
                                <a:moveTo>
                                  <a:pt x="25" y="4878"/>
                                </a:moveTo>
                                <a:lnTo>
                                  <a:pt x="25" y="4878"/>
                                </a:lnTo>
                                <a:cubicBezTo>
                                  <a:pt x="25" y="4885"/>
                                  <a:pt x="19" y="4891"/>
                                  <a:pt x="12" y="4891"/>
                                </a:cubicBezTo>
                                <a:cubicBezTo>
                                  <a:pt x="5" y="4891"/>
                                  <a:pt x="0" y="4885"/>
                                  <a:pt x="0" y="4878"/>
                                </a:cubicBezTo>
                                <a:lnTo>
                                  <a:pt x="0" y="4878"/>
                                </a:lnTo>
                                <a:cubicBezTo>
                                  <a:pt x="0" y="4871"/>
                                  <a:pt x="5" y="4865"/>
                                  <a:pt x="12" y="4865"/>
                                </a:cubicBezTo>
                                <a:cubicBezTo>
                                  <a:pt x="19" y="4865"/>
                                  <a:pt x="25" y="4871"/>
                                  <a:pt x="25" y="4878"/>
                                </a:cubicBezTo>
                                <a:close/>
                                <a:moveTo>
                                  <a:pt x="25" y="5006"/>
                                </a:moveTo>
                                <a:lnTo>
                                  <a:pt x="25" y="5006"/>
                                </a:lnTo>
                                <a:cubicBezTo>
                                  <a:pt x="25" y="5013"/>
                                  <a:pt x="19" y="5019"/>
                                  <a:pt x="12" y="5019"/>
                                </a:cubicBezTo>
                                <a:cubicBezTo>
                                  <a:pt x="5" y="5019"/>
                                  <a:pt x="0" y="5013"/>
                                  <a:pt x="0" y="5006"/>
                                </a:cubicBezTo>
                                <a:lnTo>
                                  <a:pt x="0" y="5006"/>
                                </a:lnTo>
                                <a:cubicBezTo>
                                  <a:pt x="0" y="4999"/>
                                  <a:pt x="5" y="4993"/>
                                  <a:pt x="12" y="4993"/>
                                </a:cubicBezTo>
                                <a:cubicBezTo>
                                  <a:pt x="19" y="4993"/>
                                  <a:pt x="25" y="4999"/>
                                  <a:pt x="25" y="5006"/>
                                </a:cubicBezTo>
                                <a:close/>
                                <a:moveTo>
                                  <a:pt x="25" y="5134"/>
                                </a:moveTo>
                                <a:lnTo>
                                  <a:pt x="25" y="5134"/>
                                </a:lnTo>
                                <a:cubicBezTo>
                                  <a:pt x="25" y="5141"/>
                                  <a:pt x="19" y="5147"/>
                                  <a:pt x="12" y="5147"/>
                                </a:cubicBezTo>
                                <a:cubicBezTo>
                                  <a:pt x="5" y="5147"/>
                                  <a:pt x="0" y="5141"/>
                                  <a:pt x="0" y="5134"/>
                                </a:cubicBezTo>
                                <a:lnTo>
                                  <a:pt x="0" y="5134"/>
                                </a:lnTo>
                                <a:cubicBezTo>
                                  <a:pt x="0" y="5127"/>
                                  <a:pt x="5" y="5121"/>
                                  <a:pt x="12" y="5121"/>
                                </a:cubicBezTo>
                                <a:cubicBezTo>
                                  <a:pt x="19" y="5121"/>
                                  <a:pt x="25" y="5127"/>
                                  <a:pt x="25" y="5134"/>
                                </a:cubicBezTo>
                                <a:close/>
                                <a:moveTo>
                                  <a:pt x="25" y="5262"/>
                                </a:moveTo>
                                <a:lnTo>
                                  <a:pt x="25" y="5262"/>
                                </a:lnTo>
                                <a:cubicBezTo>
                                  <a:pt x="25" y="5269"/>
                                  <a:pt x="19" y="5275"/>
                                  <a:pt x="12" y="5275"/>
                                </a:cubicBezTo>
                                <a:cubicBezTo>
                                  <a:pt x="5" y="5275"/>
                                  <a:pt x="0" y="5269"/>
                                  <a:pt x="0" y="5262"/>
                                </a:cubicBezTo>
                                <a:lnTo>
                                  <a:pt x="0" y="5262"/>
                                </a:lnTo>
                                <a:cubicBezTo>
                                  <a:pt x="0" y="5255"/>
                                  <a:pt x="5" y="5250"/>
                                  <a:pt x="12" y="5250"/>
                                </a:cubicBezTo>
                                <a:cubicBezTo>
                                  <a:pt x="19" y="5250"/>
                                  <a:pt x="25" y="5255"/>
                                  <a:pt x="25" y="5262"/>
                                </a:cubicBezTo>
                                <a:close/>
                                <a:moveTo>
                                  <a:pt x="25" y="5390"/>
                                </a:moveTo>
                                <a:lnTo>
                                  <a:pt x="25" y="5390"/>
                                </a:lnTo>
                                <a:cubicBezTo>
                                  <a:pt x="25" y="5397"/>
                                  <a:pt x="19" y="5403"/>
                                  <a:pt x="12" y="5403"/>
                                </a:cubicBezTo>
                                <a:cubicBezTo>
                                  <a:pt x="5" y="5403"/>
                                  <a:pt x="0" y="5397"/>
                                  <a:pt x="0" y="5390"/>
                                </a:cubicBezTo>
                                <a:lnTo>
                                  <a:pt x="0" y="5390"/>
                                </a:lnTo>
                                <a:cubicBezTo>
                                  <a:pt x="0" y="5383"/>
                                  <a:pt x="5" y="5378"/>
                                  <a:pt x="12" y="5378"/>
                                </a:cubicBezTo>
                                <a:cubicBezTo>
                                  <a:pt x="19" y="5378"/>
                                  <a:pt x="25" y="5383"/>
                                  <a:pt x="25" y="5390"/>
                                </a:cubicBezTo>
                                <a:close/>
                                <a:moveTo>
                                  <a:pt x="25" y="5518"/>
                                </a:moveTo>
                                <a:lnTo>
                                  <a:pt x="25" y="5518"/>
                                </a:lnTo>
                                <a:cubicBezTo>
                                  <a:pt x="25" y="5525"/>
                                  <a:pt x="19" y="5531"/>
                                  <a:pt x="12" y="5531"/>
                                </a:cubicBezTo>
                                <a:cubicBezTo>
                                  <a:pt x="5" y="5531"/>
                                  <a:pt x="0" y="5525"/>
                                  <a:pt x="0" y="5518"/>
                                </a:cubicBezTo>
                                <a:lnTo>
                                  <a:pt x="0" y="5518"/>
                                </a:lnTo>
                                <a:cubicBezTo>
                                  <a:pt x="0" y="5511"/>
                                  <a:pt x="5" y="5506"/>
                                  <a:pt x="12" y="5506"/>
                                </a:cubicBezTo>
                                <a:cubicBezTo>
                                  <a:pt x="19" y="5506"/>
                                  <a:pt x="25" y="5511"/>
                                  <a:pt x="25" y="5518"/>
                                </a:cubicBezTo>
                                <a:close/>
                                <a:moveTo>
                                  <a:pt x="25" y="5646"/>
                                </a:moveTo>
                                <a:lnTo>
                                  <a:pt x="25" y="5646"/>
                                </a:lnTo>
                                <a:cubicBezTo>
                                  <a:pt x="25" y="5653"/>
                                  <a:pt x="19" y="5659"/>
                                  <a:pt x="12" y="5659"/>
                                </a:cubicBezTo>
                                <a:cubicBezTo>
                                  <a:pt x="5" y="5659"/>
                                  <a:pt x="0" y="5653"/>
                                  <a:pt x="0" y="5646"/>
                                </a:cubicBezTo>
                                <a:lnTo>
                                  <a:pt x="0" y="5646"/>
                                </a:lnTo>
                                <a:cubicBezTo>
                                  <a:pt x="0" y="5639"/>
                                  <a:pt x="5" y="5634"/>
                                  <a:pt x="12" y="5634"/>
                                </a:cubicBezTo>
                                <a:cubicBezTo>
                                  <a:pt x="19" y="5634"/>
                                  <a:pt x="25" y="5639"/>
                                  <a:pt x="25" y="5646"/>
                                </a:cubicBezTo>
                                <a:close/>
                                <a:moveTo>
                                  <a:pt x="25" y="5774"/>
                                </a:moveTo>
                                <a:lnTo>
                                  <a:pt x="25" y="5774"/>
                                </a:lnTo>
                                <a:cubicBezTo>
                                  <a:pt x="25" y="5782"/>
                                  <a:pt x="19" y="5787"/>
                                  <a:pt x="12" y="5787"/>
                                </a:cubicBezTo>
                                <a:cubicBezTo>
                                  <a:pt x="5" y="5787"/>
                                  <a:pt x="0" y="5782"/>
                                  <a:pt x="0" y="5774"/>
                                </a:cubicBezTo>
                                <a:lnTo>
                                  <a:pt x="0" y="5774"/>
                                </a:lnTo>
                                <a:cubicBezTo>
                                  <a:pt x="0" y="5767"/>
                                  <a:pt x="5" y="5762"/>
                                  <a:pt x="12" y="5762"/>
                                </a:cubicBezTo>
                                <a:cubicBezTo>
                                  <a:pt x="19" y="5762"/>
                                  <a:pt x="25" y="5767"/>
                                  <a:pt x="25" y="5774"/>
                                </a:cubicBezTo>
                                <a:close/>
                                <a:moveTo>
                                  <a:pt x="25" y="5902"/>
                                </a:moveTo>
                                <a:lnTo>
                                  <a:pt x="25" y="5902"/>
                                </a:lnTo>
                                <a:cubicBezTo>
                                  <a:pt x="25" y="5910"/>
                                  <a:pt x="19" y="5915"/>
                                  <a:pt x="12" y="5915"/>
                                </a:cubicBezTo>
                                <a:cubicBezTo>
                                  <a:pt x="5" y="5915"/>
                                  <a:pt x="0" y="5910"/>
                                  <a:pt x="0" y="5902"/>
                                </a:cubicBezTo>
                                <a:lnTo>
                                  <a:pt x="0" y="5902"/>
                                </a:lnTo>
                                <a:cubicBezTo>
                                  <a:pt x="0" y="5895"/>
                                  <a:pt x="5" y="5890"/>
                                  <a:pt x="12" y="5890"/>
                                </a:cubicBezTo>
                                <a:cubicBezTo>
                                  <a:pt x="19" y="5890"/>
                                  <a:pt x="25" y="5895"/>
                                  <a:pt x="25" y="5902"/>
                                </a:cubicBezTo>
                                <a:close/>
                                <a:moveTo>
                                  <a:pt x="25" y="6030"/>
                                </a:moveTo>
                                <a:lnTo>
                                  <a:pt x="25" y="6030"/>
                                </a:lnTo>
                                <a:cubicBezTo>
                                  <a:pt x="25" y="6038"/>
                                  <a:pt x="19" y="6043"/>
                                  <a:pt x="12" y="6043"/>
                                </a:cubicBezTo>
                                <a:cubicBezTo>
                                  <a:pt x="5" y="6043"/>
                                  <a:pt x="0" y="6038"/>
                                  <a:pt x="0" y="6030"/>
                                </a:cubicBezTo>
                                <a:lnTo>
                                  <a:pt x="0" y="6030"/>
                                </a:lnTo>
                                <a:cubicBezTo>
                                  <a:pt x="0" y="6023"/>
                                  <a:pt x="5" y="6018"/>
                                  <a:pt x="12" y="6018"/>
                                </a:cubicBezTo>
                                <a:cubicBezTo>
                                  <a:pt x="19" y="6018"/>
                                  <a:pt x="25" y="6023"/>
                                  <a:pt x="25" y="6030"/>
                                </a:cubicBezTo>
                                <a:close/>
                                <a:moveTo>
                                  <a:pt x="25" y="6158"/>
                                </a:moveTo>
                                <a:lnTo>
                                  <a:pt x="25" y="6159"/>
                                </a:lnTo>
                                <a:cubicBezTo>
                                  <a:pt x="25" y="6166"/>
                                  <a:pt x="19" y="6171"/>
                                  <a:pt x="12" y="6171"/>
                                </a:cubicBezTo>
                                <a:cubicBezTo>
                                  <a:pt x="5" y="6171"/>
                                  <a:pt x="0" y="6166"/>
                                  <a:pt x="0" y="6159"/>
                                </a:cubicBezTo>
                                <a:lnTo>
                                  <a:pt x="0" y="6158"/>
                                </a:lnTo>
                                <a:cubicBezTo>
                                  <a:pt x="0" y="6151"/>
                                  <a:pt x="5" y="6146"/>
                                  <a:pt x="12" y="6146"/>
                                </a:cubicBezTo>
                                <a:cubicBezTo>
                                  <a:pt x="19" y="6146"/>
                                  <a:pt x="25" y="6151"/>
                                  <a:pt x="25" y="6158"/>
                                </a:cubicBezTo>
                                <a:close/>
                                <a:moveTo>
                                  <a:pt x="25" y="6287"/>
                                </a:moveTo>
                                <a:lnTo>
                                  <a:pt x="25" y="6287"/>
                                </a:lnTo>
                                <a:cubicBezTo>
                                  <a:pt x="25" y="6294"/>
                                  <a:pt x="19" y="6299"/>
                                  <a:pt x="12" y="6299"/>
                                </a:cubicBezTo>
                                <a:cubicBezTo>
                                  <a:pt x="5" y="6299"/>
                                  <a:pt x="0" y="6294"/>
                                  <a:pt x="0" y="6287"/>
                                </a:cubicBezTo>
                                <a:lnTo>
                                  <a:pt x="0" y="6287"/>
                                </a:lnTo>
                                <a:cubicBezTo>
                                  <a:pt x="0" y="6279"/>
                                  <a:pt x="5" y="6274"/>
                                  <a:pt x="12" y="6274"/>
                                </a:cubicBezTo>
                                <a:cubicBezTo>
                                  <a:pt x="19" y="6274"/>
                                  <a:pt x="25" y="6279"/>
                                  <a:pt x="25" y="6287"/>
                                </a:cubicBezTo>
                                <a:close/>
                                <a:moveTo>
                                  <a:pt x="25" y="6415"/>
                                </a:moveTo>
                                <a:lnTo>
                                  <a:pt x="25" y="6415"/>
                                </a:lnTo>
                                <a:cubicBezTo>
                                  <a:pt x="25" y="6422"/>
                                  <a:pt x="19" y="6427"/>
                                  <a:pt x="12" y="6427"/>
                                </a:cubicBezTo>
                                <a:cubicBezTo>
                                  <a:pt x="5" y="6427"/>
                                  <a:pt x="0" y="6422"/>
                                  <a:pt x="0" y="6415"/>
                                </a:cubicBezTo>
                                <a:lnTo>
                                  <a:pt x="0" y="6415"/>
                                </a:lnTo>
                                <a:cubicBezTo>
                                  <a:pt x="0" y="6407"/>
                                  <a:pt x="5" y="6402"/>
                                  <a:pt x="12" y="6402"/>
                                </a:cubicBezTo>
                                <a:cubicBezTo>
                                  <a:pt x="19" y="6402"/>
                                  <a:pt x="25" y="6407"/>
                                  <a:pt x="25" y="6415"/>
                                </a:cubicBezTo>
                                <a:close/>
                                <a:moveTo>
                                  <a:pt x="25" y="6543"/>
                                </a:moveTo>
                                <a:lnTo>
                                  <a:pt x="25" y="6543"/>
                                </a:lnTo>
                                <a:cubicBezTo>
                                  <a:pt x="25" y="6550"/>
                                  <a:pt x="19" y="6555"/>
                                  <a:pt x="12" y="6555"/>
                                </a:cubicBezTo>
                                <a:cubicBezTo>
                                  <a:pt x="5" y="6555"/>
                                  <a:pt x="0" y="6550"/>
                                  <a:pt x="0" y="6543"/>
                                </a:cubicBezTo>
                                <a:lnTo>
                                  <a:pt x="0" y="6543"/>
                                </a:lnTo>
                                <a:cubicBezTo>
                                  <a:pt x="0" y="6536"/>
                                  <a:pt x="5" y="6530"/>
                                  <a:pt x="12" y="6530"/>
                                </a:cubicBezTo>
                                <a:cubicBezTo>
                                  <a:pt x="19" y="6530"/>
                                  <a:pt x="25" y="6536"/>
                                  <a:pt x="25" y="6543"/>
                                </a:cubicBezTo>
                                <a:close/>
                                <a:moveTo>
                                  <a:pt x="25" y="6671"/>
                                </a:moveTo>
                                <a:lnTo>
                                  <a:pt x="25" y="6671"/>
                                </a:lnTo>
                                <a:cubicBezTo>
                                  <a:pt x="25" y="6678"/>
                                  <a:pt x="19" y="6683"/>
                                  <a:pt x="12" y="6683"/>
                                </a:cubicBezTo>
                                <a:cubicBezTo>
                                  <a:pt x="5" y="6683"/>
                                  <a:pt x="0" y="6678"/>
                                  <a:pt x="0" y="6671"/>
                                </a:cubicBezTo>
                                <a:lnTo>
                                  <a:pt x="0" y="6671"/>
                                </a:lnTo>
                                <a:cubicBezTo>
                                  <a:pt x="0" y="6664"/>
                                  <a:pt x="5" y="6658"/>
                                  <a:pt x="12" y="6658"/>
                                </a:cubicBezTo>
                                <a:cubicBezTo>
                                  <a:pt x="19" y="6658"/>
                                  <a:pt x="25" y="6664"/>
                                  <a:pt x="25" y="6671"/>
                                </a:cubicBezTo>
                                <a:close/>
                                <a:moveTo>
                                  <a:pt x="25" y="6799"/>
                                </a:moveTo>
                                <a:lnTo>
                                  <a:pt x="25" y="6799"/>
                                </a:lnTo>
                                <a:cubicBezTo>
                                  <a:pt x="25" y="6806"/>
                                  <a:pt x="19" y="6811"/>
                                  <a:pt x="12" y="6811"/>
                                </a:cubicBezTo>
                                <a:cubicBezTo>
                                  <a:pt x="5" y="6811"/>
                                  <a:pt x="0" y="6806"/>
                                  <a:pt x="0" y="6799"/>
                                </a:cubicBezTo>
                                <a:lnTo>
                                  <a:pt x="0" y="6799"/>
                                </a:lnTo>
                                <a:cubicBezTo>
                                  <a:pt x="0" y="6792"/>
                                  <a:pt x="5" y="6786"/>
                                  <a:pt x="12" y="6786"/>
                                </a:cubicBezTo>
                                <a:cubicBezTo>
                                  <a:pt x="19" y="6786"/>
                                  <a:pt x="25" y="6792"/>
                                  <a:pt x="25" y="6799"/>
                                </a:cubicBezTo>
                                <a:close/>
                                <a:moveTo>
                                  <a:pt x="25" y="6927"/>
                                </a:moveTo>
                                <a:lnTo>
                                  <a:pt x="25" y="6927"/>
                                </a:lnTo>
                                <a:cubicBezTo>
                                  <a:pt x="25" y="6934"/>
                                  <a:pt x="19" y="6939"/>
                                  <a:pt x="12" y="6939"/>
                                </a:cubicBezTo>
                                <a:cubicBezTo>
                                  <a:pt x="5" y="6939"/>
                                  <a:pt x="0" y="6934"/>
                                  <a:pt x="0" y="6927"/>
                                </a:cubicBezTo>
                                <a:lnTo>
                                  <a:pt x="0" y="6927"/>
                                </a:lnTo>
                                <a:cubicBezTo>
                                  <a:pt x="0" y="6920"/>
                                  <a:pt x="5" y="6914"/>
                                  <a:pt x="12" y="6914"/>
                                </a:cubicBezTo>
                                <a:cubicBezTo>
                                  <a:pt x="19" y="6914"/>
                                  <a:pt x="25" y="6920"/>
                                  <a:pt x="25" y="6927"/>
                                </a:cubicBezTo>
                                <a:close/>
                                <a:moveTo>
                                  <a:pt x="25" y="7055"/>
                                </a:moveTo>
                                <a:lnTo>
                                  <a:pt x="25" y="7055"/>
                                </a:lnTo>
                                <a:cubicBezTo>
                                  <a:pt x="25" y="7062"/>
                                  <a:pt x="19" y="7068"/>
                                  <a:pt x="12" y="7068"/>
                                </a:cubicBezTo>
                                <a:cubicBezTo>
                                  <a:pt x="5" y="7068"/>
                                  <a:pt x="0" y="7062"/>
                                  <a:pt x="0" y="7055"/>
                                </a:cubicBezTo>
                                <a:lnTo>
                                  <a:pt x="0" y="7055"/>
                                </a:lnTo>
                                <a:cubicBezTo>
                                  <a:pt x="0" y="7048"/>
                                  <a:pt x="5" y="7042"/>
                                  <a:pt x="12" y="7042"/>
                                </a:cubicBezTo>
                                <a:cubicBezTo>
                                  <a:pt x="19" y="7042"/>
                                  <a:pt x="25" y="7048"/>
                                  <a:pt x="25" y="7055"/>
                                </a:cubicBezTo>
                                <a:close/>
                                <a:moveTo>
                                  <a:pt x="25" y="7183"/>
                                </a:moveTo>
                                <a:lnTo>
                                  <a:pt x="25" y="7183"/>
                                </a:lnTo>
                                <a:cubicBezTo>
                                  <a:pt x="25" y="7190"/>
                                  <a:pt x="19" y="7196"/>
                                  <a:pt x="12" y="7196"/>
                                </a:cubicBezTo>
                                <a:cubicBezTo>
                                  <a:pt x="5" y="7196"/>
                                  <a:pt x="0" y="7190"/>
                                  <a:pt x="0" y="7183"/>
                                </a:cubicBezTo>
                                <a:lnTo>
                                  <a:pt x="0" y="7183"/>
                                </a:lnTo>
                                <a:cubicBezTo>
                                  <a:pt x="0" y="7176"/>
                                  <a:pt x="5" y="7170"/>
                                  <a:pt x="12" y="7170"/>
                                </a:cubicBezTo>
                                <a:cubicBezTo>
                                  <a:pt x="19" y="7170"/>
                                  <a:pt x="25" y="7176"/>
                                  <a:pt x="25" y="7183"/>
                                </a:cubicBezTo>
                                <a:close/>
                                <a:moveTo>
                                  <a:pt x="25" y="7311"/>
                                </a:moveTo>
                                <a:lnTo>
                                  <a:pt x="25" y="7311"/>
                                </a:lnTo>
                                <a:cubicBezTo>
                                  <a:pt x="25" y="7318"/>
                                  <a:pt x="19" y="7324"/>
                                  <a:pt x="12" y="7324"/>
                                </a:cubicBezTo>
                                <a:cubicBezTo>
                                  <a:pt x="5" y="7324"/>
                                  <a:pt x="0" y="7318"/>
                                  <a:pt x="0" y="7311"/>
                                </a:cubicBezTo>
                                <a:lnTo>
                                  <a:pt x="0" y="7311"/>
                                </a:lnTo>
                                <a:cubicBezTo>
                                  <a:pt x="0" y="7304"/>
                                  <a:pt x="5" y="7298"/>
                                  <a:pt x="12" y="7298"/>
                                </a:cubicBezTo>
                                <a:cubicBezTo>
                                  <a:pt x="19" y="7298"/>
                                  <a:pt x="25" y="7304"/>
                                  <a:pt x="25" y="7311"/>
                                </a:cubicBezTo>
                                <a:close/>
                                <a:moveTo>
                                  <a:pt x="25" y="7439"/>
                                </a:moveTo>
                                <a:lnTo>
                                  <a:pt x="25" y="7439"/>
                                </a:lnTo>
                                <a:cubicBezTo>
                                  <a:pt x="25" y="7446"/>
                                  <a:pt x="19" y="7452"/>
                                  <a:pt x="12" y="7452"/>
                                </a:cubicBezTo>
                                <a:cubicBezTo>
                                  <a:pt x="5" y="7452"/>
                                  <a:pt x="0" y="7446"/>
                                  <a:pt x="0" y="7439"/>
                                </a:cubicBezTo>
                                <a:lnTo>
                                  <a:pt x="0" y="7439"/>
                                </a:lnTo>
                                <a:cubicBezTo>
                                  <a:pt x="0" y="7432"/>
                                  <a:pt x="5" y="7426"/>
                                  <a:pt x="12" y="7426"/>
                                </a:cubicBezTo>
                                <a:cubicBezTo>
                                  <a:pt x="19" y="7426"/>
                                  <a:pt x="25" y="7432"/>
                                  <a:pt x="25" y="7439"/>
                                </a:cubicBezTo>
                                <a:close/>
                                <a:moveTo>
                                  <a:pt x="25" y="7567"/>
                                </a:moveTo>
                                <a:lnTo>
                                  <a:pt x="25" y="7567"/>
                                </a:lnTo>
                                <a:cubicBezTo>
                                  <a:pt x="25" y="7574"/>
                                  <a:pt x="19" y="7580"/>
                                  <a:pt x="12" y="7580"/>
                                </a:cubicBezTo>
                                <a:cubicBezTo>
                                  <a:pt x="5" y="7580"/>
                                  <a:pt x="0" y="7574"/>
                                  <a:pt x="0" y="7567"/>
                                </a:cubicBezTo>
                                <a:lnTo>
                                  <a:pt x="0" y="7567"/>
                                </a:lnTo>
                                <a:cubicBezTo>
                                  <a:pt x="0" y="7560"/>
                                  <a:pt x="5" y="7554"/>
                                  <a:pt x="12" y="7554"/>
                                </a:cubicBezTo>
                                <a:cubicBezTo>
                                  <a:pt x="19" y="7554"/>
                                  <a:pt x="25" y="7560"/>
                                  <a:pt x="25" y="7567"/>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1452960" y="14040"/>
                            <a:ext cx="15120" cy="4495680"/>
                          </a:xfrm>
                          <a:custGeom>
                            <a:avLst/>
                            <a:gdLst/>
                            <a:ahLst/>
                            <a:rect l="l" t="t" r="r" b="b"/>
                            <a:pathLst>
                              <a:path w="26" h="7556">
                                <a:moveTo>
                                  <a:pt x="26" y="13"/>
                                </a:moveTo>
                                <a:lnTo>
                                  <a:pt x="26" y="397"/>
                                </a:lnTo>
                                <a:cubicBezTo>
                                  <a:pt x="26" y="404"/>
                                  <a:pt x="20" y="410"/>
                                  <a:pt x="13" y="410"/>
                                </a:cubicBezTo>
                                <a:cubicBezTo>
                                  <a:pt x="6" y="410"/>
                                  <a:pt x="0" y="404"/>
                                  <a:pt x="0" y="397"/>
                                </a:cubicBezTo>
                                <a:lnTo>
                                  <a:pt x="0" y="13"/>
                                </a:lnTo>
                                <a:cubicBezTo>
                                  <a:pt x="0" y="6"/>
                                  <a:pt x="6" y="0"/>
                                  <a:pt x="13" y="0"/>
                                </a:cubicBezTo>
                                <a:cubicBezTo>
                                  <a:pt x="20" y="0"/>
                                  <a:pt x="26" y="6"/>
                                  <a:pt x="26" y="13"/>
                                </a:cubicBezTo>
                                <a:close/>
                                <a:moveTo>
                                  <a:pt x="26" y="628"/>
                                </a:moveTo>
                                <a:lnTo>
                                  <a:pt x="26" y="1012"/>
                                </a:lnTo>
                                <a:cubicBezTo>
                                  <a:pt x="26" y="1019"/>
                                  <a:pt x="20" y="1024"/>
                                  <a:pt x="13" y="1024"/>
                                </a:cubicBezTo>
                                <a:cubicBezTo>
                                  <a:pt x="6" y="1024"/>
                                  <a:pt x="0" y="1019"/>
                                  <a:pt x="0" y="1012"/>
                                </a:cubicBezTo>
                                <a:lnTo>
                                  <a:pt x="0" y="628"/>
                                </a:lnTo>
                                <a:cubicBezTo>
                                  <a:pt x="0" y="621"/>
                                  <a:pt x="6" y="615"/>
                                  <a:pt x="13" y="615"/>
                                </a:cubicBezTo>
                                <a:cubicBezTo>
                                  <a:pt x="20" y="615"/>
                                  <a:pt x="26" y="621"/>
                                  <a:pt x="26" y="628"/>
                                </a:cubicBezTo>
                                <a:close/>
                                <a:moveTo>
                                  <a:pt x="26" y="1242"/>
                                </a:moveTo>
                                <a:lnTo>
                                  <a:pt x="26" y="1626"/>
                                </a:lnTo>
                                <a:cubicBezTo>
                                  <a:pt x="26" y="1633"/>
                                  <a:pt x="20" y="1639"/>
                                  <a:pt x="13" y="1639"/>
                                </a:cubicBezTo>
                                <a:cubicBezTo>
                                  <a:pt x="6" y="1639"/>
                                  <a:pt x="0" y="1633"/>
                                  <a:pt x="0" y="1626"/>
                                </a:cubicBezTo>
                                <a:lnTo>
                                  <a:pt x="0" y="1242"/>
                                </a:lnTo>
                                <a:cubicBezTo>
                                  <a:pt x="0" y="1235"/>
                                  <a:pt x="6" y="1229"/>
                                  <a:pt x="13" y="1229"/>
                                </a:cubicBezTo>
                                <a:cubicBezTo>
                                  <a:pt x="20" y="1229"/>
                                  <a:pt x="26" y="1235"/>
                                  <a:pt x="26" y="1242"/>
                                </a:cubicBezTo>
                                <a:close/>
                                <a:moveTo>
                                  <a:pt x="26" y="1856"/>
                                </a:moveTo>
                                <a:lnTo>
                                  <a:pt x="26" y="2240"/>
                                </a:lnTo>
                                <a:cubicBezTo>
                                  <a:pt x="26" y="2248"/>
                                  <a:pt x="20" y="2253"/>
                                  <a:pt x="13" y="2253"/>
                                </a:cubicBezTo>
                                <a:cubicBezTo>
                                  <a:pt x="6" y="2253"/>
                                  <a:pt x="0" y="2248"/>
                                  <a:pt x="0" y="2240"/>
                                </a:cubicBezTo>
                                <a:lnTo>
                                  <a:pt x="0" y="1856"/>
                                </a:lnTo>
                                <a:cubicBezTo>
                                  <a:pt x="0" y="1849"/>
                                  <a:pt x="6" y="1844"/>
                                  <a:pt x="13" y="1844"/>
                                </a:cubicBezTo>
                                <a:cubicBezTo>
                                  <a:pt x="20" y="1844"/>
                                  <a:pt x="26" y="1849"/>
                                  <a:pt x="26" y="1856"/>
                                </a:cubicBezTo>
                                <a:close/>
                                <a:moveTo>
                                  <a:pt x="26" y="2471"/>
                                </a:moveTo>
                                <a:lnTo>
                                  <a:pt x="26" y="2855"/>
                                </a:lnTo>
                                <a:cubicBezTo>
                                  <a:pt x="26" y="2862"/>
                                  <a:pt x="20" y="2868"/>
                                  <a:pt x="13" y="2868"/>
                                </a:cubicBezTo>
                                <a:cubicBezTo>
                                  <a:pt x="6" y="2868"/>
                                  <a:pt x="0" y="2862"/>
                                  <a:pt x="0" y="2855"/>
                                </a:cubicBezTo>
                                <a:lnTo>
                                  <a:pt x="0" y="2471"/>
                                </a:lnTo>
                                <a:cubicBezTo>
                                  <a:pt x="0" y="2464"/>
                                  <a:pt x="6" y="2458"/>
                                  <a:pt x="13" y="2458"/>
                                </a:cubicBezTo>
                                <a:cubicBezTo>
                                  <a:pt x="20" y="2458"/>
                                  <a:pt x="26" y="2464"/>
                                  <a:pt x="26" y="2471"/>
                                </a:cubicBezTo>
                                <a:close/>
                                <a:moveTo>
                                  <a:pt x="26" y="3085"/>
                                </a:moveTo>
                                <a:lnTo>
                                  <a:pt x="26" y="3469"/>
                                </a:lnTo>
                                <a:cubicBezTo>
                                  <a:pt x="26" y="3476"/>
                                  <a:pt x="20" y="3482"/>
                                  <a:pt x="13" y="3482"/>
                                </a:cubicBezTo>
                                <a:cubicBezTo>
                                  <a:pt x="6" y="3482"/>
                                  <a:pt x="0" y="3476"/>
                                  <a:pt x="0" y="3469"/>
                                </a:cubicBezTo>
                                <a:lnTo>
                                  <a:pt x="0" y="3085"/>
                                </a:lnTo>
                                <a:cubicBezTo>
                                  <a:pt x="0" y="3078"/>
                                  <a:pt x="6" y="3072"/>
                                  <a:pt x="13" y="3072"/>
                                </a:cubicBezTo>
                                <a:cubicBezTo>
                                  <a:pt x="20" y="3072"/>
                                  <a:pt x="26" y="3078"/>
                                  <a:pt x="26" y="3085"/>
                                </a:cubicBezTo>
                                <a:close/>
                                <a:moveTo>
                                  <a:pt x="26" y="3700"/>
                                </a:moveTo>
                                <a:lnTo>
                                  <a:pt x="26" y="4084"/>
                                </a:lnTo>
                                <a:cubicBezTo>
                                  <a:pt x="26" y="4091"/>
                                  <a:pt x="20" y="4096"/>
                                  <a:pt x="13" y="4096"/>
                                </a:cubicBezTo>
                                <a:cubicBezTo>
                                  <a:pt x="6" y="4096"/>
                                  <a:pt x="0" y="4091"/>
                                  <a:pt x="0" y="4084"/>
                                </a:cubicBezTo>
                                <a:lnTo>
                                  <a:pt x="0" y="3700"/>
                                </a:lnTo>
                                <a:cubicBezTo>
                                  <a:pt x="0" y="3693"/>
                                  <a:pt x="6" y="3687"/>
                                  <a:pt x="13" y="3687"/>
                                </a:cubicBezTo>
                                <a:cubicBezTo>
                                  <a:pt x="20" y="3687"/>
                                  <a:pt x="26" y="3693"/>
                                  <a:pt x="26" y="3700"/>
                                </a:cubicBezTo>
                                <a:close/>
                                <a:moveTo>
                                  <a:pt x="26" y="4314"/>
                                </a:moveTo>
                                <a:lnTo>
                                  <a:pt x="26" y="4698"/>
                                </a:lnTo>
                                <a:cubicBezTo>
                                  <a:pt x="26" y="4705"/>
                                  <a:pt x="20" y="4711"/>
                                  <a:pt x="13" y="4711"/>
                                </a:cubicBezTo>
                                <a:cubicBezTo>
                                  <a:pt x="6" y="4711"/>
                                  <a:pt x="0" y="4705"/>
                                  <a:pt x="0" y="4698"/>
                                </a:cubicBezTo>
                                <a:lnTo>
                                  <a:pt x="0" y="4314"/>
                                </a:lnTo>
                                <a:cubicBezTo>
                                  <a:pt x="0" y="4307"/>
                                  <a:pt x="6" y="4301"/>
                                  <a:pt x="13" y="4301"/>
                                </a:cubicBezTo>
                                <a:cubicBezTo>
                                  <a:pt x="20" y="4301"/>
                                  <a:pt x="26" y="4307"/>
                                  <a:pt x="26" y="4314"/>
                                </a:cubicBezTo>
                                <a:close/>
                                <a:moveTo>
                                  <a:pt x="26" y="4928"/>
                                </a:moveTo>
                                <a:lnTo>
                                  <a:pt x="26" y="5312"/>
                                </a:lnTo>
                                <a:cubicBezTo>
                                  <a:pt x="26" y="5320"/>
                                  <a:pt x="20" y="5325"/>
                                  <a:pt x="13" y="5325"/>
                                </a:cubicBezTo>
                                <a:cubicBezTo>
                                  <a:pt x="6" y="5325"/>
                                  <a:pt x="0" y="5320"/>
                                  <a:pt x="0" y="5312"/>
                                </a:cubicBezTo>
                                <a:lnTo>
                                  <a:pt x="0" y="4928"/>
                                </a:lnTo>
                                <a:cubicBezTo>
                                  <a:pt x="0" y="4921"/>
                                  <a:pt x="6" y="4916"/>
                                  <a:pt x="13" y="4916"/>
                                </a:cubicBezTo>
                                <a:cubicBezTo>
                                  <a:pt x="20" y="4916"/>
                                  <a:pt x="26" y="4921"/>
                                  <a:pt x="26" y="4928"/>
                                </a:cubicBezTo>
                                <a:close/>
                                <a:moveTo>
                                  <a:pt x="26" y="5543"/>
                                </a:moveTo>
                                <a:lnTo>
                                  <a:pt x="26" y="5927"/>
                                </a:lnTo>
                                <a:cubicBezTo>
                                  <a:pt x="26" y="5934"/>
                                  <a:pt x="20" y="5940"/>
                                  <a:pt x="13" y="5940"/>
                                </a:cubicBezTo>
                                <a:cubicBezTo>
                                  <a:pt x="6" y="5940"/>
                                  <a:pt x="0" y="5934"/>
                                  <a:pt x="0" y="5927"/>
                                </a:cubicBezTo>
                                <a:lnTo>
                                  <a:pt x="0" y="5543"/>
                                </a:lnTo>
                                <a:cubicBezTo>
                                  <a:pt x="0" y="5536"/>
                                  <a:pt x="6" y="5530"/>
                                  <a:pt x="13" y="5530"/>
                                </a:cubicBezTo>
                                <a:cubicBezTo>
                                  <a:pt x="20" y="5530"/>
                                  <a:pt x="26" y="5536"/>
                                  <a:pt x="26" y="5543"/>
                                </a:cubicBezTo>
                                <a:close/>
                                <a:moveTo>
                                  <a:pt x="26" y="6157"/>
                                </a:moveTo>
                                <a:lnTo>
                                  <a:pt x="26" y="6541"/>
                                </a:lnTo>
                                <a:cubicBezTo>
                                  <a:pt x="26" y="6548"/>
                                  <a:pt x="20" y="6554"/>
                                  <a:pt x="13" y="6554"/>
                                </a:cubicBezTo>
                                <a:cubicBezTo>
                                  <a:pt x="6" y="6554"/>
                                  <a:pt x="0" y="6548"/>
                                  <a:pt x="0" y="6541"/>
                                </a:cubicBezTo>
                                <a:lnTo>
                                  <a:pt x="0" y="6157"/>
                                </a:lnTo>
                                <a:cubicBezTo>
                                  <a:pt x="0" y="6150"/>
                                  <a:pt x="6" y="6144"/>
                                  <a:pt x="13" y="6144"/>
                                </a:cubicBezTo>
                                <a:cubicBezTo>
                                  <a:pt x="20" y="6144"/>
                                  <a:pt x="26" y="6150"/>
                                  <a:pt x="26" y="6157"/>
                                </a:cubicBezTo>
                                <a:close/>
                                <a:moveTo>
                                  <a:pt x="26" y="6772"/>
                                </a:moveTo>
                                <a:lnTo>
                                  <a:pt x="26" y="7156"/>
                                </a:lnTo>
                                <a:cubicBezTo>
                                  <a:pt x="26" y="7163"/>
                                  <a:pt x="20" y="7168"/>
                                  <a:pt x="13" y="7168"/>
                                </a:cubicBezTo>
                                <a:cubicBezTo>
                                  <a:pt x="6" y="7168"/>
                                  <a:pt x="0" y="7163"/>
                                  <a:pt x="0" y="7156"/>
                                </a:cubicBezTo>
                                <a:lnTo>
                                  <a:pt x="0" y="6772"/>
                                </a:lnTo>
                                <a:cubicBezTo>
                                  <a:pt x="0" y="6765"/>
                                  <a:pt x="6" y="6759"/>
                                  <a:pt x="13" y="6759"/>
                                </a:cubicBezTo>
                                <a:cubicBezTo>
                                  <a:pt x="20" y="6759"/>
                                  <a:pt x="26" y="6765"/>
                                  <a:pt x="26" y="6772"/>
                                </a:cubicBezTo>
                                <a:close/>
                                <a:moveTo>
                                  <a:pt x="26" y="7386"/>
                                </a:moveTo>
                                <a:lnTo>
                                  <a:pt x="26" y="7544"/>
                                </a:lnTo>
                                <a:cubicBezTo>
                                  <a:pt x="26" y="7551"/>
                                  <a:pt x="20" y="7556"/>
                                  <a:pt x="13" y="7556"/>
                                </a:cubicBezTo>
                                <a:cubicBezTo>
                                  <a:pt x="6" y="7556"/>
                                  <a:pt x="0" y="7551"/>
                                  <a:pt x="0" y="7544"/>
                                </a:cubicBezTo>
                                <a:lnTo>
                                  <a:pt x="0" y="7386"/>
                                </a:lnTo>
                                <a:cubicBezTo>
                                  <a:pt x="0" y="7379"/>
                                  <a:pt x="6" y="7373"/>
                                  <a:pt x="13" y="7373"/>
                                </a:cubicBezTo>
                                <a:cubicBezTo>
                                  <a:pt x="20" y="7373"/>
                                  <a:pt x="26" y="7379"/>
                                  <a:pt x="26" y="7386"/>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526320" y="3538080"/>
                            <a:ext cx="2095560" cy="720"/>
                          </a:xfrm>
                          <a:prstGeom prst="line">
                            <a:avLst/>
                          </a:prstGeom>
                          <a:ln cap="rnd" w="15120">
                            <a:solidFill>
                              <a:srgbClr val="000000"/>
                            </a:solidFill>
                            <a:miter/>
                          </a:ln>
                        </wps:spPr>
                        <wps:style>
                          <a:lnRef idx="0"/>
                          <a:fillRef idx="0"/>
                          <a:effectRef idx="0"/>
                          <a:fontRef idx="minor"/>
                        </wps:style>
                        <wps:bodyPr/>
                      </wps:wsp>
                      <wps:wsp>
                        <wps:cNvSpPr/>
                        <wps:spPr>
                          <a:xfrm>
                            <a:off x="2610000" y="3490560"/>
                            <a:ext cx="93960" cy="94680"/>
                          </a:xfrm>
                          <a:custGeom>
                            <a:avLst/>
                            <a:gdLst/>
                            <a:ahLst/>
                            <a:rect l="l" t="t" r="r" b="b"/>
                            <a:pathLst>
                              <a:path w="148" h="149">
                                <a:moveTo>
                                  <a:pt x="0" y="0"/>
                                </a:moveTo>
                                <a:lnTo>
                                  <a:pt x="148" y="75"/>
                                </a:lnTo>
                                <a:lnTo>
                                  <a:pt x="0" y="149"/>
                                </a:lnTo>
                                <a:lnTo>
                                  <a:pt x="0" y="0"/>
                                </a:lnTo>
                                <a:close/>
                              </a:path>
                            </a:pathLst>
                          </a:custGeom>
                          <a:solidFill>
                            <a:srgbClr val="000000"/>
                          </a:solidFill>
                          <a:ln w="0">
                            <a:noFill/>
                          </a:ln>
                        </wps:spPr>
                        <wps:style>
                          <a:lnRef idx="0"/>
                          <a:fillRef idx="0"/>
                          <a:effectRef idx="0"/>
                          <a:fontRef idx="minor"/>
                        </wps:style>
                        <wps:bodyPr/>
                      </wps:wsp>
                      <wps:wsp>
                        <wps:cNvSpPr/>
                        <wps:spPr>
                          <a:xfrm flipH="1">
                            <a:off x="608400" y="4186080"/>
                            <a:ext cx="2094840" cy="720"/>
                          </a:xfrm>
                          <a:prstGeom prst="line">
                            <a:avLst/>
                          </a:prstGeom>
                          <a:ln cap="rnd" w="15120">
                            <a:solidFill>
                              <a:srgbClr val="000000"/>
                            </a:solidFill>
                            <a:miter/>
                          </a:ln>
                        </wps:spPr>
                        <wps:style>
                          <a:lnRef idx="0"/>
                          <a:fillRef idx="0"/>
                          <a:effectRef idx="0"/>
                          <a:fontRef idx="minor"/>
                        </wps:style>
                        <wps:bodyPr/>
                      </wps:wsp>
                      <wps:wsp>
                        <wps:cNvSpPr/>
                        <wps:spPr>
                          <a:xfrm>
                            <a:off x="526320" y="4138200"/>
                            <a:ext cx="94680" cy="94680"/>
                          </a:xfrm>
                          <a:custGeom>
                            <a:avLst/>
                            <a:gdLst/>
                            <a:ahLst/>
                            <a:rect l="l" t="t" r="r" b="b"/>
                            <a:pathLst>
                              <a:path w="149" h="149">
                                <a:moveTo>
                                  <a:pt x="149" y="149"/>
                                </a:moveTo>
                                <a:lnTo>
                                  <a:pt x="0" y="75"/>
                                </a:lnTo>
                                <a:lnTo>
                                  <a:pt x="149" y="0"/>
                                </a:lnTo>
                                <a:lnTo>
                                  <a:pt x="149" y="149"/>
                                </a:lnTo>
                                <a:close/>
                              </a:path>
                            </a:pathLst>
                          </a:custGeom>
                          <a:solidFill>
                            <a:srgbClr val="000000"/>
                          </a:solidFill>
                          <a:ln w="0">
                            <a:noFill/>
                          </a:ln>
                        </wps:spPr>
                        <wps:style>
                          <a:lnRef idx="0"/>
                          <a:fillRef idx="0"/>
                          <a:effectRef idx="0"/>
                          <a:fontRef idx="minor"/>
                        </wps:style>
                        <wps:bodyPr/>
                      </wps:wsp>
                      <wps:wsp>
                        <wps:cNvSpPr/>
                        <wps:spPr>
                          <a:xfrm>
                            <a:off x="633600" y="2877840"/>
                            <a:ext cx="1080000" cy="138600"/>
                          </a:xfrm>
                          <a:prstGeom prst="rect">
                            <a:avLst/>
                          </a:prstGeom>
                          <a:solidFill>
                            <a:srgbClr val="ffffff"/>
                          </a:solidFill>
                          <a:ln w="0">
                            <a:noFill/>
                          </a:ln>
                        </wps:spPr>
                        <wps:style>
                          <a:lnRef idx="0"/>
                          <a:fillRef idx="0"/>
                          <a:effectRef idx="0"/>
                          <a:fontRef idx="minor"/>
                        </wps:style>
                        <wps:bodyPr/>
                      </wps:wsp>
                      <wps:wsp>
                        <wps:cNvSpPr/>
                        <wps:spPr>
                          <a:xfrm>
                            <a:off x="633600" y="2877840"/>
                            <a:ext cx="1080000" cy="138600"/>
                          </a:xfrm>
                          <a:prstGeom prst="rect">
                            <a:avLst/>
                          </a:prstGeom>
                          <a:noFill/>
                          <a:ln cap="rnd" w="3240">
                            <a:solidFill>
                              <a:srgbClr val="ffffff"/>
                            </a:solidFill>
                            <a:round/>
                          </a:ln>
                        </wps:spPr>
                        <wps:style>
                          <a:lnRef idx="0"/>
                          <a:fillRef idx="0"/>
                          <a:effectRef idx="0"/>
                          <a:fontRef idx="minor"/>
                        </wps:style>
                        <wps:bodyPr/>
                      </wps:wsp>
                      <wps:wsp>
                        <wps:cNvSpPr txBox="1"/>
                        <wps:spPr>
                          <a:xfrm>
                            <a:off x="685080" y="2884320"/>
                            <a:ext cx="10296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10</w:t>
                              </w:r>
                            </w:p>
                          </w:txbxContent>
                        </wps:txbx>
                        <wps:bodyPr wrap="square" lIns="0" rIns="0" tIns="0" bIns="0" anchor="t">
                          <a:noAutofit/>
                        </wps:bodyPr>
                      </wps:wsp>
                      <wps:wsp>
                        <wps:cNvSpPr txBox="1"/>
                        <wps:spPr>
                          <a:xfrm>
                            <a:off x="789840" y="2884320"/>
                            <a:ext cx="266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w:t>
                              </w:r>
                            </w:p>
                          </w:txbxContent>
                        </wps:txbx>
                        <wps:bodyPr wrap="square" lIns="0" rIns="0" tIns="0" bIns="0" anchor="t">
                          <a:noAutofit/>
                        </wps:bodyPr>
                      </wps:wsp>
                      <wps:wsp>
                        <wps:cNvSpPr txBox="1"/>
                        <wps:spPr>
                          <a:xfrm>
                            <a:off x="809640" y="2884320"/>
                            <a:ext cx="6577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Apply Charging</w:t>
                              </w:r>
                            </w:p>
                          </w:txbxContent>
                        </wps:txbx>
                        <wps:bodyPr wrap="square" lIns="0" rIns="0" tIns="0" bIns="0" anchor="t">
                          <a:noAutofit/>
                        </wps:bodyPr>
                      </wps:wsp>
                      <wps:wsp>
                        <wps:cNvSpPr/>
                        <wps:spPr>
                          <a:xfrm>
                            <a:off x="633600" y="3142080"/>
                            <a:ext cx="1296720" cy="138960"/>
                          </a:xfrm>
                          <a:prstGeom prst="rect">
                            <a:avLst/>
                          </a:prstGeom>
                          <a:solidFill>
                            <a:srgbClr val="ffffff"/>
                          </a:solidFill>
                          <a:ln w="0">
                            <a:noFill/>
                          </a:ln>
                        </wps:spPr>
                        <wps:style>
                          <a:lnRef idx="0"/>
                          <a:fillRef idx="0"/>
                          <a:effectRef idx="0"/>
                          <a:fontRef idx="minor"/>
                        </wps:style>
                        <wps:bodyPr/>
                      </wps:wsp>
                      <wps:wsp>
                        <wps:cNvSpPr/>
                        <wps:spPr>
                          <a:xfrm>
                            <a:off x="633600" y="3142080"/>
                            <a:ext cx="1296720" cy="138960"/>
                          </a:xfrm>
                          <a:prstGeom prst="rect">
                            <a:avLst/>
                          </a:prstGeom>
                          <a:noFill/>
                          <a:ln cap="rnd" w="3240">
                            <a:solidFill>
                              <a:srgbClr val="ffffff"/>
                            </a:solidFill>
                            <a:round/>
                          </a:ln>
                        </wps:spPr>
                        <wps:style>
                          <a:lnRef idx="0"/>
                          <a:fillRef idx="0"/>
                          <a:effectRef idx="0"/>
                          <a:fontRef idx="minor"/>
                        </wps:style>
                        <wps:bodyPr/>
                      </wps:wsp>
                      <wps:wsp>
                        <wps:cNvSpPr txBox="1"/>
                        <wps:spPr>
                          <a:xfrm>
                            <a:off x="685800" y="3144600"/>
                            <a:ext cx="1172160" cy="1414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11</w:t>
                              </w:r>
                              <w:r>
                                <w:rPr>
                                  <w:kern w:val="2"/>
                                  <w:sz w:val="16"/>
                                  <w:szCs w:val="16"/>
                                  <w:rFonts w:ascii="Times New Roman" w:hAnsi="Times New Roman" w:eastAsia="Times New Roman" w:cs="Times New Roman"/>
                                  <w:color w:val="000000"/>
                                  <w:lang w:val="en-GB" w:bidi="ar-SA" w:eastAsia="zh-CN"/>
                                </w:rPr>
                                <w:t xml:space="preserve"> Event Report BCSM</w:t>
                              </w:r>
                            </w:p>
                          </w:txbxContent>
                        </wps:txbx>
                        <wps:bodyPr wrap="square" lIns="0" rIns="0" tIns="0" bIns="0" anchor="t">
                          <a:noAutofit/>
                        </wps:bodyPr>
                      </wps:wsp>
                      <wps:wsp>
                        <wps:cNvSpPr txBox="1"/>
                        <wps:spPr>
                          <a:xfrm>
                            <a:off x="816120" y="3384720"/>
                            <a:ext cx="107748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Apply Charging</w:t>
                              </w:r>
                              <w:r>
                                <w:rPr>
                                  <w:kern w:val="2"/>
                                  <w:sz w:val="16"/>
                                  <w:szCs w:val="16"/>
                                  <w:rFonts w:ascii="Times New Roman" w:hAnsi="Times New Roman" w:eastAsia="Times New Roman" w:cs="Times New Roman"/>
                                  <w:color w:val="000000"/>
                                  <w:lang w:val="en-GB" w:bidi="ar-SA" w:eastAsia="zh-CN"/>
                                </w:rPr>
                                <w:t xml:space="preserve"> Report</w:t>
                              </w:r>
                            </w:p>
                          </w:txbxContent>
                        </wps:txbx>
                        <wps:bodyPr wrap="square" lIns="0" rIns="0" tIns="0" bIns="0" anchor="t">
                          <a:noAutofit/>
                        </wps:bodyPr>
                      </wps:wsp>
                      <wps:wsp>
                        <wps:cNvSpPr/>
                        <wps:spPr>
                          <a:xfrm>
                            <a:off x="609120" y="3047400"/>
                            <a:ext cx="2094840" cy="720"/>
                          </a:xfrm>
                          <a:prstGeom prst="line">
                            <a:avLst/>
                          </a:prstGeom>
                          <a:ln cap="rnd" w="15120">
                            <a:solidFill>
                              <a:srgbClr val="000000"/>
                            </a:solidFill>
                            <a:miter/>
                          </a:ln>
                        </wps:spPr>
                        <wps:style>
                          <a:lnRef idx="0"/>
                          <a:fillRef idx="0"/>
                          <a:effectRef idx="0"/>
                          <a:fontRef idx="minor"/>
                        </wps:style>
                        <wps:bodyPr/>
                      </wps:wsp>
                      <wps:wsp>
                        <wps:cNvSpPr/>
                        <wps:spPr>
                          <a:xfrm>
                            <a:off x="526320" y="2999880"/>
                            <a:ext cx="94680" cy="94680"/>
                          </a:xfrm>
                          <a:custGeom>
                            <a:avLst/>
                            <a:gdLst/>
                            <a:ahLst/>
                            <a:rect l="l" t="t" r="r" b="b"/>
                            <a:pathLst>
                              <a:path w="149" h="149">
                                <a:moveTo>
                                  <a:pt x="149" y="149"/>
                                </a:moveTo>
                                <a:lnTo>
                                  <a:pt x="0" y="75"/>
                                </a:lnTo>
                                <a:lnTo>
                                  <a:pt x="149" y="0"/>
                                </a:lnTo>
                                <a:lnTo>
                                  <a:pt x="149" y="149"/>
                                </a:lnTo>
                                <a:close/>
                              </a:path>
                            </a:pathLst>
                          </a:custGeom>
                          <a:solidFill>
                            <a:srgbClr val="000000"/>
                          </a:solidFill>
                          <a:ln w="0">
                            <a:noFill/>
                          </a:ln>
                        </wps:spPr>
                        <wps:style>
                          <a:lnRef idx="0"/>
                          <a:fillRef idx="0"/>
                          <a:effectRef idx="0"/>
                          <a:fontRef idx="minor"/>
                        </wps:style>
                        <wps:bodyPr/>
                      </wps:wsp>
                      <wps:wsp>
                        <wps:cNvSpPr/>
                        <wps:spPr>
                          <a:xfrm>
                            <a:off x="526320" y="3286800"/>
                            <a:ext cx="2095560" cy="720"/>
                          </a:xfrm>
                          <a:prstGeom prst="line">
                            <a:avLst/>
                          </a:prstGeom>
                          <a:ln cap="rnd" w="15120">
                            <a:solidFill>
                              <a:srgbClr val="000000"/>
                            </a:solidFill>
                            <a:miter/>
                          </a:ln>
                        </wps:spPr>
                        <wps:style>
                          <a:lnRef idx="0"/>
                          <a:fillRef idx="0"/>
                          <a:effectRef idx="0"/>
                          <a:fontRef idx="minor"/>
                        </wps:style>
                        <wps:bodyPr/>
                      </wps:wsp>
                      <wps:wsp>
                        <wps:cNvSpPr/>
                        <wps:spPr>
                          <a:xfrm>
                            <a:off x="2610000" y="3239280"/>
                            <a:ext cx="93960" cy="94680"/>
                          </a:xfrm>
                          <a:custGeom>
                            <a:avLst/>
                            <a:gdLst/>
                            <a:ahLst/>
                            <a:rect l="l" t="t" r="r" b="b"/>
                            <a:pathLst>
                              <a:path w="148" h="149">
                                <a:moveTo>
                                  <a:pt x="0" y="0"/>
                                </a:moveTo>
                                <a:lnTo>
                                  <a:pt x="148" y="75"/>
                                </a:lnTo>
                                <a:lnTo>
                                  <a:pt x="0" y="149"/>
                                </a:lnTo>
                                <a:lnTo>
                                  <a:pt x="0" y="0"/>
                                </a:lnTo>
                                <a:close/>
                              </a:path>
                            </a:pathLst>
                          </a:custGeom>
                          <a:solidFill>
                            <a:srgbClr val="000000"/>
                          </a:solidFill>
                          <a:ln w="0">
                            <a:noFill/>
                          </a:ln>
                        </wps:spPr>
                        <wps:style>
                          <a:lnRef idx="0"/>
                          <a:fillRef idx="0"/>
                          <a:effectRef idx="0"/>
                          <a:fontRef idx="minor"/>
                        </wps:style>
                        <wps:bodyPr/>
                      </wps:wsp>
                      <wps:wsp>
                        <wps:cNvSpPr/>
                        <wps:spPr>
                          <a:xfrm>
                            <a:off x="670680" y="1873800"/>
                            <a:ext cx="863640" cy="138960"/>
                          </a:xfrm>
                          <a:prstGeom prst="rect">
                            <a:avLst/>
                          </a:prstGeom>
                          <a:solidFill>
                            <a:srgbClr val="ffffff"/>
                          </a:solidFill>
                          <a:ln w="0">
                            <a:noFill/>
                          </a:ln>
                        </wps:spPr>
                        <wps:style>
                          <a:lnRef idx="0"/>
                          <a:fillRef idx="0"/>
                          <a:effectRef idx="0"/>
                          <a:fontRef idx="minor"/>
                        </wps:style>
                        <wps:bodyPr/>
                      </wps:wsp>
                      <wps:wsp>
                        <wps:cNvSpPr/>
                        <wps:spPr>
                          <a:xfrm>
                            <a:off x="670680" y="1873800"/>
                            <a:ext cx="863640" cy="138960"/>
                          </a:xfrm>
                          <a:prstGeom prst="rect">
                            <a:avLst/>
                          </a:prstGeom>
                          <a:noFill/>
                          <a:ln cap="rnd" w="3240">
                            <a:solidFill>
                              <a:srgbClr val="ffffff"/>
                            </a:solidFill>
                            <a:round/>
                          </a:ln>
                        </wps:spPr>
                        <wps:style>
                          <a:lnRef idx="0"/>
                          <a:fillRef idx="0"/>
                          <a:effectRef idx="0"/>
                          <a:fontRef idx="minor"/>
                        </wps:style>
                        <wps:bodyPr/>
                      </wps:wsp>
                      <wps:wsp>
                        <wps:cNvSpPr txBox="1"/>
                        <wps:spPr>
                          <a:xfrm>
                            <a:off x="723240" y="187524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6</w:t>
                              </w:r>
                            </w:p>
                          </w:txbxContent>
                        </wps:txbx>
                        <wps:bodyPr wrap="square" lIns="0" rIns="0" tIns="0" bIns="0" anchor="t">
                          <a:noAutofit/>
                        </wps:bodyPr>
                      </wps:wsp>
                      <wps:wsp>
                        <wps:cNvSpPr txBox="1"/>
                        <wps:spPr>
                          <a:xfrm>
                            <a:off x="758160" y="187524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817920" y="1875240"/>
                            <a:ext cx="374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Continue</w:t>
                              </w:r>
                            </w:p>
                          </w:txbxContent>
                        </wps:txbx>
                        <wps:bodyPr wrap="square" lIns="0" rIns="0" tIns="0" bIns="0" anchor="t">
                          <a:noAutofit/>
                        </wps:bodyPr>
                      </wps:wsp>
                      <wps:wsp>
                        <wps:cNvSpPr/>
                        <wps:spPr>
                          <a:xfrm flipH="1">
                            <a:off x="612000" y="2013120"/>
                            <a:ext cx="2088360" cy="720"/>
                          </a:xfrm>
                          <a:prstGeom prst="line">
                            <a:avLst/>
                          </a:prstGeom>
                          <a:ln cap="rnd" w="15120">
                            <a:solidFill>
                              <a:srgbClr val="000000"/>
                            </a:solidFill>
                            <a:miter/>
                          </a:ln>
                        </wps:spPr>
                        <wps:style>
                          <a:lnRef idx="0"/>
                          <a:fillRef idx="0"/>
                          <a:effectRef idx="0"/>
                          <a:fontRef idx="minor"/>
                        </wps:style>
                        <wps:bodyPr/>
                      </wps:wsp>
                      <wps:wsp>
                        <wps:cNvSpPr/>
                        <wps:spPr>
                          <a:xfrm>
                            <a:off x="529560" y="1965960"/>
                            <a:ext cx="94680" cy="94680"/>
                          </a:xfrm>
                          <a:custGeom>
                            <a:avLst/>
                            <a:gdLst/>
                            <a:ahLst/>
                            <a:rect l="l" t="t" r="r" b="b"/>
                            <a:pathLst>
                              <a:path w="149" h="149">
                                <a:moveTo>
                                  <a:pt x="149" y="149"/>
                                </a:moveTo>
                                <a:lnTo>
                                  <a:pt x="0" y="74"/>
                                </a:lnTo>
                                <a:lnTo>
                                  <a:pt x="149" y="0"/>
                                </a:lnTo>
                                <a:lnTo>
                                  <a:pt x="149" y="149"/>
                                </a:lnTo>
                                <a:close/>
                              </a:path>
                            </a:pathLst>
                          </a:custGeom>
                          <a:solidFill>
                            <a:srgbClr val="000000"/>
                          </a:solidFill>
                          <a:ln w="0">
                            <a:noFill/>
                          </a:ln>
                        </wps:spPr>
                        <wps:style>
                          <a:lnRef idx="0"/>
                          <a:fillRef idx="0"/>
                          <a:effectRef idx="0"/>
                          <a:fontRef idx="minor"/>
                        </wps:style>
                        <wps:bodyPr/>
                      </wps:wsp>
                      <wps:wsp>
                        <wps:cNvSpPr/>
                        <wps:spPr>
                          <a:xfrm>
                            <a:off x="22320" y="2163960"/>
                            <a:ext cx="4032360" cy="138600"/>
                          </a:xfrm>
                          <a:prstGeom prst="rect">
                            <a:avLst/>
                          </a:prstGeom>
                          <a:solidFill>
                            <a:srgbClr val="ffffff"/>
                          </a:solidFill>
                          <a:ln w="0">
                            <a:noFill/>
                          </a:ln>
                        </wps:spPr>
                        <wps:style>
                          <a:lnRef idx="0"/>
                          <a:fillRef idx="0"/>
                          <a:effectRef idx="0"/>
                          <a:fontRef idx="minor"/>
                        </wps:style>
                        <wps:bodyPr/>
                      </wps:wsp>
                      <wps:wsp>
                        <wps:cNvSpPr/>
                        <wps:spPr>
                          <a:xfrm>
                            <a:off x="14760" y="2156400"/>
                            <a:ext cx="4047480" cy="153720"/>
                          </a:xfrm>
                          <a:custGeom>
                            <a:avLst/>
                            <a:gdLst/>
                            <a:ahLst/>
                            <a:rect l="l" t="t" r="r" b="b"/>
                            <a:pathLst>
                              <a:path w="6799" h="259">
                                <a:moveTo>
                                  <a:pt x="26" y="38"/>
                                </a:moveTo>
                                <a:lnTo>
                                  <a:pt x="26" y="218"/>
                                </a:lnTo>
                                <a:cubicBezTo>
                                  <a:pt x="26" y="225"/>
                                  <a:pt x="20" y="230"/>
                                  <a:pt x="13" y="230"/>
                                </a:cubicBezTo>
                                <a:cubicBezTo>
                                  <a:pt x="6" y="230"/>
                                  <a:pt x="0" y="225"/>
                                  <a:pt x="0" y="218"/>
                                </a:cubicBezTo>
                                <a:lnTo>
                                  <a:pt x="0" y="38"/>
                                </a:lnTo>
                                <a:cubicBezTo>
                                  <a:pt x="0" y="31"/>
                                  <a:pt x="6" y="26"/>
                                  <a:pt x="13" y="26"/>
                                </a:cubicBezTo>
                                <a:cubicBezTo>
                                  <a:pt x="20" y="26"/>
                                  <a:pt x="26" y="31"/>
                                  <a:pt x="26" y="38"/>
                                </a:cubicBezTo>
                                <a:close/>
                                <a:moveTo>
                                  <a:pt x="113" y="233"/>
                                </a:moveTo>
                                <a:lnTo>
                                  <a:pt x="292" y="233"/>
                                </a:lnTo>
                                <a:cubicBezTo>
                                  <a:pt x="299" y="233"/>
                                  <a:pt x="305" y="239"/>
                                  <a:pt x="305" y="246"/>
                                </a:cubicBezTo>
                                <a:cubicBezTo>
                                  <a:pt x="305" y="253"/>
                                  <a:pt x="299" y="259"/>
                                  <a:pt x="292" y="259"/>
                                </a:cubicBezTo>
                                <a:lnTo>
                                  <a:pt x="113" y="259"/>
                                </a:lnTo>
                                <a:cubicBezTo>
                                  <a:pt x="106" y="259"/>
                                  <a:pt x="100" y="253"/>
                                  <a:pt x="100" y="246"/>
                                </a:cubicBezTo>
                                <a:cubicBezTo>
                                  <a:pt x="100" y="239"/>
                                  <a:pt x="106" y="233"/>
                                  <a:pt x="113" y="233"/>
                                </a:cubicBezTo>
                                <a:close/>
                                <a:moveTo>
                                  <a:pt x="420" y="233"/>
                                </a:moveTo>
                                <a:lnTo>
                                  <a:pt x="420" y="233"/>
                                </a:lnTo>
                                <a:cubicBezTo>
                                  <a:pt x="427" y="233"/>
                                  <a:pt x="433" y="239"/>
                                  <a:pt x="433" y="246"/>
                                </a:cubicBezTo>
                                <a:cubicBezTo>
                                  <a:pt x="433" y="253"/>
                                  <a:pt x="427" y="259"/>
                                  <a:pt x="420" y="259"/>
                                </a:cubicBezTo>
                                <a:lnTo>
                                  <a:pt x="420" y="259"/>
                                </a:lnTo>
                                <a:cubicBezTo>
                                  <a:pt x="413" y="259"/>
                                  <a:pt x="407" y="253"/>
                                  <a:pt x="407" y="246"/>
                                </a:cubicBezTo>
                                <a:cubicBezTo>
                                  <a:pt x="407" y="239"/>
                                  <a:pt x="413" y="233"/>
                                  <a:pt x="420" y="233"/>
                                </a:cubicBezTo>
                                <a:close/>
                                <a:moveTo>
                                  <a:pt x="548" y="233"/>
                                </a:moveTo>
                                <a:lnTo>
                                  <a:pt x="727" y="233"/>
                                </a:lnTo>
                                <a:cubicBezTo>
                                  <a:pt x="734" y="233"/>
                                  <a:pt x="740" y="239"/>
                                  <a:pt x="740" y="246"/>
                                </a:cubicBezTo>
                                <a:cubicBezTo>
                                  <a:pt x="740" y="253"/>
                                  <a:pt x="734" y="259"/>
                                  <a:pt x="727" y="259"/>
                                </a:cubicBezTo>
                                <a:lnTo>
                                  <a:pt x="548" y="259"/>
                                </a:lnTo>
                                <a:cubicBezTo>
                                  <a:pt x="541" y="259"/>
                                  <a:pt x="535" y="253"/>
                                  <a:pt x="535" y="246"/>
                                </a:cubicBezTo>
                                <a:cubicBezTo>
                                  <a:pt x="535" y="239"/>
                                  <a:pt x="541" y="233"/>
                                  <a:pt x="548" y="233"/>
                                </a:cubicBezTo>
                                <a:close/>
                                <a:moveTo>
                                  <a:pt x="855" y="233"/>
                                </a:moveTo>
                                <a:lnTo>
                                  <a:pt x="1034" y="233"/>
                                </a:lnTo>
                                <a:cubicBezTo>
                                  <a:pt x="1041" y="233"/>
                                  <a:pt x="1047" y="239"/>
                                  <a:pt x="1047" y="246"/>
                                </a:cubicBezTo>
                                <a:cubicBezTo>
                                  <a:pt x="1047" y="253"/>
                                  <a:pt x="1041" y="259"/>
                                  <a:pt x="1034" y="259"/>
                                </a:cubicBezTo>
                                <a:lnTo>
                                  <a:pt x="855" y="259"/>
                                </a:lnTo>
                                <a:cubicBezTo>
                                  <a:pt x="848" y="259"/>
                                  <a:pt x="842" y="253"/>
                                  <a:pt x="842" y="246"/>
                                </a:cubicBezTo>
                                <a:cubicBezTo>
                                  <a:pt x="842" y="239"/>
                                  <a:pt x="848" y="233"/>
                                  <a:pt x="855" y="233"/>
                                </a:cubicBezTo>
                                <a:close/>
                                <a:moveTo>
                                  <a:pt x="1162" y="233"/>
                                </a:moveTo>
                                <a:lnTo>
                                  <a:pt x="1162" y="233"/>
                                </a:lnTo>
                                <a:cubicBezTo>
                                  <a:pt x="1169" y="233"/>
                                  <a:pt x="1175" y="239"/>
                                  <a:pt x="1175" y="246"/>
                                </a:cubicBezTo>
                                <a:cubicBezTo>
                                  <a:pt x="1175" y="253"/>
                                  <a:pt x="1169" y="259"/>
                                  <a:pt x="1162" y="259"/>
                                </a:cubicBezTo>
                                <a:lnTo>
                                  <a:pt x="1162" y="259"/>
                                </a:lnTo>
                                <a:cubicBezTo>
                                  <a:pt x="1155" y="259"/>
                                  <a:pt x="1150" y="253"/>
                                  <a:pt x="1150" y="246"/>
                                </a:cubicBezTo>
                                <a:cubicBezTo>
                                  <a:pt x="1150" y="239"/>
                                  <a:pt x="1155" y="233"/>
                                  <a:pt x="1162" y="233"/>
                                </a:cubicBezTo>
                                <a:close/>
                                <a:moveTo>
                                  <a:pt x="1290" y="233"/>
                                </a:moveTo>
                                <a:lnTo>
                                  <a:pt x="1470" y="233"/>
                                </a:lnTo>
                                <a:cubicBezTo>
                                  <a:pt x="1477" y="233"/>
                                  <a:pt x="1482" y="239"/>
                                  <a:pt x="1482" y="246"/>
                                </a:cubicBezTo>
                                <a:cubicBezTo>
                                  <a:pt x="1482" y="253"/>
                                  <a:pt x="1477" y="259"/>
                                  <a:pt x="1470" y="259"/>
                                </a:cubicBezTo>
                                <a:lnTo>
                                  <a:pt x="1290" y="259"/>
                                </a:lnTo>
                                <a:cubicBezTo>
                                  <a:pt x="1283" y="259"/>
                                  <a:pt x="1278" y="253"/>
                                  <a:pt x="1278" y="246"/>
                                </a:cubicBezTo>
                                <a:cubicBezTo>
                                  <a:pt x="1278" y="239"/>
                                  <a:pt x="1283" y="233"/>
                                  <a:pt x="1290" y="233"/>
                                </a:cubicBezTo>
                                <a:close/>
                                <a:moveTo>
                                  <a:pt x="1598" y="233"/>
                                </a:moveTo>
                                <a:lnTo>
                                  <a:pt x="1777" y="233"/>
                                </a:lnTo>
                                <a:cubicBezTo>
                                  <a:pt x="1784" y="233"/>
                                  <a:pt x="1790" y="239"/>
                                  <a:pt x="1790" y="246"/>
                                </a:cubicBezTo>
                                <a:cubicBezTo>
                                  <a:pt x="1790" y="253"/>
                                  <a:pt x="1784" y="259"/>
                                  <a:pt x="1777" y="259"/>
                                </a:cubicBezTo>
                                <a:lnTo>
                                  <a:pt x="1598" y="259"/>
                                </a:lnTo>
                                <a:cubicBezTo>
                                  <a:pt x="1590" y="259"/>
                                  <a:pt x="1585" y="253"/>
                                  <a:pt x="1585" y="246"/>
                                </a:cubicBezTo>
                                <a:cubicBezTo>
                                  <a:pt x="1585" y="239"/>
                                  <a:pt x="1590" y="233"/>
                                  <a:pt x="1598" y="233"/>
                                </a:cubicBezTo>
                                <a:close/>
                                <a:moveTo>
                                  <a:pt x="1905" y="233"/>
                                </a:moveTo>
                                <a:lnTo>
                                  <a:pt x="1905" y="233"/>
                                </a:lnTo>
                                <a:cubicBezTo>
                                  <a:pt x="1912" y="233"/>
                                  <a:pt x="1918" y="239"/>
                                  <a:pt x="1918" y="246"/>
                                </a:cubicBezTo>
                                <a:cubicBezTo>
                                  <a:pt x="1918" y="253"/>
                                  <a:pt x="1912" y="259"/>
                                  <a:pt x="1905" y="259"/>
                                </a:cubicBezTo>
                                <a:lnTo>
                                  <a:pt x="1905" y="259"/>
                                </a:lnTo>
                                <a:cubicBezTo>
                                  <a:pt x="1898" y="259"/>
                                  <a:pt x="1892" y="253"/>
                                  <a:pt x="1892" y="246"/>
                                </a:cubicBezTo>
                                <a:cubicBezTo>
                                  <a:pt x="1892" y="239"/>
                                  <a:pt x="1898" y="233"/>
                                  <a:pt x="1905" y="233"/>
                                </a:cubicBezTo>
                                <a:close/>
                                <a:moveTo>
                                  <a:pt x="2033" y="233"/>
                                </a:moveTo>
                                <a:lnTo>
                                  <a:pt x="2212" y="233"/>
                                </a:lnTo>
                                <a:cubicBezTo>
                                  <a:pt x="2219" y="233"/>
                                  <a:pt x="2225" y="239"/>
                                  <a:pt x="2225" y="246"/>
                                </a:cubicBezTo>
                                <a:cubicBezTo>
                                  <a:pt x="2225" y="253"/>
                                  <a:pt x="2219" y="259"/>
                                  <a:pt x="2212" y="259"/>
                                </a:cubicBezTo>
                                <a:lnTo>
                                  <a:pt x="2033" y="259"/>
                                </a:lnTo>
                                <a:cubicBezTo>
                                  <a:pt x="2026" y="259"/>
                                  <a:pt x="2020" y="253"/>
                                  <a:pt x="2020" y="246"/>
                                </a:cubicBezTo>
                                <a:cubicBezTo>
                                  <a:pt x="2020" y="239"/>
                                  <a:pt x="2026" y="233"/>
                                  <a:pt x="2033" y="233"/>
                                </a:cubicBezTo>
                                <a:close/>
                                <a:moveTo>
                                  <a:pt x="2340" y="233"/>
                                </a:moveTo>
                                <a:lnTo>
                                  <a:pt x="2519" y="233"/>
                                </a:lnTo>
                                <a:cubicBezTo>
                                  <a:pt x="2526" y="233"/>
                                  <a:pt x="2532" y="239"/>
                                  <a:pt x="2532" y="246"/>
                                </a:cubicBezTo>
                                <a:cubicBezTo>
                                  <a:pt x="2532" y="253"/>
                                  <a:pt x="2526" y="259"/>
                                  <a:pt x="2519" y="259"/>
                                </a:cubicBezTo>
                                <a:lnTo>
                                  <a:pt x="2340" y="259"/>
                                </a:lnTo>
                                <a:cubicBezTo>
                                  <a:pt x="2333" y="259"/>
                                  <a:pt x="2327" y="253"/>
                                  <a:pt x="2327" y="246"/>
                                </a:cubicBezTo>
                                <a:cubicBezTo>
                                  <a:pt x="2327" y="239"/>
                                  <a:pt x="2333" y="233"/>
                                  <a:pt x="2340" y="233"/>
                                </a:cubicBezTo>
                                <a:close/>
                                <a:moveTo>
                                  <a:pt x="2647" y="233"/>
                                </a:moveTo>
                                <a:lnTo>
                                  <a:pt x="2647" y="233"/>
                                </a:lnTo>
                                <a:cubicBezTo>
                                  <a:pt x="2654" y="233"/>
                                  <a:pt x="2660" y="239"/>
                                  <a:pt x="2660" y="246"/>
                                </a:cubicBezTo>
                                <a:cubicBezTo>
                                  <a:pt x="2660" y="253"/>
                                  <a:pt x="2654" y="259"/>
                                  <a:pt x="2647" y="259"/>
                                </a:cubicBezTo>
                                <a:lnTo>
                                  <a:pt x="2647" y="259"/>
                                </a:lnTo>
                                <a:cubicBezTo>
                                  <a:pt x="2640" y="259"/>
                                  <a:pt x="2634" y="253"/>
                                  <a:pt x="2634" y="246"/>
                                </a:cubicBezTo>
                                <a:cubicBezTo>
                                  <a:pt x="2634" y="239"/>
                                  <a:pt x="2640" y="233"/>
                                  <a:pt x="2647" y="233"/>
                                </a:cubicBezTo>
                                <a:close/>
                                <a:moveTo>
                                  <a:pt x="2775" y="233"/>
                                </a:moveTo>
                                <a:lnTo>
                                  <a:pt x="2954" y="233"/>
                                </a:lnTo>
                                <a:cubicBezTo>
                                  <a:pt x="2961" y="233"/>
                                  <a:pt x="2967" y="239"/>
                                  <a:pt x="2967" y="246"/>
                                </a:cubicBezTo>
                                <a:cubicBezTo>
                                  <a:pt x="2967" y="253"/>
                                  <a:pt x="2961" y="259"/>
                                  <a:pt x="2954" y="259"/>
                                </a:cubicBezTo>
                                <a:lnTo>
                                  <a:pt x="2775" y="259"/>
                                </a:lnTo>
                                <a:cubicBezTo>
                                  <a:pt x="2768" y="259"/>
                                  <a:pt x="2762" y="253"/>
                                  <a:pt x="2762" y="246"/>
                                </a:cubicBezTo>
                                <a:cubicBezTo>
                                  <a:pt x="2762" y="239"/>
                                  <a:pt x="2768" y="233"/>
                                  <a:pt x="2775" y="233"/>
                                </a:cubicBezTo>
                                <a:close/>
                                <a:moveTo>
                                  <a:pt x="3082" y="233"/>
                                </a:moveTo>
                                <a:lnTo>
                                  <a:pt x="3262" y="233"/>
                                </a:lnTo>
                                <a:cubicBezTo>
                                  <a:pt x="3269" y="233"/>
                                  <a:pt x="3274" y="239"/>
                                  <a:pt x="3274" y="246"/>
                                </a:cubicBezTo>
                                <a:cubicBezTo>
                                  <a:pt x="3274" y="253"/>
                                  <a:pt x="3269" y="259"/>
                                  <a:pt x="3262" y="259"/>
                                </a:cubicBezTo>
                                <a:lnTo>
                                  <a:pt x="3082" y="259"/>
                                </a:lnTo>
                                <a:cubicBezTo>
                                  <a:pt x="3075" y="259"/>
                                  <a:pt x="3070" y="253"/>
                                  <a:pt x="3070" y="246"/>
                                </a:cubicBezTo>
                                <a:cubicBezTo>
                                  <a:pt x="3070" y="239"/>
                                  <a:pt x="3075" y="233"/>
                                  <a:pt x="3082" y="233"/>
                                </a:cubicBezTo>
                                <a:close/>
                                <a:moveTo>
                                  <a:pt x="3390" y="233"/>
                                </a:moveTo>
                                <a:lnTo>
                                  <a:pt x="3390" y="233"/>
                                </a:lnTo>
                                <a:cubicBezTo>
                                  <a:pt x="3397" y="233"/>
                                  <a:pt x="3402" y="239"/>
                                  <a:pt x="3402" y="246"/>
                                </a:cubicBezTo>
                                <a:cubicBezTo>
                                  <a:pt x="3402" y="253"/>
                                  <a:pt x="3397" y="259"/>
                                  <a:pt x="3390" y="259"/>
                                </a:cubicBezTo>
                                <a:lnTo>
                                  <a:pt x="3390" y="259"/>
                                </a:lnTo>
                                <a:cubicBezTo>
                                  <a:pt x="3383" y="259"/>
                                  <a:pt x="3377" y="253"/>
                                  <a:pt x="3377" y="246"/>
                                </a:cubicBezTo>
                                <a:cubicBezTo>
                                  <a:pt x="3377" y="239"/>
                                  <a:pt x="3383" y="233"/>
                                  <a:pt x="3390" y="233"/>
                                </a:cubicBezTo>
                                <a:close/>
                                <a:moveTo>
                                  <a:pt x="3518" y="233"/>
                                </a:moveTo>
                                <a:lnTo>
                                  <a:pt x="3697" y="233"/>
                                </a:lnTo>
                                <a:cubicBezTo>
                                  <a:pt x="3704" y="233"/>
                                  <a:pt x="3710" y="239"/>
                                  <a:pt x="3710" y="246"/>
                                </a:cubicBezTo>
                                <a:cubicBezTo>
                                  <a:pt x="3710" y="253"/>
                                  <a:pt x="3704" y="259"/>
                                  <a:pt x="3697" y="259"/>
                                </a:cubicBezTo>
                                <a:lnTo>
                                  <a:pt x="3518" y="259"/>
                                </a:lnTo>
                                <a:cubicBezTo>
                                  <a:pt x="3511" y="259"/>
                                  <a:pt x="3505" y="253"/>
                                  <a:pt x="3505" y="246"/>
                                </a:cubicBezTo>
                                <a:cubicBezTo>
                                  <a:pt x="3505" y="239"/>
                                  <a:pt x="3511" y="233"/>
                                  <a:pt x="3518" y="233"/>
                                </a:cubicBezTo>
                                <a:close/>
                                <a:moveTo>
                                  <a:pt x="3825" y="233"/>
                                </a:moveTo>
                                <a:lnTo>
                                  <a:pt x="4004" y="233"/>
                                </a:lnTo>
                                <a:cubicBezTo>
                                  <a:pt x="4011" y="233"/>
                                  <a:pt x="4017" y="239"/>
                                  <a:pt x="4017" y="246"/>
                                </a:cubicBezTo>
                                <a:cubicBezTo>
                                  <a:pt x="4017" y="253"/>
                                  <a:pt x="4011" y="259"/>
                                  <a:pt x="4004" y="259"/>
                                </a:cubicBezTo>
                                <a:lnTo>
                                  <a:pt x="3825" y="259"/>
                                </a:lnTo>
                                <a:cubicBezTo>
                                  <a:pt x="3818" y="259"/>
                                  <a:pt x="3812" y="253"/>
                                  <a:pt x="3812" y="246"/>
                                </a:cubicBezTo>
                                <a:cubicBezTo>
                                  <a:pt x="3812" y="239"/>
                                  <a:pt x="3818" y="233"/>
                                  <a:pt x="3825" y="233"/>
                                </a:cubicBezTo>
                                <a:close/>
                                <a:moveTo>
                                  <a:pt x="4132" y="233"/>
                                </a:moveTo>
                                <a:lnTo>
                                  <a:pt x="4132" y="233"/>
                                </a:lnTo>
                                <a:cubicBezTo>
                                  <a:pt x="4139" y="233"/>
                                  <a:pt x="4145" y="239"/>
                                  <a:pt x="4145" y="246"/>
                                </a:cubicBezTo>
                                <a:cubicBezTo>
                                  <a:pt x="4145" y="253"/>
                                  <a:pt x="4139" y="259"/>
                                  <a:pt x="4132" y="259"/>
                                </a:cubicBezTo>
                                <a:lnTo>
                                  <a:pt x="4132" y="259"/>
                                </a:lnTo>
                                <a:cubicBezTo>
                                  <a:pt x="4125" y="259"/>
                                  <a:pt x="4119" y="253"/>
                                  <a:pt x="4119" y="246"/>
                                </a:cubicBezTo>
                                <a:cubicBezTo>
                                  <a:pt x="4119" y="239"/>
                                  <a:pt x="4125" y="233"/>
                                  <a:pt x="4132" y="233"/>
                                </a:cubicBezTo>
                                <a:close/>
                                <a:moveTo>
                                  <a:pt x="4260" y="233"/>
                                </a:moveTo>
                                <a:lnTo>
                                  <a:pt x="4439" y="233"/>
                                </a:lnTo>
                                <a:cubicBezTo>
                                  <a:pt x="4446" y="233"/>
                                  <a:pt x="4452" y="239"/>
                                  <a:pt x="4452" y="246"/>
                                </a:cubicBezTo>
                                <a:cubicBezTo>
                                  <a:pt x="4452" y="253"/>
                                  <a:pt x="4446" y="259"/>
                                  <a:pt x="4439" y="259"/>
                                </a:cubicBezTo>
                                <a:lnTo>
                                  <a:pt x="4260" y="259"/>
                                </a:lnTo>
                                <a:cubicBezTo>
                                  <a:pt x="4253" y="259"/>
                                  <a:pt x="4247" y="253"/>
                                  <a:pt x="4247" y="246"/>
                                </a:cubicBezTo>
                                <a:cubicBezTo>
                                  <a:pt x="4247" y="239"/>
                                  <a:pt x="4253" y="233"/>
                                  <a:pt x="4260" y="233"/>
                                </a:cubicBezTo>
                                <a:close/>
                                <a:moveTo>
                                  <a:pt x="4567" y="233"/>
                                </a:moveTo>
                                <a:lnTo>
                                  <a:pt x="4746" y="233"/>
                                </a:lnTo>
                                <a:cubicBezTo>
                                  <a:pt x="4754" y="233"/>
                                  <a:pt x="4759" y="239"/>
                                  <a:pt x="4759" y="246"/>
                                </a:cubicBezTo>
                                <a:cubicBezTo>
                                  <a:pt x="4759" y="253"/>
                                  <a:pt x="4754" y="259"/>
                                  <a:pt x="4746" y="259"/>
                                </a:cubicBezTo>
                                <a:lnTo>
                                  <a:pt x="4567" y="259"/>
                                </a:lnTo>
                                <a:cubicBezTo>
                                  <a:pt x="4560" y="259"/>
                                  <a:pt x="4554" y="253"/>
                                  <a:pt x="4554" y="246"/>
                                </a:cubicBezTo>
                                <a:cubicBezTo>
                                  <a:pt x="4554" y="239"/>
                                  <a:pt x="4560" y="233"/>
                                  <a:pt x="4567" y="233"/>
                                </a:cubicBezTo>
                                <a:close/>
                                <a:moveTo>
                                  <a:pt x="4874" y="233"/>
                                </a:moveTo>
                                <a:lnTo>
                                  <a:pt x="4874" y="233"/>
                                </a:lnTo>
                                <a:cubicBezTo>
                                  <a:pt x="4882" y="233"/>
                                  <a:pt x="4887" y="239"/>
                                  <a:pt x="4887" y="246"/>
                                </a:cubicBezTo>
                                <a:cubicBezTo>
                                  <a:pt x="4887" y="253"/>
                                  <a:pt x="4882" y="259"/>
                                  <a:pt x="4874" y="259"/>
                                </a:cubicBezTo>
                                <a:lnTo>
                                  <a:pt x="4874" y="259"/>
                                </a:lnTo>
                                <a:cubicBezTo>
                                  <a:pt x="4867" y="259"/>
                                  <a:pt x="4862" y="253"/>
                                  <a:pt x="4862" y="246"/>
                                </a:cubicBezTo>
                                <a:cubicBezTo>
                                  <a:pt x="4862" y="239"/>
                                  <a:pt x="4867" y="233"/>
                                  <a:pt x="4874" y="233"/>
                                </a:cubicBezTo>
                                <a:close/>
                                <a:moveTo>
                                  <a:pt x="5002" y="233"/>
                                </a:moveTo>
                                <a:lnTo>
                                  <a:pt x="5182" y="233"/>
                                </a:lnTo>
                                <a:cubicBezTo>
                                  <a:pt x="5189" y="233"/>
                                  <a:pt x="5194" y="239"/>
                                  <a:pt x="5194" y="246"/>
                                </a:cubicBezTo>
                                <a:cubicBezTo>
                                  <a:pt x="5194" y="253"/>
                                  <a:pt x="5189" y="259"/>
                                  <a:pt x="5182" y="259"/>
                                </a:cubicBezTo>
                                <a:lnTo>
                                  <a:pt x="5002" y="259"/>
                                </a:lnTo>
                                <a:cubicBezTo>
                                  <a:pt x="4995" y="259"/>
                                  <a:pt x="4990" y="253"/>
                                  <a:pt x="4990" y="246"/>
                                </a:cubicBezTo>
                                <a:cubicBezTo>
                                  <a:pt x="4990" y="239"/>
                                  <a:pt x="4995" y="233"/>
                                  <a:pt x="5002" y="233"/>
                                </a:cubicBezTo>
                                <a:close/>
                                <a:moveTo>
                                  <a:pt x="5310" y="233"/>
                                </a:moveTo>
                                <a:lnTo>
                                  <a:pt x="5489" y="233"/>
                                </a:lnTo>
                                <a:cubicBezTo>
                                  <a:pt x="5496" y="233"/>
                                  <a:pt x="5502" y="239"/>
                                  <a:pt x="5502" y="246"/>
                                </a:cubicBezTo>
                                <a:cubicBezTo>
                                  <a:pt x="5502" y="253"/>
                                  <a:pt x="5496" y="259"/>
                                  <a:pt x="5489" y="259"/>
                                </a:cubicBezTo>
                                <a:lnTo>
                                  <a:pt x="5310" y="259"/>
                                </a:lnTo>
                                <a:cubicBezTo>
                                  <a:pt x="5303" y="259"/>
                                  <a:pt x="5297" y="253"/>
                                  <a:pt x="5297" y="246"/>
                                </a:cubicBezTo>
                                <a:cubicBezTo>
                                  <a:pt x="5297" y="239"/>
                                  <a:pt x="5303" y="233"/>
                                  <a:pt x="5310" y="233"/>
                                </a:cubicBezTo>
                                <a:close/>
                                <a:moveTo>
                                  <a:pt x="5617" y="233"/>
                                </a:moveTo>
                                <a:lnTo>
                                  <a:pt x="5617" y="233"/>
                                </a:lnTo>
                                <a:cubicBezTo>
                                  <a:pt x="5624" y="233"/>
                                  <a:pt x="5630" y="239"/>
                                  <a:pt x="5630" y="246"/>
                                </a:cubicBezTo>
                                <a:cubicBezTo>
                                  <a:pt x="5630" y="253"/>
                                  <a:pt x="5624" y="259"/>
                                  <a:pt x="5617" y="259"/>
                                </a:cubicBezTo>
                                <a:lnTo>
                                  <a:pt x="5617" y="259"/>
                                </a:lnTo>
                                <a:cubicBezTo>
                                  <a:pt x="5610" y="259"/>
                                  <a:pt x="5604" y="253"/>
                                  <a:pt x="5604" y="246"/>
                                </a:cubicBezTo>
                                <a:cubicBezTo>
                                  <a:pt x="5604" y="239"/>
                                  <a:pt x="5610" y="233"/>
                                  <a:pt x="5617" y="233"/>
                                </a:cubicBezTo>
                                <a:close/>
                                <a:moveTo>
                                  <a:pt x="5745" y="233"/>
                                </a:moveTo>
                                <a:lnTo>
                                  <a:pt x="5924" y="233"/>
                                </a:lnTo>
                                <a:cubicBezTo>
                                  <a:pt x="5931" y="233"/>
                                  <a:pt x="5937" y="239"/>
                                  <a:pt x="5937" y="246"/>
                                </a:cubicBezTo>
                                <a:cubicBezTo>
                                  <a:pt x="5937" y="253"/>
                                  <a:pt x="5931" y="259"/>
                                  <a:pt x="5924" y="259"/>
                                </a:cubicBezTo>
                                <a:lnTo>
                                  <a:pt x="5745" y="259"/>
                                </a:lnTo>
                                <a:cubicBezTo>
                                  <a:pt x="5738" y="259"/>
                                  <a:pt x="5732" y="253"/>
                                  <a:pt x="5732" y="246"/>
                                </a:cubicBezTo>
                                <a:cubicBezTo>
                                  <a:pt x="5732" y="239"/>
                                  <a:pt x="5738" y="233"/>
                                  <a:pt x="5745" y="233"/>
                                </a:cubicBezTo>
                                <a:close/>
                                <a:moveTo>
                                  <a:pt x="6052" y="233"/>
                                </a:moveTo>
                                <a:lnTo>
                                  <a:pt x="6231" y="233"/>
                                </a:lnTo>
                                <a:cubicBezTo>
                                  <a:pt x="6238" y="233"/>
                                  <a:pt x="6244" y="239"/>
                                  <a:pt x="6244" y="246"/>
                                </a:cubicBezTo>
                                <a:cubicBezTo>
                                  <a:pt x="6244" y="253"/>
                                  <a:pt x="6238" y="259"/>
                                  <a:pt x="6231" y="259"/>
                                </a:cubicBezTo>
                                <a:lnTo>
                                  <a:pt x="6052" y="259"/>
                                </a:lnTo>
                                <a:cubicBezTo>
                                  <a:pt x="6045" y="259"/>
                                  <a:pt x="6039" y="253"/>
                                  <a:pt x="6039" y="246"/>
                                </a:cubicBezTo>
                                <a:cubicBezTo>
                                  <a:pt x="6039" y="239"/>
                                  <a:pt x="6045" y="233"/>
                                  <a:pt x="6052" y="233"/>
                                </a:cubicBezTo>
                                <a:close/>
                                <a:moveTo>
                                  <a:pt x="6359" y="233"/>
                                </a:moveTo>
                                <a:lnTo>
                                  <a:pt x="6359" y="233"/>
                                </a:lnTo>
                                <a:cubicBezTo>
                                  <a:pt x="6366" y="233"/>
                                  <a:pt x="6372" y="239"/>
                                  <a:pt x="6372" y="246"/>
                                </a:cubicBezTo>
                                <a:cubicBezTo>
                                  <a:pt x="6372" y="253"/>
                                  <a:pt x="6366" y="259"/>
                                  <a:pt x="6359" y="259"/>
                                </a:cubicBezTo>
                                <a:lnTo>
                                  <a:pt x="6359" y="259"/>
                                </a:lnTo>
                                <a:cubicBezTo>
                                  <a:pt x="6352" y="259"/>
                                  <a:pt x="6346" y="253"/>
                                  <a:pt x="6346" y="246"/>
                                </a:cubicBezTo>
                                <a:cubicBezTo>
                                  <a:pt x="6346" y="239"/>
                                  <a:pt x="6352" y="233"/>
                                  <a:pt x="6359" y="233"/>
                                </a:cubicBezTo>
                                <a:close/>
                                <a:moveTo>
                                  <a:pt x="6487" y="233"/>
                                </a:moveTo>
                                <a:lnTo>
                                  <a:pt x="6667" y="233"/>
                                </a:lnTo>
                                <a:cubicBezTo>
                                  <a:pt x="6674" y="233"/>
                                  <a:pt x="6679" y="239"/>
                                  <a:pt x="6679" y="246"/>
                                </a:cubicBezTo>
                                <a:cubicBezTo>
                                  <a:pt x="6679" y="253"/>
                                  <a:pt x="6674" y="259"/>
                                  <a:pt x="6667" y="259"/>
                                </a:cubicBezTo>
                                <a:lnTo>
                                  <a:pt x="6487" y="259"/>
                                </a:lnTo>
                                <a:cubicBezTo>
                                  <a:pt x="6480" y="259"/>
                                  <a:pt x="6475" y="253"/>
                                  <a:pt x="6475" y="246"/>
                                </a:cubicBezTo>
                                <a:cubicBezTo>
                                  <a:pt x="6475" y="239"/>
                                  <a:pt x="6480" y="233"/>
                                  <a:pt x="6487" y="233"/>
                                </a:cubicBezTo>
                                <a:close/>
                                <a:moveTo>
                                  <a:pt x="6773" y="238"/>
                                </a:moveTo>
                                <a:lnTo>
                                  <a:pt x="6773" y="59"/>
                                </a:lnTo>
                                <a:cubicBezTo>
                                  <a:pt x="6773" y="52"/>
                                  <a:pt x="6779" y="46"/>
                                  <a:pt x="6786" y="46"/>
                                </a:cubicBezTo>
                                <a:cubicBezTo>
                                  <a:pt x="6793" y="46"/>
                                  <a:pt x="6799" y="52"/>
                                  <a:pt x="6799" y="59"/>
                                </a:cubicBezTo>
                                <a:lnTo>
                                  <a:pt x="6799" y="238"/>
                                </a:lnTo>
                                <a:cubicBezTo>
                                  <a:pt x="6799" y="245"/>
                                  <a:pt x="6793" y="251"/>
                                  <a:pt x="6786" y="251"/>
                                </a:cubicBezTo>
                                <a:cubicBezTo>
                                  <a:pt x="6779" y="251"/>
                                  <a:pt x="6773" y="245"/>
                                  <a:pt x="6773" y="238"/>
                                </a:cubicBezTo>
                                <a:close/>
                                <a:moveTo>
                                  <a:pt x="6704" y="26"/>
                                </a:moveTo>
                                <a:lnTo>
                                  <a:pt x="6704" y="26"/>
                                </a:lnTo>
                                <a:cubicBezTo>
                                  <a:pt x="6697" y="26"/>
                                  <a:pt x="6691" y="20"/>
                                  <a:pt x="6691" y="13"/>
                                </a:cubicBezTo>
                                <a:cubicBezTo>
                                  <a:pt x="6691" y="6"/>
                                  <a:pt x="6697" y="0"/>
                                  <a:pt x="6704" y="0"/>
                                </a:cubicBezTo>
                                <a:lnTo>
                                  <a:pt x="6704" y="0"/>
                                </a:lnTo>
                                <a:cubicBezTo>
                                  <a:pt x="6711" y="0"/>
                                  <a:pt x="6717" y="6"/>
                                  <a:pt x="6717" y="13"/>
                                </a:cubicBezTo>
                                <a:cubicBezTo>
                                  <a:pt x="6717" y="20"/>
                                  <a:pt x="6711" y="26"/>
                                  <a:pt x="6704" y="26"/>
                                </a:cubicBezTo>
                                <a:close/>
                                <a:moveTo>
                                  <a:pt x="6576" y="26"/>
                                </a:moveTo>
                                <a:lnTo>
                                  <a:pt x="6397" y="26"/>
                                </a:lnTo>
                                <a:cubicBezTo>
                                  <a:pt x="6390" y="26"/>
                                  <a:pt x="6384" y="20"/>
                                  <a:pt x="6384" y="13"/>
                                </a:cubicBezTo>
                                <a:cubicBezTo>
                                  <a:pt x="6384" y="6"/>
                                  <a:pt x="6390" y="0"/>
                                  <a:pt x="6397" y="0"/>
                                </a:cubicBezTo>
                                <a:lnTo>
                                  <a:pt x="6576" y="0"/>
                                </a:lnTo>
                                <a:cubicBezTo>
                                  <a:pt x="6583" y="0"/>
                                  <a:pt x="6589" y="6"/>
                                  <a:pt x="6589" y="13"/>
                                </a:cubicBezTo>
                                <a:cubicBezTo>
                                  <a:pt x="6589" y="20"/>
                                  <a:pt x="6583" y="26"/>
                                  <a:pt x="6576" y="26"/>
                                </a:cubicBezTo>
                                <a:close/>
                                <a:moveTo>
                                  <a:pt x="6269" y="26"/>
                                </a:moveTo>
                                <a:lnTo>
                                  <a:pt x="6090" y="26"/>
                                </a:lnTo>
                                <a:cubicBezTo>
                                  <a:pt x="6083" y="26"/>
                                  <a:pt x="6077" y="20"/>
                                  <a:pt x="6077" y="13"/>
                                </a:cubicBezTo>
                                <a:cubicBezTo>
                                  <a:pt x="6077" y="6"/>
                                  <a:pt x="6083" y="0"/>
                                  <a:pt x="6090" y="0"/>
                                </a:cubicBezTo>
                                <a:lnTo>
                                  <a:pt x="6269" y="0"/>
                                </a:lnTo>
                                <a:cubicBezTo>
                                  <a:pt x="6276" y="0"/>
                                  <a:pt x="6282" y="6"/>
                                  <a:pt x="6282" y="13"/>
                                </a:cubicBezTo>
                                <a:cubicBezTo>
                                  <a:pt x="6282" y="20"/>
                                  <a:pt x="6276" y="26"/>
                                  <a:pt x="6269" y="26"/>
                                </a:cubicBezTo>
                                <a:close/>
                                <a:moveTo>
                                  <a:pt x="5962" y="26"/>
                                </a:moveTo>
                                <a:lnTo>
                                  <a:pt x="5962" y="26"/>
                                </a:lnTo>
                                <a:cubicBezTo>
                                  <a:pt x="5955" y="26"/>
                                  <a:pt x="5949" y="20"/>
                                  <a:pt x="5949" y="13"/>
                                </a:cubicBezTo>
                                <a:cubicBezTo>
                                  <a:pt x="5949" y="6"/>
                                  <a:pt x="5955" y="0"/>
                                  <a:pt x="5962" y="0"/>
                                </a:cubicBezTo>
                                <a:lnTo>
                                  <a:pt x="5962" y="0"/>
                                </a:lnTo>
                                <a:cubicBezTo>
                                  <a:pt x="5969" y="0"/>
                                  <a:pt x="5974" y="6"/>
                                  <a:pt x="5974" y="13"/>
                                </a:cubicBezTo>
                                <a:cubicBezTo>
                                  <a:pt x="5974" y="20"/>
                                  <a:pt x="5969" y="26"/>
                                  <a:pt x="5962" y="26"/>
                                </a:cubicBezTo>
                                <a:close/>
                                <a:moveTo>
                                  <a:pt x="5834" y="26"/>
                                </a:moveTo>
                                <a:lnTo>
                                  <a:pt x="5654" y="26"/>
                                </a:lnTo>
                                <a:cubicBezTo>
                                  <a:pt x="5647" y="26"/>
                                  <a:pt x="5642" y="20"/>
                                  <a:pt x="5642" y="13"/>
                                </a:cubicBezTo>
                                <a:cubicBezTo>
                                  <a:pt x="5642" y="6"/>
                                  <a:pt x="5647" y="0"/>
                                  <a:pt x="5654" y="0"/>
                                </a:cubicBezTo>
                                <a:lnTo>
                                  <a:pt x="5834" y="0"/>
                                </a:lnTo>
                                <a:cubicBezTo>
                                  <a:pt x="5841" y="0"/>
                                  <a:pt x="5846" y="6"/>
                                  <a:pt x="5846" y="13"/>
                                </a:cubicBezTo>
                                <a:cubicBezTo>
                                  <a:pt x="5846" y="20"/>
                                  <a:pt x="5841" y="26"/>
                                  <a:pt x="5834" y="26"/>
                                </a:cubicBezTo>
                                <a:close/>
                                <a:moveTo>
                                  <a:pt x="5526" y="26"/>
                                </a:moveTo>
                                <a:lnTo>
                                  <a:pt x="5347" y="26"/>
                                </a:lnTo>
                                <a:cubicBezTo>
                                  <a:pt x="5340" y="26"/>
                                  <a:pt x="5334" y="20"/>
                                  <a:pt x="5334" y="13"/>
                                </a:cubicBezTo>
                                <a:cubicBezTo>
                                  <a:pt x="5334" y="6"/>
                                  <a:pt x="5340" y="0"/>
                                  <a:pt x="5347" y="0"/>
                                </a:cubicBezTo>
                                <a:lnTo>
                                  <a:pt x="5526" y="0"/>
                                </a:lnTo>
                                <a:cubicBezTo>
                                  <a:pt x="5533" y="0"/>
                                  <a:pt x="5539" y="6"/>
                                  <a:pt x="5539" y="13"/>
                                </a:cubicBezTo>
                                <a:cubicBezTo>
                                  <a:pt x="5539" y="20"/>
                                  <a:pt x="5533" y="26"/>
                                  <a:pt x="5526" y="26"/>
                                </a:cubicBezTo>
                                <a:close/>
                                <a:moveTo>
                                  <a:pt x="5219" y="26"/>
                                </a:moveTo>
                                <a:lnTo>
                                  <a:pt x="5219" y="26"/>
                                </a:lnTo>
                                <a:cubicBezTo>
                                  <a:pt x="5212" y="26"/>
                                  <a:pt x="5206" y="20"/>
                                  <a:pt x="5206" y="13"/>
                                </a:cubicBezTo>
                                <a:cubicBezTo>
                                  <a:pt x="5206" y="6"/>
                                  <a:pt x="5212" y="0"/>
                                  <a:pt x="5219" y="0"/>
                                </a:cubicBezTo>
                                <a:lnTo>
                                  <a:pt x="5219" y="0"/>
                                </a:lnTo>
                                <a:cubicBezTo>
                                  <a:pt x="5226" y="0"/>
                                  <a:pt x="5232" y="6"/>
                                  <a:pt x="5232" y="13"/>
                                </a:cubicBezTo>
                                <a:cubicBezTo>
                                  <a:pt x="5232" y="20"/>
                                  <a:pt x="5226" y="26"/>
                                  <a:pt x="5219" y="26"/>
                                </a:cubicBezTo>
                                <a:close/>
                                <a:moveTo>
                                  <a:pt x="5091" y="26"/>
                                </a:moveTo>
                                <a:lnTo>
                                  <a:pt x="4912" y="26"/>
                                </a:lnTo>
                                <a:cubicBezTo>
                                  <a:pt x="4905" y="26"/>
                                  <a:pt x="4899" y="20"/>
                                  <a:pt x="4899" y="13"/>
                                </a:cubicBezTo>
                                <a:cubicBezTo>
                                  <a:pt x="4899" y="6"/>
                                  <a:pt x="4905" y="0"/>
                                  <a:pt x="4912" y="0"/>
                                </a:cubicBezTo>
                                <a:lnTo>
                                  <a:pt x="5091" y="0"/>
                                </a:lnTo>
                                <a:cubicBezTo>
                                  <a:pt x="5098" y="0"/>
                                  <a:pt x="5104" y="6"/>
                                  <a:pt x="5104" y="13"/>
                                </a:cubicBezTo>
                                <a:cubicBezTo>
                                  <a:pt x="5104" y="20"/>
                                  <a:pt x="5098" y="26"/>
                                  <a:pt x="5091" y="26"/>
                                </a:cubicBezTo>
                                <a:close/>
                                <a:moveTo>
                                  <a:pt x="4784" y="26"/>
                                </a:moveTo>
                                <a:lnTo>
                                  <a:pt x="4605" y="26"/>
                                </a:lnTo>
                                <a:cubicBezTo>
                                  <a:pt x="4598" y="26"/>
                                  <a:pt x="4592" y="20"/>
                                  <a:pt x="4592" y="13"/>
                                </a:cubicBezTo>
                                <a:cubicBezTo>
                                  <a:pt x="4592" y="6"/>
                                  <a:pt x="4598" y="0"/>
                                  <a:pt x="4605" y="0"/>
                                </a:cubicBezTo>
                                <a:lnTo>
                                  <a:pt x="4784" y="0"/>
                                </a:lnTo>
                                <a:cubicBezTo>
                                  <a:pt x="4791" y="0"/>
                                  <a:pt x="4797" y="6"/>
                                  <a:pt x="4797" y="13"/>
                                </a:cubicBezTo>
                                <a:cubicBezTo>
                                  <a:pt x="4797" y="20"/>
                                  <a:pt x="4791" y="26"/>
                                  <a:pt x="4784" y="26"/>
                                </a:cubicBezTo>
                                <a:close/>
                                <a:moveTo>
                                  <a:pt x="4477" y="26"/>
                                </a:moveTo>
                                <a:lnTo>
                                  <a:pt x="4477" y="26"/>
                                </a:lnTo>
                                <a:cubicBezTo>
                                  <a:pt x="4470" y="26"/>
                                  <a:pt x="4464" y="20"/>
                                  <a:pt x="4464" y="13"/>
                                </a:cubicBezTo>
                                <a:cubicBezTo>
                                  <a:pt x="4464" y="6"/>
                                  <a:pt x="4470" y="0"/>
                                  <a:pt x="4477" y="0"/>
                                </a:cubicBezTo>
                                <a:lnTo>
                                  <a:pt x="4477" y="0"/>
                                </a:lnTo>
                                <a:cubicBezTo>
                                  <a:pt x="4484" y="0"/>
                                  <a:pt x="4490" y="6"/>
                                  <a:pt x="4490" y="13"/>
                                </a:cubicBezTo>
                                <a:cubicBezTo>
                                  <a:pt x="4490" y="20"/>
                                  <a:pt x="4484" y="26"/>
                                  <a:pt x="4477" y="26"/>
                                </a:cubicBezTo>
                                <a:close/>
                                <a:moveTo>
                                  <a:pt x="4349" y="26"/>
                                </a:moveTo>
                                <a:lnTo>
                                  <a:pt x="4170" y="26"/>
                                </a:lnTo>
                                <a:cubicBezTo>
                                  <a:pt x="4162" y="26"/>
                                  <a:pt x="4157" y="20"/>
                                  <a:pt x="4157" y="13"/>
                                </a:cubicBezTo>
                                <a:cubicBezTo>
                                  <a:pt x="4157" y="6"/>
                                  <a:pt x="4162" y="0"/>
                                  <a:pt x="4170" y="0"/>
                                </a:cubicBezTo>
                                <a:lnTo>
                                  <a:pt x="4349" y="0"/>
                                </a:lnTo>
                                <a:cubicBezTo>
                                  <a:pt x="4356" y="0"/>
                                  <a:pt x="4362" y="6"/>
                                  <a:pt x="4362" y="13"/>
                                </a:cubicBezTo>
                                <a:cubicBezTo>
                                  <a:pt x="4362" y="20"/>
                                  <a:pt x="4356" y="26"/>
                                  <a:pt x="4349" y="26"/>
                                </a:cubicBezTo>
                                <a:close/>
                                <a:moveTo>
                                  <a:pt x="4042" y="26"/>
                                </a:moveTo>
                                <a:lnTo>
                                  <a:pt x="3862" y="26"/>
                                </a:lnTo>
                                <a:cubicBezTo>
                                  <a:pt x="3855" y="26"/>
                                  <a:pt x="3850" y="20"/>
                                  <a:pt x="3850" y="13"/>
                                </a:cubicBezTo>
                                <a:cubicBezTo>
                                  <a:pt x="3850" y="6"/>
                                  <a:pt x="3855" y="0"/>
                                  <a:pt x="3862" y="0"/>
                                </a:cubicBezTo>
                                <a:lnTo>
                                  <a:pt x="4042" y="0"/>
                                </a:lnTo>
                                <a:cubicBezTo>
                                  <a:pt x="4049" y="0"/>
                                  <a:pt x="4054" y="6"/>
                                  <a:pt x="4054" y="13"/>
                                </a:cubicBezTo>
                                <a:cubicBezTo>
                                  <a:pt x="4054" y="20"/>
                                  <a:pt x="4049" y="26"/>
                                  <a:pt x="4042" y="26"/>
                                </a:cubicBezTo>
                                <a:close/>
                                <a:moveTo>
                                  <a:pt x="3734" y="26"/>
                                </a:moveTo>
                                <a:lnTo>
                                  <a:pt x="3734" y="26"/>
                                </a:lnTo>
                                <a:cubicBezTo>
                                  <a:pt x="3727" y="26"/>
                                  <a:pt x="3722" y="20"/>
                                  <a:pt x="3722" y="13"/>
                                </a:cubicBezTo>
                                <a:cubicBezTo>
                                  <a:pt x="3722" y="6"/>
                                  <a:pt x="3727" y="0"/>
                                  <a:pt x="3734" y="0"/>
                                </a:cubicBezTo>
                                <a:lnTo>
                                  <a:pt x="3734" y="0"/>
                                </a:lnTo>
                                <a:cubicBezTo>
                                  <a:pt x="3741" y="0"/>
                                  <a:pt x="3747" y="6"/>
                                  <a:pt x="3747" y="13"/>
                                </a:cubicBezTo>
                                <a:cubicBezTo>
                                  <a:pt x="3747" y="20"/>
                                  <a:pt x="3741" y="26"/>
                                  <a:pt x="3734" y="26"/>
                                </a:cubicBezTo>
                                <a:close/>
                                <a:moveTo>
                                  <a:pt x="3606" y="26"/>
                                </a:moveTo>
                                <a:lnTo>
                                  <a:pt x="3427" y="26"/>
                                </a:lnTo>
                                <a:cubicBezTo>
                                  <a:pt x="3420" y="26"/>
                                  <a:pt x="3414" y="20"/>
                                  <a:pt x="3414" y="13"/>
                                </a:cubicBezTo>
                                <a:cubicBezTo>
                                  <a:pt x="3414" y="6"/>
                                  <a:pt x="3420" y="0"/>
                                  <a:pt x="3427" y="0"/>
                                </a:cubicBezTo>
                                <a:lnTo>
                                  <a:pt x="3606" y="0"/>
                                </a:lnTo>
                                <a:cubicBezTo>
                                  <a:pt x="3613" y="0"/>
                                  <a:pt x="3619" y="6"/>
                                  <a:pt x="3619" y="13"/>
                                </a:cubicBezTo>
                                <a:cubicBezTo>
                                  <a:pt x="3619" y="20"/>
                                  <a:pt x="3613" y="26"/>
                                  <a:pt x="3606" y="26"/>
                                </a:cubicBezTo>
                                <a:close/>
                                <a:moveTo>
                                  <a:pt x="3299" y="26"/>
                                </a:moveTo>
                                <a:lnTo>
                                  <a:pt x="3120" y="26"/>
                                </a:lnTo>
                                <a:cubicBezTo>
                                  <a:pt x="3113" y="26"/>
                                  <a:pt x="3107" y="20"/>
                                  <a:pt x="3107" y="13"/>
                                </a:cubicBezTo>
                                <a:cubicBezTo>
                                  <a:pt x="3107" y="6"/>
                                  <a:pt x="3113" y="0"/>
                                  <a:pt x="3120" y="0"/>
                                </a:cubicBezTo>
                                <a:lnTo>
                                  <a:pt x="3299" y="0"/>
                                </a:lnTo>
                                <a:cubicBezTo>
                                  <a:pt x="3306" y="0"/>
                                  <a:pt x="3312" y="6"/>
                                  <a:pt x="3312" y="13"/>
                                </a:cubicBezTo>
                                <a:cubicBezTo>
                                  <a:pt x="3312" y="20"/>
                                  <a:pt x="3306" y="26"/>
                                  <a:pt x="3299" y="26"/>
                                </a:cubicBezTo>
                                <a:close/>
                                <a:moveTo>
                                  <a:pt x="2992" y="26"/>
                                </a:moveTo>
                                <a:lnTo>
                                  <a:pt x="2992" y="26"/>
                                </a:lnTo>
                                <a:cubicBezTo>
                                  <a:pt x="2985" y="26"/>
                                  <a:pt x="2979" y="20"/>
                                  <a:pt x="2979" y="13"/>
                                </a:cubicBezTo>
                                <a:cubicBezTo>
                                  <a:pt x="2979" y="6"/>
                                  <a:pt x="2985" y="0"/>
                                  <a:pt x="2992" y="0"/>
                                </a:cubicBezTo>
                                <a:lnTo>
                                  <a:pt x="2992" y="0"/>
                                </a:lnTo>
                                <a:cubicBezTo>
                                  <a:pt x="2999" y="0"/>
                                  <a:pt x="3005" y="6"/>
                                  <a:pt x="3005" y="13"/>
                                </a:cubicBezTo>
                                <a:cubicBezTo>
                                  <a:pt x="3005" y="20"/>
                                  <a:pt x="2999" y="26"/>
                                  <a:pt x="2992" y="26"/>
                                </a:cubicBezTo>
                                <a:close/>
                                <a:moveTo>
                                  <a:pt x="2864" y="26"/>
                                </a:moveTo>
                                <a:lnTo>
                                  <a:pt x="2685" y="26"/>
                                </a:lnTo>
                                <a:cubicBezTo>
                                  <a:pt x="2678" y="26"/>
                                  <a:pt x="2672" y="20"/>
                                  <a:pt x="2672" y="13"/>
                                </a:cubicBezTo>
                                <a:cubicBezTo>
                                  <a:pt x="2672" y="6"/>
                                  <a:pt x="2678" y="0"/>
                                  <a:pt x="2685" y="0"/>
                                </a:cubicBezTo>
                                <a:lnTo>
                                  <a:pt x="2864" y="0"/>
                                </a:lnTo>
                                <a:cubicBezTo>
                                  <a:pt x="2871" y="0"/>
                                  <a:pt x="2877" y="6"/>
                                  <a:pt x="2877" y="13"/>
                                </a:cubicBezTo>
                                <a:cubicBezTo>
                                  <a:pt x="2877" y="20"/>
                                  <a:pt x="2871" y="26"/>
                                  <a:pt x="2864" y="26"/>
                                </a:cubicBezTo>
                                <a:close/>
                                <a:moveTo>
                                  <a:pt x="2557" y="26"/>
                                </a:moveTo>
                                <a:lnTo>
                                  <a:pt x="2377" y="26"/>
                                </a:lnTo>
                                <a:cubicBezTo>
                                  <a:pt x="2370" y="26"/>
                                  <a:pt x="2365" y="20"/>
                                  <a:pt x="2365" y="13"/>
                                </a:cubicBezTo>
                                <a:cubicBezTo>
                                  <a:pt x="2365" y="6"/>
                                  <a:pt x="2370" y="0"/>
                                  <a:pt x="2377" y="0"/>
                                </a:cubicBezTo>
                                <a:lnTo>
                                  <a:pt x="2557" y="0"/>
                                </a:lnTo>
                                <a:cubicBezTo>
                                  <a:pt x="2564" y="0"/>
                                  <a:pt x="2569" y="6"/>
                                  <a:pt x="2569" y="13"/>
                                </a:cubicBezTo>
                                <a:cubicBezTo>
                                  <a:pt x="2569" y="20"/>
                                  <a:pt x="2564" y="26"/>
                                  <a:pt x="2557" y="26"/>
                                </a:cubicBezTo>
                                <a:close/>
                                <a:moveTo>
                                  <a:pt x="2249" y="26"/>
                                </a:moveTo>
                                <a:lnTo>
                                  <a:pt x="2249" y="26"/>
                                </a:lnTo>
                                <a:cubicBezTo>
                                  <a:pt x="2242" y="26"/>
                                  <a:pt x="2237" y="20"/>
                                  <a:pt x="2237" y="13"/>
                                </a:cubicBezTo>
                                <a:cubicBezTo>
                                  <a:pt x="2237" y="6"/>
                                  <a:pt x="2242" y="0"/>
                                  <a:pt x="2249" y="0"/>
                                </a:cubicBezTo>
                                <a:lnTo>
                                  <a:pt x="2249" y="0"/>
                                </a:lnTo>
                                <a:cubicBezTo>
                                  <a:pt x="2257" y="0"/>
                                  <a:pt x="2262" y="6"/>
                                  <a:pt x="2262" y="13"/>
                                </a:cubicBezTo>
                                <a:cubicBezTo>
                                  <a:pt x="2262" y="20"/>
                                  <a:pt x="2257" y="26"/>
                                  <a:pt x="2249" y="26"/>
                                </a:cubicBezTo>
                                <a:close/>
                                <a:moveTo>
                                  <a:pt x="2121" y="26"/>
                                </a:moveTo>
                                <a:lnTo>
                                  <a:pt x="1942" y="26"/>
                                </a:lnTo>
                                <a:cubicBezTo>
                                  <a:pt x="1935" y="26"/>
                                  <a:pt x="1929" y="20"/>
                                  <a:pt x="1929" y="13"/>
                                </a:cubicBezTo>
                                <a:cubicBezTo>
                                  <a:pt x="1929" y="6"/>
                                  <a:pt x="1935" y="0"/>
                                  <a:pt x="1942" y="0"/>
                                </a:cubicBezTo>
                                <a:lnTo>
                                  <a:pt x="2121" y="0"/>
                                </a:lnTo>
                                <a:cubicBezTo>
                                  <a:pt x="2129" y="0"/>
                                  <a:pt x="2134" y="6"/>
                                  <a:pt x="2134" y="13"/>
                                </a:cubicBezTo>
                                <a:cubicBezTo>
                                  <a:pt x="2134" y="20"/>
                                  <a:pt x="2129" y="26"/>
                                  <a:pt x="2121" y="26"/>
                                </a:cubicBezTo>
                                <a:close/>
                                <a:moveTo>
                                  <a:pt x="1814" y="26"/>
                                </a:moveTo>
                                <a:lnTo>
                                  <a:pt x="1635" y="26"/>
                                </a:lnTo>
                                <a:cubicBezTo>
                                  <a:pt x="1628" y="26"/>
                                  <a:pt x="1622" y="20"/>
                                  <a:pt x="1622" y="13"/>
                                </a:cubicBezTo>
                                <a:cubicBezTo>
                                  <a:pt x="1622" y="6"/>
                                  <a:pt x="1628" y="0"/>
                                  <a:pt x="1635" y="0"/>
                                </a:cubicBezTo>
                                <a:lnTo>
                                  <a:pt x="1814" y="0"/>
                                </a:lnTo>
                                <a:cubicBezTo>
                                  <a:pt x="1821" y="0"/>
                                  <a:pt x="1827" y="6"/>
                                  <a:pt x="1827" y="13"/>
                                </a:cubicBezTo>
                                <a:cubicBezTo>
                                  <a:pt x="1827" y="20"/>
                                  <a:pt x="1821" y="26"/>
                                  <a:pt x="1814" y="26"/>
                                </a:cubicBezTo>
                                <a:close/>
                                <a:moveTo>
                                  <a:pt x="1507" y="26"/>
                                </a:moveTo>
                                <a:lnTo>
                                  <a:pt x="1507" y="26"/>
                                </a:lnTo>
                                <a:cubicBezTo>
                                  <a:pt x="1500" y="26"/>
                                  <a:pt x="1494" y="20"/>
                                  <a:pt x="1494" y="13"/>
                                </a:cubicBezTo>
                                <a:cubicBezTo>
                                  <a:pt x="1494" y="6"/>
                                  <a:pt x="1500" y="0"/>
                                  <a:pt x="1507" y="0"/>
                                </a:cubicBezTo>
                                <a:lnTo>
                                  <a:pt x="1507" y="0"/>
                                </a:lnTo>
                                <a:cubicBezTo>
                                  <a:pt x="1514" y="0"/>
                                  <a:pt x="1520" y="6"/>
                                  <a:pt x="1520" y="13"/>
                                </a:cubicBezTo>
                                <a:cubicBezTo>
                                  <a:pt x="1520" y="20"/>
                                  <a:pt x="1514" y="26"/>
                                  <a:pt x="1507" y="26"/>
                                </a:cubicBezTo>
                                <a:close/>
                                <a:moveTo>
                                  <a:pt x="1379" y="26"/>
                                </a:moveTo>
                                <a:lnTo>
                                  <a:pt x="1200" y="26"/>
                                </a:lnTo>
                                <a:cubicBezTo>
                                  <a:pt x="1193" y="26"/>
                                  <a:pt x="1187" y="20"/>
                                  <a:pt x="1187" y="13"/>
                                </a:cubicBezTo>
                                <a:cubicBezTo>
                                  <a:pt x="1187" y="6"/>
                                  <a:pt x="1193" y="0"/>
                                  <a:pt x="1200" y="0"/>
                                </a:cubicBezTo>
                                <a:lnTo>
                                  <a:pt x="1379" y="0"/>
                                </a:lnTo>
                                <a:cubicBezTo>
                                  <a:pt x="1386" y="0"/>
                                  <a:pt x="1392" y="6"/>
                                  <a:pt x="1392" y="13"/>
                                </a:cubicBezTo>
                                <a:cubicBezTo>
                                  <a:pt x="1392" y="20"/>
                                  <a:pt x="1386" y="26"/>
                                  <a:pt x="1379" y="26"/>
                                </a:cubicBezTo>
                                <a:close/>
                                <a:moveTo>
                                  <a:pt x="1072" y="26"/>
                                </a:moveTo>
                                <a:lnTo>
                                  <a:pt x="893" y="26"/>
                                </a:lnTo>
                                <a:cubicBezTo>
                                  <a:pt x="886" y="26"/>
                                  <a:pt x="880" y="20"/>
                                  <a:pt x="880" y="13"/>
                                </a:cubicBezTo>
                                <a:cubicBezTo>
                                  <a:pt x="880" y="6"/>
                                  <a:pt x="886" y="0"/>
                                  <a:pt x="893" y="0"/>
                                </a:cubicBezTo>
                                <a:lnTo>
                                  <a:pt x="1072" y="0"/>
                                </a:lnTo>
                                <a:cubicBezTo>
                                  <a:pt x="1079" y="0"/>
                                  <a:pt x="1085" y="6"/>
                                  <a:pt x="1085" y="13"/>
                                </a:cubicBezTo>
                                <a:cubicBezTo>
                                  <a:pt x="1085" y="20"/>
                                  <a:pt x="1079" y="26"/>
                                  <a:pt x="1072" y="26"/>
                                </a:cubicBezTo>
                                <a:close/>
                                <a:moveTo>
                                  <a:pt x="765" y="26"/>
                                </a:moveTo>
                                <a:lnTo>
                                  <a:pt x="765" y="26"/>
                                </a:lnTo>
                                <a:cubicBezTo>
                                  <a:pt x="758" y="26"/>
                                  <a:pt x="752" y="20"/>
                                  <a:pt x="752" y="13"/>
                                </a:cubicBezTo>
                                <a:cubicBezTo>
                                  <a:pt x="752" y="6"/>
                                  <a:pt x="758" y="0"/>
                                  <a:pt x="765" y="0"/>
                                </a:cubicBezTo>
                                <a:lnTo>
                                  <a:pt x="765" y="0"/>
                                </a:lnTo>
                                <a:cubicBezTo>
                                  <a:pt x="772" y="0"/>
                                  <a:pt x="777" y="6"/>
                                  <a:pt x="777" y="13"/>
                                </a:cubicBezTo>
                                <a:cubicBezTo>
                                  <a:pt x="777" y="20"/>
                                  <a:pt x="772" y="26"/>
                                  <a:pt x="765" y="26"/>
                                </a:cubicBezTo>
                                <a:close/>
                                <a:moveTo>
                                  <a:pt x="637" y="26"/>
                                </a:moveTo>
                                <a:lnTo>
                                  <a:pt x="457" y="26"/>
                                </a:lnTo>
                                <a:cubicBezTo>
                                  <a:pt x="450" y="26"/>
                                  <a:pt x="445" y="20"/>
                                  <a:pt x="445" y="13"/>
                                </a:cubicBezTo>
                                <a:cubicBezTo>
                                  <a:pt x="445" y="6"/>
                                  <a:pt x="450" y="0"/>
                                  <a:pt x="457" y="0"/>
                                </a:cubicBezTo>
                                <a:lnTo>
                                  <a:pt x="637" y="0"/>
                                </a:lnTo>
                                <a:cubicBezTo>
                                  <a:pt x="644" y="0"/>
                                  <a:pt x="649" y="6"/>
                                  <a:pt x="649" y="13"/>
                                </a:cubicBezTo>
                                <a:cubicBezTo>
                                  <a:pt x="649" y="20"/>
                                  <a:pt x="644" y="26"/>
                                  <a:pt x="637" y="26"/>
                                </a:cubicBezTo>
                                <a:close/>
                                <a:moveTo>
                                  <a:pt x="329" y="26"/>
                                </a:moveTo>
                                <a:lnTo>
                                  <a:pt x="150" y="26"/>
                                </a:lnTo>
                                <a:cubicBezTo>
                                  <a:pt x="143" y="26"/>
                                  <a:pt x="137" y="20"/>
                                  <a:pt x="137" y="13"/>
                                </a:cubicBezTo>
                                <a:cubicBezTo>
                                  <a:pt x="137" y="6"/>
                                  <a:pt x="143" y="0"/>
                                  <a:pt x="150" y="0"/>
                                </a:cubicBezTo>
                                <a:lnTo>
                                  <a:pt x="329" y="0"/>
                                </a:lnTo>
                                <a:cubicBezTo>
                                  <a:pt x="336" y="0"/>
                                  <a:pt x="342" y="6"/>
                                  <a:pt x="342" y="13"/>
                                </a:cubicBezTo>
                                <a:cubicBezTo>
                                  <a:pt x="342" y="20"/>
                                  <a:pt x="336" y="26"/>
                                  <a:pt x="329" y="26"/>
                                </a:cubicBezTo>
                                <a:close/>
                                <a:moveTo>
                                  <a:pt x="22" y="26"/>
                                </a:moveTo>
                                <a:lnTo>
                                  <a:pt x="22" y="26"/>
                                </a:lnTo>
                                <a:cubicBezTo>
                                  <a:pt x="15" y="26"/>
                                  <a:pt x="9" y="20"/>
                                  <a:pt x="9" y="13"/>
                                </a:cubicBezTo>
                                <a:cubicBezTo>
                                  <a:pt x="9" y="6"/>
                                  <a:pt x="15" y="0"/>
                                  <a:pt x="22" y="0"/>
                                </a:cubicBezTo>
                                <a:lnTo>
                                  <a:pt x="22" y="0"/>
                                </a:lnTo>
                                <a:cubicBezTo>
                                  <a:pt x="29" y="0"/>
                                  <a:pt x="35" y="6"/>
                                  <a:pt x="35" y="13"/>
                                </a:cubicBezTo>
                                <a:cubicBezTo>
                                  <a:pt x="35" y="20"/>
                                  <a:pt x="29" y="26"/>
                                  <a:pt x="22" y="26"/>
                                </a:cubicBezTo>
                                <a:close/>
                              </a:path>
                            </a:pathLst>
                          </a:custGeom>
                          <a:solidFill>
                            <a:srgbClr val="000000"/>
                          </a:solidFill>
                          <a:ln w="9360">
                            <a:solidFill>
                              <a:srgbClr val="000000"/>
                            </a:solidFill>
                            <a:bevel/>
                          </a:ln>
                        </wps:spPr>
                        <wps:style>
                          <a:lnRef idx="0"/>
                          <a:fillRef idx="0"/>
                          <a:effectRef idx="0"/>
                          <a:fontRef idx="minor"/>
                        </wps:style>
                        <wps:bodyPr/>
                      </wps:wsp>
                      <wps:wsp>
                        <wps:cNvSpPr txBox="1"/>
                        <wps:spPr>
                          <a:xfrm>
                            <a:off x="1760760" y="2176200"/>
                            <a:ext cx="38808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Call </w:t>
                              </w:r>
                              <w:r>
                                <w:rPr>
                                  <w:kern w:val="2"/>
                                  <w:sz w:val="16"/>
                                  <w:szCs w:val="16"/>
                                  <w:rFonts w:ascii="Times New Roman" w:hAnsi="Times New Roman" w:eastAsia="Times New Roman" w:cs="Times New Roman"/>
                                  <w:color w:val="000000"/>
                                  <w:lang w:val="en-GB" w:bidi="ar-SA" w:eastAsia="zh-CN"/>
                                </w:rPr>
                                <w:t>Start</w:t>
                              </w:r>
                            </w:p>
                          </w:txbxContent>
                        </wps:txbx>
                        <wps:bodyPr wrap="square" lIns="0" rIns="0" tIns="0" bIns="0" anchor="t">
                          <a:noAutofit/>
                        </wps:bodyPr>
                      </wps:wsp>
                      <wps:wsp>
                        <wps:cNvSpPr txBox="1"/>
                        <wps:spPr>
                          <a:xfrm>
                            <a:off x="3210480" y="2513880"/>
                            <a:ext cx="3625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[Update]</w:t>
                              </w:r>
                            </w:p>
                          </w:txbxContent>
                        </wps:txbx>
                        <wps:bodyPr wrap="square" lIns="0" rIns="0" tIns="0" bIns="0" anchor="t">
                          <a:noAutofit/>
                        </wps:bodyPr>
                      </wps:wsp>
                      <wps:wsp>
                        <wps:cNvSpPr txBox="1"/>
                        <wps:spPr>
                          <a:xfrm>
                            <a:off x="3210480" y="2730960"/>
                            <a:ext cx="3625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[Update]</w:t>
                              </w:r>
                            </w:p>
                          </w:txbxContent>
                        </wps:txbx>
                        <wps:bodyPr wrap="square" lIns="0" rIns="0" tIns="0" bIns="0" anchor="t">
                          <a:noAutofit/>
                        </wps:bodyPr>
                      </wps:wsp>
                      <wps:wsp>
                        <wps:cNvSpPr txBox="1"/>
                        <wps:spPr>
                          <a:xfrm>
                            <a:off x="3213000" y="1054800"/>
                            <a:ext cx="383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[Initial]</w:t>
                              </w:r>
                            </w:p>
                          </w:txbxContent>
                        </wps:txbx>
                        <wps:bodyPr wrap="square" lIns="0" rIns="0" tIns="0" bIns="0" anchor="t">
                          <a:noAutofit/>
                        </wps:bodyPr>
                      </wps:wsp>
                      <wps:wsp>
                        <wps:cNvSpPr txBox="1"/>
                        <wps:spPr>
                          <a:xfrm>
                            <a:off x="3216960" y="1258560"/>
                            <a:ext cx="383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[Initial]</w:t>
                              </w:r>
                            </w:p>
                          </w:txbxContent>
                        </wps:txbx>
                        <wps:bodyPr wrap="square" lIns="0" rIns="0" tIns="0" bIns="0" anchor="t">
                          <a:noAutofit/>
                        </wps:bodyPr>
                      </wps:wsp>
                      <wps:wsp>
                        <wps:cNvSpPr txBox="1"/>
                        <wps:spPr>
                          <a:xfrm>
                            <a:off x="3177000" y="3627000"/>
                            <a:ext cx="577080" cy="18216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[Termina</w:t>
                              </w:r>
                              <w:r>
                                <w:rPr>
                                  <w:kern w:val="2"/>
                                  <w:sz w:val="16"/>
                                  <w:szCs w:val="16"/>
                                  <w:rFonts w:ascii="Times New Roman" w:hAnsi="Times New Roman" w:eastAsia="Times New Roman" w:cs="Times New Roman"/>
                                  <w:color w:val="000000"/>
                                  <w:lang w:val="en-GB" w:bidi="ar-SA" w:eastAsia="zh-CN"/>
                                </w:rPr>
                                <w:t>tion</w:t>
                              </w:r>
                              <w:r>
                                <w:rPr>
                                  <w:kern w:val="2"/>
                                  <w:sz w:val="16"/>
                                  <w:szCs w:val="16"/>
                                  <w:rFonts w:ascii="Times New Roman" w:hAnsi="Times New Roman" w:eastAsia="Times New Roman" w:cs="Times New Roman"/>
                                  <w:color w:val="000000"/>
                                  <w:lang w:val="en-GB" w:bidi="ar-SA"/>
                                </w:rPr>
                                <w:t>]</w:t>
                              </w:r>
                            </w:p>
                          </w:txbxContent>
                        </wps:txbx>
                        <wps:bodyPr wrap="square" lIns="0" rIns="0" tIns="0" bIns="0" anchor="t">
                          <a:noAutofit/>
                        </wps:bodyPr>
                      </wps:wsp>
                      <wps:wsp>
                        <wps:cNvSpPr txBox="1"/>
                        <wps:spPr>
                          <a:xfrm>
                            <a:off x="3177000" y="3884400"/>
                            <a:ext cx="577080" cy="18216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[Termina</w:t>
                              </w:r>
                              <w:r>
                                <w:rPr>
                                  <w:kern w:val="2"/>
                                  <w:sz w:val="16"/>
                                  <w:szCs w:val="16"/>
                                  <w:rFonts w:ascii="Times New Roman" w:hAnsi="Times New Roman" w:eastAsia="Times New Roman" w:cs="Times New Roman"/>
                                  <w:color w:val="000000"/>
                                  <w:lang w:val="en-GB" w:bidi="ar-SA" w:eastAsia="zh-CN"/>
                                </w:rPr>
                                <w:t>tion</w:t>
                              </w:r>
                              <w:r>
                                <w:rPr>
                                  <w:kern w:val="2"/>
                                  <w:sz w:val="16"/>
                                  <w:szCs w:val="16"/>
                                  <w:rFonts w:ascii="Times New Roman" w:hAnsi="Times New Roman" w:eastAsia="Times New Roman" w:cs="Times New Roman"/>
                                  <w:color w:val="000000"/>
                                  <w:lang w:val="en-GB" w:bidi="ar-SA"/>
                                </w:rPr>
                                <w:t>]</w:t>
                              </w:r>
                            </w:p>
                          </w:txbxContent>
                        </wps:txbx>
                        <wps:bodyPr wrap="square" lIns="0" rIns="0" tIns="0" bIns="0" anchor="t">
                          <a:noAutofit/>
                        </wps:bodyPr>
                      </wps:wsp>
                    </wpg:wgp>
                  </a:graphicData>
                </a:graphic>
              </wp:inline>
            </w:drawing>
          </mc:Choice>
          <mc:Fallback>
            <w:pict>
              <v:group id="shape_0" style="position:absolute;margin-left:0pt;margin-top:0pt;width:323.3pt;height:367.05pt" coordorigin="0,0" coordsize="6466,7341">
                <v:rect id="shape_0" stroked="f" o:allowincell="f" style="position:absolute;left:0;top:0;width:6465;height:7340;mso-wrap-style:none;v-text-anchor:middle;mso-position-horizontal-relative:char">
                  <v:fill o:detectmouseclick="t" on="false"/>
                  <v:stroke color="#3465a4" joinstyle="round" endcap="flat"/>
                  <w10:wrap type="none"/>
                </v:rect>
                <v:rect id="shape_0" fillcolor="white" stroked="f" o:allowincell="f" style="position:absolute;left:772;top:1354;width:1133;height:217;mso-wrap-style:none;v-text-anchor:middle;mso-position-horizontal-relative:char">
                  <v:fill o:detectmouseclick="t" type="solid" color2="black"/>
                  <v:stroke color="#3465a4" joinstyle="round" endcap="flat"/>
                  <w10:wrap type="none"/>
                </v:rect>
                <v:rect id="shape_0" stroked="t" o:allowincell="f" style="position:absolute;left:772;top:1354;width:1133;height:217;mso-wrap-style:none;v-text-anchor:middle;mso-position-horizontal-relative:char">
                  <v:fill o:detectmouseclick="t" on="false"/>
                  <v:stroke color="white" weight="3240" joinstyle="round" endcap="round"/>
                  <w10:wrap type="none"/>
                </v:rect>
                <v:shape id="shape_0" stroked="f" o:allowincell="f" style="position:absolute;left:1124;top:1364;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w:t>
                        </w:r>
                      </w:p>
                    </w:txbxContent>
                  </v:textbox>
                  <v:fill o:detectmouseclick="t" on="false"/>
                  <v:stroke color="#3465a4" joinstyle="round" endcap="flat"/>
                  <w10:wrap type="none"/>
                </v:shape>
                <v:shape id="shape_0" stroked="f" o:allowincell="f" style="position:absolute;left:1194;top:1364;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1290;top:1364;width:1125;height:207;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Initial DP</w:t>
                        </w:r>
                      </w:p>
                    </w:txbxContent>
                  </v:textbox>
                  <v:fill o:detectmouseclick="t" on="false"/>
                  <v:stroke color="#3465a4" joinstyle="round" endcap="flat"/>
                  <w10:wrap type="none"/>
                </v:shape>
                <v:rect id="shape_0" fillcolor="white" stroked="f" o:allowincell="f" style="position:absolute;left:4344;top:1665;width:1416;height:218;mso-wrap-style:none;v-text-anchor:middle;mso-position-horizontal-relative:char">
                  <v:fill o:detectmouseclick="t" type="solid" color2="black"/>
                  <v:stroke color="#3465a4" joinstyle="round" endcap="flat"/>
                  <w10:wrap type="none"/>
                </v:rect>
                <v:rect id="shape_0" stroked="t" o:allowincell="f" style="position:absolute;left:4344;top:1665;width:1416;height:218;mso-wrap-style:none;v-text-anchor:middle;mso-position-horizontal-relative:char">
                  <v:fill o:detectmouseclick="t" on="false"/>
                  <v:stroke color="white" weight="3240" joinstyle="round" endcap="round"/>
                  <w10:wrap type="none"/>
                </v:rect>
                <v:shape id="shape_0" stroked="f" o:allowincell="f" style="position:absolute;left:4544;top:1679;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2</w:t>
                        </w:r>
                      </w:p>
                    </w:txbxContent>
                  </v:textbox>
                  <v:fill o:detectmouseclick="t" on="false"/>
                  <v:stroke color="#3465a4" joinstyle="round" endcap="flat"/>
                  <w10:wrap type="none"/>
                </v:shape>
                <v:shape id="shape_0" stroked="f" o:allowincell="f" style="position:absolute;left:4599;top:1679;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4689;top:1679;width:3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CCR </w:t>
                        </w:r>
                      </w:p>
                    </w:txbxContent>
                  </v:textbox>
                  <v:fill o:detectmouseclick="t" on="false"/>
                  <v:stroke color="#3465a4" joinstyle="round" endcap="flat"/>
                  <w10:wrap type="none"/>
                </v:shape>
                <v:rect id="shape_0" fillcolor="white" stroked="f" o:allowincell="f" style="position:absolute;left:4344;top:1977;width:1416;height:217;mso-wrap-style:none;v-text-anchor:middle;mso-position-horizontal-relative:char">
                  <v:fill o:detectmouseclick="t" type="solid" color2="black"/>
                  <v:stroke color="#3465a4" joinstyle="round" endcap="flat"/>
                  <w10:wrap type="none"/>
                </v:rect>
                <v:rect id="shape_0" stroked="t" o:allowincell="f" style="position:absolute;left:4344;top:1977;width:1416;height:217;mso-wrap-style:none;v-text-anchor:middle;mso-position-horizontal-relative:char">
                  <v:fill o:detectmouseclick="t" on="false"/>
                  <v:stroke color="white" weight="3240" joinstyle="round" endcap="round"/>
                  <w10:wrap type="none"/>
                </v:rect>
                <v:shape id="shape_0" stroked="f" o:allowincell="f" style="position:absolute;left:4559;top:1979;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3</w:t>
                        </w:r>
                      </w:p>
                    </w:txbxContent>
                  </v:textbox>
                  <v:fill o:detectmouseclick="t" on="false"/>
                  <v:stroke color="#3465a4" joinstyle="round" endcap="flat"/>
                  <w10:wrap type="none"/>
                </v:shape>
                <v:shape id="shape_0" stroked="f" o:allowincell="f" style="position:absolute;left:4649;top:1979;width:4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w:t>
                        </w:r>
                      </w:p>
                    </w:txbxContent>
                  </v:textbox>
                  <v:fill o:detectmouseclick="t" on="false"/>
                  <v:stroke color="#3465a4" joinstyle="round" endcap="flat"/>
                  <w10:wrap type="none"/>
                </v:shape>
                <v:shape id="shape_0" stroked="f" o:allowincell="f" style="position:absolute;left:4663;top:1979;width:3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CCA </w:t>
                        </w:r>
                      </w:p>
                    </w:txbxContent>
                  </v:textbox>
                  <v:fill o:detectmouseclick="t" on="false"/>
                  <v:stroke color="#3465a4" joinstyle="round" endcap="flat"/>
                  <w10:wrap type="none"/>
                </v:shape>
                <v:rect id="shape_0" fillcolor="white" stroked="f" o:allowincell="f" style="position:absolute;left:1056;top:2558;width:1359;height:217;mso-wrap-style:none;v-text-anchor:middle;mso-position-horizontal-relative:char">
                  <v:fill o:detectmouseclick="t" type="solid" color2="black"/>
                  <v:stroke color="#3465a4" joinstyle="round" endcap="flat"/>
                  <w10:wrap type="none"/>
                </v:rect>
                <v:rect id="shape_0" stroked="t" o:allowincell="f" style="position:absolute;left:1056;top:2558;width:1359;height:217;mso-wrap-style:none;v-text-anchor:middle;mso-position-horizontal-relative:char">
                  <v:fill o:detectmouseclick="t" on="false"/>
                  <v:stroke color="white" weight="3240" joinstyle="round" endcap="round"/>
                  <w10:wrap type="none"/>
                </v:rect>
                <v:shape id="shape_0" stroked="f" o:allowincell="f" style="position:absolute;left:1139;top:2563;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5</w:t>
                        </w:r>
                      </w:p>
                    </w:txbxContent>
                  </v:textbox>
                  <v:fill o:detectmouseclick="t" on="false"/>
                  <v:stroke color="#3465a4" joinstyle="round" endcap="flat"/>
                  <w10:wrap type="none"/>
                </v:shape>
                <v:shape id="shape_0" stroked="f" o:allowincell="f" style="position:absolute;left:1194;top:2563;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1290;top:2563;width:1035;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Apply Charging</w:t>
                        </w:r>
                      </w:p>
                    </w:txbxContent>
                  </v:textbox>
                  <v:fill o:detectmouseclick="t" on="false"/>
                  <v:stroke color="#3465a4" joinstyle="round" endcap="flat"/>
                  <w10:wrap type="none"/>
                </v:shape>
                <v:rect id="shape_0" fillcolor="white" stroked="f" o:allowincell="f" style="position:absolute;left:1056;top:3691;width:1926;height:218;mso-wrap-style:none;v-text-anchor:middle;mso-position-horizontal-relative:char">
                  <v:fill o:detectmouseclick="t" type="solid" color2="black"/>
                  <v:stroke color="#3465a4" joinstyle="round" endcap="flat"/>
                  <w10:wrap type="none"/>
                </v:rect>
                <v:rect id="shape_0" stroked="t" o:allowincell="f" style="position:absolute;left:1056;top:3691;width:1926;height:218;mso-wrap-style:none;v-text-anchor:middle;mso-position-horizontal-relative:char">
                  <v:fill o:detectmouseclick="t" on="false"/>
                  <v:stroke color="white" weight="3240" joinstyle="round" endcap="round"/>
                  <w10:wrap type="none"/>
                </v:rect>
                <v:shape id="shape_0" stroked="f" o:allowincell="f" style="position:absolute;left:1139;top:3703;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7</w:t>
                        </w:r>
                      </w:p>
                    </w:txbxContent>
                  </v:textbox>
                  <v:fill o:detectmouseclick="t" on="false"/>
                  <v:stroke color="#3465a4" joinstyle="round" endcap="flat"/>
                  <w10:wrap type="none"/>
                </v:shape>
                <v:shape id="shape_0" stroked="f" o:allowincell="f" style="position:absolute;left:1194;top:3703;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1290;top:3703;width:1035;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Apply Charging</w:t>
                        </w:r>
                      </w:p>
                    </w:txbxContent>
                  </v:textbox>
                  <v:fill o:detectmouseclick="t" on="false"/>
                  <v:stroke color="#3465a4" joinstyle="round" endcap="flat"/>
                  <w10:wrap type="none"/>
                </v:shape>
                <v:shape id="shape_0" stroked="f" o:allowincell="f" style="position:absolute;left:2324;top:3703;width:477;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Report</w:t>
                        </w:r>
                      </w:p>
                    </w:txbxContent>
                  </v:textbox>
                  <v:fill o:detectmouseclick="t" on="false"/>
                  <v:stroke color="#3465a4" joinstyle="round" endcap="flat"/>
                  <w10:wrap type="none"/>
                </v:shape>
                <v:rect id="shape_0" fillcolor="white" stroked="f" o:allowincell="f" style="position:absolute;left:4429;top:3965;width:1303;height:218;mso-wrap-style:none;v-text-anchor:middle;mso-position-horizontal-relative:char">
                  <v:fill o:detectmouseclick="t" type="solid" color2="black"/>
                  <v:stroke color="#3465a4" joinstyle="round" endcap="flat"/>
                  <w10:wrap type="none"/>
                </v:rect>
                <v:rect id="shape_0" stroked="t" o:allowincell="f" style="position:absolute;left:4429;top:3965;width:1303;height:218;mso-wrap-style:none;v-text-anchor:middle;mso-position-horizontal-relative:char">
                  <v:fill o:detectmouseclick="t" on="false"/>
                  <v:stroke color="white" weight="3240" joinstyle="round" endcap="round"/>
                  <w10:wrap type="none"/>
                </v:rect>
                <v:shape id="shape_0" stroked="f" o:allowincell="f" style="position:absolute;left:4529;top:3973;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8</w:t>
                        </w:r>
                      </w:p>
                    </w:txbxContent>
                  </v:textbox>
                  <v:fill o:detectmouseclick="t" on="false"/>
                  <v:stroke color="#3465a4" joinstyle="round" endcap="flat"/>
                  <w10:wrap type="none"/>
                </v:shape>
                <v:shape id="shape_0" stroked="f" o:allowincell="f" style="position:absolute;left:4599;top:3973;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4674;top:3973;width:3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CCR </w:t>
                        </w:r>
                      </w:p>
                    </w:txbxContent>
                  </v:textbox>
                  <v:fill o:detectmouseclick="t" on="false"/>
                  <v:stroke color="#3465a4" joinstyle="round" endcap="flat"/>
                  <w10:wrap type="none"/>
                </v:shape>
                <v:rect id="shape_0" fillcolor="white" stroked="f" o:allowincell="f" style="position:absolute;left:4429;top:4304;width:1303;height:219;mso-wrap-style:none;v-text-anchor:middle;mso-position-horizontal-relative:char">
                  <v:fill o:detectmouseclick="t" type="solid" color2="black"/>
                  <v:stroke color="#3465a4" joinstyle="round" endcap="flat"/>
                  <w10:wrap type="none"/>
                </v:rect>
                <v:rect id="shape_0" stroked="t" o:allowincell="f" style="position:absolute;left:4429;top:4304;width:1303;height:219;mso-wrap-style:none;v-text-anchor:middle;mso-position-horizontal-relative:char">
                  <v:fill o:detectmouseclick="t" on="false"/>
                  <v:stroke color="white" weight="3240" joinstyle="round" endcap="round"/>
                  <w10:wrap type="none"/>
                </v:rect>
                <v:shape id="shape_0" stroked="f" o:allowincell="f" style="position:absolute;left:4529;top:4317;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9</w:t>
                        </w:r>
                      </w:p>
                    </w:txbxContent>
                  </v:textbox>
                  <v:fill o:detectmouseclick="t" on="false"/>
                  <v:stroke color="#3465a4" joinstyle="round" endcap="flat"/>
                  <w10:wrap type="none"/>
                </v:shape>
                <v:shape id="shape_0" stroked="f" o:allowincell="f" style="position:absolute;left:4584;top:4317;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4678;top:4317;width:3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CCA </w:t>
                        </w:r>
                      </w:p>
                    </w:txbxContent>
                  </v:textbox>
                  <v:fill o:detectmouseclick="t" on="false"/>
                  <v:stroke color="#3465a4" joinstyle="round" endcap="flat"/>
                  <w10:wrap type="none"/>
                </v:shape>
                <v:rect id="shape_0" fillcolor="white" stroked="f" o:allowincell="f" style="position:absolute;left:4316;top:5730;width:1643;height:217;mso-wrap-style:none;v-text-anchor:middle;mso-position-horizontal-relative:char">
                  <v:fill o:detectmouseclick="t" type="solid" color2="black"/>
                  <v:stroke color="#3465a4" joinstyle="round" endcap="flat"/>
                  <w10:wrap type="none"/>
                </v:rect>
                <v:rect id="shape_0" stroked="t" o:allowincell="f" style="position:absolute;left:4316;top:5730;width:1643;height:217;mso-wrap-style:none;v-text-anchor:middle;mso-position-horizontal-relative:char">
                  <v:fill o:detectmouseclick="t" on="false"/>
                  <v:stroke color="white" weight="3240" joinstyle="round" endcap="round"/>
                  <w10:wrap type="none"/>
                </v:rect>
                <v:shape id="shape_0" stroked="f" o:allowincell="f" style="position:absolute;left:4484;top:5742;width:1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13</w:t>
                        </w:r>
                      </w:p>
                    </w:txbxContent>
                  </v:textbox>
                  <v:fill o:detectmouseclick="t" on="false"/>
                  <v:stroke color="#3465a4" joinstyle="round" endcap="flat"/>
                  <w10:wrap type="none"/>
                </v:shape>
                <v:shape id="shape_0" stroked="f" o:allowincell="f" style="position:absolute;left:4629;top:5742;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4704;top:5742;width:3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CCR </w:t>
                        </w:r>
                      </w:p>
                    </w:txbxContent>
                  </v:textbox>
                  <v:fill o:detectmouseclick="t" on="false"/>
                  <v:stroke color="#3465a4" joinstyle="round" endcap="flat"/>
                  <w10:wrap type="none"/>
                </v:shape>
                <v:rect id="shape_0" fillcolor="white" stroked="f" o:allowincell="f" style="position:absolute;left:4316;top:6126;width:1643;height:218;mso-wrap-style:none;v-text-anchor:middle;mso-position-horizontal-relative:char">
                  <v:fill o:detectmouseclick="t" type="solid" color2="black"/>
                  <v:stroke color="#3465a4" joinstyle="round" endcap="flat"/>
                  <w10:wrap type="none"/>
                </v:rect>
                <v:rect id="shape_0" stroked="t" o:allowincell="f" style="position:absolute;left:4316;top:6126;width:1643;height:218;mso-wrap-style:none;v-text-anchor:middle;mso-position-horizontal-relative:char">
                  <v:fill o:detectmouseclick="t" on="false"/>
                  <v:stroke color="white" weight="3240" joinstyle="round" endcap="round"/>
                  <w10:wrap type="none"/>
                </v:rect>
                <v:shape id="shape_0" stroked="f" o:allowincell="f" style="position:absolute;left:4484;top:6131;width:1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14</w:t>
                        </w:r>
                      </w:p>
                    </w:txbxContent>
                  </v:textbox>
                  <v:fill o:detectmouseclick="t" on="false"/>
                  <v:stroke color="#3465a4" joinstyle="round" endcap="flat"/>
                  <w10:wrap type="none"/>
                </v:shape>
                <v:shape id="shape_0" stroked="f" o:allowincell="f" style="position:absolute;left:4629;top:6131;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4708;top:6131;width:3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CCA </w:t>
                        </w:r>
                      </w:p>
                    </w:txbxContent>
                  </v:textbox>
                  <v:fill o:detectmouseclick="t" on="false"/>
                  <v:stroke color="#3465a4" joinstyle="round" endcap="flat"/>
                  <w10:wrap type="none"/>
                </v:shape>
                <v:rect id="shape_0" fillcolor="white" stroked="f" o:allowincell="f" style="position:absolute;left:1028;top:2207;width:2408;height:218;mso-wrap-style:none;v-text-anchor:middle;mso-position-horizontal-relative:char">
                  <v:fill o:detectmouseclick="t" type="solid" color2="black"/>
                  <v:stroke color="#3465a4" joinstyle="round" endcap="flat"/>
                  <w10:wrap type="none"/>
                </v:rect>
                <v:rect id="shape_0" stroked="t" o:allowincell="f" style="position:absolute;left:1028;top:2207;width:2408;height:218;mso-wrap-style:none;v-text-anchor:middle;mso-position-horizontal-relative:char">
                  <v:fill o:detectmouseclick="t" on="false"/>
                  <v:stroke color="white" weight="3240" joinstyle="round" endcap="round"/>
                  <w10:wrap type="none"/>
                </v:rect>
                <v:shape id="shape_0" stroked="f" o:allowincell="f" style="position:absolute;left:1109;top:2219;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4</w:t>
                        </w:r>
                      </w:p>
                    </w:txbxContent>
                  </v:textbox>
                  <v:fill o:detectmouseclick="t" on="false"/>
                  <v:stroke color="#3465a4" joinstyle="round" endcap="flat"/>
                  <w10:wrap type="none"/>
                </v:shape>
                <v:shape id="shape_0" stroked="f" o:allowincell="f" style="position:absolute;left:1164;top:2219;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1258;top:2219;width:1890;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Request Report BCSM Event</w:t>
                        </w:r>
                      </w:p>
                    </w:txbxContent>
                  </v:textbox>
                  <v:fill o:detectmouseclick="t" on="false"/>
                  <v:stroke color="#3465a4" joinstyle="round" endcap="flat"/>
                  <w10:wrap type="none"/>
                </v:shape>
                <v:rect id="shape_0" fillcolor="white" stroked="f" o:allowincell="f" style="position:absolute;left:998;top:6354;width:1361;height:219;mso-wrap-style:none;v-text-anchor:middle;mso-position-horizontal-relative:char">
                  <v:fill o:detectmouseclick="t" type="solid" color2="black"/>
                  <v:stroke color="#3465a4" joinstyle="round" endcap="flat"/>
                  <w10:wrap type="none"/>
                </v:rect>
                <v:rect id="shape_0" stroked="t" o:allowincell="f" style="position:absolute;left:998;top:6354;width:1361;height:219;mso-wrap-style:none;v-text-anchor:middle;mso-position-horizontal-relative:char">
                  <v:fill o:detectmouseclick="t" on="false"/>
                  <v:stroke color="white" weight="3240" joinstyle="round" endcap="round"/>
                  <w10:wrap type="none"/>
                </v:rect>
                <v:shape id="shape_0" stroked="f" o:allowincell="f" style="position:absolute;left:1079;top:6356;width:1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15</w:t>
                        </w:r>
                      </w:p>
                    </w:txbxContent>
                  </v:textbox>
                  <v:fill o:detectmouseclick="t" on="false"/>
                  <v:stroke color="#3465a4" joinstyle="round" endcap="flat"/>
                  <w10:wrap type="none"/>
                </v:shape>
                <v:shape id="shape_0" stroked="f" o:allowincell="f" style="position:absolute;left:1224;top:6356;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1319;top:6356;width:805;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Release Call</w:t>
                        </w:r>
                      </w:p>
                    </w:txbxContent>
                  </v:textbox>
                  <v:fill o:detectmouseclick="t" on="false"/>
                  <v:stroke color="#3465a4" joinstyle="round" endcap="flat"/>
                  <w10:wrap type="none"/>
                </v:shape>
                <v:rect id="shape_0" fillcolor="white" stroked="f" o:allowincell="f" style="position:absolute;left:998;top:5314;width:1927;height:219;mso-wrap-style:none;v-text-anchor:middle;mso-position-horizontal-relative:char">
                  <v:fill o:detectmouseclick="t" type="solid" color2="black"/>
                  <v:stroke color="#3465a4" joinstyle="round" endcap="flat"/>
                  <w10:wrap type="none"/>
                </v:rect>
                <v:rect id="shape_0" stroked="t" o:allowincell="f" style="position:absolute;left:998;top:5314;width:1927;height:219;mso-wrap-style:none;v-text-anchor:middle;mso-position-horizontal-relative:char">
                  <v:fill o:detectmouseclick="t" on="false"/>
                  <v:stroke color="white" weight="3240" joinstyle="round" endcap="round"/>
                  <w10:wrap type="none"/>
                </v:rect>
                <v:shape id="shape_0" stroked="f" o:allowincell="f" style="position:absolute;left:1079;top:5322;width:1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12</w:t>
                        </w:r>
                      </w:p>
                    </w:txbxContent>
                  </v:textbox>
                  <v:fill o:detectmouseclick="t" on="false"/>
                  <v:stroke color="#3465a4" joinstyle="round" endcap="flat"/>
                  <w10:wrap type="none"/>
                </v:shape>
                <v:shape id="shape_0" stroked="f" o:allowincell="f" style="position:absolute;left:1224;top:5322;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rect id="shape_0" fillcolor="white" stroked="f" o:allowincell="f" style="position:absolute;left:5365;top:863;width:1076;height:348;mso-wrap-style:none;v-text-anchor:middle;mso-position-horizontal-relative:char">
                  <v:fill o:detectmouseclick="t" type="solid" color2="black"/>
                  <v:stroke color="#3465a4" joinstyle="round" endcap="flat"/>
                  <w10:wrap type="none"/>
                </v:rect>
                <v:rect id="shape_0" stroked="t" o:allowincell="f" style="position:absolute;left:5365;top:863;width:1076;height:348;mso-wrap-style:none;v-text-anchor:middle;mso-position-horizontal-relative:char">
                  <v:fill o:detectmouseclick="t" on="false"/>
                  <v:stroke color="black" weight="3240" joinstyle="round" endcap="round"/>
                  <w10:wrap type="none"/>
                </v:rect>
                <v:shape id="shape_0" stroked="f" o:allowincell="f" style="position:absolute;left:5745;top:929;width:312;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OCS</w:t>
                        </w:r>
                      </w:p>
                    </w:txbxContent>
                  </v:textbox>
                  <v:fill o:detectmouseclick="t" on="false"/>
                  <v:stroke color="#3465a4" joinstyle="round" endcap="flat"/>
                  <w10:wrap type="none"/>
                </v:shape>
                <v:rect id="shape_0" fillcolor="white" stroked="f" o:allowincell="f" style="position:absolute;left:5365;top:131;width:1076;height:349;mso-wrap-style:none;v-text-anchor:middle;mso-position-horizontal-relative:char">
                  <v:fill o:detectmouseclick="t" type="solid" color2="black"/>
                  <v:stroke color="#3465a4" joinstyle="round" endcap="flat"/>
                  <w10:wrap type="none"/>
                </v:rect>
                <v:rect id="shape_0" stroked="t" o:allowincell="f" style="position:absolute;left:5365;top:131;width:1076;height:349;mso-wrap-style:none;v-text-anchor:middle;mso-position-horizontal-relative:char">
                  <v:fill o:detectmouseclick="t" on="false"/>
                  <v:stroke color="white" weight="3240" joinstyle="round" endcap="round"/>
                  <w10:wrap type="none"/>
                </v:rect>
                <v:shape id="shape_0" stroked="f" o:allowincell="f" style="position:absolute;left:5745;top:210;width:312;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ARP</w:t>
                        </w:r>
                      </w:p>
                    </w:txbxContent>
                  </v:textbox>
                  <v:fill o:detectmouseclick="t" on="false"/>
                  <v:stroke color="#3465a4" joinstyle="round" endcap="flat"/>
                  <w10:wrap type="none"/>
                </v:shape>
                <v:rect id="shape_0" fillcolor="white" stroked="f" o:allowincell="f" style="position:absolute;left:319;top:868;width:1076;height:349;mso-wrap-style:none;v-text-anchor:middle;mso-position-horizontal-relative:char">
                  <v:fill o:detectmouseclick="t" type="solid" color2="black"/>
                  <v:stroke color="#3465a4" joinstyle="round" endcap="flat"/>
                  <w10:wrap type="none"/>
                </v:rect>
                <v:rect id="shape_0" stroked="t" o:allowincell="f" style="position:absolute;left:319;top:868;width:1076;height:349;mso-wrap-style:none;v-text-anchor:middle;mso-position-horizontal-relative:char">
                  <v:fill o:detectmouseclick="t" on="false"/>
                  <v:stroke color="black" weight="3240" joinstyle="round" endcap="round"/>
                  <w10:wrap type="none"/>
                </v:rect>
                <v:shape id="shape_0" stroked="f" o:allowincell="f" style="position:absolute;left:325;top:944;width:1184;height:363;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VMSC</w:t>
                        </w:r>
                        <w:r>
                          <w:rPr>
                            <w:kern w:val="2"/>
                            <w:sz w:val="16"/>
                            <w:szCs w:val="16"/>
                            <w:rFonts w:ascii="Times New Roman" w:hAnsi="Times New Roman" w:eastAsia="Times New Roman" w:cs="Times New Roman"/>
                            <w:color w:val="000000"/>
                            <w:lang w:val="en-GB" w:bidi="ar-SA" w:eastAsia="zh-CN"/>
                          </w:rPr>
                          <w:t>/gsmSSF</w:t>
                        </w:r>
                      </w:p>
                    </w:txbxContent>
                  </v:textbox>
                  <v:fill o:detectmouseclick="t" on="false"/>
                  <v:stroke color="#3465a4" joinstyle="round" endcap="flat"/>
                  <w10:wrap type="none"/>
                </v:shape>
                <v:rect id="shape_0" fillcolor="white" stroked="f" o:allowincell="f" style="position:absolute;left:1962;top:858;width:1077;height:349;mso-wrap-style:none;v-text-anchor:middle;mso-position-horizontal-relative:char">
                  <v:fill o:detectmouseclick="t" type="solid" color2="black"/>
                  <v:stroke color="#3465a4" joinstyle="round" endcap="flat"/>
                  <w10:wrap type="none"/>
                </v:rect>
                <v:rect id="shape_0" fillcolor="white" stroked="f" o:allowincell="f" style="position:absolute;left:3664;top:863;width:1189;height:348;mso-wrap-style:none;v-text-anchor:middle;mso-position-horizontal-relative:char">
                  <v:fill o:detectmouseclick="t" type="solid" color2="black"/>
                  <v:stroke color="#3465a4" joinstyle="round" endcap="flat"/>
                  <w10:wrap type="none"/>
                </v:rect>
                <v:rect id="shape_0" stroked="t" o:allowincell="f" style="position:absolute;left:3437;top:863;width:1708;height:348;mso-wrap-style:none;v-text-anchor:middle;mso-position-horizontal-relative:char">
                  <v:fill o:detectmouseclick="t" on="false"/>
                  <v:stroke color="black" weight="3240" joinstyle="round" endcap="round"/>
                  <w10:wrap type="none"/>
                </v:rect>
                <v:shape id="shape_0" stroked="f" o:allowincell="f" style="position:absolute;left:3499;top:929;width:2028;height:363;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Proxy Function</w:t>
                        </w:r>
                        <w:r>
                          <w:rPr>
                            <w:kern w:val="2"/>
                            <w:sz w:val="16"/>
                            <w:szCs w:val="16"/>
                            <w:rFonts w:ascii="Times New Roman" w:hAnsi="Times New Roman" w:eastAsia="Times New Roman" w:cs="Times New Roman"/>
                            <w:color w:val="000000"/>
                            <w:lang w:val="en-GB" w:bidi="ar-SA" w:eastAsia="zh-CN"/>
                          </w:rPr>
                          <w:t>/gsmSCF</w:t>
                        </w:r>
                      </w:p>
                    </w:txbxContent>
                  </v:textbox>
                  <v:fill o:detectmouseclick="t" on="false"/>
                  <v:stroke color="#3465a4" joinstyle="round" endcap="flat"/>
                  <w10:wrap type="none"/>
                </v:shape>
                <v:rect id="shape_0" fillcolor="white" stroked="f" o:allowincell="f" style="position:absolute;left:2587;top:131;width:1813;height:349;mso-wrap-style:none;v-text-anchor:middle;mso-position-horizontal-relative:char">
                  <v:fill o:detectmouseclick="t" type="solid" color2="black"/>
                  <v:stroke color="#3465a4" joinstyle="round" endcap="flat"/>
                  <w10:wrap type="none"/>
                </v:rect>
                <v:rect id="shape_0" stroked="t" o:allowincell="f" style="position:absolute;left:2587;top:131;width:1813;height:349;mso-wrap-style:none;v-text-anchor:middle;mso-position-horizontal-relative:char">
                  <v:fill o:detectmouseclick="t" on="false"/>
                  <v:stroke color="white" weight="3240" joinstyle="round" endcap="round"/>
                  <w10:wrap type="none"/>
                </v:rect>
                <v:shape id="shape_0" stroked="f" o:allowincell="f" style="position:absolute;left:2757;top:210;width:329;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DSP </w:t>
                        </w:r>
                      </w:p>
                    </w:txbxContent>
                  </v:textbox>
                  <v:fill o:detectmouseclick="t" on="false"/>
                  <v:stroke color="#3465a4" joinstyle="round" endcap="flat"/>
                  <w10:wrap type="none"/>
                </v:shape>
                <v:shape id="shape_0" stroked="f" o:allowincell="f" style="position:absolute;left:3105;top:210;width:54;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w:t>
                        </w:r>
                      </w:p>
                    </w:txbxContent>
                  </v:textbox>
                  <v:fill o:detectmouseclick="t" on="false"/>
                  <v:stroke color="#3465a4" joinstyle="round" endcap="flat"/>
                  <w10:wrap type="none"/>
                </v:shape>
                <v:shape id="shape_0" stroked="f" o:allowincell="f" style="position:absolute;left:3163;top:210;width:992;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Home Network</w:t>
                        </w:r>
                      </w:p>
                    </w:txbxContent>
                  </v:textbox>
                  <v:fill o:detectmouseclick="t" on="false"/>
                  <v:stroke color="#3465a4" joinstyle="round" endcap="flat"/>
                  <w10:wrap type="none"/>
                </v:shape>
                <v:shape id="shape_0" stroked="f" o:allowincell="f" style="position:absolute;left:4155;top:210;width:54;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w:t>
                        </w:r>
                      </w:p>
                    </w:txbxContent>
                  </v:textbox>
                  <v:fill o:detectmouseclick="t" on="false"/>
                  <v:stroke color="#3465a4" joinstyle="round" endcap="flat"/>
                  <w10:wrap type="none"/>
                </v:shape>
                <v:rect id="shape_0" fillcolor="white" stroked="f" o:allowincell="f" style="position:absolute;left:35;top:121;width:1813;height:349;mso-wrap-style:none;v-text-anchor:middle;mso-position-horizontal-relative:char">
                  <v:fill o:detectmouseclick="t" type="solid" color2="black"/>
                  <v:stroke color="#3465a4" joinstyle="round" endcap="flat"/>
                  <w10:wrap type="none"/>
                </v:rect>
                <v:rect id="shape_0" stroked="t" o:allowincell="f" style="position:absolute;left:35;top:121;width:1813;height:349;mso-wrap-style:none;v-text-anchor:middle;mso-position-horizontal-relative:char">
                  <v:fill o:detectmouseclick="t" on="false"/>
                  <v:stroke color="white" weight="3240" joinstyle="round" endcap="round"/>
                  <w10:wrap type="none"/>
                </v:rect>
                <v:shape id="shape_0" stroked="f" o:allowincell="f" style="position:absolute;left:404;top:195;width:1062;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Visited Network</w:t>
                        </w:r>
                      </w:p>
                    </w:txbxContent>
                  </v:textbox>
                  <v:fill o:detectmouseclick="t" on="false"/>
                  <v:stroke color="#3465a4" joinstyle="round" endcap="flat"/>
                  <w10:wrap type="none"/>
                </v:shape>
                <v:line id="shape_0" from="851,1581" to="4145,1581" stroked="t" o:allowincell="f" style="position:absolute;mso-position-horizontal-relative:char">
                  <v:stroke color="black" weight="15120" joinstyle="miter" endcap="round"/>
                  <v:fill o:detectmouseclick="t" on="false"/>
                  <w10:wrap type="none"/>
                </v:line>
                <v:shape id="shape_0" coordsize="149,149" path="m0,0l149,75l0,149l0,0xe" fillcolor="black" stroked="f" o:allowincell="f" style="position:absolute;left:4127;top:1506;width:148;height:148;mso-wrap-style:none;v-text-anchor:middle;mso-position-horizontal-relative:char">
                  <v:fill o:detectmouseclick="t" type="solid" color2="white"/>
                  <v:stroke color="#3465a4" joinstyle="round" endcap="flat"/>
                  <w10:wrap type="none"/>
                </v:shape>
                <v:line id="shape_0" from="4258,1916" to="5777,1916" stroked="t" o:allowincell="f" style="position:absolute;mso-position-horizontal-relative:char">
                  <v:stroke color="black" weight="15120" joinstyle="miter" endcap="round"/>
                  <v:fill o:detectmouseclick="t" on="false"/>
                  <w10:wrap type="none"/>
                </v:line>
                <v:shape id="shape_0" coordsize="149,149" path="m0,0l149,74l0,149l0,0xe" fillcolor="black" stroked="f" o:allowincell="f" style="position:absolute;left:5759;top:1842;width:148;height:148;mso-wrap-style:none;v-text-anchor:middle;mso-position-horizontal-relative:char">
                  <v:fill o:detectmouseclick="t" type="solid" color2="white"/>
                  <v:stroke color="#3465a4" joinstyle="round" endcap="flat"/>
                  <w10:wrap type="none"/>
                </v:shape>
                <v:line id="shape_0" from="4388,2232" to="5890,2232" stroked="t" o:allowincell="f" style="position:absolute;flip:x;mso-position-horizontal-relative:char">
                  <v:stroke color="black" weight="15120" joinstyle="miter" endcap="round"/>
                  <v:fill o:detectmouseclick="t" on="false"/>
                  <w10:wrap type="none"/>
                </v:line>
                <v:shape id="shape_0" coordsize="149,148" path="m149,148l0,74l149,0l149,148xe" fillcolor="black" stroked="f" o:allowincell="f" style="position:absolute;left:4258;top:2158;width:148;height:147;mso-wrap-style:none;v-text-anchor:middle;mso-position-horizontal-relative:char">
                  <v:fill o:detectmouseclick="t" type="solid" color2="white"/>
                  <v:stroke color="#3465a4" joinstyle="round" endcap="flat"/>
                  <w10:wrap type="none"/>
                </v:shape>
                <v:line id="shape_0" from="992,2479" to="4254,2479" stroked="t" o:allowincell="f" style="position:absolute;flip:x;mso-position-horizontal-relative:char">
                  <v:stroke color="black" weight="15120" joinstyle="miter" endcap="round"/>
                  <v:fill o:detectmouseclick="t" on="false"/>
                  <w10:wrap type="none"/>
                </v:line>
                <v:shape id="shape_0" coordsize="149,149" path="m149,149l0,75l149,0l149,149xe" fillcolor="black" stroked="f" o:allowincell="f" style="position:absolute;left:863;top:2404;width:148;height:148;mso-wrap-style:none;v-text-anchor:middle;mso-position-horizontal-relative:char">
                  <v:fill o:detectmouseclick="t" type="solid" color2="white"/>
                  <v:stroke color="#3465a4" joinstyle="round" endcap="flat"/>
                  <w10:wrap type="none"/>
                </v:shape>
                <v:line id="shape_0" from="959,2801" to="4257,2801" stroked="t" o:allowincell="f" style="position:absolute;mso-position-horizontal-relative:char">
                  <v:stroke color="black" weight="15120" joinstyle="miter" endcap="round"/>
                  <v:fill o:detectmouseclick="t" on="false"/>
                  <w10:wrap type="none"/>
                </v:line>
                <v:shape id="shape_0" coordsize="149,148" path="m149,148l0,74l149,0l149,148xe" fillcolor="black" stroked="f" o:allowincell="f" style="position:absolute;left:829;top:2727;width:148;height:147;mso-wrap-style:none;v-text-anchor:middle;mso-position-horizontal-relative:char">
                  <v:fill o:detectmouseclick="t" type="solid" color2="white"/>
                  <v:stroke color="#3465a4" joinstyle="round" endcap="flat"/>
                  <w10:wrap type="none"/>
                </v:shape>
                <v:line id="shape_0" from="4258,4212" to="5788,4212" stroked="t" o:allowincell="f" style="position:absolute;mso-position-horizontal-relative:char">
                  <v:stroke color="black" weight="15120" joinstyle="miter" endcap="round"/>
                  <v:fill o:detectmouseclick="t" on="false"/>
                  <w10:wrap type="none"/>
                </v:line>
                <v:shape id="shape_0" coordsize="148,149" path="m0,0l148,74l0,149l0,0xe" fillcolor="black" stroked="f" o:allowincell="f" style="position:absolute;left:5772;top:4138;width:147;height:148;mso-wrap-style:none;v-text-anchor:middle;mso-position-horizontal-relative:char">
                  <v:fill o:detectmouseclick="t" type="solid" color2="white"/>
                  <v:stroke color="#3465a4" joinstyle="round" endcap="flat"/>
                  <w10:wrap type="none"/>
                </v:shape>
                <v:line id="shape_0" from="4389,4552" to="5902,4552" stroked="t" o:allowincell="f" style="position:absolute;flip:x;mso-position-horizontal-relative:char">
                  <v:stroke color="black" weight="15120" joinstyle="miter" endcap="round"/>
                  <v:fill o:detectmouseclick="t" on="false"/>
                  <w10:wrap type="none"/>
                </v:line>
                <v:shape id="shape_0" coordsize="149,148" path="m149,148l0,74l149,0l149,148xe" fillcolor="black" stroked="f" o:allowincell="f" style="position:absolute;left:4258;top:4478;width:148;height:147;mso-wrap-style:none;v-text-anchor:middle;mso-position-horizontal-relative:char">
                  <v:fill o:detectmouseclick="t" type="solid" color2="white"/>
                  <v:stroke color="#3465a4" joinstyle="round" endcap="flat"/>
                  <w10:wrap type="none"/>
                </v:shape>
                <v:line id="shape_0" from="4258,5972" to="5772,5972" stroked="t" o:allowincell="f" style="position:absolute;mso-position-horizontal-relative:char">
                  <v:stroke color="black" weight="15120" joinstyle="miter" endcap="round"/>
                  <v:fill o:detectmouseclick="t" on="false"/>
                  <w10:wrap type="none"/>
                </v:line>
                <v:shape id="shape_0" coordsize="149,149" path="m0,0l149,74l0,149l0,0xe" fillcolor="black" stroked="f" o:allowincell="f" style="position:absolute;left:5754;top:5898;width:148;height:148;mso-wrap-style:none;v-text-anchor:middle;mso-position-horizontal-relative:char">
                  <v:fill o:detectmouseclick="t" type="solid" color2="white"/>
                  <v:stroke color="#3465a4" joinstyle="round" endcap="flat"/>
                  <w10:wrap type="none"/>
                </v:shape>
                <v:line id="shape_0" from="4417,6369" to="5901,6369" stroked="t" o:allowincell="f" style="position:absolute;flip:x;mso-position-horizontal-relative:char">
                  <v:stroke color="black" weight="15120" joinstyle="miter" endcap="round"/>
                  <v:fill o:detectmouseclick="t" on="false"/>
                  <w10:wrap type="none"/>
                </v:line>
                <v:shape id="shape_0" coordsize="149,149" path="m149,149l0,75l149,0l149,149xe" fillcolor="black" stroked="f" o:allowincell="f" style="position:absolute;left:4287;top:6294;width:148;height:148;mso-wrap-style:none;v-text-anchor:middle;mso-position-horizontal-relative:char">
                  <v:fill o:detectmouseclick="t" type="solid" color2="white"/>
                  <v:stroke color="#3465a4" joinstyle="round" endcap="flat"/>
                  <w10:wrap type="none"/>
                </v:shape>
                <v:line id="shape_0" from="829,3931" to="4128,3931" stroked="t" o:allowincell="f" style="position:absolute;mso-position-horizontal-relative:char">
                  <v:stroke color="black" weight="15120" joinstyle="miter" endcap="round"/>
                  <v:fill o:detectmouseclick="t" on="false"/>
                  <w10:wrap type="none"/>
                </v:line>
                <v:shape id="shape_0" coordsize="148,149" path="m0,0l148,74l0,149l0,0xe" fillcolor="black" stroked="f" o:allowincell="f" style="position:absolute;left:4110;top:3857;width:147;height:148;mso-wrap-style:none;v-text-anchor:middle;mso-position-horizontal-relative:char">
                  <v:fill o:detectmouseclick="t" type="solid" color2="white"/>
                  <v:stroke color="#3465a4" joinstyle="round" endcap="flat"/>
                  <w10:wrap type="none"/>
                </v:shape>
                <v:line id="shape_0" from="857,1224" to="857,7082" stroked="t" o:allowincell="f" style="position:absolute;mso-position-horizontal-relative:char">
                  <v:stroke color="black" weight="15120" joinstyle="miter" endcap="round"/>
                  <v:fill o:detectmouseclick="t" on="false"/>
                  <w10:wrap type="none"/>
                </v:line>
                <v:line id="shape_0" from="4258,1197" to="4258,7064" stroked="t" o:allowincell="f" style="position:absolute;mso-position-horizontal-relative:char">
                  <v:stroke color="black" weight="15120" joinstyle="miter" endcap="round"/>
                  <v:fill o:detectmouseclick="t" on="false"/>
                  <w10:wrap type="none"/>
                </v:line>
                <v:line id="shape_0" from="5903,1216" to="5903,7090" stroked="t" o:allowincell="f" style="position:absolute;mso-position-horizontal-relative:char">
                  <v:stroke color="black" weight="15120" joinstyle="miter" endcap="round"/>
                  <v:fill o:detectmouseclick="t" on="false"/>
                  <w10:wrap type="none"/>
                </v:line>
                <v:shape id="shape_0" coordsize="25,7580" path="m25,13l25,13c25,20,19,26,12,26c5,26,0,20,0,13l0,13c0,6,5,0,12,0c19,0,25,6,25,13xm25,141l25,141c25,148,19,154,12,154c5,154,0,148,0,141l0,141c0,134,5,128,12,128c19,128,25,134,25,141xm25,269l25,269c25,276,19,282,12,282c5,282,0,276,0,269l0,269c0,262,5,257,12,257c19,257,25,262,25,269xm25,397l25,397c25,404,19,410,12,410c5,410,0,404,0,397l0,397c0,390,5,385,12,385c19,385,25,390,25,397xm25,525l25,525c25,532,19,538,12,538c5,538,0,532,0,525l0,525c0,518,5,513,12,513c19,513,25,518,25,525xm25,653l25,653c25,660,19,666,12,666c5,666,0,660,0,653l0,653c0,646,5,641,12,641c19,641,25,646,25,653xm25,781l25,781c25,789,19,794,12,794c5,794,0,789,0,781l0,781c0,774,5,769,12,769c19,769,25,774,25,781xm25,909l25,909c25,917,19,922,12,922c5,922,0,917,0,909l0,909c0,902,5,897,12,897c19,897,25,902,25,909xm25,1037l25,1037c25,1045,19,1050,12,1050c5,1050,0,1045,0,1037l0,1037c0,1030,5,1025,12,1025c19,1025,25,1030,25,1037xm25,1165l25,1166c25,1173,19,1178,12,1178c5,1178,0,1173,0,1166l0,1165c0,1158,5,1153,12,1153c19,1153,25,1158,25,1165xm25,1294l25,1294c25,1301,19,1306,12,1306c5,1306,0,1301,0,1294l0,1294c0,1286,5,1281,12,1281c19,1281,25,1286,25,1294xm25,1422l25,1422c25,1429,19,1434,12,1434c5,1434,0,1429,0,1422l0,1422c0,1414,5,1409,12,1409c19,1409,25,1414,25,1422xm25,1550l25,1550c25,1557,19,1562,12,1562c5,1562,0,1557,0,1550l0,1550c0,1543,5,1537,12,1537c19,1537,25,1543,25,1550xm25,1678l25,1678c25,1685,19,1690,12,1690c5,1690,0,1685,0,1678l0,1678c0,1671,5,1665,12,1665c19,1665,25,1671,25,1678xm25,1806l25,1806c25,1813,19,1818,12,1818c5,1818,0,1813,0,1806l0,1806c0,1799,5,1793,12,1793c19,1793,25,1799,25,1806xm25,1934l25,1934c25,1941,19,1946,12,1946c5,1946,0,1941,0,1934l0,1934c0,1927,5,1921,12,1921c19,1921,25,1927,25,1934xm25,2062l25,2062c25,2069,19,2075,12,2075c5,2075,0,2069,0,2062l0,2062c0,2055,5,2049,12,2049c19,2049,25,2055,25,2062xm25,2190l25,2190c25,2197,19,2203,12,2203c5,2203,0,2197,0,2190l0,2190c0,2183,5,2177,12,2177c19,2177,25,2183,25,2190xm25,2318l25,2318c25,2325,19,2331,12,2331c5,2331,0,2325,0,2318l0,2318c0,2311,5,2305,12,2305c19,2305,25,2311,25,2318xm25,2446l25,2446c25,2453,19,2459,12,2459c5,2459,0,2453,0,2446l0,2446c0,2439,5,2433,12,2433c19,2433,25,2439,25,2446xm25,2574l25,2574c25,2581,19,2587,12,2587c5,2587,0,2581,0,2574l0,2574c0,2567,5,2561,12,2561c19,2561,25,2567,25,2574xm25,2702l25,2702c25,2709,19,2715,12,2715c5,2715,0,2709,0,2702l0,2702c0,2695,5,2689,12,2689c19,2689,25,2695,25,2702xm25,2830l25,2830c25,2837,19,2843,12,2843c5,2843,0,2837,0,2830l0,2830c0,2823,5,2817,12,2817c19,2817,25,2823,25,2830xm25,2958l25,2958c25,2965,19,2971,12,2971c5,2971,0,2965,0,2958l0,2958c0,2951,5,2945,12,2945c19,2945,25,2951,25,2958xm25,3086l25,3086c25,3093,19,3099,12,3099c5,3099,0,3093,0,3086l0,3086c0,3079,5,3073,12,3073c19,3073,25,3079,25,3086xm25,3214l25,3214c25,3221,19,3227,12,3227c5,3227,0,3221,0,3214l0,3214c0,3207,5,3201,12,3201c19,3201,25,3207,25,3214xm25,3342l25,3342c25,3349,19,3355,12,3355c5,3355,0,3349,0,3342l0,3342c0,3335,5,3329,12,3329c19,3329,25,3335,25,3342xm25,3470l25,3470c25,3477,19,3483,12,3483c5,3483,0,3477,0,3470l0,3470c0,3463,5,3457,12,3457c19,3457,25,3463,25,3470xm25,3598l25,3598c25,3605,19,3611,12,3611c5,3611,0,3605,0,3598l0,3598c0,3591,5,3585,12,3585c19,3585,25,3591,25,3598xm25,3726l25,3726c25,3733,19,3739,12,3739c5,3739,0,3733,0,3726l0,3726c0,3719,5,3713,12,3713c19,3713,25,3719,25,3726xm25,3854l25,3854c25,3861,19,3867,12,3867c5,3867,0,3861,0,3854l0,3854c0,3847,5,3841,12,3841c19,3841,25,3847,25,3854xm25,3982l25,3982c25,3989,19,3995,12,3995c5,3995,0,3989,0,3982l0,3982c0,3975,5,3969,12,3969c19,3969,25,3975,25,3982xm25,4110l25,4110c25,4117,19,4123,12,4123c5,4123,0,4117,0,4110l0,4110c0,4103,5,4097,12,4097c19,4097,25,4103,25,4110xm25,4238l25,4238c25,4245,19,4251,12,4251c5,4251,0,4245,0,4238l0,4238c0,4231,5,4225,12,4225c19,4225,25,4231,25,4238xm25,4366l25,4366c25,4373,19,4379,12,4379c5,4379,0,4373,0,4366l0,4366c0,4359,5,4353,12,4353c19,4353,25,4359,25,4366xm25,4494l25,4494c25,4501,19,4507,12,4507c5,4507,0,4501,0,4494l0,4494c0,4487,5,4481,12,4481c19,4481,25,4487,25,4494xm25,4622l25,4622c25,4629,19,4635,12,4635c5,4635,0,4629,0,4622l0,4622c0,4615,5,4609,12,4609c19,4609,25,4615,25,4622xm25,4750l25,4750c25,4757,19,4763,12,4763c5,4763,0,4757,0,4750l0,4750c0,4743,5,4737,12,4737c19,4737,25,4743,25,4750xm25,4878l25,4878c25,4885,19,4891,12,4891c5,4891,0,4885,0,4878l0,4878c0,4871,5,4865,12,4865c19,4865,25,4871,25,4878xm25,5006l25,5006c25,5013,19,5019,12,5019c5,5019,0,5013,0,5006l0,5006c0,4999,5,4993,12,4993c19,4993,25,4999,25,5006xm25,5134l25,5134c25,5141,19,5147,12,5147c5,5147,0,5141,0,5134l0,5134c0,5127,5,5121,12,5121c19,5121,25,5127,25,5134xm25,5262l25,5262c25,5269,19,5275,12,5275c5,5275,0,5269,0,5262l0,5262c0,5255,5,5250,12,5250c19,5250,25,5255,25,5262xm25,5390l25,5390c25,5397,19,5403,12,5403c5,5403,0,5397,0,5390l0,5390c0,5383,5,5378,12,5378c19,5378,25,5383,25,5390xm25,5518l25,5518c25,5525,19,5531,12,5531c5,5531,0,5525,0,5518l0,5518c0,5511,5,5506,12,5506c19,5506,25,5511,25,5518xm25,5646l25,5646c25,5653,19,5659,12,5659c5,5659,0,5653,0,5646l0,5646c0,5639,5,5634,12,5634c19,5634,25,5639,25,5646xm25,5774l25,5774c25,5782,19,5787,12,5787c5,5787,0,5782,0,5774l0,5774c0,5767,5,5762,12,5762c19,5762,25,5767,25,5774xm25,5902l25,5902c25,5910,19,5915,12,5915c5,5915,0,5910,0,5902l0,5902c0,5895,5,5890,12,5890c19,5890,25,5895,25,5902xm25,6030l25,6030c25,6038,19,6043,12,6043c5,6043,0,6038,0,6030l0,6030c0,6023,5,6018,12,6018c19,6018,25,6023,25,6030xm25,6158l25,6159c25,6166,19,6171,12,6171c5,6171,0,6166,0,6159l0,6158c0,6151,5,6146,12,6146c19,6146,25,6151,25,6158xm25,6287l25,6287c25,6294,19,6299,12,6299c5,6299,0,6294,0,6287l0,6287c0,6279,5,6274,12,6274c19,6274,25,6279,25,6287xm25,6415l25,6415c25,6422,19,6427,12,6427c5,6427,0,6422,0,6415l0,6415c0,6407,5,6402,12,6402c19,6402,25,6407,25,6415xm25,6543l25,6543c25,6550,19,6555,12,6555c5,6555,0,6550,0,6543l0,6543c0,6536,5,6530,12,6530c19,6530,25,6536,25,6543xm25,6671l25,6671c25,6678,19,6683,12,6683c5,6683,0,6678,0,6671l0,6671c0,6664,5,6658,12,6658c19,6658,25,6664,25,6671xm25,6799l25,6799c25,6806,19,6811,12,6811c5,6811,0,6806,0,6799l0,6799c0,6792,5,6786,12,6786c19,6786,25,6792,25,6799xm25,6927l25,6927c25,6934,19,6939,12,6939c5,6939,0,6934,0,6927l0,6927c0,6920,5,6914,12,6914c19,6914,25,6920,25,6927xm25,7055l25,7055c25,7062,19,7068,12,7068c5,7068,0,7062,0,7055l0,7055c0,7048,5,7042,12,7042c19,7042,25,7048,25,7055xm25,7183l25,7183c25,7190,19,7196,12,7196c5,7196,0,7190,0,7183l0,7183c0,7176,5,7170,12,7170c19,7170,25,7176,25,7183xm25,7311l25,7311c25,7318,19,7324,12,7324c5,7324,0,7318,0,7311l0,7311c0,7304,5,7298,12,7298c19,7298,25,7304,25,7311xm25,7439l25,7439c25,7446,19,7452,12,7452c5,7452,0,7446,0,7439l0,7439c0,7432,5,7426,12,7426c19,7426,25,7432,25,7439xm25,7567l25,7567c25,7574,19,7580,12,7580c5,7580,0,7574,0,7567l0,7567c0,7560,5,7554,12,7554c19,7554,25,7560,25,7567xe" fillcolor="black" stroked="t" o:allowincell="f" style="position:absolute;left:4956;top:22;width:22;height:7102;mso-wrap-style:none;v-text-anchor:middle;mso-position-horizontal-relative:char">
                  <v:fill o:detectmouseclick="t" type="solid" color2="white"/>
                  <v:stroke color="black" weight="9360" joinstyle="bevel" endcap="flat"/>
                  <w10:wrap type="none"/>
                </v:shape>
                <v:shape id="shape_0" coordsize="26,7556" path="m26,13l26,397c26,404,20,410,13,410c6,410,0,404,0,397l0,13c0,6,6,0,13,0c20,0,26,6,26,13xm26,628l26,1012c26,1019,20,1024,13,1024c6,1024,0,1019,0,1012l0,628c0,621,6,615,13,615c20,615,26,621,26,628xm26,1242l26,1626c26,1633,20,1639,13,1639c6,1639,0,1633,0,1626l0,1242c0,1235,6,1229,13,1229c20,1229,26,1235,26,1242xm26,1856l26,2240c26,2248,20,2253,13,2253c6,2253,0,2248,0,2240l0,1856c0,1849,6,1844,13,1844c20,1844,26,1849,26,1856xm26,2471l26,2855c26,2862,20,2868,13,2868c6,2868,0,2862,0,2855l0,2471c0,2464,6,2458,13,2458c20,2458,26,2464,26,2471xm26,3085l26,3469c26,3476,20,3482,13,3482c6,3482,0,3476,0,3469l0,3085c0,3078,6,3072,13,3072c20,3072,26,3078,26,3085xm26,3700l26,4084c26,4091,20,4096,13,4096c6,4096,0,4091,0,4084l0,3700c0,3693,6,3687,13,3687c20,3687,26,3693,26,3700xm26,4314l26,4698c26,4705,20,4711,13,4711c6,4711,0,4705,0,4698l0,4314c0,4307,6,4301,13,4301c20,4301,26,4307,26,4314xm26,4928l26,5312c26,5320,20,5325,13,5325c6,5325,0,5320,0,5312l0,4928c0,4921,6,4916,13,4916c20,4916,26,4921,26,4928xm26,5543l26,5927c26,5934,20,5940,13,5940c6,5940,0,5934,0,5927l0,5543c0,5536,6,5530,13,5530c20,5530,26,5536,26,5543xm26,6157l26,6541c26,6548,20,6554,13,6554c6,6554,0,6548,0,6541l0,6157c0,6150,6,6144,13,6144c20,6144,26,6150,26,6157xm26,6772l26,7156c26,7163,20,7168,13,7168c6,7168,0,7163,0,7156l0,6772c0,6765,6,6759,13,6759c20,6759,26,6765,26,6772xm26,7386l26,7544c26,7551,20,7556,13,7556c6,7556,0,7551,0,7544l0,7386c0,7379,6,7373,13,7373c20,7373,26,7379,26,7386xe" fillcolor="black" stroked="t" o:allowincell="f" style="position:absolute;left:2288;top:22;width:23;height:7079;mso-wrap-style:none;v-text-anchor:middle;mso-position-horizontal-relative:char">
                  <v:fill o:detectmouseclick="t" type="solid" color2="white"/>
                  <v:stroke color="black" weight="9360" joinstyle="bevel" endcap="flat"/>
                  <w10:wrap type="none"/>
                </v:shape>
                <v:line id="shape_0" from="829,5572" to="4128,5572" stroked="t" o:allowincell="f" style="position:absolute;mso-position-horizontal-relative:char">
                  <v:stroke color="black" weight="15120" joinstyle="miter" endcap="round"/>
                  <v:fill o:detectmouseclick="t" on="false"/>
                  <w10:wrap type="none"/>
                </v:line>
                <v:shape id="shape_0" coordsize="148,149" path="m0,0l148,75l0,149l0,0xe" fillcolor="black" stroked="f" o:allowincell="f" style="position:absolute;left:4110;top:5497;width:147;height:148;mso-wrap-style:none;v-text-anchor:middle;mso-position-horizontal-relative:char">
                  <v:fill o:detectmouseclick="t" type="solid" color2="white"/>
                  <v:stroke color="#3465a4" joinstyle="round" endcap="flat"/>
                  <w10:wrap type="none"/>
                </v:shape>
                <v:line id="shape_0" from="958,6592" to="4256,6592" stroked="t" o:allowincell="f" style="position:absolute;flip:x;mso-position-horizontal-relative:char">
                  <v:stroke color="black" weight="15120" joinstyle="miter" endcap="round"/>
                  <v:fill o:detectmouseclick="t" on="false"/>
                  <w10:wrap type="none"/>
                </v:line>
                <v:shape id="shape_0" coordsize="149,149" path="m149,149l0,75l149,0l149,149xe" fillcolor="black" stroked="f" o:allowincell="f" style="position:absolute;left:829;top:6517;width:148;height:148;mso-wrap-style:none;v-text-anchor:middle;mso-position-horizontal-relative:char">
                  <v:fill o:detectmouseclick="t" type="solid" color2="white"/>
                  <v:stroke color="#3465a4" joinstyle="round" endcap="flat"/>
                  <w10:wrap type="none"/>
                </v:shape>
                <v:rect id="shape_0" fillcolor="white" stroked="f" o:allowincell="f" style="position:absolute;left:998;top:4532;width:1700;height:217;mso-wrap-style:none;v-text-anchor:middle;mso-position-horizontal-relative:char">
                  <v:fill o:detectmouseclick="t" type="solid" color2="black"/>
                  <v:stroke color="#3465a4" joinstyle="round" endcap="flat"/>
                  <w10:wrap type="none"/>
                </v:rect>
                <v:rect id="shape_0" stroked="t" o:allowincell="f" style="position:absolute;left:998;top:4532;width:1700;height:217;mso-wrap-style:none;v-text-anchor:middle;mso-position-horizontal-relative:char">
                  <v:fill o:detectmouseclick="t" on="false"/>
                  <v:stroke color="white" weight="3240" joinstyle="round" endcap="round"/>
                  <w10:wrap type="none"/>
                </v:rect>
                <v:shape id="shape_0" stroked="f" o:allowincell="f" style="position:absolute;left:1079;top:4542;width:1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10</w:t>
                        </w:r>
                      </w:p>
                    </w:txbxContent>
                  </v:textbox>
                  <v:fill o:detectmouseclick="t" on="false"/>
                  <v:stroke color="#3465a4" joinstyle="round" endcap="flat"/>
                  <w10:wrap type="none"/>
                </v:shape>
                <v:shape id="shape_0" stroked="f" o:allowincell="f" style="position:absolute;left:1244;top:4542;width:4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w:t>
                        </w:r>
                      </w:p>
                    </w:txbxContent>
                  </v:textbox>
                  <v:fill o:detectmouseclick="t" on="false"/>
                  <v:stroke color="#3465a4" joinstyle="round" endcap="flat"/>
                  <w10:wrap type="none"/>
                </v:shape>
                <v:shape id="shape_0" stroked="f" o:allowincell="f" style="position:absolute;left:1275;top:4542;width:1035;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Apply Charging</w:t>
                        </w:r>
                      </w:p>
                    </w:txbxContent>
                  </v:textbox>
                  <v:fill o:detectmouseclick="t" on="false"/>
                  <v:stroke color="#3465a4" joinstyle="round" endcap="flat"/>
                  <w10:wrap type="none"/>
                </v:shape>
                <v:rect id="shape_0" fillcolor="white" stroked="f" o:allowincell="f" style="position:absolute;left:998;top:4948;width:2041;height:218;mso-wrap-style:none;v-text-anchor:middle;mso-position-horizontal-relative:char">
                  <v:fill o:detectmouseclick="t" type="solid" color2="black"/>
                  <v:stroke color="#3465a4" joinstyle="round" endcap="flat"/>
                  <w10:wrap type="none"/>
                </v:rect>
                <v:rect id="shape_0" stroked="t" o:allowincell="f" style="position:absolute;left:998;top:4948;width:2041;height:218;mso-wrap-style:none;v-text-anchor:middle;mso-position-horizontal-relative:char">
                  <v:fill o:detectmouseclick="t" on="false"/>
                  <v:stroke color="white" weight="3240" joinstyle="round" endcap="round"/>
                  <w10:wrap type="none"/>
                </v:rect>
                <v:shape id="shape_0" stroked="f" o:allowincell="f" style="position:absolute;left:1080;top:4952;width:1845;height:222;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11</w:t>
                        </w:r>
                        <w:r>
                          <w:rPr>
                            <w:kern w:val="2"/>
                            <w:sz w:val="16"/>
                            <w:szCs w:val="16"/>
                            <w:rFonts w:ascii="Times New Roman" w:hAnsi="Times New Roman" w:eastAsia="Times New Roman" w:cs="Times New Roman"/>
                            <w:color w:val="000000"/>
                            <w:lang w:val="en-GB" w:bidi="ar-SA" w:eastAsia="zh-CN"/>
                          </w:rPr>
                          <w:t xml:space="preserve"> Event Report BCSM</w:t>
                        </w:r>
                      </w:p>
                    </w:txbxContent>
                  </v:textbox>
                  <v:fill o:detectmouseclick="t" on="false"/>
                  <v:stroke color="#3465a4" joinstyle="round" endcap="flat"/>
                  <w10:wrap type="none"/>
                </v:shape>
                <v:shape id="shape_0" stroked="f" o:allowincell="f" style="position:absolute;left:1285;top:5330;width:1696;height:363;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Apply Charging</w:t>
                        </w:r>
                        <w:r>
                          <w:rPr>
                            <w:kern w:val="2"/>
                            <w:sz w:val="16"/>
                            <w:szCs w:val="16"/>
                            <w:rFonts w:ascii="Times New Roman" w:hAnsi="Times New Roman" w:eastAsia="Times New Roman" w:cs="Times New Roman"/>
                            <w:color w:val="000000"/>
                            <w:lang w:val="en-GB" w:bidi="ar-SA" w:eastAsia="zh-CN"/>
                          </w:rPr>
                          <w:t xml:space="preserve"> Report</w:t>
                        </w:r>
                      </w:p>
                    </w:txbxContent>
                  </v:textbox>
                  <v:fill o:detectmouseclick="t" on="false"/>
                  <v:stroke color="#3465a4" joinstyle="round" endcap="flat"/>
                  <w10:wrap type="none"/>
                </v:shape>
                <v:line id="shape_0" from="959,4799" to="4257,4799" stroked="t" o:allowincell="f" style="position:absolute;mso-position-horizontal-relative:char">
                  <v:stroke color="black" weight="15120" joinstyle="miter" endcap="round"/>
                  <v:fill o:detectmouseclick="t" on="false"/>
                  <w10:wrap type="none"/>
                </v:line>
                <v:shape id="shape_0" coordsize="149,149" path="m149,149l0,75l149,0l149,149xe" fillcolor="black" stroked="f" o:allowincell="f" style="position:absolute;left:829;top:4724;width:148;height:148;mso-wrap-style:none;v-text-anchor:middle;mso-position-horizontal-relative:char">
                  <v:fill o:detectmouseclick="t" type="solid" color2="white"/>
                  <v:stroke color="#3465a4" joinstyle="round" endcap="flat"/>
                  <w10:wrap type="none"/>
                </v:shape>
                <v:line id="shape_0" from="829,5176" to="4128,5176" stroked="t" o:allowincell="f" style="position:absolute;mso-position-horizontal-relative:char">
                  <v:stroke color="black" weight="15120" joinstyle="miter" endcap="round"/>
                  <v:fill o:detectmouseclick="t" on="false"/>
                  <w10:wrap type="none"/>
                </v:line>
                <v:shape id="shape_0" coordsize="148,149" path="m0,0l148,75l0,149l0,0xe" fillcolor="black" stroked="f" o:allowincell="f" style="position:absolute;left:4110;top:5101;width:147;height:148;mso-wrap-style:none;v-text-anchor:middle;mso-position-horizontal-relative:char">
                  <v:fill o:detectmouseclick="t" type="solid" color2="white"/>
                  <v:stroke color="#3465a4" joinstyle="round" endcap="flat"/>
                  <w10:wrap type="none"/>
                </v:shape>
                <v:rect id="shape_0" fillcolor="white" stroked="f" o:allowincell="f" style="position:absolute;left:1056;top:2951;width:1359;height:218;mso-wrap-style:none;v-text-anchor:middle;mso-position-horizontal-relative:char">
                  <v:fill o:detectmouseclick="t" type="solid" color2="black"/>
                  <v:stroke color="#3465a4" joinstyle="round" endcap="flat"/>
                  <w10:wrap type="none"/>
                </v:rect>
                <v:rect id="shape_0" stroked="t" o:allowincell="f" style="position:absolute;left:1056;top:2951;width:1359;height:218;mso-wrap-style:none;v-text-anchor:middle;mso-position-horizontal-relative:char">
                  <v:fill o:detectmouseclick="t" on="false"/>
                  <v:stroke color="white" weight="3240" joinstyle="round" endcap="round"/>
                  <w10:wrap type="none"/>
                </v:rect>
                <v:shape id="shape_0" stroked="f" o:allowincell="f" style="position:absolute;left:1139;top:2953;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6</w:t>
                        </w:r>
                      </w:p>
                    </w:txbxContent>
                  </v:textbox>
                  <v:fill o:detectmouseclick="t" on="false"/>
                  <v:stroke color="#3465a4" joinstyle="round" endcap="flat"/>
                  <w10:wrap type="none"/>
                </v:shape>
                <v:shape id="shape_0" stroked="f" o:allowincell="f" style="position:absolute;left:1194;top:2953;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1288;top:2953;width:588;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Continue</w:t>
                        </w:r>
                      </w:p>
                    </w:txbxContent>
                  </v:textbox>
                  <v:fill o:detectmouseclick="t" on="false"/>
                  <v:stroke color="#3465a4" joinstyle="round" endcap="flat"/>
                  <w10:wrap type="none"/>
                </v:shape>
                <v:line id="shape_0" from="964,3170" to="4252,3170" stroked="t" o:allowincell="f" style="position:absolute;flip:x;mso-position-horizontal-relative:char">
                  <v:stroke color="black" weight="15120" joinstyle="miter" endcap="round"/>
                  <v:fill o:detectmouseclick="t" on="false"/>
                  <w10:wrap type="none"/>
                </v:line>
                <v:shape id="shape_0" coordsize="149,149" path="m149,149l0,74l149,0l149,149xe" fillcolor="black" stroked="f" o:allowincell="f" style="position:absolute;left:834;top:3096;width:148;height:148;mso-wrap-style:none;v-text-anchor:middle;mso-position-horizontal-relative:char">
                  <v:fill o:detectmouseclick="t" type="solid" color2="white"/>
                  <v:stroke color="#3465a4" joinstyle="round" endcap="flat"/>
                  <w10:wrap type="none"/>
                </v:shape>
                <v:rect id="shape_0" fillcolor="white" stroked="f" o:allowincell="f" style="position:absolute;left:35;top:3408;width:6349;height:217;mso-wrap-style:none;v-text-anchor:middle;mso-position-horizontal-relative:char">
                  <v:fill o:detectmouseclick="t" type="solid" color2="black"/>
                  <v:stroke color="#3465a4" joinstyle="round" endcap="flat"/>
                  <w10:wrap type="none"/>
                </v:rect>
                <v:shape id="shape_0" coordsize="6799,259" path="m26,38l26,218c26,225,20,230,13,230c6,230,0,225,0,218l0,38c0,31,6,26,13,26c20,26,26,31,26,38xm113,233l292,233c299,233,305,239,305,246c305,253,299,259,292,259l113,259c106,259,100,253,100,246c100,239,106,233,113,233xm420,233l420,233c427,233,433,239,433,246c433,253,427,259,420,259l420,259c413,259,407,253,407,246c407,239,413,233,420,233xm548,233l727,233c734,233,740,239,740,246c740,253,734,259,727,259l548,259c541,259,535,253,535,246c535,239,541,233,548,233xm855,233l1034,233c1041,233,1047,239,1047,246c1047,253,1041,259,1034,259l855,259c848,259,842,253,842,246c842,239,848,233,855,233xm1162,233l1162,233c1169,233,1175,239,1175,246c1175,253,1169,259,1162,259l1162,259c1155,259,1150,253,1150,246c1150,239,1155,233,1162,233xm1290,233l1470,233c1477,233,1482,239,1482,246c1482,253,1477,259,1470,259l1290,259c1283,259,1278,253,1278,246c1278,239,1283,233,1290,233xm1598,233l1777,233c1784,233,1790,239,1790,246c1790,253,1784,259,1777,259l1598,259c1590,259,1585,253,1585,246c1585,239,1590,233,1598,233xm1905,233l1905,233c1912,233,1918,239,1918,246c1918,253,1912,259,1905,259l1905,259c1898,259,1892,253,1892,246c1892,239,1898,233,1905,233xm2033,233l2212,233c2219,233,2225,239,2225,246c2225,253,2219,259,2212,259l2033,259c2026,259,2020,253,2020,246c2020,239,2026,233,2033,233xm2340,233l2519,233c2526,233,2532,239,2532,246c2532,253,2526,259,2519,259l2340,259c2333,259,2327,253,2327,246c2327,239,2333,233,2340,233xm2647,233l2647,233c2654,233,2660,239,2660,246c2660,253,2654,259,2647,259l2647,259c2640,259,2634,253,2634,246c2634,239,2640,233,2647,233xm2775,233l2954,233c2961,233,2967,239,2967,246c2967,253,2961,259,2954,259l2775,259c2768,259,2762,253,2762,246c2762,239,2768,233,2775,233xm3082,233l3262,233c3269,233,3274,239,3274,246c3274,253,3269,259,3262,259l3082,259c3075,259,3070,253,3070,246c3070,239,3075,233,3082,233xm3390,233l3390,233c3397,233,3402,239,3402,246c3402,253,3397,259,3390,259l3390,259c3383,259,3377,253,3377,246c3377,239,3383,233,3390,233xm3518,233l3697,233c3704,233,3710,239,3710,246c3710,253,3704,259,3697,259l3518,259c3511,259,3505,253,3505,246c3505,239,3511,233,3518,233xm3825,233l4004,233c4011,233,4017,239,4017,246c4017,253,4011,259,4004,259l3825,259c3818,259,3812,253,3812,246c3812,239,3818,233,3825,233xm4132,233l4132,233c4139,233,4145,239,4145,246c4145,253,4139,259,4132,259l4132,259c4125,259,4119,253,4119,246c4119,239,4125,233,4132,233xm4260,233l4439,233c4446,233,4452,239,4452,246c4452,253,4446,259,4439,259l4260,259c4253,259,4247,253,4247,246c4247,239,4253,233,4260,233xm4567,233l4746,233c4754,233,4759,239,4759,246c4759,253,4754,259,4746,259l4567,259c4560,259,4554,253,4554,246c4554,239,4560,233,4567,233xm4874,233l4874,233c4882,233,4887,239,4887,246c4887,253,4882,259,4874,259l4874,259c4867,259,4862,253,4862,246c4862,239,4867,233,4874,233xm5002,233l5182,233c5189,233,5194,239,5194,246c5194,253,5189,259,5182,259l5002,259c4995,259,4990,253,4990,246c4990,239,4995,233,5002,233xm5310,233l5489,233c5496,233,5502,239,5502,246c5502,253,5496,259,5489,259l5310,259c5303,259,5297,253,5297,246c5297,239,5303,233,5310,233xm5617,233l5617,233c5624,233,5630,239,5630,246c5630,253,5624,259,5617,259l5617,259c5610,259,5604,253,5604,246c5604,239,5610,233,5617,233xm5745,233l5924,233c5931,233,5937,239,5937,246c5937,253,5931,259,5924,259l5745,259c5738,259,5732,253,5732,246c5732,239,5738,233,5745,233xm6052,233l6231,233c6238,233,6244,239,6244,246c6244,253,6238,259,6231,259l6052,259c6045,259,6039,253,6039,246c6039,239,6045,233,6052,233xm6359,233l6359,233c6366,233,6372,239,6372,246c6372,253,6366,259,6359,259l6359,259c6352,259,6346,253,6346,246c6346,239,6352,233,6359,233xm6487,233l6667,233c6674,233,6679,239,6679,246c6679,253,6674,259,6667,259l6487,259c6480,259,6475,253,6475,246c6475,239,6480,233,6487,233xm6773,238l6773,59c6773,52,6779,46,6786,46c6793,46,6799,52,6799,59l6799,238c6799,245,6793,251,6786,251c6779,251,6773,245,6773,238xm6704,26l6704,26c6697,26,6691,20,6691,13c6691,6,6697,0,6704,0l6704,0c6711,0,6717,6,6717,13c6717,20,6711,26,6704,26xm6576,26l6397,26c6390,26,6384,20,6384,13c6384,6,6390,0,6397,0l6576,0c6583,0,6589,6,6589,13c6589,20,6583,26,6576,26xm6269,26l6090,26c6083,26,6077,20,6077,13c6077,6,6083,0,6090,0l6269,0c6276,0,6282,6,6282,13c6282,20,6276,26,6269,26xm5962,26l5962,26c5955,26,5949,20,5949,13c5949,6,5955,0,5962,0l5962,0c5969,0,5974,6,5974,13c5974,20,5969,26,5962,26xm5834,26l5654,26c5647,26,5642,20,5642,13c5642,6,5647,0,5654,0l5834,0c5841,0,5846,6,5846,13c5846,20,5841,26,5834,26xm5526,26l5347,26c5340,26,5334,20,5334,13c5334,6,5340,0,5347,0l5526,0c5533,0,5539,6,5539,13c5539,20,5533,26,5526,26xm5219,26l5219,26c5212,26,5206,20,5206,13c5206,6,5212,0,5219,0l5219,0c5226,0,5232,6,5232,13c5232,20,5226,26,5219,26xm5091,26l4912,26c4905,26,4899,20,4899,13c4899,6,4905,0,4912,0l5091,0c5098,0,5104,6,5104,13c5104,20,5098,26,5091,26xm4784,26l4605,26c4598,26,4592,20,4592,13c4592,6,4598,0,4605,0l4784,0c4791,0,4797,6,4797,13c4797,20,4791,26,4784,26xm4477,26l4477,26c4470,26,4464,20,4464,13c4464,6,4470,0,4477,0l4477,0c4484,0,4490,6,4490,13c4490,20,4484,26,4477,26xm4349,26l4170,26c4162,26,4157,20,4157,13c4157,6,4162,0,4170,0l4349,0c4356,0,4362,6,4362,13c4362,20,4356,26,4349,26xm4042,26l3862,26c3855,26,3850,20,3850,13c3850,6,3855,0,3862,0l4042,0c4049,0,4054,6,4054,13c4054,20,4049,26,4042,26xm3734,26l3734,26c3727,26,3722,20,3722,13c3722,6,3727,0,3734,0l3734,0c3741,0,3747,6,3747,13c3747,20,3741,26,3734,26xm3606,26l3427,26c3420,26,3414,20,3414,13c3414,6,3420,0,3427,0l3606,0c3613,0,3619,6,3619,13c3619,20,3613,26,3606,26xm3299,26l3120,26c3113,26,3107,20,3107,13c3107,6,3113,0,3120,0l3299,0c3306,0,3312,6,3312,13c3312,20,3306,26,3299,26xm2992,26l2992,26c2985,26,2979,20,2979,13c2979,6,2985,0,2992,0l2992,0c2999,0,3005,6,3005,13c3005,20,2999,26,2992,26xm2864,26l2685,26c2678,26,2672,20,2672,13c2672,6,2678,0,2685,0l2864,0c2871,0,2877,6,2877,13c2877,20,2871,26,2864,26xm2557,26l2377,26c2370,26,2365,20,2365,13c2365,6,2370,0,2377,0l2557,0c2564,0,2569,6,2569,13c2569,20,2564,26,2557,26xm2249,26l2249,26c2242,26,2237,20,2237,13c2237,6,2242,0,2249,0l2249,0c2257,0,2262,6,2262,13c2262,20,2257,26,2249,26xm2121,26l1942,26c1935,26,1929,20,1929,13c1929,6,1935,0,1942,0l2121,0c2129,0,2134,6,2134,13c2134,20,2129,26,2121,26xm1814,26l1635,26c1628,26,1622,20,1622,13c1622,6,1628,0,1635,0l1814,0c1821,0,1827,6,1827,13c1827,20,1821,26,1814,26xm1507,26l1507,26c1500,26,1494,20,1494,13c1494,6,1500,0,1507,0l1507,0c1514,0,1520,6,1520,13c1520,20,1514,26,1507,26xm1379,26l1200,26c1193,26,1187,20,1187,13c1187,6,1193,0,1200,0l1379,0c1386,0,1392,6,1392,13c1392,20,1386,26,1379,26xm1072,26l893,26c886,26,880,20,880,13c880,6,886,0,893,0l1072,0c1079,0,1085,6,1085,13c1085,20,1079,26,1072,26xm765,26l765,26c758,26,752,20,752,13c752,6,758,0,765,0l765,0c772,0,777,6,777,13c777,20,772,26,765,26xm637,26l457,26c450,26,445,20,445,13c445,6,450,0,457,0l637,0c644,0,649,6,649,13c649,20,644,26,637,26xm329,26l150,26c143,26,137,20,137,13c137,6,143,0,150,0l329,0c336,0,342,6,342,13c342,20,336,26,329,26xm22,26l22,26c15,26,9,20,9,13c9,6,15,0,22,0l22,0c29,0,35,6,35,13c35,20,29,26,22,26xe" fillcolor="black" stroked="t" o:allowincell="f" style="position:absolute;left:23;top:3396;width:6373;height:241;mso-wrap-style:none;v-text-anchor:middle;mso-position-horizontal-relative:char">
                  <v:fill o:detectmouseclick="t" type="solid" color2="white"/>
                  <v:stroke color="black" weight="9360" joinstyle="bevel" endcap="flat"/>
                  <w10:wrap type="none"/>
                </v:shape>
                <v:shape id="shape_0" stroked="f" o:allowincell="f" style="position:absolute;left:2773;top:3427;width:610;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Call </w:t>
                        </w:r>
                        <w:r>
                          <w:rPr>
                            <w:kern w:val="2"/>
                            <w:sz w:val="16"/>
                            <w:szCs w:val="16"/>
                            <w:rFonts w:ascii="Times New Roman" w:hAnsi="Times New Roman" w:eastAsia="Times New Roman" w:cs="Times New Roman"/>
                            <w:color w:val="000000"/>
                            <w:lang w:val="en-GB" w:bidi="ar-SA" w:eastAsia="zh-CN"/>
                          </w:rPr>
                          <w:t>Start</w:t>
                        </w:r>
                      </w:p>
                    </w:txbxContent>
                  </v:textbox>
                  <v:fill o:detectmouseclick="t" on="false"/>
                  <v:stroke color="#3465a4" joinstyle="round" endcap="flat"/>
                  <w10:wrap type="none"/>
                </v:shape>
                <v:shape id="shape_0" stroked="f" o:allowincell="f" style="position:absolute;left:5056;top:3959;width:570;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[Update]</w:t>
                        </w:r>
                      </w:p>
                    </w:txbxContent>
                  </v:textbox>
                  <v:fill o:detectmouseclick="t" on="false"/>
                  <v:stroke color="#3465a4" joinstyle="round" endcap="flat"/>
                  <w10:wrap type="none"/>
                </v:shape>
                <v:shape id="shape_0" stroked="f" o:allowincell="f" style="position:absolute;left:5056;top:4301;width:570;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[Update]</w:t>
                        </w:r>
                      </w:p>
                    </w:txbxContent>
                  </v:textbox>
                  <v:fill o:detectmouseclick="t" on="false"/>
                  <v:stroke color="#3465a4" joinstyle="round" endcap="flat"/>
                  <w10:wrap type="none"/>
                </v:shape>
                <v:shape id="shape_0" stroked="f" o:allowincell="f" style="position:absolute;left:5060;top:1661;width:602;height:363;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[Initial]</w:t>
                        </w:r>
                      </w:p>
                    </w:txbxContent>
                  </v:textbox>
                  <v:fill o:detectmouseclick="t" on="false"/>
                  <v:stroke color="#3465a4" joinstyle="round" endcap="flat"/>
                  <w10:wrap type="none"/>
                </v:shape>
                <v:shape id="shape_0" stroked="f" o:allowincell="f" style="position:absolute;left:5066;top:1982;width:602;height:363;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[Initial]</w:t>
                        </w:r>
                      </w:p>
                    </w:txbxContent>
                  </v:textbox>
                  <v:fill o:detectmouseclick="t" on="false"/>
                  <v:stroke color="#3465a4" joinstyle="round" endcap="flat"/>
                  <w10:wrap type="none"/>
                </v:shape>
                <v:shape id="shape_0" stroked="f" o:allowincell="f" style="position:absolute;left:5003;top:5712;width:908;height:286;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[Termina</w:t>
                        </w:r>
                        <w:r>
                          <w:rPr>
                            <w:kern w:val="2"/>
                            <w:sz w:val="16"/>
                            <w:szCs w:val="16"/>
                            <w:rFonts w:ascii="Times New Roman" w:hAnsi="Times New Roman" w:eastAsia="Times New Roman" w:cs="Times New Roman"/>
                            <w:color w:val="000000"/>
                            <w:lang w:val="en-GB" w:bidi="ar-SA" w:eastAsia="zh-CN"/>
                          </w:rPr>
                          <w:t>tion</w:t>
                        </w:r>
                        <w:r>
                          <w:rPr>
                            <w:kern w:val="2"/>
                            <w:sz w:val="16"/>
                            <w:szCs w:val="16"/>
                            <w:rFonts w:ascii="Times New Roman" w:hAnsi="Times New Roman" w:eastAsia="Times New Roman" w:cs="Times New Roman"/>
                            <w:color w:val="000000"/>
                            <w:lang w:val="en-GB" w:bidi="ar-SA"/>
                          </w:rPr>
                          <w:t>]</w:t>
                        </w:r>
                      </w:p>
                    </w:txbxContent>
                  </v:textbox>
                  <v:fill o:detectmouseclick="t" on="false"/>
                  <v:stroke color="#3465a4" joinstyle="round" endcap="flat"/>
                  <w10:wrap type="none"/>
                </v:shape>
                <v:shape id="shape_0" stroked="f" o:allowincell="f" style="position:absolute;left:5003;top:6117;width:908;height:286;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[Termina</w:t>
                        </w:r>
                        <w:r>
                          <w:rPr>
                            <w:kern w:val="2"/>
                            <w:sz w:val="16"/>
                            <w:szCs w:val="16"/>
                            <w:rFonts w:ascii="Times New Roman" w:hAnsi="Times New Roman" w:eastAsia="Times New Roman" w:cs="Times New Roman"/>
                            <w:color w:val="000000"/>
                            <w:lang w:val="en-GB" w:bidi="ar-SA" w:eastAsia="zh-CN"/>
                          </w:rPr>
                          <w:t>tion</w:t>
                        </w:r>
                        <w:r>
                          <w:rPr>
                            <w:kern w:val="2"/>
                            <w:sz w:val="16"/>
                            <w:szCs w:val="16"/>
                            <w:rFonts w:ascii="Times New Roman" w:hAnsi="Times New Roman" w:eastAsia="Times New Roman" w:cs="Times New Roman"/>
                            <w:color w:val="000000"/>
                            <w:lang w:val="en-GB" w:bidi="ar-SA"/>
                          </w:rPr>
                          <w:t>]</w:t>
                        </w:r>
                      </w:p>
                    </w:txbxContent>
                  </v:textbox>
                  <v:fill o:detectmouseclick="t" on="false"/>
                  <v:stroke color="#3465a4" joinstyle="round" endcap="flat"/>
                  <w10:wrap type="none"/>
                </v:shape>
              </v:group>
            </w:pict>
          </mc:Fallback>
        </mc:AlternateContent>
      </w:r>
    </w:p>
    <w:p>
      <w:pPr>
        <w:pStyle w:val="TF"/>
        <w:rPr/>
      </w:pPr>
      <w:r>
        <w:rPr>
          <w:lang w:eastAsia="zh-CN"/>
        </w:rPr>
        <w:t xml:space="preserve">Figure </w:t>
      </w:r>
      <w:r>
        <w:rPr>
          <w:lang w:eastAsia="zh-CN"/>
        </w:rPr>
        <w:t>6</w:t>
      </w:r>
      <w:r>
        <w:rPr>
          <w:lang w:eastAsia="zh-CN"/>
        </w:rPr>
        <w:t>.2.1.1 Mobile Originated Call When the ARP subscriber is roaming</w:t>
      </w:r>
    </w:p>
    <w:p>
      <w:pPr>
        <w:pStyle w:val="B1"/>
        <w:rPr/>
      </w:pPr>
      <w:r>
        <w:rPr>
          <w:lang w:eastAsia="zh-CN"/>
        </w:rPr>
        <w:t>1. The Proxy Function/ gsmSCF receives the Initial DP of the CAP dialogue that is initiated from the VMSC/gsmSSF in the VP</w:t>
      </w:r>
      <w:r>
        <w:rPr>
          <w:lang w:eastAsia="zh-CN"/>
        </w:rPr>
        <w:t>L</w:t>
      </w:r>
      <w:r>
        <w:rPr>
          <w:lang w:eastAsia="zh-CN"/>
        </w:rPr>
        <w:t>MN’s network.</w:t>
      </w:r>
    </w:p>
    <w:p>
      <w:pPr>
        <w:pStyle w:val="NO"/>
        <w:rPr/>
      </w:pPr>
      <w:r>
        <w:rPr>
          <w:lang w:eastAsia="zh-CN"/>
        </w:rPr>
        <w:t xml:space="preserve">Note </w:t>
      </w:r>
      <w:r>
        <w:rPr>
          <w:lang w:eastAsia="zh-CN"/>
        </w:rPr>
        <w:t>1</w:t>
      </w:r>
      <w:r>
        <w:rPr>
          <w:lang w:eastAsia="zh-CN"/>
        </w:rPr>
        <w:t>:</w:t>
      </w:r>
      <w:r>
        <w:rPr>
          <w:lang w:eastAsia="zh-CN"/>
        </w:rPr>
        <w:t xml:space="preserve"> </w:t>
      </w:r>
      <w:r>
        <w:rPr>
          <w:lang w:eastAsia="zh-CN"/>
        </w:rPr>
        <w:t>The Proxy Function further contains service logic that handles the CA</w:t>
      </w:r>
      <w:r>
        <w:rPr>
          <w:lang w:eastAsia="zh-CN"/>
        </w:rPr>
        <w:t>P</w:t>
      </w:r>
      <w:r>
        <w:rPr>
          <w:lang w:eastAsia="zh-CN"/>
        </w:rPr>
        <w:t xml:space="preserve"> dialogue towards the VP</w:t>
      </w:r>
      <w:r>
        <w:rPr>
          <w:lang w:eastAsia="zh-CN"/>
        </w:rPr>
        <w:t>L</w:t>
      </w:r>
      <w:r>
        <w:rPr>
          <w:lang w:eastAsia="zh-CN"/>
        </w:rPr>
        <w:t xml:space="preserve">MN and the Diameter </w:t>
      </w:r>
      <w:r>
        <w:rPr>
          <w:lang w:eastAsia="zh-CN"/>
        </w:rPr>
        <w:t>session</w:t>
      </w:r>
      <w:r>
        <w:rPr>
          <w:lang w:eastAsia="zh-CN"/>
        </w:rPr>
        <w:t xml:space="preserve"> towards the ARP and that maps information between these two dialogues.</w:t>
      </w:r>
    </w:p>
    <w:p>
      <w:pPr>
        <w:pStyle w:val="B1"/>
        <w:rPr/>
      </w:pPr>
      <w:r>
        <w:rPr>
          <w:lang w:eastAsia="zh-CN"/>
        </w:rPr>
        <w:t>2. The Proxy Function/gsmSCF initia</w:t>
      </w:r>
      <w:r>
        <w:rPr>
          <w:lang w:eastAsia="zh-CN"/>
        </w:rPr>
        <w:t>te</w:t>
      </w:r>
      <w:r>
        <w:rPr>
          <w:lang w:eastAsia="zh-CN"/>
        </w:rPr>
        <w:t xml:space="preserve">s </w:t>
      </w:r>
      <w:r>
        <w:rPr>
          <w:lang w:eastAsia="zh-CN"/>
        </w:rPr>
        <w:t>a</w:t>
      </w:r>
      <w:r>
        <w:rPr>
          <w:lang w:eastAsia="zh-CN"/>
        </w:rPr>
        <w:t xml:space="preserve"> Diameter </w:t>
      </w:r>
      <w:r>
        <w:rPr>
          <w:lang w:eastAsia="zh-CN"/>
        </w:rPr>
        <w:t>session</w:t>
      </w:r>
      <w:r>
        <w:rPr>
          <w:lang w:eastAsia="zh-CN"/>
        </w:rPr>
        <w:t xml:space="preserve"> towards ARP OCS with CCR</w:t>
      </w:r>
      <w:r>
        <w:rPr>
          <w:lang w:eastAsia="zh-CN"/>
        </w:rPr>
        <w:t xml:space="preserve"> [</w:t>
      </w:r>
      <w:r>
        <w:rPr>
          <w:lang w:eastAsia="zh-CN"/>
        </w:rPr>
        <w:t>Intial</w:t>
      </w:r>
      <w:r>
        <w:rPr>
          <w:lang w:eastAsia="zh-CN"/>
        </w:rPr>
        <w:t>]</w:t>
      </w:r>
      <w:r>
        <w:rPr>
          <w:lang w:eastAsia="zh-CN"/>
        </w:rPr>
        <w:t xml:space="preserve"> to request the qu</w:t>
      </w:r>
      <w:r>
        <w:rPr>
          <w:lang w:eastAsia="zh-CN"/>
        </w:rPr>
        <w:t>o</w:t>
      </w:r>
      <w:r>
        <w:rPr>
          <w:lang w:eastAsia="zh-CN"/>
        </w:rPr>
        <w:t>t</w:t>
      </w:r>
      <w:r>
        <w:rPr>
          <w:lang w:eastAsia="zh-CN"/>
        </w:rPr>
        <w:t>a</w:t>
      </w:r>
      <w:r>
        <w:rPr>
          <w:lang w:eastAsia="zh-CN"/>
        </w:rPr>
        <w:t xml:space="preserve">s for voice call service. </w:t>
      </w:r>
    </w:p>
    <w:p>
      <w:pPr>
        <w:pStyle w:val="B1"/>
        <w:rPr/>
      </w:pPr>
      <w:r>
        <w:rPr>
          <w:lang w:eastAsia="zh-CN"/>
        </w:rPr>
        <w:t>3. ARP OC</w:t>
      </w:r>
      <w:r>
        <w:rPr>
          <w:lang w:eastAsia="zh-CN"/>
        </w:rPr>
        <w:t>S</w:t>
      </w:r>
      <w:r>
        <w:rPr>
          <w:lang w:eastAsia="zh-CN"/>
        </w:rPr>
        <w:t xml:space="preserve"> sends the CCA</w:t>
      </w:r>
      <w:r>
        <w:rPr>
          <w:lang w:eastAsia="zh-CN"/>
        </w:rPr>
        <w:t xml:space="preserve"> [</w:t>
      </w:r>
      <w:r>
        <w:rPr>
          <w:lang w:eastAsia="zh-CN"/>
        </w:rPr>
        <w:t>Initial</w:t>
      </w:r>
      <w:r>
        <w:rPr>
          <w:lang w:eastAsia="zh-CN"/>
        </w:rPr>
        <w:t>]</w:t>
      </w:r>
      <w:r>
        <w:rPr>
          <w:lang w:eastAsia="zh-CN"/>
        </w:rPr>
        <w:t xml:space="preserve"> with the granted qu</w:t>
      </w:r>
      <w:r>
        <w:rPr>
          <w:lang w:eastAsia="zh-CN"/>
        </w:rPr>
        <w:t>o</w:t>
      </w:r>
      <w:r>
        <w:rPr>
          <w:lang w:eastAsia="zh-CN"/>
        </w:rPr>
        <w:t>t</w:t>
      </w:r>
      <w:r>
        <w:rPr>
          <w:lang w:eastAsia="zh-CN"/>
        </w:rPr>
        <w:t>a</w:t>
      </w:r>
      <w:r>
        <w:rPr>
          <w:lang w:eastAsia="zh-CN"/>
        </w:rPr>
        <w:t>s, such as the duration of a call 5 minutes.</w:t>
      </w:r>
    </w:p>
    <w:p>
      <w:pPr>
        <w:pStyle w:val="B1"/>
        <w:rPr/>
      </w:pPr>
      <w:r>
        <w:rPr>
          <w:lang w:eastAsia="zh-CN"/>
        </w:rPr>
        <w:t>4.  The Proxy Function/gsmSCF sends Request Report BCSM Event to VMSC/gsmSSF to monitor for a call-related event, and then send</w:t>
      </w:r>
      <w:r>
        <w:rPr>
          <w:lang w:eastAsia="zh-CN"/>
        </w:rPr>
        <w:t>s</w:t>
      </w:r>
      <w:r>
        <w:rPr>
          <w:lang w:eastAsia="zh-CN"/>
        </w:rPr>
        <w:t xml:space="preserve"> a notification back to the gsmSCF.</w:t>
      </w:r>
    </w:p>
    <w:p>
      <w:pPr>
        <w:pStyle w:val="B1"/>
        <w:rPr/>
      </w:pPr>
      <w:r>
        <w:rPr>
          <w:lang w:eastAsia="zh-CN"/>
        </w:rPr>
        <w:t>5. The Proxy Function/gsmSCF instructs the VMSC/gsmSSF to apply charging mechanisms to control the call duration.</w:t>
      </w:r>
    </w:p>
    <w:p>
      <w:pPr>
        <w:pStyle w:val="B1"/>
        <w:rPr>
          <w:lang w:eastAsia="zh-CN"/>
        </w:rPr>
      </w:pPr>
      <w:r>
        <w:rPr>
          <w:lang w:eastAsia="zh-CN"/>
        </w:rPr>
        <w:t>6. The Proxy Function/gsmSCF requests the VMSC/gsmSSF to proceed with call processing.</w:t>
      </w:r>
    </w:p>
    <w:p>
      <w:pPr>
        <w:pStyle w:val="B1"/>
        <w:rPr>
          <w:lang w:eastAsia="zh-CN"/>
        </w:rPr>
      </w:pPr>
      <w:r>
        <w:rPr>
          <w:lang w:eastAsia="zh-CN"/>
        </w:rPr>
        <w:t>7. The VMSC/gsmSSF reports to the gsmSCF the information requested in the Apply Charging.</w:t>
      </w:r>
    </w:p>
    <w:p>
      <w:pPr>
        <w:pStyle w:val="B1"/>
        <w:rPr/>
      </w:pPr>
      <w:r>
        <w:rPr>
          <w:lang w:eastAsia="zh-CN"/>
        </w:rPr>
        <w:t>8. The Proxy Function/gsmSCF sends CCR</w:t>
      </w:r>
      <w:r>
        <w:rPr>
          <w:lang w:eastAsia="zh-CN"/>
        </w:rPr>
        <w:t xml:space="preserve"> [</w:t>
      </w:r>
      <w:r>
        <w:rPr>
          <w:lang w:eastAsia="zh-CN"/>
        </w:rPr>
        <w:t>Update</w:t>
      </w:r>
      <w:r>
        <w:rPr>
          <w:lang w:eastAsia="zh-CN"/>
        </w:rPr>
        <w:t>]</w:t>
      </w:r>
      <w:r>
        <w:rPr>
          <w:lang w:eastAsia="zh-CN"/>
        </w:rPr>
        <w:t xml:space="preserve"> to request the quotas. </w:t>
      </w:r>
    </w:p>
    <w:p>
      <w:pPr>
        <w:pStyle w:val="B1"/>
        <w:rPr/>
      </w:pPr>
      <w:r>
        <w:rPr>
          <w:lang w:eastAsia="zh-CN"/>
        </w:rPr>
        <w:t>9. ARP OC</w:t>
      </w:r>
      <w:r>
        <w:rPr>
          <w:lang w:eastAsia="zh-CN"/>
        </w:rPr>
        <w:t>S</w:t>
      </w:r>
      <w:r>
        <w:rPr>
          <w:lang w:eastAsia="zh-CN"/>
        </w:rPr>
        <w:t xml:space="preserve"> sends the CCA</w:t>
      </w:r>
      <w:r>
        <w:rPr>
          <w:lang w:eastAsia="zh-CN"/>
        </w:rPr>
        <w:t xml:space="preserve"> [</w:t>
      </w:r>
      <w:r>
        <w:rPr>
          <w:lang w:eastAsia="zh-CN"/>
        </w:rPr>
        <w:t>Update</w:t>
      </w:r>
      <w:r>
        <w:rPr>
          <w:lang w:eastAsia="zh-CN"/>
        </w:rPr>
        <w:t xml:space="preserve">] </w:t>
      </w:r>
      <w:r>
        <w:rPr>
          <w:lang w:eastAsia="zh-CN"/>
        </w:rPr>
        <w:t>with the granted quatos again, such as more 5 minutes fot the duration of a call.</w:t>
      </w:r>
    </w:p>
    <w:p>
      <w:pPr>
        <w:pStyle w:val="B1"/>
        <w:rPr>
          <w:lang w:eastAsia="zh-CN"/>
        </w:rPr>
      </w:pPr>
      <w:r>
        <w:rPr>
          <w:lang w:eastAsia="zh-CN"/>
        </w:rPr>
        <w:t>10. The Proxy Function/gsmSCF instructs the VMSC/gsmSSF to apply charging mechanisms to control the call duration.</w:t>
      </w:r>
    </w:p>
    <w:p>
      <w:pPr>
        <w:pStyle w:val="B1"/>
        <w:rPr/>
      </w:pPr>
      <w:r>
        <w:rPr>
          <w:lang w:eastAsia="zh-CN"/>
        </w:rPr>
        <w:t xml:space="preserve">11. The ARP User as the calling party end the call. The VMSC/gsmSSF sends the Event Report BCSM. </w:t>
      </w:r>
    </w:p>
    <w:p>
      <w:pPr>
        <w:pStyle w:val="B1"/>
        <w:rPr>
          <w:lang w:eastAsia="zh-CN"/>
        </w:rPr>
      </w:pPr>
      <w:r>
        <w:rPr>
          <w:lang w:eastAsia="zh-CN"/>
        </w:rPr>
        <w:t>12. The VMSC/gsmSSF reports to the gsmSCF the information requested in the Apply Charging.</w:t>
      </w:r>
    </w:p>
    <w:p>
      <w:pPr>
        <w:pStyle w:val="B1"/>
        <w:rPr/>
      </w:pPr>
      <w:r>
        <w:rPr>
          <w:lang w:eastAsia="zh-CN"/>
        </w:rPr>
        <w:t>13. The Proxy Function/gsmSCF sends the CCR</w:t>
      </w:r>
      <w:r>
        <w:rPr>
          <w:lang w:eastAsia="zh-CN"/>
        </w:rPr>
        <w:t xml:space="preserve"> [</w:t>
      </w:r>
      <w:r>
        <w:rPr>
          <w:lang w:eastAsia="zh-CN"/>
        </w:rPr>
        <w:t>Termination</w:t>
      </w:r>
      <w:r>
        <w:rPr>
          <w:lang w:eastAsia="zh-CN"/>
        </w:rPr>
        <w:t>]</w:t>
      </w:r>
      <w:r>
        <w:rPr>
          <w:lang w:eastAsia="zh-CN"/>
        </w:rPr>
        <w:t xml:space="preserve"> to ARP OCS. </w:t>
      </w:r>
    </w:p>
    <w:p>
      <w:pPr>
        <w:pStyle w:val="B1"/>
        <w:rPr/>
      </w:pPr>
      <w:r>
        <w:rPr>
          <w:lang w:eastAsia="zh-CN"/>
        </w:rPr>
        <w:t>14. The ARP OCS answers the quest with CCA</w:t>
      </w:r>
      <w:r>
        <w:rPr>
          <w:lang w:eastAsia="zh-CN"/>
        </w:rPr>
        <w:t xml:space="preserve"> [</w:t>
      </w:r>
      <w:r>
        <w:rPr>
          <w:lang w:eastAsia="zh-CN"/>
        </w:rPr>
        <w:t>Termination</w:t>
      </w:r>
      <w:r>
        <w:rPr>
          <w:lang w:eastAsia="zh-CN"/>
        </w:rPr>
        <w:t>]</w:t>
      </w:r>
      <w:r>
        <w:rPr>
          <w:lang w:eastAsia="zh-CN"/>
        </w:rPr>
        <w:t>.</w:t>
      </w:r>
    </w:p>
    <w:p>
      <w:pPr>
        <w:pStyle w:val="B1"/>
        <w:rPr>
          <w:lang w:eastAsia="zh-CN"/>
        </w:rPr>
      </w:pPr>
      <w:r>
        <w:rPr>
          <w:lang w:eastAsia="zh-CN"/>
        </w:rPr>
        <w:t>15. The Proxy Function/gsmSCF tears down the call for all parties involved in the call.</w:t>
      </w:r>
    </w:p>
    <w:p>
      <w:pPr>
        <w:pStyle w:val="Heading3"/>
        <w:rPr>
          <w:lang w:eastAsia="zh-CN"/>
        </w:rPr>
      </w:pPr>
      <w:bookmarkStart w:id="23" w:name="__RefHeading___Toc378540440"/>
      <w:r>
        <w:rPr>
          <w:lang w:eastAsia="zh-CN"/>
        </w:rPr>
        <w:t>6</w:t>
      </w:r>
      <w:r>
        <w:rPr>
          <w:lang w:eastAsia="zh-CN"/>
        </w:rPr>
        <w:t>.2.2</w:t>
        <w:tab/>
        <w:t xml:space="preserve">Mobile </w:t>
      </w:r>
      <w:r>
        <w:rPr>
          <w:lang w:eastAsia="zh-CN"/>
        </w:rPr>
        <w:t>Terminated</w:t>
      </w:r>
      <w:r>
        <w:rPr>
          <w:lang w:eastAsia="zh-CN"/>
        </w:rPr>
        <w:t xml:space="preserve"> Call</w:t>
      </w:r>
      <w:bookmarkEnd w:id="23"/>
      <w:r>
        <w:rPr>
          <w:lang w:eastAsia="zh-CN"/>
        </w:rPr>
        <w:t xml:space="preserve"> </w:t>
      </w:r>
    </w:p>
    <w:p>
      <w:pPr>
        <w:pStyle w:val="Normal"/>
        <w:rPr>
          <w:lang w:eastAsia="zh-CN"/>
        </w:rPr>
      </w:pPr>
      <w:r>
        <w:rPr>
          <w:lang w:eastAsia="zh-CN"/>
        </w:rPr>
        <w:t xml:space="preserve">This message flow </w:t>
      </w:r>
      <w:r>
        <w:rPr>
          <w:lang w:eastAsia="zh-CN"/>
        </w:rPr>
        <w:t xml:space="preserve">is for </w:t>
      </w:r>
      <w:r>
        <w:rPr/>
        <w:t xml:space="preserve">illustrative </w:t>
      </w:r>
      <w:r>
        <w:rPr>
          <w:lang w:eastAsia="zh-CN"/>
        </w:rPr>
        <w:t>purpose</w:t>
      </w:r>
      <w:r>
        <w:rPr>
          <w:lang w:eastAsia="zh-CN"/>
        </w:rPr>
        <w:t xml:space="preserve"> and depicts a Mobile </w:t>
      </w:r>
      <w:r>
        <w:rPr>
          <w:lang w:eastAsia="zh-CN"/>
        </w:rPr>
        <w:t>Terminated</w:t>
      </w:r>
      <w:r>
        <w:rPr>
          <w:lang w:eastAsia="zh-CN"/>
        </w:rPr>
        <w:t xml:space="preserve"> call </w:t>
      </w:r>
      <w:r>
        <w:rPr>
          <w:lang w:eastAsia="zh-CN"/>
        </w:rPr>
        <w:t xml:space="preserve">at DSP </w:t>
      </w:r>
      <w:r>
        <w:rPr>
          <w:lang w:eastAsia="zh-CN"/>
        </w:rPr>
        <w:t>in which charging starts at call attempt.</w:t>
      </w:r>
      <w:r>
        <w:rPr>
          <w:lang w:eastAsia="zh-CN"/>
        </w:rPr>
        <w:t xml:space="preserve"> </w:t>
      </w:r>
      <w:r>
        <w:rPr>
          <w:lang w:eastAsia="zh-CN"/>
        </w:rPr>
        <w:t>CAMEL control of M</w:t>
      </w:r>
      <w:r>
        <w:rPr>
          <w:lang w:eastAsia="zh-CN"/>
        </w:rPr>
        <w:t xml:space="preserve">obile </w:t>
      </w:r>
      <w:r>
        <w:rPr>
          <w:lang w:eastAsia="zh-CN"/>
        </w:rPr>
        <w:t>T</w:t>
      </w:r>
      <w:r>
        <w:rPr>
          <w:lang w:eastAsia="zh-CN"/>
        </w:rPr>
        <w:t>erminated</w:t>
      </w:r>
      <w:r>
        <w:rPr>
          <w:lang w:eastAsia="zh-CN"/>
        </w:rPr>
        <w:t xml:space="preserve"> calls may be done through interaction with the GMSC or through interaction with the VMSC.</w:t>
      </w:r>
      <w:r>
        <w:rPr>
          <w:lang w:eastAsia="zh-CN"/>
        </w:rPr>
        <w:t xml:space="preserve">The MT call based VMSC is out of consideration as defined in </w:t>
      </w:r>
      <w:r>
        <w:rPr>
          <w:lang w:eastAsia="zh-CN"/>
        </w:rPr>
        <w:t>EU Roaming regulation III Interface &amp; Protocol Detailed Technical specifications</w:t>
      </w:r>
      <w:r>
        <w:rPr>
          <w:lang w:eastAsia="zh-CN"/>
        </w:rPr>
        <w:t xml:space="preserve"> </w:t>
      </w:r>
      <w:r>
        <w:rPr>
          <w:lang w:eastAsia="zh-CN"/>
        </w:rPr>
        <w:t>[</w:t>
      </w:r>
      <w:r>
        <w:rPr>
          <w:lang w:eastAsia="zh-CN"/>
        </w:rPr>
        <w:t>299</w:t>
      </w:r>
      <w:r>
        <w:rPr>
          <w:lang w:eastAsia="zh-CN"/>
        </w:rPr>
        <w:t>]</w:t>
      </w:r>
      <w:r>
        <w:rPr>
          <w:lang w:eastAsia="zh-CN"/>
        </w:rPr>
        <w:t xml:space="preserve">. </w:t>
      </w:r>
      <w:r>
        <w:rPr>
          <w:lang w:eastAsia="zh-CN"/>
        </w:rPr>
        <w:t>The handling of regula</w:t>
      </w:r>
      <w:r>
        <w:rPr>
          <w:lang w:eastAsia="zh-CN"/>
        </w:rPr>
        <w:t>te</w:t>
      </w:r>
      <w:r>
        <w:rPr>
          <w:lang w:eastAsia="zh-CN"/>
        </w:rPr>
        <w:t>d user, routing and call control as defined in EU Roaming regulation III Interface &amp; Protocol Detailed Technical specifications</w:t>
      </w:r>
      <w:r>
        <w:rPr>
          <w:lang w:eastAsia="zh-CN"/>
        </w:rPr>
        <w:t xml:space="preserve"> </w:t>
      </w:r>
      <w:r>
        <w:rPr>
          <w:lang w:eastAsia="zh-CN"/>
        </w:rPr>
        <w:t>[</w:t>
      </w:r>
      <w:r>
        <w:rPr>
          <w:lang w:eastAsia="zh-CN"/>
        </w:rPr>
        <w:t>299</w:t>
      </w:r>
      <w:r>
        <w:rPr>
          <w:lang w:eastAsia="zh-CN"/>
        </w:rPr>
        <w:t>] are</w:t>
      </w:r>
      <w:r>
        <w:rPr>
          <w:lang w:eastAsia="zh-CN"/>
        </w:rPr>
        <w:t xml:space="preserve"> also</w:t>
      </w:r>
      <w:r>
        <w:rPr>
          <w:lang w:eastAsia="zh-CN"/>
        </w:rPr>
        <w:t xml:space="preserve"> out of scope of this specification.</w:t>
      </w:r>
    </w:p>
    <w:p>
      <w:pPr>
        <w:pStyle w:val="Normal"/>
        <w:jc w:val="center"/>
        <w:rPr>
          <w:lang w:eastAsia="zh-CN"/>
        </w:rPr>
      </w:pPr>
      <w:r>
        <w:rPr>
          <w:lang w:val="en-US" w:eastAsia="en-US"/>
        </w:rPr>
        <mc:AlternateContent>
          <mc:Choice Requires="wpg">
            <w:drawing>
              <wp:inline distT="0" distB="0" distL="0" distR="0">
                <wp:extent cx="4105910" cy="4661535"/>
                <wp:effectExtent l="0" t="0" r="0" b="0"/>
                <wp:docPr id="16" name=""/>
                <a:graphic xmlns:a="http://schemas.openxmlformats.org/drawingml/2006/main">
                  <a:graphicData uri="http://schemas.microsoft.com/office/word/2010/wordprocessingGroup">
                    <wpg:wgp>
                      <wpg:cNvGrpSpPr/>
                      <wpg:grpSpPr>
                        <a:xfrm>
                          <a:off x="0" y="0"/>
                          <a:ext cx="4105800" cy="4661640"/>
                          <a:chOff x="0" y="0"/>
                          <a:chExt cx="4105800" cy="4661640"/>
                        </a:xfrm>
                      </wpg:grpSpPr>
                      <wps:wsp>
                        <wps:cNvSpPr/>
                        <wps:nvSpPr>
                          <wps:cNvPr id="2" name=""/>
                          <wps:cNvSpPr/>
                        </wps:nvSpPr>
                        <wps:spPr>
                          <a:xfrm>
                            <a:off x="0" y="0"/>
                            <a:ext cx="4105800" cy="4661640"/>
                          </a:xfrm>
                          <a:prstGeom prst="rect">
                            <a:avLst/>
                          </a:prstGeom>
                          <a:noFill/>
                          <a:ln w="0">
                            <a:noFill/>
                          </a:ln>
                        </wps:spPr>
                        <wps:bodyPr/>
                      </wps:wsp>
                      <wps:wsp>
                        <wps:cNvSpPr/>
                        <wps:spPr>
                          <a:xfrm>
                            <a:off x="490320" y="859680"/>
                            <a:ext cx="720000" cy="138600"/>
                          </a:xfrm>
                          <a:prstGeom prst="rect">
                            <a:avLst/>
                          </a:prstGeom>
                          <a:solidFill>
                            <a:srgbClr val="ffffff"/>
                          </a:solidFill>
                          <a:ln w="0">
                            <a:noFill/>
                          </a:ln>
                        </wps:spPr>
                        <wps:style>
                          <a:lnRef idx="0"/>
                          <a:fillRef idx="0"/>
                          <a:effectRef idx="0"/>
                          <a:fontRef idx="minor"/>
                        </wps:style>
                        <wps:bodyPr/>
                      </wps:wsp>
                      <wps:wsp>
                        <wps:cNvSpPr/>
                        <wps:spPr>
                          <a:xfrm>
                            <a:off x="490320" y="859680"/>
                            <a:ext cx="720000" cy="138600"/>
                          </a:xfrm>
                          <a:prstGeom prst="rect">
                            <a:avLst/>
                          </a:prstGeom>
                          <a:noFill/>
                          <a:ln cap="rnd" w="3240">
                            <a:solidFill>
                              <a:srgbClr val="ffffff"/>
                            </a:solidFill>
                            <a:round/>
                          </a:ln>
                        </wps:spPr>
                        <wps:style>
                          <a:lnRef idx="0"/>
                          <a:fillRef idx="0"/>
                          <a:effectRef idx="0"/>
                          <a:fontRef idx="minor"/>
                        </wps:style>
                        <wps:bodyPr/>
                      </wps:wsp>
                      <wps:wsp>
                        <wps:cNvSpPr txBox="1"/>
                        <wps:spPr>
                          <a:xfrm>
                            <a:off x="713880" y="86616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w:t>
                              </w:r>
                            </w:p>
                          </w:txbxContent>
                        </wps:txbx>
                        <wps:bodyPr wrap="square" lIns="0" rIns="0" tIns="0" bIns="0" anchor="t">
                          <a:noAutofit/>
                        </wps:bodyPr>
                      </wps:wsp>
                      <wps:wsp>
                        <wps:cNvSpPr txBox="1"/>
                        <wps:spPr>
                          <a:xfrm>
                            <a:off x="758160" y="86616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819000" y="866160"/>
                            <a:ext cx="714960" cy="132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Initial DP</w:t>
                              </w:r>
                            </w:p>
                          </w:txbxContent>
                        </wps:txbx>
                        <wps:bodyPr wrap="square" lIns="0" rIns="0" tIns="0" bIns="0" anchor="t">
                          <a:noAutofit/>
                        </wps:bodyPr>
                      </wps:wsp>
                      <wps:wsp>
                        <wps:cNvSpPr/>
                        <wps:spPr>
                          <a:xfrm>
                            <a:off x="2758320" y="1057320"/>
                            <a:ext cx="899640" cy="138960"/>
                          </a:xfrm>
                          <a:prstGeom prst="rect">
                            <a:avLst/>
                          </a:prstGeom>
                          <a:solidFill>
                            <a:srgbClr val="ffffff"/>
                          </a:solidFill>
                          <a:ln w="0">
                            <a:noFill/>
                          </a:ln>
                        </wps:spPr>
                        <wps:style>
                          <a:lnRef idx="0"/>
                          <a:fillRef idx="0"/>
                          <a:effectRef idx="0"/>
                          <a:fontRef idx="minor"/>
                        </wps:style>
                        <wps:bodyPr/>
                      </wps:wsp>
                      <wps:wsp>
                        <wps:cNvSpPr/>
                        <wps:spPr>
                          <a:xfrm>
                            <a:off x="2758320" y="1057320"/>
                            <a:ext cx="899640" cy="138960"/>
                          </a:xfrm>
                          <a:prstGeom prst="rect">
                            <a:avLst/>
                          </a:prstGeom>
                          <a:noFill/>
                          <a:ln cap="rnd" w="3240">
                            <a:solidFill>
                              <a:srgbClr val="ffffff"/>
                            </a:solidFill>
                            <a:round/>
                          </a:ln>
                        </wps:spPr>
                        <wps:style>
                          <a:lnRef idx="0"/>
                          <a:fillRef idx="0"/>
                          <a:effectRef idx="0"/>
                          <a:fontRef idx="minor"/>
                        </wps:style>
                        <wps:bodyPr/>
                      </wps:wsp>
                      <wps:wsp>
                        <wps:cNvSpPr txBox="1"/>
                        <wps:spPr>
                          <a:xfrm>
                            <a:off x="2885400" y="106632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2</w:t>
                              </w:r>
                            </w:p>
                          </w:txbxContent>
                        </wps:txbx>
                        <wps:bodyPr wrap="square" lIns="0" rIns="0" tIns="0" bIns="0" anchor="t">
                          <a:noAutofit/>
                        </wps:bodyPr>
                      </wps:wsp>
                      <wps:wsp>
                        <wps:cNvSpPr txBox="1"/>
                        <wps:spPr>
                          <a:xfrm>
                            <a:off x="2920320" y="106632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2977560" y="1066320"/>
                            <a:ext cx="230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CCR </w:t>
                              </w:r>
                            </w:p>
                          </w:txbxContent>
                        </wps:txbx>
                        <wps:bodyPr wrap="square" lIns="0" rIns="0" tIns="0" bIns="0" anchor="t">
                          <a:noAutofit/>
                        </wps:bodyPr>
                      </wps:wsp>
                      <wps:wsp>
                        <wps:cNvSpPr/>
                        <wps:spPr>
                          <a:xfrm>
                            <a:off x="2758320" y="1255320"/>
                            <a:ext cx="899640" cy="138600"/>
                          </a:xfrm>
                          <a:prstGeom prst="rect">
                            <a:avLst/>
                          </a:prstGeom>
                          <a:solidFill>
                            <a:srgbClr val="ffffff"/>
                          </a:solidFill>
                          <a:ln w="0">
                            <a:noFill/>
                          </a:ln>
                        </wps:spPr>
                        <wps:style>
                          <a:lnRef idx="0"/>
                          <a:fillRef idx="0"/>
                          <a:effectRef idx="0"/>
                          <a:fontRef idx="minor"/>
                        </wps:style>
                        <wps:bodyPr/>
                      </wps:wsp>
                      <wps:wsp>
                        <wps:cNvSpPr/>
                        <wps:spPr>
                          <a:xfrm>
                            <a:off x="2758320" y="1255320"/>
                            <a:ext cx="899640" cy="138600"/>
                          </a:xfrm>
                          <a:prstGeom prst="rect">
                            <a:avLst/>
                          </a:prstGeom>
                          <a:noFill/>
                          <a:ln cap="rnd" w="3240">
                            <a:solidFill>
                              <a:srgbClr val="ffffff"/>
                            </a:solidFill>
                            <a:round/>
                          </a:ln>
                        </wps:spPr>
                        <wps:style>
                          <a:lnRef idx="0"/>
                          <a:fillRef idx="0"/>
                          <a:effectRef idx="0"/>
                          <a:fontRef idx="minor"/>
                        </wps:style>
                        <wps:bodyPr/>
                      </wps:wsp>
                      <wps:wsp>
                        <wps:cNvSpPr txBox="1"/>
                        <wps:spPr>
                          <a:xfrm>
                            <a:off x="2895120" y="125676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3</w:t>
                              </w:r>
                            </w:p>
                          </w:txbxContent>
                        </wps:txbx>
                        <wps:bodyPr wrap="square" lIns="0" rIns="0" tIns="0" bIns="0" anchor="t">
                          <a:noAutofit/>
                        </wps:bodyPr>
                      </wps:wsp>
                      <wps:wsp>
                        <wps:cNvSpPr txBox="1"/>
                        <wps:spPr>
                          <a:xfrm>
                            <a:off x="2952000" y="1256760"/>
                            <a:ext cx="266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w:t>
                              </w:r>
                            </w:p>
                          </w:txbxContent>
                        </wps:txbx>
                        <wps:bodyPr wrap="square" lIns="0" rIns="0" tIns="0" bIns="0" anchor="t">
                          <a:noAutofit/>
                        </wps:bodyPr>
                      </wps:wsp>
                      <wps:wsp>
                        <wps:cNvSpPr txBox="1"/>
                        <wps:spPr>
                          <a:xfrm>
                            <a:off x="2961000" y="1256760"/>
                            <a:ext cx="230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CCA </w:t>
                              </w:r>
                            </w:p>
                          </w:txbxContent>
                        </wps:txbx>
                        <wps:bodyPr wrap="square" lIns="0" rIns="0" tIns="0" bIns="0" anchor="t">
                          <a:noAutofit/>
                        </wps:bodyPr>
                      </wps:wsp>
                      <wps:wsp>
                        <wps:cNvSpPr/>
                        <wps:spPr>
                          <a:xfrm>
                            <a:off x="670680" y="1624320"/>
                            <a:ext cx="863640" cy="138600"/>
                          </a:xfrm>
                          <a:prstGeom prst="rect">
                            <a:avLst/>
                          </a:prstGeom>
                          <a:solidFill>
                            <a:srgbClr val="ffffff"/>
                          </a:solidFill>
                          <a:ln w="0">
                            <a:noFill/>
                          </a:ln>
                        </wps:spPr>
                        <wps:style>
                          <a:lnRef idx="0"/>
                          <a:fillRef idx="0"/>
                          <a:effectRef idx="0"/>
                          <a:fontRef idx="minor"/>
                        </wps:style>
                        <wps:bodyPr/>
                      </wps:wsp>
                      <wps:wsp>
                        <wps:cNvSpPr/>
                        <wps:spPr>
                          <a:xfrm>
                            <a:off x="670680" y="1624320"/>
                            <a:ext cx="863640" cy="138600"/>
                          </a:xfrm>
                          <a:prstGeom prst="rect">
                            <a:avLst/>
                          </a:prstGeom>
                          <a:noFill/>
                          <a:ln cap="rnd" w="3240">
                            <a:solidFill>
                              <a:srgbClr val="ffffff"/>
                            </a:solidFill>
                            <a:round/>
                          </a:ln>
                        </wps:spPr>
                        <wps:style>
                          <a:lnRef idx="0"/>
                          <a:fillRef idx="0"/>
                          <a:effectRef idx="0"/>
                          <a:fontRef idx="minor"/>
                        </wps:style>
                        <wps:bodyPr/>
                      </wps:wsp>
                      <wps:wsp>
                        <wps:cNvSpPr txBox="1"/>
                        <wps:spPr>
                          <a:xfrm>
                            <a:off x="723240" y="162756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5</w:t>
                              </w:r>
                            </w:p>
                          </w:txbxContent>
                        </wps:txbx>
                        <wps:bodyPr wrap="square" lIns="0" rIns="0" tIns="0" bIns="0" anchor="t">
                          <a:noAutofit/>
                        </wps:bodyPr>
                      </wps:wsp>
                      <wps:wsp>
                        <wps:cNvSpPr txBox="1"/>
                        <wps:spPr>
                          <a:xfrm>
                            <a:off x="758160" y="162756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819000" y="1627560"/>
                            <a:ext cx="6577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Apply Charging</w:t>
                              </w:r>
                            </w:p>
                          </w:txbxContent>
                        </wps:txbx>
                        <wps:bodyPr wrap="square" lIns="0" rIns="0" tIns="0" bIns="0" anchor="t">
                          <a:noAutofit/>
                        </wps:bodyPr>
                      </wps:wsp>
                      <wps:wsp>
                        <wps:cNvSpPr/>
                        <wps:spPr>
                          <a:xfrm>
                            <a:off x="670680" y="2343960"/>
                            <a:ext cx="1223640" cy="138960"/>
                          </a:xfrm>
                          <a:prstGeom prst="rect">
                            <a:avLst/>
                          </a:prstGeom>
                          <a:solidFill>
                            <a:srgbClr val="ffffff"/>
                          </a:solidFill>
                          <a:ln w="0">
                            <a:noFill/>
                          </a:ln>
                        </wps:spPr>
                        <wps:style>
                          <a:lnRef idx="0"/>
                          <a:fillRef idx="0"/>
                          <a:effectRef idx="0"/>
                          <a:fontRef idx="minor"/>
                        </wps:style>
                        <wps:bodyPr/>
                      </wps:wsp>
                      <wps:wsp>
                        <wps:cNvSpPr/>
                        <wps:spPr>
                          <a:xfrm>
                            <a:off x="670680" y="2343960"/>
                            <a:ext cx="1223640" cy="138960"/>
                          </a:xfrm>
                          <a:prstGeom prst="rect">
                            <a:avLst/>
                          </a:prstGeom>
                          <a:noFill/>
                          <a:ln cap="rnd" w="3240">
                            <a:solidFill>
                              <a:srgbClr val="ffffff"/>
                            </a:solidFill>
                            <a:round/>
                          </a:ln>
                        </wps:spPr>
                        <wps:style>
                          <a:lnRef idx="0"/>
                          <a:fillRef idx="0"/>
                          <a:effectRef idx="0"/>
                          <a:fontRef idx="minor"/>
                        </wps:style>
                        <wps:bodyPr/>
                      </wps:wsp>
                      <wps:wsp>
                        <wps:cNvSpPr txBox="1"/>
                        <wps:spPr>
                          <a:xfrm>
                            <a:off x="723240" y="235152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7</w:t>
                              </w:r>
                            </w:p>
                          </w:txbxContent>
                        </wps:txbx>
                        <wps:bodyPr wrap="square" lIns="0" rIns="0" tIns="0" bIns="0" anchor="t">
                          <a:noAutofit/>
                        </wps:bodyPr>
                      </wps:wsp>
                      <wps:wsp>
                        <wps:cNvSpPr txBox="1"/>
                        <wps:spPr>
                          <a:xfrm>
                            <a:off x="758160" y="235152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819000" y="2351520"/>
                            <a:ext cx="6577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Apply Charging</w:t>
                              </w:r>
                            </w:p>
                          </w:txbxContent>
                        </wps:txbx>
                        <wps:bodyPr wrap="square" lIns="0" rIns="0" tIns="0" bIns="0" anchor="t">
                          <a:noAutofit/>
                        </wps:bodyPr>
                      </wps:wsp>
                      <wps:wsp>
                        <wps:cNvSpPr txBox="1"/>
                        <wps:spPr>
                          <a:xfrm>
                            <a:off x="1475640" y="2351520"/>
                            <a:ext cx="30348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Report</w:t>
                              </w:r>
                            </w:p>
                          </w:txbxContent>
                        </wps:txbx>
                        <wps:bodyPr wrap="square" lIns="0" rIns="0" tIns="0" bIns="0" anchor="t">
                          <a:noAutofit/>
                        </wps:bodyPr>
                      </wps:wsp>
                      <wps:wsp>
                        <wps:cNvSpPr/>
                        <wps:spPr>
                          <a:xfrm>
                            <a:off x="2812320" y="2517840"/>
                            <a:ext cx="828000" cy="138960"/>
                          </a:xfrm>
                          <a:prstGeom prst="rect">
                            <a:avLst/>
                          </a:prstGeom>
                          <a:solidFill>
                            <a:srgbClr val="ffffff"/>
                          </a:solidFill>
                          <a:ln w="0">
                            <a:noFill/>
                          </a:ln>
                        </wps:spPr>
                        <wps:style>
                          <a:lnRef idx="0"/>
                          <a:fillRef idx="0"/>
                          <a:effectRef idx="0"/>
                          <a:fontRef idx="minor"/>
                        </wps:style>
                        <wps:bodyPr/>
                      </wps:wsp>
                      <wps:wsp>
                        <wps:cNvSpPr/>
                        <wps:spPr>
                          <a:xfrm>
                            <a:off x="2812320" y="2517840"/>
                            <a:ext cx="828000" cy="138960"/>
                          </a:xfrm>
                          <a:prstGeom prst="rect">
                            <a:avLst/>
                          </a:prstGeom>
                          <a:noFill/>
                          <a:ln cap="rnd" w="3240">
                            <a:solidFill>
                              <a:srgbClr val="ffffff"/>
                            </a:solidFill>
                            <a:round/>
                          </a:ln>
                        </wps:spPr>
                        <wps:style>
                          <a:lnRef idx="0"/>
                          <a:fillRef idx="0"/>
                          <a:effectRef idx="0"/>
                          <a:fontRef idx="minor"/>
                        </wps:style>
                        <wps:bodyPr/>
                      </wps:wsp>
                      <wps:wsp>
                        <wps:cNvSpPr txBox="1"/>
                        <wps:spPr>
                          <a:xfrm>
                            <a:off x="2876040" y="252288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8</w:t>
                              </w:r>
                            </w:p>
                          </w:txbxContent>
                        </wps:txbx>
                        <wps:bodyPr wrap="square" lIns="0" rIns="0" tIns="0" bIns="0" anchor="t">
                          <a:noAutofit/>
                        </wps:bodyPr>
                      </wps:wsp>
                      <wps:wsp>
                        <wps:cNvSpPr txBox="1"/>
                        <wps:spPr>
                          <a:xfrm>
                            <a:off x="2920320" y="252288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2967840" y="2522880"/>
                            <a:ext cx="230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CCR </w:t>
                              </w:r>
                            </w:p>
                          </w:txbxContent>
                        </wps:txbx>
                        <wps:bodyPr wrap="square" lIns="0" rIns="0" tIns="0" bIns="0" anchor="t">
                          <a:noAutofit/>
                        </wps:bodyPr>
                      </wps:wsp>
                      <wps:wsp>
                        <wps:cNvSpPr/>
                        <wps:spPr>
                          <a:xfrm>
                            <a:off x="2812320" y="2733120"/>
                            <a:ext cx="828000" cy="139680"/>
                          </a:xfrm>
                          <a:prstGeom prst="rect">
                            <a:avLst/>
                          </a:prstGeom>
                          <a:solidFill>
                            <a:srgbClr val="ffffff"/>
                          </a:solidFill>
                          <a:ln w="0">
                            <a:noFill/>
                          </a:ln>
                        </wps:spPr>
                        <wps:style>
                          <a:lnRef idx="0"/>
                          <a:fillRef idx="0"/>
                          <a:effectRef idx="0"/>
                          <a:fontRef idx="minor"/>
                        </wps:style>
                        <wps:bodyPr/>
                      </wps:wsp>
                      <wps:wsp>
                        <wps:cNvSpPr/>
                        <wps:spPr>
                          <a:xfrm>
                            <a:off x="2812320" y="2733120"/>
                            <a:ext cx="828000" cy="139680"/>
                          </a:xfrm>
                          <a:prstGeom prst="rect">
                            <a:avLst/>
                          </a:prstGeom>
                          <a:noFill/>
                          <a:ln cap="rnd" w="3240">
                            <a:solidFill>
                              <a:srgbClr val="ffffff"/>
                            </a:solidFill>
                            <a:round/>
                          </a:ln>
                        </wps:spPr>
                        <wps:style>
                          <a:lnRef idx="0"/>
                          <a:fillRef idx="0"/>
                          <a:effectRef idx="0"/>
                          <a:fontRef idx="minor"/>
                        </wps:style>
                        <wps:bodyPr/>
                      </wps:wsp>
                      <wps:wsp>
                        <wps:cNvSpPr txBox="1"/>
                        <wps:spPr>
                          <a:xfrm>
                            <a:off x="2876040" y="274140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9</w:t>
                              </w:r>
                            </w:p>
                          </w:txbxContent>
                        </wps:txbx>
                        <wps:bodyPr wrap="square" lIns="0" rIns="0" tIns="0" bIns="0" anchor="t">
                          <a:noAutofit/>
                        </wps:bodyPr>
                      </wps:wsp>
                      <wps:wsp>
                        <wps:cNvSpPr txBox="1"/>
                        <wps:spPr>
                          <a:xfrm>
                            <a:off x="2910960" y="274140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2970360" y="2741400"/>
                            <a:ext cx="230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CCA </w:t>
                              </w:r>
                            </w:p>
                          </w:txbxContent>
                        </wps:txbx>
                        <wps:bodyPr wrap="square" lIns="0" rIns="0" tIns="0" bIns="0" anchor="t">
                          <a:noAutofit/>
                        </wps:bodyPr>
                      </wps:wsp>
                      <wps:wsp>
                        <wps:cNvSpPr/>
                        <wps:spPr>
                          <a:xfrm>
                            <a:off x="2740680" y="3638520"/>
                            <a:ext cx="1044000" cy="138600"/>
                          </a:xfrm>
                          <a:prstGeom prst="rect">
                            <a:avLst/>
                          </a:prstGeom>
                          <a:solidFill>
                            <a:srgbClr val="ffffff"/>
                          </a:solidFill>
                          <a:ln w="0">
                            <a:noFill/>
                          </a:ln>
                        </wps:spPr>
                        <wps:style>
                          <a:lnRef idx="0"/>
                          <a:fillRef idx="0"/>
                          <a:effectRef idx="0"/>
                          <a:fontRef idx="minor"/>
                        </wps:style>
                        <wps:bodyPr/>
                      </wps:wsp>
                      <wps:wsp>
                        <wps:cNvSpPr/>
                        <wps:spPr>
                          <a:xfrm>
                            <a:off x="2740680" y="3638520"/>
                            <a:ext cx="1044000" cy="138600"/>
                          </a:xfrm>
                          <a:prstGeom prst="rect">
                            <a:avLst/>
                          </a:prstGeom>
                          <a:noFill/>
                          <a:ln cap="rnd" w="3240">
                            <a:solidFill>
                              <a:srgbClr val="ffffff"/>
                            </a:solidFill>
                            <a:round/>
                          </a:ln>
                        </wps:spPr>
                        <wps:style>
                          <a:lnRef idx="0"/>
                          <a:fillRef idx="0"/>
                          <a:effectRef idx="0"/>
                          <a:fontRef idx="minor"/>
                        </wps:style>
                        <wps:bodyPr/>
                      </wps:wsp>
                      <wps:wsp>
                        <wps:cNvSpPr txBox="1"/>
                        <wps:spPr>
                          <a:xfrm>
                            <a:off x="2847240" y="3646080"/>
                            <a:ext cx="10296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13</w:t>
                              </w:r>
                            </w:p>
                          </w:txbxContent>
                        </wps:txbx>
                        <wps:bodyPr wrap="square" lIns="0" rIns="0" tIns="0" bIns="0" anchor="t">
                          <a:noAutofit/>
                        </wps:bodyPr>
                      </wps:wsp>
                      <wps:wsp>
                        <wps:cNvSpPr txBox="1"/>
                        <wps:spPr>
                          <a:xfrm>
                            <a:off x="2939400" y="364608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2986920" y="3646080"/>
                            <a:ext cx="230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CCR </w:t>
                              </w:r>
                            </w:p>
                          </w:txbxContent>
                        </wps:txbx>
                        <wps:bodyPr wrap="square" lIns="0" rIns="0" tIns="0" bIns="0" anchor="t">
                          <a:noAutofit/>
                        </wps:bodyPr>
                      </wps:wsp>
                      <wps:wsp>
                        <wps:cNvSpPr/>
                        <wps:spPr>
                          <a:xfrm>
                            <a:off x="2740680" y="3890160"/>
                            <a:ext cx="1044000" cy="138960"/>
                          </a:xfrm>
                          <a:prstGeom prst="rect">
                            <a:avLst/>
                          </a:prstGeom>
                          <a:solidFill>
                            <a:srgbClr val="ffffff"/>
                          </a:solidFill>
                          <a:ln w="0">
                            <a:noFill/>
                          </a:ln>
                        </wps:spPr>
                        <wps:style>
                          <a:lnRef idx="0"/>
                          <a:fillRef idx="0"/>
                          <a:effectRef idx="0"/>
                          <a:fontRef idx="minor"/>
                        </wps:style>
                        <wps:bodyPr/>
                      </wps:wsp>
                      <wps:wsp>
                        <wps:cNvSpPr/>
                        <wps:spPr>
                          <a:xfrm>
                            <a:off x="2740680" y="3890160"/>
                            <a:ext cx="1044000" cy="138960"/>
                          </a:xfrm>
                          <a:prstGeom prst="rect">
                            <a:avLst/>
                          </a:prstGeom>
                          <a:noFill/>
                          <a:ln cap="rnd" w="3240">
                            <a:solidFill>
                              <a:srgbClr val="ffffff"/>
                            </a:solidFill>
                            <a:round/>
                          </a:ln>
                        </wps:spPr>
                        <wps:style>
                          <a:lnRef idx="0"/>
                          <a:fillRef idx="0"/>
                          <a:effectRef idx="0"/>
                          <a:fontRef idx="minor"/>
                        </wps:style>
                        <wps:bodyPr/>
                      </wps:wsp>
                      <wps:wsp>
                        <wps:cNvSpPr txBox="1"/>
                        <wps:spPr>
                          <a:xfrm>
                            <a:off x="2847240" y="3893040"/>
                            <a:ext cx="10296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14</w:t>
                              </w:r>
                            </w:p>
                          </w:txbxContent>
                        </wps:txbx>
                        <wps:bodyPr wrap="square" lIns="0" rIns="0" tIns="0" bIns="0" anchor="t">
                          <a:noAutofit/>
                        </wps:bodyPr>
                      </wps:wsp>
                      <wps:wsp>
                        <wps:cNvSpPr txBox="1"/>
                        <wps:spPr>
                          <a:xfrm>
                            <a:off x="2939400" y="389304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2989440" y="3893040"/>
                            <a:ext cx="230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CCA </w:t>
                              </w:r>
                            </w:p>
                          </w:txbxContent>
                        </wps:txbx>
                        <wps:bodyPr wrap="square" lIns="0" rIns="0" tIns="0" bIns="0" anchor="t">
                          <a:noAutofit/>
                        </wps:bodyPr>
                      </wps:wsp>
                      <wps:wsp>
                        <wps:cNvSpPr/>
                        <wps:spPr>
                          <a:xfrm>
                            <a:off x="652680" y="1401480"/>
                            <a:ext cx="1529640" cy="138960"/>
                          </a:xfrm>
                          <a:prstGeom prst="rect">
                            <a:avLst/>
                          </a:prstGeom>
                          <a:solidFill>
                            <a:srgbClr val="ffffff"/>
                          </a:solidFill>
                          <a:ln w="0">
                            <a:noFill/>
                          </a:ln>
                        </wps:spPr>
                        <wps:style>
                          <a:lnRef idx="0"/>
                          <a:fillRef idx="0"/>
                          <a:effectRef idx="0"/>
                          <a:fontRef idx="minor"/>
                        </wps:style>
                        <wps:bodyPr/>
                      </wps:wsp>
                      <wps:wsp>
                        <wps:cNvSpPr/>
                        <wps:spPr>
                          <a:xfrm>
                            <a:off x="652680" y="1401480"/>
                            <a:ext cx="1529640" cy="138960"/>
                          </a:xfrm>
                          <a:prstGeom prst="rect">
                            <a:avLst/>
                          </a:prstGeom>
                          <a:noFill/>
                          <a:ln cap="rnd" w="3240">
                            <a:solidFill>
                              <a:srgbClr val="ffffff"/>
                            </a:solidFill>
                            <a:round/>
                          </a:ln>
                        </wps:spPr>
                        <wps:style>
                          <a:lnRef idx="0"/>
                          <a:fillRef idx="0"/>
                          <a:effectRef idx="0"/>
                          <a:fontRef idx="minor"/>
                        </wps:style>
                        <wps:bodyPr/>
                      </wps:wsp>
                      <wps:wsp>
                        <wps:cNvSpPr txBox="1"/>
                        <wps:spPr>
                          <a:xfrm>
                            <a:off x="704160" y="140904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4</w:t>
                              </w:r>
                            </w:p>
                          </w:txbxContent>
                        </wps:txbx>
                        <wps:bodyPr wrap="square" lIns="0" rIns="0" tIns="0" bIns="0" anchor="t">
                          <a:noAutofit/>
                        </wps:bodyPr>
                      </wps:wsp>
                      <wps:wsp>
                        <wps:cNvSpPr txBox="1"/>
                        <wps:spPr>
                          <a:xfrm>
                            <a:off x="739080" y="140904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798840" y="1409040"/>
                            <a:ext cx="120096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Request Report BCSM Event</w:t>
                              </w:r>
                            </w:p>
                          </w:txbxContent>
                        </wps:txbx>
                        <wps:bodyPr wrap="square" lIns="0" rIns="0" tIns="0" bIns="0" anchor="t">
                          <a:noAutofit/>
                        </wps:bodyPr>
                      </wps:wsp>
                      <wps:wsp>
                        <wps:cNvSpPr/>
                        <wps:spPr>
                          <a:xfrm>
                            <a:off x="633600" y="4034880"/>
                            <a:ext cx="864720" cy="139680"/>
                          </a:xfrm>
                          <a:prstGeom prst="rect">
                            <a:avLst/>
                          </a:prstGeom>
                          <a:solidFill>
                            <a:srgbClr val="ffffff"/>
                          </a:solidFill>
                          <a:ln w="0">
                            <a:noFill/>
                          </a:ln>
                        </wps:spPr>
                        <wps:style>
                          <a:lnRef idx="0"/>
                          <a:fillRef idx="0"/>
                          <a:effectRef idx="0"/>
                          <a:fontRef idx="minor"/>
                        </wps:style>
                        <wps:bodyPr/>
                      </wps:wsp>
                      <wps:wsp>
                        <wps:cNvSpPr/>
                        <wps:spPr>
                          <a:xfrm>
                            <a:off x="633600" y="4034880"/>
                            <a:ext cx="864720" cy="139680"/>
                          </a:xfrm>
                          <a:prstGeom prst="rect">
                            <a:avLst/>
                          </a:prstGeom>
                          <a:noFill/>
                          <a:ln cap="rnd" w="3240">
                            <a:solidFill>
                              <a:srgbClr val="ffffff"/>
                            </a:solidFill>
                            <a:round/>
                          </a:ln>
                        </wps:spPr>
                        <wps:style>
                          <a:lnRef idx="0"/>
                          <a:fillRef idx="0"/>
                          <a:effectRef idx="0"/>
                          <a:fontRef idx="minor"/>
                        </wps:style>
                        <wps:bodyPr/>
                      </wps:wsp>
                      <wps:wsp>
                        <wps:cNvSpPr txBox="1"/>
                        <wps:spPr>
                          <a:xfrm>
                            <a:off x="685080" y="4035960"/>
                            <a:ext cx="10296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15</w:t>
                              </w:r>
                            </w:p>
                          </w:txbxContent>
                        </wps:txbx>
                        <wps:bodyPr wrap="square" lIns="0" rIns="0" tIns="0" bIns="0" anchor="t">
                          <a:noAutofit/>
                        </wps:bodyPr>
                      </wps:wsp>
                      <wps:wsp>
                        <wps:cNvSpPr txBox="1"/>
                        <wps:spPr>
                          <a:xfrm>
                            <a:off x="777240" y="403596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837720" y="4035960"/>
                            <a:ext cx="5119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Release Call</w:t>
                              </w:r>
                            </w:p>
                          </w:txbxContent>
                        </wps:txbx>
                        <wps:bodyPr wrap="square" lIns="0" rIns="0" tIns="0" bIns="0" anchor="t">
                          <a:noAutofit/>
                        </wps:bodyPr>
                      </wps:wsp>
                      <wps:wsp>
                        <wps:cNvSpPr/>
                        <wps:spPr>
                          <a:xfrm>
                            <a:off x="633600" y="3374280"/>
                            <a:ext cx="1224360" cy="139680"/>
                          </a:xfrm>
                          <a:prstGeom prst="rect">
                            <a:avLst/>
                          </a:prstGeom>
                          <a:solidFill>
                            <a:srgbClr val="ffffff"/>
                          </a:solidFill>
                          <a:ln w="0">
                            <a:noFill/>
                          </a:ln>
                        </wps:spPr>
                        <wps:style>
                          <a:lnRef idx="0"/>
                          <a:fillRef idx="0"/>
                          <a:effectRef idx="0"/>
                          <a:fontRef idx="minor"/>
                        </wps:style>
                        <wps:bodyPr/>
                      </wps:wsp>
                      <wps:wsp>
                        <wps:cNvSpPr/>
                        <wps:spPr>
                          <a:xfrm>
                            <a:off x="633600" y="3374280"/>
                            <a:ext cx="1224360" cy="139680"/>
                          </a:xfrm>
                          <a:prstGeom prst="rect">
                            <a:avLst/>
                          </a:prstGeom>
                          <a:noFill/>
                          <a:ln cap="rnd" w="3240">
                            <a:solidFill>
                              <a:srgbClr val="ffffff"/>
                            </a:solidFill>
                            <a:round/>
                          </a:ln>
                        </wps:spPr>
                        <wps:style>
                          <a:lnRef idx="0"/>
                          <a:fillRef idx="0"/>
                          <a:effectRef idx="0"/>
                          <a:fontRef idx="minor"/>
                        </wps:style>
                        <wps:bodyPr/>
                      </wps:wsp>
                      <wps:wsp>
                        <wps:cNvSpPr txBox="1"/>
                        <wps:spPr>
                          <a:xfrm>
                            <a:off x="685080" y="3379320"/>
                            <a:ext cx="10296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12</w:t>
                              </w:r>
                            </w:p>
                          </w:txbxContent>
                        </wps:txbx>
                        <wps:bodyPr wrap="square" lIns="0" rIns="0" tIns="0" bIns="0" anchor="t">
                          <a:noAutofit/>
                        </wps:bodyPr>
                      </wps:wsp>
                      <wps:wsp>
                        <wps:cNvSpPr txBox="1"/>
                        <wps:spPr>
                          <a:xfrm>
                            <a:off x="777240" y="337932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wps:spPr>
                          <a:xfrm>
                            <a:off x="3406680" y="547920"/>
                            <a:ext cx="684000" cy="221760"/>
                          </a:xfrm>
                          <a:prstGeom prst="rect">
                            <a:avLst/>
                          </a:prstGeom>
                          <a:solidFill>
                            <a:srgbClr val="ffffff"/>
                          </a:solidFill>
                          <a:ln w="0">
                            <a:noFill/>
                          </a:ln>
                        </wps:spPr>
                        <wps:style>
                          <a:lnRef idx="0"/>
                          <a:fillRef idx="0"/>
                          <a:effectRef idx="0"/>
                          <a:fontRef idx="minor"/>
                        </wps:style>
                        <wps:bodyPr/>
                      </wps:wsp>
                      <wps:wsp>
                        <wps:cNvSpPr/>
                        <wps:spPr>
                          <a:xfrm>
                            <a:off x="3406680" y="547920"/>
                            <a:ext cx="684000" cy="221760"/>
                          </a:xfrm>
                          <a:prstGeom prst="rect">
                            <a:avLst/>
                          </a:prstGeom>
                          <a:noFill/>
                          <a:ln cap="rnd" w="3240">
                            <a:solidFill>
                              <a:srgbClr val="000000"/>
                            </a:solidFill>
                            <a:round/>
                          </a:ln>
                        </wps:spPr>
                        <wps:style>
                          <a:lnRef idx="0"/>
                          <a:fillRef idx="0"/>
                          <a:effectRef idx="0"/>
                          <a:fontRef idx="minor"/>
                        </wps:style>
                        <wps:bodyPr/>
                      </wps:wsp>
                      <wps:wsp>
                        <wps:cNvSpPr txBox="1"/>
                        <wps:spPr>
                          <a:xfrm>
                            <a:off x="3648240" y="590040"/>
                            <a:ext cx="1987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OCS</w:t>
                              </w:r>
                            </w:p>
                          </w:txbxContent>
                        </wps:txbx>
                        <wps:bodyPr wrap="square" lIns="0" rIns="0" tIns="0" bIns="0" anchor="t">
                          <a:noAutofit/>
                        </wps:bodyPr>
                      </wps:wsp>
                      <wps:wsp>
                        <wps:cNvSpPr/>
                        <wps:spPr>
                          <a:xfrm>
                            <a:off x="3406680" y="83160"/>
                            <a:ext cx="684000" cy="222120"/>
                          </a:xfrm>
                          <a:prstGeom prst="rect">
                            <a:avLst/>
                          </a:prstGeom>
                          <a:solidFill>
                            <a:srgbClr val="ffffff"/>
                          </a:solidFill>
                          <a:ln w="0">
                            <a:noFill/>
                          </a:ln>
                        </wps:spPr>
                        <wps:style>
                          <a:lnRef idx="0"/>
                          <a:fillRef idx="0"/>
                          <a:effectRef idx="0"/>
                          <a:fontRef idx="minor"/>
                        </wps:style>
                        <wps:bodyPr/>
                      </wps:wsp>
                      <wps:wsp>
                        <wps:cNvSpPr/>
                        <wps:spPr>
                          <a:xfrm>
                            <a:off x="3406680" y="83160"/>
                            <a:ext cx="684000" cy="222120"/>
                          </a:xfrm>
                          <a:prstGeom prst="rect">
                            <a:avLst/>
                          </a:prstGeom>
                          <a:noFill/>
                          <a:ln cap="rnd" w="3240">
                            <a:solidFill>
                              <a:srgbClr val="ffffff"/>
                            </a:solidFill>
                            <a:round/>
                          </a:ln>
                        </wps:spPr>
                        <wps:style>
                          <a:lnRef idx="0"/>
                          <a:fillRef idx="0"/>
                          <a:effectRef idx="0"/>
                          <a:fontRef idx="minor"/>
                        </wps:style>
                        <wps:bodyPr/>
                      </wps:wsp>
                      <wps:wsp>
                        <wps:cNvSpPr txBox="1"/>
                        <wps:spPr>
                          <a:xfrm>
                            <a:off x="3648240" y="133200"/>
                            <a:ext cx="1987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ARP</w:t>
                              </w:r>
                            </w:p>
                          </w:txbxContent>
                        </wps:txbx>
                        <wps:bodyPr wrap="square" lIns="0" rIns="0" tIns="0" bIns="0" anchor="t">
                          <a:noAutofit/>
                        </wps:bodyPr>
                      </wps:wsp>
                      <wps:wsp>
                        <wps:cNvSpPr/>
                        <wps:spPr>
                          <a:xfrm>
                            <a:off x="202680" y="551160"/>
                            <a:ext cx="684000" cy="222120"/>
                          </a:xfrm>
                          <a:prstGeom prst="rect">
                            <a:avLst/>
                          </a:prstGeom>
                          <a:solidFill>
                            <a:srgbClr val="ffffff"/>
                          </a:solidFill>
                          <a:ln w="0">
                            <a:noFill/>
                          </a:ln>
                        </wps:spPr>
                        <wps:style>
                          <a:lnRef idx="0"/>
                          <a:fillRef idx="0"/>
                          <a:effectRef idx="0"/>
                          <a:fontRef idx="minor"/>
                        </wps:style>
                        <wps:bodyPr/>
                      </wps:wsp>
                      <wps:wsp>
                        <wps:cNvSpPr/>
                        <wps:spPr>
                          <a:xfrm>
                            <a:off x="202680" y="551160"/>
                            <a:ext cx="684000" cy="222120"/>
                          </a:xfrm>
                          <a:prstGeom prst="rect">
                            <a:avLst/>
                          </a:prstGeom>
                          <a:noFill/>
                          <a:ln cap="rnd" w="3240">
                            <a:solidFill>
                              <a:srgbClr val="000000"/>
                            </a:solidFill>
                            <a:round/>
                          </a:ln>
                        </wps:spPr>
                        <wps:style>
                          <a:lnRef idx="0"/>
                          <a:fillRef idx="0"/>
                          <a:effectRef idx="0"/>
                          <a:fontRef idx="minor"/>
                        </wps:style>
                        <wps:bodyPr/>
                      </wps:wsp>
                      <wps:wsp>
                        <wps:cNvSpPr txBox="1"/>
                        <wps:spPr>
                          <a:xfrm>
                            <a:off x="201960" y="590040"/>
                            <a:ext cx="7920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eastAsia="zh-CN" w:bidi="ar-SA"/>
                                </w:rPr>
                                <w:t>G</w:t>
                              </w:r>
                              <w:r>
                                <w:rPr>
                                  <w:kern w:val="2"/>
                                  <w:sz w:val="16"/>
                                  <w:szCs w:val="16"/>
                                  <w:rFonts w:ascii="Times New Roman" w:hAnsi="Times New Roman" w:eastAsia="Times New Roman" w:cs="Times New Roman"/>
                                  <w:color w:val="000000"/>
                                  <w:lang w:val="en-GB" w:bidi="ar-SA"/>
                                </w:rPr>
                                <w:t>MSC</w:t>
                              </w:r>
                              <w:r>
                                <w:rPr>
                                  <w:kern w:val="2"/>
                                  <w:sz w:val="16"/>
                                  <w:szCs w:val="16"/>
                                  <w:rFonts w:ascii="Times New Roman" w:hAnsi="Times New Roman" w:eastAsia="Times New Roman" w:cs="Times New Roman"/>
                                  <w:color w:val="000000"/>
                                  <w:lang w:val="en-GB" w:bidi="ar-SA" w:eastAsia="zh-CN"/>
                                </w:rPr>
                                <w:t>/gsmSSF</w:t>
                              </w:r>
                            </w:p>
                          </w:txbxContent>
                        </wps:txbx>
                        <wps:bodyPr wrap="square" lIns="0" rIns="0" tIns="0" bIns="0" anchor="t">
                          <a:noAutofit/>
                        </wps:bodyPr>
                      </wps:wsp>
                      <wps:wsp>
                        <wps:cNvSpPr/>
                        <wps:spPr>
                          <a:xfrm>
                            <a:off x="1245960" y="544680"/>
                            <a:ext cx="684360" cy="222120"/>
                          </a:xfrm>
                          <a:prstGeom prst="rect">
                            <a:avLst/>
                          </a:prstGeom>
                          <a:solidFill>
                            <a:srgbClr val="ffffff"/>
                          </a:solidFill>
                          <a:ln w="0">
                            <a:noFill/>
                          </a:ln>
                        </wps:spPr>
                        <wps:style>
                          <a:lnRef idx="0"/>
                          <a:fillRef idx="0"/>
                          <a:effectRef idx="0"/>
                          <a:fontRef idx="minor"/>
                        </wps:style>
                        <wps:bodyPr/>
                      </wps:wsp>
                      <wps:wsp>
                        <wps:cNvSpPr/>
                        <wps:spPr>
                          <a:xfrm>
                            <a:off x="2326680" y="547920"/>
                            <a:ext cx="755640" cy="221760"/>
                          </a:xfrm>
                          <a:prstGeom prst="rect">
                            <a:avLst/>
                          </a:prstGeom>
                          <a:solidFill>
                            <a:srgbClr val="ffffff"/>
                          </a:solidFill>
                          <a:ln w="0">
                            <a:noFill/>
                          </a:ln>
                        </wps:spPr>
                        <wps:style>
                          <a:lnRef idx="0"/>
                          <a:fillRef idx="0"/>
                          <a:effectRef idx="0"/>
                          <a:fontRef idx="minor"/>
                        </wps:style>
                        <wps:bodyPr/>
                      </wps:wsp>
                      <wps:wsp>
                        <wps:cNvSpPr/>
                        <wps:spPr>
                          <a:xfrm>
                            <a:off x="2182320" y="547920"/>
                            <a:ext cx="1124640" cy="221760"/>
                          </a:xfrm>
                          <a:prstGeom prst="rect">
                            <a:avLst/>
                          </a:prstGeom>
                          <a:noFill/>
                          <a:ln cap="rnd" w="3240">
                            <a:solidFill>
                              <a:srgbClr val="000000"/>
                            </a:solidFill>
                            <a:round/>
                          </a:ln>
                        </wps:spPr>
                        <wps:style>
                          <a:lnRef idx="0"/>
                          <a:fillRef idx="0"/>
                          <a:effectRef idx="0"/>
                          <a:fontRef idx="minor"/>
                        </wps:style>
                        <wps:bodyPr/>
                      </wps:wsp>
                      <wps:wsp>
                        <wps:cNvSpPr txBox="1"/>
                        <wps:spPr>
                          <a:xfrm>
                            <a:off x="2251080" y="590040"/>
                            <a:ext cx="11473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Proxy Function</w:t>
                              </w:r>
                              <w:r>
                                <w:rPr>
                                  <w:kern w:val="2"/>
                                  <w:sz w:val="16"/>
                                  <w:szCs w:val="16"/>
                                  <w:rFonts w:ascii="Times New Roman" w:hAnsi="Times New Roman" w:eastAsia="Times New Roman" w:cs="Times New Roman"/>
                                  <w:color w:val="000000"/>
                                  <w:lang w:val="en-GB" w:bidi="ar-SA" w:eastAsia="zh-CN"/>
                                </w:rPr>
                                <w:t>/gsmSCF</w:t>
                              </w:r>
                            </w:p>
                          </w:txbxContent>
                        </wps:txbx>
                        <wps:bodyPr wrap="square" lIns="0" rIns="0" tIns="0" bIns="0" anchor="t">
                          <a:noAutofit/>
                        </wps:bodyPr>
                      </wps:wsp>
                      <wps:wsp>
                        <wps:cNvSpPr/>
                        <wps:spPr>
                          <a:xfrm>
                            <a:off x="1179720" y="83160"/>
                            <a:ext cx="1152000" cy="222120"/>
                          </a:xfrm>
                          <a:prstGeom prst="rect">
                            <a:avLst/>
                          </a:prstGeom>
                          <a:solidFill>
                            <a:srgbClr val="ffffff"/>
                          </a:solidFill>
                          <a:ln w="0">
                            <a:noFill/>
                          </a:ln>
                        </wps:spPr>
                        <wps:style>
                          <a:lnRef idx="0"/>
                          <a:fillRef idx="0"/>
                          <a:effectRef idx="0"/>
                          <a:fontRef idx="minor"/>
                        </wps:style>
                        <wps:bodyPr/>
                      </wps:wsp>
                      <wps:wsp>
                        <wps:cNvSpPr/>
                        <wps:spPr>
                          <a:xfrm>
                            <a:off x="1179720" y="83160"/>
                            <a:ext cx="1152000" cy="222120"/>
                          </a:xfrm>
                          <a:prstGeom prst="rect">
                            <a:avLst/>
                          </a:prstGeom>
                          <a:noFill/>
                          <a:ln cap="rnd" w="3240">
                            <a:solidFill>
                              <a:srgbClr val="ffffff"/>
                            </a:solidFill>
                            <a:round/>
                          </a:ln>
                        </wps:spPr>
                        <wps:style>
                          <a:lnRef idx="0"/>
                          <a:fillRef idx="0"/>
                          <a:effectRef idx="0"/>
                          <a:fontRef idx="minor"/>
                        </wps:style>
                        <wps:bodyPr/>
                      </wps:wsp>
                      <wps:wsp>
                        <wps:cNvSpPr txBox="1"/>
                        <wps:spPr>
                          <a:xfrm>
                            <a:off x="1287720" y="133200"/>
                            <a:ext cx="2095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DSP </w:t>
                              </w:r>
                            </w:p>
                          </w:txbxContent>
                        </wps:txbx>
                        <wps:bodyPr wrap="square" lIns="0" rIns="0" tIns="0" bIns="0" anchor="t">
                          <a:noAutofit/>
                        </wps:bodyPr>
                      </wps:wsp>
                      <wps:wsp>
                        <wps:cNvSpPr txBox="1"/>
                        <wps:spPr>
                          <a:xfrm>
                            <a:off x="1508760" y="133200"/>
                            <a:ext cx="349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w:t>
                              </w:r>
                            </w:p>
                          </w:txbxContent>
                        </wps:txbx>
                        <wps:bodyPr wrap="square" lIns="0" rIns="0" tIns="0" bIns="0" anchor="t">
                          <a:noAutofit/>
                        </wps:bodyPr>
                      </wps:wsp>
                      <wps:wsp>
                        <wps:cNvSpPr txBox="1"/>
                        <wps:spPr>
                          <a:xfrm>
                            <a:off x="1545480" y="133200"/>
                            <a:ext cx="6307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Home Network</w:t>
                              </w:r>
                            </w:p>
                          </w:txbxContent>
                        </wps:txbx>
                        <wps:bodyPr wrap="square" lIns="0" rIns="0" tIns="0" bIns="0" anchor="t">
                          <a:noAutofit/>
                        </wps:bodyPr>
                      </wps:wsp>
                      <wps:wsp>
                        <wps:cNvSpPr txBox="1"/>
                        <wps:spPr>
                          <a:xfrm>
                            <a:off x="2175480" y="133200"/>
                            <a:ext cx="349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w:t>
                              </w:r>
                            </w:p>
                          </w:txbxContent>
                        </wps:txbx>
                        <wps:bodyPr wrap="square" lIns="0" rIns="0" tIns="0" bIns="0" anchor="t">
                          <a:noAutofit/>
                        </wps:bodyPr>
                      </wps:wsp>
                      <wps:wsp>
                        <wps:cNvSpPr/>
                        <wps:spPr>
                          <a:xfrm>
                            <a:off x="22320" y="76680"/>
                            <a:ext cx="1152000" cy="222120"/>
                          </a:xfrm>
                          <a:prstGeom prst="rect">
                            <a:avLst/>
                          </a:prstGeom>
                          <a:solidFill>
                            <a:srgbClr val="ffffff"/>
                          </a:solidFill>
                          <a:ln w="0">
                            <a:noFill/>
                          </a:ln>
                        </wps:spPr>
                        <wps:style>
                          <a:lnRef idx="0"/>
                          <a:fillRef idx="0"/>
                          <a:effectRef idx="0"/>
                          <a:fontRef idx="minor"/>
                        </wps:style>
                        <wps:bodyPr/>
                      </wps:wsp>
                      <wps:wsp>
                        <wps:cNvSpPr/>
                        <wps:spPr>
                          <a:xfrm>
                            <a:off x="22320" y="76680"/>
                            <a:ext cx="1152000" cy="222120"/>
                          </a:xfrm>
                          <a:prstGeom prst="rect">
                            <a:avLst/>
                          </a:prstGeom>
                          <a:noFill/>
                          <a:ln cap="rnd" w="3240">
                            <a:solidFill>
                              <a:srgbClr val="ffffff"/>
                            </a:solidFill>
                            <a:round/>
                          </a:ln>
                        </wps:spPr>
                        <wps:style>
                          <a:lnRef idx="0"/>
                          <a:fillRef idx="0"/>
                          <a:effectRef idx="0"/>
                          <a:fontRef idx="minor"/>
                        </wps:style>
                        <wps:bodyPr/>
                      </wps:wsp>
                      <wps:wsp>
                        <wps:cNvSpPr/>
                        <wps:spPr>
                          <a:xfrm>
                            <a:off x="540360" y="1004040"/>
                            <a:ext cx="2092320" cy="720"/>
                          </a:xfrm>
                          <a:prstGeom prst="line">
                            <a:avLst/>
                          </a:prstGeom>
                          <a:ln cap="rnd" w="15120">
                            <a:solidFill>
                              <a:srgbClr val="000000"/>
                            </a:solidFill>
                            <a:miter/>
                          </a:ln>
                        </wps:spPr>
                        <wps:style>
                          <a:lnRef idx="0"/>
                          <a:fillRef idx="0"/>
                          <a:effectRef idx="0"/>
                          <a:fontRef idx="minor"/>
                        </wps:style>
                        <wps:bodyPr/>
                      </wps:wsp>
                      <wps:wsp>
                        <wps:cNvSpPr/>
                        <wps:spPr>
                          <a:xfrm>
                            <a:off x="2620800" y="956160"/>
                            <a:ext cx="94680" cy="94680"/>
                          </a:xfrm>
                          <a:custGeom>
                            <a:avLst/>
                            <a:gdLst/>
                            <a:ahLst/>
                            <a:rect l="l" t="t" r="r" b="b"/>
                            <a:pathLst>
                              <a:path w="149" h="149">
                                <a:moveTo>
                                  <a:pt x="0" y="0"/>
                                </a:moveTo>
                                <a:lnTo>
                                  <a:pt x="149" y="75"/>
                                </a:lnTo>
                                <a:lnTo>
                                  <a:pt x="0" y="149"/>
                                </a:lnTo>
                                <a:lnTo>
                                  <a:pt x="0" y="0"/>
                                </a:lnTo>
                                <a:close/>
                              </a:path>
                            </a:pathLst>
                          </a:custGeom>
                          <a:solidFill>
                            <a:srgbClr val="000000"/>
                          </a:solidFill>
                          <a:ln w="0">
                            <a:noFill/>
                          </a:ln>
                        </wps:spPr>
                        <wps:style>
                          <a:lnRef idx="0"/>
                          <a:fillRef idx="0"/>
                          <a:effectRef idx="0"/>
                          <a:fontRef idx="minor"/>
                        </wps:style>
                        <wps:bodyPr/>
                      </wps:wsp>
                      <wps:wsp>
                        <wps:cNvSpPr/>
                        <wps:spPr>
                          <a:xfrm>
                            <a:off x="2703960" y="1216800"/>
                            <a:ext cx="965160" cy="720"/>
                          </a:xfrm>
                          <a:prstGeom prst="line">
                            <a:avLst/>
                          </a:prstGeom>
                          <a:ln cap="rnd" w="15120">
                            <a:solidFill>
                              <a:srgbClr val="000000"/>
                            </a:solidFill>
                            <a:miter/>
                          </a:ln>
                        </wps:spPr>
                        <wps:style>
                          <a:lnRef idx="0"/>
                          <a:fillRef idx="0"/>
                          <a:effectRef idx="0"/>
                          <a:fontRef idx="minor"/>
                        </wps:style>
                        <wps:bodyPr/>
                      </wps:wsp>
                      <wps:wsp>
                        <wps:cNvSpPr/>
                        <wps:spPr>
                          <a:xfrm>
                            <a:off x="3656880" y="1169640"/>
                            <a:ext cx="94680" cy="94680"/>
                          </a:xfrm>
                          <a:custGeom>
                            <a:avLst/>
                            <a:gdLst/>
                            <a:ahLst/>
                            <a:rect l="l" t="t" r="r" b="b"/>
                            <a:pathLst>
                              <a:path w="149" h="149">
                                <a:moveTo>
                                  <a:pt x="0" y="0"/>
                                </a:moveTo>
                                <a:lnTo>
                                  <a:pt x="149" y="74"/>
                                </a:lnTo>
                                <a:lnTo>
                                  <a:pt x="0" y="149"/>
                                </a:lnTo>
                                <a:lnTo>
                                  <a:pt x="0" y="0"/>
                                </a:lnTo>
                                <a:close/>
                              </a:path>
                            </a:pathLst>
                          </a:custGeom>
                          <a:solidFill>
                            <a:srgbClr val="000000"/>
                          </a:solidFill>
                          <a:ln w="0">
                            <a:noFill/>
                          </a:ln>
                        </wps:spPr>
                        <wps:style>
                          <a:lnRef idx="0"/>
                          <a:fillRef idx="0"/>
                          <a:effectRef idx="0"/>
                          <a:fontRef idx="minor"/>
                        </wps:style>
                        <wps:bodyPr/>
                      </wps:wsp>
                      <wps:wsp>
                        <wps:cNvSpPr/>
                        <wps:spPr>
                          <a:xfrm flipH="1">
                            <a:off x="2786400" y="1417320"/>
                            <a:ext cx="954360" cy="720"/>
                          </a:xfrm>
                          <a:prstGeom prst="line">
                            <a:avLst/>
                          </a:prstGeom>
                          <a:ln cap="rnd" w="15120">
                            <a:solidFill>
                              <a:srgbClr val="000000"/>
                            </a:solidFill>
                            <a:miter/>
                          </a:ln>
                        </wps:spPr>
                        <wps:style>
                          <a:lnRef idx="0"/>
                          <a:fillRef idx="0"/>
                          <a:effectRef idx="0"/>
                          <a:fontRef idx="minor"/>
                        </wps:style>
                        <wps:bodyPr/>
                      </wps:wsp>
                      <wps:wsp>
                        <wps:cNvSpPr/>
                        <wps:spPr>
                          <a:xfrm>
                            <a:off x="2703960" y="1370160"/>
                            <a:ext cx="94680" cy="93960"/>
                          </a:xfrm>
                          <a:custGeom>
                            <a:avLst/>
                            <a:gdLst/>
                            <a:ahLst/>
                            <a:rect l="l" t="t" r="r" b="b"/>
                            <a:pathLst>
                              <a:path w="149" h="148">
                                <a:moveTo>
                                  <a:pt x="149" y="148"/>
                                </a:moveTo>
                                <a:lnTo>
                                  <a:pt x="0" y="74"/>
                                </a:lnTo>
                                <a:lnTo>
                                  <a:pt x="149" y="0"/>
                                </a:lnTo>
                                <a:lnTo>
                                  <a:pt x="149" y="148"/>
                                </a:lnTo>
                                <a:close/>
                              </a:path>
                            </a:pathLst>
                          </a:custGeom>
                          <a:solidFill>
                            <a:srgbClr val="000000"/>
                          </a:solidFill>
                          <a:ln w="0">
                            <a:noFill/>
                          </a:ln>
                        </wps:spPr>
                        <wps:style>
                          <a:lnRef idx="0"/>
                          <a:fillRef idx="0"/>
                          <a:effectRef idx="0"/>
                          <a:fontRef idx="minor"/>
                        </wps:style>
                        <wps:bodyPr/>
                      </wps:wsp>
                      <wps:wsp>
                        <wps:cNvSpPr/>
                        <wps:spPr>
                          <a:xfrm flipH="1">
                            <a:off x="630000" y="1574280"/>
                            <a:ext cx="2072160" cy="720"/>
                          </a:xfrm>
                          <a:prstGeom prst="line">
                            <a:avLst/>
                          </a:prstGeom>
                          <a:ln cap="rnd" w="15120">
                            <a:solidFill>
                              <a:srgbClr val="000000"/>
                            </a:solidFill>
                            <a:miter/>
                          </a:ln>
                        </wps:spPr>
                        <wps:style>
                          <a:lnRef idx="0"/>
                          <a:fillRef idx="0"/>
                          <a:effectRef idx="0"/>
                          <a:fontRef idx="minor"/>
                        </wps:style>
                        <wps:bodyPr/>
                      </wps:wsp>
                      <wps:wsp>
                        <wps:cNvSpPr/>
                        <wps:spPr>
                          <a:xfrm>
                            <a:off x="547920" y="1526400"/>
                            <a:ext cx="94680" cy="94680"/>
                          </a:xfrm>
                          <a:custGeom>
                            <a:avLst/>
                            <a:gdLst/>
                            <a:ahLst/>
                            <a:rect l="l" t="t" r="r" b="b"/>
                            <a:pathLst>
                              <a:path w="149" h="149">
                                <a:moveTo>
                                  <a:pt x="149" y="149"/>
                                </a:moveTo>
                                <a:lnTo>
                                  <a:pt x="0" y="75"/>
                                </a:lnTo>
                                <a:lnTo>
                                  <a:pt x="149" y="0"/>
                                </a:lnTo>
                                <a:lnTo>
                                  <a:pt x="149" y="149"/>
                                </a:lnTo>
                                <a:close/>
                              </a:path>
                            </a:pathLst>
                          </a:custGeom>
                          <a:solidFill>
                            <a:srgbClr val="000000"/>
                          </a:solidFill>
                          <a:ln w="0">
                            <a:noFill/>
                          </a:ln>
                        </wps:spPr>
                        <wps:style>
                          <a:lnRef idx="0"/>
                          <a:fillRef idx="0"/>
                          <a:effectRef idx="0"/>
                          <a:fontRef idx="minor"/>
                        </wps:style>
                        <wps:bodyPr/>
                      </wps:wsp>
                      <wps:wsp>
                        <wps:cNvSpPr/>
                        <wps:spPr>
                          <a:xfrm>
                            <a:off x="609120" y="1778760"/>
                            <a:ext cx="2094840" cy="720"/>
                          </a:xfrm>
                          <a:prstGeom prst="line">
                            <a:avLst/>
                          </a:prstGeom>
                          <a:ln cap="rnd" w="15120">
                            <a:solidFill>
                              <a:srgbClr val="000000"/>
                            </a:solidFill>
                            <a:miter/>
                          </a:ln>
                        </wps:spPr>
                        <wps:style>
                          <a:lnRef idx="0"/>
                          <a:fillRef idx="0"/>
                          <a:effectRef idx="0"/>
                          <a:fontRef idx="minor"/>
                        </wps:style>
                        <wps:bodyPr/>
                      </wps:wsp>
                      <wps:wsp>
                        <wps:cNvSpPr/>
                        <wps:spPr>
                          <a:xfrm>
                            <a:off x="526320" y="1731600"/>
                            <a:ext cx="94680" cy="93960"/>
                          </a:xfrm>
                          <a:custGeom>
                            <a:avLst/>
                            <a:gdLst/>
                            <a:ahLst/>
                            <a:rect l="l" t="t" r="r" b="b"/>
                            <a:pathLst>
                              <a:path w="149" h="148">
                                <a:moveTo>
                                  <a:pt x="149" y="148"/>
                                </a:moveTo>
                                <a:lnTo>
                                  <a:pt x="0" y="74"/>
                                </a:lnTo>
                                <a:lnTo>
                                  <a:pt x="149" y="0"/>
                                </a:lnTo>
                                <a:lnTo>
                                  <a:pt x="149" y="148"/>
                                </a:lnTo>
                                <a:close/>
                              </a:path>
                            </a:pathLst>
                          </a:custGeom>
                          <a:solidFill>
                            <a:srgbClr val="000000"/>
                          </a:solidFill>
                          <a:ln w="0">
                            <a:noFill/>
                          </a:ln>
                        </wps:spPr>
                        <wps:style>
                          <a:lnRef idx="0"/>
                          <a:fillRef idx="0"/>
                          <a:effectRef idx="0"/>
                          <a:fontRef idx="minor"/>
                        </wps:style>
                        <wps:bodyPr/>
                      </wps:wsp>
                      <wps:wsp>
                        <wps:cNvSpPr/>
                        <wps:spPr>
                          <a:xfrm>
                            <a:off x="2703960" y="2674800"/>
                            <a:ext cx="972360" cy="720"/>
                          </a:xfrm>
                          <a:prstGeom prst="line">
                            <a:avLst/>
                          </a:prstGeom>
                          <a:ln cap="rnd" w="15120">
                            <a:solidFill>
                              <a:srgbClr val="000000"/>
                            </a:solidFill>
                            <a:miter/>
                          </a:ln>
                        </wps:spPr>
                        <wps:style>
                          <a:lnRef idx="0"/>
                          <a:fillRef idx="0"/>
                          <a:effectRef idx="0"/>
                          <a:fontRef idx="minor"/>
                        </wps:style>
                        <wps:bodyPr/>
                      </wps:wsp>
                      <wps:wsp>
                        <wps:cNvSpPr/>
                        <wps:spPr>
                          <a:xfrm>
                            <a:off x="3665160" y="2627640"/>
                            <a:ext cx="93960" cy="94680"/>
                          </a:xfrm>
                          <a:custGeom>
                            <a:avLst/>
                            <a:gdLst/>
                            <a:ahLst/>
                            <a:rect l="l" t="t" r="r" b="b"/>
                            <a:pathLst>
                              <a:path w="148" h="149">
                                <a:moveTo>
                                  <a:pt x="0" y="0"/>
                                </a:moveTo>
                                <a:lnTo>
                                  <a:pt x="148" y="74"/>
                                </a:lnTo>
                                <a:lnTo>
                                  <a:pt x="0" y="149"/>
                                </a:lnTo>
                                <a:lnTo>
                                  <a:pt x="0" y="0"/>
                                </a:lnTo>
                                <a:close/>
                              </a:path>
                            </a:pathLst>
                          </a:custGeom>
                          <a:solidFill>
                            <a:srgbClr val="000000"/>
                          </a:solidFill>
                          <a:ln w="0">
                            <a:noFill/>
                          </a:ln>
                        </wps:spPr>
                        <wps:style>
                          <a:lnRef idx="0"/>
                          <a:fillRef idx="0"/>
                          <a:effectRef idx="0"/>
                          <a:fontRef idx="minor"/>
                        </wps:style>
                        <wps:bodyPr/>
                      </wps:wsp>
                      <wps:wsp>
                        <wps:cNvSpPr/>
                        <wps:spPr>
                          <a:xfrm flipH="1">
                            <a:off x="2787120" y="2890440"/>
                            <a:ext cx="961560" cy="720"/>
                          </a:xfrm>
                          <a:prstGeom prst="line">
                            <a:avLst/>
                          </a:prstGeom>
                          <a:ln cap="rnd" w="15120">
                            <a:solidFill>
                              <a:srgbClr val="000000"/>
                            </a:solidFill>
                            <a:miter/>
                          </a:ln>
                        </wps:spPr>
                        <wps:style>
                          <a:lnRef idx="0"/>
                          <a:fillRef idx="0"/>
                          <a:effectRef idx="0"/>
                          <a:fontRef idx="minor"/>
                        </wps:style>
                        <wps:bodyPr/>
                      </wps:wsp>
                      <wps:wsp>
                        <wps:cNvSpPr/>
                        <wps:spPr>
                          <a:xfrm>
                            <a:off x="2703960" y="2843640"/>
                            <a:ext cx="94680" cy="93960"/>
                          </a:xfrm>
                          <a:custGeom>
                            <a:avLst/>
                            <a:gdLst/>
                            <a:ahLst/>
                            <a:rect l="l" t="t" r="r" b="b"/>
                            <a:pathLst>
                              <a:path w="149" h="148">
                                <a:moveTo>
                                  <a:pt x="149" y="148"/>
                                </a:moveTo>
                                <a:lnTo>
                                  <a:pt x="0" y="74"/>
                                </a:lnTo>
                                <a:lnTo>
                                  <a:pt x="149" y="0"/>
                                </a:lnTo>
                                <a:lnTo>
                                  <a:pt x="149" y="148"/>
                                </a:lnTo>
                                <a:close/>
                              </a:path>
                            </a:pathLst>
                          </a:custGeom>
                          <a:solidFill>
                            <a:srgbClr val="000000"/>
                          </a:solidFill>
                          <a:ln w="0">
                            <a:noFill/>
                          </a:ln>
                        </wps:spPr>
                        <wps:style>
                          <a:lnRef idx="0"/>
                          <a:fillRef idx="0"/>
                          <a:effectRef idx="0"/>
                          <a:fontRef idx="minor"/>
                        </wps:style>
                        <wps:bodyPr/>
                      </wps:wsp>
                      <wps:wsp>
                        <wps:cNvSpPr/>
                        <wps:spPr>
                          <a:xfrm>
                            <a:off x="2703960" y="3792240"/>
                            <a:ext cx="961920" cy="720"/>
                          </a:xfrm>
                          <a:prstGeom prst="line">
                            <a:avLst/>
                          </a:prstGeom>
                          <a:ln cap="rnd" w="15120">
                            <a:solidFill>
                              <a:srgbClr val="000000"/>
                            </a:solidFill>
                            <a:miter/>
                          </a:ln>
                        </wps:spPr>
                        <wps:style>
                          <a:lnRef idx="0"/>
                          <a:fillRef idx="0"/>
                          <a:effectRef idx="0"/>
                          <a:fontRef idx="minor"/>
                        </wps:style>
                        <wps:bodyPr/>
                      </wps:wsp>
                      <wps:wsp>
                        <wps:cNvSpPr/>
                        <wps:spPr>
                          <a:xfrm>
                            <a:off x="3653640" y="3745080"/>
                            <a:ext cx="94680" cy="94680"/>
                          </a:xfrm>
                          <a:custGeom>
                            <a:avLst/>
                            <a:gdLst/>
                            <a:ahLst/>
                            <a:rect l="l" t="t" r="r" b="b"/>
                            <a:pathLst>
                              <a:path w="149" h="149">
                                <a:moveTo>
                                  <a:pt x="0" y="0"/>
                                </a:moveTo>
                                <a:lnTo>
                                  <a:pt x="149" y="74"/>
                                </a:lnTo>
                                <a:lnTo>
                                  <a:pt x="0" y="149"/>
                                </a:lnTo>
                                <a:lnTo>
                                  <a:pt x="0" y="0"/>
                                </a:lnTo>
                                <a:close/>
                              </a:path>
                            </a:pathLst>
                          </a:custGeom>
                          <a:solidFill>
                            <a:srgbClr val="000000"/>
                          </a:solidFill>
                          <a:ln w="0">
                            <a:noFill/>
                          </a:ln>
                        </wps:spPr>
                        <wps:style>
                          <a:lnRef idx="0"/>
                          <a:fillRef idx="0"/>
                          <a:effectRef idx="0"/>
                          <a:fontRef idx="minor"/>
                        </wps:style>
                        <wps:bodyPr/>
                      </wps:wsp>
                      <wps:wsp>
                        <wps:cNvSpPr/>
                        <wps:spPr>
                          <a:xfrm flipH="1">
                            <a:off x="2804760" y="4044240"/>
                            <a:ext cx="942840" cy="720"/>
                          </a:xfrm>
                          <a:prstGeom prst="line">
                            <a:avLst/>
                          </a:prstGeom>
                          <a:ln cap="rnd" w="15120">
                            <a:solidFill>
                              <a:srgbClr val="000000"/>
                            </a:solidFill>
                            <a:miter/>
                          </a:ln>
                        </wps:spPr>
                        <wps:style>
                          <a:lnRef idx="0"/>
                          <a:fillRef idx="0"/>
                          <a:effectRef idx="0"/>
                          <a:fontRef idx="minor"/>
                        </wps:style>
                        <wps:bodyPr/>
                      </wps:wsp>
                      <wps:wsp>
                        <wps:cNvSpPr/>
                        <wps:spPr>
                          <a:xfrm>
                            <a:off x="2722320" y="3996720"/>
                            <a:ext cx="94680" cy="94680"/>
                          </a:xfrm>
                          <a:custGeom>
                            <a:avLst/>
                            <a:gdLst/>
                            <a:ahLst/>
                            <a:rect l="l" t="t" r="r" b="b"/>
                            <a:pathLst>
                              <a:path w="149" h="149">
                                <a:moveTo>
                                  <a:pt x="149" y="149"/>
                                </a:moveTo>
                                <a:lnTo>
                                  <a:pt x="0" y="75"/>
                                </a:lnTo>
                                <a:lnTo>
                                  <a:pt x="149" y="0"/>
                                </a:lnTo>
                                <a:lnTo>
                                  <a:pt x="149" y="149"/>
                                </a:lnTo>
                                <a:close/>
                              </a:path>
                            </a:pathLst>
                          </a:custGeom>
                          <a:solidFill>
                            <a:srgbClr val="000000"/>
                          </a:solidFill>
                          <a:ln w="0">
                            <a:noFill/>
                          </a:ln>
                        </wps:spPr>
                        <wps:style>
                          <a:lnRef idx="0"/>
                          <a:fillRef idx="0"/>
                          <a:effectRef idx="0"/>
                          <a:fontRef idx="minor"/>
                        </wps:style>
                        <wps:bodyPr/>
                      </wps:wsp>
                      <wps:wsp>
                        <wps:cNvSpPr/>
                        <wps:spPr>
                          <a:xfrm>
                            <a:off x="526320" y="2496240"/>
                            <a:ext cx="2095560" cy="720"/>
                          </a:xfrm>
                          <a:prstGeom prst="line">
                            <a:avLst/>
                          </a:prstGeom>
                          <a:ln cap="rnd" w="15120">
                            <a:solidFill>
                              <a:srgbClr val="000000"/>
                            </a:solidFill>
                            <a:miter/>
                          </a:ln>
                        </wps:spPr>
                        <wps:style>
                          <a:lnRef idx="0"/>
                          <a:fillRef idx="0"/>
                          <a:effectRef idx="0"/>
                          <a:fontRef idx="minor"/>
                        </wps:style>
                        <wps:bodyPr/>
                      </wps:wsp>
                      <wps:wsp>
                        <wps:cNvSpPr/>
                        <wps:spPr>
                          <a:xfrm>
                            <a:off x="2610000" y="2449080"/>
                            <a:ext cx="93960" cy="94680"/>
                          </a:xfrm>
                          <a:custGeom>
                            <a:avLst/>
                            <a:gdLst/>
                            <a:ahLst/>
                            <a:rect l="l" t="t" r="r" b="b"/>
                            <a:pathLst>
                              <a:path w="148" h="149">
                                <a:moveTo>
                                  <a:pt x="0" y="0"/>
                                </a:moveTo>
                                <a:lnTo>
                                  <a:pt x="148" y="74"/>
                                </a:lnTo>
                                <a:lnTo>
                                  <a:pt x="0" y="149"/>
                                </a:lnTo>
                                <a:lnTo>
                                  <a:pt x="0" y="0"/>
                                </a:lnTo>
                                <a:close/>
                              </a:path>
                            </a:pathLst>
                          </a:custGeom>
                          <a:solidFill>
                            <a:srgbClr val="000000"/>
                          </a:solidFill>
                          <a:ln w="0">
                            <a:noFill/>
                          </a:ln>
                        </wps:spPr>
                        <wps:style>
                          <a:lnRef idx="0"/>
                          <a:fillRef idx="0"/>
                          <a:effectRef idx="0"/>
                          <a:fontRef idx="minor"/>
                        </wps:style>
                        <wps:bodyPr/>
                      </wps:wsp>
                      <wps:wsp>
                        <wps:cNvSpPr/>
                        <wps:spPr>
                          <a:xfrm>
                            <a:off x="544320" y="777240"/>
                            <a:ext cx="720" cy="3720600"/>
                          </a:xfrm>
                          <a:prstGeom prst="line">
                            <a:avLst/>
                          </a:prstGeom>
                          <a:ln cap="rnd" w="15120">
                            <a:solidFill>
                              <a:srgbClr val="000000"/>
                            </a:solidFill>
                            <a:miter/>
                          </a:ln>
                        </wps:spPr>
                        <wps:style>
                          <a:lnRef idx="0"/>
                          <a:fillRef idx="0"/>
                          <a:effectRef idx="0"/>
                          <a:fontRef idx="minor"/>
                        </wps:style>
                        <wps:bodyPr/>
                      </wps:wsp>
                      <wps:wsp>
                        <wps:cNvSpPr/>
                        <wps:spPr>
                          <a:xfrm>
                            <a:off x="2703960" y="759960"/>
                            <a:ext cx="720" cy="3726360"/>
                          </a:xfrm>
                          <a:prstGeom prst="line">
                            <a:avLst/>
                          </a:prstGeom>
                          <a:ln cap="rnd" w="15120">
                            <a:solidFill>
                              <a:srgbClr val="000000"/>
                            </a:solidFill>
                            <a:miter/>
                          </a:ln>
                        </wps:spPr>
                        <wps:style>
                          <a:lnRef idx="0"/>
                          <a:fillRef idx="0"/>
                          <a:effectRef idx="0"/>
                          <a:fontRef idx="minor"/>
                        </wps:style>
                        <wps:bodyPr/>
                      </wps:wsp>
                      <wps:wsp>
                        <wps:cNvSpPr/>
                        <wps:spPr>
                          <a:xfrm>
                            <a:off x="3748320" y="772200"/>
                            <a:ext cx="720" cy="3730680"/>
                          </a:xfrm>
                          <a:prstGeom prst="line">
                            <a:avLst/>
                          </a:prstGeom>
                          <a:ln cap="rnd" w="15120">
                            <a:solidFill>
                              <a:srgbClr val="000000"/>
                            </a:solidFill>
                            <a:miter/>
                          </a:ln>
                        </wps:spPr>
                        <wps:style>
                          <a:lnRef idx="0"/>
                          <a:fillRef idx="0"/>
                          <a:effectRef idx="0"/>
                          <a:fontRef idx="minor"/>
                        </wps:style>
                        <wps:bodyPr/>
                      </wps:wsp>
                      <wps:wsp>
                        <wps:cNvSpPr/>
                        <wps:spPr>
                          <a:xfrm>
                            <a:off x="3147120" y="14040"/>
                            <a:ext cx="14760" cy="4510440"/>
                          </a:xfrm>
                          <a:custGeom>
                            <a:avLst/>
                            <a:gdLst/>
                            <a:ahLst/>
                            <a:rect l="l" t="t" r="r" b="b"/>
                            <a:pathLst>
                              <a:path w="25" h="7580">
                                <a:moveTo>
                                  <a:pt x="25" y="13"/>
                                </a:moveTo>
                                <a:lnTo>
                                  <a:pt x="25" y="13"/>
                                </a:lnTo>
                                <a:cubicBezTo>
                                  <a:pt x="25" y="20"/>
                                  <a:pt x="19" y="26"/>
                                  <a:pt x="12" y="26"/>
                                </a:cubicBezTo>
                                <a:cubicBezTo>
                                  <a:pt x="5" y="26"/>
                                  <a:pt x="0" y="20"/>
                                  <a:pt x="0" y="13"/>
                                </a:cubicBezTo>
                                <a:lnTo>
                                  <a:pt x="0" y="13"/>
                                </a:lnTo>
                                <a:cubicBezTo>
                                  <a:pt x="0" y="6"/>
                                  <a:pt x="5" y="0"/>
                                  <a:pt x="12" y="0"/>
                                </a:cubicBezTo>
                                <a:cubicBezTo>
                                  <a:pt x="19" y="0"/>
                                  <a:pt x="25" y="6"/>
                                  <a:pt x="25" y="13"/>
                                </a:cubicBezTo>
                                <a:close/>
                                <a:moveTo>
                                  <a:pt x="25" y="141"/>
                                </a:moveTo>
                                <a:lnTo>
                                  <a:pt x="25" y="141"/>
                                </a:lnTo>
                                <a:cubicBezTo>
                                  <a:pt x="25" y="148"/>
                                  <a:pt x="19" y="154"/>
                                  <a:pt x="12" y="154"/>
                                </a:cubicBezTo>
                                <a:cubicBezTo>
                                  <a:pt x="5" y="154"/>
                                  <a:pt x="0" y="148"/>
                                  <a:pt x="0" y="141"/>
                                </a:cubicBezTo>
                                <a:lnTo>
                                  <a:pt x="0" y="141"/>
                                </a:lnTo>
                                <a:cubicBezTo>
                                  <a:pt x="0" y="134"/>
                                  <a:pt x="5" y="128"/>
                                  <a:pt x="12" y="128"/>
                                </a:cubicBezTo>
                                <a:cubicBezTo>
                                  <a:pt x="19" y="128"/>
                                  <a:pt x="25" y="134"/>
                                  <a:pt x="25" y="141"/>
                                </a:cubicBezTo>
                                <a:close/>
                                <a:moveTo>
                                  <a:pt x="25" y="269"/>
                                </a:moveTo>
                                <a:lnTo>
                                  <a:pt x="25" y="269"/>
                                </a:lnTo>
                                <a:cubicBezTo>
                                  <a:pt x="25" y="276"/>
                                  <a:pt x="19" y="282"/>
                                  <a:pt x="12" y="282"/>
                                </a:cubicBezTo>
                                <a:cubicBezTo>
                                  <a:pt x="5" y="282"/>
                                  <a:pt x="0" y="276"/>
                                  <a:pt x="0" y="269"/>
                                </a:cubicBezTo>
                                <a:lnTo>
                                  <a:pt x="0" y="269"/>
                                </a:lnTo>
                                <a:cubicBezTo>
                                  <a:pt x="0" y="262"/>
                                  <a:pt x="5" y="257"/>
                                  <a:pt x="12" y="257"/>
                                </a:cubicBezTo>
                                <a:cubicBezTo>
                                  <a:pt x="19" y="257"/>
                                  <a:pt x="25" y="262"/>
                                  <a:pt x="25" y="269"/>
                                </a:cubicBezTo>
                                <a:close/>
                                <a:moveTo>
                                  <a:pt x="25" y="397"/>
                                </a:moveTo>
                                <a:lnTo>
                                  <a:pt x="25" y="397"/>
                                </a:lnTo>
                                <a:cubicBezTo>
                                  <a:pt x="25" y="404"/>
                                  <a:pt x="19" y="410"/>
                                  <a:pt x="12" y="410"/>
                                </a:cubicBezTo>
                                <a:cubicBezTo>
                                  <a:pt x="5" y="410"/>
                                  <a:pt x="0" y="404"/>
                                  <a:pt x="0" y="397"/>
                                </a:cubicBezTo>
                                <a:lnTo>
                                  <a:pt x="0" y="397"/>
                                </a:lnTo>
                                <a:cubicBezTo>
                                  <a:pt x="0" y="390"/>
                                  <a:pt x="5" y="385"/>
                                  <a:pt x="12" y="385"/>
                                </a:cubicBezTo>
                                <a:cubicBezTo>
                                  <a:pt x="19" y="385"/>
                                  <a:pt x="25" y="390"/>
                                  <a:pt x="25" y="397"/>
                                </a:cubicBezTo>
                                <a:close/>
                                <a:moveTo>
                                  <a:pt x="25" y="525"/>
                                </a:moveTo>
                                <a:lnTo>
                                  <a:pt x="25" y="525"/>
                                </a:lnTo>
                                <a:cubicBezTo>
                                  <a:pt x="25" y="532"/>
                                  <a:pt x="19" y="538"/>
                                  <a:pt x="12" y="538"/>
                                </a:cubicBezTo>
                                <a:cubicBezTo>
                                  <a:pt x="5" y="538"/>
                                  <a:pt x="0" y="532"/>
                                  <a:pt x="0" y="525"/>
                                </a:cubicBezTo>
                                <a:lnTo>
                                  <a:pt x="0" y="525"/>
                                </a:lnTo>
                                <a:cubicBezTo>
                                  <a:pt x="0" y="518"/>
                                  <a:pt x="5" y="513"/>
                                  <a:pt x="12" y="513"/>
                                </a:cubicBezTo>
                                <a:cubicBezTo>
                                  <a:pt x="19" y="513"/>
                                  <a:pt x="25" y="518"/>
                                  <a:pt x="25" y="525"/>
                                </a:cubicBezTo>
                                <a:close/>
                                <a:moveTo>
                                  <a:pt x="25" y="653"/>
                                </a:moveTo>
                                <a:lnTo>
                                  <a:pt x="25" y="653"/>
                                </a:lnTo>
                                <a:cubicBezTo>
                                  <a:pt x="25" y="660"/>
                                  <a:pt x="19" y="666"/>
                                  <a:pt x="12" y="666"/>
                                </a:cubicBezTo>
                                <a:cubicBezTo>
                                  <a:pt x="5" y="666"/>
                                  <a:pt x="0" y="660"/>
                                  <a:pt x="0" y="653"/>
                                </a:cubicBezTo>
                                <a:lnTo>
                                  <a:pt x="0" y="653"/>
                                </a:lnTo>
                                <a:cubicBezTo>
                                  <a:pt x="0" y="646"/>
                                  <a:pt x="5" y="641"/>
                                  <a:pt x="12" y="641"/>
                                </a:cubicBezTo>
                                <a:cubicBezTo>
                                  <a:pt x="19" y="641"/>
                                  <a:pt x="25" y="646"/>
                                  <a:pt x="25" y="653"/>
                                </a:cubicBezTo>
                                <a:close/>
                                <a:moveTo>
                                  <a:pt x="25" y="781"/>
                                </a:moveTo>
                                <a:lnTo>
                                  <a:pt x="25" y="781"/>
                                </a:lnTo>
                                <a:cubicBezTo>
                                  <a:pt x="25" y="789"/>
                                  <a:pt x="19" y="794"/>
                                  <a:pt x="12" y="794"/>
                                </a:cubicBezTo>
                                <a:cubicBezTo>
                                  <a:pt x="5" y="794"/>
                                  <a:pt x="0" y="789"/>
                                  <a:pt x="0" y="781"/>
                                </a:cubicBezTo>
                                <a:lnTo>
                                  <a:pt x="0" y="781"/>
                                </a:lnTo>
                                <a:cubicBezTo>
                                  <a:pt x="0" y="774"/>
                                  <a:pt x="5" y="769"/>
                                  <a:pt x="12" y="769"/>
                                </a:cubicBezTo>
                                <a:cubicBezTo>
                                  <a:pt x="19" y="769"/>
                                  <a:pt x="25" y="774"/>
                                  <a:pt x="25" y="781"/>
                                </a:cubicBezTo>
                                <a:close/>
                                <a:moveTo>
                                  <a:pt x="25" y="909"/>
                                </a:moveTo>
                                <a:lnTo>
                                  <a:pt x="25" y="909"/>
                                </a:lnTo>
                                <a:cubicBezTo>
                                  <a:pt x="25" y="917"/>
                                  <a:pt x="19" y="922"/>
                                  <a:pt x="12" y="922"/>
                                </a:cubicBezTo>
                                <a:cubicBezTo>
                                  <a:pt x="5" y="922"/>
                                  <a:pt x="0" y="917"/>
                                  <a:pt x="0" y="909"/>
                                </a:cubicBezTo>
                                <a:lnTo>
                                  <a:pt x="0" y="909"/>
                                </a:lnTo>
                                <a:cubicBezTo>
                                  <a:pt x="0" y="902"/>
                                  <a:pt x="5" y="897"/>
                                  <a:pt x="12" y="897"/>
                                </a:cubicBezTo>
                                <a:cubicBezTo>
                                  <a:pt x="19" y="897"/>
                                  <a:pt x="25" y="902"/>
                                  <a:pt x="25" y="909"/>
                                </a:cubicBezTo>
                                <a:close/>
                                <a:moveTo>
                                  <a:pt x="25" y="1037"/>
                                </a:moveTo>
                                <a:lnTo>
                                  <a:pt x="25" y="1037"/>
                                </a:lnTo>
                                <a:cubicBezTo>
                                  <a:pt x="25" y="1045"/>
                                  <a:pt x="19" y="1050"/>
                                  <a:pt x="12" y="1050"/>
                                </a:cubicBezTo>
                                <a:cubicBezTo>
                                  <a:pt x="5" y="1050"/>
                                  <a:pt x="0" y="1045"/>
                                  <a:pt x="0" y="1037"/>
                                </a:cubicBezTo>
                                <a:lnTo>
                                  <a:pt x="0" y="1037"/>
                                </a:lnTo>
                                <a:cubicBezTo>
                                  <a:pt x="0" y="1030"/>
                                  <a:pt x="5" y="1025"/>
                                  <a:pt x="12" y="1025"/>
                                </a:cubicBezTo>
                                <a:cubicBezTo>
                                  <a:pt x="19" y="1025"/>
                                  <a:pt x="25" y="1030"/>
                                  <a:pt x="25" y="1037"/>
                                </a:cubicBezTo>
                                <a:close/>
                                <a:moveTo>
                                  <a:pt x="25" y="1165"/>
                                </a:moveTo>
                                <a:lnTo>
                                  <a:pt x="25" y="1166"/>
                                </a:lnTo>
                                <a:cubicBezTo>
                                  <a:pt x="25" y="1173"/>
                                  <a:pt x="19" y="1178"/>
                                  <a:pt x="12" y="1178"/>
                                </a:cubicBezTo>
                                <a:cubicBezTo>
                                  <a:pt x="5" y="1178"/>
                                  <a:pt x="0" y="1173"/>
                                  <a:pt x="0" y="1166"/>
                                </a:cubicBezTo>
                                <a:lnTo>
                                  <a:pt x="0" y="1165"/>
                                </a:lnTo>
                                <a:cubicBezTo>
                                  <a:pt x="0" y="1158"/>
                                  <a:pt x="5" y="1153"/>
                                  <a:pt x="12" y="1153"/>
                                </a:cubicBezTo>
                                <a:cubicBezTo>
                                  <a:pt x="19" y="1153"/>
                                  <a:pt x="25" y="1158"/>
                                  <a:pt x="25" y="1165"/>
                                </a:cubicBezTo>
                                <a:close/>
                                <a:moveTo>
                                  <a:pt x="25" y="1294"/>
                                </a:moveTo>
                                <a:lnTo>
                                  <a:pt x="25" y="1294"/>
                                </a:lnTo>
                                <a:cubicBezTo>
                                  <a:pt x="25" y="1301"/>
                                  <a:pt x="19" y="1306"/>
                                  <a:pt x="12" y="1306"/>
                                </a:cubicBezTo>
                                <a:cubicBezTo>
                                  <a:pt x="5" y="1306"/>
                                  <a:pt x="0" y="1301"/>
                                  <a:pt x="0" y="1294"/>
                                </a:cubicBezTo>
                                <a:lnTo>
                                  <a:pt x="0" y="1294"/>
                                </a:lnTo>
                                <a:cubicBezTo>
                                  <a:pt x="0" y="1286"/>
                                  <a:pt x="5" y="1281"/>
                                  <a:pt x="12" y="1281"/>
                                </a:cubicBezTo>
                                <a:cubicBezTo>
                                  <a:pt x="19" y="1281"/>
                                  <a:pt x="25" y="1286"/>
                                  <a:pt x="25" y="1294"/>
                                </a:cubicBezTo>
                                <a:close/>
                                <a:moveTo>
                                  <a:pt x="25" y="1422"/>
                                </a:moveTo>
                                <a:lnTo>
                                  <a:pt x="25" y="1422"/>
                                </a:lnTo>
                                <a:cubicBezTo>
                                  <a:pt x="25" y="1429"/>
                                  <a:pt x="19" y="1434"/>
                                  <a:pt x="12" y="1434"/>
                                </a:cubicBezTo>
                                <a:cubicBezTo>
                                  <a:pt x="5" y="1434"/>
                                  <a:pt x="0" y="1429"/>
                                  <a:pt x="0" y="1422"/>
                                </a:cubicBezTo>
                                <a:lnTo>
                                  <a:pt x="0" y="1422"/>
                                </a:lnTo>
                                <a:cubicBezTo>
                                  <a:pt x="0" y="1414"/>
                                  <a:pt x="5" y="1409"/>
                                  <a:pt x="12" y="1409"/>
                                </a:cubicBezTo>
                                <a:cubicBezTo>
                                  <a:pt x="19" y="1409"/>
                                  <a:pt x="25" y="1414"/>
                                  <a:pt x="25" y="1422"/>
                                </a:cubicBezTo>
                                <a:close/>
                                <a:moveTo>
                                  <a:pt x="25" y="1550"/>
                                </a:moveTo>
                                <a:lnTo>
                                  <a:pt x="25" y="1550"/>
                                </a:lnTo>
                                <a:cubicBezTo>
                                  <a:pt x="25" y="1557"/>
                                  <a:pt x="19" y="1562"/>
                                  <a:pt x="12" y="1562"/>
                                </a:cubicBezTo>
                                <a:cubicBezTo>
                                  <a:pt x="5" y="1562"/>
                                  <a:pt x="0" y="1557"/>
                                  <a:pt x="0" y="1550"/>
                                </a:cubicBezTo>
                                <a:lnTo>
                                  <a:pt x="0" y="1550"/>
                                </a:lnTo>
                                <a:cubicBezTo>
                                  <a:pt x="0" y="1543"/>
                                  <a:pt x="5" y="1537"/>
                                  <a:pt x="12" y="1537"/>
                                </a:cubicBezTo>
                                <a:cubicBezTo>
                                  <a:pt x="19" y="1537"/>
                                  <a:pt x="25" y="1543"/>
                                  <a:pt x="25" y="1550"/>
                                </a:cubicBezTo>
                                <a:close/>
                                <a:moveTo>
                                  <a:pt x="25" y="1678"/>
                                </a:moveTo>
                                <a:lnTo>
                                  <a:pt x="25" y="1678"/>
                                </a:lnTo>
                                <a:cubicBezTo>
                                  <a:pt x="25" y="1685"/>
                                  <a:pt x="19" y="1690"/>
                                  <a:pt x="12" y="1690"/>
                                </a:cubicBezTo>
                                <a:cubicBezTo>
                                  <a:pt x="5" y="1690"/>
                                  <a:pt x="0" y="1685"/>
                                  <a:pt x="0" y="1678"/>
                                </a:cubicBezTo>
                                <a:lnTo>
                                  <a:pt x="0" y="1678"/>
                                </a:lnTo>
                                <a:cubicBezTo>
                                  <a:pt x="0" y="1671"/>
                                  <a:pt x="5" y="1665"/>
                                  <a:pt x="12" y="1665"/>
                                </a:cubicBezTo>
                                <a:cubicBezTo>
                                  <a:pt x="19" y="1665"/>
                                  <a:pt x="25" y="1671"/>
                                  <a:pt x="25" y="1678"/>
                                </a:cubicBezTo>
                                <a:close/>
                                <a:moveTo>
                                  <a:pt x="25" y="1806"/>
                                </a:moveTo>
                                <a:lnTo>
                                  <a:pt x="25" y="1806"/>
                                </a:lnTo>
                                <a:cubicBezTo>
                                  <a:pt x="25" y="1813"/>
                                  <a:pt x="19" y="1818"/>
                                  <a:pt x="12" y="1818"/>
                                </a:cubicBezTo>
                                <a:cubicBezTo>
                                  <a:pt x="5" y="1818"/>
                                  <a:pt x="0" y="1813"/>
                                  <a:pt x="0" y="1806"/>
                                </a:cubicBezTo>
                                <a:lnTo>
                                  <a:pt x="0" y="1806"/>
                                </a:lnTo>
                                <a:cubicBezTo>
                                  <a:pt x="0" y="1799"/>
                                  <a:pt x="5" y="1793"/>
                                  <a:pt x="12" y="1793"/>
                                </a:cubicBezTo>
                                <a:cubicBezTo>
                                  <a:pt x="19" y="1793"/>
                                  <a:pt x="25" y="1799"/>
                                  <a:pt x="25" y="1806"/>
                                </a:cubicBezTo>
                                <a:close/>
                                <a:moveTo>
                                  <a:pt x="25" y="1934"/>
                                </a:moveTo>
                                <a:lnTo>
                                  <a:pt x="25" y="1934"/>
                                </a:lnTo>
                                <a:cubicBezTo>
                                  <a:pt x="25" y="1941"/>
                                  <a:pt x="19" y="1946"/>
                                  <a:pt x="12" y="1946"/>
                                </a:cubicBezTo>
                                <a:cubicBezTo>
                                  <a:pt x="5" y="1946"/>
                                  <a:pt x="0" y="1941"/>
                                  <a:pt x="0" y="1934"/>
                                </a:cubicBezTo>
                                <a:lnTo>
                                  <a:pt x="0" y="1934"/>
                                </a:lnTo>
                                <a:cubicBezTo>
                                  <a:pt x="0" y="1927"/>
                                  <a:pt x="5" y="1921"/>
                                  <a:pt x="12" y="1921"/>
                                </a:cubicBezTo>
                                <a:cubicBezTo>
                                  <a:pt x="19" y="1921"/>
                                  <a:pt x="25" y="1927"/>
                                  <a:pt x="25" y="1934"/>
                                </a:cubicBezTo>
                                <a:close/>
                                <a:moveTo>
                                  <a:pt x="25" y="2062"/>
                                </a:moveTo>
                                <a:lnTo>
                                  <a:pt x="25" y="2062"/>
                                </a:lnTo>
                                <a:cubicBezTo>
                                  <a:pt x="25" y="2069"/>
                                  <a:pt x="19" y="2075"/>
                                  <a:pt x="12" y="2075"/>
                                </a:cubicBezTo>
                                <a:cubicBezTo>
                                  <a:pt x="5" y="2075"/>
                                  <a:pt x="0" y="2069"/>
                                  <a:pt x="0" y="2062"/>
                                </a:cubicBezTo>
                                <a:lnTo>
                                  <a:pt x="0" y="2062"/>
                                </a:lnTo>
                                <a:cubicBezTo>
                                  <a:pt x="0" y="2055"/>
                                  <a:pt x="5" y="2049"/>
                                  <a:pt x="12" y="2049"/>
                                </a:cubicBezTo>
                                <a:cubicBezTo>
                                  <a:pt x="19" y="2049"/>
                                  <a:pt x="25" y="2055"/>
                                  <a:pt x="25" y="2062"/>
                                </a:cubicBezTo>
                                <a:close/>
                                <a:moveTo>
                                  <a:pt x="25" y="2190"/>
                                </a:moveTo>
                                <a:lnTo>
                                  <a:pt x="25" y="2190"/>
                                </a:lnTo>
                                <a:cubicBezTo>
                                  <a:pt x="25" y="2197"/>
                                  <a:pt x="19" y="2203"/>
                                  <a:pt x="12" y="2203"/>
                                </a:cubicBezTo>
                                <a:cubicBezTo>
                                  <a:pt x="5" y="2203"/>
                                  <a:pt x="0" y="2197"/>
                                  <a:pt x="0" y="2190"/>
                                </a:cubicBezTo>
                                <a:lnTo>
                                  <a:pt x="0" y="2190"/>
                                </a:lnTo>
                                <a:cubicBezTo>
                                  <a:pt x="0" y="2183"/>
                                  <a:pt x="5" y="2177"/>
                                  <a:pt x="12" y="2177"/>
                                </a:cubicBezTo>
                                <a:cubicBezTo>
                                  <a:pt x="19" y="2177"/>
                                  <a:pt x="25" y="2183"/>
                                  <a:pt x="25" y="2190"/>
                                </a:cubicBezTo>
                                <a:close/>
                                <a:moveTo>
                                  <a:pt x="25" y="2318"/>
                                </a:moveTo>
                                <a:lnTo>
                                  <a:pt x="25" y="2318"/>
                                </a:lnTo>
                                <a:cubicBezTo>
                                  <a:pt x="25" y="2325"/>
                                  <a:pt x="19" y="2331"/>
                                  <a:pt x="12" y="2331"/>
                                </a:cubicBezTo>
                                <a:cubicBezTo>
                                  <a:pt x="5" y="2331"/>
                                  <a:pt x="0" y="2325"/>
                                  <a:pt x="0" y="2318"/>
                                </a:cubicBezTo>
                                <a:lnTo>
                                  <a:pt x="0" y="2318"/>
                                </a:lnTo>
                                <a:cubicBezTo>
                                  <a:pt x="0" y="2311"/>
                                  <a:pt x="5" y="2305"/>
                                  <a:pt x="12" y="2305"/>
                                </a:cubicBezTo>
                                <a:cubicBezTo>
                                  <a:pt x="19" y="2305"/>
                                  <a:pt x="25" y="2311"/>
                                  <a:pt x="25" y="2318"/>
                                </a:cubicBezTo>
                                <a:close/>
                                <a:moveTo>
                                  <a:pt x="25" y="2446"/>
                                </a:moveTo>
                                <a:lnTo>
                                  <a:pt x="25" y="2446"/>
                                </a:lnTo>
                                <a:cubicBezTo>
                                  <a:pt x="25" y="2453"/>
                                  <a:pt x="19" y="2459"/>
                                  <a:pt x="12" y="2459"/>
                                </a:cubicBezTo>
                                <a:cubicBezTo>
                                  <a:pt x="5" y="2459"/>
                                  <a:pt x="0" y="2453"/>
                                  <a:pt x="0" y="2446"/>
                                </a:cubicBezTo>
                                <a:lnTo>
                                  <a:pt x="0" y="2446"/>
                                </a:lnTo>
                                <a:cubicBezTo>
                                  <a:pt x="0" y="2439"/>
                                  <a:pt x="5" y="2433"/>
                                  <a:pt x="12" y="2433"/>
                                </a:cubicBezTo>
                                <a:cubicBezTo>
                                  <a:pt x="19" y="2433"/>
                                  <a:pt x="25" y="2439"/>
                                  <a:pt x="25" y="2446"/>
                                </a:cubicBezTo>
                                <a:close/>
                                <a:moveTo>
                                  <a:pt x="25" y="2574"/>
                                </a:moveTo>
                                <a:lnTo>
                                  <a:pt x="25" y="2574"/>
                                </a:lnTo>
                                <a:cubicBezTo>
                                  <a:pt x="25" y="2581"/>
                                  <a:pt x="19" y="2587"/>
                                  <a:pt x="12" y="2587"/>
                                </a:cubicBezTo>
                                <a:cubicBezTo>
                                  <a:pt x="5" y="2587"/>
                                  <a:pt x="0" y="2581"/>
                                  <a:pt x="0" y="2574"/>
                                </a:cubicBezTo>
                                <a:lnTo>
                                  <a:pt x="0" y="2574"/>
                                </a:lnTo>
                                <a:cubicBezTo>
                                  <a:pt x="0" y="2567"/>
                                  <a:pt x="5" y="2561"/>
                                  <a:pt x="12" y="2561"/>
                                </a:cubicBezTo>
                                <a:cubicBezTo>
                                  <a:pt x="19" y="2561"/>
                                  <a:pt x="25" y="2567"/>
                                  <a:pt x="25" y="2574"/>
                                </a:cubicBezTo>
                                <a:close/>
                                <a:moveTo>
                                  <a:pt x="25" y="2702"/>
                                </a:moveTo>
                                <a:lnTo>
                                  <a:pt x="25" y="2702"/>
                                </a:lnTo>
                                <a:cubicBezTo>
                                  <a:pt x="25" y="2709"/>
                                  <a:pt x="19" y="2715"/>
                                  <a:pt x="12" y="2715"/>
                                </a:cubicBezTo>
                                <a:cubicBezTo>
                                  <a:pt x="5" y="2715"/>
                                  <a:pt x="0" y="2709"/>
                                  <a:pt x="0" y="2702"/>
                                </a:cubicBezTo>
                                <a:lnTo>
                                  <a:pt x="0" y="2702"/>
                                </a:lnTo>
                                <a:cubicBezTo>
                                  <a:pt x="0" y="2695"/>
                                  <a:pt x="5" y="2689"/>
                                  <a:pt x="12" y="2689"/>
                                </a:cubicBezTo>
                                <a:cubicBezTo>
                                  <a:pt x="19" y="2689"/>
                                  <a:pt x="25" y="2695"/>
                                  <a:pt x="25" y="2702"/>
                                </a:cubicBezTo>
                                <a:close/>
                                <a:moveTo>
                                  <a:pt x="25" y="2830"/>
                                </a:moveTo>
                                <a:lnTo>
                                  <a:pt x="25" y="2830"/>
                                </a:lnTo>
                                <a:cubicBezTo>
                                  <a:pt x="25" y="2837"/>
                                  <a:pt x="19" y="2843"/>
                                  <a:pt x="12" y="2843"/>
                                </a:cubicBezTo>
                                <a:cubicBezTo>
                                  <a:pt x="5" y="2843"/>
                                  <a:pt x="0" y="2837"/>
                                  <a:pt x="0" y="2830"/>
                                </a:cubicBezTo>
                                <a:lnTo>
                                  <a:pt x="0" y="2830"/>
                                </a:lnTo>
                                <a:cubicBezTo>
                                  <a:pt x="0" y="2823"/>
                                  <a:pt x="5" y="2817"/>
                                  <a:pt x="12" y="2817"/>
                                </a:cubicBezTo>
                                <a:cubicBezTo>
                                  <a:pt x="19" y="2817"/>
                                  <a:pt x="25" y="2823"/>
                                  <a:pt x="25" y="2830"/>
                                </a:cubicBezTo>
                                <a:close/>
                                <a:moveTo>
                                  <a:pt x="25" y="2958"/>
                                </a:moveTo>
                                <a:lnTo>
                                  <a:pt x="25" y="2958"/>
                                </a:lnTo>
                                <a:cubicBezTo>
                                  <a:pt x="25" y="2965"/>
                                  <a:pt x="19" y="2971"/>
                                  <a:pt x="12" y="2971"/>
                                </a:cubicBezTo>
                                <a:cubicBezTo>
                                  <a:pt x="5" y="2971"/>
                                  <a:pt x="0" y="2965"/>
                                  <a:pt x="0" y="2958"/>
                                </a:cubicBezTo>
                                <a:lnTo>
                                  <a:pt x="0" y="2958"/>
                                </a:lnTo>
                                <a:cubicBezTo>
                                  <a:pt x="0" y="2951"/>
                                  <a:pt x="5" y="2945"/>
                                  <a:pt x="12" y="2945"/>
                                </a:cubicBezTo>
                                <a:cubicBezTo>
                                  <a:pt x="19" y="2945"/>
                                  <a:pt x="25" y="2951"/>
                                  <a:pt x="25" y="2958"/>
                                </a:cubicBezTo>
                                <a:close/>
                                <a:moveTo>
                                  <a:pt x="25" y="3086"/>
                                </a:moveTo>
                                <a:lnTo>
                                  <a:pt x="25" y="3086"/>
                                </a:lnTo>
                                <a:cubicBezTo>
                                  <a:pt x="25" y="3093"/>
                                  <a:pt x="19" y="3099"/>
                                  <a:pt x="12" y="3099"/>
                                </a:cubicBezTo>
                                <a:cubicBezTo>
                                  <a:pt x="5" y="3099"/>
                                  <a:pt x="0" y="3093"/>
                                  <a:pt x="0" y="3086"/>
                                </a:cubicBezTo>
                                <a:lnTo>
                                  <a:pt x="0" y="3086"/>
                                </a:lnTo>
                                <a:cubicBezTo>
                                  <a:pt x="0" y="3079"/>
                                  <a:pt x="5" y="3073"/>
                                  <a:pt x="12" y="3073"/>
                                </a:cubicBezTo>
                                <a:cubicBezTo>
                                  <a:pt x="19" y="3073"/>
                                  <a:pt x="25" y="3079"/>
                                  <a:pt x="25" y="3086"/>
                                </a:cubicBezTo>
                                <a:close/>
                                <a:moveTo>
                                  <a:pt x="25" y="3214"/>
                                </a:moveTo>
                                <a:lnTo>
                                  <a:pt x="25" y="3214"/>
                                </a:lnTo>
                                <a:cubicBezTo>
                                  <a:pt x="25" y="3221"/>
                                  <a:pt x="19" y="3227"/>
                                  <a:pt x="12" y="3227"/>
                                </a:cubicBezTo>
                                <a:cubicBezTo>
                                  <a:pt x="5" y="3227"/>
                                  <a:pt x="0" y="3221"/>
                                  <a:pt x="0" y="3214"/>
                                </a:cubicBezTo>
                                <a:lnTo>
                                  <a:pt x="0" y="3214"/>
                                </a:lnTo>
                                <a:cubicBezTo>
                                  <a:pt x="0" y="3207"/>
                                  <a:pt x="5" y="3201"/>
                                  <a:pt x="12" y="3201"/>
                                </a:cubicBezTo>
                                <a:cubicBezTo>
                                  <a:pt x="19" y="3201"/>
                                  <a:pt x="25" y="3207"/>
                                  <a:pt x="25" y="3214"/>
                                </a:cubicBezTo>
                                <a:close/>
                                <a:moveTo>
                                  <a:pt x="25" y="3342"/>
                                </a:moveTo>
                                <a:lnTo>
                                  <a:pt x="25" y="3342"/>
                                </a:lnTo>
                                <a:cubicBezTo>
                                  <a:pt x="25" y="3349"/>
                                  <a:pt x="19" y="3355"/>
                                  <a:pt x="12" y="3355"/>
                                </a:cubicBezTo>
                                <a:cubicBezTo>
                                  <a:pt x="5" y="3355"/>
                                  <a:pt x="0" y="3349"/>
                                  <a:pt x="0" y="3342"/>
                                </a:cubicBezTo>
                                <a:lnTo>
                                  <a:pt x="0" y="3342"/>
                                </a:lnTo>
                                <a:cubicBezTo>
                                  <a:pt x="0" y="3335"/>
                                  <a:pt x="5" y="3329"/>
                                  <a:pt x="12" y="3329"/>
                                </a:cubicBezTo>
                                <a:cubicBezTo>
                                  <a:pt x="19" y="3329"/>
                                  <a:pt x="25" y="3335"/>
                                  <a:pt x="25" y="3342"/>
                                </a:cubicBezTo>
                                <a:close/>
                                <a:moveTo>
                                  <a:pt x="25" y="3470"/>
                                </a:moveTo>
                                <a:lnTo>
                                  <a:pt x="25" y="3470"/>
                                </a:lnTo>
                                <a:cubicBezTo>
                                  <a:pt x="25" y="3477"/>
                                  <a:pt x="19" y="3483"/>
                                  <a:pt x="12" y="3483"/>
                                </a:cubicBezTo>
                                <a:cubicBezTo>
                                  <a:pt x="5" y="3483"/>
                                  <a:pt x="0" y="3477"/>
                                  <a:pt x="0" y="3470"/>
                                </a:cubicBezTo>
                                <a:lnTo>
                                  <a:pt x="0" y="3470"/>
                                </a:lnTo>
                                <a:cubicBezTo>
                                  <a:pt x="0" y="3463"/>
                                  <a:pt x="5" y="3457"/>
                                  <a:pt x="12" y="3457"/>
                                </a:cubicBezTo>
                                <a:cubicBezTo>
                                  <a:pt x="19" y="3457"/>
                                  <a:pt x="25" y="3463"/>
                                  <a:pt x="25" y="3470"/>
                                </a:cubicBezTo>
                                <a:close/>
                                <a:moveTo>
                                  <a:pt x="25" y="3598"/>
                                </a:moveTo>
                                <a:lnTo>
                                  <a:pt x="25" y="3598"/>
                                </a:lnTo>
                                <a:cubicBezTo>
                                  <a:pt x="25" y="3605"/>
                                  <a:pt x="19" y="3611"/>
                                  <a:pt x="12" y="3611"/>
                                </a:cubicBezTo>
                                <a:cubicBezTo>
                                  <a:pt x="5" y="3611"/>
                                  <a:pt x="0" y="3605"/>
                                  <a:pt x="0" y="3598"/>
                                </a:cubicBezTo>
                                <a:lnTo>
                                  <a:pt x="0" y="3598"/>
                                </a:lnTo>
                                <a:cubicBezTo>
                                  <a:pt x="0" y="3591"/>
                                  <a:pt x="5" y="3585"/>
                                  <a:pt x="12" y="3585"/>
                                </a:cubicBezTo>
                                <a:cubicBezTo>
                                  <a:pt x="19" y="3585"/>
                                  <a:pt x="25" y="3591"/>
                                  <a:pt x="25" y="3598"/>
                                </a:cubicBezTo>
                                <a:close/>
                                <a:moveTo>
                                  <a:pt x="25" y="3726"/>
                                </a:moveTo>
                                <a:lnTo>
                                  <a:pt x="25" y="3726"/>
                                </a:lnTo>
                                <a:cubicBezTo>
                                  <a:pt x="25" y="3733"/>
                                  <a:pt x="19" y="3739"/>
                                  <a:pt x="12" y="3739"/>
                                </a:cubicBezTo>
                                <a:cubicBezTo>
                                  <a:pt x="5" y="3739"/>
                                  <a:pt x="0" y="3733"/>
                                  <a:pt x="0" y="3726"/>
                                </a:cubicBezTo>
                                <a:lnTo>
                                  <a:pt x="0" y="3726"/>
                                </a:lnTo>
                                <a:cubicBezTo>
                                  <a:pt x="0" y="3719"/>
                                  <a:pt x="5" y="3713"/>
                                  <a:pt x="12" y="3713"/>
                                </a:cubicBezTo>
                                <a:cubicBezTo>
                                  <a:pt x="19" y="3713"/>
                                  <a:pt x="25" y="3719"/>
                                  <a:pt x="25" y="3726"/>
                                </a:cubicBezTo>
                                <a:close/>
                                <a:moveTo>
                                  <a:pt x="25" y="3854"/>
                                </a:moveTo>
                                <a:lnTo>
                                  <a:pt x="25" y="3854"/>
                                </a:lnTo>
                                <a:cubicBezTo>
                                  <a:pt x="25" y="3861"/>
                                  <a:pt x="19" y="3867"/>
                                  <a:pt x="12" y="3867"/>
                                </a:cubicBezTo>
                                <a:cubicBezTo>
                                  <a:pt x="5" y="3867"/>
                                  <a:pt x="0" y="3861"/>
                                  <a:pt x="0" y="3854"/>
                                </a:cubicBezTo>
                                <a:lnTo>
                                  <a:pt x="0" y="3854"/>
                                </a:lnTo>
                                <a:cubicBezTo>
                                  <a:pt x="0" y="3847"/>
                                  <a:pt x="5" y="3841"/>
                                  <a:pt x="12" y="3841"/>
                                </a:cubicBezTo>
                                <a:cubicBezTo>
                                  <a:pt x="19" y="3841"/>
                                  <a:pt x="25" y="3847"/>
                                  <a:pt x="25" y="3854"/>
                                </a:cubicBezTo>
                                <a:close/>
                                <a:moveTo>
                                  <a:pt x="25" y="3982"/>
                                </a:moveTo>
                                <a:lnTo>
                                  <a:pt x="25" y="3982"/>
                                </a:lnTo>
                                <a:cubicBezTo>
                                  <a:pt x="25" y="3989"/>
                                  <a:pt x="19" y="3995"/>
                                  <a:pt x="12" y="3995"/>
                                </a:cubicBezTo>
                                <a:cubicBezTo>
                                  <a:pt x="5" y="3995"/>
                                  <a:pt x="0" y="3989"/>
                                  <a:pt x="0" y="3982"/>
                                </a:cubicBezTo>
                                <a:lnTo>
                                  <a:pt x="0" y="3982"/>
                                </a:lnTo>
                                <a:cubicBezTo>
                                  <a:pt x="0" y="3975"/>
                                  <a:pt x="5" y="3969"/>
                                  <a:pt x="12" y="3969"/>
                                </a:cubicBezTo>
                                <a:cubicBezTo>
                                  <a:pt x="19" y="3969"/>
                                  <a:pt x="25" y="3975"/>
                                  <a:pt x="25" y="3982"/>
                                </a:cubicBezTo>
                                <a:close/>
                                <a:moveTo>
                                  <a:pt x="25" y="4110"/>
                                </a:moveTo>
                                <a:lnTo>
                                  <a:pt x="25" y="4110"/>
                                </a:lnTo>
                                <a:cubicBezTo>
                                  <a:pt x="25" y="4117"/>
                                  <a:pt x="19" y="4123"/>
                                  <a:pt x="12" y="4123"/>
                                </a:cubicBezTo>
                                <a:cubicBezTo>
                                  <a:pt x="5" y="4123"/>
                                  <a:pt x="0" y="4117"/>
                                  <a:pt x="0" y="4110"/>
                                </a:cubicBezTo>
                                <a:lnTo>
                                  <a:pt x="0" y="4110"/>
                                </a:lnTo>
                                <a:cubicBezTo>
                                  <a:pt x="0" y="4103"/>
                                  <a:pt x="5" y="4097"/>
                                  <a:pt x="12" y="4097"/>
                                </a:cubicBezTo>
                                <a:cubicBezTo>
                                  <a:pt x="19" y="4097"/>
                                  <a:pt x="25" y="4103"/>
                                  <a:pt x="25" y="4110"/>
                                </a:cubicBezTo>
                                <a:close/>
                                <a:moveTo>
                                  <a:pt x="25" y="4238"/>
                                </a:moveTo>
                                <a:lnTo>
                                  <a:pt x="25" y="4238"/>
                                </a:lnTo>
                                <a:cubicBezTo>
                                  <a:pt x="25" y="4245"/>
                                  <a:pt x="19" y="4251"/>
                                  <a:pt x="12" y="4251"/>
                                </a:cubicBezTo>
                                <a:cubicBezTo>
                                  <a:pt x="5" y="4251"/>
                                  <a:pt x="0" y="4245"/>
                                  <a:pt x="0" y="4238"/>
                                </a:cubicBezTo>
                                <a:lnTo>
                                  <a:pt x="0" y="4238"/>
                                </a:lnTo>
                                <a:cubicBezTo>
                                  <a:pt x="0" y="4231"/>
                                  <a:pt x="5" y="4225"/>
                                  <a:pt x="12" y="4225"/>
                                </a:cubicBezTo>
                                <a:cubicBezTo>
                                  <a:pt x="19" y="4225"/>
                                  <a:pt x="25" y="4231"/>
                                  <a:pt x="25" y="4238"/>
                                </a:cubicBezTo>
                                <a:close/>
                                <a:moveTo>
                                  <a:pt x="25" y="4366"/>
                                </a:moveTo>
                                <a:lnTo>
                                  <a:pt x="25" y="4366"/>
                                </a:lnTo>
                                <a:cubicBezTo>
                                  <a:pt x="25" y="4373"/>
                                  <a:pt x="19" y="4379"/>
                                  <a:pt x="12" y="4379"/>
                                </a:cubicBezTo>
                                <a:cubicBezTo>
                                  <a:pt x="5" y="4379"/>
                                  <a:pt x="0" y="4373"/>
                                  <a:pt x="0" y="4366"/>
                                </a:cubicBezTo>
                                <a:lnTo>
                                  <a:pt x="0" y="4366"/>
                                </a:lnTo>
                                <a:cubicBezTo>
                                  <a:pt x="0" y="4359"/>
                                  <a:pt x="5" y="4353"/>
                                  <a:pt x="12" y="4353"/>
                                </a:cubicBezTo>
                                <a:cubicBezTo>
                                  <a:pt x="19" y="4353"/>
                                  <a:pt x="25" y="4359"/>
                                  <a:pt x="25" y="4366"/>
                                </a:cubicBezTo>
                                <a:close/>
                                <a:moveTo>
                                  <a:pt x="25" y="4494"/>
                                </a:moveTo>
                                <a:lnTo>
                                  <a:pt x="25" y="4494"/>
                                </a:lnTo>
                                <a:cubicBezTo>
                                  <a:pt x="25" y="4501"/>
                                  <a:pt x="19" y="4507"/>
                                  <a:pt x="12" y="4507"/>
                                </a:cubicBezTo>
                                <a:cubicBezTo>
                                  <a:pt x="5" y="4507"/>
                                  <a:pt x="0" y="4501"/>
                                  <a:pt x="0" y="4494"/>
                                </a:cubicBezTo>
                                <a:lnTo>
                                  <a:pt x="0" y="4494"/>
                                </a:lnTo>
                                <a:cubicBezTo>
                                  <a:pt x="0" y="4487"/>
                                  <a:pt x="5" y="4481"/>
                                  <a:pt x="12" y="4481"/>
                                </a:cubicBezTo>
                                <a:cubicBezTo>
                                  <a:pt x="19" y="4481"/>
                                  <a:pt x="25" y="4487"/>
                                  <a:pt x="25" y="4494"/>
                                </a:cubicBezTo>
                                <a:close/>
                                <a:moveTo>
                                  <a:pt x="25" y="4622"/>
                                </a:moveTo>
                                <a:lnTo>
                                  <a:pt x="25" y="4622"/>
                                </a:lnTo>
                                <a:cubicBezTo>
                                  <a:pt x="25" y="4629"/>
                                  <a:pt x="19" y="4635"/>
                                  <a:pt x="12" y="4635"/>
                                </a:cubicBezTo>
                                <a:cubicBezTo>
                                  <a:pt x="5" y="4635"/>
                                  <a:pt x="0" y="4629"/>
                                  <a:pt x="0" y="4622"/>
                                </a:cubicBezTo>
                                <a:lnTo>
                                  <a:pt x="0" y="4622"/>
                                </a:lnTo>
                                <a:cubicBezTo>
                                  <a:pt x="0" y="4615"/>
                                  <a:pt x="5" y="4609"/>
                                  <a:pt x="12" y="4609"/>
                                </a:cubicBezTo>
                                <a:cubicBezTo>
                                  <a:pt x="19" y="4609"/>
                                  <a:pt x="25" y="4615"/>
                                  <a:pt x="25" y="4622"/>
                                </a:cubicBezTo>
                                <a:close/>
                                <a:moveTo>
                                  <a:pt x="25" y="4750"/>
                                </a:moveTo>
                                <a:lnTo>
                                  <a:pt x="25" y="4750"/>
                                </a:lnTo>
                                <a:cubicBezTo>
                                  <a:pt x="25" y="4757"/>
                                  <a:pt x="19" y="4763"/>
                                  <a:pt x="12" y="4763"/>
                                </a:cubicBezTo>
                                <a:cubicBezTo>
                                  <a:pt x="5" y="4763"/>
                                  <a:pt x="0" y="4757"/>
                                  <a:pt x="0" y="4750"/>
                                </a:cubicBezTo>
                                <a:lnTo>
                                  <a:pt x="0" y="4750"/>
                                </a:lnTo>
                                <a:cubicBezTo>
                                  <a:pt x="0" y="4743"/>
                                  <a:pt x="5" y="4737"/>
                                  <a:pt x="12" y="4737"/>
                                </a:cubicBezTo>
                                <a:cubicBezTo>
                                  <a:pt x="19" y="4737"/>
                                  <a:pt x="25" y="4743"/>
                                  <a:pt x="25" y="4750"/>
                                </a:cubicBezTo>
                                <a:close/>
                                <a:moveTo>
                                  <a:pt x="25" y="4878"/>
                                </a:moveTo>
                                <a:lnTo>
                                  <a:pt x="25" y="4878"/>
                                </a:lnTo>
                                <a:cubicBezTo>
                                  <a:pt x="25" y="4885"/>
                                  <a:pt x="19" y="4891"/>
                                  <a:pt x="12" y="4891"/>
                                </a:cubicBezTo>
                                <a:cubicBezTo>
                                  <a:pt x="5" y="4891"/>
                                  <a:pt x="0" y="4885"/>
                                  <a:pt x="0" y="4878"/>
                                </a:cubicBezTo>
                                <a:lnTo>
                                  <a:pt x="0" y="4878"/>
                                </a:lnTo>
                                <a:cubicBezTo>
                                  <a:pt x="0" y="4871"/>
                                  <a:pt x="5" y="4865"/>
                                  <a:pt x="12" y="4865"/>
                                </a:cubicBezTo>
                                <a:cubicBezTo>
                                  <a:pt x="19" y="4865"/>
                                  <a:pt x="25" y="4871"/>
                                  <a:pt x="25" y="4878"/>
                                </a:cubicBezTo>
                                <a:close/>
                                <a:moveTo>
                                  <a:pt x="25" y="5006"/>
                                </a:moveTo>
                                <a:lnTo>
                                  <a:pt x="25" y="5006"/>
                                </a:lnTo>
                                <a:cubicBezTo>
                                  <a:pt x="25" y="5013"/>
                                  <a:pt x="19" y="5019"/>
                                  <a:pt x="12" y="5019"/>
                                </a:cubicBezTo>
                                <a:cubicBezTo>
                                  <a:pt x="5" y="5019"/>
                                  <a:pt x="0" y="5013"/>
                                  <a:pt x="0" y="5006"/>
                                </a:cubicBezTo>
                                <a:lnTo>
                                  <a:pt x="0" y="5006"/>
                                </a:lnTo>
                                <a:cubicBezTo>
                                  <a:pt x="0" y="4999"/>
                                  <a:pt x="5" y="4993"/>
                                  <a:pt x="12" y="4993"/>
                                </a:cubicBezTo>
                                <a:cubicBezTo>
                                  <a:pt x="19" y="4993"/>
                                  <a:pt x="25" y="4999"/>
                                  <a:pt x="25" y="5006"/>
                                </a:cubicBezTo>
                                <a:close/>
                                <a:moveTo>
                                  <a:pt x="25" y="5134"/>
                                </a:moveTo>
                                <a:lnTo>
                                  <a:pt x="25" y="5134"/>
                                </a:lnTo>
                                <a:cubicBezTo>
                                  <a:pt x="25" y="5141"/>
                                  <a:pt x="19" y="5147"/>
                                  <a:pt x="12" y="5147"/>
                                </a:cubicBezTo>
                                <a:cubicBezTo>
                                  <a:pt x="5" y="5147"/>
                                  <a:pt x="0" y="5141"/>
                                  <a:pt x="0" y="5134"/>
                                </a:cubicBezTo>
                                <a:lnTo>
                                  <a:pt x="0" y="5134"/>
                                </a:lnTo>
                                <a:cubicBezTo>
                                  <a:pt x="0" y="5127"/>
                                  <a:pt x="5" y="5121"/>
                                  <a:pt x="12" y="5121"/>
                                </a:cubicBezTo>
                                <a:cubicBezTo>
                                  <a:pt x="19" y="5121"/>
                                  <a:pt x="25" y="5127"/>
                                  <a:pt x="25" y="5134"/>
                                </a:cubicBezTo>
                                <a:close/>
                                <a:moveTo>
                                  <a:pt x="25" y="5262"/>
                                </a:moveTo>
                                <a:lnTo>
                                  <a:pt x="25" y="5262"/>
                                </a:lnTo>
                                <a:cubicBezTo>
                                  <a:pt x="25" y="5269"/>
                                  <a:pt x="19" y="5275"/>
                                  <a:pt x="12" y="5275"/>
                                </a:cubicBezTo>
                                <a:cubicBezTo>
                                  <a:pt x="5" y="5275"/>
                                  <a:pt x="0" y="5269"/>
                                  <a:pt x="0" y="5262"/>
                                </a:cubicBezTo>
                                <a:lnTo>
                                  <a:pt x="0" y="5262"/>
                                </a:lnTo>
                                <a:cubicBezTo>
                                  <a:pt x="0" y="5255"/>
                                  <a:pt x="5" y="5250"/>
                                  <a:pt x="12" y="5250"/>
                                </a:cubicBezTo>
                                <a:cubicBezTo>
                                  <a:pt x="19" y="5250"/>
                                  <a:pt x="25" y="5255"/>
                                  <a:pt x="25" y="5262"/>
                                </a:cubicBezTo>
                                <a:close/>
                                <a:moveTo>
                                  <a:pt x="25" y="5390"/>
                                </a:moveTo>
                                <a:lnTo>
                                  <a:pt x="25" y="5390"/>
                                </a:lnTo>
                                <a:cubicBezTo>
                                  <a:pt x="25" y="5397"/>
                                  <a:pt x="19" y="5403"/>
                                  <a:pt x="12" y="5403"/>
                                </a:cubicBezTo>
                                <a:cubicBezTo>
                                  <a:pt x="5" y="5403"/>
                                  <a:pt x="0" y="5397"/>
                                  <a:pt x="0" y="5390"/>
                                </a:cubicBezTo>
                                <a:lnTo>
                                  <a:pt x="0" y="5390"/>
                                </a:lnTo>
                                <a:cubicBezTo>
                                  <a:pt x="0" y="5383"/>
                                  <a:pt x="5" y="5378"/>
                                  <a:pt x="12" y="5378"/>
                                </a:cubicBezTo>
                                <a:cubicBezTo>
                                  <a:pt x="19" y="5378"/>
                                  <a:pt x="25" y="5383"/>
                                  <a:pt x="25" y="5390"/>
                                </a:cubicBezTo>
                                <a:close/>
                                <a:moveTo>
                                  <a:pt x="25" y="5518"/>
                                </a:moveTo>
                                <a:lnTo>
                                  <a:pt x="25" y="5518"/>
                                </a:lnTo>
                                <a:cubicBezTo>
                                  <a:pt x="25" y="5525"/>
                                  <a:pt x="19" y="5531"/>
                                  <a:pt x="12" y="5531"/>
                                </a:cubicBezTo>
                                <a:cubicBezTo>
                                  <a:pt x="5" y="5531"/>
                                  <a:pt x="0" y="5525"/>
                                  <a:pt x="0" y="5518"/>
                                </a:cubicBezTo>
                                <a:lnTo>
                                  <a:pt x="0" y="5518"/>
                                </a:lnTo>
                                <a:cubicBezTo>
                                  <a:pt x="0" y="5511"/>
                                  <a:pt x="5" y="5506"/>
                                  <a:pt x="12" y="5506"/>
                                </a:cubicBezTo>
                                <a:cubicBezTo>
                                  <a:pt x="19" y="5506"/>
                                  <a:pt x="25" y="5511"/>
                                  <a:pt x="25" y="5518"/>
                                </a:cubicBezTo>
                                <a:close/>
                                <a:moveTo>
                                  <a:pt x="25" y="5646"/>
                                </a:moveTo>
                                <a:lnTo>
                                  <a:pt x="25" y="5646"/>
                                </a:lnTo>
                                <a:cubicBezTo>
                                  <a:pt x="25" y="5653"/>
                                  <a:pt x="19" y="5659"/>
                                  <a:pt x="12" y="5659"/>
                                </a:cubicBezTo>
                                <a:cubicBezTo>
                                  <a:pt x="5" y="5659"/>
                                  <a:pt x="0" y="5653"/>
                                  <a:pt x="0" y="5646"/>
                                </a:cubicBezTo>
                                <a:lnTo>
                                  <a:pt x="0" y="5646"/>
                                </a:lnTo>
                                <a:cubicBezTo>
                                  <a:pt x="0" y="5639"/>
                                  <a:pt x="5" y="5634"/>
                                  <a:pt x="12" y="5634"/>
                                </a:cubicBezTo>
                                <a:cubicBezTo>
                                  <a:pt x="19" y="5634"/>
                                  <a:pt x="25" y="5639"/>
                                  <a:pt x="25" y="5646"/>
                                </a:cubicBezTo>
                                <a:close/>
                                <a:moveTo>
                                  <a:pt x="25" y="5774"/>
                                </a:moveTo>
                                <a:lnTo>
                                  <a:pt x="25" y="5774"/>
                                </a:lnTo>
                                <a:cubicBezTo>
                                  <a:pt x="25" y="5782"/>
                                  <a:pt x="19" y="5787"/>
                                  <a:pt x="12" y="5787"/>
                                </a:cubicBezTo>
                                <a:cubicBezTo>
                                  <a:pt x="5" y="5787"/>
                                  <a:pt x="0" y="5782"/>
                                  <a:pt x="0" y="5774"/>
                                </a:cubicBezTo>
                                <a:lnTo>
                                  <a:pt x="0" y="5774"/>
                                </a:lnTo>
                                <a:cubicBezTo>
                                  <a:pt x="0" y="5767"/>
                                  <a:pt x="5" y="5762"/>
                                  <a:pt x="12" y="5762"/>
                                </a:cubicBezTo>
                                <a:cubicBezTo>
                                  <a:pt x="19" y="5762"/>
                                  <a:pt x="25" y="5767"/>
                                  <a:pt x="25" y="5774"/>
                                </a:cubicBezTo>
                                <a:close/>
                                <a:moveTo>
                                  <a:pt x="25" y="5902"/>
                                </a:moveTo>
                                <a:lnTo>
                                  <a:pt x="25" y="5902"/>
                                </a:lnTo>
                                <a:cubicBezTo>
                                  <a:pt x="25" y="5910"/>
                                  <a:pt x="19" y="5915"/>
                                  <a:pt x="12" y="5915"/>
                                </a:cubicBezTo>
                                <a:cubicBezTo>
                                  <a:pt x="5" y="5915"/>
                                  <a:pt x="0" y="5910"/>
                                  <a:pt x="0" y="5902"/>
                                </a:cubicBezTo>
                                <a:lnTo>
                                  <a:pt x="0" y="5902"/>
                                </a:lnTo>
                                <a:cubicBezTo>
                                  <a:pt x="0" y="5895"/>
                                  <a:pt x="5" y="5890"/>
                                  <a:pt x="12" y="5890"/>
                                </a:cubicBezTo>
                                <a:cubicBezTo>
                                  <a:pt x="19" y="5890"/>
                                  <a:pt x="25" y="5895"/>
                                  <a:pt x="25" y="5902"/>
                                </a:cubicBezTo>
                                <a:close/>
                                <a:moveTo>
                                  <a:pt x="25" y="6030"/>
                                </a:moveTo>
                                <a:lnTo>
                                  <a:pt x="25" y="6030"/>
                                </a:lnTo>
                                <a:cubicBezTo>
                                  <a:pt x="25" y="6038"/>
                                  <a:pt x="19" y="6043"/>
                                  <a:pt x="12" y="6043"/>
                                </a:cubicBezTo>
                                <a:cubicBezTo>
                                  <a:pt x="5" y="6043"/>
                                  <a:pt x="0" y="6038"/>
                                  <a:pt x="0" y="6030"/>
                                </a:cubicBezTo>
                                <a:lnTo>
                                  <a:pt x="0" y="6030"/>
                                </a:lnTo>
                                <a:cubicBezTo>
                                  <a:pt x="0" y="6023"/>
                                  <a:pt x="5" y="6018"/>
                                  <a:pt x="12" y="6018"/>
                                </a:cubicBezTo>
                                <a:cubicBezTo>
                                  <a:pt x="19" y="6018"/>
                                  <a:pt x="25" y="6023"/>
                                  <a:pt x="25" y="6030"/>
                                </a:cubicBezTo>
                                <a:close/>
                                <a:moveTo>
                                  <a:pt x="25" y="6158"/>
                                </a:moveTo>
                                <a:lnTo>
                                  <a:pt x="25" y="6159"/>
                                </a:lnTo>
                                <a:cubicBezTo>
                                  <a:pt x="25" y="6166"/>
                                  <a:pt x="19" y="6171"/>
                                  <a:pt x="12" y="6171"/>
                                </a:cubicBezTo>
                                <a:cubicBezTo>
                                  <a:pt x="5" y="6171"/>
                                  <a:pt x="0" y="6166"/>
                                  <a:pt x="0" y="6159"/>
                                </a:cubicBezTo>
                                <a:lnTo>
                                  <a:pt x="0" y="6158"/>
                                </a:lnTo>
                                <a:cubicBezTo>
                                  <a:pt x="0" y="6151"/>
                                  <a:pt x="5" y="6146"/>
                                  <a:pt x="12" y="6146"/>
                                </a:cubicBezTo>
                                <a:cubicBezTo>
                                  <a:pt x="19" y="6146"/>
                                  <a:pt x="25" y="6151"/>
                                  <a:pt x="25" y="6158"/>
                                </a:cubicBezTo>
                                <a:close/>
                                <a:moveTo>
                                  <a:pt x="25" y="6287"/>
                                </a:moveTo>
                                <a:lnTo>
                                  <a:pt x="25" y="6287"/>
                                </a:lnTo>
                                <a:cubicBezTo>
                                  <a:pt x="25" y="6294"/>
                                  <a:pt x="19" y="6299"/>
                                  <a:pt x="12" y="6299"/>
                                </a:cubicBezTo>
                                <a:cubicBezTo>
                                  <a:pt x="5" y="6299"/>
                                  <a:pt x="0" y="6294"/>
                                  <a:pt x="0" y="6287"/>
                                </a:cubicBezTo>
                                <a:lnTo>
                                  <a:pt x="0" y="6287"/>
                                </a:lnTo>
                                <a:cubicBezTo>
                                  <a:pt x="0" y="6279"/>
                                  <a:pt x="5" y="6274"/>
                                  <a:pt x="12" y="6274"/>
                                </a:cubicBezTo>
                                <a:cubicBezTo>
                                  <a:pt x="19" y="6274"/>
                                  <a:pt x="25" y="6279"/>
                                  <a:pt x="25" y="6287"/>
                                </a:cubicBezTo>
                                <a:close/>
                                <a:moveTo>
                                  <a:pt x="25" y="6415"/>
                                </a:moveTo>
                                <a:lnTo>
                                  <a:pt x="25" y="6415"/>
                                </a:lnTo>
                                <a:cubicBezTo>
                                  <a:pt x="25" y="6422"/>
                                  <a:pt x="19" y="6427"/>
                                  <a:pt x="12" y="6427"/>
                                </a:cubicBezTo>
                                <a:cubicBezTo>
                                  <a:pt x="5" y="6427"/>
                                  <a:pt x="0" y="6422"/>
                                  <a:pt x="0" y="6415"/>
                                </a:cubicBezTo>
                                <a:lnTo>
                                  <a:pt x="0" y="6415"/>
                                </a:lnTo>
                                <a:cubicBezTo>
                                  <a:pt x="0" y="6407"/>
                                  <a:pt x="5" y="6402"/>
                                  <a:pt x="12" y="6402"/>
                                </a:cubicBezTo>
                                <a:cubicBezTo>
                                  <a:pt x="19" y="6402"/>
                                  <a:pt x="25" y="6407"/>
                                  <a:pt x="25" y="6415"/>
                                </a:cubicBezTo>
                                <a:close/>
                                <a:moveTo>
                                  <a:pt x="25" y="6543"/>
                                </a:moveTo>
                                <a:lnTo>
                                  <a:pt x="25" y="6543"/>
                                </a:lnTo>
                                <a:cubicBezTo>
                                  <a:pt x="25" y="6550"/>
                                  <a:pt x="19" y="6555"/>
                                  <a:pt x="12" y="6555"/>
                                </a:cubicBezTo>
                                <a:cubicBezTo>
                                  <a:pt x="5" y="6555"/>
                                  <a:pt x="0" y="6550"/>
                                  <a:pt x="0" y="6543"/>
                                </a:cubicBezTo>
                                <a:lnTo>
                                  <a:pt x="0" y="6543"/>
                                </a:lnTo>
                                <a:cubicBezTo>
                                  <a:pt x="0" y="6536"/>
                                  <a:pt x="5" y="6530"/>
                                  <a:pt x="12" y="6530"/>
                                </a:cubicBezTo>
                                <a:cubicBezTo>
                                  <a:pt x="19" y="6530"/>
                                  <a:pt x="25" y="6536"/>
                                  <a:pt x="25" y="6543"/>
                                </a:cubicBezTo>
                                <a:close/>
                                <a:moveTo>
                                  <a:pt x="25" y="6671"/>
                                </a:moveTo>
                                <a:lnTo>
                                  <a:pt x="25" y="6671"/>
                                </a:lnTo>
                                <a:cubicBezTo>
                                  <a:pt x="25" y="6678"/>
                                  <a:pt x="19" y="6683"/>
                                  <a:pt x="12" y="6683"/>
                                </a:cubicBezTo>
                                <a:cubicBezTo>
                                  <a:pt x="5" y="6683"/>
                                  <a:pt x="0" y="6678"/>
                                  <a:pt x="0" y="6671"/>
                                </a:cubicBezTo>
                                <a:lnTo>
                                  <a:pt x="0" y="6671"/>
                                </a:lnTo>
                                <a:cubicBezTo>
                                  <a:pt x="0" y="6664"/>
                                  <a:pt x="5" y="6658"/>
                                  <a:pt x="12" y="6658"/>
                                </a:cubicBezTo>
                                <a:cubicBezTo>
                                  <a:pt x="19" y="6658"/>
                                  <a:pt x="25" y="6664"/>
                                  <a:pt x="25" y="6671"/>
                                </a:cubicBezTo>
                                <a:close/>
                                <a:moveTo>
                                  <a:pt x="25" y="6799"/>
                                </a:moveTo>
                                <a:lnTo>
                                  <a:pt x="25" y="6799"/>
                                </a:lnTo>
                                <a:cubicBezTo>
                                  <a:pt x="25" y="6806"/>
                                  <a:pt x="19" y="6811"/>
                                  <a:pt x="12" y="6811"/>
                                </a:cubicBezTo>
                                <a:cubicBezTo>
                                  <a:pt x="5" y="6811"/>
                                  <a:pt x="0" y="6806"/>
                                  <a:pt x="0" y="6799"/>
                                </a:cubicBezTo>
                                <a:lnTo>
                                  <a:pt x="0" y="6799"/>
                                </a:lnTo>
                                <a:cubicBezTo>
                                  <a:pt x="0" y="6792"/>
                                  <a:pt x="5" y="6786"/>
                                  <a:pt x="12" y="6786"/>
                                </a:cubicBezTo>
                                <a:cubicBezTo>
                                  <a:pt x="19" y="6786"/>
                                  <a:pt x="25" y="6792"/>
                                  <a:pt x="25" y="6799"/>
                                </a:cubicBezTo>
                                <a:close/>
                                <a:moveTo>
                                  <a:pt x="25" y="6927"/>
                                </a:moveTo>
                                <a:lnTo>
                                  <a:pt x="25" y="6927"/>
                                </a:lnTo>
                                <a:cubicBezTo>
                                  <a:pt x="25" y="6934"/>
                                  <a:pt x="19" y="6939"/>
                                  <a:pt x="12" y="6939"/>
                                </a:cubicBezTo>
                                <a:cubicBezTo>
                                  <a:pt x="5" y="6939"/>
                                  <a:pt x="0" y="6934"/>
                                  <a:pt x="0" y="6927"/>
                                </a:cubicBezTo>
                                <a:lnTo>
                                  <a:pt x="0" y="6927"/>
                                </a:lnTo>
                                <a:cubicBezTo>
                                  <a:pt x="0" y="6920"/>
                                  <a:pt x="5" y="6914"/>
                                  <a:pt x="12" y="6914"/>
                                </a:cubicBezTo>
                                <a:cubicBezTo>
                                  <a:pt x="19" y="6914"/>
                                  <a:pt x="25" y="6920"/>
                                  <a:pt x="25" y="6927"/>
                                </a:cubicBezTo>
                                <a:close/>
                                <a:moveTo>
                                  <a:pt x="25" y="7055"/>
                                </a:moveTo>
                                <a:lnTo>
                                  <a:pt x="25" y="7055"/>
                                </a:lnTo>
                                <a:cubicBezTo>
                                  <a:pt x="25" y="7062"/>
                                  <a:pt x="19" y="7068"/>
                                  <a:pt x="12" y="7068"/>
                                </a:cubicBezTo>
                                <a:cubicBezTo>
                                  <a:pt x="5" y="7068"/>
                                  <a:pt x="0" y="7062"/>
                                  <a:pt x="0" y="7055"/>
                                </a:cubicBezTo>
                                <a:lnTo>
                                  <a:pt x="0" y="7055"/>
                                </a:lnTo>
                                <a:cubicBezTo>
                                  <a:pt x="0" y="7048"/>
                                  <a:pt x="5" y="7042"/>
                                  <a:pt x="12" y="7042"/>
                                </a:cubicBezTo>
                                <a:cubicBezTo>
                                  <a:pt x="19" y="7042"/>
                                  <a:pt x="25" y="7048"/>
                                  <a:pt x="25" y="7055"/>
                                </a:cubicBezTo>
                                <a:close/>
                                <a:moveTo>
                                  <a:pt x="25" y="7183"/>
                                </a:moveTo>
                                <a:lnTo>
                                  <a:pt x="25" y="7183"/>
                                </a:lnTo>
                                <a:cubicBezTo>
                                  <a:pt x="25" y="7190"/>
                                  <a:pt x="19" y="7196"/>
                                  <a:pt x="12" y="7196"/>
                                </a:cubicBezTo>
                                <a:cubicBezTo>
                                  <a:pt x="5" y="7196"/>
                                  <a:pt x="0" y="7190"/>
                                  <a:pt x="0" y="7183"/>
                                </a:cubicBezTo>
                                <a:lnTo>
                                  <a:pt x="0" y="7183"/>
                                </a:lnTo>
                                <a:cubicBezTo>
                                  <a:pt x="0" y="7176"/>
                                  <a:pt x="5" y="7170"/>
                                  <a:pt x="12" y="7170"/>
                                </a:cubicBezTo>
                                <a:cubicBezTo>
                                  <a:pt x="19" y="7170"/>
                                  <a:pt x="25" y="7176"/>
                                  <a:pt x="25" y="7183"/>
                                </a:cubicBezTo>
                                <a:close/>
                                <a:moveTo>
                                  <a:pt x="25" y="7311"/>
                                </a:moveTo>
                                <a:lnTo>
                                  <a:pt x="25" y="7311"/>
                                </a:lnTo>
                                <a:cubicBezTo>
                                  <a:pt x="25" y="7318"/>
                                  <a:pt x="19" y="7324"/>
                                  <a:pt x="12" y="7324"/>
                                </a:cubicBezTo>
                                <a:cubicBezTo>
                                  <a:pt x="5" y="7324"/>
                                  <a:pt x="0" y="7318"/>
                                  <a:pt x="0" y="7311"/>
                                </a:cubicBezTo>
                                <a:lnTo>
                                  <a:pt x="0" y="7311"/>
                                </a:lnTo>
                                <a:cubicBezTo>
                                  <a:pt x="0" y="7304"/>
                                  <a:pt x="5" y="7298"/>
                                  <a:pt x="12" y="7298"/>
                                </a:cubicBezTo>
                                <a:cubicBezTo>
                                  <a:pt x="19" y="7298"/>
                                  <a:pt x="25" y="7304"/>
                                  <a:pt x="25" y="7311"/>
                                </a:cubicBezTo>
                                <a:close/>
                                <a:moveTo>
                                  <a:pt x="25" y="7439"/>
                                </a:moveTo>
                                <a:lnTo>
                                  <a:pt x="25" y="7439"/>
                                </a:lnTo>
                                <a:cubicBezTo>
                                  <a:pt x="25" y="7446"/>
                                  <a:pt x="19" y="7452"/>
                                  <a:pt x="12" y="7452"/>
                                </a:cubicBezTo>
                                <a:cubicBezTo>
                                  <a:pt x="5" y="7452"/>
                                  <a:pt x="0" y="7446"/>
                                  <a:pt x="0" y="7439"/>
                                </a:cubicBezTo>
                                <a:lnTo>
                                  <a:pt x="0" y="7439"/>
                                </a:lnTo>
                                <a:cubicBezTo>
                                  <a:pt x="0" y="7432"/>
                                  <a:pt x="5" y="7426"/>
                                  <a:pt x="12" y="7426"/>
                                </a:cubicBezTo>
                                <a:cubicBezTo>
                                  <a:pt x="19" y="7426"/>
                                  <a:pt x="25" y="7432"/>
                                  <a:pt x="25" y="7439"/>
                                </a:cubicBezTo>
                                <a:close/>
                                <a:moveTo>
                                  <a:pt x="25" y="7567"/>
                                </a:moveTo>
                                <a:lnTo>
                                  <a:pt x="25" y="7567"/>
                                </a:lnTo>
                                <a:cubicBezTo>
                                  <a:pt x="25" y="7574"/>
                                  <a:pt x="19" y="7580"/>
                                  <a:pt x="12" y="7580"/>
                                </a:cubicBezTo>
                                <a:cubicBezTo>
                                  <a:pt x="5" y="7580"/>
                                  <a:pt x="0" y="7574"/>
                                  <a:pt x="0" y="7567"/>
                                </a:cubicBezTo>
                                <a:lnTo>
                                  <a:pt x="0" y="7567"/>
                                </a:lnTo>
                                <a:cubicBezTo>
                                  <a:pt x="0" y="7560"/>
                                  <a:pt x="5" y="7554"/>
                                  <a:pt x="12" y="7554"/>
                                </a:cubicBezTo>
                                <a:cubicBezTo>
                                  <a:pt x="19" y="7554"/>
                                  <a:pt x="25" y="7560"/>
                                  <a:pt x="25" y="7567"/>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526320" y="3538080"/>
                            <a:ext cx="2095560" cy="720"/>
                          </a:xfrm>
                          <a:prstGeom prst="line">
                            <a:avLst/>
                          </a:prstGeom>
                          <a:ln cap="rnd" w="15120">
                            <a:solidFill>
                              <a:srgbClr val="000000"/>
                            </a:solidFill>
                            <a:miter/>
                          </a:ln>
                        </wps:spPr>
                        <wps:style>
                          <a:lnRef idx="0"/>
                          <a:fillRef idx="0"/>
                          <a:effectRef idx="0"/>
                          <a:fontRef idx="minor"/>
                        </wps:style>
                        <wps:bodyPr/>
                      </wps:wsp>
                      <wps:wsp>
                        <wps:cNvSpPr/>
                        <wps:spPr>
                          <a:xfrm>
                            <a:off x="2610000" y="3490560"/>
                            <a:ext cx="93960" cy="94680"/>
                          </a:xfrm>
                          <a:custGeom>
                            <a:avLst/>
                            <a:gdLst/>
                            <a:ahLst/>
                            <a:rect l="l" t="t" r="r" b="b"/>
                            <a:pathLst>
                              <a:path w="148" h="149">
                                <a:moveTo>
                                  <a:pt x="0" y="0"/>
                                </a:moveTo>
                                <a:lnTo>
                                  <a:pt x="148" y="75"/>
                                </a:lnTo>
                                <a:lnTo>
                                  <a:pt x="0" y="149"/>
                                </a:lnTo>
                                <a:lnTo>
                                  <a:pt x="0" y="0"/>
                                </a:lnTo>
                                <a:close/>
                              </a:path>
                            </a:pathLst>
                          </a:custGeom>
                          <a:solidFill>
                            <a:srgbClr val="000000"/>
                          </a:solidFill>
                          <a:ln w="0">
                            <a:noFill/>
                          </a:ln>
                        </wps:spPr>
                        <wps:style>
                          <a:lnRef idx="0"/>
                          <a:fillRef idx="0"/>
                          <a:effectRef idx="0"/>
                          <a:fontRef idx="minor"/>
                        </wps:style>
                        <wps:bodyPr/>
                      </wps:wsp>
                      <wps:wsp>
                        <wps:cNvSpPr/>
                        <wps:spPr>
                          <a:xfrm flipH="1">
                            <a:off x="608400" y="4186080"/>
                            <a:ext cx="2094840" cy="720"/>
                          </a:xfrm>
                          <a:prstGeom prst="line">
                            <a:avLst/>
                          </a:prstGeom>
                          <a:ln cap="rnd" w="15120">
                            <a:solidFill>
                              <a:srgbClr val="000000"/>
                            </a:solidFill>
                            <a:miter/>
                          </a:ln>
                        </wps:spPr>
                        <wps:style>
                          <a:lnRef idx="0"/>
                          <a:fillRef idx="0"/>
                          <a:effectRef idx="0"/>
                          <a:fontRef idx="minor"/>
                        </wps:style>
                        <wps:bodyPr/>
                      </wps:wsp>
                      <wps:wsp>
                        <wps:cNvSpPr/>
                        <wps:spPr>
                          <a:xfrm>
                            <a:off x="526320" y="4138200"/>
                            <a:ext cx="94680" cy="94680"/>
                          </a:xfrm>
                          <a:custGeom>
                            <a:avLst/>
                            <a:gdLst/>
                            <a:ahLst/>
                            <a:rect l="l" t="t" r="r" b="b"/>
                            <a:pathLst>
                              <a:path w="149" h="149">
                                <a:moveTo>
                                  <a:pt x="149" y="149"/>
                                </a:moveTo>
                                <a:lnTo>
                                  <a:pt x="0" y="75"/>
                                </a:lnTo>
                                <a:lnTo>
                                  <a:pt x="149" y="0"/>
                                </a:lnTo>
                                <a:lnTo>
                                  <a:pt x="149" y="149"/>
                                </a:lnTo>
                                <a:close/>
                              </a:path>
                            </a:pathLst>
                          </a:custGeom>
                          <a:solidFill>
                            <a:srgbClr val="000000"/>
                          </a:solidFill>
                          <a:ln w="0">
                            <a:noFill/>
                          </a:ln>
                        </wps:spPr>
                        <wps:style>
                          <a:lnRef idx="0"/>
                          <a:fillRef idx="0"/>
                          <a:effectRef idx="0"/>
                          <a:fontRef idx="minor"/>
                        </wps:style>
                        <wps:bodyPr/>
                      </wps:wsp>
                      <wps:wsp>
                        <wps:cNvSpPr/>
                        <wps:spPr>
                          <a:xfrm>
                            <a:off x="633600" y="2877840"/>
                            <a:ext cx="1080000" cy="138600"/>
                          </a:xfrm>
                          <a:prstGeom prst="rect">
                            <a:avLst/>
                          </a:prstGeom>
                          <a:solidFill>
                            <a:srgbClr val="ffffff"/>
                          </a:solidFill>
                          <a:ln w="0">
                            <a:noFill/>
                          </a:ln>
                        </wps:spPr>
                        <wps:style>
                          <a:lnRef idx="0"/>
                          <a:fillRef idx="0"/>
                          <a:effectRef idx="0"/>
                          <a:fontRef idx="minor"/>
                        </wps:style>
                        <wps:bodyPr/>
                      </wps:wsp>
                      <wps:wsp>
                        <wps:cNvSpPr/>
                        <wps:spPr>
                          <a:xfrm>
                            <a:off x="633600" y="2877840"/>
                            <a:ext cx="1080000" cy="138600"/>
                          </a:xfrm>
                          <a:prstGeom prst="rect">
                            <a:avLst/>
                          </a:prstGeom>
                          <a:noFill/>
                          <a:ln cap="rnd" w="3240">
                            <a:solidFill>
                              <a:srgbClr val="ffffff"/>
                            </a:solidFill>
                            <a:round/>
                          </a:ln>
                        </wps:spPr>
                        <wps:style>
                          <a:lnRef idx="0"/>
                          <a:fillRef idx="0"/>
                          <a:effectRef idx="0"/>
                          <a:fontRef idx="minor"/>
                        </wps:style>
                        <wps:bodyPr/>
                      </wps:wsp>
                      <wps:wsp>
                        <wps:cNvSpPr txBox="1"/>
                        <wps:spPr>
                          <a:xfrm>
                            <a:off x="685080" y="2884320"/>
                            <a:ext cx="10296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10</w:t>
                              </w:r>
                            </w:p>
                          </w:txbxContent>
                        </wps:txbx>
                        <wps:bodyPr wrap="square" lIns="0" rIns="0" tIns="0" bIns="0" anchor="t">
                          <a:noAutofit/>
                        </wps:bodyPr>
                      </wps:wsp>
                      <wps:wsp>
                        <wps:cNvSpPr txBox="1"/>
                        <wps:spPr>
                          <a:xfrm>
                            <a:off x="789840" y="2884320"/>
                            <a:ext cx="266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w:t>
                              </w:r>
                            </w:p>
                          </w:txbxContent>
                        </wps:txbx>
                        <wps:bodyPr wrap="square" lIns="0" rIns="0" tIns="0" bIns="0" anchor="t">
                          <a:noAutofit/>
                        </wps:bodyPr>
                      </wps:wsp>
                      <wps:wsp>
                        <wps:cNvSpPr txBox="1"/>
                        <wps:spPr>
                          <a:xfrm>
                            <a:off x="809640" y="2884320"/>
                            <a:ext cx="6577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Apply Charging</w:t>
                              </w:r>
                            </w:p>
                          </w:txbxContent>
                        </wps:txbx>
                        <wps:bodyPr wrap="square" lIns="0" rIns="0" tIns="0" bIns="0" anchor="t">
                          <a:noAutofit/>
                        </wps:bodyPr>
                      </wps:wsp>
                      <wps:wsp>
                        <wps:cNvSpPr/>
                        <wps:spPr>
                          <a:xfrm>
                            <a:off x="633600" y="3142080"/>
                            <a:ext cx="1296720" cy="138960"/>
                          </a:xfrm>
                          <a:prstGeom prst="rect">
                            <a:avLst/>
                          </a:prstGeom>
                          <a:solidFill>
                            <a:srgbClr val="ffffff"/>
                          </a:solidFill>
                          <a:ln w="0">
                            <a:noFill/>
                          </a:ln>
                        </wps:spPr>
                        <wps:style>
                          <a:lnRef idx="0"/>
                          <a:fillRef idx="0"/>
                          <a:effectRef idx="0"/>
                          <a:fontRef idx="minor"/>
                        </wps:style>
                        <wps:bodyPr/>
                      </wps:wsp>
                      <wps:wsp>
                        <wps:cNvSpPr/>
                        <wps:spPr>
                          <a:xfrm>
                            <a:off x="633600" y="3142080"/>
                            <a:ext cx="1296720" cy="138960"/>
                          </a:xfrm>
                          <a:prstGeom prst="rect">
                            <a:avLst/>
                          </a:prstGeom>
                          <a:noFill/>
                          <a:ln cap="rnd" w="3240">
                            <a:solidFill>
                              <a:srgbClr val="ffffff"/>
                            </a:solidFill>
                            <a:round/>
                          </a:ln>
                        </wps:spPr>
                        <wps:style>
                          <a:lnRef idx="0"/>
                          <a:fillRef idx="0"/>
                          <a:effectRef idx="0"/>
                          <a:fontRef idx="minor"/>
                        </wps:style>
                        <wps:bodyPr/>
                      </wps:wsp>
                      <wps:wsp>
                        <wps:cNvSpPr txBox="1"/>
                        <wps:spPr>
                          <a:xfrm>
                            <a:off x="685800" y="3144600"/>
                            <a:ext cx="2015640" cy="14148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11</w:t>
                              </w:r>
                              <w:r>
                                <w:rPr>
                                  <w:kern w:val="2"/>
                                  <w:sz w:val="16"/>
                                  <w:szCs w:val="16"/>
                                  <w:rFonts w:ascii="Times New Roman" w:hAnsi="Times New Roman" w:eastAsia="Times New Roman" w:cs="Times New Roman"/>
                                  <w:color w:val="000000"/>
                                  <w:lang w:val="en-GB" w:bidi="ar-SA" w:eastAsia="zh-CN"/>
                                </w:rPr>
                                <w:t xml:space="preserve"> Event Report BCSM (DP T_Disconnect)</w:t>
                              </w:r>
                            </w:p>
                          </w:txbxContent>
                        </wps:txbx>
                        <wps:bodyPr wrap="square" lIns="0" rIns="0" tIns="0" bIns="0" anchor="t">
                          <a:noAutofit/>
                        </wps:bodyPr>
                      </wps:wsp>
                      <wps:wsp>
                        <wps:cNvSpPr txBox="1"/>
                        <wps:spPr>
                          <a:xfrm>
                            <a:off x="816120" y="3384720"/>
                            <a:ext cx="107748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Apply Charging</w:t>
                              </w:r>
                              <w:r>
                                <w:rPr>
                                  <w:kern w:val="2"/>
                                  <w:sz w:val="16"/>
                                  <w:szCs w:val="16"/>
                                  <w:rFonts w:ascii="Times New Roman" w:hAnsi="Times New Roman" w:eastAsia="Times New Roman" w:cs="Times New Roman"/>
                                  <w:color w:val="000000"/>
                                  <w:lang w:val="en-GB" w:bidi="ar-SA" w:eastAsia="zh-CN"/>
                                </w:rPr>
                                <w:t xml:space="preserve"> Report</w:t>
                              </w:r>
                            </w:p>
                          </w:txbxContent>
                        </wps:txbx>
                        <wps:bodyPr wrap="square" lIns="0" rIns="0" tIns="0" bIns="0" anchor="t">
                          <a:noAutofit/>
                        </wps:bodyPr>
                      </wps:wsp>
                      <wps:wsp>
                        <wps:cNvSpPr/>
                        <wps:spPr>
                          <a:xfrm>
                            <a:off x="609120" y="3047400"/>
                            <a:ext cx="2094840" cy="720"/>
                          </a:xfrm>
                          <a:prstGeom prst="line">
                            <a:avLst/>
                          </a:prstGeom>
                          <a:ln cap="rnd" w="15120">
                            <a:solidFill>
                              <a:srgbClr val="000000"/>
                            </a:solidFill>
                            <a:miter/>
                          </a:ln>
                        </wps:spPr>
                        <wps:style>
                          <a:lnRef idx="0"/>
                          <a:fillRef idx="0"/>
                          <a:effectRef idx="0"/>
                          <a:fontRef idx="minor"/>
                        </wps:style>
                        <wps:bodyPr/>
                      </wps:wsp>
                      <wps:wsp>
                        <wps:cNvSpPr/>
                        <wps:spPr>
                          <a:xfrm>
                            <a:off x="526320" y="2999880"/>
                            <a:ext cx="94680" cy="94680"/>
                          </a:xfrm>
                          <a:custGeom>
                            <a:avLst/>
                            <a:gdLst/>
                            <a:ahLst/>
                            <a:rect l="l" t="t" r="r" b="b"/>
                            <a:pathLst>
                              <a:path w="149" h="149">
                                <a:moveTo>
                                  <a:pt x="149" y="149"/>
                                </a:moveTo>
                                <a:lnTo>
                                  <a:pt x="0" y="75"/>
                                </a:lnTo>
                                <a:lnTo>
                                  <a:pt x="149" y="0"/>
                                </a:lnTo>
                                <a:lnTo>
                                  <a:pt x="149" y="149"/>
                                </a:lnTo>
                                <a:close/>
                              </a:path>
                            </a:pathLst>
                          </a:custGeom>
                          <a:solidFill>
                            <a:srgbClr val="000000"/>
                          </a:solidFill>
                          <a:ln w="0">
                            <a:noFill/>
                          </a:ln>
                        </wps:spPr>
                        <wps:style>
                          <a:lnRef idx="0"/>
                          <a:fillRef idx="0"/>
                          <a:effectRef idx="0"/>
                          <a:fontRef idx="minor"/>
                        </wps:style>
                        <wps:bodyPr/>
                      </wps:wsp>
                      <wps:wsp>
                        <wps:cNvSpPr/>
                        <wps:spPr>
                          <a:xfrm>
                            <a:off x="526320" y="3286800"/>
                            <a:ext cx="2095560" cy="720"/>
                          </a:xfrm>
                          <a:prstGeom prst="line">
                            <a:avLst/>
                          </a:prstGeom>
                          <a:ln cap="rnd" w="15120">
                            <a:solidFill>
                              <a:srgbClr val="000000"/>
                            </a:solidFill>
                            <a:miter/>
                          </a:ln>
                        </wps:spPr>
                        <wps:style>
                          <a:lnRef idx="0"/>
                          <a:fillRef idx="0"/>
                          <a:effectRef idx="0"/>
                          <a:fontRef idx="minor"/>
                        </wps:style>
                        <wps:bodyPr/>
                      </wps:wsp>
                      <wps:wsp>
                        <wps:cNvSpPr/>
                        <wps:spPr>
                          <a:xfrm>
                            <a:off x="2610000" y="3239280"/>
                            <a:ext cx="93960" cy="94680"/>
                          </a:xfrm>
                          <a:custGeom>
                            <a:avLst/>
                            <a:gdLst/>
                            <a:ahLst/>
                            <a:rect l="l" t="t" r="r" b="b"/>
                            <a:pathLst>
                              <a:path w="148" h="149">
                                <a:moveTo>
                                  <a:pt x="0" y="0"/>
                                </a:moveTo>
                                <a:lnTo>
                                  <a:pt x="148" y="75"/>
                                </a:lnTo>
                                <a:lnTo>
                                  <a:pt x="0" y="149"/>
                                </a:lnTo>
                                <a:lnTo>
                                  <a:pt x="0" y="0"/>
                                </a:lnTo>
                                <a:close/>
                              </a:path>
                            </a:pathLst>
                          </a:custGeom>
                          <a:solidFill>
                            <a:srgbClr val="000000"/>
                          </a:solidFill>
                          <a:ln w="0">
                            <a:noFill/>
                          </a:ln>
                        </wps:spPr>
                        <wps:style>
                          <a:lnRef idx="0"/>
                          <a:fillRef idx="0"/>
                          <a:effectRef idx="0"/>
                          <a:fontRef idx="minor"/>
                        </wps:style>
                        <wps:bodyPr/>
                      </wps:wsp>
                      <wps:wsp>
                        <wps:cNvSpPr/>
                        <wps:spPr>
                          <a:xfrm>
                            <a:off x="670680" y="1873800"/>
                            <a:ext cx="863640" cy="138960"/>
                          </a:xfrm>
                          <a:prstGeom prst="rect">
                            <a:avLst/>
                          </a:prstGeom>
                          <a:solidFill>
                            <a:srgbClr val="ffffff"/>
                          </a:solidFill>
                          <a:ln w="0">
                            <a:noFill/>
                          </a:ln>
                        </wps:spPr>
                        <wps:style>
                          <a:lnRef idx="0"/>
                          <a:fillRef idx="0"/>
                          <a:effectRef idx="0"/>
                          <a:fontRef idx="minor"/>
                        </wps:style>
                        <wps:bodyPr/>
                      </wps:wsp>
                      <wps:wsp>
                        <wps:cNvSpPr/>
                        <wps:spPr>
                          <a:xfrm>
                            <a:off x="670680" y="1873800"/>
                            <a:ext cx="863640" cy="138960"/>
                          </a:xfrm>
                          <a:prstGeom prst="rect">
                            <a:avLst/>
                          </a:prstGeom>
                          <a:noFill/>
                          <a:ln cap="rnd" w="3240">
                            <a:solidFill>
                              <a:srgbClr val="ffffff"/>
                            </a:solidFill>
                            <a:round/>
                          </a:ln>
                        </wps:spPr>
                        <wps:style>
                          <a:lnRef idx="0"/>
                          <a:fillRef idx="0"/>
                          <a:effectRef idx="0"/>
                          <a:fontRef idx="minor"/>
                        </wps:style>
                        <wps:bodyPr/>
                      </wps:wsp>
                      <wps:wsp>
                        <wps:cNvSpPr txBox="1"/>
                        <wps:spPr>
                          <a:xfrm>
                            <a:off x="723240" y="187524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6</w:t>
                              </w:r>
                            </w:p>
                          </w:txbxContent>
                        </wps:txbx>
                        <wps:bodyPr wrap="square" lIns="0" rIns="0" tIns="0" bIns="0" anchor="t">
                          <a:noAutofit/>
                        </wps:bodyPr>
                      </wps:wsp>
                      <wps:wsp>
                        <wps:cNvSpPr txBox="1"/>
                        <wps:spPr>
                          <a:xfrm>
                            <a:off x="758160" y="1875240"/>
                            <a:ext cx="5220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wps:txbx>
                        <wps:bodyPr wrap="square" lIns="0" rIns="0" tIns="0" bIns="0" anchor="t">
                          <a:noAutofit/>
                        </wps:bodyPr>
                      </wps:wsp>
                      <wps:wsp>
                        <wps:cNvSpPr txBox="1"/>
                        <wps:spPr>
                          <a:xfrm>
                            <a:off x="817920" y="1875240"/>
                            <a:ext cx="374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Continue</w:t>
                              </w:r>
                            </w:p>
                          </w:txbxContent>
                        </wps:txbx>
                        <wps:bodyPr wrap="square" lIns="0" rIns="0" tIns="0" bIns="0" anchor="t">
                          <a:noAutofit/>
                        </wps:bodyPr>
                      </wps:wsp>
                      <wps:wsp>
                        <wps:cNvSpPr/>
                        <wps:spPr>
                          <a:xfrm flipH="1">
                            <a:off x="612000" y="2013120"/>
                            <a:ext cx="2088360" cy="720"/>
                          </a:xfrm>
                          <a:prstGeom prst="line">
                            <a:avLst/>
                          </a:prstGeom>
                          <a:ln cap="rnd" w="15120">
                            <a:solidFill>
                              <a:srgbClr val="000000"/>
                            </a:solidFill>
                            <a:miter/>
                          </a:ln>
                        </wps:spPr>
                        <wps:style>
                          <a:lnRef idx="0"/>
                          <a:fillRef idx="0"/>
                          <a:effectRef idx="0"/>
                          <a:fontRef idx="minor"/>
                        </wps:style>
                        <wps:bodyPr/>
                      </wps:wsp>
                      <wps:wsp>
                        <wps:cNvSpPr/>
                        <wps:spPr>
                          <a:xfrm>
                            <a:off x="529560" y="1965960"/>
                            <a:ext cx="94680" cy="94680"/>
                          </a:xfrm>
                          <a:custGeom>
                            <a:avLst/>
                            <a:gdLst/>
                            <a:ahLst/>
                            <a:rect l="l" t="t" r="r" b="b"/>
                            <a:pathLst>
                              <a:path w="149" h="149">
                                <a:moveTo>
                                  <a:pt x="149" y="149"/>
                                </a:moveTo>
                                <a:lnTo>
                                  <a:pt x="0" y="74"/>
                                </a:lnTo>
                                <a:lnTo>
                                  <a:pt x="149" y="0"/>
                                </a:lnTo>
                                <a:lnTo>
                                  <a:pt x="149" y="149"/>
                                </a:lnTo>
                                <a:close/>
                              </a:path>
                            </a:pathLst>
                          </a:custGeom>
                          <a:solidFill>
                            <a:srgbClr val="000000"/>
                          </a:solidFill>
                          <a:ln w="0">
                            <a:noFill/>
                          </a:ln>
                        </wps:spPr>
                        <wps:style>
                          <a:lnRef idx="0"/>
                          <a:fillRef idx="0"/>
                          <a:effectRef idx="0"/>
                          <a:fontRef idx="minor"/>
                        </wps:style>
                        <wps:bodyPr/>
                      </wps:wsp>
                      <wps:wsp>
                        <wps:cNvSpPr/>
                        <wps:spPr>
                          <a:xfrm>
                            <a:off x="22320" y="2163960"/>
                            <a:ext cx="4032360" cy="138600"/>
                          </a:xfrm>
                          <a:prstGeom prst="rect">
                            <a:avLst/>
                          </a:prstGeom>
                          <a:solidFill>
                            <a:srgbClr val="ffffff"/>
                          </a:solidFill>
                          <a:ln w="0">
                            <a:noFill/>
                          </a:ln>
                        </wps:spPr>
                        <wps:style>
                          <a:lnRef idx="0"/>
                          <a:fillRef idx="0"/>
                          <a:effectRef idx="0"/>
                          <a:fontRef idx="minor"/>
                        </wps:style>
                        <wps:bodyPr/>
                      </wps:wsp>
                      <wps:wsp>
                        <wps:cNvSpPr/>
                        <wps:spPr>
                          <a:xfrm>
                            <a:off x="14760" y="2156400"/>
                            <a:ext cx="4047480" cy="153720"/>
                          </a:xfrm>
                          <a:custGeom>
                            <a:avLst/>
                            <a:gdLst/>
                            <a:ahLst/>
                            <a:rect l="l" t="t" r="r" b="b"/>
                            <a:pathLst>
                              <a:path w="6799" h="259">
                                <a:moveTo>
                                  <a:pt x="26" y="38"/>
                                </a:moveTo>
                                <a:lnTo>
                                  <a:pt x="26" y="218"/>
                                </a:lnTo>
                                <a:cubicBezTo>
                                  <a:pt x="26" y="225"/>
                                  <a:pt x="20" y="230"/>
                                  <a:pt x="13" y="230"/>
                                </a:cubicBezTo>
                                <a:cubicBezTo>
                                  <a:pt x="6" y="230"/>
                                  <a:pt x="0" y="225"/>
                                  <a:pt x="0" y="218"/>
                                </a:cubicBezTo>
                                <a:lnTo>
                                  <a:pt x="0" y="38"/>
                                </a:lnTo>
                                <a:cubicBezTo>
                                  <a:pt x="0" y="31"/>
                                  <a:pt x="6" y="26"/>
                                  <a:pt x="13" y="26"/>
                                </a:cubicBezTo>
                                <a:cubicBezTo>
                                  <a:pt x="20" y="26"/>
                                  <a:pt x="26" y="31"/>
                                  <a:pt x="26" y="38"/>
                                </a:cubicBezTo>
                                <a:close/>
                                <a:moveTo>
                                  <a:pt x="113" y="233"/>
                                </a:moveTo>
                                <a:lnTo>
                                  <a:pt x="292" y="233"/>
                                </a:lnTo>
                                <a:cubicBezTo>
                                  <a:pt x="299" y="233"/>
                                  <a:pt x="305" y="239"/>
                                  <a:pt x="305" y="246"/>
                                </a:cubicBezTo>
                                <a:cubicBezTo>
                                  <a:pt x="305" y="253"/>
                                  <a:pt x="299" y="259"/>
                                  <a:pt x="292" y="259"/>
                                </a:cubicBezTo>
                                <a:lnTo>
                                  <a:pt x="113" y="259"/>
                                </a:lnTo>
                                <a:cubicBezTo>
                                  <a:pt x="106" y="259"/>
                                  <a:pt x="100" y="253"/>
                                  <a:pt x="100" y="246"/>
                                </a:cubicBezTo>
                                <a:cubicBezTo>
                                  <a:pt x="100" y="239"/>
                                  <a:pt x="106" y="233"/>
                                  <a:pt x="113" y="233"/>
                                </a:cubicBezTo>
                                <a:close/>
                                <a:moveTo>
                                  <a:pt x="420" y="233"/>
                                </a:moveTo>
                                <a:lnTo>
                                  <a:pt x="420" y="233"/>
                                </a:lnTo>
                                <a:cubicBezTo>
                                  <a:pt x="427" y="233"/>
                                  <a:pt x="433" y="239"/>
                                  <a:pt x="433" y="246"/>
                                </a:cubicBezTo>
                                <a:cubicBezTo>
                                  <a:pt x="433" y="253"/>
                                  <a:pt x="427" y="259"/>
                                  <a:pt x="420" y="259"/>
                                </a:cubicBezTo>
                                <a:lnTo>
                                  <a:pt x="420" y="259"/>
                                </a:lnTo>
                                <a:cubicBezTo>
                                  <a:pt x="413" y="259"/>
                                  <a:pt x="407" y="253"/>
                                  <a:pt x="407" y="246"/>
                                </a:cubicBezTo>
                                <a:cubicBezTo>
                                  <a:pt x="407" y="239"/>
                                  <a:pt x="413" y="233"/>
                                  <a:pt x="420" y="233"/>
                                </a:cubicBezTo>
                                <a:close/>
                                <a:moveTo>
                                  <a:pt x="548" y="233"/>
                                </a:moveTo>
                                <a:lnTo>
                                  <a:pt x="727" y="233"/>
                                </a:lnTo>
                                <a:cubicBezTo>
                                  <a:pt x="734" y="233"/>
                                  <a:pt x="740" y="239"/>
                                  <a:pt x="740" y="246"/>
                                </a:cubicBezTo>
                                <a:cubicBezTo>
                                  <a:pt x="740" y="253"/>
                                  <a:pt x="734" y="259"/>
                                  <a:pt x="727" y="259"/>
                                </a:cubicBezTo>
                                <a:lnTo>
                                  <a:pt x="548" y="259"/>
                                </a:lnTo>
                                <a:cubicBezTo>
                                  <a:pt x="541" y="259"/>
                                  <a:pt x="535" y="253"/>
                                  <a:pt x="535" y="246"/>
                                </a:cubicBezTo>
                                <a:cubicBezTo>
                                  <a:pt x="535" y="239"/>
                                  <a:pt x="541" y="233"/>
                                  <a:pt x="548" y="233"/>
                                </a:cubicBezTo>
                                <a:close/>
                                <a:moveTo>
                                  <a:pt x="855" y="233"/>
                                </a:moveTo>
                                <a:lnTo>
                                  <a:pt x="1034" y="233"/>
                                </a:lnTo>
                                <a:cubicBezTo>
                                  <a:pt x="1041" y="233"/>
                                  <a:pt x="1047" y="239"/>
                                  <a:pt x="1047" y="246"/>
                                </a:cubicBezTo>
                                <a:cubicBezTo>
                                  <a:pt x="1047" y="253"/>
                                  <a:pt x="1041" y="259"/>
                                  <a:pt x="1034" y="259"/>
                                </a:cubicBezTo>
                                <a:lnTo>
                                  <a:pt x="855" y="259"/>
                                </a:lnTo>
                                <a:cubicBezTo>
                                  <a:pt x="848" y="259"/>
                                  <a:pt x="842" y="253"/>
                                  <a:pt x="842" y="246"/>
                                </a:cubicBezTo>
                                <a:cubicBezTo>
                                  <a:pt x="842" y="239"/>
                                  <a:pt x="848" y="233"/>
                                  <a:pt x="855" y="233"/>
                                </a:cubicBezTo>
                                <a:close/>
                                <a:moveTo>
                                  <a:pt x="1162" y="233"/>
                                </a:moveTo>
                                <a:lnTo>
                                  <a:pt x="1162" y="233"/>
                                </a:lnTo>
                                <a:cubicBezTo>
                                  <a:pt x="1169" y="233"/>
                                  <a:pt x="1175" y="239"/>
                                  <a:pt x="1175" y="246"/>
                                </a:cubicBezTo>
                                <a:cubicBezTo>
                                  <a:pt x="1175" y="253"/>
                                  <a:pt x="1169" y="259"/>
                                  <a:pt x="1162" y="259"/>
                                </a:cubicBezTo>
                                <a:lnTo>
                                  <a:pt x="1162" y="259"/>
                                </a:lnTo>
                                <a:cubicBezTo>
                                  <a:pt x="1155" y="259"/>
                                  <a:pt x="1150" y="253"/>
                                  <a:pt x="1150" y="246"/>
                                </a:cubicBezTo>
                                <a:cubicBezTo>
                                  <a:pt x="1150" y="239"/>
                                  <a:pt x="1155" y="233"/>
                                  <a:pt x="1162" y="233"/>
                                </a:cubicBezTo>
                                <a:close/>
                                <a:moveTo>
                                  <a:pt x="1290" y="233"/>
                                </a:moveTo>
                                <a:lnTo>
                                  <a:pt x="1470" y="233"/>
                                </a:lnTo>
                                <a:cubicBezTo>
                                  <a:pt x="1477" y="233"/>
                                  <a:pt x="1482" y="239"/>
                                  <a:pt x="1482" y="246"/>
                                </a:cubicBezTo>
                                <a:cubicBezTo>
                                  <a:pt x="1482" y="253"/>
                                  <a:pt x="1477" y="259"/>
                                  <a:pt x="1470" y="259"/>
                                </a:cubicBezTo>
                                <a:lnTo>
                                  <a:pt x="1290" y="259"/>
                                </a:lnTo>
                                <a:cubicBezTo>
                                  <a:pt x="1283" y="259"/>
                                  <a:pt x="1278" y="253"/>
                                  <a:pt x="1278" y="246"/>
                                </a:cubicBezTo>
                                <a:cubicBezTo>
                                  <a:pt x="1278" y="239"/>
                                  <a:pt x="1283" y="233"/>
                                  <a:pt x="1290" y="233"/>
                                </a:cubicBezTo>
                                <a:close/>
                                <a:moveTo>
                                  <a:pt x="1598" y="233"/>
                                </a:moveTo>
                                <a:lnTo>
                                  <a:pt x="1777" y="233"/>
                                </a:lnTo>
                                <a:cubicBezTo>
                                  <a:pt x="1784" y="233"/>
                                  <a:pt x="1790" y="239"/>
                                  <a:pt x="1790" y="246"/>
                                </a:cubicBezTo>
                                <a:cubicBezTo>
                                  <a:pt x="1790" y="253"/>
                                  <a:pt x="1784" y="259"/>
                                  <a:pt x="1777" y="259"/>
                                </a:cubicBezTo>
                                <a:lnTo>
                                  <a:pt x="1598" y="259"/>
                                </a:lnTo>
                                <a:cubicBezTo>
                                  <a:pt x="1590" y="259"/>
                                  <a:pt x="1585" y="253"/>
                                  <a:pt x="1585" y="246"/>
                                </a:cubicBezTo>
                                <a:cubicBezTo>
                                  <a:pt x="1585" y="239"/>
                                  <a:pt x="1590" y="233"/>
                                  <a:pt x="1598" y="233"/>
                                </a:cubicBezTo>
                                <a:close/>
                                <a:moveTo>
                                  <a:pt x="1905" y="233"/>
                                </a:moveTo>
                                <a:lnTo>
                                  <a:pt x="1905" y="233"/>
                                </a:lnTo>
                                <a:cubicBezTo>
                                  <a:pt x="1912" y="233"/>
                                  <a:pt x="1918" y="239"/>
                                  <a:pt x="1918" y="246"/>
                                </a:cubicBezTo>
                                <a:cubicBezTo>
                                  <a:pt x="1918" y="253"/>
                                  <a:pt x="1912" y="259"/>
                                  <a:pt x="1905" y="259"/>
                                </a:cubicBezTo>
                                <a:lnTo>
                                  <a:pt x="1905" y="259"/>
                                </a:lnTo>
                                <a:cubicBezTo>
                                  <a:pt x="1898" y="259"/>
                                  <a:pt x="1892" y="253"/>
                                  <a:pt x="1892" y="246"/>
                                </a:cubicBezTo>
                                <a:cubicBezTo>
                                  <a:pt x="1892" y="239"/>
                                  <a:pt x="1898" y="233"/>
                                  <a:pt x="1905" y="233"/>
                                </a:cubicBezTo>
                                <a:close/>
                                <a:moveTo>
                                  <a:pt x="2033" y="233"/>
                                </a:moveTo>
                                <a:lnTo>
                                  <a:pt x="2212" y="233"/>
                                </a:lnTo>
                                <a:cubicBezTo>
                                  <a:pt x="2219" y="233"/>
                                  <a:pt x="2225" y="239"/>
                                  <a:pt x="2225" y="246"/>
                                </a:cubicBezTo>
                                <a:cubicBezTo>
                                  <a:pt x="2225" y="253"/>
                                  <a:pt x="2219" y="259"/>
                                  <a:pt x="2212" y="259"/>
                                </a:cubicBezTo>
                                <a:lnTo>
                                  <a:pt x="2033" y="259"/>
                                </a:lnTo>
                                <a:cubicBezTo>
                                  <a:pt x="2026" y="259"/>
                                  <a:pt x="2020" y="253"/>
                                  <a:pt x="2020" y="246"/>
                                </a:cubicBezTo>
                                <a:cubicBezTo>
                                  <a:pt x="2020" y="239"/>
                                  <a:pt x="2026" y="233"/>
                                  <a:pt x="2033" y="233"/>
                                </a:cubicBezTo>
                                <a:close/>
                                <a:moveTo>
                                  <a:pt x="2340" y="233"/>
                                </a:moveTo>
                                <a:lnTo>
                                  <a:pt x="2519" y="233"/>
                                </a:lnTo>
                                <a:cubicBezTo>
                                  <a:pt x="2526" y="233"/>
                                  <a:pt x="2532" y="239"/>
                                  <a:pt x="2532" y="246"/>
                                </a:cubicBezTo>
                                <a:cubicBezTo>
                                  <a:pt x="2532" y="253"/>
                                  <a:pt x="2526" y="259"/>
                                  <a:pt x="2519" y="259"/>
                                </a:cubicBezTo>
                                <a:lnTo>
                                  <a:pt x="2340" y="259"/>
                                </a:lnTo>
                                <a:cubicBezTo>
                                  <a:pt x="2333" y="259"/>
                                  <a:pt x="2327" y="253"/>
                                  <a:pt x="2327" y="246"/>
                                </a:cubicBezTo>
                                <a:cubicBezTo>
                                  <a:pt x="2327" y="239"/>
                                  <a:pt x="2333" y="233"/>
                                  <a:pt x="2340" y="233"/>
                                </a:cubicBezTo>
                                <a:close/>
                                <a:moveTo>
                                  <a:pt x="2647" y="233"/>
                                </a:moveTo>
                                <a:lnTo>
                                  <a:pt x="2647" y="233"/>
                                </a:lnTo>
                                <a:cubicBezTo>
                                  <a:pt x="2654" y="233"/>
                                  <a:pt x="2660" y="239"/>
                                  <a:pt x="2660" y="246"/>
                                </a:cubicBezTo>
                                <a:cubicBezTo>
                                  <a:pt x="2660" y="253"/>
                                  <a:pt x="2654" y="259"/>
                                  <a:pt x="2647" y="259"/>
                                </a:cubicBezTo>
                                <a:lnTo>
                                  <a:pt x="2647" y="259"/>
                                </a:lnTo>
                                <a:cubicBezTo>
                                  <a:pt x="2640" y="259"/>
                                  <a:pt x="2634" y="253"/>
                                  <a:pt x="2634" y="246"/>
                                </a:cubicBezTo>
                                <a:cubicBezTo>
                                  <a:pt x="2634" y="239"/>
                                  <a:pt x="2640" y="233"/>
                                  <a:pt x="2647" y="233"/>
                                </a:cubicBezTo>
                                <a:close/>
                                <a:moveTo>
                                  <a:pt x="2775" y="233"/>
                                </a:moveTo>
                                <a:lnTo>
                                  <a:pt x="2954" y="233"/>
                                </a:lnTo>
                                <a:cubicBezTo>
                                  <a:pt x="2961" y="233"/>
                                  <a:pt x="2967" y="239"/>
                                  <a:pt x="2967" y="246"/>
                                </a:cubicBezTo>
                                <a:cubicBezTo>
                                  <a:pt x="2967" y="253"/>
                                  <a:pt x="2961" y="259"/>
                                  <a:pt x="2954" y="259"/>
                                </a:cubicBezTo>
                                <a:lnTo>
                                  <a:pt x="2775" y="259"/>
                                </a:lnTo>
                                <a:cubicBezTo>
                                  <a:pt x="2768" y="259"/>
                                  <a:pt x="2762" y="253"/>
                                  <a:pt x="2762" y="246"/>
                                </a:cubicBezTo>
                                <a:cubicBezTo>
                                  <a:pt x="2762" y="239"/>
                                  <a:pt x="2768" y="233"/>
                                  <a:pt x="2775" y="233"/>
                                </a:cubicBezTo>
                                <a:close/>
                                <a:moveTo>
                                  <a:pt x="3082" y="233"/>
                                </a:moveTo>
                                <a:lnTo>
                                  <a:pt x="3262" y="233"/>
                                </a:lnTo>
                                <a:cubicBezTo>
                                  <a:pt x="3269" y="233"/>
                                  <a:pt x="3274" y="239"/>
                                  <a:pt x="3274" y="246"/>
                                </a:cubicBezTo>
                                <a:cubicBezTo>
                                  <a:pt x="3274" y="253"/>
                                  <a:pt x="3269" y="259"/>
                                  <a:pt x="3262" y="259"/>
                                </a:cubicBezTo>
                                <a:lnTo>
                                  <a:pt x="3082" y="259"/>
                                </a:lnTo>
                                <a:cubicBezTo>
                                  <a:pt x="3075" y="259"/>
                                  <a:pt x="3070" y="253"/>
                                  <a:pt x="3070" y="246"/>
                                </a:cubicBezTo>
                                <a:cubicBezTo>
                                  <a:pt x="3070" y="239"/>
                                  <a:pt x="3075" y="233"/>
                                  <a:pt x="3082" y="233"/>
                                </a:cubicBezTo>
                                <a:close/>
                                <a:moveTo>
                                  <a:pt x="3390" y="233"/>
                                </a:moveTo>
                                <a:lnTo>
                                  <a:pt x="3390" y="233"/>
                                </a:lnTo>
                                <a:cubicBezTo>
                                  <a:pt x="3397" y="233"/>
                                  <a:pt x="3402" y="239"/>
                                  <a:pt x="3402" y="246"/>
                                </a:cubicBezTo>
                                <a:cubicBezTo>
                                  <a:pt x="3402" y="253"/>
                                  <a:pt x="3397" y="259"/>
                                  <a:pt x="3390" y="259"/>
                                </a:cubicBezTo>
                                <a:lnTo>
                                  <a:pt x="3390" y="259"/>
                                </a:lnTo>
                                <a:cubicBezTo>
                                  <a:pt x="3383" y="259"/>
                                  <a:pt x="3377" y="253"/>
                                  <a:pt x="3377" y="246"/>
                                </a:cubicBezTo>
                                <a:cubicBezTo>
                                  <a:pt x="3377" y="239"/>
                                  <a:pt x="3383" y="233"/>
                                  <a:pt x="3390" y="233"/>
                                </a:cubicBezTo>
                                <a:close/>
                                <a:moveTo>
                                  <a:pt x="3518" y="233"/>
                                </a:moveTo>
                                <a:lnTo>
                                  <a:pt x="3697" y="233"/>
                                </a:lnTo>
                                <a:cubicBezTo>
                                  <a:pt x="3704" y="233"/>
                                  <a:pt x="3710" y="239"/>
                                  <a:pt x="3710" y="246"/>
                                </a:cubicBezTo>
                                <a:cubicBezTo>
                                  <a:pt x="3710" y="253"/>
                                  <a:pt x="3704" y="259"/>
                                  <a:pt x="3697" y="259"/>
                                </a:cubicBezTo>
                                <a:lnTo>
                                  <a:pt x="3518" y="259"/>
                                </a:lnTo>
                                <a:cubicBezTo>
                                  <a:pt x="3511" y="259"/>
                                  <a:pt x="3505" y="253"/>
                                  <a:pt x="3505" y="246"/>
                                </a:cubicBezTo>
                                <a:cubicBezTo>
                                  <a:pt x="3505" y="239"/>
                                  <a:pt x="3511" y="233"/>
                                  <a:pt x="3518" y="233"/>
                                </a:cubicBezTo>
                                <a:close/>
                                <a:moveTo>
                                  <a:pt x="3825" y="233"/>
                                </a:moveTo>
                                <a:lnTo>
                                  <a:pt x="4004" y="233"/>
                                </a:lnTo>
                                <a:cubicBezTo>
                                  <a:pt x="4011" y="233"/>
                                  <a:pt x="4017" y="239"/>
                                  <a:pt x="4017" y="246"/>
                                </a:cubicBezTo>
                                <a:cubicBezTo>
                                  <a:pt x="4017" y="253"/>
                                  <a:pt x="4011" y="259"/>
                                  <a:pt x="4004" y="259"/>
                                </a:cubicBezTo>
                                <a:lnTo>
                                  <a:pt x="3825" y="259"/>
                                </a:lnTo>
                                <a:cubicBezTo>
                                  <a:pt x="3818" y="259"/>
                                  <a:pt x="3812" y="253"/>
                                  <a:pt x="3812" y="246"/>
                                </a:cubicBezTo>
                                <a:cubicBezTo>
                                  <a:pt x="3812" y="239"/>
                                  <a:pt x="3818" y="233"/>
                                  <a:pt x="3825" y="233"/>
                                </a:cubicBezTo>
                                <a:close/>
                                <a:moveTo>
                                  <a:pt x="4132" y="233"/>
                                </a:moveTo>
                                <a:lnTo>
                                  <a:pt x="4132" y="233"/>
                                </a:lnTo>
                                <a:cubicBezTo>
                                  <a:pt x="4139" y="233"/>
                                  <a:pt x="4145" y="239"/>
                                  <a:pt x="4145" y="246"/>
                                </a:cubicBezTo>
                                <a:cubicBezTo>
                                  <a:pt x="4145" y="253"/>
                                  <a:pt x="4139" y="259"/>
                                  <a:pt x="4132" y="259"/>
                                </a:cubicBezTo>
                                <a:lnTo>
                                  <a:pt x="4132" y="259"/>
                                </a:lnTo>
                                <a:cubicBezTo>
                                  <a:pt x="4125" y="259"/>
                                  <a:pt x="4119" y="253"/>
                                  <a:pt x="4119" y="246"/>
                                </a:cubicBezTo>
                                <a:cubicBezTo>
                                  <a:pt x="4119" y="239"/>
                                  <a:pt x="4125" y="233"/>
                                  <a:pt x="4132" y="233"/>
                                </a:cubicBezTo>
                                <a:close/>
                                <a:moveTo>
                                  <a:pt x="4260" y="233"/>
                                </a:moveTo>
                                <a:lnTo>
                                  <a:pt x="4439" y="233"/>
                                </a:lnTo>
                                <a:cubicBezTo>
                                  <a:pt x="4446" y="233"/>
                                  <a:pt x="4452" y="239"/>
                                  <a:pt x="4452" y="246"/>
                                </a:cubicBezTo>
                                <a:cubicBezTo>
                                  <a:pt x="4452" y="253"/>
                                  <a:pt x="4446" y="259"/>
                                  <a:pt x="4439" y="259"/>
                                </a:cubicBezTo>
                                <a:lnTo>
                                  <a:pt x="4260" y="259"/>
                                </a:lnTo>
                                <a:cubicBezTo>
                                  <a:pt x="4253" y="259"/>
                                  <a:pt x="4247" y="253"/>
                                  <a:pt x="4247" y="246"/>
                                </a:cubicBezTo>
                                <a:cubicBezTo>
                                  <a:pt x="4247" y="239"/>
                                  <a:pt x="4253" y="233"/>
                                  <a:pt x="4260" y="233"/>
                                </a:cubicBezTo>
                                <a:close/>
                                <a:moveTo>
                                  <a:pt x="4567" y="233"/>
                                </a:moveTo>
                                <a:lnTo>
                                  <a:pt x="4746" y="233"/>
                                </a:lnTo>
                                <a:cubicBezTo>
                                  <a:pt x="4754" y="233"/>
                                  <a:pt x="4759" y="239"/>
                                  <a:pt x="4759" y="246"/>
                                </a:cubicBezTo>
                                <a:cubicBezTo>
                                  <a:pt x="4759" y="253"/>
                                  <a:pt x="4754" y="259"/>
                                  <a:pt x="4746" y="259"/>
                                </a:cubicBezTo>
                                <a:lnTo>
                                  <a:pt x="4567" y="259"/>
                                </a:lnTo>
                                <a:cubicBezTo>
                                  <a:pt x="4560" y="259"/>
                                  <a:pt x="4554" y="253"/>
                                  <a:pt x="4554" y="246"/>
                                </a:cubicBezTo>
                                <a:cubicBezTo>
                                  <a:pt x="4554" y="239"/>
                                  <a:pt x="4560" y="233"/>
                                  <a:pt x="4567" y="233"/>
                                </a:cubicBezTo>
                                <a:close/>
                                <a:moveTo>
                                  <a:pt x="4874" y="233"/>
                                </a:moveTo>
                                <a:lnTo>
                                  <a:pt x="4874" y="233"/>
                                </a:lnTo>
                                <a:cubicBezTo>
                                  <a:pt x="4882" y="233"/>
                                  <a:pt x="4887" y="239"/>
                                  <a:pt x="4887" y="246"/>
                                </a:cubicBezTo>
                                <a:cubicBezTo>
                                  <a:pt x="4887" y="253"/>
                                  <a:pt x="4882" y="259"/>
                                  <a:pt x="4874" y="259"/>
                                </a:cubicBezTo>
                                <a:lnTo>
                                  <a:pt x="4874" y="259"/>
                                </a:lnTo>
                                <a:cubicBezTo>
                                  <a:pt x="4867" y="259"/>
                                  <a:pt x="4862" y="253"/>
                                  <a:pt x="4862" y="246"/>
                                </a:cubicBezTo>
                                <a:cubicBezTo>
                                  <a:pt x="4862" y="239"/>
                                  <a:pt x="4867" y="233"/>
                                  <a:pt x="4874" y="233"/>
                                </a:cubicBezTo>
                                <a:close/>
                                <a:moveTo>
                                  <a:pt x="5002" y="233"/>
                                </a:moveTo>
                                <a:lnTo>
                                  <a:pt x="5182" y="233"/>
                                </a:lnTo>
                                <a:cubicBezTo>
                                  <a:pt x="5189" y="233"/>
                                  <a:pt x="5194" y="239"/>
                                  <a:pt x="5194" y="246"/>
                                </a:cubicBezTo>
                                <a:cubicBezTo>
                                  <a:pt x="5194" y="253"/>
                                  <a:pt x="5189" y="259"/>
                                  <a:pt x="5182" y="259"/>
                                </a:cubicBezTo>
                                <a:lnTo>
                                  <a:pt x="5002" y="259"/>
                                </a:lnTo>
                                <a:cubicBezTo>
                                  <a:pt x="4995" y="259"/>
                                  <a:pt x="4990" y="253"/>
                                  <a:pt x="4990" y="246"/>
                                </a:cubicBezTo>
                                <a:cubicBezTo>
                                  <a:pt x="4990" y="239"/>
                                  <a:pt x="4995" y="233"/>
                                  <a:pt x="5002" y="233"/>
                                </a:cubicBezTo>
                                <a:close/>
                                <a:moveTo>
                                  <a:pt x="5310" y="233"/>
                                </a:moveTo>
                                <a:lnTo>
                                  <a:pt x="5489" y="233"/>
                                </a:lnTo>
                                <a:cubicBezTo>
                                  <a:pt x="5496" y="233"/>
                                  <a:pt x="5502" y="239"/>
                                  <a:pt x="5502" y="246"/>
                                </a:cubicBezTo>
                                <a:cubicBezTo>
                                  <a:pt x="5502" y="253"/>
                                  <a:pt x="5496" y="259"/>
                                  <a:pt x="5489" y="259"/>
                                </a:cubicBezTo>
                                <a:lnTo>
                                  <a:pt x="5310" y="259"/>
                                </a:lnTo>
                                <a:cubicBezTo>
                                  <a:pt x="5303" y="259"/>
                                  <a:pt x="5297" y="253"/>
                                  <a:pt x="5297" y="246"/>
                                </a:cubicBezTo>
                                <a:cubicBezTo>
                                  <a:pt x="5297" y="239"/>
                                  <a:pt x="5303" y="233"/>
                                  <a:pt x="5310" y="233"/>
                                </a:cubicBezTo>
                                <a:close/>
                                <a:moveTo>
                                  <a:pt x="5617" y="233"/>
                                </a:moveTo>
                                <a:lnTo>
                                  <a:pt x="5617" y="233"/>
                                </a:lnTo>
                                <a:cubicBezTo>
                                  <a:pt x="5624" y="233"/>
                                  <a:pt x="5630" y="239"/>
                                  <a:pt x="5630" y="246"/>
                                </a:cubicBezTo>
                                <a:cubicBezTo>
                                  <a:pt x="5630" y="253"/>
                                  <a:pt x="5624" y="259"/>
                                  <a:pt x="5617" y="259"/>
                                </a:cubicBezTo>
                                <a:lnTo>
                                  <a:pt x="5617" y="259"/>
                                </a:lnTo>
                                <a:cubicBezTo>
                                  <a:pt x="5610" y="259"/>
                                  <a:pt x="5604" y="253"/>
                                  <a:pt x="5604" y="246"/>
                                </a:cubicBezTo>
                                <a:cubicBezTo>
                                  <a:pt x="5604" y="239"/>
                                  <a:pt x="5610" y="233"/>
                                  <a:pt x="5617" y="233"/>
                                </a:cubicBezTo>
                                <a:close/>
                                <a:moveTo>
                                  <a:pt x="5745" y="233"/>
                                </a:moveTo>
                                <a:lnTo>
                                  <a:pt x="5924" y="233"/>
                                </a:lnTo>
                                <a:cubicBezTo>
                                  <a:pt x="5931" y="233"/>
                                  <a:pt x="5937" y="239"/>
                                  <a:pt x="5937" y="246"/>
                                </a:cubicBezTo>
                                <a:cubicBezTo>
                                  <a:pt x="5937" y="253"/>
                                  <a:pt x="5931" y="259"/>
                                  <a:pt x="5924" y="259"/>
                                </a:cubicBezTo>
                                <a:lnTo>
                                  <a:pt x="5745" y="259"/>
                                </a:lnTo>
                                <a:cubicBezTo>
                                  <a:pt x="5738" y="259"/>
                                  <a:pt x="5732" y="253"/>
                                  <a:pt x="5732" y="246"/>
                                </a:cubicBezTo>
                                <a:cubicBezTo>
                                  <a:pt x="5732" y="239"/>
                                  <a:pt x="5738" y="233"/>
                                  <a:pt x="5745" y="233"/>
                                </a:cubicBezTo>
                                <a:close/>
                                <a:moveTo>
                                  <a:pt x="6052" y="233"/>
                                </a:moveTo>
                                <a:lnTo>
                                  <a:pt x="6231" y="233"/>
                                </a:lnTo>
                                <a:cubicBezTo>
                                  <a:pt x="6238" y="233"/>
                                  <a:pt x="6244" y="239"/>
                                  <a:pt x="6244" y="246"/>
                                </a:cubicBezTo>
                                <a:cubicBezTo>
                                  <a:pt x="6244" y="253"/>
                                  <a:pt x="6238" y="259"/>
                                  <a:pt x="6231" y="259"/>
                                </a:cubicBezTo>
                                <a:lnTo>
                                  <a:pt x="6052" y="259"/>
                                </a:lnTo>
                                <a:cubicBezTo>
                                  <a:pt x="6045" y="259"/>
                                  <a:pt x="6039" y="253"/>
                                  <a:pt x="6039" y="246"/>
                                </a:cubicBezTo>
                                <a:cubicBezTo>
                                  <a:pt x="6039" y="239"/>
                                  <a:pt x="6045" y="233"/>
                                  <a:pt x="6052" y="233"/>
                                </a:cubicBezTo>
                                <a:close/>
                                <a:moveTo>
                                  <a:pt x="6359" y="233"/>
                                </a:moveTo>
                                <a:lnTo>
                                  <a:pt x="6359" y="233"/>
                                </a:lnTo>
                                <a:cubicBezTo>
                                  <a:pt x="6366" y="233"/>
                                  <a:pt x="6372" y="239"/>
                                  <a:pt x="6372" y="246"/>
                                </a:cubicBezTo>
                                <a:cubicBezTo>
                                  <a:pt x="6372" y="253"/>
                                  <a:pt x="6366" y="259"/>
                                  <a:pt x="6359" y="259"/>
                                </a:cubicBezTo>
                                <a:lnTo>
                                  <a:pt x="6359" y="259"/>
                                </a:lnTo>
                                <a:cubicBezTo>
                                  <a:pt x="6352" y="259"/>
                                  <a:pt x="6346" y="253"/>
                                  <a:pt x="6346" y="246"/>
                                </a:cubicBezTo>
                                <a:cubicBezTo>
                                  <a:pt x="6346" y="239"/>
                                  <a:pt x="6352" y="233"/>
                                  <a:pt x="6359" y="233"/>
                                </a:cubicBezTo>
                                <a:close/>
                                <a:moveTo>
                                  <a:pt x="6487" y="233"/>
                                </a:moveTo>
                                <a:lnTo>
                                  <a:pt x="6667" y="233"/>
                                </a:lnTo>
                                <a:cubicBezTo>
                                  <a:pt x="6674" y="233"/>
                                  <a:pt x="6679" y="239"/>
                                  <a:pt x="6679" y="246"/>
                                </a:cubicBezTo>
                                <a:cubicBezTo>
                                  <a:pt x="6679" y="253"/>
                                  <a:pt x="6674" y="259"/>
                                  <a:pt x="6667" y="259"/>
                                </a:cubicBezTo>
                                <a:lnTo>
                                  <a:pt x="6487" y="259"/>
                                </a:lnTo>
                                <a:cubicBezTo>
                                  <a:pt x="6480" y="259"/>
                                  <a:pt x="6475" y="253"/>
                                  <a:pt x="6475" y="246"/>
                                </a:cubicBezTo>
                                <a:cubicBezTo>
                                  <a:pt x="6475" y="239"/>
                                  <a:pt x="6480" y="233"/>
                                  <a:pt x="6487" y="233"/>
                                </a:cubicBezTo>
                                <a:close/>
                                <a:moveTo>
                                  <a:pt x="6773" y="238"/>
                                </a:moveTo>
                                <a:lnTo>
                                  <a:pt x="6773" y="59"/>
                                </a:lnTo>
                                <a:cubicBezTo>
                                  <a:pt x="6773" y="52"/>
                                  <a:pt x="6779" y="46"/>
                                  <a:pt x="6786" y="46"/>
                                </a:cubicBezTo>
                                <a:cubicBezTo>
                                  <a:pt x="6793" y="46"/>
                                  <a:pt x="6799" y="52"/>
                                  <a:pt x="6799" y="59"/>
                                </a:cubicBezTo>
                                <a:lnTo>
                                  <a:pt x="6799" y="238"/>
                                </a:lnTo>
                                <a:cubicBezTo>
                                  <a:pt x="6799" y="245"/>
                                  <a:pt x="6793" y="251"/>
                                  <a:pt x="6786" y="251"/>
                                </a:cubicBezTo>
                                <a:cubicBezTo>
                                  <a:pt x="6779" y="251"/>
                                  <a:pt x="6773" y="245"/>
                                  <a:pt x="6773" y="238"/>
                                </a:cubicBezTo>
                                <a:close/>
                                <a:moveTo>
                                  <a:pt x="6704" y="26"/>
                                </a:moveTo>
                                <a:lnTo>
                                  <a:pt x="6704" y="26"/>
                                </a:lnTo>
                                <a:cubicBezTo>
                                  <a:pt x="6697" y="26"/>
                                  <a:pt x="6691" y="20"/>
                                  <a:pt x="6691" y="13"/>
                                </a:cubicBezTo>
                                <a:cubicBezTo>
                                  <a:pt x="6691" y="6"/>
                                  <a:pt x="6697" y="0"/>
                                  <a:pt x="6704" y="0"/>
                                </a:cubicBezTo>
                                <a:lnTo>
                                  <a:pt x="6704" y="0"/>
                                </a:lnTo>
                                <a:cubicBezTo>
                                  <a:pt x="6711" y="0"/>
                                  <a:pt x="6717" y="6"/>
                                  <a:pt x="6717" y="13"/>
                                </a:cubicBezTo>
                                <a:cubicBezTo>
                                  <a:pt x="6717" y="20"/>
                                  <a:pt x="6711" y="26"/>
                                  <a:pt x="6704" y="26"/>
                                </a:cubicBezTo>
                                <a:close/>
                                <a:moveTo>
                                  <a:pt x="6576" y="26"/>
                                </a:moveTo>
                                <a:lnTo>
                                  <a:pt x="6397" y="26"/>
                                </a:lnTo>
                                <a:cubicBezTo>
                                  <a:pt x="6390" y="26"/>
                                  <a:pt x="6384" y="20"/>
                                  <a:pt x="6384" y="13"/>
                                </a:cubicBezTo>
                                <a:cubicBezTo>
                                  <a:pt x="6384" y="6"/>
                                  <a:pt x="6390" y="0"/>
                                  <a:pt x="6397" y="0"/>
                                </a:cubicBezTo>
                                <a:lnTo>
                                  <a:pt x="6576" y="0"/>
                                </a:lnTo>
                                <a:cubicBezTo>
                                  <a:pt x="6583" y="0"/>
                                  <a:pt x="6589" y="6"/>
                                  <a:pt x="6589" y="13"/>
                                </a:cubicBezTo>
                                <a:cubicBezTo>
                                  <a:pt x="6589" y="20"/>
                                  <a:pt x="6583" y="26"/>
                                  <a:pt x="6576" y="26"/>
                                </a:cubicBezTo>
                                <a:close/>
                                <a:moveTo>
                                  <a:pt x="6269" y="26"/>
                                </a:moveTo>
                                <a:lnTo>
                                  <a:pt x="6090" y="26"/>
                                </a:lnTo>
                                <a:cubicBezTo>
                                  <a:pt x="6083" y="26"/>
                                  <a:pt x="6077" y="20"/>
                                  <a:pt x="6077" y="13"/>
                                </a:cubicBezTo>
                                <a:cubicBezTo>
                                  <a:pt x="6077" y="6"/>
                                  <a:pt x="6083" y="0"/>
                                  <a:pt x="6090" y="0"/>
                                </a:cubicBezTo>
                                <a:lnTo>
                                  <a:pt x="6269" y="0"/>
                                </a:lnTo>
                                <a:cubicBezTo>
                                  <a:pt x="6276" y="0"/>
                                  <a:pt x="6282" y="6"/>
                                  <a:pt x="6282" y="13"/>
                                </a:cubicBezTo>
                                <a:cubicBezTo>
                                  <a:pt x="6282" y="20"/>
                                  <a:pt x="6276" y="26"/>
                                  <a:pt x="6269" y="26"/>
                                </a:cubicBezTo>
                                <a:close/>
                                <a:moveTo>
                                  <a:pt x="5962" y="26"/>
                                </a:moveTo>
                                <a:lnTo>
                                  <a:pt x="5962" y="26"/>
                                </a:lnTo>
                                <a:cubicBezTo>
                                  <a:pt x="5955" y="26"/>
                                  <a:pt x="5949" y="20"/>
                                  <a:pt x="5949" y="13"/>
                                </a:cubicBezTo>
                                <a:cubicBezTo>
                                  <a:pt x="5949" y="6"/>
                                  <a:pt x="5955" y="0"/>
                                  <a:pt x="5962" y="0"/>
                                </a:cubicBezTo>
                                <a:lnTo>
                                  <a:pt x="5962" y="0"/>
                                </a:lnTo>
                                <a:cubicBezTo>
                                  <a:pt x="5969" y="0"/>
                                  <a:pt x="5974" y="6"/>
                                  <a:pt x="5974" y="13"/>
                                </a:cubicBezTo>
                                <a:cubicBezTo>
                                  <a:pt x="5974" y="20"/>
                                  <a:pt x="5969" y="26"/>
                                  <a:pt x="5962" y="26"/>
                                </a:cubicBezTo>
                                <a:close/>
                                <a:moveTo>
                                  <a:pt x="5834" y="26"/>
                                </a:moveTo>
                                <a:lnTo>
                                  <a:pt x="5654" y="26"/>
                                </a:lnTo>
                                <a:cubicBezTo>
                                  <a:pt x="5647" y="26"/>
                                  <a:pt x="5642" y="20"/>
                                  <a:pt x="5642" y="13"/>
                                </a:cubicBezTo>
                                <a:cubicBezTo>
                                  <a:pt x="5642" y="6"/>
                                  <a:pt x="5647" y="0"/>
                                  <a:pt x="5654" y="0"/>
                                </a:cubicBezTo>
                                <a:lnTo>
                                  <a:pt x="5834" y="0"/>
                                </a:lnTo>
                                <a:cubicBezTo>
                                  <a:pt x="5841" y="0"/>
                                  <a:pt x="5846" y="6"/>
                                  <a:pt x="5846" y="13"/>
                                </a:cubicBezTo>
                                <a:cubicBezTo>
                                  <a:pt x="5846" y="20"/>
                                  <a:pt x="5841" y="26"/>
                                  <a:pt x="5834" y="26"/>
                                </a:cubicBezTo>
                                <a:close/>
                                <a:moveTo>
                                  <a:pt x="5526" y="26"/>
                                </a:moveTo>
                                <a:lnTo>
                                  <a:pt x="5347" y="26"/>
                                </a:lnTo>
                                <a:cubicBezTo>
                                  <a:pt x="5340" y="26"/>
                                  <a:pt x="5334" y="20"/>
                                  <a:pt x="5334" y="13"/>
                                </a:cubicBezTo>
                                <a:cubicBezTo>
                                  <a:pt x="5334" y="6"/>
                                  <a:pt x="5340" y="0"/>
                                  <a:pt x="5347" y="0"/>
                                </a:cubicBezTo>
                                <a:lnTo>
                                  <a:pt x="5526" y="0"/>
                                </a:lnTo>
                                <a:cubicBezTo>
                                  <a:pt x="5533" y="0"/>
                                  <a:pt x="5539" y="6"/>
                                  <a:pt x="5539" y="13"/>
                                </a:cubicBezTo>
                                <a:cubicBezTo>
                                  <a:pt x="5539" y="20"/>
                                  <a:pt x="5533" y="26"/>
                                  <a:pt x="5526" y="26"/>
                                </a:cubicBezTo>
                                <a:close/>
                                <a:moveTo>
                                  <a:pt x="5219" y="26"/>
                                </a:moveTo>
                                <a:lnTo>
                                  <a:pt x="5219" y="26"/>
                                </a:lnTo>
                                <a:cubicBezTo>
                                  <a:pt x="5212" y="26"/>
                                  <a:pt x="5206" y="20"/>
                                  <a:pt x="5206" y="13"/>
                                </a:cubicBezTo>
                                <a:cubicBezTo>
                                  <a:pt x="5206" y="6"/>
                                  <a:pt x="5212" y="0"/>
                                  <a:pt x="5219" y="0"/>
                                </a:cubicBezTo>
                                <a:lnTo>
                                  <a:pt x="5219" y="0"/>
                                </a:lnTo>
                                <a:cubicBezTo>
                                  <a:pt x="5226" y="0"/>
                                  <a:pt x="5232" y="6"/>
                                  <a:pt x="5232" y="13"/>
                                </a:cubicBezTo>
                                <a:cubicBezTo>
                                  <a:pt x="5232" y="20"/>
                                  <a:pt x="5226" y="26"/>
                                  <a:pt x="5219" y="26"/>
                                </a:cubicBezTo>
                                <a:close/>
                                <a:moveTo>
                                  <a:pt x="5091" y="26"/>
                                </a:moveTo>
                                <a:lnTo>
                                  <a:pt x="4912" y="26"/>
                                </a:lnTo>
                                <a:cubicBezTo>
                                  <a:pt x="4905" y="26"/>
                                  <a:pt x="4899" y="20"/>
                                  <a:pt x="4899" y="13"/>
                                </a:cubicBezTo>
                                <a:cubicBezTo>
                                  <a:pt x="4899" y="6"/>
                                  <a:pt x="4905" y="0"/>
                                  <a:pt x="4912" y="0"/>
                                </a:cubicBezTo>
                                <a:lnTo>
                                  <a:pt x="5091" y="0"/>
                                </a:lnTo>
                                <a:cubicBezTo>
                                  <a:pt x="5098" y="0"/>
                                  <a:pt x="5104" y="6"/>
                                  <a:pt x="5104" y="13"/>
                                </a:cubicBezTo>
                                <a:cubicBezTo>
                                  <a:pt x="5104" y="20"/>
                                  <a:pt x="5098" y="26"/>
                                  <a:pt x="5091" y="26"/>
                                </a:cubicBezTo>
                                <a:close/>
                                <a:moveTo>
                                  <a:pt x="4784" y="26"/>
                                </a:moveTo>
                                <a:lnTo>
                                  <a:pt x="4605" y="26"/>
                                </a:lnTo>
                                <a:cubicBezTo>
                                  <a:pt x="4598" y="26"/>
                                  <a:pt x="4592" y="20"/>
                                  <a:pt x="4592" y="13"/>
                                </a:cubicBezTo>
                                <a:cubicBezTo>
                                  <a:pt x="4592" y="6"/>
                                  <a:pt x="4598" y="0"/>
                                  <a:pt x="4605" y="0"/>
                                </a:cubicBezTo>
                                <a:lnTo>
                                  <a:pt x="4784" y="0"/>
                                </a:lnTo>
                                <a:cubicBezTo>
                                  <a:pt x="4791" y="0"/>
                                  <a:pt x="4797" y="6"/>
                                  <a:pt x="4797" y="13"/>
                                </a:cubicBezTo>
                                <a:cubicBezTo>
                                  <a:pt x="4797" y="20"/>
                                  <a:pt x="4791" y="26"/>
                                  <a:pt x="4784" y="26"/>
                                </a:cubicBezTo>
                                <a:close/>
                                <a:moveTo>
                                  <a:pt x="4477" y="26"/>
                                </a:moveTo>
                                <a:lnTo>
                                  <a:pt x="4477" y="26"/>
                                </a:lnTo>
                                <a:cubicBezTo>
                                  <a:pt x="4470" y="26"/>
                                  <a:pt x="4464" y="20"/>
                                  <a:pt x="4464" y="13"/>
                                </a:cubicBezTo>
                                <a:cubicBezTo>
                                  <a:pt x="4464" y="6"/>
                                  <a:pt x="4470" y="0"/>
                                  <a:pt x="4477" y="0"/>
                                </a:cubicBezTo>
                                <a:lnTo>
                                  <a:pt x="4477" y="0"/>
                                </a:lnTo>
                                <a:cubicBezTo>
                                  <a:pt x="4484" y="0"/>
                                  <a:pt x="4490" y="6"/>
                                  <a:pt x="4490" y="13"/>
                                </a:cubicBezTo>
                                <a:cubicBezTo>
                                  <a:pt x="4490" y="20"/>
                                  <a:pt x="4484" y="26"/>
                                  <a:pt x="4477" y="26"/>
                                </a:cubicBezTo>
                                <a:close/>
                                <a:moveTo>
                                  <a:pt x="4349" y="26"/>
                                </a:moveTo>
                                <a:lnTo>
                                  <a:pt x="4170" y="26"/>
                                </a:lnTo>
                                <a:cubicBezTo>
                                  <a:pt x="4162" y="26"/>
                                  <a:pt x="4157" y="20"/>
                                  <a:pt x="4157" y="13"/>
                                </a:cubicBezTo>
                                <a:cubicBezTo>
                                  <a:pt x="4157" y="6"/>
                                  <a:pt x="4162" y="0"/>
                                  <a:pt x="4170" y="0"/>
                                </a:cubicBezTo>
                                <a:lnTo>
                                  <a:pt x="4349" y="0"/>
                                </a:lnTo>
                                <a:cubicBezTo>
                                  <a:pt x="4356" y="0"/>
                                  <a:pt x="4362" y="6"/>
                                  <a:pt x="4362" y="13"/>
                                </a:cubicBezTo>
                                <a:cubicBezTo>
                                  <a:pt x="4362" y="20"/>
                                  <a:pt x="4356" y="26"/>
                                  <a:pt x="4349" y="26"/>
                                </a:cubicBezTo>
                                <a:close/>
                                <a:moveTo>
                                  <a:pt x="4042" y="26"/>
                                </a:moveTo>
                                <a:lnTo>
                                  <a:pt x="3862" y="26"/>
                                </a:lnTo>
                                <a:cubicBezTo>
                                  <a:pt x="3855" y="26"/>
                                  <a:pt x="3850" y="20"/>
                                  <a:pt x="3850" y="13"/>
                                </a:cubicBezTo>
                                <a:cubicBezTo>
                                  <a:pt x="3850" y="6"/>
                                  <a:pt x="3855" y="0"/>
                                  <a:pt x="3862" y="0"/>
                                </a:cubicBezTo>
                                <a:lnTo>
                                  <a:pt x="4042" y="0"/>
                                </a:lnTo>
                                <a:cubicBezTo>
                                  <a:pt x="4049" y="0"/>
                                  <a:pt x="4054" y="6"/>
                                  <a:pt x="4054" y="13"/>
                                </a:cubicBezTo>
                                <a:cubicBezTo>
                                  <a:pt x="4054" y="20"/>
                                  <a:pt x="4049" y="26"/>
                                  <a:pt x="4042" y="26"/>
                                </a:cubicBezTo>
                                <a:close/>
                                <a:moveTo>
                                  <a:pt x="3734" y="26"/>
                                </a:moveTo>
                                <a:lnTo>
                                  <a:pt x="3734" y="26"/>
                                </a:lnTo>
                                <a:cubicBezTo>
                                  <a:pt x="3727" y="26"/>
                                  <a:pt x="3722" y="20"/>
                                  <a:pt x="3722" y="13"/>
                                </a:cubicBezTo>
                                <a:cubicBezTo>
                                  <a:pt x="3722" y="6"/>
                                  <a:pt x="3727" y="0"/>
                                  <a:pt x="3734" y="0"/>
                                </a:cubicBezTo>
                                <a:lnTo>
                                  <a:pt x="3734" y="0"/>
                                </a:lnTo>
                                <a:cubicBezTo>
                                  <a:pt x="3741" y="0"/>
                                  <a:pt x="3747" y="6"/>
                                  <a:pt x="3747" y="13"/>
                                </a:cubicBezTo>
                                <a:cubicBezTo>
                                  <a:pt x="3747" y="20"/>
                                  <a:pt x="3741" y="26"/>
                                  <a:pt x="3734" y="26"/>
                                </a:cubicBezTo>
                                <a:close/>
                                <a:moveTo>
                                  <a:pt x="3606" y="26"/>
                                </a:moveTo>
                                <a:lnTo>
                                  <a:pt x="3427" y="26"/>
                                </a:lnTo>
                                <a:cubicBezTo>
                                  <a:pt x="3420" y="26"/>
                                  <a:pt x="3414" y="20"/>
                                  <a:pt x="3414" y="13"/>
                                </a:cubicBezTo>
                                <a:cubicBezTo>
                                  <a:pt x="3414" y="6"/>
                                  <a:pt x="3420" y="0"/>
                                  <a:pt x="3427" y="0"/>
                                </a:cubicBezTo>
                                <a:lnTo>
                                  <a:pt x="3606" y="0"/>
                                </a:lnTo>
                                <a:cubicBezTo>
                                  <a:pt x="3613" y="0"/>
                                  <a:pt x="3619" y="6"/>
                                  <a:pt x="3619" y="13"/>
                                </a:cubicBezTo>
                                <a:cubicBezTo>
                                  <a:pt x="3619" y="20"/>
                                  <a:pt x="3613" y="26"/>
                                  <a:pt x="3606" y="26"/>
                                </a:cubicBezTo>
                                <a:close/>
                                <a:moveTo>
                                  <a:pt x="3299" y="26"/>
                                </a:moveTo>
                                <a:lnTo>
                                  <a:pt x="3120" y="26"/>
                                </a:lnTo>
                                <a:cubicBezTo>
                                  <a:pt x="3113" y="26"/>
                                  <a:pt x="3107" y="20"/>
                                  <a:pt x="3107" y="13"/>
                                </a:cubicBezTo>
                                <a:cubicBezTo>
                                  <a:pt x="3107" y="6"/>
                                  <a:pt x="3113" y="0"/>
                                  <a:pt x="3120" y="0"/>
                                </a:cubicBezTo>
                                <a:lnTo>
                                  <a:pt x="3299" y="0"/>
                                </a:lnTo>
                                <a:cubicBezTo>
                                  <a:pt x="3306" y="0"/>
                                  <a:pt x="3312" y="6"/>
                                  <a:pt x="3312" y="13"/>
                                </a:cubicBezTo>
                                <a:cubicBezTo>
                                  <a:pt x="3312" y="20"/>
                                  <a:pt x="3306" y="26"/>
                                  <a:pt x="3299" y="26"/>
                                </a:cubicBezTo>
                                <a:close/>
                                <a:moveTo>
                                  <a:pt x="2992" y="26"/>
                                </a:moveTo>
                                <a:lnTo>
                                  <a:pt x="2992" y="26"/>
                                </a:lnTo>
                                <a:cubicBezTo>
                                  <a:pt x="2985" y="26"/>
                                  <a:pt x="2979" y="20"/>
                                  <a:pt x="2979" y="13"/>
                                </a:cubicBezTo>
                                <a:cubicBezTo>
                                  <a:pt x="2979" y="6"/>
                                  <a:pt x="2985" y="0"/>
                                  <a:pt x="2992" y="0"/>
                                </a:cubicBezTo>
                                <a:lnTo>
                                  <a:pt x="2992" y="0"/>
                                </a:lnTo>
                                <a:cubicBezTo>
                                  <a:pt x="2999" y="0"/>
                                  <a:pt x="3005" y="6"/>
                                  <a:pt x="3005" y="13"/>
                                </a:cubicBezTo>
                                <a:cubicBezTo>
                                  <a:pt x="3005" y="20"/>
                                  <a:pt x="2999" y="26"/>
                                  <a:pt x="2992" y="26"/>
                                </a:cubicBezTo>
                                <a:close/>
                                <a:moveTo>
                                  <a:pt x="2864" y="26"/>
                                </a:moveTo>
                                <a:lnTo>
                                  <a:pt x="2685" y="26"/>
                                </a:lnTo>
                                <a:cubicBezTo>
                                  <a:pt x="2678" y="26"/>
                                  <a:pt x="2672" y="20"/>
                                  <a:pt x="2672" y="13"/>
                                </a:cubicBezTo>
                                <a:cubicBezTo>
                                  <a:pt x="2672" y="6"/>
                                  <a:pt x="2678" y="0"/>
                                  <a:pt x="2685" y="0"/>
                                </a:cubicBezTo>
                                <a:lnTo>
                                  <a:pt x="2864" y="0"/>
                                </a:lnTo>
                                <a:cubicBezTo>
                                  <a:pt x="2871" y="0"/>
                                  <a:pt x="2877" y="6"/>
                                  <a:pt x="2877" y="13"/>
                                </a:cubicBezTo>
                                <a:cubicBezTo>
                                  <a:pt x="2877" y="20"/>
                                  <a:pt x="2871" y="26"/>
                                  <a:pt x="2864" y="26"/>
                                </a:cubicBezTo>
                                <a:close/>
                                <a:moveTo>
                                  <a:pt x="2557" y="26"/>
                                </a:moveTo>
                                <a:lnTo>
                                  <a:pt x="2377" y="26"/>
                                </a:lnTo>
                                <a:cubicBezTo>
                                  <a:pt x="2370" y="26"/>
                                  <a:pt x="2365" y="20"/>
                                  <a:pt x="2365" y="13"/>
                                </a:cubicBezTo>
                                <a:cubicBezTo>
                                  <a:pt x="2365" y="6"/>
                                  <a:pt x="2370" y="0"/>
                                  <a:pt x="2377" y="0"/>
                                </a:cubicBezTo>
                                <a:lnTo>
                                  <a:pt x="2557" y="0"/>
                                </a:lnTo>
                                <a:cubicBezTo>
                                  <a:pt x="2564" y="0"/>
                                  <a:pt x="2569" y="6"/>
                                  <a:pt x="2569" y="13"/>
                                </a:cubicBezTo>
                                <a:cubicBezTo>
                                  <a:pt x="2569" y="20"/>
                                  <a:pt x="2564" y="26"/>
                                  <a:pt x="2557" y="26"/>
                                </a:cubicBezTo>
                                <a:close/>
                                <a:moveTo>
                                  <a:pt x="2249" y="26"/>
                                </a:moveTo>
                                <a:lnTo>
                                  <a:pt x="2249" y="26"/>
                                </a:lnTo>
                                <a:cubicBezTo>
                                  <a:pt x="2242" y="26"/>
                                  <a:pt x="2237" y="20"/>
                                  <a:pt x="2237" y="13"/>
                                </a:cubicBezTo>
                                <a:cubicBezTo>
                                  <a:pt x="2237" y="6"/>
                                  <a:pt x="2242" y="0"/>
                                  <a:pt x="2249" y="0"/>
                                </a:cubicBezTo>
                                <a:lnTo>
                                  <a:pt x="2249" y="0"/>
                                </a:lnTo>
                                <a:cubicBezTo>
                                  <a:pt x="2257" y="0"/>
                                  <a:pt x="2262" y="6"/>
                                  <a:pt x="2262" y="13"/>
                                </a:cubicBezTo>
                                <a:cubicBezTo>
                                  <a:pt x="2262" y="20"/>
                                  <a:pt x="2257" y="26"/>
                                  <a:pt x="2249" y="26"/>
                                </a:cubicBezTo>
                                <a:close/>
                                <a:moveTo>
                                  <a:pt x="2121" y="26"/>
                                </a:moveTo>
                                <a:lnTo>
                                  <a:pt x="1942" y="26"/>
                                </a:lnTo>
                                <a:cubicBezTo>
                                  <a:pt x="1935" y="26"/>
                                  <a:pt x="1929" y="20"/>
                                  <a:pt x="1929" y="13"/>
                                </a:cubicBezTo>
                                <a:cubicBezTo>
                                  <a:pt x="1929" y="6"/>
                                  <a:pt x="1935" y="0"/>
                                  <a:pt x="1942" y="0"/>
                                </a:cubicBezTo>
                                <a:lnTo>
                                  <a:pt x="2121" y="0"/>
                                </a:lnTo>
                                <a:cubicBezTo>
                                  <a:pt x="2129" y="0"/>
                                  <a:pt x="2134" y="6"/>
                                  <a:pt x="2134" y="13"/>
                                </a:cubicBezTo>
                                <a:cubicBezTo>
                                  <a:pt x="2134" y="20"/>
                                  <a:pt x="2129" y="26"/>
                                  <a:pt x="2121" y="26"/>
                                </a:cubicBezTo>
                                <a:close/>
                                <a:moveTo>
                                  <a:pt x="1814" y="26"/>
                                </a:moveTo>
                                <a:lnTo>
                                  <a:pt x="1635" y="26"/>
                                </a:lnTo>
                                <a:cubicBezTo>
                                  <a:pt x="1628" y="26"/>
                                  <a:pt x="1622" y="20"/>
                                  <a:pt x="1622" y="13"/>
                                </a:cubicBezTo>
                                <a:cubicBezTo>
                                  <a:pt x="1622" y="6"/>
                                  <a:pt x="1628" y="0"/>
                                  <a:pt x="1635" y="0"/>
                                </a:cubicBezTo>
                                <a:lnTo>
                                  <a:pt x="1814" y="0"/>
                                </a:lnTo>
                                <a:cubicBezTo>
                                  <a:pt x="1821" y="0"/>
                                  <a:pt x="1827" y="6"/>
                                  <a:pt x="1827" y="13"/>
                                </a:cubicBezTo>
                                <a:cubicBezTo>
                                  <a:pt x="1827" y="20"/>
                                  <a:pt x="1821" y="26"/>
                                  <a:pt x="1814" y="26"/>
                                </a:cubicBezTo>
                                <a:close/>
                                <a:moveTo>
                                  <a:pt x="1507" y="26"/>
                                </a:moveTo>
                                <a:lnTo>
                                  <a:pt x="1507" y="26"/>
                                </a:lnTo>
                                <a:cubicBezTo>
                                  <a:pt x="1500" y="26"/>
                                  <a:pt x="1494" y="20"/>
                                  <a:pt x="1494" y="13"/>
                                </a:cubicBezTo>
                                <a:cubicBezTo>
                                  <a:pt x="1494" y="6"/>
                                  <a:pt x="1500" y="0"/>
                                  <a:pt x="1507" y="0"/>
                                </a:cubicBezTo>
                                <a:lnTo>
                                  <a:pt x="1507" y="0"/>
                                </a:lnTo>
                                <a:cubicBezTo>
                                  <a:pt x="1514" y="0"/>
                                  <a:pt x="1520" y="6"/>
                                  <a:pt x="1520" y="13"/>
                                </a:cubicBezTo>
                                <a:cubicBezTo>
                                  <a:pt x="1520" y="20"/>
                                  <a:pt x="1514" y="26"/>
                                  <a:pt x="1507" y="26"/>
                                </a:cubicBezTo>
                                <a:close/>
                                <a:moveTo>
                                  <a:pt x="1379" y="26"/>
                                </a:moveTo>
                                <a:lnTo>
                                  <a:pt x="1200" y="26"/>
                                </a:lnTo>
                                <a:cubicBezTo>
                                  <a:pt x="1193" y="26"/>
                                  <a:pt x="1187" y="20"/>
                                  <a:pt x="1187" y="13"/>
                                </a:cubicBezTo>
                                <a:cubicBezTo>
                                  <a:pt x="1187" y="6"/>
                                  <a:pt x="1193" y="0"/>
                                  <a:pt x="1200" y="0"/>
                                </a:cubicBezTo>
                                <a:lnTo>
                                  <a:pt x="1379" y="0"/>
                                </a:lnTo>
                                <a:cubicBezTo>
                                  <a:pt x="1386" y="0"/>
                                  <a:pt x="1392" y="6"/>
                                  <a:pt x="1392" y="13"/>
                                </a:cubicBezTo>
                                <a:cubicBezTo>
                                  <a:pt x="1392" y="20"/>
                                  <a:pt x="1386" y="26"/>
                                  <a:pt x="1379" y="26"/>
                                </a:cubicBezTo>
                                <a:close/>
                                <a:moveTo>
                                  <a:pt x="1072" y="26"/>
                                </a:moveTo>
                                <a:lnTo>
                                  <a:pt x="893" y="26"/>
                                </a:lnTo>
                                <a:cubicBezTo>
                                  <a:pt x="886" y="26"/>
                                  <a:pt x="880" y="20"/>
                                  <a:pt x="880" y="13"/>
                                </a:cubicBezTo>
                                <a:cubicBezTo>
                                  <a:pt x="880" y="6"/>
                                  <a:pt x="886" y="0"/>
                                  <a:pt x="893" y="0"/>
                                </a:cubicBezTo>
                                <a:lnTo>
                                  <a:pt x="1072" y="0"/>
                                </a:lnTo>
                                <a:cubicBezTo>
                                  <a:pt x="1079" y="0"/>
                                  <a:pt x="1085" y="6"/>
                                  <a:pt x="1085" y="13"/>
                                </a:cubicBezTo>
                                <a:cubicBezTo>
                                  <a:pt x="1085" y="20"/>
                                  <a:pt x="1079" y="26"/>
                                  <a:pt x="1072" y="26"/>
                                </a:cubicBezTo>
                                <a:close/>
                                <a:moveTo>
                                  <a:pt x="765" y="26"/>
                                </a:moveTo>
                                <a:lnTo>
                                  <a:pt x="765" y="26"/>
                                </a:lnTo>
                                <a:cubicBezTo>
                                  <a:pt x="758" y="26"/>
                                  <a:pt x="752" y="20"/>
                                  <a:pt x="752" y="13"/>
                                </a:cubicBezTo>
                                <a:cubicBezTo>
                                  <a:pt x="752" y="6"/>
                                  <a:pt x="758" y="0"/>
                                  <a:pt x="765" y="0"/>
                                </a:cubicBezTo>
                                <a:lnTo>
                                  <a:pt x="765" y="0"/>
                                </a:lnTo>
                                <a:cubicBezTo>
                                  <a:pt x="772" y="0"/>
                                  <a:pt x="777" y="6"/>
                                  <a:pt x="777" y="13"/>
                                </a:cubicBezTo>
                                <a:cubicBezTo>
                                  <a:pt x="777" y="20"/>
                                  <a:pt x="772" y="26"/>
                                  <a:pt x="765" y="26"/>
                                </a:cubicBezTo>
                                <a:close/>
                                <a:moveTo>
                                  <a:pt x="637" y="26"/>
                                </a:moveTo>
                                <a:lnTo>
                                  <a:pt x="457" y="26"/>
                                </a:lnTo>
                                <a:cubicBezTo>
                                  <a:pt x="450" y="26"/>
                                  <a:pt x="445" y="20"/>
                                  <a:pt x="445" y="13"/>
                                </a:cubicBezTo>
                                <a:cubicBezTo>
                                  <a:pt x="445" y="6"/>
                                  <a:pt x="450" y="0"/>
                                  <a:pt x="457" y="0"/>
                                </a:cubicBezTo>
                                <a:lnTo>
                                  <a:pt x="637" y="0"/>
                                </a:lnTo>
                                <a:cubicBezTo>
                                  <a:pt x="644" y="0"/>
                                  <a:pt x="649" y="6"/>
                                  <a:pt x="649" y="13"/>
                                </a:cubicBezTo>
                                <a:cubicBezTo>
                                  <a:pt x="649" y="20"/>
                                  <a:pt x="644" y="26"/>
                                  <a:pt x="637" y="26"/>
                                </a:cubicBezTo>
                                <a:close/>
                                <a:moveTo>
                                  <a:pt x="329" y="26"/>
                                </a:moveTo>
                                <a:lnTo>
                                  <a:pt x="150" y="26"/>
                                </a:lnTo>
                                <a:cubicBezTo>
                                  <a:pt x="143" y="26"/>
                                  <a:pt x="137" y="20"/>
                                  <a:pt x="137" y="13"/>
                                </a:cubicBezTo>
                                <a:cubicBezTo>
                                  <a:pt x="137" y="6"/>
                                  <a:pt x="143" y="0"/>
                                  <a:pt x="150" y="0"/>
                                </a:cubicBezTo>
                                <a:lnTo>
                                  <a:pt x="329" y="0"/>
                                </a:lnTo>
                                <a:cubicBezTo>
                                  <a:pt x="336" y="0"/>
                                  <a:pt x="342" y="6"/>
                                  <a:pt x="342" y="13"/>
                                </a:cubicBezTo>
                                <a:cubicBezTo>
                                  <a:pt x="342" y="20"/>
                                  <a:pt x="336" y="26"/>
                                  <a:pt x="329" y="26"/>
                                </a:cubicBezTo>
                                <a:close/>
                                <a:moveTo>
                                  <a:pt x="22" y="26"/>
                                </a:moveTo>
                                <a:lnTo>
                                  <a:pt x="22" y="26"/>
                                </a:lnTo>
                                <a:cubicBezTo>
                                  <a:pt x="15" y="26"/>
                                  <a:pt x="9" y="20"/>
                                  <a:pt x="9" y="13"/>
                                </a:cubicBezTo>
                                <a:cubicBezTo>
                                  <a:pt x="9" y="6"/>
                                  <a:pt x="15" y="0"/>
                                  <a:pt x="22" y="0"/>
                                </a:cubicBezTo>
                                <a:lnTo>
                                  <a:pt x="22" y="0"/>
                                </a:lnTo>
                                <a:cubicBezTo>
                                  <a:pt x="29" y="0"/>
                                  <a:pt x="35" y="6"/>
                                  <a:pt x="35" y="13"/>
                                </a:cubicBezTo>
                                <a:cubicBezTo>
                                  <a:pt x="35" y="20"/>
                                  <a:pt x="29" y="26"/>
                                  <a:pt x="22" y="26"/>
                                </a:cubicBezTo>
                                <a:close/>
                              </a:path>
                            </a:pathLst>
                          </a:custGeom>
                          <a:solidFill>
                            <a:srgbClr val="000000"/>
                          </a:solidFill>
                          <a:ln w="9360">
                            <a:solidFill>
                              <a:srgbClr val="000000"/>
                            </a:solidFill>
                            <a:bevel/>
                          </a:ln>
                        </wps:spPr>
                        <wps:style>
                          <a:lnRef idx="0"/>
                          <a:fillRef idx="0"/>
                          <a:effectRef idx="0"/>
                          <a:fontRef idx="minor"/>
                        </wps:style>
                        <wps:bodyPr/>
                      </wps:wsp>
                      <wps:wsp>
                        <wps:cNvSpPr txBox="1"/>
                        <wps:spPr>
                          <a:xfrm>
                            <a:off x="1760760" y="2176200"/>
                            <a:ext cx="38808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Call </w:t>
                              </w:r>
                              <w:r>
                                <w:rPr>
                                  <w:kern w:val="2"/>
                                  <w:sz w:val="16"/>
                                  <w:szCs w:val="16"/>
                                  <w:rFonts w:ascii="Times New Roman" w:hAnsi="Times New Roman" w:eastAsia="Times New Roman" w:cs="Times New Roman"/>
                                  <w:color w:val="000000"/>
                                  <w:lang w:val="en-GB" w:bidi="ar-SA" w:eastAsia="zh-CN"/>
                                </w:rPr>
                                <w:t>Start</w:t>
                              </w:r>
                            </w:p>
                          </w:txbxContent>
                        </wps:txbx>
                        <wps:bodyPr wrap="square" lIns="0" rIns="0" tIns="0" bIns="0" anchor="t">
                          <a:noAutofit/>
                        </wps:bodyPr>
                      </wps:wsp>
                      <wps:wsp>
                        <wps:cNvSpPr txBox="1"/>
                        <wps:spPr>
                          <a:xfrm>
                            <a:off x="3210480" y="2513880"/>
                            <a:ext cx="3625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[Update]</w:t>
                              </w:r>
                            </w:p>
                          </w:txbxContent>
                        </wps:txbx>
                        <wps:bodyPr wrap="square" lIns="0" rIns="0" tIns="0" bIns="0" anchor="t">
                          <a:noAutofit/>
                        </wps:bodyPr>
                      </wps:wsp>
                      <wps:wsp>
                        <wps:cNvSpPr txBox="1"/>
                        <wps:spPr>
                          <a:xfrm>
                            <a:off x="3210480" y="2730960"/>
                            <a:ext cx="36252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[Update]</w:t>
                              </w:r>
                            </w:p>
                          </w:txbxContent>
                        </wps:txbx>
                        <wps:bodyPr wrap="square" lIns="0" rIns="0" tIns="0" bIns="0" anchor="t">
                          <a:noAutofit/>
                        </wps:bodyPr>
                      </wps:wsp>
                      <wps:wsp>
                        <wps:cNvSpPr txBox="1"/>
                        <wps:spPr>
                          <a:xfrm>
                            <a:off x="3213000" y="1054800"/>
                            <a:ext cx="383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[Initial]</w:t>
                              </w:r>
                            </w:p>
                          </w:txbxContent>
                        </wps:txbx>
                        <wps:bodyPr wrap="square" lIns="0" rIns="0" tIns="0" bIns="0" anchor="t">
                          <a:noAutofit/>
                        </wps:bodyPr>
                      </wps:wsp>
                      <wps:wsp>
                        <wps:cNvSpPr txBox="1"/>
                        <wps:spPr>
                          <a:xfrm>
                            <a:off x="3216960" y="1258560"/>
                            <a:ext cx="383040" cy="23112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[Initial]</w:t>
                              </w:r>
                            </w:p>
                          </w:txbxContent>
                        </wps:txbx>
                        <wps:bodyPr wrap="square" lIns="0" rIns="0" tIns="0" bIns="0" anchor="t">
                          <a:noAutofit/>
                        </wps:bodyPr>
                      </wps:wsp>
                      <wps:wsp>
                        <wps:cNvSpPr txBox="1"/>
                        <wps:spPr>
                          <a:xfrm>
                            <a:off x="3177000" y="3627000"/>
                            <a:ext cx="577080" cy="18216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[Termina</w:t>
                              </w:r>
                              <w:r>
                                <w:rPr>
                                  <w:kern w:val="2"/>
                                  <w:sz w:val="16"/>
                                  <w:szCs w:val="16"/>
                                  <w:rFonts w:ascii="Times New Roman" w:hAnsi="Times New Roman" w:eastAsia="Times New Roman" w:cs="Times New Roman"/>
                                  <w:color w:val="000000"/>
                                  <w:lang w:val="en-GB" w:bidi="ar-SA" w:eastAsia="zh-CN"/>
                                </w:rPr>
                                <w:t>tion</w:t>
                              </w:r>
                              <w:r>
                                <w:rPr>
                                  <w:kern w:val="2"/>
                                  <w:sz w:val="16"/>
                                  <w:szCs w:val="16"/>
                                  <w:rFonts w:ascii="Times New Roman" w:hAnsi="Times New Roman" w:eastAsia="Times New Roman" w:cs="Times New Roman"/>
                                  <w:color w:val="000000"/>
                                  <w:lang w:val="en-GB" w:bidi="ar-SA"/>
                                </w:rPr>
                                <w:t>]</w:t>
                              </w:r>
                            </w:p>
                          </w:txbxContent>
                        </wps:txbx>
                        <wps:bodyPr wrap="square" lIns="0" rIns="0" tIns="0" bIns="0" anchor="t">
                          <a:noAutofit/>
                        </wps:bodyPr>
                      </wps:wsp>
                      <wps:wsp>
                        <wps:cNvSpPr txBox="1"/>
                        <wps:spPr>
                          <a:xfrm>
                            <a:off x="3177000" y="3884400"/>
                            <a:ext cx="577080" cy="182160"/>
                          </a:xfrm>
                          <a:prstGeom prst="rect">
                            <a:avLst/>
                          </a:prstGeom>
                          <a:noFill/>
                          <a:ln w="0">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[Termina</w:t>
                              </w:r>
                              <w:r>
                                <w:rPr>
                                  <w:kern w:val="2"/>
                                  <w:sz w:val="16"/>
                                  <w:szCs w:val="16"/>
                                  <w:rFonts w:ascii="Times New Roman" w:hAnsi="Times New Roman" w:eastAsia="Times New Roman" w:cs="Times New Roman"/>
                                  <w:color w:val="000000"/>
                                  <w:lang w:val="en-GB" w:bidi="ar-SA" w:eastAsia="zh-CN"/>
                                </w:rPr>
                                <w:t>tion</w:t>
                              </w:r>
                              <w:r>
                                <w:rPr>
                                  <w:kern w:val="2"/>
                                  <w:sz w:val="16"/>
                                  <w:szCs w:val="16"/>
                                  <w:rFonts w:ascii="Times New Roman" w:hAnsi="Times New Roman" w:eastAsia="Times New Roman" w:cs="Times New Roman"/>
                                  <w:color w:val="000000"/>
                                  <w:lang w:val="en-GB" w:bidi="ar-SA"/>
                                </w:rPr>
                                <w:t>]</w:t>
                              </w:r>
                            </w:p>
                          </w:txbxContent>
                        </wps:txbx>
                        <wps:bodyPr wrap="square" lIns="0" rIns="0" tIns="0" bIns="0" anchor="t">
                          <a:noAutofit/>
                        </wps:bodyPr>
                      </wps:wsp>
                    </wpg:wgp>
                  </a:graphicData>
                </a:graphic>
              </wp:inline>
            </w:drawing>
          </mc:Choice>
          <mc:Fallback>
            <w:pict>
              <v:group id="shape_0" style="position:absolute;margin-left:0pt;margin-top:0pt;width:323.3pt;height:367.05pt" coordorigin="0,0" coordsize="6466,7341">
                <v:rect id="shape_0" stroked="f" o:allowincell="f" style="position:absolute;left:0;top:0;width:6465;height:7340;mso-wrap-style:none;v-text-anchor:middle;mso-position-horizontal-relative:char">
                  <v:fill o:detectmouseclick="t" on="false"/>
                  <v:stroke color="#3465a4" joinstyle="round" endcap="flat"/>
                  <w10:wrap type="none"/>
                </v:rect>
                <v:rect id="shape_0" fillcolor="white" stroked="f" o:allowincell="f" style="position:absolute;left:772;top:1354;width:1133;height:217;mso-wrap-style:none;v-text-anchor:middle;mso-position-horizontal-relative:char">
                  <v:fill o:detectmouseclick="t" type="solid" color2="black"/>
                  <v:stroke color="#3465a4" joinstyle="round" endcap="flat"/>
                  <w10:wrap type="none"/>
                </v:rect>
                <v:rect id="shape_0" stroked="t" o:allowincell="f" style="position:absolute;left:772;top:1354;width:1133;height:217;mso-wrap-style:none;v-text-anchor:middle;mso-position-horizontal-relative:char">
                  <v:fill o:detectmouseclick="t" on="false"/>
                  <v:stroke color="white" weight="3240" joinstyle="round" endcap="round"/>
                  <w10:wrap type="none"/>
                </v:rect>
                <v:shape id="shape_0" stroked="f" o:allowincell="f" style="position:absolute;left:1124;top:1364;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w:t>
                        </w:r>
                      </w:p>
                    </w:txbxContent>
                  </v:textbox>
                  <v:fill o:detectmouseclick="t" on="false"/>
                  <v:stroke color="#3465a4" joinstyle="round" endcap="flat"/>
                  <w10:wrap type="none"/>
                </v:shape>
                <v:shape id="shape_0" stroked="f" o:allowincell="f" style="position:absolute;left:1194;top:1364;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1290;top:1364;width:1125;height:207;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Initial DP</w:t>
                        </w:r>
                      </w:p>
                    </w:txbxContent>
                  </v:textbox>
                  <v:fill o:detectmouseclick="t" on="false"/>
                  <v:stroke color="#3465a4" joinstyle="round" endcap="flat"/>
                  <w10:wrap type="none"/>
                </v:shape>
                <v:rect id="shape_0" fillcolor="white" stroked="f" o:allowincell="f" style="position:absolute;left:4344;top:1665;width:1416;height:218;mso-wrap-style:none;v-text-anchor:middle;mso-position-horizontal-relative:char">
                  <v:fill o:detectmouseclick="t" type="solid" color2="black"/>
                  <v:stroke color="#3465a4" joinstyle="round" endcap="flat"/>
                  <w10:wrap type="none"/>
                </v:rect>
                <v:rect id="shape_0" stroked="t" o:allowincell="f" style="position:absolute;left:4344;top:1665;width:1416;height:218;mso-wrap-style:none;v-text-anchor:middle;mso-position-horizontal-relative:char">
                  <v:fill o:detectmouseclick="t" on="false"/>
                  <v:stroke color="white" weight="3240" joinstyle="round" endcap="round"/>
                  <w10:wrap type="none"/>
                </v:rect>
                <v:shape id="shape_0" stroked="f" o:allowincell="f" style="position:absolute;left:4544;top:1679;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2</w:t>
                        </w:r>
                      </w:p>
                    </w:txbxContent>
                  </v:textbox>
                  <v:fill o:detectmouseclick="t" on="false"/>
                  <v:stroke color="#3465a4" joinstyle="round" endcap="flat"/>
                  <w10:wrap type="none"/>
                </v:shape>
                <v:shape id="shape_0" stroked="f" o:allowincell="f" style="position:absolute;left:4599;top:1679;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4689;top:1679;width:3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CCR </w:t>
                        </w:r>
                      </w:p>
                    </w:txbxContent>
                  </v:textbox>
                  <v:fill o:detectmouseclick="t" on="false"/>
                  <v:stroke color="#3465a4" joinstyle="round" endcap="flat"/>
                  <w10:wrap type="none"/>
                </v:shape>
                <v:rect id="shape_0" fillcolor="white" stroked="f" o:allowincell="f" style="position:absolute;left:4344;top:1977;width:1416;height:217;mso-wrap-style:none;v-text-anchor:middle;mso-position-horizontal-relative:char">
                  <v:fill o:detectmouseclick="t" type="solid" color2="black"/>
                  <v:stroke color="#3465a4" joinstyle="round" endcap="flat"/>
                  <w10:wrap type="none"/>
                </v:rect>
                <v:rect id="shape_0" stroked="t" o:allowincell="f" style="position:absolute;left:4344;top:1977;width:1416;height:217;mso-wrap-style:none;v-text-anchor:middle;mso-position-horizontal-relative:char">
                  <v:fill o:detectmouseclick="t" on="false"/>
                  <v:stroke color="white" weight="3240" joinstyle="round" endcap="round"/>
                  <w10:wrap type="none"/>
                </v:rect>
                <v:shape id="shape_0" stroked="f" o:allowincell="f" style="position:absolute;left:4559;top:1979;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3</w:t>
                        </w:r>
                      </w:p>
                    </w:txbxContent>
                  </v:textbox>
                  <v:fill o:detectmouseclick="t" on="false"/>
                  <v:stroke color="#3465a4" joinstyle="round" endcap="flat"/>
                  <w10:wrap type="none"/>
                </v:shape>
                <v:shape id="shape_0" stroked="f" o:allowincell="f" style="position:absolute;left:4649;top:1979;width:4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w:t>
                        </w:r>
                      </w:p>
                    </w:txbxContent>
                  </v:textbox>
                  <v:fill o:detectmouseclick="t" on="false"/>
                  <v:stroke color="#3465a4" joinstyle="round" endcap="flat"/>
                  <w10:wrap type="none"/>
                </v:shape>
                <v:shape id="shape_0" stroked="f" o:allowincell="f" style="position:absolute;left:4663;top:1979;width:3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CCA </w:t>
                        </w:r>
                      </w:p>
                    </w:txbxContent>
                  </v:textbox>
                  <v:fill o:detectmouseclick="t" on="false"/>
                  <v:stroke color="#3465a4" joinstyle="round" endcap="flat"/>
                  <w10:wrap type="none"/>
                </v:shape>
                <v:rect id="shape_0" fillcolor="white" stroked="f" o:allowincell="f" style="position:absolute;left:1056;top:2558;width:1359;height:217;mso-wrap-style:none;v-text-anchor:middle;mso-position-horizontal-relative:char">
                  <v:fill o:detectmouseclick="t" type="solid" color2="black"/>
                  <v:stroke color="#3465a4" joinstyle="round" endcap="flat"/>
                  <w10:wrap type="none"/>
                </v:rect>
                <v:rect id="shape_0" stroked="t" o:allowincell="f" style="position:absolute;left:1056;top:2558;width:1359;height:217;mso-wrap-style:none;v-text-anchor:middle;mso-position-horizontal-relative:char">
                  <v:fill o:detectmouseclick="t" on="false"/>
                  <v:stroke color="white" weight="3240" joinstyle="round" endcap="round"/>
                  <w10:wrap type="none"/>
                </v:rect>
                <v:shape id="shape_0" stroked="f" o:allowincell="f" style="position:absolute;left:1139;top:2563;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5</w:t>
                        </w:r>
                      </w:p>
                    </w:txbxContent>
                  </v:textbox>
                  <v:fill o:detectmouseclick="t" on="false"/>
                  <v:stroke color="#3465a4" joinstyle="round" endcap="flat"/>
                  <w10:wrap type="none"/>
                </v:shape>
                <v:shape id="shape_0" stroked="f" o:allowincell="f" style="position:absolute;left:1194;top:2563;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1290;top:2563;width:1035;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Apply Charging</w:t>
                        </w:r>
                      </w:p>
                    </w:txbxContent>
                  </v:textbox>
                  <v:fill o:detectmouseclick="t" on="false"/>
                  <v:stroke color="#3465a4" joinstyle="round" endcap="flat"/>
                  <w10:wrap type="none"/>
                </v:shape>
                <v:rect id="shape_0" fillcolor="white" stroked="f" o:allowincell="f" style="position:absolute;left:1056;top:3691;width:1926;height:218;mso-wrap-style:none;v-text-anchor:middle;mso-position-horizontal-relative:char">
                  <v:fill o:detectmouseclick="t" type="solid" color2="black"/>
                  <v:stroke color="#3465a4" joinstyle="round" endcap="flat"/>
                  <w10:wrap type="none"/>
                </v:rect>
                <v:rect id="shape_0" stroked="t" o:allowincell="f" style="position:absolute;left:1056;top:3691;width:1926;height:218;mso-wrap-style:none;v-text-anchor:middle;mso-position-horizontal-relative:char">
                  <v:fill o:detectmouseclick="t" on="false"/>
                  <v:stroke color="white" weight="3240" joinstyle="round" endcap="round"/>
                  <w10:wrap type="none"/>
                </v:rect>
                <v:shape id="shape_0" stroked="f" o:allowincell="f" style="position:absolute;left:1139;top:3703;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7</w:t>
                        </w:r>
                      </w:p>
                    </w:txbxContent>
                  </v:textbox>
                  <v:fill o:detectmouseclick="t" on="false"/>
                  <v:stroke color="#3465a4" joinstyle="round" endcap="flat"/>
                  <w10:wrap type="none"/>
                </v:shape>
                <v:shape id="shape_0" stroked="f" o:allowincell="f" style="position:absolute;left:1194;top:3703;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1290;top:3703;width:1035;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Apply Charging</w:t>
                        </w:r>
                      </w:p>
                    </w:txbxContent>
                  </v:textbox>
                  <v:fill o:detectmouseclick="t" on="false"/>
                  <v:stroke color="#3465a4" joinstyle="round" endcap="flat"/>
                  <w10:wrap type="none"/>
                </v:shape>
                <v:shape id="shape_0" stroked="f" o:allowincell="f" style="position:absolute;left:2324;top:3703;width:477;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Report</w:t>
                        </w:r>
                      </w:p>
                    </w:txbxContent>
                  </v:textbox>
                  <v:fill o:detectmouseclick="t" on="false"/>
                  <v:stroke color="#3465a4" joinstyle="round" endcap="flat"/>
                  <w10:wrap type="none"/>
                </v:shape>
                <v:rect id="shape_0" fillcolor="white" stroked="f" o:allowincell="f" style="position:absolute;left:4429;top:3965;width:1303;height:218;mso-wrap-style:none;v-text-anchor:middle;mso-position-horizontal-relative:char">
                  <v:fill o:detectmouseclick="t" type="solid" color2="black"/>
                  <v:stroke color="#3465a4" joinstyle="round" endcap="flat"/>
                  <w10:wrap type="none"/>
                </v:rect>
                <v:rect id="shape_0" stroked="t" o:allowincell="f" style="position:absolute;left:4429;top:3965;width:1303;height:218;mso-wrap-style:none;v-text-anchor:middle;mso-position-horizontal-relative:char">
                  <v:fill o:detectmouseclick="t" on="false"/>
                  <v:stroke color="white" weight="3240" joinstyle="round" endcap="round"/>
                  <w10:wrap type="none"/>
                </v:rect>
                <v:shape id="shape_0" stroked="f" o:allowincell="f" style="position:absolute;left:4529;top:3973;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8</w:t>
                        </w:r>
                      </w:p>
                    </w:txbxContent>
                  </v:textbox>
                  <v:fill o:detectmouseclick="t" on="false"/>
                  <v:stroke color="#3465a4" joinstyle="round" endcap="flat"/>
                  <w10:wrap type="none"/>
                </v:shape>
                <v:shape id="shape_0" stroked="f" o:allowincell="f" style="position:absolute;left:4599;top:3973;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4674;top:3973;width:3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CCR </w:t>
                        </w:r>
                      </w:p>
                    </w:txbxContent>
                  </v:textbox>
                  <v:fill o:detectmouseclick="t" on="false"/>
                  <v:stroke color="#3465a4" joinstyle="round" endcap="flat"/>
                  <w10:wrap type="none"/>
                </v:shape>
                <v:rect id="shape_0" fillcolor="white" stroked="f" o:allowincell="f" style="position:absolute;left:4429;top:4304;width:1303;height:219;mso-wrap-style:none;v-text-anchor:middle;mso-position-horizontal-relative:char">
                  <v:fill o:detectmouseclick="t" type="solid" color2="black"/>
                  <v:stroke color="#3465a4" joinstyle="round" endcap="flat"/>
                  <w10:wrap type="none"/>
                </v:rect>
                <v:rect id="shape_0" stroked="t" o:allowincell="f" style="position:absolute;left:4429;top:4304;width:1303;height:219;mso-wrap-style:none;v-text-anchor:middle;mso-position-horizontal-relative:char">
                  <v:fill o:detectmouseclick="t" on="false"/>
                  <v:stroke color="white" weight="3240" joinstyle="round" endcap="round"/>
                  <w10:wrap type="none"/>
                </v:rect>
                <v:shape id="shape_0" stroked="f" o:allowincell="f" style="position:absolute;left:4529;top:4317;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9</w:t>
                        </w:r>
                      </w:p>
                    </w:txbxContent>
                  </v:textbox>
                  <v:fill o:detectmouseclick="t" on="false"/>
                  <v:stroke color="#3465a4" joinstyle="round" endcap="flat"/>
                  <w10:wrap type="none"/>
                </v:shape>
                <v:shape id="shape_0" stroked="f" o:allowincell="f" style="position:absolute;left:4584;top:4317;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4678;top:4317;width:3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CCA </w:t>
                        </w:r>
                      </w:p>
                    </w:txbxContent>
                  </v:textbox>
                  <v:fill o:detectmouseclick="t" on="false"/>
                  <v:stroke color="#3465a4" joinstyle="round" endcap="flat"/>
                  <w10:wrap type="none"/>
                </v:shape>
                <v:rect id="shape_0" fillcolor="white" stroked="f" o:allowincell="f" style="position:absolute;left:4316;top:5730;width:1643;height:217;mso-wrap-style:none;v-text-anchor:middle;mso-position-horizontal-relative:char">
                  <v:fill o:detectmouseclick="t" type="solid" color2="black"/>
                  <v:stroke color="#3465a4" joinstyle="round" endcap="flat"/>
                  <w10:wrap type="none"/>
                </v:rect>
                <v:rect id="shape_0" stroked="t" o:allowincell="f" style="position:absolute;left:4316;top:5730;width:1643;height:217;mso-wrap-style:none;v-text-anchor:middle;mso-position-horizontal-relative:char">
                  <v:fill o:detectmouseclick="t" on="false"/>
                  <v:stroke color="white" weight="3240" joinstyle="round" endcap="round"/>
                  <w10:wrap type="none"/>
                </v:rect>
                <v:shape id="shape_0" stroked="f" o:allowincell="f" style="position:absolute;left:4484;top:5742;width:1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13</w:t>
                        </w:r>
                      </w:p>
                    </w:txbxContent>
                  </v:textbox>
                  <v:fill o:detectmouseclick="t" on="false"/>
                  <v:stroke color="#3465a4" joinstyle="round" endcap="flat"/>
                  <w10:wrap type="none"/>
                </v:shape>
                <v:shape id="shape_0" stroked="f" o:allowincell="f" style="position:absolute;left:4629;top:5742;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4704;top:5742;width:3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CCR </w:t>
                        </w:r>
                      </w:p>
                    </w:txbxContent>
                  </v:textbox>
                  <v:fill o:detectmouseclick="t" on="false"/>
                  <v:stroke color="#3465a4" joinstyle="round" endcap="flat"/>
                  <w10:wrap type="none"/>
                </v:shape>
                <v:rect id="shape_0" fillcolor="white" stroked="f" o:allowincell="f" style="position:absolute;left:4316;top:6126;width:1643;height:218;mso-wrap-style:none;v-text-anchor:middle;mso-position-horizontal-relative:char">
                  <v:fill o:detectmouseclick="t" type="solid" color2="black"/>
                  <v:stroke color="#3465a4" joinstyle="round" endcap="flat"/>
                  <w10:wrap type="none"/>
                </v:rect>
                <v:rect id="shape_0" stroked="t" o:allowincell="f" style="position:absolute;left:4316;top:6126;width:1643;height:218;mso-wrap-style:none;v-text-anchor:middle;mso-position-horizontal-relative:char">
                  <v:fill o:detectmouseclick="t" on="false"/>
                  <v:stroke color="white" weight="3240" joinstyle="round" endcap="round"/>
                  <w10:wrap type="none"/>
                </v:rect>
                <v:shape id="shape_0" stroked="f" o:allowincell="f" style="position:absolute;left:4484;top:6131;width:1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14</w:t>
                        </w:r>
                      </w:p>
                    </w:txbxContent>
                  </v:textbox>
                  <v:fill o:detectmouseclick="t" on="false"/>
                  <v:stroke color="#3465a4" joinstyle="round" endcap="flat"/>
                  <w10:wrap type="none"/>
                </v:shape>
                <v:shape id="shape_0" stroked="f" o:allowincell="f" style="position:absolute;left:4629;top:6131;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4708;top:6131;width:3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CCA </w:t>
                        </w:r>
                      </w:p>
                    </w:txbxContent>
                  </v:textbox>
                  <v:fill o:detectmouseclick="t" on="false"/>
                  <v:stroke color="#3465a4" joinstyle="round" endcap="flat"/>
                  <w10:wrap type="none"/>
                </v:shape>
                <v:rect id="shape_0" fillcolor="white" stroked="f" o:allowincell="f" style="position:absolute;left:1028;top:2207;width:2408;height:218;mso-wrap-style:none;v-text-anchor:middle;mso-position-horizontal-relative:char">
                  <v:fill o:detectmouseclick="t" type="solid" color2="black"/>
                  <v:stroke color="#3465a4" joinstyle="round" endcap="flat"/>
                  <w10:wrap type="none"/>
                </v:rect>
                <v:rect id="shape_0" stroked="t" o:allowincell="f" style="position:absolute;left:1028;top:2207;width:2408;height:218;mso-wrap-style:none;v-text-anchor:middle;mso-position-horizontal-relative:char">
                  <v:fill o:detectmouseclick="t" on="false"/>
                  <v:stroke color="white" weight="3240" joinstyle="round" endcap="round"/>
                  <w10:wrap type="none"/>
                </v:rect>
                <v:shape id="shape_0" stroked="f" o:allowincell="f" style="position:absolute;left:1109;top:2219;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4</w:t>
                        </w:r>
                      </w:p>
                    </w:txbxContent>
                  </v:textbox>
                  <v:fill o:detectmouseclick="t" on="false"/>
                  <v:stroke color="#3465a4" joinstyle="round" endcap="flat"/>
                  <w10:wrap type="none"/>
                </v:shape>
                <v:shape id="shape_0" stroked="f" o:allowincell="f" style="position:absolute;left:1164;top:2219;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1258;top:2219;width:1890;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Request Report BCSM Event</w:t>
                        </w:r>
                      </w:p>
                    </w:txbxContent>
                  </v:textbox>
                  <v:fill o:detectmouseclick="t" on="false"/>
                  <v:stroke color="#3465a4" joinstyle="round" endcap="flat"/>
                  <w10:wrap type="none"/>
                </v:shape>
                <v:rect id="shape_0" fillcolor="white" stroked="f" o:allowincell="f" style="position:absolute;left:998;top:6354;width:1361;height:219;mso-wrap-style:none;v-text-anchor:middle;mso-position-horizontal-relative:char">
                  <v:fill o:detectmouseclick="t" type="solid" color2="black"/>
                  <v:stroke color="#3465a4" joinstyle="round" endcap="flat"/>
                  <w10:wrap type="none"/>
                </v:rect>
                <v:rect id="shape_0" stroked="t" o:allowincell="f" style="position:absolute;left:998;top:6354;width:1361;height:219;mso-wrap-style:none;v-text-anchor:middle;mso-position-horizontal-relative:char">
                  <v:fill o:detectmouseclick="t" on="false"/>
                  <v:stroke color="white" weight="3240" joinstyle="round" endcap="round"/>
                  <w10:wrap type="none"/>
                </v:rect>
                <v:shape id="shape_0" stroked="f" o:allowincell="f" style="position:absolute;left:1079;top:6356;width:1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15</w:t>
                        </w:r>
                      </w:p>
                    </w:txbxContent>
                  </v:textbox>
                  <v:fill o:detectmouseclick="t" on="false"/>
                  <v:stroke color="#3465a4" joinstyle="round" endcap="flat"/>
                  <w10:wrap type="none"/>
                </v:shape>
                <v:shape id="shape_0" stroked="f" o:allowincell="f" style="position:absolute;left:1224;top:6356;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1319;top:6356;width:805;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Release Call</w:t>
                        </w:r>
                      </w:p>
                    </w:txbxContent>
                  </v:textbox>
                  <v:fill o:detectmouseclick="t" on="false"/>
                  <v:stroke color="#3465a4" joinstyle="round" endcap="flat"/>
                  <w10:wrap type="none"/>
                </v:shape>
                <v:rect id="shape_0" fillcolor="white" stroked="f" o:allowincell="f" style="position:absolute;left:998;top:5314;width:1927;height:219;mso-wrap-style:none;v-text-anchor:middle;mso-position-horizontal-relative:char">
                  <v:fill o:detectmouseclick="t" type="solid" color2="black"/>
                  <v:stroke color="#3465a4" joinstyle="round" endcap="flat"/>
                  <w10:wrap type="none"/>
                </v:rect>
                <v:rect id="shape_0" stroked="t" o:allowincell="f" style="position:absolute;left:998;top:5314;width:1927;height:219;mso-wrap-style:none;v-text-anchor:middle;mso-position-horizontal-relative:char">
                  <v:fill o:detectmouseclick="t" on="false"/>
                  <v:stroke color="white" weight="3240" joinstyle="round" endcap="round"/>
                  <w10:wrap type="none"/>
                </v:rect>
                <v:shape id="shape_0" stroked="f" o:allowincell="f" style="position:absolute;left:1079;top:5322;width:1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12</w:t>
                        </w:r>
                      </w:p>
                    </w:txbxContent>
                  </v:textbox>
                  <v:fill o:detectmouseclick="t" on="false"/>
                  <v:stroke color="#3465a4" joinstyle="round" endcap="flat"/>
                  <w10:wrap type="none"/>
                </v:shape>
                <v:shape id="shape_0" stroked="f" o:allowincell="f" style="position:absolute;left:1224;top:5322;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rect id="shape_0" fillcolor="white" stroked="f" o:allowincell="f" style="position:absolute;left:5365;top:863;width:1076;height:348;mso-wrap-style:none;v-text-anchor:middle;mso-position-horizontal-relative:char">
                  <v:fill o:detectmouseclick="t" type="solid" color2="black"/>
                  <v:stroke color="#3465a4" joinstyle="round" endcap="flat"/>
                  <w10:wrap type="none"/>
                </v:rect>
                <v:rect id="shape_0" stroked="t" o:allowincell="f" style="position:absolute;left:5365;top:863;width:1076;height:348;mso-wrap-style:none;v-text-anchor:middle;mso-position-horizontal-relative:char">
                  <v:fill o:detectmouseclick="t" on="false"/>
                  <v:stroke color="black" weight="3240" joinstyle="round" endcap="round"/>
                  <w10:wrap type="none"/>
                </v:rect>
                <v:shape id="shape_0" stroked="f" o:allowincell="f" style="position:absolute;left:5745;top:929;width:312;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OCS</w:t>
                        </w:r>
                      </w:p>
                    </w:txbxContent>
                  </v:textbox>
                  <v:fill o:detectmouseclick="t" on="false"/>
                  <v:stroke color="#3465a4" joinstyle="round" endcap="flat"/>
                  <w10:wrap type="none"/>
                </v:shape>
                <v:rect id="shape_0" fillcolor="white" stroked="f" o:allowincell="f" style="position:absolute;left:5365;top:131;width:1076;height:349;mso-wrap-style:none;v-text-anchor:middle;mso-position-horizontal-relative:char">
                  <v:fill o:detectmouseclick="t" type="solid" color2="black"/>
                  <v:stroke color="#3465a4" joinstyle="round" endcap="flat"/>
                  <w10:wrap type="none"/>
                </v:rect>
                <v:rect id="shape_0" stroked="t" o:allowincell="f" style="position:absolute;left:5365;top:131;width:1076;height:349;mso-wrap-style:none;v-text-anchor:middle;mso-position-horizontal-relative:char">
                  <v:fill o:detectmouseclick="t" on="false"/>
                  <v:stroke color="white" weight="3240" joinstyle="round" endcap="round"/>
                  <w10:wrap type="none"/>
                </v:rect>
                <v:shape id="shape_0" stroked="f" o:allowincell="f" style="position:absolute;left:5745;top:210;width:312;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ARP</w:t>
                        </w:r>
                      </w:p>
                    </w:txbxContent>
                  </v:textbox>
                  <v:fill o:detectmouseclick="t" on="false"/>
                  <v:stroke color="#3465a4" joinstyle="round" endcap="flat"/>
                  <w10:wrap type="none"/>
                </v:shape>
                <v:rect id="shape_0" fillcolor="white" stroked="f" o:allowincell="f" style="position:absolute;left:319;top:868;width:1076;height:349;mso-wrap-style:none;v-text-anchor:middle;mso-position-horizontal-relative:char">
                  <v:fill o:detectmouseclick="t" type="solid" color2="black"/>
                  <v:stroke color="#3465a4" joinstyle="round" endcap="flat"/>
                  <w10:wrap type="none"/>
                </v:rect>
                <v:rect id="shape_0" stroked="t" o:allowincell="f" style="position:absolute;left:319;top:868;width:1076;height:349;mso-wrap-style:none;v-text-anchor:middle;mso-position-horizontal-relative:char">
                  <v:fill o:detectmouseclick="t" on="false"/>
                  <v:stroke color="black" weight="3240" joinstyle="round" endcap="round"/>
                  <w10:wrap type="none"/>
                </v:rect>
                <v:shape id="shape_0" stroked="f" o:allowincell="f" style="position:absolute;left:318;top:929;width:1246;height:363;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eastAsia="zh-CN" w:bidi="ar-SA"/>
                          </w:rPr>
                          <w:t>G</w:t>
                        </w:r>
                        <w:r>
                          <w:rPr>
                            <w:kern w:val="2"/>
                            <w:sz w:val="16"/>
                            <w:szCs w:val="16"/>
                            <w:rFonts w:ascii="Times New Roman" w:hAnsi="Times New Roman" w:eastAsia="Times New Roman" w:cs="Times New Roman"/>
                            <w:color w:val="000000"/>
                            <w:lang w:val="en-GB" w:bidi="ar-SA"/>
                          </w:rPr>
                          <w:t>MSC</w:t>
                        </w:r>
                        <w:r>
                          <w:rPr>
                            <w:kern w:val="2"/>
                            <w:sz w:val="16"/>
                            <w:szCs w:val="16"/>
                            <w:rFonts w:ascii="Times New Roman" w:hAnsi="Times New Roman" w:eastAsia="Times New Roman" w:cs="Times New Roman"/>
                            <w:color w:val="000000"/>
                            <w:lang w:val="en-GB" w:bidi="ar-SA" w:eastAsia="zh-CN"/>
                          </w:rPr>
                          <w:t>/gsmSSF</w:t>
                        </w:r>
                      </w:p>
                    </w:txbxContent>
                  </v:textbox>
                  <v:fill o:detectmouseclick="t" on="false"/>
                  <v:stroke color="#3465a4" joinstyle="round" endcap="flat"/>
                  <w10:wrap type="none"/>
                </v:shape>
                <v:rect id="shape_0" fillcolor="white" stroked="f" o:allowincell="f" style="position:absolute;left:1962;top:858;width:1077;height:349;mso-wrap-style:none;v-text-anchor:middle;mso-position-horizontal-relative:char">
                  <v:fill o:detectmouseclick="t" type="solid" color2="black"/>
                  <v:stroke color="#3465a4" joinstyle="round" endcap="flat"/>
                  <w10:wrap type="none"/>
                </v:rect>
                <v:rect id="shape_0" fillcolor="white" stroked="f" o:allowincell="f" style="position:absolute;left:3664;top:863;width:1189;height:348;mso-wrap-style:none;v-text-anchor:middle;mso-position-horizontal-relative:char">
                  <v:fill o:detectmouseclick="t" type="solid" color2="black"/>
                  <v:stroke color="#3465a4" joinstyle="round" endcap="flat"/>
                  <w10:wrap type="none"/>
                </v:rect>
                <v:rect id="shape_0" stroked="t" o:allowincell="f" style="position:absolute;left:3437;top:863;width:1770;height:348;mso-wrap-style:none;v-text-anchor:middle;mso-position-horizontal-relative:char">
                  <v:fill o:detectmouseclick="t" on="false"/>
                  <v:stroke color="black" weight="3240" joinstyle="round" endcap="round"/>
                  <w10:wrap type="none"/>
                </v:rect>
                <v:shape id="shape_0" stroked="f" o:allowincell="f" style="position:absolute;left:3545;top:929;width:1806;height:363;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Proxy Function</w:t>
                        </w:r>
                        <w:r>
                          <w:rPr>
                            <w:kern w:val="2"/>
                            <w:sz w:val="16"/>
                            <w:szCs w:val="16"/>
                            <w:rFonts w:ascii="Times New Roman" w:hAnsi="Times New Roman" w:eastAsia="Times New Roman" w:cs="Times New Roman"/>
                            <w:color w:val="000000"/>
                            <w:lang w:val="en-GB" w:bidi="ar-SA" w:eastAsia="zh-CN"/>
                          </w:rPr>
                          <w:t>/gsmSCF</w:t>
                        </w:r>
                      </w:p>
                    </w:txbxContent>
                  </v:textbox>
                  <v:fill o:detectmouseclick="t" on="false"/>
                  <v:stroke color="#3465a4" joinstyle="round" endcap="flat"/>
                  <w10:wrap type="none"/>
                </v:shape>
                <v:rect id="shape_0" fillcolor="white" stroked="f" o:allowincell="f" style="position:absolute;left:1858;top:131;width:1813;height:349;mso-wrap-style:none;v-text-anchor:middle;mso-position-horizontal-relative:char">
                  <v:fill o:detectmouseclick="t" type="solid" color2="black"/>
                  <v:stroke color="#3465a4" joinstyle="round" endcap="flat"/>
                  <w10:wrap type="none"/>
                </v:rect>
                <v:rect id="shape_0" stroked="t" o:allowincell="f" style="position:absolute;left:1858;top:131;width:1813;height:349;mso-wrap-style:none;v-text-anchor:middle;mso-position-horizontal-relative:char">
                  <v:fill o:detectmouseclick="t" on="false"/>
                  <v:stroke color="white" weight="3240" joinstyle="round" endcap="round"/>
                  <w10:wrap type="none"/>
                </v:rect>
                <v:shape id="shape_0" stroked="f" o:allowincell="f" style="position:absolute;left:2028;top:210;width:329;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DSP </w:t>
                        </w:r>
                      </w:p>
                    </w:txbxContent>
                  </v:textbox>
                  <v:fill o:detectmouseclick="t" on="false"/>
                  <v:stroke color="#3465a4" joinstyle="round" endcap="flat"/>
                  <w10:wrap type="none"/>
                </v:shape>
                <v:shape id="shape_0" stroked="f" o:allowincell="f" style="position:absolute;left:2376;top:210;width:54;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w:t>
                        </w:r>
                      </w:p>
                    </w:txbxContent>
                  </v:textbox>
                  <v:fill o:detectmouseclick="t" on="false"/>
                  <v:stroke color="#3465a4" joinstyle="round" endcap="flat"/>
                  <w10:wrap type="none"/>
                </v:shape>
                <v:shape id="shape_0" stroked="f" o:allowincell="f" style="position:absolute;left:2434;top:210;width:992;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Home Network</w:t>
                        </w:r>
                      </w:p>
                    </w:txbxContent>
                  </v:textbox>
                  <v:fill o:detectmouseclick="t" on="false"/>
                  <v:stroke color="#3465a4" joinstyle="round" endcap="flat"/>
                  <w10:wrap type="none"/>
                </v:shape>
                <v:shape id="shape_0" stroked="f" o:allowincell="f" style="position:absolute;left:3426;top:210;width:54;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w:t>
                        </w:r>
                      </w:p>
                    </w:txbxContent>
                  </v:textbox>
                  <v:fill o:detectmouseclick="t" on="false"/>
                  <v:stroke color="#3465a4" joinstyle="round" endcap="flat"/>
                  <w10:wrap type="none"/>
                </v:shape>
                <v:rect id="shape_0" fillcolor="white" stroked="f" o:allowincell="f" style="position:absolute;left:35;top:121;width:1813;height:349;mso-wrap-style:none;v-text-anchor:middle;mso-position-horizontal-relative:char">
                  <v:fill o:detectmouseclick="t" type="solid" color2="black"/>
                  <v:stroke color="#3465a4" joinstyle="round" endcap="flat"/>
                  <w10:wrap type="none"/>
                </v:rect>
                <v:rect id="shape_0" stroked="t" o:allowincell="f" style="position:absolute;left:35;top:121;width:1813;height:349;mso-wrap-style:none;v-text-anchor:middle;mso-position-horizontal-relative:char">
                  <v:fill o:detectmouseclick="t" on="false"/>
                  <v:stroke color="white" weight="3240" joinstyle="round" endcap="round"/>
                  <w10:wrap type="none"/>
                </v:rect>
                <v:line id="shape_0" from="851,1581" to="4145,1581" stroked="t" o:allowincell="f" style="position:absolute;mso-position-horizontal-relative:char">
                  <v:stroke color="black" weight="15120" joinstyle="miter" endcap="round"/>
                  <v:fill o:detectmouseclick="t" on="false"/>
                  <w10:wrap type="none"/>
                </v:line>
                <v:shape id="shape_0" coordsize="149,149" path="m0,0l149,75l0,149l0,0xe" fillcolor="black" stroked="f" o:allowincell="f" style="position:absolute;left:4127;top:1506;width:148;height:148;mso-wrap-style:none;v-text-anchor:middle;mso-position-horizontal-relative:char">
                  <v:fill o:detectmouseclick="t" type="solid" color2="white"/>
                  <v:stroke color="#3465a4" joinstyle="round" endcap="flat"/>
                  <w10:wrap type="none"/>
                </v:shape>
                <v:line id="shape_0" from="4258,1916" to="5777,1916" stroked="t" o:allowincell="f" style="position:absolute;mso-position-horizontal-relative:char">
                  <v:stroke color="black" weight="15120" joinstyle="miter" endcap="round"/>
                  <v:fill o:detectmouseclick="t" on="false"/>
                  <w10:wrap type="none"/>
                </v:line>
                <v:shape id="shape_0" coordsize="149,149" path="m0,0l149,74l0,149l0,0xe" fillcolor="black" stroked="f" o:allowincell="f" style="position:absolute;left:5759;top:1842;width:148;height:148;mso-wrap-style:none;v-text-anchor:middle;mso-position-horizontal-relative:char">
                  <v:fill o:detectmouseclick="t" type="solid" color2="white"/>
                  <v:stroke color="#3465a4" joinstyle="round" endcap="flat"/>
                  <w10:wrap type="none"/>
                </v:shape>
                <v:line id="shape_0" from="4388,2232" to="5890,2232" stroked="t" o:allowincell="f" style="position:absolute;flip:x;mso-position-horizontal-relative:char">
                  <v:stroke color="black" weight="15120" joinstyle="miter" endcap="round"/>
                  <v:fill o:detectmouseclick="t" on="false"/>
                  <w10:wrap type="none"/>
                </v:line>
                <v:shape id="shape_0" coordsize="149,148" path="m149,148l0,74l149,0l149,148xe" fillcolor="black" stroked="f" o:allowincell="f" style="position:absolute;left:4258;top:2158;width:148;height:147;mso-wrap-style:none;v-text-anchor:middle;mso-position-horizontal-relative:char">
                  <v:fill o:detectmouseclick="t" type="solid" color2="white"/>
                  <v:stroke color="#3465a4" joinstyle="round" endcap="flat"/>
                  <w10:wrap type="none"/>
                </v:shape>
                <v:line id="shape_0" from="992,2479" to="4254,2479" stroked="t" o:allowincell="f" style="position:absolute;flip:x;mso-position-horizontal-relative:char">
                  <v:stroke color="black" weight="15120" joinstyle="miter" endcap="round"/>
                  <v:fill o:detectmouseclick="t" on="false"/>
                  <w10:wrap type="none"/>
                </v:line>
                <v:shape id="shape_0" coordsize="149,149" path="m149,149l0,75l149,0l149,149xe" fillcolor="black" stroked="f" o:allowincell="f" style="position:absolute;left:863;top:2404;width:148;height:148;mso-wrap-style:none;v-text-anchor:middle;mso-position-horizontal-relative:char">
                  <v:fill o:detectmouseclick="t" type="solid" color2="white"/>
                  <v:stroke color="#3465a4" joinstyle="round" endcap="flat"/>
                  <w10:wrap type="none"/>
                </v:shape>
                <v:line id="shape_0" from="959,2801" to="4257,2801" stroked="t" o:allowincell="f" style="position:absolute;mso-position-horizontal-relative:char">
                  <v:stroke color="black" weight="15120" joinstyle="miter" endcap="round"/>
                  <v:fill o:detectmouseclick="t" on="false"/>
                  <w10:wrap type="none"/>
                </v:line>
                <v:shape id="shape_0" coordsize="149,148" path="m149,148l0,74l149,0l149,148xe" fillcolor="black" stroked="f" o:allowincell="f" style="position:absolute;left:829;top:2727;width:148;height:147;mso-wrap-style:none;v-text-anchor:middle;mso-position-horizontal-relative:char">
                  <v:fill o:detectmouseclick="t" type="solid" color2="white"/>
                  <v:stroke color="#3465a4" joinstyle="round" endcap="flat"/>
                  <w10:wrap type="none"/>
                </v:shape>
                <v:line id="shape_0" from="4258,4212" to="5788,4212" stroked="t" o:allowincell="f" style="position:absolute;mso-position-horizontal-relative:char">
                  <v:stroke color="black" weight="15120" joinstyle="miter" endcap="round"/>
                  <v:fill o:detectmouseclick="t" on="false"/>
                  <w10:wrap type="none"/>
                </v:line>
                <v:shape id="shape_0" coordsize="148,149" path="m0,0l148,74l0,149l0,0xe" fillcolor="black" stroked="f" o:allowincell="f" style="position:absolute;left:5772;top:4138;width:147;height:148;mso-wrap-style:none;v-text-anchor:middle;mso-position-horizontal-relative:char">
                  <v:fill o:detectmouseclick="t" type="solid" color2="white"/>
                  <v:stroke color="#3465a4" joinstyle="round" endcap="flat"/>
                  <w10:wrap type="none"/>
                </v:shape>
                <v:line id="shape_0" from="4389,4552" to="5902,4552" stroked="t" o:allowincell="f" style="position:absolute;flip:x;mso-position-horizontal-relative:char">
                  <v:stroke color="black" weight="15120" joinstyle="miter" endcap="round"/>
                  <v:fill o:detectmouseclick="t" on="false"/>
                  <w10:wrap type="none"/>
                </v:line>
                <v:shape id="shape_0" coordsize="149,148" path="m149,148l0,74l149,0l149,148xe" fillcolor="black" stroked="f" o:allowincell="f" style="position:absolute;left:4258;top:4478;width:148;height:147;mso-wrap-style:none;v-text-anchor:middle;mso-position-horizontal-relative:char">
                  <v:fill o:detectmouseclick="t" type="solid" color2="white"/>
                  <v:stroke color="#3465a4" joinstyle="round" endcap="flat"/>
                  <w10:wrap type="none"/>
                </v:shape>
                <v:line id="shape_0" from="4258,5972" to="5772,5972" stroked="t" o:allowincell="f" style="position:absolute;mso-position-horizontal-relative:char">
                  <v:stroke color="black" weight="15120" joinstyle="miter" endcap="round"/>
                  <v:fill o:detectmouseclick="t" on="false"/>
                  <w10:wrap type="none"/>
                </v:line>
                <v:shape id="shape_0" coordsize="149,149" path="m0,0l149,74l0,149l0,0xe" fillcolor="black" stroked="f" o:allowincell="f" style="position:absolute;left:5754;top:5898;width:148;height:148;mso-wrap-style:none;v-text-anchor:middle;mso-position-horizontal-relative:char">
                  <v:fill o:detectmouseclick="t" type="solid" color2="white"/>
                  <v:stroke color="#3465a4" joinstyle="round" endcap="flat"/>
                  <w10:wrap type="none"/>
                </v:shape>
                <v:line id="shape_0" from="4417,6369" to="5901,6369" stroked="t" o:allowincell="f" style="position:absolute;flip:x;mso-position-horizontal-relative:char">
                  <v:stroke color="black" weight="15120" joinstyle="miter" endcap="round"/>
                  <v:fill o:detectmouseclick="t" on="false"/>
                  <w10:wrap type="none"/>
                </v:line>
                <v:shape id="shape_0" coordsize="149,149" path="m149,149l0,75l149,0l149,149xe" fillcolor="black" stroked="f" o:allowincell="f" style="position:absolute;left:4287;top:6294;width:148;height:148;mso-wrap-style:none;v-text-anchor:middle;mso-position-horizontal-relative:char">
                  <v:fill o:detectmouseclick="t" type="solid" color2="white"/>
                  <v:stroke color="#3465a4" joinstyle="round" endcap="flat"/>
                  <w10:wrap type="none"/>
                </v:shape>
                <v:line id="shape_0" from="829,3931" to="4128,3931" stroked="t" o:allowincell="f" style="position:absolute;mso-position-horizontal-relative:char">
                  <v:stroke color="black" weight="15120" joinstyle="miter" endcap="round"/>
                  <v:fill o:detectmouseclick="t" on="false"/>
                  <w10:wrap type="none"/>
                </v:line>
                <v:shape id="shape_0" coordsize="148,149" path="m0,0l148,74l0,149l0,0xe" fillcolor="black" stroked="f" o:allowincell="f" style="position:absolute;left:4110;top:3857;width:147;height:148;mso-wrap-style:none;v-text-anchor:middle;mso-position-horizontal-relative:char">
                  <v:fill o:detectmouseclick="t" type="solid" color2="white"/>
                  <v:stroke color="#3465a4" joinstyle="round" endcap="flat"/>
                  <w10:wrap type="none"/>
                </v:shape>
                <v:line id="shape_0" from="857,1224" to="857,7082" stroked="t" o:allowincell="f" style="position:absolute;mso-position-horizontal-relative:char">
                  <v:stroke color="black" weight="15120" joinstyle="miter" endcap="round"/>
                  <v:fill o:detectmouseclick="t" on="false"/>
                  <w10:wrap type="none"/>
                </v:line>
                <v:line id="shape_0" from="4258,1197" to="4258,7064" stroked="t" o:allowincell="f" style="position:absolute;mso-position-horizontal-relative:char">
                  <v:stroke color="black" weight="15120" joinstyle="miter" endcap="round"/>
                  <v:fill o:detectmouseclick="t" on="false"/>
                  <w10:wrap type="none"/>
                </v:line>
                <v:line id="shape_0" from="5903,1216" to="5903,7090" stroked="t" o:allowincell="f" style="position:absolute;mso-position-horizontal-relative:char">
                  <v:stroke color="black" weight="15120" joinstyle="miter" endcap="round"/>
                  <v:fill o:detectmouseclick="t" on="false"/>
                  <w10:wrap type="none"/>
                </v:line>
                <v:shape id="shape_0" coordsize="25,7580" path="m25,13l25,13c25,20,19,26,12,26c5,26,0,20,0,13l0,13c0,6,5,0,12,0c19,0,25,6,25,13xm25,141l25,141c25,148,19,154,12,154c5,154,0,148,0,141l0,141c0,134,5,128,12,128c19,128,25,134,25,141xm25,269l25,269c25,276,19,282,12,282c5,282,0,276,0,269l0,269c0,262,5,257,12,257c19,257,25,262,25,269xm25,397l25,397c25,404,19,410,12,410c5,410,0,404,0,397l0,397c0,390,5,385,12,385c19,385,25,390,25,397xm25,525l25,525c25,532,19,538,12,538c5,538,0,532,0,525l0,525c0,518,5,513,12,513c19,513,25,518,25,525xm25,653l25,653c25,660,19,666,12,666c5,666,0,660,0,653l0,653c0,646,5,641,12,641c19,641,25,646,25,653xm25,781l25,781c25,789,19,794,12,794c5,794,0,789,0,781l0,781c0,774,5,769,12,769c19,769,25,774,25,781xm25,909l25,909c25,917,19,922,12,922c5,922,0,917,0,909l0,909c0,902,5,897,12,897c19,897,25,902,25,909xm25,1037l25,1037c25,1045,19,1050,12,1050c5,1050,0,1045,0,1037l0,1037c0,1030,5,1025,12,1025c19,1025,25,1030,25,1037xm25,1165l25,1166c25,1173,19,1178,12,1178c5,1178,0,1173,0,1166l0,1165c0,1158,5,1153,12,1153c19,1153,25,1158,25,1165xm25,1294l25,1294c25,1301,19,1306,12,1306c5,1306,0,1301,0,1294l0,1294c0,1286,5,1281,12,1281c19,1281,25,1286,25,1294xm25,1422l25,1422c25,1429,19,1434,12,1434c5,1434,0,1429,0,1422l0,1422c0,1414,5,1409,12,1409c19,1409,25,1414,25,1422xm25,1550l25,1550c25,1557,19,1562,12,1562c5,1562,0,1557,0,1550l0,1550c0,1543,5,1537,12,1537c19,1537,25,1543,25,1550xm25,1678l25,1678c25,1685,19,1690,12,1690c5,1690,0,1685,0,1678l0,1678c0,1671,5,1665,12,1665c19,1665,25,1671,25,1678xm25,1806l25,1806c25,1813,19,1818,12,1818c5,1818,0,1813,0,1806l0,1806c0,1799,5,1793,12,1793c19,1793,25,1799,25,1806xm25,1934l25,1934c25,1941,19,1946,12,1946c5,1946,0,1941,0,1934l0,1934c0,1927,5,1921,12,1921c19,1921,25,1927,25,1934xm25,2062l25,2062c25,2069,19,2075,12,2075c5,2075,0,2069,0,2062l0,2062c0,2055,5,2049,12,2049c19,2049,25,2055,25,2062xm25,2190l25,2190c25,2197,19,2203,12,2203c5,2203,0,2197,0,2190l0,2190c0,2183,5,2177,12,2177c19,2177,25,2183,25,2190xm25,2318l25,2318c25,2325,19,2331,12,2331c5,2331,0,2325,0,2318l0,2318c0,2311,5,2305,12,2305c19,2305,25,2311,25,2318xm25,2446l25,2446c25,2453,19,2459,12,2459c5,2459,0,2453,0,2446l0,2446c0,2439,5,2433,12,2433c19,2433,25,2439,25,2446xm25,2574l25,2574c25,2581,19,2587,12,2587c5,2587,0,2581,0,2574l0,2574c0,2567,5,2561,12,2561c19,2561,25,2567,25,2574xm25,2702l25,2702c25,2709,19,2715,12,2715c5,2715,0,2709,0,2702l0,2702c0,2695,5,2689,12,2689c19,2689,25,2695,25,2702xm25,2830l25,2830c25,2837,19,2843,12,2843c5,2843,0,2837,0,2830l0,2830c0,2823,5,2817,12,2817c19,2817,25,2823,25,2830xm25,2958l25,2958c25,2965,19,2971,12,2971c5,2971,0,2965,0,2958l0,2958c0,2951,5,2945,12,2945c19,2945,25,2951,25,2958xm25,3086l25,3086c25,3093,19,3099,12,3099c5,3099,0,3093,0,3086l0,3086c0,3079,5,3073,12,3073c19,3073,25,3079,25,3086xm25,3214l25,3214c25,3221,19,3227,12,3227c5,3227,0,3221,0,3214l0,3214c0,3207,5,3201,12,3201c19,3201,25,3207,25,3214xm25,3342l25,3342c25,3349,19,3355,12,3355c5,3355,0,3349,0,3342l0,3342c0,3335,5,3329,12,3329c19,3329,25,3335,25,3342xm25,3470l25,3470c25,3477,19,3483,12,3483c5,3483,0,3477,0,3470l0,3470c0,3463,5,3457,12,3457c19,3457,25,3463,25,3470xm25,3598l25,3598c25,3605,19,3611,12,3611c5,3611,0,3605,0,3598l0,3598c0,3591,5,3585,12,3585c19,3585,25,3591,25,3598xm25,3726l25,3726c25,3733,19,3739,12,3739c5,3739,0,3733,0,3726l0,3726c0,3719,5,3713,12,3713c19,3713,25,3719,25,3726xm25,3854l25,3854c25,3861,19,3867,12,3867c5,3867,0,3861,0,3854l0,3854c0,3847,5,3841,12,3841c19,3841,25,3847,25,3854xm25,3982l25,3982c25,3989,19,3995,12,3995c5,3995,0,3989,0,3982l0,3982c0,3975,5,3969,12,3969c19,3969,25,3975,25,3982xm25,4110l25,4110c25,4117,19,4123,12,4123c5,4123,0,4117,0,4110l0,4110c0,4103,5,4097,12,4097c19,4097,25,4103,25,4110xm25,4238l25,4238c25,4245,19,4251,12,4251c5,4251,0,4245,0,4238l0,4238c0,4231,5,4225,12,4225c19,4225,25,4231,25,4238xm25,4366l25,4366c25,4373,19,4379,12,4379c5,4379,0,4373,0,4366l0,4366c0,4359,5,4353,12,4353c19,4353,25,4359,25,4366xm25,4494l25,4494c25,4501,19,4507,12,4507c5,4507,0,4501,0,4494l0,4494c0,4487,5,4481,12,4481c19,4481,25,4487,25,4494xm25,4622l25,4622c25,4629,19,4635,12,4635c5,4635,0,4629,0,4622l0,4622c0,4615,5,4609,12,4609c19,4609,25,4615,25,4622xm25,4750l25,4750c25,4757,19,4763,12,4763c5,4763,0,4757,0,4750l0,4750c0,4743,5,4737,12,4737c19,4737,25,4743,25,4750xm25,4878l25,4878c25,4885,19,4891,12,4891c5,4891,0,4885,0,4878l0,4878c0,4871,5,4865,12,4865c19,4865,25,4871,25,4878xm25,5006l25,5006c25,5013,19,5019,12,5019c5,5019,0,5013,0,5006l0,5006c0,4999,5,4993,12,4993c19,4993,25,4999,25,5006xm25,5134l25,5134c25,5141,19,5147,12,5147c5,5147,0,5141,0,5134l0,5134c0,5127,5,5121,12,5121c19,5121,25,5127,25,5134xm25,5262l25,5262c25,5269,19,5275,12,5275c5,5275,0,5269,0,5262l0,5262c0,5255,5,5250,12,5250c19,5250,25,5255,25,5262xm25,5390l25,5390c25,5397,19,5403,12,5403c5,5403,0,5397,0,5390l0,5390c0,5383,5,5378,12,5378c19,5378,25,5383,25,5390xm25,5518l25,5518c25,5525,19,5531,12,5531c5,5531,0,5525,0,5518l0,5518c0,5511,5,5506,12,5506c19,5506,25,5511,25,5518xm25,5646l25,5646c25,5653,19,5659,12,5659c5,5659,0,5653,0,5646l0,5646c0,5639,5,5634,12,5634c19,5634,25,5639,25,5646xm25,5774l25,5774c25,5782,19,5787,12,5787c5,5787,0,5782,0,5774l0,5774c0,5767,5,5762,12,5762c19,5762,25,5767,25,5774xm25,5902l25,5902c25,5910,19,5915,12,5915c5,5915,0,5910,0,5902l0,5902c0,5895,5,5890,12,5890c19,5890,25,5895,25,5902xm25,6030l25,6030c25,6038,19,6043,12,6043c5,6043,0,6038,0,6030l0,6030c0,6023,5,6018,12,6018c19,6018,25,6023,25,6030xm25,6158l25,6159c25,6166,19,6171,12,6171c5,6171,0,6166,0,6159l0,6158c0,6151,5,6146,12,6146c19,6146,25,6151,25,6158xm25,6287l25,6287c25,6294,19,6299,12,6299c5,6299,0,6294,0,6287l0,6287c0,6279,5,6274,12,6274c19,6274,25,6279,25,6287xm25,6415l25,6415c25,6422,19,6427,12,6427c5,6427,0,6422,0,6415l0,6415c0,6407,5,6402,12,6402c19,6402,25,6407,25,6415xm25,6543l25,6543c25,6550,19,6555,12,6555c5,6555,0,6550,0,6543l0,6543c0,6536,5,6530,12,6530c19,6530,25,6536,25,6543xm25,6671l25,6671c25,6678,19,6683,12,6683c5,6683,0,6678,0,6671l0,6671c0,6664,5,6658,12,6658c19,6658,25,6664,25,6671xm25,6799l25,6799c25,6806,19,6811,12,6811c5,6811,0,6806,0,6799l0,6799c0,6792,5,6786,12,6786c19,6786,25,6792,25,6799xm25,6927l25,6927c25,6934,19,6939,12,6939c5,6939,0,6934,0,6927l0,6927c0,6920,5,6914,12,6914c19,6914,25,6920,25,6927xm25,7055l25,7055c25,7062,19,7068,12,7068c5,7068,0,7062,0,7055l0,7055c0,7048,5,7042,12,7042c19,7042,25,7048,25,7055xm25,7183l25,7183c25,7190,19,7196,12,7196c5,7196,0,7190,0,7183l0,7183c0,7176,5,7170,12,7170c19,7170,25,7176,25,7183xm25,7311l25,7311c25,7318,19,7324,12,7324c5,7324,0,7318,0,7311l0,7311c0,7304,5,7298,12,7298c19,7298,25,7304,25,7311xm25,7439l25,7439c25,7446,19,7452,12,7452c5,7452,0,7446,0,7439l0,7439c0,7432,5,7426,12,7426c19,7426,25,7432,25,7439xm25,7567l25,7567c25,7574,19,7580,12,7580c5,7580,0,7574,0,7567l0,7567c0,7560,5,7554,12,7554c19,7554,25,7560,25,7567xe" fillcolor="black" stroked="t" o:allowincell="f" style="position:absolute;left:4956;top:22;width:22;height:7102;mso-wrap-style:none;v-text-anchor:middle;mso-position-horizontal-relative:char">
                  <v:fill o:detectmouseclick="t" type="solid" color2="white"/>
                  <v:stroke color="black" weight="9360" joinstyle="bevel" endcap="flat"/>
                  <w10:wrap type="none"/>
                </v:shape>
                <v:line id="shape_0" from="829,5572" to="4128,5572" stroked="t" o:allowincell="f" style="position:absolute;mso-position-horizontal-relative:char">
                  <v:stroke color="black" weight="15120" joinstyle="miter" endcap="round"/>
                  <v:fill o:detectmouseclick="t" on="false"/>
                  <w10:wrap type="none"/>
                </v:line>
                <v:shape id="shape_0" coordsize="148,149" path="m0,0l148,75l0,149l0,0xe" fillcolor="black" stroked="f" o:allowincell="f" style="position:absolute;left:4110;top:5497;width:147;height:148;mso-wrap-style:none;v-text-anchor:middle;mso-position-horizontal-relative:char">
                  <v:fill o:detectmouseclick="t" type="solid" color2="white"/>
                  <v:stroke color="#3465a4" joinstyle="round" endcap="flat"/>
                  <w10:wrap type="none"/>
                </v:shape>
                <v:line id="shape_0" from="958,6592" to="4256,6592" stroked="t" o:allowincell="f" style="position:absolute;flip:x;mso-position-horizontal-relative:char">
                  <v:stroke color="black" weight="15120" joinstyle="miter" endcap="round"/>
                  <v:fill o:detectmouseclick="t" on="false"/>
                  <w10:wrap type="none"/>
                </v:line>
                <v:shape id="shape_0" coordsize="149,149" path="m149,149l0,75l149,0l149,149xe" fillcolor="black" stroked="f" o:allowincell="f" style="position:absolute;left:829;top:6517;width:148;height:148;mso-wrap-style:none;v-text-anchor:middle;mso-position-horizontal-relative:char">
                  <v:fill o:detectmouseclick="t" type="solid" color2="white"/>
                  <v:stroke color="#3465a4" joinstyle="round" endcap="flat"/>
                  <w10:wrap type="none"/>
                </v:shape>
                <v:rect id="shape_0" fillcolor="white" stroked="f" o:allowincell="f" style="position:absolute;left:998;top:4532;width:1700;height:217;mso-wrap-style:none;v-text-anchor:middle;mso-position-horizontal-relative:char">
                  <v:fill o:detectmouseclick="t" type="solid" color2="black"/>
                  <v:stroke color="#3465a4" joinstyle="round" endcap="flat"/>
                  <w10:wrap type="none"/>
                </v:rect>
                <v:rect id="shape_0" stroked="t" o:allowincell="f" style="position:absolute;left:998;top:4532;width:1700;height:217;mso-wrap-style:none;v-text-anchor:middle;mso-position-horizontal-relative:char">
                  <v:fill o:detectmouseclick="t" on="false"/>
                  <v:stroke color="white" weight="3240" joinstyle="round" endcap="round"/>
                  <w10:wrap type="none"/>
                </v:rect>
                <v:shape id="shape_0" stroked="f" o:allowincell="f" style="position:absolute;left:1079;top:4542;width:16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10</w:t>
                        </w:r>
                      </w:p>
                    </w:txbxContent>
                  </v:textbox>
                  <v:fill o:detectmouseclick="t" on="false"/>
                  <v:stroke color="#3465a4" joinstyle="round" endcap="flat"/>
                  <w10:wrap type="none"/>
                </v:shape>
                <v:shape id="shape_0" stroked="f" o:allowincell="f" style="position:absolute;left:1244;top:4542;width:4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w:t>
                        </w:r>
                      </w:p>
                    </w:txbxContent>
                  </v:textbox>
                  <v:fill o:detectmouseclick="t" on="false"/>
                  <v:stroke color="#3465a4" joinstyle="round" endcap="flat"/>
                  <w10:wrap type="none"/>
                </v:shape>
                <v:shape id="shape_0" stroked="f" o:allowincell="f" style="position:absolute;left:1275;top:4542;width:1035;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Apply Charging</w:t>
                        </w:r>
                      </w:p>
                    </w:txbxContent>
                  </v:textbox>
                  <v:fill o:detectmouseclick="t" on="false"/>
                  <v:stroke color="#3465a4" joinstyle="round" endcap="flat"/>
                  <w10:wrap type="none"/>
                </v:shape>
                <v:rect id="shape_0" fillcolor="white" stroked="f" o:allowincell="f" style="position:absolute;left:998;top:4948;width:2041;height:218;mso-wrap-style:none;v-text-anchor:middle;mso-position-horizontal-relative:char">
                  <v:fill o:detectmouseclick="t" type="solid" color2="black"/>
                  <v:stroke color="#3465a4" joinstyle="round" endcap="flat"/>
                  <w10:wrap type="none"/>
                </v:rect>
                <v:rect id="shape_0" stroked="t" o:allowincell="f" style="position:absolute;left:998;top:4948;width:2041;height:218;mso-wrap-style:none;v-text-anchor:middle;mso-position-horizontal-relative:char">
                  <v:fill o:detectmouseclick="t" on="false"/>
                  <v:stroke color="white" weight="3240" joinstyle="round" endcap="round"/>
                  <w10:wrap type="none"/>
                </v:rect>
                <v:shape id="shape_0" stroked="f" o:allowincell="f" style="position:absolute;left:1080;top:4952;width:3173;height:222;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11</w:t>
                        </w:r>
                        <w:r>
                          <w:rPr>
                            <w:kern w:val="2"/>
                            <w:sz w:val="16"/>
                            <w:szCs w:val="16"/>
                            <w:rFonts w:ascii="Times New Roman" w:hAnsi="Times New Roman" w:eastAsia="Times New Roman" w:cs="Times New Roman"/>
                            <w:color w:val="000000"/>
                            <w:lang w:val="en-GB" w:bidi="ar-SA" w:eastAsia="zh-CN"/>
                          </w:rPr>
                          <w:t xml:space="preserve"> Event Report BCSM (DP T_Disconnect)</w:t>
                        </w:r>
                      </w:p>
                    </w:txbxContent>
                  </v:textbox>
                  <v:fill o:detectmouseclick="t" on="false"/>
                  <v:stroke color="#3465a4" joinstyle="round" endcap="flat"/>
                  <w10:wrap type="none"/>
                </v:shape>
                <v:shape id="shape_0" stroked="f" o:allowincell="f" style="position:absolute;left:1285;top:5330;width:1696;height:363;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Apply Charging</w:t>
                        </w:r>
                        <w:r>
                          <w:rPr>
                            <w:kern w:val="2"/>
                            <w:sz w:val="16"/>
                            <w:szCs w:val="16"/>
                            <w:rFonts w:ascii="Times New Roman" w:hAnsi="Times New Roman" w:eastAsia="Times New Roman" w:cs="Times New Roman"/>
                            <w:color w:val="000000"/>
                            <w:lang w:val="en-GB" w:bidi="ar-SA" w:eastAsia="zh-CN"/>
                          </w:rPr>
                          <w:t xml:space="preserve"> Report</w:t>
                        </w:r>
                      </w:p>
                    </w:txbxContent>
                  </v:textbox>
                  <v:fill o:detectmouseclick="t" on="false"/>
                  <v:stroke color="#3465a4" joinstyle="round" endcap="flat"/>
                  <w10:wrap type="none"/>
                </v:shape>
                <v:line id="shape_0" from="959,4799" to="4257,4799" stroked="t" o:allowincell="f" style="position:absolute;mso-position-horizontal-relative:char">
                  <v:stroke color="black" weight="15120" joinstyle="miter" endcap="round"/>
                  <v:fill o:detectmouseclick="t" on="false"/>
                  <w10:wrap type="none"/>
                </v:line>
                <v:shape id="shape_0" coordsize="149,149" path="m149,149l0,75l149,0l149,149xe" fillcolor="black" stroked="f" o:allowincell="f" style="position:absolute;left:829;top:4724;width:148;height:148;mso-wrap-style:none;v-text-anchor:middle;mso-position-horizontal-relative:char">
                  <v:fill o:detectmouseclick="t" type="solid" color2="white"/>
                  <v:stroke color="#3465a4" joinstyle="round" endcap="flat"/>
                  <w10:wrap type="none"/>
                </v:shape>
                <v:line id="shape_0" from="829,5176" to="4128,5176" stroked="t" o:allowincell="f" style="position:absolute;mso-position-horizontal-relative:char">
                  <v:stroke color="black" weight="15120" joinstyle="miter" endcap="round"/>
                  <v:fill o:detectmouseclick="t" on="false"/>
                  <w10:wrap type="none"/>
                </v:line>
                <v:shape id="shape_0" coordsize="148,149" path="m0,0l148,75l0,149l0,0xe" fillcolor="black" stroked="f" o:allowincell="f" style="position:absolute;left:4110;top:5101;width:147;height:148;mso-wrap-style:none;v-text-anchor:middle;mso-position-horizontal-relative:char">
                  <v:fill o:detectmouseclick="t" type="solid" color2="white"/>
                  <v:stroke color="#3465a4" joinstyle="round" endcap="flat"/>
                  <w10:wrap type="none"/>
                </v:shape>
                <v:rect id="shape_0" fillcolor="white" stroked="f" o:allowincell="f" style="position:absolute;left:1056;top:2951;width:1359;height:218;mso-wrap-style:none;v-text-anchor:middle;mso-position-horizontal-relative:char">
                  <v:fill o:detectmouseclick="t" type="solid" color2="black"/>
                  <v:stroke color="#3465a4" joinstyle="round" endcap="flat"/>
                  <w10:wrap type="none"/>
                </v:rect>
                <v:rect id="shape_0" stroked="t" o:allowincell="f" style="position:absolute;left:1056;top:2951;width:1359;height:218;mso-wrap-style:none;v-text-anchor:middle;mso-position-horizontal-relative:char">
                  <v:fill o:detectmouseclick="t" on="false"/>
                  <v:stroke color="white" weight="3240" joinstyle="round" endcap="round"/>
                  <w10:wrap type="none"/>
                </v:rect>
                <v:shape id="shape_0" stroked="f" o:allowincell="f" style="position:absolute;left:1139;top:2953;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6</w:t>
                        </w:r>
                      </w:p>
                    </w:txbxContent>
                  </v:textbox>
                  <v:fill o:detectmouseclick="t" on="false"/>
                  <v:stroke color="#3465a4" joinstyle="round" endcap="flat"/>
                  <w10:wrap type="none"/>
                </v:shape>
                <v:shape id="shape_0" stroked="f" o:allowincell="f" style="position:absolute;left:1194;top:2953;width:81;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 </w:t>
                        </w:r>
                      </w:p>
                    </w:txbxContent>
                  </v:textbox>
                  <v:fill o:detectmouseclick="t" on="false"/>
                  <v:stroke color="#3465a4" joinstyle="round" endcap="flat"/>
                  <w10:wrap type="none"/>
                </v:shape>
                <v:shape id="shape_0" stroked="f" o:allowincell="f" style="position:absolute;left:1288;top:2953;width:588;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Continue</w:t>
                        </w:r>
                      </w:p>
                    </w:txbxContent>
                  </v:textbox>
                  <v:fill o:detectmouseclick="t" on="false"/>
                  <v:stroke color="#3465a4" joinstyle="round" endcap="flat"/>
                  <w10:wrap type="none"/>
                </v:shape>
                <v:line id="shape_0" from="964,3170" to="4252,3170" stroked="t" o:allowincell="f" style="position:absolute;flip:x;mso-position-horizontal-relative:char">
                  <v:stroke color="black" weight="15120" joinstyle="miter" endcap="round"/>
                  <v:fill o:detectmouseclick="t" on="false"/>
                  <w10:wrap type="none"/>
                </v:line>
                <v:shape id="shape_0" coordsize="149,149" path="m149,149l0,74l149,0l149,149xe" fillcolor="black" stroked="f" o:allowincell="f" style="position:absolute;left:834;top:3096;width:148;height:148;mso-wrap-style:none;v-text-anchor:middle;mso-position-horizontal-relative:char">
                  <v:fill o:detectmouseclick="t" type="solid" color2="white"/>
                  <v:stroke color="#3465a4" joinstyle="round" endcap="flat"/>
                  <w10:wrap type="none"/>
                </v:shape>
                <v:rect id="shape_0" fillcolor="white" stroked="f" o:allowincell="f" style="position:absolute;left:35;top:3408;width:6349;height:217;mso-wrap-style:none;v-text-anchor:middle;mso-position-horizontal-relative:char">
                  <v:fill o:detectmouseclick="t" type="solid" color2="black"/>
                  <v:stroke color="#3465a4" joinstyle="round" endcap="flat"/>
                  <w10:wrap type="none"/>
                </v:rect>
                <v:shape id="shape_0" coordsize="6799,259" path="m26,38l26,218c26,225,20,230,13,230c6,230,0,225,0,218l0,38c0,31,6,26,13,26c20,26,26,31,26,38xm113,233l292,233c299,233,305,239,305,246c305,253,299,259,292,259l113,259c106,259,100,253,100,246c100,239,106,233,113,233xm420,233l420,233c427,233,433,239,433,246c433,253,427,259,420,259l420,259c413,259,407,253,407,246c407,239,413,233,420,233xm548,233l727,233c734,233,740,239,740,246c740,253,734,259,727,259l548,259c541,259,535,253,535,246c535,239,541,233,548,233xm855,233l1034,233c1041,233,1047,239,1047,246c1047,253,1041,259,1034,259l855,259c848,259,842,253,842,246c842,239,848,233,855,233xm1162,233l1162,233c1169,233,1175,239,1175,246c1175,253,1169,259,1162,259l1162,259c1155,259,1150,253,1150,246c1150,239,1155,233,1162,233xm1290,233l1470,233c1477,233,1482,239,1482,246c1482,253,1477,259,1470,259l1290,259c1283,259,1278,253,1278,246c1278,239,1283,233,1290,233xm1598,233l1777,233c1784,233,1790,239,1790,246c1790,253,1784,259,1777,259l1598,259c1590,259,1585,253,1585,246c1585,239,1590,233,1598,233xm1905,233l1905,233c1912,233,1918,239,1918,246c1918,253,1912,259,1905,259l1905,259c1898,259,1892,253,1892,246c1892,239,1898,233,1905,233xm2033,233l2212,233c2219,233,2225,239,2225,246c2225,253,2219,259,2212,259l2033,259c2026,259,2020,253,2020,246c2020,239,2026,233,2033,233xm2340,233l2519,233c2526,233,2532,239,2532,246c2532,253,2526,259,2519,259l2340,259c2333,259,2327,253,2327,246c2327,239,2333,233,2340,233xm2647,233l2647,233c2654,233,2660,239,2660,246c2660,253,2654,259,2647,259l2647,259c2640,259,2634,253,2634,246c2634,239,2640,233,2647,233xm2775,233l2954,233c2961,233,2967,239,2967,246c2967,253,2961,259,2954,259l2775,259c2768,259,2762,253,2762,246c2762,239,2768,233,2775,233xm3082,233l3262,233c3269,233,3274,239,3274,246c3274,253,3269,259,3262,259l3082,259c3075,259,3070,253,3070,246c3070,239,3075,233,3082,233xm3390,233l3390,233c3397,233,3402,239,3402,246c3402,253,3397,259,3390,259l3390,259c3383,259,3377,253,3377,246c3377,239,3383,233,3390,233xm3518,233l3697,233c3704,233,3710,239,3710,246c3710,253,3704,259,3697,259l3518,259c3511,259,3505,253,3505,246c3505,239,3511,233,3518,233xm3825,233l4004,233c4011,233,4017,239,4017,246c4017,253,4011,259,4004,259l3825,259c3818,259,3812,253,3812,246c3812,239,3818,233,3825,233xm4132,233l4132,233c4139,233,4145,239,4145,246c4145,253,4139,259,4132,259l4132,259c4125,259,4119,253,4119,246c4119,239,4125,233,4132,233xm4260,233l4439,233c4446,233,4452,239,4452,246c4452,253,4446,259,4439,259l4260,259c4253,259,4247,253,4247,246c4247,239,4253,233,4260,233xm4567,233l4746,233c4754,233,4759,239,4759,246c4759,253,4754,259,4746,259l4567,259c4560,259,4554,253,4554,246c4554,239,4560,233,4567,233xm4874,233l4874,233c4882,233,4887,239,4887,246c4887,253,4882,259,4874,259l4874,259c4867,259,4862,253,4862,246c4862,239,4867,233,4874,233xm5002,233l5182,233c5189,233,5194,239,5194,246c5194,253,5189,259,5182,259l5002,259c4995,259,4990,253,4990,246c4990,239,4995,233,5002,233xm5310,233l5489,233c5496,233,5502,239,5502,246c5502,253,5496,259,5489,259l5310,259c5303,259,5297,253,5297,246c5297,239,5303,233,5310,233xm5617,233l5617,233c5624,233,5630,239,5630,246c5630,253,5624,259,5617,259l5617,259c5610,259,5604,253,5604,246c5604,239,5610,233,5617,233xm5745,233l5924,233c5931,233,5937,239,5937,246c5937,253,5931,259,5924,259l5745,259c5738,259,5732,253,5732,246c5732,239,5738,233,5745,233xm6052,233l6231,233c6238,233,6244,239,6244,246c6244,253,6238,259,6231,259l6052,259c6045,259,6039,253,6039,246c6039,239,6045,233,6052,233xm6359,233l6359,233c6366,233,6372,239,6372,246c6372,253,6366,259,6359,259l6359,259c6352,259,6346,253,6346,246c6346,239,6352,233,6359,233xm6487,233l6667,233c6674,233,6679,239,6679,246c6679,253,6674,259,6667,259l6487,259c6480,259,6475,253,6475,246c6475,239,6480,233,6487,233xm6773,238l6773,59c6773,52,6779,46,6786,46c6793,46,6799,52,6799,59l6799,238c6799,245,6793,251,6786,251c6779,251,6773,245,6773,238xm6704,26l6704,26c6697,26,6691,20,6691,13c6691,6,6697,0,6704,0l6704,0c6711,0,6717,6,6717,13c6717,20,6711,26,6704,26xm6576,26l6397,26c6390,26,6384,20,6384,13c6384,6,6390,0,6397,0l6576,0c6583,0,6589,6,6589,13c6589,20,6583,26,6576,26xm6269,26l6090,26c6083,26,6077,20,6077,13c6077,6,6083,0,6090,0l6269,0c6276,0,6282,6,6282,13c6282,20,6276,26,6269,26xm5962,26l5962,26c5955,26,5949,20,5949,13c5949,6,5955,0,5962,0l5962,0c5969,0,5974,6,5974,13c5974,20,5969,26,5962,26xm5834,26l5654,26c5647,26,5642,20,5642,13c5642,6,5647,0,5654,0l5834,0c5841,0,5846,6,5846,13c5846,20,5841,26,5834,26xm5526,26l5347,26c5340,26,5334,20,5334,13c5334,6,5340,0,5347,0l5526,0c5533,0,5539,6,5539,13c5539,20,5533,26,5526,26xm5219,26l5219,26c5212,26,5206,20,5206,13c5206,6,5212,0,5219,0l5219,0c5226,0,5232,6,5232,13c5232,20,5226,26,5219,26xm5091,26l4912,26c4905,26,4899,20,4899,13c4899,6,4905,0,4912,0l5091,0c5098,0,5104,6,5104,13c5104,20,5098,26,5091,26xm4784,26l4605,26c4598,26,4592,20,4592,13c4592,6,4598,0,4605,0l4784,0c4791,0,4797,6,4797,13c4797,20,4791,26,4784,26xm4477,26l4477,26c4470,26,4464,20,4464,13c4464,6,4470,0,4477,0l4477,0c4484,0,4490,6,4490,13c4490,20,4484,26,4477,26xm4349,26l4170,26c4162,26,4157,20,4157,13c4157,6,4162,0,4170,0l4349,0c4356,0,4362,6,4362,13c4362,20,4356,26,4349,26xm4042,26l3862,26c3855,26,3850,20,3850,13c3850,6,3855,0,3862,0l4042,0c4049,0,4054,6,4054,13c4054,20,4049,26,4042,26xm3734,26l3734,26c3727,26,3722,20,3722,13c3722,6,3727,0,3734,0l3734,0c3741,0,3747,6,3747,13c3747,20,3741,26,3734,26xm3606,26l3427,26c3420,26,3414,20,3414,13c3414,6,3420,0,3427,0l3606,0c3613,0,3619,6,3619,13c3619,20,3613,26,3606,26xm3299,26l3120,26c3113,26,3107,20,3107,13c3107,6,3113,0,3120,0l3299,0c3306,0,3312,6,3312,13c3312,20,3306,26,3299,26xm2992,26l2992,26c2985,26,2979,20,2979,13c2979,6,2985,0,2992,0l2992,0c2999,0,3005,6,3005,13c3005,20,2999,26,2992,26xm2864,26l2685,26c2678,26,2672,20,2672,13c2672,6,2678,0,2685,0l2864,0c2871,0,2877,6,2877,13c2877,20,2871,26,2864,26xm2557,26l2377,26c2370,26,2365,20,2365,13c2365,6,2370,0,2377,0l2557,0c2564,0,2569,6,2569,13c2569,20,2564,26,2557,26xm2249,26l2249,26c2242,26,2237,20,2237,13c2237,6,2242,0,2249,0l2249,0c2257,0,2262,6,2262,13c2262,20,2257,26,2249,26xm2121,26l1942,26c1935,26,1929,20,1929,13c1929,6,1935,0,1942,0l2121,0c2129,0,2134,6,2134,13c2134,20,2129,26,2121,26xm1814,26l1635,26c1628,26,1622,20,1622,13c1622,6,1628,0,1635,0l1814,0c1821,0,1827,6,1827,13c1827,20,1821,26,1814,26xm1507,26l1507,26c1500,26,1494,20,1494,13c1494,6,1500,0,1507,0l1507,0c1514,0,1520,6,1520,13c1520,20,1514,26,1507,26xm1379,26l1200,26c1193,26,1187,20,1187,13c1187,6,1193,0,1200,0l1379,0c1386,0,1392,6,1392,13c1392,20,1386,26,1379,26xm1072,26l893,26c886,26,880,20,880,13c880,6,886,0,893,0l1072,0c1079,0,1085,6,1085,13c1085,20,1079,26,1072,26xm765,26l765,26c758,26,752,20,752,13c752,6,758,0,765,0l765,0c772,0,777,6,777,13c777,20,772,26,765,26xm637,26l457,26c450,26,445,20,445,13c445,6,450,0,457,0l637,0c644,0,649,6,649,13c649,20,644,26,637,26xm329,26l150,26c143,26,137,20,137,13c137,6,143,0,150,0l329,0c336,0,342,6,342,13c342,20,336,26,329,26xm22,26l22,26c15,26,9,20,9,13c9,6,15,0,22,0l22,0c29,0,35,6,35,13c35,20,29,26,22,26xe" fillcolor="black" stroked="t" o:allowincell="f" style="position:absolute;left:23;top:3396;width:6373;height:241;mso-wrap-style:none;v-text-anchor:middle;mso-position-horizontal-relative:char">
                  <v:fill o:detectmouseclick="t" type="solid" color2="white"/>
                  <v:stroke color="black" weight="9360" joinstyle="bevel" endcap="flat"/>
                  <w10:wrap type="none"/>
                </v:shape>
                <v:shape id="shape_0" stroked="f" o:allowincell="f" style="position:absolute;left:2773;top:3427;width:610;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 xml:space="preserve">Call </w:t>
                        </w:r>
                        <w:r>
                          <w:rPr>
                            <w:kern w:val="2"/>
                            <w:sz w:val="16"/>
                            <w:szCs w:val="16"/>
                            <w:rFonts w:ascii="Times New Roman" w:hAnsi="Times New Roman" w:eastAsia="Times New Roman" w:cs="Times New Roman"/>
                            <w:color w:val="000000"/>
                            <w:lang w:val="en-GB" w:bidi="ar-SA" w:eastAsia="zh-CN"/>
                          </w:rPr>
                          <w:t>Start</w:t>
                        </w:r>
                      </w:p>
                    </w:txbxContent>
                  </v:textbox>
                  <v:fill o:detectmouseclick="t" on="false"/>
                  <v:stroke color="#3465a4" joinstyle="round" endcap="flat"/>
                  <w10:wrap type="none"/>
                </v:shape>
                <v:shape id="shape_0" stroked="f" o:allowincell="f" style="position:absolute;left:5056;top:3959;width:570;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[Update]</w:t>
                        </w:r>
                      </w:p>
                    </w:txbxContent>
                  </v:textbox>
                  <v:fill o:detectmouseclick="t" on="false"/>
                  <v:stroke color="#3465a4" joinstyle="round" endcap="flat"/>
                  <w10:wrap type="none"/>
                </v:shape>
                <v:shape id="shape_0" stroked="f" o:allowincell="f" style="position:absolute;left:5056;top:4301;width:570;height:363;mso-wrap-style:non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[Update]</w:t>
                        </w:r>
                      </w:p>
                    </w:txbxContent>
                  </v:textbox>
                  <v:fill o:detectmouseclick="t" on="false"/>
                  <v:stroke color="#3465a4" joinstyle="round" endcap="flat"/>
                  <w10:wrap type="none"/>
                </v:shape>
                <v:shape id="shape_0" stroked="f" o:allowincell="f" style="position:absolute;left:5060;top:1661;width:602;height:363;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[Initial]</w:t>
                        </w:r>
                      </w:p>
                    </w:txbxContent>
                  </v:textbox>
                  <v:fill o:detectmouseclick="t" on="false"/>
                  <v:stroke color="#3465a4" joinstyle="round" endcap="flat"/>
                  <w10:wrap type="none"/>
                </v:shape>
                <v:shape id="shape_0" stroked="f" o:allowincell="f" style="position:absolute;left:5066;top:1982;width:602;height:363;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[Initial]</w:t>
                        </w:r>
                      </w:p>
                    </w:txbxContent>
                  </v:textbox>
                  <v:fill o:detectmouseclick="t" on="false"/>
                  <v:stroke color="#3465a4" joinstyle="round" endcap="flat"/>
                  <w10:wrap type="none"/>
                </v:shape>
                <v:shape id="shape_0" stroked="f" o:allowincell="f" style="position:absolute;left:5003;top:5712;width:908;height:286;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[Termina</w:t>
                        </w:r>
                        <w:r>
                          <w:rPr>
                            <w:kern w:val="2"/>
                            <w:sz w:val="16"/>
                            <w:szCs w:val="16"/>
                            <w:rFonts w:ascii="Times New Roman" w:hAnsi="Times New Roman" w:eastAsia="Times New Roman" w:cs="Times New Roman"/>
                            <w:color w:val="000000"/>
                            <w:lang w:val="en-GB" w:bidi="ar-SA" w:eastAsia="zh-CN"/>
                          </w:rPr>
                          <w:t>tion</w:t>
                        </w:r>
                        <w:r>
                          <w:rPr>
                            <w:kern w:val="2"/>
                            <w:sz w:val="16"/>
                            <w:szCs w:val="16"/>
                            <w:rFonts w:ascii="Times New Roman" w:hAnsi="Times New Roman" w:eastAsia="Times New Roman" w:cs="Times New Roman"/>
                            <w:color w:val="000000"/>
                            <w:lang w:val="en-GB" w:bidi="ar-SA"/>
                          </w:rPr>
                          <w:t>]</w:t>
                        </w:r>
                      </w:p>
                    </w:txbxContent>
                  </v:textbox>
                  <v:fill o:detectmouseclick="t" on="false"/>
                  <v:stroke color="#3465a4" joinstyle="round" endcap="flat"/>
                  <w10:wrap type="none"/>
                </v:shape>
                <v:shape id="shape_0" stroked="f" o:allowincell="f" style="position:absolute;left:5003;top:6117;width:908;height:286;mso-wrap-style:square;v-text-anchor:top;mso-position-horizontal-relative:char" type="_x0000_t202">
                  <v:textbox>
                    <w:txbxContent>
                      <w:p>
                        <w:pPr>
                          <w:overflowPunct w:val="false"/>
                          <w:bidi w:val="0"/>
                          <w:spacing w:before="0" w:after="180"/>
                          <w:rPr/>
                        </w:pPr>
                        <w:r>
                          <w:rPr>
                            <w:kern w:val="2"/>
                            <w:sz w:val="16"/>
                            <w:szCs w:val="16"/>
                            <w:rFonts w:ascii="Times New Roman" w:hAnsi="Times New Roman" w:eastAsia="Times New Roman" w:cs="Times New Roman"/>
                            <w:color w:val="000000"/>
                            <w:lang w:val="en-GB" w:bidi="ar-SA"/>
                          </w:rPr>
                          <w:t>[Termina</w:t>
                        </w:r>
                        <w:r>
                          <w:rPr>
                            <w:kern w:val="2"/>
                            <w:sz w:val="16"/>
                            <w:szCs w:val="16"/>
                            <w:rFonts w:ascii="Times New Roman" w:hAnsi="Times New Roman" w:eastAsia="Times New Roman" w:cs="Times New Roman"/>
                            <w:color w:val="000000"/>
                            <w:lang w:val="en-GB" w:bidi="ar-SA" w:eastAsia="zh-CN"/>
                          </w:rPr>
                          <w:t>tion</w:t>
                        </w:r>
                        <w:r>
                          <w:rPr>
                            <w:kern w:val="2"/>
                            <w:sz w:val="16"/>
                            <w:szCs w:val="16"/>
                            <w:rFonts w:ascii="Times New Roman" w:hAnsi="Times New Roman" w:eastAsia="Times New Roman" w:cs="Times New Roman"/>
                            <w:color w:val="000000"/>
                            <w:lang w:val="en-GB" w:bidi="ar-SA"/>
                          </w:rPr>
                          <w:t>]</w:t>
                        </w:r>
                      </w:p>
                    </w:txbxContent>
                  </v:textbox>
                  <v:fill o:detectmouseclick="t" on="false"/>
                  <v:stroke color="#3465a4" joinstyle="round" endcap="flat"/>
                  <w10:wrap type="none"/>
                </v:shape>
              </v:group>
            </w:pict>
          </mc:Fallback>
        </mc:AlternateContent>
      </w:r>
    </w:p>
    <w:p>
      <w:pPr>
        <w:pStyle w:val="TF"/>
        <w:rPr/>
      </w:pPr>
      <w:r>
        <w:rPr>
          <w:lang w:eastAsia="zh-CN"/>
        </w:rPr>
        <w:t xml:space="preserve">Figure </w:t>
      </w:r>
      <w:r>
        <w:rPr>
          <w:lang w:eastAsia="zh-CN"/>
        </w:rPr>
        <w:t>6</w:t>
      </w:r>
      <w:r>
        <w:rPr>
          <w:lang w:eastAsia="zh-CN"/>
        </w:rPr>
        <w:t xml:space="preserve">.2.2.1 Mobile </w:t>
      </w:r>
      <w:r>
        <w:rPr>
          <w:lang w:eastAsia="zh-CN"/>
        </w:rPr>
        <w:t>Terminated</w:t>
      </w:r>
      <w:r>
        <w:rPr>
          <w:lang w:eastAsia="zh-CN"/>
        </w:rPr>
        <w:t xml:space="preserve"> Call When the ARP subscriber is roaming</w:t>
      </w:r>
    </w:p>
    <w:p>
      <w:pPr>
        <w:pStyle w:val="B1"/>
        <w:rPr/>
      </w:pPr>
      <w:r>
        <w:rPr>
          <w:lang w:eastAsia="zh-CN"/>
        </w:rPr>
        <w:t>1. The Proxy Function/ gsmSCF rec</w:t>
      </w:r>
      <w:r>
        <w:rPr>
          <w:lang w:eastAsia="zh-CN"/>
        </w:rPr>
        <w:t>ei</w:t>
      </w:r>
      <w:r>
        <w:rPr>
          <w:lang w:eastAsia="zh-CN"/>
        </w:rPr>
        <w:t>ve the Initial DP of the CAP dialogue that is initiated from the GMSC/gsmSSF in the Home network.</w:t>
      </w:r>
    </w:p>
    <w:p>
      <w:pPr>
        <w:pStyle w:val="NO"/>
        <w:rPr/>
      </w:pPr>
      <w:r>
        <w:rPr>
          <w:lang w:eastAsia="zh-CN"/>
        </w:rPr>
        <w:t>Note :</w:t>
      </w:r>
      <w:r>
        <w:rPr>
          <w:lang w:eastAsia="zh-CN"/>
        </w:rPr>
        <w:t xml:space="preserve"> </w:t>
      </w:r>
      <w:r>
        <w:rPr>
          <w:lang w:eastAsia="zh-CN"/>
        </w:rPr>
        <w:t>The Proxy Function further contains service logic that handles the CA</w:t>
      </w:r>
      <w:r>
        <w:rPr>
          <w:lang w:eastAsia="zh-CN"/>
        </w:rPr>
        <w:t>P</w:t>
      </w:r>
      <w:r>
        <w:rPr>
          <w:lang w:eastAsia="zh-CN"/>
        </w:rPr>
        <w:t xml:space="preserve"> dialogue towards the HP</w:t>
      </w:r>
      <w:r>
        <w:rPr>
          <w:lang w:eastAsia="zh-CN"/>
        </w:rPr>
        <w:t>L</w:t>
      </w:r>
      <w:r>
        <w:rPr>
          <w:lang w:eastAsia="zh-CN"/>
        </w:rPr>
        <w:t xml:space="preserve">MN and the Diameter </w:t>
      </w:r>
      <w:r>
        <w:rPr>
          <w:lang w:eastAsia="zh-CN"/>
        </w:rPr>
        <w:t>session</w:t>
      </w:r>
      <w:r>
        <w:rPr>
          <w:lang w:eastAsia="zh-CN"/>
        </w:rPr>
        <w:t xml:space="preserve"> towards the ARP and that maps information between these two dialogues.</w:t>
      </w:r>
    </w:p>
    <w:p>
      <w:pPr>
        <w:pStyle w:val="B1"/>
        <w:rPr/>
      </w:pPr>
      <w:r>
        <w:rPr>
          <w:lang w:eastAsia="zh-CN"/>
        </w:rPr>
        <w:t>2. The Proxy Function/gsmSCF initiates a Diameter session towards ARP OCS with CCR [Initial] to request the quotas for voice call service</w:t>
      </w:r>
      <w:r>
        <w:rPr>
          <w:lang w:eastAsia="zh-CN"/>
        </w:rPr>
        <w:t xml:space="preserve"> of called party</w:t>
      </w:r>
      <w:r>
        <w:rPr>
          <w:lang w:eastAsia="zh-CN"/>
        </w:rPr>
        <w:t xml:space="preserve">. </w:t>
      </w:r>
    </w:p>
    <w:p>
      <w:pPr>
        <w:pStyle w:val="B1"/>
        <w:rPr>
          <w:lang w:eastAsia="zh-CN"/>
        </w:rPr>
      </w:pPr>
      <w:r>
        <w:rPr>
          <w:lang w:eastAsia="zh-CN"/>
        </w:rPr>
        <w:t>3. ARP OCS sends the CCA [Initial] with the granted quotas, such as the duration of a call 5 minutes.</w:t>
      </w:r>
    </w:p>
    <w:p>
      <w:pPr>
        <w:pStyle w:val="B1"/>
        <w:rPr/>
      </w:pPr>
      <w:r>
        <w:rPr>
          <w:lang w:eastAsia="zh-CN"/>
        </w:rPr>
        <w:t xml:space="preserve">4.  The Proxy Function/gsmSCF sends Request Report BCSM Event to </w:t>
      </w:r>
      <w:r>
        <w:rPr>
          <w:lang w:eastAsia="zh-CN"/>
        </w:rPr>
        <w:t>G</w:t>
      </w:r>
      <w:r>
        <w:rPr>
          <w:lang w:eastAsia="zh-CN"/>
        </w:rPr>
        <w:t>MSC/gsmSSF to monitor for a call-related event, and then sends a notification back to the gsmSCF.</w:t>
      </w:r>
    </w:p>
    <w:p>
      <w:pPr>
        <w:pStyle w:val="B1"/>
        <w:rPr/>
      </w:pPr>
      <w:r>
        <w:rPr>
          <w:lang w:eastAsia="zh-CN"/>
        </w:rPr>
        <w:t xml:space="preserve">5. The Proxy Function/gsmSCF instructs the </w:t>
      </w:r>
      <w:r>
        <w:rPr>
          <w:lang w:eastAsia="zh-CN"/>
        </w:rPr>
        <w:t>G</w:t>
      </w:r>
      <w:r>
        <w:rPr>
          <w:lang w:eastAsia="zh-CN"/>
        </w:rPr>
        <w:t>MSC/gsmSSF to apply charging mechanisms to control the call duration.</w:t>
      </w:r>
    </w:p>
    <w:p>
      <w:pPr>
        <w:pStyle w:val="B1"/>
        <w:rPr/>
      </w:pPr>
      <w:r>
        <w:rPr>
          <w:lang w:eastAsia="zh-CN"/>
        </w:rPr>
        <w:t xml:space="preserve">6. The Proxy Function/gsmSCF requests the </w:t>
      </w:r>
      <w:r>
        <w:rPr>
          <w:lang w:eastAsia="zh-CN"/>
        </w:rPr>
        <w:t>G</w:t>
      </w:r>
      <w:r>
        <w:rPr>
          <w:lang w:eastAsia="zh-CN"/>
        </w:rPr>
        <w:t>MSC/gsmSSF to proceed with call processing.</w:t>
      </w:r>
    </w:p>
    <w:p>
      <w:pPr>
        <w:pStyle w:val="B1"/>
        <w:rPr/>
      </w:pPr>
      <w:r>
        <w:rPr>
          <w:lang w:eastAsia="zh-CN"/>
        </w:rPr>
        <w:t xml:space="preserve">7. The </w:t>
      </w:r>
      <w:r>
        <w:rPr>
          <w:lang w:eastAsia="zh-CN"/>
        </w:rPr>
        <w:t>G</w:t>
      </w:r>
      <w:r>
        <w:rPr>
          <w:lang w:eastAsia="zh-CN"/>
        </w:rPr>
        <w:t>MSC/gsmSSF reports to the gsmSCF the information requested in the Apply Charging.</w:t>
      </w:r>
    </w:p>
    <w:p>
      <w:pPr>
        <w:pStyle w:val="B1"/>
        <w:rPr>
          <w:lang w:eastAsia="zh-CN"/>
        </w:rPr>
      </w:pPr>
      <w:r>
        <w:rPr>
          <w:lang w:eastAsia="zh-CN"/>
        </w:rPr>
        <w:t xml:space="preserve">8. The Proxy Function/gsmSCF sends CCR [Update] to request the quotas. </w:t>
      </w:r>
    </w:p>
    <w:p>
      <w:pPr>
        <w:pStyle w:val="B1"/>
        <w:rPr/>
      </w:pPr>
      <w:r>
        <w:rPr>
          <w:lang w:eastAsia="zh-CN"/>
        </w:rPr>
        <w:t>9. ARP OCS sends CCA [Update] with the granted quatos, such as more 5 minutes fot the duration of a call.</w:t>
      </w:r>
    </w:p>
    <w:p>
      <w:pPr>
        <w:pStyle w:val="B1"/>
        <w:rPr/>
      </w:pPr>
      <w:r>
        <w:rPr>
          <w:lang w:eastAsia="zh-CN"/>
        </w:rPr>
        <w:t xml:space="preserve">10. The Proxy Function/gsmSCF instructs the </w:t>
      </w:r>
      <w:r>
        <w:rPr>
          <w:lang w:eastAsia="zh-CN"/>
        </w:rPr>
        <w:t>G</w:t>
      </w:r>
      <w:r>
        <w:rPr>
          <w:lang w:eastAsia="zh-CN"/>
        </w:rPr>
        <w:t>MSC/gsmSSF to apply charging mechanisms to control the call duration.</w:t>
      </w:r>
    </w:p>
    <w:p>
      <w:pPr>
        <w:pStyle w:val="B1"/>
        <w:rPr/>
      </w:pPr>
      <w:r>
        <w:rPr>
          <w:lang w:eastAsia="zh-CN"/>
        </w:rPr>
        <w:t>11. The ARP User as the call</w:t>
      </w:r>
      <w:r>
        <w:rPr>
          <w:lang w:eastAsia="zh-CN"/>
        </w:rPr>
        <w:t xml:space="preserve">ed </w:t>
      </w:r>
      <w:r>
        <w:rPr>
          <w:lang w:eastAsia="zh-CN"/>
        </w:rPr>
        <w:t xml:space="preserve">party end the call. The </w:t>
      </w:r>
      <w:r>
        <w:rPr>
          <w:lang w:eastAsia="zh-CN"/>
        </w:rPr>
        <w:t>G</w:t>
      </w:r>
      <w:r>
        <w:rPr>
          <w:lang w:eastAsia="zh-CN"/>
        </w:rPr>
        <w:t>MSC/gsmSSF sends the Event Report BCSM</w:t>
      </w:r>
      <w:r>
        <w:rPr>
          <w:lang w:eastAsia="zh-CN"/>
        </w:rPr>
        <w:t xml:space="preserve"> with DP-T-Disconnect</w:t>
      </w:r>
      <w:r>
        <w:rPr>
          <w:lang w:eastAsia="zh-CN"/>
        </w:rPr>
        <w:t xml:space="preserve">. </w:t>
      </w:r>
    </w:p>
    <w:p>
      <w:pPr>
        <w:pStyle w:val="B1"/>
        <w:rPr/>
      </w:pPr>
      <w:r>
        <w:rPr>
          <w:lang w:eastAsia="zh-CN"/>
        </w:rPr>
        <w:t xml:space="preserve">12. The </w:t>
      </w:r>
      <w:r>
        <w:rPr>
          <w:lang w:eastAsia="zh-CN"/>
        </w:rPr>
        <w:t>G</w:t>
      </w:r>
      <w:r>
        <w:rPr>
          <w:lang w:eastAsia="zh-CN"/>
        </w:rPr>
        <w:t>MSC/gsmSSF reports to the gsmSCF the information requested in the Apply Charging.</w:t>
      </w:r>
    </w:p>
    <w:p>
      <w:pPr>
        <w:pStyle w:val="B1"/>
        <w:rPr>
          <w:lang w:eastAsia="zh-CN"/>
        </w:rPr>
      </w:pPr>
      <w:r>
        <w:rPr>
          <w:lang w:eastAsia="zh-CN"/>
        </w:rPr>
        <w:t xml:space="preserve">13. The Proxy Function/gsmSCF sends the CCR [Termination] to ARP OCS. </w:t>
      </w:r>
    </w:p>
    <w:p>
      <w:pPr>
        <w:pStyle w:val="B1"/>
        <w:rPr>
          <w:lang w:eastAsia="zh-CN"/>
        </w:rPr>
      </w:pPr>
      <w:r>
        <w:rPr>
          <w:lang w:eastAsia="zh-CN"/>
        </w:rPr>
        <w:t xml:space="preserve">14. The ARP OCS answers </w:t>
      </w:r>
      <w:r>
        <w:rPr>
          <w:lang w:eastAsia="zh-CN"/>
        </w:rPr>
        <w:t xml:space="preserve">the request </w:t>
      </w:r>
      <w:r>
        <w:rPr>
          <w:lang w:eastAsia="zh-CN"/>
        </w:rPr>
        <w:t>with CCA [Termination].</w:t>
      </w:r>
    </w:p>
    <w:p>
      <w:pPr>
        <w:pStyle w:val="B1"/>
        <w:rPr>
          <w:lang w:eastAsia="zh-CN"/>
        </w:rPr>
      </w:pPr>
      <w:r>
        <w:rPr>
          <w:lang w:eastAsia="zh-CN"/>
        </w:rPr>
        <w:t>15. The Proxy Function/gsmSCF tears down the call for all parties involved in the call.</w:t>
      </w:r>
    </w:p>
    <w:p>
      <w:pPr>
        <w:pStyle w:val="Heading3"/>
        <w:rPr>
          <w:lang w:eastAsia="zh-CN"/>
        </w:rPr>
      </w:pPr>
      <w:bookmarkStart w:id="24" w:name="__RefHeading___Toc378540441"/>
      <w:r>
        <w:rPr>
          <w:lang w:eastAsia="zh-CN"/>
        </w:rPr>
        <w:t>6</w:t>
      </w:r>
      <w:r>
        <w:rPr>
          <w:lang w:eastAsia="zh-CN"/>
        </w:rPr>
        <w:t>.2.3</w:t>
        <w:tab/>
        <w:t xml:space="preserve">Mobile </w:t>
      </w:r>
      <w:r>
        <w:rPr>
          <w:lang w:eastAsia="zh-CN"/>
        </w:rPr>
        <w:t xml:space="preserve">Forwarded </w:t>
      </w:r>
      <w:r>
        <w:rPr>
          <w:lang w:eastAsia="zh-CN"/>
        </w:rPr>
        <w:t>Call</w:t>
      </w:r>
      <w:bookmarkEnd w:id="24"/>
      <w:r>
        <w:rPr>
          <w:lang w:eastAsia="zh-CN"/>
        </w:rPr>
        <w:t xml:space="preserve"> </w:t>
      </w:r>
    </w:p>
    <w:p>
      <w:pPr>
        <w:pStyle w:val="Normal"/>
        <w:rPr/>
      </w:pPr>
      <w:r>
        <w:rPr>
          <w:lang w:eastAsia="zh-CN"/>
        </w:rPr>
        <w:t>For conditionally and unconfitionally call forwarding, the c</w:t>
      </w:r>
      <w:r>
        <w:rPr>
          <w:lang w:eastAsia="zh-CN"/>
        </w:rPr>
        <w:t xml:space="preserve">all in different phase </w:t>
      </w:r>
      <w:r>
        <w:rPr>
          <w:lang w:eastAsia="zh-CN"/>
        </w:rPr>
        <w:t xml:space="preserve">would </w:t>
      </w:r>
      <w:r>
        <w:rPr>
          <w:lang w:eastAsia="zh-CN"/>
        </w:rPr>
        <w:t xml:space="preserve">be </w:t>
      </w:r>
      <w:r>
        <w:rPr>
          <w:lang w:eastAsia="zh-CN"/>
        </w:rPr>
        <w:t xml:space="preserve">handled the </w:t>
      </w:r>
      <w:r>
        <w:rPr>
          <w:lang w:eastAsia="zh-CN"/>
        </w:rPr>
        <w:t>same as the normal M</w:t>
      </w:r>
      <w:r>
        <w:rPr>
          <w:lang w:eastAsia="zh-CN"/>
        </w:rPr>
        <w:t>O</w:t>
      </w:r>
      <w:r>
        <w:rPr>
          <w:lang w:eastAsia="zh-CN"/>
        </w:rPr>
        <w:t xml:space="preserve"> call or M</w:t>
      </w:r>
      <w:r>
        <w:rPr>
          <w:lang w:eastAsia="zh-CN"/>
        </w:rPr>
        <w:t>T</w:t>
      </w:r>
      <w:r>
        <w:rPr>
          <w:lang w:eastAsia="zh-CN"/>
        </w:rPr>
        <w:t xml:space="preserve"> call message flows</w:t>
      </w:r>
      <w:r>
        <w:rPr>
          <w:lang w:eastAsia="zh-CN"/>
        </w:rPr>
        <w:t xml:space="preserve">. </w:t>
      </w:r>
      <w:r>
        <w:rPr>
          <w:lang w:eastAsia="zh-CN"/>
        </w:rPr>
        <w:t>F</w:t>
      </w:r>
      <w:r>
        <w:rPr>
          <w:lang w:eastAsia="zh-CN"/>
        </w:rPr>
        <w:t>or example, the charging provision for B is as normal MT in the call leg between calling-party (A) and the called</w:t>
      </w:r>
      <w:r>
        <w:rPr/>
        <w:t>-</w:t>
      </w:r>
      <w:r>
        <w:rPr/>
        <w:t>party</w:t>
      </w:r>
      <w:r>
        <w:rPr>
          <w:lang w:eastAsia="zh-CN"/>
        </w:rPr>
        <w:t xml:space="preserve"> (</w:t>
      </w:r>
      <w:r>
        <w:rPr>
          <w:lang w:eastAsia="zh-CN"/>
        </w:rPr>
        <w:t xml:space="preserve">B), the charging provision for B is as normal MO in the call leg between called-party (B) and the </w:t>
      </w:r>
      <w:r>
        <w:rPr/>
        <w:t>f</w:t>
      </w:r>
      <w:r>
        <w:rPr/>
        <w:t>orwarded-to-party</w:t>
      </w:r>
      <w:r>
        <w:rPr>
          <w:lang w:eastAsia="zh-CN"/>
        </w:rPr>
        <w:t>(C)</w:t>
      </w:r>
      <w:r>
        <w:rPr>
          <w:lang w:eastAsia="zh-CN"/>
        </w:rPr>
        <w:t>. In order to avoid the duplication, the detail</w:t>
      </w:r>
      <w:r>
        <w:rPr>
          <w:lang w:eastAsia="zh-CN"/>
        </w:rPr>
        <w:t>ed</w:t>
      </w:r>
      <w:r>
        <w:rPr>
          <w:lang w:eastAsia="zh-CN"/>
        </w:rPr>
        <w:t xml:space="preserve"> message flows </w:t>
      </w:r>
      <w:r>
        <w:rPr>
          <w:lang w:eastAsia="zh-CN"/>
        </w:rPr>
        <w:t xml:space="preserve">of Mobile Forwarded call </w:t>
      </w:r>
      <w:r>
        <w:rPr>
          <w:lang w:eastAsia="zh-CN"/>
        </w:rPr>
        <w:t xml:space="preserve">are </w:t>
      </w:r>
      <w:r>
        <w:rPr>
          <w:lang w:eastAsia="zh-CN"/>
        </w:rPr>
        <w:t>not present here</w:t>
      </w:r>
      <w:r>
        <w:rPr>
          <w:lang w:eastAsia="zh-CN"/>
        </w:rPr>
        <w:t xml:space="preserve">. </w:t>
      </w:r>
    </w:p>
    <w:p>
      <w:pPr>
        <w:pStyle w:val="Heading1"/>
        <w:ind w:left="1134" w:hanging="1134"/>
        <w:rPr/>
      </w:pPr>
      <w:bookmarkStart w:id="25" w:name="__RefHeading___Toc378540442"/>
      <w:bookmarkEnd w:id="25"/>
      <w:r>
        <w:rPr/>
        <w:t>7</w:t>
        <w:tab/>
        <w:t>Definition of charging information</w:t>
      </w:r>
    </w:p>
    <w:p>
      <w:pPr>
        <w:pStyle w:val="Normal"/>
        <w:rPr/>
      </w:pPr>
      <w:r>
        <w:rPr/>
      </w:r>
    </w:p>
    <w:p>
      <w:pPr>
        <w:pStyle w:val="Normal"/>
        <w:rPr/>
      </w:pPr>
      <w:r>
        <w:rPr/>
      </w:r>
      <w:r>
        <w:br w:type="page"/>
      </w:r>
    </w:p>
    <w:p>
      <w:pPr>
        <w:pStyle w:val="Heading1"/>
        <w:ind w:left="1134" w:hanging="1134"/>
        <w:rPr/>
      </w:pPr>
      <w:r>
        <w:rPr/>
      </w:r>
      <w:r>
        <w:br w:type="page"/>
      </w:r>
    </w:p>
    <w:p>
      <w:pPr>
        <w:pStyle w:val="Heading8"/>
        <w:ind w:left="0" w:hanging="0"/>
        <w:rPr/>
      </w:pPr>
      <w:bookmarkStart w:id="26" w:name="__RefHeading___Toc378540443"/>
      <w:bookmarkStart w:id="27" w:name="historyclause"/>
      <w:bookmarkEnd w:id="26"/>
      <w:bookmarkEnd w:id="27"/>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Skeleton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lang w:eastAsia="en-US"/>
              </w:rPr>
            </w:pPr>
            <w:r>
              <w:rPr>
                <w:sz w:val="16"/>
                <w:szCs w:val="16"/>
                <w:lang w:eastAsia="en-US"/>
              </w:rPr>
              <w:t>2013-10</w:t>
            </w:r>
          </w:p>
        </w:tc>
        <w:tc>
          <w:tcPr>
            <w:tcW w:w="800" w:type="dxa"/>
            <w:tcBorders>
              <w:top w:val="single" w:sz="6" w:space="0" w:color="000000"/>
              <w:left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867" w:type="dxa"/>
            <w:tcBorders>
              <w:top w:val="single" w:sz="6" w:space="0" w:color="000000"/>
              <w:left w:val="single" w:sz="6" w:space="0" w:color="000000"/>
              <w:right w:val="single" w:sz="6" w:space="0" w:color="000000"/>
            </w:tcBorders>
            <w:shd w:fill="FFFFFF" w:val="clear"/>
          </w:tcPr>
          <w:p>
            <w:pPr>
              <w:pStyle w:val="TAL"/>
              <w:rPr>
                <w:sz w:val="16"/>
                <w:szCs w:val="16"/>
                <w:lang w:eastAsia="en-US"/>
              </w:rPr>
            </w:pPr>
            <w:r>
              <w:rPr>
                <w:sz w:val="16"/>
                <w:szCs w:val="16"/>
                <w:lang w:eastAsia="en-US"/>
              </w:rPr>
              <w:t>General Sections for Proxy Function (S5-131758)</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lang w:eastAsia="en-US"/>
              </w:rPr>
            </w:pPr>
            <w:r>
              <w:rPr>
                <w:sz w:val="16"/>
                <w:szCs w:val="16"/>
                <w:lang w:eastAsia="en-US"/>
              </w:rPr>
              <w:t>0.0.0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lang w:eastAsia="en-US"/>
              </w:rPr>
            </w:pPr>
            <w:r>
              <w:rPr>
                <w:sz w:val="16"/>
                <w:szCs w:val="16"/>
                <w:lang w:eastAsia="en-US"/>
              </w:rPr>
              <w:t>0.1.0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lang w:eastAsia="en-US"/>
              </w:rPr>
            </w:pPr>
            <w:r>
              <w:rPr>
                <w:sz w:val="16"/>
                <w:szCs w:val="16"/>
                <w:lang w:eastAsia="en-US"/>
              </w:rPr>
              <w:t>2013-10</w:t>
            </w:r>
          </w:p>
        </w:tc>
        <w:tc>
          <w:tcPr>
            <w:tcW w:w="800" w:type="dxa"/>
            <w:tcBorders>
              <w:top w:val="single" w:sz="6" w:space="0" w:color="000000"/>
              <w:left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867" w:type="dxa"/>
            <w:tcBorders>
              <w:top w:val="single" w:sz="6" w:space="0" w:color="000000"/>
              <w:left w:val="single" w:sz="6" w:space="0" w:color="000000"/>
              <w:right w:val="single" w:sz="6" w:space="0" w:color="000000"/>
            </w:tcBorders>
            <w:shd w:fill="FFFFFF" w:val="clear"/>
          </w:tcPr>
          <w:p>
            <w:pPr>
              <w:pStyle w:val="TAL"/>
              <w:rPr>
                <w:sz w:val="16"/>
                <w:szCs w:val="16"/>
                <w:lang w:eastAsia="en-US"/>
              </w:rPr>
            </w:pPr>
            <w:r>
              <w:rPr>
                <w:sz w:val="16"/>
                <w:szCs w:val="16"/>
                <w:lang w:eastAsia="en-US"/>
              </w:rPr>
              <w:t>MCC clean-up</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lang w:eastAsia="en-US"/>
              </w:rPr>
            </w:pPr>
            <w:r>
              <w:rPr>
                <w:sz w:val="16"/>
                <w:szCs w:val="16"/>
                <w:lang w:eastAsia="en-US"/>
              </w:rPr>
              <w:t>0.1.0</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lang w:eastAsia="en-US"/>
              </w:rPr>
            </w:pPr>
            <w:r>
              <w:rPr>
                <w:sz w:val="16"/>
                <w:szCs w:val="16"/>
                <w:lang w:eastAsia="en-US"/>
              </w:rPr>
              <w:t>0.1.1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2013-11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Editorial refinements and removal of redundancies (S5-131954)</w:t>
            </w:r>
          </w:p>
          <w:p>
            <w:pPr>
              <w:pStyle w:val="TAL"/>
              <w:rPr/>
            </w:pPr>
            <w:r>
              <w:rPr>
                <w:iCs/>
                <w:sz w:val="16"/>
                <w:szCs w:val="16"/>
                <w:lang w:eastAsia="en-US"/>
              </w:rPr>
              <w:t>Architecture Concept for Proxy Function (S5-132119)</w:t>
            </w:r>
          </w:p>
          <w:p>
            <w:pPr>
              <w:pStyle w:val="TAL"/>
              <w:rPr>
                <w:iCs/>
                <w:sz w:val="16"/>
                <w:szCs w:val="16"/>
                <w:lang w:eastAsia="en-US"/>
              </w:rPr>
            </w:pPr>
            <w:r>
              <w:rPr>
                <w:iCs/>
                <w:sz w:val="16"/>
                <w:szCs w:val="16"/>
                <w:lang w:eastAsia="en-US"/>
              </w:rPr>
              <w:t>Voice Call Service online charging scenarios (S5-132103)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2014-01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The examples of message flow for Proxy Function (S5-140311)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Unify the entity name of message flow and description text (S5</w:t>
              <w:noBreakHyphen/>
              <w:t>140700)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0.4.0</w:t>
            </w:r>
          </w:p>
        </w:tc>
      </w:tr>
      <w:tr>
        <w:trPr/>
        <w:tc>
          <w:tcPr>
            <w:tcW w:w="800" w:type="dxa"/>
            <w:vMerge w:val="restart"/>
            <w:tcBorders>
              <w:top w:val="single" w:sz="6" w:space="0" w:color="000000"/>
              <w:left w:val="single" w:sz="6" w:space="0" w:color="000000"/>
              <w:right w:val="single" w:sz="6" w:space="0" w:color="000000"/>
            </w:tcBorders>
            <w:shd w:fill="FFFFFF" w:val="clear"/>
          </w:tcPr>
          <w:p>
            <w:pPr>
              <w:pStyle w:val="TAL"/>
              <w:rPr>
                <w:iCs/>
                <w:sz w:val="16"/>
                <w:szCs w:val="16"/>
                <w:lang w:eastAsia="en-US"/>
              </w:rPr>
            </w:pPr>
            <w:r>
              <w:rPr>
                <w:iCs/>
                <w:sz w:val="16"/>
                <w:szCs w:val="16"/>
                <w:lang w:eastAsia="en-US"/>
              </w:rPr>
              <w:t>2014-06</w:t>
            </w:r>
          </w:p>
        </w:tc>
        <w:tc>
          <w:tcPr>
            <w:tcW w:w="800" w:type="dxa"/>
            <w:vMerge w:val="restart"/>
            <w:tcBorders>
              <w:top w:val="single" w:sz="6" w:space="0" w:color="000000"/>
              <w:left w:val="single" w:sz="6" w:space="0" w:color="000000"/>
              <w:right w:val="single" w:sz="6" w:space="0" w:color="000000"/>
            </w:tcBorders>
            <w:shd w:fill="FFFFFF" w:val="clear"/>
          </w:tcPr>
          <w:p>
            <w:pPr>
              <w:pStyle w:val="TAL"/>
              <w:rPr>
                <w:iCs/>
                <w:sz w:val="16"/>
                <w:szCs w:val="16"/>
                <w:lang w:eastAsia="en-US"/>
              </w:rPr>
            </w:pPr>
            <w:r>
              <w:rPr>
                <w:iCs/>
                <w:sz w:val="16"/>
                <w:szCs w:val="16"/>
                <w:lang w:eastAsia="en-US"/>
              </w:rPr>
              <w:t>SA#64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SP-140328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Presented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1.0.0</w:t>
            </w:r>
          </w:p>
        </w:tc>
      </w:tr>
      <w:tr>
        <w:trPr/>
        <w:tc>
          <w:tcPr>
            <w:tcW w:w="800" w:type="dxa"/>
            <w:vMerge w:val="continue"/>
            <w:tcBorders>
              <w:top w:val="single" w:sz="6" w:space="0" w:color="000000"/>
              <w:left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800" w:type="dxa"/>
            <w:vMerge w:val="continue"/>
            <w:tcBorders>
              <w:top w:val="single" w:sz="6" w:space="0" w:color="000000"/>
              <w:left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Upgrade to Rel-12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12.0.0</w:t>
            </w:r>
          </w:p>
        </w:tc>
      </w:tr>
      <w:tr>
        <w:trPr/>
        <w:tc>
          <w:tcPr>
            <w:tcW w:w="800" w:type="dxa"/>
            <w:tcBorders>
              <w:left w:val="single" w:sz="6" w:space="0" w:color="000000"/>
              <w:right w:val="single" w:sz="6" w:space="0" w:color="000000"/>
            </w:tcBorders>
            <w:shd w:fill="FFFFFF" w:val="clear"/>
          </w:tcPr>
          <w:p>
            <w:pPr>
              <w:pStyle w:val="TAL"/>
              <w:rPr>
                <w:iCs/>
                <w:sz w:val="16"/>
                <w:szCs w:val="16"/>
                <w:lang w:eastAsia="en-US"/>
              </w:rPr>
            </w:pPr>
            <w:r>
              <w:rPr>
                <w:iCs/>
                <w:sz w:val="16"/>
                <w:szCs w:val="16"/>
                <w:lang w:eastAsia="en-US"/>
              </w:rPr>
              <w:t>2014-09</w:t>
            </w:r>
          </w:p>
        </w:tc>
        <w:tc>
          <w:tcPr>
            <w:tcW w:w="800" w:type="dxa"/>
            <w:tcBorders>
              <w:left w:val="single" w:sz="6" w:space="0" w:color="000000"/>
              <w:right w:val="single" w:sz="6" w:space="0" w:color="000000"/>
            </w:tcBorders>
            <w:shd w:fill="FFFFFF" w:val="clear"/>
          </w:tcPr>
          <w:p>
            <w:pPr>
              <w:pStyle w:val="TAL"/>
              <w:rPr>
                <w:iCs/>
                <w:sz w:val="16"/>
                <w:szCs w:val="16"/>
                <w:lang w:eastAsia="en-US"/>
              </w:rPr>
            </w:pPr>
            <w:r>
              <w:rPr>
                <w:iCs/>
                <w:sz w:val="16"/>
                <w:szCs w:val="16"/>
                <w:lang w:eastAsia="en-US"/>
              </w:rPr>
              <w:t>SA#65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Change of keywords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12.0.1</w:t>
            </w:r>
          </w:p>
        </w:tc>
      </w:tr>
      <w:tr>
        <w:trPr/>
        <w:tc>
          <w:tcPr>
            <w:tcW w:w="800" w:type="dxa"/>
            <w:tcBorders>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2016-01</w:t>
            </w:r>
          </w:p>
        </w:tc>
        <w:tc>
          <w:tcPr>
            <w:tcW w:w="800" w:type="dxa"/>
            <w:tcBorders>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Cs/>
                <w:sz w:val="16"/>
                <w:szCs w:val="16"/>
                <w:lang w:eastAsia="en-US"/>
              </w:rPr>
            </w:pPr>
            <w:r>
              <w:rPr>
                <w:iCs/>
                <w:sz w:val="16"/>
                <w:szCs w:val="16"/>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Update to Rel-13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12.0.1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eastAsia="en-US"/>
              </w:rPr>
            </w:pPr>
            <w:r>
              <w:rPr>
                <w:iCs/>
                <w:sz w:val="16"/>
                <w:szCs w:val="16"/>
                <w:lang w:eastAsia="en-US"/>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lang w:eastAsia="en-US"/>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lang w:eastAsia="en-US"/>
              </w:rPr>
            </w:pPr>
            <w:r>
              <w:rPr>
                <w:b/>
                <w:sz w:val="16"/>
                <w:szCs w:val="16"/>
                <w:lang w:eastAsia="en-US"/>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lang w:eastAsia="en-US"/>
              </w:rPr>
            </w:pPr>
            <w:r>
              <w:rPr>
                <w:b/>
                <w:sz w:val="16"/>
                <w:szCs w:val="16"/>
                <w:lang w:eastAsia="en-US"/>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80340"/>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32.293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32.293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
              <wp:simplePos x="0" y="0"/>
              <wp:positionH relativeFrom="margin">
                <wp:align>center</wp:align>
              </wp:positionH>
              <wp:positionV relativeFrom="paragraph">
                <wp:posOffset>4445</wp:posOffset>
              </wp:positionV>
              <wp:extent cx="127635" cy="180340"/>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left</wp:align>
              </wp:positionH>
              <wp:positionV relativeFrom="paragraph">
                <wp:posOffset>4445</wp:posOffset>
              </wp:positionV>
              <wp:extent cx="591820" cy="180340"/>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Courier New"/>
    </w:rPr>
  </w:style>
  <w:style w:type="character" w:styleId="WW8Num4z3">
    <w:name w:val="WW8Num4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6z0">
    <w:name w:val="WW8NumSt6z0"/>
    <w:qFormat/>
    <w:rPr>
      <w:rFonts w:ascii="Symbol" w:hAnsi="Symbol" w:cs="Symbol"/>
    </w:rPr>
  </w:style>
  <w:style w:type="character" w:styleId="WW8NumSt6z1">
    <w:name w:val="WW8NumSt6z1"/>
    <w:qFormat/>
    <w:rPr>
      <w:rFonts w:ascii="Courier New" w:hAnsi="Courier New" w:cs="Courier;Courier New"/>
    </w:rPr>
  </w:style>
  <w:style w:type="character" w:styleId="WW8NumSt6z2">
    <w:name w:val="WW8NumSt6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Tahoma" w:hAnsi="Tahoma" w:cs="Tahoma"/>
      <w:sz w:val="16"/>
      <w:szCs w:val="16"/>
      <w:lang w:val="en-GB"/>
    </w:rPr>
  </w:style>
  <w:style w:type="character" w:styleId="EXCar">
    <w:name w:val="EX Car"/>
    <w:qFormat/>
    <w:rPr>
      <w:lang w:val="en-GB"/>
    </w:rPr>
  </w:style>
  <w:style w:type="character" w:styleId="TALChar">
    <w:name w:val="TAL Char"/>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360" w:hanging="36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ListBullet">
    <w:name w:val="List Bullet"/>
    <w:basedOn w:val="List"/>
    <w:qFormat/>
    <w:pPr>
      <w:numPr>
        <w:ilvl w:val="0"/>
        <w:numId w:val="2"/>
      </w:numPr>
      <w:spacing w:before="0" w:after="180"/>
      <w:ind w:left="568" w:hanging="284"/>
      <w:contextualSpacing w:val="false"/>
    </w:pPr>
    <w:rPr>
      <w:rFonts w:eastAsia="SimSun;宋体"/>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2020-07-09T16:12:00Z</dcterms:created>
  <dc:creator>MCC Support</dc:creator>
  <dc:description/>
  <cp:keywords>charging management VCS proxy function</cp:keywords>
  <dc:language>en-US</dc:language>
  <cp:lastModifiedBy>23.401_CR3602R2_(Rel-16)_5GS_Ph1, LTE_feMob-Core, </cp:lastModifiedBy>
  <dcterms:modified xsi:type="dcterms:W3CDTF">2020-07-09T16:12:00Z</dcterms:modified>
  <cp:revision>2</cp:revision>
  <dc:subject>Telecommunication management; Charging management; Proxy function (Release 16)</dc:subject>
  <dc:title>3GPP TS 32.293</dc:title>
</cp:coreProperties>
</file>