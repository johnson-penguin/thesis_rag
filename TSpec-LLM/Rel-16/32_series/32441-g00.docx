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32.441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32.441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Trace Management</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Trace Management</w:t>
                      </w:r>
                    </w:p>
                    <w:p>
                      <w:pPr>
                        <w:pStyle w:val="ZT"/>
                        <w:rPr/>
                      </w:pPr>
                      <w:r>
                        <w:rPr/>
                        <w:t>Integration Reference Point (IRP);</w:t>
                      </w:r>
                    </w:p>
                    <w:p>
                      <w:pPr>
                        <w:pStyle w:val="ZT"/>
                        <w:rPr/>
                      </w:pPr>
                      <w:r>
                        <w:rPr/>
                        <w:t>Requirements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lang w:val="en-GB" w:eastAsia="en-US"/>
                        </w:rPr>
                      </w:pPr>
                      <w:r>
                        <w:rPr>
                          <w:i/>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lang w:val="en-GB" w:eastAsia="en-US"/>
                        </w:rPr>
                        <w:tab/>
                      </w:r>
                      <w:r>
                        <w:rPr>
                          <w:i/>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lang w:val="en-GB" w:eastAsia="en-US"/>
                        </w:rPr>
                      </w:pPr>
                      <w:r>
                        <w:rPr>
                          <w:i/>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trace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management, trace</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293147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22931477">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2293147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2293147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22931480">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22931481">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2293148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Trace Concepts</w:t>
            <w:tab/>
          </w:r>
          <w:hyperlink w:anchor="__RefHeading___Toc422931483">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Trace Requirements</w:t>
            <w:tab/>
          </w:r>
          <w:hyperlink w:anchor="__RefHeading___Toc422931484">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Trace Management and Itf-N</w:t>
            <w:tab/>
          </w:r>
          <w:hyperlink w:anchor="__RefHeading___Toc422931485">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Managing Trace Sessions</w:t>
            <w:tab/>
          </w:r>
          <w:hyperlink w:anchor="__RefHeading___Toc422931486">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Management of trace record files</w:t>
            <w:tab/>
          </w:r>
          <w:hyperlink w:anchor="__RefHeading___Toc422931487">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General</w:t>
            <w:tab/>
          </w:r>
          <w:hyperlink w:anchor="__RefHeading___Toc422931488">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Managing trace records for roaming cases (inter-operator cases)</w:t>
            <w:tab/>
          </w:r>
          <w:hyperlink w:anchor="__RefHeading___Toc422931489">
            <w:r>
              <w:rPr>
                <w:rStyle w:val="IndexLink"/>
              </w:rPr>
              <w:t>9</w:t>
            </w:r>
          </w:hyperlink>
        </w:p>
        <w:p>
          <w:pPr>
            <w:pStyle w:val="Contents2"/>
            <w:rPr>
              <w:rFonts w:ascii="Calibri" w:hAnsi="Calibri" w:cs="Calibri"/>
              <w:sz w:val="22"/>
              <w:szCs w:val="22"/>
              <w:lang w:val="en-US" w:eastAsia="en-US"/>
            </w:rPr>
          </w:pPr>
          <w:r>
            <w:rPr/>
            <w:t>5.3A</w:t>
          </w:r>
          <w:r>
            <w:rPr>
              <w:rFonts w:cs="Calibri" w:ascii="Calibri" w:hAnsi="Calibri"/>
              <w:sz w:val="22"/>
              <w:szCs w:val="22"/>
              <w:lang w:val="en-US" w:eastAsia="en-US"/>
            </w:rPr>
            <w:tab/>
          </w:r>
          <w:r>
            <w:rPr/>
            <w:t>Void</w:t>
            <w:tab/>
          </w:r>
          <w:hyperlink w:anchor="__RefHeading___Toc422931490">
            <w:r>
              <w:rPr>
                <w:rStyle w:val="IndexLink"/>
              </w:rPr>
              <w:t>9</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Overview of IRPs related to Trace</w:t>
            <w:tab/>
          </w:r>
          <w:hyperlink w:anchor="__RefHeading___Toc422931491">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Requirements specific for managing MDT</w:t>
            <w:tab/>
          </w:r>
          <w:hyperlink w:anchor="__RefHeading___Toc422931492">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Logged MBSFN MDT requirements</w:t>
            <w:tab/>
          </w:r>
          <w:hyperlink w:anchor="__RefHeading___Toc422931493">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 xml:space="preserve">Requirements specific for managing </w:t>
          </w:r>
          <w:r>
            <w:rPr>
              <w:lang w:val="en-US" w:eastAsia="en-US"/>
            </w:rPr>
            <w:t>RLF reporting</w:t>
          </w:r>
          <w:r>
            <w:rPr/>
            <w:tab/>
          </w:r>
          <w:hyperlink w:anchor="__RefHeading___Toc422931494">
            <w:r>
              <w:rPr>
                <w:rStyle w:val="IndexLink"/>
              </w:rPr>
              <w:t>11</w:t>
            </w:r>
          </w:hyperlink>
        </w:p>
        <w:p>
          <w:pPr>
            <w:pStyle w:val="Contents8"/>
            <w:rPr>
              <w:rFonts w:ascii="Calibri" w:hAnsi="Calibri" w:cs="Calibri"/>
              <w:b w:val="false"/>
              <w:b w:val="false"/>
              <w:szCs w:val="22"/>
              <w:lang w:val="en-US" w:eastAsia="en-US"/>
            </w:rPr>
          </w:pPr>
          <w:r>
            <w:rPr/>
            <w:t>Annex A (informative):</w:t>
            <w:tab/>
            <w:t>Use Cases</w:t>
            <w:tab/>
          </w:r>
          <w:hyperlink w:anchor="__RefHeading___Toc422931495">
            <w:r>
              <w:rPr>
                <w:rStyle w:val="IndexLink"/>
              </w:rPr>
              <w:t>12</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General</w:t>
            <w:tab/>
          </w:r>
          <w:hyperlink w:anchor="__RefHeading___Toc422931496">
            <w:r>
              <w:rPr>
                <w:rStyle w:val="IndexLink"/>
              </w:rPr>
              <w:t>12</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Use case #1: Centralized place for Trace Session Activation in case of Management Based Activation</w:t>
            <w:tab/>
          </w:r>
          <w:hyperlink w:anchor="__RefHeading___Toc422931497">
            <w:r>
              <w:rPr>
                <w:rStyle w:val="IndexLink"/>
              </w:rPr>
              <w:t>12</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Use case #2: Centralized place to collect trace records in case of Signalling Based Activation</w:t>
            <w:tab/>
          </w:r>
          <w:hyperlink w:anchor="__RefHeading___Toc422931498">
            <w:r>
              <w:rPr>
                <w:rStyle w:val="IndexLink"/>
              </w:rPr>
              <w:t>13</w:t>
            </w:r>
          </w:hyperlink>
        </w:p>
        <w:p>
          <w:pPr>
            <w:pStyle w:val="Contents1"/>
            <w:rPr>
              <w:rFonts w:ascii="Calibri" w:hAnsi="Calibri" w:cs="Calibri"/>
              <w:szCs w:val="22"/>
              <w:lang w:val="en-US" w:eastAsia="en-US"/>
            </w:rPr>
          </w:pPr>
          <w:r>
            <w:rPr/>
            <w:t>A.4</w:t>
          </w:r>
          <w:r>
            <w:rPr>
              <w:rFonts w:cs="Calibri" w:ascii="Calibri" w:hAnsi="Calibri"/>
              <w:szCs w:val="22"/>
              <w:lang w:val="en-US" w:eastAsia="en-US"/>
            </w:rPr>
            <w:tab/>
          </w:r>
          <w:r>
            <w:rPr/>
            <w:t>Use case #3: Centralized place to collect trace records in case of Signalling Based Activation</w:t>
            <w:tab/>
          </w:r>
          <w:hyperlink w:anchor="__RefHeading___Toc422931499">
            <w:r>
              <w:rPr>
                <w:rStyle w:val="IndexLink"/>
              </w:rPr>
              <w:t>14</w:t>
            </w:r>
          </w:hyperlink>
        </w:p>
        <w:p>
          <w:pPr>
            <w:pStyle w:val="Contents8"/>
            <w:rPr>
              <w:rFonts w:ascii="Calibri" w:hAnsi="Calibri" w:cs="Calibri"/>
              <w:szCs w:val="22"/>
              <w:lang w:val="en-US" w:eastAsia="en-US"/>
            </w:rPr>
          </w:pPr>
          <w:r>
            <w:rPr>
              <w:b w:val="false"/>
            </w:rPr>
            <w:t>Annex B (informative):</w:t>
            <w:tab/>
            <w:t>Change history</w:t>
            <w:tab/>
          </w:r>
          <w:hyperlink w:anchor="__RefHeading___Toc422931500">
            <w:r>
              <w:rPr>
                <w:rStyle w:val="IndexLink"/>
                <w:b w:val="false"/>
              </w:rPr>
              <w:t>15</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422931476"/>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422931477"/>
      <w:bookmarkEnd w:id="8"/>
      <w:r>
        <w:rPr/>
        <w:t>Introduction</w:t>
      </w:r>
    </w:p>
    <w:p>
      <w:pPr>
        <w:pStyle w:val="Normal"/>
        <w:rPr/>
      </w:pPr>
      <w:r>
        <w:rPr/>
        <w:t>The present document is part of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b/>
          <w:b/>
        </w:rPr>
      </w:pPr>
      <w:r>
        <w:rPr>
          <w:b/>
        </w:rPr>
        <w:t>32.441</w:t>
        <w:tab/>
        <w:t>"Trace Management Integration Reference Point (IRP); Requirements".</w:t>
      </w:r>
    </w:p>
    <w:p>
      <w:pPr>
        <w:pStyle w:val="B1"/>
        <w:rPr/>
      </w:pPr>
      <w:r>
        <w:rPr/>
        <w:t>32.442</w:t>
        <w:tab/>
        <w:t>"Trace Management Integration Reference Point (IRP); Information Service (IS)".</w:t>
      </w:r>
    </w:p>
    <w:p>
      <w:pPr>
        <w:pStyle w:val="B1"/>
        <w:rPr/>
      </w:pPr>
      <w:r>
        <w:rPr/>
        <w:t>32.446</w:t>
        <w:tab/>
        <w:t>"Trace Management Integration Reference Point (IRP); Solution Set (SS) definitions".</w:t>
      </w:r>
    </w:p>
    <w:p>
      <w:pPr>
        <w:pStyle w:val="Normal"/>
        <w:rPr/>
      </w:pPr>
      <w:r>
        <w:rPr/>
        <w:t>The present document is part of a TS-family which describes the requirements and information model necessary for the Telecommunication Management (TM) of 3G systems. The TM principles and TM architecture are specified in 3GPP TS 32.101 [2] and 3GPP TS 32.102 [3].</w:t>
      </w:r>
    </w:p>
    <w:p>
      <w:pPr>
        <w:pStyle w:val="Normal"/>
        <w:rPr/>
      </w:pPr>
      <w:r>
        <w:rPr/>
        <w:t>Trace provides very detailed information on call level for a specific subscriber or MS. This data is an additional information source to Performance Measurements and allows deeper investigations in problems solving or in case of optimization.</w:t>
      </w:r>
      <w:r>
        <w:br w:type="page"/>
      </w:r>
    </w:p>
    <w:p>
      <w:pPr>
        <w:pStyle w:val="Heading1"/>
        <w:ind w:left="1134" w:hanging="1134"/>
        <w:rPr/>
      </w:pPr>
      <w:bookmarkStart w:id="9" w:name="__RefHeading___Toc422931478"/>
      <w:bookmarkEnd w:id="9"/>
      <w:r>
        <w:rPr/>
        <w:t>1</w:t>
        <w:tab/>
        <w:t>Scope</w:t>
      </w:r>
    </w:p>
    <w:p>
      <w:pPr>
        <w:pStyle w:val="Normal"/>
        <w:rPr/>
      </w:pPr>
      <w:r>
        <w:rPr/>
        <w:t>The present document specifies the overall requirements for the Trace Management Integration Reference Point (TraceIRP) as it applies to Itf-N.</w:t>
      </w:r>
    </w:p>
    <w:p>
      <w:pPr>
        <w:pStyle w:val="Normal"/>
        <w:rPr/>
      </w:pPr>
      <w:r>
        <w:rPr/>
        <w:t xml:space="preserve">The Trace IRP supports the operations that are required for the Subscriber and Equipment trace, the Service Level Trace </w:t>
      </w:r>
      <w:r>
        <w:rPr>
          <w:lang w:eastAsia="zh-CN"/>
        </w:rPr>
        <w:t>,</w:t>
      </w:r>
      <w:r>
        <w:rPr/>
        <w:t xml:space="preserve"> the Cell Traffic Trace</w:t>
      </w:r>
      <w:r>
        <w:rPr>
          <w:lang w:eastAsia="zh-CN"/>
        </w:rPr>
        <w:t xml:space="preserve">, Minimization of Drive Tests (MDT) </w:t>
      </w:r>
      <w:r>
        <w:rPr/>
        <w:t>functionalities</w:t>
      </w:r>
      <w:r>
        <w:rPr>
          <w:lang w:eastAsia="zh-CN"/>
        </w:rPr>
        <w:t xml:space="preserve"> across </w:t>
      </w:r>
      <w:r>
        <w:rPr/>
        <w:t>UMTS networks or EPS networks</w:t>
      </w:r>
      <w:r>
        <w:rPr>
          <w:lang w:eastAsia="zh-CN"/>
        </w:rPr>
        <w:t xml:space="preserve"> and Radio Link Failure (RLF) reporting</w:t>
      </w:r>
      <w:r>
        <w:rPr/>
        <w:t xml:space="preserve"> functionalities</w:t>
      </w:r>
      <w:r>
        <w:rPr>
          <w:lang w:eastAsia="zh-CN"/>
        </w:rPr>
        <w:t xml:space="preserve"> across </w:t>
      </w:r>
      <w:r>
        <w:rPr/>
        <w:t>EPS networks</w:t>
      </w:r>
      <w:r>
        <w:rPr>
          <w:lang w:eastAsia="zh-CN"/>
        </w:rPr>
        <w:t xml:space="preserve"> GSM Trace is outside of the scope of this specification.</w:t>
      </w:r>
      <w:r>
        <w:rPr/>
        <w:t xml:space="preserve">. </w:t>
      </w:r>
    </w:p>
    <w:p>
      <w:pPr>
        <w:pStyle w:val="Normal"/>
        <w:rPr/>
      </w:pPr>
      <w:r>
        <w:rPr/>
        <w:t>All functions (trace, MDT etc.) specified in this specification supports Network Sharing, with the following condition:</w:t>
      </w:r>
    </w:p>
    <w:p>
      <w:pPr>
        <w:pStyle w:val="B1"/>
        <w:rPr/>
      </w:pPr>
      <w:r>
        <w:rPr/>
        <w:t>1)</w:t>
        <w:tab/>
        <w:t>It is accepted that the recorded information from the shared network can be sent to any of the operators sharing the network, taking user consent into account. Operators must also agree on sharing the information, but how that agreement is done is outside the scope of this specification. The mapping of TCE IP addresses and TCE addresses must be coordinated among the operators that shares the network. How that coordination is done is outside the scope of this specification..</w:t>
      </w:r>
    </w:p>
    <w:p>
      <w:pPr>
        <w:pStyle w:val="B1"/>
        <w:rPr/>
      </w:pPr>
      <w:r>
        <w:rPr/>
        <w:t>2)</w:t>
        <w:tab/>
        <w:t>For signalling based activation, the operators that share a network must coordinate the TCE IP addresses and the TCE address mapping must be coordinated. How that coordination is done, is outside the scope of this specification.</w:t>
      </w:r>
    </w:p>
    <w:p>
      <w:pPr>
        <w:pStyle w:val="B1"/>
        <w:rPr/>
      </w:pPr>
      <w:r>
        <w:rPr/>
        <w:t>3)</w:t>
        <w:tab/>
        <w:t>The 3GPP Managment reference model, 3GPP TS 32.101 [2] is followed.</w:t>
      </w:r>
    </w:p>
    <w:p>
      <w:pPr>
        <w:pStyle w:val="Normal"/>
        <w:rPr/>
      </w:pPr>
      <w:r>
        <w:rPr/>
      </w:r>
    </w:p>
    <w:p>
      <w:pPr>
        <w:pStyle w:val="EditorsNote"/>
        <w:rPr/>
      </w:pPr>
      <w:r>
        <w:rPr/>
        <w:t>Editor's note: The requirements for Service Level Tracing are FFS.</w:t>
      </w:r>
    </w:p>
    <w:p>
      <w:pPr>
        <w:pStyle w:val="Heading1"/>
        <w:ind w:left="1134" w:hanging="1134"/>
        <w:rPr/>
      </w:pPr>
      <w:bookmarkStart w:id="10" w:name="__RefHeading___Toc422931479"/>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numPr>
          <w:ilvl w:val="0"/>
          <w:numId w:val="0"/>
        </w:numPr>
        <w:ind w:left="1702" w:hanging="1418"/>
        <w:rPr/>
      </w:pPr>
      <w:r>
        <w:rPr/>
        <w:t>[2]</w:t>
        <w:tab/>
      </w:r>
      <w:r>
        <w:rPr>
          <w:rFonts w:eastAsia="MS Mincho;ＭＳ 明朝"/>
          <w:color w:val="000000"/>
          <w:lang w:eastAsia="zh-CN" w:bidi="en-US"/>
        </w:rPr>
        <w:t>3GPP TS 32.101: "Telecommunication management; Principles and high level requirements"</w:t>
      </w:r>
      <w:r>
        <w:rPr/>
        <w:t>.</w:t>
      </w:r>
    </w:p>
    <w:p>
      <w:pPr>
        <w:pStyle w:val="EX"/>
        <w:rPr/>
      </w:pPr>
      <w:r>
        <w:rPr/>
        <w:t>[3]</w:t>
        <w:tab/>
      </w:r>
      <w:r>
        <w:rPr>
          <w:rFonts w:eastAsia="MS Mincho;ＭＳ 明朝"/>
          <w:color w:val="000000"/>
          <w:lang w:eastAsia="zh-CN" w:bidi="en-US"/>
        </w:rPr>
        <w:t>3GPP TS 32.102: "Telecommunication management; Architecture"</w:t>
      </w:r>
      <w:r>
        <w:rPr/>
        <w:t>.</w:t>
      </w:r>
    </w:p>
    <w:p>
      <w:pPr>
        <w:pStyle w:val="EX"/>
        <w:rPr/>
      </w:pPr>
      <w:r>
        <w:rPr/>
        <w:t>[4]</w:t>
        <w:tab/>
      </w:r>
      <w:r>
        <w:rPr>
          <w:rFonts w:eastAsia="MS Mincho;ＭＳ 明朝"/>
          <w:color w:val="000000"/>
          <w:lang w:eastAsia="zh-CN" w:bidi="en-US"/>
        </w:rPr>
        <w:t>3GPP TS 32.421: "Telecommunication management; Subscriber and equipment trace; Trace concepts and requirements".</w:t>
      </w:r>
    </w:p>
    <w:p>
      <w:pPr>
        <w:pStyle w:val="EX"/>
        <w:rPr/>
      </w:pPr>
      <w:r>
        <w:rPr/>
        <w:t>[5]</w:t>
        <w:tab/>
      </w:r>
      <w:r>
        <w:rPr>
          <w:color w:val="000000"/>
          <w:lang w:eastAsia="zh-CN" w:bidi="en-US"/>
        </w:rPr>
        <w:t xml:space="preserve"> void.</w:t>
      </w:r>
    </w:p>
    <w:p>
      <w:pPr>
        <w:pStyle w:val="EX"/>
        <w:rPr/>
      </w:pPr>
      <w:r>
        <w:rPr/>
        <w:t>[6]</w:t>
        <w:tab/>
      </w:r>
      <w:r>
        <w:rPr>
          <w:rFonts w:eastAsia="MS Mincho;ＭＳ 明朝"/>
          <w:color w:val="000000"/>
          <w:lang w:eastAsia="zh-CN" w:bidi="en-US"/>
        </w:rPr>
        <w:t>3GPP TS 32.423: "Telecommunication management; Subscriber and equipment trace; Trace data definition and management".</w:t>
      </w:r>
    </w:p>
    <w:p>
      <w:pPr>
        <w:pStyle w:val="EX"/>
        <w:rPr/>
      </w:pPr>
      <w:r>
        <w:rPr/>
        <w:t>[7]</w:t>
        <w:tab/>
      </w:r>
      <w:r>
        <w:rPr>
          <w:rFonts w:eastAsia="MS Mincho;ＭＳ 明朝"/>
          <w:color w:val="000000"/>
          <w:lang w:eastAsia="zh-CN" w:bidi="en-US"/>
        </w:rPr>
        <w:t>3GPP TS 32.341: "Telecommunication management; File Transfer (FT) Integration Reference Point (IRP): Requirements".</w:t>
      </w:r>
    </w:p>
    <w:p>
      <w:pPr>
        <w:pStyle w:val="EX"/>
        <w:rPr/>
      </w:pPr>
      <w:r>
        <w:rPr/>
        <w:t>[8]</w:t>
        <w:tab/>
      </w:r>
      <w:r>
        <w:rPr>
          <w:rFonts w:eastAsia="MS Mincho;ＭＳ 明朝"/>
          <w:color w:val="000000"/>
          <w:lang w:eastAsia="zh-CN" w:bidi="en-US"/>
        </w:rPr>
        <w:t>3GPP TS 32.342: "Telecommunication management; File Transfer (FT) Integration Reference Point (IRP): Information Service (IS)".</w:t>
      </w:r>
    </w:p>
    <w:p>
      <w:pPr>
        <w:pStyle w:val="EX"/>
        <w:rPr/>
      </w:pPr>
      <w:r>
        <w:rPr/>
        <w:t>[9]</w:t>
        <w:tab/>
      </w:r>
      <w:r>
        <w:rPr>
          <w:color w:val="000000"/>
          <w:lang w:eastAsia="zh-CN" w:bidi="en-US"/>
        </w:rPr>
        <w:t xml:space="preserve"> void.</w:t>
      </w:r>
    </w:p>
    <w:p>
      <w:pPr>
        <w:pStyle w:val="EX"/>
        <w:rPr/>
      </w:pPr>
      <w:r>
        <w:rPr/>
        <w:t>[10]</w:t>
        <w:tab/>
        <w:t>3GPP TS 32.150: "Telecommunication management; Integration Reference Point (IRP) Concept and definitions".</w:t>
      </w:r>
    </w:p>
    <w:p>
      <w:pPr>
        <w:pStyle w:val="EX"/>
        <w:rPr/>
      </w:pPr>
      <w:r>
        <w:rPr/>
        <w:t>[11]</w:t>
        <w:tab/>
        <w:t>3GPP TS 32.301: "Notification Integration Reference Point (IRP): Requirements".</w:t>
      </w:r>
    </w:p>
    <w:p>
      <w:pPr>
        <w:pStyle w:val="EX"/>
        <w:rPr/>
      </w:pPr>
      <w:r>
        <w:rPr/>
        <w:t>[12]</w:t>
        <w:tab/>
        <w:t xml:space="preserve">3GPP TS 32.302: "Notification Integration Reference Point (IRP): </w:t>
      </w:r>
      <w:r>
        <w:rPr>
          <w:rFonts w:eastAsia="MS Mincho;ＭＳ 明朝"/>
          <w:color w:val="000000"/>
          <w:lang w:eastAsia="zh-CN" w:bidi="en-US"/>
        </w:rPr>
        <w:t>Information Service (IS)".</w:t>
      </w:r>
    </w:p>
    <w:p>
      <w:pPr>
        <w:pStyle w:val="EX"/>
        <w:rPr>
          <w:rFonts w:eastAsia="Batang;바탕"/>
          <w:lang w:val="en-US" w:eastAsia="ko-KR"/>
        </w:rPr>
      </w:pPr>
      <w:r>
        <w:rPr/>
        <w:t>[13]</w:t>
        <w:tab/>
      </w:r>
      <w:r>
        <w:rPr>
          <w:lang w:eastAsia="zh-CN"/>
        </w:rPr>
        <w:t xml:space="preserve"> void.</w:t>
      </w:r>
    </w:p>
    <w:p>
      <w:pPr>
        <w:pStyle w:val="EX"/>
        <w:rPr>
          <w:bCs/>
          <w:lang w:val="en-US" w:eastAsia="zh-CN"/>
        </w:rPr>
      </w:pPr>
      <w:r>
        <w:rPr>
          <w:rFonts w:eastAsia="Batang;바탕"/>
          <w:lang w:val="en-US" w:eastAsia="ko-KR"/>
        </w:rPr>
        <w:t>[14]</w:t>
        <w:tab/>
      </w:r>
      <w:r>
        <w:rPr>
          <w:lang w:eastAsia="zh-CN"/>
        </w:rPr>
        <w:t xml:space="preserve"> void</w:t>
      </w:r>
    </w:p>
    <w:p>
      <w:pPr>
        <w:pStyle w:val="EX"/>
        <w:rPr>
          <w:color w:val="000000"/>
          <w:lang w:eastAsia="zh-CN" w:bidi="en-US"/>
        </w:rPr>
      </w:pPr>
      <w:r>
        <w:rPr>
          <w:bCs/>
          <w:lang w:val="en-US" w:eastAsia="zh-CN"/>
        </w:rPr>
        <w:t>[15]</w:t>
        <w:tab/>
      </w:r>
      <w:r>
        <w:rPr>
          <w:rFonts w:eastAsia="MS Mincho;ＭＳ 明朝"/>
          <w:color w:val="000000"/>
          <w:lang w:eastAsia="zh-CN" w:bidi="en-US"/>
        </w:rPr>
        <w:t>3GPP TS 32.34</w:t>
      </w:r>
      <w:r>
        <w:rPr>
          <w:color w:val="000000"/>
          <w:lang w:eastAsia="zh-CN" w:bidi="en-US"/>
        </w:rPr>
        <w:t>6</w:t>
      </w:r>
      <w:r>
        <w:rPr>
          <w:rFonts w:eastAsia="MS Mincho;ＭＳ 明朝"/>
          <w:color w:val="000000"/>
          <w:lang w:eastAsia="zh-CN" w:bidi="en-US"/>
        </w:rPr>
        <w:t>: "Telecommunication management; File Transfer (FT) Integration Reference Point (IRP): Solution Set (SS)</w:t>
      </w:r>
      <w:r>
        <w:rPr>
          <w:color w:val="000000"/>
          <w:lang w:eastAsia="zh-CN" w:bidi="en-US"/>
        </w:rPr>
        <w:t xml:space="preserve"> definitions</w:t>
      </w:r>
      <w:r>
        <w:rPr>
          <w:rFonts w:eastAsia="MS Mincho;ＭＳ 明朝"/>
          <w:color w:val="000000"/>
          <w:lang w:eastAsia="zh-CN" w:bidi="en-US"/>
        </w:rPr>
        <w:t>".</w:t>
      </w:r>
    </w:p>
    <w:p>
      <w:pPr>
        <w:pStyle w:val="EX"/>
        <w:rPr>
          <w:bCs/>
          <w:lang w:val="en-US"/>
        </w:rPr>
      </w:pPr>
      <w:r>
        <w:rPr>
          <w:color w:val="000000"/>
          <w:lang w:eastAsia="zh-CN" w:bidi="en-US"/>
        </w:rPr>
        <w:t>[16]</w:t>
        <w:tab/>
      </w:r>
      <w:r>
        <w:rPr/>
        <w:t>3GPP TS 32.30</w:t>
      </w:r>
      <w:r>
        <w:rPr>
          <w:lang w:eastAsia="zh-CN"/>
        </w:rPr>
        <w:t>6</w:t>
      </w:r>
      <w:r>
        <w:rPr/>
        <w:t>: "Notification Integration Reference Point (IRP):</w:t>
      </w:r>
      <w:r>
        <w:rPr>
          <w:rFonts w:eastAsia="Batang;바탕"/>
          <w:lang w:val="en-US" w:eastAsia="ko-KR"/>
        </w:rPr>
        <w:t xml:space="preserve"> Solution Set (SS)</w:t>
      </w:r>
      <w:r>
        <w:rPr>
          <w:lang w:val="en-US" w:eastAsia="zh-CN"/>
        </w:rPr>
        <w:t xml:space="preserve"> definitions</w:t>
      </w:r>
      <w:r>
        <w:rPr>
          <w:rFonts w:eastAsia="Batang;바탕"/>
          <w:lang w:val="en-US" w:eastAsia="ko-KR"/>
        </w:rPr>
        <w:t>".</w:t>
      </w:r>
      <w:r>
        <w:rPr>
          <w:bCs/>
          <w:lang w:val="en-US"/>
        </w:rPr>
        <w:t>.</w:t>
      </w:r>
    </w:p>
    <w:p>
      <w:pPr>
        <w:pStyle w:val="EX"/>
        <w:rPr/>
      </w:pPr>
      <w:r>
        <w:rPr>
          <w:bCs/>
          <w:lang w:val="en-US"/>
        </w:rPr>
        <w:t>[17]</w:t>
        <w:tab/>
      </w:r>
      <w:r>
        <w:rPr/>
        <w:t>3GPP TS 36.300:  "Evolved Universal Terrestrial Radio Access (E-UTRA) and Evolved Universal Terrestrial Radio Access Network (E-UTRAN); Overall description; Stage 2".</w:t>
      </w:r>
    </w:p>
    <w:p>
      <w:pPr>
        <w:pStyle w:val="Heading1"/>
        <w:ind w:left="1134" w:hanging="1134"/>
        <w:rPr/>
      </w:pPr>
      <w:bookmarkStart w:id="11" w:name="__RefHeading___Toc422931480"/>
      <w:bookmarkEnd w:id="11"/>
      <w:r>
        <w:rPr/>
        <w:t>3</w:t>
        <w:tab/>
        <w:t>Definitions and abbreviations</w:t>
      </w:r>
    </w:p>
    <w:p>
      <w:pPr>
        <w:pStyle w:val="Heading2"/>
        <w:rPr/>
      </w:pPr>
      <w:bookmarkStart w:id="12" w:name="__RefHeading___Toc422931481"/>
      <w:bookmarkEnd w:id="12"/>
      <w:r>
        <w:rPr/>
        <w:t>3.1</w:t>
        <w:tab/>
        <w:t>Definitions</w:t>
      </w:r>
    </w:p>
    <w:p>
      <w:pPr>
        <w:pStyle w:val="Normal"/>
        <w:rPr/>
      </w:pPr>
      <w:r>
        <w:rPr/>
        <w:t>For the purposes of the present document, the terms and definitions given in 3GPP TR 21.905 [1] apply.</w:t>
      </w:r>
    </w:p>
    <w:p>
      <w:pPr>
        <w:pStyle w:val="NO"/>
        <w:rPr/>
      </w:pPr>
      <w:r>
        <w:rPr/>
        <w:t>NOTE:</w:t>
        <w:tab/>
        <w:t xml:space="preserve">A term defined in the present document takes precedence over the definition of the same term, if any, in 3GPP TR 21.905 [1]. </w:t>
      </w:r>
    </w:p>
    <w:p>
      <w:pPr>
        <w:pStyle w:val="Normal"/>
        <w:ind w:left="284" w:hanging="0"/>
        <w:rPr/>
      </w:pPr>
      <w:r>
        <w:rPr>
          <w:b/>
          <w:kern w:val="2"/>
        </w:rPr>
        <w:t>MBSFN Area</w:t>
      </w:r>
      <w:r>
        <w:rPr>
          <w:kern w:val="2"/>
        </w:rPr>
        <w:t>: See 3GPP TS 36.300 [17]</w:t>
      </w:r>
    </w:p>
    <w:p>
      <w:pPr>
        <w:pStyle w:val="Normal"/>
        <w:ind w:left="284" w:hanging="0"/>
        <w:rPr/>
      </w:pPr>
      <w:r>
        <w:rPr>
          <w:b/>
          <w:kern w:val="2"/>
          <w:lang w:eastAsia="zh-CN"/>
        </w:rPr>
        <w:t>MBSFN Area Reserved Cell</w:t>
      </w:r>
      <w:r>
        <w:rPr>
          <w:kern w:val="2"/>
          <w:lang w:eastAsia="zh-CN"/>
        </w:rPr>
        <w:t xml:space="preserve">: </w:t>
      </w:r>
      <w:r>
        <w:rPr>
          <w:kern w:val="2"/>
        </w:rPr>
        <w:t>See 3GPP TS 36.300 [17]</w:t>
      </w:r>
    </w:p>
    <w:p>
      <w:pPr>
        <w:pStyle w:val="Heading2"/>
        <w:rPr/>
      </w:pPr>
      <w:bookmarkStart w:id="13" w:name="__RefHeading___Toc422931482"/>
      <w:bookmarkEnd w:id="13"/>
      <w:r>
        <w:rPr/>
        <w:t>3.2</w:t>
        <w:tab/>
        <w:t>Abbreviations</w:t>
      </w:r>
    </w:p>
    <w:p>
      <w:pPr>
        <w:pStyle w:val="Normal"/>
        <w:keepNext w:val="true"/>
        <w:rPr/>
      </w:pPr>
      <w:r>
        <w:rPr/>
        <w:t>For the purposes of the present document, the abbreviations given in 3GPP TR 21.905 [1] apply. An abbreviation defined in the present document takes precedence over the definition of the same abbreviation, if any, in 3GPP TR 21.905 [1].</w:t>
      </w:r>
    </w:p>
    <w:p>
      <w:pPr>
        <w:pStyle w:val="EW"/>
        <w:rPr/>
      </w:pPr>
      <w:r>
        <w:rPr/>
        <w:t>MBMS</w:t>
        <w:tab/>
        <w:t>Multimedia Broadcast Multicast Services</w:t>
      </w:r>
    </w:p>
    <w:p>
      <w:pPr>
        <w:pStyle w:val="EW"/>
        <w:rPr/>
      </w:pPr>
      <w:r>
        <w:rPr/>
        <w:t>MBSFN</w:t>
        <w:tab/>
        <w:t>MBMS over a Single Frequency Network</w:t>
      </w:r>
    </w:p>
    <w:p>
      <w:pPr>
        <w:pStyle w:val="EW"/>
        <w:rPr/>
      </w:pPr>
      <w:r>
        <w:rPr/>
        <w:t>MDT</w:t>
      </w:r>
      <w:r>
        <w:rPr/>
        <w:tab/>
        <w:tab/>
      </w:r>
      <w:r>
        <w:rPr/>
        <w:t>Minimization of Drive Tests</w:t>
      </w:r>
    </w:p>
    <w:p>
      <w:pPr>
        <w:pStyle w:val="Normal"/>
        <w:keepNext w:val="true"/>
        <w:rPr/>
      </w:pPr>
      <w:r>
        <w:rPr/>
      </w:r>
    </w:p>
    <w:p>
      <w:pPr>
        <w:pStyle w:val="Heading1"/>
        <w:ind w:left="1134" w:hanging="1134"/>
        <w:rPr/>
      </w:pPr>
      <w:bookmarkStart w:id="14" w:name="__RefHeading___Toc422931483"/>
      <w:bookmarkEnd w:id="14"/>
      <w:r>
        <w:rPr/>
        <w:t>4</w:t>
        <w:tab/>
        <w:t>Trace Concepts</w:t>
      </w:r>
    </w:p>
    <w:p>
      <w:pPr>
        <w:pStyle w:val="Normal"/>
        <w:rPr/>
      </w:pPr>
      <w:r>
        <w:rPr/>
        <w:t>Trace Concepts are defined in 3GPP TS 32.421 [4].</w:t>
      </w:r>
      <w:r>
        <w:br w:type="page"/>
      </w:r>
    </w:p>
    <w:p>
      <w:pPr>
        <w:pStyle w:val="Heading1"/>
        <w:ind w:left="1134" w:hanging="1134"/>
        <w:rPr/>
      </w:pPr>
      <w:bookmarkStart w:id="15" w:name="__RefHeading___Toc422931484"/>
      <w:bookmarkEnd w:id="15"/>
      <w:r>
        <w:rPr/>
        <w:t>5</w:t>
        <w:tab/>
        <w:t>Trace Requirements</w:t>
      </w:r>
    </w:p>
    <w:p>
      <w:pPr>
        <w:pStyle w:val="Heading2"/>
        <w:rPr/>
      </w:pPr>
      <w:bookmarkStart w:id="16" w:name="__RefHeading___Toc422931485"/>
      <w:bookmarkEnd w:id="16"/>
      <w:r>
        <w:rPr/>
        <w:t>5.1</w:t>
        <w:tab/>
        <w:t>Trace Management and Itf-N</w:t>
      </w:r>
    </w:p>
    <w:p>
      <w:pPr>
        <w:pStyle w:val="Normal"/>
        <w:rPr/>
      </w:pPr>
      <w:r>
        <w:rPr/>
        <w:t xml:space="preserve">The Itf-N may connect the Network Management system to the EM, which can be located in either the DM (system context A) or in the NE (system context B). This is done by means of Integration Reference Points (IRPs). </w:t>
      </w:r>
    </w:p>
    <w:p>
      <w:pPr>
        <w:pStyle w:val="Normal"/>
        <w:rPr/>
      </w:pPr>
      <w:r>
        <w:rPr/>
        <w:t>This clause describes the properties of an interface enabling a NM to monitor a 3G-telecommunication network including - if necessary - the managing EMs. To provide to the NM the Trace Management capability for the network implies that the NM and the EM have to agree on the following:</w:t>
      </w:r>
    </w:p>
    <w:p>
      <w:pPr>
        <w:pStyle w:val="B1"/>
        <w:rPr/>
      </w:pPr>
      <w:r>
        <w:rPr/>
        <w:t>-</w:t>
        <w:tab/>
        <w:t>The identification of the NEs and UE where the Trace Session Activation is requested.</w:t>
      </w:r>
    </w:p>
    <w:p>
      <w:pPr>
        <w:pStyle w:val="B1"/>
        <w:rPr/>
      </w:pPr>
      <w:r>
        <w:rPr/>
        <w:t>-</w:t>
        <w:tab/>
        <w:t>The identification of the files containing the trace records for retrieval by a Trace Collection Entity.</w:t>
      </w:r>
    </w:p>
    <w:p>
      <w:pPr>
        <w:pStyle w:val="B1"/>
        <w:rPr/>
      </w:pPr>
      <w:r>
        <w:rPr/>
        <w:t>-</w:t>
        <w:tab/>
        <w:t>The identification of the subscriber or equipment shall be provided in the trace record files in case of subscriber and equipment trace. In case of Cell Traffic trace the cell identity shall be provided in the trace record file. In the case of trace in E-UTRAN, as neither the subscriber identity nor the equipment identity are provided to eNodeB, none of these identifiers are provided in the trace record files from the eNodeB. The connection to which subscriber or equipment is traced is made by the node that triggers the trace recording session to a Trace Collection Entity which collects the trace logs (indicated by the IP address in the Trace Session's configuration parameters). The connection is done by the triggering node providing the identifier of the subscriber or equipment together with the Trace Reference and the Trace Recording Session Reference in a trace log file or a notification (as the Trace Reference and the Trace Recording Session Reference are included in the trace record files from the eNodeBs).</w:t>
      </w:r>
    </w:p>
    <w:p>
      <w:pPr>
        <w:pStyle w:val="B1"/>
        <w:rPr/>
      </w:pPr>
      <w:r>
        <w:rPr/>
        <w:t>-</w:t>
        <w:tab/>
        <w:t>Notification of available files containing trace records for retrieval by a collection point indicated by an IP address. The Trace Collection Entity may be part of the NM.</w:t>
      </w:r>
    </w:p>
    <w:p>
      <w:pPr>
        <w:pStyle w:val="B1"/>
        <w:rPr/>
      </w:pPr>
      <w:r>
        <w:rPr/>
        <w:t>-</w:t>
        <w:tab/>
        <w:t>The network configuration (see the NRM IRPs in 3GPP TS 32.6xy and 32.7xy).</w:t>
        <w:br/>
      </w:r>
      <w:r>
        <w:br w:type="page"/>
      </w:r>
    </w:p>
    <w:p>
      <w:pPr>
        <w:pStyle w:val="Heading2"/>
        <w:rPr/>
      </w:pPr>
      <w:bookmarkStart w:id="17" w:name="__RefHeading___Toc422931486"/>
      <w:bookmarkEnd w:id="17"/>
      <w:r>
        <w:rPr/>
        <w:t>5.2</w:t>
        <w:tab/>
        <w:t>Managing Trace Sessions</w:t>
      </w:r>
    </w:p>
    <w:p>
      <w:pPr>
        <w:pStyle w:val="Normal"/>
        <w:rPr/>
      </w:pPr>
      <w:r>
        <w:rPr/>
        <w:t>The IRPManager shall be able to request the IRPAgent to:</w:t>
      </w:r>
    </w:p>
    <w:p>
      <w:pPr>
        <w:pStyle w:val="B1"/>
        <w:rPr/>
      </w:pPr>
      <w:r>
        <w:rPr/>
        <w:t>-</w:t>
        <w:tab/>
        <w:t>Activate a Trace Session for a specific subscriber or equipment in a specific NE. The trace session activation shall be possible both for management based activation and for signalling based activation. The NM may schedule the activation. Note that no scheduling functionality is supported by the IRPAgent. The trace session activation shall also be possible for for cell traffic trace.</w:t>
      </w:r>
    </w:p>
    <w:p>
      <w:pPr>
        <w:pStyle w:val="B1"/>
        <w:rPr/>
      </w:pPr>
      <w:r>
        <w:rPr/>
        <w:t>-</w:t>
        <w:tab/>
        <w:t>Make the Trace Records in a file available to a Trace Collection Entity. The data format of the file shall be specified in the 3GPP defined trace specifications (See 3GPP TS 32.423 [6]).</w:t>
      </w:r>
    </w:p>
    <w:p>
      <w:pPr>
        <w:pStyle w:val="B1"/>
        <w:rPr/>
      </w:pPr>
      <w:r>
        <w:rPr/>
        <w:t>-</w:t>
        <w:tab/>
        <w:t>Emit a notification when a Trace Session is activated from the EM directly.</w:t>
      </w:r>
    </w:p>
    <w:p>
      <w:pPr>
        <w:pStyle w:val="B1"/>
        <w:rPr/>
      </w:pPr>
      <w:r>
        <w:rPr/>
        <w:t>-</w:t>
        <w:tab/>
        <w:t>Emit a notification when a Trace Recording Session was not started in the NE for any reason.</w:t>
      </w:r>
    </w:p>
    <w:p>
      <w:pPr>
        <w:pStyle w:val="B1"/>
        <w:rPr/>
      </w:pPr>
      <w:r>
        <w:rPr/>
        <w:t>-</w:t>
        <w:tab/>
        <w:t>Interrogate the configuration parameters and other information of a specific Trace Session.</w:t>
      </w:r>
    </w:p>
    <w:p>
      <w:pPr>
        <w:pStyle w:val="B1"/>
        <w:rPr/>
      </w:pPr>
      <w:r>
        <w:rPr/>
        <w:t>-</w:t>
        <w:tab/>
        <w:t>Interrogate the list of activated Trace Sessions in a specific NE. The Trace Session is identified by the Trace Reference. In case of cell traffic trace the activated Trace Session can be requested for a Trace Reference or a cell identity</w:t>
      </w:r>
      <w:r>
        <w:rPr>
          <w:lang w:eastAsia="zh-CN"/>
        </w:rPr>
        <w:t>.</w:t>
      </w:r>
    </w:p>
    <w:p>
      <w:pPr>
        <w:pStyle w:val="B1"/>
        <w:rPr/>
      </w:pPr>
      <w:r>
        <w:rPr/>
        <w:t>-</w:t>
        <w:tab/>
        <w:t>Deactivate a Trace Session for a specific subscriber or equipment for a specific Trace Session. The trace session deactivation shall be possible for both management based activation and for signalling based activation. The NM may schedule the deactivation. Note that no scheduling functionality is supported by the IRPAgent. The Trace Session deactivation shall also be possible for for cell traffic trace.</w:t>
      </w:r>
    </w:p>
    <w:p>
      <w:pPr>
        <w:pStyle w:val="Normal"/>
        <w:rPr/>
      </w:pPr>
      <w:r>
        <w:rPr/>
        <w:t>The Trace Session Deactivation shall target the same NE as the Trace Session Activation. If the trace session is activated in more than one NE, the trace session shall be deactivated in all those NEs. During Trace Session deactivation the Trace Reference and shall be given. In case of a failed Trace Session Deactivation there shall be a mechanism to ensure that unnecessary Trace Sessions will nor remain active in the network (i.e. send Trace Session Deactivation multiple times, etc.).</w:t>
      </w:r>
    </w:p>
    <w:p>
      <w:pPr>
        <w:pStyle w:val="Normal"/>
        <w:rPr/>
      </w:pPr>
      <w:r>
        <w:rPr/>
        <w:t>The Trace Reference must be unique within the PLMNs where trace is requested when a Trace Session is activated.</w:t>
      </w:r>
    </w:p>
    <w:p>
      <w:pPr>
        <w:pStyle w:val="Normal"/>
        <w:rPr/>
      </w:pPr>
      <w:r>
        <w:rPr/>
        <w:t>It shall be possible that an IRPManager activates/deactivates a Trace Session to multiple NEs for multiple subscribers or equipments or service initiated from a UE.</w:t>
      </w:r>
    </w:p>
    <w:p>
      <w:pPr>
        <w:pStyle w:val="Normal"/>
        <w:rPr/>
      </w:pPr>
      <w:r>
        <w:rPr/>
        <w:t>The IRPManager is responsible for scheduling the Trace Session Activation and Deactivation, i.e. there is no requirement on Itf-N due to scheduling the Trace Session Activation/Deactivation.</w:t>
      </w:r>
      <w:r>
        <w:br w:type="page"/>
      </w:r>
    </w:p>
    <w:p>
      <w:pPr>
        <w:pStyle w:val="Heading2"/>
        <w:rPr/>
      </w:pPr>
      <w:bookmarkStart w:id="18" w:name="__RefHeading___Toc422931487"/>
      <w:bookmarkEnd w:id="18"/>
      <w:r>
        <w:rPr/>
        <w:t>5.3</w:t>
        <w:tab/>
        <w:t>Management of trace record files</w:t>
      </w:r>
    </w:p>
    <w:p>
      <w:pPr>
        <w:pStyle w:val="Heading3"/>
        <w:rPr/>
      </w:pPr>
      <w:bookmarkStart w:id="19" w:name="__RefHeading___Toc422931488"/>
      <w:bookmarkEnd w:id="19"/>
      <w:r>
        <w:rPr/>
        <w:t>5.3.1</w:t>
        <w:tab/>
        <w:t>General</w:t>
      </w:r>
    </w:p>
    <w:p>
      <w:pPr>
        <w:pStyle w:val="Normal"/>
        <w:rPr/>
      </w:pPr>
      <w:r>
        <w:rPr/>
        <w:t>The IRPManager shall be able to:</w:t>
      </w:r>
    </w:p>
    <w:p>
      <w:pPr>
        <w:pStyle w:val="B1"/>
        <w:rPr/>
      </w:pPr>
      <w:r>
        <w:rPr/>
        <w:t>-</w:t>
        <w:tab/>
        <w:t>Request a list of available files.</w:t>
      </w:r>
    </w:p>
    <w:p>
      <w:pPr>
        <w:pStyle w:val="B1"/>
        <w:rPr/>
      </w:pPr>
      <w:r>
        <w:rPr/>
        <w:t>-</w:t>
        <w:tab/>
        <w:t>Request the IRPAgents to emit a notification announcing the availability of the Trace Record files.</w:t>
      </w:r>
    </w:p>
    <w:p>
      <w:pPr>
        <w:pStyle w:val="Normal"/>
        <w:rPr/>
      </w:pPr>
      <w:r>
        <w:rPr/>
        <w:t>For information:</w:t>
      </w:r>
    </w:p>
    <w:p>
      <w:pPr>
        <w:pStyle w:val="B1"/>
        <w:rPr/>
      </w:pPr>
      <w:r>
        <w:rPr/>
        <w:t>-</w:t>
        <w:tab/>
        <w:t>The requirements for trace record file management may be satisfied by a separate File Transfer IRP.</w:t>
      </w:r>
    </w:p>
    <w:p>
      <w:pPr>
        <w:pStyle w:val="NO"/>
        <w:rPr/>
      </w:pPr>
      <w:r>
        <w:rPr/>
        <w:t>NOTE:</w:t>
        <w:tab/>
        <w:t>In case of Signalling Based Activation the trace record files may be transferred from a different EM than the Trace Session Activation is sent to! In order to find always the appropriate collection point the IP address of Trace Collection Entity shall be part of the trace control and configuration parameter that needs to be propagated during Trace Session activations.</w:t>
      </w:r>
    </w:p>
    <w:p>
      <w:pPr>
        <w:pStyle w:val="Heading3"/>
        <w:rPr/>
      </w:pPr>
      <w:bookmarkStart w:id="20" w:name="__RefHeading___Toc422931489"/>
      <w:bookmarkEnd w:id="20"/>
      <w:r>
        <w:rPr/>
        <w:t>5.3.2</w:t>
        <w:tab/>
        <w:t>Managing trace records for roaming cases (inter-operator cases)</w:t>
      </w:r>
    </w:p>
    <w:p>
      <w:pPr>
        <w:pStyle w:val="Normal"/>
        <w:rPr/>
      </w:pPr>
      <w:r>
        <w:rPr/>
        <w:t>It is possible that Trace Session Activation/Deactivation goes across Operator's boundaries. Trace Records may contain sensible information therefore the exchange of trace records between operators are subject to agreements between operators, therefore this case is out of the scope of the present document.</w:t>
      </w:r>
    </w:p>
    <w:p>
      <w:pPr>
        <w:pStyle w:val="Heading2"/>
        <w:rPr>
          <w:lang w:val="en-US" w:eastAsia="en-US"/>
        </w:rPr>
      </w:pPr>
      <w:bookmarkStart w:id="21" w:name="__RefHeading___Toc422931490"/>
      <w:bookmarkEnd w:id="21"/>
      <w:r>
        <w:rPr>
          <w:lang w:val="en-US" w:eastAsia="en-US"/>
        </w:rPr>
        <w:t>5.3A</w:t>
        <w:tab/>
        <w:t>Void</w:t>
      </w:r>
    </w:p>
    <w:p>
      <w:pPr>
        <w:pStyle w:val="Normal"/>
        <w:rPr/>
      </w:pPr>
      <w:r>
        <w:rPr/>
        <w:t>The requiremements for managing MDT are in clause 6.</w:t>
      </w:r>
    </w:p>
    <w:p>
      <w:pPr>
        <w:pStyle w:val="Heading2"/>
        <w:rPr/>
      </w:pPr>
      <w:bookmarkStart w:id="22" w:name="__RefHeading___Toc422931491"/>
      <w:bookmarkEnd w:id="22"/>
      <w:r>
        <w:rPr/>
        <w:t>5.4</w:t>
        <w:tab/>
        <w:t>Overview of IRPs related to Trace</w:t>
      </w:r>
    </w:p>
    <w:p>
      <w:pPr>
        <w:pStyle w:val="Normal"/>
        <w:keepNext w:val="true"/>
        <w:keepLines/>
        <w:rPr/>
      </w:pPr>
      <w:bookmarkStart w:id="23" w:name="historyclause"/>
      <w:bookmarkEnd w:id="23"/>
      <w:r>
        <w:rPr/>
        <w:t>The Itf-N is built up by a number of IRPs. The basic structure of the IRPs is defined in 3GPP TS 32.101 [2], 3GPP TS 32.102 [3] and 3GPP TS 32.150 [10].</w:t>
      </w:r>
    </w:p>
    <w:p>
      <w:pPr>
        <w:pStyle w:val="Normal"/>
        <w:keepNext w:val="true"/>
        <w:keepLines/>
        <w:rPr/>
      </w:pPr>
      <w:r>
        <w:rPr/>
        <w:t>For the purpose of Trace the following IRPs are needed:</w:t>
      </w:r>
    </w:p>
    <w:p>
      <w:pPr>
        <w:pStyle w:val="B1"/>
        <w:rPr/>
      </w:pPr>
      <w:r>
        <w:rPr/>
        <w:t>-</w:t>
        <w:tab/>
        <w:t>Trace Management IRP (TraceIRP), i.e. 3GPP TS 32.44x (the present TS-family).</w:t>
      </w:r>
    </w:p>
    <w:p>
      <w:pPr>
        <w:pStyle w:val="B1"/>
        <w:rPr/>
      </w:pPr>
      <w:r>
        <w:rPr/>
        <w:t>-</w:t>
        <w:tab/>
        <w:t xml:space="preserve">File Transfer IRP (3GPP TS 32.34x [7], [8], </w:t>
      </w:r>
      <w:r>
        <w:rPr>
          <w:lang w:eastAsia="zh-CN"/>
        </w:rPr>
        <w:t xml:space="preserve"> [15]</w:t>
      </w:r>
      <w:r>
        <w:rPr/>
        <w:t>).</w:t>
      </w:r>
    </w:p>
    <w:p>
      <w:pPr>
        <w:pStyle w:val="B1"/>
        <w:rPr/>
      </w:pPr>
      <w:r>
        <w:rPr/>
        <w:t>-</w:t>
        <w:tab/>
        <w:t>Notification IRP (3GPP TS 32.30x [11], [12],</w:t>
      </w:r>
      <w:r>
        <w:rPr>
          <w:lang w:eastAsia="zh-CN"/>
        </w:rPr>
        <w:t xml:space="preserve"> [16]</w:t>
      </w:r>
      <w:r>
        <w:rPr/>
        <w:t xml:space="preserve">. </w:t>
      </w:r>
      <w:r>
        <w:br w:type="page"/>
      </w:r>
    </w:p>
    <w:p>
      <w:pPr>
        <w:pStyle w:val="Heading1"/>
        <w:ind w:left="1134" w:hanging="1134"/>
        <w:rPr>
          <w:lang w:val="en-US" w:eastAsia="en-US"/>
        </w:rPr>
      </w:pPr>
      <w:bookmarkStart w:id="24" w:name="__RefHeading___Toc422931492"/>
      <w:bookmarkEnd w:id="24"/>
      <w:r>
        <w:rPr>
          <w:lang w:val="en-US" w:eastAsia="en-US"/>
        </w:rPr>
        <w:t>6</w:t>
        <w:tab/>
        <w:t>Requirements specific for managing MDT</w:t>
      </w:r>
    </w:p>
    <w:p>
      <w:pPr>
        <w:pStyle w:val="Normal"/>
        <w:rPr>
          <w:lang w:eastAsia="zh-CN"/>
        </w:rPr>
      </w:pPr>
      <w:r>
        <w:rPr/>
        <w:t>6.1</w:t>
        <w:tab/>
        <w:t>Logged MDT and Immediate MDT requirements</w:t>
      </w:r>
      <w:r>
        <w:rPr>
          <w:iCs/>
        </w:rPr>
        <w:t>All requirements are valid for Logged MDT and Immediate MDT functionality if not mentioned otherwise:</w:t>
      </w:r>
    </w:p>
    <w:p>
      <w:pPr>
        <w:pStyle w:val="Normal"/>
        <w:rPr/>
      </w:pPr>
      <w:r>
        <w:rPr/>
        <w:t>REQ-MDTMGMT-FUN-01</w:t>
        <w:tab/>
        <w:tab/>
        <w:t>The IRPManager shall be able to configure MDT data collection for one or more IMEI(SV) number.</w:t>
      </w:r>
    </w:p>
    <w:p>
      <w:pPr>
        <w:pStyle w:val="Normal"/>
        <w:rPr/>
      </w:pPr>
      <w:r>
        <w:rPr/>
        <w:t>REQ-MDTMGMT-FUN-02</w:t>
        <w:tab/>
        <w:tab/>
        <w:t>The IRPManager shall be able to configure MDT data collection for one or more IMSI number.</w:t>
      </w:r>
    </w:p>
    <w:p>
      <w:pPr>
        <w:pStyle w:val="Normal"/>
        <w:rPr/>
      </w:pPr>
      <w:r>
        <w:rPr/>
        <w:t>REQ-MDTMGMT-FUN-03</w:t>
        <w:tab/>
        <w:tab/>
        <w:t>Each UE measurement result</w:t>
      </w:r>
      <w:r>
        <w:rPr/>
        <w:t xml:space="preserve"> </w:t>
      </w:r>
      <w:r>
        <w:rPr/>
        <w:t xml:space="preserve">shall be linked to </w:t>
      </w:r>
      <w:r>
        <w:rPr/>
        <w:t xml:space="preserve">a </w:t>
      </w:r>
      <w:r>
        <w:rPr/>
        <w:t>time stamp</w:t>
      </w:r>
      <w:r>
        <w:rPr/>
        <w:t>. Accuracy of time information (absolute time, relative time) is FFS</w:t>
      </w:r>
      <w:r>
        <w:rPr/>
        <w:t xml:space="preserve"> in RAN</w:t>
      </w:r>
      <w:r>
        <w:rPr/>
        <w:t>.</w:t>
      </w:r>
      <w:r>
        <w:rPr/>
        <w:t xml:space="preserve"> (Editor’s Note:  FFS in RAN)</w:t>
      </w:r>
    </w:p>
    <w:p>
      <w:pPr>
        <w:pStyle w:val="Normal"/>
        <w:rPr/>
      </w:pPr>
      <w:r>
        <w:rPr/>
        <w:t>REQ-MDTMGMT-FUN-04</w:t>
        <w:tab/>
        <w:tab/>
        <w:t xml:space="preserve">The </w:t>
      </w:r>
      <w:r>
        <w:rPr/>
        <w:t xml:space="preserve">solutions for </w:t>
      </w:r>
      <w:r>
        <w:rPr/>
        <w:t xml:space="preserve">collecting UE measurements for the purpose of </w:t>
      </w:r>
      <w:r>
        <w:rPr/>
        <w:t xml:space="preserve">minimization of drive tests shall be able to work </w:t>
      </w:r>
      <w:r>
        <w:rPr/>
        <w:t>independently from SON</w:t>
      </w:r>
      <w:r>
        <w:rPr>
          <w:lang w:eastAsia="ja-JP"/>
        </w:rPr>
        <w:t xml:space="preserve"> support in the network.</w:t>
      </w:r>
    </w:p>
    <w:p>
      <w:pPr>
        <w:pStyle w:val="Normal"/>
        <w:tabs>
          <w:tab w:val="clear" w:pos="284"/>
          <w:tab w:val="left" w:pos="1985" w:leader="none"/>
        </w:tabs>
        <w:rPr/>
      </w:pPr>
      <w:r>
        <w:rPr/>
        <w:t>REQ-MDTMGMT-FUN-</w:t>
      </w:r>
      <w:r>
        <w:rPr>
          <w:lang w:eastAsia="zh-CN"/>
        </w:rPr>
        <w:t>0</w:t>
      </w:r>
      <w:r>
        <w:rPr>
          <w:lang w:eastAsia="zh-CN"/>
        </w:rPr>
        <w:t>5</w:t>
        <w:tab/>
        <w:tab/>
      </w:r>
      <w:r>
        <w:rPr>
          <w:iCs/>
        </w:rPr>
        <w:t xml:space="preserve">The IRPManager shall be able to configure MDT data collection in one or more cells or TA/RA/LA. </w:t>
      </w:r>
    </w:p>
    <w:p>
      <w:pPr>
        <w:pStyle w:val="Normal"/>
        <w:tabs>
          <w:tab w:val="clear" w:pos="284"/>
          <w:tab w:val="left" w:pos="1985" w:leader="none"/>
        </w:tabs>
        <w:rPr/>
      </w:pPr>
      <w:r>
        <w:rPr/>
        <w:t>REQ-MDTMGMT-FUN-</w:t>
      </w:r>
      <w:r>
        <w:rPr>
          <w:lang w:eastAsia="zh-CN"/>
        </w:rPr>
        <w:t>0</w:t>
      </w:r>
      <w:r>
        <w:rPr>
          <w:lang w:eastAsia="zh-CN"/>
        </w:rPr>
        <w:t>6</w:t>
        <w:tab/>
        <w:tab/>
      </w:r>
      <w:r>
        <w:rPr>
          <w:iCs/>
        </w:rPr>
        <w:t xml:space="preserve">The IRPManager shall be able to configure MDT data collection for one or more IMSI in one or more cells or TA/RA/LA. </w:t>
      </w:r>
    </w:p>
    <w:p>
      <w:pPr>
        <w:pStyle w:val="Normal"/>
        <w:tabs>
          <w:tab w:val="clear" w:pos="284"/>
          <w:tab w:val="left" w:pos="1985" w:leader="none"/>
        </w:tabs>
        <w:rPr>
          <w:iCs/>
          <w:lang w:eastAsia="zh-CN"/>
        </w:rPr>
      </w:pPr>
      <w:r>
        <w:rPr/>
        <w:t>REQ-MDTMGMT-FUN-</w:t>
      </w:r>
      <w:r>
        <w:rPr>
          <w:lang w:eastAsia="zh-CN"/>
        </w:rPr>
        <w:t>0</w:t>
      </w:r>
      <w:r>
        <w:rPr>
          <w:lang w:eastAsia="zh-CN"/>
        </w:rPr>
        <w:t>7</w:t>
        <w:tab/>
        <w:tab/>
      </w:r>
      <w:r>
        <w:rPr>
          <w:iCs/>
        </w:rPr>
        <w:t>The IRPManager shall be able to configure MDT data collection for one or more IMEI(SV) in one or more cells or TA/RA/LA.</w:t>
      </w:r>
    </w:p>
    <w:p>
      <w:pPr>
        <w:pStyle w:val="Normal"/>
        <w:tabs>
          <w:tab w:val="clear" w:pos="284"/>
          <w:tab w:val="left" w:pos="1985" w:leader="none"/>
        </w:tabs>
        <w:rPr>
          <w:iCs/>
          <w:lang w:eastAsia="zh-CN"/>
        </w:rPr>
      </w:pPr>
      <w:r>
        <w:rPr>
          <w:iCs/>
          <w:lang w:eastAsia="zh-CN"/>
        </w:rPr>
        <w:t>REQ-MDTMGMT-FUN-</w:t>
      </w:r>
      <w:r>
        <w:rPr>
          <w:iCs/>
          <w:lang w:eastAsia="zh-CN"/>
        </w:rPr>
        <w:t>0</w:t>
      </w:r>
      <w:r>
        <w:rPr>
          <w:iCs/>
          <w:lang w:eastAsia="zh-CN"/>
        </w:rPr>
        <w:t>8</w:t>
        <w:tab/>
        <w:tab/>
        <w:t>The IRPManager shall be able to configure UE measurement types, and triggering conditions under which UE measurements would be collected for MDT.</w:t>
      </w:r>
    </w:p>
    <w:p>
      <w:pPr>
        <w:pStyle w:val="EditorsNote"/>
        <w:rPr>
          <w:lang w:eastAsia="zh-CN"/>
        </w:rPr>
      </w:pPr>
      <w:r>
        <w:rPr>
          <w:lang w:eastAsia="zh-CN"/>
        </w:rPr>
        <w:t>Editor’s note: The detailed list of triggering conditions is FFS.</w:t>
      </w:r>
    </w:p>
    <w:p>
      <w:pPr>
        <w:pStyle w:val="Normal"/>
        <w:tabs>
          <w:tab w:val="clear" w:pos="284"/>
          <w:tab w:val="left" w:pos="1985" w:leader="none"/>
        </w:tabs>
        <w:rPr/>
      </w:pPr>
      <w:r>
        <w:rPr>
          <w:iCs/>
          <w:lang w:eastAsia="zh-CN"/>
        </w:rPr>
        <w:t>REQ-MDTMGMT-FUN-09</w:t>
        <w:tab/>
        <w:t>The IRPManager shall be able to configure the condition of MDT data collection based on certain device capability information</w:t>
      </w:r>
      <w:r>
        <w:rPr>
          <w:iCs/>
          <w:lang w:eastAsia="zh-CN"/>
        </w:rPr>
        <w:t xml:space="preserve"> </w:t>
      </w:r>
      <w:r>
        <w:rPr>
          <w:iCs/>
          <w:lang w:eastAsia="zh-CN"/>
        </w:rPr>
        <w:t xml:space="preserve">(e.g. required free memory, battery status, etc.) </w:t>
      </w:r>
      <w:r>
        <w:rPr>
          <w:iCs/>
          <w:lang w:eastAsia="zh-CN"/>
        </w:rPr>
        <w:t>.</w:t>
      </w:r>
    </w:p>
    <w:p>
      <w:pPr>
        <w:pStyle w:val="EditorsNote"/>
        <w:rPr>
          <w:lang w:eastAsia="zh-CN"/>
        </w:rPr>
      </w:pPr>
      <w:r>
        <w:rPr>
          <w:lang w:eastAsia="zh-CN"/>
        </w:rPr>
        <w:t>Editor’s Note: the detailed list of device capabilities for MDT is FFS.</w:t>
      </w:r>
    </w:p>
    <w:p>
      <w:pPr>
        <w:pStyle w:val="Normal"/>
        <w:tabs>
          <w:tab w:val="clear" w:pos="284"/>
          <w:tab w:val="left" w:pos="1985" w:leader="none"/>
        </w:tabs>
        <w:rPr>
          <w:iCs/>
          <w:lang w:eastAsia="zh-CN"/>
        </w:rPr>
      </w:pPr>
      <w:r>
        <w:rPr>
          <w:iCs/>
          <w:lang w:eastAsia="zh-CN"/>
        </w:rPr>
        <w:t>REQ-MDTMGMT-FUN-</w:t>
      </w:r>
      <w:r>
        <w:rPr>
          <w:iCs/>
          <w:lang w:eastAsia="zh-CN"/>
        </w:rPr>
        <w:t>1</w:t>
      </w:r>
      <w:r>
        <w:rPr>
          <w:iCs/>
          <w:lang w:eastAsia="zh-CN"/>
        </w:rPr>
        <w:t>0</w:t>
        <w:tab/>
        <w:tab/>
        <w:t>The IRPManager shall be able to configure the condition of MDT data collection based on certain device capability information in one or more cells or in TA/RA/LA.</w:t>
      </w:r>
    </w:p>
    <w:p>
      <w:pPr>
        <w:pStyle w:val="Normal"/>
        <w:tabs>
          <w:tab w:val="clear" w:pos="284"/>
          <w:tab w:val="left" w:pos="1985" w:leader="none"/>
        </w:tabs>
        <w:rPr/>
      </w:pPr>
      <w:r>
        <w:rPr>
          <w:iCs/>
          <w:lang w:eastAsia="zh-CN"/>
        </w:rPr>
        <w:t>REQ</w:t>
      </w:r>
      <w:r>
        <w:rPr>
          <w:iCs/>
          <w:lang w:eastAsia="zh-CN"/>
        </w:rPr>
        <w:t>-</w:t>
      </w:r>
      <w:r>
        <w:rPr>
          <w:iCs/>
          <w:lang w:eastAsia="zh-CN"/>
        </w:rPr>
        <w:t>MDTMGMT-FUN-</w:t>
      </w:r>
      <w:r>
        <w:rPr>
          <w:iCs/>
          <w:lang w:eastAsia="zh-CN"/>
        </w:rPr>
        <w:t>1</w:t>
      </w:r>
      <w:r>
        <w:rPr>
          <w:iCs/>
          <w:lang w:eastAsia="zh-CN"/>
        </w:rPr>
        <w:t>1</w:t>
        <w:tab/>
        <w:tab/>
        <w:t>The IRPManager shall be able to configure MDT data collection based on one or more IMSI in one or more cells or TA/RA/TA with a set of device capability information.</w:t>
      </w:r>
    </w:p>
    <w:p>
      <w:pPr>
        <w:pStyle w:val="Normal"/>
        <w:tabs>
          <w:tab w:val="clear" w:pos="284"/>
          <w:tab w:val="left" w:pos="1985" w:leader="none"/>
        </w:tabs>
        <w:rPr/>
      </w:pPr>
      <w:r>
        <w:rPr>
          <w:iCs/>
          <w:lang w:eastAsia="zh-CN"/>
        </w:rPr>
        <w:t>REQ</w:t>
      </w:r>
      <w:r>
        <w:rPr>
          <w:iCs/>
          <w:lang w:eastAsia="zh-CN"/>
        </w:rPr>
        <w:t>-</w:t>
      </w:r>
      <w:r>
        <w:rPr>
          <w:iCs/>
          <w:lang w:eastAsia="zh-CN"/>
        </w:rPr>
        <w:t>MDTMGMT-FUN-</w:t>
      </w:r>
      <w:r>
        <w:rPr>
          <w:iCs/>
          <w:lang w:eastAsia="zh-CN"/>
        </w:rPr>
        <w:t>1</w:t>
      </w:r>
      <w:r>
        <w:rPr>
          <w:iCs/>
          <w:lang w:eastAsia="zh-CN"/>
        </w:rPr>
        <w:t>2</w:t>
        <w:tab/>
        <w:tab/>
        <w:t>The IRPManager shall be able to configure MDT data collection based on one or more IMEI(SV) in one or more cells or TA/RA/TA with a set of device capability information.</w:t>
      </w:r>
    </w:p>
    <w:p>
      <w:pPr>
        <w:pStyle w:val="Normal"/>
        <w:tabs>
          <w:tab w:val="clear" w:pos="284"/>
          <w:tab w:val="left" w:pos="1985" w:leader="none"/>
        </w:tabs>
        <w:rPr/>
      </w:pPr>
      <w:r>
        <w:rPr>
          <w:iCs/>
          <w:lang w:eastAsia="zh-CN"/>
        </w:rPr>
        <w:t>REQ</w:t>
      </w:r>
      <w:r>
        <w:rPr>
          <w:iCs/>
          <w:lang w:eastAsia="zh-CN"/>
        </w:rPr>
        <w:t>-</w:t>
      </w:r>
      <w:r>
        <w:rPr>
          <w:iCs/>
          <w:lang w:eastAsia="zh-CN"/>
        </w:rPr>
        <w:t>MDTMGMT-FUN-</w:t>
      </w:r>
      <w:r>
        <w:rPr>
          <w:iCs/>
          <w:lang w:eastAsia="zh-CN"/>
        </w:rPr>
        <w:t>1</w:t>
      </w:r>
      <w:r>
        <w:rPr>
          <w:iCs/>
          <w:lang w:eastAsia="zh-CN"/>
        </w:rPr>
        <w:t>3</w:t>
        <w:tab/>
        <w:tab/>
        <w:t>The IRPManager shall be able to configure MDT data collection based on one or more IMEI(SV) with a set of device capability information.</w:t>
      </w:r>
    </w:p>
    <w:p>
      <w:pPr>
        <w:pStyle w:val="Normal"/>
        <w:tabs>
          <w:tab w:val="clear" w:pos="284"/>
          <w:tab w:val="left" w:pos="1985" w:leader="none"/>
        </w:tabs>
        <w:rPr>
          <w:iCs/>
          <w:lang w:eastAsia="zh-CN"/>
        </w:rPr>
      </w:pPr>
      <w:r>
        <w:rPr>
          <w:iCs/>
          <w:lang w:eastAsia="zh-CN"/>
        </w:rPr>
        <w:t>REQ</w:t>
      </w:r>
      <w:r>
        <w:rPr>
          <w:iCs/>
          <w:lang w:eastAsia="zh-CN"/>
        </w:rPr>
        <w:t>-</w:t>
      </w:r>
      <w:r>
        <w:rPr>
          <w:iCs/>
          <w:lang w:eastAsia="zh-CN"/>
        </w:rPr>
        <w:t>MDTMGMT-FUN-</w:t>
      </w:r>
      <w:r>
        <w:rPr>
          <w:iCs/>
          <w:lang w:eastAsia="zh-CN"/>
        </w:rPr>
        <w:t>1</w:t>
      </w:r>
      <w:r>
        <w:rPr>
          <w:iCs/>
          <w:lang w:eastAsia="zh-CN"/>
        </w:rPr>
        <w:t>4</w:t>
        <w:tab/>
        <w:tab/>
        <w:t>The IRPManager shall be able to configure MDT data collection based on one or more IMSI with a set of device capability information.</w:t>
      </w:r>
    </w:p>
    <w:p>
      <w:pPr>
        <w:pStyle w:val="Normal"/>
        <w:tabs>
          <w:tab w:val="clear" w:pos="284"/>
          <w:tab w:val="left" w:pos="1985" w:leader="none"/>
        </w:tabs>
        <w:rPr/>
      </w:pPr>
      <w:r>
        <w:rPr>
          <w:iCs/>
          <w:lang w:eastAsia="zh-CN"/>
        </w:rPr>
        <w:t>REQ</w:t>
      </w:r>
      <w:r>
        <w:rPr>
          <w:iCs/>
          <w:lang w:eastAsia="zh-CN"/>
        </w:rPr>
        <w:t>-</w:t>
      </w:r>
      <w:r>
        <w:rPr>
          <w:iCs/>
          <w:lang w:eastAsia="zh-CN"/>
        </w:rPr>
        <w:t>MDTMGMT-FUN-</w:t>
      </w:r>
      <w:r>
        <w:rPr>
          <w:iCs/>
          <w:lang w:eastAsia="zh-CN"/>
        </w:rPr>
        <w:t>1</w:t>
      </w:r>
      <w:r>
        <w:rPr>
          <w:iCs/>
          <w:lang w:eastAsia="zh-CN"/>
        </w:rPr>
        <w:t>5</w:t>
        <w:tab/>
        <w:tab/>
        <w:t>The IRPManager shall be able to configure the periodicity for collecting UE measurements to a centralized collection entity.</w:t>
      </w:r>
    </w:p>
    <w:p>
      <w:pPr>
        <w:pStyle w:val="Normal"/>
        <w:rPr/>
      </w:pPr>
      <w:r>
        <w:rPr/>
        <w:t>REQ-MDTMGMT-FUN-16</w:t>
        <w:tab/>
        <w:tab/>
        <w:t>The IRPAgent shall have the capability allowing the IRPManager to activate combined tracing and UE MDT measurement collection within the same Trace Session.</w:t>
      </w:r>
    </w:p>
    <w:p>
      <w:pPr>
        <w:pStyle w:val="Normal"/>
        <w:tabs>
          <w:tab w:val="clear" w:pos="284"/>
          <w:tab w:val="left" w:pos="1985" w:leader="none"/>
        </w:tabs>
        <w:rPr>
          <w:iCs/>
          <w:lang w:eastAsia="zh-CN"/>
        </w:rPr>
      </w:pPr>
      <w:r>
        <w:rPr>
          <w:iCs/>
          <w:lang w:eastAsia="zh-CN"/>
        </w:rPr>
        <w:t>REQ-MDTMGMT-FUN-17</w:t>
        <w:tab/>
        <w:tab/>
        <w:t>The IRPManager shall be able to deactivate MDT data collection by Trace Reference.</w:t>
      </w:r>
    </w:p>
    <w:p>
      <w:pPr>
        <w:pStyle w:val="Normal"/>
        <w:tabs>
          <w:tab w:val="clear" w:pos="284"/>
          <w:tab w:val="left" w:pos="1985" w:leader="none"/>
        </w:tabs>
        <w:rPr/>
      </w:pPr>
      <w:r>
        <w:rPr>
          <w:iCs/>
          <w:lang w:eastAsia="zh-CN"/>
        </w:rPr>
        <w:t>REQ</w:t>
      </w:r>
      <w:r>
        <w:rPr>
          <w:iCs/>
          <w:lang w:eastAsia="zh-CN"/>
        </w:rPr>
        <w:t>-</w:t>
      </w:r>
      <w:r>
        <w:rPr>
          <w:iCs/>
          <w:lang w:eastAsia="zh-CN"/>
        </w:rPr>
        <w:t>MDTMGMT-FUN-</w:t>
      </w:r>
      <w:r>
        <w:rPr>
          <w:iCs/>
          <w:lang w:eastAsia="zh-CN"/>
        </w:rPr>
        <w:t>1</w:t>
      </w:r>
      <w:r>
        <w:rPr>
          <w:iCs/>
          <w:lang w:eastAsia="zh-CN"/>
        </w:rPr>
        <w:t>8</w:t>
        <w:tab/>
        <w:tab/>
      </w:r>
      <w:r>
        <w:rPr>
          <w:lang w:eastAsia="ja-JP"/>
        </w:rPr>
        <w:t xml:space="preserve">The </w:t>
      </w:r>
      <w:r>
        <w:rPr>
          <w:lang w:eastAsia="ja-JP"/>
        </w:rPr>
        <w:t>IRPManager shall be</w:t>
      </w:r>
      <w:r>
        <w:rPr>
          <w:lang w:eastAsia="ja-JP"/>
        </w:rPr>
        <w:t xml:space="preserve"> able</w:t>
      </w:r>
      <w:r>
        <w:rPr>
          <w:lang w:eastAsia="ja-JP"/>
        </w:rPr>
        <w:t xml:space="preserve"> to initiate MDT data collection </w:t>
      </w:r>
      <w:r>
        <w:rPr>
          <w:lang w:eastAsia="ja-JP"/>
        </w:rPr>
        <w:t>independently from</w:t>
      </w:r>
      <w:r>
        <w:rPr>
          <w:lang w:eastAsia="ja-JP"/>
        </w:rPr>
        <w:t xml:space="preserve"> other mobility related performance measurement and call trace collection. </w:t>
      </w:r>
    </w:p>
    <w:p>
      <w:pPr>
        <w:pStyle w:val="Normal"/>
        <w:rPr>
          <w:lang w:eastAsia="zh-CN"/>
        </w:rPr>
      </w:pPr>
      <w:r>
        <w:rPr/>
        <w:t>REQ-MDT</w:t>
      </w:r>
      <w:r>
        <w:rPr>
          <w:lang w:eastAsia="zh-CN"/>
        </w:rPr>
        <w:t>MGMT</w:t>
      </w:r>
      <w:r>
        <w:rPr/>
        <w:t>-</w:t>
      </w:r>
      <w:r>
        <w:rPr>
          <w:lang w:eastAsia="zh-CN"/>
        </w:rPr>
        <w:t>FU</w:t>
      </w:r>
      <w:r>
        <w:rPr/>
        <w:t>N-</w:t>
      </w:r>
      <w:r>
        <w:rPr>
          <w:lang w:eastAsia="zh-CN"/>
        </w:rPr>
        <w:t>19</w:t>
      </w:r>
      <w:r>
        <w:rPr/>
        <w:tab/>
      </w:r>
      <w:r>
        <w:rPr>
          <w:lang w:eastAsia="zh-CN"/>
        </w:rPr>
        <w:tab/>
        <w:t>It shall be possible for the IRPAgent to notify the IRPManager if the UE selection can</w:t>
      </w:r>
      <w:r>
        <w:rPr>
          <w:lang w:eastAsia="zh-CN"/>
        </w:rPr>
        <w:t>’</w:t>
      </w:r>
      <w:r>
        <w:rPr>
          <w:lang w:eastAsia="zh-CN"/>
        </w:rPr>
        <w:t xml:space="preserve">t </w:t>
      </w:r>
      <w:r>
        <w:rPr>
          <w:lang w:eastAsia="zh-CN"/>
        </w:rPr>
        <w:t>fulfil</w:t>
      </w:r>
      <w:r>
        <w:rPr>
          <w:lang w:eastAsia="zh-CN"/>
        </w:rPr>
        <w:t xml:space="preserve"> operators</w:t>
      </w:r>
      <w:r>
        <w:rPr>
          <w:lang w:eastAsia="zh-CN"/>
        </w:rPr>
        <w:t>’</w:t>
      </w:r>
      <w:r>
        <w:rPr>
          <w:lang w:eastAsia="zh-CN"/>
        </w:rPr>
        <w:t xml:space="preserve"> expectation.</w:t>
      </w:r>
    </w:p>
    <w:p>
      <w:pPr>
        <w:pStyle w:val="Normal"/>
        <w:rPr>
          <w:lang w:eastAsia="zh-CN"/>
        </w:rPr>
      </w:pPr>
      <w:r>
        <w:rPr>
          <w:lang w:eastAsia="zh-CN"/>
        </w:rPr>
        <w:t>REQ-MDTMGMT-FUN-20</w:t>
        <w:tab/>
        <w:tab/>
        <w:t>For area based MDT data collection, the IRPManager shall be able to configure the desired minimums over period of time for the amount of MDT data and for the number of UEs.</w:t>
      </w:r>
    </w:p>
    <w:p>
      <w:pPr>
        <w:pStyle w:val="Normal"/>
        <w:rPr>
          <w:lang w:eastAsia="zh-CN"/>
        </w:rPr>
      </w:pPr>
      <w:r>
        <w:rPr>
          <w:lang w:eastAsia="zh-CN"/>
        </w:rPr>
        <w:t>REQ-MDTMGMT-FUN-21</w:t>
        <w:tab/>
        <w:tab/>
        <w:t>For area based MDT data collection, the IRPManager shall be able to configure the desired maximums over period of time for the amount of MDT data and for the number of UEs.</w:t>
      </w:r>
    </w:p>
    <w:p>
      <w:pPr>
        <w:pStyle w:val="Heading2"/>
        <w:rPr/>
      </w:pPr>
      <w:bookmarkStart w:id="25" w:name="__RefHeading___Toc422931493"/>
      <w:bookmarkEnd w:id="25"/>
      <w:r>
        <w:rPr/>
        <w:t>6.2</w:t>
        <w:tab/>
        <w:t>Logged MBSFN MDT requirements</w:t>
      </w:r>
    </w:p>
    <w:p>
      <w:pPr>
        <w:pStyle w:val="Normal"/>
        <w:rPr/>
      </w:pPr>
      <w:r>
        <w:rPr/>
        <w:t>Requirements in section 6.2.1 that apply to MBSFN MDT are as follows:</w:t>
      </w:r>
    </w:p>
    <w:p>
      <w:pPr>
        <w:pStyle w:val="Normal"/>
        <w:ind w:left="1136" w:hanging="0"/>
        <w:rPr/>
      </w:pPr>
      <w:r>
        <w:rPr/>
        <w:t>REQ-MDTMGMT-FUN-01</w:t>
      </w:r>
    </w:p>
    <w:p>
      <w:pPr>
        <w:pStyle w:val="Normal"/>
        <w:ind w:left="1136" w:hanging="0"/>
        <w:rPr/>
      </w:pPr>
      <w:r>
        <w:rPr/>
        <w:t>REQ-MDTMGMT-FUN-02</w:t>
        <w:tab/>
      </w:r>
    </w:p>
    <w:p>
      <w:pPr>
        <w:pStyle w:val="Normal"/>
        <w:ind w:left="1136" w:hanging="0"/>
        <w:rPr/>
      </w:pPr>
      <w:r>
        <w:rPr/>
        <w:t>REQ-MDTMGMT-FUN-03</w:t>
        <w:tab/>
      </w:r>
    </w:p>
    <w:p>
      <w:pPr>
        <w:pStyle w:val="Normal"/>
        <w:ind w:left="1136" w:hanging="0"/>
        <w:rPr/>
      </w:pPr>
      <w:r>
        <w:rPr/>
        <w:t>REQ-MDTMGMT-FUN-04</w:t>
        <w:tab/>
      </w:r>
    </w:p>
    <w:p>
      <w:pPr>
        <w:pStyle w:val="Normal"/>
        <w:ind w:left="1136" w:hanging="0"/>
        <w:rPr/>
      </w:pPr>
      <w:r>
        <w:rPr/>
        <w:t>REQ-MDTMGMT-FUN-05</w:t>
        <w:tab/>
      </w:r>
    </w:p>
    <w:p>
      <w:pPr>
        <w:pStyle w:val="Normal"/>
        <w:ind w:left="1136" w:hanging="0"/>
        <w:rPr/>
      </w:pPr>
      <w:r>
        <w:rPr/>
        <w:t>REQ-MDTMGMT-FUN-</w:t>
      </w:r>
      <w:r>
        <w:rPr>
          <w:lang w:eastAsia="zh-CN"/>
        </w:rPr>
        <w:t>06</w:t>
      </w:r>
      <w:r>
        <w:rPr>
          <w:lang w:eastAsia="zh-CN"/>
        </w:rPr>
        <w:tab/>
      </w:r>
    </w:p>
    <w:p>
      <w:pPr>
        <w:pStyle w:val="Normal"/>
        <w:ind w:left="1136" w:hanging="0"/>
        <w:rPr/>
      </w:pPr>
      <w:r>
        <w:rPr/>
        <w:t>REQ-MDTMGMT-FUN-</w:t>
      </w:r>
      <w:r>
        <w:rPr>
          <w:lang w:eastAsia="zh-CN"/>
        </w:rPr>
        <w:t>07</w:t>
      </w:r>
      <w:r>
        <w:rPr>
          <w:lang w:eastAsia="zh-CN"/>
        </w:rPr>
        <w:t xml:space="preserve"> </w:t>
      </w:r>
    </w:p>
    <w:p>
      <w:pPr>
        <w:pStyle w:val="Normal"/>
        <w:ind w:left="1136" w:hanging="0"/>
        <w:rPr>
          <w:lang w:eastAsia="zh-CN"/>
        </w:rPr>
      </w:pPr>
      <w:r>
        <w:rPr>
          <w:lang w:eastAsia="zh-CN"/>
        </w:rPr>
        <w:t>REQ-MDTMGMT-FUN-</w:t>
      </w:r>
      <w:r>
        <w:rPr>
          <w:lang w:eastAsia="zh-CN"/>
        </w:rPr>
        <w:t>09</w:t>
      </w:r>
    </w:p>
    <w:p>
      <w:pPr>
        <w:pStyle w:val="Normal"/>
        <w:ind w:left="1136" w:hanging="0"/>
        <w:rPr>
          <w:lang w:eastAsia="zh-CN"/>
        </w:rPr>
      </w:pPr>
      <w:r>
        <w:rPr>
          <w:lang w:eastAsia="zh-CN"/>
        </w:rPr>
        <w:t>REQ-MDTMGMT-FUN-10</w:t>
      </w:r>
    </w:p>
    <w:p>
      <w:pPr>
        <w:pStyle w:val="Normal"/>
        <w:ind w:left="1136" w:hanging="0"/>
        <w:rPr/>
      </w:pPr>
      <w:r>
        <w:rPr>
          <w:lang w:eastAsia="zh-CN"/>
        </w:rPr>
        <w:t>REQ-MDTMGMT-FUN-</w:t>
      </w:r>
      <w:r>
        <w:rPr>
          <w:lang w:eastAsia="zh-CN"/>
        </w:rPr>
        <w:t>11</w:t>
      </w:r>
      <w:r>
        <w:rPr>
          <w:lang w:eastAsia="zh-CN"/>
        </w:rPr>
        <w:tab/>
      </w:r>
    </w:p>
    <w:p>
      <w:pPr>
        <w:pStyle w:val="Normal"/>
        <w:ind w:left="1136" w:hanging="0"/>
        <w:rPr/>
      </w:pPr>
      <w:r>
        <w:rPr>
          <w:lang w:eastAsia="zh-CN"/>
        </w:rPr>
        <w:t>REQ</w:t>
      </w:r>
      <w:r>
        <w:rPr>
          <w:lang w:eastAsia="zh-CN"/>
        </w:rPr>
        <w:t>-MDTMGMT-</w:t>
      </w:r>
      <w:r>
        <w:rPr>
          <w:lang w:eastAsia="zh-CN"/>
        </w:rPr>
        <w:t>FUN-</w:t>
      </w:r>
      <w:r>
        <w:rPr>
          <w:lang w:eastAsia="zh-CN"/>
        </w:rPr>
        <w:t>12</w:t>
      </w:r>
      <w:r>
        <w:rPr>
          <w:lang w:eastAsia="zh-CN"/>
        </w:rPr>
        <w:tab/>
      </w:r>
    </w:p>
    <w:p>
      <w:pPr>
        <w:pStyle w:val="Normal"/>
        <w:ind w:left="1136" w:hanging="0"/>
        <w:rPr/>
      </w:pPr>
      <w:r>
        <w:rPr>
          <w:lang w:eastAsia="zh-CN"/>
        </w:rPr>
        <w:t>REQ</w:t>
      </w:r>
      <w:r>
        <w:rPr>
          <w:lang w:eastAsia="zh-CN"/>
        </w:rPr>
        <w:t>-MDTMGMT-</w:t>
      </w:r>
      <w:r>
        <w:rPr>
          <w:lang w:eastAsia="zh-CN"/>
        </w:rPr>
        <w:t>FUN-</w:t>
      </w:r>
      <w:r>
        <w:rPr>
          <w:lang w:eastAsia="zh-CN"/>
        </w:rPr>
        <w:t>13</w:t>
      </w:r>
      <w:r>
        <w:rPr>
          <w:lang w:eastAsia="zh-CN"/>
        </w:rPr>
        <w:tab/>
      </w:r>
    </w:p>
    <w:p>
      <w:pPr>
        <w:pStyle w:val="Normal"/>
        <w:ind w:left="1136" w:hanging="0"/>
        <w:rPr/>
      </w:pPr>
      <w:r>
        <w:rPr>
          <w:lang w:eastAsia="zh-CN"/>
        </w:rPr>
        <w:t>REQ</w:t>
      </w:r>
      <w:r>
        <w:rPr>
          <w:lang w:eastAsia="zh-CN"/>
        </w:rPr>
        <w:t>-MDTMGMT-</w:t>
      </w:r>
      <w:r>
        <w:rPr>
          <w:lang w:eastAsia="zh-CN"/>
        </w:rPr>
        <w:t>FUN-</w:t>
      </w:r>
      <w:r>
        <w:rPr>
          <w:lang w:eastAsia="zh-CN"/>
        </w:rPr>
        <w:t>14</w:t>
      </w:r>
      <w:r>
        <w:rPr>
          <w:lang w:eastAsia="zh-CN"/>
        </w:rPr>
        <w:tab/>
      </w:r>
    </w:p>
    <w:p>
      <w:pPr>
        <w:pStyle w:val="Normal"/>
        <w:ind w:left="1136" w:hanging="0"/>
        <w:rPr/>
      </w:pPr>
      <w:r>
        <w:rPr>
          <w:lang w:eastAsia="zh-CN"/>
        </w:rPr>
        <w:t>REQ</w:t>
      </w:r>
      <w:r>
        <w:rPr>
          <w:lang w:eastAsia="zh-CN"/>
        </w:rPr>
        <w:t>-MDTMGMT-</w:t>
      </w:r>
      <w:r>
        <w:rPr>
          <w:lang w:eastAsia="zh-CN"/>
        </w:rPr>
        <w:t>FUN-</w:t>
      </w:r>
      <w:r>
        <w:rPr>
          <w:lang w:eastAsia="zh-CN"/>
        </w:rPr>
        <w:t>15</w:t>
      </w:r>
      <w:r>
        <w:rPr>
          <w:lang w:eastAsia="zh-CN"/>
        </w:rPr>
        <w:tab/>
      </w:r>
    </w:p>
    <w:p>
      <w:pPr>
        <w:pStyle w:val="Normal"/>
        <w:rPr/>
      </w:pPr>
      <w:r>
        <w:rPr/>
        <w:t xml:space="preserve">REQ-MDTMGMT-MBSFN-FUN-1 The IRPAgent shall have the capability allowing the IRPManager to activate a Session for Logged MBSFN MDT data collection independently from other mobility related performance measurements and call trace collection. </w:t>
      </w:r>
    </w:p>
    <w:p>
      <w:pPr>
        <w:pStyle w:val="Normal"/>
        <w:rPr/>
      </w:pPr>
      <w:r>
        <w:rPr/>
        <w:t>REQ-MDTMGMT-MBSFN-FUN-2 The IRPAgent shall have the capability allowing the IRPManager to</w:t>
      </w:r>
      <w:r>
        <w:rPr>
          <w:lang w:eastAsia="zh-CN"/>
        </w:rPr>
        <w:t xml:space="preserve"> configure MBSFN MDT data collection based on certain device capability information in specific MBSFN area(s).</w:t>
      </w:r>
    </w:p>
    <w:p>
      <w:pPr>
        <w:pStyle w:val="Normal"/>
        <w:rPr/>
      </w:pPr>
      <w:r>
        <w:rPr/>
        <w:t>REQ-MDTMGMT-MBSFN-FUN-3 The IRPAgent shall have the capability allowing the IRPManager to</w:t>
      </w:r>
      <w:r>
        <w:rPr>
          <w:lang w:eastAsia="zh-CN"/>
        </w:rPr>
        <w:t xml:space="preserve"> deactivate Logged MBSFN MDT data collection by using Trace Reference.</w:t>
      </w:r>
    </w:p>
    <w:p>
      <w:pPr>
        <w:pStyle w:val="Normal"/>
        <w:rPr>
          <w:lang w:eastAsia="zh-CN"/>
        </w:rPr>
      </w:pPr>
      <w:r>
        <w:rPr/>
        <w:t xml:space="preserve">REQ-MDTMGMT-MBSFN-FUN-4 The IRPAgent shall not allow </w:t>
      </w:r>
      <w:r>
        <w:rPr>
          <w:lang w:eastAsia="zh-CN"/>
        </w:rPr>
        <w:t>combining Logged MBSFN MDT session with any other trace sessions</w:t>
      </w:r>
      <w:r>
        <w:rPr/>
        <w:t xml:space="preserve"> from the IRPManager.</w:t>
      </w:r>
    </w:p>
    <w:p>
      <w:pPr>
        <w:pStyle w:val="Normal"/>
        <w:rPr>
          <w:lang w:eastAsia="zh-CN"/>
        </w:rPr>
      </w:pPr>
      <w:r>
        <w:rPr>
          <w:lang w:eastAsia="zh-CN"/>
        </w:rPr>
      </w:r>
    </w:p>
    <w:p>
      <w:pPr>
        <w:pStyle w:val="Heading1"/>
        <w:ind w:left="1134" w:hanging="1134"/>
        <w:rPr/>
      </w:pPr>
      <w:bookmarkStart w:id="26" w:name="__RefHeading___Toc422931494"/>
      <w:bookmarkEnd w:id="26"/>
      <w:r>
        <w:rPr>
          <w:lang w:val="en-US" w:eastAsia="en-US"/>
        </w:rPr>
        <w:t>7</w:t>
        <w:tab/>
        <w:t xml:space="preserve">Requirements specific for managing </w:t>
      </w:r>
      <w:r>
        <w:rPr>
          <w:lang w:val="en-US" w:eastAsia="en-US"/>
        </w:rPr>
        <w:t>RLF reporting</w:t>
      </w:r>
    </w:p>
    <w:p>
      <w:pPr>
        <w:pStyle w:val="Normal"/>
        <w:jc w:val="both"/>
        <w:rPr>
          <w:lang w:eastAsia="zh-CN"/>
        </w:rPr>
      </w:pPr>
      <w:r>
        <w:rPr>
          <w:iCs/>
          <w:lang w:eastAsia="zh-CN"/>
        </w:rPr>
        <w:t>REQ</w:t>
      </w:r>
      <w:r>
        <w:rPr>
          <w:iCs/>
          <w:lang w:eastAsia="zh-CN"/>
        </w:rPr>
        <w:t>-RLF</w:t>
      </w:r>
      <w:r>
        <w:rPr>
          <w:iCs/>
          <w:lang w:eastAsia="zh-CN"/>
        </w:rPr>
        <w:t>MGMT-FUN-</w:t>
      </w:r>
      <w:r>
        <w:rPr>
          <w:iCs/>
          <w:lang w:eastAsia="zh-CN"/>
        </w:rPr>
        <w:t>1</w:t>
      </w:r>
      <w:r>
        <w:rPr>
          <w:iCs/>
          <w:lang w:eastAsia="zh-CN"/>
        </w:rPr>
        <w:tab/>
      </w:r>
      <w:r>
        <w:rPr>
          <w:lang w:eastAsia="ja-JP"/>
        </w:rPr>
        <w:t xml:space="preserve">The </w:t>
      </w:r>
      <w:r>
        <w:rPr>
          <w:lang w:eastAsia="ja-JP"/>
        </w:rPr>
        <w:t>IRP</w:t>
      </w:r>
      <w:r>
        <w:rPr>
          <w:lang w:eastAsia="zh-CN"/>
        </w:rPr>
        <w:t>Agent shall provide the capability to allow the IRP</w:t>
      </w:r>
      <w:r>
        <w:rPr>
          <w:lang w:eastAsia="ja-JP"/>
        </w:rPr>
        <w:t xml:space="preserve">Manager to </w:t>
      </w:r>
      <w:r>
        <w:rPr>
          <w:lang w:eastAsia="zh-CN"/>
        </w:rPr>
        <w:t>collect</w:t>
      </w:r>
      <w:r>
        <w:rPr>
          <w:lang w:eastAsia="ja-JP"/>
        </w:rPr>
        <w:t xml:space="preserve"> </w:t>
      </w:r>
      <w:r>
        <w:rPr>
          <w:lang w:eastAsia="zh-CN"/>
        </w:rPr>
        <w:t>RLF reports</w:t>
      </w:r>
      <w:r>
        <w:rPr>
          <w:lang w:eastAsia="ja-JP"/>
        </w:rPr>
        <w:t xml:space="preserve"> </w:t>
      </w:r>
      <w:r>
        <w:rPr>
          <w:lang w:eastAsia="ja-JP"/>
        </w:rPr>
        <w:t>independently from</w:t>
      </w:r>
      <w:r>
        <w:rPr>
          <w:lang w:eastAsia="ja-JP"/>
        </w:rPr>
        <w:t xml:space="preserve"> </w:t>
      </w:r>
      <w:r>
        <w:rPr>
          <w:lang w:eastAsia="zh-CN"/>
        </w:rPr>
        <w:t>MDT or</w:t>
      </w:r>
      <w:r>
        <w:rPr>
          <w:lang w:eastAsia="ja-JP"/>
        </w:rPr>
        <w:t xml:space="preserve"> call trace collection.</w:t>
      </w:r>
    </w:p>
    <w:p>
      <w:pPr>
        <w:pStyle w:val="Normal"/>
        <w:jc w:val="both"/>
        <w:rPr/>
      </w:pPr>
      <w:r>
        <w:rPr/>
        <w:t>REQ-</w:t>
      </w:r>
      <w:r>
        <w:rPr>
          <w:lang w:eastAsia="zh-CN"/>
        </w:rPr>
        <w:t>RLF</w:t>
      </w:r>
      <w:r>
        <w:rPr/>
        <w:t>MGMT-FUN-</w:t>
      </w:r>
      <w:r>
        <w:rPr>
          <w:lang w:eastAsia="zh-CN"/>
        </w:rPr>
        <w:t>2</w:t>
      </w:r>
      <w:r>
        <w:rPr>
          <w:lang w:eastAsia="zh-CN"/>
        </w:rPr>
        <w:tab/>
      </w:r>
      <w:r>
        <w:rPr>
          <w:lang w:eastAsia="ja-JP"/>
        </w:rPr>
        <w:t xml:space="preserve">The </w:t>
      </w:r>
      <w:r>
        <w:rPr>
          <w:lang w:eastAsia="ja-JP"/>
        </w:rPr>
        <w:t>IRP</w:t>
      </w:r>
      <w:r>
        <w:rPr>
          <w:lang w:eastAsia="zh-CN"/>
        </w:rPr>
        <w:t>Agent shall provide the capability to allow the IRP</w:t>
      </w:r>
      <w:r>
        <w:rPr>
          <w:lang w:eastAsia="ja-JP"/>
        </w:rPr>
        <w:t xml:space="preserve">Manager </w:t>
      </w:r>
      <w:r>
        <w:rPr>
          <w:iCs/>
        </w:rPr>
        <w:t>to co</w:t>
      </w:r>
      <w:r>
        <w:rPr>
          <w:iCs/>
          <w:lang w:eastAsia="zh-CN"/>
        </w:rPr>
        <w:t>llect</w:t>
      </w:r>
      <w:r>
        <w:rPr>
          <w:iCs/>
        </w:rPr>
        <w:t xml:space="preserve"> </w:t>
      </w:r>
      <w:r>
        <w:rPr>
          <w:iCs/>
          <w:lang w:eastAsia="zh-CN"/>
        </w:rPr>
        <w:t>RLF reports</w:t>
      </w:r>
      <w:r>
        <w:rPr>
          <w:iCs/>
        </w:rPr>
        <w:t xml:space="preserve"> in one or more </w:t>
      </w:r>
      <w:r>
        <w:rPr>
          <w:iCs/>
          <w:lang w:eastAsia="zh-CN"/>
        </w:rPr>
        <w:t>eNodeB</w:t>
      </w:r>
      <w:r>
        <w:rPr>
          <w:iCs/>
          <w:lang w:eastAsia="zh-CN"/>
        </w:rPr>
        <w:t>(s)</w:t>
      </w:r>
      <w:r>
        <w:rPr>
          <w:iCs/>
        </w:rPr>
        <w:t>.</w:t>
      </w:r>
      <w:r>
        <w:br w:type="page"/>
      </w:r>
    </w:p>
    <w:p>
      <w:pPr>
        <w:pStyle w:val="Heading8"/>
        <w:ind w:left="0" w:hanging="0"/>
        <w:rPr/>
      </w:pPr>
      <w:bookmarkStart w:id="27" w:name="__RefHeading___Toc422931495"/>
      <w:bookmarkEnd w:id="27"/>
      <w:r>
        <w:rPr/>
        <w:t>Annex A (informative):</w:t>
        <w:br/>
        <w:t>Use Cases</w:t>
      </w:r>
    </w:p>
    <w:p>
      <w:pPr>
        <w:pStyle w:val="Heading1"/>
        <w:ind w:left="1134" w:hanging="1134"/>
        <w:rPr/>
      </w:pPr>
      <w:bookmarkStart w:id="28" w:name="__RefHeading___Toc422931496"/>
      <w:bookmarkEnd w:id="28"/>
      <w:r>
        <w:rPr/>
        <w:t>A.1</w:t>
        <w:tab/>
        <w:t>General</w:t>
      </w:r>
    </w:p>
    <w:p>
      <w:pPr>
        <w:pStyle w:val="Normal"/>
        <w:rPr/>
      </w:pPr>
      <w:r>
        <w:rPr/>
        <w:t>The use cases presented in the present document provides the usability of the Trace IRP. These use cases are different from those ones that are presented in 3GPP TS 32.421 [4].</w:t>
      </w:r>
    </w:p>
    <w:p>
      <w:pPr>
        <w:pStyle w:val="Heading1"/>
        <w:ind w:left="1134" w:hanging="1134"/>
        <w:rPr/>
      </w:pPr>
      <w:bookmarkStart w:id="29" w:name="__RefHeading___Toc422931497"/>
      <w:bookmarkEnd w:id="29"/>
      <w:r>
        <w:rPr/>
        <w:t>A.2</w:t>
        <w:tab/>
        <w:t>Use case #1: Centralized place for Trace Session Activation in case of Management Based Activation</w:t>
      </w:r>
    </w:p>
    <w:p>
      <w:pPr>
        <w:pStyle w:val="Normal"/>
        <w:rPr/>
      </w:pPr>
      <w:r>
        <w:rPr/>
        <w:t>Figure A.2-1 illustrates an example where Operator would like to activate a trace session in the 6 RNCs (example for system context A). The activation method required is Management Based Activation.</w:t>
      </w:r>
    </w:p>
    <w:p>
      <w:pPr>
        <w:pStyle w:val="TH"/>
        <w:rPr/>
      </w:pPr>
      <w:r>
        <w:rPr/>
        <w:object w:dxaOrig="8314" w:dyaOrig="473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5.75pt;height:236.55pt" filled="f" o:ole="">
            <v:imagedata r:id="rId7" o:title=""/>
          </v:shape>
          <o:OLEObject Type="Embed" ProgID="" ShapeID="ole_rId6" DrawAspect="Content" ObjectID="_1206735939" r:id="rId6"/>
        </w:object>
      </w:r>
    </w:p>
    <w:p>
      <w:pPr>
        <w:pStyle w:val="TF"/>
        <w:rPr/>
      </w:pPr>
      <w:r>
        <w:rPr/>
        <w:t>Figure A.2-1: Trace Session Activation for Management Based Activation</w:t>
      </w:r>
    </w:p>
    <w:p>
      <w:pPr>
        <w:pStyle w:val="Normal"/>
        <w:rPr/>
      </w:pPr>
      <w:r>
        <w:rPr/>
        <w:t>Using the trace IRP operator has to give the Trace Session Activation command in the Network Manager only.</w:t>
        <w:br/>
        <w:t>The Operator has to specify in which NEs trace is required and also has to give the trace control and configuration parameters. The NM (Trace IRP Manager) can initiate the Trace Session Activation to the EMs (Trace IRPAgents).</w:t>
        <w:br/>
        <w:t>The EMs can send the Trace Session Activation commands to the RNCs.</w:t>
      </w:r>
    </w:p>
    <w:p>
      <w:pPr>
        <w:pStyle w:val="Normal"/>
        <w:rPr/>
      </w:pPr>
      <w:r>
        <w:rPr/>
        <w:t>As shown in this example Trace IRP helps the operator in managing trace in the network.</w:t>
      </w:r>
    </w:p>
    <w:p>
      <w:pPr>
        <w:pStyle w:val="Heading1"/>
        <w:ind w:left="1134" w:hanging="1134"/>
        <w:rPr/>
      </w:pPr>
      <w:bookmarkStart w:id="30" w:name="__RefHeading___Toc422931498"/>
      <w:bookmarkEnd w:id="30"/>
      <w:r>
        <w:rPr/>
        <w:t>A.3</w:t>
        <w:tab/>
        <w:t>Use case #2: Centralized place to collect trace records in case of Signalling Based Activation</w:t>
      </w:r>
    </w:p>
    <w:p>
      <w:pPr>
        <w:pStyle w:val="Normal"/>
        <w:keepNext w:val="true"/>
        <w:keepLines/>
        <w:rPr/>
      </w:pPr>
      <w:r>
        <w:rPr/>
        <w:t>Figure A.3-1 shows an example (assuming system context A) where trace records are generated in many different NEs which are managed by different EMs.</w:t>
      </w:r>
    </w:p>
    <w:p>
      <w:pPr>
        <w:pStyle w:val="TH"/>
        <w:rPr/>
      </w:pPr>
      <w:r>
        <w:rPr/>
        <w:object w:dxaOrig="7854" w:dyaOrig="524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2.75pt;height:262.05pt" filled="f" o:ole="">
            <v:imagedata r:id="rId9" o:title=""/>
          </v:shape>
          <o:OLEObject Type="Embed" ProgID="" ShapeID="ole_rId8" DrawAspect="Content" ObjectID="_644973962" r:id="rId8"/>
        </w:object>
      </w:r>
    </w:p>
    <w:p>
      <w:pPr>
        <w:pStyle w:val="TF"/>
        <w:rPr/>
      </w:pPr>
      <w:r>
        <w:rPr/>
        <w:t>Figure A.3-1: Trace Record Collection in case of Signalling Based Activation</w:t>
      </w:r>
    </w:p>
    <w:p>
      <w:pPr>
        <w:pStyle w:val="Normal"/>
        <w:rPr/>
      </w:pPr>
      <w:r>
        <w:rPr/>
        <w:t>In the example above the trace session is activated from the NM to the MSC-S via EM1. If the subscriber or MS that is being traced starts a call then the trace parameters are propagated to the MGW and to the RNC1.</w:t>
      </w:r>
    </w:p>
    <w:p>
      <w:pPr>
        <w:pStyle w:val="Normal"/>
        <w:rPr/>
      </w:pPr>
      <w:r>
        <w:rPr/>
        <w:t>If during the call the subscriber makes a handover to RNC2, the trace parameters will also be propagated to RNC2.</w:t>
      </w:r>
    </w:p>
    <w:p>
      <w:pPr>
        <w:pStyle w:val="Normal"/>
        <w:rPr/>
      </w:pPr>
      <w:r>
        <w:rPr/>
        <w:t>In this example all the NEs (MSC-S, MGW, RNC1 and RNC2) generate their own trace records and these trace records are sent to the NEs own EMs.</w:t>
      </w:r>
    </w:p>
    <w:p>
      <w:pPr>
        <w:pStyle w:val="Normal"/>
        <w:rPr/>
      </w:pPr>
      <w:r>
        <w:rPr/>
        <w:t>There are three different EMs shown in the figure. Each of them will get the trace records from the NEs they manage. The EMs (traceIRPAgents) can then send the trace records to the NM (traceIRPManager).</w:t>
      </w:r>
    </w:p>
    <w:p>
      <w:pPr>
        <w:pStyle w:val="Normal"/>
        <w:rPr/>
      </w:pPr>
      <w:r>
        <w:rPr/>
        <w:t>By using the TraceIRP the Operator can retrieve all the trace records generated in the network in one place at the NM.</w:t>
      </w:r>
    </w:p>
    <w:p>
      <w:pPr>
        <w:pStyle w:val="Normal"/>
        <w:rPr/>
      </w:pPr>
      <w:r>
        <w:rPr/>
        <w:t>Without the trace IRP the trace records are stored only in the EM level, which in this case is distributed in 3 different boxes and locations.</w:t>
      </w:r>
      <w:r>
        <w:br w:type="page"/>
      </w:r>
    </w:p>
    <w:p>
      <w:pPr>
        <w:pStyle w:val="Heading1"/>
        <w:ind w:left="1134" w:hanging="1134"/>
        <w:rPr/>
      </w:pPr>
      <w:bookmarkStart w:id="31" w:name="__RefHeading___Toc422931499"/>
      <w:bookmarkEnd w:id="31"/>
      <w:r>
        <w:rPr/>
        <w:t>A.4</w:t>
        <w:tab/>
        <w:t>Use case #3: Centralized place to collect trace records in case of Signalling Based Activation</w:t>
      </w:r>
    </w:p>
    <w:p>
      <w:pPr>
        <w:pStyle w:val="Normal"/>
        <w:keepNext w:val="true"/>
        <w:keepLines/>
        <w:rPr/>
      </w:pPr>
      <w:r>
        <w:rPr/>
        <w:t>Figure A.4-1 shows an example (assuming system context A) where trace records are generated in many different NEs which are managed by different EMs.</w:t>
      </w:r>
    </w:p>
    <w:p>
      <w:pPr>
        <w:pStyle w:val="TH"/>
        <w:rPr>
          <w:lang w:val="en-US" w:eastAsia="en-US"/>
        </w:rPr>
      </w:pPr>
      <w:r>
        <w:rPr>
          <w:lang w:val="en-US" w:eastAsia="en-US"/>
        </w:rPr>
        <mc:AlternateContent>
          <mc:Choice Requires="wpg">
            <w:drawing>
              <wp:inline distT="0" distB="0" distL="0" distR="0">
                <wp:extent cx="4990465" cy="3323590"/>
                <wp:effectExtent l="0" t="0" r="0" b="0"/>
                <wp:docPr id="14" name=""/>
                <a:graphic xmlns:a="http://schemas.openxmlformats.org/drawingml/2006/main">
                  <a:graphicData uri="http://schemas.microsoft.com/office/word/2010/wordprocessingGroup">
                    <wpg:wgp>
                      <wpg:cNvGrpSpPr/>
                      <wpg:grpSpPr>
                        <a:xfrm>
                          <a:off x="0" y="0"/>
                          <a:ext cx="4990320" cy="3323520"/>
                          <a:chOff x="0" y="0"/>
                          <a:chExt cx="4990320" cy="3323520"/>
                        </a:xfrm>
                      </wpg:grpSpPr>
                      <wps:wsp>
                        <wps:cNvSpPr/>
                        <wps:nvSpPr>
                          <wps:cNvPr id="0" name=""/>
                          <wps:cNvSpPr/>
                        </wps:nvSpPr>
                        <wps:spPr>
                          <a:xfrm>
                            <a:off x="0" y="0"/>
                            <a:ext cx="4990320" cy="3323520"/>
                          </a:xfrm>
                          <a:prstGeom prst="rect">
                            <a:avLst/>
                          </a:prstGeom>
                          <a:noFill/>
                          <a:ln w="0">
                            <a:noFill/>
                          </a:ln>
                        </wps:spPr>
                        <wps:bodyPr/>
                      </wps:wsp>
                      <wps:wsp>
                        <wps:cNvSpPr/>
                        <wps:nvSpPr>
                          <wps:cNvPr id="1" name=""/>
                          <wps:cNvSpPr/>
                        </wps:nvSpPr>
                        <wps:spPr>
                          <a:xfrm>
                            <a:off x="0" y="0"/>
                            <a:ext cx="4990320" cy="3323520"/>
                          </a:xfrm>
                          <a:prstGeom prst="rect">
                            <a:avLst/>
                          </a:prstGeom>
                          <a:noFill/>
                          <a:ln w="0">
                            <a:noFill/>
                          </a:ln>
                        </wps:spPr>
                        <wps:bodyPr/>
                      </wps:wsp>
                      <wps:wsp>
                        <wps:cNvSpPr/>
                        <wps:spPr>
                          <a:xfrm>
                            <a:off x="2050920" y="20880"/>
                            <a:ext cx="636120" cy="421560"/>
                          </a:xfrm>
                          <a:prstGeom prst="rect">
                            <a:avLst/>
                          </a:prstGeom>
                          <a:solidFill>
                            <a:srgbClr val="ffffff"/>
                          </a:solidFill>
                          <a:ln w="0">
                            <a:noFill/>
                          </a:ln>
                        </wps:spPr>
                        <wps:style>
                          <a:lnRef idx="0"/>
                          <a:fillRef idx="0"/>
                          <a:effectRef idx="0"/>
                          <a:fontRef idx="minor"/>
                        </wps:style>
                        <wps:bodyPr/>
                      </wps:wsp>
                      <wps:wsp>
                        <wps:cNvSpPr/>
                        <wps:spPr>
                          <a:xfrm>
                            <a:off x="2050920" y="20880"/>
                            <a:ext cx="1148760" cy="421560"/>
                          </a:xfrm>
                          <a:prstGeom prst="rect">
                            <a:avLst/>
                          </a:prstGeom>
                          <a:noFill/>
                          <a:ln cap="rnd" w="3240">
                            <a:solidFill>
                              <a:srgbClr val="000000"/>
                            </a:solidFill>
                            <a:round/>
                          </a:ln>
                        </wps:spPr>
                        <wps:style>
                          <a:lnRef idx="0"/>
                          <a:fillRef idx="0"/>
                          <a:effectRef idx="0"/>
                          <a:fontRef idx="minor"/>
                        </wps:style>
                        <wps:bodyPr/>
                      </wps:wsp>
                      <wps:wsp>
                        <wps:cNvSpPr txBox="1"/>
                        <wps:spPr>
                          <a:xfrm>
                            <a:off x="2171160" y="114480"/>
                            <a:ext cx="921960" cy="3430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Trace Collection Entity</w:t>
                              </w:r>
                            </w:p>
                          </w:txbxContent>
                        </wps:txbx>
                        <wps:bodyPr wrap="square" lIns="0" rIns="0" tIns="0" bIns="0" anchor="t">
                          <a:noAutofit/>
                        </wps:bodyPr>
                      </wps:wsp>
                      <wps:wsp>
                        <wps:cNvSpPr/>
                        <wps:spPr>
                          <a:xfrm>
                            <a:off x="1150560" y="866880"/>
                            <a:ext cx="635040" cy="421560"/>
                          </a:xfrm>
                          <a:prstGeom prst="rect">
                            <a:avLst/>
                          </a:prstGeom>
                          <a:solidFill>
                            <a:srgbClr val="ffffff"/>
                          </a:solidFill>
                          <a:ln w="0">
                            <a:noFill/>
                          </a:ln>
                        </wps:spPr>
                        <wps:style>
                          <a:lnRef idx="0"/>
                          <a:fillRef idx="0"/>
                          <a:effectRef idx="0"/>
                          <a:fontRef idx="minor"/>
                        </wps:style>
                        <wps:bodyPr/>
                      </wps:wsp>
                      <wps:wsp>
                        <wps:cNvSpPr/>
                        <wps:spPr>
                          <a:xfrm>
                            <a:off x="1150560" y="866880"/>
                            <a:ext cx="635040" cy="421560"/>
                          </a:xfrm>
                          <a:prstGeom prst="rect">
                            <a:avLst/>
                          </a:prstGeom>
                          <a:noFill/>
                          <a:ln cap="rnd" w="3240">
                            <a:solidFill>
                              <a:srgbClr val="000000"/>
                            </a:solidFill>
                            <a:round/>
                          </a:ln>
                        </wps:spPr>
                        <wps:style>
                          <a:lnRef idx="0"/>
                          <a:fillRef idx="0"/>
                          <a:effectRef idx="0"/>
                          <a:fontRef idx="minor"/>
                        </wps:style>
                        <wps:bodyPr/>
                      </wps:wsp>
                      <wps:wsp>
                        <wps:cNvSpPr txBox="1"/>
                        <wps:spPr>
                          <a:xfrm>
                            <a:off x="1344240" y="1008360"/>
                            <a:ext cx="235080" cy="13572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EM1</w:t>
                              </w:r>
                            </w:p>
                          </w:txbxContent>
                        </wps:txbx>
                        <wps:bodyPr wrap="square" lIns="0" rIns="0" tIns="0" bIns="0" anchor="t">
                          <a:noAutofit/>
                        </wps:bodyPr>
                      </wps:wsp>
                      <wps:wsp>
                        <wps:cNvSpPr/>
                        <wps:spPr>
                          <a:xfrm>
                            <a:off x="441360" y="1605960"/>
                            <a:ext cx="634320" cy="422280"/>
                          </a:xfrm>
                          <a:prstGeom prst="rect">
                            <a:avLst/>
                          </a:prstGeom>
                          <a:solidFill>
                            <a:srgbClr val="ffffff"/>
                          </a:solidFill>
                          <a:ln w="0">
                            <a:noFill/>
                          </a:ln>
                        </wps:spPr>
                        <wps:style>
                          <a:lnRef idx="0"/>
                          <a:fillRef idx="0"/>
                          <a:effectRef idx="0"/>
                          <a:fontRef idx="minor"/>
                        </wps:style>
                        <wps:bodyPr/>
                      </wps:wsp>
                      <wps:wsp>
                        <wps:cNvSpPr/>
                        <wps:spPr>
                          <a:xfrm>
                            <a:off x="441360" y="1605960"/>
                            <a:ext cx="634320" cy="422280"/>
                          </a:xfrm>
                          <a:prstGeom prst="rect">
                            <a:avLst/>
                          </a:prstGeom>
                          <a:noFill/>
                          <a:ln cap="rnd" w="3240">
                            <a:solidFill>
                              <a:srgbClr val="000000"/>
                            </a:solidFill>
                            <a:round/>
                          </a:ln>
                        </wps:spPr>
                        <wps:style>
                          <a:lnRef idx="0"/>
                          <a:fillRef idx="0"/>
                          <a:effectRef idx="0"/>
                          <a:fontRef idx="minor"/>
                        </wps:style>
                        <wps:bodyPr/>
                      </wps:wsp>
                      <wps:wsp>
                        <wps:cNvSpPr txBox="1"/>
                        <wps:spPr>
                          <a:xfrm>
                            <a:off x="570960" y="1750680"/>
                            <a:ext cx="266760" cy="13716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MME</w:t>
                              </w:r>
                            </w:p>
                          </w:txbxContent>
                        </wps:txbx>
                        <wps:bodyPr wrap="square" lIns="0" rIns="0" tIns="0" bIns="0" anchor="t">
                          <a:noAutofit/>
                        </wps:bodyPr>
                      </wps:wsp>
                      <wps:wsp>
                        <wps:cNvSpPr/>
                        <wps:spPr>
                          <a:xfrm>
                            <a:off x="409680" y="2505240"/>
                            <a:ext cx="636120" cy="421560"/>
                          </a:xfrm>
                          <a:prstGeom prst="rect">
                            <a:avLst/>
                          </a:prstGeom>
                          <a:solidFill>
                            <a:srgbClr val="ffffff"/>
                          </a:solidFill>
                          <a:ln w="0">
                            <a:noFill/>
                          </a:ln>
                        </wps:spPr>
                        <wps:style>
                          <a:lnRef idx="0"/>
                          <a:fillRef idx="0"/>
                          <a:effectRef idx="0"/>
                          <a:fontRef idx="minor"/>
                        </wps:style>
                        <wps:bodyPr/>
                      </wps:wsp>
                      <wps:wsp>
                        <wps:cNvSpPr/>
                        <wps:spPr>
                          <a:xfrm>
                            <a:off x="1733040" y="2505240"/>
                            <a:ext cx="635040" cy="421560"/>
                          </a:xfrm>
                          <a:prstGeom prst="rect">
                            <a:avLst/>
                          </a:prstGeom>
                          <a:solidFill>
                            <a:srgbClr val="ffffff"/>
                          </a:solidFill>
                          <a:ln w="0">
                            <a:noFill/>
                          </a:ln>
                        </wps:spPr>
                        <wps:style>
                          <a:lnRef idx="0"/>
                          <a:fillRef idx="0"/>
                          <a:effectRef idx="0"/>
                          <a:fontRef idx="minor"/>
                        </wps:style>
                        <wps:bodyPr/>
                      </wps:wsp>
                      <wps:wsp>
                        <wps:cNvSpPr/>
                        <wps:spPr>
                          <a:xfrm>
                            <a:off x="1733040" y="2505240"/>
                            <a:ext cx="713880" cy="421560"/>
                          </a:xfrm>
                          <a:prstGeom prst="rect">
                            <a:avLst/>
                          </a:prstGeom>
                          <a:noFill/>
                          <a:ln cap="rnd" w="3240">
                            <a:solidFill>
                              <a:srgbClr val="000000"/>
                            </a:solidFill>
                            <a:round/>
                          </a:ln>
                        </wps:spPr>
                        <wps:style>
                          <a:lnRef idx="0"/>
                          <a:fillRef idx="0"/>
                          <a:effectRef idx="0"/>
                          <a:fontRef idx="minor"/>
                        </wps:style>
                        <wps:bodyPr/>
                      </wps:wsp>
                      <wps:wsp>
                        <wps:cNvSpPr txBox="1"/>
                        <wps:spPr>
                          <a:xfrm>
                            <a:off x="1887120" y="2629080"/>
                            <a:ext cx="626760" cy="152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sv-SE" w:bidi="ar-SA"/>
                                </w:rPr>
                                <w:t>eNodeB1</w:t>
                              </w:r>
                            </w:p>
                          </w:txbxContent>
                        </wps:txbx>
                        <wps:bodyPr wrap="square" lIns="0" rIns="0" tIns="0" bIns="0" anchor="t">
                          <a:noAutofit/>
                        </wps:bodyPr>
                      </wps:wsp>
                      <wps:wsp>
                        <wps:cNvSpPr/>
                        <wps:spPr>
                          <a:xfrm>
                            <a:off x="2421720" y="866880"/>
                            <a:ext cx="635040" cy="421560"/>
                          </a:xfrm>
                          <a:prstGeom prst="rect">
                            <a:avLst/>
                          </a:prstGeom>
                          <a:solidFill>
                            <a:srgbClr val="ffffff"/>
                          </a:solidFill>
                          <a:ln w="0">
                            <a:noFill/>
                          </a:ln>
                        </wps:spPr>
                        <wps:style>
                          <a:lnRef idx="0"/>
                          <a:fillRef idx="0"/>
                          <a:effectRef idx="0"/>
                          <a:fontRef idx="minor"/>
                        </wps:style>
                        <wps:bodyPr/>
                      </wps:wsp>
                      <wps:wsp>
                        <wps:cNvSpPr/>
                        <wps:spPr>
                          <a:xfrm>
                            <a:off x="2421720" y="866880"/>
                            <a:ext cx="635040" cy="421560"/>
                          </a:xfrm>
                          <a:prstGeom prst="rect">
                            <a:avLst/>
                          </a:prstGeom>
                          <a:noFill/>
                          <a:ln cap="rnd" w="3240">
                            <a:solidFill>
                              <a:srgbClr val="000000"/>
                            </a:solidFill>
                            <a:round/>
                          </a:ln>
                        </wps:spPr>
                        <wps:style>
                          <a:lnRef idx="0"/>
                          <a:fillRef idx="0"/>
                          <a:effectRef idx="0"/>
                          <a:fontRef idx="minor"/>
                        </wps:style>
                        <wps:bodyPr/>
                      </wps:wsp>
                      <wps:wsp>
                        <wps:cNvSpPr txBox="1"/>
                        <wps:spPr>
                          <a:xfrm>
                            <a:off x="2620800" y="1008360"/>
                            <a:ext cx="235080" cy="13572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EM2</w:t>
                              </w:r>
                            </w:p>
                          </w:txbxContent>
                        </wps:txbx>
                        <wps:bodyPr wrap="square" lIns="0" rIns="0" tIns="0" bIns="0" anchor="t">
                          <a:noAutofit/>
                        </wps:bodyPr>
                      </wps:wsp>
                      <wps:wsp>
                        <wps:cNvSpPr/>
                        <wps:spPr>
                          <a:xfrm>
                            <a:off x="2045880" y="1355040"/>
                            <a:ext cx="658440" cy="1155600"/>
                          </a:xfrm>
                          <a:custGeom>
                            <a:avLst/>
                            <a:gdLst/>
                            <a:ahLst/>
                            <a:rect l="l" t="t" r="r" b="b"/>
                            <a:pathLst>
                              <a:path w="1107" h="1943">
                                <a:moveTo>
                                  <a:pt x="2" y="1928"/>
                                </a:moveTo>
                                <a:lnTo>
                                  <a:pt x="63" y="1820"/>
                                </a:lnTo>
                                <a:cubicBezTo>
                                  <a:pt x="66" y="1815"/>
                                  <a:pt x="71" y="1814"/>
                                  <a:pt x="76" y="1816"/>
                                </a:cubicBezTo>
                                <a:cubicBezTo>
                                  <a:pt x="80" y="1819"/>
                                  <a:pt x="81" y="1824"/>
                                  <a:pt x="79" y="1829"/>
                                </a:cubicBezTo>
                                <a:lnTo>
                                  <a:pt x="18" y="1937"/>
                                </a:lnTo>
                                <a:cubicBezTo>
                                  <a:pt x="15" y="1941"/>
                                  <a:pt x="10" y="1943"/>
                                  <a:pt x="6" y="1940"/>
                                </a:cubicBezTo>
                                <a:cubicBezTo>
                                  <a:pt x="1" y="1938"/>
                                  <a:pt x="0" y="1932"/>
                                  <a:pt x="2" y="1928"/>
                                </a:cubicBezTo>
                                <a:close/>
                                <a:moveTo>
                                  <a:pt x="107" y="1742"/>
                                </a:moveTo>
                                <a:lnTo>
                                  <a:pt x="168" y="1634"/>
                                </a:lnTo>
                                <a:cubicBezTo>
                                  <a:pt x="171" y="1630"/>
                                  <a:pt x="176" y="1628"/>
                                  <a:pt x="181" y="1631"/>
                                </a:cubicBezTo>
                                <a:cubicBezTo>
                                  <a:pt x="185" y="1633"/>
                                  <a:pt x="186" y="1638"/>
                                  <a:pt x="184" y="1643"/>
                                </a:cubicBezTo>
                                <a:lnTo>
                                  <a:pt x="123" y="1751"/>
                                </a:lnTo>
                                <a:cubicBezTo>
                                  <a:pt x="120" y="1755"/>
                                  <a:pt x="115" y="1757"/>
                                  <a:pt x="111" y="1754"/>
                                </a:cubicBezTo>
                                <a:cubicBezTo>
                                  <a:pt x="106" y="1752"/>
                                  <a:pt x="105" y="1747"/>
                                  <a:pt x="107" y="1742"/>
                                </a:cubicBezTo>
                                <a:close/>
                                <a:moveTo>
                                  <a:pt x="212" y="1557"/>
                                </a:moveTo>
                                <a:lnTo>
                                  <a:pt x="273" y="1448"/>
                                </a:lnTo>
                                <a:cubicBezTo>
                                  <a:pt x="276" y="1444"/>
                                  <a:pt x="281" y="1442"/>
                                  <a:pt x="286" y="1445"/>
                                </a:cubicBezTo>
                                <a:cubicBezTo>
                                  <a:pt x="290" y="1447"/>
                                  <a:pt x="291" y="1453"/>
                                  <a:pt x="289" y="1457"/>
                                </a:cubicBezTo>
                                <a:lnTo>
                                  <a:pt x="228" y="1565"/>
                                </a:lnTo>
                                <a:cubicBezTo>
                                  <a:pt x="225" y="1570"/>
                                  <a:pt x="220" y="1571"/>
                                  <a:pt x="216" y="1569"/>
                                </a:cubicBezTo>
                                <a:cubicBezTo>
                                  <a:pt x="211" y="1566"/>
                                  <a:pt x="210" y="1561"/>
                                  <a:pt x="212" y="1557"/>
                                </a:cubicBezTo>
                                <a:close/>
                                <a:moveTo>
                                  <a:pt x="317" y="1371"/>
                                </a:moveTo>
                                <a:lnTo>
                                  <a:pt x="378" y="1263"/>
                                </a:lnTo>
                                <a:cubicBezTo>
                                  <a:pt x="381" y="1258"/>
                                  <a:pt x="386" y="1257"/>
                                  <a:pt x="391" y="1259"/>
                                </a:cubicBezTo>
                                <a:cubicBezTo>
                                  <a:pt x="395" y="1262"/>
                                  <a:pt x="396" y="1267"/>
                                  <a:pt x="394" y="1271"/>
                                </a:cubicBezTo>
                                <a:lnTo>
                                  <a:pt x="333" y="1380"/>
                                </a:lnTo>
                                <a:cubicBezTo>
                                  <a:pt x="330" y="1384"/>
                                  <a:pt x="325" y="1385"/>
                                  <a:pt x="321" y="1383"/>
                                </a:cubicBezTo>
                                <a:cubicBezTo>
                                  <a:pt x="316" y="1381"/>
                                  <a:pt x="315" y="1375"/>
                                  <a:pt x="317" y="1371"/>
                                </a:cubicBezTo>
                                <a:close/>
                                <a:moveTo>
                                  <a:pt x="422" y="1185"/>
                                </a:moveTo>
                                <a:lnTo>
                                  <a:pt x="483" y="1077"/>
                                </a:lnTo>
                                <a:cubicBezTo>
                                  <a:pt x="486" y="1073"/>
                                  <a:pt x="491" y="1071"/>
                                  <a:pt x="496" y="1073"/>
                                </a:cubicBezTo>
                                <a:cubicBezTo>
                                  <a:pt x="500" y="1076"/>
                                  <a:pt x="501" y="1081"/>
                                  <a:pt x="499" y="1086"/>
                                </a:cubicBezTo>
                                <a:lnTo>
                                  <a:pt x="438" y="1194"/>
                                </a:lnTo>
                                <a:cubicBezTo>
                                  <a:pt x="435" y="1198"/>
                                  <a:pt x="430" y="1200"/>
                                  <a:pt x="426" y="1197"/>
                                </a:cubicBezTo>
                                <a:cubicBezTo>
                                  <a:pt x="421" y="1195"/>
                                  <a:pt x="420" y="1189"/>
                                  <a:pt x="422" y="1185"/>
                                </a:cubicBezTo>
                                <a:close/>
                                <a:moveTo>
                                  <a:pt x="527" y="999"/>
                                </a:moveTo>
                                <a:lnTo>
                                  <a:pt x="588" y="891"/>
                                </a:lnTo>
                                <a:cubicBezTo>
                                  <a:pt x="591" y="887"/>
                                  <a:pt x="596" y="885"/>
                                  <a:pt x="601" y="888"/>
                                </a:cubicBezTo>
                                <a:cubicBezTo>
                                  <a:pt x="605" y="890"/>
                                  <a:pt x="606" y="896"/>
                                  <a:pt x="604" y="900"/>
                                </a:cubicBezTo>
                                <a:lnTo>
                                  <a:pt x="543" y="1008"/>
                                </a:lnTo>
                                <a:cubicBezTo>
                                  <a:pt x="540" y="1012"/>
                                  <a:pt x="535" y="1014"/>
                                  <a:pt x="531" y="1011"/>
                                </a:cubicBezTo>
                                <a:cubicBezTo>
                                  <a:pt x="526" y="1009"/>
                                  <a:pt x="525" y="1004"/>
                                  <a:pt x="527" y="999"/>
                                </a:cubicBezTo>
                                <a:close/>
                                <a:moveTo>
                                  <a:pt x="632" y="814"/>
                                </a:moveTo>
                                <a:lnTo>
                                  <a:pt x="693" y="705"/>
                                </a:lnTo>
                                <a:cubicBezTo>
                                  <a:pt x="696" y="701"/>
                                  <a:pt x="701" y="700"/>
                                  <a:pt x="706" y="702"/>
                                </a:cubicBezTo>
                                <a:cubicBezTo>
                                  <a:pt x="710" y="704"/>
                                  <a:pt x="711" y="710"/>
                                  <a:pt x="709" y="714"/>
                                </a:cubicBezTo>
                                <a:lnTo>
                                  <a:pt x="648" y="822"/>
                                </a:lnTo>
                                <a:cubicBezTo>
                                  <a:pt x="645" y="827"/>
                                  <a:pt x="640" y="828"/>
                                  <a:pt x="636" y="826"/>
                                </a:cubicBezTo>
                                <a:cubicBezTo>
                                  <a:pt x="631" y="823"/>
                                  <a:pt x="630" y="818"/>
                                  <a:pt x="632" y="814"/>
                                </a:cubicBezTo>
                                <a:close/>
                                <a:moveTo>
                                  <a:pt x="737" y="628"/>
                                </a:moveTo>
                                <a:lnTo>
                                  <a:pt x="798" y="520"/>
                                </a:lnTo>
                                <a:cubicBezTo>
                                  <a:pt x="801" y="515"/>
                                  <a:pt x="806" y="514"/>
                                  <a:pt x="810" y="516"/>
                                </a:cubicBezTo>
                                <a:cubicBezTo>
                                  <a:pt x="815" y="519"/>
                                  <a:pt x="816" y="524"/>
                                  <a:pt x="814" y="528"/>
                                </a:cubicBezTo>
                                <a:lnTo>
                                  <a:pt x="753" y="637"/>
                                </a:lnTo>
                                <a:cubicBezTo>
                                  <a:pt x="750" y="641"/>
                                  <a:pt x="745" y="642"/>
                                  <a:pt x="741" y="640"/>
                                </a:cubicBezTo>
                                <a:cubicBezTo>
                                  <a:pt x="736" y="638"/>
                                  <a:pt x="735" y="632"/>
                                  <a:pt x="737" y="628"/>
                                </a:cubicBezTo>
                                <a:close/>
                                <a:moveTo>
                                  <a:pt x="842" y="442"/>
                                </a:moveTo>
                                <a:lnTo>
                                  <a:pt x="903" y="334"/>
                                </a:lnTo>
                                <a:cubicBezTo>
                                  <a:pt x="906" y="330"/>
                                  <a:pt x="911" y="328"/>
                                  <a:pt x="915" y="330"/>
                                </a:cubicBezTo>
                                <a:cubicBezTo>
                                  <a:pt x="920" y="333"/>
                                  <a:pt x="921" y="338"/>
                                  <a:pt x="919" y="343"/>
                                </a:cubicBezTo>
                                <a:lnTo>
                                  <a:pt x="858" y="451"/>
                                </a:lnTo>
                                <a:cubicBezTo>
                                  <a:pt x="855" y="455"/>
                                  <a:pt x="850" y="457"/>
                                  <a:pt x="845" y="454"/>
                                </a:cubicBezTo>
                                <a:cubicBezTo>
                                  <a:pt x="841" y="452"/>
                                  <a:pt x="840" y="446"/>
                                  <a:pt x="842" y="442"/>
                                </a:cubicBezTo>
                                <a:close/>
                                <a:moveTo>
                                  <a:pt x="947" y="256"/>
                                </a:moveTo>
                                <a:lnTo>
                                  <a:pt x="1008" y="148"/>
                                </a:lnTo>
                                <a:cubicBezTo>
                                  <a:pt x="1011" y="144"/>
                                  <a:pt x="1016" y="142"/>
                                  <a:pt x="1020" y="145"/>
                                </a:cubicBezTo>
                                <a:cubicBezTo>
                                  <a:pt x="1025" y="147"/>
                                  <a:pt x="1026" y="153"/>
                                  <a:pt x="1024" y="157"/>
                                </a:cubicBezTo>
                                <a:lnTo>
                                  <a:pt x="963" y="265"/>
                                </a:lnTo>
                                <a:cubicBezTo>
                                  <a:pt x="960" y="269"/>
                                  <a:pt x="955" y="271"/>
                                  <a:pt x="950" y="269"/>
                                </a:cubicBezTo>
                                <a:cubicBezTo>
                                  <a:pt x="946" y="266"/>
                                  <a:pt x="945" y="261"/>
                                  <a:pt x="947" y="256"/>
                                </a:cubicBezTo>
                                <a:close/>
                                <a:moveTo>
                                  <a:pt x="1052" y="71"/>
                                </a:moveTo>
                                <a:lnTo>
                                  <a:pt x="1089" y="5"/>
                                </a:lnTo>
                                <a:cubicBezTo>
                                  <a:pt x="1091" y="1"/>
                                  <a:pt x="1097" y="0"/>
                                  <a:pt x="1101" y="2"/>
                                </a:cubicBezTo>
                                <a:cubicBezTo>
                                  <a:pt x="1105" y="4"/>
                                  <a:pt x="1107" y="10"/>
                                  <a:pt x="1105" y="14"/>
                                </a:cubicBezTo>
                                <a:lnTo>
                                  <a:pt x="1068" y="79"/>
                                </a:lnTo>
                                <a:cubicBezTo>
                                  <a:pt x="1065" y="84"/>
                                  <a:pt x="1060" y="85"/>
                                  <a:pt x="1055" y="83"/>
                                </a:cubicBezTo>
                                <a:cubicBezTo>
                                  <a:pt x="1051" y="80"/>
                                  <a:pt x="1050" y="75"/>
                                  <a:pt x="1052" y="71"/>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650320" y="1288440"/>
                            <a:ext cx="88920" cy="106560"/>
                          </a:xfrm>
                          <a:custGeom>
                            <a:avLst/>
                            <a:gdLst/>
                            <a:ahLst/>
                            <a:rect l="l" t="t" r="r" b="b"/>
                            <a:pathLst>
                              <a:path w="56" h="67">
                                <a:moveTo>
                                  <a:pt x="0" y="37"/>
                                </a:moveTo>
                                <a:lnTo>
                                  <a:pt x="56" y="0"/>
                                </a:lnTo>
                                <a:lnTo>
                                  <a:pt x="53" y="67"/>
                                </a:lnTo>
                                <a:lnTo>
                                  <a:pt x="0" y="37"/>
                                </a:lnTo>
                                <a:close/>
                              </a:path>
                            </a:pathLst>
                          </a:custGeom>
                          <a:solidFill>
                            <a:srgbClr val="000000"/>
                          </a:solidFill>
                          <a:ln w="0">
                            <a:noFill/>
                          </a:ln>
                        </wps:spPr>
                        <wps:style>
                          <a:lnRef idx="0"/>
                          <a:fillRef idx="0"/>
                          <a:effectRef idx="0"/>
                          <a:fontRef idx="minor"/>
                        </wps:style>
                        <wps:bodyPr/>
                      </wps:wsp>
                      <wps:wsp>
                        <wps:cNvSpPr/>
                        <wps:spPr>
                          <a:xfrm>
                            <a:off x="2950920" y="2505240"/>
                            <a:ext cx="635760" cy="421560"/>
                          </a:xfrm>
                          <a:prstGeom prst="rect">
                            <a:avLst/>
                          </a:prstGeom>
                          <a:solidFill>
                            <a:srgbClr val="ffffff"/>
                          </a:solidFill>
                          <a:ln w="0">
                            <a:noFill/>
                          </a:ln>
                        </wps:spPr>
                        <wps:style>
                          <a:lnRef idx="0"/>
                          <a:fillRef idx="0"/>
                          <a:effectRef idx="0"/>
                          <a:fontRef idx="minor"/>
                        </wps:style>
                        <wps:bodyPr/>
                      </wps:wsp>
                      <wps:wsp>
                        <wps:cNvSpPr/>
                        <wps:spPr>
                          <a:xfrm>
                            <a:off x="2950920" y="2505240"/>
                            <a:ext cx="791280" cy="421560"/>
                          </a:xfrm>
                          <a:prstGeom prst="rect">
                            <a:avLst/>
                          </a:prstGeom>
                          <a:noFill/>
                          <a:ln cap="rnd" w="3240">
                            <a:solidFill>
                              <a:srgbClr val="000000"/>
                            </a:solidFill>
                            <a:round/>
                          </a:ln>
                        </wps:spPr>
                        <wps:style>
                          <a:lnRef idx="0"/>
                          <a:fillRef idx="0"/>
                          <a:effectRef idx="0"/>
                          <a:fontRef idx="minor"/>
                        </wps:style>
                        <wps:bodyPr/>
                      </wps:wsp>
                      <wps:wsp>
                        <wps:cNvSpPr txBox="1"/>
                        <wps:spPr>
                          <a:xfrm>
                            <a:off x="3107160" y="2629080"/>
                            <a:ext cx="550080" cy="15228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sv-SE" w:bidi="ar-SA"/>
                                </w:rPr>
                                <w:t>eNodeB2</w:t>
                              </w:r>
                            </w:p>
                          </w:txbxContent>
                        </wps:txbx>
                        <wps:bodyPr wrap="square" lIns="0" rIns="0" tIns="0" bIns="0" anchor="t">
                          <a:noAutofit/>
                        </wps:bodyPr>
                      </wps:wsp>
                      <wps:wsp>
                        <wps:cNvSpPr/>
                        <wps:spPr>
                          <a:xfrm>
                            <a:off x="3587040" y="866880"/>
                            <a:ext cx="635040" cy="421560"/>
                          </a:xfrm>
                          <a:prstGeom prst="rect">
                            <a:avLst/>
                          </a:prstGeom>
                          <a:solidFill>
                            <a:srgbClr val="ffffff"/>
                          </a:solidFill>
                          <a:ln w="0">
                            <a:noFill/>
                          </a:ln>
                        </wps:spPr>
                        <wps:style>
                          <a:lnRef idx="0"/>
                          <a:fillRef idx="0"/>
                          <a:effectRef idx="0"/>
                          <a:fontRef idx="minor"/>
                        </wps:style>
                        <wps:bodyPr/>
                      </wps:wsp>
                      <wps:wsp>
                        <wps:cNvSpPr/>
                        <wps:spPr>
                          <a:xfrm>
                            <a:off x="3587040" y="866880"/>
                            <a:ext cx="635040" cy="421560"/>
                          </a:xfrm>
                          <a:prstGeom prst="rect">
                            <a:avLst/>
                          </a:prstGeom>
                          <a:noFill/>
                          <a:ln cap="rnd" w="3240">
                            <a:solidFill>
                              <a:srgbClr val="000000"/>
                            </a:solidFill>
                            <a:round/>
                          </a:ln>
                        </wps:spPr>
                        <wps:style>
                          <a:lnRef idx="0"/>
                          <a:fillRef idx="0"/>
                          <a:effectRef idx="0"/>
                          <a:fontRef idx="minor"/>
                        </wps:style>
                        <wps:bodyPr/>
                      </wps:wsp>
                      <wps:wsp>
                        <wps:cNvSpPr txBox="1"/>
                        <wps:spPr>
                          <a:xfrm>
                            <a:off x="3783960" y="1008360"/>
                            <a:ext cx="330120" cy="134640"/>
                          </a:xfrm>
                          <a:prstGeom prst="rect">
                            <a:avLst/>
                          </a:prstGeom>
                          <a:noFill/>
                          <a:ln w="0">
                            <a:noFill/>
                          </a:ln>
                        </wps:spPr>
                        <wps:txb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EM3</w:t>
                              </w:r>
                            </w:p>
                          </w:txbxContent>
                        </wps:txbx>
                        <wps:bodyPr wrap="square" lIns="0" rIns="0" tIns="0" bIns="0" anchor="t">
                          <a:noAutofit/>
                        </wps:bodyPr>
                      </wps:wsp>
                      <wps:wsp>
                        <wps:cNvSpPr/>
                        <wps:spPr>
                          <a:xfrm>
                            <a:off x="3263400" y="1356840"/>
                            <a:ext cx="609480" cy="1153800"/>
                          </a:xfrm>
                          <a:custGeom>
                            <a:avLst/>
                            <a:gdLst/>
                            <a:ahLst/>
                            <a:rect l="l" t="t" r="r" b="b"/>
                            <a:pathLst>
                              <a:path w="1022" h="1941">
                                <a:moveTo>
                                  <a:pt x="2" y="1926"/>
                                </a:moveTo>
                                <a:lnTo>
                                  <a:pt x="59" y="1816"/>
                                </a:lnTo>
                                <a:cubicBezTo>
                                  <a:pt x="62" y="1812"/>
                                  <a:pt x="67" y="1810"/>
                                  <a:pt x="71" y="1812"/>
                                </a:cubicBezTo>
                                <a:cubicBezTo>
                                  <a:pt x="76" y="1815"/>
                                  <a:pt x="77" y="1820"/>
                                  <a:pt x="75" y="1824"/>
                                </a:cubicBezTo>
                                <a:lnTo>
                                  <a:pt x="18" y="1935"/>
                                </a:lnTo>
                                <a:cubicBezTo>
                                  <a:pt x="15" y="1939"/>
                                  <a:pt x="10" y="1941"/>
                                  <a:pt x="6" y="1938"/>
                                </a:cubicBezTo>
                                <a:cubicBezTo>
                                  <a:pt x="1" y="1936"/>
                                  <a:pt x="0" y="1931"/>
                                  <a:pt x="2" y="1926"/>
                                </a:cubicBezTo>
                                <a:close/>
                                <a:moveTo>
                                  <a:pt x="100" y="1737"/>
                                </a:moveTo>
                                <a:lnTo>
                                  <a:pt x="158" y="1627"/>
                                </a:lnTo>
                                <a:cubicBezTo>
                                  <a:pt x="160" y="1623"/>
                                  <a:pt x="166" y="1621"/>
                                  <a:pt x="170" y="1623"/>
                                </a:cubicBezTo>
                                <a:cubicBezTo>
                                  <a:pt x="174" y="1625"/>
                                  <a:pt x="176" y="1631"/>
                                  <a:pt x="174" y="1635"/>
                                </a:cubicBezTo>
                                <a:lnTo>
                                  <a:pt x="116" y="1745"/>
                                </a:lnTo>
                                <a:cubicBezTo>
                                  <a:pt x="114" y="1750"/>
                                  <a:pt x="109" y="1751"/>
                                  <a:pt x="104" y="1749"/>
                                </a:cubicBezTo>
                                <a:cubicBezTo>
                                  <a:pt x="100" y="1747"/>
                                  <a:pt x="98" y="1742"/>
                                  <a:pt x="100" y="1737"/>
                                </a:cubicBezTo>
                                <a:close/>
                                <a:moveTo>
                                  <a:pt x="199" y="1548"/>
                                </a:moveTo>
                                <a:lnTo>
                                  <a:pt x="257" y="1438"/>
                                </a:lnTo>
                                <a:cubicBezTo>
                                  <a:pt x="259" y="1433"/>
                                  <a:pt x="264" y="1432"/>
                                  <a:pt x="269" y="1434"/>
                                </a:cubicBezTo>
                                <a:cubicBezTo>
                                  <a:pt x="273" y="1436"/>
                                  <a:pt x="275" y="1442"/>
                                  <a:pt x="273" y="1446"/>
                                </a:cubicBezTo>
                                <a:lnTo>
                                  <a:pt x="215" y="1556"/>
                                </a:lnTo>
                                <a:cubicBezTo>
                                  <a:pt x="213" y="1561"/>
                                  <a:pt x="207" y="1562"/>
                                  <a:pt x="203" y="1560"/>
                                </a:cubicBezTo>
                                <a:cubicBezTo>
                                  <a:pt x="199" y="1558"/>
                                  <a:pt x="197" y="1552"/>
                                  <a:pt x="199" y="1548"/>
                                </a:cubicBezTo>
                                <a:close/>
                                <a:moveTo>
                                  <a:pt x="298" y="1359"/>
                                </a:moveTo>
                                <a:lnTo>
                                  <a:pt x="355" y="1249"/>
                                </a:lnTo>
                                <a:cubicBezTo>
                                  <a:pt x="358" y="1244"/>
                                  <a:pt x="363" y="1242"/>
                                  <a:pt x="367" y="1245"/>
                                </a:cubicBezTo>
                                <a:cubicBezTo>
                                  <a:pt x="372" y="1247"/>
                                  <a:pt x="373" y="1252"/>
                                  <a:pt x="371" y="1257"/>
                                </a:cubicBezTo>
                                <a:lnTo>
                                  <a:pt x="314" y="1367"/>
                                </a:lnTo>
                                <a:cubicBezTo>
                                  <a:pt x="311" y="1371"/>
                                  <a:pt x="306" y="1373"/>
                                  <a:pt x="302" y="1371"/>
                                </a:cubicBezTo>
                                <a:cubicBezTo>
                                  <a:pt x="297" y="1369"/>
                                  <a:pt x="296" y="1363"/>
                                  <a:pt x="298" y="1359"/>
                                </a:cubicBezTo>
                                <a:close/>
                                <a:moveTo>
                                  <a:pt x="397" y="1170"/>
                                </a:moveTo>
                                <a:lnTo>
                                  <a:pt x="454" y="1059"/>
                                </a:lnTo>
                                <a:cubicBezTo>
                                  <a:pt x="456" y="1055"/>
                                  <a:pt x="462" y="1053"/>
                                  <a:pt x="466" y="1056"/>
                                </a:cubicBezTo>
                                <a:cubicBezTo>
                                  <a:pt x="470" y="1058"/>
                                  <a:pt x="472" y="1063"/>
                                  <a:pt x="470" y="1068"/>
                                </a:cubicBezTo>
                                <a:lnTo>
                                  <a:pt x="412" y="1178"/>
                                </a:lnTo>
                                <a:cubicBezTo>
                                  <a:pt x="410" y="1182"/>
                                  <a:pt x="405" y="1184"/>
                                  <a:pt x="400" y="1182"/>
                                </a:cubicBezTo>
                                <a:cubicBezTo>
                                  <a:pt x="396" y="1179"/>
                                  <a:pt x="394" y="1174"/>
                                  <a:pt x="397" y="1170"/>
                                </a:cubicBezTo>
                                <a:close/>
                                <a:moveTo>
                                  <a:pt x="495" y="981"/>
                                </a:moveTo>
                                <a:lnTo>
                                  <a:pt x="553" y="870"/>
                                </a:lnTo>
                                <a:cubicBezTo>
                                  <a:pt x="555" y="866"/>
                                  <a:pt x="560" y="864"/>
                                  <a:pt x="565" y="866"/>
                                </a:cubicBezTo>
                                <a:cubicBezTo>
                                  <a:pt x="569" y="869"/>
                                  <a:pt x="571" y="874"/>
                                  <a:pt x="569" y="878"/>
                                </a:cubicBezTo>
                                <a:lnTo>
                                  <a:pt x="511" y="989"/>
                                </a:lnTo>
                                <a:cubicBezTo>
                                  <a:pt x="509" y="993"/>
                                  <a:pt x="503" y="995"/>
                                  <a:pt x="499" y="993"/>
                                </a:cubicBezTo>
                                <a:cubicBezTo>
                                  <a:pt x="495" y="990"/>
                                  <a:pt x="493" y="985"/>
                                  <a:pt x="495" y="981"/>
                                </a:cubicBezTo>
                                <a:close/>
                                <a:moveTo>
                                  <a:pt x="594" y="791"/>
                                </a:moveTo>
                                <a:lnTo>
                                  <a:pt x="652" y="681"/>
                                </a:lnTo>
                                <a:cubicBezTo>
                                  <a:pt x="654" y="677"/>
                                  <a:pt x="659" y="675"/>
                                  <a:pt x="664" y="677"/>
                                </a:cubicBezTo>
                                <a:cubicBezTo>
                                  <a:pt x="668" y="680"/>
                                  <a:pt x="670" y="685"/>
                                  <a:pt x="667" y="689"/>
                                </a:cubicBezTo>
                                <a:lnTo>
                                  <a:pt x="610" y="800"/>
                                </a:lnTo>
                                <a:cubicBezTo>
                                  <a:pt x="607" y="804"/>
                                  <a:pt x="602" y="806"/>
                                  <a:pt x="598" y="803"/>
                                </a:cubicBezTo>
                                <a:cubicBezTo>
                                  <a:pt x="593" y="801"/>
                                  <a:pt x="592" y="796"/>
                                  <a:pt x="594" y="791"/>
                                </a:cubicBezTo>
                                <a:close/>
                                <a:moveTo>
                                  <a:pt x="693" y="602"/>
                                </a:moveTo>
                                <a:lnTo>
                                  <a:pt x="750" y="492"/>
                                </a:lnTo>
                                <a:cubicBezTo>
                                  <a:pt x="752" y="488"/>
                                  <a:pt x="758" y="486"/>
                                  <a:pt x="762" y="488"/>
                                </a:cubicBezTo>
                                <a:cubicBezTo>
                                  <a:pt x="767" y="490"/>
                                  <a:pt x="768" y="496"/>
                                  <a:pt x="766" y="500"/>
                                </a:cubicBezTo>
                                <a:lnTo>
                                  <a:pt x="708" y="610"/>
                                </a:lnTo>
                                <a:cubicBezTo>
                                  <a:pt x="706" y="615"/>
                                  <a:pt x="701" y="616"/>
                                  <a:pt x="696" y="614"/>
                                </a:cubicBezTo>
                                <a:cubicBezTo>
                                  <a:pt x="692" y="612"/>
                                  <a:pt x="690" y="607"/>
                                  <a:pt x="693" y="602"/>
                                </a:cubicBezTo>
                                <a:close/>
                                <a:moveTo>
                                  <a:pt x="791" y="413"/>
                                </a:moveTo>
                                <a:lnTo>
                                  <a:pt x="849" y="303"/>
                                </a:lnTo>
                                <a:cubicBezTo>
                                  <a:pt x="851" y="298"/>
                                  <a:pt x="857" y="297"/>
                                  <a:pt x="861" y="299"/>
                                </a:cubicBezTo>
                                <a:cubicBezTo>
                                  <a:pt x="865" y="301"/>
                                  <a:pt x="867" y="307"/>
                                  <a:pt x="865" y="311"/>
                                </a:cubicBezTo>
                                <a:lnTo>
                                  <a:pt x="807" y="421"/>
                                </a:lnTo>
                                <a:cubicBezTo>
                                  <a:pt x="805" y="426"/>
                                  <a:pt x="799" y="427"/>
                                  <a:pt x="795" y="425"/>
                                </a:cubicBezTo>
                                <a:cubicBezTo>
                                  <a:pt x="791" y="423"/>
                                  <a:pt x="789" y="417"/>
                                  <a:pt x="791" y="413"/>
                                </a:cubicBezTo>
                                <a:close/>
                                <a:moveTo>
                                  <a:pt x="890" y="224"/>
                                </a:moveTo>
                                <a:lnTo>
                                  <a:pt x="948" y="114"/>
                                </a:lnTo>
                                <a:cubicBezTo>
                                  <a:pt x="950" y="109"/>
                                  <a:pt x="955" y="108"/>
                                  <a:pt x="960" y="110"/>
                                </a:cubicBezTo>
                                <a:cubicBezTo>
                                  <a:pt x="964" y="112"/>
                                  <a:pt x="966" y="117"/>
                                  <a:pt x="963" y="122"/>
                                </a:cubicBezTo>
                                <a:lnTo>
                                  <a:pt x="906" y="232"/>
                                </a:lnTo>
                                <a:cubicBezTo>
                                  <a:pt x="904" y="236"/>
                                  <a:pt x="898" y="238"/>
                                  <a:pt x="894" y="236"/>
                                </a:cubicBezTo>
                                <a:cubicBezTo>
                                  <a:pt x="889" y="234"/>
                                  <a:pt x="888" y="228"/>
                                  <a:pt x="890" y="224"/>
                                </a:cubicBezTo>
                                <a:close/>
                                <a:moveTo>
                                  <a:pt x="989" y="35"/>
                                </a:moveTo>
                                <a:lnTo>
                                  <a:pt x="1004" y="6"/>
                                </a:lnTo>
                                <a:cubicBezTo>
                                  <a:pt x="1006" y="1"/>
                                  <a:pt x="1011" y="0"/>
                                  <a:pt x="1016" y="2"/>
                                </a:cubicBezTo>
                                <a:cubicBezTo>
                                  <a:pt x="1020" y="4"/>
                                  <a:pt x="1022" y="10"/>
                                  <a:pt x="1020" y="14"/>
                                </a:cubicBezTo>
                                <a:lnTo>
                                  <a:pt x="1004" y="43"/>
                                </a:lnTo>
                                <a:cubicBezTo>
                                  <a:pt x="1002" y="47"/>
                                  <a:pt x="997" y="49"/>
                                  <a:pt x="993" y="47"/>
                                </a:cubicBezTo>
                                <a:cubicBezTo>
                                  <a:pt x="988" y="44"/>
                                  <a:pt x="986" y="39"/>
                                  <a:pt x="989" y="35"/>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3819600" y="1288440"/>
                            <a:ext cx="84600" cy="106560"/>
                          </a:xfrm>
                          <a:custGeom>
                            <a:avLst/>
                            <a:gdLst/>
                            <a:ahLst/>
                            <a:rect l="l" t="t" r="r" b="b"/>
                            <a:pathLst>
                              <a:path w="54" h="67">
                                <a:moveTo>
                                  <a:pt x="0" y="39"/>
                                </a:moveTo>
                                <a:lnTo>
                                  <a:pt x="54" y="0"/>
                                </a:lnTo>
                                <a:lnTo>
                                  <a:pt x="53" y="67"/>
                                </a:lnTo>
                                <a:lnTo>
                                  <a:pt x="0" y="39"/>
                                </a:lnTo>
                                <a:close/>
                              </a:path>
                            </a:pathLst>
                          </a:custGeom>
                          <a:solidFill>
                            <a:srgbClr val="000000"/>
                          </a:solidFill>
                          <a:ln w="0">
                            <a:noFill/>
                          </a:ln>
                        </wps:spPr>
                        <wps:style>
                          <a:lnRef idx="0"/>
                          <a:fillRef idx="0"/>
                          <a:effectRef idx="0"/>
                          <a:fontRef idx="minor"/>
                        </wps:style>
                        <wps:bodyPr/>
                      </wps:wsp>
                      <wps:wsp>
                        <wps:cNvSpPr/>
                        <wps:spPr>
                          <a:xfrm flipH="1">
                            <a:off x="815400" y="1077480"/>
                            <a:ext cx="334800" cy="450720"/>
                          </a:xfrm>
                          <a:prstGeom prst="line">
                            <a:avLst/>
                          </a:prstGeom>
                          <a:ln cap="rnd" w="17640">
                            <a:solidFill>
                              <a:srgbClr val="000000"/>
                            </a:solidFill>
                            <a:miter/>
                          </a:ln>
                        </wps:spPr>
                        <wps:style>
                          <a:lnRef idx="0"/>
                          <a:fillRef idx="0"/>
                          <a:effectRef idx="0"/>
                          <a:fontRef idx="minor"/>
                        </wps:style>
                        <wps:bodyPr/>
                      </wps:wsp>
                      <wps:wsp>
                        <wps:cNvSpPr/>
                        <wps:spPr>
                          <a:xfrm>
                            <a:off x="758880" y="1486080"/>
                            <a:ext cx="109080" cy="119880"/>
                          </a:xfrm>
                          <a:custGeom>
                            <a:avLst/>
                            <a:gdLst/>
                            <a:ahLst/>
                            <a:rect l="l" t="t" r="r" b="b"/>
                            <a:pathLst>
                              <a:path w="69" h="76">
                                <a:moveTo>
                                  <a:pt x="69" y="41"/>
                                </a:moveTo>
                                <a:lnTo>
                                  <a:pt x="0" y="76"/>
                                </a:lnTo>
                                <a:lnTo>
                                  <a:pt x="14" y="0"/>
                                </a:lnTo>
                                <a:lnTo>
                                  <a:pt x="69" y="41"/>
                                </a:lnTo>
                                <a:close/>
                              </a:path>
                            </a:pathLst>
                          </a:custGeom>
                          <a:solidFill>
                            <a:srgbClr val="000000"/>
                          </a:solidFill>
                          <a:ln w="0">
                            <a:noFill/>
                          </a:ln>
                        </wps:spPr>
                        <wps:style>
                          <a:lnRef idx="0"/>
                          <a:fillRef idx="0"/>
                          <a:effectRef idx="0"/>
                          <a:fontRef idx="minor"/>
                        </wps:style>
                        <wps:bodyPr/>
                      </wps:wsp>
                      <wps:wsp>
                        <wps:cNvSpPr/>
                        <wps:spPr>
                          <a:xfrm>
                            <a:off x="1075680" y="2028240"/>
                            <a:ext cx="591840" cy="617760"/>
                          </a:xfrm>
                          <a:prstGeom prst="line">
                            <a:avLst/>
                          </a:prstGeom>
                          <a:ln cap="rnd" w="17640">
                            <a:solidFill>
                              <a:srgbClr val="000000"/>
                            </a:solidFill>
                            <a:miter/>
                          </a:ln>
                        </wps:spPr>
                        <wps:style>
                          <a:lnRef idx="0"/>
                          <a:fillRef idx="0"/>
                          <a:effectRef idx="0"/>
                          <a:fontRef idx="minor"/>
                        </wps:style>
                        <wps:bodyPr/>
                      </wps:wsp>
                      <wps:wsp>
                        <wps:cNvSpPr/>
                        <wps:spPr>
                          <a:xfrm>
                            <a:off x="1619280" y="2599560"/>
                            <a:ext cx="113040" cy="115560"/>
                          </a:xfrm>
                          <a:custGeom>
                            <a:avLst/>
                            <a:gdLst/>
                            <a:ahLst/>
                            <a:rect l="l" t="t" r="r" b="b"/>
                            <a:pathLst>
                              <a:path w="72" h="73">
                                <a:moveTo>
                                  <a:pt x="50" y="0"/>
                                </a:moveTo>
                                <a:lnTo>
                                  <a:pt x="72" y="73"/>
                                </a:lnTo>
                                <a:lnTo>
                                  <a:pt x="0" y="47"/>
                                </a:lnTo>
                                <a:lnTo>
                                  <a:pt x="50" y="0"/>
                                </a:lnTo>
                                <a:close/>
                              </a:path>
                            </a:pathLst>
                          </a:custGeom>
                          <a:solidFill>
                            <a:srgbClr val="000000"/>
                          </a:solidFill>
                          <a:ln w="0">
                            <a:noFill/>
                          </a:ln>
                        </wps:spPr>
                        <wps:style>
                          <a:lnRef idx="0"/>
                          <a:fillRef idx="0"/>
                          <a:effectRef idx="0"/>
                          <a:fontRef idx="minor"/>
                        </wps:style>
                        <wps:bodyPr/>
                      </wps:wsp>
                      <wps:wsp>
                        <wps:cNvSpPr/>
                        <wps:spPr>
                          <a:xfrm flipV="1">
                            <a:off x="2447280" y="2715840"/>
                            <a:ext cx="408240" cy="20160"/>
                          </a:xfrm>
                          <a:prstGeom prst="line">
                            <a:avLst/>
                          </a:prstGeom>
                          <a:ln cap="rnd" w="17640">
                            <a:solidFill>
                              <a:srgbClr val="000000"/>
                            </a:solidFill>
                            <a:miter/>
                          </a:ln>
                        </wps:spPr>
                        <wps:style>
                          <a:lnRef idx="0"/>
                          <a:fillRef idx="0"/>
                          <a:effectRef idx="0"/>
                          <a:fontRef idx="minor"/>
                        </wps:style>
                        <wps:bodyPr/>
                      </wps:wsp>
                      <wps:wsp>
                        <wps:cNvSpPr/>
                        <wps:spPr>
                          <a:xfrm>
                            <a:off x="2843640" y="2660040"/>
                            <a:ext cx="107280" cy="109800"/>
                          </a:xfrm>
                          <a:custGeom>
                            <a:avLst/>
                            <a:gdLst/>
                            <a:ahLst/>
                            <a:rect l="l" t="t" r="r" b="b"/>
                            <a:pathLst>
                              <a:path w="68" h="69">
                                <a:moveTo>
                                  <a:pt x="0" y="0"/>
                                </a:moveTo>
                                <a:lnTo>
                                  <a:pt x="68" y="35"/>
                                </a:lnTo>
                                <a:lnTo>
                                  <a:pt x="0" y="69"/>
                                </a:lnTo>
                                <a:lnTo>
                                  <a:pt x="0" y="0"/>
                                </a:lnTo>
                                <a:close/>
                              </a:path>
                            </a:pathLst>
                          </a:custGeom>
                          <a:solidFill>
                            <a:srgbClr val="000000"/>
                          </a:solidFill>
                          <a:ln w="0">
                            <a:noFill/>
                          </a:ln>
                        </wps:spPr>
                        <wps:style>
                          <a:lnRef idx="0"/>
                          <a:fillRef idx="0"/>
                          <a:effectRef idx="0"/>
                          <a:fontRef idx="minor"/>
                        </wps:style>
                        <wps:bodyPr/>
                      </wps:wsp>
                      <wps:wsp>
                        <wps:cNvSpPr/>
                        <wps:spPr>
                          <a:xfrm>
                            <a:off x="1071720" y="1349280"/>
                            <a:ext cx="353160" cy="474840"/>
                          </a:xfrm>
                          <a:custGeom>
                            <a:avLst/>
                            <a:gdLst/>
                            <a:ahLst/>
                            <a:rect l="l" t="t" r="r" b="b"/>
                            <a:pathLst>
                              <a:path w="595" h="797">
                                <a:moveTo>
                                  <a:pt x="3" y="781"/>
                                </a:moveTo>
                                <a:lnTo>
                                  <a:pt x="77" y="681"/>
                                </a:lnTo>
                                <a:cubicBezTo>
                                  <a:pt x="80" y="677"/>
                                  <a:pt x="86" y="677"/>
                                  <a:pt x="90" y="680"/>
                                </a:cubicBezTo>
                                <a:cubicBezTo>
                                  <a:pt x="93" y="683"/>
                                  <a:pt x="94" y="688"/>
                                  <a:pt x="91" y="692"/>
                                </a:cubicBezTo>
                                <a:lnTo>
                                  <a:pt x="17" y="792"/>
                                </a:lnTo>
                                <a:cubicBezTo>
                                  <a:pt x="14" y="796"/>
                                  <a:pt x="9" y="797"/>
                                  <a:pt x="5" y="794"/>
                                </a:cubicBezTo>
                                <a:cubicBezTo>
                                  <a:pt x="1" y="791"/>
                                  <a:pt x="0" y="785"/>
                                  <a:pt x="3" y="781"/>
                                </a:cubicBezTo>
                                <a:close/>
                                <a:moveTo>
                                  <a:pt x="130" y="610"/>
                                </a:moveTo>
                                <a:lnTo>
                                  <a:pt x="204" y="510"/>
                                </a:lnTo>
                                <a:cubicBezTo>
                                  <a:pt x="207" y="506"/>
                                  <a:pt x="213" y="505"/>
                                  <a:pt x="216" y="508"/>
                                </a:cubicBezTo>
                                <a:cubicBezTo>
                                  <a:pt x="220" y="511"/>
                                  <a:pt x="221" y="517"/>
                                  <a:pt x="218" y="521"/>
                                </a:cubicBezTo>
                                <a:lnTo>
                                  <a:pt x="144" y="621"/>
                                </a:lnTo>
                                <a:cubicBezTo>
                                  <a:pt x="141" y="625"/>
                                  <a:pt x="136" y="625"/>
                                  <a:pt x="132" y="622"/>
                                </a:cubicBezTo>
                                <a:cubicBezTo>
                                  <a:pt x="128" y="619"/>
                                  <a:pt x="127" y="614"/>
                                  <a:pt x="130" y="610"/>
                                </a:cubicBezTo>
                                <a:close/>
                                <a:moveTo>
                                  <a:pt x="257" y="438"/>
                                </a:moveTo>
                                <a:lnTo>
                                  <a:pt x="331" y="338"/>
                                </a:lnTo>
                                <a:cubicBezTo>
                                  <a:pt x="334" y="334"/>
                                  <a:pt x="339" y="334"/>
                                  <a:pt x="343" y="337"/>
                                </a:cubicBezTo>
                                <a:cubicBezTo>
                                  <a:pt x="347" y="339"/>
                                  <a:pt x="348" y="345"/>
                                  <a:pt x="345" y="349"/>
                                </a:cubicBezTo>
                                <a:lnTo>
                                  <a:pt x="271" y="449"/>
                                </a:lnTo>
                                <a:cubicBezTo>
                                  <a:pt x="268" y="453"/>
                                  <a:pt x="263" y="454"/>
                                  <a:pt x="259" y="451"/>
                                </a:cubicBezTo>
                                <a:cubicBezTo>
                                  <a:pt x="255" y="448"/>
                                  <a:pt x="254" y="442"/>
                                  <a:pt x="257" y="438"/>
                                </a:cubicBezTo>
                                <a:close/>
                                <a:moveTo>
                                  <a:pt x="384" y="267"/>
                                </a:moveTo>
                                <a:lnTo>
                                  <a:pt x="458" y="167"/>
                                </a:lnTo>
                                <a:cubicBezTo>
                                  <a:pt x="461" y="163"/>
                                  <a:pt x="466" y="162"/>
                                  <a:pt x="470" y="165"/>
                                </a:cubicBezTo>
                                <a:cubicBezTo>
                                  <a:pt x="474" y="168"/>
                                  <a:pt x="475" y="174"/>
                                  <a:pt x="472" y="177"/>
                                </a:cubicBezTo>
                                <a:lnTo>
                                  <a:pt x="398" y="278"/>
                                </a:lnTo>
                                <a:cubicBezTo>
                                  <a:pt x="395" y="281"/>
                                  <a:pt x="390" y="282"/>
                                  <a:pt x="386" y="279"/>
                                </a:cubicBezTo>
                                <a:cubicBezTo>
                                  <a:pt x="382" y="276"/>
                                  <a:pt x="381" y="271"/>
                                  <a:pt x="384" y="267"/>
                                </a:cubicBezTo>
                                <a:close/>
                                <a:moveTo>
                                  <a:pt x="511" y="95"/>
                                </a:moveTo>
                                <a:lnTo>
                                  <a:pt x="578" y="5"/>
                                </a:lnTo>
                                <a:cubicBezTo>
                                  <a:pt x="581" y="1"/>
                                  <a:pt x="586" y="0"/>
                                  <a:pt x="590" y="3"/>
                                </a:cubicBezTo>
                                <a:cubicBezTo>
                                  <a:pt x="594" y="6"/>
                                  <a:pt x="595" y="12"/>
                                  <a:pt x="592" y="16"/>
                                </a:cubicBezTo>
                                <a:lnTo>
                                  <a:pt x="525" y="106"/>
                                </a:lnTo>
                                <a:cubicBezTo>
                                  <a:pt x="522" y="110"/>
                                  <a:pt x="517" y="111"/>
                                  <a:pt x="513" y="108"/>
                                </a:cubicBezTo>
                                <a:cubicBezTo>
                                  <a:pt x="509" y="105"/>
                                  <a:pt x="508" y="99"/>
                                  <a:pt x="511" y="95"/>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1374120" y="1288440"/>
                            <a:ext cx="93960" cy="104760"/>
                          </a:xfrm>
                          <a:custGeom>
                            <a:avLst/>
                            <a:gdLst/>
                            <a:ahLst/>
                            <a:rect l="l" t="t" r="r" b="b"/>
                            <a:pathLst>
                              <a:path w="59" h="66">
                                <a:moveTo>
                                  <a:pt x="0" y="30"/>
                                </a:moveTo>
                                <a:lnTo>
                                  <a:pt x="59" y="0"/>
                                </a:lnTo>
                                <a:lnTo>
                                  <a:pt x="48" y="66"/>
                                </a:lnTo>
                                <a:lnTo>
                                  <a:pt x="0" y="30"/>
                                </a:lnTo>
                                <a:close/>
                              </a:path>
                            </a:pathLst>
                          </a:custGeom>
                          <a:solidFill>
                            <a:srgbClr val="000000"/>
                          </a:solidFill>
                          <a:ln w="0">
                            <a:noFill/>
                          </a:ln>
                        </wps:spPr>
                        <wps:style>
                          <a:lnRef idx="0"/>
                          <a:fillRef idx="0"/>
                          <a:effectRef idx="0"/>
                          <a:fontRef idx="minor"/>
                        </wps:style>
                        <wps:bodyPr/>
                      </wps:wsp>
                      <wps:wsp>
                        <wps:cNvSpPr/>
                        <wps:spPr>
                          <a:xfrm>
                            <a:off x="1780560" y="488160"/>
                            <a:ext cx="633240" cy="488880"/>
                          </a:xfrm>
                          <a:custGeom>
                            <a:avLst/>
                            <a:gdLst/>
                            <a:ahLst/>
                            <a:rect l="l" t="t" r="r" b="b"/>
                            <a:pathLst>
                              <a:path w="1065" h="823">
                                <a:moveTo>
                                  <a:pt x="5" y="806"/>
                                </a:moveTo>
                                <a:lnTo>
                                  <a:pt x="104" y="730"/>
                                </a:lnTo>
                                <a:cubicBezTo>
                                  <a:pt x="108" y="727"/>
                                  <a:pt x="113" y="728"/>
                                  <a:pt x="116" y="732"/>
                                </a:cubicBezTo>
                                <a:cubicBezTo>
                                  <a:pt x="119" y="736"/>
                                  <a:pt x="118" y="742"/>
                                  <a:pt x="115" y="745"/>
                                </a:cubicBezTo>
                                <a:lnTo>
                                  <a:pt x="16" y="820"/>
                                </a:lnTo>
                                <a:cubicBezTo>
                                  <a:pt x="12" y="823"/>
                                  <a:pt x="6" y="823"/>
                                  <a:pt x="3" y="819"/>
                                </a:cubicBezTo>
                                <a:cubicBezTo>
                                  <a:pt x="0" y="815"/>
                                  <a:pt x="1" y="809"/>
                                  <a:pt x="5" y="806"/>
                                </a:cubicBezTo>
                                <a:close/>
                                <a:moveTo>
                                  <a:pt x="174" y="676"/>
                                </a:moveTo>
                                <a:lnTo>
                                  <a:pt x="273" y="600"/>
                                </a:lnTo>
                                <a:cubicBezTo>
                                  <a:pt x="277" y="597"/>
                                  <a:pt x="282" y="598"/>
                                  <a:pt x="285" y="602"/>
                                </a:cubicBezTo>
                                <a:cubicBezTo>
                                  <a:pt x="288" y="606"/>
                                  <a:pt x="288" y="611"/>
                                  <a:pt x="284" y="614"/>
                                </a:cubicBezTo>
                                <a:lnTo>
                                  <a:pt x="185" y="690"/>
                                </a:lnTo>
                                <a:cubicBezTo>
                                  <a:pt x="181" y="693"/>
                                  <a:pt x="176" y="693"/>
                                  <a:pt x="173" y="689"/>
                                </a:cubicBezTo>
                                <a:cubicBezTo>
                                  <a:pt x="170" y="685"/>
                                  <a:pt x="170" y="679"/>
                                  <a:pt x="174" y="676"/>
                                </a:cubicBezTo>
                                <a:close/>
                                <a:moveTo>
                                  <a:pt x="343" y="546"/>
                                </a:moveTo>
                                <a:lnTo>
                                  <a:pt x="442" y="470"/>
                                </a:lnTo>
                                <a:cubicBezTo>
                                  <a:pt x="446" y="467"/>
                                  <a:pt x="451" y="468"/>
                                  <a:pt x="454" y="472"/>
                                </a:cubicBezTo>
                                <a:cubicBezTo>
                                  <a:pt x="457" y="476"/>
                                  <a:pt x="457" y="481"/>
                                  <a:pt x="453" y="484"/>
                                </a:cubicBezTo>
                                <a:lnTo>
                                  <a:pt x="354" y="560"/>
                                </a:lnTo>
                                <a:cubicBezTo>
                                  <a:pt x="350" y="563"/>
                                  <a:pt x="345" y="563"/>
                                  <a:pt x="342" y="559"/>
                                </a:cubicBezTo>
                                <a:cubicBezTo>
                                  <a:pt x="339" y="555"/>
                                  <a:pt x="339" y="549"/>
                                  <a:pt x="343" y="546"/>
                                </a:cubicBezTo>
                                <a:close/>
                                <a:moveTo>
                                  <a:pt x="512" y="416"/>
                                </a:moveTo>
                                <a:lnTo>
                                  <a:pt x="611" y="340"/>
                                </a:lnTo>
                                <a:cubicBezTo>
                                  <a:pt x="615" y="337"/>
                                  <a:pt x="621" y="338"/>
                                  <a:pt x="624" y="342"/>
                                </a:cubicBezTo>
                                <a:cubicBezTo>
                                  <a:pt x="627" y="346"/>
                                  <a:pt x="626" y="351"/>
                                  <a:pt x="622" y="354"/>
                                </a:cubicBezTo>
                                <a:lnTo>
                                  <a:pt x="523" y="430"/>
                                </a:lnTo>
                                <a:cubicBezTo>
                                  <a:pt x="519" y="433"/>
                                  <a:pt x="514" y="432"/>
                                  <a:pt x="511" y="429"/>
                                </a:cubicBezTo>
                                <a:cubicBezTo>
                                  <a:pt x="508" y="425"/>
                                  <a:pt x="509" y="419"/>
                                  <a:pt x="512" y="416"/>
                                </a:cubicBezTo>
                                <a:close/>
                                <a:moveTo>
                                  <a:pt x="682" y="286"/>
                                </a:moveTo>
                                <a:lnTo>
                                  <a:pt x="780" y="210"/>
                                </a:lnTo>
                                <a:cubicBezTo>
                                  <a:pt x="784" y="207"/>
                                  <a:pt x="790" y="208"/>
                                  <a:pt x="793" y="212"/>
                                </a:cubicBezTo>
                                <a:cubicBezTo>
                                  <a:pt x="796" y="216"/>
                                  <a:pt x="795" y="221"/>
                                  <a:pt x="791" y="224"/>
                                </a:cubicBezTo>
                                <a:lnTo>
                                  <a:pt x="692" y="300"/>
                                </a:lnTo>
                                <a:cubicBezTo>
                                  <a:pt x="688" y="303"/>
                                  <a:pt x="683" y="302"/>
                                  <a:pt x="680" y="298"/>
                                </a:cubicBezTo>
                                <a:cubicBezTo>
                                  <a:pt x="677" y="295"/>
                                  <a:pt x="678" y="289"/>
                                  <a:pt x="682" y="286"/>
                                </a:cubicBezTo>
                                <a:close/>
                                <a:moveTo>
                                  <a:pt x="851" y="156"/>
                                </a:moveTo>
                                <a:lnTo>
                                  <a:pt x="949" y="80"/>
                                </a:lnTo>
                                <a:cubicBezTo>
                                  <a:pt x="953" y="77"/>
                                  <a:pt x="959" y="78"/>
                                  <a:pt x="962" y="82"/>
                                </a:cubicBezTo>
                                <a:cubicBezTo>
                                  <a:pt x="965" y="86"/>
                                  <a:pt x="964" y="91"/>
                                  <a:pt x="960" y="94"/>
                                </a:cubicBezTo>
                                <a:lnTo>
                                  <a:pt x="861" y="170"/>
                                </a:lnTo>
                                <a:cubicBezTo>
                                  <a:pt x="858" y="173"/>
                                  <a:pt x="852" y="172"/>
                                  <a:pt x="849" y="168"/>
                                </a:cubicBezTo>
                                <a:cubicBezTo>
                                  <a:pt x="846" y="164"/>
                                  <a:pt x="847" y="159"/>
                                  <a:pt x="851" y="156"/>
                                </a:cubicBezTo>
                                <a:close/>
                                <a:moveTo>
                                  <a:pt x="1020" y="26"/>
                                </a:moveTo>
                                <a:lnTo>
                                  <a:pt x="1050" y="3"/>
                                </a:lnTo>
                                <a:cubicBezTo>
                                  <a:pt x="1054" y="0"/>
                                  <a:pt x="1059" y="0"/>
                                  <a:pt x="1062" y="4"/>
                                </a:cubicBezTo>
                                <a:cubicBezTo>
                                  <a:pt x="1065" y="8"/>
                                  <a:pt x="1065" y="14"/>
                                  <a:pt x="1061" y="17"/>
                                </a:cubicBezTo>
                                <a:lnTo>
                                  <a:pt x="1031" y="40"/>
                                </a:lnTo>
                                <a:cubicBezTo>
                                  <a:pt x="1027" y="43"/>
                                  <a:pt x="1021" y="42"/>
                                  <a:pt x="1018" y="38"/>
                                </a:cubicBezTo>
                                <a:cubicBezTo>
                                  <a:pt x="1015" y="34"/>
                                  <a:pt x="1016" y="29"/>
                                  <a:pt x="1020" y="26"/>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371680" y="442440"/>
                            <a:ext cx="102960" cy="95400"/>
                          </a:xfrm>
                          <a:custGeom>
                            <a:avLst/>
                            <a:gdLst/>
                            <a:ahLst/>
                            <a:rect l="l" t="t" r="r" b="b"/>
                            <a:pathLst>
                              <a:path w="65" h="60">
                                <a:moveTo>
                                  <a:pt x="0" y="13"/>
                                </a:moveTo>
                                <a:lnTo>
                                  <a:pt x="65" y="0"/>
                                </a:lnTo>
                                <a:lnTo>
                                  <a:pt x="36" y="60"/>
                                </a:lnTo>
                                <a:lnTo>
                                  <a:pt x="0" y="13"/>
                                </a:lnTo>
                                <a:close/>
                              </a:path>
                            </a:pathLst>
                          </a:custGeom>
                          <a:solidFill>
                            <a:srgbClr val="000000"/>
                          </a:solidFill>
                          <a:ln w="0">
                            <a:noFill/>
                          </a:ln>
                        </wps:spPr>
                        <wps:style>
                          <a:lnRef idx="0"/>
                          <a:fillRef idx="0"/>
                          <a:effectRef idx="0"/>
                          <a:fontRef idx="minor"/>
                        </wps:style>
                        <wps:bodyPr/>
                      </wps:wsp>
                      <wps:wsp>
                        <wps:cNvSpPr/>
                        <wps:spPr>
                          <a:xfrm>
                            <a:off x="2618640" y="551880"/>
                            <a:ext cx="127080" cy="320040"/>
                          </a:xfrm>
                          <a:custGeom>
                            <a:avLst/>
                            <a:gdLst/>
                            <a:ahLst/>
                            <a:rect l="l" t="t" r="r" b="b"/>
                            <a:pathLst>
                              <a:path w="214" h="537">
                                <a:moveTo>
                                  <a:pt x="195" y="530"/>
                                </a:moveTo>
                                <a:lnTo>
                                  <a:pt x="152" y="413"/>
                                </a:lnTo>
                                <a:cubicBezTo>
                                  <a:pt x="150" y="409"/>
                                  <a:pt x="152" y="403"/>
                                  <a:pt x="157" y="402"/>
                                </a:cubicBezTo>
                                <a:cubicBezTo>
                                  <a:pt x="161" y="400"/>
                                  <a:pt x="167" y="402"/>
                                  <a:pt x="168" y="407"/>
                                </a:cubicBezTo>
                                <a:lnTo>
                                  <a:pt x="212" y="523"/>
                                </a:lnTo>
                                <a:cubicBezTo>
                                  <a:pt x="214" y="528"/>
                                  <a:pt x="211" y="533"/>
                                  <a:pt x="207" y="535"/>
                                </a:cubicBezTo>
                                <a:cubicBezTo>
                                  <a:pt x="202" y="537"/>
                                  <a:pt x="197" y="534"/>
                                  <a:pt x="195" y="530"/>
                                </a:cubicBezTo>
                                <a:close/>
                                <a:moveTo>
                                  <a:pt x="120" y="330"/>
                                </a:moveTo>
                                <a:lnTo>
                                  <a:pt x="77" y="213"/>
                                </a:lnTo>
                                <a:cubicBezTo>
                                  <a:pt x="75" y="209"/>
                                  <a:pt x="77" y="204"/>
                                  <a:pt x="82" y="202"/>
                                </a:cubicBezTo>
                                <a:cubicBezTo>
                                  <a:pt x="87" y="200"/>
                                  <a:pt x="92" y="203"/>
                                  <a:pt x="93" y="207"/>
                                </a:cubicBezTo>
                                <a:lnTo>
                                  <a:pt x="137" y="324"/>
                                </a:lnTo>
                                <a:cubicBezTo>
                                  <a:pt x="139" y="328"/>
                                  <a:pt x="136" y="333"/>
                                  <a:pt x="132" y="335"/>
                                </a:cubicBezTo>
                                <a:cubicBezTo>
                                  <a:pt x="127" y="337"/>
                                  <a:pt x="122" y="335"/>
                                  <a:pt x="120" y="330"/>
                                </a:cubicBezTo>
                                <a:close/>
                                <a:moveTo>
                                  <a:pt x="46" y="130"/>
                                </a:moveTo>
                                <a:lnTo>
                                  <a:pt x="2" y="14"/>
                                </a:lnTo>
                                <a:cubicBezTo>
                                  <a:pt x="0" y="9"/>
                                  <a:pt x="2" y="4"/>
                                  <a:pt x="7" y="2"/>
                                </a:cubicBezTo>
                                <a:cubicBezTo>
                                  <a:pt x="12" y="0"/>
                                  <a:pt x="17" y="3"/>
                                  <a:pt x="18" y="7"/>
                                </a:cubicBezTo>
                                <a:lnTo>
                                  <a:pt x="62" y="124"/>
                                </a:lnTo>
                                <a:cubicBezTo>
                                  <a:pt x="64" y="129"/>
                                  <a:pt x="62" y="134"/>
                                  <a:pt x="57" y="135"/>
                                </a:cubicBezTo>
                                <a:cubicBezTo>
                                  <a:pt x="52" y="137"/>
                                  <a:pt x="47" y="135"/>
                                  <a:pt x="46" y="130"/>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569680" y="442440"/>
                            <a:ext cx="88920" cy="106560"/>
                          </a:xfrm>
                          <a:custGeom>
                            <a:avLst/>
                            <a:gdLst/>
                            <a:ahLst/>
                            <a:rect l="l" t="t" r="r" b="b"/>
                            <a:pathLst>
                              <a:path w="56" h="67">
                                <a:moveTo>
                                  <a:pt x="0" y="67"/>
                                </a:moveTo>
                                <a:lnTo>
                                  <a:pt x="7" y="0"/>
                                </a:lnTo>
                                <a:lnTo>
                                  <a:pt x="56" y="46"/>
                                </a:lnTo>
                                <a:lnTo>
                                  <a:pt x="0" y="67"/>
                                </a:lnTo>
                                <a:close/>
                              </a:path>
                            </a:pathLst>
                          </a:custGeom>
                          <a:solidFill>
                            <a:srgbClr val="000000"/>
                          </a:solidFill>
                          <a:ln w="0">
                            <a:noFill/>
                          </a:ln>
                        </wps:spPr>
                        <wps:style>
                          <a:lnRef idx="0"/>
                          <a:fillRef idx="0"/>
                          <a:effectRef idx="0"/>
                          <a:fontRef idx="minor"/>
                        </wps:style>
                        <wps:bodyPr/>
                      </wps:wsp>
                      <wps:wsp>
                        <wps:cNvSpPr/>
                        <wps:spPr>
                          <a:xfrm>
                            <a:off x="2781360" y="374040"/>
                            <a:ext cx="1129680" cy="497880"/>
                          </a:xfrm>
                          <a:custGeom>
                            <a:avLst/>
                            <a:gdLst/>
                            <a:ahLst/>
                            <a:rect l="l" t="t" r="r" b="b"/>
                            <a:pathLst>
                              <a:path w="1896" h="836">
                                <a:moveTo>
                                  <a:pt x="1882" y="834"/>
                                </a:moveTo>
                                <a:lnTo>
                                  <a:pt x="1768" y="784"/>
                                </a:lnTo>
                                <a:cubicBezTo>
                                  <a:pt x="1763" y="782"/>
                                  <a:pt x="1761" y="777"/>
                                  <a:pt x="1763" y="772"/>
                                </a:cubicBezTo>
                                <a:cubicBezTo>
                                  <a:pt x="1765" y="768"/>
                                  <a:pt x="1770" y="766"/>
                                  <a:pt x="1775" y="768"/>
                                </a:cubicBezTo>
                                <a:lnTo>
                                  <a:pt x="1889" y="817"/>
                                </a:lnTo>
                                <a:cubicBezTo>
                                  <a:pt x="1894" y="819"/>
                                  <a:pt x="1896" y="825"/>
                                  <a:pt x="1894" y="829"/>
                                </a:cubicBezTo>
                                <a:cubicBezTo>
                                  <a:pt x="1892" y="834"/>
                                  <a:pt x="1886" y="836"/>
                                  <a:pt x="1882" y="834"/>
                                </a:cubicBezTo>
                                <a:close/>
                                <a:moveTo>
                                  <a:pt x="1686" y="749"/>
                                </a:moveTo>
                                <a:lnTo>
                                  <a:pt x="1572" y="699"/>
                                </a:lnTo>
                                <a:cubicBezTo>
                                  <a:pt x="1568" y="697"/>
                                  <a:pt x="1566" y="692"/>
                                  <a:pt x="1568" y="687"/>
                                </a:cubicBezTo>
                                <a:cubicBezTo>
                                  <a:pt x="1569" y="683"/>
                                  <a:pt x="1575" y="681"/>
                                  <a:pt x="1579" y="683"/>
                                </a:cubicBezTo>
                                <a:lnTo>
                                  <a:pt x="1693" y="732"/>
                                </a:lnTo>
                                <a:cubicBezTo>
                                  <a:pt x="1698" y="734"/>
                                  <a:pt x="1700" y="740"/>
                                  <a:pt x="1698" y="744"/>
                                </a:cubicBezTo>
                                <a:cubicBezTo>
                                  <a:pt x="1696" y="749"/>
                                  <a:pt x="1691" y="751"/>
                                  <a:pt x="1686" y="749"/>
                                </a:cubicBezTo>
                                <a:close/>
                                <a:moveTo>
                                  <a:pt x="1491" y="664"/>
                                </a:moveTo>
                                <a:lnTo>
                                  <a:pt x="1376" y="614"/>
                                </a:lnTo>
                                <a:cubicBezTo>
                                  <a:pt x="1372" y="612"/>
                                  <a:pt x="1370" y="607"/>
                                  <a:pt x="1372" y="602"/>
                                </a:cubicBezTo>
                                <a:cubicBezTo>
                                  <a:pt x="1374" y="598"/>
                                  <a:pt x="1379" y="596"/>
                                  <a:pt x="1384" y="598"/>
                                </a:cubicBezTo>
                                <a:lnTo>
                                  <a:pt x="1498" y="647"/>
                                </a:lnTo>
                                <a:cubicBezTo>
                                  <a:pt x="1502" y="649"/>
                                  <a:pt x="1504" y="654"/>
                                  <a:pt x="1502" y="659"/>
                                </a:cubicBezTo>
                                <a:cubicBezTo>
                                  <a:pt x="1500" y="663"/>
                                  <a:pt x="1495" y="666"/>
                                  <a:pt x="1491" y="664"/>
                                </a:cubicBezTo>
                                <a:close/>
                                <a:moveTo>
                                  <a:pt x="1295" y="579"/>
                                </a:moveTo>
                                <a:lnTo>
                                  <a:pt x="1181" y="529"/>
                                </a:lnTo>
                                <a:cubicBezTo>
                                  <a:pt x="1176" y="527"/>
                                  <a:pt x="1174" y="522"/>
                                  <a:pt x="1176" y="517"/>
                                </a:cubicBezTo>
                                <a:cubicBezTo>
                                  <a:pt x="1178" y="513"/>
                                  <a:pt x="1183" y="511"/>
                                  <a:pt x="1188" y="513"/>
                                </a:cubicBezTo>
                                <a:lnTo>
                                  <a:pt x="1302" y="562"/>
                                </a:lnTo>
                                <a:cubicBezTo>
                                  <a:pt x="1307" y="564"/>
                                  <a:pt x="1309" y="569"/>
                                  <a:pt x="1307" y="574"/>
                                </a:cubicBezTo>
                                <a:cubicBezTo>
                                  <a:pt x="1305" y="578"/>
                                  <a:pt x="1299" y="580"/>
                                  <a:pt x="1295" y="579"/>
                                </a:cubicBezTo>
                                <a:close/>
                                <a:moveTo>
                                  <a:pt x="1099" y="493"/>
                                </a:moveTo>
                                <a:lnTo>
                                  <a:pt x="985" y="444"/>
                                </a:lnTo>
                                <a:cubicBezTo>
                                  <a:pt x="981" y="442"/>
                                  <a:pt x="979" y="437"/>
                                  <a:pt x="981" y="432"/>
                                </a:cubicBezTo>
                                <a:cubicBezTo>
                                  <a:pt x="982" y="428"/>
                                  <a:pt x="988" y="426"/>
                                  <a:pt x="992" y="428"/>
                                </a:cubicBezTo>
                                <a:lnTo>
                                  <a:pt x="1106" y="477"/>
                                </a:lnTo>
                                <a:cubicBezTo>
                                  <a:pt x="1111" y="479"/>
                                  <a:pt x="1113" y="484"/>
                                  <a:pt x="1111" y="489"/>
                                </a:cubicBezTo>
                                <a:cubicBezTo>
                                  <a:pt x="1109" y="493"/>
                                  <a:pt x="1104" y="495"/>
                                  <a:pt x="1099" y="493"/>
                                </a:cubicBezTo>
                                <a:close/>
                                <a:moveTo>
                                  <a:pt x="904" y="408"/>
                                </a:moveTo>
                                <a:lnTo>
                                  <a:pt x="789" y="359"/>
                                </a:lnTo>
                                <a:cubicBezTo>
                                  <a:pt x="785" y="357"/>
                                  <a:pt x="783" y="352"/>
                                  <a:pt x="785" y="347"/>
                                </a:cubicBezTo>
                                <a:cubicBezTo>
                                  <a:pt x="787" y="343"/>
                                  <a:pt x="792" y="340"/>
                                  <a:pt x="797" y="342"/>
                                </a:cubicBezTo>
                                <a:lnTo>
                                  <a:pt x="911" y="392"/>
                                </a:lnTo>
                                <a:cubicBezTo>
                                  <a:pt x="915" y="394"/>
                                  <a:pt x="917" y="399"/>
                                  <a:pt x="915" y="404"/>
                                </a:cubicBezTo>
                                <a:cubicBezTo>
                                  <a:pt x="913" y="408"/>
                                  <a:pt x="908" y="410"/>
                                  <a:pt x="904" y="408"/>
                                </a:cubicBezTo>
                                <a:close/>
                                <a:moveTo>
                                  <a:pt x="708" y="323"/>
                                </a:moveTo>
                                <a:lnTo>
                                  <a:pt x="594" y="274"/>
                                </a:lnTo>
                                <a:cubicBezTo>
                                  <a:pt x="589" y="272"/>
                                  <a:pt x="587" y="266"/>
                                  <a:pt x="589" y="262"/>
                                </a:cubicBezTo>
                                <a:cubicBezTo>
                                  <a:pt x="591" y="257"/>
                                  <a:pt x="596" y="255"/>
                                  <a:pt x="601" y="257"/>
                                </a:cubicBezTo>
                                <a:lnTo>
                                  <a:pt x="715" y="307"/>
                                </a:lnTo>
                                <a:cubicBezTo>
                                  <a:pt x="720" y="309"/>
                                  <a:pt x="722" y="314"/>
                                  <a:pt x="720" y="319"/>
                                </a:cubicBezTo>
                                <a:cubicBezTo>
                                  <a:pt x="718" y="323"/>
                                  <a:pt x="712" y="325"/>
                                  <a:pt x="708" y="323"/>
                                </a:cubicBezTo>
                                <a:close/>
                                <a:moveTo>
                                  <a:pt x="512" y="238"/>
                                </a:moveTo>
                                <a:lnTo>
                                  <a:pt x="398" y="189"/>
                                </a:lnTo>
                                <a:cubicBezTo>
                                  <a:pt x="394" y="187"/>
                                  <a:pt x="392" y="181"/>
                                  <a:pt x="394" y="177"/>
                                </a:cubicBezTo>
                                <a:cubicBezTo>
                                  <a:pt x="395" y="172"/>
                                  <a:pt x="401" y="170"/>
                                  <a:pt x="405" y="172"/>
                                </a:cubicBezTo>
                                <a:lnTo>
                                  <a:pt x="519" y="222"/>
                                </a:lnTo>
                                <a:cubicBezTo>
                                  <a:pt x="524" y="224"/>
                                  <a:pt x="526" y="229"/>
                                  <a:pt x="524" y="234"/>
                                </a:cubicBezTo>
                                <a:cubicBezTo>
                                  <a:pt x="522" y="238"/>
                                  <a:pt x="517" y="240"/>
                                  <a:pt x="512" y="238"/>
                                </a:cubicBezTo>
                                <a:close/>
                                <a:moveTo>
                                  <a:pt x="317" y="153"/>
                                </a:moveTo>
                                <a:lnTo>
                                  <a:pt x="202" y="104"/>
                                </a:lnTo>
                                <a:cubicBezTo>
                                  <a:pt x="198" y="102"/>
                                  <a:pt x="196" y="96"/>
                                  <a:pt x="198" y="92"/>
                                </a:cubicBezTo>
                                <a:cubicBezTo>
                                  <a:pt x="200" y="87"/>
                                  <a:pt x="205" y="85"/>
                                  <a:pt x="210" y="87"/>
                                </a:cubicBezTo>
                                <a:lnTo>
                                  <a:pt x="324" y="137"/>
                                </a:lnTo>
                                <a:cubicBezTo>
                                  <a:pt x="328" y="139"/>
                                  <a:pt x="330" y="144"/>
                                  <a:pt x="328" y="149"/>
                                </a:cubicBezTo>
                                <a:cubicBezTo>
                                  <a:pt x="326" y="153"/>
                                  <a:pt x="321" y="155"/>
                                  <a:pt x="317" y="153"/>
                                </a:cubicBezTo>
                                <a:close/>
                                <a:moveTo>
                                  <a:pt x="121" y="68"/>
                                </a:moveTo>
                                <a:lnTo>
                                  <a:pt x="7" y="18"/>
                                </a:lnTo>
                                <a:cubicBezTo>
                                  <a:pt x="2" y="16"/>
                                  <a:pt x="0" y="11"/>
                                  <a:pt x="2" y="7"/>
                                </a:cubicBezTo>
                                <a:cubicBezTo>
                                  <a:pt x="4" y="2"/>
                                  <a:pt x="9" y="0"/>
                                  <a:pt x="14" y="2"/>
                                </a:cubicBezTo>
                                <a:lnTo>
                                  <a:pt x="128" y="52"/>
                                </a:lnTo>
                                <a:cubicBezTo>
                                  <a:pt x="133" y="54"/>
                                  <a:pt x="135" y="59"/>
                                  <a:pt x="133" y="63"/>
                                </a:cubicBezTo>
                                <a:cubicBezTo>
                                  <a:pt x="131" y="68"/>
                                  <a:pt x="125" y="70"/>
                                  <a:pt x="121" y="68"/>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688120" y="331560"/>
                            <a:ext cx="105480" cy="87120"/>
                          </a:xfrm>
                          <a:custGeom>
                            <a:avLst/>
                            <a:gdLst/>
                            <a:ahLst/>
                            <a:rect l="l" t="t" r="r" b="b"/>
                            <a:pathLst>
                              <a:path w="67" h="55">
                                <a:moveTo>
                                  <a:pt x="43" y="55"/>
                                </a:moveTo>
                                <a:lnTo>
                                  <a:pt x="0" y="4"/>
                                </a:lnTo>
                                <a:lnTo>
                                  <a:pt x="67" y="0"/>
                                </a:lnTo>
                                <a:lnTo>
                                  <a:pt x="43" y="55"/>
                                </a:lnTo>
                                <a:close/>
                              </a:path>
                            </a:pathLst>
                          </a:custGeom>
                          <a:solidFill>
                            <a:srgbClr val="000000"/>
                          </a:solidFill>
                          <a:ln w="0">
                            <a:noFill/>
                          </a:ln>
                        </wps:spPr>
                        <wps:style>
                          <a:lnRef idx="0"/>
                          <a:fillRef idx="0"/>
                          <a:effectRef idx="0"/>
                          <a:fontRef idx="minor"/>
                        </wps:style>
                        <wps:bodyPr/>
                      </wps:wsp>
                      <wps:wsp>
                        <wps:cNvSpPr txBox="1"/>
                        <wps:spPr>
                          <a:xfrm>
                            <a:off x="332280" y="409680"/>
                            <a:ext cx="1538640" cy="167760"/>
                          </a:xfrm>
                          <a:prstGeom prst="rect">
                            <a:avLst/>
                          </a:prstGeom>
                          <a:no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Session Activation</w:t>
                              </w:r>
                            </w:p>
                          </w:txbxContent>
                        </wps:txbx>
                        <wps:bodyPr wrap="square" lIns="0" rIns="0" tIns="0" bIns="0" anchor="t">
                          <a:noAutofit/>
                        </wps:bodyPr>
                      </wps:wsp>
                      <wps:wsp>
                        <wps:cNvSpPr txBox="1"/>
                        <wps:spPr>
                          <a:xfrm>
                            <a:off x="3344400" y="371520"/>
                            <a:ext cx="945360" cy="167760"/>
                          </a:xfrm>
                          <a:prstGeom prst="rect">
                            <a:avLst/>
                          </a:prstGeom>
                          <a:no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reporting</w:t>
                              </w:r>
                            </w:p>
                          </w:txbxContent>
                        </wps:txbx>
                        <wps:bodyPr wrap="square" lIns="0" rIns="0" tIns="0" bIns="0" anchor="t">
                          <a:noAutofit/>
                        </wps:bodyPr>
                      </wps:wsp>
                      <wps:wsp>
                        <wps:cNvSpPr/>
                        <wps:spPr>
                          <a:xfrm>
                            <a:off x="1046520" y="542160"/>
                            <a:ext cx="184320" cy="674280"/>
                          </a:xfrm>
                          <a:custGeom>
                            <a:avLst/>
                            <a:gdLst/>
                            <a:ahLst/>
                            <a:rect l="l" t="t" r="r" b="b"/>
                            <a:pathLst>
                              <a:path w="309" h="1133">
                                <a:moveTo>
                                  <a:pt x="308" y="11"/>
                                </a:moveTo>
                                <a:lnTo>
                                  <a:pt x="308" y="11"/>
                                </a:lnTo>
                                <a:cubicBezTo>
                                  <a:pt x="307" y="16"/>
                                  <a:pt x="302" y="18"/>
                                  <a:pt x="298" y="17"/>
                                </a:cubicBezTo>
                                <a:cubicBezTo>
                                  <a:pt x="294" y="16"/>
                                  <a:pt x="291" y="11"/>
                                  <a:pt x="292" y="7"/>
                                </a:cubicBezTo>
                                <a:lnTo>
                                  <a:pt x="292" y="7"/>
                                </a:lnTo>
                                <a:cubicBezTo>
                                  <a:pt x="294" y="3"/>
                                  <a:pt x="298" y="0"/>
                                  <a:pt x="302" y="1"/>
                                </a:cubicBezTo>
                                <a:cubicBezTo>
                                  <a:pt x="306" y="3"/>
                                  <a:pt x="309" y="7"/>
                                  <a:pt x="308" y="11"/>
                                </a:cubicBezTo>
                                <a:close/>
                                <a:moveTo>
                                  <a:pt x="296" y="58"/>
                                </a:moveTo>
                                <a:lnTo>
                                  <a:pt x="296" y="58"/>
                                </a:lnTo>
                                <a:cubicBezTo>
                                  <a:pt x="295" y="62"/>
                                  <a:pt x="290" y="65"/>
                                  <a:pt x="286" y="63"/>
                                </a:cubicBezTo>
                                <a:cubicBezTo>
                                  <a:pt x="282" y="62"/>
                                  <a:pt x="279" y="58"/>
                                  <a:pt x="280" y="54"/>
                                </a:cubicBezTo>
                                <a:lnTo>
                                  <a:pt x="280" y="54"/>
                                </a:lnTo>
                                <a:cubicBezTo>
                                  <a:pt x="281" y="49"/>
                                  <a:pt x="286" y="47"/>
                                  <a:pt x="290" y="48"/>
                                </a:cubicBezTo>
                                <a:cubicBezTo>
                                  <a:pt x="294" y="49"/>
                                  <a:pt x="297" y="53"/>
                                  <a:pt x="296" y="58"/>
                                </a:cubicBezTo>
                                <a:close/>
                                <a:moveTo>
                                  <a:pt x="284" y="104"/>
                                </a:moveTo>
                                <a:lnTo>
                                  <a:pt x="284" y="104"/>
                                </a:lnTo>
                                <a:cubicBezTo>
                                  <a:pt x="282" y="108"/>
                                  <a:pt x="278" y="111"/>
                                  <a:pt x="274" y="110"/>
                                </a:cubicBezTo>
                                <a:cubicBezTo>
                                  <a:pt x="269" y="109"/>
                                  <a:pt x="267" y="104"/>
                                  <a:pt x="268" y="100"/>
                                </a:cubicBezTo>
                                <a:lnTo>
                                  <a:pt x="268" y="100"/>
                                </a:lnTo>
                                <a:cubicBezTo>
                                  <a:pt x="269" y="96"/>
                                  <a:pt x="274" y="93"/>
                                  <a:pt x="278" y="94"/>
                                </a:cubicBezTo>
                                <a:cubicBezTo>
                                  <a:pt x="282" y="96"/>
                                  <a:pt x="285" y="100"/>
                                  <a:pt x="284" y="104"/>
                                </a:cubicBezTo>
                                <a:close/>
                                <a:moveTo>
                                  <a:pt x="271" y="151"/>
                                </a:moveTo>
                                <a:lnTo>
                                  <a:pt x="271" y="151"/>
                                </a:lnTo>
                                <a:cubicBezTo>
                                  <a:pt x="270" y="155"/>
                                  <a:pt x="266" y="157"/>
                                  <a:pt x="262" y="156"/>
                                </a:cubicBezTo>
                                <a:cubicBezTo>
                                  <a:pt x="257" y="155"/>
                                  <a:pt x="255" y="151"/>
                                  <a:pt x="256" y="146"/>
                                </a:cubicBezTo>
                                <a:lnTo>
                                  <a:pt x="256" y="146"/>
                                </a:lnTo>
                                <a:cubicBezTo>
                                  <a:pt x="257" y="142"/>
                                  <a:pt x="262" y="140"/>
                                  <a:pt x="266" y="141"/>
                                </a:cubicBezTo>
                                <a:cubicBezTo>
                                  <a:pt x="270" y="142"/>
                                  <a:pt x="273" y="146"/>
                                  <a:pt x="271" y="151"/>
                                </a:cubicBezTo>
                                <a:close/>
                                <a:moveTo>
                                  <a:pt x="259" y="197"/>
                                </a:moveTo>
                                <a:lnTo>
                                  <a:pt x="259" y="197"/>
                                </a:lnTo>
                                <a:cubicBezTo>
                                  <a:pt x="258" y="201"/>
                                  <a:pt x="254" y="204"/>
                                  <a:pt x="249" y="203"/>
                                </a:cubicBezTo>
                                <a:cubicBezTo>
                                  <a:pt x="245" y="202"/>
                                  <a:pt x="243" y="197"/>
                                  <a:pt x="244" y="193"/>
                                </a:cubicBezTo>
                                <a:lnTo>
                                  <a:pt x="244" y="193"/>
                                </a:lnTo>
                                <a:cubicBezTo>
                                  <a:pt x="245" y="189"/>
                                  <a:pt x="249" y="186"/>
                                  <a:pt x="254" y="187"/>
                                </a:cubicBezTo>
                                <a:cubicBezTo>
                                  <a:pt x="258" y="188"/>
                                  <a:pt x="260" y="193"/>
                                  <a:pt x="259" y="197"/>
                                </a:cubicBezTo>
                                <a:close/>
                                <a:moveTo>
                                  <a:pt x="247" y="244"/>
                                </a:moveTo>
                                <a:lnTo>
                                  <a:pt x="247" y="244"/>
                                </a:lnTo>
                                <a:cubicBezTo>
                                  <a:pt x="246" y="248"/>
                                  <a:pt x="242" y="250"/>
                                  <a:pt x="237" y="249"/>
                                </a:cubicBezTo>
                                <a:cubicBezTo>
                                  <a:pt x="233" y="248"/>
                                  <a:pt x="231" y="244"/>
                                  <a:pt x="232" y="239"/>
                                </a:cubicBezTo>
                                <a:lnTo>
                                  <a:pt x="232" y="239"/>
                                </a:lnTo>
                                <a:cubicBezTo>
                                  <a:pt x="233" y="235"/>
                                  <a:pt x="237" y="233"/>
                                  <a:pt x="241" y="234"/>
                                </a:cubicBezTo>
                                <a:cubicBezTo>
                                  <a:pt x="246" y="235"/>
                                  <a:pt x="248" y="239"/>
                                  <a:pt x="247" y="244"/>
                                </a:cubicBezTo>
                                <a:close/>
                                <a:moveTo>
                                  <a:pt x="235" y="290"/>
                                </a:moveTo>
                                <a:lnTo>
                                  <a:pt x="235" y="290"/>
                                </a:lnTo>
                                <a:cubicBezTo>
                                  <a:pt x="234" y="294"/>
                                  <a:pt x="229" y="297"/>
                                  <a:pt x="225" y="296"/>
                                </a:cubicBezTo>
                                <a:cubicBezTo>
                                  <a:pt x="221" y="294"/>
                                  <a:pt x="218" y="290"/>
                                  <a:pt x="220" y="286"/>
                                </a:cubicBezTo>
                                <a:lnTo>
                                  <a:pt x="220" y="286"/>
                                </a:lnTo>
                                <a:cubicBezTo>
                                  <a:pt x="221" y="282"/>
                                  <a:pt x="225" y="279"/>
                                  <a:pt x="229" y="280"/>
                                </a:cubicBezTo>
                                <a:cubicBezTo>
                                  <a:pt x="234" y="281"/>
                                  <a:pt x="236" y="286"/>
                                  <a:pt x="235" y="290"/>
                                </a:cubicBezTo>
                                <a:close/>
                                <a:moveTo>
                                  <a:pt x="223" y="336"/>
                                </a:moveTo>
                                <a:lnTo>
                                  <a:pt x="223" y="336"/>
                                </a:lnTo>
                                <a:cubicBezTo>
                                  <a:pt x="222" y="341"/>
                                  <a:pt x="217" y="343"/>
                                  <a:pt x="213" y="342"/>
                                </a:cubicBezTo>
                                <a:cubicBezTo>
                                  <a:pt x="209" y="341"/>
                                  <a:pt x="206" y="337"/>
                                  <a:pt x="207" y="332"/>
                                </a:cubicBezTo>
                                <a:lnTo>
                                  <a:pt x="207" y="332"/>
                                </a:lnTo>
                                <a:cubicBezTo>
                                  <a:pt x="209" y="328"/>
                                  <a:pt x="213" y="325"/>
                                  <a:pt x="217" y="327"/>
                                </a:cubicBezTo>
                                <a:cubicBezTo>
                                  <a:pt x="221" y="328"/>
                                  <a:pt x="224" y="332"/>
                                  <a:pt x="223" y="336"/>
                                </a:cubicBezTo>
                                <a:close/>
                                <a:moveTo>
                                  <a:pt x="211" y="383"/>
                                </a:moveTo>
                                <a:lnTo>
                                  <a:pt x="211" y="383"/>
                                </a:lnTo>
                                <a:cubicBezTo>
                                  <a:pt x="210" y="387"/>
                                  <a:pt x="205" y="390"/>
                                  <a:pt x="201" y="389"/>
                                </a:cubicBezTo>
                                <a:cubicBezTo>
                                  <a:pt x="197" y="387"/>
                                  <a:pt x="194" y="383"/>
                                  <a:pt x="195" y="379"/>
                                </a:cubicBezTo>
                                <a:lnTo>
                                  <a:pt x="195" y="379"/>
                                </a:lnTo>
                                <a:cubicBezTo>
                                  <a:pt x="196" y="374"/>
                                  <a:pt x="201" y="372"/>
                                  <a:pt x="205" y="373"/>
                                </a:cubicBezTo>
                                <a:cubicBezTo>
                                  <a:pt x="209" y="374"/>
                                  <a:pt x="212" y="379"/>
                                  <a:pt x="211" y="383"/>
                                </a:cubicBezTo>
                                <a:close/>
                                <a:moveTo>
                                  <a:pt x="199" y="429"/>
                                </a:moveTo>
                                <a:lnTo>
                                  <a:pt x="199" y="429"/>
                                </a:lnTo>
                                <a:cubicBezTo>
                                  <a:pt x="197" y="434"/>
                                  <a:pt x="193" y="436"/>
                                  <a:pt x="189" y="435"/>
                                </a:cubicBezTo>
                                <a:cubicBezTo>
                                  <a:pt x="184" y="434"/>
                                  <a:pt x="182" y="429"/>
                                  <a:pt x="183" y="425"/>
                                </a:cubicBezTo>
                                <a:lnTo>
                                  <a:pt x="183" y="425"/>
                                </a:lnTo>
                                <a:cubicBezTo>
                                  <a:pt x="184" y="421"/>
                                  <a:pt x="189" y="418"/>
                                  <a:pt x="193" y="420"/>
                                </a:cubicBezTo>
                                <a:cubicBezTo>
                                  <a:pt x="197" y="421"/>
                                  <a:pt x="200" y="425"/>
                                  <a:pt x="199" y="429"/>
                                </a:cubicBezTo>
                                <a:close/>
                                <a:moveTo>
                                  <a:pt x="186" y="476"/>
                                </a:moveTo>
                                <a:lnTo>
                                  <a:pt x="186" y="476"/>
                                </a:lnTo>
                                <a:cubicBezTo>
                                  <a:pt x="185" y="480"/>
                                  <a:pt x="181" y="483"/>
                                  <a:pt x="177" y="481"/>
                                </a:cubicBezTo>
                                <a:cubicBezTo>
                                  <a:pt x="172" y="480"/>
                                  <a:pt x="170" y="476"/>
                                  <a:pt x="171" y="472"/>
                                </a:cubicBezTo>
                                <a:lnTo>
                                  <a:pt x="171" y="472"/>
                                </a:lnTo>
                                <a:cubicBezTo>
                                  <a:pt x="172" y="467"/>
                                  <a:pt x="176" y="465"/>
                                  <a:pt x="181" y="466"/>
                                </a:cubicBezTo>
                                <a:cubicBezTo>
                                  <a:pt x="185" y="467"/>
                                  <a:pt x="188" y="472"/>
                                  <a:pt x="186" y="476"/>
                                </a:cubicBezTo>
                                <a:close/>
                                <a:moveTo>
                                  <a:pt x="174" y="522"/>
                                </a:moveTo>
                                <a:lnTo>
                                  <a:pt x="174" y="522"/>
                                </a:lnTo>
                                <a:cubicBezTo>
                                  <a:pt x="173" y="527"/>
                                  <a:pt x="169" y="529"/>
                                  <a:pt x="164" y="528"/>
                                </a:cubicBezTo>
                                <a:cubicBezTo>
                                  <a:pt x="160" y="527"/>
                                  <a:pt x="158" y="522"/>
                                  <a:pt x="159" y="518"/>
                                </a:cubicBezTo>
                                <a:lnTo>
                                  <a:pt x="159" y="518"/>
                                </a:lnTo>
                                <a:cubicBezTo>
                                  <a:pt x="160" y="514"/>
                                  <a:pt x="164" y="511"/>
                                  <a:pt x="169" y="512"/>
                                </a:cubicBezTo>
                                <a:cubicBezTo>
                                  <a:pt x="173" y="514"/>
                                  <a:pt x="175" y="518"/>
                                  <a:pt x="174" y="522"/>
                                </a:cubicBezTo>
                                <a:close/>
                                <a:moveTo>
                                  <a:pt x="162" y="569"/>
                                </a:moveTo>
                                <a:lnTo>
                                  <a:pt x="162" y="569"/>
                                </a:lnTo>
                                <a:cubicBezTo>
                                  <a:pt x="161" y="573"/>
                                  <a:pt x="157" y="576"/>
                                  <a:pt x="152" y="574"/>
                                </a:cubicBezTo>
                                <a:cubicBezTo>
                                  <a:pt x="148" y="573"/>
                                  <a:pt x="145" y="569"/>
                                  <a:pt x="147" y="565"/>
                                </a:cubicBezTo>
                                <a:lnTo>
                                  <a:pt x="147" y="565"/>
                                </a:lnTo>
                                <a:cubicBezTo>
                                  <a:pt x="148" y="560"/>
                                  <a:pt x="152" y="558"/>
                                  <a:pt x="156" y="559"/>
                                </a:cubicBezTo>
                                <a:cubicBezTo>
                                  <a:pt x="161" y="560"/>
                                  <a:pt x="163" y="564"/>
                                  <a:pt x="162" y="569"/>
                                </a:cubicBezTo>
                                <a:close/>
                                <a:moveTo>
                                  <a:pt x="150" y="615"/>
                                </a:moveTo>
                                <a:lnTo>
                                  <a:pt x="150" y="615"/>
                                </a:lnTo>
                                <a:cubicBezTo>
                                  <a:pt x="149" y="619"/>
                                  <a:pt x="144" y="622"/>
                                  <a:pt x="140" y="621"/>
                                </a:cubicBezTo>
                                <a:cubicBezTo>
                                  <a:pt x="136" y="620"/>
                                  <a:pt x="133" y="615"/>
                                  <a:pt x="134" y="611"/>
                                </a:cubicBezTo>
                                <a:lnTo>
                                  <a:pt x="134" y="611"/>
                                </a:lnTo>
                                <a:cubicBezTo>
                                  <a:pt x="136" y="607"/>
                                  <a:pt x="140" y="604"/>
                                  <a:pt x="144" y="605"/>
                                </a:cubicBezTo>
                                <a:cubicBezTo>
                                  <a:pt x="149" y="606"/>
                                  <a:pt x="151" y="611"/>
                                  <a:pt x="150" y="615"/>
                                </a:cubicBezTo>
                                <a:close/>
                                <a:moveTo>
                                  <a:pt x="138" y="662"/>
                                </a:moveTo>
                                <a:lnTo>
                                  <a:pt x="138" y="662"/>
                                </a:lnTo>
                                <a:cubicBezTo>
                                  <a:pt x="137" y="666"/>
                                  <a:pt x="132" y="668"/>
                                  <a:pt x="128" y="667"/>
                                </a:cubicBezTo>
                                <a:cubicBezTo>
                                  <a:pt x="124" y="666"/>
                                  <a:pt x="121" y="662"/>
                                  <a:pt x="122" y="657"/>
                                </a:cubicBezTo>
                                <a:lnTo>
                                  <a:pt x="122" y="657"/>
                                </a:lnTo>
                                <a:cubicBezTo>
                                  <a:pt x="123" y="653"/>
                                  <a:pt x="128" y="651"/>
                                  <a:pt x="132" y="652"/>
                                </a:cubicBezTo>
                                <a:cubicBezTo>
                                  <a:pt x="136" y="653"/>
                                  <a:pt x="139" y="657"/>
                                  <a:pt x="138" y="662"/>
                                </a:cubicBezTo>
                                <a:close/>
                                <a:moveTo>
                                  <a:pt x="126" y="708"/>
                                </a:moveTo>
                                <a:lnTo>
                                  <a:pt x="126" y="708"/>
                                </a:lnTo>
                                <a:cubicBezTo>
                                  <a:pt x="124" y="712"/>
                                  <a:pt x="120" y="715"/>
                                  <a:pt x="116" y="714"/>
                                </a:cubicBezTo>
                                <a:cubicBezTo>
                                  <a:pt x="112" y="713"/>
                                  <a:pt x="109" y="708"/>
                                  <a:pt x="110" y="704"/>
                                </a:cubicBezTo>
                                <a:lnTo>
                                  <a:pt x="110" y="704"/>
                                </a:lnTo>
                                <a:cubicBezTo>
                                  <a:pt x="111" y="700"/>
                                  <a:pt x="116" y="697"/>
                                  <a:pt x="120" y="698"/>
                                </a:cubicBezTo>
                                <a:cubicBezTo>
                                  <a:pt x="124" y="699"/>
                                  <a:pt x="127" y="704"/>
                                  <a:pt x="126" y="708"/>
                                </a:cubicBezTo>
                                <a:close/>
                                <a:moveTo>
                                  <a:pt x="113" y="755"/>
                                </a:moveTo>
                                <a:lnTo>
                                  <a:pt x="113" y="755"/>
                                </a:lnTo>
                                <a:cubicBezTo>
                                  <a:pt x="112" y="759"/>
                                  <a:pt x="108" y="761"/>
                                  <a:pt x="104" y="760"/>
                                </a:cubicBezTo>
                                <a:cubicBezTo>
                                  <a:pt x="99" y="759"/>
                                  <a:pt x="97" y="755"/>
                                  <a:pt x="98" y="750"/>
                                </a:cubicBezTo>
                                <a:lnTo>
                                  <a:pt x="98" y="750"/>
                                </a:lnTo>
                                <a:cubicBezTo>
                                  <a:pt x="99" y="746"/>
                                  <a:pt x="104" y="744"/>
                                  <a:pt x="108" y="745"/>
                                </a:cubicBezTo>
                                <a:cubicBezTo>
                                  <a:pt x="112" y="746"/>
                                  <a:pt x="115" y="750"/>
                                  <a:pt x="113" y="755"/>
                                </a:cubicBezTo>
                                <a:close/>
                                <a:moveTo>
                                  <a:pt x="101" y="801"/>
                                </a:moveTo>
                                <a:lnTo>
                                  <a:pt x="101" y="801"/>
                                </a:lnTo>
                                <a:cubicBezTo>
                                  <a:pt x="100" y="805"/>
                                  <a:pt x="96" y="808"/>
                                  <a:pt x="92" y="807"/>
                                </a:cubicBezTo>
                                <a:cubicBezTo>
                                  <a:pt x="87" y="805"/>
                                  <a:pt x="85" y="801"/>
                                  <a:pt x="86" y="797"/>
                                </a:cubicBezTo>
                                <a:lnTo>
                                  <a:pt x="86" y="797"/>
                                </a:lnTo>
                                <a:cubicBezTo>
                                  <a:pt x="87" y="793"/>
                                  <a:pt x="91" y="790"/>
                                  <a:pt x="96" y="791"/>
                                </a:cubicBezTo>
                                <a:cubicBezTo>
                                  <a:pt x="100" y="792"/>
                                  <a:pt x="102" y="797"/>
                                  <a:pt x="101" y="801"/>
                                </a:cubicBezTo>
                                <a:close/>
                                <a:moveTo>
                                  <a:pt x="89" y="847"/>
                                </a:moveTo>
                                <a:lnTo>
                                  <a:pt x="89" y="847"/>
                                </a:lnTo>
                                <a:cubicBezTo>
                                  <a:pt x="88" y="852"/>
                                  <a:pt x="84" y="854"/>
                                  <a:pt x="79" y="853"/>
                                </a:cubicBezTo>
                                <a:cubicBezTo>
                                  <a:pt x="75" y="852"/>
                                  <a:pt x="73" y="848"/>
                                  <a:pt x="74" y="843"/>
                                </a:cubicBezTo>
                                <a:lnTo>
                                  <a:pt x="74" y="843"/>
                                </a:lnTo>
                                <a:cubicBezTo>
                                  <a:pt x="75" y="839"/>
                                  <a:pt x="79" y="836"/>
                                  <a:pt x="84" y="838"/>
                                </a:cubicBezTo>
                                <a:cubicBezTo>
                                  <a:pt x="88" y="839"/>
                                  <a:pt x="90" y="843"/>
                                  <a:pt x="89" y="847"/>
                                </a:cubicBezTo>
                                <a:close/>
                                <a:moveTo>
                                  <a:pt x="77" y="894"/>
                                </a:moveTo>
                                <a:lnTo>
                                  <a:pt x="77" y="894"/>
                                </a:lnTo>
                                <a:cubicBezTo>
                                  <a:pt x="76" y="898"/>
                                  <a:pt x="71" y="901"/>
                                  <a:pt x="67" y="900"/>
                                </a:cubicBezTo>
                                <a:cubicBezTo>
                                  <a:pt x="63" y="898"/>
                                  <a:pt x="60" y="894"/>
                                  <a:pt x="62" y="890"/>
                                </a:cubicBezTo>
                                <a:lnTo>
                                  <a:pt x="62" y="890"/>
                                </a:lnTo>
                                <a:cubicBezTo>
                                  <a:pt x="63" y="885"/>
                                  <a:pt x="67" y="883"/>
                                  <a:pt x="71" y="884"/>
                                </a:cubicBezTo>
                                <a:cubicBezTo>
                                  <a:pt x="76" y="885"/>
                                  <a:pt x="78" y="890"/>
                                  <a:pt x="77" y="894"/>
                                </a:cubicBezTo>
                                <a:close/>
                                <a:moveTo>
                                  <a:pt x="65" y="940"/>
                                </a:moveTo>
                                <a:lnTo>
                                  <a:pt x="65" y="940"/>
                                </a:lnTo>
                                <a:cubicBezTo>
                                  <a:pt x="64" y="945"/>
                                  <a:pt x="59" y="947"/>
                                  <a:pt x="55" y="946"/>
                                </a:cubicBezTo>
                                <a:cubicBezTo>
                                  <a:pt x="51" y="945"/>
                                  <a:pt x="48" y="940"/>
                                  <a:pt x="49" y="936"/>
                                </a:cubicBezTo>
                                <a:lnTo>
                                  <a:pt x="49" y="936"/>
                                </a:lnTo>
                                <a:cubicBezTo>
                                  <a:pt x="51" y="932"/>
                                  <a:pt x="55" y="929"/>
                                  <a:pt x="59" y="931"/>
                                </a:cubicBezTo>
                                <a:cubicBezTo>
                                  <a:pt x="64" y="932"/>
                                  <a:pt x="66" y="936"/>
                                  <a:pt x="65" y="940"/>
                                </a:cubicBezTo>
                                <a:close/>
                                <a:moveTo>
                                  <a:pt x="53" y="987"/>
                                </a:moveTo>
                                <a:lnTo>
                                  <a:pt x="53" y="987"/>
                                </a:lnTo>
                                <a:cubicBezTo>
                                  <a:pt x="52" y="991"/>
                                  <a:pt x="47" y="994"/>
                                  <a:pt x="43" y="992"/>
                                </a:cubicBezTo>
                                <a:cubicBezTo>
                                  <a:pt x="39" y="991"/>
                                  <a:pt x="36" y="987"/>
                                  <a:pt x="37" y="983"/>
                                </a:cubicBezTo>
                                <a:lnTo>
                                  <a:pt x="37" y="983"/>
                                </a:lnTo>
                                <a:cubicBezTo>
                                  <a:pt x="38" y="978"/>
                                  <a:pt x="43" y="976"/>
                                  <a:pt x="47" y="977"/>
                                </a:cubicBezTo>
                                <a:cubicBezTo>
                                  <a:pt x="51" y="978"/>
                                  <a:pt x="54" y="983"/>
                                  <a:pt x="53" y="987"/>
                                </a:cubicBezTo>
                                <a:close/>
                                <a:moveTo>
                                  <a:pt x="41" y="1033"/>
                                </a:moveTo>
                                <a:lnTo>
                                  <a:pt x="41" y="1033"/>
                                </a:lnTo>
                                <a:cubicBezTo>
                                  <a:pt x="39" y="1038"/>
                                  <a:pt x="35" y="1040"/>
                                  <a:pt x="31" y="1039"/>
                                </a:cubicBezTo>
                                <a:cubicBezTo>
                                  <a:pt x="27" y="1038"/>
                                  <a:pt x="24" y="1033"/>
                                  <a:pt x="25" y="1029"/>
                                </a:cubicBezTo>
                                <a:lnTo>
                                  <a:pt x="25" y="1029"/>
                                </a:lnTo>
                                <a:cubicBezTo>
                                  <a:pt x="26" y="1025"/>
                                  <a:pt x="31" y="1022"/>
                                  <a:pt x="35" y="1023"/>
                                </a:cubicBezTo>
                                <a:cubicBezTo>
                                  <a:pt x="39" y="1025"/>
                                  <a:pt x="42" y="1029"/>
                                  <a:pt x="41" y="1033"/>
                                </a:cubicBezTo>
                                <a:close/>
                                <a:moveTo>
                                  <a:pt x="28" y="1080"/>
                                </a:moveTo>
                                <a:lnTo>
                                  <a:pt x="28" y="1080"/>
                                </a:lnTo>
                                <a:cubicBezTo>
                                  <a:pt x="27" y="1084"/>
                                  <a:pt x="23" y="1086"/>
                                  <a:pt x="19" y="1085"/>
                                </a:cubicBezTo>
                                <a:cubicBezTo>
                                  <a:pt x="14" y="1084"/>
                                  <a:pt x="12" y="1080"/>
                                  <a:pt x="13" y="1076"/>
                                </a:cubicBezTo>
                                <a:lnTo>
                                  <a:pt x="13" y="1076"/>
                                </a:lnTo>
                                <a:cubicBezTo>
                                  <a:pt x="14" y="1071"/>
                                  <a:pt x="19" y="1069"/>
                                  <a:pt x="23" y="1070"/>
                                </a:cubicBezTo>
                                <a:cubicBezTo>
                                  <a:pt x="27" y="1071"/>
                                  <a:pt x="30" y="1075"/>
                                  <a:pt x="28" y="1080"/>
                                </a:cubicBezTo>
                                <a:close/>
                                <a:moveTo>
                                  <a:pt x="16" y="1126"/>
                                </a:moveTo>
                                <a:lnTo>
                                  <a:pt x="16" y="1126"/>
                                </a:lnTo>
                                <a:cubicBezTo>
                                  <a:pt x="15" y="1130"/>
                                  <a:pt x="11" y="1133"/>
                                  <a:pt x="6" y="1132"/>
                                </a:cubicBezTo>
                                <a:cubicBezTo>
                                  <a:pt x="2" y="1131"/>
                                  <a:pt x="0" y="1126"/>
                                  <a:pt x="1" y="1122"/>
                                </a:cubicBezTo>
                                <a:lnTo>
                                  <a:pt x="1" y="1122"/>
                                </a:lnTo>
                                <a:cubicBezTo>
                                  <a:pt x="2" y="1118"/>
                                  <a:pt x="6" y="1115"/>
                                  <a:pt x="11" y="1116"/>
                                </a:cubicBezTo>
                                <a:cubicBezTo>
                                  <a:pt x="15" y="1117"/>
                                  <a:pt x="17" y="1122"/>
                                  <a:pt x="16" y="1126"/>
                                </a:cubicBezTo>
                                <a:close/>
                              </a:path>
                            </a:pathLst>
                          </a:custGeom>
                          <a:solidFill>
                            <a:srgbClr val="000000"/>
                          </a:solidFill>
                          <a:ln w="9360">
                            <a:solidFill>
                              <a:srgbClr val="000000"/>
                            </a:solidFill>
                            <a:bevel/>
                          </a:ln>
                        </wps:spPr>
                        <wps:style>
                          <a:lnRef idx="0"/>
                          <a:fillRef idx="0"/>
                          <a:effectRef idx="0"/>
                          <a:fontRef idx="minor"/>
                        </wps:style>
                        <wps:bodyPr/>
                      </wps:wsp>
                      <wps:wsp>
                        <wps:cNvSpPr txBox="1"/>
                        <wps:spPr>
                          <a:xfrm>
                            <a:off x="723240" y="3072600"/>
                            <a:ext cx="1807200" cy="168120"/>
                          </a:xfrm>
                          <a:prstGeom prst="rect">
                            <a:avLst/>
                          </a:prstGeom>
                          <a:no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parameter propagation</w:t>
                              </w:r>
                            </w:p>
                          </w:txbxContent>
                        </wps:txbx>
                        <wps:bodyPr wrap="square" lIns="0" rIns="0" tIns="0" bIns="0" anchor="t">
                          <a:noAutofit/>
                        </wps:bodyPr>
                      </wps:wsp>
                      <wps:wsp>
                        <wps:cNvSpPr/>
                        <wps:spPr>
                          <a:xfrm>
                            <a:off x="1256040" y="2374920"/>
                            <a:ext cx="161280" cy="649080"/>
                          </a:xfrm>
                          <a:custGeom>
                            <a:avLst/>
                            <a:gdLst/>
                            <a:ahLst/>
                            <a:rect l="l" t="t" r="r" b="b"/>
                            <a:pathLst>
                              <a:path w="273" h="1093">
                                <a:moveTo>
                                  <a:pt x="272" y="11"/>
                                </a:moveTo>
                                <a:lnTo>
                                  <a:pt x="272" y="11"/>
                                </a:lnTo>
                                <a:cubicBezTo>
                                  <a:pt x="271" y="16"/>
                                  <a:pt x="266" y="18"/>
                                  <a:pt x="262" y="17"/>
                                </a:cubicBezTo>
                                <a:cubicBezTo>
                                  <a:pt x="258" y="16"/>
                                  <a:pt x="255" y="12"/>
                                  <a:pt x="256" y="7"/>
                                </a:cubicBezTo>
                                <a:lnTo>
                                  <a:pt x="256" y="7"/>
                                </a:lnTo>
                                <a:cubicBezTo>
                                  <a:pt x="257" y="3"/>
                                  <a:pt x="262" y="0"/>
                                  <a:pt x="266" y="2"/>
                                </a:cubicBezTo>
                                <a:cubicBezTo>
                                  <a:pt x="270" y="3"/>
                                  <a:pt x="273" y="7"/>
                                  <a:pt x="272" y="11"/>
                                </a:cubicBezTo>
                                <a:close/>
                                <a:moveTo>
                                  <a:pt x="261" y="58"/>
                                </a:moveTo>
                                <a:lnTo>
                                  <a:pt x="261" y="58"/>
                                </a:lnTo>
                                <a:cubicBezTo>
                                  <a:pt x="259" y="62"/>
                                  <a:pt x="255" y="65"/>
                                  <a:pt x="251" y="64"/>
                                </a:cubicBezTo>
                                <a:cubicBezTo>
                                  <a:pt x="247" y="63"/>
                                  <a:pt x="244" y="58"/>
                                  <a:pt x="245" y="54"/>
                                </a:cubicBezTo>
                                <a:lnTo>
                                  <a:pt x="245" y="54"/>
                                </a:lnTo>
                                <a:cubicBezTo>
                                  <a:pt x="246" y="50"/>
                                  <a:pt x="250" y="47"/>
                                  <a:pt x="255" y="48"/>
                                </a:cubicBezTo>
                                <a:cubicBezTo>
                                  <a:pt x="259" y="49"/>
                                  <a:pt x="262" y="54"/>
                                  <a:pt x="261" y="58"/>
                                </a:cubicBezTo>
                                <a:close/>
                                <a:moveTo>
                                  <a:pt x="249" y="105"/>
                                </a:moveTo>
                                <a:lnTo>
                                  <a:pt x="249" y="105"/>
                                </a:lnTo>
                                <a:cubicBezTo>
                                  <a:pt x="248" y="109"/>
                                  <a:pt x="244" y="112"/>
                                  <a:pt x="240" y="110"/>
                                </a:cubicBezTo>
                                <a:cubicBezTo>
                                  <a:pt x="235" y="109"/>
                                  <a:pt x="233" y="105"/>
                                  <a:pt x="234" y="101"/>
                                </a:cubicBezTo>
                                <a:lnTo>
                                  <a:pt x="234" y="101"/>
                                </a:lnTo>
                                <a:cubicBezTo>
                                  <a:pt x="235" y="96"/>
                                  <a:pt x="239" y="94"/>
                                  <a:pt x="244" y="95"/>
                                </a:cubicBezTo>
                                <a:cubicBezTo>
                                  <a:pt x="248" y="96"/>
                                  <a:pt x="251" y="100"/>
                                  <a:pt x="249" y="105"/>
                                </a:cubicBezTo>
                                <a:close/>
                                <a:moveTo>
                                  <a:pt x="238" y="151"/>
                                </a:moveTo>
                                <a:lnTo>
                                  <a:pt x="238" y="151"/>
                                </a:lnTo>
                                <a:cubicBezTo>
                                  <a:pt x="237" y="156"/>
                                  <a:pt x="233" y="158"/>
                                  <a:pt x="229" y="157"/>
                                </a:cubicBezTo>
                                <a:cubicBezTo>
                                  <a:pt x="224" y="156"/>
                                  <a:pt x="222" y="152"/>
                                  <a:pt x="223" y="147"/>
                                </a:cubicBezTo>
                                <a:lnTo>
                                  <a:pt x="223" y="147"/>
                                </a:lnTo>
                                <a:cubicBezTo>
                                  <a:pt x="224" y="143"/>
                                  <a:pt x="228" y="141"/>
                                  <a:pt x="233" y="142"/>
                                </a:cubicBezTo>
                                <a:cubicBezTo>
                                  <a:pt x="237" y="143"/>
                                  <a:pt x="239" y="147"/>
                                  <a:pt x="238" y="151"/>
                                </a:cubicBezTo>
                                <a:close/>
                                <a:moveTo>
                                  <a:pt x="227" y="198"/>
                                </a:moveTo>
                                <a:lnTo>
                                  <a:pt x="227" y="198"/>
                                </a:lnTo>
                                <a:cubicBezTo>
                                  <a:pt x="226" y="202"/>
                                  <a:pt x="222" y="205"/>
                                  <a:pt x="218" y="204"/>
                                </a:cubicBezTo>
                                <a:cubicBezTo>
                                  <a:pt x="213" y="203"/>
                                  <a:pt x="211" y="198"/>
                                  <a:pt x="212" y="194"/>
                                </a:cubicBezTo>
                                <a:lnTo>
                                  <a:pt x="212" y="194"/>
                                </a:lnTo>
                                <a:cubicBezTo>
                                  <a:pt x="213" y="190"/>
                                  <a:pt x="217" y="187"/>
                                  <a:pt x="222" y="188"/>
                                </a:cubicBezTo>
                                <a:cubicBezTo>
                                  <a:pt x="226" y="189"/>
                                  <a:pt x="228" y="194"/>
                                  <a:pt x="227" y="198"/>
                                </a:cubicBezTo>
                                <a:close/>
                                <a:moveTo>
                                  <a:pt x="216" y="245"/>
                                </a:moveTo>
                                <a:lnTo>
                                  <a:pt x="216" y="245"/>
                                </a:lnTo>
                                <a:cubicBezTo>
                                  <a:pt x="215" y="249"/>
                                  <a:pt x="211" y="252"/>
                                  <a:pt x="206" y="251"/>
                                </a:cubicBezTo>
                                <a:cubicBezTo>
                                  <a:pt x="202" y="250"/>
                                  <a:pt x="200" y="245"/>
                                  <a:pt x="201" y="241"/>
                                </a:cubicBezTo>
                                <a:lnTo>
                                  <a:pt x="201" y="241"/>
                                </a:lnTo>
                                <a:cubicBezTo>
                                  <a:pt x="202" y="237"/>
                                  <a:pt x="206" y="234"/>
                                  <a:pt x="210" y="235"/>
                                </a:cubicBezTo>
                                <a:cubicBezTo>
                                  <a:pt x="215" y="236"/>
                                  <a:pt x="217" y="241"/>
                                  <a:pt x="216" y="245"/>
                                </a:cubicBezTo>
                                <a:close/>
                                <a:moveTo>
                                  <a:pt x="205" y="292"/>
                                </a:moveTo>
                                <a:lnTo>
                                  <a:pt x="205" y="292"/>
                                </a:lnTo>
                                <a:cubicBezTo>
                                  <a:pt x="204" y="296"/>
                                  <a:pt x="200" y="298"/>
                                  <a:pt x="195" y="297"/>
                                </a:cubicBezTo>
                                <a:cubicBezTo>
                                  <a:pt x="191" y="296"/>
                                  <a:pt x="189" y="292"/>
                                  <a:pt x="190" y="288"/>
                                </a:cubicBezTo>
                                <a:lnTo>
                                  <a:pt x="190" y="288"/>
                                </a:lnTo>
                                <a:cubicBezTo>
                                  <a:pt x="191" y="283"/>
                                  <a:pt x="195" y="281"/>
                                  <a:pt x="199" y="282"/>
                                </a:cubicBezTo>
                                <a:cubicBezTo>
                                  <a:pt x="204" y="283"/>
                                  <a:pt x="206" y="287"/>
                                  <a:pt x="205" y="292"/>
                                </a:cubicBezTo>
                                <a:close/>
                                <a:moveTo>
                                  <a:pt x="194" y="338"/>
                                </a:moveTo>
                                <a:lnTo>
                                  <a:pt x="194" y="338"/>
                                </a:lnTo>
                                <a:cubicBezTo>
                                  <a:pt x="193" y="343"/>
                                  <a:pt x="189" y="345"/>
                                  <a:pt x="184" y="344"/>
                                </a:cubicBezTo>
                                <a:cubicBezTo>
                                  <a:pt x="180" y="343"/>
                                  <a:pt x="177" y="339"/>
                                  <a:pt x="179" y="334"/>
                                </a:cubicBezTo>
                                <a:lnTo>
                                  <a:pt x="179" y="334"/>
                                </a:lnTo>
                                <a:cubicBezTo>
                                  <a:pt x="180" y="330"/>
                                  <a:pt x="184" y="327"/>
                                  <a:pt x="188" y="329"/>
                                </a:cubicBezTo>
                                <a:cubicBezTo>
                                  <a:pt x="193" y="330"/>
                                  <a:pt x="195" y="334"/>
                                  <a:pt x="194" y="338"/>
                                </a:cubicBezTo>
                                <a:close/>
                                <a:moveTo>
                                  <a:pt x="183" y="385"/>
                                </a:moveTo>
                                <a:lnTo>
                                  <a:pt x="183" y="385"/>
                                </a:lnTo>
                                <a:cubicBezTo>
                                  <a:pt x="182" y="389"/>
                                  <a:pt x="178" y="392"/>
                                  <a:pt x="173" y="391"/>
                                </a:cubicBezTo>
                                <a:cubicBezTo>
                                  <a:pt x="169" y="390"/>
                                  <a:pt x="166" y="385"/>
                                  <a:pt x="168" y="381"/>
                                </a:cubicBezTo>
                                <a:lnTo>
                                  <a:pt x="168" y="381"/>
                                </a:lnTo>
                                <a:cubicBezTo>
                                  <a:pt x="169" y="377"/>
                                  <a:pt x="173" y="374"/>
                                  <a:pt x="177" y="375"/>
                                </a:cubicBezTo>
                                <a:cubicBezTo>
                                  <a:pt x="182" y="376"/>
                                  <a:pt x="184" y="381"/>
                                  <a:pt x="183" y="385"/>
                                </a:cubicBezTo>
                                <a:close/>
                                <a:moveTo>
                                  <a:pt x="172" y="432"/>
                                </a:moveTo>
                                <a:lnTo>
                                  <a:pt x="172" y="432"/>
                                </a:lnTo>
                                <a:cubicBezTo>
                                  <a:pt x="171" y="436"/>
                                  <a:pt x="166" y="439"/>
                                  <a:pt x="162" y="438"/>
                                </a:cubicBezTo>
                                <a:cubicBezTo>
                                  <a:pt x="158" y="436"/>
                                  <a:pt x="155" y="432"/>
                                  <a:pt x="156" y="428"/>
                                </a:cubicBezTo>
                                <a:lnTo>
                                  <a:pt x="156" y="428"/>
                                </a:lnTo>
                                <a:cubicBezTo>
                                  <a:pt x="158" y="423"/>
                                  <a:pt x="162" y="421"/>
                                  <a:pt x="166" y="422"/>
                                </a:cubicBezTo>
                                <a:cubicBezTo>
                                  <a:pt x="170" y="423"/>
                                  <a:pt x="173" y="427"/>
                                  <a:pt x="172" y="432"/>
                                </a:cubicBezTo>
                                <a:close/>
                                <a:moveTo>
                                  <a:pt x="161" y="478"/>
                                </a:moveTo>
                                <a:lnTo>
                                  <a:pt x="161" y="478"/>
                                </a:lnTo>
                                <a:cubicBezTo>
                                  <a:pt x="160" y="483"/>
                                  <a:pt x="155" y="485"/>
                                  <a:pt x="151" y="484"/>
                                </a:cubicBezTo>
                                <a:cubicBezTo>
                                  <a:pt x="147" y="483"/>
                                  <a:pt x="144" y="479"/>
                                  <a:pt x="145" y="474"/>
                                </a:cubicBezTo>
                                <a:lnTo>
                                  <a:pt x="145" y="474"/>
                                </a:lnTo>
                                <a:cubicBezTo>
                                  <a:pt x="146" y="470"/>
                                  <a:pt x="151" y="468"/>
                                  <a:pt x="155" y="469"/>
                                </a:cubicBezTo>
                                <a:cubicBezTo>
                                  <a:pt x="159" y="470"/>
                                  <a:pt x="162" y="474"/>
                                  <a:pt x="161" y="478"/>
                                </a:cubicBezTo>
                                <a:close/>
                                <a:moveTo>
                                  <a:pt x="150" y="525"/>
                                </a:moveTo>
                                <a:lnTo>
                                  <a:pt x="150" y="525"/>
                                </a:lnTo>
                                <a:cubicBezTo>
                                  <a:pt x="149" y="529"/>
                                  <a:pt x="144" y="532"/>
                                  <a:pt x="140" y="531"/>
                                </a:cubicBezTo>
                                <a:cubicBezTo>
                                  <a:pt x="136" y="530"/>
                                  <a:pt x="133" y="525"/>
                                  <a:pt x="134" y="521"/>
                                </a:cubicBezTo>
                                <a:lnTo>
                                  <a:pt x="134" y="521"/>
                                </a:lnTo>
                                <a:cubicBezTo>
                                  <a:pt x="135" y="517"/>
                                  <a:pt x="140" y="514"/>
                                  <a:pt x="144" y="515"/>
                                </a:cubicBezTo>
                                <a:cubicBezTo>
                                  <a:pt x="148" y="517"/>
                                  <a:pt x="151" y="521"/>
                                  <a:pt x="150" y="525"/>
                                </a:cubicBezTo>
                                <a:close/>
                                <a:moveTo>
                                  <a:pt x="139" y="572"/>
                                </a:moveTo>
                                <a:lnTo>
                                  <a:pt x="139" y="572"/>
                                </a:lnTo>
                                <a:cubicBezTo>
                                  <a:pt x="138" y="576"/>
                                  <a:pt x="133" y="579"/>
                                  <a:pt x="129" y="578"/>
                                </a:cubicBezTo>
                                <a:cubicBezTo>
                                  <a:pt x="125" y="577"/>
                                  <a:pt x="122" y="572"/>
                                  <a:pt x="123" y="568"/>
                                </a:cubicBezTo>
                                <a:lnTo>
                                  <a:pt x="123" y="568"/>
                                </a:lnTo>
                                <a:cubicBezTo>
                                  <a:pt x="124" y="564"/>
                                  <a:pt x="129" y="561"/>
                                  <a:pt x="133" y="562"/>
                                </a:cubicBezTo>
                                <a:cubicBezTo>
                                  <a:pt x="137" y="563"/>
                                  <a:pt x="140" y="568"/>
                                  <a:pt x="139" y="572"/>
                                </a:cubicBezTo>
                                <a:close/>
                                <a:moveTo>
                                  <a:pt x="128" y="619"/>
                                </a:moveTo>
                                <a:lnTo>
                                  <a:pt x="128" y="619"/>
                                </a:lnTo>
                                <a:cubicBezTo>
                                  <a:pt x="127" y="623"/>
                                  <a:pt x="122" y="625"/>
                                  <a:pt x="118" y="624"/>
                                </a:cubicBezTo>
                                <a:cubicBezTo>
                                  <a:pt x="114" y="623"/>
                                  <a:pt x="111" y="619"/>
                                  <a:pt x="112" y="615"/>
                                </a:cubicBezTo>
                                <a:lnTo>
                                  <a:pt x="112" y="615"/>
                                </a:lnTo>
                                <a:cubicBezTo>
                                  <a:pt x="113" y="610"/>
                                  <a:pt x="118" y="608"/>
                                  <a:pt x="122" y="609"/>
                                </a:cubicBezTo>
                                <a:cubicBezTo>
                                  <a:pt x="126" y="610"/>
                                  <a:pt x="129" y="614"/>
                                  <a:pt x="128" y="619"/>
                                </a:cubicBezTo>
                                <a:close/>
                                <a:moveTo>
                                  <a:pt x="117" y="665"/>
                                </a:moveTo>
                                <a:lnTo>
                                  <a:pt x="117" y="665"/>
                                </a:lnTo>
                                <a:cubicBezTo>
                                  <a:pt x="115" y="670"/>
                                  <a:pt x="111" y="672"/>
                                  <a:pt x="107" y="671"/>
                                </a:cubicBezTo>
                                <a:cubicBezTo>
                                  <a:pt x="103" y="670"/>
                                  <a:pt x="100" y="666"/>
                                  <a:pt x="101" y="661"/>
                                </a:cubicBezTo>
                                <a:lnTo>
                                  <a:pt x="101" y="661"/>
                                </a:lnTo>
                                <a:cubicBezTo>
                                  <a:pt x="102" y="657"/>
                                  <a:pt x="107" y="654"/>
                                  <a:pt x="111" y="656"/>
                                </a:cubicBezTo>
                                <a:cubicBezTo>
                                  <a:pt x="115" y="657"/>
                                  <a:pt x="118" y="661"/>
                                  <a:pt x="117" y="665"/>
                                </a:cubicBezTo>
                                <a:close/>
                                <a:moveTo>
                                  <a:pt x="105" y="712"/>
                                </a:moveTo>
                                <a:lnTo>
                                  <a:pt x="105" y="712"/>
                                </a:lnTo>
                                <a:cubicBezTo>
                                  <a:pt x="104" y="716"/>
                                  <a:pt x="100" y="719"/>
                                  <a:pt x="96" y="718"/>
                                </a:cubicBezTo>
                                <a:cubicBezTo>
                                  <a:pt x="91" y="717"/>
                                  <a:pt x="89" y="712"/>
                                  <a:pt x="90" y="708"/>
                                </a:cubicBezTo>
                                <a:lnTo>
                                  <a:pt x="90" y="708"/>
                                </a:lnTo>
                                <a:cubicBezTo>
                                  <a:pt x="91" y="704"/>
                                  <a:pt x="95" y="701"/>
                                  <a:pt x="100" y="702"/>
                                </a:cubicBezTo>
                                <a:cubicBezTo>
                                  <a:pt x="104" y="703"/>
                                  <a:pt x="107" y="708"/>
                                  <a:pt x="105" y="712"/>
                                </a:cubicBezTo>
                                <a:close/>
                                <a:moveTo>
                                  <a:pt x="94" y="759"/>
                                </a:moveTo>
                                <a:lnTo>
                                  <a:pt x="94" y="759"/>
                                </a:lnTo>
                                <a:cubicBezTo>
                                  <a:pt x="93" y="763"/>
                                  <a:pt x="89" y="766"/>
                                  <a:pt x="85" y="765"/>
                                </a:cubicBezTo>
                                <a:cubicBezTo>
                                  <a:pt x="80" y="763"/>
                                  <a:pt x="78" y="759"/>
                                  <a:pt x="79" y="755"/>
                                </a:cubicBezTo>
                                <a:lnTo>
                                  <a:pt x="79" y="755"/>
                                </a:lnTo>
                                <a:cubicBezTo>
                                  <a:pt x="80" y="751"/>
                                  <a:pt x="84" y="748"/>
                                  <a:pt x="89" y="749"/>
                                </a:cubicBezTo>
                                <a:cubicBezTo>
                                  <a:pt x="93" y="750"/>
                                  <a:pt x="95" y="755"/>
                                  <a:pt x="94" y="759"/>
                                </a:cubicBezTo>
                                <a:close/>
                                <a:moveTo>
                                  <a:pt x="83" y="806"/>
                                </a:moveTo>
                                <a:lnTo>
                                  <a:pt x="83" y="806"/>
                                </a:lnTo>
                                <a:cubicBezTo>
                                  <a:pt x="82" y="810"/>
                                  <a:pt x="78" y="812"/>
                                  <a:pt x="74" y="811"/>
                                </a:cubicBezTo>
                                <a:cubicBezTo>
                                  <a:pt x="69" y="810"/>
                                  <a:pt x="67" y="806"/>
                                  <a:pt x="68" y="802"/>
                                </a:cubicBezTo>
                                <a:lnTo>
                                  <a:pt x="68" y="802"/>
                                </a:lnTo>
                                <a:cubicBezTo>
                                  <a:pt x="69" y="797"/>
                                  <a:pt x="73" y="795"/>
                                  <a:pt x="78" y="796"/>
                                </a:cubicBezTo>
                                <a:cubicBezTo>
                                  <a:pt x="82" y="797"/>
                                  <a:pt x="84" y="801"/>
                                  <a:pt x="83" y="806"/>
                                </a:cubicBezTo>
                                <a:close/>
                                <a:moveTo>
                                  <a:pt x="72" y="852"/>
                                </a:moveTo>
                                <a:lnTo>
                                  <a:pt x="72" y="852"/>
                                </a:lnTo>
                                <a:cubicBezTo>
                                  <a:pt x="71" y="857"/>
                                  <a:pt x="67" y="859"/>
                                  <a:pt x="62" y="858"/>
                                </a:cubicBezTo>
                                <a:cubicBezTo>
                                  <a:pt x="58" y="857"/>
                                  <a:pt x="56" y="853"/>
                                  <a:pt x="57" y="848"/>
                                </a:cubicBezTo>
                                <a:lnTo>
                                  <a:pt x="57" y="848"/>
                                </a:lnTo>
                                <a:cubicBezTo>
                                  <a:pt x="58" y="844"/>
                                  <a:pt x="62" y="841"/>
                                  <a:pt x="66" y="842"/>
                                </a:cubicBezTo>
                                <a:cubicBezTo>
                                  <a:pt x="71" y="844"/>
                                  <a:pt x="73" y="848"/>
                                  <a:pt x="72" y="852"/>
                                </a:cubicBezTo>
                                <a:close/>
                                <a:moveTo>
                                  <a:pt x="61" y="899"/>
                                </a:moveTo>
                                <a:lnTo>
                                  <a:pt x="61" y="899"/>
                                </a:lnTo>
                                <a:cubicBezTo>
                                  <a:pt x="60" y="903"/>
                                  <a:pt x="56" y="906"/>
                                  <a:pt x="51" y="905"/>
                                </a:cubicBezTo>
                                <a:cubicBezTo>
                                  <a:pt x="47" y="904"/>
                                  <a:pt x="45" y="899"/>
                                  <a:pt x="46" y="895"/>
                                </a:cubicBezTo>
                                <a:lnTo>
                                  <a:pt x="46" y="895"/>
                                </a:lnTo>
                                <a:cubicBezTo>
                                  <a:pt x="47" y="891"/>
                                  <a:pt x="51" y="888"/>
                                  <a:pt x="55" y="889"/>
                                </a:cubicBezTo>
                                <a:cubicBezTo>
                                  <a:pt x="60" y="890"/>
                                  <a:pt x="62" y="895"/>
                                  <a:pt x="61" y="899"/>
                                </a:cubicBezTo>
                                <a:close/>
                                <a:moveTo>
                                  <a:pt x="50" y="946"/>
                                </a:moveTo>
                                <a:lnTo>
                                  <a:pt x="50" y="946"/>
                                </a:lnTo>
                                <a:cubicBezTo>
                                  <a:pt x="49" y="950"/>
                                  <a:pt x="45" y="953"/>
                                  <a:pt x="40" y="951"/>
                                </a:cubicBezTo>
                                <a:cubicBezTo>
                                  <a:pt x="36" y="950"/>
                                  <a:pt x="33" y="946"/>
                                  <a:pt x="35" y="942"/>
                                </a:cubicBezTo>
                                <a:lnTo>
                                  <a:pt x="35" y="942"/>
                                </a:lnTo>
                                <a:cubicBezTo>
                                  <a:pt x="36" y="937"/>
                                  <a:pt x="40" y="935"/>
                                  <a:pt x="44" y="936"/>
                                </a:cubicBezTo>
                                <a:cubicBezTo>
                                  <a:pt x="49" y="937"/>
                                  <a:pt x="51" y="941"/>
                                  <a:pt x="50" y="946"/>
                                </a:cubicBezTo>
                                <a:close/>
                                <a:moveTo>
                                  <a:pt x="39" y="992"/>
                                </a:moveTo>
                                <a:lnTo>
                                  <a:pt x="39" y="992"/>
                                </a:lnTo>
                                <a:cubicBezTo>
                                  <a:pt x="38" y="997"/>
                                  <a:pt x="34" y="999"/>
                                  <a:pt x="29" y="998"/>
                                </a:cubicBezTo>
                                <a:cubicBezTo>
                                  <a:pt x="25" y="997"/>
                                  <a:pt x="22" y="993"/>
                                  <a:pt x="23" y="988"/>
                                </a:cubicBezTo>
                                <a:lnTo>
                                  <a:pt x="23" y="988"/>
                                </a:lnTo>
                                <a:cubicBezTo>
                                  <a:pt x="25" y="984"/>
                                  <a:pt x="29" y="982"/>
                                  <a:pt x="33" y="983"/>
                                </a:cubicBezTo>
                                <a:cubicBezTo>
                                  <a:pt x="38" y="984"/>
                                  <a:pt x="40" y="988"/>
                                  <a:pt x="39" y="992"/>
                                </a:cubicBezTo>
                                <a:close/>
                                <a:moveTo>
                                  <a:pt x="28" y="1039"/>
                                </a:moveTo>
                                <a:lnTo>
                                  <a:pt x="28" y="1039"/>
                                </a:lnTo>
                                <a:cubicBezTo>
                                  <a:pt x="27" y="1043"/>
                                  <a:pt x="22" y="1046"/>
                                  <a:pt x="18" y="1045"/>
                                </a:cubicBezTo>
                                <a:cubicBezTo>
                                  <a:pt x="14" y="1044"/>
                                  <a:pt x="11" y="1039"/>
                                  <a:pt x="12" y="1035"/>
                                </a:cubicBezTo>
                                <a:lnTo>
                                  <a:pt x="12" y="1035"/>
                                </a:lnTo>
                                <a:cubicBezTo>
                                  <a:pt x="14" y="1031"/>
                                  <a:pt x="18" y="1028"/>
                                  <a:pt x="22" y="1029"/>
                                </a:cubicBezTo>
                                <a:cubicBezTo>
                                  <a:pt x="26" y="1030"/>
                                  <a:pt x="29" y="1035"/>
                                  <a:pt x="28" y="1039"/>
                                </a:cubicBezTo>
                                <a:close/>
                                <a:moveTo>
                                  <a:pt x="17" y="1086"/>
                                </a:moveTo>
                                <a:lnTo>
                                  <a:pt x="17" y="1086"/>
                                </a:lnTo>
                                <a:cubicBezTo>
                                  <a:pt x="16" y="1090"/>
                                  <a:pt x="11" y="1093"/>
                                  <a:pt x="7" y="1092"/>
                                </a:cubicBezTo>
                                <a:cubicBezTo>
                                  <a:pt x="3" y="1090"/>
                                  <a:pt x="0" y="1086"/>
                                  <a:pt x="1" y="1082"/>
                                </a:cubicBezTo>
                                <a:lnTo>
                                  <a:pt x="1" y="1082"/>
                                </a:lnTo>
                                <a:cubicBezTo>
                                  <a:pt x="2" y="1078"/>
                                  <a:pt x="7" y="1075"/>
                                  <a:pt x="11" y="1076"/>
                                </a:cubicBezTo>
                                <a:cubicBezTo>
                                  <a:pt x="15" y="1077"/>
                                  <a:pt x="18" y="1082"/>
                                  <a:pt x="17" y="1086"/>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1728360" y="2710800"/>
                            <a:ext cx="910440" cy="379800"/>
                          </a:xfrm>
                          <a:custGeom>
                            <a:avLst/>
                            <a:gdLst/>
                            <a:ahLst/>
                            <a:rect l="l" t="t" r="r" b="b"/>
                            <a:pathLst>
                              <a:path w="1528" h="640">
                                <a:moveTo>
                                  <a:pt x="1522" y="17"/>
                                </a:moveTo>
                                <a:lnTo>
                                  <a:pt x="1522" y="17"/>
                                </a:lnTo>
                                <a:cubicBezTo>
                                  <a:pt x="1518" y="18"/>
                                  <a:pt x="1513" y="16"/>
                                  <a:pt x="1511" y="12"/>
                                </a:cubicBezTo>
                                <a:cubicBezTo>
                                  <a:pt x="1510" y="8"/>
                                  <a:pt x="1512" y="3"/>
                                  <a:pt x="1516" y="2"/>
                                </a:cubicBezTo>
                                <a:lnTo>
                                  <a:pt x="1516" y="2"/>
                                </a:lnTo>
                                <a:cubicBezTo>
                                  <a:pt x="1520" y="0"/>
                                  <a:pt x="1525" y="2"/>
                                  <a:pt x="1526" y="6"/>
                                </a:cubicBezTo>
                                <a:cubicBezTo>
                                  <a:pt x="1528" y="10"/>
                                  <a:pt x="1526" y="15"/>
                                  <a:pt x="1522" y="17"/>
                                </a:cubicBezTo>
                                <a:close/>
                                <a:moveTo>
                                  <a:pt x="1477" y="35"/>
                                </a:moveTo>
                                <a:lnTo>
                                  <a:pt x="1477" y="35"/>
                                </a:lnTo>
                                <a:cubicBezTo>
                                  <a:pt x="1473" y="36"/>
                                  <a:pt x="1469" y="34"/>
                                  <a:pt x="1467" y="30"/>
                                </a:cubicBezTo>
                                <a:cubicBezTo>
                                  <a:pt x="1465" y="26"/>
                                  <a:pt x="1467" y="21"/>
                                  <a:pt x="1472" y="20"/>
                                </a:cubicBezTo>
                                <a:lnTo>
                                  <a:pt x="1472" y="20"/>
                                </a:lnTo>
                                <a:cubicBezTo>
                                  <a:pt x="1476" y="18"/>
                                  <a:pt x="1480" y="20"/>
                                  <a:pt x="1482" y="24"/>
                                </a:cubicBezTo>
                                <a:cubicBezTo>
                                  <a:pt x="1484" y="29"/>
                                  <a:pt x="1481" y="33"/>
                                  <a:pt x="1477" y="35"/>
                                </a:cubicBezTo>
                                <a:close/>
                                <a:moveTo>
                                  <a:pt x="1433" y="53"/>
                                </a:moveTo>
                                <a:lnTo>
                                  <a:pt x="1433" y="53"/>
                                </a:lnTo>
                                <a:cubicBezTo>
                                  <a:pt x="1429" y="55"/>
                                  <a:pt x="1424" y="53"/>
                                  <a:pt x="1423" y="49"/>
                                </a:cubicBezTo>
                                <a:cubicBezTo>
                                  <a:pt x="1421" y="44"/>
                                  <a:pt x="1423" y="40"/>
                                  <a:pt x="1427" y="38"/>
                                </a:cubicBezTo>
                                <a:lnTo>
                                  <a:pt x="1427" y="38"/>
                                </a:lnTo>
                                <a:cubicBezTo>
                                  <a:pt x="1431" y="37"/>
                                  <a:pt x="1436" y="39"/>
                                  <a:pt x="1438" y="43"/>
                                </a:cubicBezTo>
                                <a:cubicBezTo>
                                  <a:pt x="1439" y="47"/>
                                  <a:pt x="1437" y="52"/>
                                  <a:pt x="1433" y="53"/>
                                </a:cubicBezTo>
                                <a:close/>
                                <a:moveTo>
                                  <a:pt x="1389" y="71"/>
                                </a:moveTo>
                                <a:lnTo>
                                  <a:pt x="1389" y="71"/>
                                </a:lnTo>
                                <a:cubicBezTo>
                                  <a:pt x="1384" y="73"/>
                                  <a:pt x="1380" y="71"/>
                                  <a:pt x="1378" y="67"/>
                                </a:cubicBezTo>
                                <a:cubicBezTo>
                                  <a:pt x="1377" y="63"/>
                                  <a:pt x="1379" y="58"/>
                                  <a:pt x="1383" y="56"/>
                                </a:cubicBezTo>
                                <a:lnTo>
                                  <a:pt x="1383" y="56"/>
                                </a:lnTo>
                                <a:cubicBezTo>
                                  <a:pt x="1387" y="55"/>
                                  <a:pt x="1392" y="57"/>
                                  <a:pt x="1393" y="61"/>
                                </a:cubicBezTo>
                                <a:cubicBezTo>
                                  <a:pt x="1395" y="65"/>
                                  <a:pt x="1393" y="70"/>
                                  <a:pt x="1389" y="71"/>
                                </a:cubicBezTo>
                                <a:close/>
                                <a:moveTo>
                                  <a:pt x="1344" y="90"/>
                                </a:moveTo>
                                <a:lnTo>
                                  <a:pt x="1344" y="90"/>
                                </a:lnTo>
                                <a:cubicBezTo>
                                  <a:pt x="1340" y="91"/>
                                  <a:pt x="1335" y="89"/>
                                  <a:pt x="1334" y="85"/>
                                </a:cubicBezTo>
                                <a:cubicBezTo>
                                  <a:pt x="1332" y="81"/>
                                  <a:pt x="1334" y="76"/>
                                  <a:pt x="1338" y="75"/>
                                </a:cubicBezTo>
                                <a:lnTo>
                                  <a:pt x="1338" y="75"/>
                                </a:lnTo>
                                <a:cubicBezTo>
                                  <a:pt x="1343" y="73"/>
                                  <a:pt x="1347" y="75"/>
                                  <a:pt x="1349" y="79"/>
                                </a:cubicBezTo>
                                <a:cubicBezTo>
                                  <a:pt x="1350" y="83"/>
                                  <a:pt x="1348" y="88"/>
                                  <a:pt x="1344" y="90"/>
                                </a:cubicBezTo>
                                <a:close/>
                                <a:moveTo>
                                  <a:pt x="1300" y="108"/>
                                </a:moveTo>
                                <a:lnTo>
                                  <a:pt x="1300" y="108"/>
                                </a:lnTo>
                                <a:cubicBezTo>
                                  <a:pt x="1296" y="110"/>
                                  <a:pt x="1291" y="107"/>
                                  <a:pt x="1289" y="103"/>
                                </a:cubicBezTo>
                                <a:cubicBezTo>
                                  <a:pt x="1288" y="99"/>
                                  <a:pt x="1290" y="95"/>
                                  <a:pt x="1294" y="93"/>
                                </a:cubicBezTo>
                                <a:lnTo>
                                  <a:pt x="1294" y="93"/>
                                </a:lnTo>
                                <a:cubicBezTo>
                                  <a:pt x="1298" y="91"/>
                                  <a:pt x="1303" y="93"/>
                                  <a:pt x="1304" y="98"/>
                                </a:cubicBezTo>
                                <a:cubicBezTo>
                                  <a:pt x="1306" y="102"/>
                                  <a:pt x="1304" y="106"/>
                                  <a:pt x="1300" y="108"/>
                                </a:cubicBezTo>
                                <a:close/>
                                <a:moveTo>
                                  <a:pt x="1255" y="126"/>
                                </a:moveTo>
                                <a:lnTo>
                                  <a:pt x="1255" y="126"/>
                                </a:lnTo>
                                <a:cubicBezTo>
                                  <a:pt x="1251" y="128"/>
                                  <a:pt x="1247" y="126"/>
                                  <a:pt x="1245" y="122"/>
                                </a:cubicBezTo>
                                <a:cubicBezTo>
                                  <a:pt x="1243" y="118"/>
                                  <a:pt x="1245" y="113"/>
                                  <a:pt x="1250" y="111"/>
                                </a:cubicBezTo>
                                <a:lnTo>
                                  <a:pt x="1250" y="111"/>
                                </a:lnTo>
                                <a:cubicBezTo>
                                  <a:pt x="1254" y="110"/>
                                  <a:pt x="1258" y="112"/>
                                  <a:pt x="1260" y="116"/>
                                </a:cubicBezTo>
                                <a:cubicBezTo>
                                  <a:pt x="1262" y="120"/>
                                  <a:pt x="1259" y="125"/>
                                  <a:pt x="1255" y="126"/>
                                </a:cubicBezTo>
                                <a:close/>
                                <a:moveTo>
                                  <a:pt x="1211" y="145"/>
                                </a:moveTo>
                                <a:lnTo>
                                  <a:pt x="1211" y="145"/>
                                </a:lnTo>
                                <a:cubicBezTo>
                                  <a:pt x="1207" y="146"/>
                                  <a:pt x="1202" y="144"/>
                                  <a:pt x="1201" y="140"/>
                                </a:cubicBezTo>
                                <a:cubicBezTo>
                                  <a:pt x="1199" y="136"/>
                                  <a:pt x="1201" y="131"/>
                                  <a:pt x="1205" y="130"/>
                                </a:cubicBezTo>
                                <a:lnTo>
                                  <a:pt x="1205" y="130"/>
                                </a:lnTo>
                                <a:cubicBezTo>
                                  <a:pt x="1209" y="128"/>
                                  <a:pt x="1214" y="130"/>
                                  <a:pt x="1216" y="134"/>
                                </a:cubicBezTo>
                                <a:cubicBezTo>
                                  <a:pt x="1217" y="138"/>
                                  <a:pt x="1215" y="143"/>
                                  <a:pt x="1211" y="145"/>
                                </a:cubicBezTo>
                                <a:close/>
                                <a:moveTo>
                                  <a:pt x="1167" y="163"/>
                                </a:moveTo>
                                <a:lnTo>
                                  <a:pt x="1167" y="163"/>
                                </a:lnTo>
                                <a:cubicBezTo>
                                  <a:pt x="1162" y="164"/>
                                  <a:pt x="1158" y="162"/>
                                  <a:pt x="1156" y="158"/>
                                </a:cubicBezTo>
                                <a:cubicBezTo>
                                  <a:pt x="1155" y="154"/>
                                  <a:pt x="1157" y="150"/>
                                  <a:pt x="1161" y="148"/>
                                </a:cubicBezTo>
                                <a:lnTo>
                                  <a:pt x="1161" y="148"/>
                                </a:lnTo>
                                <a:cubicBezTo>
                                  <a:pt x="1165" y="146"/>
                                  <a:pt x="1170" y="148"/>
                                  <a:pt x="1171" y="152"/>
                                </a:cubicBezTo>
                                <a:cubicBezTo>
                                  <a:pt x="1173" y="157"/>
                                  <a:pt x="1171" y="161"/>
                                  <a:pt x="1167" y="163"/>
                                </a:cubicBezTo>
                                <a:close/>
                                <a:moveTo>
                                  <a:pt x="1122" y="181"/>
                                </a:moveTo>
                                <a:lnTo>
                                  <a:pt x="1122" y="181"/>
                                </a:lnTo>
                                <a:cubicBezTo>
                                  <a:pt x="1118" y="183"/>
                                  <a:pt x="1113" y="181"/>
                                  <a:pt x="1112" y="177"/>
                                </a:cubicBezTo>
                                <a:cubicBezTo>
                                  <a:pt x="1110" y="172"/>
                                  <a:pt x="1112" y="168"/>
                                  <a:pt x="1116" y="166"/>
                                </a:cubicBezTo>
                                <a:lnTo>
                                  <a:pt x="1116" y="166"/>
                                </a:lnTo>
                                <a:cubicBezTo>
                                  <a:pt x="1120" y="165"/>
                                  <a:pt x="1125" y="167"/>
                                  <a:pt x="1127" y="171"/>
                                </a:cubicBezTo>
                                <a:cubicBezTo>
                                  <a:pt x="1128" y="175"/>
                                  <a:pt x="1126" y="179"/>
                                  <a:pt x="1122" y="181"/>
                                </a:cubicBezTo>
                                <a:close/>
                                <a:moveTo>
                                  <a:pt x="1078" y="199"/>
                                </a:moveTo>
                                <a:lnTo>
                                  <a:pt x="1078" y="199"/>
                                </a:lnTo>
                                <a:cubicBezTo>
                                  <a:pt x="1074" y="201"/>
                                  <a:pt x="1069" y="199"/>
                                  <a:pt x="1067" y="195"/>
                                </a:cubicBezTo>
                                <a:cubicBezTo>
                                  <a:pt x="1066" y="191"/>
                                  <a:pt x="1068" y="186"/>
                                  <a:pt x="1072" y="184"/>
                                </a:cubicBezTo>
                                <a:lnTo>
                                  <a:pt x="1072" y="184"/>
                                </a:lnTo>
                                <a:cubicBezTo>
                                  <a:pt x="1076" y="183"/>
                                  <a:pt x="1081" y="185"/>
                                  <a:pt x="1082" y="189"/>
                                </a:cubicBezTo>
                                <a:cubicBezTo>
                                  <a:pt x="1084" y="193"/>
                                  <a:pt x="1082" y="198"/>
                                  <a:pt x="1078" y="199"/>
                                </a:cubicBezTo>
                                <a:close/>
                                <a:moveTo>
                                  <a:pt x="1033" y="218"/>
                                </a:moveTo>
                                <a:lnTo>
                                  <a:pt x="1033" y="218"/>
                                </a:lnTo>
                                <a:cubicBezTo>
                                  <a:pt x="1029" y="219"/>
                                  <a:pt x="1025" y="217"/>
                                  <a:pt x="1023" y="213"/>
                                </a:cubicBezTo>
                                <a:cubicBezTo>
                                  <a:pt x="1021" y="209"/>
                                  <a:pt x="1023" y="204"/>
                                  <a:pt x="1028" y="203"/>
                                </a:cubicBezTo>
                                <a:lnTo>
                                  <a:pt x="1028" y="203"/>
                                </a:lnTo>
                                <a:cubicBezTo>
                                  <a:pt x="1032" y="201"/>
                                  <a:pt x="1036" y="203"/>
                                  <a:pt x="1038" y="207"/>
                                </a:cubicBezTo>
                                <a:cubicBezTo>
                                  <a:pt x="1040" y="211"/>
                                  <a:pt x="1038" y="216"/>
                                  <a:pt x="1033" y="218"/>
                                </a:cubicBezTo>
                                <a:close/>
                                <a:moveTo>
                                  <a:pt x="989" y="236"/>
                                </a:moveTo>
                                <a:lnTo>
                                  <a:pt x="989" y="236"/>
                                </a:lnTo>
                                <a:cubicBezTo>
                                  <a:pt x="985" y="238"/>
                                  <a:pt x="980" y="236"/>
                                  <a:pt x="979" y="231"/>
                                </a:cubicBezTo>
                                <a:cubicBezTo>
                                  <a:pt x="977" y="227"/>
                                  <a:pt x="979" y="223"/>
                                  <a:pt x="983" y="221"/>
                                </a:cubicBezTo>
                                <a:lnTo>
                                  <a:pt x="983" y="221"/>
                                </a:lnTo>
                                <a:cubicBezTo>
                                  <a:pt x="987" y="219"/>
                                  <a:pt x="992" y="221"/>
                                  <a:pt x="994" y="226"/>
                                </a:cubicBezTo>
                                <a:cubicBezTo>
                                  <a:pt x="995" y="230"/>
                                  <a:pt x="993" y="234"/>
                                  <a:pt x="989" y="236"/>
                                </a:cubicBezTo>
                                <a:close/>
                                <a:moveTo>
                                  <a:pt x="945" y="254"/>
                                </a:moveTo>
                                <a:lnTo>
                                  <a:pt x="945" y="254"/>
                                </a:lnTo>
                                <a:cubicBezTo>
                                  <a:pt x="940" y="256"/>
                                  <a:pt x="936" y="254"/>
                                  <a:pt x="934" y="250"/>
                                </a:cubicBezTo>
                                <a:cubicBezTo>
                                  <a:pt x="933" y="246"/>
                                  <a:pt x="935" y="241"/>
                                  <a:pt x="939" y="239"/>
                                </a:cubicBezTo>
                                <a:lnTo>
                                  <a:pt x="939" y="239"/>
                                </a:lnTo>
                                <a:cubicBezTo>
                                  <a:pt x="943" y="238"/>
                                  <a:pt x="948" y="240"/>
                                  <a:pt x="949" y="244"/>
                                </a:cubicBezTo>
                                <a:cubicBezTo>
                                  <a:pt x="951" y="248"/>
                                  <a:pt x="949" y="253"/>
                                  <a:pt x="945" y="254"/>
                                </a:cubicBezTo>
                                <a:close/>
                                <a:moveTo>
                                  <a:pt x="900" y="272"/>
                                </a:moveTo>
                                <a:lnTo>
                                  <a:pt x="900" y="272"/>
                                </a:lnTo>
                                <a:cubicBezTo>
                                  <a:pt x="896" y="274"/>
                                  <a:pt x="891" y="272"/>
                                  <a:pt x="890" y="268"/>
                                </a:cubicBezTo>
                                <a:cubicBezTo>
                                  <a:pt x="888" y="264"/>
                                  <a:pt x="890" y="259"/>
                                  <a:pt x="894" y="258"/>
                                </a:cubicBezTo>
                                <a:lnTo>
                                  <a:pt x="894" y="258"/>
                                </a:lnTo>
                                <a:cubicBezTo>
                                  <a:pt x="898" y="256"/>
                                  <a:pt x="903" y="258"/>
                                  <a:pt x="905" y="262"/>
                                </a:cubicBezTo>
                                <a:cubicBezTo>
                                  <a:pt x="906" y="266"/>
                                  <a:pt x="904" y="271"/>
                                  <a:pt x="900" y="272"/>
                                </a:cubicBezTo>
                                <a:close/>
                                <a:moveTo>
                                  <a:pt x="856" y="291"/>
                                </a:moveTo>
                                <a:lnTo>
                                  <a:pt x="856" y="291"/>
                                </a:lnTo>
                                <a:cubicBezTo>
                                  <a:pt x="852" y="292"/>
                                  <a:pt x="847" y="290"/>
                                  <a:pt x="845" y="286"/>
                                </a:cubicBezTo>
                                <a:cubicBezTo>
                                  <a:pt x="844" y="282"/>
                                  <a:pt x="846" y="277"/>
                                  <a:pt x="850" y="276"/>
                                </a:cubicBezTo>
                                <a:lnTo>
                                  <a:pt x="850" y="276"/>
                                </a:lnTo>
                                <a:cubicBezTo>
                                  <a:pt x="854" y="274"/>
                                  <a:pt x="859" y="276"/>
                                  <a:pt x="860" y="280"/>
                                </a:cubicBezTo>
                                <a:cubicBezTo>
                                  <a:pt x="862" y="284"/>
                                  <a:pt x="860" y="289"/>
                                  <a:pt x="856" y="291"/>
                                </a:cubicBezTo>
                                <a:close/>
                                <a:moveTo>
                                  <a:pt x="811" y="309"/>
                                </a:moveTo>
                                <a:lnTo>
                                  <a:pt x="811" y="309"/>
                                </a:lnTo>
                                <a:cubicBezTo>
                                  <a:pt x="807" y="311"/>
                                  <a:pt x="803" y="309"/>
                                  <a:pt x="801" y="305"/>
                                </a:cubicBezTo>
                                <a:cubicBezTo>
                                  <a:pt x="799" y="300"/>
                                  <a:pt x="801" y="296"/>
                                  <a:pt x="806" y="294"/>
                                </a:cubicBezTo>
                                <a:lnTo>
                                  <a:pt x="806" y="294"/>
                                </a:lnTo>
                                <a:cubicBezTo>
                                  <a:pt x="810" y="293"/>
                                  <a:pt x="814" y="295"/>
                                  <a:pt x="816" y="299"/>
                                </a:cubicBezTo>
                                <a:cubicBezTo>
                                  <a:pt x="818" y="303"/>
                                  <a:pt x="816" y="307"/>
                                  <a:pt x="811" y="309"/>
                                </a:cubicBezTo>
                                <a:close/>
                                <a:moveTo>
                                  <a:pt x="767" y="327"/>
                                </a:moveTo>
                                <a:lnTo>
                                  <a:pt x="767" y="327"/>
                                </a:lnTo>
                                <a:cubicBezTo>
                                  <a:pt x="763" y="329"/>
                                  <a:pt x="758" y="327"/>
                                  <a:pt x="757" y="323"/>
                                </a:cubicBezTo>
                                <a:cubicBezTo>
                                  <a:pt x="755" y="319"/>
                                  <a:pt x="757" y="314"/>
                                  <a:pt x="761" y="312"/>
                                </a:cubicBezTo>
                                <a:lnTo>
                                  <a:pt x="761" y="312"/>
                                </a:lnTo>
                                <a:cubicBezTo>
                                  <a:pt x="765" y="311"/>
                                  <a:pt x="770" y="313"/>
                                  <a:pt x="772" y="317"/>
                                </a:cubicBezTo>
                                <a:cubicBezTo>
                                  <a:pt x="773" y="321"/>
                                  <a:pt x="771" y="326"/>
                                  <a:pt x="767" y="327"/>
                                </a:cubicBezTo>
                                <a:close/>
                                <a:moveTo>
                                  <a:pt x="723" y="346"/>
                                </a:moveTo>
                                <a:lnTo>
                                  <a:pt x="723" y="346"/>
                                </a:lnTo>
                                <a:cubicBezTo>
                                  <a:pt x="718" y="347"/>
                                  <a:pt x="714" y="345"/>
                                  <a:pt x="712" y="341"/>
                                </a:cubicBezTo>
                                <a:cubicBezTo>
                                  <a:pt x="711" y="337"/>
                                  <a:pt x="713" y="332"/>
                                  <a:pt x="717" y="331"/>
                                </a:cubicBezTo>
                                <a:lnTo>
                                  <a:pt x="717" y="331"/>
                                </a:lnTo>
                                <a:cubicBezTo>
                                  <a:pt x="721" y="329"/>
                                  <a:pt x="726" y="331"/>
                                  <a:pt x="727" y="335"/>
                                </a:cubicBezTo>
                                <a:cubicBezTo>
                                  <a:pt x="729" y="339"/>
                                  <a:pt x="727" y="344"/>
                                  <a:pt x="723" y="346"/>
                                </a:cubicBezTo>
                                <a:close/>
                                <a:moveTo>
                                  <a:pt x="678" y="364"/>
                                </a:moveTo>
                                <a:lnTo>
                                  <a:pt x="678" y="364"/>
                                </a:lnTo>
                                <a:cubicBezTo>
                                  <a:pt x="674" y="365"/>
                                  <a:pt x="669" y="363"/>
                                  <a:pt x="668" y="359"/>
                                </a:cubicBezTo>
                                <a:cubicBezTo>
                                  <a:pt x="666" y="355"/>
                                  <a:pt x="668" y="351"/>
                                  <a:pt x="672" y="349"/>
                                </a:cubicBezTo>
                                <a:lnTo>
                                  <a:pt x="672" y="349"/>
                                </a:lnTo>
                                <a:cubicBezTo>
                                  <a:pt x="676" y="347"/>
                                  <a:pt x="681" y="349"/>
                                  <a:pt x="683" y="354"/>
                                </a:cubicBezTo>
                                <a:cubicBezTo>
                                  <a:pt x="684" y="358"/>
                                  <a:pt x="682" y="362"/>
                                  <a:pt x="678" y="364"/>
                                </a:cubicBezTo>
                                <a:close/>
                                <a:moveTo>
                                  <a:pt x="634" y="382"/>
                                </a:moveTo>
                                <a:lnTo>
                                  <a:pt x="634" y="382"/>
                                </a:lnTo>
                                <a:cubicBezTo>
                                  <a:pt x="630" y="384"/>
                                  <a:pt x="625" y="382"/>
                                  <a:pt x="623" y="378"/>
                                </a:cubicBezTo>
                                <a:cubicBezTo>
                                  <a:pt x="622" y="374"/>
                                  <a:pt x="624" y="369"/>
                                  <a:pt x="628" y="367"/>
                                </a:cubicBezTo>
                                <a:lnTo>
                                  <a:pt x="628" y="367"/>
                                </a:lnTo>
                                <a:cubicBezTo>
                                  <a:pt x="632" y="366"/>
                                  <a:pt x="637" y="368"/>
                                  <a:pt x="638" y="372"/>
                                </a:cubicBezTo>
                                <a:cubicBezTo>
                                  <a:pt x="640" y="376"/>
                                  <a:pt x="638" y="381"/>
                                  <a:pt x="634" y="382"/>
                                </a:cubicBezTo>
                                <a:close/>
                                <a:moveTo>
                                  <a:pt x="589" y="400"/>
                                </a:moveTo>
                                <a:lnTo>
                                  <a:pt x="589" y="400"/>
                                </a:lnTo>
                                <a:cubicBezTo>
                                  <a:pt x="585" y="402"/>
                                  <a:pt x="581" y="400"/>
                                  <a:pt x="579" y="396"/>
                                </a:cubicBezTo>
                                <a:cubicBezTo>
                                  <a:pt x="577" y="392"/>
                                  <a:pt x="579" y="387"/>
                                  <a:pt x="584" y="386"/>
                                </a:cubicBezTo>
                                <a:lnTo>
                                  <a:pt x="584" y="386"/>
                                </a:lnTo>
                                <a:cubicBezTo>
                                  <a:pt x="588" y="384"/>
                                  <a:pt x="592" y="386"/>
                                  <a:pt x="594" y="390"/>
                                </a:cubicBezTo>
                                <a:cubicBezTo>
                                  <a:pt x="596" y="394"/>
                                  <a:pt x="594" y="399"/>
                                  <a:pt x="589" y="400"/>
                                </a:cubicBezTo>
                                <a:close/>
                                <a:moveTo>
                                  <a:pt x="545" y="419"/>
                                </a:moveTo>
                                <a:lnTo>
                                  <a:pt x="545" y="419"/>
                                </a:lnTo>
                                <a:cubicBezTo>
                                  <a:pt x="541" y="420"/>
                                  <a:pt x="536" y="418"/>
                                  <a:pt x="535" y="414"/>
                                </a:cubicBezTo>
                                <a:cubicBezTo>
                                  <a:pt x="533" y="410"/>
                                  <a:pt x="535" y="405"/>
                                  <a:pt x="539" y="404"/>
                                </a:cubicBezTo>
                                <a:lnTo>
                                  <a:pt x="539" y="404"/>
                                </a:lnTo>
                                <a:cubicBezTo>
                                  <a:pt x="543" y="402"/>
                                  <a:pt x="548" y="404"/>
                                  <a:pt x="550" y="408"/>
                                </a:cubicBezTo>
                                <a:cubicBezTo>
                                  <a:pt x="551" y="412"/>
                                  <a:pt x="549" y="417"/>
                                  <a:pt x="545" y="419"/>
                                </a:cubicBezTo>
                                <a:close/>
                                <a:moveTo>
                                  <a:pt x="501" y="437"/>
                                </a:moveTo>
                                <a:lnTo>
                                  <a:pt x="501" y="437"/>
                                </a:lnTo>
                                <a:cubicBezTo>
                                  <a:pt x="496" y="439"/>
                                  <a:pt x="492" y="437"/>
                                  <a:pt x="490" y="432"/>
                                </a:cubicBezTo>
                                <a:cubicBezTo>
                                  <a:pt x="489" y="428"/>
                                  <a:pt x="491" y="424"/>
                                  <a:pt x="495" y="422"/>
                                </a:cubicBezTo>
                                <a:lnTo>
                                  <a:pt x="495" y="422"/>
                                </a:lnTo>
                                <a:cubicBezTo>
                                  <a:pt x="499" y="420"/>
                                  <a:pt x="504" y="423"/>
                                  <a:pt x="505" y="427"/>
                                </a:cubicBezTo>
                                <a:cubicBezTo>
                                  <a:pt x="507" y="431"/>
                                  <a:pt x="505" y="435"/>
                                  <a:pt x="501" y="437"/>
                                </a:cubicBezTo>
                                <a:close/>
                                <a:moveTo>
                                  <a:pt x="456" y="455"/>
                                </a:moveTo>
                                <a:lnTo>
                                  <a:pt x="456" y="455"/>
                                </a:lnTo>
                                <a:cubicBezTo>
                                  <a:pt x="452" y="457"/>
                                  <a:pt x="447" y="455"/>
                                  <a:pt x="446" y="451"/>
                                </a:cubicBezTo>
                                <a:cubicBezTo>
                                  <a:pt x="444" y="447"/>
                                  <a:pt x="446" y="442"/>
                                  <a:pt x="450" y="440"/>
                                </a:cubicBezTo>
                                <a:lnTo>
                                  <a:pt x="450" y="440"/>
                                </a:lnTo>
                                <a:cubicBezTo>
                                  <a:pt x="454" y="439"/>
                                  <a:pt x="459" y="441"/>
                                  <a:pt x="461" y="445"/>
                                </a:cubicBezTo>
                                <a:cubicBezTo>
                                  <a:pt x="462" y="449"/>
                                  <a:pt x="460" y="454"/>
                                  <a:pt x="456" y="455"/>
                                </a:cubicBezTo>
                                <a:close/>
                                <a:moveTo>
                                  <a:pt x="412" y="474"/>
                                </a:moveTo>
                                <a:lnTo>
                                  <a:pt x="412" y="474"/>
                                </a:lnTo>
                                <a:cubicBezTo>
                                  <a:pt x="408" y="475"/>
                                  <a:pt x="403" y="473"/>
                                  <a:pt x="401" y="469"/>
                                </a:cubicBezTo>
                                <a:cubicBezTo>
                                  <a:pt x="400" y="465"/>
                                  <a:pt x="402" y="460"/>
                                  <a:pt x="406" y="459"/>
                                </a:cubicBezTo>
                                <a:lnTo>
                                  <a:pt x="406" y="459"/>
                                </a:lnTo>
                                <a:cubicBezTo>
                                  <a:pt x="410" y="457"/>
                                  <a:pt x="415" y="459"/>
                                  <a:pt x="416" y="463"/>
                                </a:cubicBezTo>
                                <a:cubicBezTo>
                                  <a:pt x="418" y="467"/>
                                  <a:pt x="416" y="472"/>
                                  <a:pt x="412" y="474"/>
                                </a:cubicBezTo>
                                <a:close/>
                                <a:moveTo>
                                  <a:pt x="367" y="492"/>
                                </a:moveTo>
                                <a:lnTo>
                                  <a:pt x="367" y="492"/>
                                </a:lnTo>
                                <a:cubicBezTo>
                                  <a:pt x="363" y="493"/>
                                  <a:pt x="359" y="491"/>
                                  <a:pt x="357" y="487"/>
                                </a:cubicBezTo>
                                <a:cubicBezTo>
                                  <a:pt x="355" y="483"/>
                                  <a:pt x="357" y="479"/>
                                  <a:pt x="362" y="477"/>
                                </a:cubicBezTo>
                                <a:lnTo>
                                  <a:pt x="362" y="477"/>
                                </a:lnTo>
                                <a:cubicBezTo>
                                  <a:pt x="366" y="475"/>
                                  <a:pt x="370" y="477"/>
                                  <a:pt x="372" y="481"/>
                                </a:cubicBezTo>
                                <a:cubicBezTo>
                                  <a:pt x="374" y="486"/>
                                  <a:pt x="372" y="490"/>
                                  <a:pt x="367" y="492"/>
                                </a:cubicBezTo>
                                <a:close/>
                                <a:moveTo>
                                  <a:pt x="323" y="510"/>
                                </a:moveTo>
                                <a:lnTo>
                                  <a:pt x="323" y="510"/>
                                </a:lnTo>
                                <a:cubicBezTo>
                                  <a:pt x="319" y="512"/>
                                  <a:pt x="314" y="510"/>
                                  <a:pt x="313" y="506"/>
                                </a:cubicBezTo>
                                <a:cubicBezTo>
                                  <a:pt x="311" y="502"/>
                                  <a:pt x="313" y="497"/>
                                  <a:pt x="317" y="495"/>
                                </a:cubicBezTo>
                                <a:lnTo>
                                  <a:pt x="317" y="495"/>
                                </a:lnTo>
                                <a:cubicBezTo>
                                  <a:pt x="321" y="494"/>
                                  <a:pt x="326" y="496"/>
                                  <a:pt x="328" y="500"/>
                                </a:cubicBezTo>
                                <a:cubicBezTo>
                                  <a:pt x="329" y="504"/>
                                  <a:pt x="327" y="509"/>
                                  <a:pt x="323" y="510"/>
                                </a:cubicBezTo>
                                <a:close/>
                                <a:moveTo>
                                  <a:pt x="279" y="528"/>
                                </a:moveTo>
                                <a:lnTo>
                                  <a:pt x="279" y="528"/>
                                </a:lnTo>
                                <a:cubicBezTo>
                                  <a:pt x="275" y="530"/>
                                  <a:pt x="270" y="528"/>
                                  <a:pt x="268" y="524"/>
                                </a:cubicBezTo>
                                <a:cubicBezTo>
                                  <a:pt x="267" y="520"/>
                                  <a:pt x="269" y="515"/>
                                  <a:pt x="273" y="514"/>
                                </a:cubicBezTo>
                                <a:lnTo>
                                  <a:pt x="273" y="514"/>
                                </a:lnTo>
                                <a:cubicBezTo>
                                  <a:pt x="277" y="512"/>
                                  <a:pt x="282" y="514"/>
                                  <a:pt x="283" y="518"/>
                                </a:cubicBezTo>
                                <a:cubicBezTo>
                                  <a:pt x="285" y="522"/>
                                  <a:pt x="283" y="527"/>
                                  <a:pt x="279" y="528"/>
                                </a:cubicBezTo>
                                <a:close/>
                                <a:moveTo>
                                  <a:pt x="234" y="547"/>
                                </a:moveTo>
                                <a:lnTo>
                                  <a:pt x="234" y="547"/>
                                </a:lnTo>
                                <a:cubicBezTo>
                                  <a:pt x="230" y="548"/>
                                  <a:pt x="225" y="546"/>
                                  <a:pt x="224" y="542"/>
                                </a:cubicBezTo>
                                <a:cubicBezTo>
                                  <a:pt x="222" y="538"/>
                                  <a:pt x="224" y="533"/>
                                  <a:pt x="228" y="532"/>
                                </a:cubicBezTo>
                                <a:lnTo>
                                  <a:pt x="228" y="532"/>
                                </a:lnTo>
                                <a:cubicBezTo>
                                  <a:pt x="232" y="530"/>
                                  <a:pt x="237" y="532"/>
                                  <a:pt x="239" y="536"/>
                                </a:cubicBezTo>
                                <a:cubicBezTo>
                                  <a:pt x="240" y="540"/>
                                  <a:pt x="238" y="545"/>
                                  <a:pt x="234" y="547"/>
                                </a:cubicBezTo>
                                <a:close/>
                                <a:moveTo>
                                  <a:pt x="190" y="565"/>
                                </a:moveTo>
                                <a:lnTo>
                                  <a:pt x="190" y="565"/>
                                </a:lnTo>
                                <a:cubicBezTo>
                                  <a:pt x="186" y="567"/>
                                  <a:pt x="181" y="565"/>
                                  <a:pt x="179" y="560"/>
                                </a:cubicBezTo>
                                <a:cubicBezTo>
                                  <a:pt x="178" y="556"/>
                                  <a:pt x="180" y="552"/>
                                  <a:pt x="184" y="550"/>
                                </a:cubicBezTo>
                                <a:lnTo>
                                  <a:pt x="184" y="550"/>
                                </a:lnTo>
                                <a:cubicBezTo>
                                  <a:pt x="188" y="548"/>
                                  <a:pt x="193" y="550"/>
                                  <a:pt x="194" y="555"/>
                                </a:cubicBezTo>
                                <a:cubicBezTo>
                                  <a:pt x="196" y="559"/>
                                  <a:pt x="194" y="563"/>
                                  <a:pt x="190" y="565"/>
                                </a:cubicBezTo>
                                <a:close/>
                                <a:moveTo>
                                  <a:pt x="145" y="583"/>
                                </a:moveTo>
                                <a:lnTo>
                                  <a:pt x="145" y="583"/>
                                </a:lnTo>
                                <a:cubicBezTo>
                                  <a:pt x="141" y="585"/>
                                  <a:pt x="137" y="583"/>
                                  <a:pt x="135" y="579"/>
                                </a:cubicBezTo>
                                <a:cubicBezTo>
                                  <a:pt x="133" y="575"/>
                                  <a:pt x="135" y="570"/>
                                  <a:pt x="140" y="568"/>
                                </a:cubicBezTo>
                                <a:lnTo>
                                  <a:pt x="140" y="568"/>
                                </a:lnTo>
                                <a:cubicBezTo>
                                  <a:pt x="144" y="567"/>
                                  <a:pt x="148" y="569"/>
                                  <a:pt x="150" y="573"/>
                                </a:cubicBezTo>
                                <a:cubicBezTo>
                                  <a:pt x="152" y="577"/>
                                  <a:pt x="150" y="582"/>
                                  <a:pt x="145" y="583"/>
                                </a:cubicBezTo>
                                <a:close/>
                                <a:moveTo>
                                  <a:pt x="101" y="602"/>
                                </a:moveTo>
                                <a:lnTo>
                                  <a:pt x="101" y="602"/>
                                </a:lnTo>
                                <a:cubicBezTo>
                                  <a:pt x="97" y="603"/>
                                  <a:pt x="92" y="601"/>
                                  <a:pt x="91" y="597"/>
                                </a:cubicBezTo>
                                <a:cubicBezTo>
                                  <a:pt x="89" y="593"/>
                                  <a:pt x="91" y="588"/>
                                  <a:pt x="95" y="587"/>
                                </a:cubicBezTo>
                                <a:lnTo>
                                  <a:pt x="95" y="587"/>
                                </a:lnTo>
                                <a:cubicBezTo>
                                  <a:pt x="99" y="585"/>
                                  <a:pt x="104" y="587"/>
                                  <a:pt x="106" y="591"/>
                                </a:cubicBezTo>
                                <a:cubicBezTo>
                                  <a:pt x="107" y="595"/>
                                  <a:pt x="105" y="600"/>
                                  <a:pt x="101" y="602"/>
                                </a:cubicBezTo>
                                <a:close/>
                                <a:moveTo>
                                  <a:pt x="57" y="620"/>
                                </a:moveTo>
                                <a:lnTo>
                                  <a:pt x="57" y="620"/>
                                </a:lnTo>
                                <a:cubicBezTo>
                                  <a:pt x="53" y="621"/>
                                  <a:pt x="48" y="619"/>
                                  <a:pt x="46" y="615"/>
                                </a:cubicBezTo>
                                <a:cubicBezTo>
                                  <a:pt x="45" y="611"/>
                                  <a:pt x="47" y="607"/>
                                  <a:pt x="51" y="605"/>
                                </a:cubicBezTo>
                                <a:lnTo>
                                  <a:pt x="51" y="605"/>
                                </a:lnTo>
                                <a:cubicBezTo>
                                  <a:pt x="55" y="603"/>
                                  <a:pt x="60" y="605"/>
                                  <a:pt x="61" y="609"/>
                                </a:cubicBezTo>
                                <a:cubicBezTo>
                                  <a:pt x="63" y="614"/>
                                  <a:pt x="61" y="618"/>
                                  <a:pt x="57" y="620"/>
                                </a:cubicBezTo>
                                <a:close/>
                                <a:moveTo>
                                  <a:pt x="12" y="638"/>
                                </a:moveTo>
                                <a:lnTo>
                                  <a:pt x="12" y="638"/>
                                </a:lnTo>
                                <a:cubicBezTo>
                                  <a:pt x="8" y="640"/>
                                  <a:pt x="3" y="638"/>
                                  <a:pt x="2" y="634"/>
                                </a:cubicBezTo>
                                <a:cubicBezTo>
                                  <a:pt x="0" y="629"/>
                                  <a:pt x="2" y="625"/>
                                  <a:pt x="6" y="623"/>
                                </a:cubicBezTo>
                                <a:lnTo>
                                  <a:pt x="6" y="623"/>
                                </a:lnTo>
                                <a:cubicBezTo>
                                  <a:pt x="10" y="622"/>
                                  <a:pt x="15" y="624"/>
                                  <a:pt x="17" y="628"/>
                                </a:cubicBezTo>
                                <a:cubicBezTo>
                                  <a:pt x="18" y="632"/>
                                  <a:pt x="16" y="636"/>
                                  <a:pt x="12" y="638"/>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3387240" y="490680"/>
                            <a:ext cx="151920" cy="152280"/>
                          </a:xfrm>
                          <a:custGeom>
                            <a:avLst/>
                            <a:gdLst/>
                            <a:ahLst/>
                            <a:rect l="l" t="t" r="r" b="b"/>
                            <a:pathLst>
                              <a:path w="255" h="256">
                                <a:moveTo>
                                  <a:pt x="252" y="15"/>
                                </a:moveTo>
                                <a:lnTo>
                                  <a:pt x="252" y="15"/>
                                </a:lnTo>
                                <a:cubicBezTo>
                                  <a:pt x="249" y="18"/>
                                  <a:pt x="243" y="18"/>
                                  <a:pt x="240" y="15"/>
                                </a:cubicBezTo>
                                <a:cubicBezTo>
                                  <a:pt x="237" y="12"/>
                                  <a:pt x="237" y="7"/>
                                  <a:pt x="241" y="4"/>
                                </a:cubicBezTo>
                                <a:lnTo>
                                  <a:pt x="241" y="4"/>
                                </a:lnTo>
                                <a:cubicBezTo>
                                  <a:pt x="244" y="0"/>
                                  <a:pt x="249" y="1"/>
                                  <a:pt x="252" y="4"/>
                                </a:cubicBezTo>
                                <a:cubicBezTo>
                                  <a:pt x="255" y="7"/>
                                  <a:pt x="255" y="12"/>
                                  <a:pt x="252" y="15"/>
                                </a:cubicBezTo>
                                <a:close/>
                                <a:moveTo>
                                  <a:pt x="218" y="49"/>
                                </a:moveTo>
                                <a:lnTo>
                                  <a:pt x="218" y="49"/>
                                </a:lnTo>
                                <a:cubicBezTo>
                                  <a:pt x="215" y="52"/>
                                  <a:pt x="210" y="52"/>
                                  <a:pt x="206" y="49"/>
                                </a:cubicBezTo>
                                <a:cubicBezTo>
                                  <a:pt x="203" y="46"/>
                                  <a:pt x="203" y="41"/>
                                  <a:pt x="207" y="37"/>
                                </a:cubicBezTo>
                                <a:lnTo>
                                  <a:pt x="207" y="37"/>
                                </a:lnTo>
                                <a:cubicBezTo>
                                  <a:pt x="210" y="34"/>
                                  <a:pt x="215" y="34"/>
                                  <a:pt x="218" y="38"/>
                                </a:cubicBezTo>
                                <a:cubicBezTo>
                                  <a:pt x="221" y="41"/>
                                  <a:pt x="221" y="46"/>
                                  <a:pt x="218" y="49"/>
                                </a:cubicBezTo>
                                <a:close/>
                                <a:moveTo>
                                  <a:pt x="184" y="83"/>
                                </a:moveTo>
                                <a:lnTo>
                                  <a:pt x="184" y="83"/>
                                </a:lnTo>
                                <a:cubicBezTo>
                                  <a:pt x="181" y="86"/>
                                  <a:pt x="176" y="86"/>
                                  <a:pt x="173" y="83"/>
                                </a:cubicBezTo>
                                <a:cubicBezTo>
                                  <a:pt x="169" y="80"/>
                                  <a:pt x="170" y="74"/>
                                  <a:pt x="173" y="71"/>
                                </a:cubicBezTo>
                                <a:lnTo>
                                  <a:pt x="173" y="71"/>
                                </a:lnTo>
                                <a:cubicBezTo>
                                  <a:pt x="176" y="68"/>
                                  <a:pt x="181" y="68"/>
                                  <a:pt x="184" y="72"/>
                                </a:cubicBezTo>
                                <a:cubicBezTo>
                                  <a:pt x="187" y="75"/>
                                  <a:pt x="187" y="80"/>
                                  <a:pt x="184" y="83"/>
                                </a:cubicBezTo>
                                <a:close/>
                                <a:moveTo>
                                  <a:pt x="150" y="117"/>
                                </a:moveTo>
                                <a:lnTo>
                                  <a:pt x="150" y="117"/>
                                </a:lnTo>
                                <a:cubicBezTo>
                                  <a:pt x="147" y="120"/>
                                  <a:pt x="142" y="120"/>
                                  <a:pt x="139" y="117"/>
                                </a:cubicBezTo>
                                <a:cubicBezTo>
                                  <a:pt x="135" y="114"/>
                                  <a:pt x="136" y="108"/>
                                  <a:pt x="139" y="105"/>
                                </a:cubicBezTo>
                                <a:lnTo>
                                  <a:pt x="139" y="105"/>
                                </a:lnTo>
                                <a:cubicBezTo>
                                  <a:pt x="142" y="102"/>
                                  <a:pt x="147" y="102"/>
                                  <a:pt x="150" y="106"/>
                                </a:cubicBezTo>
                                <a:cubicBezTo>
                                  <a:pt x="153" y="109"/>
                                  <a:pt x="153" y="114"/>
                                  <a:pt x="150" y="117"/>
                                </a:cubicBezTo>
                                <a:close/>
                                <a:moveTo>
                                  <a:pt x="116" y="151"/>
                                </a:moveTo>
                                <a:lnTo>
                                  <a:pt x="116" y="151"/>
                                </a:lnTo>
                                <a:cubicBezTo>
                                  <a:pt x="113" y="154"/>
                                  <a:pt x="108" y="154"/>
                                  <a:pt x="105" y="151"/>
                                </a:cubicBezTo>
                                <a:cubicBezTo>
                                  <a:pt x="102" y="147"/>
                                  <a:pt x="102" y="142"/>
                                  <a:pt x="105" y="139"/>
                                </a:cubicBezTo>
                                <a:lnTo>
                                  <a:pt x="105" y="139"/>
                                </a:lnTo>
                                <a:cubicBezTo>
                                  <a:pt x="108" y="136"/>
                                  <a:pt x="113" y="136"/>
                                  <a:pt x="116" y="140"/>
                                </a:cubicBezTo>
                                <a:cubicBezTo>
                                  <a:pt x="119" y="143"/>
                                  <a:pt x="119" y="148"/>
                                  <a:pt x="116" y="151"/>
                                </a:cubicBezTo>
                                <a:close/>
                                <a:moveTo>
                                  <a:pt x="82" y="185"/>
                                </a:moveTo>
                                <a:lnTo>
                                  <a:pt x="82" y="185"/>
                                </a:lnTo>
                                <a:cubicBezTo>
                                  <a:pt x="79" y="188"/>
                                  <a:pt x="74" y="188"/>
                                  <a:pt x="71" y="185"/>
                                </a:cubicBezTo>
                                <a:cubicBezTo>
                                  <a:pt x="68" y="181"/>
                                  <a:pt x="68" y="176"/>
                                  <a:pt x="71" y="173"/>
                                </a:cubicBezTo>
                                <a:lnTo>
                                  <a:pt x="71" y="173"/>
                                </a:lnTo>
                                <a:cubicBezTo>
                                  <a:pt x="74" y="170"/>
                                  <a:pt x="79" y="170"/>
                                  <a:pt x="82" y="173"/>
                                </a:cubicBezTo>
                                <a:cubicBezTo>
                                  <a:pt x="85" y="177"/>
                                  <a:pt x="85" y="182"/>
                                  <a:pt x="82" y="185"/>
                                </a:cubicBezTo>
                                <a:close/>
                                <a:moveTo>
                                  <a:pt x="48" y="219"/>
                                </a:moveTo>
                                <a:lnTo>
                                  <a:pt x="48" y="219"/>
                                </a:lnTo>
                                <a:cubicBezTo>
                                  <a:pt x="45" y="222"/>
                                  <a:pt x="40" y="222"/>
                                  <a:pt x="37" y="219"/>
                                </a:cubicBezTo>
                                <a:cubicBezTo>
                                  <a:pt x="34" y="215"/>
                                  <a:pt x="34" y="210"/>
                                  <a:pt x="37" y="207"/>
                                </a:cubicBezTo>
                                <a:lnTo>
                                  <a:pt x="37" y="207"/>
                                </a:lnTo>
                                <a:cubicBezTo>
                                  <a:pt x="40" y="204"/>
                                  <a:pt x="45" y="204"/>
                                  <a:pt x="48" y="207"/>
                                </a:cubicBezTo>
                                <a:cubicBezTo>
                                  <a:pt x="51" y="211"/>
                                  <a:pt x="51" y="216"/>
                                  <a:pt x="48" y="219"/>
                                </a:cubicBezTo>
                                <a:close/>
                                <a:moveTo>
                                  <a:pt x="14" y="253"/>
                                </a:moveTo>
                                <a:lnTo>
                                  <a:pt x="14" y="253"/>
                                </a:lnTo>
                                <a:cubicBezTo>
                                  <a:pt x="11" y="256"/>
                                  <a:pt x="6" y="256"/>
                                  <a:pt x="3" y="252"/>
                                </a:cubicBezTo>
                                <a:cubicBezTo>
                                  <a:pt x="0" y="249"/>
                                  <a:pt x="0" y="244"/>
                                  <a:pt x="3" y="241"/>
                                </a:cubicBezTo>
                                <a:lnTo>
                                  <a:pt x="3" y="241"/>
                                </a:lnTo>
                                <a:cubicBezTo>
                                  <a:pt x="6" y="238"/>
                                  <a:pt x="11" y="238"/>
                                  <a:pt x="14" y="241"/>
                                </a:cubicBezTo>
                                <a:cubicBezTo>
                                  <a:pt x="17" y="245"/>
                                  <a:pt x="17" y="250"/>
                                  <a:pt x="14" y="253"/>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708280" y="490680"/>
                            <a:ext cx="725040" cy="213480"/>
                          </a:xfrm>
                          <a:custGeom>
                            <a:avLst/>
                            <a:gdLst/>
                            <a:ahLst/>
                            <a:rect l="l" t="t" r="r" b="b"/>
                            <a:pathLst>
                              <a:path w="1218" h="361">
                                <a:moveTo>
                                  <a:pt x="1212" y="17"/>
                                </a:moveTo>
                                <a:lnTo>
                                  <a:pt x="1212" y="17"/>
                                </a:lnTo>
                                <a:cubicBezTo>
                                  <a:pt x="1207" y="18"/>
                                  <a:pt x="1203" y="16"/>
                                  <a:pt x="1202" y="11"/>
                                </a:cubicBezTo>
                                <a:cubicBezTo>
                                  <a:pt x="1200" y="7"/>
                                  <a:pt x="1203" y="3"/>
                                  <a:pt x="1207" y="2"/>
                                </a:cubicBezTo>
                                <a:lnTo>
                                  <a:pt x="1207" y="2"/>
                                </a:lnTo>
                                <a:cubicBezTo>
                                  <a:pt x="1211" y="0"/>
                                  <a:pt x="1216" y="3"/>
                                  <a:pt x="1217" y="7"/>
                                </a:cubicBezTo>
                                <a:cubicBezTo>
                                  <a:pt x="1218" y="11"/>
                                  <a:pt x="1216" y="16"/>
                                  <a:pt x="1212" y="17"/>
                                </a:cubicBezTo>
                                <a:close/>
                                <a:moveTo>
                                  <a:pt x="1165" y="30"/>
                                </a:moveTo>
                                <a:lnTo>
                                  <a:pt x="1165" y="30"/>
                                </a:lnTo>
                                <a:cubicBezTo>
                                  <a:pt x="1161" y="31"/>
                                  <a:pt x="1157" y="29"/>
                                  <a:pt x="1155" y="25"/>
                                </a:cubicBezTo>
                                <a:cubicBezTo>
                                  <a:pt x="1154" y="20"/>
                                  <a:pt x="1157" y="16"/>
                                  <a:pt x="1161" y="15"/>
                                </a:cubicBezTo>
                                <a:lnTo>
                                  <a:pt x="1161" y="15"/>
                                </a:lnTo>
                                <a:cubicBezTo>
                                  <a:pt x="1165" y="14"/>
                                  <a:pt x="1170" y="16"/>
                                  <a:pt x="1171" y="20"/>
                                </a:cubicBezTo>
                                <a:cubicBezTo>
                                  <a:pt x="1172" y="25"/>
                                  <a:pt x="1170" y="29"/>
                                  <a:pt x="1165" y="30"/>
                                </a:cubicBezTo>
                                <a:close/>
                                <a:moveTo>
                                  <a:pt x="1119" y="43"/>
                                </a:moveTo>
                                <a:lnTo>
                                  <a:pt x="1119" y="43"/>
                                </a:lnTo>
                                <a:cubicBezTo>
                                  <a:pt x="1115" y="45"/>
                                  <a:pt x="1111" y="42"/>
                                  <a:pt x="1109" y="38"/>
                                </a:cubicBezTo>
                                <a:cubicBezTo>
                                  <a:pt x="1108" y="34"/>
                                  <a:pt x="1111" y="29"/>
                                  <a:pt x="1115" y="28"/>
                                </a:cubicBezTo>
                                <a:lnTo>
                                  <a:pt x="1115" y="28"/>
                                </a:lnTo>
                                <a:cubicBezTo>
                                  <a:pt x="1119" y="27"/>
                                  <a:pt x="1124" y="29"/>
                                  <a:pt x="1125" y="33"/>
                                </a:cubicBezTo>
                                <a:cubicBezTo>
                                  <a:pt x="1126" y="38"/>
                                  <a:pt x="1123" y="42"/>
                                  <a:pt x="1119" y="43"/>
                                </a:cubicBezTo>
                                <a:close/>
                                <a:moveTo>
                                  <a:pt x="1073" y="57"/>
                                </a:moveTo>
                                <a:lnTo>
                                  <a:pt x="1073" y="57"/>
                                </a:lnTo>
                                <a:cubicBezTo>
                                  <a:pt x="1069" y="58"/>
                                  <a:pt x="1064" y="55"/>
                                  <a:pt x="1063" y="51"/>
                                </a:cubicBezTo>
                                <a:cubicBezTo>
                                  <a:pt x="1062" y="47"/>
                                  <a:pt x="1064" y="42"/>
                                  <a:pt x="1069" y="41"/>
                                </a:cubicBezTo>
                                <a:lnTo>
                                  <a:pt x="1069" y="41"/>
                                </a:lnTo>
                                <a:cubicBezTo>
                                  <a:pt x="1073" y="40"/>
                                  <a:pt x="1077" y="42"/>
                                  <a:pt x="1079" y="47"/>
                                </a:cubicBezTo>
                                <a:cubicBezTo>
                                  <a:pt x="1080" y="51"/>
                                  <a:pt x="1077" y="55"/>
                                  <a:pt x="1073" y="57"/>
                                </a:cubicBezTo>
                                <a:close/>
                                <a:moveTo>
                                  <a:pt x="1027" y="70"/>
                                </a:moveTo>
                                <a:lnTo>
                                  <a:pt x="1027" y="70"/>
                                </a:lnTo>
                                <a:cubicBezTo>
                                  <a:pt x="1023" y="71"/>
                                  <a:pt x="1018" y="68"/>
                                  <a:pt x="1017" y="64"/>
                                </a:cubicBezTo>
                                <a:cubicBezTo>
                                  <a:pt x="1016" y="60"/>
                                  <a:pt x="1018" y="56"/>
                                  <a:pt x="1023" y="54"/>
                                </a:cubicBezTo>
                                <a:lnTo>
                                  <a:pt x="1023" y="54"/>
                                </a:lnTo>
                                <a:cubicBezTo>
                                  <a:pt x="1027" y="53"/>
                                  <a:pt x="1031" y="56"/>
                                  <a:pt x="1032" y="60"/>
                                </a:cubicBezTo>
                                <a:cubicBezTo>
                                  <a:pt x="1034" y="64"/>
                                  <a:pt x="1031" y="69"/>
                                  <a:pt x="1027" y="70"/>
                                </a:cubicBezTo>
                                <a:close/>
                                <a:moveTo>
                                  <a:pt x="981" y="83"/>
                                </a:moveTo>
                                <a:lnTo>
                                  <a:pt x="981" y="83"/>
                                </a:lnTo>
                                <a:cubicBezTo>
                                  <a:pt x="976" y="84"/>
                                  <a:pt x="972" y="82"/>
                                  <a:pt x="971" y="77"/>
                                </a:cubicBezTo>
                                <a:cubicBezTo>
                                  <a:pt x="970" y="73"/>
                                  <a:pt x="972" y="69"/>
                                  <a:pt x="976" y="68"/>
                                </a:cubicBezTo>
                                <a:lnTo>
                                  <a:pt x="976" y="68"/>
                                </a:lnTo>
                                <a:cubicBezTo>
                                  <a:pt x="981" y="66"/>
                                  <a:pt x="985" y="69"/>
                                  <a:pt x="986" y="73"/>
                                </a:cubicBezTo>
                                <a:cubicBezTo>
                                  <a:pt x="987" y="77"/>
                                  <a:pt x="985" y="82"/>
                                  <a:pt x="981" y="83"/>
                                </a:cubicBezTo>
                                <a:close/>
                                <a:moveTo>
                                  <a:pt x="935" y="96"/>
                                </a:moveTo>
                                <a:lnTo>
                                  <a:pt x="935" y="96"/>
                                </a:lnTo>
                                <a:cubicBezTo>
                                  <a:pt x="930" y="97"/>
                                  <a:pt x="926" y="95"/>
                                  <a:pt x="925" y="91"/>
                                </a:cubicBezTo>
                                <a:cubicBezTo>
                                  <a:pt x="923" y="86"/>
                                  <a:pt x="926" y="82"/>
                                  <a:pt x="930" y="81"/>
                                </a:cubicBezTo>
                                <a:lnTo>
                                  <a:pt x="930" y="81"/>
                                </a:lnTo>
                                <a:cubicBezTo>
                                  <a:pt x="934" y="80"/>
                                  <a:pt x="939" y="82"/>
                                  <a:pt x="940" y="86"/>
                                </a:cubicBezTo>
                                <a:cubicBezTo>
                                  <a:pt x="941" y="91"/>
                                  <a:pt x="939" y="95"/>
                                  <a:pt x="935" y="96"/>
                                </a:cubicBezTo>
                                <a:close/>
                                <a:moveTo>
                                  <a:pt x="888" y="109"/>
                                </a:moveTo>
                                <a:lnTo>
                                  <a:pt x="888" y="109"/>
                                </a:lnTo>
                                <a:cubicBezTo>
                                  <a:pt x="884" y="111"/>
                                  <a:pt x="880" y="108"/>
                                  <a:pt x="878" y="104"/>
                                </a:cubicBezTo>
                                <a:cubicBezTo>
                                  <a:pt x="877" y="100"/>
                                  <a:pt x="880" y="95"/>
                                  <a:pt x="884" y="94"/>
                                </a:cubicBezTo>
                                <a:lnTo>
                                  <a:pt x="884" y="94"/>
                                </a:lnTo>
                                <a:cubicBezTo>
                                  <a:pt x="888" y="93"/>
                                  <a:pt x="893" y="95"/>
                                  <a:pt x="894" y="99"/>
                                </a:cubicBezTo>
                                <a:cubicBezTo>
                                  <a:pt x="895" y="104"/>
                                  <a:pt x="893" y="108"/>
                                  <a:pt x="888" y="109"/>
                                </a:cubicBezTo>
                                <a:close/>
                                <a:moveTo>
                                  <a:pt x="842" y="123"/>
                                </a:moveTo>
                                <a:lnTo>
                                  <a:pt x="842" y="123"/>
                                </a:lnTo>
                                <a:cubicBezTo>
                                  <a:pt x="838" y="124"/>
                                  <a:pt x="834" y="121"/>
                                  <a:pt x="832" y="117"/>
                                </a:cubicBezTo>
                                <a:cubicBezTo>
                                  <a:pt x="831" y="113"/>
                                  <a:pt x="834" y="108"/>
                                  <a:pt x="838" y="107"/>
                                </a:cubicBezTo>
                                <a:lnTo>
                                  <a:pt x="838" y="107"/>
                                </a:lnTo>
                                <a:cubicBezTo>
                                  <a:pt x="842" y="106"/>
                                  <a:pt x="847" y="108"/>
                                  <a:pt x="848" y="113"/>
                                </a:cubicBezTo>
                                <a:cubicBezTo>
                                  <a:pt x="849" y="117"/>
                                  <a:pt x="846" y="121"/>
                                  <a:pt x="842" y="123"/>
                                </a:cubicBezTo>
                                <a:close/>
                                <a:moveTo>
                                  <a:pt x="796" y="136"/>
                                </a:moveTo>
                                <a:lnTo>
                                  <a:pt x="796" y="136"/>
                                </a:lnTo>
                                <a:cubicBezTo>
                                  <a:pt x="792" y="137"/>
                                  <a:pt x="787" y="134"/>
                                  <a:pt x="786" y="130"/>
                                </a:cubicBezTo>
                                <a:cubicBezTo>
                                  <a:pt x="785" y="126"/>
                                  <a:pt x="787" y="121"/>
                                  <a:pt x="792" y="120"/>
                                </a:cubicBezTo>
                                <a:lnTo>
                                  <a:pt x="792" y="120"/>
                                </a:lnTo>
                                <a:cubicBezTo>
                                  <a:pt x="796" y="119"/>
                                  <a:pt x="800" y="122"/>
                                  <a:pt x="802" y="126"/>
                                </a:cubicBezTo>
                                <a:cubicBezTo>
                                  <a:pt x="803" y="130"/>
                                  <a:pt x="800" y="135"/>
                                  <a:pt x="796" y="136"/>
                                </a:cubicBezTo>
                                <a:close/>
                                <a:moveTo>
                                  <a:pt x="750" y="149"/>
                                </a:moveTo>
                                <a:lnTo>
                                  <a:pt x="750" y="149"/>
                                </a:lnTo>
                                <a:cubicBezTo>
                                  <a:pt x="746" y="150"/>
                                  <a:pt x="741" y="148"/>
                                  <a:pt x="740" y="143"/>
                                </a:cubicBezTo>
                                <a:cubicBezTo>
                                  <a:pt x="739" y="139"/>
                                  <a:pt x="741" y="135"/>
                                  <a:pt x="746" y="133"/>
                                </a:cubicBezTo>
                                <a:lnTo>
                                  <a:pt x="746" y="133"/>
                                </a:lnTo>
                                <a:cubicBezTo>
                                  <a:pt x="750" y="132"/>
                                  <a:pt x="754" y="135"/>
                                  <a:pt x="755" y="139"/>
                                </a:cubicBezTo>
                                <a:cubicBezTo>
                                  <a:pt x="757" y="143"/>
                                  <a:pt x="754" y="148"/>
                                  <a:pt x="750" y="149"/>
                                </a:cubicBezTo>
                                <a:close/>
                                <a:moveTo>
                                  <a:pt x="704" y="162"/>
                                </a:moveTo>
                                <a:lnTo>
                                  <a:pt x="704" y="162"/>
                                </a:lnTo>
                                <a:cubicBezTo>
                                  <a:pt x="699" y="163"/>
                                  <a:pt x="695" y="161"/>
                                  <a:pt x="694" y="157"/>
                                </a:cubicBezTo>
                                <a:cubicBezTo>
                                  <a:pt x="693" y="152"/>
                                  <a:pt x="695" y="148"/>
                                  <a:pt x="699" y="147"/>
                                </a:cubicBezTo>
                                <a:lnTo>
                                  <a:pt x="699" y="147"/>
                                </a:lnTo>
                                <a:cubicBezTo>
                                  <a:pt x="704" y="145"/>
                                  <a:pt x="708" y="148"/>
                                  <a:pt x="709" y="152"/>
                                </a:cubicBezTo>
                                <a:cubicBezTo>
                                  <a:pt x="710" y="156"/>
                                  <a:pt x="708" y="161"/>
                                  <a:pt x="704" y="162"/>
                                </a:cubicBezTo>
                                <a:close/>
                                <a:moveTo>
                                  <a:pt x="658" y="175"/>
                                </a:moveTo>
                                <a:lnTo>
                                  <a:pt x="658" y="175"/>
                                </a:lnTo>
                                <a:cubicBezTo>
                                  <a:pt x="653" y="176"/>
                                  <a:pt x="649" y="174"/>
                                  <a:pt x="648" y="170"/>
                                </a:cubicBezTo>
                                <a:cubicBezTo>
                                  <a:pt x="646" y="165"/>
                                  <a:pt x="649" y="161"/>
                                  <a:pt x="653" y="160"/>
                                </a:cubicBezTo>
                                <a:lnTo>
                                  <a:pt x="653" y="160"/>
                                </a:lnTo>
                                <a:cubicBezTo>
                                  <a:pt x="657" y="159"/>
                                  <a:pt x="662" y="161"/>
                                  <a:pt x="663" y="165"/>
                                </a:cubicBezTo>
                                <a:cubicBezTo>
                                  <a:pt x="664" y="170"/>
                                  <a:pt x="662" y="174"/>
                                  <a:pt x="658" y="175"/>
                                </a:cubicBezTo>
                                <a:close/>
                                <a:moveTo>
                                  <a:pt x="611" y="188"/>
                                </a:moveTo>
                                <a:lnTo>
                                  <a:pt x="611" y="188"/>
                                </a:lnTo>
                                <a:cubicBezTo>
                                  <a:pt x="607" y="190"/>
                                  <a:pt x="603" y="187"/>
                                  <a:pt x="601" y="183"/>
                                </a:cubicBezTo>
                                <a:cubicBezTo>
                                  <a:pt x="600" y="179"/>
                                  <a:pt x="603" y="174"/>
                                  <a:pt x="607" y="173"/>
                                </a:cubicBezTo>
                                <a:lnTo>
                                  <a:pt x="607" y="173"/>
                                </a:lnTo>
                                <a:cubicBezTo>
                                  <a:pt x="611" y="172"/>
                                  <a:pt x="616" y="174"/>
                                  <a:pt x="617" y="179"/>
                                </a:cubicBezTo>
                                <a:cubicBezTo>
                                  <a:pt x="618" y="183"/>
                                  <a:pt x="616" y="187"/>
                                  <a:pt x="611" y="188"/>
                                </a:cubicBezTo>
                                <a:close/>
                                <a:moveTo>
                                  <a:pt x="565" y="202"/>
                                </a:moveTo>
                                <a:lnTo>
                                  <a:pt x="565" y="202"/>
                                </a:lnTo>
                                <a:cubicBezTo>
                                  <a:pt x="561" y="203"/>
                                  <a:pt x="556" y="200"/>
                                  <a:pt x="555" y="196"/>
                                </a:cubicBezTo>
                                <a:cubicBezTo>
                                  <a:pt x="554" y="192"/>
                                  <a:pt x="557" y="187"/>
                                  <a:pt x="561" y="186"/>
                                </a:cubicBezTo>
                                <a:lnTo>
                                  <a:pt x="561" y="186"/>
                                </a:lnTo>
                                <a:cubicBezTo>
                                  <a:pt x="565" y="185"/>
                                  <a:pt x="570" y="188"/>
                                  <a:pt x="571" y="192"/>
                                </a:cubicBezTo>
                                <a:cubicBezTo>
                                  <a:pt x="572" y="196"/>
                                  <a:pt x="569" y="200"/>
                                  <a:pt x="565" y="202"/>
                                </a:cubicBezTo>
                                <a:close/>
                                <a:moveTo>
                                  <a:pt x="519" y="215"/>
                                </a:moveTo>
                                <a:lnTo>
                                  <a:pt x="519" y="215"/>
                                </a:lnTo>
                                <a:cubicBezTo>
                                  <a:pt x="515" y="216"/>
                                  <a:pt x="510" y="214"/>
                                  <a:pt x="509" y="209"/>
                                </a:cubicBezTo>
                                <a:cubicBezTo>
                                  <a:pt x="508" y="205"/>
                                  <a:pt x="510" y="201"/>
                                  <a:pt x="515" y="199"/>
                                </a:cubicBezTo>
                                <a:lnTo>
                                  <a:pt x="515" y="199"/>
                                </a:lnTo>
                                <a:cubicBezTo>
                                  <a:pt x="519" y="198"/>
                                  <a:pt x="523" y="201"/>
                                  <a:pt x="525" y="205"/>
                                </a:cubicBezTo>
                                <a:cubicBezTo>
                                  <a:pt x="526" y="209"/>
                                  <a:pt x="523" y="214"/>
                                  <a:pt x="519" y="215"/>
                                </a:cubicBezTo>
                                <a:close/>
                                <a:moveTo>
                                  <a:pt x="473" y="228"/>
                                </a:moveTo>
                                <a:lnTo>
                                  <a:pt x="473" y="228"/>
                                </a:lnTo>
                                <a:cubicBezTo>
                                  <a:pt x="469" y="229"/>
                                  <a:pt x="464" y="227"/>
                                  <a:pt x="463" y="223"/>
                                </a:cubicBezTo>
                                <a:cubicBezTo>
                                  <a:pt x="462" y="218"/>
                                  <a:pt x="464" y="214"/>
                                  <a:pt x="469" y="213"/>
                                </a:cubicBezTo>
                                <a:lnTo>
                                  <a:pt x="469" y="213"/>
                                </a:lnTo>
                                <a:cubicBezTo>
                                  <a:pt x="473" y="211"/>
                                  <a:pt x="477" y="214"/>
                                  <a:pt x="478" y="218"/>
                                </a:cubicBezTo>
                                <a:cubicBezTo>
                                  <a:pt x="480" y="222"/>
                                  <a:pt x="477" y="227"/>
                                  <a:pt x="473" y="228"/>
                                </a:cubicBezTo>
                                <a:close/>
                                <a:moveTo>
                                  <a:pt x="427" y="241"/>
                                </a:moveTo>
                                <a:lnTo>
                                  <a:pt x="427" y="241"/>
                                </a:lnTo>
                                <a:cubicBezTo>
                                  <a:pt x="422" y="242"/>
                                  <a:pt x="418" y="240"/>
                                  <a:pt x="417" y="236"/>
                                </a:cubicBezTo>
                                <a:cubicBezTo>
                                  <a:pt x="416" y="231"/>
                                  <a:pt x="418" y="227"/>
                                  <a:pt x="422" y="226"/>
                                </a:cubicBezTo>
                                <a:lnTo>
                                  <a:pt x="422" y="226"/>
                                </a:lnTo>
                                <a:cubicBezTo>
                                  <a:pt x="427" y="225"/>
                                  <a:pt x="431" y="227"/>
                                  <a:pt x="432" y="231"/>
                                </a:cubicBezTo>
                                <a:cubicBezTo>
                                  <a:pt x="433" y="236"/>
                                  <a:pt x="431" y="240"/>
                                  <a:pt x="427" y="241"/>
                                </a:cubicBezTo>
                                <a:close/>
                                <a:moveTo>
                                  <a:pt x="381" y="254"/>
                                </a:moveTo>
                                <a:lnTo>
                                  <a:pt x="380" y="254"/>
                                </a:lnTo>
                                <a:cubicBezTo>
                                  <a:pt x="376" y="256"/>
                                  <a:pt x="372" y="253"/>
                                  <a:pt x="371" y="249"/>
                                </a:cubicBezTo>
                                <a:cubicBezTo>
                                  <a:pt x="369" y="245"/>
                                  <a:pt x="372" y="240"/>
                                  <a:pt x="376" y="239"/>
                                </a:cubicBezTo>
                                <a:lnTo>
                                  <a:pt x="376" y="239"/>
                                </a:lnTo>
                                <a:cubicBezTo>
                                  <a:pt x="380" y="238"/>
                                  <a:pt x="385" y="240"/>
                                  <a:pt x="386" y="245"/>
                                </a:cubicBezTo>
                                <a:cubicBezTo>
                                  <a:pt x="387" y="249"/>
                                  <a:pt x="385" y="253"/>
                                  <a:pt x="381" y="254"/>
                                </a:cubicBezTo>
                                <a:close/>
                                <a:moveTo>
                                  <a:pt x="334" y="268"/>
                                </a:moveTo>
                                <a:lnTo>
                                  <a:pt x="334" y="268"/>
                                </a:lnTo>
                                <a:cubicBezTo>
                                  <a:pt x="330" y="269"/>
                                  <a:pt x="326" y="266"/>
                                  <a:pt x="324" y="262"/>
                                </a:cubicBezTo>
                                <a:cubicBezTo>
                                  <a:pt x="323" y="258"/>
                                  <a:pt x="326" y="253"/>
                                  <a:pt x="330" y="252"/>
                                </a:cubicBezTo>
                                <a:lnTo>
                                  <a:pt x="330" y="252"/>
                                </a:lnTo>
                                <a:cubicBezTo>
                                  <a:pt x="334" y="251"/>
                                  <a:pt x="339" y="253"/>
                                  <a:pt x="340" y="258"/>
                                </a:cubicBezTo>
                                <a:cubicBezTo>
                                  <a:pt x="341" y="262"/>
                                  <a:pt x="339" y="266"/>
                                  <a:pt x="334" y="268"/>
                                </a:cubicBezTo>
                                <a:close/>
                                <a:moveTo>
                                  <a:pt x="288" y="281"/>
                                </a:moveTo>
                                <a:lnTo>
                                  <a:pt x="288" y="281"/>
                                </a:lnTo>
                                <a:cubicBezTo>
                                  <a:pt x="284" y="282"/>
                                  <a:pt x="279" y="280"/>
                                  <a:pt x="278" y="275"/>
                                </a:cubicBezTo>
                                <a:cubicBezTo>
                                  <a:pt x="277" y="271"/>
                                  <a:pt x="280" y="267"/>
                                  <a:pt x="284" y="265"/>
                                </a:cubicBezTo>
                                <a:lnTo>
                                  <a:pt x="284" y="265"/>
                                </a:lnTo>
                                <a:cubicBezTo>
                                  <a:pt x="288" y="264"/>
                                  <a:pt x="293" y="267"/>
                                  <a:pt x="294" y="271"/>
                                </a:cubicBezTo>
                                <a:cubicBezTo>
                                  <a:pt x="295" y="275"/>
                                  <a:pt x="292" y="280"/>
                                  <a:pt x="288" y="281"/>
                                </a:cubicBezTo>
                                <a:close/>
                                <a:moveTo>
                                  <a:pt x="242" y="294"/>
                                </a:moveTo>
                                <a:lnTo>
                                  <a:pt x="242" y="294"/>
                                </a:lnTo>
                                <a:cubicBezTo>
                                  <a:pt x="238" y="295"/>
                                  <a:pt x="233" y="293"/>
                                  <a:pt x="232" y="288"/>
                                </a:cubicBezTo>
                                <a:cubicBezTo>
                                  <a:pt x="231" y="284"/>
                                  <a:pt x="233" y="280"/>
                                  <a:pt x="238" y="279"/>
                                </a:cubicBezTo>
                                <a:lnTo>
                                  <a:pt x="238" y="279"/>
                                </a:lnTo>
                                <a:cubicBezTo>
                                  <a:pt x="242" y="277"/>
                                  <a:pt x="246" y="280"/>
                                  <a:pt x="248" y="284"/>
                                </a:cubicBezTo>
                                <a:cubicBezTo>
                                  <a:pt x="249" y="288"/>
                                  <a:pt x="246" y="293"/>
                                  <a:pt x="242" y="294"/>
                                </a:cubicBezTo>
                                <a:close/>
                                <a:moveTo>
                                  <a:pt x="196" y="307"/>
                                </a:moveTo>
                                <a:lnTo>
                                  <a:pt x="196" y="307"/>
                                </a:lnTo>
                                <a:cubicBezTo>
                                  <a:pt x="192" y="308"/>
                                  <a:pt x="187" y="306"/>
                                  <a:pt x="186" y="302"/>
                                </a:cubicBezTo>
                                <a:cubicBezTo>
                                  <a:pt x="185" y="297"/>
                                  <a:pt x="187" y="293"/>
                                  <a:pt x="191" y="292"/>
                                </a:cubicBezTo>
                                <a:lnTo>
                                  <a:pt x="192" y="292"/>
                                </a:lnTo>
                                <a:cubicBezTo>
                                  <a:pt x="196" y="291"/>
                                  <a:pt x="200" y="293"/>
                                  <a:pt x="201" y="297"/>
                                </a:cubicBezTo>
                                <a:cubicBezTo>
                                  <a:pt x="203" y="302"/>
                                  <a:pt x="200" y="306"/>
                                  <a:pt x="196" y="307"/>
                                </a:cubicBezTo>
                                <a:close/>
                                <a:moveTo>
                                  <a:pt x="150" y="320"/>
                                </a:moveTo>
                                <a:lnTo>
                                  <a:pt x="150" y="320"/>
                                </a:lnTo>
                                <a:cubicBezTo>
                                  <a:pt x="145" y="322"/>
                                  <a:pt x="141" y="319"/>
                                  <a:pt x="140" y="315"/>
                                </a:cubicBezTo>
                                <a:cubicBezTo>
                                  <a:pt x="139" y="311"/>
                                  <a:pt x="141" y="306"/>
                                  <a:pt x="145" y="305"/>
                                </a:cubicBezTo>
                                <a:lnTo>
                                  <a:pt x="145" y="305"/>
                                </a:lnTo>
                                <a:cubicBezTo>
                                  <a:pt x="150" y="304"/>
                                  <a:pt x="154" y="306"/>
                                  <a:pt x="155" y="311"/>
                                </a:cubicBezTo>
                                <a:cubicBezTo>
                                  <a:pt x="156" y="315"/>
                                  <a:pt x="154" y="319"/>
                                  <a:pt x="150" y="320"/>
                                </a:cubicBezTo>
                                <a:close/>
                                <a:moveTo>
                                  <a:pt x="104" y="334"/>
                                </a:moveTo>
                                <a:lnTo>
                                  <a:pt x="103" y="334"/>
                                </a:lnTo>
                                <a:cubicBezTo>
                                  <a:pt x="99" y="335"/>
                                  <a:pt x="95" y="332"/>
                                  <a:pt x="94" y="328"/>
                                </a:cubicBezTo>
                                <a:cubicBezTo>
                                  <a:pt x="92" y="324"/>
                                  <a:pt x="95" y="319"/>
                                  <a:pt x="99" y="318"/>
                                </a:cubicBezTo>
                                <a:lnTo>
                                  <a:pt x="99" y="318"/>
                                </a:lnTo>
                                <a:cubicBezTo>
                                  <a:pt x="103" y="317"/>
                                  <a:pt x="108" y="319"/>
                                  <a:pt x="109" y="324"/>
                                </a:cubicBezTo>
                                <a:cubicBezTo>
                                  <a:pt x="110" y="328"/>
                                  <a:pt x="108" y="332"/>
                                  <a:pt x="104" y="334"/>
                                </a:cubicBezTo>
                                <a:close/>
                                <a:moveTo>
                                  <a:pt x="57" y="347"/>
                                </a:moveTo>
                                <a:lnTo>
                                  <a:pt x="57" y="347"/>
                                </a:lnTo>
                                <a:cubicBezTo>
                                  <a:pt x="53" y="348"/>
                                  <a:pt x="49" y="345"/>
                                  <a:pt x="47" y="341"/>
                                </a:cubicBezTo>
                                <a:cubicBezTo>
                                  <a:pt x="46" y="337"/>
                                  <a:pt x="49" y="333"/>
                                  <a:pt x="53" y="331"/>
                                </a:cubicBezTo>
                                <a:lnTo>
                                  <a:pt x="53" y="331"/>
                                </a:lnTo>
                                <a:cubicBezTo>
                                  <a:pt x="57" y="330"/>
                                  <a:pt x="62" y="333"/>
                                  <a:pt x="63" y="337"/>
                                </a:cubicBezTo>
                                <a:cubicBezTo>
                                  <a:pt x="64" y="341"/>
                                  <a:pt x="62" y="346"/>
                                  <a:pt x="57" y="347"/>
                                </a:cubicBezTo>
                                <a:close/>
                                <a:moveTo>
                                  <a:pt x="11" y="360"/>
                                </a:moveTo>
                                <a:lnTo>
                                  <a:pt x="11" y="360"/>
                                </a:lnTo>
                                <a:cubicBezTo>
                                  <a:pt x="7" y="361"/>
                                  <a:pt x="2" y="359"/>
                                  <a:pt x="1" y="354"/>
                                </a:cubicBezTo>
                                <a:cubicBezTo>
                                  <a:pt x="0" y="350"/>
                                  <a:pt x="3" y="346"/>
                                  <a:pt x="7" y="345"/>
                                </a:cubicBezTo>
                                <a:lnTo>
                                  <a:pt x="7" y="345"/>
                                </a:lnTo>
                                <a:cubicBezTo>
                                  <a:pt x="11" y="343"/>
                                  <a:pt x="16" y="346"/>
                                  <a:pt x="17" y="350"/>
                                </a:cubicBezTo>
                                <a:cubicBezTo>
                                  <a:pt x="18" y="354"/>
                                  <a:pt x="15" y="359"/>
                                  <a:pt x="11" y="360"/>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215440" y="437400"/>
                            <a:ext cx="1165320" cy="219240"/>
                          </a:xfrm>
                          <a:custGeom>
                            <a:avLst/>
                            <a:gdLst/>
                            <a:ahLst/>
                            <a:rect l="l" t="t" r="r" b="b"/>
                            <a:pathLst>
                              <a:path w="1954" h="369">
                                <a:moveTo>
                                  <a:pt x="1947" y="16"/>
                                </a:moveTo>
                                <a:lnTo>
                                  <a:pt x="1947" y="16"/>
                                </a:lnTo>
                                <a:cubicBezTo>
                                  <a:pt x="1942" y="17"/>
                                  <a:pt x="1938" y="14"/>
                                  <a:pt x="1938" y="10"/>
                                </a:cubicBezTo>
                                <a:cubicBezTo>
                                  <a:pt x="1937" y="5"/>
                                  <a:pt x="1940" y="1"/>
                                  <a:pt x="1944" y="0"/>
                                </a:cubicBezTo>
                                <a:lnTo>
                                  <a:pt x="1944" y="0"/>
                                </a:lnTo>
                                <a:cubicBezTo>
                                  <a:pt x="1948" y="0"/>
                                  <a:pt x="1953" y="3"/>
                                  <a:pt x="1953" y="7"/>
                                </a:cubicBezTo>
                                <a:cubicBezTo>
                                  <a:pt x="1954" y="11"/>
                                  <a:pt x="1951" y="15"/>
                                  <a:pt x="1947" y="16"/>
                                </a:cubicBezTo>
                                <a:close/>
                                <a:moveTo>
                                  <a:pt x="1900" y="25"/>
                                </a:moveTo>
                                <a:lnTo>
                                  <a:pt x="1900" y="25"/>
                                </a:lnTo>
                                <a:cubicBezTo>
                                  <a:pt x="1895" y="26"/>
                                  <a:pt x="1891" y="23"/>
                                  <a:pt x="1890" y="18"/>
                                </a:cubicBezTo>
                                <a:cubicBezTo>
                                  <a:pt x="1890" y="14"/>
                                  <a:pt x="1893" y="10"/>
                                  <a:pt x="1897" y="9"/>
                                </a:cubicBezTo>
                                <a:lnTo>
                                  <a:pt x="1897" y="9"/>
                                </a:lnTo>
                                <a:cubicBezTo>
                                  <a:pt x="1901" y="8"/>
                                  <a:pt x="1905" y="11"/>
                                  <a:pt x="1906" y="16"/>
                                </a:cubicBezTo>
                                <a:cubicBezTo>
                                  <a:pt x="1907" y="20"/>
                                  <a:pt x="1904" y="24"/>
                                  <a:pt x="1900" y="25"/>
                                </a:cubicBezTo>
                                <a:close/>
                                <a:moveTo>
                                  <a:pt x="1852" y="33"/>
                                </a:moveTo>
                                <a:lnTo>
                                  <a:pt x="1852" y="33"/>
                                </a:lnTo>
                                <a:cubicBezTo>
                                  <a:pt x="1848" y="34"/>
                                  <a:pt x="1844" y="31"/>
                                  <a:pt x="1843" y="27"/>
                                </a:cubicBezTo>
                                <a:cubicBezTo>
                                  <a:pt x="1842" y="23"/>
                                  <a:pt x="1845" y="18"/>
                                  <a:pt x="1850" y="18"/>
                                </a:cubicBezTo>
                                <a:lnTo>
                                  <a:pt x="1850" y="18"/>
                                </a:lnTo>
                                <a:cubicBezTo>
                                  <a:pt x="1854" y="17"/>
                                  <a:pt x="1858" y="20"/>
                                  <a:pt x="1859" y="24"/>
                                </a:cubicBezTo>
                                <a:cubicBezTo>
                                  <a:pt x="1860" y="29"/>
                                  <a:pt x="1857" y="33"/>
                                  <a:pt x="1852" y="33"/>
                                </a:cubicBezTo>
                                <a:close/>
                                <a:moveTo>
                                  <a:pt x="1805" y="42"/>
                                </a:moveTo>
                                <a:lnTo>
                                  <a:pt x="1805" y="42"/>
                                </a:lnTo>
                                <a:cubicBezTo>
                                  <a:pt x="1801" y="43"/>
                                  <a:pt x="1797" y="40"/>
                                  <a:pt x="1796" y="36"/>
                                </a:cubicBezTo>
                                <a:cubicBezTo>
                                  <a:pt x="1795" y="31"/>
                                  <a:pt x="1798" y="27"/>
                                  <a:pt x="1802" y="26"/>
                                </a:cubicBezTo>
                                <a:lnTo>
                                  <a:pt x="1802" y="26"/>
                                </a:lnTo>
                                <a:cubicBezTo>
                                  <a:pt x="1807" y="26"/>
                                  <a:pt x="1811" y="28"/>
                                  <a:pt x="1812" y="33"/>
                                </a:cubicBezTo>
                                <a:cubicBezTo>
                                  <a:pt x="1812" y="37"/>
                                  <a:pt x="1809" y="41"/>
                                  <a:pt x="1805" y="42"/>
                                </a:cubicBezTo>
                                <a:close/>
                                <a:moveTo>
                                  <a:pt x="1758" y="51"/>
                                </a:moveTo>
                                <a:lnTo>
                                  <a:pt x="1758" y="51"/>
                                </a:lnTo>
                                <a:cubicBezTo>
                                  <a:pt x="1754" y="51"/>
                                  <a:pt x="1749" y="48"/>
                                  <a:pt x="1749" y="44"/>
                                </a:cubicBezTo>
                                <a:cubicBezTo>
                                  <a:pt x="1748" y="40"/>
                                  <a:pt x="1751" y="36"/>
                                  <a:pt x="1755" y="35"/>
                                </a:cubicBezTo>
                                <a:lnTo>
                                  <a:pt x="1755" y="35"/>
                                </a:lnTo>
                                <a:cubicBezTo>
                                  <a:pt x="1759" y="34"/>
                                  <a:pt x="1764" y="37"/>
                                  <a:pt x="1764" y="41"/>
                                </a:cubicBezTo>
                                <a:cubicBezTo>
                                  <a:pt x="1765" y="46"/>
                                  <a:pt x="1762" y="50"/>
                                  <a:pt x="1758" y="51"/>
                                </a:cubicBezTo>
                                <a:close/>
                                <a:moveTo>
                                  <a:pt x="1711" y="59"/>
                                </a:moveTo>
                                <a:lnTo>
                                  <a:pt x="1711" y="59"/>
                                </a:lnTo>
                                <a:cubicBezTo>
                                  <a:pt x="1706" y="60"/>
                                  <a:pt x="1702" y="57"/>
                                  <a:pt x="1701" y="53"/>
                                </a:cubicBezTo>
                                <a:cubicBezTo>
                                  <a:pt x="1701" y="48"/>
                                  <a:pt x="1704" y="44"/>
                                  <a:pt x="1708" y="43"/>
                                </a:cubicBezTo>
                                <a:lnTo>
                                  <a:pt x="1708" y="43"/>
                                </a:lnTo>
                                <a:cubicBezTo>
                                  <a:pt x="1712" y="43"/>
                                  <a:pt x="1716" y="46"/>
                                  <a:pt x="1717" y="50"/>
                                </a:cubicBezTo>
                                <a:cubicBezTo>
                                  <a:pt x="1718" y="54"/>
                                  <a:pt x="1715" y="58"/>
                                  <a:pt x="1711" y="59"/>
                                </a:cubicBezTo>
                                <a:close/>
                                <a:moveTo>
                                  <a:pt x="1663" y="68"/>
                                </a:moveTo>
                                <a:lnTo>
                                  <a:pt x="1663" y="68"/>
                                </a:lnTo>
                                <a:cubicBezTo>
                                  <a:pt x="1659" y="69"/>
                                  <a:pt x="1655" y="66"/>
                                  <a:pt x="1654" y="61"/>
                                </a:cubicBezTo>
                                <a:cubicBezTo>
                                  <a:pt x="1653" y="57"/>
                                  <a:pt x="1656" y="53"/>
                                  <a:pt x="1661" y="52"/>
                                </a:cubicBezTo>
                                <a:lnTo>
                                  <a:pt x="1661" y="52"/>
                                </a:lnTo>
                                <a:cubicBezTo>
                                  <a:pt x="1665" y="51"/>
                                  <a:pt x="1669" y="54"/>
                                  <a:pt x="1670" y="59"/>
                                </a:cubicBezTo>
                                <a:cubicBezTo>
                                  <a:pt x="1671" y="63"/>
                                  <a:pt x="1668" y="67"/>
                                  <a:pt x="1663" y="68"/>
                                </a:cubicBezTo>
                                <a:close/>
                                <a:moveTo>
                                  <a:pt x="1616" y="76"/>
                                </a:moveTo>
                                <a:lnTo>
                                  <a:pt x="1616" y="76"/>
                                </a:lnTo>
                                <a:cubicBezTo>
                                  <a:pt x="1612" y="77"/>
                                  <a:pt x="1608" y="74"/>
                                  <a:pt x="1607" y="70"/>
                                </a:cubicBezTo>
                                <a:cubicBezTo>
                                  <a:pt x="1606" y="66"/>
                                  <a:pt x="1609" y="61"/>
                                  <a:pt x="1613" y="61"/>
                                </a:cubicBezTo>
                                <a:lnTo>
                                  <a:pt x="1613" y="61"/>
                                </a:lnTo>
                                <a:cubicBezTo>
                                  <a:pt x="1618" y="60"/>
                                  <a:pt x="1622" y="63"/>
                                  <a:pt x="1623" y="67"/>
                                </a:cubicBezTo>
                                <a:cubicBezTo>
                                  <a:pt x="1623" y="71"/>
                                  <a:pt x="1621" y="76"/>
                                  <a:pt x="1616" y="76"/>
                                </a:cubicBezTo>
                                <a:close/>
                                <a:moveTo>
                                  <a:pt x="1569" y="85"/>
                                </a:moveTo>
                                <a:lnTo>
                                  <a:pt x="1569" y="85"/>
                                </a:lnTo>
                                <a:cubicBezTo>
                                  <a:pt x="1565" y="86"/>
                                  <a:pt x="1560" y="83"/>
                                  <a:pt x="1560" y="78"/>
                                </a:cubicBezTo>
                                <a:cubicBezTo>
                                  <a:pt x="1559" y="74"/>
                                  <a:pt x="1562" y="70"/>
                                  <a:pt x="1566" y="69"/>
                                </a:cubicBezTo>
                                <a:lnTo>
                                  <a:pt x="1566" y="69"/>
                                </a:lnTo>
                                <a:cubicBezTo>
                                  <a:pt x="1571" y="68"/>
                                  <a:pt x="1575" y="71"/>
                                  <a:pt x="1575" y="76"/>
                                </a:cubicBezTo>
                                <a:cubicBezTo>
                                  <a:pt x="1576" y="80"/>
                                  <a:pt x="1573" y="84"/>
                                  <a:pt x="1569" y="85"/>
                                </a:cubicBezTo>
                                <a:close/>
                                <a:moveTo>
                                  <a:pt x="1522" y="94"/>
                                </a:moveTo>
                                <a:lnTo>
                                  <a:pt x="1522" y="94"/>
                                </a:lnTo>
                                <a:cubicBezTo>
                                  <a:pt x="1517" y="94"/>
                                  <a:pt x="1513" y="91"/>
                                  <a:pt x="1512" y="87"/>
                                </a:cubicBezTo>
                                <a:cubicBezTo>
                                  <a:pt x="1512" y="83"/>
                                  <a:pt x="1515" y="79"/>
                                  <a:pt x="1519" y="78"/>
                                </a:cubicBezTo>
                                <a:lnTo>
                                  <a:pt x="1519" y="78"/>
                                </a:lnTo>
                                <a:cubicBezTo>
                                  <a:pt x="1523" y="77"/>
                                  <a:pt x="1527" y="80"/>
                                  <a:pt x="1528" y="84"/>
                                </a:cubicBezTo>
                                <a:cubicBezTo>
                                  <a:pt x="1529" y="89"/>
                                  <a:pt x="1526" y="93"/>
                                  <a:pt x="1522" y="94"/>
                                </a:cubicBezTo>
                                <a:close/>
                                <a:moveTo>
                                  <a:pt x="1474" y="102"/>
                                </a:moveTo>
                                <a:lnTo>
                                  <a:pt x="1474" y="102"/>
                                </a:lnTo>
                                <a:cubicBezTo>
                                  <a:pt x="1470" y="103"/>
                                  <a:pt x="1466" y="100"/>
                                  <a:pt x="1465" y="96"/>
                                </a:cubicBezTo>
                                <a:cubicBezTo>
                                  <a:pt x="1464" y="91"/>
                                  <a:pt x="1467" y="87"/>
                                  <a:pt x="1472" y="86"/>
                                </a:cubicBezTo>
                                <a:lnTo>
                                  <a:pt x="1472" y="86"/>
                                </a:lnTo>
                                <a:cubicBezTo>
                                  <a:pt x="1476" y="86"/>
                                  <a:pt x="1480" y="89"/>
                                  <a:pt x="1481" y="93"/>
                                </a:cubicBezTo>
                                <a:cubicBezTo>
                                  <a:pt x="1482" y="97"/>
                                  <a:pt x="1479" y="101"/>
                                  <a:pt x="1474" y="102"/>
                                </a:cubicBezTo>
                                <a:close/>
                                <a:moveTo>
                                  <a:pt x="1427" y="111"/>
                                </a:moveTo>
                                <a:lnTo>
                                  <a:pt x="1427" y="111"/>
                                </a:lnTo>
                                <a:cubicBezTo>
                                  <a:pt x="1423" y="112"/>
                                  <a:pt x="1419" y="109"/>
                                  <a:pt x="1418" y="104"/>
                                </a:cubicBezTo>
                                <a:cubicBezTo>
                                  <a:pt x="1417" y="100"/>
                                  <a:pt x="1420" y="96"/>
                                  <a:pt x="1424" y="95"/>
                                </a:cubicBezTo>
                                <a:lnTo>
                                  <a:pt x="1424" y="95"/>
                                </a:lnTo>
                                <a:cubicBezTo>
                                  <a:pt x="1429" y="94"/>
                                  <a:pt x="1433" y="97"/>
                                  <a:pt x="1434" y="101"/>
                                </a:cubicBezTo>
                                <a:cubicBezTo>
                                  <a:pt x="1434" y="106"/>
                                  <a:pt x="1432" y="110"/>
                                  <a:pt x="1427" y="111"/>
                                </a:cubicBezTo>
                                <a:close/>
                                <a:moveTo>
                                  <a:pt x="1380" y="119"/>
                                </a:moveTo>
                                <a:lnTo>
                                  <a:pt x="1380" y="119"/>
                                </a:lnTo>
                                <a:cubicBezTo>
                                  <a:pt x="1376" y="120"/>
                                  <a:pt x="1371" y="117"/>
                                  <a:pt x="1371" y="113"/>
                                </a:cubicBezTo>
                                <a:cubicBezTo>
                                  <a:pt x="1370" y="108"/>
                                  <a:pt x="1373" y="104"/>
                                  <a:pt x="1377" y="104"/>
                                </a:cubicBezTo>
                                <a:lnTo>
                                  <a:pt x="1377" y="104"/>
                                </a:lnTo>
                                <a:cubicBezTo>
                                  <a:pt x="1382" y="103"/>
                                  <a:pt x="1386" y="106"/>
                                  <a:pt x="1386" y="110"/>
                                </a:cubicBezTo>
                                <a:cubicBezTo>
                                  <a:pt x="1387" y="114"/>
                                  <a:pt x="1384" y="119"/>
                                  <a:pt x="1380" y="119"/>
                                </a:cubicBezTo>
                                <a:close/>
                                <a:moveTo>
                                  <a:pt x="1333" y="128"/>
                                </a:moveTo>
                                <a:lnTo>
                                  <a:pt x="1333" y="128"/>
                                </a:lnTo>
                                <a:cubicBezTo>
                                  <a:pt x="1328" y="129"/>
                                  <a:pt x="1324" y="126"/>
                                  <a:pt x="1323" y="121"/>
                                </a:cubicBezTo>
                                <a:cubicBezTo>
                                  <a:pt x="1323" y="117"/>
                                  <a:pt x="1326" y="113"/>
                                  <a:pt x="1330" y="112"/>
                                </a:cubicBezTo>
                                <a:lnTo>
                                  <a:pt x="1330" y="112"/>
                                </a:lnTo>
                                <a:cubicBezTo>
                                  <a:pt x="1334" y="111"/>
                                  <a:pt x="1338" y="114"/>
                                  <a:pt x="1339" y="119"/>
                                </a:cubicBezTo>
                                <a:cubicBezTo>
                                  <a:pt x="1340" y="123"/>
                                  <a:pt x="1337" y="127"/>
                                  <a:pt x="1333" y="128"/>
                                </a:cubicBezTo>
                                <a:close/>
                                <a:moveTo>
                                  <a:pt x="1285" y="137"/>
                                </a:moveTo>
                                <a:lnTo>
                                  <a:pt x="1285" y="137"/>
                                </a:lnTo>
                                <a:cubicBezTo>
                                  <a:pt x="1281" y="137"/>
                                  <a:pt x="1277" y="134"/>
                                  <a:pt x="1276" y="130"/>
                                </a:cubicBezTo>
                                <a:cubicBezTo>
                                  <a:pt x="1275" y="126"/>
                                  <a:pt x="1278" y="122"/>
                                  <a:pt x="1283" y="121"/>
                                </a:cubicBezTo>
                                <a:lnTo>
                                  <a:pt x="1283" y="121"/>
                                </a:lnTo>
                                <a:cubicBezTo>
                                  <a:pt x="1287" y="120"/>
                                  <a:pt x="1291" y="123"/>
                                  <a:pt x="1292" y="127"/>
                                </a:cubicBezTo>
                                <a:cubicBezTo>
                                  <a:pt x="1293" y="132"/>
                                  <a:pt x="1290" y="136"/>
                                  <a:pt x="1285" y="137"/>
                                </a:cubicBezTo>
                                <a:close/>
                                <a:moveTo>
                                  <a:pt x="1238" y="145"/>
                                </a:moveTo>
                                <a:lnTo>
                                  <a:pt x="1238" y="145"/>
                                </a:lnTo>
                                <a:cubicBezTo>
                                  <a:pt x="1234" y="146"/>
                                  <a:pt x="1230" y="143"/>
                                  <a:pt x="1229" y="139"/>
                                </a:cubicBezTo>
                                <a:cubicBezTo>
                                  <a:pt x="1228" y="134"/>
                                  <a:pt x="1231" y="130"/>
                                  <a:pt x="1235" y="129"/>
                                </a:cubicBezTo>
                                <a:lnTo>
                                  <a:pt x="1235" y="129"/>
                                </a:lnTo>
                                <a:cubicBezTo>
                                  <a:pt x="1240" y="129"/>
                                  <a:pt x="1244" y="131"/>
                                  <a:pt x="1245" y="136"/>
                                </a:cubicBezTo>
                                <a:cubicBezTo>
                                  <a:pt x="1245" y="140"/>
                                  <a:pt x="1243" y="144"/>
                                  <a:pt x="1238" y="145"/>
                                </a:cubicBezTo>
                                <a:close/>
                                <a:moveTo>
                                  <a:pt x="1191" y="154"/>
                                </a:moveTo>
                                <a:lnTo>
                                  <a:pt x="1191" y="154"/>
                                </a:lnTo>
                                <a:cubicBezTo>
                                  <a:pt x="1187" y="154"/>
                                  <a:pt x="1182" y="152"/>
                                  <a:pt x="1182" y="147"/>
                                </a:cubicBezTo>
                                <a:cubicBezTo>
                                  <a:pt x="1181" y="143"/>
                                  <a:pt x="1184" y="139"/>
                                  <a:pt x="1188" y="138"/>
                                </a:cubicBezTo>
                                <a:lnTo>
                                  <a:pt x="1188" y="138"/>
                                </a:lnTo>
                                <a:cubicBezTo>
                                  <a:pt x="1193" y="137"/>
                                  <a:pt x="1197" y="140"/>
                                  <a:pt x="1197" y="144"/>
                                </a:cubicBezTo>
                                <a:cubicBezTo>
                                  <a:pt x="1198" y="149"/>
                                  <a:pt x="1195" y="153"/>
                                  <a:pt x="1191" y="154"/>
                                </a:cubicBezTo>
                                <a:close/>
                                <a:moveTo>
                                  <a:pt x="1144" y="162"/>
                                </a:moveTo>
                                <a:lnTo>
                                  <a:pt x="1144" y="162"/>
                                </a:lnTo>
                                <a:cubicBezTo>
                                  <a:pt x="1139" y="163"/>
                                  <a:pt x="1135" y="160"/>
                                  <a:pt x="1134" y="156"/>
                                </a:cubicBezTo>
                                <a:cubicBezTo>
                                  <a:pt x="1134" y="151"/>
                                  <a:pt x="1137" y="147"/>
                                  <a:pt x="1141" y="147"/>
                                </a:cubicBezTo>
                                <a:lnTo>
                                  <a:pt x="1141" y="147"/>
                                </a:lnTo>
                                <a:cubicBezTo>
                                  <a:pt x="1145" y="146"/>
                                  <a:pt x="1149" y="149"/>
                                  <a:pt x="1150" y="153"/>
                                </a:cubicBezTo>
                                <a:cubicBezTo>
                                  <a:pt x="1151" y="157"/>
                                  <a:pt x="1148" y="162"/>
                                  <a:pt x="1144" y="162"/>
                                </a:cubicBezTo>
                                <a:close/>
                                <a:moveTo>
                                  <a:pt x="1097" y="171"/>
                                </a:moveTo>
                                <a:lnTo>
                                  <a:pt x="1096" y="171"/>
                                </a:lnTo>
                                <a:cubicBezTo>
                                  <a:pt x="1092" y="172"/>
                                  <a:pt x="1088" y="169"/>
                                  <a:pt x="1087" y="164"/>
                                </a:cubicBezTo>
                                <a:cubicBezTo>
                                  <a:pt x="1086" y="160"/>
                                  <a:pt x="1089" y="156"/>
                                  <a:pt x="1094" y="155"/>
                                </a:cubicBezTo>
                                <a:lnTo>
                                  <a:pt x="1094" y="155"/>
                                </a:lnTo>
                                <a:cubicBezTo>
                                  <a:pt x="1098" y="154"/>
                                  <a:pt x="1102" y="157"/>
                                  <a:pt x="1103" y="162"/>
                                </a:cubicBezTo>
                                <a:cubicBezTo>
                                  <a:pt x="1104" y="166"/>
                                  <a:pt x="1101" y="170"/>
                                  <a:pt x="1097" y="171"/>
                                </a:cubicBezTo>
                                <a:close/>
                                <a:moveTo>
                                  <a:pt x="1049" y="179"/>
                                </a:moveTo>
                                <a:lnTo>
                                  <a:pt x="1049" y="179"/>
                                </a:lnTo>
                                <a:cubicBezTo>
                                  <a:pt x="1045" y="180"/>
                                  <a:pt x="1041" y="177"/>
                                  <a:pt x="1040" y="173"/>
                                </a:cubicBezTo>
                                <a:cubicBezTo>
                                  <a:pt x="1039" y="169"/>
                                  <a:pt x="1042" y="164"/>
                                  <a:pt x="1046" y="164"/>
                                </a:cubicBezTo>
                                <a:lnTo>
                                  <a:pt x="1047" y="164"/>
                                </a:lnTo>
                                <a:cubicBezTo>
                                  <a:pt x="1051" y="163"/>
                                  <a:pt x="1055" y="166"/>
                                  <a:pt x="1056" y="170"/>
                                </a:cubicBezTo>
                                <a:cubicBezTo>
                                  <a:pt x="1057" y="175"/>
                                  <a:pt x="1054" y="179"/>
                                  <a:pt x="1049" y="179"/>
                                </a:cubicBezTo>
                                <a:close/>
                                <a:moveTo>
                                  <a:pt x="1002" y="188"/>
                                </a:moveTo>
                                <a:lnTo>
                                  <a:pt x="1002" y="188"/>
                                </a:lnTo>
                                <a:cubicBezTo>
                                  <a:pt x="998" y="189"/>
                                  <a:pt x="994" y="186"/>
                                  <a:pt x="993" y="182"/>
                                </a:cubicBezTo>
                                <a:cubicBezTo>
                                  <a:pt x="992" y="177"/>
                                  <a:pt x="995" y="173"/>
                                  <a:pt x="999" y="172"/>
                                </a:cubicBezTo>
                                <a:lnTo>
                                  <a:pt x="999" y="172"/>
                                </a:lnTo>
                                <a:cubicBezTo>
                                  <a:pt x="1004" y="172"/>
                                  <a:pt x="1008" y="174"/>
                                  <a:pt x="1009" y="179"/>
                                </a:cubicBezTo>
                                <a:cubicBezTo>
                                  <a:pt x="1009" y="183"/>
                                  <a:pt x="1006" y="187"/>
                                  <a:pt x="1002" y="188"/>
                                </a:cubicBezTo>
                                <a:close/>
                                <a:moveTo>
                                  <a:pt x="955" y="197"/>
                                </a:moveTo>
                                <a:lnTo>
                                  <a:pt x="955" y="197"/>
                                </a:lnTo>
                                <a:cubicBezTo>
                                  <a:pt x="950" y="197"/>
                                  <a:pt x="946" y="194"/>
                                  <a:pt x="946" y="190"/>
                                </a:cubicBezTo>
                                <a:cubicBezTo>
                                  <a:pt x="945" y="186"/>
                                  <a:pt x="948" y="182"/>
                                  <a:pt x="952" y="181"/>
                                </a:cubicBezTo>
                                <a:lnTo>
                                  <a:pt x="952" y="181"/>
                                </a:lnTo>
                                <a:cubicBezTo>
                                  <a:pt x="956" y="180"/>
                                  <a:pt x="961" y="183"/>
                                  <a:pt x="961" y="187"/>
                                </a:cubicBezTo>
                                <a:cubicBezTo>
                                  <a:pt x="962" y="192"/>
                                  <a:pt x="959" y="196"/>
                                  <a:pt x="955" y="197"/>
                                </a:cubicBezTo>
                                <a:close/>
                                <a:moveTo>
                                  <a:pt x="908" y="205"/>
                                </a:moveTo>
                                <a:lnTo>
                                  <a:pt x="908" y="205"/>
                                </a:lnTo>
                                <a:cubicBezTo>
                                  <a:pt x="903" y="206"/>
                                  <a:pt x="899" y="203"/>
                                  <a:pt x="898" y="199"/>
                                </a:cubicBezTo>
                                <a:cubicBezTo>
                                  <a:pt x="898" y="194"/>
                                  <a:pt x="900" y="190"/>
                                  <a:pt x="905" y="189"/>
                                </a:cubicBezTo>
                                <a:lnTo>
                                  <a:pt x="905" y="189"/>
                                </a:lnTo>
                                <a:cubicBezTo>
                                  <a:pt x="909" y="189"/>
                                  <a:pt x="913" y="192"/>
                                  <a:pt x="914" y="196"/>
                                </a:cubicBezTo>
                                <a:cubicBezTo>
                                  <a:pt x="915" y="200"/>
                                  <a:pt x="912" y="204"/>
                                  <a:pt x="908" y="205"/>
                                </a:cubicBezTo>
                                <a:close/>
                                <a:moveTo>
                                  <a:pt x="860" y="214"/>
                                </a:moveTo>
                                <a:lnTo>
                                  <a:pt x="860" y="214"/>
                                </a:lnTo>
                                <a:cubicBezTo>
                                  <a:pt x="856" y="215"/>
                                  <a:pt x="852" y="212"/>
                                  <a:pt x="851" y="207"/>
                                </a:cubicBezTo>
                                <a:cubicBezTo>
                                  <a:pt x="850" y="203"/>
                                  <a:pt x="853" y="199"/>
                                  <a:pt x="858" y="198"/>
                                </a:cubicBezTo>
                                <a:lnTo>
                                  <a:pt x="858" y="198"/>
                                </a:lnTo>
                                <a:cubicBezTo>
                                  <a:pt x="862" y="197"/>
                                  <a:pt x="866" y="200"/>
                                  <a:pt x="867" y="205"/>
                                </a:cubicBezTo>
                                <a:cubicBezTo>
                                  <a:pt x="868" y="209"/>
                                  <a:pt x="865" y="213"/>
                                  <a:pt x="860" y="214"/>
                                </a:cubicBezTo>
                                <a:close/>
                                <a:moveTo>
                                  <a:pt x="813" y="222"/>
                                </a:moveTo>
                                <a:lnTo>
                                  <a:pt x="813" y="222"/>
                                </a:lnTo>
                                <a:cubicBezTo>
                                  <a:pt x="809" y="223"/>
                                  <a:pt x="805" y="220"/>
                                  <a:pt x="804" y="216"/>
                                </a:cubicBezTo>
                                <a:cubicBezTo>
                                  <a:pt x="803" y="212"/>
                                  <a:pt x="806" y="207"/>
                                  <a:pt x="810" y="207"/>
                                </a:cubicBezTo>
                                <a:lnTo>
                                  <a:pt x="810" y="207"/>
                                </a:lnTo>
                                <a:cubicBezTo>
                                  <a:pt x="815" y="206"/>
                                  <a:pt x="819" y="209"/>
                                  <a:pt x="820" y="213"/>
                                </a:cubicBezTo>
                                <a:cubicBezTo>
                                  <a:pt x="820" y="217"/>
                                  <a:pt x="817" y="222"/>
                                  <a:pt x="813" y="222"/>
                                </a:cubicBezTo>
                                <a:close/>
                                <a:moveTo>
                                  <a:pt x="766" y="231"/>
                                </a:moveTo>
                                <a:lnTo>
                                  <a:pt x="766" y="231"/>
                                </a:lnTo>
                                <a:cubicBezTo>
                                  <a:pt x="761" y="232"/>
                                  <a:pt x="757" y="229"/>
                                  <a:pt x="757" y="224"/>
                                </a:cubicBezTo>
                                <a:cubicBezTo>
                                  <a:pt x="756" y="220"/>
                                  <a:pt x="759" y="216"/>
                                  <a:pt x="763" y="215"/>
                                </a:cubicBezTo>
                                <a:lnTo>
                                  <a:pt x="763" y="215"/>
                                </a:lnTo>
                                <a:cubicBezTo>
                                  <a:pt x="767" y="214"/>
                                  <a:pt x="772" y="217"/>
                                  <a:pt x="772" y="222"/>
                                </a:cubicBezTo>
                                <a:cubicBezTo>
                                  <a:pt x="773" y="226"/>
                                  <a:pt x="770" y="230"/>
                                  <a:pt x="766" y="231"/>
                                </a:cubicBezTo>
                                <a:close/>
                                <a:moveTo>
                                  <a:pt x="719" y="240"/>
                                </a:moveTo>
                                <a:lnTo>
                                  <a:pt x="719" y="240"/>
                                </a:lnTo>
                                <a:cubicBezTo>
                                  <a:pt x="714" y="240"/>
                                  <a:pt x="710" y="237"/>
                                  <a:pt x="709" y="233"/>
                                </a:cubicBezTo>
                                <a:cubicBezTo>
                                  <a:pt x="709" y="229"/>
                                  <a:pt x="711" y="225"/>
                                  <a:pt x="716" y="224"/>
                                </a:cubicBezTo>
                                <a:lnTo>
                                  <a:pt x="716" y="224"/>
                                </a:lnTo>
                                <a:cubicBezTo>
                                  <a:pt x="720" y="223"/>
                                  <a:pt x="724" y="226"/>
                                  <a:pt x="725" y="230"/>
                                </a:cubicBezTo>
                                <a:cubicBezTo>
                                  <a:pt x="726" y="235"/>
                                  <a:pt x="723" y="239"/>
                                  <a:pt x="719" y="240"/>
                                </a:cubicBezTo>
                                <a:close/>
                                <a:moveTo>
                                  <a:pt x="671" y="248"/>
                                </a:moveTo>
                                <a:lnTo>
                                  <a:pt x="671" y="248"/>
                                </a:lnTo>
                                <a:cubicBezTo>
                                  <a:pt x="667" y="249"/>
                                  <a:pt x="663" y="246"/>
                                  <a:pt x="662" y="242"/>
                                </a:cubicBezTo>
                                <a:cubicBezTo>
                                  <a:pt x="661" y="237"/>
                                  <a:pt x="664" y="233"/>
                                  <a:pt x="669" y="232"/>
                                </a:cubicBezTo>
                                <a:lnTo>
                                  <a:pt x="669" y="232"/>
                                </a:lnTo>
                                <a:cubicBezTo>
                                  <a:pt x="673" y="232"/>
                                  <a:pt x="677" y="235"/>
                                  <a:pt x="678" y="239"/>
                                </a:cubicBezTo>
                                <a:cubicBezTo>
                                  <a:pt x="679" y="243"/>
                                  <a:pt x="676" y="247"/>
                                  <a:pt x="671" y="248"/>
                                </a:cubicBezTo>
                                <a:close/>
                                <a:moveTo>
                                  <a:pt x="624" y="257"/>
                                </a:moveTo>
                                <a:lnTo>
                                  <a:pt x="624" y="257"/>
                                </a:lnTo>
                                <a:cubicBezTo>
                                  <a:pt x="620" y="258"/>
                                  <a:pt x="616" y="255"/>
                                  <a:pt x="615" y="250"/>
                                </a:cubicBezTo>
                                <a:cubicBezTo>
                                  <a:pt x="614" y="246"/>
                                  <a:pt x="617" y="242"/>
                                  <a:pt x="621" y="241"/>
                                </a:cubicBezTo>
                                <a:lnTo>
                                  <a:pt x="621" y="241"/>
                                </a:lnTo>
                                <a:cubicBezTo>
                                  <a:pt x="626" y="240"/>
                                  <a:pt x="630" y="243"/>
                                  <a:pt x="631" y="248"/>
                                </a:cubicBezTo>
                                <a:cubicBezTo>
                                  <a:pt x="631" y="252"/>
                                  <a:pt x="628" y="256"/>
                                  <a:pt x="624" y="257"/>
                                </a:cubicBezTo>
                                <a:close/>
                                <a:moveTo>
                                  <a:pt x="577" y="265"/>
                                </a:moveTo>
                                <a:lnTo>
                                  <a:pt x="577" y="265"/>
                                </a:lnTo>
                                <a:cubicBezTo>
                                  <a:pt x="572" y="266"/>
                                  <a:pt x="568" y="263"/>
                                  <a:pt x="568" y="259"/>
                                </a:cubicBezTo>
                                <a:cubicBezTo>
                                  <a:pt x="567" y="254"/>
                                  <a:pt x="570" y="250"/>
                                  <a:pt x="574" y="250"/>
                                </a:cubicBezTo>
                                <a:lnTo>
                                  <a:pt x="574" y="250"/>
                                </a:lnTo>
                                <a:cubicBezTo>
                                  <a:pt x="578" y="249"/>
                                  <a:pt x="583" y="252"/>
                                  <a:pt x="583" y="256"/>
                                </a:cubicBezTo>
                                <a:cubicBezTo>
                                  <a:pt x="584" y="260"/>
                                  <a:pt x="581" y="265"/>
                                  <a:pt x="577" y="265"/>
                                </a:cubicBezTo>
                                <a:close/>
                                <a:moveTo>
                                  <a:pt x="530" y="274"/>
                                </a:moveTo>
                                <a:lnTo>
                                  <a:pt x="530" y="274"/>
                                </a:lnTo>
                                <a:cubicBezTo>
                                  <a:pt x="525" y="275"/>
                                  <a:pt x="521" y="272"/>
                                  <a:pt x="520" y="267"/>
                                </a:cubicBezTo>
                                <a:cubicBezTo>
                                  <a:pt x="520" y="263"/>
                                  <a:pt x="522" y="259"/>
                                  <a:pt x="527" y="258"/>
                                </a:cubicBezTo>
                                <a:lnTo>
                                  <a:pt x="527" y="258"/>
                                </a:lnTo>
                                <a:cubicBezTo>
                                  <a:pt x="531" y="257"/>
                                  <a:pt x="535" y="260"/>
                                  <a:pt x="536" y="265"/>
                                </a:cubicBezTo>
                                <a:cubicBezTo>
                                  <a:pt x="537" y="269"/>
                                  <a:pt x="534" y="273"/>
                                  <a:pt x="530" y="274"/>
                                </a:cubicBezTo>
                                <a:close/>
                                <a:moveTo>
                                  <a:pt x="482" y="283"/>
                                </a:moveTo>
                                <a:lnTo>
                                  <a:pt x="482" y="283"/>
                                </a:lnTo>
                                <a:cubicBezTo>
                                  <a:pt x="478" y="283"/>
                                  <a:pt x="474" y="280"/>
                                  <a:pt x="473" y="276"/>
                                </a:cubicBezTo>
                                <a:cubicBezTo>
                                  <a:pt x="472" y="272"/>
                                  <a:pt x="475" y="268"/>
                                  <a:pt x="480" y="267"/>
                                </a:cubicBezTo>
                                <a:lnTo>
                                  <a:pt x="480" y="267"/>
                                </a:lnTo>
                                <a:cubicBezTo>
                                  <a:pt x="484" y="266"/>
                                  <a:pt x="488" y="269"/>
                                  <a:pt x="489" y="273"/>
                                </a:cubicBezTo>
                                <a:cubicBezTo>
                                  <a:pt x="490" y="278"/>
                                  <a:pt x="487" y="282"/>
                                  <a:pt x="482" y="283"/>
                                </a:cubicBezTo>
                                <a:close/>
                                <a:moveTo>
                                  <a:pt x="435" y="291"/>
                                </a:moveTo>
                                <a:lnTo>
                                  <a:pt x="435" y="291"/>
                                </a:lnTo>
                                <a:cubicBezTo>
                                  <a:pt x="431" y="292"/>
                                  <a:pt x="427" y="289"/>
                                  <a:pt x="426" y="285"/>
                                </a:cubicBezTo>
                                <a:cubicBezTo>
                                  <a:pt x="425" y="280"/>
                                  <a:pt x="428" y="276"/>
                                  <a:pt x="432" y="275"/>
                                </a:cubicBezTo>
                                <a:lnTo>
                                  <a:pt x="432" y="275"/>
                                </a:lnTo>
                                <a:cubicBezTo>
                                  <a:pt x="437" y="275"/>
                                  <a:pt x="441" y="278"/>
                                  <a:pt x="442" y="282"/>
                                </a:cubicBezTo>
                                <a:cubicBezTo>
                                  <a:pt x="442" y="286"/>
                                  <a:pt x="439" y="290"/>
                                  <a:pt x="435" y="291"/>
                                </a:cubicBezTo>
                                <a:close/>
                                <a:moveTo>
                                  <a:pt x="388" y="300"/>
                                </a:moveTo>
                                <a:lnTo>
                                  <a:pt x="388" y="300"/>
                                </a:lnTo>
                                <a:cubicBezTo>
                                  <a:pt x="384" y="300"/>
                                  <a:pt x="379" y="298"/>
                                  <a:pt x="379" y="293"/>
                                </a:cubicBezTo>
                                <a:cubicBezTo>
                                  <a:pt x="378" y="289"/>
                                  <a:pt x="381" y="285"/>
                                  <a:pt x="385" y="284"/>
                                </a:cubicBezTo>
                                <a:lnTo>
                                  <a:pt x="385" y="284"/>
                                </a:lnTo>
                                <a:cubicBezTo>
                                  <a:pt x="389" y="283"/>
                                  <a:pt x="394" y="286"/>
                                  <a:pt x="394" y="290"/>
                                </a:cubicBezTo>
                                <a:cubicBezTo>
                                  <a:pt x="395" y="295"/>
                                  <a:pt x="392" y="299"/>
                                  <a:pt x="388" y="300"/>
                                </a:cubicBezTo>
                                <a:close/>
                                <a:moveTo>
                                  <a:pt x="341" y="308"/>
                                </a:moveTo>
                                <a:lnTo>
                                  <a:pt x="341" y="308"/>
                                </a:lnTo>
                                <a:cubicBezTo>
                                  <a:pt x="336" y="309"/>
                                  <a:pt x="332" y="306"/>
                                  <a:pt x="331" y="302"/>
                                </a:cubicBezTo>
                                <a:cubicBezTo>
                                  <a:pt x="331" y="297"/>
                                  <a:pt x="334" y="293"/>
                                  <a:pt x="338" y="293"/>
                                </a:cubicBezTo>
                                <a:lnTo>
                                  <a:pt x="338" y="293"/>
                                </a:lnTo>
                                <a:cubicBezTo>
                                  <a:pt x="342" y="292"/>
                                  <a:pt x="346" y="295"/>
                                  <a:pt x="347" y="299"/>
                                </a:cubicBezTo>
                                <a:cubicBezTo>
                                  <a:pt x="348" y="303"/>
                                  <a:pt x="345" y="308"/>
                                  <a:pt x="341" y="308"/>
                                </a:cubicBezTo>
                                <a:close/>
                                <a:moveTo>
                                  <a:pt x="293" y="317"/>
                                </a:moveTo>
                                <a:lnTo>
                                  <a:pt x="293" y="317"/>
                                </a:lnTo>
                                <a:cubicBezTo>
                                  <a:pt x="289" y="318"/>
                                  <a:pt x="285" y="315"/>
                                  <a:pt x="284" y="310"/>
                                </a:cubicBezTo>
                                <a:cubicBezTo>
                                  <a:pt x="283" y="306"/>
                                  <a:pt x="286" y="302"/>
                                  <a:pt x="291" y="301"/>
                                </a:cubicBezTo>
                                <a:lnTo>
                                  <a:pt x="291" y="301"/>
                                </a:lnTo>
                                <a:cubicBezTo>
                                  <a:pt x="295" y="300"/>
                                  <a:pt x="299" y="303"/>
                                  <a:pt x="300" y="308"/>
                                </a:cubicBezTo>
                                <a:cubicBezTo>
                                  <a:pt x="301" y="312"/>
                                  <a:pt x="298" y="316"/>
                                  <a:pt x="293" y="317"/>
                                </a:cubicBezTo>
                                <a:close/>
                                <a:moveTo>
                                  <a:pt x="246" y="325"/>
                                </a:moveTo>
                                <a:lnTo>
                                  <a:pt x="246" y="325"/>
                                </a:lnTo>
                                <a:cubicBezTo>
                                  <a:pt x="242" y="326"/>
                                  <a:pt x="238" y="323"/>
                                  <a:pt x="237" y="319"/>
                                </a:cubicBezTo>
                                <a:cubicBezTo>
                                  <a:pt x="236" y="315"/>
                                  <a:pt x="239" y="310"/>
                                  <a:pt x="243" y="310"/>
                                </a:cubicBezTo>
                                <a:lnTo>
                                  <a:pt x="243" y="310"/>
                                </a:lnTo>
                                <a:cubicBezTo>
                                  <a:pt x="248" y="309"/>
                                  <a:pt x="252" y="312"/>
                                  <a:pt x="253" y="316"/>
                                </a:cubicBezTo>
                                <a:cubicBezTo>
                                  <a:pt x="253" y="321"/>
                                  <a:pt x="251" y="325"/>
                                  <a:pt x="246" y="325"/>
                                </a:cubicBezTo>
                                <a:close/>
                                <a:moveTo>
                                  <a:pt x="199" y="334"/>
                                </a:moveTo>
                                <a:lnTo>
                                  <a:pt x="199" y="334"/>
                                </a:lnTo>
                                <a:cubicBezTo>
                                  <a:pt x="195" y="335"/>
                                  <a:pt x="190" y="332"/>
                                  <a:pt x="190" y="328"/>
                                </a:cubicBezTo>
                                <a:cubicBezTo>
                                  <a:pt x="189" y="323"/>
                                  <a:pt x="192" y="319"/>
                                  <a:pt x="196" y="318"/>
                                </a:cubicBezTo>
                                <a:lnTo>
                                  <a:pt x="196" y="318"/>
                                </a:lnTo>
                                <a:cubicBezTo>
                                  <a:pt x="200" y="318"/>
                                  <a:pt x="205" y="320"/>
                                  <a:pt x="205" y="325"/>
                                </a:cubicBezTo>
                                <a:cubicBezTo>
                                  <a:pt x="206" y="329"/>
                                  <a:pt x="203" y="333"/>
                                  <a:pt x="199" y="334"/>
                                </a:cubicBezTo>
                                <a:close/>
                                <a:moveTo>
                                  <a:pt x="152" y="343"/>
                                </a:moveTo>
                                <a:lnTo>
                                  <a:pt x="152" y="343"/>
                                </a:lnTo>
                                <a:cubicBezTo>
                                  <a:pt x="147" y="343"/>
                                  <a:pt x="143" y="341"/>
                                  <a:pt x="142" y="336"/>
                                </a:cubicBezTo>
                                <a:cubicBezTo>
                                  <a:pt x="142" y="332"/>
                                  <a:pt x="145" y="328"/>
                                  <a:pt x="149" y="327"/>
                                </a:cubicBezTo>
                                <a:lnTo>
                                  <a:pt x="149" y="327"/>
                                </a:lnTo>
                                <a:cubicBezTo>
                                  <a:pt x="153" y="326"/>
                                  <a:pt x="157" y="329"/>
                                  <a:pt x="158" y="333"/>
                                </a:cubicBezTo>
                                <a:cubicBezTo>
                                  <a:pt x="159" y="338"/>
                                  <a:pt x="156" y="342"/>
                                  <a:pt x="152" y="343"/>
                                </a:cubicBezTo>
                                <a:close/>
                                <a:moveTo>
                                  <a:pt x="104" y="351"/>
                                </a:moveTo>
                                <a:lnTo>
                                  <a:pt x="104" y="351"/>
                                </a:lnTo>
                                <a:cubicBezTo>
                                  <a:pt x="100" y="352"/>
                                  <a:pt x="96" y="349"/>
                                  <a:pt x="95" y="345"/>
                                </a:cubicBezTo>
                                <a:cubicBezTo>
                                  <a:pt x="94" y="340"/>
                                  <a:pt x="97" y="336"/>
                                  <a:pt x="102" y="335"/>
                                </a:cubicBezTo>
                                <a:lnTo>
                                  <a:pt x="102" y="335"/>
                                </a:lnTo>
                                <a:cubicBezTo>
                                  <a:pt x="106" y="335"/>
                                  <a:pt x="110" y="338"/>
                                  <a:pt x="111" y="342"/>
                                </a:cubicBezTo>
                                <a:cubicBezTo>
                                  <a:pt x="112" y="346"/>
                                  <a:pt x="109" y="350"/>
                                  <a:pt x="104" y="351"/>
                                </a:cubicBezTo>
                                <a:close/>
                                <a:moveTo>
                                  <a:pt x="57" y="360"/>
                                </a:moveTo>
                                <a:lnTo>
                                  <a:pt x="57" y="360"/>
                                </a:lnTo>
                                <a:cubicBezTo>
                                  <a:pt x="53" y="361"/>
                                  <a:pt x="49" y="358"/>
                                  <a:pt x="48" y="353"/>
                                </a:cubicBezTo>
                                <a:cubicBezTo>
                                  <a:pt x="47" y="349"/>
                                  <a:pt x="50" y="345"/>
                                  <a:pt x="54" y="344"/>
                                </a:cubicBezTo>
                                <a:lnTo>
                                  <a:pt x="54" y="344"/>
                                </a:lnTo>
                                <a:cubicBezTo>
                                  <a:pt x="59" y="343"/>
                                  <a:pt x="63" y="346"/>
                                  <a:pt x="64" y="351"/>
                                </a:cubicBezTo>
                                <a:cubicBezTo>
                                  <a:pt x="64" y="355"/>
                                  <a:pt x="62" y="359"/>
                                  <a:pt x="57" y="360"/>
                                </a:cubicBezTo>
                                <a:close/>
                                <a:moveTo>
                                  <a:pt x="10" y="368"/>
                                </a:moveTo>
                                <a:lnTo>
                                  <a:pt x="10" y="368"/>
                                </a:lnTo>
                                <a:cubicBezTo>
                                  <a:pt x="6" y="369"/>
                                  <a:pt x="1" y="366"/>
                                  <a:pt x="1" y="362"/>
                                </a:cubicBezTo>
                                <a:cubicBezTo>
                                  <a:pt x="0" y="358"/>
                                  <a:pt x="3" y="353"/>
                                  <a:pt x="7" y="353"/>
                                </a:cubicBezTo>
                                <a:lnTo>
                                  <a:pt x="7" y="353"/>
                                </a:lnTo>
                                <a:cubicBezTo>
                                  <a:pt x="12" y="352"/>
                                  <a:pt x="16" y="355"/>
                                  <a:pt x="16" y="359"/>
                                </a:cubicBezTo>
                                <a:cubicBezTo>
                                  <a:pt x="17" y="363"/>
                                  <a:pt x="14" y="368"/>
                                  <a:pt x="10" y="368"/>
                                </a:cubicBezTo>
                                <a:close/>
                              </a:path>
                            </a:pathLst>
                          </a:custGeom>
                          <a:solidFill>
                            <a:srgbClr val="000000"/>
                          </a:solidFill>
                          <a:ln w="9360">
                            <a:solidFill>
                              <a:srgbClr val="000000"/>
                            </a:solidFill>
                            <a:bevel/>
                          </a:ln>
                        </wps:spPr>
                        <wps:style>
                          <a:lnRef idx="0"/>
                          <a:fillRef idx="0"/>
                          <a:effectRef idx="0"/>
                          <a:fontRef idx="minor"/>
                        </wps:style>
                        <wps:bodyPr/>
                      </wps:wsp>
                      <wps:wsp>
                        <wps:cNvSpPr txBox="1"/>
                        <wps:spPr>
                          <a:xfrm>
                            <a:off x="2286720" y="1749960"/>
                            <a:ext cx="1072440" cy="168120"/>
                          </a:xfrm>
                          <a:prstGeom prst="rect">
                            <a:avLst/>
                          </a:prstGeom>
                          <a:noFill/>
                          <a:ln w="0">
                            <a:noFill/>
                          </a:ln>
                        </wps:spPr>
                        <wps:txb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reporting</w:t>
                              </w:r>
                            </w:p>
                          </w:txbxContent>
                        </wps:txbx>
                        <wps:bodyPr wrap="square" lIns="0" rIns="0" tIns="0" bIns="0" anchor="t">
                          <a:noAutofit/>
                        </wps:bodyPr>
                      </wps:wsp>
                      <wps:wsp>
                        <wps:cNvSpPr/>
                        <wps:spPr>
                          <a:xfrm>
                            <a:off x="2598480" y="1517040"/>
                            <a:ext cx="252000" cy="252720"/>
                          </a:xfrm>
                          <a:custGeom>
                            <a:avLst/>
                            <a:gdLst/>
                            <a:ahLst/>
                            <a:rect l="l" t="t" r="r" b="b"/>
                            <a:pathLst>
                              <a:path w="425" h="425">
                                <a:moveTo>
                                  <a:pt x="411" y="422"/>
                                </a:moveTo>
                                <a:lnTo>
                                  <a:pt x="411" y="422"/>
                                </a:lnTo>
                                <a:cubicBezTo>
                                  <a:pt x="408" y="418"/>
                                  <a:pt x="408" y="413"/>
                                  <a:pt x="411" y="410"/>
                                </a:cubicBezTo>
                                <a:cubicBezTo>
                                  <a:pt x="414" y="407"/>
                                  <a:pt x="419" y="407"/>
                                  <a:pt x="422" y="410"/>
                                </a:cubicBezTo>
                                <a:lnTo>
                                  <a:pt x="422" y="410"/>
                                </a:lnTo>
                                <a:cubicBezTo>
                                  <a:pt x="425" y="413"/>
                                  <a:pt x="425" y="418"/>
                                  <a:pt x="422" y="421"/>
                                </a:cubicBezTo>
                                <a:cubicBezTo>
                                  <a:pt x="419" y="425"/>
                                  <a:pt x="414" y="425"/>
                                  <a:pt x="411" y="422"/>
                                </a:cubicBezTo>
                                <a:close/>
                                <a:moveTo>
                                  <a:pt x="377" y="388"/>
                                </a:moveTo>
                                <a:lnTo>
                                  <a:pt x="377" y="388"/>
                                </a:lnTo>
                                <a:cubicBezTo>
                                  <a:pt x="374" y="385"/>
                                  <a:pt x="374" y="379"/>
                                  <a:pt x="377" y="376"/>
                                </a:cubicBezTo>
                                <a:cubicBezTo>
                                  <a:pt x="380" y="373"/>
                                  <a:pt x="385" y="373"/>
                                  <a:pt x="388" y="376"/>
                                </a:cubicBezTo>
                                <a:lnTo>
                                  <a:pt x="388" y="376"/>
                                </a:lnTo>
                                <a:cubicBezTo>
                                  <a:pt x="391" y="379"/>
                                  <a:pt x="391" y="384"/>
                                  <a:pt x="388" y="388"/>
                                </a:cubicBezTo>
                                <a:cubicBezTo>
                                  <a:pt x="385" y="391"/>
                                  <a:pt x="380" y="391"/>
                                  <a:pt x="377" y="388"/>
                                </a:cubicBezTo>
                                <a:close/>
                                <a:moveTo>
                                  <a:pt x="343" y="354"/>
                                </a:moveTo>
                                <a:lnTo>
                                  <a:pt x="343" y="354"/>
                                </a:lnTo>
                                <a:cubicBezTo>
                                  <a:pt x="340" y="351"/>
                                  <a:pt x="340" y="346"/>
                                  <a:pt x="343" y="342"/>
                                </a:cubicBezTo>
                                <a:cubicBezTo>
                                  <a:pt x="346" y="339"/>
                                  <a:pt x="351" y="339"/>
                                  <a:pt x="354" y="342"/>
                                </a:cubicBezTo>
                                <a:lnTo>
                                  <a:pt x="354" y="342"/>
                                </a:lnTo>
                                <a:cubicBezTo>
                                  <a:pt x="357" y="345"/>
                                  <a:pt x="357" y="350"/>
                                  <a:pt x="354" y="354"/>
                                </a:cubicBezTo>
                                <a:cubicBezTo>
                                  <a:pt x="351" y="357"/>
                                  <a:pt x="346" y="357"/>
                                  <a:pt x="343" y="354"/>
                                </a:cubicBezTo>
                                <a:close/>
                                <a:moveTo>
                                  <a:pt x="309" y="320"/>
                                </a:moveTo>
                                <a:lnTo>
                                  <a:pt x="309" y="320"/>
                                </a:lnTo>
                                <a:cubicBezTo>
                                  <a:pt x="306" y="317"/>
                                  <a:pt x="306" y="312"/>
                                  <a:pt x="309" y="308"/>
                                </a:cubicBezTo>
                                <a:cubicBezTo>
                                  <a:pt x="312" y="305"/>
                                  <a:pt x="317" y="305"/>
                                  <a:pt x="320" y="308"/>
                                </a:cubicBezTo>
                                <a:lnTo>
                                  <a:pt x="320" y="308"/>
                                </a:lnTo>
                                <a:cubicBezTo>
                                  <a:pt x="323" y="311"/>
                                  <a:pt x="323" y="316"/>
                                  <a:pt x="320" y="320"/>
                                </a:cubicBezTo>
                                <a:cubicBezTo>
                                  <a:pt x="317" y="323"/>
                                  <a:pt x="312" y="323"/>
                                  <a:pt x="309" y="320"/>
                                </a:cubicBezTo>
                                <a:close/>
                                <a:moveTo>
                                  <a:pt x="275" y="286"/>
                                </a:moveTo>
                                <a:lnTo>
                                  <a:pt x="275" y="286"/>
                                </a:lnTo>
                                <a:cubicBezTo>
                                  <a:pt x="272" y="283"/>
                                  <a:pt x="272" y="278"/>
                                  <a:pt x="275" y="274"/>
                                </a:cubicBezTo>
                                <a:cubicBezTo>
                                  <a:pt x="278" y="271"/>
                                  <a:pt x="283" y="271"/>
                                  <a:pt x="286" y="274"/>
                                </a:cubicBezTo>
                                <a:lnTo>
                                  <a:pt x="286" y="274"/>
                                </a:lnTo>
                                <a:cubicBezTo>
                                  <a:pt x="289" y="277"/>
                                  <a:pt x="289" y="283"/>
                                  <a:pt x="286" y="286"/>
                                </a:cubicBezTo>
                                <a:cubicBezTo>
                                  <a:pt x="283" y="289"/>
                                  <a:pt x="278" y="289"/>
                                  <a:pt x="275" y="286"/>
                                </a:cubicBezTo>
                                <a:close/>
                                <a:moveTo>
                                  <a:pt x="241" y="252"/>
                                </a:moveTo>
                                <a:lnTo>
                                  <a:pt x="241" y="252"/>
                                </a:lnTo>
                                <a:cubicBezTo>
                                  <a:pt x="238" y="249"/>
                                  <a:pt x="238" y="244"/>
                                  <a:pt x="241" y="241"/>
                                </a:cubicBezTo>
                                <a:cubicBezTo>
                                  <a:pt x="244" y="237"/>
                                  <a:pt x="249" y="237"/>
                                  <a:pt x="252" y="240"/>
                                </a:cubicBezTo>
                                <a:lnTo>
                                  <a:pt x="252" y="240"/>
                                </a:lnTo>
                                <a:cubicBezTo>
                                  <a:pt x="255" y="243"/>
                                  <a:pt x="256" y="249"/>
                                  <a:pt x="252" y="252"/>
                                </a:cubicBezTo>
                                <a:cubicBezTo>
                                  <a:pt x="249" y="255"/>
                                  <a:pt x="244" y="255"/>
                                  <a:pt x="241" y="252"/>
                                </a:cubicBezTo>
                                <a:close/>
                                <a:moveTo>
                                  <a:pt x="207" y="218"/>
                                </a:moveTo>
                                <a:lnTo>
                                  <a:pt x="207" y="218"/>
                                </a:lnTo>
                                <a:cubicBezTo>
                                  <a:pt x="204" y="215"/>
                                  <a:pt x="204" y="210"/>
                                  <a:pt x="207" y="207"/>
                                </a:cubicBezTo>
                                <a:cubicBezTo>
                                  <a:pt x="210" y="203"/>
                                  <a:pt x="215" y="203"/>
                                  <a:pt x="218" y="206"/>
                                </a:cubicBezTo>
                                <a:lnTo>
                                  <a:pt x="218" y="206"/>
                                </a:lnTo>
                                <a:cubicBezTo>
                                  <a:pt x="222" y="210"/>
                                  <a:pt x="222" y="215"/>
                                  <a:pt x="218" y="218"/>
                                </a:cubicBezTo>
                                <a:cubicBezTo>
                                  <a:pt x="215" y="221"/>
                                  <a:pt x="210" y="221"/>
                                  <a:pt x="207" y="218"/>
                                </a:cubicBezTo>
                                <a:close/>
                                <a:moveTo>
                                  <a:pt x="173" y="184"/>
                                </a:moveTo>
                                <a:lnTo>
                                  <a:pt x="173" y="184"/>
                                </a:lnTo>
                                <a:cubicBezTo>
                                  <a:pt x="170" y="181"/>
                                  <a:pt x="170" y="176"/>
                                  <a:pt x="173" y="173"/>
                                </a:cubicBezTo>
                                <a:cubicBezTo>
                                  <a:pt x="176" y="169"/>
                                  <a:pt x="181" y="169"/>
                                  <a:pt x="184" y="172"/>
                                </a:cubicBezTo>
                                <a:lnTo>
                                  <a:pt x="184" y="172"/>
                                </a:lnTo>
                                <a:cubicBezTo>
                                  <a:pt x="188" y="176"/>
                                  <a:pt x="188" y="181"/>
                                  <a:pt x="185" y="184"/>
                                </a:cubicBezTo>
                                <a:cubicBezTo>
                                  <a:pt x="181" y="187"/>
                                  <a:pt x="176" y="187"/>
                                  <a:pt x="173" y="184"/>
                                </a:cubicBezTo>
                                <a:close/>
                                <a:moveTo>
                                  <a:pt x="139" y="150"/>
                                </a:moveTo>
                                <a:lnTo>
                                  <a:pt x="139" y="150"/>
                                </a:lnTo>
                                <a:cubicBezTo>
                                  <a:pt x="136" y="147"/>
                                  <a:pt x="136" y="142"/>
                                  <a:pt x="139" y="139"/>
                                </a:cubicBezTo>
                                <a:cubicBezTo>
                                  <a:pt x="142" y="135"/>
                                  <a:pt x="147" y="135"/>
                                  <a:pt x="150" y="139"/>
                                </a:cubicBezTo>
                                <a:lnTo>
                                  <a:pt x="150" y="139"/>
                                </a:lnTo>
                                <a:cubicBezTo>
                                  <a:pt x="154" y="142"/>
                                  <a:pt x="154" y="147"/>
                                  <a:pt x="151" y="150"/>
                                </a:cubicBezTo>
                                <a:cubicBezTo>
                                  <a:pt x="147" y="153"/>
                                  <a:pt x="142" y="153"/>
                                  <a:pt x="139" y="150"/>
                                </a:cubicBezTo>
                                <a:close/>
                                <a:moveTo>
                                  <a:pt x="105" y="116"/>
                                </a:moveTo>
                                <a:lnTo>
                                  <a:pt x="105" y="116"/>
                                </a:lnTo>
                                <a:cubicBezTo>
                                  <a:pt x="102" y="113"/>
                                  <a:pt x="102" y="108"/>
                                  <a:pt x="105" y="105"/>
                                </a:cubicBezTo>
                                <a:cubicBezTo>
                                  <a:pt x="108" y="102"/>
                                  <a:pt x="113" y="101"/>
                                  <a:pt x="116" y="105"/>
                                </a:cubicBezTo>
                                <a:lnTo>
                                  <a:pt x="117" y="105"/>
                                </a:lnTo>
                                <a:cubicBezTo>
                                  <a:pt x="120" y="108"/>
                                  <a:pt x="120" y="113"/>
                                  <a:pt x="117" y="116"/>
                                </a:cubicBezTo>
                                <a:cubicBezTo>
                                  <a:pt x="114" y="119"/>
                                  <a:pt x="108" y="119"/>
                                  <a:pt x="105" y="116"/>
                                </a:cubicBezTo>
                                <a:close/>
                                <a:moveTo>
                                  <a:pt x="71" y="82"/>
                                </a:moveTo>
                                <a:lnTo>
                                  <a:pt x="71" y="82"/>
                                </a:lnTo>
                                <a:cubicBezTo>
                                  <a:pt x="68" y="79"/>
                                  <a:pt x="68" y="74"/>
                                  <a:pt x="71" y="71"/>
                                </a:cubicBezTo>
                                <a:cubicBezTo>
                                  <a:pt x="74" y="68"/>
                                  <a:pt x="79" y="68"/>
                                  <a:pt x="83" y="71"/>
                                </a:cubicBezTo>
                                <a:lnTo>
                                  <a:pt x="83" y="71"/>
                                </a:lnTo>
                                <a:cubicBezTo>
                                  <a:pt x="86" y="74"/>
                                  <a:pt x="86" y="79"/>
                                  <a:pt x="83" y="82"/>
                                </a:cubicBezTo>
                                <a:cubicBezTo>
                                  <a:pt x="80" y="85"/>
                                  <a:pt x="75" y="85"/>
                                  <a:pt x="71" y="82"/>
                                </a:cubicBezTo>
                                <a:close/>
                                <a:moveTo>
                                  <a:pt x="37" y="48"/>
                                </a:moveTo>
                                <a:lnTo>
                                  <a:pt x="37" y="48"/>
                                </a:lnTo>
                                <a:cubicBezTo>
                                  <a:pt x="34" y="45"/>
                                  <a:pt x="34" y="40"/>
                                  <a:pt x="37" y="37"/>
                                </a:cubicBezTo>
                                <a:cubicBezTo>
                                  <a:pt x="40" y="34"/>
                                  <a:pt x="45" y="34"/>
                                  <a:pt x="49" y="37"/>
                                </a:cubicBezTo>
                                <a:lnTo>
                                  <a:pt x="49" y="37"/>
                                </a:lnTo>
                                <a:cubicBezTo>
                                  <a:pt x="52" y="40"/>
                                  <a:pt x="52" y="45"/>
                                  <a:pt x="49" y="48"/>
                                </a:cubicBezTo>
                                <a:cubicBezTo>
                                  <a:pt x="46" y="51"/>
                                  <a:pt x="41" y="51"/>
                                  <a:pt x="37" y="48"/>
                                </a:cubicBezTo>
                                <a:close/>
                                <a:moveTo>
                                  <a:pt x="3" y="14"/>
                                </a:moveTo>
                                <a:lnTo>
                                  <a:pt x="3" y="14"/>
                                </a:lnTo>
                                <a:cubicBezTo>
                                  <a:pt x="0" y="11"/>
                                  <a:pt x="0" y="6"/>
                                  <a:pt x="3" y="3"/>
                                </a:cubicBezTo>
                                <a:cubicBezTo>
                                  <a:pt x="6" y="0"/>
                                  <a:pt x="11" y="0"/>
                                  <a:pt x="15" y="3"/>
                                </a:cubicBezTo>
                                <a:lnTo>
                                  <a:pt x="15" y="3"/>
                                </a:lnTo>
                                <a:cubicBezTo>
                                  <a:pt x="18" y="6"/>
                                  <a:pt x="18" y="11"/>
                                  <a:pt x="15" y="14"/>
                                </a:cubicBezTo>
                                <a:cubicBezTo>
                                  <a:pt x="12" y="17"/>
                                  <a:pt x="7" y="17"/>
                                  <a:pt x="3" y="14"/>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893680" y="1601640"/>
                            <a:ext cx="853560" cy="168120"/>
                          </a:xfrm>
                          <a:custGeom>
                            <a:avLst/>
                            <a:gdLst/>
                            <a:ahLst/>
                            <a:rect l="l" t="t" r="r" b="b"/>
                            <a:pathLst>
                              <a:path w="1433" h="283">
                                <a:moveTo>
                                  <a:pt x="7" y="266"/>
                                </a:moveTo>
                                <a:lnTo>
                                  <a:pt x="7" y="266"/>
                                </a:lnTo>
                                <a:cubicBezTo>
                                  <a:pt x="11" y="265"/>
                                  <a:pt x="15" y="268"/>
                                  <a:pt x="16" y="272"/>
                                </a:cubicBezTo>
                                <a:cubicBezTo>
                                  <a:pt x="17" y="277"/>
                                  <a:pt x="14" y="281"/>
                                  <a:pt x="10" y="282"/>
                                </a:cubicBezTo>
                                <a:lnTo>
                                  <a:pt x="10" y="282"/>
                                </a:lnTo>
                                <a:cubicBezTo>
                                  <a:pt x="6" y="283"/>
                                  <a:pt x="1" y="280"/>
                                  <a:pt x="1" y="275"/>
                                </a:cubicBezTo>
                                <a:cubicBezTo>
                                  <a:pt x="0" y="271"/>
                                  <a:pt x="2" y="267"/>
                                  <a:pt x="7" y="266"/>
                                </a:cubicBezTo>
                                <a:close/>
                                <a:moveTo>
                                  <a:pt x="54" y="257"/>
                                </a:moveTo>
                                <a:lnTo>
                                  <a:pt x="54" y="257"/>
                                </a:lnTo>
                                <a:cubicBezTo>
                                  <a:pt x="58" y="256"/>
                                  <a:pt x="63" y="259"/>
                                  <a:pt x="63" y="263"/>
                                </a:cubicBezTo>
                                <a:cubicBezTo>
                                  <a:pt x="64" y="268"/>
                                  <a:pt x="62" y="272"/>
                                  <a:pt x="57" y="273"/>
                                </a:cubicBezTo>
                                <a:lnTo>
                                  <a:pt x="57" y="273"/>
                                </a:lnTo>
                                <a:cubicBezTo>
                                  <a:pt x="53" y="274"/>
                                  <a:pt x="49" y="271"/>
                                  <a:pt x="48" y="267"/>
                                </a:cubicBezTo>
                                <a:cubicBezTo>
                                  <a:pt x="47" y="262"/>
                                  <a:pt x="50" y="258"/>
                                  <a:pt x="54" y="257"/>
                                </a:cubicBezTo>
                                <a:close/>
                                <a:moveTo>
                                  <a:pt x="101" y="248"/>
                                </a:moveTo>
                                <a:lnTo>
                                  <a:pt x="101" y="248"/>
                                </a:lnTo>
                                <a:cubicBezTo>
                                  <a:pt x="106" y="247"/>
                                  <a:pt x="110" y="250"/>
                                  <a:pt x="111" y="255"/>
                                </a:cubicBezTo>
                                <a:cubicBezTo>
                                  <a:pt x="112" y="259"/>
                                  <a:pt x="109" y="263"/>
                                  <a:pt x="104" y="264"/>
                                </a:cubicBezTo>
                                <a:lnTo>
                                  <a:pt x="104" y="264"/>
                                </a:lnTo>
                                <a:cubicBezTo>
                                  <a:pt x="100" y="265"/>
                                  <a:pt x="96" y="262"/>
                                  <a:pt x="95" y="258"/>
                                </a:cubicBezTo>
                                <a:cubicBezTo>
                                  <a:pt x="94" y="253"/>
                                  <a:pt x="97" y="249"/>
                                  <a:pt x="101" y="248"/>
                                </a:cubicBezTo>
                                <a:close/>
                                <a:moveTo>
                                  <a:pt x="148" y="239"/>
                                </a:moveTo>
                                <a:lnTo>
                                  <a:pt x="148" y="239"/>
                                </a:lnTo>
                                <a:cubicBezTo>
                                  <a:pt x="153" y="239"/>
                                  <a:pt x="157" y="241"/>
                                  <a:pt x="158" y="246"/>
                                </a:cubicBezTo>
                                <a:cubicBezTo>
                                  <a:pt x="159" y="250"/>
                                  <a:pt x="156" y="254"/>
                                  <a:pt x="152" y="255"/>
                                </a:cubicBezTo>
                                <a:lnTo>
                                  <a:pt x="152" y="255"/>
                                </a:lnTo>
                                <a:cubicBezTo>
                                  <a:pt x="147" y="256"/>
                                  <a:pt x="143" y="253"/>
                                  <a:pt x="142" y="249"/>
                                </a:cubicBezTo>
                                <a:cubicBezTo>
                                  <a:pt x="141" y="245"/>
                                  <a:pt x="144" y="240"/>
                                  <a:pt x="148" y="239"/>
                                </a:cubicBezTo>
                                <a:close/>
                                <a:moveTo>
                                  <a:pt x="196" y="231"/>
                                </a:moveTo>
                                <a:lnTo>
                                  <a:pt x="196" y="231"/>
                                </a:lnTo>
                                <a:cubicBezTo>
                                  <a:pt x="200" y="230"/>
                                  <a:pt x="204" y="233"/>
                                  <a:pt x="205" y="237"/>
                                </a:cubicBezTo>
                                <a:cubicBezTo>
                                  <a:pt x="206" y="241"/>
                                  <a:pt x="203" y="245"/>
                                  <a:pt x="199" y="246"/>
                                </a:cubicBezTo>
                                <a:lnTo>
                                  <a:pt x="199" y="246"/>
                                </a:lnTo>
                                <a:cubicBezTo>
                                  <a:pt x="194" y="247"/>
                                  <a:pt x="190" y="244"/>
                                  <a:pt x="189" y="240"/>
                                </a:cubicBezTo>
                                <a:cubicBezTo>
                                  <a:pt x="188" y="236"/>
                                  <a:pt x="191" y="232"/>
                                  <a:pt x="196" y="231"/>
                                </a:cubicBezTo>
                                <a:close/>
                                <a:moveTo>
                                  <a:pt x="243" y="222"/>
                                </a:moveTo>
                                <a:lnTo>
                                  <a:pt x="243" y="222"/>
                                </a:lnTo>
                                <a:cubicBezTo>
                                  <a:pt x="247" y="221"/>
                                  <a:pt x="251" y="224"/>
                                  <a:pt x="252" y="228"/>
                                </a:cubicBezTo>
                                <a:cubicBezTo>
                                  <a:pt x="253" y="232"/>
                                  <a:pt x="250" y="237"/>
                                  <a:pt x="246" y="237"/>
                                </a:cubicBezTo>
                                <a:lnTo>
                                  <a:pt x="246" y="237"/>
                                </a:lnTo>
                                <a:cubicBezTo>
                                  <a:pt x="242" y="238"/>
                                  <a:pt x="237" y="236"/>
                                  <a:pt x="237" y="231"/>
                                </a:cubicBezTo>
                                <a:cubicBezTo>
                                  <a:pt x="236" y="227"/>
                                  <a:pt x="238" y="223"/>
                                  <a:pt x="243" y="222"/>
                                </a:cubicBezTo>
                                <a:close/>
                                <a:moveTo>
                                  <a:pt x="290" y="213"/>
                                </a:moveTo>
                                <a:lnTo>
                                  <a:pt x="290" y="213"/>
                                </a:lnTo>
                                <a:cubicBezTo>
                                  <a:pt x="294" y="212"/>
                                  <a:pt x="299" y="215"/>
                                  <a:pt x="299" y="219"/>
                                </a:cubicBezTo>
                                <a:cubicBezTo>
                                  <a:pt x="300" y="224"/>
                                  <a:pt x="297" y="228"/>
                                  <a:pt x="293" y="229"/>
                                </a:cubicBezTo>
                                <a:lnTo>
                                  <a:pt x="293" y="229"/>
                                </a:lnTo>
                                <a:cubicBezTo>
                                  <a:pt x="289" y="230"/>
                                  <a:pt x="285" y="227"/>
                                  <a:pt x="284" y="222"/>
                                </a:cubicBezTo>
                                <a:cubicBezTo>
                                  <a:pt x="283" y="218"/>
                                  <a:pt x="286" y="214"/>
                                  <a:pt x="290" y="213"/>
                                </a:cubicBezTo>
                                <a:close/>
                                <a:moveTo>
                                  <a:pt x="337" y="204"/>
                                </a:moveTo>
                                <a:lnTo>
                                  <a:pt x="337" y="204"/>
                                </a:lnTo>
                                <a:cubicBezTo>
                                  <a:pt x="341" y="203"/>
                                  <a:pt x="346" y="206"/>
                                  <a:pt x="347" y="210"/>
                                </a:cubicBezTo>
                                <a:cubicBezTo>
                                  <a:pt x="347" y="215"/>
                                  <a:pt x="345" y="219"/>
                                  <a:pt x="340" y="220"/>
                                </a:cubicBezTo>
                                <a:lnTo>
                                  <a:pt x="340" y="220"/>
                                </a:lnTo>
                                <a:cubicBezTo>
                                  <a:pt x="336" y="221"/>
                                  <a:pt x="332" y="218"/>
                                  <a:pt x="331" y="214"/>
                                </a:cubicBezTo>
                                <a:cubicBezTo>
                                  <a:pt x="330" y="209"/>
                                  <a:pt x="333" y="205"/>
                                  <a:pt x="337" y="204"/>
                                </a:cubicBezTo>
                                <a:close/>
                                <a:moveTo>
                                  <a:pt x="384" y="195"/>
                                </a:moveTo>
                                <a:lnTo>
                                  <a:pt x="384" y="195"/>
                                </a:lnTo>
                                <a:cubicBezTo>
                                  <a:pt x="389" y="194"/>
                                  <a:pt x="393" y="197"/>
                                  <a:pt x="394" y="201"/>
                                </a:cubicBezTo>
                                <a:cubicBezTo>
                                  <a:pt x="395" y="206"/>
                                  <a:pt x="392" y="210"/>
                                  <a:pt x="388" y="211"/>
                                </a:cubicBezTo>
                                <a:lnTo>
                                  <a:pt x="388" y="211"/>
                                </a:lnTo>
                                <a:cubicBezTo>
                                  <a:pt x="383" y="212"/>
                                  <a:pt x="379" y="209"/>
                                  <a:pt x="378" y="205"/>
                                </a:cubicBezTo>
                                <a:cubicBezTo>
                                  <a:pt x="377" y="200"/>
                                  <a:pt x="380" y="196"/>
                                  <a:pt x="384" y="195"/>
                                </a:cubicBezTo>
                                <a:close/>
                                <a:moveTo>
                                  <a:pt x="432" y="186"/>
                                </a:moveTo>
                                <a:lnTo>
                                  <a:pt x="432" y="186"/>
                                </a:lnTo>
                                <a:cubicBezTo>
                                  <a:pt x="436" y="186"/>
                                  <a:pt x="440" y="188"/>
                                  <a:pt x="441" y="193"/>
                                </a:cubicBezTo>
                                <a:cubicBezTo>
                                  <a:pt x="442" y="197"/>
                                  <a:pt x="439" y="201"/>
                                  <a:pt x="435" y="202"/>
                                </a:cubicBezTo>
                                <a:lnTo>
                                  <a:pt x="435" y="202"/>
                                </a:lnTo>
                                <a:cubicBezTo>
                                  <a:pt x="430" y="203"/>
                                  <a:pt x="426" y="200"/>
                                  <a:pt x="425" y="196"/>
                                </a:cubicBezTo>
                                <a:cubicBezTo>
                                  <a:pt x="424" y="191"/>
                                  <a:pt x="427" y="187"/>
                                  <a:pt x="432" y="186"/>
                                </a:cubicBezTo>
                                <a:close/>
                                <a:moveTo>
                                  <a:pt x="479" y="178"/>
                                </a:moveTo>
                                <a:lnTo>
                                  <a:pt x="479" y="178"/>
                                </a:lnTo>
                                <a:cubicBezTo>
                                  <a:pt x="483" y="177"/>
                                  <a:pt x="487" y="179"/>
                                  <a:pt x="488" y="184"/>
                                </a:cubicBezTo>
                                <a:cubicBezTo>
                                  <a:pt x="489" y="188"/>
                                  <a:pt x="486" y="192"/>
                                  <a:pt x="482" y="193"/>
                                </a:cubicBezTo>
                                <a:lnTo>
                                  <a:pt x="482" y="193"/>
                                </a:lnTo>
                                <a:cubicBezTo>
                                  <a:pt x="478" y="194"/>
                                  <a:pt x="473" y="191"/>
                                  <a:pt x="472" y="187"/>
                                </a:cubicBezTo>
                                <a:cubicBezTo>
                                  <a:pt x="472" y="183"/>
                                  <a:pt x="474" y="178"/>
                                  <a:pt x="479" y="178"/>
                                </a:cubicBezTo>
                                <a:close/>
                                <a:moveTo>
                                  <a:pt x="526" y="169"/>
                                </a:moveTo>
                                <a:lnTo>
                                  <a:pt x="526" y="169"/>
                                </a:lnTo>
                                <a:cubicBezTo>
                                  <a:pt x="530" y="168"/>
                                  <a:pt x="534" y="171"/>
                                  <a:pt x="535" y="175"/>
                                </a:cubicBezTo>
                                <a:cubicBezTo>
                                  <a:pt x="536" y="179"/>
                                  <a:pt x="533" y="183"/>
                                  <a:pt x="529" y="184"/>
                                </a:cubicBezTo>
                                <a:lnTo>
                                  <a:pt x="529" y="184"/>
                                </a:lnTo>
                                <a:cubicBezTo>
                                  <a:pt x="525" y="185"/>
                                  <a:pt x="521" y="182"/>
                                  <a:pt x="520" y="178"/>
                                </a:cubicBezTo>
                                <a:cubicBezTo>
                                  <a:pt x="519" y="174"/>
                                  <a:pt x="522" y="170"/>
                                  <a:pt x="526" y="169"/>
                                </a:cubicBezTo>
                                <a:close/>
                                <a:moveTo>
                                  <a:pt x="573" y="160"/>
                                </a:moveTo>
                                <a:lnTo>
                                  <a:pt x="573" y="160"/>
                                </a:lnTo>
                                <a:cubicBezTo>
                                  <a:pt x="577" y="159"/>
                                  <a:pt x="582" y="162"/>
                                  <a:pt x="583" y="166"/>
                                </a:cubicBezTo>
                                <a:cubicBezTo>
                                  <a:pt x="583" y="170"/>
                                  <a:pt x="581" y="175"/>
                                  <a:pt x="576" y="176"/>
                                </a:cubicBezTo>
                                <a:lnTo>
                                  <a:pt x="576" y="176"/>
                                </a:lnTo>
                                <a:cubicBezTo>
                                  <a:pt x="572" y="176"/>
                                  <a:pt x="568" y="174"/>
                                  <a:pt x="567" y="169"/>
                                </a:cubicBezTo>
                                <a:cubicBezTo>
                                  <a:pt x="566" y="165"/>
                                  <a:pt x="569" y="161"/>
                                  <a:pt x="573" y="160"/>
                                </a:cubicBezTo>
                                <a:close/>
                                <a:moveTo>
                                  <a:pt x="620" y="151"/>
                                </a:moveTo>
                                <a:lnTo>
                                  <a:pt x="620" y="151"/>
                                </a:lnTo>
                                <a:cubicBezTo>
                                  <a:pt x="625" y="150"/>
                                  <a:pt x="629" y="153"/>
                                  <a:pt x="630" y="157"/>
                                </a:cubicBezTo>
                                <a:cubicBezTo>
                                  <a:pt x="631" y="162"/>
                                  <a:pt x="628" y="166"/>
                                  <a:pt x="624" y="167"/>
                                </a:cubicBezTo>
                                <a:lnTo>
                                  <a:pt x="623" y="167"/>
                                </a:lnTo>
                                <a:cubicBezTo>
                                  <a:pt x="619" y="168"/>
                                  <a:pt x="615" y="165"/>
                                  <a:pt x="614" y="160"/>
                                </a:cubicBezTo>
                                <a:cubicBezTo>
                                  <a:pt x="613" y="156"/>
                                  <a:pt x="616" y="152"/>
                                  <a:pt x="620" y="151"/>
                                </a:cubicBezTo>
                                <a:close/>
                                <a:moveTo>
                                  <a:pt x="667" y="142"/>
                                </a:moveTo>
                                <a:lnTo>
                                  <a:pt x="668" y="142"/>
                                </a:lnTo>
                                <a:cubicBezTo>
                                  <a:pt x="672" y="141"/>
                                  <a:pt x="676" y="144"/>
                                  <a:pt x="677" y="148"/>
                                </a:cubicBezTo>
                                <a:cubicBezTo>
                                  <a:pt x="678" y="153"/>
                                  <a:pt x="675" y="157"/>
                                  <a:pt x="671" y="158"/>
                                </a:cubicBezTo>
                                <a:lnTo>
                                  <a:pt x="671" y="158"/>
                                </a:lnTo>
                                <a:cubicBezTo>
                                  <a:pt x="666" y="159"/>
                                  <a:pt x="662" y="156"/>
                                  <a:pt x="661" y="152"/>
                                </a:cubicBezTo>
                                <a:cubicBezTo>
                                  <a:pt x="660" y="147"/>
                                  <a:pt x="663" y="143"/>
                                  <a:pt x="667" y="142"/>
                                </a:cubicBezTo>
                                <a:close/>
                                <a:moveTo>
                                  <a:pt x="715" y="133"/>
                                </a:moveTo>
                                <a:lnTo>
                                  <a:pt x="715" y="133"/>
                                </a:lnTo>
                                <a:cubicBezTo>
                                  <a:pt x="719" y="132"/>
                                  <a:pt x="723" y="135"/>
                                  <a:pt x="724" y="140"/>
                                </a:cubicBezTo>
                                <a:cubicBezTo>
                                  <a:pt x="725" y="144"/>
                                  <a:pt x="722" y="148"/>
                                  <a:pt x="718" y="149"/>
                                </a:cubicBezTo>
                                <a:lnTo>
                                  <a:pt x="718" y="149"/>
                                </a:lnTo>
                                <a:cubicBezTo>
                                  <a:pt x="714" y="150"/>
                                  <a:pt x="709" y="147"/>
                                  <a:pt x="708" y="143"/>
                                </a:cubicBezTo>
                                <a:cubicBezTo>
                                  <a:pt x="708" y="138"/>
                                  <a:pt x="710" y="134"/>
                                  <a:pt x="715" y="133"/>
                                </a:cubicBezTo>
                                <a:close/>
                                <a:moveTo>
                                  <a:pt x="762" y="124"/>
                                </a:moveTo>
                                <a:lnTo>
                                  <a:pt x="762" y="124"/>
                                </a:lnTo>
                                <a:cubicBezTo>
                                  <a:pt x="766" y="124"/>
                                  <a:pt x="770" y="126"/>
                                  <a:pt x="771" y="131"/>
                                </a:cubicBezTo>
                                <a:cubicBezTo>
                                  <a:pt x="772" y="135"/>
                                  <a:pt x="769" y="139"/>
                                  <a:pt x="765" y="140"/>
                                </a:cubicBezTo>
                                <a:lnTo>
                                  <a:pt x="765" y="140"/>
                                </a:lnTo>
                                <a:cubicBezTo>
                                  <a:pt x="761" y="141"/>
                                  <a:pt x="757" y="138"/>
                                  <a:pt x="756" y="134"/>
                                </a:cubicBezTo>
                                <a:cubicBezTo>
                                  <a:pt x="755" y="130"/>
                                  <a:pt x="758" y="125"/>
                                  <a:pt x="762" y="124"/>
                                </a:cubicBezTo>
                                <a:close/>
                                <a:moveTo>
                                  <a:pt x="809" y="116"/>
                                </a:moveTo>
                                <a:lnTo>
                                  <a:pt x="809" y="116"/>
                                </a:lnTo>
                                <a:cubicBezTo>
                                  <a:pt x="813" y="115"/>
                                  <a:pt x="818" y="118"/>
                                  <a:pt x="819" y="122"/>
                                </a:cubicBezTo>
                                <a:cubicBezTo>
                                  <a:pt x="819" y="126"/>
                                  <a:pt x="817" y="130"/>
                                  <a:pt x="812" y="131"/>
                                </a:cubicBezTo>
                                <a:lnTo>
                                  <a:pt x="812" y="131"/>
                                </a:lnTo>
                                <a:cubicBezTo>
                                  <a:pt x="808" y="132"/>
                                  <a:pt x="804" y="129"/>
                                  <a:pt x="803" y="125"/>
                                </a:cubicBezTo>
                                <a:cubicBezTo>
                                  <a:pt x="802" y="121"/>
                                  <a:pt x="805" y="116"/>
                                  <a:pt x="809" y="116"/>
                                </a:cubicBezTo>
                                <a:close/>
                                <a:moveTo>
                                  <a:pt x="856" y="107"/>
                                </a:moveTo>
                                <a:lnTo>
                                  <a:pt x="856" y="107"/>
                                </a:lnTo>
                                <a:cubicBezTo>
                                  <a:pt x="861" y="106"/>
                                  <a:pt x="865" y="109"/>
                                  <a:pt x="866" y="113"/>
                                </a:cubicBezTo>
                                <a:cubicBezTo>
                                  <a:pt x="867" y="117"/>
                                  <a:pt x="864" y="122"/>
                                  <a:pt x="859" y="122"/>
                                </a:cubicBezTo>
                                <a:lnTo>
                                  <a:pt x="859" y="122"/>
                                </a:lnTo>
                                <a:cubicBezTo>
                                  <a:pt x="855" y="123"/>
                                  <a:pt x="851" y="121"/>
                                  <a:pt x="850" y="116"/>
                                </a:cubicBezTo>
                                <a:cubicBezTo>
                                  <a:pt x="849" y="112"/>
                                  <a:pt x="852" y="108"/>
                                  <a:pt x="856" y="107"/>
                                </a:cubicBezTo>
                                <a:close/>
                                <a:moveTo>
                                  <a:pt x="903" y="98"/>
                                </a:moveTo>
                                <a:lnTo>
                                  <a:pt x="903" y="98"/>
                                </a:lnTo>
                                <a:cubicBezTo>
                                  <a:pt x="908" y="97"/>
                                  <a:pt x="912" y="100"/>
                                  <a:pt x="913" y="104"/>
                                </a:cubicBezTo>
                                <a:cubicBezTo>
                                  <a:pt x="914" y="108"/>
                                  <a:pt x="911" y="113"/>
                                  <a:pt x="907" y="114"/>
                                </a:cubicBezTo>
                                <a:lnTo>
                                  <a:pt x="907" y="114"/>
                                </a:lnTo>
                                <a:cubicBezTo>
                                  <a:pt x="902" y="114"/>
                                  <a:pt x="898" y="112"/>
                                  <a:pt x="897" y="107"/>
                                </a:cubicBezTo>
                                <a:cubicBezTo>
                                  <a:pt x="896" y="103"/>
                                  <a:pt x="899" y="99"/>
                                  <a:pt x="903" y="98"/>
                                </a:cubicBezTo>
                                <a:close/>
                                <a:moveTo>
                                  <a:pt x="951" y="89"/>
                                </a:moveTo>
                                <a:lnTo>
                                  <a:pt x="951" y="89"/>
                                </a:lnTo>
                                <a:cubicBezTo>
                                  <a:pt x="955" y="88"/>
                                  <a:pt x="959" y="91"/>
                                  <a:pt x="960" y="95"/>
                                </a:cubicBezTo>
                                <a:cubicBezTo>
                                  <a:pt x="961" y="100"/>
                                  <a:pt x="958" y="104"/>
                                  <a:pt x="954" y="105"/>
                                </a:cubicBezTo>
                                <a:lnTo>
                                  <a:pt x="954" y="105"/>
                                </a:lnTo>
                                <a:cubicBezTo>
                                  <a:pt x="950" y="106"/>
                                  <a:pt x="945" y="103"/>
                                  <a:pt x="944" y="98"/>
                                </a:cubicBezTo>
                                <a:cubicBezTo>
                                  <a:pt x="944" y="94"/>
                                  <a:pt x="946" y="90"/>
                                  <a:pt x="951" y="89"/>
                                </a:cubicBezTo>
                                <a:close/>
                                <a:moveTo>
                                  <a:pt x="998" y="80"/>
                                </a:moveTo>
                                <a:lnTo>
                                  <a:pt x="998" y="80"/>
                                </a:lnTo>
                                <a:cubicBezTo>
                                  <a:pt x="1002" y="79"/>
                                  <a:pt x="1006" y="82"/>
                                  <a:pt x="1007" y="86"/>
                                </a:cubicBezTo>
                                <a:cubicBezTo>
                                  <a:pt x="1008" y="91"/>
                                  <a:pt x="1005" y="95"/>
                                  <a:pt x="1001" y="96"/>
                                </a:cubicBezTo>
                                <a:lnTo>
                                  <a:pt x="1001" y="96"/>
                                </a:lnTo>
                                <a:cubicBezTo>
                                  <a:pt x="997" y="97"/>
                                  <a:pt x="992" y="94"/>
                                  <a:pt x="992" y="90"/>
                                </a:cubicBezTo>
                                <a:cubicBezTo>
                                  <a:pt x="991" y="85"/>
                                  <a:pt x="994" y="81"/>
                                  <a:pt x="998" y="80"/>
                                </a:cubicBezTo>
                                <a:close/>
                                <a:moveTo>
                                  <a:pt x="1045" y="71"/>
                                </a:moveTo>
                                <a:lnTo>
                                  <a:pt x="1045" y="71"/>
                                </a:lnTo>
                                <a:cubicBezTo>
                                  <a:pt x="1049" y="70"/>
                                  <a:pt x="1054" y="73"/>
                                  <a:pt x="1054" y="78"/>
                                </a:cubicBezTo>
                                <a:cubicBezTo>
                                  <a:pt x="1055" y="82"/>
                                  <a:pt x="1053" y="86"/>
                                  <a:pt x="1048" y="87"/>
                                </a:cubicBezTo>
                                <a:lnTo>
                                  <a:pt x="1048" y="87"/>
                                </a:lnTo>
                                <a:cubicBezTo>
                                  <a:pt x="1044" y="88"/>
                                  <a:pt x="1040" y="85"/>
                                  <a:pt x="1039" y="81"/>
                                </a:cubicBezTo>
                                <a:cubicBezTo>
                                  <a:pt x="1038" y="76"/>
                                  <a:pt x="1041" y="72"/>
                                  <a:pt x="1045" y="71"/>
                                </a:cubicBezTo>
                                <a:close/>
                                <a:moveTo>
                                  <a:pt x="1092" y="63"/>
                                </a:moveTo>
                                <a:lnTo>
                                  <a:pt x="1092" y="63"/>
                                </a:lnTo>
                                <a:cubicBezTo>
                                  <a:pt x="1097" y="62"/>
                                  <a:pt x="1101" y="64"/>
                                  <a:pt x="1102" y="69"/>
                                </a:cubicBezTo>
                                <a:cubicBezTo>
                                  <a:pt x="1103" y="73"/>
                                  <a:pt x="1100" y="77"/>
                                  <a:pt x="1095" y="78"/>
                                </a:cubicBezTo>
                                <a:lnTo>
                                  <a:pt x="1095" y="78"/>
                                </a:lnTo>
                                <a:cubicBezTo>
                                  <a:pt x="1091" y="79"/>
                                  <a:pt x="1087" y="76"/>
                                  <a:pt x="1086" y="72"/>
                                </a:cubicBezTo>
                                <a:cubicBezTo>
                                  <a:pt x="1085" y="68"/>
                                  <a:pt x="1088" y="63"/>
                                  <a:pt x="1092" y="63"/>
                                </a:cubicBezTo>
                                <a:close/>
                                <a:moveTo>
                                  <a:pt x="1139" y="54"/>
                                </a:moveTo>
                                <a:lnTo>
                                  <a:pt x="1139" y="54"/>
                                </a:lnTo>
                                <a:cubicBezTo>
                                  <a:pt x="1144" y="53"/>
                                  <a:pt x="1148" y="56"/>
                                  <a:pt x="1149" y="60"/>
                                </a:cubicBezTo>
                                <a:cubicBezTo>
                                  <a:pt x="1150" y="64"/>
                                  <a:pt x="1147" y="68"/>
                                  <a:pt x="1143" y="69"/>
                                </a:cubicBezTo>
                                <a:lnTo>
                                  <a:pt x="1143" y="69"/>
                                </a:lnTo>
                                <a:cubicBezTo>
                                  <a:pt x="1138" y="70"/>
                                  <a:pt x="1134" y="67"/>
                                  <a:pt x="1133" y="63"/>
                                </a:cubicBezTo>
                                <a:cubicBezTo>
                                  <a:pt x="1132" y="59"/>
                                  <a:pt x="1135" y="55"/>
                                  <a:pt x="1139" y="54"/>
                                </a:cubicBezTo>
                                <a:close/>
                                <a:moveTo>
                                  <a:pt x="1187" y="45"/>
                                </a:moveTo>
                                <a:lnTo>
                                  <a:pt x="1187" y="45"/>
                                </a:lnTo>
                                <a:cubicBezTo>
                                  <a:pt x="1191" y="44"/>
                                  <a:pt x="1195" y="47"/>
                                  <a:pt x="1196" y="51"/>
                                </a:cubicBezTo>
                                <a:cubicBezTo>
                                  <a:pt x="1197" y="55"/>
                                  <a:pt x="1194" y="60"/>
                                  <a:pt x="1190" y="60"/>
                                </a:cubicBezTo>
                                <a:lnTo>
                                  <a:pt x="1190" y="60"/>
                                </a:lnTo>
                                <a:cubicBezTo>
                                  <a:pt x="1185" y="61"/>
                                  <a:pt x="1181" y="59"/>
                                  <a:pt x="1180" y="54"/>
                                </a:cubicBezTo>
                                <a:cubicBezTo>
                                  <a:pt x="1180" y="50"/>
                                  <a:pt x="1182" y="46"/>
                                  <a:pt x="1187" y="45"/>
                                </a:cubicBezTo>
                                <a:close/>
                                <a:moveTo>
                                  <a:pt x="1234" y="36"/>
                                </a:moveTo>
                                <a:lnTo>
                                  <a:pt x="1234" y="36"/>
                                </a:lnTo>
                                <a:cubicBezTo>
                                  <a:pt x="1238" y="35"/>
                                  <a:pt x="1242" y="38"/>
                                  <a:pt x="1243" y="42"/>
                                </a:cubicBezTo>
                                <a:cubicBezTo>
                                  <a:pt x="1244" y="47"/>
                                  <a:pt x="1241" y="51"/>
                                  <a:pt x="1237" y="52"/>
                                </a:cubicBezTo>
                                <a:lnTo>
                                  <a:pt x="1237" y="52"/>
                                </a:lnTo>
                                <a:cubicBezTo>
                                  <a:pt x="1233" y="53"/>
                                  <a:pt x="1228" y="50"/>
                                  <a:pt x="1228" y="45"/>
                                </a:cubicBezTo>
                                <a:cubicBezTo>
                                  <a:pt x="1227" y="41"/>
                                  <a:pt x="1229" y="37"/>
                                  <a:pt x="1234" y="36"/>
                                </a:cubicBezTo>
                                <a:close/>
                                <a:moveTo>
                                  <a:pt x="1281" y="27"/>
                                </a:moveTo>
                                <a:lnTo>
                                  <a:pt x="1281" y="27"/>
                                </a:lnTo>
                                <a:cubicBezTo>
                                  <a:pt x="1285" y="26"/>
                                  <a:pt x="1290" y="29"/>
                                  <a:pt x="1290" y="33"/>
                                </a:cubicBezTo>
                                <a:cubicBezTo>
                                  <a:pt x="1291" y="38"/>
                                  <a:pt x="1289" y="42"/>
                                  <a:pt x="1284" y="43"/>
                                </a:cubicBezTo>
                                <a:lnTo>
                                  <a:pt x="1284" y="43"/>
                                </a:lnTo>
                                <a:cubicBezTo>
                                  <a:pt x="1280" y="44"/>
                                  <a:pt x="1276" y="41"/>
                                  <a:pt x="1275" y="37"/>
                                </a:cubicBezTo>
                                <a:cubicBezTo>
                                  <a:pt x="1274" y="32"/>
                                  <a:pt x="1277" y="28"/>
                                  <a:pt x="1281" y="27"/>
                                </a:cubicBezTo>
                                <a:close/>
                                <a:moveTo>
                                  <a:pt x="1328" y="18"/>
                                </a:moveTo>
                                <a:lnTo>
                                  <a:pt x="1328" y="18"/>
                                </a:lnTo>
                                <a:cubicBezTo>
                                  <a:pt x="1333" y="17"/>
                                  <a:pt x="1337" y="20"/>
                                  <a:pt x="1338" y="25"/>
                                </a:cubicBezTo>
                                <a:cubicBezTo>
                                  <a:pt x="1339" y="29"/>
                                  <a:pt x="1336" y="33"/>
                                  <a:pt x="1331" y="34"/>
                                </a:cubicBezTo>
                                <a:lnTo>
                                  <a:pt x="1331" y="34"/>
                                </a:lnTo>
                                <a:cubicBezTo>
                                  <a:pt x="1327" y="35"/>
                                  <a:pt x="1323" y="32"/>
                                  <a:pt x="1322" y="28"/>
                                </a:cubicBezTo>
                                <a:cubicBezTo>
                                  <a:pt x="1321" y="23"/>
                                  <a:pt x="1324" y="19"/>
                                  <a:pt x="1328" y="18"/>
                                </a:cubicBezTo>
                                <a:close/>
                                <a:moveTo>
                                  <a:pt x="1375" y="9"/>
                                </a:moveTo>
                                <a:lnTo>
                                  <a:pt x="1375" y="9"/>
                                </a:lnTo>
                                <a:cubicBezTo>
                                  <a:pt x="1380" y="9"/>
                                  <a:pt x="1384" y="11"/>
                                  <a:pt x="1385" y="16"/>
                                </a:cubicBezTo>
                                <a:cubicBezTo>
                                  <a:pt x="1386" y="20"/>
                                  <a:pt x="1383" y="24"/>
                                  <a:pt x="1379" y="25"/>
                                </a:cubicBezTo>
                                <a:lnTo>
                                  <a:pt x="1379" y="25"/>
                                </a:lnTo>
                                <a:cubicBezTo>
                                  <a:pt x="1374" y="26"/>
                                  <a:pt x="1370" y="23"/>
                                  <a:pt x="1369" y="19"/>
                                </a:cubicBezTo>
                                <a:cubicBezTo>
                                  <a:pt x="1368" y="15"/>
                                  <a:pt x="1371" y="10"/>
                                  <a:pt x="1375" y="9"/>
                                </a:cubicBezTo>
                                <a:close/>
                                <a:moveTo>
                                  <a:pt x="1423" y="1"/>
                                </a:moveTo>
                                <a:lnTo>
                                  <a:pt x="1423" y="1"/>
                                </a:lnTo>
                                <a:cubicBezTo>
                                  <a:pt x="1427" y="0"/>
                                  <a:pt x="1431" y="2"/>
                                  <a:pt x="1432" y="7"/>
                                </a:cubicBezTo>
                                <a:cubicBezTo>
                                  <a:pt x="1433" y="11"/>
                                  <a:pt x="1430" y="15"/>
                                  <a:pt x="1426" y="16"/>
                                </a:cubicBezTo>
                                <a:lnTo>
                                  <a:pt x="1426" y="16"/>
                                </a:lnTo>
                                <a:cubicBezTo>
                                  <a:pt x="1421" y="17"/>
                                  <a:pt x="1417" y="14"/>
                                  <a:pt x="1416" y="10"/>
                                </a:cubicBezTo>
                                <a:cubicBezTo>
                                  <a:pt x="1415" y="6"/>
                                  <a:pt x="1418" y="1"/>
                                  <a:pt x="1423" y="1"/>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1256760" y="1549440"/>
                            <a:ext cx="1063080" cy="272520"/>
                          </a:xfrm>
                          <a:custGeom>
                            <a:avLst/>
                            <a:gdLst/>
                            <a:ahLst/>
                            <a:rect l="l" t="t" r="r" b="b"/>
                            <a:pathLst>
                              <a:path w="1787" h="461">
                                <a:moveTo>
                                  <a:pt x="1777" y="460"/>
                                </a:moveTo>
                                <a:lnTo>
                                  <a:pt x="1777" y="460"/>
                                </a:lnTo>
                                <a:cubicBezTo>
                                  <a:pt x="1772" y="458"/>
                                  <a:pt x="1770" y="454"/>
                                  <a:pt x="1771" y="450"/>
                                </a:cubicBezTo>
                                <a:cubicBezTo>
                                  <a:pt x="1772" y="446"/>
                                  <a:pt x="1776" y="443"/>
                                  <a:pt x="1780" y="444"/>
                                </a:cubicBezTo>
                                <a:lnTo>
                                  <a:pt x="1780" y="444"/>
                                </a:lnTo>
                                <a:cubicBezTo>
                                  <a:pt x="1785" y="445"/>
                                  <a:pt x="1787" y="449"/>
                                  <a:pt x="1786" y="454"/>
                                </a:cubicBezTo>
                                <a:cubicBezTo>
                                  <a:pt x="1785" y="458"/>
                                  <a:pt x="1781" y="461"/>
                                  <a:pt x="1777" y="460"/>
                                </a:cubicBezTo>
                                <a:close/>
                                <a:moveTo>
                                  <a:pt x="1730" y="448"/>
                                </a:moveTo>
                                <a:lnTo>
                                  <a:pt x="1730" y="448"/>
                                </a:lnTo>
                                <a:cubicBezTo>
                                  <a:pt x="1726" y="447"/>
                                  <a:pt x="1723" y="442"/>
                                  <a:pt x="1724" y="438"/>
                                </a:cubicBezTo>
                                <a:cubicBezTo>
                                  <a:pt x="1725" y="434"/>
                                  <a:pt x="1730" y="431"/>
                                  <a:pt x="1734" y="432"/>
                                </a:cubicBezTo>
                                <a:lnTo>
                                  <a:pt x="1734" y="432"/>
                                </a:lnTo>
                                <a:cubicBezTo>
                                  <a:pt x="1738" y="433"/>
                                  <a:pt x="1741" y="438"/>
                                  <a:pt x="1740" y="442"/>
                                </a:cubicBezTo>
                                <a:cubicBezTo>
                                  <a:pt x="1739" y="446"/>
                                  <a:pt x="1734" y="449"/>
                                  <a:pt x="1730" y="448"/>
                                </a:cubicBezTo>
                                <a:close/>
                                <a:moveTo>
                                  <a:pt x="1683" y="436"/>
                                </a:moveTo>
                                <a:lnTo>
                                  <a:pt x="1683" y="436"/>
                                </a:lnTo>
                                <a:cubicBezTo>
                                  <a:pt x="1679" y="435"/>
                                  <a:pt x="1676" y="431"/>
                                  <a:pt x="1678" y="427"/>
                                </a:cubicBezTo>
                                <a:cubicBezTo>
                                  <a:pt x="1679" y="422"/>
                                  <a:pt x="1683" y="420"/>
                                  <a:pt x="1687" y="421"/>
                                </a:cubicBezTo>
                                <a:lnTo>
                                  <a:pt x="1687" y="421"/>
                                </a:lnTo>
                                <a:cubicBezTo>
                                  <a:pt x="1692" y="422"/>
                                  <a:pt x="1694" y="426"/>
                                  <a:pt x="1693" y="430"/>
                                </a:cubicBezTo>
                                <a:cubicBezTo>
                                  <a:pt x="1692" y="435"/>
                                  <a:pt x="1688" y="437"/>
                                  <a:pt x="1683" y="436"/>
                                </a:cubicBezTo>
                                <a:close/>
                                <a:moveTo>
                                  <a:pt x="1637" y="425"/>
                                </a:moveTo>
                                <a:lnTo>
                                  <a:pt x="1637" y="425"/>
                                </a:lnTo>
                                <a:cubicBezTo>
                                  <a:pt x="1632" y="424"/>
                                  <a:pt x="1630" y="419"/>
                                  <a:pt x="1631" y="415"/>
                                </a:cubicBezTo>
                                <a:cubicBezTo>
                                  <a:pt x="1632" y="411"/>
                                  <a:pt x="1636" y="408"/>
                                  <a:pt x="1641" y="409"/>
                                </a:cubicBezTo>
                                <a:lnTo>
                                  <a:pt x="1641" y="409"/>
                                </a:lnTo>
                                <a:cubicBezTo>
                                  <a:pt x="1645" y="410"/>
                                  <a:pt x="1648" y="414"/>
                                  <a:pt x="1646" y="419"/>
                                </a:cubicBezTo>
                                <a:cubicBezTo>
                                  <a:pt x="1645" y="423"/>
                                  <a:pt x="1641" y="426"/>
                                  <a:pt x="1637" y="425"/>
                                </a:cubicBezTo>
                                <a:close/>
                                <a:moveTo>
                                  <a:pt x="1590" y="413"/>
                                </a:moveTo>
                                <a:lnTo>
                                  <a:pt x="1590" y="413"/>
                                </a:lnTo>
                                <a:cubicBezTo>
                                  <a:pt x="1586" y="412"/>
                                  <a:pt x="1583" y="408"/>
                                  <a:pt x="1584" y="403"/>
                                </a:cubicBezTo>
                                <a:cubicBezTo>
                                  <a:pt x="1585" y="399"/>
                                  <a:pt x="1590" y="396"/>
                                  <a:pt x="1594" y="397"/>
                                </a:cubicBezTo>
                                <a:lnTo>
                                  <a:pt x="1594" y="397"/>
                                </a:lnTo>
                                <a:cubicBezTo>
                                  <a:pt x="1598" y="399"/>
                                  <a:pt x="1601" y="403"/>
                                  <a:pt x="1600" y="407"/>
                                </a:cubicBezTo>
                                <a:cubicBezTo>
                                  <a:pt x="1599" y="411"/>
                                  <a:pt x="1595" y="414"/>
                                  <a:pt x="1590" y="413"/>
                                </a:cubicBezTo>
                                <a:close/>
                                <a:moveTo>
                                  <a:pt x="1544" y="401"/>
                                </a:moveTo>
                                <a:lnTo>
                                  <a:pt x="1544" y="401"/>
                                </a:lnTo>
                                <a:cubicBezTo>
                                  <a:pt x="1539" y="400"/>
                                  <a:pt x="1537" y="396"/>
                                  <a:pt x="1538" y="392"/>
                                </a:cubicBezTo>
                                <a:cubicBezTo>
                                  <a:pt x="1539" y="387"/>
                                  <a:pt x="1543" y="385"/>
                                  <a:pt x="1547" y="386"/>
                                </a:cubicBezTo>
                                <a:lnTo>
                                  <a:pt x="1548" y="386"/>
                                </a:lnTo>
                                <a:cubicBezTo>
                                  <a:pt x="1552" y="387"/>
                                  <a:pt x="1554" y="391"/>
                                  <a:pt x="1553" y="395"/>
                                </a:cubicBezTo>
                                <a:cubicBezTo>
                                  <a:pt x="1552" y="400"/>
                                  <a:pt x="1548" y="402"/>
                                  <a:pt x="1544" y="401"/>
                                </a:cubicBezTo>
                                <a:close/>
                                <a:moveTo>
                                  <a:pt x="1497" y="390"/>
                                </a:moveTo>
                                <a:lnTo>
                                  <a:pt x="1497" y="390"/>
                                </a:lnTo>
                                <a:cubicBezTo>
                                  <a:pt x="1493" y="389"/>
                                  <a:pt x="1490" y="384"/>
                                  <a:pt x="1491" y="380"/>
                                </a:cubicBezTo>
                                <a:cubicBezTo>
                                  <a:pt x="1492" y="376"/>
                                  <a:pt x="1497" y="373"/>
                                  <a:pt x="1501" y="374"/>
                                </a:cubicBezTo>
                                <a:lnTo>
                                  <a:pt x="1501" y="374"/>
                                </a:lnTo>
                                <a:cubicBezTo>
                                  <a:pt x="1505" y="375"/>
                                  <a:pt x="1508" y="380"/>
                                  <a:pt x="1507" y="384"/>
                                </a:cubicBezTo>
                                <a:cubicBezTo>
                                  <a:pt x="1506" y="388"/>
                                  <a:pt x="1501" y="391"/>
                                  <a:pt x="1497" y="390"/>
                                </a:cubicBezTo>
                                <a:close/>
                                <a:moveTo>
                                  <a:pt x="1450" y="378"/>
                                </a:moveTo>
                                <a:lnTo>
                                  <a:pt x="1450" y="378"/>
                                </a:lnTo>
                                <a:cubicBezTo>
                                  <a:pt x="1446" y="377"/>
                                  <a:pt x="1444" y="373"/>
                                  <a:pt x="1445" y="368"/>
                                </a:cubicBezTo>
                                <a:cubicBezTo>
                                  <a:pt x="1446" y="364"/>
                                  <a:pt x="1450" y="361"/>
                                  <a:pt x="1454" y="362"/>
                                </a:cubicBezTo>
                                <a:lnTo>
                                  <a:pt x="1454" y="362"/>
                                </a:lnTo>
                                <a:cubicBezTo>
                                  <a:pt x="1459" y="364"/>
                                  <a:pt x="1461" y="368"/>
                                  <a:pt x="1460" y="372"/>
                                </a:cubicBezTo>
                                <a:cubicBezTo>
                                  <a:pt x="1459" y="376"/>
                                  <a:pt x="1455" y="379"/>
                                  <a:pt x="1450" y="378"/>
                                </a:cubicBezTo>
                                <a:close/>
                                <a:moveTo>
                                  <a:pt x="1404" y="366"/>
                                </a:moveTo>
                                <a:lnTo>
                                  <a:pt x="1404" y="366"/>
                                </a:lnTo>
                                <a:cubicBezTo>
                                  <a:pt x="1400" y="365"/>
                                  <a:pt x="1397" y="361"/>
                                  <a:pt x="1398" y="357"/>
                                </a:cubicBezTo>
                                <a:cubicBezTo>
                                  <a:pt x="1399" y="352"/>
                                  <a:pt x="1403" y="350"/>
                                  <a:pt x="1408" y="351"/>
                                </a:cubicBezTo>
                                <a:lnTo>
                                  <a:pt x="1408" y="351"/>
                                </a:lnTo>
                                <a:cubicBezTo>
                                  <a:pt x="1412" y="352"/>
                                  <a:pt x="1415" y="356"/>
                                  <a:pt x="1414" y="361"/>
                                </a:cubicBezTo>
                                <a:cubicBezTo>
                                  <a:pt x="1413" y="365"/>
                                  <a:pt x="1408" y="367"/>
                                  <a:pt x="1404" y="366"/>
                                </a:cubicBezTo>
                                <a:close/>
                                <a:moveTo>
                                  <a:pt x="1357" y="355"/>
                                </a:moveTo>
                                <a:lnTo>
                                  <a:pt x="1357" y="355"/>
                                </a:lnTo>
                                <a:cubicBezTo>
                                  <a:pt x="1353" y="354"/>
                                  <a:pt x="1350" y="349"/>
                                  <a:pt x="1351" y="345"/>
                                </a:cubicBezTo>
                                <a:cubicBezTo>
                                  <a:pt x="1353" y="341"/>
                                  <a:pt x="1357" y="338"/>
                                  <a:pt x="1361" y="339"/>
                                </a:cubicBezTo>
                                <a:lnTo>
                                  <a:pt x="1361" y="339"/>
                                </a:lnTo>
                                <a:cubicBezTo>
                                  <a:pt x="1365" y="340"/>
                                  <a:pt x="1368" y="345"/>
                                  <a:pt x="1367" y="349"/>
                                </a:cubicBezTo>
                                <a:cubicBezTo>
                                  <a:pt x="1366" y="353"/>
                                  <a:pt x="1362" y="356"/>
                                  <a:pt x="1357" y="355"/>
                                </a:cubicBezTo>
                                <a:close/>
                                <a:moveTo>
                                  <a:pt x="1311" y="343"/>
                                </a:moveTo>
                                <a:lnTo>
                                  <a:pt x="1311" y="343"/>
                                </a:lnTo>
                                <a:cubicBezTo>
                                  <a:pt x="1306" y="342"/>
                                  <a:pt x="1304" y="338"/>
                                  <a:pt x="1305" y="333"/>
                                </a:cubicBezTo>
                                <a:cubicBezTo>
                                  <a:pt x="1306" y="329"/>
                                  <a:pt x="1310" y="326"/>
                                  <a:pt x="1315" y="328"/>
                                </a:cubicBezTo>
                                <a:lnTo>
                                  <a:pt x="1315" y="328"/>
                                </a:lnTo>
                                <a:cubicBezTo>
                                  <a:pt x="1319" y="329"/>
                                  <a:pt x="1321" y="333"/>
                                  <a:pt x="1320" y="337"/>
                                </a:cubicBezTo>
                                <a:cubicBezTo>
                                  <a:pt x="1319" y="342"/>
                                  <a:pt x="1315" y="344"/>
                                  <a:pt x="1311" y="343"/>
                                </a:cubicBezTo>
                                <a:close/>
                                <a:moveTo>
                                  <a:pt x="1264" y="331"/>
                                </a:moveTo>
                                <a:lnTo>
                                  <a:pt x="1264" y="331"/>
                                </a:lnTo>
                                <a:cubicBezTo>
                                  <a:pt x="1260" y="330"/>
                                  <a:pt x="1257" y="326"/>
                                  <a:pt x="1258" y="322"/>
                                </a:cubicBezTo>
                                <a:cubicBezTo>
                                  <a:pt x="1259" y="317"/>
                                  <a:pt x="1264" y="315"/>
                                  <a:pt x="1268" y="316"/>
                                </a:cubicBezTo>
                                <a:lnTo>
                                  <a:pt x="1268" y="316"/>
                                </a:lnTo>
                                <a:cubicBezTo>
                                  <a:pt x="1272" y="317"/>
                                  <a:pt x="1275" y="321"/>
                                  <a:pt x="1274" y="326"/>
                                </a:cubicBezTo>
                                <a:cubicBezTo>
                                  <a:pt x="1273" y="330"/>
                                  <a:pt x="1268" y="333"/>
                                  <a:pt x="1264" y="331"/>
                                </a:cubicBezTo>
                                <a:close/>
                                <a:moveTo>
                                  <a:pt x="1218" y="320"/>
                                </a:moveTo>
                                <a:lnTo>
                                  <a:pt x="1218" y="320"/>
                                </a:lnTo>
                                <a:cubicBezTo>
                                  <a:pt x="1213" y="319"/>
                                  <a:pt x="1211" y="314"/>
                                  <a:pt x="1212" y="310"/>
                                </a:cubicBezTo>
                                <a:cubicBezTo>
                                  <a:pt x="1213" y="306"/>
                                  <a:pt x="1217" y="303"/>
                                  <a:pt x="1221" y="304"/>
                                </a:cubicBezTo>
                                <a:lnTo>
                                  <a:pt x="1221" y="304"/>
                                </a:lnTo>
                                <a:cubicBezTo>
                                  <a:pt x="1226" y="305"/>
                                  <a:pt x="1228" y="310"/>
                                  <a:pt x="1227" y="314"/>
                                </a:cubicBezTo>
                                <a:cubicBezTo>
                                  <a:pt x="1226" y="318"/>
                                  <a:pt x="1222" y="321"/>
                                  <a:pt x="1218" y="320"/>
                                </a:cubicBezTo>
                                <a:close/>
                                <a:moveTo>
                                  <a:pt x="1171" y="308"/>
                                </a:moveTo>
                                <a:lnTo>
                                  <a:pt x="1171" y="308"/>
                                </a:lnTo>
                                <a:cubicBezTo>
                                  <a:pt x="1167" y="307"/>
                                  <a:pt x="1164" y="303"/>
                                  <a:pt x="1165" y="298"/>
                                </a:cubicBezTo>
                                <a:cubicBezTo>
                                  <a:pt x="1166" y="294"/>
                                  <a:pt x="1171" y="292"/>
                                  <a:pt x="1175" y="293"/>
                                </a:cubicBezTo>
                                <a:lnTo>
                                  <a:pt x="1175" y="293"/>
                                </a:lnTo>
                                <a:cubicBezTo>
                                  <a:pt x="1179" y="294"/>
                                  <a:pt x="1182" y="298"/>
                                  <a:pt x="1181" y="302"/>
                                </a:cubicBezTo>
                                <a:cubicBezTo>
                                  <a:pt x="1180" y="307"/>
                                  <a:pt x="1175" y="309"/>
                                  <a:pt x="1171" y="308"/>
                                </a:cubicBezTo>
                                <a:close/>
                                <a:moveTo>
                                  <a:pt x="1124" y="296"/>
                                </a:moveTo>
                                <a:lnTo>
                                  <a:pt x="1124" y="296"/>
                                </a:lnTo>
                                <a:cubicBezTo>
                                  <a:pt x="1120" y="295"/>
                                  <a:pt x="1117" y="291"/>
                                  <a:pt x="1119" y="287"/>
                                </a:cubicBezTo>
                                <a:cubicBezTo>
                                  <a:pt x="1120" y="283"/>
                                  <a:pt x="1124" y="280"/>
                                  <a:pt x="1128" y="281"/>
                                </a:cubicBezTo>
                                <a:lnTo>
                                  <a:pt x="1128" y="281"/>
                                </a:lnTo>
                                <a:cubicBezTo>
                                  <a:pt x="1133" y="282"/>
                                  <a:pt x="1135" y="286"/>
                                  <a:pt x="1134" y="291"/>
                                </a:cubicBezTo>
                                <a:cubicBezTo>
                                  <a:pt x="1133" y="295"/>
                                  <a:pt x="1129" y="298"/>
                                  <a:pt x="1124" y="296"/>
                                </a:cubicBezTo>
                                <a:close/>
                                <a:moveTo>
                                  <a:pt x="1078" y="285"/>
                                </a:moveTo>
                                <a:lnTo>
                                  <a:pt x="1078" y="285"/>
                                </a:lnTo>
                                <a:cubicBezTo>
                                  <a:pt x="1074" y="284"/>
                                  <a:pt x="1071" y="279"/>
                                  <a:pt x="1072" y="275"/>
                                </a:cubicBezTo>
                                <a:cubicBezTo>
                                  <a:pt x="1073" y="271"/>
                                  <a:pt x="1077" y="268"/>
                                  <a:pt x="1082" y="269"/>
                                </a:cubicBezTo>
                                <a:lnTo>
                                  <a:pt x="1082" y="269"/>
                                </a:lnTo>
                                <a:cubicBezTo>
                                  <a:pt x="1086" y="270"/>
                                  <a:pt x="1089" y="275"/>
                                  <a:pt x="1088" y="279"/>
                                </a:cubicBezTo>
                                <a:cubicBezTo>
                                  <a:pt x="1086" y="283"/>
                                  <a:pt x="1082" y="286"/>
                                  <a:pt x="1078" y="285"/>
                                </a:cubicBezTo>
                                <a:close/>
                                <a:moveTo>
                                  <a:pt x="1031" y="273"/>
                                </a:moveTo>
                                <a:lnTo>
                                  <a:pt x="1031" y="273"/>
                                </a:lnTo>
                                <a:cubicBezTo>
                                  <a:pt x="1027" y="272"/>
                                  <a:pt x="1024" y="268"/>
                                  <a:pt x="1025" y="264"/>
                                </a:cubicBezTo>
                                <a:cubicBezTo>
                                  <a:pt x="1026" y="259"/>
                                  <a:pt x="1031" y="257"/>
                                  <a:pt x="1035" y="258"/>
                                </a:cubicBezTo>
                                <a:lnTo>
                                  <a:pt x="1035" y="258"/>
                                </a:lnTo>
                                <a:cubicBezTo>
                                  <a:pt x="1039" y="259"/>
                                  <a:pt x="1042" y="263"/>
                                  <a:pt x="1041" y="267"/>
                                </a:cubicBezTo>
                                <a:cubicBezTo>
                                  <a:pt x="1040" y="272"/>
                                  <a:pt x="1036" y="274"/>
                                  <a:pt x="1031" y="273"/>
                                </a:cubicBezTo>
                                <a:close/>
                                <a:moveTo>
                                  <a:pt x="985" y="262"/>
                                </a:moveTo>
                                <a:lnTo>
                                  <a:pt x="985" y="262"/>
                                </a:lnTo>
                                <a:cubicBezTo>
                                  <a:pt x="980" y="260"/>
                                  <a:pt x="978" y="256"/>
                                  <a:pt x="979" y="252"/>
                                </a:cubicBezTo>
                                <a:cubicBezTo>
                                  <a:pt x="980" y="248"/>
                                  <a:pt x="984" y="245"/>
                                  <a:pt x="989" y="246"/>
                                </a:cubicBezTo>
                                <a:lnTo>
                                  <a:pt x="989" y="246"/>
                                </a:lnTo>
                                <a:cubicBezTo>
                                  <a:pt x="993" y="247"/>
                                  <a:pt x="995" y="251"/>
                                  <a:pt x="994" y="256"/>
                                </a:cubicBezTo>
                                <a:cubicBezTo>
                                  <a:pt x="993" y="260"/>
                                  <a:pt x="989" y="263"/>
                                  <a:pt x="985" y="262"/>
                                </a:cubicBezTo>
                                <a:close/>
                                <a:moveTo>
                                  <a:pt x="938" y="250"/>
                                </a:moveTo>
                                <a:lnTo>
                                  <a:pt x="938" y="250"/>
                                </a:lnTo>
                                <a:cubicBezTo>
                                  <a:pt x="934" y="249"/>
                                  <a:pt x="931" y="244"/>
                                  <a:pt x="932" y="240"/>
                                </a:cubicBezTo>
                                <a:cubicBezTo>
                                  <a:pt x="933" y="236"/>
                                  <a:pt x="938" y="233"/>
                                  <a:pt x="942" y="234"/>
                                </a:cubicBezTo>
                                <a:lnTo>
                                  <a:pt x="942" y="234"/>
                                </a:lnTo>
                                <a:cubicBezTo>
                                  <a:pt x="946" y="235"/>
                                  <a:pt x="949" y="240"/>
                                  <a:pt x="948" y="244"/>
                                </a:cubicBezTo>
                                <a:cubicBezTo>
                                  <a:pt x="947" y="248"/>
                                  <a:pt x="942" y="251"/>
                                  <a:pt x="938" y="250"/>
                                </a:cubicBezTo>
                                <a:close/>
                                <a:moveTo>
                                  <a:pt x="891" y="238"/>
                                </a:moveTo>
                                <a:lnTo>
                                  <a:pt x="891" y="238"/>
                                </a:lnTo>
                                <a:cubicBezTo>
                                  <a:pt x="887" y="237"/>
                                  <a:pt x="885" y="233"/>
                                  <a:pt x="886" y="229"/>
                                </a:cubicBezTo>
                                <a:cubicBezTo>
                                  <a:pt x="887" y="224"/>
                                  <a:pt x="891" y="222"/>
                                  <a:pt x="895" y="223"/>
                                </a:cubicBezTo>
                                <a:lnTo>
                                  <a:pt x="895" y="223"/>
                                </a:lnTo>
                                <a:cubicBezTo>
                                  <a:pt x="900" y="224"/>
                                  <a:pt x="902" y="228"/>
                                  <a:pt x="901" y="232"/>
                                </a:cubicBezTo>
                                <a:cubicBezTo>
                                  <a:pt x="900" y="237"/>
                                  <a:pt x="896" y="239"/>
                                  <a:pt x="891" y="238"/>
                                </a:cubicBezTo>
                                <a:close/>
                                <a:moveTo>
                                  <a:pt x="845" y="227"/>
                                </a:moveTo>
                                <a:lnTo>
                                  <a:pt x="845" y="227"/>
                                </a:lnTo>
                                <a:cubicBezTo>
                                  <a:pt x="841" y="226"/>
                                  <a:pt x="838" y="221"/>
                                  <a:pt x="839" y="217"/>
                                </a:cubicBezTo>
                                <a:cubicBezTo>
                                  <a:pt x="840" y="213"/>
                                  <a:pt x="844" y="210"/>
                                  <a:pt x="849" y="211"/>
                                </a:cubicBezTo>
                                <a:lnTo>
                                  <a:pt x="849" y="211"/>
                                </a:lnTo>
                                <a:cubicBezTo>
                                  <a:pt x="853" y="212"/>
                                  <a:pt x="856" y="217"/>
                                  <a:pt x="855" y="221"/>
                                </a:cubicBezTo>
                                <a:cubicBezTo>
                                  <a:pt x="854" y="225"/>
                                  <a:pt x="849" y="228"/>
                                  <a:pt x="845" y="227"/>
                                </a:cubicBezTo>
                                <a:close/>
                                <a:moveTo>
                                  <a:pt x="798" y="215"/>
                                </a:moveTo>
                                <a:lnTo>
                                  <a:pt x="798" y="215"/>
                                </a:lnTo>
                                <a:cubicBezTo>
                                  <a:pt x="794" y="214"/>
                                  <a:pt x="791" y="210"/>
                                  <a:pt x="792" y="205"/>
                                </a:cubicBezTo>
                                <a:cubicBezTo>
                                  <a:pt x="794" y="201"/>
                                  <a:pt x="798" y="198"/>
                                  <a:pt x="802" y="199"/>
                                </a:cubicBezTo>
                                <a:lnTo>
                                  <a:pt x="802" y="199"/>
                                </a:lnTo>
                                <a:cubicBezTo>
                                  <a:pt x="806" y="201"/>
                                  <a:pt x="809" y="205"/>
                                  <a:pt x="808" y="209"/>
                                </a:cubicBezTo>
                                <a:cubicBezTo>
                                  <a:pt x="807" y="213"/>
                                  <a:pt x="803" y="216"/>
                                  <a:pt x="798" y="215"/>
                                </a:cubicBezTo>
                                <a:close/>
                                <a:moveTo>
                                  <a:pt x="752" y="203"/>
                                </a:moveTo>
                                <a:lnTo>
                                  <a:pt x="752" y="203"/>
                                </a:lnTo>
                                <a:cubicBezTo>
                                  <a:pt x="747" y="202"/>
                                  <a:pt x="745" y="198"/>
                                  <a:pt x="746" y="194"/>
                                </a:cubicBezTo>
                                <a:cubicBezTo>
                                  <a:pt x="747" y="189"/>
                                  <a:pt x="751" y="187"/>
                                  <a:pt x="756" y="188"/>
                                </a:cubicBezTo>
                                <a:lnTo>
                                  <a:pt x="756" y="188"/>
                                </a:lnTo>
                                <a:cubicBezTo>
                                  <a:pt x="760" y="189"/>
                                  <a:pt x="763" y="193"/>
                                  <a:pt x="761" y="198"/>
                                </a:cubicBezTo>
                                <a:cubicBezTo>
                                  <a:pt x="760" y="202"/>
                                  <a:pt x="756" y="204"/>
                                  <a:pt x="752" y="203"/>
                                </a:cubicBezTo>
                                <a:close/>
                                <a:moveTo>
                                  <a:pt x="705" y="192"/>
                                </a:moveTo>
                                <a:lnTo>
                                  <a:pt x="705" y="192"/>
                                </a:lnTo>
                                <a:cubicBezTo>
                                  <a:pt x="701" y="191"/>
                                  <a:pt x="698" y="186"/>
                                  <a:pt x="699" y="182"/>
                                </a:cubicBezTo>
                                <a:cubicBezTo>
                                  <a:pt x="700" y="178"/>
                                  <a:pt x="705" y="175"/>
                                  <a:pt x="709" y="176"/>
                                </a:cubicBezTo>
                                <a:lnTo>
                                  <a:pt x="709" y="176"/>
                                </a:lnTo>
                                <a:cubicBezTo>
                                  <a:pt x="713" y="177"/>
                                  <a:pt x="716" y="182"/>
                                  <a:pt x="715" y="186"/>
                                </a:cubicBezTo>
                                <a:cubicBezTo>
                                  <a:pt x="714" y="190"/>
                                  <a:pt x="709" y="193"/>
                                  <a:pt x="705" y="192"/>
                                </a:cubicBezTo>
                                <a:close/>
                                <a:moveTo>
                                  <a:pt x="659" y="180"/>
                                </a:moveTo>
                                <a:lnTo>
                                  <a:pt x="659" y="180"/>
                                </a:lnTo>
                                <a:cubicBezTo>
                                  <a:pt x="654" y="179"/>
                                  <a:pt x="652" y="175"/>
                                  <a:pt x="653" y="170"/>
                                </a:cubicBezTo>
                                <a:cubicBezTo>
                                  <a:pt x="654" y="166"/>
                                  <a:pt x="658" y="163"/>
                                  <a:pt x="662" y="165"/>
                                </a:cubicBezTo>
                                <a:lnTo>
                                  <a:pt x="662" y="165"/>
                                </a:lnTo>
                                <a:cubicBezTo>
                                  <a:pt x="667" y="166"/>
                                  <a:pt x="669" y="170"/>
                                  <a:pt x="668" y="174"/>
                                </a:cubicBezTo>
                                <a:cubicBezTo>
                                  <a:pt x="667" y="179"/>
                                  <a:pt x="663" y="181"/>
                                  <a:pt x="659" y="180"/>
                                </a:cubicBezTo>
                                <a:close/>
                                <a:moveTo>
                                  <a:pt x="612" y="168"/>
                                </a:moveTo>
                                <a:lnTo>
                                  <a:pt x="612" y="168"/>
                                </a:lnTo>
                                <a:cubicBezTo>
                                  <a:pt x="608" y="167"/>
                                  <a:pt x="605" y="163"/>
                                  <a:pt x="606" y="159"/>
                                </a:cubicBezTo>
                                <a:cubicBezTo>
                                  <a:pt x="607" y="154"/>
                                  <a:pt x="612" y="152"/>
                                  <a:pt x="616" y="153"/>
                                </a:cubicBezTo>
                                <a:lnTo>
                                  <a:pt x="616" y="153"/>
                                </a:lnTo>
                                <a:cubicBezTo>
                                  <a:pt x="620" y="154"/>
                                  <a:pt x="623" y="158"/>
                                  <a:pt x="622" y="163"/>
                                </a:cubicBezTo>
                                <a:cubicBezTo>
                                  <a:pt x="621" y="167"/>
                                  <a:pt x="616" y="169"/>
                                  <a:pt x="612" y="168"/>
                                </a:cubicBezTo>
                                <a:close/>
                                <a:moveTo>
                                  <a:pt x="565" y="157"/>
                                </a:moveTo>
                                <a:lnTo>
                                  <a:pt x="565" y="157"/>
                                </a:lnTo>
                                <a:cubicBezTo>
                                  <a:pt x="561" y="156"/>
                                  <a:pt x="558" y="151"/>
                                  <a:pt x="560" y="147"/>
                                </a:cubicBezTo>
                                <a:cubicBezTo>
                                  <a:pt x="561" y="143"/>
                                  <a:pt x="565" y="140"/>
                                  <a:pt x="569" y="141"/>
                                </a:cubicBezTo>
                                <a:lnTo>
                                  <a:pt x="569" y="141"/>
                                </a:lnTo>
                                <a:cubicBezTo>
                                  <a:pt x="574" y="142"/>
                                  <a:pt x="576" y="147"/>
                                  <a:pt x="575" y="151"/>
                                </a:cubicBezTo>
                                <a:cubicBezTo>
                                  <a:pt x="574" y="155"/>
                                  <a:pt x="570" y="158"/>
                                  <a:pt x="565" y="157"/>
                                </a:cubicBezTo>
                                <a:close/>
                                <a:moveTo>
                                  <a:pt x="519" y="145"/>
                                </a:moveTo>
                                <a:lnTo>
                                  <a:pt x="519" y="145"/>
                                </a:lnTo>
                                <a:cubicBezTo>
                                  <a:pt x="515" y="144"/>
                                  <a:pt x="512" y="140"/>
                                  <a:pt x="513" y="135"/>
                                </a:cubicBezTo>
                                <a:cubicBezTo>
                                  <a:pt x="514" y="131"/>
                                  <a:pt x="518" y="129"/>
                                  <a:pt x="523" y="130"/>
                                </a:cubicBezTo>
                                <a:lnTo>
                                  <a:pt x="523" y="130"/>
                                </a:lnTo>
                                <a:cubicBezTo>
                                  <a:pt x="527" y="131"/>
                                  <a:pt x="530" y="135"/>
                                  <a:pt x="529" y="139"/>
                                </a:cubicBezTo>
                                <a:cubicBezTo>
                                  <a:pt x="527" y="144"/>
                                  <a:pt x="523" y="146"/>
                                  <a:pt x="519" y="145"/>
                                </a:cubicBezTo>
                                <a:close/>
                                <a:moveTo>
                                  <a:pt x="472" y="133"/>
                                </a:moveTo>
                                <a:lnTo>
                                  <a:pt x="472" y="133"/>
                                </a:lnTo>
                                <a:cubicBezTo>
                                  <a:pt x="468" y="132"/>
                                  <a:pt x="465" y="128"/>
                                  <a:pt x="466" y="124"/>
                                </a:cubicBezTo>
                                <a:cubicBezTo>
                                  <a:pt x="467" y="119"/>
                                  <a:pt x="472" y="117"/>
                                  <a:pt x="476" y="118"/>
                                </a:cubicBezTo>
                                <a:lnTo>
                                  <a:pt x="476" y="118"/>
                                </a:lnTo>
                                <a:cubicBezTo>
                                  <a:pt x="480" y="119"/>
                                  <a:pt x="483" y="123"/>
                                  <a:pt x="482" y="128"/>
                                </a:cubicBezTo>
                                <a:cubicBezTo>
                                  <a:pt x="481" y="132"/>
                                  <a:pt x="477" y="135"/>
                                  <a:pt x="472" y="133"/>
                                </a:cubicBezTo>
                                <a:close/>
                                <a:moveTo>
                                  <a:pt x="426" y="122"/>
                                </a:moveTo>
                                <a:lnTo>
                                  <a:pt x="426" y="122"/>
                                </a:lnTo>
                                <a:cubicBezTo>
                                  <a:pt x="421" y="121"/>
                                  <a:pt x="419" y="116"/>
                                  <a:pt x="420" y="112"/>
                                </a:cubicBezTo>
                                <a:cubicBezTo>
                                  <a:pt x="421" y="108"/>
                                  <a:pt x="425" y="105"/>
                                  <a:pt x="430" y="106"/>
                                </a:cubicBezTo>
                                <a:lnTo>
                                  <a:pt x="430" y="106"/>
                                </a:lnTo>
                                <a:cubicBezTo>
                                  <a:pt x="434" y="107"/>
                                  <a:pt x="436" y="112"/>
                                  <a:pt x="435" y="116"/>
                                </a:cubicBezTo>
                                <a:cubicBezTo>
                                  <a:pt x="434" y="120"/>
                                  <a:pt x="430" y="123"/>
                                  <a:pt x="426" y="122"/>
                                </a:cubicBezTo>
                                <a:close/>
                                <a:moveTo>
                                  <a:pt x="379" y="110"/>
                                </a:moveTo>
                                <a:lnTo>
                                  <a:pt x="379" y="110"/>
                                </a:lnTo>
                                <a:cubicBezTo>
                                  <a:pt x="375" y="109"/>
                                  <a:pt x="372" y="105"/>
                                  <a:pt x="373" y="100"/>
                                </a:cubicBezTo>
                                <a:cubicBezTo>
                                  <a:pt x="374" y="96"/>
                                  <a:pt x="379" y="94"/>
                                  <a:pt x="383" y="95"/>
                                </a:cubicBezTo>
                                <a:lnTo>
                                  <a:pt x="383" y="95"/>
                                </a:lnTo>
                                <a:cubicBezTo>
                                  <a:pt x="387" y="96"/>
                                  <a:pt x="390" y="100"/>
                                  <a:pt x="389" y="104"/>
                                </a:cubicBezTo>
                                <a:cubicBezTo>
                                  <a:pt x="388" y="109"/>
                                  <a:pt x="383" y="111"/>
                                  <a:pt x="379" y="110"/>
                                </a:cubicBezTo>
                                <a:close/>
                                <a:moveTo>
                                  <a:pt x="332" y="99"/>
                                </a:moveTo>
                                <a:lnTo>
                                  <a:pt x="332" y="99"/>
                                </a:lnTo>
                                <a:cubicBezTo>
                                  <a:pt x="328" y="97"/>
                                  <a:pt x="326" y="93"/>
                                  <a:pt x="327" y="89"/>
                                </a:cubicBezTo>
                                <a:cubicBezTo>
                                  <a:pt x="328" y="85"/>
                                  <a:pt x="332" y="82"/>
                                  <a:pt x="336" y="83"/>
                                </a:cubicBezTo>
                                <a:lnTo>
                                  <a:pt x="336" y="83"/>
                                </a:lnTo>
                                <a:cubicBezTo>
                                  <a:pt x="341" y="84"/>
                                  <a:pt x="343" y="88"/>
                                  <a:pt x="342" y="93"/>
                                </a:cubicBezTo>
                                <a:cubicBezTo>
                                  <a:pt x="341" y="97"/>
                                  <a:pt x="337" y="100"/>
                                  <a:pt x="332" y="99"/>
                                </a:cubicBezTo>
                                <a:close/>
                                <a:moveTo>
                                  <a:pt x="286" y="87"/>
                                </a:moveTo>
                                <a:lnTo>
                                  <a:pt x="286" y="87"/>
                                </a:lnTo>
                                <a:cubicBezTo>
                                  <a:pt x="282" y="86"/>
                                  <a:pt x="279" y="81"/>
                                  <a:pt x="280" y="77"/>
                                </a:cubicBezTo>
                                <a:cubicBezTo>
                                  <a:pt x="281" y="73"/>
                                  <a:pt x="285" y="70"/>
                                  <a:pt x="290" y="71"/>
                                </a:cubicBezTo>
                                <a:lnTo>
                                  <a:pt x="290" y="71"/>
                                </a:lnTo>
                                <a:cubicBezTo>
                                  <a:pt x="294" y="72"/>
                                  <a:pt x="297" y="77"/>
                                  <a:pt x="296" y="81"/>
                                </a:cubicBezTo>
                                <a:cubicBezTo>
                                  <a:pt x="295" y="85"/>
                                  <a:pt x="290" y="88"/>
                                  <a:pt x="286" y="87"/>
                                </a:cubicBezTo>
                                <a:close/>
                                <a:moveTo>
                                  <a:pt x="239" y="75"/>
                                </a:moveTo>
                                <a:lnTo>
                                  <a:pt x="239" y="75"/>
                                </a:lnTo>
                                <a:cubicBezTo>
                                  <a:pt x="235" y="74"/>
                                  <a:pt x="232" y="70"/>
                                  <a:pt x="233" y="66"/>
                                </a:cubicBezTo>
                                <a:cubicBezTo>
                                  <a:pt x="235" y="61"/>
                                  <a:pt x="239" y="59"/>
                                  <a:pt x="243" y="60"/>
                                </a:cubicBezTo>
                                <a:lnTo>
                                  <a:pt x="243" y="60"/>
                                </a:lnTo>
                                <a:cubicBezTo>
                                  <a:pt x="247" y="61"/>
                                  <a:pt x="250" y="65"/>
                                  <a:pt x="249" y="69"/>
                                </a:cubicBezTo>
                                <a:cubicBezTo>
                                  <a:pt x="248" y="74"/>
                                  <a:pt x="244" y="76"/>
                                  <a:pt x="239" y="75"/>
                                </a:cubicBezTo>
                                <a:close/>
                                <a:moveTo>
                                  <a:pt x="193" y="64"/>
                                </a:moveTo>
                                <a:lnTo>
                                  <a:pt x="193" y="64"/>
                                </a:lnTo>
                                <a:cubicBezTo>
                                  <a:pt x="188" y="63"/>
                                  <a:pt x="186" y="58"/>
                                  <a:pt x="187" y="54"/>
                                </a:cubicBezTo>
                                <a:cubicBezTo>
                                  <a:pt x="188" y="50"/>
                                  <a:pt x="192" y="47"/>
                                  <a:pt x="197" y="48"/>
                                </a:cubicBezTo>
                                <a:lnTo>
                                  <a:pt x="197" y="48"/>
                                </a:lnTo>
                                <a:cubicBezTo>
                                  <a:pt x="201" y="49"/>
                                  <a:pt x="204" y="53"/>
                                  <a:pt x="202" y="58"/>
                                </a:cubicBezTo>
                                <a:cubicBezTo>
                                  <a:pt x="201" y="62"/>
                                  <a:pt x="197" y="65"/>
                                  <a:pt x="193" y="64"/>
                                </a:cubicBezTo>
                                <a:close/>
                                <a:moveTo>
                                  <a:pt x="146" y="52"/>
                                </a:moveTo>
                                <a:lnTo>
                                  <a:pt x="146" y="52"/>
                                </a:lnTo>
                                <a:cubicBezTo>
                                  <a:pt x="142" y="51"/>
                                  <a:pt x="139" y="47"/>
                                  <a:pt x="140" y="42"/>
                                </a:cubicBezTo>
                                <a:cubicBezTo>
                                  <a:pt x="141" y="38"/>
                                  <a:pt x="146" y="35"/>
                                  <a:pt x="150" y="36"/>
                                </a:cubicBezTo>
                                <a:lnTo>
                                  <a:pt x="150" y="36"/>
                                </a:lnTo>
                                <a:cubicBezTo>
                                  <a:pt x="154" y="37"/>
                                  <a:pt x="157" y="42"/>
                                  <a:pt x="156" y="46"/>
                                </a:cubicBezTo>
                                <a:cubicBezTo>
                                  <a:pt x="155" y="50"/>
                                  <a:pt x="150" y="53"/>
                                  <a:pt x="146" y="52"/>
                                </a:cubicBezTo>
                                <a:close/>
                                <a:moveTo>
                                  <a:pt x="100" y="40"/>
                                </a:moveTo>
                                <a:lnTo>
                                  <a:pt x="100" y="40"/>
                                </a:lnTo>
                                <a:cubicBezTo>
                                  <a:pt x="95" y="39"/>
                                  <a:pt x="93" y="35"/>
                                  <a:pt x="94" y="31"/>
                                </a:cubicBezTo>
                                <a:cubicBezTo>
                                  <a:pt x="95" y="26"/>
                                  <a:pt x="99" y="24"/>
                                  <a:pt x="103" y="25"/>
                                </a:cubicBezTo>
                                <a:lnTo>
                                  <a:pt x="103" y="25"/>
                                </a:lnTo>
                                <a:cubicBezTo>
                                  <a:pt x="108" y="26"/>
                                  <a:pt x="110" y="30"/>
                                  <a:pt x="109" y="34"/>
                                </a:cubicBezTo>
                                <a:cubicBezTo>
                                  <a:pt x="108" y="39"/>
                                  <a:pt x="104" y="41"/>
                                  <a:pt x="100" y="40"/>
                                </a:cubicBezTo>
                                <a:close/>
                                <a:moveTo>
                                  <a:pt x="53" y="29"/>
                                </a:moveTo>
                                <a:lnTo>
                                  <a:pt x="53" y="29"/>
                                </a:lnTo>
                                <a:cubicBezTo>
                                  <a:pt x="49" y="28"/>
                                  <a:pt x="46" y="23"/>
                                  <a:pt x="47" y="19"/>
                                </a:cubicBezTo>
                                <a:cubicBezTo>
                                  <a:pt x="48" y="15"/>
                                  <a:pt x="53" y="12"/>
                                  <a:pt x="57" y="13"/>
                                </a:cubicBezTo>
                                <a:lnTo>
                                  <a:pt x="57" y="13"/>
                                </a:lnTo>
                                <a:cubicBezTo>
                                  <a:pt x="61" y="14"/>
                                  <a:pt x="64" y="19"/>
                                  <a:pt x="63" y="23"/>
                                </a:cubicBezTo>
                                <a:cubicBezTo>
                                  <a:pt x="62" y="27"/>
                                  <a:pt x="57" y="30"/>
                                  <a:pt x="53" y="29"/>
                                </a:cubicBezTo>
                                <a:close/>
                                <a:moveTo>
                                  <a:pt x="6" y="17"/>
                                </a:moveTo>
                                <a:lnTo>
                                  <a:pt x="6" y="17"/>
                                </a:lnTo>
                                <a:cubicBezTo>
                                  <a:pt x="2" y="16"/>
                                  <a:pt x="0" y="12"/>
                                  <a:pt x="1" y="7"/>
                                </a:cubicBezTo>
                                <a:cubicBezTo>
                                  <a:pt x="2" y="3"/>
                                  <a:pt x="6" y="0"/>
                                  <a:pt x="10" y="1"/>
                                </a:cubicBezTo>
                                <a:lnTo>
                                  <a:pt x="10" y="1"/>
                                </a:lnTo>
                                <a:cubicBezTo>
                                  <a:pt x="15" y="3"/>
                                  <a:pt x="17" y="7"/>
                                  <a:pt x="16" y="11"/>
                                </a:cubicBezTo>
                                <a:cubicBezTo>
                                  <a:pt x="15" y="15"/>
                                  <a:pt x="11" y="18"/>
                                  <a:pt x="6" y="17"/>
                                </a:cubicBezTo>
                                <a:close/>
                              </a:path>
                            </a:pathLst>
                          </a:custGeom>
                          <a:solidFill>
                            <a:srgbClr val="000000"/>
                          </a:solidFill>
                          <a:ln w="9360">
                            <a:solidFill>
                              <a:srgbClr val="000000"/>
                            </a:solidFill>
                            <a:bevel/>
                          </a:ln>
                        </wps:spPr>
                        <wps:style>
                          <a:lnRef idx="0"/>
                          <a:fillRef idx="0"/>
                          <a:effectRef idx="0"/>
                          <a:fontRef idx="minor"/>
                        </wps:style>
                        <wps:bodyPr/>
                      </wps:wsp>
                      <wps:wsp>
                        <wps:cNvSpPr/>
                        <wps:spPr>
                          <a:xfrm>
                            <a:off x="2376720" y="431640"/>
                            <a:ext cx="142920" cy="4316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1655280" y="503640"/>
                            <a:ext cx="791280" cy="288360"/>
                          </a:xfrm>
                          <a:custGeom>
                            <a:avLst/>
                            <a:gdLst/>
                            <a:ahLst/>
                            <a:rect l="l" t="t" r="r" b="b"/>
                            <a:pathLst>
                              <a:path w="534" h="276">
                                <a:moveTo>
                                  <a:pt x="13" y="2"/>
                                </a:moveTo>
                                <a:lnTo>
                                  <a:pt x="13" y="2"/>
                                </a:lnTo>
                                <a:cubicBezTo>
                                  <a:pt x="17" y="4"/>
                                  <a:pt x="18" y="9"/>
                                  <a:pt x="16" y="13"/>
                                </a:cubicBezTo>
                                <a:cubicBezTo>
                                  <a:pt x="14" y="17"/>
                                  <a:pt x="9" y="18"/>
                                  <a:pt x="5" y="16"/>
                                </a:cubicBezTo>
                                <a:lnTo>
                                  <a:pt x="5" y="16"/>
                                </a:lnTo>
                                <a:cubicBezTo>
                                  <a:pt x="2" y="14"/>
                                  <a:pt x="0" y="10"/>
                                  <a:pt x="2" y="6"/>
                                </a:cubicBezTo>
                                <a:cubicBezTo>
                                  <a:pt x="4" y="2"/>
                                  <a:pt x="9" y="0"/>
                                  <a:pt x="13" y="2"/>
                                </a:cubicBezTo>
                                <a:close/>
                                <a:moveTo>
                                  <a:pt x="56" y="24"/>
                                </a:moveTo>
                                <a:lnTo>
                                  <a:pt x="56" y="24"/>
                                </a:lnTo>
                                <a:cubicBezTo>
                                  <a:pt x="60" y="26"/>
                                  <a:pt x="61" y="30"/>
                                  <a:pt x="59" y="34"/>
                                </a:cubicBezTo>
                                <a:cubicBezTo>
                                  <a:pt x="57" y="38"/>
                                  <a:pt x="52" y="40"/>
                                  <a:pt x="48" y="38"/>
                                </a:cubicBezTo>
                                <a:lnTo>
                                  <a:pt x="48" y="38"/>
                                </a:lnTo>
                                <a:cubicBezTo>
                                  <a:pt x="44" y="36"/>
                                  <a:pt x="43" y="31"/>
                                  <a:pt x="45" y="27"/>
                                </a:cubicBezTo>
                                <a:cubicBezTo>
                                  <a:pt x="47" y="23"/>
                                  <a:pt x="52" y="22"/>
                                  <a:pt x="56" y="24"/>
                                </a:cubicBezTo>
                                <a:close/>
                                <a:moveTo>
                                  <a:pt x="99" y="45"/>
                                </a:moveTo>
                                <a:lnTo>
                                  <a:pt x="99" y="45"/>
                                </a:lnTo>
                                <a:cubicBezTo>
                                  <a:pt x="103" y="47"/>
                                  <a:pt x="104" y="52"/>
                                  <a:pt x="102" y="56"/>
                                </a:cubicBezTo>
                                <a:cubicBezTo>
                                  <a:pt x="100" y="60"/>
                                  <a:pt x="95" y="61"/>
                                  <a:pt x="91" y="59"/>
                                </a:cubicBezTo>
                                <a:lnTo>
                                  <a:pt x="91" y="59"/>
                                </a:lnTo>
                                <a:cubicBezTo>
                                  <a:pt x="87" y="57"/>
                                  <a:pt x="86" y="52"/>
                                  <a:pt x="88" y="49"/>
                                </a:cubicBezTo>
                                <a:cubicBezTo>
                                  <a:pt x="90" y="45"/>
                                  <a:pt x="95" y="43"/>
                                  <a:pt x="99" y="45"/>
                                </a:cubicBezTo>
                                <a:close/>
                                <a:moveTo>
                                  <a:pt x="142" y="66"/>
                                </a:moveTo>
                                <a:lnTo>
                                  <a:pt x="142" y="66"/>
                                </a:lnTo>
                                <a:cubicBezTo>
                                  <a:pt x="145" y="68"/>
                                  <a:pt x="147" y="73"/>
                                  <a:pt x="145" y="77"/>
                                </a:cubicBezTo>
                                <a:cubicBezTo>
                                  <a:pt x="143" y="81"/>
                                  <a:pt x="138" y="83"/>
                                  <a:pt x="134" y="81"/>
                                </a:cubicBezTo>
                                <a:lnTo>
                                  <a:pt x="134" y="81"/>
                                </a:lnTo>
                                <a:cubicBezTo>
                                  <a:pt x="130" y="79"/>
                                  <a:pt x="129" y="74"/>
                                  <a:pt x="131" y="70"/>
                                </a:cubicBezTo>
                                <a:cubicBezTo>
                                  <a:pt x="133" y="66"/>
                                  <a:pt x="138" y="64"/>
                                  <a:pt x="142" y="66"/>
                                </a:cubicBezTo>
                                <a:close/>
                                <a:moveTo>
                                  <a:pt x="184" y="88"/>
                                </a:moveTo>
                                <a:lnTo>
                                  <a:pt x="184" y="88"/>
                                </a:lnTo>
                                <a:cubicBezTo>
                                  <a:pt x="188" y="90"/>
                                  <a:pt x="190" y="95"/>
                                  <a:pt x="188" y="99"/>
                                </a:cubicBezTo>
                                <a:cubicBezTo>
                                  <a:pt x="186" y="103"/>
                                  <a:pt x="181" y="104"/>
                                  <a:pt x="177" y="102"/>
                                </a:cubicBezTo>
                                <a:lnTo>
                                  <a:pt x="177" y="102"/>
                                </a:lnTo>
                                <a:cubicBezTo>
                                  <a:pt x="173" y="100"/>
                                  <a:pt x="172" y="95"/>
                                  <a:pt x="174" y="91"/>
                                </a:cubicBezTo>
                                <a:cubicBezTo>
                                  <a:pt x="176" y="88"/>
                                  <a:pt x="181" y="86"/>
                                  <a:pt x="184" y="88"/>
                                </a:cubicBezTo>
                                <a:close/>
                                <a:moveTo>
                                  <a:pt x="227" y="109"/>
                                </a:moveTo>
                                <a:lnTo>
                                  <a:pt x="227" y="109"/>
                                </a:lnTo>
                                <a:cubicBezTo>
                                  <a:pt x="231" y="111"/>
                                  <a:pt x="233" y="116"/>
                                  <a:pt x="231" y="120"/>
                                </a:cubicBezTo>
                                <a:cubicBezTo>
                                  <a:pt x="229" y="124"/>
                                  <a:pt x="224" y="126"/>
                                  <a:pt x="220" y="124"/>
                                </a:cubicBezTo>
                                <a:lnTo>
                                  <a:pt x="220" y="124"/>
                                </a:lnTo>
                                <a:cubicBezTo>
                                  <a:pt x="216" y="122"/>
                                  <a:pt x="215" y="117"/>
                                  <a:pt x="217" y="113"/>
                                </a:cubicBezTo>
                                <a:cubicBezTo>
                                  <a:pt x="219" y="109"/>
                                  <a:pt x="223" y="107"/>
                                  <a:pt x="227" y="109"/>
                                </a:cubicBezTo>
                                <a:close/>
                                <a:moveTo>
                                  <a:pt x="270" y="131"/>
                                </a:moveTo>
                                <a:lnTo>
                                  <a:pt x="270" y="131"/>
                                </a:lnTo>
                                <a:cubicBezTo>
                                  <a:pt x="274" y="133"/>
                                  <a:pt x="276" y="138"/>
                                  <a:pt x="274" y="142"/>
                                </a:cubicBezTo>
                                <a:cubicBezTo>
                                  <a:pt x="272" y="146"/>
                                  <a:pt x="267" y="147"/>
                                  <a:pt x="263" y="145"/>
                                </a:cubicBezTo>
                                <a:lnTo>
                                  <a:pt x="263" y="145"/>
                                </a:lnTo>
                                <a:cubicBezTo>
                                  <a:pt x="259" y="143"/>
                                  <a:pt x="258" y="138"/>
                                  <a:pt x="260" y="134"/>
                                </a:cubicBezTo>
                                <a:cubicBezTo>
                                  <a:pt x="262" y="130"/>
                                  <a:pt x="266" y="129"/>
                                  <a:pt x="270" y="131"/>
                                </a:cubicBezTo>
                                <a:close/>
                                <a:moveTo>
                                  <a:pt x="313" y="152"/>
                                </a:moveTo>
                                <a:lnTo>
                                  <a:pt x="313" y="152"/>
                                </a:lnTo>
                                <a:cubicBezTo>
                                  <a:pt x="317" y="154"/>
                                  <a:pt x="319" y="159"/>
                                  <a:pt x="317" y="163"/>
                                </a:cubicBezTo>
                                <a:cubicBezTo>
                                  <a:pt x="315" y="167"/>
                                  <a:pt x="310" y="169"/>
                                  <a:pt x="306" y="167"/>
                                </a:cubicBezTo>
                                <a:lnTo>
                                  <a:pt x="306" y="167"/>
                                </a:lnTo>
                                <a:cubicBezTo>
                                  <a:pt x="302" y="165"/>
                                  <a:pt x="301" y="160"/>
                                  <a:pt x="303" y="156"/>
                                </a:cubicBezTo>
                                <a:cubicBezTo>
                                  <a:pt x="305" y="152"/>
                                  <a:pt x="309" y="150"/>
                                  <a:pt x="313" y="152"/>
                                </a:cubicBezTo>
                                <a:close/>
                                <a:moveTo>
                                  <a:pt x="356" y="174"/>
                                </a:moveTo>
                                <a:lnTo>
                                  <a:pt x="356" y="174"/>
                                </a:lnTo>
                                <a:cubicBezTo>
                                  <a:pt x="360" y="176"/>
                                  <a:pt x="362" y="181"/>
                                  <a:pt x="360" y="185"/>
                                </a:cubicBezTo>
                                <a:cubicBezTo>
                                  <a:pt x="358" y="189"/>
                                  <a:pt x="353" y="190"/>
                                  <a:pt x="349" y="188"/>
                                </a:cubicBezTo>
                                <a:lnTo>
                                  <a:pt x="349" y="188"/>
                                </a:lnTo>
                                <a:cubicBezTo>
                                  <a:pt x="345" y="186"/>
                                  <a:pt x="344" y="181"/>
                                  <a:pt x="346" y="177"/>
                                </a:cubicBezTo>
                                <a:cubicBezTo>
                                  <a:pt x="347" y="173"/>
                                  <a:pt x="352" y="172"/>
                                  <a:pt x="356" y="174"/>
                                </a:cubicBezTo>
                                <a:close/>
                                <a:moveTo>
                                  <a:pt x="399" y="195"/>
                                </a:moveTo>
                                <a:lnTo>
                                  <a:pt x="399" y="195"/>
                                </a:lnTo>
                                <a:cubicBezTo>
                                  <a:pt x="403" y="197"/>
                                  <a:pt x="405" y="202"/>
                                  <a:pt x="403" y="206"/>
                                </a:cubicBezTo>
                                <a:cubicBezTo>
                                  <a:pt x="401" y="210"/>
                                  <a:pt x="396" y="212"/>
                                  <a:pt x="392" y="210"/>
                                </a:cubicBezTo>
                                <a:lnTo>
                                  <a:pt x="392" y="210"/>
                                </a:lnTo>
                                <a:cubicBezTo>
                                  <a:pt x="388" y="208"/>
                                  <a:pt x="386" y="203"/>
                                  <a:pt x="388" y="199"/>
                                </a:cubicBezTo>
                                <a:cubicBezTo>
                                  <a:pt x="390" y="195"/>
                                  <a:pt x="395" y="193"/>
                                  <a:pt x="399" y="195"/>
                                </a:cubicBezTo>
                                <a:close/>
                                <a:moveTo>
                                  <a:pt x="442" y="217"/>
                                </a:moveTo>
                                <a:lnTo>
                                  <a:pt x="442" y="217"/>
                                </a:lnTo>
                                <a:cubicBezTo>
                                  <a:pt x="446" y="219"/>
                                  <a:pt x="448" y="224"/>
                                  <a:pt x="446" y="227"/>
                                </a:cubicBezTo>
                                <a:cubicBezTo>
                                  <a:pt x="444" y="231"/>
                                  <a:pt x="439" y="233"/>
                                  <a:pt x="435" y="231"/>
                                </a:cubicBezTo>
                                <a:lnTo>
                                  <a:pt x="435" y="231"/>
                                </a:lnTo>
                                <a:cubicBezTo>
                                  <a:pt x="431" y="229"/>
                                  <a:pt x="429" y="224"/>
                                  <a:pt x="431" y="220"/>
                                </a:cubicBezTo>
                                <a:cubicBezTo>
                                  <a:pt x="433" y="216"/>
                                  <a:pt x="438" y="215"/>
                                  <a:pt x="442" y="217"/>
                                </a:cubicBezTo>
                                <a:close/>
                                <a:moveTo>
                                  <a:pt x="485" y="238"/>
                                </a:moveTo>
                                <a:lnTo>
                                  <a:pt x="485" y="238"/>
                                </a:lnTo>
                                <a:cubicBezTo>
                                  <a:pt x="489" y="240"/>
                                  <a:pt x="491" y="245"/>
                                  <a:pt x="489" y="249"/>
                                </a:cubicBezTo>
                                <a:cubicBezTo>
                                  <a:pt x="487" y="253"/>
                                  <a:pt x="482" y="255"/>
                                  <a:pt x="478" y="253"/>
                                </a:cubicBezTo>
                                <a:lnTo>
                                  <a:pt x="478" y="253"/>
                                </a:lnTo>
                                <a:cubicBezTo>
                                  <a:pt x="474" y="251"/>
                                  <a:pt x="472" y="246"/>
                                  <a:pt x="474" y="242"/>
                                </a:cubicBezTo>
                                <a:cubicBezTo>
                                  <a:pt x="476" y="238"/>
                                  <a:pt x="481" y="236"/>
                                  <a:pt x="485" y="238"/>
                                </a:cubicBezTo>
                                <a:close/>
                                <a:moveTo>
                                  <a:pt x="528" y="260"/>
                                </a:moveTo>
                                <a:lnTo>
                                  <a:pt x="528" y="260"/>
                                </a:lnTo>
                                <a:cubicBezTo>
                                  <a:pt x="532" y="262"/>
                                  <a:pt x="534" y="266"/>
                                  <a:pt x="532" y="270"/>
                                </a:cubicBezTo>
                                <a:cubicBezTo>
                                  <a:pt x="530" y="274"/>
                                  <a:pt x="525" y="276"/>
                                  <a:pt x="521" y="274"/>
                                </a:cubicBezTo>
                                <a:lnTo>
                                  <a:pt x="521" y="274"/>
                                </a:lnTo>
                                <a:cubicBezTo>
                                  <a:pt x="517" y="272"/>
                                  <a:pt x="515" y="267"/>
                                  <a:pt x="517" y="263"/>
                                </a:cubicBezTo>
                                <a:cubicBezTo>
                                  <a:pt x="519" y="259"/>
                                  <a:pt x="524" y="258"/>
                                  <a:pt x="528" y="260"/>
                                </a:cubicBezTo>
                                <a:close/>
                              </a:path>
                            </a:pathLst>
                          </a:custGeom>
                          <a:solidFill>
                            <a:srgbClr val="000000"/>
                          </a:solidFill>
                          <a:ln w="9360">
                            <a:solidFill>
                              <a:srgbClr val="000000"/>
                            </a:solidFill>
                            <a:bevel/>
                          </a:ln>
                        </wps:spPr>
                        <wps:style>
                          <a:lnRef idx="0"/>
                          <a:fillRef idx="0"/>
                          <a:effectRef idx="0"/>
                          <a:fontRef idx="minor"/>
                        </wps:style>
                        <wps:bodyPr/>
                      </wps:wsp>
                    </wpg:wgp>
                  </a:graphicData>
                </a:graphic>
              </wp:inline>
            </w:drawing>
          </mc:Choice>
          <mc:Fallback>
            <w:pict>
              <v:group id="shape_0" style="position:absolute;margin-left:0pt;margin-top:0pt;width:392.95pt;height:261.7pt" coordorigin="0,0" coordsize="7859,5234">
                <v:rect id="shape_0" stroked="f" o:allowincell="f" style="position:absolute;left:0;top:0;width:7858;height:5233;mso-wrap-style:none;v-text-anchor:middle;mso-position-horizontal-relative:char">
                  <v:fill o:detectmouseclick="t" on="false"/>
                  <v:stroke color="#3465a4" joinstyle="round" endcap="flat"/>
                  <w10:wrap type="none"/>
                </v:rect>
                <v:rect id="shape_0" stroked="f" o:allowincell="f" style="position:absolute;left:0;top:0;width:7858;height:5233;mso-wrap-style:none;v-text-anchor:middle;mso-position-horizontal-relative:char">
                  <v:fill o:detectmouseclick="t" on="false"/>
                  <v:stroke color="#3465a4" joinstyle="round" endcap="flat"/>
                  <w10:wrap type="none"/>
                </v:rect>
                <v:rect id="shape_0" fillcolor="white" stroked="f" o:allowincell="f" style="position:absolute;left:3230;top:33;width:1001;height:663;mso-wrap-style:none;v-text-anchor:middle;mso-position-horizontal-relative:char">
                  <v:fill o:detectmouseclick="t" type="solid" color2="black"/>
                  <v:stroke color="#3465a4" joinstyle="round" endcap="flat"/>
                  <w10:wrap type="none"/>
                </v:rect>
                <v:rect id="shape_0" stroked="t" o:allowincell="f" style="position:absolute;left:3230;top:33;width:1808;height:663;mso-wrap-style:none;v-text-anchor:middle;mso-position-horizontal-relative:char">
                  <v:fill o:detectmouseclick="t" on="false"/>
                  <v:stroke color="black" weight="3240" joinstyle="round" endcap="round"/>
                  <w10:wrap type="none"/>
                </v:rect>
                <v:shapetype id="_x0000_t202" coordsize="21600,21600" o:spt="202" path="m,l,21600l21600,21600l21600,xe">
                  <v:stroke joinstyle="miter"/>
                  <v:path gradientshapeok="t" o:connecttype="rect"/>
                </v:shapetype>
                <v:shape id="shape_0" stroked="f" o:allowincell="f" style="position:absolute;left:3419;top:180;width:1451;height:5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Trace Collection Entity</w:t>
                        </w:r>
                      </w:p>
                    </w:txbxContent>
                  </v:textbox>
                  <v:fill o:detectmouseclick="t" on="false"/>
                  <v:stroke color="#3465a4" joinstyle="round" endcap="flat"/>
                  <w10:wrap type="none"/>
                </v:shape>
                <v:rect id="shape_0" fillcolor="white" stroked="f" o:allowincell="f" style="position:absolute;left:1812;top:1365;width:999;height:663;mso-wrap-style:none;v-text-anchor:middle;mso-position-horizontal-relative:char">
                  <v:fill o:detectmouseclick="t" type="solid" color2="black"/>
                  <v:stroke color="#3465a4" joinstyle="round" endcap="flat"/>
                  <w10:wrap type="none"/>
                </v:rect>
                <v:rect id="shape_0" stroked="t" o:allowincell="f" style="position:absolute;left:1812;top:1365;width:999;height:663;mso-wrap-style:none;v-text-anchor:middle;mso-position-horizontal-relative:char">
                  <v:fill o:detectmouseclick="t" on="false"/>
                  <v:stroke color="black" weight="3240" joinstyle="round" endcap="round"/>
                  <w10:wrap type="none"/>
                </v:rect>
                <v:shape id="shape_0" stroked="f" o:allowincell="f" style="position:absolute;left:2117;top:1588;width:369;height:213;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EM1</w:t>
                        </w:r>
                      </w:p>
                    </w:txbxContent>
                  </v:textbox>
                  <v:fill o:detectmouseclick="t" on="false"/>
                  <v:stroke color="#3465a4" joinstyle="round" endcap="flat"/>
                  <w10:wrap type="none"/>
                </v:shape>
                <v:rect id="shape_0" fillcolor="white" stroked="f" o:allowincell="f" style="position:absolute;left:695;top:2529;width:998;height:664;mso-wrap-style:none;v-text-anchor:middle;mso-position-horizontal-relative:char">
                  <v:fill o:detectmouseclick="t" type="solid" color2="black"/>
                  <v:stroke color="#3465a4" joinstyle="round" endcap="flat"/>
                  <w10:wrap type="none"/>
                </v:rect>
                <v:rect id="shape_0" stroked="t" o:allowincell="f" style="position:absolute;left:695;top:2529;width:998;height:664;mso-wrap-style:none;v-text-anchor:middle;mso-position-horizontal-relative:char">
                  <v:fill o:detectmouseclick="t" on="false"/>
                  <v:stroke color="black" weight="3240" joinstyle="round" endcap="round"/>
                  <w10:wrap type="none"/>
                </v:rect>
                <v:shape id="shape_0" stroked="f" o:allowincell="f" style="position:absolute;left:899;top:2757;width:419;height:215;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MME</w:t>
                        </w:r>
                      </w:p>
                    </w:txbxContent>
                  </v:textbox>
                  <v:fill o:detectmouseclick="t" on="false"/>
                  <v:stroke color="#3465a4" joinstyle="round" endcap="flat"/>
                  <w10:wrap type="none"/>
                </v:shape>
                <v:rect id="shape_0" fillcolor="white" stroked="f" o:allowincell="f" style="position:absolute;left:645;top:3945;width:1001;height:663;mso-wrap-style:none;v-text-anchor:middle;mso-position-horizontal-relative:char">
                  <v:fill o:detectmouseclick="t" type="solid" color2="black"/>
                  <v:stroke color="#3465a4" joinstyle="round" endcap="flat"/>
                  <w10:wrap type="none"/>
                </v:rect>
                <v:rect id="shape_0" fillcolor="white" stroked="f" o:allowincell="f" style="position:absolute;left:2729;top:3945;width:999;height:663;mso-wrap-style:none;v-text-anchor:middle;mso-position-horizontal-relative:char">
                  <v:fill o:detectmouseclick="t" type="solid" color2="black"/>
                  <v:stroke color="#3465a4" joinstyle="round" endcap="flat"/>
                  <w10:wrap type="none"/>
                </v:rect>
                <v:rect id="shape_0" stroked="t" o:allowincell="f" style="position:absolute;left:2729;top:3945;width:1123;height:663;mso-wrap-style:none;v-text-anchor:middle;mso-position-horizontal-relative:char">
                  <v:fill o:detectmouseclick="t" on="false"/>
                  <v:stroke color="black" weight="3240" joinstyle="round" endcap="round"/>
                  <w10:wrap type="none"/>
                </v:rect>
                <v:shape id="shape_0" stroked="f" o:allowincell="f" style="position:absolute;left:2972;top:4140;width:986;height:2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sv-SE" w:bidi="ar-SA"/>
                          </w:rPr>
                          <w:t>eNodeB1</w:t>
                        </w:r>
                      </w:p>
                    </w:txbxContent>
                  </v:textbox>
                  <v:fill o:detectmouseclick="t" on="false"/>
                  <v:stroke color="#3465a4" joinstyle="round" endcap="flat"/>
                  <w10:wrap type="none"/>
                </v:shape>
                <v:rect id="shape_0" fillcolor="white" stroked="f" o:allowincell="f" style="position:absolute;left:3814;top:1365;width:999;height:663;mso-wrap-style:none;v-text-anchor:middle;mso-position-horizontal-relative:char">
                  <v:fill o:detectmouseclick="t" type="solid" color2="black"/>
                  <v:stroke color="#3465a4" joinstyle="round" endcap="flat"/>
                  <w10:wrap type="none"/>
                </v:rect>
                <v:rect id="shape_0" stroked="t" o:allowincell="f" style="position:absolute;left:3814;top:1365;width:999;height:663;mso-wrap-style:none;v-text-anchor:middle;mso-position-horizontal-relative:char">
                  <v:fill o:detectmouseclick="t" on="false"/>
                  <v:stroke color="black" weight="3240" joinstyle="round" endcap="round"/>
                  <w10:wrap type="none"/>
                </v:rect>
                <v:shape id="shape_0" stroked="f" o:allowincell="f" style="position:absolute;left:4127;top:1588;width:369;height:213;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EM2</w:t>
                        </w:r>
                      </w:p>
                    </w:txbxContent>
                  </v:textbox>
                  <v:fill o:detectmouseclick="t" on="false"/>
                  <v:stroke color="#3465a4" joinstyle="round" endcap="flat"/>
                  <w10:wrap type="none"/>
                </v:shape>
                <v:shape id="shape_0" coordsize="1107,1943" path="m2,1928l63,1820c66,1815,71,1814,76,1816c80,1819,81,1824,79,1829l18,1937c15,1941,10,1943,6,1940c1,1938,0,1932,2,1928xm107,1742l168,1634c171,1630,176,1628,181,1631c185,1633,186,1638,184,1643l123,1751c120,1755,115,1757,111,1754c106,1752,105,1747,107,1742xm212,1557l273,1448c276,1444,281,1442,286,1445c290,1447,291,1453,289,1457l228,1565c225,1570,220,1571,216,1569c211,1566,210,1561,212,1557xm317,1371l378,1263c381,1258,386,1257,391,1259c395,1262,396,1267,394,1271l333,1380c330,1384,325,1385,321,1383c316,1381,315,1375,317,1371xm422,1185l483,1077c486,1073,491,1071,496,1073c500,1076,501,1081,499,1086l438,1194c435,1198,430,1200,426,1197c421,1195,420,1189,422,1185xm527,999l588,891c591,887,596,885,601,888c605,890,606,896,604,900l543,1008c540,1012,535,1014,531,1011c526,1009,525,1004,527,999xm632,814l693,705c696,701,701,700,706,702c710,704,711,710,709,714l648,822c645,827,640,828,636,826c631,823,630,818,632,814xm737,628l798,520c801,515,806,514,810,516c815,519,816,524,814,528l753,637c750,641,745,642,741,640c736,638,735,632,737,628xm842,442l903,334c906,330,911,328,915,330c920,333,921,338,919,343l858,451c855,455,850,457,845,454c841,452,840,446,842,442xm947,256l1008,148c1011,144,1016,142,1020,145c1025,147,1026,153,1024,157l963,265c960,269,955,271,950,269c946,266,945,261,947,256xm1052,71l1089,5c1091,1,1097,0,1101,2c1105,4,1107,10,1105,14l1068,79c1065,84,1060,85,1055,83c1051,80,1050,75,1052,71xe" fillcolor="black" stroked="t" o:allowincell="f" style="position:absolute;left:3222;top:2134;width:1036;height:1819;mso-wrap-style:none;v-text-anchor:middle;mso-position-horizontal-relative:char">
                  <v:fill o:detectmouseclick="t" type="solid" color2="white"/>
                  <v:stroke color="black" weight="9360" joinstyle="bevel" endcap="flat"/>
                  <w10:wrap type="none"/>
                </v:shape>
                <v:shape id="shape_0" coordsize="56,67" path="m0,37l56,0l53,67l0,37xe" fillcolor="black" stroked="f" o:allowincell="f" style="position:absolute;left:4174;top:2029;width:139;height:167;mso-wrap-style:none;v-text-anchor:middle;mso-position-horizontal-relative:char">
                  <v:fill o:detectmouseclick="t" type="solid" color2="white"/>
                  <v:stroke color="#3465a4" joinstyle="round" endcap="flat"/>
                  <w10:wrap type="none"/>
                </v:shape>
                <v:rect id="shape_0" fillcolor="white" stroked="f" o:allowincell="f" style="position:absolute;left:4647;top:3945;width:1000;height:663;mso-wrap-style:none;v-text-anchor:middle;mso-position-horizontal-relative:char">
                  <v:fill o:detectmouseclick="t" type="solid" color2="black"/>
                  <v:stroke color="#3465a4" joinstyle="round" endcap="flat"/>
                  <w10:wrap type="none"/>
                </v:rect>
                <v:rect id="shape_0" stroked="t" o:allowincell="f" style="position:absolute;left:4647;top:3945;width:1245;height:663;mso-wrap-style:none;v-text-anchor:middle;mso-position-horizontal-relative:char">
                  <v:fill o:detectmouseclick="t" on="false"/>
                  <v:stroke color="black" weight="3240" joinstyle="round" endcap="round"/>
                  <w10:wrap type="none"/>
                </v:rect>
                <v:shape id="shape_0" stroked="f" o:allowincell="f" style="position:absolute;left:4893;top:4140;width:865;height:239;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sv-SE" w:bidi="ar-SA"/>
                          </w:rPr>
                          <w:t>eNodeB2</w:t>
                        </w:r>
                      </w:p>
                    </w:txbxContent>
                  </v:textbox>
                  <v:fill o:detectmouseclick="t" on="false"/>
                  <v:stroke color="#3465a4" joinstyle="round" endcap="flat"/>
                  <w10:wrap type="none"/>
                </v:shape>
                <v:rect id="shape_0" fillcolor="white" stroked="f" o:allowincell="f" style="position:absolute;left:5649;top:1365;width:999;height:663;mso-wrap-style:none;v-text-anchor:middle;mso-position-horizontal-relative:char">
                  <v:fill o:detectmouseclick="t" type="solid" color2="black"/>
                  <v:stroke color="#3465a4" joinstyle="round" endcap="flat"/>
                  <w10:wrap type="none"/>
                </v:rect>
                <v:rect id="shape_0" stroked="t" o:allowincell="f" style="position:absolute;left:5649;top:1365;width:999;height:663;mso-wrap-style:none;v-text-anchor:middle;mso-position-horizontal-relative:char">
                  <v:fill o:detectmouseclick="t" on="false"/>
                  <v:stroke color="black" weight="3240" joinstyle="round" endcap="round"/>
                  <w10:wrap type="none"/>
                </v:rect>
                <v:shape id="shape_0" stroked="f" o:allowincell="f" style="position:absolute;left:5959;top:1588;width:519;height:211;mso-wrap-style:square;v-text-anchor:top;mso-position-horizontal-relative:char" type="_x0000_t202">
                  <v:textbox>
                    <w:txbxContent>
                      <w:p>
                        <w:pPr>
                          <w:overflowPunct w:val="false"/>
                          <w:autoSpaceDE w:val="false"/>
                          <w:bidi w:val="0"/>
                          <w:spacing w:before="0" w:after="180"/>
                          <w:rPr/>
                        </w:pPr>
                        <w:r>
                          <w:rPr>
                            <w:kern w:val="2"/>
                            <w:sz w:val="18"/>
                            <w:szCs w:val="18"/>
                            <w:rFonts w:ascii="Arial" w:hAnsi="Arial" w:eastAsia="Times New Roman" w:cs="Arial"/>
                            <w:color w:val="000000"/>
                            <w:lang w:val="en-GB" w:bidi="ar-SA"/>
                          </w:rPr>
                          <w:t>EM3</w:t>
                        </w:r>
                      </w:p>
                    </w:txbxContent>
                  </v:textbox>
                  <v:fill o:detectmouseclick="t" on="false"/>
                  <v:stroke color="#3465a4" joinstyle="round" endcap="flat"/>
                  <w10:wrap type="none"/>
                </v:shape>
                <v:shape id="shape_0" coordsize="1022,1941" path="m2,1926l59,1816c62,1812,67,1810,71,1812c76,1815,77,1820,75,1824l18,1935c15,1939,10,1941,6,1938c1,1936,0,1931,2,1926xm100,1737l158,1627c160,1623,166,1621,170,1623c174,1625,176,1631,174,1635l116,1745c114,1750,109,1751,104,1749c100,1747,98,1742,100,1737xm199,1548l257,1438c259,1433,264,1432,269,1434c273,1436,275,1442,273,1446l215,1556c213,1561,207,1562,203,1560c199,1558,197,1552,199,1548xm298,1359l355,1249c358,1244,363,1242,367,1245c372,1247,373,1252,371,1257l314,1367c311,1371,306,1373,302,1371c297,1369,296,1363,298,1359xm397,1170l454,1059c456,1055,462,1053,466,1056c470,1058,472,1063,470,1068l412,1178c410,1182,405,1184,400,1182c396,1179,394,1174,397,1170xm495,981l553,870c555,866,560,864,565,866c569,869,571,874,569,878l511,989c509,993,503,995,499,993c495,990,493,985,495,981xm594,791l652,681c654,677,659,675,664,677c668,680,670,685,667,689l610,800c607,804,602,806,598,803c593,801,592,796,594,791xm693,602l750,492c752,488,758,486,762,488c767,490,768,496,766,500l708,610c706,615,701,616,696,614c692,612,690,607,693,602xm791,413l849,303c851,298,857,297,861,299c865,301,867,307,865,311l807,421c805,426,799,427,795,425c791,423,789,417,791,413xm890,224l948,114c950,109,955,108,960,110c964,112,966,117,963,122l906,232c904,236,898,238,894,236c889,234,888,228,890,224xm989,35l1004,6c1006,1,1011,0,1016,2c1020,4,1022,10,1020,14l1004,43c1002,47,997,49,993,47c988,44,986,39,989,35xe" fillcolor="black" stroked="t" o:allowincell="f" style="position:absolute;left:5139;top:2137;width:959;height:1816;mso-wrap-style:none;v-text-anchor:middle;mso-position-horizontal-relative:char">
                  <v:fill o:detectmouseclick="t" type="solid" color2="white"/>
                  <v:stroke color="black" weight="9360" joinstyle="bevel" endcap="flat"/>
                  <w10:wrap type="none"/>
                </v:shape>
                <v:shape id="shape_0" coordsize="54,67" path="m0,39l54,0l53,67l0,39xe" fillcolor="black" stroked="f" o:allowincell="f" style="position:absolute;left:6015;top:2029;width:132;height:167;mso-wrap-style:none;v-text-anchor:middle;mso-position-horizontal-relative:char">
                  <v:fill o:detectmouseclick="t" type="solid" color2="white"/>
                  <v:stroke color="#3465a4" joinstyle="round" endcap="flat"/>
                  <w10:wrap type="none"/>
                </v:shape>
                <v:line id="shape_0" from="1284,1697" to="1810,2406" stroked="t" o:allowincell="f" style="position:absolute;flip:x;mso-position-horizontal-relative:char">
                  <v:stroke color="black" weight="17640" joinstyle="miter" endcap="round"/>
                  <v:fill o:detectmouseclick="t" on="false"/>
                  <w10:wrap type="none"/>
                </v:line>
                <v:shape id="shape_0" coordsize="69,76" path="m69,41l0,76l14,0l69,41xe" fillcolor="black" stroked="f" o:allowincell="f" style="position:absolute;left:1195;top:2340;width:171;height:188;mso-wrap-style:none;v-text-anchor:middle;mso-position-horizontal-relative:char">
                  <v:fill o:detectmouseclick="t" type="solid" color2="white"/>
                  <v:stroke color="#3465a4" joinstyle="round" endcap="flat"/>
                  <w10:wrap type="none"/>
                </v:shape>
                <v:line id="shape_0" from="1694,3194" to="2625,4166" stroked="t" o:allowincell="f" style="position:absolute;mso-position-horizontal-relative:char">
                  <v:stroke color="black" weight="17640" joinstyle="miter" endcap="round"/>
                  <v:fill o:detectmouseclick="t" on="false"/>
                  <w10:wrap type="none"/>
                </v:line>
                <v:shape id="shape_0" coordsize="72,73" path="m50,0l72,73l0,47l50,0xe" fillcolor="black" stroked="f" o:allowincell="f" style="position:absolute;left:2550;top:4094;width:177;height:181;mso-wrap-style:none;v-text-anchor:middle;mso-position-horizontal-relative:char">
                  <v:fill o:detectmouseclick="t" type="solid" color2="white"/>
                  <v:stroke color="#3465a4" joinstyle="round" endcap="flat"/>
                  <w10:wrap type="none"/>
                </v:shape>
                <v:line id="shape_0" from="3854,4277" to="4496,4308" stroked="t" o:allowincell="f" style="position:absolute;flip:y;mso-position-horizontal-relative:char">
                  <v:stroke color="black" weight="17640" joinstyle="miter" endcap="round"/>
                  <v:fill o:detectmouseclick="t" on="false"/>
                  <w10:wrap type="none"/>
                </v:line>
                <v:shape id="shape_0" coordsize="68,69" path="m0,0l68,35l0,69l0,0xe" fillcolor="black" stroked="f" o:allowincell="f" style="position:absolute;left:4478;top:4189;width:168;height:172;mso-wrap-style:none;v-text-anchor:middle;mso-position-horizontal-relative:char">
                  <v:fill o:detectmouseclick="t" type="solid" color2="white"/>
                  <v:stroke color="#3465a4" joinstyle="round" endcap="flat"/>
                  <w10:wrap type="none"/>
                </v:shape>
                <v:shape id="shape_0" coordsize="595,797" path="m3,781l77,681c80,677,86,677,90,680c93,683,94,688,91,692l17,792c14,796,9,797,5,794c1,791,0,785,3,781xm130,610l204,510c207,506,213,505,216,508c220,511,221,517,218,521l144,621c141,625,136,625,132,622c128,619,127,614,130,610xm257,438l331,338c334,334,339,334,343,337c347,339,348,345,345,349l271,449c268,453,263,454,259,451c255,448,254,442,257,438xm384,267l458,167c461,163,466,162,470,165c474,168,475,174,472,177l398,278c395,281,390,282,386,279c382,276,381,271,384,267xm511,95l578,5c581,1,586,0,590,3c594,6,595,12,592,16l525,106c522,110,517,111,513,108c509,105,508,99,511,95xe" fillcolor="black" stroked="t" o:allowincell="f" style="position:absolute;left:1688;top:2125;width:555;height:747;mso-wrap-style:none;v-text-anchor:middle;mso-position-horizontal-relative:char">
                  <v:fill o:detectmouseclick="t" type="solid" color2="white"/>
                  <v:stroke color="black" weight="9360" joinstyle="bevel" endcap="flat"/>
                  <w10:wrap type="none"/>
                </v:shape>
                <v:shape id="shape_0" coordsize="59,66" path="m0,30l59,0l48,66l0,30xe" fillcolor="black" stroked="f" o:allowincell="f" style="position:absolute;left:2164;top:2029;width:147;height:164;mso-wrap-style:none;v-text-anchor:middle;mso-position-horizontal-relative:char">
                  <v:fill o:detectmouseclick="t" type="solid" color2="white"/>
                  <v:stroke color="#3465a4" joinstyle="round" endcap="flat"/>
                  <w10:wrap type="none"/>
                </v:shape>
                <v:shape id="shape_0" coordsize="1065,823" path="m5,806l104,730c108,727,113,728,116,732c119,736,118,742,115,745l16,820c12,823,6,823,3,819c0,815,1,809,5,806xm174,676l273,600c277,597,282,598,285,602c288,606,288,611,284,614l185,690c181,693,176,693,173,689c170,685,170,679,174,676xm343,546l442,470c446,467,451,468,454,472c457,476,457,481,453,484l354,560c350,563,345,563,342,559c339,555,339,549,343,546xm512,416l611,340c615,337,621,338,624,342c627,346,626,351,622,354l523,430c519,433,514,432,511,429c508,425,509,419,512,416xm682,286l780,210c784,207,790,208,793,212c796,216,795,221,791,224l692,300c688,303,683,302,680,298c677,295,678,289,682,286xm851,156l949,80c953,77,959,78,962,82c965,86,964,91,960,94l861,170c858,173,852,172,849,168c846,164,847,159,851,156xm1020,26l1050,3c1054,0,1059,0,1062,4c1065,8,1065,14,1061,17l1031,40c1027,43,1021,42,1018,38c1015,34,1016,29,1020,26xe" fillcolor="black" stroked="t" o:allowincell="f" style="position:absolute;left:2804;top:769;width:996;height:769;mso-wrap-style:none;v-text-anchor:middle;mso-position-horizontal-relative:char">
                  <v:fill o:detectmouseclick="t" type="solid" color2="white"/>
                  <v:stroke color="black" weight="9360" joinstyle="bevel" endcap="flat"/>
                  <w10:wrap type="none"/>
                </v:shape>
                <v:shape id="shape_0" coordsize="65,60" path="m0,13l65,0l36,60l0,13xe" fillcolor="black" stroked="f" o:allowincell="f" style="position:absolute;left:3735;top:697;width:161;height:149;mso-wrap-style:none;v-text-anchor:middle;mso-position-horizontal-relative:char">
                  <v:fill o:detectmouseclick="t" type="solid" color2="white"/>
                  <v:stroke color="#3465a4" joinstyle="round" endcap="flat"/>
                  <w10:wrap type="none"/>
                </v:shape>
                <v:shape id="shape_0" coordsize="214,537" path="m195,530l152,413c150,409,152,403,157,402c161,400,167,402,168,407l212,523c214,528,211,533,207,535c202,537,197,534,195,530xm120,330l77,213c75,209,77,204,82,202c87,200,92,203,93,207l137,324c139,328,136,333,132,335c127,337,122,335,120,330xm46,130l2,14c0,9,2,4,7,2c12,0,17,3,18,7l62,124c64,129,62,134,57,135c52,137,47,135,46,130xe" fillcolor="black" stroked="t" o:allowincell="f" style="position:absolute;left:4124;top:869;width:199;height:503;mso-wrap-style:none;v-text-anchor:middle;mso-position-horizontal-relative:char">
                  <v:fill o:detectmouseclick="t" type="solid" color2="white"/>
                  <v:stroke color="black" weight="9360" joinstyle="bevel" endcap="flat"/>
                  <w10:wrap type="none"/>
                </v:shape>
                <v:shape id="shape_0" coordsize="56,67" path="m0,67l7,0l56,46l0,67xe" fillcolor="black" stroked="f" o:allowincell="f" style="position:absolute;left:4047;top:697;width:139;height:167;mso-wrap-style:none;v-text-anchor:middle;mso-position-horizontal-relative:char">
                  <v:fill o:detectmouseclick="t" type="solid" color2="white"/>
                  <v:stroke color="#3465a4" joinstyle="round" endcap="flat"/>
                  <w10:wrap type="none"/>
                </v:shape>
                <v:shape id="shape_0" coordsize="1896,836" path="m1882,834l1768,784c1763,782,1761,777,1763,772c1765,768,1770,766,1775,768l1889,817c1894,819,1896,825,1894,829c1892,834,1886,836,1882,834xm1686,749l1572,699c1568,697,1566,692,1568,687c1569,683,1575,681,1579,683l1693,732c1698,734,1700,740,1698,744c1696,749,1691,751,1686,749xm1491,664l1376,614c1372,612,1370,607,1372,602c1374,598,1379,596,1384,598l1498,647c1502,649,1504,654,1502,659c1500,663,1495,666,1491,664xm1295,579l1181,529c1176,527,1174,522,1176,517c1178,513,1183,511,1188,513l1302,562c1307,564,1309,569,1307,574c1305,578,1299,580,1295,579xm1099,493l985,444c981,442,979,437,981,432c982,428,988,426,992,428l1106,477c1111,479,1113,484,1111,489c1109,493,1104,495,1099,493xm904,408l789,359c785,357,783,352,785,347c787,343,792,340,797,342l911,392c915,394,917,399,915,404c913,408,908,410,904,408xm708,323l594,274c589,272,587,266,589,262c591,257,596,255,601,257l715,307c720,309,722,314,720,319c718,323,712,325,708,323xm512,238l398,189c394,187,392,181,394,177c395,172,401,170,405,172l519,222c524,224,526,229,524,234c522,238,517,240,512,238xm317,153l202,104c198,102,196,96,198,92c200,87,205,85,210,87l324,137c328,139,330,144,328,149c326,153,321,155,317,153xm121,68l7,18c2,16,0,11,2,7c4,2,9,0,14,2l128,52c133,54,135,59,133,63c131,68,125,70,121,68xe" fillcolor="black" stroked="t" o:allowincell="f" style="position:absolute;left:4380;top:589;width:1778;height:783;mso-wrap-style:none;v-text-anchor:middle;mso-position-horizontal-relative:char">
                  <v:fill o:detectmouseclick="t" type="solid" color2="white"/>
                  <v:stroke color="black" weight="9360" joinstyle="bevel" endcap="flat"/>
                  <w10:wrap type="none"/>
                </v:shape>
                <v:shape id="shape_0" coordsize="67,55" path="m43,55l0,4l67,0l43,55xe" fillcolor="black" stroked="f" o:allowincell="f" style="position:absolute;left:4233;top:522;width:165;height:136;mso-wrap-style:none;v-text-anchor:middle;mso-position-horizontal-relative:char">
                  <v:fill o:detectmouseclick="t" type="solid" color2="white"/>
                  <v:stroke color="#3465a4" joinstyle="round" endcap="flat"/>
                  <w10:wrap type="none"/>
                </v:shape>
                <v:shape id="shape_0" stroked="f" o:allowincell="f" style="position:absolute;left:523;top:645;width:2422;height:263;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Session Activation</w:t>
                        </w:r>
                      </w:p>
                    </w:txbxContent>
                  </v:textbox>
                  <v:fill o:detectmouseclick="t" on="false"/>
                  <v:stroke color="#3465a4" joinstyle="round" endcap="flat"/>
                  <w10:wrap type="none"/>
                </v:shape>
                <v:shape id="shape_0" stroked="f" o:allowincell="f" style="position:absolute;left:5267;top:585;width:1488;height:263;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reporting</w:t>
                        </w:r>
                      </w:p>
                    </w:txbxContent>
                  </v:textbox>
                  <v:fill o:detectmouseclick="t" on="false"/>
                  <v:stroke color="#3465a4" joinstyle="round" endcap="flat"/>
                  <w10:wrap type="none"/>
                </v:shape>
                <v:shape id="shape_0" coordsize="309,1133" path="m308,11l308,11c307,16,302,18,298,17c294,16,291,11,292,7l292,7c294,3,298,0,302,1c306,3,309,7,308,11xm296,58l296,58c295,62,290,65,286,63c282,62,279,58,280,54l280,54c281,49,286,47,290,48c294,49,297,53,296,58xm284,104l284,104c282,108,278,111,274,110c269,109,267,104,268,100l268,100c269,96,274,93,278,94c282,96,285,100,284,104xm271,151l271,151c270,155,266,157,262,156c257,155,255,151,256,146l256,146c257,142,262,140,266,141c270,142,273,146,271,151xm259,197l259,197c258,201,254,204,249,203c245,202,243,197,244,193l244,193c245,189,249,186,254,187c258,188,260,193,259,197xm247,244l247,244c246,248,242,250,237,249c233,248,231,244,232,239l232,239c233,235,237,233,241,234c246,235,248,239,247,244xm235,290l235,290c234,294,229,297,225,296c221,294,218,290,220,286l220,286c221,282,225,279,229,280c234,281,236,286,235,290xm223,336l223,336c222,341,217,343,213,342c209,341,206,337,207,332l207,332c209,328,213,325,217,327c221,328,224,332,223,336xm211,383l211,383c210,387,205,390,201,389c197,387,194,383,195,379l195,379c196,374,201,372,205,373c209,374,212,379,211,383xm199,429l199,429c197,434,193,436,189,435c184,434,182,429,183,425l183,425c184,421,189,418,193,420c197,421,200,425,199,429xm186,476l186,476c185,480,181,483,177,481c172,480,170,476,171,472l171,472c172,467,176,465,181,466c185,467,188,472,186,476xm174,522l174,522c173,527,169,529,164,528c160,527,158,522,159,518l159,518c160,514,164,511,169,512c173,514,175,518,174,522xm162,569l162,569c161,573,157,576,152,574c148,573,145,569,147,565l147,565c148,560,152,558,156,559c161,560,163,564,162,569xm150,615l150,615c149,619,144,622,140,621c136,620,133,615,134,611l134,611c136,607,140,604,144,605c149,606,151,611,150,615xm138,662l138,662c137,666,132,668,128,667c124,666,121,662,122,657l122,657c123,653,128,651,132,652c136,653,139,657,138,662xm126,708l126,708c124,712,120,715,116,714c112,713,109,708,110,704l110,704c111,700,116,697,120,698c124,699,127,704,126,708xm113,755l113,755c112,759,108,761,104,760c99,759,97,755,98,750l98,750c99,746,104,744,108,745c112,746,115,750,113,755xm101,801l101,801c100,805,96,808,92,807c87,805,85,801,86,797l86,797c87,793,91,790,96,791c100,792,102,797,101,801xm89,847l89,847c88,852,84,854,79,853c75,852,73,848,74,843l74,843c75,839,79,836,84,838c88,839,90,843,89,847xm77,894l77,894c76,898,71,901,67,900c63,898,60,894,62,890l62,890c63,885,67,883,71,884c76,885,78,890,77,894xm65,940l65,940c64,945,59,947,55,946c51,945,48,940,49,936l49,936c51,932,55,929,59,931c64,932,66,936,65,940xm53,987l53,987c52,991,47,994,43,992c39,991,36,987,37,983l37,983c38,978,43,976,47,977c51,978,54,983,53,987xm41,1033l41,1033c39,1038,35,1040,31,1039c27,1038,24,1033,25,1029l25,1029c26,1025,31,1022,35,1023c39,1025,42,1029,41,1033xm28,1080l28,1080c27,1084,23,1086,19,1085c14,1084,12,1080,13,1076l13,1076c14,1071,19,1069,23,1070c27,1071,30,1075,28,1080xm16,1126l16,1126c15,1130,11,1133,6,1132c2,1131,0,1126,1,1122l1,1122c2,1118,6,1115,11,1116c15,1117,17,1122,16,1126xe" fillcolor="black" stroked="t" o:allowincell="f" style="position:absolute;left:1648;top:854;width:289;height:1061;mso-wrap-style:none;v-text-anchor:middle;mso-position-horizontal-relative:char">
                  <v:fill o:detectmouseclick="t" type="solid" color2="white"/>
                  <v:stroke color="black" weight="9360" joinstyle="bevel" endcap="flat"/>
                  <w10:wrap type="none"/>
                </v:shape>
                <v:shape id="shape_0" stroked="f" o:allowincell="f" style="position:absolute;left:1139;top:4839;width:2845;height:264;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parameter propagation</w:t>
                        </w:r>
                      </w:p>
                    </w:txbxContent>
                  </v:textbox>
                  <v:fill o:detectmouseclick="t" on="false"/>
                  <v:stroke color="#3465a4" joinstyle="round" endcap="flat"/>
                  <w10:wrap type="none"/>
                </v:shape>
                <v:shape id="shape_0" coordsize="273,1093" path="m272,11l272,11c271,16,266,18,262,17c258,16,255,12,256,7l256,7c257,3,262,0,266,2c270,3,273,7,272,11xm261,58l261,58c259,62,255,65,251,64c247,63,244,58,245,54l245,54c246,50,250,47,255,48c259,49,262,54,261,58xm249,105l249,105c248,109,244,112,240,110c235,109,233,105,234,101l234,101c235,96,239,94,244,95c248,96,251,100,249,105xm238,151l238,151c237,156,233,158,229,157c224,156,222,152,223,147l223,147c224,143,228,141,233,142c237,143,239,147,238,151xm227,198l227,198c226,202,222,205,218,204c213,203,211,198,212,194l212,194c213,190,217,187,222,188c226,189,228,194,227,198xm216,245l216,245c215,249,211,252,206,251c202,250,200,245,201,241l201,241c202,237,206,234,210,235c215,236,217,241,216,245xm205,292l205,292c204,296,200,298,195,297c191,296,189,292,190,288l190,288c191,283,195,281,199,282c204,283,206,287,205,292xm194,338l194,338c193,343,189,345,184,344c180,343,177,339,179,334l179,334c180,330,184,327,188,329c193,330,195,334,194,338xm183,385l183,385c182,389,178,392,173,391c169,390,166,385,168,381l168,381c169,377,173,374,177,375c182,376,184,381,183,385xm172,432l172,432c171,436,166,439,162,438c158,436,155,432,156,428l156,428c158,423,162,421,166,422c170,423,173,427,172,432xm161,478l161,478c160,483,155,485,151,484c147,483,144,479,145,474l145,474c146,470,151,468,155,469c159,470,162,474,161,478xm150,525l150,525c149,529,144,532,140,531c136,530,133,525,134,521l134,521c135,517,140,514,144,515c148,517,151,521,150,525xm139,572l139,572c138,576,133,579,129,578c125,577,122,572,123,568l123,568c124,564,129,561,133,562c137,563,140,568,139,572xm128,619l128,619c127,623,122,625,118,624c114,623,111,619,112,615l112,615c113,610,118,608,122,609c126,610,129,614,128,619xm117,665l117,665c115,670,111,672,107,671c103,670,100,666,101,661l101,661c102,657,107,654,111,656c115,657,118,661,117,665xm105,712l105,712c104,716,100,719,96,718c91,717,89,712,90,708l90,708c91,704,95,701,100,702c104,703,107,708,105,712xm94,759l94,759c93,763,89,766,85,765c80,763,78,759,79,755l79,755c80,751,84,748,89,749c93,750,95,755,94,759xm83,806l83,806c82,810,78,812,74,811c69,810,67,806,68,802l68,802c69,797,73,795,78,796c82,797,84,801,83,806xm72,852l72,852c71,857,67,859,62,858c58,857,56,853,57,848l57,848c58,844,62,841,66,842c71,844,73,848,72,852xm61,899l61,899c60,903,56,906,51,905c47,904,45,899,46,895l46,895c47,891,51,888,55,889c60,890,62,895,61,899xm50,946l50,946c49,950,45,953,40,951c36,950,33,946,35,942l35,942c36,937,40,935,44,936c49,937,51,941,50,946xm39,992l39,992c38,997,34,999,29,998c25,997,22,993,23,988l23,988c25,984,29,982,33,983c38,984,40,988,39,992xm28,1039l28,1039c27,1043,22,1046,18,1045c14,1044,11,1039,12,1035l12,1035c14,1031,18,1028,22,1029c26,1030,29,1035,28,1039xm17,1086l17,1086c16,1090,11,1093,7,1092c3,1090,0,1086,1,1082l1,1082c2,1078,7,1075,11,1076c15,1077,18,1082,17,1086xe" fillcolor="black" stroked="t" o:allowincell="f" style="position:absolute;left:1978;top:3740;width:253;height:1021;mso-wrap-style:none;v-text-anchor:middle;mso-position-horizontal-relative:char">
                  <v:fill o:detectmouseclick="t" type="solid" color2="white"/>
                  <v:stroke color="black" weight="9360" joinstyle="bevel" endcap="flat"/>
                  <w10:wrap type="none"/>
                </v:shape>
                <v:shape id="shape_0" coordsize="1528,640" path="m1522,17l1522,17c1518,18,1513,16,1511,12c1510,8,1512,3,1516,2l1516,2c1520,0,1525,2,1526,6c1528,10,1526,15,1522,17xm1477,35l1477,35c1473,36,1469,34,1467,30c1465,26,1467,21,1472,20l1472,20c1476,18,1480,20,1482,24c1484,29,1481,33,1477,35xm1433,53l1433,53c1429,55,1424,53,1423,49c1421,44,1423,40,1427,38l1427,38c1431,37,1436,39,1438,43c1439,47,1437,52,1433,53xm1389,71l1389,71c1384,73,1380,71,1378,67c1377,63,1379,58,1383,56l1383,56c1387,55,1392,57,1393,61c1395,65,1393,70,1389,71xm1344,90l1344,90c1340,91,1335,89,1334,85c1332,81,1334,76,1338,75l1338,75c1343,73,1347,75,1349,79c1350,83,1348,88,1344,90xm1300,108l1300,108c1296,110,1291,107,1289,103c1288,99,1290,95,1294,93l1294,93c1298,91,1303,93,1304,98c1306,102,1304,106,1300,108xm1255,126l1255,126c1251,128,1247,126,1245,122c1243,118,1245,113,1250,111l1250,111c1254,110,1258,112,1260,116c1262,120,1259,125,1255,126xm1211,145l1211,145c1207,146,1202,144,1201,140c1199,136,1201,131,1205,130l1205,130c1209,128,1214,130,1216,134c1217,138,1215,143,1211,145xm1167,163l1167,163c1162,164,1158,162,1156,158c1155,154,1157,150,1161,148l1161,148c1165,146,1170,148,1171,152c1173,157,1171,161,1167,163xm1122,181l1122,181c1118,183,1113,181,1112,177c1110,172,1112,168,1116,166l1116,166c1120,165,1125,167,1127,171c1128,175,1126,179,1122,181xm1078,199l1078,199c1074,201,1069,199,1067,195c1066,191,1068,186,1072,184l1072,184c1076,183,1081,185,1082,189c1084,193,1082,198,1078,199xm1033,218l1033,218c1029,219,1025,217,1023,213c1021,209,1023,204,1028,203l1028,203c1032,201,1036,203,1038,207c1040,211,1038,216,1033,218xm989,236l989,236c985,238,980,236,979,231c977,227,979,223,983,221l983,221c987,219,992,221,994,226c995,230,993,234,989,236xm945,254l945,254c940,256,936,254,934,250c933,246,935,241,939,239l939,239c943,238,948,240,949,244c951,248,949,253,945,254xm900,272l900,272c896,274,891,272,890,268c888,264,890,259,894,258l894,258c898,256,903,258,905,262c906,266,904,271,900,272xm856,291l856,291c852,292,847,290,845,286c844,282,846,277,850,276l850,276c854,274,859,276,860,280c862,284,860,289,856,291xm811,309l811,309c807,311,803,309,801,305c799,300,801,296,806,294l806,294c810,293,814,295,816,299c818,303,816,307,811,309xm767,327l767,327c763,329,758,327,757,323c755,319,757,314,761,312l761,312c765,311,770,313,772,317c773,321,771,326,767,327xm723,346l723,346c718,347,714,345,712,341c711,337,713,332,717,331l717,331c721,329,726,331,727,335c729,339,727,344,723,346xm678,364l678,364c674,365,669,363,668,359c666,355,668,351,672,349l672,349c676,347,681,349,683,354c684,358,682,362,678,364xm634,382l634,382c630,384,625,382,623,378c622,374,624,369,628,367l628,367c632,366,637,368,638,372c640,376,638,381,634,382xm589,400l589,400c585,402,581,400,579,396c577,392,579,387,584,386l584,386c588,384,592,386,594,390c596,394,594,399,589,400xm545,419l545,419c541,420,536,418,535,414c533,410,535,405,539,404l539,404c543,402,548,404,550,408c551,412,549,417,545,419xm501,437l501,437c496,439,492,437,490,432c489,428,491,424,495,422l495,422c499,420,504,423,505,427c507,431,505,435,501,437xm456,455l456,455c452,457,447,455,446,451c444,447,446,442,450,440l450,440c454,439,459,441,461,445c462,449,460,454,456,455xm412,474l412,474c408,475,403,473,401,469c400,465,402,460,406,459l406,459c410,457,415,459,416,463c418,467,416,472,412,474xm367,492l367,492c363,493,359,491,357,487c355,483,357,479,362,477l362,477c366,475,370,477,372,481c374,486,372,490,367,492xm323,510l323,510c319,512,314,510,313,506c311,502,313,497,317,495l317,495c321,494,326,496,328,500c329,504,327,509,323,510xm279,528l279,528c275,530,270,528,268,524c267,520,269,515,273,514l273,514c277,512,282,514,283,518c285,522,283,527,279,528xm234,547l234,547c230,548,225,546,224,542c222,538,224,533,228,532l228,532c232,530,237,532,239,536c240,540,238,545,234,547xm190,565l190,565c186,567,181,565,179,560c178,556,180,552,184,550l184,550c188,548,193,550,194,555c196,559,194,563,190,565xm145,583l145,583c141,585,137,583,135,579c133,575,135,570,140,568l140,568c144,567,148,569,150,573c152,577,150,582,145,583xm101,602l101,602c97,603,92,601,91,597c89,593,91,588,95,587l95,587c99,585,104,587,106,591c107,595,105,600,101,602xm57,620l57,620c53,621,48,619,46,615c45,611,47,607,51,605l51,605c55,603,60,605,61,609c63,614,61,618,57,620xm12,638l12,638c8,640,3,638,2,634c0,629,2,625,6,623l6,623c10,622,15,624,17,628c18,632,16,636,12,638xe" fillcolor="black" stroked="t" o:allowincell="f" style="position:absolute;left:2722;top:4269;width:1433;height:597;mso-wrap-style:none;v-text-anchor:middle;mso-position-horizontal-relative:char">
                  <v:fill o:detectmouseclick="t" type="solid" color2="white"/>
                  <v:stroke color="black" weight="9360" joinstyle="bevel" endcap="flat"/>
                  <w10:wrap type="none"/>
                </v:shape>
                <v:shape id="shape_0" coordsize="255,256" path="m252,15l252,15c249,18,243,18,240,15c237,12,237,7,241,4l241,4c244,0,249,1,252,4c255,7,255,12,252,15xm218,49l218,49c215,52,210,52,206,49c203,46,203,41,207,37l207,37c210,34,215,34,218,38c221,41,221,46,218,49xm184,83l184,83c181,86,176,86,173,83c169,80,170,74,173,71l173,71c176,68,181,68,184,72c187,75,187,80,184,83xm150,117l150,117c147,120,142,120,139,117c135,114,136,108,139,105l139,105c142,102,147,102,150,106c153,109,153,114,150,117xm116,151l116,151c113,154,108,154,105,151c102,147,102,142,105,139l105,139c108,136,113,136,116,140c119,143,119,148,116,151xm82,185l82,185c79,188,74,188,71,185c68,181,68,176,71,173l71,173c74,170,79,170,82,173c85,177,85,182,82,185xm48,219l48,219c45,222,40,222,37,219c34,215,34,210,37,207l37,207c40,204,45,204,48,207c51,211,51,216,48,219xm14,253l14,253c11,256,6,256,3,252c0,249,0,244,3,241l3,241c6,238,11,238,14,241c17,245,17,250,14,253xe" fillcolor="black" stroked="t" o:allowincell="f" style="position:absolute;left:5334;top:773;width:238;height:239;mso-wrap-style:none;v-text-anchor:middle;mso-position-horizontal-relative:char">
                  <v:fill o:detectmouseclick="t" type="solid" color2="white"/>
                  <v:stroke color="black" weight="9360" joinstyle="bevel" endcap="flat"/>
                  <w10:wrap type="none"/>
                </v:shape>
                <v:shape id="shape_0" coordsize="1218,361" path="m1212,17l1212,17c1207,18,1203,16,1202,11c1200,7,1203,3,1207,2l1207,2c1211,0,1216,3,1217,7c1218,11,1216,16,1212,17xm1165,30l1165,30c1161,31,1157,29,1155,25c1154,20,1157,16,1161,15l1161,15c1165,14,1170,16,1171,20c1172,25,1170,29,1165,30xm1119,43l1119,43c1115,45,1111,42,1109,38c1108,34,1111,29,1115,28l1115,28c1119,27,1124,29,1125,33c1126,38,1123,42,1119,43xm1073,57l1073,57c1069,58,1064,55,1063,51c1062,47,1064,42,1069,41l1069,41c1073,40,1077,42,1079,47c1080,51,1077,55,1073,57xm1027,70l1027,70c1023,71,1018,68,1017,64c1016,60,1018,56,1023,54l1023,54c1027,53,1031,56,1032,60c1034,64,1031,69,1027,70xm981,83l981,83c976,84,972,82,971,77c970,73,972,69,976,68l976,68c981,66,985,69,986,73c987,77,985,82,981,83xm935,96l935,96c930,97,926,95,925,91c923,86,926,82,930,81l930,81c934,80,939,82,940,86c941,91,939,95,935,96xm888,109l888,109c884,111,880,108,878,104c877,100,880,95,884,94l884,94c888,93,893,95,894,99c895,104,893,108,888,109xm842,123l842,123c838,124,834,121,832,117c831,113,834,108,838,107l838,107c842,106,847,108,848,113c849,117,846,121,842,123xm796,136l796,136c792,137,787,134,786,130c785,126,787,121,792,120l792,120c796,119,800,122,802,126c803,130,800,135,796,136xm750,149l750,149c746,150,741,148,740,143c739,139,741,135,746,133l746,133c750,132,754,135,755,139c757,143,754,148,750,149xm704,162l704,162c699,163,695,161,694,157c693,152,695,148,699,147l699,147c704,145,708,148,709,152c710,156,708,161,704,162xm658,175l658,175c653,176,649,174,648,170c646,165,649,161,653,160l653,160c657,159,662,161,663,165c664,170,662,174,658,175xm611,188l611,188c607,190,603,187,601,183c600,179,603,174,607,173l607,173c611,172,616,174,617,179c618,183,616,187,611,188xm565,202l565,202c561,203,556,200,555,196c554,192,557,187,561,186l561,186c565,185,570,188,571,192c572,196,569,200,565,202xm519,215l519,215c515,216,510,214,509,209c508,205,510,201,515,199l515,199c519,198,523,201,525,205c526,209,523,214,519,215xm473,228l473,228c469,229,464,227,463,223c462,218,464,214,469,213l469,213c473,211,477,214,478,218c480,222,477,227,473,228xm427,241l427,241c422,242,418,240,417,236c416,231,418,227,422,226l422,226c427,225,431,227,432,231c433,236,431,240,427,241xm381,254l380,254c376,256,372,253,371,249c369,245,372,240,376,239l376,239c380,238,385,240,386,245c387,249,385,253,381,254xm334,268l334,268c330,269,326,266,324,262c323,258,326,253,330,252l330,252c334,251,339,253,340,258c341,262,339,266,334,268xm288,281l288,281c284,282,279,280,278,275c277,271,280,267,284,265l284,265c288,264,293,267,294,271c295,275,292,280,288,281xm242,294l242,294c238,295,233,293,232,288c231,284,233,280,238,279l238,279c242,277,246,280,248,284c249,288,246,293,242,294xm196,307l196,307c192,308,187,306,186,302c185,297,187,293,191,292l192,292c196,291,200,293,201,297c203,302,200,306,196,307xm150,320l150,320c145,322,141,319,140,315c139,311,141,306,145,305l145,305c150,304,154,306,155,311c156,315,154,319,150,320xm104,334l103,334c99,335,95,332,94,328c92,324,95,319,99,318l99,318c103,317,108,319,109,324c110,328,108,332,104,334xm57,347l57,347c53,348,49,345,47,341c46,337,49,333,53,331l53,331c57,330,62,333,63,337c64,341,62,346,57,347xm11,360l11,360c7,361,2,359,1,354c0,350,3,346,7,345l7,345c11,343,16,346,17,350c18,354,15,359,11,360xe" fillcolor="black" stroked="t" o:allowincell="f" style="position:absolute;left:4265;top:773;width:1141;height:335;mso-wrap-style:none;v-text-anchor:middle;mso-position-horizontal-relative:char">
                  <v:fill o:detectmouseclick="t" type="solid" color2="white"/>
                  <v:stroke color="black" weight="9360" joinstyle="bevel" endcap="flat"/>
                  <w10:wrap type="none"/>
                </v:shape>
                <v:shape id="shape_0" coordsize="1954,369" path="m1947,16l1947,16c1942,17,1938,14,1938,10c1937,5,1940,1,1944,0l1944,0c1948,0,1953,3,1953,7c1954,11,1951,15,1947,16xm1900,25l1900,25c1895,26,1891,23,1890,18c1890,14,1893,10,1897,9l1897,9c1901,8,1905,11,1906,16c1907,20,1904,24,1900,25xm1852,33l1852,33c1848,34,1844,31,1843,27c1842,23,1845,18,1850,18l1850,18c1854,17,1858,20,1859,24c1860,29,1857,33,1852,33xm1805,42l1805,42c1801,43,1797,40,1796,36c1795,31,1798,27,1802,26l1802,26c1807,26,1811,28,1812,33c1812,37,1809,41,1805,42xm1758,51l1758,51c1754,51,1749,48,1749,44c1748,40,1751,36,1755,35l1755,35c1759,34,1764,37,1764,41c1765,46,1762,50,1758,51xm1711,59l1711,59c1706,60,1702,57,1701,53c1701,48,1704,44,1708,43l1708,43c1712,43,1716,46,1717,50c1718,54,1715,58,1711,59xm1663,68l1663,68c1659,69,1655,66,1654,61c1653,57,1656,53,1661,52l1661,52c1665,51,1669,54,1670,59c1671,63,1668,67,1663,68xm1616,76l1616,76c1612,77,1608,74,1607,70c1606,66,1609,61,1613,61l1613,61c1618,60,1622,63,1623,67c1623,71,1621,76,1616,76xm1569,85l1569,85c1565,86,1560,83,1560,78c1559,74,1562,70,1566,69l1566,69c1571,68,1575,71,1575,76c1576,80,1573,84,1569,85xm1522,94l1522,94c1517,94,1513,91,1512,87c1512,83,1515,79,1519,78l1519,78c1523,77,1527,80,1528,84c1529,89,1526,93,1522,94xm1474,102l1474,102c1470,103,1466,100,1465,96c1464,91,1467,87,1472,86l1472,86c1476,86,1480,89,1481,93c1482,97,1479,101,1474,102xm1427,111l1427,111c1423,112,1419,109,1418,104c1417,100,1420,96,1424,95l1424,95c1429,94,1433,97,1434,101c1434,106,1432,110,1427,111xm1380,119l1380,119c1376,120,1371,117,1371,113c1370,108,1373,104,1377,104l1377,104c1382,103,1386,106,1386,110c1387,114,1384,119,1380,119xm1333,128l1333,128c1328,129,1324,126,1323,121c1323,117,1326,113,1330,112l1330,112c1334,111,1338,114,1339,119c1340,123,1337,127,1333,128xm1285,137l1285,137c1281,137,1277,134,1276,130c1275,126,1278,122,1283,121l1283,121c1287,120,1291,123,1292,127c1293,132,1290,136,1285,137xm1238,145l1238,145c1234,146,1230,143,1229,139c1228,134,1231,130,1235,129l1235,129c1240,129,1244,131,1245,136c1245,140,1243,144,1238,145xm1191,154l1191,154c1187,154,1182,152,1182,147c1181,143,1184,139,1188,138l1188,138c1193,137,1197,140,1197,144c1198,149,1195,153,1191,154xm1144,162l1144,162c1139,163,1135,160,1134,156c1134,151,1137,147,1141,147l1141,147c1145,146,1149,149,1150,153c1151,157,1148,162,1144,162xm1097,171l1096,171c1092,172,1088,169,1087,164c1086,160,1089,156,1094,155l1094,155c1098,154,1102,157,1103,162c1104,166,1101,170,1097,171xm1049,179l1049,179c1045,180,1041,177,1040,173c1039,169,1042,164,1046,164l1047,164c1051,163,1055,166,1056,170c1057,175,1054,179,1049,179xm1002,188l1002,188c998,189,994,186,993,182c992,177,995,173,999,172l999,172c1004,172,1008,174,1009,179c1009,183,1006,187,1002,188xm955,197l955,197c950,197,946,194,946,190c945,186,948,182,952,181l952,181c956,180,961,183,961,187c962,192,959,196,955,197xm908,205l908,205c903,206,899,203,898,199c898,194,900,190,905,189l905,189c909,189,913,192,914,196c915,200,912,204,908,205xm860,214l860,214c856,215,852,212,851,207c850,203,853,199,858,198l858,198c862,197,866,200,867,205c868,209,865,213,860,214xm813,222l813,222c809,223,805,220,804,216c803,212,806,207,810,207l810,207c815,206,819,209,820,213c820,217,817,222,813,222xm766,231l766,231c761,232,757,229,757,224c756,220,759,216,763,215l763,215c767,214,772,217,772,222c773,226,770,230,766,231xm719,240l719,240c714,240,710,237,709,233c709,229,711,225,716,224l716,224c720,223,724,226,725,230c726,235,723,239,719,240xm671,248l671,248c667,249,663,246,662,242c661,237,664,233,669,232l669,232c673,232,677,235,678,239c679,243,676,247,671,248xm624,257l624,257c620,258,616,255,615,250c614,246,617,242,621,241l621,241c626,240,630,243,631,248c631,252,628,256,624,257xm577,265l577,265c572,266,568,263,568,259c567,254,570,250,574,250l574,250c578,249,583,252,583,256c584,260,581,265,577,265xm530,274l530,274c525,275,521,272,520,267c520,263,522,259,527,258l527,258c531,257,535,260,536,265c537,269,534,273,530,274xm482,283l482,283c478,283,474,280,473,276c472,272,475,268,480,267l480,267c484,266,488,269,489,273c490,278,487,282,482,283xm435,291l435,291c431,292,427,289,426,285c425,280,428,276,432,275l432,275c437,275,441,278,442,282c442,286,439,290,435,291xm388,300l388,300c384,300,379,298,379,293c378,289,381,285,385,284l385,284c389,283,394,286,394,290c395,295,392,299,388,300xm341,308l341,308c336,309,332,306,331,302c331,297,334,293,338,293l338,293c342,292,346,295,347,299c348,303,345,308,341,308xm293,317l293,317c289,318,285,315,284,310c283,306,286,302,291,301l291,301c295,300,299,303,300,308c301,312,298,316,293,317xm246,325l246,325c242,326,238,323,237,319c236,315,239,310,243,310l243,310c248,309,252,312,253,316c253,321,251,325,246,325xm199,334l199,334c195,335,190,332,190,328c189,323,192,319,196,318l196,318c200,318,205,320,205,325c206,329,203,333,199,334xm152,343l152,343c147,343,143,341,142,336c142,332,145,328,149,327l149,327c153,326,157,329,158,333c159,338,156,342,152,343xm104,351l104,351c100,352,96,349,95,345c94,340,97,336,102,335l102,335c106,335,110,338,111,342c112,346,109,350,104,351xm57,360l57,360c53,361,49,358,48,353c47,349,50,345,54,344l54,344c59,343,63,346,64,351c64,355,62,359,57,360xm10,368l10,368c6,369,1,366,1,362c0,358,3,353,7,353l7,353c12,352,16,355,16,359c17,363,14,368,10,368xe" fillcolor="black" stroked="t" o:allowincell="f" style="position:absolute;left:3489;top:689;width:1834;height:344;mso-wrap-style:none;v-text-anchor:middle;mso-position-horizontal-relative:char">
                  <v:fill o:detectmouseclick="t" type="solid" color2="white"/>
                  <v:stroke color="black" weight="9360" joinstyle="bevel" endcap="flat"/>
                  <w10:wrap type="none"/>
                </v:shape>
                <v:shape id="shape_0" stroked="f" o:allowincell="f" style="position:absolute;left:3601;top:2756;width:1688;height:264;mso-wrap-style:square;v-text-anchor:top;mso-position-horizontal-relative:char" type="_x0000_t202">
                  <v:textbox>
                    <w:txbxContent>
                      <w:p>
                        <w:pPr>
                          <w:overflowPunct w:val="false"/>
                          <w:autoSpaceDE w:val="false"/>
                          <w:bidi w:val="0"/>
                          <w:spacing w:before="0" w:after="180"/>
                          <w:rPr/>
                        </w:pPr>
                        <w:r>
                          <w:rPr>
                            <w:kern w:val="2"/>
                            <w:sz w:val="22"/>
                            <w:szCs w:val="22"/>
                            <w:rFonts w:ascii="Arial" w:hAnsi="Arial" w:eastAsia="Times New Roman" w:cs="Arial"/>
                            <w:color w:val="000000"/>
                            <w:lang w:val="en-GB" w:bidi="ar-SA"/>
                          </w:rPr>
                          <w:t>Trace reporting</w:t>
                        </w:r>
                      </w:p>
                    </w:txbxContent>
                  </v:textbox>
                  <v:fill o:detectmouseclick="t" on="false"/>
                  <v:stroke color="#3465a4" joinstyle="round" endcap="flat"/>
                  <w10:wrap type="none"/>
                </v:shape>
                <v:shape id="shape_0" coordsize="425,425" path="m411,422l411,422c408,418,408,413,411,410c414,407,419,407,422,410l422,410c425,413,425,418,422,421c419,425,414,425,411,422xm377,388l377,388c374,385,374,379,377,376c380,373,385,373,388,376l388,376c391,379,391,384,388,388c385,391,380,391,377,388xm343,354l343,354c340,351,340,346,343,342c346,339,351,339,354,342l354,342c357,345,357,350,354,354c351,357,346,357,343,354xm309,320l309,320c306,317,306,312,309,308c312,305,317,305,320,308l320,308c323,311,323,316,320,320c317,323,312,323,309,320xm275,286l275,286c272,283,272,278,275,274c278,271,283,271,286,274l286,274c289,277,289,283,286,286c283,289,278,289,275,286xm241,252l241,252c238,249,238,244,241,241c244,237,249,237,252,240l252,240c255,243,256,249,252,252c249,255,244,255,241,252xm207,218l207,218c204,215,204,210,207,207c210,203,215,203,218,206l218,206c222,210,222,215,218,218c215,221,210,221,207,218xm173,184l173,184c170,181,170,176,173,173c176,169,181,169,184,172l184,172c188,176,188,181,185,184c181,187,176,187,173,184xm139,150l139,150c136,147,136,142,139,139c142,135,147,135,150,139l150,139c154,142,154,147,151,150c147,153,142,153,139,150xm105,116l105,116c102,113,102,108,105,105c108,102,113,101,116,105l117,105c120,108,120,113,117,116c114,119,108,119,105,116xm71,82l71,82c68,79,68,74,71,71c74,68,79,68,83,71l83,71c86,74,86,79,83,82c80,85,75,85,71,82xm37,48l37,48c34,45,34,40,37,37c40,34,45,34,49,37l49,37c52,40,52,45,49,48c46,51,41,51,37,48xm3,14l3,14c0,11,0,6,3,3c6,0,11,0,15,3l15,3c18,6,18,11,15,14c12,17,7,17,3,14xe" fillcolor="black" stroked="t" o:allowincell="f" style="position:absolute;left:4092;top:2389;width:396;height:397;mso-wrap-style:none;v-text-anchor:middle;mso-position-horizontal-relative:char">
                  <v:fill o:detectmouseclick="t" type="solid" color2="white"/>
                  <v:stroke color="black" weight="9360" joinstyle="bevel" endcap="flat"/>
                  <w10:wrap type="none"/>
                </v:shape>
                <v:shape id="shape_0" coordsize="1433,283" path="m7,266l7,266c11,265,15,268,16,272c17,277,14,281,10,282l10,282c6,283,1,280,1,275c0,271,2,267,7,266xm54,257l54,257c58,256,63,259,63,263c64,268,62,272,57,273l57,273c53,274,49,271,48,267c47,262,50,258,54,257xm101,248l101,248c106,247,110,250,111,255c112,259,109,263,104,264l104,264c100,265,96,262,95,258c94,253,97,249,101,248xm148,239l148,239c153,239,157,241,158,246c159,250,156,254,152,255l152,255c147,256,143,253,142,249c141,245,144,240,148,239xm196,231l196,231c200,230,204,233,205,237c206,241,203,245,199,246l199,246c194,247,190,244,189,240c188,236,191,232,196,231xm243,222l243,222c247,221,251,224,252,228c253,232,250,237,246,237l246,237c242,238,237,236,237,231c236,227,238,223,243,222xm290,213l290,213c294,212,299,215,299,219c300,224,297,228,293,229l293,229c289,230,285,227,284,222c283,218,286,214,290,213xm337,204l337,204c341,203,346,206,347,210c347,215,345,219,340,220l340,220c336,221,332,218,331,214c330,209,333,205,337,204xm384,195l384,195c389,194,393,197,394,201c395,206,392,210,388,211l388,211c383,212,379,209,378,205c377,200,380,196,384,195xm432,186l432,186c436,186,440,188,441,193c442,197,439,201,435,202l435,202c430,203,426,200,425,196c424,191,427,187,432,186xm479,178l479,178c483,177,487,179,488,184c489,188,486,192,482,193l482,193c478,194,473,191,472,187c472,183,474,178,479,178xm526,169l526,169c530,168,534,171,535,175c536,179,533,183,529,184l529,184c525,185,521,182,520,178c519,174,522,170,526,169xm573,160l573,160c577,159,582,162,583,166c583,170,581,175,576,176l576,176c572,176,568,174,567,169c566,165,569,161,573,160xm620,151l620,151c625,150,629,153,630,157c631,162,628,166,624,167l623,167c619,168,615,165,614,160c613,156,616,152,620,151xm667,142l668,142c672,141,676,144,677,148c678,153,675,157,671,158l671,158c666,159,662,156,661,152c660,147,663,143,667,142xm715,133l715,133c719,132,723,135,724,140c725,144,722,148,718,149l718,149c714,150,709,147,708,143c708,138,710,134,715,133xm762,124l762,124c766,124,770,126,771,131c772,135,769,139,765,140l765,140c761,141,757,138,756,134c755,130,758,125,762,124xm809,116l809,116c813,115,818,118,819,122c819,126,817,130,812,131l812,131c808,132,804,129,803,125c802,121,805,116,809,116xm856,107l856,107c861,106,865,109,866,113c867,117,864,122,859,122l859,122c855,123,851,121,850,116c849,112,852,108,856,107xm903,98l903,98c908,97,912,100,913,104c914,108,911,113,907,114l907,114c902,114,898,112,897,107c896,103,899,99,903,98xm951,89l951,89c955,88,959,91,960,95c961,100,958,104,954,105l954,105c950,106,945,103,944,98c944,94,946,90,951,89xm998,80l998,80c1002,79,1006,82,1007,86c1008,91,1005,95,1001,96l1001,96c997,97,992,94,992,90c991,85,994,81,998,80xm1045,71l1045,71c1049,70,1054,73,1054,78c1055,82,1053,86,1048,87l1048,87c1044,88,1040,85,1039,81c1038,76,1041,72,1045,71xm1092,63l1092,63c1097,62,1101,64,1102,69c1103,73,1100,77,1095,78l1095,78c1091,79,1087,76,1086,72c1085,68,1088,63,1092,63xm1139,54l1139,54c1144,53,1148,56,1149,60c1150,64,1147,68,1143,69l1143,69c1138,70,1134,67,1133,63c1132,59,1135,55,1139,54xm1187,45l1187,45c1191,44,1195,47,1196,51c1197,55,1194,60,1190,60l1190,60c1185,61,1181,59,1180,54c1180,50,1182,46,1187,45xm1234,36l1234,36c1238,35,1242,38,1243,42c1244,47,1241,51,1237,52l1237,52c1233,53,1228,50,1228,45c1227,41,1229,37,1234,36xm1281,27l1281,27c1285,26,1290,29,1290,33c1291,38,1289,42,1284,43l1284,43c1280,44,1276,41,1275,37c1274,32,1277,28,1281,27xm1328,18l1328,18c1333,17,1337,20,1338,25c1339,29,1336,33,1331,34l1331,34c1327,35,1323,32,1322,28c1321,23,1324,19,1328,18xm1375,9l1375,9c1380,9,1384,11,1385,16c1386,20,1383,24,1379,25l1379,25c1374,26,1370,23,1369,19c1368,15,1371,10,1375,9xm1423,1l1423,1c1427,0,1431,2,1432,7c1433,11,1430,15,1426,16l1426,16c1421,17,1417,14,1416,10c1415,6,1418,1,1423,1xe" fillcolor="black" stroked="t" o:allowincell="f" style="position:absolute;left:4557;top:2522;width:1343;height:264;mso-wrap-style:none;v-text-anchor:middle;mso-position-horizontal-relative:char">
                  <v:fill o:detectmouseclick="t" type="solid" color2="white"/>
                  <v:stroke color="black" weight="9360" joinstyle="bevel" endcap="flat"/>
                  <w10:wrap type="none"/>
                </v:shape>
                <v:shape id="shape_0" coordsize="1787,461" path="m1777,460l1777,460c1772,458,1770,454,1771,450c1772,446,1776,443,1780,444l1780,444c1785,445,1787,449,1786,454c1785,458,1781,461,1777,460xm1730,448l1730,448c1726,447,1723,442,1724,438c1725,434,1730,431,1734,432l1734,432c1738,433,1741,438,1740,442c1739,446,1734,449,1730,448xm1683,436l1683,436c1679,435,1676,431,1678,427c1679,422,1683,420,1687,421l1687,421c1692,422,1694,426,1693,430c1692,435,1688,437,1683,436xm1637,425l1637,425c1632,424,1630,419,1631,415c1632,411,1636,408,1641,409l1641,409c1645,410,1648,414,1646,419c1645,423,1641,426,1637,425xm1590,413l1590,413c1586,412,1583,408,1584,403c1585,399,1590,396,1594,397l1594,397c1598,399,1601,403,1600,407c1599,411,1595,414,1590,413xm1544,401l1544,401c1539,400,1537,396,1538,392c1539,387,1543,385,1547,386l1548,386c1552,387,1554,391,1553,395c1552,400,1548,402,1544,401xm1497,390l1497,390c1493,389,1490,384,1491,380c1492,376,1497,373,1501,374l1501,374c1505,375,1508,380,1507,384c1506,388,1501,391,1497,390xm1450,378l1450,378c1446,377,1444,373,1445,368c1446,364,1450,361,1454,362l1454,362c1459,364,1461,368,1460,372c1459,376,1455,379,1450,378xm1404,366l1404,366c1400,365,1397,361,1398,357c1399,352,1403,350,1408,351l1408,351c1412,352,1415,356,1414,361c1413,365,1408,367,1404,366xm1357,355l1357,355c1353,354,1350,349,1351,345c1353,341,1357,338,1361,339l1361,339c1365,340,1368,345,1367,349c1366,353,1362,356,1357,355xm1311,343l1311,343c1306,342,1304,338,1305,333c1306,329,1310,326,1315,328l1315,328c1319,329,1321,333,1320,337c1319,342,1315,344,1311,343xm1264,331l1264,331c1260,330,1257,326,1258,322c1259,317,1264,315,1268,316l1268,316c1272,317,1275,321,1274,326c1273,330,1268,333,1264,331xm1218,320l1218,320c1213,319,1211,314,1212,310c1213,306,1217,303,1221,304l1221,304c1226,305,1228,310,1227,314c1226,318,1222,321,1218,320xm1171,308l1171,308c1167,307,1164,303,1165,298c1166,294,1171,292,1175,293l1175,293c1179,294,1182,298,1181,302c1180,307,1175,309,1171,308xm1124,296l1124,296c1120,295,1117,291,1119,287c1120,283,1124,280,1128,281l1128,281c1133,282,1135,286,1134,291c1133,295,1129,298,1124,296xm1078,285l1078,285c1074,284,1071,279,1072,275c1073,271,1077,268,1082,269l1082,269c1086,270,1089,275,1088,279c1086,283,1082,286,1078,285xm1031,273l1031,273c1027,272,1024,268,1025,264c1026,259,1031,257,1035,258l1035,258c1039,259,1042,263,1041,267c1040,272,1036,274,1031,273xm985,262l985,262c980,260,978,256,979,252c980,248,984,245,989,246l989,246c993,247,995,251,994,256c993,260,989,263,985,262xm938,250l938,250c934,249,931,244,932,240c933,236,938,233,942,234l942,234c946,235,949,240,948,244c947,248,942,251,938,250xm891,238l891,238c887,237,885,233,886,229c887,224,891,222,895,223l895,223c900,224,902,228,901,232c900,237,896,239,891,238xm845,227l845,227c841,226,838,221,839,217c840,213,844,210,849,211l849,211c853,212,856,217,855,221c854,225,849,228,845,227xm798,215l798,215c794,214,791,210,792,205c794,201,798,198,802,199l802,199c806,201,809,205,808,209c807,213,803,216,798,215xm752,203l752,203c747,202,745,198,746,194c747,189,751,187,756,188l756,188c760,189,763,193,761,198c760,202,756,204,752,203xm705,192l705,192c701,191,698,186,699,182c700,178,705,175,709,176l709,176c713,177,716,182,715,186c714,190,709,193,705,192xm659,180l659,180c654,179,652,175,653,170c654,166,658,163,662,165l662,165c667,166,669,170,668,174c667,179,663,181,659,180xm612,168l612,168c608,167,605,163,606,159c607,154,612,152,616,153l616,153c620,154,623,158,622,163c621,167,616,169,612,168xm565,157l565,157c561,156,558,151,560,147c561,143,565,140,569,141l569,141c574,142,576,147,575,151c574,155,570,158,565,157xm519,145l519,145c515,144,512,140,513,135c514,131,518,129,523,130l523,130c527,131,530,135,529,139c527,144,523,146,519,145xm472,133l472,133c468,132,465,128,466,124c467,119,472,117,476,118l476,118c480,119,483,123,482,128c481,132,477,135,472,133xm426,122l426,122c421,121,419,116,420,112c421,108,425,105,430,106l430,106c434,107,436,112,435,116c434,120,430,123,426,122xm379,110l379,110c375,109,372,105,373,100c374,96,379,94,383,95l383,95c387,96,390,100,389,104c388,109,383,111,379,110xm332,99l332,99c328,97,326,93,327,89c328,85,332,82,336,83l336,83c341,84,343,88,342,93c341,97,337,100,332,99xm286,87l286,87c282,86,279,81,280,77c281,73,285,70,290,71l290,71c294,72,297,77,296,81c295,85,290,88,286,87xm239,75l239,75c235,74,232,70,233,66c235,61,239,59,243,60l243,60c247,61,250,65,249,69c248,74,244,76,239,75xm193,64l193,64c188,63,186,58,187,54c188,50,192,47,197,48l197,48c201,49,204,53,202,58c201,62,197,65,193,64xm146,52l146,52c142,51,139,47,140,42c141,38,146,35,150,36l150,36c154,37,157,42,156,46c155,50,150,53,146,52xm100,40l100,40c95,39,93,35,94,31c95,26,99,24,103,25l103,25c108,26,110,30,109,34c108,39,104,41,100,40xm53,29l53,29c49,28,46,23,47,19c48,15,53,12,57,13l57,13c61,14,64,19,63,23c62,27,57,30,53,29xm6,17l6,17c2,16,0,12,1,7c2,3,6,0,10,1l10,1c15,3,17,7,16,11c15,15,11,18,6,17xe" fillcolor="black" stroked="t" o:allowincell="f" style="position:absolute;left:1979;top:2440;width:1673;height:428;mso-wrap-style:none;v-text-anchor:middle;mso-position-horizontal-relative:char">
                  <v:fill o:detectmouseclick="t" type="solid" color2="white"/>
                  <v:stroke color="black" weight="9360" joinstyle="bevel" endcap="flat"/>
                  <w10:wrap type="none"/>
                </v:shape>
                <v:line id="shape_0" from="3743,680" to="3967,1359" stroked="t" o:allowincell="f" style="position:absolute;mso-position-horizontal-relative:char">
                  <v:stroke color="black" weight="9360" endarrow="block" endarrowwidth="medium" endarrowlength="medium" joinstyle="miter" endcap="flat"/>
                  <v:fill o:detectmouseclick="t" on="false"/>
                  <w10:wrap type="none"/>
                </v:line>
                <v:shape id="shape_0" coordsize="534,276" path="m13,2l13,2c17,4,18,9,16,13c14,17,9,18,5,16l5,16c2,14,0,10,2,6c4,2,9,0,13,2xm56,24l56,24c60,26,61,30,59,34c57,38,52,40,48,38l48,38c44,36,43,31,45,27c47,23,52,22,56,24xm99,45l99,45c103,47,104,52,102,56c100,60,95,61,91,59l91,59c87,57,86,52,88,49c90,45,95,43,99,45xm142,66l142,66c145,68,147,73,145,77c143,81,138,83,134,81l134,81c130,79,129,74,131,70c133,66,138,64,142,66xm184,88l184,88c188,90,190,95,188,99c186,103,181,104,177,102l177,102c173,100,172,95,174,91c176,88,181,86,184,88xm227,109l227,109c231,111,233,116,231,120c229,124,224,126,220,124l220,124c216,122,215,117,217,113c219,109,223,107,227,109xm270,131l270,131c274,133,276,138,274,142c272,146,267,147,263,145l263,145c259,143,258,138,260,134c262,130,266,129,270,131xm313,152l313,152c317,154,319,159,317,163c315,167,310,169,306,167l306,167c302,165,301,160,303,156c305,152,309,150,313,152xm356,174l356,174c360,176,362,181,360,185c358,189,353,190,349,188l349,188c345,186,344,181,346,177c347,173,352,172,356,174xm399,195l399,195c403,197,405,202,403,206c401,210,396,212,392,210l392,210c388,208,386,203,388,199c390,195,395,193,399,195xm442,217l442,217c446,219,448,224,446,227c444,231,439,233,435,231l435,231c431,229,429,224,431,220c433,216,438,215,442,217xm485,238l485,238c489,240,491,245,489,249c487,253,482,255,478,253l478,253c474,251,472,246,474,242c476,238,481,236,485,238xm528,260l528,260c532,262,534,266,532,270c530,274,525,276,521,274l521,274c517,272,515,267,517,263c519,259,524,258,528,260xe" fillcolor="black" stroked="t" o:allowincell="f" style="position:absolute;left:2607;top:793;width:1245;height:453;mso-wrap-style:none;v-text-anchor:middle;mso-position-horizontal-relative:char">
                  <v:fill o:detectmouseclick="t" type="solid" color2="white"/>
                  <v:stroke color="black" weight="9360" joinstyle="bevel" endcap="flat"/>
                  <w10:wrap type="none"/>
                </v:shape>
              </v:group>
            </w:pict>
          </mc:Fallback>
        </mc:AlternateContent>
      </w:r>
    </w:p>
    <w:p>
      <w:pPr>
        <w:pStyle w:val="TF"/>
        <w:rPr/>
      </w:pPr>
      <w:r>
        <w:rPr/>
        <w:t>Figure A.4-1: Trace Record Collection in case of Signalling Based Activation</w:t>
      </w:r>
    </w:p>
    <w:p>
      <w:pPr>
        <w:pStyle w:val="Normal"/>
        <w:rPr/>
      </w:pPr>
      <w:r>
        <w:rPr/>
        <w:t>In the example above the trace session is activated from the NM to the MME via EM2 -&gt; EM1. If the subscriber or UE that is being traced starts a call then the trace parameters are propagated to the MME and to the eNodeB1. In the Trace configuration parameters is a Trace Collection Entity IP Address included.</w:t>
      </w:r>
    </w:p>
    <w:p>
      <w:pPr>
        <w:pStyle w:val="Normal"/>
        <w:rPr/>
      </w:pPr>
      <w:r>
        <w:rPr/>
        <w:t>If during the call the subscriber makes a handover to eNodeB2, the trace parameters will also be propagated to eNodeB2.</w:t>
      </w:r>
    </w:p>
    <w:p>
      <w:pPr>
        <w:pStyle w:val="Normal"/>
        <w:rPr/>
      </w:pPr>
      <w:r>
        <w:rPr/>
        <w:t>In this example all the NEs (MME, eNodeB1, eNodeB2) generate their own trace records and these trace records are sent to the NEs own EM.</w:t>
      </w:r>
    </w:p>
    <w:p>
      <w:pPr>
        <w:pStyle w:val="Normal"/>
        <w:rPr/>
      </w:pPr>
      <w:r>
        <w:rPr/>
        <w:t>There are three different EMs shown in the figure. Each of them will get the trace records from the NEs they manage. The EMs (traceIRPAgents) can then send the trace records to the Trace Collection Entity which will be identified by the IP address which is included in the Trace configuration parameters (traceIRPManager). The Trace Collection entity may be located in the NM, EM or in another entity. The Trace files may also be sent directly from the nodes to the Trace Collection Entity.</w:t>
      </w:r>
    </w:p>
    <w:p>
      <w:pPr>
        <w:pStyle w:val="Normal"/>
        <w:rPr/>
      </w:pPr>
      <w:r>
        <w:rPr/>
        <w:t>By using the TraceIRP the Operator can retrieve all the trace records generated in the network in one place, regardless of how many IRPManagers exist.</w:t>
      </w:r>
    </w:p>
    <w:p>
      <w:pPr>
        <w:pStyle w:val="Normal"/>
        <w:rPr/>
      </w:pPr>
      <w:r>
        <w:rPr/>
        <w:t>Without the Trace Collection Entity in the Trace IRP the trace records are stored only in the EM level, which in the abobe example is distributed in 3 different nodes, or they might be sent to different IRPManagers in the NM.</w:t>
      </w:r>
      <w:r>
        <w:br w:type="page"/>
      </w:r>
    </w:p>
    <w:p>
      <w:pPr>
        <w:pStyle w:val="Heading8"/>
        <w:ind w:left="0" w:hanging="0"/>
        <w:rPr/>
      </w:pPr>
      <w:bookmarkStart w:id="32" w:name="__RefHeading___Toc422931500"/>
      <w:bookmarkEnd w:id="32"/>
      <w:r>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737"/>
        <w:gridCol w:w="551"/>
        <w:gridCol w:w="952"/>
        <w:gridCol w:w="581"/>
        <w:gridCol w:w="420"/>
        <w:gridCol w:w="4738"/>
        <w:gridCol w:w="416"/>
        <w:gridCol w:w="714"/>
        <w:gridCol w:w="53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73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Date</w:t>
            </w:r>
          </w:p>
        </w:tc>
        <w:tc>
          <w:tcPr>
            <w:tcW w:w="55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TSG #</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TSG Doc.</w:t>
            </w:r>
          </w:p>
        </w:tc>
        <w:tc>
          <w:tcPr>
            <w:tcW w:w="58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CR</w:t>
            </w:r>
          </w:p>
        </w:tc>
        <w:tc>
          <w:tcPr>
            <w:tcW w:w="42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Rev</w:t>
            </w:r>
          </w:p>
        </w:tc>
        <w:tc>
          <w:tcPr>
            <w:tcW w:w="473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Subject/Comment</w:t>
            </w:r>
          </w:p>
        </w:tc>
        <w:tc>
          <w:tcPr>
            <w:tcW w:w="416"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rFonts w:eastAsia="MS Mincho;ＭＳ 明朝" w:cs="Arial"/>
                <w:bCs/>
                <w:color w:val="000000"/>
                <w:sz w:val="16"/>
                <w:szCs w:val="16"/>
                <w:lang w:eastAsia="ja-JP"/>
              </w:rPr>
              <w:t>Cat</w:t>
            </w:r>
          </w:p>
        </w:tc>
        <w:tc>
          <w:tcPr>
            <w:tcW w:w="714"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Old</w:t>
            </w:r>
          </w:p>
        </w:tc>
        <w:tc>
          <w:tcPr>
            <w:tcW w:w="531"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lang w:eastAsia="en-US"/>
              </w:rPr>
            </w:pPr>
            <w:r>
              <w:rPr>
                <w:sz w:val="16"/>
                <w:szCs w:val="16"/>
                <w:lang w:eastAsia="en-US"/>
              </w:rPr>
              <w:t>New</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Mar 2005</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SA_32</w:t>
            </w:r>
          </w:p>
        </w:tc>
        <w:tc>
          <w:tcPr>
            <w:tcW w:w="952" w:type="dxa"/>
            <w:tcBorders>
              <w:top w:val="single" w:sz="6" w:space="0" w:color="000000"/>
              <w:left w:val="single" w:sz="6" w:space="0" w:color="000000"/>
              <w:bottom w:val="single" w:sz="6" w:space="0" w:color="000000"/>
              <w:right w:val="single" w:sz="6" w:space="0" w:color="000000"/>
            </w:tcBorders>
          </w:tcPr>
          <w:p>
            <w:pPr>
              <w:pStyle w:val="TAL"/>
              <w:rPr>
                <w:sz w:val="16"/>
                <w:szCs w:val="16"/>
                <w:lang w:eastAsia="en-US"/>
              </w:rPr>
            </w:pPr>
            <w:r>
              <w:rPr>
                <w:sz w:val="16"/>
                <w:szCs w:val="16"/>
                <w:lang w:eastAsia="en-US"/>
              </w:rPr>
              <w:t>SP-060256</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color w:val="000000"/>
                <w:sz w:val="16"/>
                <w:lang w:eastAsia="en-US"/>
              </w:rPr>
              <w:t>Submitted to SA#32 for Information</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color w:val="000000"/>
                <w:sz w:val="16"/>
                <w:szCs w:val="16"/>
                <w:lang w:eastAsia="en-US"/>
              </w:rPr>
              <w:t>1.0.0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Mar 2007</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SA_35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SP-070063</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color w:val="000000"/>
                <w:sz w:val="16"/>
                <w:lang w:eastAsia="en-US"/>
              </w:rPr>
              <w:t xml:space="preserve">Submitted to SA#35 for </w:t>
            </w:r>
            <w:r>
              <w:rPr>
                <w:rFonts w:eastAsia="MS Mincho;ＭＳ 明朝"/>
                <w:sz w:val="16"/>
                <w:szCs w:val="16"/>
                <w:lang w:eastAsia="zh-TW" w:bidi="en-US"/>
              </w:rPr>
              <w:t>Approval</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eastAsia="MS Mincho;ＭＳ 明朝"/>
                <w:sz w:val="16"/>
                <w:szCs w:val="16"/>
                <w:lang w:eastAsia="zh-TW" w:bidi="en-US"/>
              </w:rPr>
              <w:t>2.0.0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eastAsia="MS Mincho;ＭＳ 明朝"/>
                <w:sz w:val="16"/>
                <w:szCs w:val="16"/>
                <w:lang w:eastAsia="zh-TW" w:bidi="en-US"/>
              </w:rPr>
              <w:t>7.0.0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Dec 2007</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SA_38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SP-070735</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0001</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1</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Cs/>
                <w:sz w:val="16"/>
                <w:szCs w:val="16"/>
                <w:lang w:eastAsia="en-US"/>
              </w:rPr>
              <w:t>R7 CR 32.441-700 Correction of Trace IRP</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F</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7.0.0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7.1.0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Jun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SA_40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SP-080329</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0002</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Introduction of EPC and E-UTRAN in Trace IRP</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7.1.0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8.0.0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Sep 2008</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SA_41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SP-081261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0003</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Inclusion of Notification IRP</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8.1.0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Dec 2009</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Rel-9 version (MCC)</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8.1.0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9.0.0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Sep 2010</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SA_49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SP-100492</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0004</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Adding requirements for managing UE based network performance measurements</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B</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9.0.0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Mar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SA_51</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SP-110102</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0005</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Change "UE based network performance measurements" to "MDT" - Align cross-3GPP terminology on MDT work</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10.1.0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Dec 2011</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SA_54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SP-110716</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0008</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Super CR combination for: Add RLF reporting use case and requirements, restructure MDT clause and Add requirements for MDT UE selection notification</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B</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10.1.0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11.0.0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Mar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bCs/>
                <w:sz w:val="16"/>
                <w:szCs w:val="16"/>
                <w:lang w:eastAsia="en-US"/>
              </w:rPr>
            </w:pPr>
            <w:r>
              <w:rPr>
                <w:bCs/>
                <w:sz w:val="16"/>
                <w:szCs w:val="16"/>
                <w:lang w:eastAsia="en-US"/>
              </w:rPr>
              <w:t>SA_55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SP-120054</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0009</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val="en-US" w:eastAsia="en-US"/>
              </w:rPr>
              <w:t>Add MDT data collection criteria requirements</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B</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11.1.0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Sep 2012</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SA_57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SP-120571</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0010</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Clarify requirements on counting of distinct UEs</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11.1.0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11.2.0</w:t>
            </w:r>
          </w:p>
        </w:tc>
      </w:tr>
      <w:tr>
        <w:trPr/>
        <w:tc>
          <w:tcPr>
            <w:tcW w:w="73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Dec-2012</w:t>
            </w:r>
          </w:p>
        </w:tc>
        <w:tc>
          <w:tcPr>
            <w:tcW w:w="55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SA_58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SP-120795</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0011</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Correction on the scope and reference related to MDT and RLF</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714"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11.2.0</w:t>
            </w:r>
          </w:p>
        </w:tc>
        <w:tc>
          <w:tcPr>
            <w:tcW w:w="53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11.3.0</w:t>
            </w:r>
          </w:p>
        </w:tc>
      </w:tr>
      <w:tr>
        <w:trPr/>
        <w:tc>
          <w:tcPr>
            <w:tcW w:w="73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5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SP-120796</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0012</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Addition of Network Sharing</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C</w:t>
            </w:r>
          </w:p>
        </w:tc>
        <w:tc>
          <w:tcPr>
            <w:tcW w:w="714"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3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Oct 2014</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Automatic upgrade (MCC)</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11.3.0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r>
      <w:tr>
        <w:trPr/>
        <w:tc>
          <w:tcPr>
            <w:tcW w:w="7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Jun 2015</w:t>
            </w:r>
          </w:p>
        </w:tc>
        <w:tc>
          <w:tcPr>
            <w:tcW w:w="55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SA_68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SP-150315</w:t>
            </w:r>
          </w:p>
        </w:tc>
        <w:tc>
          <w:tcPr>
            <w:tcW w:w="5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0019</w:t>
            </w:r>
          </w:p>
        </w:tc>
        <w:tc>
          <w:tcPr>
            <w:tcW w:w="4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w:t>
            </w:r>
          </w:p>
        </w:tc>
        <w:tc>
          <w:tcPr>
            <w:tcW w:w="473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Multi-Broadcast Single Frequency Network (MBSFN) Minimization of Drive Tests (MDT) enhancement.</w:t>
            </w:r>
          </w:p>
        </w:tc>
        <w:tc>
          <w:tcPr>
            <w:tcW w:w="41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B</w:t>
            </w:r>
          </w:p>
        </w:tc>
        <w:tc>
          <w:tcPr>
            <w:tcW w:w="71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12.0.0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13.0.0</w:t>
            </w:r>
          </w:p>
        </w:tc>
      </w:tr>
    </w:tbl>
    <w:p>
      <w:pPr>
        <w:pStyle w:val="Normal"/>
        <w:rPr/>
      </w:pPr>
      <w:r>
        <w:rPr/>
      </w:r>
      <w:bookmarkStart w:id="33" w:name="historyclause"/>
      <w:bookmarkStart w:id="34" w:name="historyclause"/>
      <w:bookmarkEnd w:id="34"/>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eastAsia="en-US"/>
              </w:rPr>
            </w:pPr>
            <w:r>
              <w:rPr>
                <w:b/>
                <w:lang w:eastAsia="en-US"/>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lang w:eastAsia="en-US"/>
              </w:rPr>
            </w:pPr>
            <w:r>
              <w:rPr>
                <w:b/>
                <w:sz w:val="16"/>
                <w:lang w:eastAsia="en-US"/>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2016-12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lang w:eastAsia="en-US"/>
              </w:rPr>
            </w:pPr>
            <w:r>
              <w:rPr>
                <w:sz w:val="16"/>
                <w:szCs w:val="16"/>
                <w:lang w:eastAsia="en-US"/>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rFonts w:cs="Arial"/>
                <w:color w:val="000000"/>
                <w:sz w:val="16"/>
                <w:szCs w:val="16"/>
                <w:lang w:eastAsia="en-US"/>
              </w:rPr>
              <w:t>Correction of LTE logo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13.0.1</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en-US"/>
              </w:rPr>
            </w:pPr>
            <w:r>
              <w:rPr>
                <w:sz w:val="16"/>
                <w:szCs w:val="16"/>
                <w:lang w:eastAsia="en-US"/>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cs="Arial"/>
                <w:color w:val="000000"/>
                <w:sz w:val="16"/>
                <w:szCs w:val="16"/>
                <w:lang w:eastAsia="en-US"/>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lang w:eastAsia="en-US"/>
              </w:rPr>
            </w:pPr>
            <w:r>
              <w:rPr>
                <w:b/>
                <w:sz w:val="16"/>
                <w:szCs w:val="16"/>
                <w:lang w:eastAsia="en-US"/>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lang w:eastAsia="en-US"/>
              </w:rPr>
            </w:pPr>
            <w:r>
              <w:rPr>
                <w:sz w:val="16"/>
                <w:szCs w:val="16"/>
                <w:lang w:eastAsia="en-US"/>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en-US"/>
              </w:rPr>
            </w:pPr>
            <w:r>
              <w:rPr>
                <w:sz w:val="16"/>
                <w:szCs w:val="16"/>
                <w:lang w:eastAsia="en-US"/>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en-US"/>
              </w:rPr>
            </w:pPr>
            <w:r>
              <w:rPr>
                <w:b/>
                <w:sz w:val="16"/>
                <w:szCs w:val="16"/>
                <w:lang w:eastAsia="en-US"/>
              </w:rPr>
              <w:t>16.0.0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32.441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32.441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13z0">
    <w:name w:val="WW8NumSt13z0"/>
    <w:qFormat/>
    <w:rPr>
      <w:rFonts w:ascii="Symbol" w:hAnsi="Symbol" w:cs="Symbol"/>
    </w:rPr>
  </w:style>
  <w:style w:type="character" w:styleId="WW8NumSt13z1">
    <w:name w:val="WW8NumSt13z1"/>
    <w:qFormat/>
    <w:rPr>
      <w:rFonts w:ascii="Courier New" w:hAnsi="Courier New" w:cs="Courier New"/>
    </w:rPr>
  </w:style>
  <w:style w:type="character" w:styleId="WW8NumSt13z2">
    <w:name w:val="WW8NumSt13z2"/>
    <w:qFormat/>
    <w:rPr>
      <w:rFonts w:ascii="Wingdings" w:hAnsi="Wingdings" w:cs="Wingdings"/>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NOChar">
    <w:name w:val="NO Char"/>
    <w:qFormat/>
    <w:rPr>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1">
    <w:name w:val="B1 Char1"/>
    <w:qFormat/>
    <w:rPr>
      <w:lang w:val="en-GB"/>
    </w:rPr>
  </w:style>
  <w:style w:type="character" w:styleId="Heading3Char">
    <w:name w:val="Heading 3 Char"/>
    <w:qFormat/>
    <w:rPr>
      <w:rFonts w:ascii="Arial" w:hAnsi="Arial" w:cs="Arial"/>
      <w:sz w:val="28"/>
      <w:lang w:val="en-GB"/>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BalloonText">
    <w:name w:val="Balloon Text"/>
    <w:basedOn w:val="Normal"/>
    <w:qFormat/>
    <w:pPr/>
    <w:rPr>
      <w:rFonts w:ascii="Tahoma" w:hAnsi="Tahoma" w:cs="Tahoma"/>
      <w:sz w:val="16"/>
      <w:szCs w:val="16"/>
    </w:rPr>
  </w:style>
  <w:style w:type="paragraph" w:styleId="FL">
    <w:name w:val="FL"/>
    <w:basedOn w:val="Normal"/>
    <w:qFormat/>
    <w:pPr>
      <w:keepNext w:val="true"/>
      <w:keepLines/>
      <w:spacing w:before="60" w:after="180"/>
      <w:jc w:val="center"/>
    </w:pPr>
    <w:rPr>
      <w:rFonts w:ascii="Arial" w:hAnsi="Arial" w:cs="Arial"/>
      <w:b/>
    </w:rPr>
  </w:style>
  <w:style w:type="paragraph" w:styleId="CharCharChar">
    <w:name w:val=" Char Char Char"/>
    <w:basedOn w:val="Normal"/>
    <w:qFormat/>
    <w:pPr>
      <w:overflowPunct w:val="true"/>
      <w:autoSpaceDE w:val="true"/>
      <w:spacing w:lineRule="exact" w:line="240" w:before="0" w:after="160"/>
      <w:textAlignment w:val="auto"/>
    </w:pPr>
    <w:rPr>
      <w:rFonts w:ascii="Arial" w:hAnsi="Arial" w:eastAsia="SimSun;宋体" w:cs="Arial"/>
      <w:color w:val="0000FF"/>
      <w:kern w:val="2"/>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2020-07-09T16:30:00Z</dcterms:created>
  <dc:creator>gyula.bodog@nsn.com</dc:creator>
  <dc:description/>
  <cp:keywords/>
  <dc:language>en-US</dc:language>
  <cp:lastModifiedBy>23.401_CR3602R2_(Rel-16)_5GS_Ph1, LTE_feMob-Core, </cp:lastModifiedBy>
  <dcterms:modified xsi:type="dcterms:W3CDTF">2020-07-09T16:30:00Z</dcterms:modified>
  <cp:revision>2</cp:revision>
  <dc:subject/>
  <dc:title>32441-710</dc:title>
</cp:coreProperties>
</file>